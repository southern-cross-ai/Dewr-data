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3F634" w14:textId="77777777" w:rsidR="00AF70CF" w:rsidRDefault="00036A23" w:rsidP="0035725A">
      <w:pPr>
        <w:tabs>
          <w:tab w:val="left" w:pos="8277"/>
        </w:tabs>
        <w:spacing w:before="2280"/>
      </w:pPr>
      <w:r>
        <w:rPr>
          <w:noProof/>
          <w:lang w:eastAsia="en-AU"/>
        </w:rPr>
        <w:drawing>
          <wp:anchor distT="0" distB="0" distL="114300" distR="114300" simplePos="0" relativeHeight="251655680" behindDoc="1" locked="0" layoutInCell="1" allowOverlap="1" wp14:anchorId="6F1E93A1" wp14:editId="03126AB3">
            <wp:simplePos x="0" y="0"/>
            <wp:positionH relativeFrom="column">
              <wp:posOffset>-357988</wp:posOffset>
            </wp:positionH>
            <wp:positionV relativeFrom="paragraph">
              <wp:posOffset>-473608</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7493F505" wp14:editId="6B2BB029">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r w:rsidR="0035725A">
        <w:tab/>
      </w:r>
    </w:p>
    <w:p w14:paraId="2F58D121" w14:textId="77777777" w:rsidR="00AF70CF" w:rsidRDefault="00AF70CF" w:rsidP="0035725A">
      <w:pPr>
        <w:tabs>
          <w:tab w:val="left" w:pos="3769"/>
        </w:tabs>
        <w:spacing w:before="1560" w:after="1200"/>
      </w:pPr>
      <w:r>
        <w:rPr>
          <w:noProof/>
          <w:lang w:eastAsia="en-AU"/>
        </w:rPr>
        <w:drawing>
          <wp:anchor distT="0" distB="0" distL="114300" distR="114300" simplePos="0" relativeHeight="251658240" behindDoc="0" locked="0" layoutInCell="1" allowOverlap="1" wp14:anchorId="061202AB" wp14:editId="7BFD11A4">
            <wp:simplePos x="357809" y="3466769"/>
            <wp:positionH relativeFrom="column">
              <wp:align>left</wp:align>
            </wp:positionH>
            <wp:positionV relativeFrom="paragraph">
              <wp:align>top</wp:align>
            </wp:positionV>
            <wp:extent cx="3252470" cy="786765"/>
            <wp:effectExtent l="0" t="0" r="5080" b="0"/>
            <wp:wrapSquare wrapText="bothSides"/>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anchor>
        </w:drawing>
      </w:r>
      <w:r w:rsidR="0035725A">
        <w:tab/>
      </w:r>
      <w:r w:rsidR="0035725A">
        <w:br w:type="textWrapping" w:clear="all"/>
      </w:r>
    </w:p>
    <w:p w14:paraId="7D5BA737" w14:textId="77777777" w:rsidR="00AF70CF" w:rsidRPr="00AF70CF" w:rsidRDefault="003D1711" w:rsidP="00AF70CF">
      <w:pPr>
        <w:pStyle w:val="Title"/>
        <w:rPr>
          <w:b w:val="0"/>
          <w:color w:val="24206C"/>
          <w:sz w:val="96"/>
          <w:szCs w:val="96"/>
        </w:rPr>
      </w:pPr>
      <w:r>
        <w:rPr>
          <w:b w:val="0"/>
          <w:color w:val="24206C"/>
          <w:sz w:val="96"/>
          <w:szCs w:val="96"/>
        </w:rPr>
        <w:t>Six-monthly r</w:t>
      </w:r>
      <w:r w:rsidR="00AF70CF" w:rsidRPr="00AF70CF">
        <w:rPr>
          <w:b w:val="0"/>
          <w:color w:val="24206C"/>
          <w:sz w:val="96"/>
          <w:szCs w:val="96"/>
        </w:rPr>
        <w:t>eport</w:t>
      </w:r>
    </w:p>
    <w:p w14:paraId="402AED14" w14:textId="6F4A9533" w:rsidR="004C714B" w:rsidRPr="00130111" w:rsidRDefault="004C714B" w:rsidP="004C714B">
      <w:pPr>
        <w:spacing w:before="360"/>
        <w:rPr>
          <w:rFonts w:ascii="Calibri" w:eastAsiaTheme="majorEastAsia" w:hAnsi="Calibri" w:cstheme="majorBidi"/>
          <w:color w:val="24206C"/>
          <w:spacing w:val="5"/>
          <w:sz w:val="44"/>
          <w:szCs w:val="44"/>
        </w:rPr>
      </w:pPr>
      <w:r w:rsidRPr="00130111">
        <w:rPr>
          <w:rFonts w:ascii="Calibri" w:eastAsiaTheme="majorEastAsia" w:hAnsi="Calibri" w:cstheme="majorBidi"/>
          <w:color w:val="24206C"/>
          <w:spacing w:val="5"/>
          <w:sz w:val="44"/>
          <w:szCs w:val="44"/>
        </w:rPr>
        <w:t xml:space="preserve">1 </w:t>
      </w:r>
      <w:r w:rsidR="00532729">
        <w:rPr>
          <w:rFonts w:ascii="Calibri" w:eastAsiaTheme="majorEastAsia" w:hAnsi="Calibri" w:cstheme="majorBidi"/>
          <w:color w:val="24206C"/>
          <w:spacing w:val="5"/>
          <w:sz w:val="44"/>
          <w:szCs w:val="44"/>
        </w:rPr>
        <w:t>July</w:t>
      </w:r>
      <w:r w:rsidRPr="00130111">
        <w:rPr>
          <w:rFonts w:ascii="Calibri" w:eastAsiaTheme="majorEastAsia" w:hAnsi="Calibri" w:cstheme="majorBidi"/>
          <w:color w:val="24206C"/>
          <w:spacing w:val="5"/>
          <w:sz w:val="44"/>
          <w:szCs w:val="44"/>
        </w:rPr>
        <w:t xml:space="preserve"> 201</w:t>
      </w:r>
      <w:r w:rsidR="006900E2" w:rsidRPr="00130111">
        <w:rPr>
          <w:rFonts w:ascii="Calibri" w:eastAsiaTheme="majorEastAsia" w:hAnsi="Calibri" w:cstheme="majorBidi"/>
          <w:color w:val="24206C"/>
          <w:spacing w:val="5"/>
          <w:sz w:val="44"/>
          <w:szCs w:val="44"/>
        </w:rPr>
        <w:t>9</w:t>
      </w:r>
      <w:r w:rsidRPr="00130111">
        <w:rPr>
          <w:rFonts w:ascii="Calibri" w:eastAsiaTheme="majorEastAsia" w:hAnsi="Calibri" w:cstheme="majorBidi"/>
          <w:color w:val="24206C"/>
          <w:spacing w:val="5"/>
          <w:sz w:val="44"/>
          <w:szCs w:val="44"/>
        </w:rPr>
        <w:t xml:space="preserve"> to </w:t>
      </w:r>
      <w:r w:rsidR="00532729">
        <w:rPr>
          <w:rFonts w:ascii="Calibri" w:eastAsiaTheme="majorEastAsia" w:hAnsi="Calibri" w:cstheme="majorBidi"/>
          <w:color w:val="24206C"/>
          <w:spacing w:val="5"/>
          <w:sz w:val="44"/>
          <w:szCs w:val="44"/>
        </w:rPr>
        <w:t>31 December</w:t>
      </w:r>
      <w:r w:rsidR="006900E2" w:rsidRPr="00130111">
        <w:rPr>
          <w:rFonts w:ascii="Calibri" w:eastAsiaTheme="majorEastAsia" w:hAnsi="Calibri" w:cstheme="majorBidi"/>
          <w:color w:val="24206C"/>
          <w:spacing w:val="5"/>
          <w:sz w:val="44"/>
          <w:szCs w:val="44"/>
        </w:rPr>
        <w:t xml:space="preserve"> 2019</w:t>
      </w:r>
    </w:p>
    <w:p w14:paraId="49D5FB19" w14:textId="77777777" w:rsidR="00AF70CF" w:rsidRPr="00130111" w:rsidRDefault="00AF70CF">
      <w:pPr>
        <w:rPr>
          <w:rFonts w:asciiTheme="majorHAnsi" w:eastAsiaTheme="majorEastAsia" w:hAnsiTheme="majorHAnsi" w:cstheme="majorBidi"/>
          <w:color w:val="365F91" w:themeColor="accent1" w:themeShade="BF"/>
          <w:sz w:val="32"/>
          <w:szCs w:val="32"/>
        </w:rPr>
      </w:pPr>
      <w:r w:rsidRPr="00130111">
        <w:br w:type="page"/>
      </w:r>
    </w:p>
    <w:p w14:paraId="310EB7F6" w14:textId="77777777" w:rsidR="00DF4EF8" w:rsidRPr="00130111" w:rsidRDefault="00DF4EF8" w:rsidP="00524956">
      <w:pPr>
        <w:pStyle w:val="Heading1"/>
      </w:pPr>
    </w:p>
    <w:p w14:paraId="1CB435F5" w14:textId="77777777" w:rsidR="00DF4EF8" w:rsidRPr="00130111" w:rsidRDefault="00DF4EF8" w:rsidP="00524956">
      <w:pPr>
        <w:pStyle w:val="Heading1"/>
      </w:pPr>
    </w:p>
    <w:p w14:paraId="4886A676" w14:textId="77777777" w:rsidR="00DF4EF8" w:rsidRPr="00130111" w:rsidRDefault="00DF4EF8" w:rsidP="00524956">
      <w:pPr>
        <w:pStyle w:val="Heading1"/>
      </w:pPr>
    </w:p>
    <w:p w14:paraId="70ACC805" w14:textId="77777777" w:rsidR="00DF4EF8" w:rsidRPr="00130111" w:rsidRDefault="00DF4EF8" w:rsidP="00524956">
      <w:pPr>
        <w:pStyle w:val="Heading1"/>
      </w:pPr>
    </w:p>
    <w:p w14:paraId="2F8248C6" w14:textId="77777777" w:rsidR="00DF4EF8" w:rsidRPr="00130111" w:rsidRDefault="00DF4EF8" w:rsidP="00524956">
      <w:pPr>
        <w:pStyle w:val="Heading1"/>
      </w:pPr>
    </w:p>
    <w:p w14:paraId="342EAF91" w14:textId="77777777" w:rsidR="0017674F" w:rsidRPr="00130111" w:rsidRDefault="0017674F" w:rsidP="0017674F"/>
    <w:p w14:paraId="7E122D22" w14:textId="77777777" w:rsidR="0017674F" w:rsidRPr="00130111" w:rsidRDefault="0017674F" w:rsidP="0017674F"/>
    <w:p w14:paraId="1A5A5AEE" w14:textId="77777777" w:rsidR="0017674F" w:rsidRPr="00130111" w:rsidRDefault="0017674F" w:rsidP="0017674F"/>
    <w:p w14:paraId="175F0D64" w14:textId="77777777" w:rsidR="0017674F" w:rsidRPr="00130111" w:rsidRDefault="0017674F" w:rsidP="0017674F"/>
    <w:p w14:paraId="34918042" w14:textId="77777777" w:rsidR="0017674F" w:rsidRPr="00130111" w:rsidRDefault="0017674F" w:rsidP="0017674F"/>
    <w:p w14:paraId="4CF23007" w14:textId="77777777" w:rsidR="0017674F" w:rsidRPr="00130111" w:rsidRDefault="0017674F" w:rsidP="0017674F"/>
    <w:p w14:paraId="02296466" w14:textId="77777777" w:rsidR="0017674F" w:rsidRPr="00130111" w:rsidRDefault="0017674F" w:rsidP="0017674F"/>
    <w:p w14:paraId="08FD4718" w14:textId="77777777" w:rsidR="0017674F" w:rsidRPr="00130111" w:rsidRDefault="0017674F" w:rsidP="0017674F"/>
    <w:p w14:paraId="779D135F" w14:textId="77777777" w:rsidR="0017674F" w:rsidRPr="00130111" w:rsidRDefault="0017674F" w:rsidP="0017674F"/>
    <w:p w14:paraId="5FFD286C" w14:textId="77777777" w:rsidR="0017674F" w:rsidRPr="00130111" w:rsidRDefault="0017674F" w:rsidP="0017674F"/>
    <w:p w14:paraId="0E04B125" w14:textId="77777777" w:rsidR="0017674F" w:rsidRPr="00130111" w:rsidRDefault="0017674F" w:rsidP="0017674F"/>
    <w:p w14:paraId="650CA039" w14:textId="77777777" w:rsidR="0017674F" w:rsidRPr="00130111" w:rsidRDefault="0017674F" w:rsidP="0017674F"/>
    <w:p w14:paraId="306B84FF" w14:textId="77777777" w:rsidR="0017674F" w:rsidRPr="00130111" w:rsidRDefault="0017674F" w:rsidP="0017674F"/>
    <w:p w14:paraId="27D9FFC2" w14:textId="77777777" w:rsidR="001B6BA9" w:rsidRPr="00130111" w:rsidRDefault="001B6BA9" w:rsidP="0017674F"/>
    <w:p w14:paraId="71357623" w14:textId="77777777" w:rsidR="001B6BA9" w:rsidRPr="00130111" w:rsidRDefault="001B6BA9" w:rsidP="0017674F"/>
    <w:p w14:paraId="2B02138D" w14:textId="77777777" w:rsidR="001B6BA9" w:rsidRPr="00130111" w:rsidRDefault="001B6BA9" w:rsidP="0017674F"/>
    <w:p w14:paraId="09B4E55D" w14:textId="77777777" w:rsidR="002F15C5" w:rsidRPr="00130111" w:rsidRDefault="002F15C5" w:rsidP="0017674F"/>
    <w:p w14:paraId="7BCFCBCA" w14:textId="77777777" w:rsidR="002F15C5" w:rsidRPr="00130111" w:rsidRDefault="002F15C5" w:rsidP="0017674F"/>
    <w:p w14:paraId="6DCA0E9F" w14:textId="77777777" w:rsidR="001B6BA9" w:rsidRPr="00130111" w:rsidRDefault="001B6BA9" w:rsidP="0017674F"/>
    <w:p w14:paraId="7B9FEEE8" w14:textId="77777777" w:rsidR="0017674F" w:rsidRPr="00130111" w:rsidRDefault="0017674F" w:rsidP="0017674F">
      <w:pPr>
        <w:spacing w:after="0"/>
      </w:pPr>
    </w:p>
    <w:p w14:paraId="419D31F1" w14:textId="77777777" w:rsidR="002F15C5" w:rsidRPr="00130111" w:rsidRDefault="002F15C5" w:rsidP="0017674F">
      <w:pPr>
        <w:spacing w:after="0"/>
      </w:pPr>
    </w:p>
    <w:p w14:paraId="4691C789" w14:textId="77777777" w:rsidR="00DF4EF8" w:rsidRPr="00130111" w:rsidRDefault="00DF4EF8" w:rsidP="00DF4EF8">
      <w:pPr>
        <w:pStyle w:val="Default"/>
        <w:rPr>
          <w:rFonts w:asciiTheme="minorHAnsi" w:hAnsiTheme="minorHAnsi" w:cstheme="minorBidi"/>
          <w:color w:val="auto"/>
          <w:sz w:val="22"/>
          <w:szCs w:val="22"/>
        </w:rPr>
      </w:pPr>
      <w:r w:rsidRPr="00130111">
        <w:rPr>
          <w:rFonts w:asciiTheme="minorHAnsi" w:hAnsiTheme="minorHAnsi" w:cstheme="minorBidi"/>
          <w:color w:val="auto"/>
          <w:sz w:val="22"/>
          <w:szCs w:val="22"/>
        </w:rPr>
        <w:t xml:space="preserve">With the exception of the Commonwealth Coat of Arms, the Department’s logo, any material protected by a trade mark and where otherwise noted all material presented in this document is provided under a Creative Commons Attribution 4.0 International (http://creativecommons.org/licenses/by/4.0/au/) licence. </w:t>
      </w:r>
    </w:p>
    <w:p w14:paraId="61A0BC91" w14:textId="77777777" w:rsidR="0017674F" w:rsidRPr="00130111" w:rsidRDefault="0017674F" w:rsidP="00DF4EF8">
      <w:pPr>
        <w:pStyle w:val="Default"/>
        <w:rPr>
          <w:rFonts w:asciiTheme="minorHAnsi" w:hAnsiTheme="minorHAnsi" w:cstheme="minorBidi"/>
          <w:color w:val="auto"/>
          <w:sz w:val="22"/>
          <w:szCs w:val="22"/>
        </w:rPr>
      </w:pPr>
    </w:p>
    <w:p w14:paraId="6E6EF2CB" w14:textId="77777777" w:rsidR="00DF4EF8" w:rsidRPr="00130111" w:rsidRDefault="00DF4EF8" w:rsidP="00DF4EF8">
      <w:pPr>
        <w:pStyle w:val="Default"/>
        <w:rPr>
          <w:rFonts w:asciiTheme="minorHAnsi" w:hAnsiTheme="minorHAnsi" w:cstheme="minorBidi"/>
          <w:color w:val="auto"/>
          <w:sz w:val="22"/>
          <w:szCs w:val="22"/>
        </w:rPr>
      </w:pPr>
      <w:r w:rsidRPr="00130111">
        <w:rPr>
          <w:rFonts w:asciiTheme="minorHAnsi" w:hAnsiTheme="minorHAnsi" w:cstheme="minorBidi"/>
          <w:color w:val="auto"/>
          <w:sz w:val="22"/>
          <w:szCs w:val="22"/>
        </w:rPr>
        <w:t>The details of the relevant licence conditions are available on the Creative Commons website (accessible using the links provided) as is the full legal code for the CC BY 4.0 International (</w:t>
      </w:r>
      <w:hyperlink r:id="rId11" w:history="1">
        <w:r w:rsidR="0017674F" w:rsidRPr="00130111">
          <w:rPr>
            <w:rStyle w:val="Hyperlink"/>
            <w:rFonts w:asciiTheme="minorHAnsi" w:hAnsiTheme="minorHAnsi" w:cstheme="minorBidi"/>
            <w:sz w:val="22"/>
            <w:szCs w:val="22"/>
          </w:rPr>
          <w:t>http://creativecommons.org/licenses/by/4.0/legalcode</w:t>
        </w:r>
      </w:hyperlink>
      <w:r w:rsidRPr="00130111">
        <w:rPr>
          <w:rFonts w:asciiTheme="minorHAnsi" w:hAnsiTheme="minorHAnsi" w:cstheme="minorBidi"/>
          <w:color w:val="auto"/>
          <w:sz w:val="22"/>
          <w:szCs w:val="22"/>
        </w:rPr>
        <w:t xml:space="preserve">). </w:t>
      </w:r>
    </w:p>
    <w:p w14:paraId="31655A12" w14:textId="77777777" w:rsidR="0017674F" w:rsidRPr="00130111" w:rsidRDefault="0017674F" w:rsidP="00DF4EF8">
      <w:pPr>
        <w:pStyle w:val="Default"/>
        <w:rPr>
          <w:rFonts w:asciiTheme="minorHAnsi" w:hAnsiTheme="minorHAnsi" w:cstheme="minorBidi"/>
          <w:color w:val="auto"/>
          <w:sz w:val="22"/>
          <w:szCs w:val="22"/>
        </w:rPr>
      </w:pPr>
    </w:p>
    <w:p w14:paraId="183D35FD" w14:textId="3335C8CB" w:rsidR="00DF4EF8" w:rsidRPr="00130111" w:rsidRDefault="00DF4EF8" w:rsidP="00DF4EF8">
      <w:r w:rsidRPr="00130111">
        <w:t xml:space="preserve">The document must be attributed as the </w:t>
      </w:r>
      <w:r w:rsidR="0017674F" w:rsidRPr="00130111">
        <w:t xml:space="preserve">VSL </w:t>
      </w:r>
      <w:r w:rsidR="00D676E8">
        <w:t>s</w:t>
      </w:r>
      <w:r w:rsidR="0017674F" w:rsidRPr="00130111">
        <w:t>ix-monthly</w:t>
      </w:r>
      <w:r w:rsidRPr="00130111">
        <w:t xml:space="preserve"> </w:t>
      </w:r>
      <w:r w:rsidR="0017674F" w:rsidRPr="00130111">
        <w:t>r</w:t>
      </w:r>
      <w:r w:rsidRPr="00130111">
        <w:t>eport</w:t>
      </w:r>
      <w:r w:rsidR="0017674F" w:rsidRPr="00130111">
        <w:t xml:space="preserve"> </w:t>
      </w:r>
      <w:r w:rsidR="00532729">
        <w:t>July to December</w:t>
      </w:r>
      <w:r w:rsidR="00AC5BB1" w:rsidRPr="00130111">
        <w:t xml:space="preserve"> </w:t>
      </w:r>
      <w:r w:rsidR="0017674F" w:rsidRPr="00130111">
        <w:t>201</w:t>
      </w:r>
      <w:r w:rsidR="00AC5BB1" w:rsidRPr="00130111">
        <w:t>9</w:t>
      </w:r>
      <w:r w:rsidRPr="00130111">
        <w:t>.</w:t>
      </w:r>
    </w:p>
    <w:p w14:paraId="7F4CEF64" w14:textId="77777777" w:rsidR="003D1711" w:rsidRPr="00130111" w:rsidRDefault="003D1711" w:rsidP="00524956">
      <w:pPr>
        <w:pStyle w:val="Heading1"/>
      </w:pPr>
      <w:r w:rsidRPr="00130111">
        <w:lastRenderedPageBreak/>
        <w:t>Introduction</w:t>
      </w:r>
    </w:p>
    <w:p w14:paraId="4588D048" w14:textId="77777777" w:rsidR="003D1711" w:rsidRPr="00130111" w:rsidRDefault="003D1711" w:rsidP="003D1711">
      <w:r w:rsidRPr="00130111">
        <w:t xml:space="preserve">This report is provided in accordance with section 103A of the </w:t>
      </w:r>
      <w:r w:rsidRPr="00130111">
        <w:rPr>
          <w:i/>
        </w:rPr>
        <w:t xml:space="preserve">VET Student Loans Act 2016 </w:t>
      </w:r>
      <w:r w:rsidRPr="00130111">
        <w:t>(Act), which requires that:</w:t>
      </w:r>
    </w:p>
    <w:p w14:paraId="2CAB24DC" w14:textId="77777777" w:rsidR="003D1711" w:rsidRPr="00130111" w:rsidRDefault="003D1711" w:rsidP="003D1711">
      <w:pPr>
        <w:ind w:left="720"/>
        <w:rPr>
          <w:i/>
        </w:rPr>
      </w:pPr>
      <w:r w:rsidRPr="00130111">
        <w:rPr>
          <w:i/>
        </w:rPr>
        <w:t>The Secretary must publish the following information within 42 days after the end of the period of 6 months beginning on 1 January and 1 July in each year (the reporting period):</w:t>
      </w:r>
    </w:p>
    <w:p w14:paraId="3CB1E96F" w14:textId="77777777" w:rsidR="003D1711" w:rsidRPr="00130111" w:rsidRDefault="003D1711" w:rsidP="005A6C1F">
      <w:pPr>
        <w:pStyle w:val="ListParagraph"/>
        <w:numPr>
          <w:ilvl w:val="0"/>
          <w:numId w:val="11"/>
        </w:numPr>
        <w:ind w:hanging="357"/>
        <w:contextualSpacing w:val="0"/>
        <w:rPr>
          <w:i/>
        </w:rPr>
      </w:pPr>
      <w:r w:rsidRPr="00130111">
        <w:rPr>
          <w:i/>
        </w:rPr>
        <w:t>the number of approved course providers who operated during the reporting period;</w:t>
      </w:r>
    </w:p>
    <w:p w14:paraId="1055152E" w14:textId="77777777" w:rsidR="003D1711" w:rsidRPr="00130111" w:rsidRDefault="003D1711" w:rsidP="005A6C1F">
      <w:pPr>
        <w:pStyle w:val="ListParagraph"/>
        <w:numPr>
          <w:ilvl w:val="0"/>
          <w:numId w:val="11"/>
        </w:numPr>
        <w:ind w:hanging="357"/>
        <w:contextualSpacing w:val="0"/>
        <w:rPr>
          <w:i/>
        </w:rPr>
      </w:pPr>
      <w:r w:rsidRPr="00130111">
        <w:rPr>
          <w:i/>
        </w:rPr>
        <w:t>for each of those providers:</w:t>
      </w:r>
    </w:p>
    <w:p w14:paraId="2B1A2EA0" w14:textId="77777777" w:rsidR="003D1711" w:rsidRPr="00130111" w:rsidRDefault="003D1711" w:rsidP="005A6C1F">
      <w:pPr>
        <w:pStyle w:val="ListParagraph"/>
        <w:numPr>
          <w:ilvl w:val="1"/>
          <w:numId w:val="11"/>
        </w:numPr>
        <w:ind w:hanging="357"/>
        <w:contextualSpacing w:val="0"/>
        <w:rPr>
          <w:i/>
        </w:rPr>
      </w:pPr>
      <w:r w:rsidRPr="00130111">
        <w:rPr>
          <w:i/>
        </w:rPr>
        <w:t>the name of the provider; and</w:t>
      </w:r>
    </w:p>
    <w:p w14:paraId="267B6A59" w14:textId="77777777" w:rsidR="003D1711" w:rsidRPr="00130111" w:rsidRDefault="003D1711" w:rsidP="005A6C1F">
      <w:pPr>
        <w:pStyle w:val="ListParagraph"/>
        <w:numPr>
          <w:ilvl w:val="1"/>
          <w:numId w:val="11"/>
        </w:numPr>
        <w:ind w:hanging="357"/>
        <w:contextualSpacing w:val="0"/>
        <w:rPr>
          <w:i/>
        </w:rPr>
      </w:pPr>
      <w:r w:rsidRPr="00130111">
        <w:rPr>
          <w:i/>
        </w:rPr>
        <w:t>the value of VET student loans approved by the Secretary for approved courses offered by the provider during the reporting period; and</w:t>
      </w:r>
    </w:p>
    <w:p w14:paraId="67AB90FA" w14:textId="77777777" w:rsidR="003D1711" w:rsidRPr="00130111" w:rsidRDefault="003D1711" w:rsidP="005A6C1F">
      <w:pPr>
        <w:pStyle w:val="ListParagraph"/>
        <w:numPr>
          <w:ilvl w:val="1"/>
          <w:numId w:val="11"/>
        </w:numPr>
        <w:ind w:hanging="357"/>
        <w:contextualSpacing w:val="0"/>
        <w:rPr>
          <w:i/>
        </w:rPr>
      </w:pPr>
      <w:r w:rsidRPr="00130111">
        <w:rPr>
          <w:i/>
        </w:rPr>
        <w:t>the number of students who undertook approved courses offered by the provider during the reporting period and whose tuition fees for the courses were paid (whether in whole or in part) using VET student loans; and</w:t>
      </w:r>
    </w:p>
    <w:p w14:paraId="3BE5ACF3" w14:textId="77777777" w:rsidR="003D1711" w:rsidRPr="00130111" w:rsidRDefault="003D1711" w:rsidP="005A6C1F">
      <w:pPr>
        <w:pStyle w:val="ListParagraph"/>
        <w:numPr>
          <w:ilvl w:val="1"/>
          <w:numId w:val="11"/>
        </w:numPr>
        <w:ind w:hanging="357"/>
        <w:contextualSpacing w:val="0"/>
        <w:rPr>
          <w:i/>
        </w:rPr>
      </w:pPr>
      <w:r w:rsidRPr="00130111">
        <w:rPr>
          <w:i/>
        </w:rPr>
        <w:t>the number of such students who completed approved courses during the reporting period; and</w:t>
      </w:r>
    </w:p>
    <w:p w14:paraId="7528AFDB" w14:textId="77777777" w:rsidR="003D1711" w:rsidRPr="00130111" w:rsidRDefault="003D1711" w:rsidP="005A6C1F">
      <w:pPr>
        <w:pStyle w:val="ListParagraph"/>
        <w:numPr>
          <w:ilvl w:val="1"/>
          <w:numId w:val="11"/>
        </w:numPr>
        <w:ind w:hanging="357"/>
        <w:contextualSpacing w:val="0"/>
        <w:rPr>
          <w:i/>
        </w:rPr>
      </w:pPr>
      <w:r w:rsidRPr="00130111">
        <w:rPr>
          <w:i/>
        </w:rPr>
        <w:t>the amount of tuition fees charged to such students by the provider during the reporting period;</w:t>
      </w:r>
    </w:p>
    <w:p w14:paraId="34EF4CA3" w14:textId="77777777" w:rsidR="003D1711" w:rsidRPr="00130111" w:rsidRDefault="003D1711" w:rsidP="005A6C1F">
      <w:pPr>
        <w:pStyle w:val="ListParagraph"/>
        <w:numPr>
          <w:ilvl w:val="0"/>
          <w:numId w:val="11"/>
        </w:numPr>
        <w:ind w:hanging="357"/>
        <w:contextualSpacing w:val="0"/>
        <w:rPr>
          <w:i/>
        </w:rPr>
      </w:pPr>
      <w:proofErr w:type="gramStart"/>
      <w:r w:rsidRPr="00130111">
        <w:rPr>
          <w:i/>
        </w:rPr>
        <w:t>any</w:t>
      </w:r>
      <w:proofErr w:type="gramEnd"/>
      <w:r w:rsidRPr="00130111">
        <w:rPr>
          <w:i/>
        </w:rPr>
        <w:t xml:space="preserve"> other information in relation to VET student loans prescribed under the rules.</w:t>
      </w:r>
    </w:p>
    <w:p w14:paraId="5B5BC83A" w14:textId="6A74AFE5" w:rsidR="003D1711" w:rsidRPr="00130111" w:rsidRDefault="003D1711" w:rsidP="003D1711">
      <w:r w:rsidRPr="00130111">
        <w:t xml:space="preserve">This report covers the period from </w:t>
      </w:r>
      <w:r w:rsidR="00AC5BB1" w:rsidRPr="00130111">
        <w:t xml:space="preserve">1 </w:t>
      </w:r>
      <w:r w:rsidR="00532729">
        <w:t>July to 31 December</w:t>
      </w:r>
      <w:r w:rsidR="00AC5BB1" w:rsidRPr="00130111">
        <w:t xml:space="preserve"> 2019</w:t>
      </w:r>
      <w:r w:rsidR="00E17B6C" w:rsidRPr="00130111">
        <w:t>.</w:t>
      </w:r>
    </w:p>
    <w:p w14:paraId="6B1D500E" w14:textId="77777777" w:rsidR="003D1711" w:rsidRPr="00130111" w:rsidRDefault="003D1711" w:rsidP="003D1711">
      <w:r w:rsidRPr="00130111">
        <w:t xml:space="preserve">Consistent with section 103A, the report focuses on students whose tuition fees were paid (whether in whole or in part) using a VET Student Loan </w:t>
      </w:r>
      <w:r w:rsidR="0074755D" w:rsidRPr="00130111">
        <w:t xml:space="preserve">(VSL) </w:t>
      </w:r>
      <w:r w:rsidR="00920AAC" w:rsidRPr="00130111">
        <w:t>within the reporting period</w:t>
      </w:r>
      <w:r w:rsidRPr="00130111">
        <w:t xml:space="preserve">. This report refers to these students as </w:t>
      </w:r>
      <w:r w:rsidRPr="00130111">
        <w:rPr>
          <w:b/>
        </w:rPr>
        <w:t>VSL</w:t>
      </w:r>
      <w:r w:rsidRPr="00130111">
        <w:rPr>
          <w:b/>
        </w:rPr>
        <w:noBreakHyphen/>
        <w:t>assisted students</w:t>
      </w:r>
      <w:r w:rsidRPr="00130111">
        <w:t xml:space="preserve">. </w:t>
      </w:r>
    </w:p>
    <w:p w14:paraId="5E951402" w14:textId="77777777" w:rsidR="003D1711" w:rsidRPr="00130111" w:rsidRDefault="003D1711" w:rsidP="003D1711">
      <w:r w:rsidRPr="00130111">
        <w:t xml:space="preserve">Information relating to students who have not </w:t>
      </w:r>
      <w:r w:rsidR="007078DA" w:rsidRPr="00130111">
        <w:t>accessed</w:t>
      </w:r>
      <w:r w:rsidRPr="00130111">
        <w:t xml:space="preserve"> a VET Student Loan (or non</w:t>
      </w:r>
      <w:r w:rsidRPr="00130111">
        <w:noBreakHyphen/>
        <w:t>VSL</w:t>
      </w:r>
      <w:r w:rsidRPr="00130111">
        <w:noBreakHyphen/>
        <w:t>assisted students) is not included in this report.</w:t>
      </w:r>
    </w:p>
    <w:p w14:paraId="182D725C" w14:textId="77777777" w:rsidR="003D1711" w:rsidRPr="00130111" w:rsidRDefault="003D1711" w:rsidP="003D1711">
      <w:pPr>
        <w:rPr>
          <w:rFonts w:ascii="Calibri" w:eastAsiaTheme="majorEastAsia" w:hAnsi="Calibri" w:cstheme="majorBidi"/>
          <w:b/>
          <w:color w:val="24206C"/>
          <w:sz w:val="28"/>
          <w:szCs w:val="28"/>
        </w:rPr>
      </w:pPr>
      <w:r w:rsidRPr="00130111">
        <w:rPr>
          <w:rFonts w:ascii="Calibri" w:hAnsi="Calibri"/>
          <w:b/>
          <w:color w:val="24206C"/>
          <w:sz w:val="28"/>
          <w:szCs w:val="28"/>
        </w:rPr>
        <w:br w:type="page"/>
      </w:r>
    </w:p>
    <w:p w14:paraId="228900E6" w14:textId="77777777" w:rsidR="00C5363B" w:rsidRPr="00130111" w:rsidRDefault="00C5363B" w:rsidP="00C5363B">
      <w:pPr>
        <w:pStyle w:val="Heading1"/>
      </w:pPr>
      <w:r w:rsidRPr="00130111">
        <w:lastRenderedPageBreak/>
        <w:t>Background: The VET Student Loans program</w:t>
      </w:r>
    </w:p>
    <w:p w14:paraId="7CF44A59" w14:textId="77777777" w:rsidR="00C5363B" w:rsidRPr="00130111" w:rsidRDefault="00C5363B" w:rsidP="00C5363B">
      <w:r w:rsidRPr="00130111">
        <w:t xml:space="preserve">The VET Student Loans program commenced on 1 January 2017, replacing the VET FEE-HELP scheme which closed to new students on 31 December 2016. </w:t>
      </w:r>
    </w:p>
    <w:p w14:paraId="42D52D85" w14:textId="1F466919" w:rsidR="00C5363B" w:rsidRPr="00130111" w:rsidRDefault="00C5363B" w:rsidP="00C5363B">
      <w:r w:rsidRPr="00130111">
        <w:t xml:space="preserve">This delivered on the Government’s commitment to redesign </w:t>
      </w:r>
      <w:r w:rsidR="00CB53B0" w:rsidRPr="00130111">
        <w:t>the VET income contingent loans program</w:t>
      </w:r>
      <w:r w:rsidRPr="00130111">
        <w:t xml:space="preserve"> so that it is student centred, delivers high quality training, is fiscally sustainable, and holds providers to account. </w:t>
      </w:r>
      <w:r w:rsidR="006C5695">
        <w:t xml:space="preserve">VET Student Loans </w:t>
      </w:r>
      <w:r w:rsidRPr="00130111">
        <w:t>program focuses on program integrity, manages risk and promotes confidence in the regulated VET market by ensuring students are both academically suited to their course and are studying under a quality provider.</w:t>
      </w:r>
    </w:p>
    <w:p w14:paraId="07402475" w14:textId="77777777" w:rsidR="00C5363B" w:rsidRPr="00130111" w:rsidRDefault="00C5363B" w:rsidP="00C5363B">
      <w:r w:rsidRPr="00130111">
        <w:t xml:space="preserve">VET Student Loans offers income contingent loan support to eligible students studying approved Diploma level and above vocational education and training qualifications. </w:t>
      </w:r>
      <w:r w:rsidR="00125D42" w:rsidRPr="00130111">
        <w:t>In 20</w:t>
      </w:r>
      <w:r w:rsidR="00296541" w:rsidRPr="00130111">
        <w:t>19</w:t>
      </w:r>
      <w:r w:rsidR="00396C52" w:rsidRPr="00130111">
        <w:t>,</w:t>
      </w:r>
      <w:r w:rsidR="00125D42" w:rsidRPr="00130111">
        <w:t xml:space="preserve"> e</w:t>
      </w:r>
      <w:r w:rsidRPr="00130111">
        <w:t xml:space="preserve">ligible students </w:t>
      </w:r>
      <w:r w:rsidR="00125D42" w:rsidRPr="00130111">
        <w:t>we</w:t>
      </w:r>
      <w:r w:rsidRPr="00130111">
        <w:t>re entitled to access loans up to a capped amount of either $5,</w:t>
      </w:r>
      <w:r w:rsidR="00296541" w:rsidRPr="00130111">
        <w:t>171</w:t>
      </w:r>
      <w:r w:rsidRPr="00130111">
        <w:t>, $10,</w:t>
      </w:r>
      <w:r w:rsidR="00296541" w:rsidRPr="00130111">
        <w:t>342</w:t>
      </w:r>
      <w:r w:rsidRPr="00130111">
        <w:t xml:space="preserve"> or $15,</w:t>
      </w:r>
      <w:r w:rsidR="00296541" w:rsidRPr="00130111">
        <w:t>514</w:t>
      </w:r>
      <w:r w:rsidR="00AE73F0" w:rsidRPr="00130111">
        <w:rPr>
          <w:rStyle w:val="FootnoteReference"/>
        </w:rPr>
        <w:footnoteReference w:id="1"/>
      </w:r>
      <w:r w:rsidRPr="00130111">
        <w:t xml:space="preserve"> based on cost of delivery, though the Minister has the power to provide different (and higher) caps for particular courses (for example, aviation related courses</w:t>
      </w:r>
      <w:r w:rsidR="00296541" w:rsidRPr="00130111">
        <w:t xml:space="preserve"> up to $77,571</w:t>
      </w:r>
      <w:r w:rsidRPr="00130111">
        <w:t xml:space="preserve">). </w:t>
      </w:r>
    </w:p>
    <w:p w14:paraId="42C34783" w14:textId="77777777" w:rsidR="00C5363B" w:rsidRPr="00130111" w:rsidRDefault="00C5363B" w:rsidP="00C5363B">
      <w:r w:rsidRPr="00130111">
        <w:t xml:space="preserve">The list of current VET Student Loans approved courses and maximum loan amount by course is available in the </w:t>
      </w:r>
      <w:hyperlink r:id="rId12" w:history="1">
        <w:r w:rsidRPr="00130111">
          <w:rPr>
            <w:rStyle w:val="Hyperlink"/>
            <w:i/>
            <w:color w:val="auto"/>
            <w:u w:val="none"/>
          </w:rPr>
          <w:t>VET Student Loans (Courses and Loan Caps) Determination 2016</w:t>
        </w:r>
      </w:hyperlink>
      <w:r w:rsidRPr="00130111">
        <w:rPr>
          <w:rStyle w:val="FootnoteReference"/>
        </w:rPr>
        <w:footnoteReference w:id="2"/>
      </w:r>
      <w:r w:rsidRPr="00130111">
        <w:t>.</w:t>
      </w:r>
    </w:p>
    <w:p w14:paraId="589B5078" w14:textId="71F95139" w:rsidR="00C5363B" w:rsidRPr="00130111" w:rsidRDefault="002D1CF4" w:rsidP="00520C7A">
      <w:r w:rsidRPr="00130111">
        <w:t xml:space="preserve">During the </w:t>
      </w:r>
      <w:r w:rsidR="00192083" w:rsidRPr="00130111">
        <w:t>period</w:t>
      </w:r>
      <w:r w:rsidR="00F26C37" w:rsidRPr="00130111">
        <w:t xml:space="preserve"> </w:t>
      </w:r>
      <w:r w:rsidR="00ED0FA5" w:rsidRPr="00130111">
        <w:t xml:space="preserve">from </w:t>
      </w:r>
      <w:r w:rsidR="00AC5BB1" w:rsidRPr="00130111">
        <w:t xml:space="preserve">1 </w:t>
      </w:r>
      <w:r w:rsidR="00532729">
        <w:t>July</w:t>
      </w:r>
      <w:r w:rsidR="00AC5BB1" w:rsidRPr="00130111">
        <w:t xml:space="preserve"> 2019 to </w:t>
      </w:r>
      <w:r w:rsidR="00532729">
        <w:t>31 December</w:t>
      </w:r>
      <w:r w:rsidR="00AC5BB1" w:rsidRPr="00130111">
        <w:t xml:space="preserve"> 2019</w:t>
      </w:r>
      <w:r w:rsidR="003D1711" w:rsidRPr="00130111">
        <w:t xml:space="preserve">, </w:t>
      </w:r>
      <w:r w:rsidR="00375161" w:rsidRPr="00130111">
        <w:t>1</w:t>
      </w:r>
      <w:r w:rsidR="00532729">
        <w:t>87</w:t>
      </w:r>
      <w:r w:rsidR="00AC5BB1" w:rsidRPr="00130111">
        <w:t xml:space="preserve"> </w:t>
      </w:r>
      <w:r w:rsidR="003D1711" w:rsidRPr="00130111">
        <w:t xml:space="preserve">providers </w:t>
      </w:r>
      <w:r w:rsidR="00C94CE5" w:rsidRPr="00130111">
        <w:t xml:space="preserve">operated as approved course providers </w:t>
      </w:r>
      <w:r w:rsidR="003D1711" w:rsidRPr="00130111">
        <w:t>under the VET Student Loans program</w:t>
      </w:r>
      <w:r w:rsidR="0047555A" w:rsidRPr="00D676E8">
        <w:t xml:space="preserve">. </w:t>
      </w:r>
      <w:r w:rsidR="00F26C37" w:rsidRPr="00D676E8">
        <w:t>This is</w:t>
      </w:r>
      <w:r w:rsidRPr="00D676E8">
        <w:t xml:space="preserve"> </w:t>
      </w:r>
      <w:r w:rsidR="00AC5BB1" w:rsidRPr="00D676E8">
        <w:t>compared to t</w:t>
      </w:r>
      <w:r w:rsidR="00F26C37" w:rsidRPr="00D676E8">
        <w:t xml:space="preserve">he </w:t>
      </w:r>
      <w:r w:rsidR="00051EB7" w:rsidRPr="00D676E8">
        <w:t>1</w:t>
      </w:r>
      <w:r w:rsidR="00D94F18" w:rsidRPr="00D676E8">
        <w:t>77</w:t>
      </w:r>
      <w:r w:rsidR="006517F2" w:rsidRPr="00D676E8">
        <w:t xml:space="preserve"> </w:t>
      </w:r>
      <w:r w:rsidRPr="00D676E8">
        <w:t xml:space="preserve">providers </w:t>
      </w:r>
      <w:r w:rsidR="004267C3" w:rsidRPr="00D676E8">
        <w:t xml:space="preserve">that operated during the </w:t>
      </w:r>
      <w:r w:rsidR="00D94F18" w:rsidRPr="00D676E8">
        <w:t>second</w:t>
      </w:r>
      <w:r w:rsidR="006517F2" w:rsidRPr="00D676E8">
        <w:t xml:space="preserve"> half of 201</w:t>
      </w:r>
      <w:r w:rsidR="00D94F18" w:rsidRPr="00D676E8">
        <w:t>8</w:t>
      </w:r>
      <w:r w:rsidR="00C83E72" w:rsidRPr="00D676E8">
        <w:t xml:space="preserve"> (as detailed in the </w:t>
      </w:r>
      <w:hyperlink r:id="rId13" w:history="1">
        <w:r w:rsidR="001B4394" w:rsidRPr="00D676E8">
          <w:rPr>
            <w:i/>
          </w:rPr>
          <w:t xml:space="preserve">VET Student Loans </w:t>
        </w:r>
        <w:r w:rsidR="00D676E8">
          <w:rPr>
            <w:i/>
          </w:rPr>
          <w:t>s</w:t>
        </w:r>
        <w:r w:rsidR="00C83E72" w:rsidRPr="00D676E8">
          <w:rPr>
            <w:i/>
          </w:rPr>
          <w:t xml:space="preserve">ix-monthly </w:t>
        </w:r>
        <w:r w:rsidR="00617B8D" w:rsidRPr="00D676E8">
          <w:rPr>
            <w:i/>
          </w:rPr>
          <w:t xml:space="preserve">report </w:t>
        </w:r>
        <w:r w:rsidR="001B4394" w:rsidRPr="00D676E8">
          <w:rPr>
            <w:i/>
          </w:rPr>
          <w:t>1</w:t>
        </w:r>
        <w:r w:rsidR="00CE2AE6" w:rsidRPr="00D676E8">
          <w:rPr>
            <w:i/>
          </w:rPr>
          <w:t> </w:t>
        </w:r>
        <w:r w:rsidR="006517F2" w:rsidRPr="00D676E8">
          <w:rPr>
            <w:i/>
          </w:rPr>
          <w:t>J</w:t>
        </w:r>
        <w:r w:rsidR="00D94F18" w:rsidRPr="00D676E8">
          <w:rPr>
            <w:i/>
          </w:rPr>
          <w:t>uly 2018</w:t>
        </w:r>
        <w:r w:rsidR="00DF0AB4" w:rsidRPr="00D676E8">
          <w:rPr>
            <w:i/>
          </w:rPr>
          <w:t xml:space="preserve"> </w:t>
        </w:r>
        <w:r w:rsidR="001B4394" w:rsidRPr="00D676E8">
          <w:rPr>
            <w:i/>
          </w:rPr>
          <w:t>to 3</w:t>
        </w:r>
      </w:hyperlink>
      <w:r w:rsidR="00D94F18" w:rsidRPr="00D676E8">
        <w:rPr>
          <w:i/>
        </w:rPr>
        <w:t>1 December 2018</w:t>
      </w:r>
      <w:r w:rsidR="001B4394" w:rsidRPr="00D676E8">
        <w:rPr>
          <w:vertAlign w:val="superscript"/>
        </w:rPr>
        <w:footnoteReference w:id="3"/>
      </w:r>
      <w:r w:rsidR="00C83E72" w:rsidRPr="00D676E8">
        <w:t>)</w:t>
      </w:r>
      <w:r w:rsidRPr="00D676E8">
        <w:t>.</w:t>
      </w:r>
      <w:r w:rsidR="000A2655" w:rsidRPr="00130111">
        <w:t xml:space="preserve"> </w:t>
      </w:r>
    </w:p>
    <w:p w14:paraId="596AEA4D" w14:textId="77777777" w:rsidR="003D1711" w:rsidRPr="00130111" w:rsidRDefault="003D1711" w:rsidP="00524956">
      <w:pPr>
        <w:pStyle w:val="Heading1"/>
      </w:pPr>
      <w:r w:rsidRPr="00130111">
        <w:t xml:space="preserve">Information required under section 103A of the </w:t>
      </w:r>
      <w:r w:rsidRPr="00130111">
        <w:rPr>
          <w:i/>
        </w:rPr>
        <w:t>VET Student Loans Act 2016</w:t>
      </w:r>
    </w:p>
    <w:p w14:paraId="75AB7C96" w14:textId="26854338" w:rsidR="003D1711" w:rsidRPr="00130111" w:rsidRDefault="003D1711" w:rsidP="003D1711">
      <w:r w:rsidRPr="00130111">
        <w:t xml:space="preserve">During the period </w:t>
      </w:r>
      <w:r w:rsidR="00AC5BB1" w:rsidRPr="00130111">
        <w:t xml:space="preserve">1 </w:t>
      </w:r>
      <w:r w:rsidR="00532729">
        <w:t>July</w:t>
      </w:r>
      <w:r w:rsidR="00AC5BB1" w:rsidRPr="00130111">
        <w:t xml:space="preserve"> 2019 to </w:t>
      </w:r>
      <w:r w:rsidR="00532729">
        <w:t>31 December</w:t>
      </w:r>
      <w:r w:rsidR="00AC5BB1" w:rsidRPr="00130111">
        <w:t xml:space="preserve"> 2019</w:t>
      </w:r>
      <w:r w:rsidR="009A5472" w:rsidRPr="00130111">
        <w:t xml:space="preserve"> </w:t>
      </w:r>
      <w:r w:rsidRPr="00130111">
        <w:t xml:space="preserve">a total of </w:t>
      </w:r>
      <w:r w:rsidR="00E64627" w:rsidRPr="00130111">
        <w:t>1</w:t>
      </w:r>
      <w:r w:rsidR="00532729">
        <w:t>87</w:t>
      </w:r>
      <w:r w:rsidR="00375161" w:rsidRPr="00130111">
        <w:t xml:space="preserve"> </w:t>
      </w:r>
      <w:r w:rsidRPr="00130111">
        <w:t xml:space="preserve">registered training organisations </w:t>
      </w:r>
      <w:r w:rsidR="00EB0A16" w:rsidRPr="00130111">
        <w:t xml:space="preserve">(RTOs) </w:t>
      </w:r>
      <w:r w:rsidRPr="00130111">
        <w:t>operated as approved course providers for VET Student Loans (section 103A(a)).</w:t>
      </w:r>
      <w:r w:rsidR="00EB0A16" w:rsidRPr="00130111">
        <w:t xml:space="preserve"> </w:t>
      </w:r>
      <w:r w:rsidR="00F72872" w:rsidRPr="00130111">
        <w:t>The Addendum (</w:t>
      </w:r>
      <w:r w:rsidRPr="00130111">
        <w:t>Table 1</w:t>
      </w:r>
      <w:r w:rsidR="00F72872" w:rsidRPr="00130111">
        <w:t>)</w:t>
      </w:r>
      <w:r w:rsidRPr="00130111">
        <w:t xml:space="preserve"> to this report sets out all of the information required by section </w:t>
      </w:r>
      <w:proofErr w:type="gramStart"/>
      <w:r w:rsidRPr="00130111">
        <w:t>103A(</w:t>
      </w:r>
      <w:proofErr w:type="gramEnd"/>
      <w:r w:rsidRPr="00130111">
        <w:t>b) for each provider.</w:t>
      </w:r>
    </w:p>
    <w:p w14:paraId="4ED786EB" w14:textId="1D8324BE" w:rsidR="003D1711" w:rsidRPr="00130111" w:rsidRDefault="003D1711" w:rsidP="003D1711">
      <w:r w:rsidRPr="00130111">
        <w:t>In addition, this report sets out information and commentary on highlights for each of the matters specified in section </w:t>
      </w:r>
      <w:proofErr w:type="gramStart"/>
      <w:r w:rsidRPr="00130111">
        <w:t>103A(</w:t>
      </w:r>
      <w:proofErr w:type="gramEnd"/>
      <w:r w:rsidRPr="00130111">
        <w:t>b) for the six</w:t>
      </w:r>
      <w:r w:rsidR="00D676E8">
        <w:t xml:space="preserve"> </w:t>
      </w:r>
      <w:r w:rsidRPr="00130111">
        <w:t>month period, namely:</w:t>
      </w:r>
    </w:p>
    <w:p w14:paraId="3D5FCC19" w14:textId="77777777" w:rsidR="003D1711" w:rsidRPr="00130111" w:rsidRDefault="00E17B6C" w:rsidP="003D1711">
      <w:pPr>
        <w:pStyle w:val="ListParagraph"/>
        <w:numPr>
          <w:ilvl w:val="0"/>
          <w:numId w:val="8"/>
        </w:numPr>
      </w:pPr>
      <w:r w:rsidRPr="00130111">
        <w:t>a</w:t>
      </w:r>
      <w:r w:rsidR="003D1711" w:rsidRPr="00130111">
        <w:t>pproved course providers</w:t>
      </w:r>
    </w:p>
    <w:p w14:paraId="1F25B60C" w14:textId="77777777" w:rsidR="003D1711" w:rsidRPr="00130111" w:rsidRDefault="00E17B6C" w:rsidP="003D1711">
      <w:pPr>
        <w:pStyle w:val="ListParagraph"/>
        <w:numPr>
          <w:ilvl w:val="0"/>
          <w:numId w:val="8"/>
        </w:numPr>
      </w:pPr>
      <w:r w:rsidRPr="00130111">
        <w:t>v</w:t>
      </w:r>
      <w:r w:rsidR="003D1711" w:rsidRPr="00130111">
        <w:t>alue of VET Student Loans</w:t>
      </w:r>
      <w:r w:rsidR="00AF0890" w:rsidRPr="00130111">
        <w:t xml:space="preserve"> paid</w:t>
      </w:r>
    </w:p>
    <w:p w14:paraId="04C5B178" w14:textId="77777777" w:rsidR="003D1711" w:rsidRPr="00130111" w:rsidRDefault="003D1711" w:rsidP="003D1711">
      <w:pPr>
        <w:pStyle w:val="ListParagraph"/>
        <w:numPr>
          <w:ilvl w:val="0"/>
          <w:numId w:val="8"/>
        </w:numPr>
      </w:pPr>
      <w:r w:rsidRPr="00130111">
        <w:t>VSL</w:t>
      </w:r>
      <w:r w:rsidRPr="00130111">
        <w:noBreakHyphen/>
        <w:t>assisted students</w:t>
      </w:r>
    </w:p>
    <w:p w14:paraId="2F360A88" w14:textId="77777777" w:rsidR="003D1711" w:rsidRPr="00130111" w:rsidRDefault="00E17B6C" w:rsidP="003D1711">
      <w:pPr>
        <w:pStyle w:val="ListParagraph"/>
        <w:numPr>
          <w:ilvl w:val="0"/>
          <w:numId w:val="8"/>
        </w:numPr>
      </w:pPr>
      <w:r w:rsidRPr="00130111">
        <w:t>c</w:t>
      </w:r>
      <w:r w:rsidR="003D1711" w:rsidRPr="00130111">
        <w:t>ompletions</w:t>
      </w:r>
    </w:p>
    <w:p w14:paraId="473ED740" w14:textId="77777777" w:rsidR="003D1711" w:rsidRPr="00130111" w:rsidRDefault="00E17B6C" w:rsidP="003D1711">
      <w:pPr>
        <w:pStyle w:val="ListParagraph"/>
        <w:numPr>
          <w:ilvl w:val="0"/>
          <w:numId w:val="8"/>
        </w:numPr>
      </w:pPr>
      <w:proofErr w:type="gramStart"/>
      <w:r w:rsidRPr="00130111">
        <w:t>t</w:t>
      </w:r>
      <w:r w:rsidR="003D1711" w:rsidRPr="00130111">
        <w:t>uition</w:t>
      </w:r>
      <w:proofErr w:type="gramEnd"/>
      <w:r w:rsidR="003D1711" w:rsidRPr="00130111">
        <w:t xml:space="preserve"> fees</w:t>
      </w:r>
      <w:r w:rsidR="00192083" w:rsidRPr="00130111">
        <w:t>.</w:t>
      </w:r>
    </w:p>
    <w:p w14:paraId="50D495E7" w14:textId="77777777" w:rsidR="006F383B" w:rsidRPr="00130111" w:rsidRDefault="006F383B" w:rsidP="006F383B">
      <w:pPr>
        <w:pStyle w:val="Heading1"/>
      </w:pPr>
      <w:r w:rsidRPr="00130111">
        <w:t>Summary</w:t>
      </w:r>
    </w:p>
    <w:tbl>
      <w:tblPr>
        <w:tblStyle w:val="TableGrid"/>
        <w:tblW w:w="0" w:type="auto"/>
        <w:jc w:val="center"/>
        <w:tblBorders>
          <w:top w:val="single" w:sz="18" w:space="0" w:color="17365D" w:themeColor="text2" w:themeShade="BF"/>
          <w:left w:val="single" w:sz="18" w:space="0" w:color="17365D" w:themeColor="text2" w:themeShade="BF"/>
          <w:bottom w:val="single" w:sz="18" w:space="0" w:color="17365D" w:themeColor="text2" w:themeShade="BF"/>
          <w:right w:val="single" w:sz="18" w:space="0" w:color="17365D" w:themeColor="text2" w:themeShade="BF"/>
          <w:insideH w:val="single" w:sz="6" w:space="0" w:color="17365D" w:themeColor="text2" w:themeShade="BF"/>
          <w:insideV w:val="single" w:sz="6" w:space="0" w:color="17365D" w:themeColor="text2" w:themeShade="BF"/>
        </w:tblBorders>
        <w:tblLook w:val="04A0" w:firstRow="1" w:lastRow="0" w:firstColumn="1" w:lastColumn="0" w:noHBand="0" w:noVBand="1"/>
      </w:tblPr>
      <w:tblGrid>
        <w:gridCol w:w="4230"/>
        <w:gridCol w:w="2620"/>
      </w:tblGrid>
      <w:tr w:rsidR="006F383B" w:rsidRPr="00130111" w14:paraId="32C7FA9D" w14:textId="77777777" w:rsidTr="00E17B6C">
        <w:trPr>
          <w:jc w:val="center"/>
        </w:trPr>
        <w:tc>
          <w:tcPr>
            <w:tcW w:w="4230" w:type="dxa"/>
          </w:tcPr>
          <w:p w14:paraId="0687AF17" w14:textId="77777777" w:rsidR="006F383B" w:rsidRPr="00130111" w:rsidRDefault="006F383B" w:rsidP="006F383B">
            <w:pPr>
              <w:rPr>
                <w:b/>
              </w:rPr>
            </w:pPr>
            <w:r w:rsidRPr="00130111">
              <w:rPr>
                <w:b/>
              </w:rPr>
              <w:t>Operating providers</w:t>
            </w:r>
          </w:p>
        </w:tc>
        <w:tc>
          <w:tcPr>
            <w:tcW w:w="2620" w:type="dxa"/>
          </w:tcPr>
          <w:p w14:paraId="1E54B59D" w14:textId="112A3ABD" w:rsidR="006F383B" w:rsidRPr="00130111" w:rsidRDefault="00532729" w:rsidP="00E64627">
            <w:pPr>
              <w:jc w:val="center"/>
              <w:rPr>
                <w:b/>
              </w:rPr>
            </w:pPr>
            <w:r>
              <w:rPr>
                <w:b/>
              </w:rPr>
              <w:t>187</w:t>
            </w:r>
          </w:p>
        </w:tc>
      </w:tr>
      <w:tr w:rsidR="006F383B" w:rsidRPr="00130111" w14:paraId="59F8BAB9" w14:textId="77777777" w:rsidTr="00E17B6C">
        <w:trPr>
          <w:jc w:val="center"/>
        </w:trPr>
        <w:tc>
          <w:tcPr>
            <w:tcW w:w="4230" w:type="dxa"/>
            <w:shd w:val="clear" w:color="auto" w:fill="C6D9F1" w:themeFill="text2" w:themeFillTint="33"/>
          </w:tcPr>
          <w:p w14:paraId="3CE623D0" w14:textId="77777777" w:rsidR="006F383B" w:rsidRPr="00130111" w:rsidRDefault="006F383B" w:rsidP="006F383B">
            <w:pPr>
              <w:rPr>
                <w:b/>
              </w:rPr>
            </w:pPr>
            <w:r w:rsidRPr="00130111">
              <w:rPr>
                <w:b/>
              </w:rPr>
              <w:t>Students</w:t>
            </w:r>
          </w:p>
        </w:tc>
        <w:tc>
          <w:tcPr>
            <w:tcW w:w="2620" w:type="dxa"/>
            <w:shd w:val="clear" w:color="auto" w:fill="C6D9F1" w:themeFill="text2" w:themeFillTint="33"/>
          </w:tcPr>
          <w:p w14:paraId="63F8C70A" w14:textId="67EE9151" w:rsidR="006F383B" w:rsidRPr="00130111" w:rsidRDefault="00532729" w:rsidP="00500E5B">
            <w:pPr>
              <w:jc w:val="center"/>
              <w:rPr>
                <w:b/>
              </w:rPr>
            </w:pPr>
            <w:r>
              <w:rPr>
                <w:b/>
              </w:rPr>
              <w:t>38,5</w:t>
            </w:r>
            <w:r w:rsidR="00500E5B">
              <w:rPr>
                <w:b/>
              </w:rPr>
              <w:t>08</w:t>
            </w:r>
          </w:p>
        </w:tc>
      </w:tr>
      <w:tr w:rsidR="006F383B" w:rsidRPr="00130111" w14:paraId="67CB062F" w14:textId="77777777" w:rsidTr="00E17B6C">
        <w:trPr>
          <w:jc w:val="center"/>
        </w:trPr>
        <w:tc>
          <w:tcPr>
            <w:tcW w:w="4230" w:type="dxa"/>
          </w:tcPr>
          <w:p w14:paraId="36204138" w14:textId="77777777" w:rsidR="006F383B" w:rsidRPr="00130111" w:rsidRDefault="006F383B" w:rsidP="006F383B">
            <w:pPr>
              <w:rPr>
                <w:b/>
              </w:rPr>
            </w:pPr>
            <w:r w:rsidRPr="00130111">
              <w:rPr>
                <w:b/>
              </w:rPr>
              <w:t>Course enrolments</w:t>
            </w:r>
          </w:p>
        </w:tc>
        <w:tc>
          <w:tcPr>
            <w:tcW w:w="2620" w:type="dxa"/>
          </w:tcPr>
          <w:p w14:paraId="0E72DE68" w14:textId="4D4354C3" w:rsidR="006F383B" w:rsidRPr="00130111" w:rsidRDefault="00532729" w:rsidP="00500E5B">
            <w:pPr>
              <w:jc w:val="center"/>
              <w:rPr>
                <w:b/>
              </w:rPr>
            </w:pPr>
            <w:r>
              <w:rPr>
                <w:b/>
              </w:rPr>
              <w:t>39,9</w:t>
            </w:r>
            <w:r w:rsidR="00500E5B">
              <w:rPr>
                <w:b/>
              </w:rPr>
              <w:t>45</w:t>
            </w:r>
          </w:p>
        </w:tc>
      </w:tr>
      <w:tr w:rsidR="006F383B" w:rsidRPr="00130111" w14:paraId="24AD5603" w14:textId="77777777" w:rsidTr="00E17B6C">
        <w:trPr>
          <w:jc w:val="center"/>
        </w:trPr>
        <w:tc>
          <w:tcPr>
            <w:tcW w:w="4230" w:type="dxa"/>
            <w:shd w:val="clear" w:color="auto" w:fill="C6D9F1" w:themeFill="text2" w:themeFillTint="33"/>
          </w:tcPr>
          <w:p w14:paraId="72B92112" w14:textId="77777777" w:rsidR="006F383B" w:rsidRPr="00130111" w:rsidRDefault="006F383B" w:rsidP="006F383B">
            <w:pPr>
              <w:rPr>
                <w:b/>
              </w:rPr>
            </w:pPr>
            <w:r w:rsidRPr="00130111">
              <w:rPr>
                <w:b/>
              </w:rPr>
              <w:t>Loans</w:t>
            </w:r>
          </w:p>
        </w:tc>
        <w:tc>
          <w:tcPr>
            <w:tcW w:w="2620" w:type="dxa"/>
            <w:shd w:val="clear" w:color="auto" w:fill="C6D9F1" w:themeFill="text2" w:themeFillTint="33"/>
          </w:tcPr>
          <w:p w14:paraId="4336B43D" w14:textId="3899A427" w:rsidR="006F383B" w:rsidRPr="00130111" w:rsidRDefault="00532729" w:rsidP="00500E5B">
            <w:pPr>
              <w:jc w:val="center"/>
              <w:rPr>
                <w:b/>
              </w:rPr>
            </w:pPr>
            <w:r>
              <w:rPr>
                <w:b/>
              </w:rPr>
              <w:t>$132,</w:t>
            </w:r>
            <w:r w:rsidR="00500E5B">
              <w:rPr>
                <w:b/>
              </w:rPr>
              <w:t>499,310</w:t>
            </w:r>
          </w:p>
        </w:tc>
      </w:tr>
      <w:tr w:rsidR="006F383B" w:rsidRPr="00130111" w14:paraId="386E0529" w14:textId="77777777" w:rsidTr="00E17B6C">
        <w:trPr>
          <w:jc w:val="center"/>
        </w:trPr>
        <w:tc>
          <w:tcPr>
            <w:tcW w:w="4230" w:type="dxa"/>
          </w:tcPr>
          <w:p w14:paraId="28C9805E" w14:textId="77777777" w:rsidR="006F383B" w:rsidRPr="00130111" w:rsidRDefault="006F383B" w:rsidP="006F383B">
            <w:pPr>
              <w:rPr>
                <w:b/>
              </w:rPr>
            </w:pPr>
            <w:r w:rsidRPr="00130111">
              <w:rPr>
                <w:b/>
              </w:rPr>
              <w:t>Course completions</w:t>
            </w:r>
          </w:p>
        </w:tc>
        <w:tc>
          <w:tcPr>
            <w:tcW w:w="2620" w:type="dxa"/>
          </w:tcPr>
          <w:p w14:paraId="554E505E" w14:textId="256CB7F7" w:rsidR="006F383B" w:rsidRPr="00130111" w:rsidRDefault="00532729" w:rsidP="00500E5B">
            <w:pPr>
              <w:jc w:val="center"/>
              <w:rPr>
                <w:b/>
              </w:rPr>
            </w:pPr>
            <w:r>
              <w:rPr>
                <w:rFonts w:ascii="Calibri" w:hAnsi="Calibri" w:cs="Calibri"/>
                <w:b/>
                <w:bCs/>
                <w:color w:val="000000"/>
              </w:rPr>
              <w:t>5</w:t>
            </w:r>
            <w:r w:rsidR="00E8277D">
              <w:rPr>
                <w:rFonts w:ascii="Calibri" w:hAnsi="Calibri" w:cs="Calibri"/>
                <w:b/>
                <w:bCs/>
                <w:color w:val="000000"/>
              </w:rPr>
              <w:t>,</w:t>
            </w:r>
            <w:r w:rsidR="00500E5B">
              <w:rPr>
                <w:rFonts w:ascii="Calibri" w:hAnsi="Calibri" w:cs="Calibri"/>
                <w:b/>
                <w:bCs/>
                <w:color w:val="000000"/>
              </w:rPr>
              <w:t>517</w:t>
            </w:r>
          </w:p>
        </w:tc>
      </w:tr>
      <w:tr w:rsidR="006F383B" w:rsidRPr="00130111" w14:paraId="1D6981AF" w14:textId="77777777" w:rsidTr="00E17B6C">
        <w:trPr>
          <w:jc w:val="center"/>
        </w:trPr>
        <w:tc>
          <w:tcPr>
            <w:tcW w:w="4230" w:type="dxa"/>
            <w:shd w:val="clear" w:color="auto" w:fill="C6D9F1" w:themeFill="text2" w:themeFillTint="33"/>
          </w:tcPr>
          <w:p w14:paraId="6FC8B5A8" w14:textId="77777777" w:rsidR="006F383B" w:rsidRPr="00130111" w:rsidRDefault="006F383B" w:rsidP="006F383B">
            <w:pPr>
              <w:rPr>
                <w:b/>
              </w:rPr>
            </w:pPr>
            <w:r w:rsidRPr="00130111">
              <w:rPr>
                <w:b/>
              </w:rPr>
              <w:t>Unit of study completion rate</w:t>
            </w:r>
          </w:p>
        </w:tc>
        <w:tc>
          <w:tcPr>
            <w:tcW w:w="2620" w:type="dxa"/>
            <w:shd w:val="clear" w:color="auto" w:fill="C6D9F1" w:themeFill="text2" w:themeFillTint="33"/>
          </w:tcPr>
          <w:p w14:paraId="01EDDDFA" w14:textId="7CBBFFDA" w:rsidR="006F383B" w:rsidRPr="00130111" w:rsidRDefault="00500E5B">
            <w:pPr>
              <w:jc w:val="center"/>
              <w:rPr>
                <w:b/>
              </w:rPr>
            </w:pPr>
            <w:r>
              <w:rPr>
                <w:b/>
              </w:rPr>
              <w:t>82</w:t>
            </w:r>
            <w:r w:rsidR="00E64627" w:rsidRPr="00130111">
              <w:rPr>
                <w:b/>
              </w:rPr>
              <w:t>%</w:t>
            </w:r>
          </w:p>
        </w:tc>
      </w:tr>
    </w:tbl>
    <w:p w14:paraId="73A0E373" w14:textId="77777777" w:rsidR="003D1711" w:rsidRPr="00130111" w:rsidRDefault="003D1711" w:rsidP="007C2499">
      <w:pPr>
        <w:pStyle w:val="Heading1"/>
        <w:spacing w:before="360"/>
      </w:pPr>
      <w:r w:rsidRPr="00130111">
        <w:lastRenderedPageBreak/>
        <w:t>Approved course providers (sections </w:t>
      </w:r>
      <w:proofErr w:type="gramStart"/>
      <w:r w:rsidRPr="00130111">
        <w:t>103A(</w:t>
      </w:r>
      <w:proofErr w:type="gramEnd"/>
      <w:r w:rsidRPr="00130111">
        <w:t>a) and (b)(</w:t>
      </w:r>
      <w:proofErr w:type="spellStart"/>
      <w:r w:rsidRPr="00130111">
        <w:t>i</w:t>
      </w:r>
      <w:proofErr w:type="spellEnd"/>
      <w:r w:rsidRPr="00130111">
        <w:t>))</w:t>
      </w:r>
    </w:p>
    <w:p w14:paraId="7E42B18D" w14:textId="60B7D763" w:rsidR="003D1711" w:rsidRPr="00130111" w:rsidRDefault="003D1711" w:rsidP="001B6BA9">
      <w:pPr>
        <w:spacing w:after="0"/>
      </w:pPr>
      <w:r w:rsidRPr="00130111">
        <w:t xml:space="preserve">The </w:t>
      </w:r>
      <w:r w:rsidR="00D04120" w:rsidRPr="00130111">
        <w:t>1</w:t>
      </w:r>
      <w:r w:rsidR="00532729">
        <w:t>87</w:t>
      </w:r>
      <w:r w:rsidR="00D04120" w:rsidRPr="00130111">
        <w:t xml:space="preserve"> </w:t>
      </w:r>
      <w:r w:rsidRPr="00130111">
        <w:t>approved course providers comprised:</w:t>
      </w:r>
    </w:p>
    <w:p w14:paraId="5FA27B50" w14:textId="77777777" w:rsidR="003D1711" w:rsidRPr="00130111" w:rsidRDefault="00C66EBD" w:rsidP="00F32245">
      <w:pPr>
        <w:pStyle w:val="ListParagraph"/>
        <w:numPr>
          <w:ilvl w:val="0"/>
          <w:numId w:val="9"/>
        </w:numPr>
        <w:spacing w:after="0"/>
      </w:pPr>
      <w:r w:rsidRPr="00130111">
        <w:t>23</w:t>
      </w:r>
      <w:r w:rsidR="003D1711" w:rsidRPr="00130111">
        <w:t xml:space="preserve"> TAFEs</w:t>
      </w:r>
    </w:p>
    <w:p w14:paraId="77618719" w14:textId="29AF57A7" w:rsidR="003D1711" w:rsidRPr="00130111" w:rsidRDefault="00C66EBD" w:rsidP="00F32245">
      <w:pPr>
        <w:pStyle w:val="ListParagraph"/>
        <w:numPr>
          <w:ilvl w:val="0"/>
          <w:numId w:val="9"/>
        </w:numPr>
        <w:spacing w:after="0"/>
      </w:pPr>
      <w:r w:rsidRPr="00130111">
        <w:t>1</w:t>
      </w:r>
      <w:r w:rsidR="00532729">
        <w:t>4</w:t>
      </w:r>
      <w:r w:rsidR="003D1711" w:rsidRPr="00130111">
        <w:t xml:space="preserve"> other public organisations (including Table A providers), and </w:t>
      </w:r>
    </w:p>
    <w:p w14:paraId="7388BE85" w14:textId="5800932A" w:rsidR="003D1711" w:rsidRPr="00130111" w:rsidRDefault="00D04120" w:rsidP="00F32245">
      <w:pPr>
        <w:pStyle w:val="ListParagraph"/>
        <w:numPr>
          <w:ilvl w:val="0"/>
          <w:numId w:val="9"/>
        </w:numPr>
        <w:spacing w:after="0"/>
        <w:ind w:left="714" w:hanging="357"/>
      </w:pPr>
      <w:r w:rsidRPr="00130111">
        <w:t>15</w:t>
      </w:r>
      <w:r w:rsidR="00532729">
        <w:t>0</w:t>
      </w:r>
      <w:r w:rsidR="003D1711" w:rsidRPr="00130111">
        <w:t xml:space="preserve"> private providers. </w:t>
      </w:r>
    </w:p>
    <w:p w14:paraId="6001D8A5" w14:textId="77777777" w:rsidR="001B6BA9" w:rsidRPr="00130111" w:rsidRDefault="003D1711" w:rsidP="00442B95">
      <w:r w:rsidRPr="00130111">
        <w:t xml:space="preserve">The numbers of providers in these different categories is </w:t>
      </w:r>
      <w:r w:rsidR="004E7F05" w:rsidRPr="00130111">
        <w:t>shown</w:t>
      </w:r>
      <w:r w:rsidRPr="00130111">
        <w:t xml:space="preserve"> in </w:t>
      </w:r>
      <w:r w:rsidR="00C94CE5" w:rsidRPr="00130111">
        <w:t>Figure 1</w:t>
      </w:r>
      <w:r w:rsidRPr="00130111">
        <w:t>.</w:t>
      </w:r>
      <w:bookmarkStart w:id="0" w:name="_Ref488839233"/>
    </w:p>
    <w:p w14:paraId="41E1142C" w14:textId="77777777" w:rsidR="00CD778E" w:rsidRPr="00130111" w:rsidRDefault="00CD778E" w:rsidP="00F32245">
      <w:pPr>
        <w:spacing w:after="120"/>
        <w:rPr>
          <w:b/>
        </w:rPr>
      </w:pPr>
      <w:r w:rsidRPr="00130111">
        <w:rPr>
          <w:b/>
        </w:rPr>
        <w:t>Figure</w:t>
      </w:r>
      <w:bookmarkEnd w:id="0"/>
      <w:r w:rsidRPr="00130111">
        <w:rPr>
          <w:b/>
        </w:rPr>
        <w:t xml:space="preserve"> 1: Approved course providers by type</w:t>
      </w:r>
    </w:p>
    <w:p w14:paraId="72CFBAD7" w14:textId="65E67747" w:rsidR="00EF1FDA" w:rsidRPr="00130111" w:rsidRDefault="00532729" w:rsidP="00CD778E">
      <w:pPr>
        <w:keepNext/>
        <w:ind w:left="360"/>
        <w:rPr>
          <w:b/>
        </w:rPr>
      </w:pPr>
      <w:r>
        <w:rPr>
          <w:noProof/>
          <w:lang w:eastAsia="en-AU"/>
        </w:rPr>
        <w:drawing>
          <wp:inline distT="0" distB="0" distL="0" distR="0" wp14:anchorId="557AC153" wp14:editId="3B2EDD71">
            <wp:extent cx="4882515" cy="2301240"/>
            <wp:effectExtent l="19050" t="19050" r="1333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63FC8A9" w14:textId="060890DC" w:rsidR="001B6BA9" w:rsidRPr="00130111" w:rsidRDefault="003D1711" w:rsidP="003561F1">
      <w:r w:rsidRPr="00130111">
        <w:t xml:space="preserve">The names of each of the </w:t>
      </w:r>
      <w:r w:rsidR="00D04120" w:rsidRPr="00130111">
        <w:t>1</w:t>
      </w:r>
      <w:r w:rsidR="00532729">
        <w:t>87</w:t>
      </w:r>
      <w:r w:rsidR="00375161" w:rsidRPr="00130111">
        <w:t xml:space="preserve"> </w:t>
      </w:r>
      <w:r w:rsidRPr="00130111">
        <w:t xml:space="preserve">approved course providers </w:t>
      </w:r>
      <w:r w:rsidR="003E58E5" w:rsidRPr="00130111">
        <w:t>that</w:t>
      </w:r>
      <w:r w:rsidRPr="00130111">
        <w:t xml:space="preserve"> operated during the reporting period </w:t>
      </w:r>
      <w:r w:rsidR="00F25E44" w:rsidRPr="00130111">
        <w:t>are</w:t>
      </w:r>
      <w:r w:rsidRPr="00130111">
        <w:t xml:space="preserve"> provided in</w:t>
      </w:r>
      <w:r w:rsidR="00C94CE5" w:rsidRPr="00130111">
        <w:t xml:space="preserve"> </w:t>
      </w:r>
      <w:r w:rsidR="00F72872" w:rsidRPr="00130111">
        <w:t>the Addendum (Table 1)</w:t>
      </w:r>
      <w:r w:rsidRPr="00130111">
        <w:t xml:space="preserve">. </w:t>
      </w:r>
      <w:r w:rsidR="00F32245" w:rsidRPr="00130111">
        <w:t xml:space="preserve"> </w:t>
      </w:r>
      <w:r w:rsidR="00520C7A" w:rsidRPr="00130111">
        <w:t>Of</w:t>
      </w:r>
      <w:r w:rsidR="003561F1" w:rsidRPr="00130111">
        <w:t xml:space="preserve"> the</w:t>
      </w:r>
      <w:r w:rsidR="00F32245" w:rsidRPr="00130111">
        <w:t xml:space="preserve">se </w:t>
      </w:r>
      <w:r w:rsidR="003561F1" w:rsidRPr="00130111">
        <w:t>approved course providers that operated during the reporting period</w:t>
      </w:r>
      <w:r w:rsidR="00520C7A" w:rsidRPr="00130111">
        <w:t xml:space="preserve">, </w:t>
      </w:r>
      <w:r w:rsidR="00D04120" w:rsidRPr="004D2457">
        <w:t>15</w:t>
      </w:r>
      <w:r w:rsidR="00561280" w:rsidRPr="004D2457">
        <w:t>1</w:t>
      </w:r>
      <w:r w:rsidR="00C566A1" w:rsidRPr="00130111">
        <w:t xml:space="preserve"> </w:t>
      </w:r>
      <w:r w:rsidR="003561F1" w:rsidRPr="00130111">
        <w:t xml:space="preserve">had students who accessed a VET Student Loan during that period. </w:t>
      </w:r>
    </w:p>
    <w:p w14:paraId="7801CD4A" w14:textId="77777777" w:rsidR="003D1711" w:rsidRPr="00130111" w:rsidRDefault="003D1711" w:rsidP="00F32245">
      <w:pPr>
        <w:pStyle w:val="Heading1"/>
        <w:spacing w:before="360" w:after="200"/>
      </w:pPr>
      <w:bookmarkStart w:id="1" w:name="_Ref488783031"/>
      <w:r w:rsidRPr="00130111">
        <w:t xml:space="preserve">Value of VET </w:t>
      </w:r>
      <w:r w:rsidR="00D64F23" w:rsidRPr="00130111">
        <w:t>Student L</w:t>
      </w:r>
      <w:r w:rsidRPr="00130111">
        <w:t>oans</w:t>
      </w:r>
      <w:r w:rsidR="0071746E" w:rsidRPr="00130111">
        <w:t xml:space="preserve"> </w:t>
      </w:r>
      <w:bookmarkEnd w:id="1"/>
      <w:r w:rsidRPr="00130111">
        <w:t>(section </w:t>
      </w:r>
      <w:proofErr w:type="gramStart"/>
      <w:r w:rsidRPr="00130111">
        <w:t>103A(</w:t>
      </w:r>
      <w:proofErr w:type="gramEnd"/>
      <w:r w:rsidRPr="00130111">
        <w:t>b)(ii))</w:t>
      </w:r>
    </w:p>
    <w:p w14:paraId="782D7E2D" w14:textId="216A4479" w:rsidR="00F32245" w:rsidRDefault="00222987" w:rsidP="00D04120">
      <w:pPr>
        <w:pStyle w:val="ListBullet"/>
        <w:numPr>
          <w:ilvl w:val="0"/>
          <w:numId w:val="0"/>
        </w:numPr>
      </w:pPr>
      <w:r w:rsidRPr="00130111">
        <w:t xml:space="preserve">The amount paid to </w:t>
      </w:r>
      <w:proofErr w:type="gramStart"/>
      <w:r w:rsidRPr="00130111">
        <w:t>approved</w:t>
      </w:r>
      <w:proofErr w:type="gramEnd"/>
      <w:r w:rsidRPr="00130111">
        <w:t xml:space="preserve"> course providers in respect of VET Student Loans approved for students studying eligible courses, for </w:t>
      </w:r>
      <w:r w:rsidR="003D1711" w:rsidRPr="00130111">
        <w:t>the reporting period</w:t>
      </w:r>
      <w:r w:rsidRPr="00130111">
        <w:t>, was</w:t>
      </w:r>
      <w:r w:rsidR="003D1711" w:rsidRPr="00130111">
        <w:t xml:space="preserve"> $</w:t>
      </w:r>
      <w:r w:rsidR="00532729">
        <w:t>132,</w:t>
      </w:r>
      <w:r w:rsidR="00500E5B">
        <w:t>499,310</w:t>
      </w:r>
      <w:r w:rsidR="00520C7A" w:rsidRPr="00130111">
        <w:t>. A</w:t>
      </w:r>
      <w:r w:rsidR="0057423E" w:rsidRPr="00130111">
        <w:t xml:space="preserve"> breakdown by approved course </w:t>
      </w:r>
      <w:r w:rsidR="00520C7A" w:rsidRPr="00130111">
        <w:t xml:space="preserve">provider is provided in </w:t>
      </w:r>
      <w:r w:rsidR="00F72872" w:rsidRPr="00130111">
        <w:t>the Addendum (</w:t>
      </w:r>
      <w:r w:rsidR="00520C7A" w:rsidRPr="00130111">
        <w:t>Table 1</w:t>
      </w:r>
      <w:r w:rsidR="00F72872" w:rsidRPr="00130111">
        <w:t>)</w:t>
      </w:r>
      <w:r w:rsidR="00520C7A" w:rsidRPr="00130111">
        <w:t>.</w:t>
      </w:r>
      <w:r w:rsidR="003D1711" w:rsidRPr="00130111">
        <w:t xml:space="preserve"> </w:t>
      </w:r>
      <w:r w:rsidR="00D04120" w:rsidRPr="00130111">
        <w:t xml:space="preserve"> </w:t>
      </w:r>
      <w:r w:rsidR="00C94CE5" w:rsidRPr="00130111">
        <w:t xml:space="preserve">Figure 2 </w:t>
      </w:r>
      <w:r w:rsidR="003D1711" w:rsidRPr="00130111">
        <w:t xml:space="preserve">shows </w:t>
      </w:r>
      <w:r w:rsidR="003561F1" w:rsidRPr="00130111">
        <w:t xml:space="preserve">the </w:t>
      </w:r>
      <w:r w:rsidR="00BA25F4" w:rsidRPr="00130111">
        <w:t xml:space="preserve">value of </w:t>
      </w:r>
      <w:r w:rsidR="00AC101F" w:rsidRPr="00130111">
        <w:t>V</w:t>
      </w:r>
      <w:r w:rsidR="009255A3" w:rsidRPr="00130111">
        <w:t>ET </w:t>
      </w:r>
      <w:r w:rsidR="00AC101F" w:rsidRPr="00130111">
        <w:t>S</w:t>
      </w:r>
      <w:r w:rsidR="009255A3" w:rsidRPr="00130111">
        <w:t xml:space="preserve">tudent Loans </w:t>
      </w:r>
      <w:r w:rsidR="00D64F23" w:rsidRPr="00130111">
        <w:t xml:space="preserve">paid </w:t>
      </w:r>
      <w:r w:rsidR="00E12502" w:rsidRPr="00130111">
        <w:t>for study undertaken during</w:t>
      </w:r>
      <w:r w:rsidR="003561F1" w:rsidRPr="00130111">
        <w:t xml:space="preserve"> each</w:t>
      </w:r>
      <w:r w:rsidR="003D1711" w:rsidRPr="00130111">
        <w:t xml:space="preserve"> month</w:t>
      </w:r>
      <w:r w:rsidR="00E12502" w:rsidRPr="00130111">
        <w:rPr>
          <w:rStyle w:val="FootnoteReference"/>
        </w:rPr>
        <w:footnoteReference w:id="4"/>
      </w:r>
      <w:r w:rsidR="003561F1" w:rsidRPr="00130111">
        <w:t>.</w:t>
      </w:r>
      <w:bookmarkStart w:id="2" w:name="_Ref488782031"/>
    </w:p>
    <w:p w14:paraId="044E6C94" w14:textId="77777777" w:rsidR="00EF1FDA" w:rsidRPr="00130111" w:rsidRDefault="00CD778E" w:rsidP="00F32245">
      <w:pPr>
        <w:spacing w:after="120"/>
        <w:rPr>
          <w:b/>
        </w:rPr>
      </w:pPr>
      <w:r w:rsidRPr="00130111">
        <w:rPr>
          <w:b/>
        </w:rPr>
        <w:t>Figure</w:t>
      </w:r>
      <w:bookmarkEnd w:id="2"/>
      <w:r w:rsidRPr="00130111">
        <w:rPr>
          <w:b/>
        </w:rPr>
        <w:t xml:space="preserve"> 2: Value of VET Student Loans paid for study undertaken in each month</w:t>
      </w:r>
      <w:r w:rsidR="00F32245" w:rsidRPr="00130111">
        <w:rPr>
          <w:b/>
        </w:rPr>
        <w:t xml:space="preserve"> </w:t>
      </w:r>
    </w:p>
    <w:p w14:paraId="4FA8105A" w14:textId="33490578" w:rsidR="00360B7A" w:rsidRPr="00130111" w:rsidRDefault="00F32245" w:rsidP="00F32245">
      <w:pPr>
        <w:rPr>
          <w:b/>
        </w:rPr>
      </w:pPr>
      <w:r w:rsidRPr="00130111">
        <w:rPr>
          <w:b/>
        </w:rPr>
        <w:t xml:space="preserve">      </w:t>
      </w:r>
      <w:r w:rsidR="00500E5B">
        <w:rPr>
          <w:noProof/>
          <w:lang w:eastAsia="en-AU"/>
        </w:rPr>
        <w:drawing>
          <wp:inline distT="0" distB="0" distL="0" distR="0" wp14:anchorId="1363907B" wp14:editId="5F435F64">
            <wp:extent cx="5615940" cy="2141220"/>
            <wp:effectExtent l="19050" t="19050" r="2286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883B70" w14:textId="77777777" w:rsidR="003D1711" w:rsidRPr="00130111" w:rsidRDefault="003D1711" w:rsidP="00F32245">
      <w:pPr>
        <w:pStyle w:val="Heading1"/>
        <w:spacing w:before="360" w:after="120"/>
      </w:pPr>
      <w:r w:rsidRPr="00130111">
        <w:lastRenderedPageBreak/>
        <w:t>VSL</w:t>
      </w:r>
      <w:r w:rsidRPr="00130111">
        <w:noBreakHyphen/>
        <w:t>assisted students (section </w:t>
      </w:r>
      <w:proofErr w:type="gramStart"/>
      <w:r w:rsidRPr="00130111">
        <w:t>103A(</w:t>
      </w:r>
      <w:proofErr w:type="gramEnd"/>
      <w:r w:rsidRPr="00130111">
        <w:t>b)(iii))</w:t>
      </w:r>
    </w:p>
    <w:p w14:paraId="6E5D235B" w14:textId="39045B88" w:rsidR="003D1711" w:rsidRPr="00130111" w:rsidRDefault="003E58E5" w:rsidP="003D1711">
      <w:r w:rsidRPr="00130111">
        <w:t>A</w:t>
      </w:r>
      <w:r w:rsidR="004A4FF2" w:rsidRPr="00130111">
        <w:t xml:space="preserve"> total of </w:t>
      </w:r>
      <w:r w:rsidR="007324B0">
        <w:t>38,5</w:t>
      </w:r>
      <w:r w:rsidR="00861AFA">
        <w:t>08</w:t>
      </w:r>
      <w:r w:rsidR="003D1711" w:rsidRPr="00130111">
        <w:t xml:space="preserve"> students </w:t>
      </w:r>
      <w:r w:rsidRPr="00130111">
        <w:t xml:space="preserve">undertook </w:t>
      </w:r>
      <w:r w:rsidR="00B36338" w:rsidRPr="00130111">
        <w:t xml:space="preserve">a part </w:t>
      </w:r>
      <w:r w:rsidR="00C75A7F" w:rsidRPr="00130111">
        <w:t>of a course</w:t>
      </w:r>
      <w:r w:rsidRPr="00130111">
        <w:t xml:space="preserve"> with a census day during the reporting period, where the </w:t>
      </w:r>
      <w:r w:rsidR="00C75A7F" w:rsidRPr="00130111">
        <w:t>part of the course being studied</w:t>
      </w:r>
      <w:r w:rsidRPr="00130111">
        <w:t xml:space="preserve"> was VSL-assisted</w:t>
      </w:r>
      <w:r w:rsidR="00F72872" w:rsidRPr="00130111">
        <w:t>, as listed in the Addendum (Table 1)</w:t>
      </w:r>
      <w:r w:rsidR="003D1711" w:rsidRPr="00130111">
        <w:t xml:space="preserve">. </w:t>
      </w:r>
    </w:p>
    <w:p w14:paraId="06225B04" w14:textId="77777777" w:rsidR="00C97A40" w:rsidRPr="00130111" w:rsidRDefault="00C94CE5" w:rsidP="003D1711">
      <w:r w:rsidRPr="00130111">
        <w:t xml:space="preserve">Figure 3 </w:t>
      </w:r>
      <w:r w:rsidR="003D1711" w:rsidRPr="00130111">
        <w:t>shows</w:t>
      </w:r>
      <w:r w:rsidR="003E58E5" w:rsidRPr="00130111">
        <w:t>, by month,</w:t>
      </w:r>
      <w:r w:rsidR="003D1711" w:rsidRPr="00130111">
        <w:t xml:space="preserve"> </w:t>
      </w:r>
      <w:r w:rsidR="003E58E5" w:rsidRPr="00130111">
        <w:t>when the</w:t>
      </w:r>
      <w:r w:rsidR="00C75A7F" w:rsidRPr="00130111">
        <w:t xml:space="preserve">se </w:t>
      </w:r>
      <w:r w:rsidR="003E58E5" w:rsidRPr="00130111">
        <w:t xml:space="preserve">students had </w:t>
      </w:r>
      <w:r w:rsidR="00C75A7F" w:rsidRPr="00130111">
        <w:t>their</w:t>
      </w:r>
      <w:r w:rsidR="003E58E5" w:rsidRPr="00130111">
        <w:t xml:space="preserve"> first </w:t>
      </w:r>
      <w:r w:rsidR="00C75A7F" w:rsidRPr="00130111">
        <w:t xml:space="preserve">part of the course that was </w:t>
      </w:r>
      <w:r w:rsidR="00F72872" w:rsidRPr="00130111">
        <w:t>VSL</w:t>
      </w:r>
      <w:r w:rsidR="00F72872" w:rsidRPr="00130111">
        <w:noBreakHyphen/>
      </w:r>
      <w:r w:rsidR="003E58E5" w:rsidRPr="00130111">
        <w:t>assis</w:t>
      </w:r>
      <w:r w:rsidR="00C75A7F" w:rsidRPr="00130111">
        <w:t>ted</w:t>
      </w:r>
      <w:r w:rsidR="003E58E5" w:rsidRPr="00130111">
        <w:t xml:space="preserve"> </w:t>
      </w:r>
      <w:r w:rsidR="006C0B7A" w:rsidRPr="00130111">
        <w:rPr>
          <w:i/>
        </w:rPr>
        <w:t>in the reporting period</w:t>
      </w:r>
      <w:r w:rsidR="00C97A40" w:rsidRPr="00130111">
        <w:t>.</w:t>
      </w:r>
    </w:p>
    <w:p w14:paraId="6F0A4CCA" w14:textId="77777777" w:rsidR="00CE2AE6" w:rsidRPr="00130111" w:rsidRDefault="00CD778E" w:rsidP="00AF567C">
      <w:pPr>
        <w:keepNext/>
        <w:spacing w:after="120"/>
        <w:rPr>
          <w:b/>
        </w:rPr>
      </w:pPr>
      <w:bookmarkStart w:id="3" w:name="_Ref488781230"/>
      <w:r w:rsidRPr="00130111">
        <w:rPr>
          <w:b/>
        </w:rPr>
        <w:t>Figure</w:t>
      </w:r>
      <w:bookmarkEnd w:id="3"/>
      <w:r w:rsidRPr="00130111">
        <w:rPr>
          <w:b/>
        </w:rPr>
        <w:t xml:space="preserve"> 3: VSL-assisted student numbers,</w:t>
      </w:r>
      <w:r w:rsidR="00F82676" w:rsidRPr="00130111">
        <w:rPr>
          <w:b/>
        </w:rPr>
        <w:t xml:space="preserve"> first time VSL-assisted during the period</w:t>
      </w:r>
      <w:r w:rsidRPr="00130111">
        <w:rPr>
          <w:b/>
        </w:rPr>
        <w:t xml:space="preserve"> </w:t>
      </w:r>
    </w:p>
    <w:p w14:paraId="7930E541" w14:textId="08CBD95C" w:rsidR="00360B7A" w:rsidRPr="00130111" w:rsidRDefault="00861AFA" w:rsidP="00EF1FDA">
      <w:pPr>
        <w:keepNext/>
        <w:ind w:left="360"/>
        <w:rPr>
          <w:b/>
        </w:rPr>
      </w:pPr>
      <w:r>
        <w:rPr>
          <w:noProof/>
          <w:lang w:eastAsia="en-AU"/>
        </w:rPr>
        <w:drawing>
          <wp:inline distT="0" distB="0" distL="0" distR="0" wp14:anchorId="0F5E4A55" wp14:editId="2C940B6F">
            <wp:extent cx="5326380" cy="2286000"/>
            <wp:effectExtent l="19050" t="19050" r="2667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D7E2D3" w14:textId="1940D051" w:rsidR="00C97A40" w:rsidRPr="00130111" w:rsidRDefault="006C0B7A" w:rsidP="00C97A40">
      <w:r w:rsidRPr="00130111">
        <w:t>Monthly s</w:t>
      </w:r>
      <w:r w:rsidR="00C97A40" w:rsidRPr="00130111">
        <w:t xml:space="preserve">tudent numbers peaked in </w:t>
      </w:r>
      <w:r w:rsidR="007324B0">
        <w:t>August</w:t>
      </w:r>
      <w:r w:rsidR="002946DA" w:rsidRPr="00130111">
        <w:t xml:space="preserve"> 2019</w:t>
      </w:r>
      <w:r w:rsidR="00C97A40" w:rsidRPr="00130111">
        <w:t xml:space="preserve">, commensurate with the peak in VSL </w:t>
      </w:r>
      <w:r w:rsidR="00412D60" w:rsidRPr="00130111">
        <w:t>payments</w:t>
      </w:r>
      <w:r w:rsidR="00C97A40" w:rsidRPr="00130111">
        <w:t xml:space="preserve">. </w:t>
      </w:r>
      <w:r w:rsidR="00316366" w:rsidRPr="00130111">
        <w:t xml:space="preserve">It should be noted </w:t>
      </w:r>
      <w:r w:rsidR="00C97A40" w:rsidRPr="00130111">
        <w:t xml:space="preserve">that some students may have had a </w:t>
      </w:r>
      <w:r w:rsidR="00C75A7F" w:rsidRPr="00130111">
        <w:t>VSL-assisted unit of study</w:t>
      </w:r>
      <w:r w:rsidR="00C97A40" w:rsidRPr="00130111">
        <w:t xml:space="preserve"> in more than one month</w:t>
      </w:r>
      <w:r w:rsidR="00520C7A" w:rsidRPr="00130111">
        <w:t xml:space="preserve">. </w:t>
      </w:r>
      <w:r w:rsidR="009C2570" w:rsidRPr="00130111">
        <w:t xml:space="preserve">This would occur, for example, </w:t>
      </w:r>
      <w:r w:rsidR="00316366" w:rsidRPr="00130111">
        <w:t xml:space="preserve">if they </w:t>
      </w:r>
      <w:r w:rsidRPr="00130111">
        <w:t xml:space="preserve">accessed </w:t>
      </w:r>
      <w:r w:rsidR="00316366" w:rsidRPr="00130111">
        <w:t xml:space="preserve">a </w:t>
      </w:r>
      <w:r w:rsidRPr="00130111">
        <w:t>VET Student Loan</w:t>
      </w:r>
      <w:r w:rsidR="00316366" w:rsidRPr="00130111">
        <w:t xml:space="preserve"> for more than one </w:t>
      </w:r>
      <w:r w:rsidRPr="00130111">
        <w:t xml:space="preserve">part of a </w:t>
      </w:r>
      <w:r w:rsidR="00316366" w:rsidRPr="00130111">
        <w:t>course</w:t>
      </w:r>
      <w:r w:rsidRPr="00130111">
        <w:t>, or for more than one course. These students are represented only the first time they accessed a VET Student Loan.</w:t>
      </w:r>
    </w:p>
    <w:p w14:paraId="6C25AE5D" w14:textId="716CE6E0" w:rsidR="00524956" w:rsidRPr="00130111" w:rsidRDefault="00C97A40" w:rsidP="00C97A40">
      <w:r w:rsidRPr="00130111">
        <w:t xml:space="preserve">A breakdown of students by provider is shown in </w:t>
      </w:r>
      <w:r w:rsidR="00F72872" w:rsidRPr="00130111">
        <w:t>the Addendum (Table 1)</w:t>
      </w:r>
      <w:r w:rsidRPr="00130111">
        <w:t xml:space="preserve">. </w:t>
      </w:r>
      <w:r w:rsidR="00F72872" w:rsidRPr="00130111">
        <w:t>However, the total of </w:t>
      </w:r>
      <w:r w:rsidR="007324B0">
        <w:t>38,5</w:t>
      </w:r>
      <w:r w:rsidR="00861AFA">
        <w:t>08</w:t>
      </w:r>
      <w:r w:rsidRPr="00130111">
        <w:t xml:space="preserve"> only counts each student once, regardless of how many</w:t>
      </w:r>
      <w:r w:rsidR="00E17B6C" w:rsidRPr="00130111">
        <w:t xml:space="preserve"> providers they were studying with</w:t>
      </w:r>
      <w:r w:rsidRPr="00130111">
        <w:t>.</w:t>
      </w:r>
    </w:p>
    <w:p w14:paraId="7C9F0D55" w14:textId="77777777" w:rsidR="003D1711" w:rsidRPr="00130111" w:rsidRDefault="003D1711" w:rsidP="00F32245">
      <w:pPr>
        <w:pStyle w:val="Heading1"/>
        <w:spacing w:before="360" w:after="120"/>
      </w:pPr>
      <w:r w:rsidRPr="00130111">
        <w:t>Completions (section </w:t>
      </w:r>
      <w:proofErr w:type="gramStart"/>
      <w:r w:rsidRPr="00130111">
        <w:t>103A(</w:t>
      </w:r>
      <w:proofErr w:type="gramEnd"/>
      <w:r w:rsidRPr="00130111">
        <w:t>b)(iv))</w:t>
      </w:r>
    </w:p>
    <w:p w14:paraId="7CCF7747" w14:textId="061EB97A" w:rsidR="005A1E71" w:rsidRPr="00130111" w:rsidRDefault="00F72872" w:rsidP="009E19BD">
      <w:r w:rsidRPr="00130111">
        <w:t>There were</w:t>
      </w:r>
      <w:r w:rsidR="005A1E71" w:rsidRPr="00130111">
        <w:t xml:space="preserve"> </w:t>
      </w:r>
      <w:r w:rsidR="00F670C8">
        <w:t>5,</w:t>
      </w:r>
      <w:r w:rsidR="00861AFA">
        <w:t>517</w:t>
      </w:r>
      <w:r w:rsidRPr="00130111">
        <w:t xml:space="preserve"> </w:t>
      </w:r>
      <w:r w:rsidR="00360B7A" w:rsidRPr="00130111">
        <w:t xml:space="preserve">students </w:t>
      </w:r>
      <w:r w:rsidR="00ED0FA5" w:rsidRPr="00130111">
        <w:t>recorded</w:t>
      </w:r>
      <w:r w:rsidR="00192083" w:rsidRPr="00130111">
        <w:t xml:space="preserve"> as having</w:t>
      </w:r>
      <w:r w:rsidR="005A1E71" w:rsidRPr="00130111">
        <w:t xml:space="preserve"> completed a course</w:t>
      </w:r>
      <w:r w:rsidR="00192083" w:rsidRPr="00130111">
        <w:t xml:space="preserve"> bas</w:t>
      </w:r>
      <w:r w:rsidRPr="00130111">
        <w:t>ed on data reported for the six </w:t>
      </w:r>
      <w:r w:rsidR="006B752F" w:rsidRPr="00130111">
        <w:t xml:space="preserve">months to </w:t>
      </w:r>
      <w:r w:rsidR="00F670C8">
        <w:t>31 December</w:t>
      </w:r>
      <w:r w:rsidR="002946DA" w:rsidRPr="00130111">
        <w:t xml:space="preserve"> 2019</w:t>
      </w:r>
      <w:r w:rsidR="005A1E71" w:rsidRPr="00130111">
        <w:t xml:space="preserve">, as shown in </w:t>
      </w:r>
      <w:r w:rsidRPr="00130111">
        <w:t>the Addendum (Table 1)</w:t>
      </w:r>
      <w:r w:rsidR="005A1E71" w:rsidRPr="00130111">
        <w:t xml:space="preserve">. This is </w:t>
      </w:r>
      <w:r w:rsidR="008A29B6" w:rsidRPr="00130111">
        <w:t>consistent with the pattern from 201</w:t>
      </w:r>
      <w:r w:rsidR="00BE3CF6" w:rsidRPr="00130111">
        <w:t xml:space="preserve">8 </w:t>
      </w:r>
      <w:r w:rsidR="00B90E46" w:rsidRPr="00130111">
        <w:t>with</w:t>
      </w:r>
      <w:r w:rsidR="00BE3CF6" w:rsidRPr="00130111">
        <w:t xml:space="preserve"> </w:t>
      </w:r>
      <w:r w:rsidR="008A29B6" w:rsidRPr="00130111">
        <w:t>many more students completing at the end of the year than in the middle of the year. In addition to this, th</w:t>
      </w:r>
      <w:r w:rsidR="00B5174B" w:rsidRPr="00130111">
        <w:t xml:space="preserve">is report only covers students </w:t>
      </w:r>
      <w:r w:rsidR="00F73106" w:rsidRPr="00130111">
        <w:t xml:space="preserve">who have </w:t>
      </w:r>
      <w:r w:rsidR="00A90F9D" w:rsidRPr="00130111">
        <w:t>had a census day</w:t>
      </w:r>
      <w:r w:rsidR="00B5174B" w:rsidRPr="00130111">
        <w:t xml:space="preserve"> within </w:t>
      </w:r>
      <w:r w:rsidR="00014E08" w:rsidRPr="00130111">
        <w:t xml:space="preserve">the reporting </w:t>
      </w:r>
      <w:r w:rsidR="00B5174B" w:rsidRPr="00130111">
        <w:t>period</w:t>
      </w:r>
      <w:r w:rsidR="00F73106" w:rsidRPr="00130111">
        <w:t xml:space="preserve"> </w:t>
      </w:r>
      <w:r w:rsidR="00A90F9D" w:rsidRPr="00130111">
        <w:t xml:space="preserve">where the study was paid for </w:t>
      </w:r>
      <w:r w:rsidR="00F73106" w:rsidRPr="00130111">
        <w:t>with a VET Student Loan</w:t>
      </w:r>
      <w:r w:rsidR="008A29B6" w:rsidRPr="00130111">
        <w:t>.</w:t>
      </w:r>
    </w:p>
    <w:p w14:paraId="3E1FD34F" w14:textId="77777777" w:rsidR="009E3652" w:rsidRPr="00130111" w:rsidRDefault="005619AF" w:rsidP="009E3652">
      <w:r w:rsidRPr="00130111">
        <w:t xml:space="preserve">A course consists of a number of units of study (referred to as “parts of the course” in the </w:t>
      </w:r>
      <w:r w:rsidRPr="00130111">
        <w:rPr>
          <w:i/>
        </w:rPr>
        <w:t xml:space="preserve">VET Student Loans </w:t>
      </w:r>
      <w:r w:rsidR="00395532" w:rsidRPr="00130111">
        <w:rPr>
          <w:i/>
        </w:rPr>
        <w:t>Rules</w:t>
      </w:r>
      <w:r w:rsidRPr="00130111">
        <w:rPr>
          <w:i/>
        </w:rPr>
        <w:t xml:space="preserve"> 2016</w:t>
      </w:r>
      <w:r w:rsidRPr="00130111">
        <w:t>).</w:t>
      </w:r>
      <w:r w:rsidR="00A45A99" w:rsidRPr="00130111">
        <w:t xml:space="preserve"> </w:t>
      </w:r>
      <w:r w:rsidR="009E3652" w:rsidRPr="00130111">
        <w:t>Th</w:t>
      </w:r>
      <w:r w:rsidRPr="00130111">
        <w:t>us, reporting on unit of study completion rates provides</w:t>
      </w:r>
      <w:r w:rsidR="009E3652" w:rsidRPr="00130111">
        <w:t xml:space="preserve"> an alternative way of presenting information on students’ progression through their courses</w:t>
      </w:r>
      <w:r w:rsidR="00A90F9D" w:rsidRPr="00130111">
        <w:t xml:space="preserve">, and these are included in </w:t>
      </w:r>
      <w:r w:rsidR="00F72872" w:rsidRPr="00130111">
        <w:t>the Addendum (Table 1)</w:t>
      </w:r>
      <w:r w:rsidR="009E3652" w:rsidRPr="00130111">
        <w:t xml:space="preserve">. </w:t>
      </w:r>
    </w:p>
    <w:p w14:paraId="65FA428E" w14:textId="77777777" w:rsidR="00CF7B01" w:rsidRPr="00130111" w:rsidRDefault="00CF7B01" w:rsidP="00CF7B01">
      <w:r w:rsidRPr="00130111">
        <w:t xml:space="preserve">The unit of study completion rate is the proportion of units of study that were </w:t>
      </w:r>
      <w:r w:rsidRPr="00130111">
        <w:rPr>
          <w:i/>
        </w:rPr>
        <w:t>passed</w:t>
      </w:r>
      <w:r w:rsidRPr="00130111">
        <w:t xml:space="preserve">, of the total </w:t>
      </w:r>
      <w:r w:rsidRPr="00130111">
        <w:rPr>
          <w:i/>
        </w:rPr>
        <w:t>units of study undertaken</w:t>
      </w:r>
      <w:r w:rsidRPr="00130111">
        <w:t xml:space="preserve">, with units of study measured in Equivalent Full Time Student Load (EFTSL) rather than student numbers. </w:t>
      </w:r>
      <w:r w:rsidRPr="00130111">
        <w:rPr>
          <w:i/>
        </w:rPr>
        <w:t>Units of study undertaken</w:t>
      </w:r>
      <w:r w:rsidRPr="00130111">
        <w:t xml:space="preserve"> are units that providers have reported as being withdrawn from, failed or successfully completed, as well as units for which providers have failed to report a completion status. </w:t>
      </w:r>
    </w:p>
    <w:p w14:paraId="4CD83F04" w14:textId="556550B9" w:rsidR="00CF7B01" w:rsidRPr="007A70FE" w:rsidRDefault="00CF7B01" w:rsidP="00CF7B01">
      <w:r w:rsidRPr="00130111">
        <w:t xml:space="preserve">The overall unit of study completion rate for VSL-assisted students is </w:t>
      </w:r>
      <w:r w:rsidR="00861AFA">
        <w:t>82</w:t>
      </w:r>
      <w:r w:rsidR="00A90F9D" w:rsidRPr="00130111">
        <w:t> per cent for study</w:t>
      </w:r>
      <w:r w:rsidR="00B90E46" w:rsidRPr="00130111">
        <w:t> </w:t>
      </w:r>
      <w:r w:rsidR="00A90F9D" w:rsidRPr="007A70FE">
        <w:t>undertaken in the</w:t>
      </w:r>
      <w:r w:rsidRPr="007A70FE">
        <w:t xml:space="preserve"> reporting period. This </w:t>
      </w:r>
      <w:r w:rsidR="008A29B6" w:rsidRPr="007A70FE">
        <w:t>is commensurate with</w:t>
      </w:r>
      <w:r w:rsidRPr="007A70FE">
        <w:t xml:space="preserve"> the unit of study </w:t>
      </w:r>
      <w:r w:rsidRPr="007A70FE">
        <w:lastRenderedPageBreak/>
        <w:t>completion</w:t>
      </w:r>
      <w:r w:rsidR="00B90E46" w:rsidRPr="007A70FE">
        <w:t> </w:t>
      </w:r>
      <w:r w:rsidRPr="007A70FE">
        <w:t>rate</w:t>
      </w:r>
      <w:r w:rsidR="00B90E46" w:rsidRPr="007A70FE">
        <w:t> </w:t>
      </w:r>
      <w:r w:rsidRPr="007A70FE">
        <w:t>of</w:t>
      </w:r>
      <w:r w:rsidR="00B90E46" w:rsidRPr="007A70FE">
        <w:t> </w:t>
      </w:r>
      <w:r w:rsidR="00E8277D">
        <w:t>80</w:t>
      </w:r>
      <w:bookmarkStart w:id="4" w:name="_GoBack"/>
      <w:bookmarkEnd w:id="4"/>
      <w:r w:rsidRPr="007A70FE">
        <w:t> per cent</w:t>
      </w:r>
      <w:r w:rsidR="00445CF7" w:rsidRPr="007A70FE">
        <w:t xml:space="preserve"> </w:t>
      </w:r>
      <w:r w:rsidR="00D25CFA" w:rsidRPr="007A70FE">
        <w:t xml:space="preserve">reported </w:t>
      </w:r>
      <w:r w:rsidR="00B90E46" w:rsidRPr="007A70FE">
        <w:t xml:space="preserve">for the same period </w:t>
      </w:r>
      <w:r w:rsidR="00D25CFA" w:rsidRPr="007A70FE">
        <w:t>in the VSL six-monthly report 1</w:t>
      </w:r>
      <w:r w:rsidR="00B90E46" w:rsidRPr="007A70FE">
        <w:t> </w:t>
      </w:r>
      <w:proofErr w:type="gramStart"/>
      <w:r w:rsidR="00B90E46" w:rsidRPr="007A70FE">
        <w:t>J</w:t>
      </w:r>
      <w:r w:rsidR="00F670C8">
        <w:t>uly</w:t>
      </w:r>
      <w:r w:rsidR="00D25CFA" w:rsidRPr="007A70FE">
        <w:t xml:space="preserve">  to</w:t>
      </w:r>
      <w:proofErr w:type="gramEnd"/>
      <w:r w:rsidR="00D25CFA" w:rsidRPr="007A70FE">
        <w:t xml:space="preserve"> </w:t>
      </w:r>
      <w:r w:rsidR="00F670C8">
        <w:t>31 December</w:t>
      </w:r>
      <w:r w:rsidR="00D25CFA" w:rsidRPr="007A70FE">
        <w:t xml:space="preserve"> 201</w:t>
      </w:r>
      <w:r w:rsidR="007A70FE" w:rsidRPr="007A70FE">
        <w:t>8</w:t>
      </w:r>
      <w:r w:rsidRPr="007A70FE">
        <w:t xml:space="preserve">. </w:t>
      </w:r>
    </w:p>
    <w:p w14:paraId="1EF658D8" w14:textId="1B41E588" w:rsidR="00CF7B01" w:rsidRPr="00130111" w:rsidRDefault="00CF7B01" w:rsidP="00CF7B01">
      <w:r w:rsidRPr="007A70FE">
        <w:t xml:space="preserve">Figure 4 shows a histogram of unit of study completion rates for the reporting period. Of the </w:t>
      </w:r>
      <w:r w:rsidR="00636222" w:rsidRPr="007A70FE">
        <w:t>1</w:t>
      </w:r>
      <w:r w:rsidR="00F670C8">
        <w:t>87</w:t>
      </w:r>
      <w:r w:rsidR="001F2260" w:rsidRPr="007A70FE">
        <w:t> </w:t>
      </w:r>
      <w:r w:rsidRPr="007A70FE">
        <w:t>VSL</w:t>
      </w:r>
      <w:r w:rsidR="001F2260" w:rsidRPr="007A70FE">
        <w:t> </w:t>
      </w:r>
      <w:r w:rsidRPr="007A70FE">
        <w:t xml:space="preserve">providers that had students who accessed a VET Student Loan in the reporting period, </w:t>
      </w:r>
      <w:r w:rsidR="00F670C8">
        <w:t>20</w:t>
      </w:r>
      <w:r w:rsidR="007A70FE" w:rsidRPr="007A70FE">
        <w:t> </w:t>
      </w:r>
      <w:r w:rsidR="001F2260" w:rsidRPr="007A70FE">
        <w:t>providers </w:t>
      </w:r>
      <w:r w:rsidRPr="007A70FE">
        <w:t>(</w:t>
      </w:r>
      <w:r w:rsidR="00B90E46" w:rsidRPr="007A70FE">
        <w:t>1</w:t>
      </w:r>
      <w:r w:rsidR="00F670C8">
        <w:t xml:space="preserve">1 </w:t>
      </w:r>
      <w:r w:rsidR="008C176B" w:rsidRPr="007A70FE">
        <w:t>per </w:t>
      </w:r>
      <w:r w:rsidRPr="007A70FE">
        <w:t xml:space="preserve">cent) had a unit of study completion rate of zero, with </w:t>
      </w:r>
      <w:r w:rsidR="00F670C8">
        <w:t>88</w:t>
      </w:r>
      <w:r w:rsidRPr="007A70FE">
        <w:t xml:space="preserve"> </w:t>
      </w:r>
      <w:r w:rsidR="001F2260" w:rsidRPr="007A70FE">
        <w:t xml:space="preserve">providers </w:t>
      </w:r>
      <w:r w:rsidRPr="007A70FE">
        <w:t>(</w:t>
      </w:r>
      <w:r w:rsidR="00F670C8">
        <w:t>47</w:t>
      </w:r>
      <w:r w:rsidRPr="007A70FE">
        <w:t xml:space="preserve"> per cent) having unit of</w:t>
      </w:r>
      <w:r w:rsidRPr="00130111">
        <w:t xml:space="preserve"> study completion rates above 70 per cent. A unit of study completion rate could not be calculated </w:t>
      </w:r>
      <w:r w:rsidR="0010103E" w:rsidRPr="00130111">
        <w:t xml:space="preserve">for </w:t>
      </w:r>
      <w:r w:rsidR="00F670C8">
        <w:t>45</w:t>
      </w:r>
      <w:r w:rsidR="008C176B" w:rsidRPr="00130111">
        <w:t> </w:t>
      </w:r>
      <w:r w:rsidR="0010103E" w:rsidRPr="00130111">
        <w:t>providers (</w:t>
      </w:r>
      <w:r w:rsidR="001F2260" w:rsidRPr="00130111">
        <w:t>2</w:t>
      </w:r>
      <w:r w:rsidR="00F670C8">
        <w:t>4</w:t>
      </w:r>
      <w:r w:rsidR="007E6CC4" w:rsidRPr="00130111">
        <w:t> </w:t>
      </w:r>
      <w:r w:rsidRPr="00130111">
        <w:t>per</w:t>
      </w:r>
      <w:r w:rsidR="0010103E" w:rsidRPr="00130111">
        <w:t> </w:t>
      </w:r>
      <w:r w:rsidRPr="00130111">
        <w:t>cent) that reported all of their students’ units of study as being still in progress</w:t>
      </w:r>
      <w:r w:rsidR="0010103E" w:rsidRPr="00130111">
        <w:t>.</w:t>
      </w:r>
    </w:p>
    <w:p w14:paraId="6BBB0885" w14:textId="77777777" w:rsidR="00AE2CE1" w:rsidRPr="00130111" w:rsidRDefault="00CF7B01" w:rsidP="00AF567C">
      <w:pPr>
        <w:keepNext/>
        <w:spacing w:after="120"/>
        <w:rPr>
          <w:b/>
        </w:rPr>
      </w:pPr>
      <w:bookmarkStart w:id="5" w:name="_Ref488826764"/>
      <w:r w:rsidRPr="00130111">
        <w:rPr>
          <w:b/>
        </w:rPr>
        <w:t>Figure</w:t>
      </w:r>
      <w:bookmarkEnd w:id="5"/>
      <w:r w:rsidRPr="00130111">
        <w:rPr>
          <w:b/>
        </w:rPr>
        <w:t xml:space="preserve"> 4: Histogram of VSL-assisted student unit of study completion rates</w:t>
      </w:r>
    </w:p>
    <w:p w14:paraId="0142BD0C" w14:textId="44B1016D" w:rsidR="00636222" w:rsidRPr="00130111" w:rsidRDefault="003765AE" w:rsidP="00EF1FDA">
      <w:pPr>
        <w:keepNext/>
        <w:ind w:left="360"/>
        <w:rPr>
          <w:b/>
        </w:rPr>
      </w:pPr>
      <w:r>
        <w:rPr>
          <w:noProof/>
          <w:lang w:eastAsia="en-AU"/>
        </w:rPr>
        <w:drawing>
          <wp:inline distT="0" distB="0" distL="0" distR="0" wp14:anchorId="55908458" wp14:editId="4D966C2A">
            <wp:extent cx="5097780" cy="2293620"/>
            <wp:effectExtent l="19050" t="19050" r="2667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5B2A08" w14:textId="77777777" w:rsidR="003D1711" w:rsidRPr="00130111" w:rsidRDefault="003D1711" w:rsidP="00442B95">
      <w:pPr>
        <w:pStyle w:val="Heading1"/>
        <w:spacing w:before="360" w:after="120"/>
      </w:pPr>
      <w:r w:rsidRPr="00130111">
        <w:t>Tuition fees (section </w:t>
      </w:r>
      <w:proofErr w:type="gramStart"/>
      <w:r w:rsidRPr="00130111">
        <w:t>103A(</w:t>
      </w:r>
      <w:proofErr w:type="gramEnd"/>
      <w:r w:rsidRPr="00130111">
        <w:t>b)(v))</w:t>
      </w:r>
    </w:p>
    <w:p w14:paraId="5C686958" w14:textId="06FB37C4" w:rsidR="003D1711" w:rsidRPr="00130111" w:rsidRDefault="001C5FE6" w:rsidP="003D1711">
      <w:r w:rsidRPr="00130111">
        <w:t xml:space="preserve">During the </w:t>
      </w:r>
      <w:r w:rsidR="00577EF9" w:rsidRPr="00130111">
        <w:t>reporting period</w:t>
      </w:r>
      <w:r w:rsidR="003D1711" w:rsidRPr="00130111">
        <w:t xml:space="preserve">, </w:t>
      </w:r>
      <w:r w:rsidR="00577EF9" w:rsidRPr="00130111">
        <w:t>VSL</w:t>
      </w:r>
      <w:r w:rsidR="00577EF9" w:rsidRPr="00130111">
        <w:noBreakHyphen/>
        <w:t xml:space="preserve">assisted </w:t>
      </w:r>
      <w:r w:rsidR="003D1711" w:rsidRPr="00130111">
        <w:t xml:space="preserve">students were charged a total of </w:t>
      </w:r>
      <w:r w:rsidRPr="00130111">
        <w:t>$</w:t>
      </w:r>
      <w:r w:rsidR="003765AE">
        <w:t>142,</w:t>
      </w:r>
      <w:r w:rsidR="00861AFA">
        <w:t>402,378</w:t>
      </w:r>
      <w:r w:rsidR="001F2260" w:rsidRPr="00130111">
        <w:t xml:space="preserve"> </w:t>
      </w:r>
      <w:r w:rsidR="003D1711" w:rsidRPr="00130111">
        <w:t>in course tuition fees.</w:t>
      </w:r>
      <w:r w:rsidR="00070647" w:rsidRPr="00130111">
        <w:t xml:space="preserve"> </w:t>
      </w:r>
      <w:r w:rsidR="00F35C4B" w:rsidRPr="00130111">
        <w:t>VSL</w:t>
      </w:r>
      <w:r w:rsidR="00F35C4B" w:rsidRPr="00130111">
        <w:noBreakHyphen/>
        <w:t xml:space="preserve">assisted students paid </w:t>
      </w:r>
      <w:r w:rsidR="00BA25F4" w:rsidRPr="00130111">
        <w:t>$</w:t>
      </w:r>
      <w:r w:rsidR="003765AE">
        <w:t>9,</w:t>
      </w:r>
      <w:r w:rsidR="00861AFA">
        <w:t>836,751</w:t>
      </w:r>
      <w:r w:rsidR="001F2260" w:rsidRPr="00130111">
        <w:t xml:space="preserve"> </w:t>
      </w:r>
      <w:r w:rsidR="00F35C4B" w:rsidRPr="00130111">
        <w:t>of their tuition fees</w:t>
      </w:r>
      <w:r w:rsidR="003D1711" w:rsidRPr="00130111">
        <w:t xml:space="preserve"> </w:t>
      </w:r>
      <w:r w:rsidR="00577EF9" w:rsidRPr="00130111">
        <w:t>u</w:t>
      </w:r>
      <w:r w:rsidR="003D1711" w:rsidRPr="00130111">
        <w:t>p front</w:t>
      </w:r>
      <w:r w:rsidR="00F35C4B" w:rsidRPr="00130111">
        <w:t xml:space="preserve"> </w:t>
      </w:r>
      <w:r w:rsidR="00577EF9" w:rsidRPr="00130111">
        <w:t xml:space="preserve">in addition to the </w:t>
      </w:r>
      <w:r w:rsidR="004F149E" w:rsidRPr="00130111">
        <w:t>amounts paid</w:t>
      </w:r>
      <w:r w:rsidR="00147928" w:rsidRPr="00130111">
        <w:t xml:space="preserve"> </w:t>
      </w:r>
      <w:r w:rsidR="004F149E" w:rsidRPr="00130111">
        <w:t>in</w:t>
      </w:r>
      <w:r w:rsidR="00577EF9" w:rsidRPr="00130111">
        <w:t xml:space="preserve"> VET Student Loans</w:t>
      </w:r>
      <w:r w:rsidR="003D1711" w:rsidRPr="00130111">
        <w:t xml:space="preserve">. </w:t>
      </w:r>
    </w:p>
    <w:p w14:paraId="2C9E44B0" w14:textId="73334EFA" w:rsidR="006E12DB" w:rsidRPr="00130111" w:rsidRDefault="00731C11" w:rsidP="006E12DB">
      <w:r w:rsidRPr="00130111">
        <w:t xml:space="preserve">Figure 5 </w:t>
      </w:r>
      <w:r w:rsidR="003D1711" w:rsidRPr="00130111">
        <w:t>provides a breakdown of tuition fees charged to VSL-assisted students</w:t>
      </w:r>
      <w:r w:rsidR="006B3487" w:rsidRPr="00130111">
        <w:t xml:space="preserve"> in the reporting period</w:t>
      </w:r>
      <w:r w:rsidR="003D1711" w:rsidRPr="00130111">
        <w:t xml:space="preserve">, by month. </w:t>
      </w:r>
      <w:r w:rsidR="006E12DB" w:rsidRPr="00130111">
        <w:t xml:space="preserve"> </w:t>
      </w:r>
      <w:r w:rsidR="009A7C9C" w:rsidRPr="00130111">
        <w:t xml:space="preserve">Tuition fees charged peaked in </w:t>
      </w:r>
      <w:r w:rsidR="003765AE">
        <w:t>August</w:t>
      </w:r>
      <w:r w:rsidR="001F2260" w:rsidRPr="00130111">
        <w:t xml:space="preserve"> 2019</w:t>
      </w:r>
      <w:r w:rsidR="009A7C9C" w:rsidRPr="00130111">
        <w:t xml:space="preserve"> commensurate with the peaks in value of loans paid for study undertaken and student numbers.</w:t>
      </w:r>
      <w:bookmarkStart w:id="6" w:name="_Ref488827072"/>
    </w:p>
    <w:p w14:paraId="4EBDE71B" w14:textId="77777777" w:rsidR="00AF567C" w:rsidRPr="00130111" w:rsidRDefault="00CD778E" w:rsidP="00AF567C">
      <w:pPr>
        <w:rPr>
          <w:b/>
        </w:rPr>
      </w:pPr>
      <w:r w:rsidRPr="00130111">
        <w:rPr>
          <w:b/>
        </w:rPr>
        <w:t xml:space="preserve">Figure </w:t>
      </w:r>
      <w:bookmarkEnd w:id="6"/>
      <w:r w:rsidRPr="00130111">
        <w:rPr>
          <w:b/>
        </w:rPr>
        <w:t>5: Tuition fees charged to VSL-assisted students by month</w:t>
      </w:r>
    </w:p>
    <w:p w14:paraId="6657E879" w14:textId="2D09BB02" w:rsidR="003D1711" w:rsidRPr="00130111" w:rsidRDefault="00861AFA" w:rsidP="00AF567C">
      <w:pPr>
        <w:ind w:left="284" w:firstLine="142"/>
        <w:rPr>
          <w:noProof/>
          <w:lang w:eastAsia="en-AU"/>
        </w:rPr>
      </w:pPr>
      <w:r>
        <w:rPr>
          <w:noProof/>
          <w:lang w:eastAsia="en-AU"/>
        </w:rPr>
        <w:drawing>
          <wp:inline distT="0" distB="0" distL="0" distR="0" wp14:anchorId="695816B0" wp14:editId="327F033F">
            <wp:extent cx="5021580" cy="2484120"/>
            <wp:effectExtent l="19050" t="19050" r="26670" b="1143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57E58DA" w14:textId="39C67EB7" w:rsidR="003D1711" w:rsidRPr="007A70FE" w:rsidRDefault="003D1711" w:rsidP="0096419D">
      <w:pPr>
        <w:pStyle w:val="Heading1"/>
        <w:spacing w:before="360" w:after="120"/>
      </w:pPr>
      <w:r w:rsidRPr="007A70FE">
        <w:lastRenderedPageBreak/>
        <w:t xml:space="preserve">Additional VET </w:t>
      </w:r>
      <w:r w:rsidR="007A70FE" w:rsidRPr="007A70FE">
        <w:t>S</w:t>
      </w:r>
      <w:r w:rsidRPr="007A70FE">
        <w:t xml:space="preserve">tudent </w:t>
      </w:r>
      <w:r w:rsidR="007A70FE" w:rsidRPr="007A70FE">
        <w:t>L</w:t>
      </w:r>
      <w:r w:rsidRPr="007A70FE">
        <w:t>oan provider and course information</w:t>
      </w:r>
    </w:p>
    <w:p w14:paraId="6B237670" w14:textId="3735C987" w:rsidR="00E803FE" w:rsidRPr="00130111" w:rsidRDefault="00F72872" w:rsidP="00E803FE">
      <w:r w:rsidRPr="007A70FE">
        <w:t>The Addendum (</w:t>
      </w:r>
      <w:r w:rsidR="003D1711" w:rsidRPr="007A70FE">
        <w:t>Tables </w:t>
      </w:r>
      <w:r w:rsidR="00ED17BC" w:rsidRPr="007A70FE">
        <w:t>1</w:t>
      </w:r>
      <w:r w:rsidR="003D1711" w:rsidRPr="007A70FE">
        <w:t xml:space="preserve"> to </w:t>
      </w:r>
      <w:r w:rsidR="00ED17BC" w:rsidRPr="007A70FE">
        <w:t>6</w:t>
      </w:r>
      <w:r w:rsidRPr="007A70FE">
        <w:t>)</w:t>
      </w:r>
      <w:r w:rsidR="001B0EF8" w:rsidRPr="007A70FE">
        <w:t>, in excel format,</w:t>
      </w:r>
      <w:r w:rsidR="003D1711" w:rsidRPr="007A70FE">
        <w:t xml:space="preserve"> </w:t>
      </w:r>
      <w:r w:rsidR="0096419D" w:rsidRPr="007A70FE">
        <w:t>provide</w:t>
      </w:r>
      <w:r w:rsidR="001B0EF8" w:rsidRPr="007A70FE">
        <w:t>s</w:t>
      </w:r>
      <w:r w:rsidR="0096419D" w:rsidRPr="007A70FE">
        <w:t xml:space="preserve"> </w:t>
      </w:r>
      <w:r w:rsidR="001B0EF8" w:rsidRPr="007A70FE">
        <w:t xml:space="preserve">the </w:t>
      </w:r>
      <w:r w:rsidR="006C5695">
        <w:t>VET</w:t>
      </w:r>
      <w:r w:rsidR="00B32D8E" w:rsidRPr="007A70FE">
        <w:t xml:space="preserve"> Student Loan </w:t>
      </w:r>
      <w:r w:rsidR="001B0EF8" w:rsidRPr="007A70FE">
        <w:t xml:space="preserve">data listed in the report </w:t>
      </w:r>
      <w:r w:rsidR="002F15C5" w:rsidRPr="007A70FE">
        <w:t xml:space="preserve">for </w:t>
      </w:r>
      <w:r w:rsidR="0096419D" w:rsidRPr="007A70FE">
        <w:t>the reporting period.</w:t>
      </w:r>
      <w:r w:rsidR="0096419D" w:rsidRPr="00130111">
        <w:t xml:space="preserve"> </w:t>
      </w:r>
    </w:p>
    <w:p w14:paraId="4A839F52" w14:textId="3B3D97CA" w:rsidR="0096419D" w:rsidRPr="00E8277D" w:rsidRDefault="0096419D" w:rsidP="0096419D">
      <w:r w:rsidRPr="00130111">
        <w:t xml:space="preserve">In terms of student numbers, </w:t>
      </w:r>
      <w:r w:rsidR="00E94F86">
        <w:t xml:space="preserve">nine </w:t>
      </w:r>
      <w:r w:rsidRPr="00130111">
        <w:t xml:space="preserve">of the top </w:t>
      </w:r>
      <w:r w:rsidR="00526267" w:rsidRPr="00130111">
        <w:t xml:space="preserve">ten </w:t>
      </w:r>
      <w:r w:rsidRPr="00130111">
        <w:t>providers were public providers</w:t>
      </w:r>
      <w:r w:rsidR="00393B7C" w:rsidRPr="00130111">
        <w:t>, as detailed in</w:t>
      </w:r>
      <w:r w:rsidR="001B0EF8" w:rsidRPr="00130111">
        <w:t xml:space="preserve"> the Addendum (Table </w:t>
      </w:r>
      <w:r w:rsidRPr="00130111">
        <w:t xml:space="preserve">2). </w:t>
      </w:r>
      <w:r w:rsidR="00E94F86">
        <w:t>Seven</w:t>
      </w:r>
      <w:r w:rsidRPr="00130111">
        <w:t xml:space="preserve"> of the top </w:t>
      </w:r>
      <w:r w:rsidR="005233BD" w:rsidRPr="00130111">
        <w:t>ten</w:t>
      </w:r>
      <w:r w:rsidRPr="00130111">
        <w:t xml:space="preserve"> providers ranked by value of loans paid</w:t>
      </w:r>
      <w:r w:rsidR="001B0EF8" w:rsidRPr="00130111">
        <w:t>, listed</w:t>
      </w:r>
      <w:r w:rsidRPr="00130111">
        <w:t xml:space="preserve"> in </w:t>
      </w:r>
      <w:r w:rsidR="001B0EF8" w:rsidRPr="00130111">
        <w:t xml:space="preserve">the </w:t>
      </w:r>
      <w:r w:rsidR="00F72872" w:rsidRPr="00130111">
        <w:t>Addendum (Table 3)</w:t>
      </w:r>
      <w:r w:rsidR="001B0EF8" w:rsidRPr="00130111">
        <w:t>,</w:t>
      </w:r>
      <w:r w:rsidRPr="00130111">
        <w:t xml:space="preserve"> were public providers (TAFEs/Table A universities</w:t>
      </w:r>
      <w:r w:rsidRPr="00E8277D">
        <w:t xml:space="preserve">). </w:t>
      </w:r>
      <w:r w:rsidR="002203C9" w:rsidRPr="00E8277D">
        <w:t>Nine</w:t>
      </w:r>
      <w:r w:rsidRPr="00E8277D">
        <w:t xml:space="preserve"> of the top </w:t>
      </w:r>
      <w:r w:rsidR="005233BD" w:rsidRPr="00E8277D">
        <w:t xml:space="preserve">ten </w:t>
      </w:r>
      <w:r w:rsidRPr="00E8277D">
        <w:t xml:space="preserve">are the same providers as for the first half </w:t>
      </w:r>
      <w:r w:rsidR="007A70FE" w:rsidRPr="00E8277D">
        <w:t xml:space="preserve">of </w:t>
      </w:r>
      <w:r w:rsidRPr="00E8277D">
        <w:t>201</w:t>
      </w:r>
      <w:r w:rsidR="000E5C54" w:rsidRPr="00E8277D">
        <w:t xml:space="preserve">9 </w:t>
      </w:r>
      <w:r w:rsidR="00E803FE" w:rsidRPr="00E8277D">
        <w:t>with</w:t>
      </w:r>
      <w:r w:rsidR="00DB66F7" w:rsidRPr="00E8277D">
        <w:t xml:space="preserve"> </w:t>
      </w:r>
      <w:r w:rsidR="000E5C54" w:rsidRPr="00E8277D">
        <w:t xml:space="preserve">slight changes in position. The </w:t>
      </w:r>
      <w:r w:rsidR="002203C9" w:rsidRPr="00E8277D">
        <w:t xml:space="preserve">French Beauty </w:t>
      </w:r>
      <w:r w:rsidR="000E5C54" w:rsidRPr="00E8277D">
        <w:t xml:space="preserve">Academy </w:t>
      </w:r>
      <w:r w:rsidR="002203C9" w:rsidRPr="00E8277D">
        <w:t xml:space="preserve">Pty Ltd </w:t>
      </w:r>
      <w:r w:rsidR="00E8277D" w:rsidRPr="00E8277D">
        <w:t xml:space="preserve">has </w:t>
      </w:r>
      <w:r w:rsidR="000E5C54" w:rsidRPr="00E8277D">
        <w:t>moved up into the top ten</w:t>
      </w:r>
      <w:r w:rsidR="00E8277D" w:rsidRPr="00E8277D">
        <w:t xml:space="preserve"> for second half of 2019</w:t>
      </w:r>
      <w:r w:rsidR="000E5C54" w:rsidRPr="00E8277D">
        <w:t xml:space="preserve">. </w:t>
      </w:r>
    </w:p>
    <w:p w14:paraId="3683F7B6" w14:textId="60EE7069" w:rsidR="002F15C5" w:rsidRPr="00130111" w:rsidRDefault="00E8277D" w:rsidP="002F15C5">
      <w:r w:rsidRPr="00E8277D">
        <w:t xml:space="preserve">All of </w:t>
      </w:r>
      <w:r w:rsidR="0096419D" w:rsidRPr="00E8277D">
        <w:t xml:space="preserve">top </w:t>
      </w:r>
      <w:r w:rsidR="005233BD" w:rsidRPr="00E8277D">
        <w:t>ten</w:t>
      </w:r>
      <w:r w:rsidR="0096419D" w:rsidRPr="00E8277D">
        <w:t xml:space="preserve"> courses, in terms of student numbers from </w:t>
      </w:r>
      <w:r w:rsidR="00393B7C" w:rsidRPr="00E8277D">
        <w:t xml:space="preserve">the </w:t>
      </w:r>
      <w:r w:rsidR="0096419D" w:rsidRPr="00E8277D">
        <w:t>first half of 201</w:t>
      </w:r>
      <w:r w:rsidR="000E5C54" w:rsidRPr="00E8277D">
        <w:t>9</w:t>
      </w:r>
      <w:r w:rsidR="001251D3" w:rsidRPr="00E8277D">
        <w:t>,</w:t>
      </w:r>
      <w:r w:rsidR="0096419D" w:rsidRPr="00E8277D">
        <w:t xml:space="preserve"> remain in the to</w:t>
      </w:r>
      <w:r w:rsidR="001251D3" w:rsidRPr="00E8277D">
        <w:t>p </w:t>
      </w:r>
      <w:r w:rsidR="00F3608B" w:rsidRPr="00E8277D">
        <w:t>ten</w:t>
      </w:r>
      <w:r w:rsidRPr="00E8277D">
        <w:t xml:space="preserve"> for the second half of 2019</w:t>
      </w:r>
      <w:r w:rsidR="00F3608B" w:rsidRPr="00E8277D">
        <w:t xml:space="preserve">. </w:t>
      </w:r>
      <w:r w:rsidR="0096419D" w:rsidRPr="00E8277D">
        <w:t xml:space="preserve">The Diploma of Nursing is the highest ranked course both in terms of course enrolments and value of loans paid, as shown in </w:t>
      </w:r>
      <w:r w:rsidR="00F72872" w:rsidRPr="00E8277D">
        <w:t>the Addendum (T</w:t>
      </w:r>
      <w:r w:rsidR="0096419D" w:rsidRPr="00E8277D">
        <w:t>ables 4 and 5</w:t>
      </w:r>
      <w:r w:rsidR="00F72872" w:rsidRPr="00E8277D">
        <w:t>)</w:t>
      </w:r>
      <w:r w:rsidR="0096419D" w:rsidRPr="00E8277D">
        <w:t>.</w:t>
      </w:r>
      <w:r w:rsidR="0096419D" w:rsidRPr="00130111">
        <w:t xml:space="preserve"> </w:t>
      </w:r>
    </w:p>
    <w:p w14:paraId="7FC2E2AC" w14:textId="77777777" w:rsidR="001A6841" w:rsidRPr="00130111" w:rsidRDefault="002F15C5" w:rsidP="002F15C5">
      <w:r w:rsidRPr="00130111">
        <w:t>Additional information on approved course providers and the eligible courses they offered, as shown in the Addendum (Tables 6).</w:t>
      </w:r>
    </w:p>
    <w:p w14:paraId="727ECD5A" w14:textId="77777777" w:rsidR="003036C8" w:rsidRPr="00130111" w:rsidRDefault="005A7E48" w:rsidP="003036C8">
      <w:r w:rsidRPr="00130111">
        <w:t xml:space="preserve">Noting that Students can enrol in more than one course, so enrolment numbers will always be greater </w:t>
      </w:r>
      <w:r w:rsidR="003036C8" w:rsidRPr="00130111">
        <w:t>than or equal to student numbers.</w:t>
      </w:r>
    </w:p>
    <w:p w14:paraId="0B5DA8BF" w14:textId="7B49C9EB" w:rsidR="00903CC6" w:rsidRPr="00130111" w:rsidRDefault="00903CC6" w:rsidP="001A6841">
      <w:pPr>
        <w:pStyle w:val="Heading1"/>
        <w:spacing w:before="360" w:after="120"/>
      </w:pPr>
      <w:r w:rsidRPr="00130111">
        <w:t>A</w:t>
      </w:r>
      <w:r w:rsidR="00B55737" w:rsidRPr="00130111">
        <w:t>ddendum</w:t>
      </w:r>
      <w:r w:rsidRPr="00130111">
        <w:t xml:space="preserve">: List of Tables – </w:t>
      </w:r>
      <w:r w:rsidR="008D7AA4">
        <w:t>July to December</w:t>
      </w:r>
      <w:r w:rsidR="00BE3CF6" w:rsidRPr="00130111">
        <w:t xml:space="preserve"> 2019</w:t>
      </w:r>
    </w:p>
    <w:p w14:paraId="231F685A" w14:textId="77777777" w:rsidR="00903CC6" w:rsidRPr="00795AB3" w:rsidRDefault="00903CC6" w:rsidP="00903CC6">
      <w:pPr>
        <w:spacing w:before="160" w:after="120"/>
        <w:ind w:left="360" w:hanging="218"/>
      </w:pPr>
      <w:r w:rsidRPr="00795AB3">
        <w:t>Table 1: VSL provider with VSL-assisted student and loan details</w:t>
      </w:r>
    </w:p>
    <w:p w14:paraId="06F30AAF" w14:textId="77777777" w:rsidR="00903CC6" w:rsidRPr="00795AB3" w:rsidRDefault="00903CC6" w:rsidP="00903CC6">
      <w:pPr>
        <w:spacing w:before="160" w:after="120"/>
        <w:ind w:left="360" w:hanging="218"/>
      </w:pPr>
      <w:r w:rsidRPr="00795AB3">
        <w:t>Table 2: VSL providers ordered by VSL-assisted student numbers</w:t>
      </w:r>
    </w:p>
    <w:p w14:paraId="34ED81B7" w14:textId="77777777" w:rsidR="00903CC6" w:rsidRPr="00795AB3" w:rsidRDefault="00903CC6" w:rsidP="00903CC6">
      <w:pPr>
        <w:spacing w:before="160" w:after="120"/>
        <w:ind w:left="360" w:hanging="218"/>
      </w:pPr>
      <w:r w:rsidRPr="00795AB3">
        <w:t xml:space="preserve">Table 3: VSL providers ordered by value of VSL loans paid </w:t>
      </w:r>
    </w:p>
    <w:p w14:paraId="16960E6B" w14:textId="77777777" w:rsidR="00903CC6" w:rsidRPr="00795AB3" w:rsidRDefault="00903CC6" w:rsidP="00903CC6">
      <w:pPr>
        <w:spacing w:before="160" w:after="120"/>
        <w:ind w:left="360" w:hanging="218"/>
      </w:pPr>
      <w:r w:rsidRPr="00795AB3">
        <w:t xml:space="preserve">Table 4: VSL courses ordered by VSL-assisted enrolments </w:t>
      </w:r>
    </w:p>
    <w:p w14:paraId="15B3D68C" w14:textId="77777777" w:rsidR="00903CC6" w:rsidRPr="00795AB3" w:rsidRDefault="00903CC6" w:rsidP="00903CC6">
      <w:pPr>
        <w:spacing w:before="160" w:after="120"/>
        <w:ind w:left="360" w:hanging="218"/>
      </w:pPr>
      <w:r w:rsidRPr="00795AB3">
        <w:t xml:space="preserve">Table 5: VSL courses ordered by VSL loans paid </w:t>
      </w:r>
    </w:p>
    <w:p w14:paraId="2F3A6AC3" w14:textId="77777777" w:rsidR="00E33628" w:rsidRPr="00795AB3" w:rsidRDefault="00903CC6" w:rsidP="00903CC6">
      <w:pPr>
        <w:spacing w:before="160" w:after="120"/>
        <w:ind w:left="360" w:hanging="218"/>
      </w:pPr>
      <w:r w:rsidRPr="00795AB3">
        <w:t>Table 6: VSL provider course details</w:t>
      </w:r>
      <w:r w:rsidR="00E33628" w:rsidRPr="00795AB3">
        <w:t xml:space="preserve">     </w:t>
      </w:r>
    </w:p>
    <w:sectPr w:rsidR="00E33628" w:rsidRPr="00795AB3" w:rsidSect="00442B95">
      <w:headerReference w:type="default" r:id="rId19"/>
      <w:footerReference w:type="default" r:id="rId20"/>
      <w:type w:val="continuous"/>
      <w:pgSz w:w="11907" w:h="16839" w:code="9"/>
      <w:pgMar w:top="1247" w:right="1418" w:bottom="720" w:left="1418" w:header="425"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8FD72" w14:textId="77777777" w:rsidR="002044C0" w:rsidRDefault="002044C0">
      <w:pPr>
        <w:spacing w:after="0" w:line="240" w:lineRule="auto"/>
      </w:pPr>
      <w:r>
        <w:separator/>
      </w:r>
    </w:p>
  </w:endnote>
  <w:endnote w:type="continuationSeparator" w:id="0">
    <w:p w14:paraId="10499BA2" w14:textId="77777777" w:rsidR="002044C0" w:rsidRDefault="0020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317259"/>
      <w:docPartObj>
        <w:docPartGallery w:val="Page Numbers (Bottom of Page)"/>
        <w:docPartUnique/>
      </w:docPartObj>
    </w:sdtPr>
    <w:sdtEndPr>
      <w:rPr>
        <w:noProof/>
      </w:rPr>
    </w:sdtEndPr>
    <w:sdtContent>
      <w:p w14:paraId="1D490970" w14:textId="4B8C593E" w:rsidR="009E3CA4" w:rsidRDefault="009E3CA4">
        <w:pPr>
          <w:pStyle w:val="Footer"/>
          <w:jc w:val="right"/>
        </w:pPr>
        <w:r>
          <w:fldChar w:fldCharType="begin"/>
        </w:r>
        <w:r>
          <w:instrText xml:space="preserve"> PAGE   \* MERGEFORMAT </w:instrText>
        </w:r>
        <w:r>
          <w:fldChar w:fldCharType="separate"/>
        </w:r>
        <w:r w:rsidR="00E8277D">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2DEAA" w14:textId="77777777" w:rsidR="002044C0" w:rsidRDefault="002044C0">
      <w:pPr>
        <w:spacing w:after="0" w:line="240" w:lineRule="auto"/>
      </w:pPr>
      <w:r>
        <w:separator/>
      </w:r>
    </w:p>
  </w:footnote>
  <w:footnote w:type="continuationSeparator" w:id="0">
    <w:p w14:paraId="1298B6C9" w14:textId="77777777" w:rsidR="002044C0" w:rsidRDefault="002044C0">
      <w:pPr>
        <w:spacing w:after="0" w:line="240" w:lineRule="auto"/>
      </w:pPr>
      <w:r>
        <w:continuationSeparator/>
      </w:r>
    </w:p>
  </w:footnote>
  <w:footnote w:id="1">
    <w:p w14:paraId="0E327F06" w14:textId="77777777" w:rsidR="009E3CA4" w:rsidRDefault="009E3CA4">
      <w:pPr>
        <w:pStyle w:val="FootnoteText"/>
      </w:pPr>
      <w:r>
        <w:rPr>
          <w:rStyle w:val="FootnoteReference"/>
        </w:rPr>
        <w:footnoteRef/>
      </w:r>
      <w:r>
        <w:t xml:space="preserve"> The legislation requires that these caps are indexed on an annual basis.</w:t>
      </w:r>
      <w:r w:rsidR="00296541">
        <w:t xml:space="preserve">    </w:t>
      </w:r>
    </w:p>
    <w:p w14:paraId="423FBA7C" w14:textId="77777777" w:rsidR="00296541" w:rsidRPr="00296541" w:rsidRDefault="00296541">
      <w:pPr>
        <w:pStyle w:val="FootnoteText"/>
        <w:rPr>
          <w:rStyle w:val="Hyperlink"/>
        </w:rPr>
      </w:pPr>
      <w:r>
        <w:t xml:space="preserve">   </w:t>
      </w:r>
      <w:r w:rsidRPr="00296541">
        <w:rPr>
          <w:rStyle w:val="Hyperlink"/>
        </w:rPr>
        <w:t>https://docs.education.gov.au/node/47741</w:t>
      </w:r>
    </w:p>
  </w:footnote>
  <w:footnote w:id="2">
    <w:p w14:paraId="21E1EE75" w14:textId="77777777" w:rsidR="009E3CA4" w:rsidRPr="00125D42" w:rsidRDefault="009E3CA4" w:rsidP="00C5363B">
      <w:pPr>
        <w:pStyle w:val="FootnoteText"/>
        <w:rPr>
          <w:highlight w:val="yellow"/>
        </w:rPr>
      </w:pPr>
      <w:r w:rsidRPr="00125D42">
        <w:rPr>
          <w:rStyle w:val="FootnoteReference"/>
        </w:rPr>
        <w:footnoteRef/>
      </w:r>
      <w:r w:rsidRPr="00125D42">
        <w:t xml:space="preserve"> </w:t>
      </w:r>
      <w:r w:rsidR="005D6526" w:rsidRPr="005D6526">
        <w:rPr>
          <w:rStyle w:val="Hyperlink"/>
        </w:rPr>
        <w:t>https://www.education.gov.au/vet-student-loans</w:t>
      </w:r>
    </w:p>
  </w:footnote>
  <w:footnote w:id="3">
    <w:p w14:paraId="7385B5F3" w14:textId="77777777" w:rsidR="009E3CA4" w:rsidRDefault="009E3CA4" w:rsidP="005D6526">
      <w:r w:rsidRPr="00125D42">
        <w:rPr>
          <w:rStyle w:val="FootnoteReference"/>
        </w:rPr>
        <w:footnoteRef/>
      </w:r>
      <w:r w:rsidRPr="00125D42">
        <w:t xml:space="preserve"> </w:t>
      </w:r>
      <w:hyperlink r:id="rId1" w:history="1">
        <w:r w:rsidR="005D6526" w:rsidRPr="004D05B0">
          <w:rPr>
            <w:rStyle w:val="Hyperlink"/>
          </w:rPr>
          <w:t>https://www.education.gov.au/vet-student-loans-statistics</w:t>
        </w:r>
      </w:hyperlink>
    </w:p>
  </w:footnote>
  <w:footnote w:id="4">
    <w:p w14:paraId="6BA21500" w14:textId="77777777" w:rsidR="009E3CA4" w:rsidRDefault="009E3CA4">
      <w:pPr>
        <w:pStyle w:val="FootnoteText"/>
      </w:pPr>
      <w:r w:rsidRPr="00E00BE4">
        <w:rPr>
          <w:rStyle w:val="FootnoteReference"/>
        </w:rPr>
        <w:footnoteRef/>
      </w:r>
      <w:r w:rsidRPr="00E00BE4">
        <w:t xml:space="preserve"> Study undertaken during each month is defined as a part of the course where the census day is in that month, regardless of when payment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6A952" w14:textId="77777777" w:rsidR="009E3CA4" w:rsidRDefault="009E3CA4" w:rsidP="004B5E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DD124C"/>
    <w:multiLevelType w:val="hybridMultilevel"/>
    <w:tmpl w:val="5D840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4"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7"/>
  </w:num>
  <w:num w:numId="6">
    <w:abstractNumId w:val="10"/>
  </w:num>
  <w:num w:numId="7">
    <w:abstractNumId w:val="8"/>
  </w:num>
  <w:num w:numId="8">
    <w:abstractNumId w:val="14"/>
  </w:num>
  <w:num w:numId="9">
    <w:abstractNumId w:val="5"/>
  </w:num>
  <w:num w:numId="10">
    <w:abstractNumId w:val="0"/>
  </w:num>
  <w:num w:numId="11">
    <w:abstractNumId w:val="13"/>
  </w:num>
  <w:num w:numId="12">
    <w:abstractNumId w:val="9"/>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36"/>
    <w:rsid w:val="00000B3B"/>
    <w:rsid w:val="000051CB"/>
    <w:rsid w:val="0000551C"/>
    <w:rsid w:val="0001491E"/>
    <w:rsid w:val="00014E08"/>
    <w:rsid w:val="000155BB"/>
    <w:rsid w:val="00021130"/>
    <w:rsid w:val="00026856"/>
    <w:rsid w:val="00036A23"/>
    <w:rsid w:val="0004050F"/>
    <w:rsid w:val="00044E01"/>
    <w:rsid w:val="00046D77"/>
    <w:rsid w:val="00051EB7"/>
    <w:rsid w:val="00053E45"/>
    <w:rsid w:val="00054400"/>
    <w:rsid w:val="00055C57"/>
    <w:rsid w:val="00070647"/>
    <w:rsid w:val="00070729"/>
    <w:rsid w:val="00071AB8"/>
    <w:rsid w:val="00073C90"/>
    <w:rsid w:val="00074839"/>
    <w:rsid w:val="000779B2"/>
    <w:rsid w:val="00081D01"/>
    <w:rsid w:val="00091AA6"/>
    <w:rsid w:val="00095FB3"/>
    <w:rsid w:val="00096927"/>
    <w:rsid w:val="000A2655"/>
    <w:rsid w:val="000A6CC6"/>
    <w:rsid w:val="000C0AAF"/>
    <w:rsid w:val="000C1B73"/>
    <w:rsid w:val="000C2456"/>
    <w:rsid w:val="000C427F"/>
    <w:rsid w:val="000C687C"/>
    <w:rsid w:val="000D4145"/>
    <w:rsid w:val="000D5655"/>
    <w:rsid w:val="000D5695"/>
    <w:rsid w:val="000E2C41"/>
    <w:rsid w:val="000E3B40"/>
    <w:rsid w:val="000E5621"/>
    <w:rsid w:val="000E5C54"/>
    <w:rsid w:val="000F1C6E"/>
    <w:rsid w:val="000F7A1D"/>
    <w:rsid w:val="0010103E"/>
    <w:rsid w:val="00105BA1"/>
    <w:rsid w:val="00117DFD"/>
    <w:rsid w:val="00120220"/>
    <w:rsid w:val="00120830"/>
    <w:rsid w:val="001251D3"/>
    <w:rsid w:val="00125D42"/>
    <w:rsid w:val="00130111"/>
    <w:rsid w:val="0013445F"/>
    <w:rsid w:val="00147928"/>
    <w:rsid w:val="00152809"/>
    <w:rsid w:val="0015460D"/>
    <w:rsid w:val="00161257"/>
    <w:rsid w:val="00161267"/>
    <w:rsid w:val="00164667"/>
    <w:rsid w:val="00164C1E"/>
    <w:rsid w:val="00170D27"/>
    <w:rsid w:val="0017674F"/>
    <w:rsid w:val="00181D59"/>
    <w:rsid w:val="00182B73"/>
    <w:rsid w:val="00192083"/>
    <w:rsid w:val="00195890"/>
    <w:rsid w:val="00195E76"/>
    <w:rsid w:val="001A191C"/>
    <w:rsid w:val="001A33D2"/>
    <w:rsid w:val="001A5B4E"/>
    <w:rsid w:val="001A5E18"/>
    <w:rsid w:val="001A6841"/>
    <w:rsid w:val="001B0EF8"/>
    <w:rsid w:val="001B4163"/>
    <w:rsid w:val="001B4394"/>
    <w:rsid w:val="001B4ACA"/>
    <w:rsid w:val="001B6BA9"/>
    <w:rsid w:val="001C4BD9"/>
    <w:rsid w:val="001C5FE6"/>
    <w:rsid w:val="001C6B7F"/>
    <w:rsid w:val="001D1578"/>
    <w:rsid w:val="001D234A"/>
    <w:rsid w:val="001D3CA3"/>
    <w:rsid w:val="001E1AC4"/>
    <w:rsid w:val="001E2013"/>
    <w:rsid w:val="001E36CD"/>
    <w:rsid w:val="001E71E4"/>
    <w:rsid w:val="001E78E5"/>
    <w:rsid w:val="001F0CA4"/>
    <w:rsid w:val="001F2260"/>
    <w:rsid w:val="001F32E5"/>
    <w:rsid w:val="001F61CC"/>
    <w:rsid w:val="001F6CDE"/>
    <w:rsid w:val="002000DE"/>
    <w:rsid w:val="00200515"/>
    <w:rsid w:val="002009D3"/>
    <w:rsid w:val="00201C79"/>
    <w:rsid w:val="002044C0"/>
    <w:rsid w:val="0020672A"/>
    <w:rsid w:val="00207931"/>
    <w:rsid w:val="002154EE"/>
    <w:rsid w:val="00217F5C"/>
    <w:rsid w:val="002200AA"/>
    <w:rsid w:val="002203C9"/>
    <w:rsid w:val="00222987"/>
    <w:rsid w:val="0022328F"/>
    <w:rsid w:val="00230983"/>
    <w:rsid w:val="0023560C"/>
    <w:rsid w:val="00252914"/>
    <w:rsid w:val="0025598F"/>
    <w:rsid w:val="00261180"/>
    <w:rsid w:val="00270EE2"/>
    <w:rsid w:val="00276D8C"/>
    <w:rsid w:val="00277C10"/>
    <w:rsid w:val="002828A1"/>
    <w:rsid w:val="002946DA"/>
    <w:rsid w:val="00295303"/>
    <w:rsid w:val="00296541"/>
    <w:rsid w:val="002A559E"/>
    <w:rsid w:val="002A7318"/>
    <w:rsid w:val="002B07DA"/>
    <w:rsid w:val="002B5BBE"/>
    <w:rsid w:val="002C6068"/>
    <w:rsid w:val="002D0190"/>
    <w:rsid w:val="002D0CDA"/>
    <w:rsid w:val="002D1CF4"/>
    <w:rsid w:val="002D7583"/>
    <w:rsid w:val="002E25CF"/>
    <w:rsid w:val="002E783B"/>
    <w:rsid w:val="002F15C5"/>
    <w:rsid w:val="002F6C48"/>
    <w:rsid w:val="00301DBA"/>
    <w:rsid w:val="00302239"/>
    <w:rsid w:val="00303337"/>
    <w:rsid w:val="003036C8"/>
    <w:rsid w:val="0030490C"/>
    <w:rsid w:val="00305A86"/>
    <w:rsid w:val="00307E30"/>
    <w:rsid w:val="00312175"/>
    <w:rsid w:val="00313B42"/>
    <w:rsid w:val="00315AFE"/>
    <w:rsid w:val="00315DDF"/>
    <w:rsid w:val="00316366"/>
    <w:rsid w:val="003241E3"/>
    <w:rsid w:val="0032783C"/>
    <w:rsid w:val="00331674"/>
    <w:rsid w:val="003316D3"/>
    <w:rsid w:val="00337DE6"/>
    <w:rsid w:val="0034035C"/>
    <w:rsid w:val="003443C0"/>
    <w:rsid w:val="00344821"/>
    <w:rsid w:val="00345205"/>
    <w:rsid w:val="0035321D"/>
    <w:rsid w:val="003561F1"/>
    <w:rsid w:val="0035725A"/>
    <w:rsid w:val="00360B7A"/>
    <w:rsid w:val="00360ED0"/>
    <w:rsid w:val="00364ABF"/>
    <w:rsid w:val="00366A0A"/>
    <w:rsid w:val="00371096"/>
    <w:rsid w:val="00374DF3"/>
    <w:rsid w:val="00375161"/>
    <w:rsid w:val="00375DEB"/>
    <w:rsid w:val="003765AE"/>
    <w:rsid w:val="0037765F"/>
    <w:rsid w:val="00380300"/>
    <w:rsid w:val="003821A3"/>
    <w:rsid w:val="00384CFA"/>
    <w:rsid w:val="00390E43"/>
    <w:rsid w:val="00391D40"/>
    <w:rsid w:val="00393B7C"/>
    <w:rsid w:val="00393FC8"/>
    <w:rsid w:val="00395532"/>
    <w:rsid w:val="00396C52"/>
    <w:rsid w:val="003A565E"/>
    <w:rsid w:val="003B214B"/>
    <w:rsid w:val="003B2C81"/>
    <w:rsid w:val="003B6213"/>
    <w:rsid w:val="003D0C7D"/>
    <w:rsid w:val="003D1711"/>
    <w:rsid w:val="003D3890"/>
    <w:rsid w:val="003E271C"/>
    <w:rsid w:val="003E58E5"/>
    <w:rsid w:val="003E7510"/>
    <w:rsid w:val="003F707D"/>
    <w:rsid w:val="00401AB4"/>
    <w:rsid w:val="0041083C"/>
    <w:rsid w:val="00411F2C"/>
    <w:rsid w:val="00412D60"/>
    <w:rsid w:val="004154B2"/>
    <w:rsid w:val="00425199"/>
    <w:rsid w:val="004267C3"/>
    <w:rsid w:val="00427C71"/>
    <w:rsid w:val="00431CDA"/>
    <w:rsid w:val="00432F7D"/>
    <w:rsid w:val="00440013"/>
    <w:rsid w:val="004421C1"/>
    <w:rsid w:val="00442B95"/>
    <w:rsid w:val="00445CF7"/>
    <w:rsid w:val="004469EE"/>
    <w:rsid w:val="0046129C"/>
    <w:rsid w:val="0046740D"/>
    <w:rsid w:val="00467DD0"/>
    <w:rsid w:val="00473345"/>
    <w:rsid w:val="0047555A"/>
    <w:rsid w:val="00482509"/>
    <w:rsid w:val="00485F86"/>
    <w:rsid w:val="00492143"/>
    <w:rsid w:val="00494D88"/>
    <w:rsid w:val="00495377"/>
    <w:rsid w:val="004A091B"/>
    <w:rsid w:val="004A4615"/>
    <w:rsid w:val="004A4FF2"/>
    <w:rsid w:val="004A777B"/>
    <w:rsid w:val="004B2A77"/>
    <w:rsid w:val="004B3EED"/>
    <w:rsid w:val="004B5E0F"/>
    <w:rsid w:val="004C26DC"/>
    <w:rsid w:val="004C333C"/>
    <w:rsid w:val="004C714B"/>
    <w:rsid w:val="004D2457"/>
    <w:rsid w:val="004D28AD"/>
    <w:rsid w:val="004D473B"/>
    <w:rsid w:val="004E01F2"/>
    <w:rsid w:val="004E06A5"/>
    <w:rsid w:val="004E1528"/>
    <w:rsid w:val="004E3634"/>
    <w:rsid w:val="004E7F05"/>
    <w:rsid w:val="004F149E"/>
    <w:rsid w:val="004F514D"/>
    <w:rsid w:val="004F682B"/>
    <w:rsid w:val="00500E5B"/>
    <w:rsid w:val="00503400"/>
    <w:rsid w:val="00506367"/>
    <w:rsid w:val="00506903"/>
    <w:rsid w:val="00513604"/>
    <w:rsid w:val="00520C7A"/>
    <w:rsid w:val="005233BD"/>
    <w:rsid w:val="00524956"/>
    <w:rsid w:val="00526267"/>
    <w:rsid w:val="005306DE"/>
    <w:rsid w:val="00531BE6"/>
    <w:rsid w:val="00532550"/>
    <w:rsid w:val="00532729"/>
    <w:rsid w:val="005376A4"/>
    <w:rsid w:val="005426BE"/>
    <w:rsid w:val="00546FF7"/>
    <w:rsid w:val="005474AE"/>
    <w:rsid w:val="00547AE2"/>
    <w:rsid w:val="0055486B"/>
    <w:rsid w:val="00557BCA"/>
    <w:rsid w:val="00560721"/>
    <w:rsid w:val="00561280"/>
    <w:rsid w:val="005619AF"/>
    <w:rsid w:val="0057005E"/>
    <w:rsid w:val="0057172D"/>
    <w:rsid w:val="00572B54"/>
    <w:rsid w:val="0057423E"/>
    <w:rsid w:val="005742E5"/>
    <w:rsid w:val="00574836"/>
    <w:rsid w:val="0057563C"/>
    <w:rsid w:val="00576249"/>
    <w:rsid w:val="00577DAF"/>
    <w:rsid w:val="00577EF9"/>
    <w:rsid w:val="005A10EB"/>
    <w:rsid w:val="005A1E71"/>
    <w:rsid w:val="005A46BA"/>
    <w:rsid w:val="005A6745"/>
    <w:rsid w:val="005A6BFD"/>
    <w:rsid w:val="005A6C1F"/>
    <w:rsid w:val="005A7291"/>
    <w:rsid w:val="005A7E48"/>
    <w:rsid w:val="005B0271"/>
    <w:rsid w:val="005B6F9B"/>
    <w:rsid w:val="005C5CA3"/>
    <w:rsid w:val="005C6C92"/>
    <w:rsid w:val="005D0EB4"/>
    <w:rsid w:val="005D3E7F"/>
    <w:rsid w:val="005D4CC4"/>
    <w:rsid w:val="005D6526"/>
    <w:rsid w:val="005E4CD2"/>
    <w:rsid w:val="005F0163"/>
    <w:rsid w:val="005F4300"/>
    <w:rsid w:val="00612C32"/>
    <w:rsid w:val="00613E17"/>
    <w:rsid w:val="00617B8D"/>
    <w:rsid w:val="00620A4C"/>
    <w:rsid w:val="006252D0"/>
    <w:rsid w:val="00626EE4"/>
    <w:rsid w:val="00627961"/>
    <w:rsid w:val="0063067B"/>
    <w:rsid w:val="00635B00"/>
    <w:rsid w:val="00636222"/>
    <w:rsid w:val="00642843"/>
    <w:rsid w:val="006443E2"/>
    <w:rsid w:val="00646482"/>
    <w:rsid w:val="00647612"/>
    <w:rsid w:val="006517F2"/>
    <w:rsid w:val="00653594"/>
    <w:rsid w:val="006578AC"/>
    <w:rsid w:val="00670C6A"/>
    <w:rsid w:val="00672E18"/>
    <w:rsid w:val="00674EA8"/>
    <w:rsid w:val="0068119F"/>
    <w:rsid w:val="00682B61"/>
    <w:rsid w:val="00685572"/>
    <w:rsid w:val="00686EFB"/>
    <w:rsid w:val="006900E2"/>
    <w:rsid w:val="00691286"/>
    <w:rsid w:val="006976B8"/>
    <w:rsid w:val="006A0976"/>
    <w:rsid w:val="006B3487"/>
    <w:rsid w:val="006B752F"/>
    <w:rsid w:val="006C0B7A"/>
    <w:rsid w:val="006C1F02"/>
    <w:rsid w:val="006C5695"/>
    <w:rsid w:val="006C5ACA"/>
    <w:rsid w:val="006D3033"/>
    <w:rsid w:val="006D4251"/>
    <w:rsid w:val="006D775E"/>
    <w:rsid w:val="006E12DB"/>
    <w:rsid w:val="006E18DF"/>
    <w:rsid w:val="006E65E9"/>
    <w:rsid w:val="006F0700"/>
    <w:rsid w:val="006F383B"/>
    <w:rsid w:val="006F38C7"/>
    <w:rsid w:val="006F553D"/>
    <w:rsid w:val="007019F4"/>
    <w:rsid w:val="00703034"/>
    <w:rsid w:val="007078DA"/>
    <w:rsid w:val="0071021C"/>
    <w:rsid w:val="0071029D"/>
    <w:rsid w:val="00710F3F"/>
    <w:rsid w:val="00714166"/>
    <w:rsid w:val="0071646D"/>
    <w:rsid w:val="0071746E"/>
    <w:rsid w:val="007174D7"/>
    <w:rsid w:val="007257E7"/>
    <w:rsid w:val="00731C11"/>
    <w:rsid w:val="007324B0"/>
    <w:rsid w:val="0073285D"/>
    <w:rsid w:val="0074755D"/>
    <w:rsid w:val="00750FCB"/>
    <w:rsid w:val="0075204E"/>
    <w:rsid w:val="0076501F"/>
    <w:rsid w:val="00765544"/>
    <w:rsid w:val="007710CE"/>
    <w:rsid w:val="0077389E"/>
    <w:rsid w:val="00780D47"/>
    <w:rsid w:val="007850E6"/>
    <w:rsid w:val="00795AB3"/>
    <w:rsid w:val="007A39C5"/>
    <w:rsid w:val="007A58A4"/>
    <w:rsid w:val="007A70FE"/>
    <w:rsid w:val="007B0FB8"/>
    <w:rsid w:val="007C2499"/>
    <w:rsid w:val="007C3691"/>
    <w:rsid w:val="007C61A7"/>
    <w:rsid w:val="007C6759"/>
    <w:rsid w:val="007C7549"/>
    <w:rsid w:val="007D25EE"/>
    <w:rsid w:val="007D4591"/>
    <w:rsid w:val="007D7DF9"/>
    <w:rsid w:val="007E52D8"/>
    <w:rsid w:val="007E61AA"/>
    <w:rsid w:val="007E65DA"/>
    <w:rsid w:val="007E6CC4"/>
    <w:rsid w:val="007F03DA"/>
    <w:rsid w:val="007F4953"/>
    <w:rsid w:val="007F5498"/>
    <w:rsid w:val="007F6569"/>
    <w:rsid w:val="007F6CA3"/>
    <w:rsid w:val="0080137E"/>
    <w:rsid w:val="008022AD"/>
    <w:rsid w:val="00803E73"/>
    <w:rsid w:val="0080672A"/>
    <w:rsid w:val="00806AF6"/>
    <w:rsid w:val="00811E12"/>
    <w:rsid w:val="00817569"/>
    <w:rsid w:val="008203EB"/>
    <w:rsid w:val="00822D6A"/>
    <w:rsid w:val="00825D8E"/>
    <w:rsid w:val="00827E3B"/>
    <w:rsid w:val="008326F2"/>
    <w:rsid w:val="008333A1"/>
    <w:rsid w:val="00834089"/>
    <w:rsid w:val="008345E3"/>
    <w:rsid w:val="008405AB"/>
    <w:rsid w:val="0085189F"/>
    <w:rsid w:val="00853C59"/>
    <w:rsid w:val="00855677"/>
    <w:rsid w:val="008614A4"/>
    <w:rsid w:val="00861AFA"/>
    <w:rsid w:val="00862C5B"/>
    <w:rsid w:val="00870DD7"/>
    <w:rsid w:val="008734D7"/>
    <w:rsid w:val="00875818"/>
    <w:rsid w:val="00882117"/>
    <w:rsid w:val="00882F4F"/>
    <w:rsid w:val="0088571B"/>
    <w:rsid w:val="00887683"/>
    <w:rsid w:val="00887848"/>
    <w:rsid w:val="00893049"/>
    <w:rsid w:val="008970E3"/>
    <w:rsid w:val="008A29B6"/>
    <w:rsid w:val="008A2E1B"/>
    <w:rsid w:val="008A5DCD"/>
    <w:rsid w:val="008B31C4"/>
    <w:rsid w:val="008B5488"/>
    <w:rsid w:val="008B6B46"/>
    <w:rsid w:val="008B6FAB"/>
    <w:rsid w:val="008C176B"/>
    <w:rsid w:val="008C35FE"/>
    <w:rsid w:val="008D4006"/>
    <w:rsid w:val="008D71F6"/>
    <w:rsid w:val="008D7AA4"/>
    <w:rsid w:val="008E5878"/>
    <w:rsid w:val="008E74DC"/>
    <w:rsid w:val="008F2546"/>
    <w:rsid w:val="008F63C2"/>
    <w:rsid w:val="00903CC6"/>
    <w:rsid w:val="0090660F"/>
    <w:rsid w:val="00910190"/>
    <w:rsid w:val="00914DBE"/>
    <w:rsid w:val="00916D22"/>
    <w:rsid w:val="00920AAC"/>
    <w:rsid w:val="00921085"/>
    <w:rsid w:val="009255A3"/>
    <w:rsid w:val="00925D89"/>
    <w:rsid w:val="00925E87"/>
    <w:rsid w:val="00927B21"/>
    <w:rsid w:val="009316BA"/>
    <w:rsid w:val="00933AEF"/>
    <w:rsid w:val="0094631D"/>
    <w:rsid w:val="00947DAC"/>
    <w:rsid w:val="0096419D"/>
    <w:rsid w:val="00966B89"/>
    <w:rsid w:val="0096766C"/>
    <w:rsid w:val="00971EB0"/>
    <w:rsid w:val="009744B4"/>
    <w:rsid w:val="00974537"/>
    <w:rsid w:val="00975DDE"/>
    <w:rsid w:val="0098234E"/>
    <w:rsid w:val="00984A69"/>
    <w:rsid w:val="0098598E"/>
    <w:rsid w:val="0098630C"/>
    <w:rsid w:val="00986BC7"/>
    <w:rsid w:val="009904E1"/>
    <w:rsid w:val="00995599"/>
    <w:rsid w:val="009A3425"/>
    <w:rsid w:val="009A5472"/>
    <w:rsid w:val="009A7C9C"/>
    <w:rsid w:val="009B49D0"/>
    <w:rsid w:val="009B7EE7"/>
    <w:rsid w:val="009C2570"/>
    <w:rsid w:val="009D001E"/>
    <w:rsid w:val="009D3104"/>
    <w:rsid w:val="009D318B"/>
    <w:rsid w:val="009D4D4D"/>
    <w:rsid w:val="009D7D60"/>
    <w:rsid w:val="009E19BD"/>
    <w:rsid w:val="009E3652"/>
    <w:rsid w:val="009E3CA4"/>
    <w:rsid w:val="009E3EFF"/>
    <w:rsid w:val="009F0926"/>
    <w:rsid w:val="009F2A5B"/>
    <w:rsid w:val="009F4F34"/>
    <w:rsid w:val="00A0014A"/>
    <w:rsid w:val="00A12210"/>
    <w:rsid w:val="00A15CD1"/>
    <w:rsid w:val="00A16750"/>
    <w:rsid w:val="00A206E6"/>
    <w:rsid w:val="00A30514"/>
    <w:rsid w:val="00A31EF6"/>
    <w:rsid w:val="00A421FB"/>
    <w:rsid w:val="00A45A99"/>
    <w:rsid w:val="00A46A7F"/>
    <w:rsid w:val="00A529ED"/>
    <w:rsid w:val="00A53515"/>
    <w:rsid w:val="00A539FA"/>
    <w:rsid w:val="00A558E0"/>
    <w:rsid w:val="00A60435"/>
    <w:rsid w:val="00A637F2"/>
    <w:rsid w:val="00A63AB1"/>
    <w:rsid w:val="00A70289"/>
    <w:rsid w:val="00A90F9D"/>
    <w:rsid w:val="00A96CAD"/>
    <w:rsid w:val="00AA422C"/>
    <w:rsid w:val="00AB12E5"/>
    <w:rsid w:val="00AB21CE"/>
    <w:rsid w:val="00AB42DB"/>
    <w:rsid w:val="00AC0E1E"/>
    <w:rsid w:val="00AC101F"/>
    <w:rsid w:val="00AC5BB1"/>
    <w:rsid w:val="00AC76BF"/>
    <w:rsid w:val="00AD5607"/>
    <w:rsid w:val="00AD7F3A"/>
    <w:rsid w:val="00AE1E27"/>
    <w:rsid w:val="00AE2CE1"/>
    <w:rsid w:val="00AE73F0"/>
    <w:rsid w:val="00AF0890"/>
    <w:rsid w:val="00AF567C"/>
    <w:rsid w:val="00AF70CF"/>
    <w:rsid w:val="00AF73F4"/>
    <w:rsid w:val="00AF7788"/>
    <w:rsid w:val="00B06AC3"/>
    <w:rsid w:val="00B144DB"/>
    <w:rsid w:val="00B156FB"/>
    <w:rsid w:val="00B22F90"/>
    <w:rsid w:val="00B25289"/>
    <w:rsid w:val="00B255AD"/>
    <w:rsid w:val="00B31DC3"/>
    <w:rsid w:val="00B32D8E"/>
    <w:rsid w:val="00B33071"/>
    <w:rsid w:val="00B337D8"/>
    <w:rsid w:val="00B34825"/>
    <w:rsid w:val="00B35515"/>
    <w:rsid w:val="00B36338"/>
    <w:rsid w:val="00B441DE"/>
    <w:rsid w:val="00B47986"/>
    <w:rsid w:val="00B47D38"/>
    <w:rsid w:val="00B5174B"/>
    <w:rsid w:val="00B55737"/>
    <w:rsid w:val="00B61A46"/>
    <w:rsid w:val="00B62197"/>
    <w:rsid w:val="00B63CFE"/>
    <w:rsid w:val="00B64E40"/>
    <w:rsid w:val="00B70E7F"/>
    <w:rsid w:val="00B76C00"/>
    <w:rsid w:val="00B90E46"/>
    <w:rsid w:val="00B9415B"/>
    <w:rsid w:val="00B979C2"/>
    <w:rsid w:val="00BA0AFE"/>
    <w:rsid w:val="00BA2330"/>
    <w:rsid w:val="00BA25F4"/>
    <w:rsid w:val="00BA3147"/>
    <w:rsid w:val="00BB5DB6"/>
    <w:rsid w:val="00BC365B"/>
    <w:rsid w:val="00BC3B03"/>
    <w:rsid w:val="00BC798E"/>
    <w:rsid w:val="00BD2671"/>
    <w:rsid w:val="00BD5AC9"/>
    <w:rsid w:val="00BD6970"/>
    <w:rsid w:val="00BD7694"/>
    <w:rsid w:val="00BD7FD7"/>
    <w:rsid w:val="00BE0175"/>
    <w:rsid w:val="00BE2B43"/>
    <w:rsid w:val="00BE3CF6"/>
    <w:rsid w:val="00BE65B2"/>
    <w:rsid w:val="00BF1231"/>
    <w:rsid w:val="00C02EE8"/>
    <w:rsid w:val="00C1049A"/>
    <w:rsid w:val="00C13247"/>
    <w:rsid w:val="00C13611"/>
    <w:rsid w:val="00C23159"/>
    <w:rsid w:val="00C301DB"/>
    <w:rsid w:val="00C33C14"/>
    <w:rsid w:val="00C40356"/>
    <w:rsid w:val="00C4259A"/>
    <w:rsid w:val="00C42793"/>
    <w:rsid w:val="00C42FE9"/>
    <w:rsid w:val="00C501BB"/>
    <w:rsid w:val="00C5363B"/>
    <w:rsid w:val="00C566A1"/>
    <w:rsid w:val="00C604A5"/>
    <w:rsid w:val="00C626F1"/>
    <w:rsid w:val="00C62C90"/>
    <w:rsid w:val="00C66EBD"/>
    <w:rsid w:val="00C70CEF"/>
    <w:rsid w:val="00C74E12"/>
    <w:rsid w:val="00C75A7F"/>
    <w:rsid w:val="00C770AD"/>
    <w:rsid w:val="00C77432"/>
    <w:rsid w:val="00C83E72"/>
    <w:rsid w:val="00C8459F"/>
    <w:rsid w:val="00C916A4"/>
    <w:rsid w:val="00C94CE5"/>
    <w:rsid w:val="00C97A40"/>
    <w:rsid w:val="00CA1321"/>
    <w:rsid w:val="00CA7AB1"/>
    <w:rsid w:val="00CB53B0"/>
    <w:rsid w:val="00CC51B1"/>
    <w:rsid w:val="00CC6166"/>
    <w:rsid w:val="00CD061B"/>
    <w:rsid w:val="00CD6BDD"/>
    <w:rsid w:val="00CD778E"/>
    <w:rsid w:val="00CE2AE6"/>
    <w:rsid w:val="00CF1049"/>
    <w:rsid w:val="00CF32EC"/>
    <w:rsid w:val="00CF4327"/>
    <w:rsid w:val="00CF7B01"/>
    <w:rsid w:val="00D04120"/>
    <w:rsid w:val="00D2097A"/>
    <w:rsid w:val="00D24960"/>
    <w:rsid w:val="00D24DC0"/>
    <w:rsid w:val="00D25CFA"/>
    <w:rsid w:val="00D30C1D"/>
    <w:rsid w:val="00D343D3"/>
    <w:rsid w:val="00D45172"/>
    <w:rsid w:val="00D514AA"/>
    <w:rsid w:val="00D519F7"/>
    <w:rsid w:val="00D550EB"/>
    <w:rsid w:val="00D63343"/>
    <w:rsid w:val="00D647F4"/>
    <w:rsid w:val="00D64F23"/>
    <w:rsid w:val="00D676E8"/>
    <w:rsid w:val="00D715A5"/>
    <w:rsid w:val="00D7372C"/>
    <w:rsid w:val="00D75827"/>
    <w:rsid w:val="00D839C1"/>
    <w:rsid w:val="00D85361"/>
    <w:rsid w:val="00D94F18"/>
    <w:rsid w:val="00D97F3E"/>
    <w:rsid w:val="00DA5654"/>
    <w:rsid w:val="00DB5770"/>
    <w:rsid w:val="00DB58E2"/>
    <w:rsid w:val="00DB6197"/>
    <w:rsid w:val="00DB6612"/>
    <w:rsid w:val="00DB66F7"/>
    <w:rsid w:val="00DC21DE"/>
    <w:rsid w:val="00DC794D"/>
    <w:rsid w:val="00DD0889"/>
    <w:rsid w:val="00DD17A3"/>
    <w:rsid w:val="00DD3F3E"/>
    <w:rsid w:val="00DD4F53"/>
    <w:rsid w:val="00DE205F"/>
    <w:rsid w:val="00DE27FB"/>
    <w:rsid w:val="00DE4E21"/>
    <w:rsid w:val="00DF0AB4"/>
    <w:rsid w:val="00DF2875"/>
    <w:rsid w:val="00DF4D90"/>
    <w:rsid w:val="00DF4EF8"/>
    <w:rsid w:val="00E00BE4"/>
    <w:rsid w:val="00E10106"/>
    <w:rsid w:val="00E12502"/>
    <w:rsid w:val="00E1434F"/>
    <w:rsid w:val="00E17B6C"/>
    <w:rsid w:val="00E26CE3"/>
    <w:rsid w:val="00E308CB"/>
    <w:rsid w:val="00E33628"/>
    <w:rsid w:val="00E370F5"/>
    <w:rsid w:val="00E42798"/>
    <w:rsid w:val="00E45CD9"/>
    <w:rsid w:val="00E47FCD"/>
    <w:rsid w:val="00E6234E"/>
    <w:rsid w:val="00E64627"/>
    <w:rsid w:val="00E64F1A"/>
    <w:rsid w:val="00E658B8"/>
    <w:rsid w:val="00E66879"/>
    <w:rsid w:val="00E72062"/>
    <w:rsid w:val="00E72FD3"/>
    <w:rsid w:val="00E735BA"/>
    <w:rsid w:val="00E740FD"/>
    <w:rsid w:val="00E74755"/>
    <w:rsid w:val="00E803FE"/>
    <w:rsid w:val="00E81243"/>
    <w:rsid w:val="00E8277D"/>
    <w:rsid w:val="00E84340"/>
    <w:rsid w:val="00E86C0A"/>
    <w:rsid w:val="00E94F86"/>
    <w:rsid w:val="00EA4C3E"/>
    <w:rsid w:val="00EA7AE6"/>
    <w:rsid w:val="00EB0A16"/>
    <w:rsid w:val="00EB13EE"/>
    <w:rsid w:val="00EB314F"/>
    <w:rsid w:val="00EB3D46"/>
    <w:rsid w:val="00EB5D9B"/>
    <w:rsid w:val="00EC01F0"/>
    <w:rsid w:val="00EC3DBE"/>
    <w:rsid w:val="00ED0FA5"/>
    <w:rsid w:val="00ED17BC"/>
    <w:rsid w:val="00EE708B"/>
    <w:rsid w:val="00EE762A"/>
    <w:rsid w:val="00EE76BE"/>
    <w:rsid w:val="00EF0B69"/>
    <w:rsid w:val="00EF0EAD"/>
    <w:rsid w:val="00EF1FDA"/>
    <w:rsid w:val="00F014ED"/>
    <w:rsid w:val="00F01E9F"/>
    <w:rsid w:val="00F13331"/>
    <w:rsid w:val="00F20BE8"/>
    <w:rsid w:val="00F2214D"/>
    <w:rsid w:val="00F22A45"/>
    <w:rsid w:val="00F25E44"/>
    <w:rsid w:val="00F26C37"/>
    <w:rsid w:val="00F275BD"/>
    <w:rsid w:val="00F32245"/>
    <w:rsid w:val="00F3510D"/>
    <w:rsid w:val="00F35C4B"/>
    <w:rsid w:val="00F3608B"/>
    <w:rsid w:val="00F44FD8"/>
    <w:rsid w:val="00F50775"/>
    <w:rsid w:val="00F66651"/>
    <w:rsid w:val="00F670C8"/>
    <w:rsid w:val="00F70CBF"/>
    <w:rsid w:val="00F72872"/>
    <w:rsid w:val="00F73106"/>
    <w:rsid w:val="00F742C1"/>
    <w:rsid w:val="00F75214"/>
    <w:rsid w:val="00F8067A"/>
    <w:rsid w:val="00F82676"/>
    <w:rsid w:val="00F94CFD"/>
    <w:rsid w:val="00FA0909"/>
    <w:rsid w:val="00FA302C"/>
    <w:rsid w:val="00FA5BEC"/>
    <w:rsid w:val="00FA6ADD"/>
    <w:rsid w:val="00FB03AF"/>
    <w:rsid w:val="00FB0728"/>
    <w:rsid w:val="00FB2E94"/>
    <w:rsid w:val="00FB35AD"/>
    <w:rsid w:val="00FB37C2"/>
    <w:rsid w:val="00FB5B37"/>
    <w:rsid w:val="00FC316C"/>
    <w:rsid w:val="00FC3C2E"/>
    <w:rsid w:val="00FC4492"/>
    <w:rsid w:val="00FD12C9"/>
    <w:rsid w:val="00FD2BC5"/>
    <w:rsid w:val="00FE09D2"/>
    <w:rsid w:val="00FE0FAE"/>
    <w:rsid w:val="00FE3AA1"/>
    <w:rsid w:val="00FE5580"/>
    <w:rsid w:val="00FE6681"/>
    <w:rsid w:val="00FF44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1906C3B"/>
  <w15:docId w15:val="{1CEA4918-E176-42EC-BA82-BDF9331C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semiHidden/>
    <w:unhideWhenUsed/>
    <w:rsid w:val="00C132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247"/>
    <w:rPr>
      <w:sz w:val="20"/>
      <w:szCs w:val="20"/>
    </w:rPr>
  </w:style>
  <w:style w:type="character" w:styleId="FootnoteReference">
    <w:name w:val="footnote reference"/>
    <w:basedOn w:val="DefaultParagraphFont"/>
    <w:uiPriority w:val="99"/>
    <w:semiHidden/>
    <w:unhideWhenUsed/>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semiHidden/>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semiHidden/>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10106"/>
    <w:pPr>
      <w:spacing w:after="200" w:line="240" w:lineRule="auto"/>
    </w:pPr>
    <w:rPr>
      <w:b/>
      <w:bCs/>
      <w:color w:val="4F81BD" w:themeColor="accent1"/>
      <w:sz w:val="18"/>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numPr>
        <w:numId w:val="10"/>
      </w:num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table" w:styleId="TableGrid">
    <w:name w:val="Table Grid"/>
    <w:basedOn w:val="TableNormal"/>
    <w:uiPriority w:val="39"/>
    <w:rsid w:val="006F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A191C"/>
  </w:style>
  <w:style w:type="paragraph" w:customStyle="1" w:styleId="xl83">
    <w:name w:val="xl83"/>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sz w:val="16"/>
      <w:szCs w:val="16"/>
      <w:lang w:eastAsia="en-AU"/>
    </w:rPr>
  </w:style>
  <w:style w:type="paragraph" w:customStyle="1" w:styleId="xl84">
    <w:name w:val="xl84"/>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b/>
      <w:bCs/>
      <w:sz w:val="16"/>
      <w:szCs w:val="16"/>
      <w:lang w:eastAsia="en-AU"/>
    </w:rPr>
  </w:style>
  <w:style w:type="paragraph" w:customStyle="1" w:styleId="xl85">
    <w:name w:val="xl85"/>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b/>
      <w:bCs/>
      <w:sz w:val="16"/>
      <w:szCs w:val="16"/>
      <w:lang w:eastAsia="en-AU"/>
    </w:rPr>
  </w:style>
  <w:style w:type="paragraph" w:customStyle="1" w:styleId="xl86">
    <w:name w:val="xl86"/>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sz w:val="16"/>
      <w:szCs w:val="16"/>
      <w:lang w:eastAsia="en-AU"/>
    </w:rPr>
  </w:style>
  <w:style w:type="numbering" w:customStyle="1" w:styleId="NoList2">
    <w:name w:val="No List2"/>
    <w:next w:val="NoList"/>
    <w:uiPriority w:val="99"/>
    <w:semiHidden/>
    <w:unhideWhenUsed/>
    <w:rsid w:val="003316D3"/>
  </w:style>
  <w:style w:type="numbering" w:customStyle="1" w:styleId="NoList3">
    <w:name w:val="No List3"/>
    <w:next w:val="NoList"/>
    <w:uiPriority w:val="99"/>
    <w:semiHidden/>
    <w:unhideWhenUsed/>
    <w:rsid w:val="003316D3"/>
  </w:style>
  <w:style w:type="numbering" w:customStyle="1" w:styleId="NoList4">
    <w:name w:val="No List4"/>
    <w:next w:val="NoList"/>
    <w:uiPriority w:val="99"/>
    <w:semiHidden/>
    <w:unhideWhenUsed/>
    <w:rsid w:val="00A529ED"/>
  </w:style>
  <w:style w:type="paragraph" w:customStyle="1" w:styleId="Default">
    <w:name w:val="Default"/>
    <w:rsid w:val="00DF4E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7632347">
      <w:bodyDiv w:val="1"/>
      <w:marLeft w:val="0"/>
      <w:marRight w:val="0"/>
      <w:marTop w:val="0"/>
      <w:marBottom w:val="0"/>
      <w:divBdr>
        <w:top w:val="none" w:sz="0" w:space="0" w:color="auto"/>
        <w:left w:val="none" w:sz="0" w:space="0" w:color="auto"/>
        <w:bottom w:val="none" w:sz="0" w:space="0" w:color="auto"/>
        <w:right w:val="none" w:sz="0" w:space="0" w:color="auto"/>
      </w:divBdr>
    </w:div>
    <w:div w:id="134033010">
      <w:bodyDiv w:val="1"/>
      <w:marLeft w:val="0"/>
      <w:marRight w:val="0"/>
      <w:marTop w:val="0"/>
      <w:marBottom w:val="0"/>
      <w:divBdr>
        <w:top w:val="none" w:sz="0" w:space="0" w:color="auto"/>
        <w:left w:val="none" w:sz="0" w:space="0" w:color="auto"/>
        <w:bottom w:val="none" w:sz="0" w:space="0" w:color="auto"/>
        <w:right w:val="none" w:sz="0" w:space="0" w:color="auto"/>
      </w:divBdr>
    </w:div>
    <w:div w:id="164831491">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259148586">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24033005">
      <w:bodyDiv w:val="1"/>
      <w:marLeft w:val="0"/>
      <w:marRight w:val="0"/>
      <w:marTop w:val="0"/>
      <w:marBottom w:val="0"/>
      <w:divBdr>
        <w:top w:val="none" w:sz="0" w:space="0" w:color="auto"/>
        <w:left w:val="none" w:sz="0" w:space="0" w:color="auto"/>
        <w:bottom w:val="none" w:sz="0" w:space="0" w:color="auto"/>
        <w:right w:val="none" w:sz="0" w:space="0" w:color="auto"/>
      </w:divBdr>
    </w:div>
    <w:div w:id="438569401">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65481667">
      <w:bodyDiv w:val="1"/>
      <w:marLeft w:val="0"/>
      <w:marRight w:val="0"/>
      <w:marTop w:val="0"/>
      <w:marBottom w:val="0"/>
      <w:divBdr>
        <w:top w:val="none" w:sz="0" w:space="0" w:color="auto"/>
        <w:left w:val="none" w:sz="0" w:space="0" w:color="auto"/>
        <w:bottom w:val="none" w:sz="0" w:space="0" w:color="auto"/>
        <w:right w:val="none" w:sz="0" w:space="0" w:color="auto"/>
      </w:divBdr>
    </w:div>
    <w:div w:id="877469777">
      <w:bodyDiv w:val="1"/>
      <w:marLeft w:val="0"/>
      <w:marRight w:val="0"/>
      <w:marTop w:val="0"/>
      <w:marBottom w:val="0"/>
      <w:divBdr>
        <w:top w:val="none" w:sz="0" w:space="0" w:color="auto"/>
        <w:left w:val="none" w:sz="0" w:space="0" w:color="auto"/>
        <w:bottom w:val="none" w:sz="0" w:space="0" w:color="auto"/>
        <w:right w:val="none" w:sz="0" w:space="0" w:color="auto"/>
      </w:divBdr>
    </w:div>
    <w:div w:id="885339769">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16537213">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29736963">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183667459">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60791436">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22526446">
      <w:bodyDiv w:val="1"/>
      <w:marLeft w:val="0"/>
      <w:marRight w:val="0"/>
      <w:marTop w:val="0"/>
      <w:marBottom w:val="0"/>
      <w:divBdr>
        <w:top w:val="none" w:sz="0" w:space="0" w:color="auto"/>
        <w:left w:val="none" w:sz="0" w:space="0" w:color="auto"/>
        <w:bottom w:val="none" w:sz="0" w:space="0" w:color="auto"/>
        <w:right w:val="none" w:sz="0" w:space="0" w:color="auto"/>
      </w:divBdr>
    </w:div>
    <w:div w:id="1458834285">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9319219">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69638947">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78997267">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00303038">
      <w:bodyDiv w:val="1"/>
      <w:marLeft w:val="0"/>
      <w:marRight w:val="0"/>
      <w:marTop w:val="0"/>
      <w:marBottom w:val="0"/>
      <w:divBdr>
        <w:top w:val="none" w:sz="0" w:space="0" w:color="auto"/>
        <w:left w:val="none" w:sz="0" w:space="0" w:color="auto"/>
        <w:bottom w:val="none" w:sz="0" w:space="0" w:color="auto"/>
        <w:right w:val="none" w:sz="0" w:space="0" w:color="auto"/>
      </w:divBdr>
    </w:div>
    <w:div w:id="207146458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1639987">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 w:id="21349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ducation.gov.au/vet-student-loans-statistics" TargetMode="Externa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egislation.gov.au/Series/F2016L02016" TargetMode="Externa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4.0/legalcode"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education.gov.au/vet-student-loans-statistic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19\6%20Months\VSL%20Six-monthly%20Report%20%20Jul%20-%20Dec%202019%20-%20IDENTIFIED%20-%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19\6%20Months\VSL%20Six-monthly%20Report%20%20Jul%20-%20Dec%202019%20-%20IDENTIFIED%20-%20FINAL%20-%20AsAt%20210120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19\6%20Months\VSL%20Six-monthly%20Report%20%20Jul%20-%20Dec%202019%20-%20IDENTIFIED%20-%20FINAL%20-%20AsAt%20210120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19\6%20Months\VSL%20Six-monthly%20Report%20%20Jul%20-%20Dec%202019%20-%20IDENTIFIED%20-%20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19\6%20Months\VSL%20Six-monthly%20Report%20%20Jul%20-%20Dec%202019%20-%20IDENTIFIED%20-%20FINAL%20-%20AsAt%202101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Number of operating VSL providers by provider type, Jul to Dec 2019</a:t>
            </a:r>
          </a:p>
          <a:p>
            <a:pPr>
              <a:defRPr/>
            </a:pPr>
            <a:endParaRPr lang="en-US">
              <a:solidFill>
                <a:srgbClr val="24206C"/>
              </a:solidFill>
            </a:endParaRPr>
          </a:p>
        </c:rich>
      </c:tx>
      <c:layout>
        <c:manualLayout>
          <c:xMode val="edge"/>
          <c:yMode val="edge"/>
          <c:x val="8.0548556430446214E-2"/>
          <c:y val="2.7131782945736434E-2"/>
        </c:manualLayout>
      </c:layout>
      <c:overlay val="0"/>
    </c:title>
    <c:autoTitleDeleted val="0"/>
    <c:plotArea>
      <c:layout/>
      <c:barChart>
        <c:barDir val="col"/>
        <c:grouping val="clustered"/>
        <c:varyColors val="0"/>
        <c:ser>
          <c:idx val="0"/>
          <c:order val="0"/>
          <c:tx>
            <c:strRef>
              <c:f>'Graph 1'!$B$4</c:f>
              <c:strCache>
                <c:ptCount val="1"/>
                <c:pt idx="0">
                  <c:v>VSL Providers </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'Graph 1'!$A$5:$A$7</c:f>
              <c:strCache>
                <c:ptCount val="3"/>
                <c:pt idx="0">
                  <c:v>TAFE</c:v>
                </c:pt>
                <c:pt idx="1">
                  <c:v>Other Public</c:v>
                </c:pt>
                <c:pt idx="2">
                  <c:v>Private</c:v>
                </c:pt>
              </c:strCache>
            </c:strRef>
          </c:cat>
          <c:val>
            <c:numRef>
              <c:f>'Graph 1'!$B$5:$B$7</c:f>
              <c:numCache>
                <c:formatCode>General</c:formatCode>
                <c:ptCount val="3"/>
                <c:pt idx="0">
                  <c:v>23</c:v>
                </c:pt>
                <c:pt idx="1">
                  <c:v>14</c:v>
                </c:pt>
                <c:pt idx="2">
                  <c:v>150</c:v>
                </c:pt>
              </c:numCache>
            </c:numRef>
          </c:val>
          <c:extLst>
            <c:ext xmlns:c16="http://schemas.microsoft.com/office/drawing/2014/chart" uri="{C3380CC4-5D6E-409C-BE32-E72D297353CC}">
              <c16:uniqueId val="{00000000-273C-434A-A506-444B2FE960A1}"/>
            </c:ext>
          </c:extLst>
        </c:ser>
        <c:dLbls>
          <c:showLegendKey val="0"/>
          <c:showVal val="0"/>
          <c:showCatName val="0"/>
          <c:showSerName val="0"/>
          <c:showPercent val="0"/>
          <c:showBubbleSize val="0"/>
        </c:dLbls>
        <c:gapWidth val="75"/>
        <c:overlap val="-25"/>
        <c:axId val="217093632"/>
        <c:axId val="217095168"/>
      </c:barChart>
      <c:catAx>
        <c:axId val="217093632"/>
        <c:scaling>
          <c:orientation val="minMax"/>
        </c:scaling>
        <c:delete val="0"/>
        <c:axPos val="b"/>
        <c:numFmt formatCode="General" sourceLinked="0"/>
        <c:majorTickMark val="none"/>
        <c:minorTickMark val="none"/>
        <c:tickLblPos val="nextTo"/>
        <c:crossAx val="217095168"/>
        <c:crosses val="autoZero"/>
        <c:auto val="1"/>
        <c:lblAlgn val="ctr"/>
        <c:lblOffset val="100"/>
        <c:noMultiLvlLbl val="0"/>
      </c:catAx>
      <c:valAx>
        <c:axId val="217095168"/>
        <c:scaling>
          <c:orientation val="minMax"/>
        </c:scaling>
        <c:delete val="0"/>
        <c:axPos val="l"/>
        <c:majorGridlines/>
        <c:numFmt formatCode="General" sourceLinked="1"/>
        <c:majorTickMark val="none"/>
        <c:minorTickMark val="none"/>
        <c:tickLblPos val="nextTo"/>
        <c:spPr>
          <a:ln w="9525">
            <a:noFill/>
          </a:ln>
        </c:spPr>
        <c:crossAx val="217093632"/>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VSL loans, Jul to Dec 2019</a:t>
            </a:r>
          </a:p>
        </c:rich>
      </c:tx>
      <c:layout/>
      <c:overlay val="0"/>
    </c:title>
    <c:autoTitleDeleted val="0"/>
    <c:plotArea>
      <c:layout/>
      <c:barChart>
        <c:barDir val="col"/>
        <c:grouping val="clustered"/>
        <c:varyColors val="0"/>
        <c:ser>
          <c:idx val="0"/>
          <c:order val="0"/>
          <c:tx>
            <c:strRef>
              <c:f>'Graph 2'!$B$4</c:f>
              <c:strCache>
                <c:ptCount val="1"/>
                <c:pt idx="0">
                  <c:v>VSL Loans</c:v>
                </c:pt>
              </c:strCache>
            </c:strRef>
          </c:tx>
          <c:spPr>
            <a:solidFill>
              <a:srgbClr val="24206C"/>
            </a:solidFill>
            <a:ln>
              <a:noFill/>
            </a:ln>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numRef>
              <c:f>'Graph 2'!$A$5:$A$16</c:f>
              <c:numCache>
                <c:formatCode>mmm\ yyyy</c:formatCode>
                <c:ptCount val="12"/>
                <c:pt idx="0">
                  <c:v>43647</c:v>
                </c:pt>
                <c:pt idx="1">
                  <c:v>43678</c:v>
                </c:pt>
                <c:pt idx="2">
                  <c:v>43709</c:v>
                </c:pt>
                <c:pt idx="3">
                  <c:v>43739</c:v>
                </c:pt>
                <c:pt idx="4">
                  <c:v>43770</c:v>
                </c:pt>
                <c:pt idx="5">
                  <c:v>43800</c:v>
                </c:pt>
              </c:numCache>
            </c:numRef>
          </c:cat>
          <c:val>
            <c:numRef>
              <c:f>'Graph 2'!$B$5:$B$16</c:f>
              <c:numCache>
                <c:formatCode>"$"#,##0</c:formatCode>
                <c:ptCount val="12"/>
                <c:pt idx="0">
                  <c:v>18861901.16</c:v>
                </c:pt>
                <c:pt idx="1">
                  <c:v>38795085.390000001</c:v>
                </c:pt>
                <c:pt idx="2">
                  <c:v>31642641</c:v>
                </c:pt>
                <c:pt idx="3">
                  <c:v>17714631.93</c:v>
                </c:pt>
                <c:pt idx="4">
                  <c:v>16009330.949999999</c:v>
                </c:pt>
                <c:pt idx="5">
                  <c:v>9475719.4199999999</c:v>
                </c:pt>
              </c:numCache>
            </c:numRef>
          </c:val>
          <c:extLst>
            <c:ext xmlns:c16="http://schemas.microsoft.com/office/drawing/2014/chart" uri="{C3380CC4-5D6E-409C-BE32-E72D297353CC}">
              <c16:uniqueId val="{00000000-4164-435A-AB06-051EC67DC9A9}"/>
            </c:ext>
          </c:extLst>
        </c:ser>
        <c:dLbls>
          <c:showLegendKey val="0"/>
          <c:showVal val="0"/>
          <c:showCatName val="0"/>
          <c:showSerName val="0"/>
          <c:showPercent val="0"/>
          <c:showBubbleSize val="0"/>
        </c:dLbls>
        <c:gapWidth val="150"/>
        <c:axId val="215601152"/>
        <c:axId val="215602688"/>
      </c:barChart>
      <c:dateAx>
        <c:axId val="215601152"/>
        <c:scaling>
          <c:orientation val="minMax"/>
        </c:scaling>
        <c:delete val="0"/>
        <c:axPos val="b"/>
        <c:numFmt formatCode="mmm\ yyyy" sourceLinked="1"/>
        <c:majorTickMark val="out"/>
        <c:minorTickMark val="none"/>
        <c:tickLblPos val="nextTo"/>
        <c:crossAx val="215602688"/>
        <c:crosses val="autoZero"/>
        <c:auto val="1"/>
        <c:lblOffset val="100"/>
        <c:baseTimeUnit val="months"/>
      </c:dateAx>
      <c:valAx>
        <c:axId val="215602688"/>
        <c:scaling>
          <c:orientation val="minMax"/>
        </c:scaling>
        <c:delete val="0"/>
        <c:axPos val="l"/>
        <c:majorGridlines/>
        <c:numFmt formatCode="&quot;$&quot;#,##0" sourceLinked="1"/>
        <c:majorTickMark val="out"/>
        <c:minorTickMark val="none"/>
        <c:tickLblPos val="nextTo"/>
        <c:crossAx val="215601152"/>
        <c:crosses val="autoZero"/>
        <c:crossBetween val="between"/>
        <c:dispUnits>
          <c:builtInUnit val="millions"/>
          <c:dispUnitsLbl>
            <c:layout>
              <c:manualLayout>
                <c:xMode val="edge"/>
                <c:yMode val="edge"/>
                <c:x val="2.2222222222222223E-2"/>
                <c:y val="0.41702573636628754"/>
              </c:manualLayout>
            </c:layout>
            <c:tx>
              <c:rich>
                <a:bodyPr/>
                <a:lstStyle/>
                <a:p>
                  <a:pPr>
                    <a:defRPr/>
                  </a:pPr>
                  <a:r>
                    <a:rPr lang="en-AU"/>
                    <a:t>$ Millions</a:t>
                  </a:r>
                </a:p>
              </c:rich>
            </c:tx>
          </c:dispUnitsLbl>
        </c:dispUnits>
      </c:valAx>
    </c:plotArea>
    <c:plotVisOnly val="1"/>
    <c:dispBlanksAs val="gap"/>
    <c:showDLblsOverMax val="0"/>
  </c:chart>
  <c:spPr>
    <a:noFill/>
    <a:ln w="38100">
      <a:solidFill>
        <a:srgbClr val="24206C"/>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VSL student</a:t>
            </a:r>
            <a:r>
              <a:rPr lang="en-US" baseline="0"/>
              <a:t> numbers</a:t>
            </a:r>
            <a:r>
              <a:rPr lang="en-US"/>
              <a:t>, Jul to Dec </a:t>
            </a:r>
          </a:p>
          <a:p>
            <a:pPr>
              <a:defRPr>
                <a:solidFill>
                  <a:srgbClr val="24206C"/>
                </a:solidFill>
              </a:defRPr>
            </a:pPr>
            <a:r>
              <a:rPr lang="en-US"/>
              <a:t>2019</a:t>
            </a:r>
          </a:p>
        </c:rich>
      </c:tx>
      <c:layout/>
      <c:overlay val="0"/>
    </c:title>
    <c:autoTitleDeleted val="0"/>
    <c:plotArea>
      <c:layout/>
      <c:barChart>
        <c:barDir val="col"/>
        <c:grouping val="clustered"/>
        <c:varyColors val="0"/>
        <c:ser>
          <c:idx val="0"/>
          <c:order val="0"/>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'Graph 3'!$A$5:$A$10</c:f>
              <c:strCache>
                <c:ptCount val="6"/>
                <c:pt idx="0">
                  <c:v>Jul 2019</c:v>
                </c:pt>
                <c:pt idx="1">
                  <c:v>Aug 2019</c:v>
                </c:pt>
                <c:pt idx="2">
                  <c:v>Sep 2019</c:v>
                </c:pt>
                <c:pt idx="3">
                  <c:v>Oct 2019</c:v>
                </c:pt>
                <c:pt idx="4">
                  <c:v>Nov 2019</c:v>
                </c:pt>
                <c:pt idx="5">
                  <c:v>Dec 2019</c:v>
                </c:pt>
              </c:strCache>
            </c:strRef>
          </c:cat>
          <c:val>
            <c:numRef>
              <c:f>'Graph 3'!$B$5:$B$10</c:f>
              <c:numCache>
                <c:formatCode>_-* #,##0_-;\-* #,##0_-;_-* "-"??_-;_-@_-</c:formatCode>
                <c:ptCount val="6"/>
                <c:pt idx="0">
                  <c:v>7933</c:v>
                </c:pt>
                <c:pt idx="1">
                  <c:v>16256</c:v>
                </c:pt>
                <c:pt idx="2">
                  <c:v>8909</c:v>
                </c:pt>
                <c:pt idx="3">
                  <c:v>2242</c:v>
                </c:pt>
                <c:pt idx="4">
                  <c:v>1861</c:v>
                </c:pt>
                <c:pt idx="5">
                  <c:v>1307</c:v>
                </c:pt>
              </c:numCache>
            </c:numRef>
          </c:val>
          <c:extLst>
            <c:ext xmlns:c16="http://schemas.microsoft.com/office/drawing/2014/chart" uri="{C3380CC4-5D6E-409C-BE32-E72D297353CC}">
              <c16:uniqueId val="{00000000-3A73-4156-9803-F61CBFD2B029}"/>
            </c:ext>
          </c:extLst>
        </c:ser>
        <c:dLbls>
          <c:dLblPos val="outEnd"/>
          <c:showLegendKey val="0"/>
          <c:showVal val="1"/>
          <c:showCatName val="0"/>
          <c:showSerName val="0"/>
          <c:showPercent val="0"/>
          <c:showBubbleSize val="0"/>
        </c:dLbls>
        <c:gapWidth val="150"/>
        <c:axId val="234144896"/>
        <c:axId val="234146432"/>
      </c:barChart>
      <c:catAx>
        <c:axId val="234144896"/>
        <c:scaling>
          <c:orientation val="minMax"/>
        </c:scaling>
        <c:delete val="0"/>
        <c:axPos val="b"/>
        <c:numFmt formatCode="General" sourceLinked="0"/>
        <c:majorTickMark val="out"/>
        <c:minorTickMark val="none"/>
        <c:tickLblPos val="nextTo"/>
        <c:crossAx val="234146432"/>
        <c:crosses val="autoZero"/>
        <c:auto val="1"/>
        <c:lblAlgn val="ctr"/>
        <c:lblOffset val="100"/>
        <c:noMultiLvlLbl val="0"/>
      </c:catAx>
      <c:valAx>
        <c:axId val="234146432"/>
        <c:scaling>
          <c:orientation val="minMax"/>
        </c:scaling>
        <c:delete val="0"/>
        <c:axPos val="l"/>
        <c:majorGridlines/>
        <c:numFmt formatCode="_-* #,##0_-;\-* #,##0_-;_-* &quot;-&quot;??_-;_-@_-" sourceLinked="1"/>
        <c:majorTickMark val="out"/>
        <c:minorTickMark val="none"/>
        <c:tickLblPos val="nextTo"/>
        <c:crossAx val="23414489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b="0">
                <a:solidFill>
                  <a:srgbClr val="24206C"/>
                </a:solidFill>
              </a:rPr>
              <a:t>Frequency of unit of study</a:t>
            </a:r>
            <a:r>
              <a:rPr lang="en-US" b="0" baseline="0">
                <a:solidFill>
                  <a:srgbClr val="24206C"/>
                </a:solidFill>
              </a:rPr>
              <a:t> completion rate range by number of providers -</a:t>
            </a:r>
          </a:p>
          <a:p>
            <a:pPr>
              <a:defRPr>
                <a:solidFill>
                  <a:srgbClr val="24206C"/>
                </a:solidFill>
              </a:defRPr>
            </a:pPr>
            <a:r>
              <a:rPr lang="en-US" b="0" baseline="0">
                <a:solidFill>
                  <a:srgbClr val="24206C"/>
                </a:solidFill>
              </a:rPr>
              <a:t>Jul to Dec 2019</a:t>
            </a:r>
            <a:endParaRPr lang="en-US" b="0">
              <a:solidFill>
                <a:srgbClr val="24206C"/>
              </a:solidFill>
            </a:endParaRPr>
          </a:p>
        </c:rich>
      </c:tx>
      <c:layout>
        <c:manualLayout>
          <c:xMode val="edge"/>
          <c:yMode val="edge"/>
          <c:x val="0.14808333333333334"/>
          <c:y val="3.7453183520599252E-2"/>
        </c:manualLayout>
      </c:layout>
      <c:overlay val="0"/>
    </c:title>
    <c:autoTitleDeleted val="0"/>
    <c:plotArea>
      <c:layout/>
      <c:barChart>
        <c:barDir val="col"/>
        <c:grouping val="clustered"/>
        <c:varyColors val="0"/>
        <c:ser>
          <c:idx val="0"/>
          <c:order val="0"/>
          <c:tx>
            <c:strRef>
              <c:f>'Graph 4'!$B$4</c:f>
              <c:strCache>
                <c:ptCount val="1"/>
                <c:pt idx="0">
                  <c:v>Number of providers</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'Graph 4'!$A$5:$A$16</c:f>
              <c:strCache>
                <c:ptCount val="12"/>
                <c:pt idx="0">
                  <c:v>n/a</c:v>
                </c:pt>
                <c:pt idx="1">
                  <c:v>0</c:v>
                </c:pt>
                <c:pt idx="2">
                  <c:v>0-10</c:v>
                </c:pt>
                <c:pt idx="3">
                  <c:v>10-20</c:v>
                </c:pt>
                <c:pt idx="4">
                  <c:v>20-30</c:v>
                </c:pt>
                <c:pt idx="5">
                  <c:v>30-40</c:v>
                </c:pt>
                <c:pt idx="6">
                  <c:v>40-50</c:v>
                </c:pt>
                <c:pt idx="7">
                  <c:v>50-60</c:v>
                </c:pt>
                <c:pt idx="8">
                  <c:v>60-70</c:v>
                </c:pt>
                <c:pt idx="9">
                  <c:v>70-80</c:v>
                </c:pt>
                <c:pt idx="10">
                  <c:v>80-90</c:v>
                </c:pt>
                <c:pt idx="11">
                  <c:v>90-100</c:v>
                </c:pt>
              </c:strCache>
            </c:strRef>
          </c:cat>
          <c:val>
            <c:numRef>
              <c:f>'Graph 4'!$B$5:$B$16</c:f>
              <c:numCache>
                <c:formatCode>General</c:formatCode>
                <c:ptCount val="12"/>
                <c:pt idx="0">
                  <c:v>45</c:v>
                </c:pt>
                <c:pt idx="1">
                  <c:v>20</c:v>
                </c:pt>
                <c:pt idx="2">
                  <c:v>4</c:v>
                </c:pt>
                <c:pt idx="3">
                  <c:v>6</c:v>
                </c:pt>
                <c:pt idx="4">
                  <c:v>2</c:v>
                </c:pt>
                <c:pt idx="5">
                  <c:v>5</c:v>
                </c:pt>
                <c:pt idx="6">
                  <c:v>6</c:v>
                </c:pt>
                <c:pt idx="7">
                  <c:v>3</c:v>
                </c:pt>
                <c:pt idx="8">
                  <c:v>8</c:v>
                </c:pt>
                <c:pt idx="9">
                  <c:v>9</c:v>
                </c:pt>
                <c:pt idx="10">
                  <c:v>32</c:v>
                </c:pt>
                <c:pt idx="11">
                  <c:v>47</c:v>
                </c:pt>
              </c:numCache>
            </c:numRef>
          </c:val>
          <c:extLst>
            <c:ext xmlns:c16="http://schemas.microsoft.com/office/drawing/2014/chart" uri="{C3380CC4-5D6E-409C-BE32-E72D297353CC}">
              <c16:uniqueId val="{00000000-12C5-45B6-B33F-5A6DF04D170A}"/>
            </c:ext>
          </c:extLst>
        </c:ser>
        <c:dLbls>
          <c:dLblPos val="outEnd"/>
          <c:showLegendKey val="0"/>
          <c:showVal val="1"/>
          <c:showCatName val="0"/>
          <c:showSerName val="0"/>
          <c:showPercent val="0"/>
          <c:showBubbleSize val="0"/>
        </c:dLbls>
        <c:gapWidth val="0"/>
        <c:axId val="214761856"/>
        <c:axId val="214763776"/>
      </c:barChart>
      <c:catAx>
        <c:axId val="214761856"/>
        <c:scaling>
          <c:orientation val="minMax"/>
        </c:scaling>
        <c:delete val="0"/>
        <c:axPos val="b"/>
        <c:title>
          <c:tx>
            <c:rich>
              <a:bodyPr/>
              <a:lstStyle/>
              <a:p>
                <a:pPr>
                  <a:defRPr/>
                </a:pPr>
                <a:r>
                  <a:rPr lang="en-AU"/>
                  <a:t>Uni</a:t>
                </a:r>
                <a:r>
                  <a:rPr lang="en-AU" baseline="0"/>
                  <a:t>t of study completion rate ranges</a:t>
                </a:r>
              </a:p>
            </c:rich>
          </c:tx>
          <c:layout/>
          <c:overlay val="0"/>
        </c:title>
        <c:numFmt formatCode="General" sourceLinked="0"/>
        <c:majorTickMark val="none"/>
        <c:minorTickMark val="none"/>
        <c:tickLblPos val="nextTo"/>
        <c:crossAx val="214763776"/>
        <c:crosses val="autoZero"/>
        <c:auto val="1"/>
        <c:lblAlgn val="ctr"/>
        <c:lblOffset val="100"/>
        <c:noMultiLvlLbl val="0"/>
      </c:catAx>
      <c:valAx>
        <c:axId val="214763776"/>
        <c:scaling>
          <c:orientation val="minMax"/>
        </c:scaling>
        <c:delete val="0"/>
        <c:axPos val="l"/>
        <c:title>
          <c:tx>
            <c:rich>
              <a:bodyPr/>
              <a:lstStyle/>
              <a:p>
                <a:pPr>
                  <a:defRPr/>
                </a:pPr>
                <a:r>
                  <a:rPr lang="en-AU"/>
                  <a:t>Number of providers</a:t>
                </a:r>
              </a:p>
            </c:rich>
          </c:tx>
          <c:layout>
            <c:manualLayout>
              <c:xMode val="edge"/>
              <c:yMode val="edge"/>
              <c:x val="2.5000000000000001E-2"/>
              <c:y val="0.28102789819811846"/>
            </c:manualLayout>
          </c:layout>
          <c:overlay val="0"/>
        </c:title>
        <c:numFmt formatCode="0" sourceLinked="0"/>
        <c:majorTickMark val="out"/>
        <c:minorTickMark val="none"/>
        <c:tickLblPos val="nextTo"/>
        <c:crossAx val="21476185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Tuition fees for VSL students, Jul to Dec 2019</a:t>
            </a:r>
          </a:p>
        </c:rich>
      </c:tx>
      <c:layout/>
      <c:overlay val="0"/>
    </c:title>
    <c:autoTitleDeleted val="0"/>
    <c:plotArea>
      <c:layout/>
      <c:barChart>
        <c:barDir val="col"/>
        <c:grouping val="clustered"/>
        <c:varyColors val="0"/>
        <c:ser>
          <c:idx val="0"/>
          <c:order val="0"/>
          <c:spPr>
            <a:solidFill>
              <a:srgbClr val="24206C"/>
            </a:solidFill>
          </c:spPr>
          <c:invertIfNegative val="0"/>
          <c:dLbls>
            <c:numFmt formatCode="&quot;$&quot;#,##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'Graph 5'!$A$5:$A$10</c:f>
              <c:strCache>
                <c:ptCount val="6"/>
                <c:pt idx="0">
                  <c:v>Jul 2019</c:v>
                </c:pt>
                <c:pt idx="1">
                  <c:v>Aug 2019</c:v>
                </c:pt>
                <c:pt idx="2">
                  <c:v>Sep 2019</c:v>
                </c:pt>
                <c:pt idx="3">
                  <c:v>Oct 2019</c:v>
                </c:pt>
                <c:pt idx="4">
                  <c:v>Nov 2019</c:v>
                </c:pt>
                <c:pt idx="5">
                  <c:v>Dec 2019</c:v>
                </c:pt>
              </c:strCache>
            </c:strRef>
          </c:cat>
          <c:val>
            <c:numRef>
              <c:f>'Graph 5'!$B$5:$B$10</c:f>
              <c:numCache>
                <c:formatCode>"$"#,##0</c:formatCode>
                <c:ptCount val="6"/>
                <c:pt idx="0">
                  <c:v>20685088.34</c:v>
                </c:pt>
                <c:pt idx="1">
                  <c:v>41632883.759999998</c:v>
                </c:pt>
                <c:pt idx="2">
                  <c:v>33765843.799999997</c:v>
                </c:pt>
                <c:pt idx="3">
                  <c:v>19421820.530000001</c:v>
                </c:pt>
                <c:pt idx="4">
                  <c:v>16864366.07</c:v>
                </c:pt>
                <c:pt idx="5">
                  <c:v>10032375.140000001</c:v>
                </c:pt>
              </c:numCache>
            </c:numRef>
          </c:val>
          <c:extLst>
            <c:ext xmlns:c16="http://schemas.microsoft.com/office/drawing/2014/chart" uri="{C3380CC4-5D6E-409C-BE32-E72D297353CC}">
              <c16:uniqueId val="{00000000-676B-47BE-AF01-BE719E84DBFA}"/>
            </c:ext>
          </c:extLst>
        </c:ser>
        <c:dLbls>
          <c:dLblPos val="outEnd"/>
          <c:showLegendKey val="0"/>
          <c:showVal val="1"/>
          <c:showCatName val="0"/>
          <c:showSerName val="0"/>
          <c:showPercent val="0"/>
          <c:showBubbleSize val="0"/>
        </c:dLbls>
        <c:gapWidth val="150"/>
        <c:axId val="234575744"/>
        <c:axId val="234577280"/>
      </c:barChart>
      <c:catAx>
        <c:axId val="234575744"/>
        <c:scaling>
          <c:orientation val="minMax"/>
        </c:scaling>
        <c:delete val="0"/>
        <c:axPos val="b"/>
        <c:numFmt formatCode="General" sourceLinked="0"/>
        <c:majorTickMark val="out"/>
        <c:minorTickMark val="none"/>
        <c:tickLblPos val="nextTo"/>
        <c:crossAx val="234577280"/>
        <c:crosses val="autoZero"/>
        <c:auto val="1"/>
        <c:lblAlgn val="ctr"/>
        <c:lblOffset val="100"/>
        <c:noMultiLvlLbl val="0"/>
      </c:catAx>
      <c:valAx>
        <c:axId val="234577280"/>
        <c:scaling>
          <c:orientation val="minMax"/>
        </c:scaling>
        <c:delete val="0"/>
        <c:axPos val="l"/>
        <c:majorGridlines/>
        <c:numFmt formatCode="#,##0" sourceLinked="0"/>
        <c:majorTickMark val="out"/>
        <c:minorTickMark val="none"/>
        <c:tickLblPos val="nextTo"/>
        <c:crossAx val="234575744"/>
        <c:crosses val="autoZero"/>
        <c:crossBetween val="between"/>
        <c:dispUnits>
          <c:builtInUnit val="millions"/>
          <c:dispUnitsLbl>
            <c:layout>
              <c:manualLayout>
                <c:xMode val="edge"/>
                <c:yMode val="edge"/>
                <c:x val="1.9444444444444445E-2"/>
                <c:y val="0.43091462525517643"/>
              </c:manualLayout>
            </c:layout>
            <c:tx>
              <c:rich>
                <a:bodyPr/>
                <a:lstStyle/>
                <a:p>
                  <a:pPr>
                    <a:defRPr/>
                  </a:pPr>
                  <a:r>
                    <a:rPr lang="en-AU"/>
                    <a:t>$ Millions</a:t>
                  </a:r>
                </a:p>
              </c:rich>
            </c:tx>
          </c:dispUnitsLbl>
        </c:dispUnits>
      </c:valAx>
    </c:plotArea>
    <c:plotVisOnly val="1"/>
    <c:dispBlanksAs val="gap"/>
    <c:showDLblsOverMax val="0"/>
  </c:chart>
  <c:spPr>
    <a:ln w="38100">
      <a:solidFill>
        <a:srgbClr val="24206C"/>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48109-F2A7-4498-B349-BAD1434A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AA41B9F2.dotm</Template>
  <TotalTime>160</TotalTime>
  <Pages>8</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VET Student Loans</vt:lpstr>
    </vt:vector>
  </TitlesOfParts>
  <Company>Australian Government</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 Student Loans</dc:title>
  <dc:creator>WENCK,Adam</dc:creator>
  <cp:lastModifiedBy>KOOCHEW,Geoffrey</cp:lastModifiedBy>
  <cp:revision>15</cp:revision>
  <cp:lastPrinted>2020-01-15T21:53:00Z</cp:lastPrinted>
  <dcterms:created xsi:type="dcterms:W3CDTF">2020-01-15T20:56:00Z</dcterms:created>
  <dcterms:modified xsi:type="dcterms:W3CDTF">2020-02-03T07:31:00Z</dcterms:modified>
</cp:coreProperties>
</file>