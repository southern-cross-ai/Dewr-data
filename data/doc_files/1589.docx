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12.xml" ContentType="application/vnd.openxmlformats-officedocument.wordprocessingml.header+xml"/>
  <Override PartName="/word/footer8.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footer9.xml" ContentType="application/vnd.openxmlformats-officedocument.wordprocessingml.footer+xml"/>
  <Override PartName="/word/header17.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51F5FDE" w14:textId="77777777" w:rsidR="00F058E1" w:rsidRDefault="00F058E1" w:rsidP="00BA79E4">
      <w:pPr>
        <w:pStyle w:val="5Clsi"/>
        <w:numPr>
          <w:ilvl w:val="0"/>
          <w:numId w:val="0"/>
        </w:numPr>
        <w:rPr>
          <w:lang w:eastAsia="en-US"/>
        </w:rPr>
      </w:pPr>
      <w:bookmarkStart w:id="0" w:name="_GoBack"/>
      <w:bookmarkEnd w:id="0"/>
    </w:p>
    <w:p w14:paraId="5FAD969F" w14:textId="77777777" w:rsidR="000C6CDB" w:rsidRPr="000C6CDB" w:rsidRDefault="000C6CDB" w:rsidP="000C6CDB">
      <w:pPr>
        <w:jc w:val="center"/>
        <w:rPr>
          <w:color w:val="C80896"/>
          <w:sz w:val="20"/>
          <w:lang w:eastAsia="en-US"/>
        </w:rPr>
      </w:pPr>
    </w:p>
    <w:p w14:paraId="21783CD6" w14:textId="77777777" w:rsidR="000C6CDB" w:rsidRPr="000C6CDB" w:rsidRDefault="000C6CDB" w:rsidP="000C6CDB">
      <w:pPr>
        <w:jc w:val="center"/>
        <w:rPr>
          <w:color w:val="E36C0A" w:themeColor="accent6" w:themeShade="BF"/>
          <w:sz w:val="20"/>
          <w:lang w:eastAsia="en-US"/>
        </w:rPr>
      </w:pPr>
      <w:r w:rsidRPr="000C6CDB">
        <w:rPr>
          <w:noProof/>
          <w:color w:val="E36C0A" w:themeColor="accent6" w:themeShade="BF"/>
          <w:sz w:val="20"/>
        </w:rPr>
        <w:drawing>
          <wp:inline distT="0" distB="0" distL="0" distR="0" wp14:anchorId="50FF3001" wp14:editId="68E16F27">
            <wp:extent cx="4667250" cy="1905000"/>
            <wp:effectExtent l="0" t="0" r="0" b="0"/>
            <wp:docPr id="2" name="Picture 2" descr="Australian Government Logo and jobactive Logo" title="Australian Government Logo and jobactiv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667250" cy="1905000"/>
                    </a:xfrm>
                    <a:prstGeom prst="rect">
                      <a:avLst/>
                    </a:prstGeom>
                  </pic:spPr>
                </pic:pic>
              </a:graphicData>
            </a:graphic>
          </wp:inline>
        </w:drawing>
      </w:r>
    </w:p>
    <w:p w14:paraId="1CC2A6E0" w14:textId="77777777" w:rsidR="000C6CDB" w:rsidRPr="000C6CDB" w:rsidRDefault="000C6CDB" w:rsidP="000C6CDB">
      <w:pPr>
        <w:autoSpaceDE w:val="0"/>
        <w:autoSpaceDN w:val="0"/>
        <w:adjustRightInd w:val="0"/>
        <w:rPr>
          <w:rFonts w:cs="Calibri"/>
          <w:color w:val="000000"/>
          <w:sz w:val="24"/>
          <w:szCs w:val="24"/>
          <w:lang w:eastAsia="en-US"/>
        </w:rPr>
      </w:pPr>
    </w:p>
    <w:p w14:paraId="72889DA3" w14:textId="77777777" w:rsidR="000C6CDB" w:rsidRPr="000C6CDB" w:rsidRDefault="000C6CDB" w:rsidP="000C6CDB">
      <w:pPr>
        <w:autoSpaceDE w:val="0"/>
        <w:autoSpaceDN w:val="0"/>
        <w:adjustRightInd w:val="0"/>
        <w:rPr>
          <w:rFonts w:cs="Calibri"/>
          <w:color w:val="000000"/>
          <w:sz w:val="20"/>
          <w:lang w:eastAsia="en-US"/>
        </w:rPr>
      </w:pPr>
      <w:r w:rsidRPr="000C6CDB">
        <w:rPr>
          <w:rFonts w:cs="Calibri"/>
          <w:b/>
          <w:bCs/>
          <w:color w:val="000000"/>
          <w:sz w:val="20"/>
          <w:lang w:eastAsia="en-US"/>
        </w:rPr>
        <w:t xml:space="preserve">Disclaimer: </w:t>
      </w:r>
      <w:r w:rsidRPr="000C6CDB">
        <w:rPr>
          <w:rFonts w:cs="Calibri"/>
          <w:color w:val="000000"/>
          <w:sz w:val="20"/>
          <w:lang w:eastAsia="en-US"/>
        </w:rPr>
        <w:t xml:space="preserve">This document is a sample copy of the </w:t>
      </w:r>
      <w:r w:rsidRPr="000C6CDB">
        <w:rPr>
          <w:rFonts w:cs="Calibri"/>
          <w:i/>
          <w:iCs/>
          <w:color w:val="000000"/>
          <w:sz w:val="20"/>
          <w:lang w:eastAsia="en-US"/>
        </w:rPr>
        <w:t>jobactive Deed 2015-2020</w:t>
      </w:r>
      <w:r w:rsidRPr="000C6CDB">
        <w:rPr>
          <w:rFonts w:cs="Calibri"/>
          <w:color w:val="000000"/>
          <w:sz w:val="20"/>
          <w:lang w:eastAsia="en-US"/>
        </w:rPr>
        <w:t xml:space="preserve">. This copy is provided only for your information and as a guide. If you have entered into a deed with the Department, you must rely on the original signed deed and any deed variations you have entered into. You should seek your own legal advice, if required. While the Department has exercised reasonable care in publishing this document, the Department makes no representation, express or implied, as to the accuracy or currency of this document or its applicability to you or your circumstances. You should note that you may or may not have executed the deed, or any subsequent deed variations to it, in the particular form expressed in this document. The Department accepts no liability for any use of this document or any reliance on it. </w:t>
      </w:r>
    </w:p>
    <w:p w14:paraId="7E14743E" w14:textId="77777777" w:rsidR="000C6CDB" w:rsidRPr="000C6CDB" w:rsidRDefault="000C6CDB" w:rsidP="000C6CDB">
      <w:pPr>
        <w:autoSpaceDE w:val="0"/>
        <w:autoSpaceDN w:val="0"/>
        <w:adjustRightInd w:val="0"/>
        <w:rPr>
          <w:rFonts w:cs="Calibri"/>
          <w:b/>
          <w:bCs/>
          <w:color w:val="000000"/>
          <w:sz w:val="20"/>
          <w:lang w:eastAsia="en-US"/>
        </w:rPr>
      </w:pPr>
    </w:p>
    <w:p w14:paraId="71BC5C71" w14:textId="77777777" w:rsidR="002A2852" w:rsidRPr="001101EA" w:rsidRDefault="002A2852" w:rsidP="000C6CDB">
      <w:pPr>
        <w:autoSpaceDE w:val="0"/>
        <w:autoSpaceDN w:val="0"/>
        <w:adjustRightInd w:val="0"/>
        <w:rPr>
          <w:sz w:val="20"/>
        </w:rPr>
      </w:pPr>
      <w:r w:rsidRPr="001101EA">
        <w:rPr>
          <w:b/>
          <w:sz w:val="20"/>
        </w:rPr>
        <w:t>Deed Variation History:</w:t>
      </w:r>
      <w:r w:rsidRPr="001101EA">
        <w:rPr>
          <w:sz w:val="20"/>
        </w:rPr>
        <w:t xml:space="preserve">  This document shows variations from the original Deed, which commenced on the Deed Commencement Date. A variation history is provided at the end of this document.</w:t>
      </w:r>
    </w:p>
    <w:p w14:paraId="623346DF" w14:textId="77777777" w:rsidR="000C6CDB" w:rsidRPr="00D405DB" w:rsidRDefault="000C6CDB" w:rsidP="00D405DB">
      <w:pPr>
        <w:autoSpaceDE w:val="0"/>
        <w:autoSpaceDN w:val="0"/>
        <w:adjustRightInd w:val="0"/>
        <w:spacing w:before="480"/>
        <w:ind w:left="720"/>
        <w:rPr>
          <w:rFonts w:cs="Calibri"/>
          <w:color w:val="000000"/>
          <w:sz w:val="20"/>
          <w:lang w:eastAsia="en-US"/>
        </w:rPr>
      </w:pPr>
      <w:r w:rsidRPr="000C6CDB">
        <w:rPr>
          <w:b/>
          <w:bCs/>
          <w:sz w:val="72"/>
          <w:szCs w:val="72"/>
          <w:lang w:eastAsia="en-US"/>
        </w:rPr>
        <w:t xml:space="preserve">jobactive Deed 2015-2020 </w:t>
      </w:r>
    </w:p>
    <w:p w14:paraId="6432C189" w14:textId="77777777" w:rsidR="000C6CDB" w:rsidRPr="000C6CDB" w:rsidRDefault="000C6CDB" w:rsidP="000C6CDB">
      <w:pPr>
        <w:autoSpaceDE w:val="0"/>
        <w:autoSpaceDN w:val="0"/>
        <w:adjustRightInd w:val="0"/>
        <w:spacing w:before="120" w:afterLines="120" w:after="288" w:line="264" w:lineRule="auto"/>
        <w:rPr>
          <w:rFonts w:cs="Calibri"/>
          <w:color w:val="000000"/>
          <w:sz w:val="24"/>
          <w:szCs w:val="24"/>
          <w:lang w:eastAsia="en-US"/>
        </w:rPr>
      </w:pPr>
    </w:p>
    <w:p w14:paraId="7ECAF79A" w14:textId="043C2191" w:rsidR="00C5290F" w:rsidRDefault="000C6CDB" w:rsidP="00670136">
      <w:pPr>
        <w:jc w:val="center"/>
        <w:rPr>
          <w:b/>
          <w:bCs/>
          <w:sz w:val="28"/>
          <w:szCs w:val="28"/>
          <w:lang w:eastAsia="en-US"/>
        </w:rPr>
      </w:pPr>
      <w:r w:rsidRPr="000C6CDB">
        <w:rPr>
          <w:b/>
          <w:bCs/>
          <w:sz w:val="28"/>
          <w:szCs w:val="28"/>
          <w:lang w:eastAsia="en-US"/>
        </w:rPr>
        <w:t>Effective 1</w:t>
      </w:r>
      <w:r w:rsidR="00F5394C">
        <w:t xml:space="preserve"> </w:t>
      </w:r>
      <w:r w:rsidR="007F1A03">
        <w:rPr>
          <w:b/>
          <w:bCs/>
          <w:sz w:val="28"/>
          <w:szCs w:val="28"/>
          <w:lang w:eastAsia="en-US"/>
        </w:rPr>
        <w:t>July</w:t>
      </w:r>
      <w:r w:rsidRPr="000C6CDB">
        <w:rPr>
          <w:b/>
          <w:bCs/>
          <w:sz w:val="28"/>
          <w:szCs w:val="28"/>
          <w:lang w:eastAsia="en-US"/>
        </w:rPr>
        <w:t xml:space="preserve"> 20</w:t>
      </w:r>
      <w:r w:rsidR="007D222D" w:rsidRPr="007D222D">
        <w:rPr>
          <w:b/>
          <w:bCs/>
          <w:sz w:val="28"/>
          <w:szCs w:val="28"/>
          <w:lang w:eastAsia="en-US"/>
        </w:rPr>
        <w:t>18</w:t>
      </w:r>
    </w:p>
    <w:p w14:paraId="3CB09632" w14:textId="0E5A5ADA" w:rsidR="00C5290F" w:rsidRPr="001F5A69" w:rsidRDefault="00C5290F" w:rsidP="00670136">
      <w:pPr>
        <w:jc w:val="center"/>
        <w:rPr>
          <w:b/>
          <w:sz w:val="24"/>
          <w:szCs w:val="24"/>
        </w:rPr>
      </w:pPr>
    </w:p>
    <w:p w14:paraId="0A378D86" w14:textId="210CB00F" w:rsidR="000C6CDB" w:rsidRPr="000C6CDB" w:rsidRDefault="000C6CDB" w:rsidP="000C6CDB">
      <w:pPr>
        <w:spacing w:before="120" w:afterLines="120" w:after="288" w:line="264" w:lineRule="auto"/>
        <w:jc w:val="center"/>
        <w:rPr>
          <w:b/>
          <w:bCs/>
          <w:color w:val="FF0000"/>
          <w:sz w:val="28"/>
          <w:szCs w:val="28"/>
          <w:lang w:eastAsia="en-US"/>
        </w:rPr>
      </w:pPr>
      <w:r w:rsidRPr="000C6CDB">
        <w:rPr>
          <w:b/>
          <w:bCs/>
          <w:sz w:val="28"/>
          <w:szCs w:val="28"/>
          <w:lang w:eastAsia="en-US"/>
        </w:rPr>
        <w:t xml:space="preserve"> </w:t>
      </w:r>
      <w:r w:rsidRPr="000C6CDB">
        <w:rPr>
          <w:color w:val="FF0000"/>
          <w:sz w:val="28"/>
          <w:szCs w:val="28"/>
        </w:rPr>
        <w:br w:type="page"/>
      </w:r>
    </w:p>
    <w:p w14:paraId="103CFE9C" w14:textId="77777777" w:rsidR="000C6CDB" w:rsidRPr="000C6CDB" w:rsidRDefault="000C6CDB" w:rsidP="000C6CDB">
      <w:pPr>
        <w:jc w:val="center"/>
        <w:rPr>
          <w:b/>
          <w:sz w:val="24"/>
          <w:szCs w:val="22"/>
          <w:lang w:eastAsia="en-US"/>
        </w:rPr>
      </w:pPr>
      <w:r w:rsidRPr="000C6CDB">
        <w:rPr>
          <w:b/>
          <w:sz w:val="24"/>
          <w:szCs w:val="22"/>
          <w:lang w:eastAsia="en-US"/>
        </w:rPr>
        <w:lastRenderedPageBreak/>
        <w:t>Reader’s Guide to this Deed</w:t>
      </w:r>
    </w:p>
    <w:p w14:paraId="0F00719A" w14:textId="77777777" w:rsidR="000C6CDB" w:rsidRPr="000C6CDB" w:rsidRDefault="000C6CDB" w:rsidP="000C6CDB">
      <w:pPr>
        <w:spacing w:before="120" w:after="120"/>
        <w:rPr>
          <w:lang w:eastAsia="en-US"/>
        </w:rPr>
      </w:pPr>
      <w:r w:rsidRPr="000C6CDB">
        <w:rPr>
          <w:lang w:eastAsia="en-US"/>
        </w:rPr>
        <w:t>This Deed is comprised of ‘Parts’ which are divided into ‘Chapters’, which are subdivided into ‘Sections’.</w:t>
      </w:r>
    </w:p>
    <w:p w14:paraId="1F12ED00" w14:textId="77777777" w:rsidR="000C6CDB" w:rsidRPr="000C6CDB" w:rsidRDefault="000C6CDB" w:rsidP="000C6CDB">
      <w:pPr>
        <w:spacing w:before="120" w:after="120"/>
        <w:rPr>
          <w:lang w:eastAsia="en-US"/>
        </w:rPr>
      </w:pPr>
      <w:r w:rsidRPr="000C6CDB">
        <w:rPr>
          <w:lang w:eastAsia="en-US"/>
        </w:rPr>
        <w:t>There are five Parts:</w:t>
      </w:r>
    </w:p>
    <w:p w14:paraId="341ADA7D" w14:textId="77777777" w:rsidR="000C6CDB" w:rsidRPr="000C6CDB" w:rsidRDefault="000C6CDB" w:rsidP="000C6CDB">
      <w:pPr>
        <w:spacing w:before="120" w:after="120"/>
        <w:ind w:left="720"/>
        <w:rPr>
          <w:lang w:eastAsia="en-US"/>
        </w:rPr>
      </w:pPr>
      <w:r w:rsidRPr="000C6CDB">
        <w:rPr>
          <w:lang w:eastAsia="en-US"/>
        </w:rPr>
        <w:t xml:space="preserve">Part A – GENERAL CONDITIONS </w:t>
      </w:r>
    </w:p>
    <w:p w14:paraId="053CBDD0" w14:textId="77777777" w:rsidR="000C6CDB" w:rsidRPr="000C6CDB" w:rsidRDefault="000C6CDB" w:rsidP="000C6CDB">
      <w:pPr>
        <w:spacing w:before="120" w:after="120"/>
        <w:ind w:left="720"/>
        <w:rPr>
          <w:lang w:eastAsia="en-US"/>
        </w:rPr>
      </w:pPr>
      <w:r w:rsidRPr="000C6CDB">
        <w:rPr>
          <w:lang w:eastAsia="en-US"/>
        </w:rPr>
        <w:t xml:space="preserve">Part B – EMPLOYMENT PROVIDER SERVICES </w:t>
      </w:r>
    </w:p>
    <w:p w14:paraId="064A8439" w14:textId="77777777" w:rsidR="000C6CDB" w:rsidRPr="000C6CDB" w:rsidRDefault="000C6CDB" w:rsidP="000C6CDB">
      <w:pPr>
        <w:spacing w:before="120" w:after="120"/>
        <w:ind w:left="720"/>
        <w:rPr>
          <w:lang w:eastAsia="en-US"/>
        </w:rPr>
      </w:pPr>
      <w:r w:rsidRPr="000C6CDB">
        <w:rPr>
          <w:lang w:eastAsia="en-US"/>
        </w:rPr>
        <w:t>Part C – NEW ENTERPRISE INCENTIVE SCHEME (NEIS) SERVICES</w:t>
      </w:r>
    </w:p>
    <w:p w14:paraId="73BF1FE6" w14:textId="77777777" w:rsidR="000C6CDB" w:rsidRPr="000C6CDB" w:rsidRDefault="000C6CDB" w:rsidP="000C6CDB">
      <w:pPr>
        <w:spacing w:before="120" w:after="120"/>
        <w:ind w:left="720"/>
        <w:rPr>
          <w:lang w:eastAsia="en-US"/>
        </w:rPr>
      </w:pPr>
      <w:r w:rsidRPr="000C6CDB">
        <w:rPr>
          <w:lang w:eastAsia="en-US"/>
        </w:rPr>
        <w:t>Part D – HARVEST LABOUR SERVICES</w:t>
      </w:r>
    </w:p>
    <w:p w14:paraId="0637A64E" w14:textId="77777777" w:rsidR="000C6CDB" w:rsidRPr="000C6CDB" w:rsidRDefault="000C6CDB" w:rsidP="000C6CDB">
      <w:pPr>
        <w:spacing w:before="120" w:after="120"/>
        <w:ind w:left="720"/>
        <w:rPr>
          <w:lang w:eastAsia="en-US"/>
        </w:rPr>
      </w:pPr>
      <w:r w:rsidRPr="000C6CDB">
        <w:rPr>
          <w:lang w:eastAsia="en-US"/>
        </w:rPr>
        <w:t>Part E – NATIONAL HARVEST LABOUR INFORMATION SERVICE</w:t>
      </w:r>
    </w:p>
    <w:p w14:paraId="1FF3B99B" w14:textId="77777777" w:rsidR="000C6CDB" w:rsidRPr="000C6CDB" w:rsidRDefault="000C6CDB" w:rsidP="000C6CDB">
      <w:pPr>
        <w:spacing w:before="120" w:after="120"/>
        <w:rPr>
          <w:lang w:eastAsia="en-US"/>
        </w:rPr>
      </w:pPr>
      <w:r w:rsidRPr="000C6CDB">
        <w:rPr>
          <w:lang w:eastAsia="en-US"/>
        </w:rPr>
        <w:t>There are four Chapters and two Annexures in Part A - GENERAL CONDITIONS:</w:t>
      </w:r>
    </w:p>
    <w:p w14:paraId="64243CC8" w14:textId="77777777" w:rsidR="000C6CDB" w:rsidRPr="000C6CDB" w:rsidRDefault="000C6CDB" w:rsidP="000C6CDB">
      <w:pPr>
        <w:spacing w:before="120" w:after="120"/>
        <w:ind w:left="720"/>
        <w:rPr>
          <w:lang w:eastAsia="en-US"/>
        </w:rPr>
      </w:pPr>
      <w:r w:rsidRPr="000C6CDB">
        <w:rPr>
          <w:lang w:eastAsia="en-US"/>
        </w:rPr>
        <w:t>A1.</w:t>
      </w:r>
      <w:r w:rsidRPr="000C6CDB">
        <w:rPr>
          <w:lang w:eastAsia="en-US"/>
        </w:rPr>
        <w:tab/>
        <w:t>Introduction</w:t>
      </w:r>
    </w:p>
    <w:p w14:paraId="5D3CBDD0" w14:textId="77777777" w:rsidR="000C6CDB" w:rsidRPr="000C6CDB" w:rsidRDefault="000C6CDB" w:rsidP="000C6CDB">
      <w:pPr>
        <w:spacing w:before="120" w:after="120"/>
        <w:ind w:left="720"/>
        <w:rPr>
          <w:lang w:eastAsia="en-US"/>
        </w:rPr>
      </w:pPr>
      <w:r w:rsidRPr="000C6CDB">
        <w:rPr>
          <w:lang w:eastAsia="en-US"/>
        </w:rPr>
        <w:t>A2.</w:t>
      </w:r>
      <w:r w:rsidRPr="000C6CDB">
        <w:rPr>
          <w:lang w:eastAsia="en-US"/>
        </w:rPr>
        <w:tab/>
        <w:t xml:space="preserve">Basic Conditions </w:t>
      </w:r>
    </w:p>
    <w:p w14:paraId="7E4AC9BF" w14:textId="77777777" w:rsidR="000C6CDB" w:rsidRPr="000C6CDB" w:rsidRDefault="000C6CDB" w:rsidP="000C6CDB">
      <w:pPr>
        <w:spacing w:before="120" w:after="120"/>
        <w:ind w:left="720"/>
        <w:rPr>
          <w:lang w:eastAsia="en-US"/>
        </w:rPr>
      </w:pPr>
      <w:r w:rsidRPr="000C6CDB">
        <w:rPr>
          <w:lang w:eastAsia="en-US"/>
        </w:rPr>
        <w:t>A3.</w:t>
      </w:r>
      <w:r w:rsidRPr="000C6CDB">
        <w:rPr>
          <w:lang w:eastAsia="en-US"/>
        </w:rPr>
        <w:tab/>
        <w:t>Information Management</w:t>
      </w:r>
    </w:p>
    <w:p w14:paraId="162AA7E4" w14:textId="77777777" w:rsidR="000C6CDB" w:rsidRPr="000C6CDB" w:rsidRDefault="000C6CDB" w:rsidP="000C6CDB">
      <w:pPr>
        <w:spacing w:before="120" w:after="120"/>
        <w:ind w:left="720"/>
        <w:rPr>
          <w:lang w:eastAsia="en-US"/>
        </w:rPr>
      </w:pPr>
      <w:r w:rsidRPr="000C6CDB">
        <w:rPr>
          <w:lang w:eastAsia="en-US"/>
        </w:rPr>
        <w:t>A4.</w:t>
      </w:r>
      <w:r w:rsidRPr="000C6CDB">
        <w:rPr>
          <w:lang w:eastAsia="en-US"/>
        </w:rPr>
        <w:tab/>
        <w:t>Deed Administration</w:t>
      </w:r>
    </w:p>
    <w:p w14:paraId="7D7780E9" w14:textId="77777777" w:rsidR="000C6CDB" w:rsidRPr="000C6CDB" w:rsidRDefault="000C6CDB" w:rsidP="000C6CDB">
      <w:pPr>
        <w:spacing w:before="120" w:after="120"/>
        <w:ind w:left="720"/>
        <w:rPr>
          <w:lang w:eastAsia="en-US"/>
        </w:rPr>
      </w:pPr>
      <w:r w:rsidRPr="000C6CDB">
        <w:rPr>
          <w:lang w:eastAsia="en-US"/>
        </w:rPr>
        <w:t>Annexure A1 – Definitions</w:t>
      </w:r>
    </w:p>
    <w:p w14:paraId="6C99557D" w14:textId="77777777" w:rsidR="000C6CDB" w:rsidRPr="000C6CDB" w:rsidRDefault="000C6CDB" w:rsidP="000C6CDB">
      <w:pPr>
        <w:spacing w:before="120" w:after="120"/>
        <w:ind w:left="720"/>
        <w:rPr>
          <w:lang w:eastAsia="en-US"/>
        </w:rPr>
      </w:pPr>
      <w:r w:rsidRPr="000C6CDB">
        <w:rPr>
          <w:lang w:eastAsia="en-US"/>
        </w:rPr>
        <w:t>Annexure A2 – Joint Charter of Deed Management</w:t>
      </w:r>
    </w:p>
    <w:p w14:paraId="51719D83" w14:textId="77777777" w:rsidR="000C6CDB" w:rsidRPr="000C6CDB" w:rsidRDefault="000C6CDB" w:rsidP="000C6CDB">
      <w:pPr>
        <w:spacing w:before="120" w:after="120"/>
        <w:rPr>
          <w:lang w:eastAsia="en-US"/>
        </w:rPr>
      </w:pPr>
      <w:r w:rsidRPr="000C6CDB">
        <w:rPr>
          <w:lang w:eastAsia="en-US"/>
        </w:rPr>
        <w:t>There are four Chapters and three Annexures in Part B – EMPLOYMENT PROVIDER SERVICES:</w:t>
      </w:r>
    </w:p>
    <w:p w14:paraId="0EB4833C" w14:textId="77777777" w:rsidR="000C6CDB" w:rsidRPr="000C6CDB" w:rsidRDefault="000C6CDB" w:rsidP="000C6CDB">
      <w:pPr>
        <w:spacing w:before="120" w:after="120"/>
        <w:ind w:left="720"/>
        <w:rPr>
          <w:lang w:eastAsia="en-US"/>
        </w:rPr>
      </w:pPr>
      <w:r w:rsidRPr="000C6CDB">
        <w:rPr>
          <w:lang w:eastAsia="en-US"/>
        </w:rPr>
        <w:t>B1.</w:t>
      </w:r>
      <w:r w:rsidRPr="000C6CDB">
        <w:rPr>
          <w:lang w:eastAsia="en-US"/>
        </w:rPr>
        <w:tab/>
        <w:t>General Employment Provider Services</w:t>
      </w:r>
    </w:p>
    <w:p w14:paraId="3E1B43B4" w14:textId="77777777" w:rsidR="000C6CDB" w:rsidRPr="000C6CDB" w:rsidRDefault="000C6CDB" w:rsidP="000C6CDB">
      <w:pPr>
        <w:spacing w:before="120" w:after="120"/>
        <w:ind w:left="720"/>
        <w:rPr>
          <w:lang w:eastAsia="en-US"/>
        </w:rPr>
      </w:pPr>
      <w:r w:rsidRPr="000C6CDB">
        <w:rPr>
          <w:lang w:eastAsia="en-US"/>
        </w:rPr>
        <w:t>B2.</w:t>
      </w:r>
      <w:r w:rsidRPr="000C6CDB">
        <w:rPr>
          <w:lang w:eastAsia="en-US"/>
        </w:rPr>
        <w:tab/>
        <w:t xml:space="preserve">Specific Employment Provider Services </w:t>
      </w:r>
    </w:p>
    <w:p w14:paraId="37011EFE" w14:textId="77777777" w:rsidR="000C6CDB" w:rsidRPr="000C6CDB" w:rsidRDefault="000C6CDB" w:rsidP="000C6CDB">
      <w:pPr>
        <w:spacing w:before="120" w:after="120"/>
        <w:ind w:left="720"/>
        <w:rPr>
          <w:lang w:eastAsia="en-US"/>
        </w:rPr>
      </w:pPr>
      <w:r w:rsidRPr="000C6CDB">
        <w:rPr>
          <w:lang w:eastAsia="en-US"/>
        </w:rPr>
        <w:t>B3.</w:t>
      </w:r>
      <w:r w:rsidRPr="000C6CDB">
        <w:rPr>
          <w:lang w:eastAsia="en-US"/>
        </w:rPr>
        <w:tab/>
        <w:t xml:space="preserve">Mutual Obligation Requirements and Activities </w:t>
      </w:r>
    </w:p>
    <w:p w14:paraId="410EBE81" w14:textId="77777777" w:rsidR="000C6CDB" w:rsidRPr="000C6CDB" w:rsidRDefault="000C6CDB" w:rsidP="000C6CDB">
      <w:pPr>
        <w:spacing w:before="120" w:after="120"/>
        <w:ind w:left="720"/>
        <w:rPr>
          <w:lang w:eastAsia="en-US"/>
        </w:rPr>
      </w:pPr>
      <w:r w:rsidRPr="000C6CDB">
        <w:rPr>
          <w:lang w:eastAsia="en-US"/>
        </w:rPr>
        <w:t>B4.</w:t>
      </w:r>
      <w:r w:rsidRPr="000C6CDB">
        <w:rPr>
          <w:lang w:eastAsia="en-US"/>
        </w:rPr>
        <w:tab/>
        <w:t>Payments</w:t>
      </w:r>
    </w:p>
    <w:p w14:paraId="6DAF3899" w14:textId="77777777" w:rsidR="000C6CDB" w:rsidRPr="000C6CDB" w:rsidRDefault="000C6CDB" w:rsidP="000C6CDB">
      <w:pPr>
        <w:spacing w:before="120" w:after="120"/>
        <w:ind w:left="720"/>
        <w:rPr>
          <w:lang w:eastAsia="en-US"/>
        </w:rPr>
      </w:pPr>
      <w:r w:rsidRPr="000C6CDB">
        <w:rPr>
          <w:lang w:eastAsia="en-US"/>
        </w:rPr>
        <w:t>Annexure B1 – Transition in</w:t>
      </w:r>
    </w:p>
    <w:p w14:paraId="761B2856" w14:textId="77777777" w:rsidR="000C6CDB" w:rsidRPr="000C6CDB" w:rsidRDefault="000C6CDB" w:rsidP="000C6CDB">
      <w:pPr>
        <w:spacing w:before="120" w:after="120"/>
        <w:ind w:left="720"/>
        <w:rPr>
          <w:lang w:eastAsia="en-US"/>
        </w:rPr>
      </w:pPr>
      <w:r w:rsidRPr="000C6CDB">
        <w:rPr>
          <w:lang w:eastAsia="en-US"/>
        </w:rPr>
        <w:t>Annexure B2 – Payments and Employment Fund credits</w:t>
      </w:r>
    </w:p>
    <w:p w14:paraId="0AE754AB" w14:textId="77777777" w:rsidR="000C6CDB" w:rsidRPr="000C6CDB" w:rsidRDefault="000C6CDB" w:rsidP="000C6CDB">
      <w:pPr>
        <w:spacing w:before="120" w:after="120"/>
        <w:ind w:left="720"/>
        <w:rPr>
          <w:lang w:eastAsia="en-US"/>
        </w:rPr>
      </w:pPr>
      <w:r w:rsidRPr="000C6CDB">
        <w:rPr>
          <w:lang w:eastAsia="en-US"/>
        </w:rPr>
        <w:t>Annexure B3 – Service Guarantees</w:t>
      </w:r>
    </w:p>
    <w:p w14:paraId="67A7ED79" w14:textId="77777777" w:rsidR="000C6CDB" w:rsidRPr="000C6CDB" w:rsidRDefault="000C6CDB" w:rsidP="000C6CDB">
      <w:pPr>
        <w:spacing w:before="120" w:after="120"/>
        <w:rPr>
          <w:lang w:eastAsia="en-US"/>
        </w:rPr>
      </w:pPr>
      <w:r w:rsidRPr="000C6CDB">
        <w:rPr>
          <w:lang w:eastAsia="en-US"/>
        </w:rPr>
        <w:t>There is one Chapter in each of Part C – NEW ENTERPRISE INCENTIVE SCHEME, Part D – HARVEST LABOUR SERVICES and Part E – NATIONAL HARVEST LABOUR INFORMATION SERVICE.</w:t>
      </w:r>
    </w:p>
    <w:p w14:paraId="304E347E" w14:textId="77777777" w:rsidR="000C6CDB" w:rsidRPr="000C6CDB" w:rsidRDefault="000C6CDB" w:rsidP="000C6CDB">
      <w:pPr>
        <w:spacing w:before="120" w:after="120"/>
        <w:rPr>
          <w:lang w:eastAsia="en-US"/>
        </w:rPr>
      </w:pPr>
      <w:r w:rsidRPr="000C6CDB">
        <w:rPr>
          <w:lang w:eastAsia="en-US"/>
        </w:rPr>
        <w:t>There are two Schedules to this Deed, which contain details which are particular to individual Employment Providers:</w:t>
      </w:r>
    </w:p>
    <w:p w14:paraId="43409114" w14:textId="77777777" w:rsidR="000C6CDB" w:rsidRPr="000C6CDB" w:rsidRDefault="000C6CDB" w:rsidP="000C6CDB">
      <w:pPr>
        <w:spacing w:before="120" w:after="120"/>
        <w:ind w:left="720"/>
        <w:rPr>
          <w:lang w:eastAsia="en-US"/>
        </w:rPr>
      </w:pPr>
      <w:r w:rsidRPr="000C6CDB">
        <w:rPr>
          <w:lang w:eastAsia="en-US"/>
        </w:rPr>
        <w:t>1.</w:t>
      </w:r>
      <w:r w:rsidRPr="000C6CDB">
        <w:rPr>
          <w:lang w:eastAsia="en-US"/>
        </w:rPr>
        <w:tab/>
        <w:t>Deed and business details</w:t>
      </w:r>
    </w:p>
    <w:p w14:paraId="1F0A74CC" w14:textId="77777777" w:rsidR="000C6CDB" w:rsidRPr="000C6CDB" w:rsidRDefault="000C6CDB" w:rsidP="000C6CDB">
      <w:pPr>
        <w:spacing w:before="120" w:after="120"/>
        <w:ind w:left="720"/>
        <w:rPr>
          <w:lang w:eastAsia="en-US"/>
        </w:rPr>
      </w:pPr>
      <w:r w:rsidRPr="000C6CDB">
        <w:rPr>
          <w:lang w:eastAsia="en-US"/>
        </w:rPr>
        <w:t>2.</w:t>
      </w:r>
      <w:r w:rsidRPr="000C6CDB">
        <w:rPr>
          <w:lang w:eastAsia="en-US"/>
        </w:rPr>
        <w:tab/>
        <w:t>Service Delivery Plan</w:t>
      </w:r>
    </w:p>
    <w:p w14:paraId="6F2F895A" w14:textId="77777777" w:rsidR="000C6CDB" w:rsidRPr="000C6CDB" w:rsidRDefault="000C6CDB" w:rsidP="000C6CDB">
      <w:pPr>
        <w:spacing w:before="120" w:after="120"/>
        <w:rPr>
          <w:lang w:eastAsia="en-US"/>
        </w:rPr>
      </w:pPr>
      <w:r w:rsidRPr="000C6CDB">
        <w:rPr>
          <w:lang w:eastAsia="en-US"/>
        </w:rPr>
        <w:t>There are various information boxes and notes at various points in this Deed.  Except where expressly stated to the contrary, none of these form part of this Deed for legal purposes.  They are intended to make this Deed easier to understand and read.</w:t>
      </w:r>
    </w:p>
    <w:p w14:paraId="0DB53A55" w14:textId="77777777" w:rsidR="000C6CDB" w:rsidRPr="000C6CDB" w:rsidRDefault="000C6CDB" w:rsidP="000C6CDB">
      <w:pPr>
        <w:spacing w:before="120" w:after="120"/>
        <w:rPr>
          <w:lang w:eastAsia="en-US"/>
        </w:rPr>
      </w:pPr>
      <w:r w:rsidRPr="000C6CDB">
        <w:rPr>
          <w:lang w:eastAsia="en-US"/>
        </w:rPr>
        <w:t xml:space="preserve">The Provider must provide Services in accordance with Part A and the Schedules, and Parts B to E depending on the specific Services it is contracted to provide (see the Particulars and Schedule 1). </w:t>
      </w:r>
    </w:p>
    <w:p w14:paraId="7C8B936F" w14:textId="77777777" w:rsidR="000C6CDB" w:rsidRPr="000C6CDB" w:rsidRDefault="000C6CDB" w:rsidP="000C6CDB">
      <w:pPr>
        <w:spacing w:before="120" w:after="120"/>
        <w:rPr>
          <w:sz w:val="20"/>
          <w:lang w:eastAsia="en-US"/>
        </w:rPr>
      </w:pPr>
      <w:r w:rsidRPr="000C6CDB">
        <w:rPr>
          <w:sz w:val="20"/>
          <w:lang w:eastAsia="en-US"/>
        </w:rPr>
        <w:t>© Commonwealth of Australia 2015</w:t>
      </w:r>
    </w:p>
    <w:p w14:paraId="11A4113F" w14:textId="77777777" w:rsidR="000C6CDB" w:rsidRPr="000C6CDB" w:rsidRDefault="000C6CDB" w:rsidP="000C6CDB">
      <w:pPr>
        <w:spacing w:before="120" w:after="120"/>
        <w:rPr>
          <w:lang w:eastAsia="en-US"/>
        </w:rPr>
      </w:pPr>
      <w:r w:rsidRPr="000C6CDB">
        <w:rPr>
          <w:sz w:val="20"/>
          <w:lang w:eastAsia="en-US"/>
        </w:rPr>
        <w:t xml:space="preserve">This work is copyright. You may display, print and reproduce this material in unaltered form only (retaining this notice) for your personal, non-commercial use or use within your organisation. Apart from any use as permitted under the </w:t>
      </w:r>
      <w:r w:rsidRPr="000C6CDB">
        <w:rPr>
          <w:i/>
          <w:sz w:val="20"/>
          <w:lang w:eastAsia="en-US"/>
        </w:rPr>
        <w:t>Copyright Act 1968</w:t>
      </w:r>
      <w:r w:rsidRPr="000C6CDB">
        <w:rPr>
          <w:sz w:val="20"/>
          <w:lang w:eastAsia="en-US"/>
        </w:rPr>
        <w:t>, all other rights are reserved.</w:t>
      </w:r>
    </w:p>
    <w:p w14:paraId="5E36648B" w14:textId="77777777" w:rsidR="000C6CDB" w:rsidRDefault="000C6CDB" w:rsidP="00F058E1">
      <w:pPr>
        <w:spacing w:after="160" w:line="264" w:lineRule="auto"/>
        <w:rPr>
          <w:rFonts w:asciiTheme="minorHAnsi" w:hAnsiTheme="minorHAnsi"/>
          <w:sz w:val="16"/>
          <w:szCs w:val="16"/>
          <w:lang w:eastAsia="en-US"/>
        </w:rPr>
      </w:pPr>
    </w:p>
    <w:p w14:paraId="67BC0D59" w14:textId="77777777" w:rsidR="000C6CDB" w:rsidRPr="00F058E1" w:rsidRDefault="000C6CDB" w:rsidP="00F058E1">
      <w:pPr>
        <w:spacing w:after="160" w:line="264" w:lineRule="auto"/>
        <w:rPr>
          <w:rFonts w:asciiTheme="minorHAnsi" w:hAnsiTheme="minorHAnsi"/>
          <w:sz w:val="16"/>
          <w:szCs w:val="16"/>
          <w:lang w:eastAsia="en-US"/>
        </w:rPr>
        <w:sectPr w:rsidR="000C6CDB" w:rsidRPr="00F058E1" w:rsidSect="00CA3413">
          <w:footerReference w:type="default" r:id="rId12"/>
          <w:pgSz w:w="11906" w:h="16838" w:code="9"/>
          <w:pgMar w:top="539" w:right="1106" w:bottom="1077" w:left="1134" w:header="709" w:footer="567" w:gutter="0"/>
          <w:pgNumType w:fmt="lowerRoman" w:start="1"/>
          <w:cols w:space="708"/>
          <w:docGrid w:linePitch="360"/>
        </w:sectPr>
      </w:pPr>
    </w:p>
    <w:p w14:paraId="3458FBE7" w14:textId="77777777" w:rsidR="00F058E1" w:rsidRPr="00F058E1" w:rsidRDefault="00F058E1" w:rsidP="00F058E1">
      <w:pPr>
        <w:spacing w:after="160" w:line="264" w:lineRule="auto"/>
        <w:rPr>
          <w:rFonts w:asciiTheme="minorHAnsi" w:hAnsiTheme="minorHAnsi"/>
          <w:b/>
          <w:sz w:val="28"/>
          <w:szCs w:val="28"/>
          <w:lang w:eastAsia="en-US"/>
        </w:rPr>
      </w:pPr>
      <w:r w:rsidRPr="00F058E1">
        <w:rPr>
          <w:rFonts w:asciiTheme="minorHAnsi" w:hAnsiTheme="minorHAnsi"/>
          <w:b/>
          <w:sz w:val="28"/>
          <w:szCs w:val="28"/>
          <w:lang w:eastAsia="en-US"/>
        </w:rPr>
        <w:lastRenderedPageBreak/>
        <w:t>Table of Contents</w:t>
      </w:r>
    </w:p>
    <w:p w14:paraId="22DC7C5E" w14:textId="068C7C7B" w:rsidR="009764BA" w:rsidRDefault="00AF3D2D">
      <w:pPr>
        <w:pStyle w:val="TOC1"/>
        <w:tabs>
          <w:tab w:val="right" w:pos="9836"/>
        </w:tabs>
        <w:rPr>
          <w:rFonts w:asciiTheme="minorHAnsi" w:eastAsiaTheme="minorEastAsia" w:hAnsiTheme="minorHAnsi" w:cstheme="minorBidi"/>
          <w:b w:val="0"/>
          <w:bCs w:val="0"/>
          <w:caps w:val="0"/>
          <w:noProof/>
          <w:sz w:val="22"/>
          <w:szCs w:val="22"/>
        </w:rPr>
      </w:pPr>
      <w:r>
        <w:fldChar w:fldCharType="begin"/>
      </w:r>
      <w:r>
        <w:instrText xml:space="preserve"> TOC \f \h \z \t "Heading 1,1,Heading 2,2,Heading 3,3,2. Clause 1,4,1. Part Heading,1,1a. Chapter Heading,2,1b. Section Heading,3,2a. 1A manual,4" </w:instrText>
      </w:r>
      <w:r>
        <w:fldChar w:fldCharType="separate"/>
      </w:r>
      <w:hyperlink w:anchor="_Toc518567766" w:history="1">
        <w:r w:rsidR="009764BA" w:rsidRPr="00880725">
          <w:rPr>
            <w:rStyle w:val="Hyperlink"/>
            <w:noProof/>
            <w:lang w:eastAsia="en-US"/>
          </w:rPr>
          <w:t>PART A - GENERAL CONDITIONS</w:t>
        </w:r>
        <w:r w:rsidR="009764BA">
          <w:rPr>
            <w:noProof/>
            <w:webHidden/>
          </w:rPr>
          <w:tab/>
        </w:r>
        <w:r w:rsidR="009764BA">
          <w:rPr>
            <w:noProof/>
            <w:webHidden/>
          </w:rPr>
          <w:fldChar w:fldCharType="begin"/>
        </w:r>
        <w:r w:rsidR="009764BA">
          <w:rPr>
            <w:noProof/>
            <w:webHidden/>
          </w:rPr>
          <w:instrText xml:space="preserve"> PAGEREF _Toc518567766 \h </w:instrText>
        </w:r>
        <w:r w:rsidR="009764BA">
          <w:rPr>
            <w:noProof/>
            <w:webHidden/>
          </w:rPr>
        </w:r>
        <w:r w:rsidR="009764BA">
          <w:rPr>
            <w:noProof/>
            <w:webHidden/>
          </w:rPr>
          <w:fldChar w:fldCharType="separate"/>
        </w:r>
        <w:r w:rsidR="009764BA">
          <w:rPr>
            <w:noProof/>
            <w:webHidden/>
          </w:rPr>
          <w:t>1</w:t>
        </w:r>
        <w:r w:rsidR="009764BA">
          <w:rPr>
            <w:noProof/>
            <w:webHidden/>
          </w:rPr>
          <w:fldChar w:fldCharType="end"/>
        </w:r>
      </w:hyperlink>
    </w:p>
    <w:p w14:paraId="7F9BD40C" w14:textId="6A9C8932" w:rsidR="009764BA" w:rsidRDefault="00AC7B38">
      <w:pPr>
        <w:pStyle w:val="TOC2"/>
        <w:tabs>
          <w:tab w:val="right" w:pos="9836"/>
        </w:tabs>
        <w:rPr>
          <w:rFonts w:eastAsiaTheme="minorEastAsia" w:cstheme="minorBidi"/>
          <w:b w:val="0"/>
          <w:bCs w:val="0"/>
          <w:noProof/>
          <w:sz w:val="22"/>
          <w:szCs w:val="22"/>
        </w:rPr>
      </w:pPr>
      <w:hyperlink w:anchor="_Toc518567767" w:history="1">
        <w:r w:rsidR="009764BA" w:rsidRPr="00880725">
          <w:rPr>
            <w:rStyle w:val="Hyperlink"/>
            <w:noProof/>
            <w:lang w:eastAsia="en-US"/>
          </w:rPr>
          <w:t>CHAPTER A1 – INTRODUCTION</w:t>
        </w:r>
        <w:r w:rsidR="009764BA">
          <w:rPr>
            <w:noProof/>
            <w:webHidden/>
          </w:rPr>
          <w:tab/>
        </w:r>
        <w:r w:rsidR="009764BA">
          <w:rPr>
            <w:noProof/>
            <w:webHidden/>
          </w:rPr>
          <w:fldChar w:fldCharType="begin"/>
        </w:r>
        <w:r w:rsidR="009764BA">
          <w:rPr>
            <w:noProof/>
            <w:webHidden/>
          </w:rPr>
          <w:instrText xml:space="preserve"> PAGEREF _Toc518567767 \h </w:instrText>
        </w:r>
        <w:r w:rsidR="009764BA">
          <w:rPr>
            <w:noProof/>
            <w:webHidden/>
          </w:rPr>
        </w:r>
        <w:r w:rsidR="009764BA">
          <w:rPr>
            <w:noProof/>
            <w:webHidden/>
          </w:rPr>
          <w:fldChar w:fldCharType="separate"/>
        </w:r>
        <w:r w:rsidR="009764BA">
          <w:rPr>
            <w:noProof/>
            <w:webHidden/>
          </w:rPr>
          <w:t>1</w:t>
        </w:r>
        <w:r w:rsidR="009764BA">
          <w:rPr>
            <w:noProof/>
            <w:webHidden/>
          </w:rPr>
          <w:fldChar w:fldCharType="end"/>
        </w:r>
      </w:hyperlink>
    </w:p>
    <w:p w14:paraId="1822CF84" w14:textId="54D7E327" w:rsidR="009764BA" w:rsidRDefault="00AC7B38">
      <w:pPr>
        <w:pStyle w:val="TOC3"/>
        <w:tabs>
          <w:tab w:val="right" w:pos="9836"/>
        </w:tabs>
        <w:rPr>
          <w:rFonts w:eastAsiaTheme="minorEastAsia" w:cstheme="minorBidi"/>
          <w:noProof/>
          <w:sz w:val="22"/>
          <w:szCs w:val="22"/>
        </w:rPr>
      </w:pPr>
      <w:hyperlink w:anchor="_Toc518567768" w:history="1">
        <w:r w:rsidR="009764BA" w:rsidRPr="00880725">
          <w:rPr>
            <w:rStyle w:val="Hyperlink"/>
            <w:noProof/>
            <w:lang w:eastAsia="en-US"/>
          </w:rPr>
          <w:t>Section  A1.1 – Definitions and interpretation</w:t>
        </w:r>
        <w:r w:rsidR="009764BA">
          <w:rPr>
            <w:noProof/>
            <w:webHidden/>
          </w:rPr>
          <w:tab/>
        </w:r>
        <w:r w:rsidR="009764BA">
          <w:rPr>
            <w:noProof/>
            <w:webHidden/>
          </w:rPr>
          <w:fldChar w:fldCharType="begin"/>
        </w:r>
        <w:r w:rsidR="009764BA">
          <w:rPr>
            <w:noProof/>
            <w:webHidden/>
          </w:rPr>
          <w:instrText xml:space="preserve"> PAGEREF _Toc518567768 \h </w:instrText>
        </w:r>
        <w:r w:rsidR="009764BA">
          <w:rPr>
            <w:noProof/>
            <w:webHidden/>
          </w:rPr>
        </w:r>
        <w:r w:rsidR="009764BA">
          <w:rPr>
            <w:noProof/>
            <w:webHidden/>
          </w:rPr>
          <w:fldChar w:fldCharType="separate"/>
        </w:r>
        <w:r w:rsidR="009764BA">
          <w:rPr>
            <w:noProof/>
            <w:webHidden/>
          </w:rPr>
          <w:t>1</w:t>
        </w:r>
        <w:r w:rsidR="009764BA">
          <w:rPr>
            <w:noProof/>
            <w:webHidden/>
          </w:rPr>
          <w:fldChar w:fldCharType="end"/>
        </w:r>
      </w:hyperlink>
    </w:p>
    <w:p w14:paraId="0A7FB7E0" w14:textId="59C26B34" w:rsidR="009764BA" w:rsidRDefault="00AC7B38">
      <w:pPr>
        <w:pStyle w:val="TOC4"/>
        <w:rPr>
          <w:rFonts w:eastAsiaTheme="minorEastAsia" w:cstheme="minorBidi"/>
          <w:noProof/>
          <w:sz w:val="22"/>
          <w:szCs w:val="22"/>
        </w:rPr>
      </w:pPr>
      <w:hyperlink w:anchor="_Toc518567769" w:history="1">
        <w:r w:rsidR="009764BA" w:rsidRPr="00880725">
          <w:rPr>
            <w:rStyle w:val="Hyperlink"/>
            <w:noProof/>
            <w:lang w:eastAsia="en-US"/>
          </w:rPr>
          <w:t>1.</w:t>
        </w:r>
        <w:r w:rsidR="009764BA">
          <w:rPr>
            <w:rFonts w:eastAsiaTheme="minorEastAsia" w:cstheme="minorBidi"/>
            <w:noProof/>
            <w:sz w:val="22"/>
            <w:szCs w:val="22"/>
          </w:rPr>
          <w:tab/>
        </w:r>
        <w:r w:rsidR="009764BA" w:rsidRPr="00880725">
          <w:rPr>
            <w:rStyle w:val="Hyperlink"/>
            <w:noProof/>
            <w:lang w:eastAsia="en-US"/>
          </w:rPr>
          <w:t>Definitions and interpretation</w:t>
        </w:r>
        <w:r w:rsidR="009764BA">
          <w:rPr>
            <w:noProof/>
            <w:webHidden/>
          </w:rPr>
          <w:tab/>
        </w:r>
        <w:r w:rsidR="009764BA">
          <w:rPr>
            <w:noProof/>
            <w:webHidden/>
          </w:rPr>
          <w:fldChar w:fldCharType="begin"/>
        </w:r>
        <w:r w:rsidR="009764BA">
          <w:rPr>
            <w:noProof/>
            <w:webHidden/>
          </w:rPr>
          <w:instrText xml:space="preserve"> PAGEREF _Toc518567769 \h </w:instrText>
        </w:r>
        <w:r w:rsidR="009764BA">
          <w:rPr>
            <w:noProof/>
            <w:webHidden/>
          </w:rPr>
        </w:r>
        <w:r w:rsidR="009764BA">
          <w:rPr>
            <w:noProof/>
            <w:webHidden/>
          </w:rPr>
          <w:fldChar w:fldCharType="separate"/>
        </w:r>
        <w:r w:rsidR="009764BA">
          <w:rPr>
            <w:noProof/>
            <w:webHidden/>
          </w:rPr>
          <w:t>1</w:t>
        </w:r>
        <w:r w:rsidR="009764BA">
          <w:rPr>
            <w:noProof/>
            <w:webHidden/>
          </w:rPr>
          <w:fldChar w:fldCharType="end"/>
        </w:r>
      </w:hyperlink>
    </w:p>
    <w:p w14:paraId="60BDB356" w14:textId="0DE62811" w:rsidR="009764BA" w:rsidRDefault="00AC7B38">
      <w:pPr>
        <w:pStyle w:val="TOC2"/>
        <w:tabs>
          <w:tab w:val="right" w:pos="9836"/>
        </w:tabs>
        <w:rPr>
          <w:rFonts w:eastAsiaTheme="minorEastAsia" w:cstheme="minorBidi"/>
          <w:b w:val="0"/>
          <w:bCs w:val="0"/>
          <w:noProof/>
          <w:sz w:val="22"/>
          <w:szCs w:val="22"/>
        </w:rPr>
      </w:pPr>
      <w:hyperlink w:anchor="_Toc518567770" w:history="1">
        <w:r w:rsidR="009764BA" w:rsidRPr="00880725">
          <w:rPr>
            <w:rStyle w:val="Hyperlink"/>
            <w:noProof/>
            <w:lang w:eastAsia="en-US"/>
          </w:rPr>
          <w:t>CHAPTER A2 – BASIC CONDITIONS</w:t>
        </w:r>
        <w:r w:rsidR="009764BA">
          <w:rPr>
            <w:noProof/>
            <w:webHidden/>
          </w:rPr>
          <w:tab/>
        </w:r>
        <w:r w:rsidR="009764BA">
          <w:rPr>
            <w:noProof/>
            <w:webHidden/>
          </w:rPr>
          <w:fldChar w:fldCharType="begin"/>
        </w:r>
        <w:r w:rsidR="009764BA">
          <w:rPr>
            <w:noProof/>
            <w:webHidden/>
          </w:rPr>
          <w:instrText xml:space="preserve"> PAGEREF _Toc518567770 \h </w:instrText>
        </w:r>
        <w:r w:rsidR="009764BA">
          <w:rPr>
            <w:noProof/>
            <w:webHidden/>
          </w:rPr>
        </w:r>
        <w:r w:rsidR="009764BA">
          <w:rPr>
            <w:noProof/>
            <w:webHidden/>
          </w:rPr>
          <w:fldChar w:fldCharType="separate"/>
        </w:r>
        <w:r w:rsidR="009764BA">
          <w:rPr>
            <w:noProof/>
            <w:webHidden/>
          </w:rPr>
          <w:t>2</w:t>
        </w:r>
        <w:r w:rsidR="009764BA">
          <w:rPr>
            <w:noProof/>
            <w:webHidden/>
          </w:rPr>
          <w:fldChar w:fldCharType="end"/>
        </w:r>
      </w:hyperlink>
    </w:p>
    <w:p w14:paraId="6895D576" w14:textId="249EF0B5" w:rsidR="009764BA" w:rsidRDefault="00AC7B38">
      <w:pPr>
        <w:pStyle w:val="TOC3"/>
        <w:tabs>
          <w:tab w:val="right" w:pos="9836"/>
        </w:tabs>
        <w:rPr>
          <w:rFonts w:eastAsiaTheme="minorEastAsia" w:cstheme="minorBidi"/>
          <w:noProof/>
          <w:sz w:val="22"/>
          <w:szCs w:val="22"/>
        </w:rPr>
      </w:pPr>
      <w:hyperlink w:anchor="_Toc518567771" w:history="1">
        <w:r w:rsidR="009764BA" w:rsidRPr="00880725">
          <w:rPr>
            <w:rStyle w:val="Hyperlink"/>
            <w:noProof/>
            <w:lang w:eastAsia="en-US"/>
          </w:rPr>
          <w:t>Section A2.1 – Deed length</w:t>
        </w:r>
        <w:r w:rsidR="009764BA">
          <w:rPr>
            <w:noProof/>
            <w:webHidden/>
          </w:rPr>
          <w:tab/>
        </w:r>
        <w:r w:rsidR="009764BA">
          <w:rPr>
            <w:noProof/>
            <w:webHidden/>
          </w:rPr>
          <w:fldChar w:fldCharType="begin"/>
        </w:r>
        <w:r w:rsidR="009764BA">
          <w:rPr>
            <w:noProof/>
            <w:webHidden/>
          </w:rPr>
          <w:instrText xml:space="preserve"> PAGEREF _Toc518567771 \h </w:instrText>
        </w:r>
        <w:r w:rsidR="009764BA">
          <w:rPr>
            <w:noProof/>
            <w:webHidden/>
          </w:rPr>
        </w:r>
        <w:r w:rsidR="009764BA">
          <w:rPr>
            <w:noProof/>
            <w:webHidden/>
          </w:rPr>
          <w:fldChar w:fldCharType="separate"/>
        </w:r>
        <w:r w:rsidR="009764BA">
          <w:rPr>
            <w:noProof/>
            <w:webHidden/>
          </w:rPr>
          <w:t>2</w:t>
        </w:r>
        <w:r w:rsidR="009764BA">
          <w:rPr>
            <w:noProof/>
            <w:webHidden/>
          </w:rPr>
          <w:fldChar w:fldCharType="end"/>
        </w:r>
      </w:hyperlink>
    </w:p>
    <w:p w14:paraId="572B0D4C" w14:textId="1BD5D82C" w:rsidR="009764BA" w:rsidRDefault="00AC7B38">
      <w:pPr>
        <w:pStyle w:val="TOC4"/>
        <w:rPr>
          <w:rFonts w:eastAsiaTheme="minorEastAsia" w:cstheme="minorBidi"/>
          <w:noProof/>
          <w:sz w:val="22"/>
          <w:szCs w:val="22"/>
        </w:rPr>
      </w:pPr>
      <w:hyperlink w:anchor="_Toc518567772" w:history="1">
        <w:r w:rsidR="009764BA" w:rsidRPr="00880725">
          <w:rPr>
            <w:rStyle w:val="Hyperlink"/>
            <w:noProof/>
            <w:lang w:eastAsia="en-US"/>
          </w:rPr>
          <w:t>2.</w:t>
        </w:r>
        <w:r w:rsidR="009764BA">
          <w:rPr>
            <w:rFonts w:eastAsiaTheme="minorEastAsia" w:cstheme="minorBidi"/>
            <w:noProof/>
            <w:sz w:val="22"/>
            <w:szCs w:val="22"/>
          </w:rPr>
          <w:tab/>
        </w:r>
        <w:r w:rsidR="009764BA" w:rsidRPr="00880725">
          <w:rPr>
            <w:rStyle w:val="Hyperlink"/>
            <w:noProof/>
            <w:lang w:eastAsia="en-US"/>
          </w:rPr>
          <w:t>Term of this Deed</w:t>
        </w:r>
        <w:r w:rsidR="009764BA">
          <w:rPr>
            <w:noProof/>
            <w:webHidden/>
          </w:rPr>
          <w:tab/>
        </w:r>
        <w:r w:rsidR="009764BA">
          <w:rPr>
            <w:noProof/>
            <w:webHidden/>
          </w:rPr>
          <w:fldChar w:fldCharType="begin"/>
        </w:r>
        <w:r w:rsidR="009764BA">
          <w:rPr>
            <w:noProof/>
            <w:webHidden/>
          </w:rPr>
          <w:instrText xml:space="preserve"> PAGEREF _Toc518567772 \h </w:instrText>
        </w:r>
        <w:r w:rsidR="009764BA">
          <w:rPr>
            <w:noProof/>
            <w:webHidden/>
          </w:rPr>
        </w:r>
        <w:r w:rsidR="009764BA">
          <w:rPr>
            <w:noProof/>
            <w:webHidden/>
          </w:rPr>
          <w:fldChar w:fldCharType="separate"/>
        </w:r>
        <w:r w:rsidR="009764BA">
          <w:rPr>
            <w:noProof/>
            <w:webHidden/>
          </w:rPr>
          <w:t>2</w:t>
        </w:r>
        <w:r w:rsidR="009764BA">
          <w:rPr>
            <w:noProof/>
            <w:webHidden/>
          </w:rPr>
          <w:fldChar w:fldCharType="end"/>
        </w:r>
      </w:hyperlink>
    </w:p>
    <w:p w14:paraId="29A9F8FF" w14:textId="5E841F69" w:rsidR="009764BA" w:rsidRDefault="00AC7B38">
      <w:pPr>
        <w:pStyle w:val="TOC4"/>
        <w:rPr>
          <w:rFonts w:eastAsiaTheme="minorEastAsia" w:cstheme="minorBidi"/>
          <w:noProof/>
          <w:sz w:val="22"/>
          <w:szCs w:val="22"/>
        </w:rPr>
      </w:pPr>
      <w:hyperlink w:anchor="_Toc518567773" w:history="1">
        <w:r w:rsidR="009764BA" w:rsidRPr="00880725">
          <w:rPr>
            <w:rStyle w:val="Hyperlink"/>
            <w:noProof/>
            <w:lang w:eastAsia="en-US"/>
          </w:rPr>
          <w:t>3.</w:t>
        </w:r>
        <w:r w:rsidR="009764BA">
          <w:rPr>
            <w:rFonts w:eastAsiaTheme="minorEastAsia" w:cstheme="minorBidi"/>
            <w:noProof/>
            <w:sz w:val="22"/>
            <w:szCs w:val="22"/>
          </w:rPr>
          <w:tab/>
        </w:r>
        <w:r w:rsidR="009764BA" w:rsidRPr="00880725">
          <w:rPr>
            <w:rStyle w:val="Hyperlink"/>
            <w:noProof/>
            <w:lang w:eastAsia="en-US"/>
          </w:rPr>
          <w:t>Survival</w:t>
        </w:r>
        <w:r w:rsidR="009764BA">
          <w:rPr>
            <w:noProof/>
            <w:webHidden/>
          </w:rPr>
          <w:tab/>
        </w:r>
        <w:r w:rsidR="009764BA">
          <w:rPr>
            <w:noProof/>
            <w:webHidden/>
          </w:rPr>
          <w:fldChar w:fldCharType="begin"/>
        </w:r>
        <w:r w:rsidR="009764BA">
          <w:rPr>
            <w:noProof/>
            <w:webHidden/>
          </w:rPr>
          <w:instrText xml:space="preserve"> PAGEREF _Toc518567773 \h </w:instrText>
        </w:r>
        <w:r w:rsidR="009764BA">
          <w:rPr>
            <w:noProof/>
            <w:webHidden/>
          </w:rPr>
        </w:r>
        <w:r w:rsidR="009764BA">
          <w:rPr>
            <w:noProof/>
            <w:webHidden/>
          </w:rPr>
          <w:fldChar w:fldCharType="separate"/>
        </w:r>
        <w:r w:rsidR="009764BA">
          <w:rPr>
            <w:noProof/>
            <w:webHidden/>
          </w:rPr>
          <w:t>2</w:t>
        </w:r>
        <w:r w:rsidR="009764BA">
          <w:rPr>
            <w:noProof/>
            <w:webHidden/>
          </w:rPr>
          <w:fldChar w:fldCharType="end"/>
        </w:r>
      </w:hyperlink>
    </w:p>
    <w:p w14:paraId="78C2270D" w14:textId="2276E127" w:rsidR="009764BA" w:rsidRDefault="00AC7B38">
      <w:pPr>
        <w:pStyle w:val="TOC3"/>
        <w:tabs>
          <w:tab w:val="right" w:pos="9836"/>
        </w:tabs>
        <w:rPr>
          <w:rFonts w:eastAsiaTheme="minorEastAsia" w:cstheme="minorBidi"/>
          <w:noProof/>
          <w:sz w:val="22"/>
          <w:szCs w:val="22"/>
        </w:rPr>
      </w:pPr>
      <w:hyperlink w:anchor="_Toc518567774" w:history="1">
        <w:r w:rsidR="009764BA" w:rsidRPr="00880725">
          <w:rPr>
            <w:rStyle w:val="Hyperlink"/>
            <w:noProof/>
            <w:lang w:eastAsia="en-US"/>
          </w:rPr>
          <w:t>Section A2.2 – Some basic rules about Services</w:t>
        </w:r>
        <w:r w:rsidR="009764BA">
          <w:rPr>
            <w:noProof/>
            <w:webHidden/>
          </w:rPr>
          <w:tab/>
        </w:r>
        <w:r w:rsidR="009764BA">
          <w:rPr>
            <w:noProof/>
            <w:webHidden/>
          </w:rPr>
          <w:fldChar w:fldCharType="begin"/>
        </w:r>
        <w:r w:rsidR="009764BA">
          <w:rPr>
            <w:noProof/>
            <w:webHidden/>
          </w:rPr>
          <w:instrText xml:space="preserve"> PAGEREF _Toc518567774 \h </w:instrText>
        </w:r>
        <w:r w:rsidR="009764BA">
          <w:rPr>
            <w:noProof/>
            <w:webHidden/>
          </w:rPr>
        </w:r>
        <w:r w:rsidR="009764BA">
          <w:rPr>
            <w:noProof/>
            <w:webHidden/>
          </w:rPr>
          <w:fldChar w:fldCharType="separate"/>
        </w:r>
        <w:r w:rsidR="009764BA">
          <w:rPr>
            <w:noProof/>
            <w:webHidden/>
          </w:rPr>
          <w:t>2</w:t>
        </w:r>
        <w:r w:rsidR="009764BA">
          <w:rPr>
            <w:noProof/>
            <w:webHidden/>
          </w:rPr>
          <w:fldChar w:fldCharType="end"/>
        </w:r>
      </w:hyperlink>
    </w:p>
    <w:p w14:paraId="4B610473" w14:textId="2B388383" w:rsidR="009764BA" w:rsidRDefault="00AC7B38">
      <w:pPr>
        <w:pStyle w:val="TOC4"/>
        <w:rPr>
          <w:rFonts w:eastAsiaTheme="minorEastAsia" w:cstheme="minorBidi"/>
          <w:noProof/>
          <w:sz w:val="22"/>
          <w:szCs w:val="22"/>
        </w:rPr>
      </w:pPr>
      <w:hyperlink w:anchor="_Toc518567775" w:history="1">
        <w:r w:rsidR="009764BA" w:rsidRPr="00880725">
          <w:rPr>
            <w:rStyle w:val="Hyperlink"/>
            <w:noProof/>
            <w:lang w:eastAsia="en-US"/>
          </w:rPr>
          <w:t>4.</w:t>
        </w:r>
        <w:r w:rsidR="009764BA">
          <w:rPr>
            <w:rFonts w:eastAsiaTheme="minorEastAsia" w:cstheme="minorBidi"/>
            <w:noProof/>
            <w:sz w:val="22"/>
            <w:szCs w:val="22"/>
          </w:rPr>
          <w:tab/>
        </w:r>
        <w:r w:rsidR="009764BA" w:rsidRPr="00880725">
          <w:rPr>
            <w:rStyle w:val="Hyperlink"/>
            <w:noProof/>
            <w:lang w:eastAsia="en-US"/>
          </w:rPr>
          <w:t>General Requirements</w:t>
        </w:r>
        <w:r w:rsidR="009764BA">
          <w:rPr>
            <w:noProof/>
            <w:webHidden/>
          </w:rPr>
          <w:tab/>
        </w:r>
        <w:r w:rsidR="009764BA">
          <w:rPr>
            <w:noProof/>
            <w:webHidden/>
          </w:rPr>
          <w:fldChar w:fldCharType="begin"/>
        </w:r>
        <w:r w:rsidR="009764BA">
          <w:rPr>
            <w:noProof/>
            <w:webHidden/>
          </w:rPr>
          <w:instrText xml:space="preserve"> PAGEREF _Toc518567775 \h </w:instrText>
        </w:r>
        <w:r w:rsidR="009764BA">
          <w:rPr>
            <w:noProof/>
            <w:webHidden/>
          </w:rPr>
        </w:r>
        <w:r w:rsidR="009764BA">
          <w:rPr>
            <w:noProof/>
            <w:webHidden/>
          </w:rPr>
          <w:fldChar w:fldCharType="separate"/>
        </w:r>
        <w:r w:rsidR="009764BA">
          <w:rPr>
            <w:noProof/>
            <w:webHidden/>
          </w:rPr>
          <w:t>2</w:t>
        </w:r>
        <w:r w:rsidR="009764BA">
          <w:rPr>
            <w:noProof/>
            <w:webHidden/>
          </w:rPr>
          <w:fldChar w:fldCharType="end"/>
        </w:r>
      </w:hyperlink>
    </w:p>
    <w:p w14:paraId="63F48AD0" w14:textId="55839F81" w:rsidR="009764BA" w:rsidRDefault="00AC7B38">
      <w:pPr>
        <w:pStyle w:val="TOC4"/>
        <w:rPr>
          <w:rFonts w:eastAsiaTheme="minorEastAsia" w:cstheme="minorBidi"/>
          <w:noProof/>
          <w:sz w:val="22"/>
          <w:szCs w:val="22"/>
        </w:rPr>
      </w:pPr>
      <w:hyperlink w:anchor="_Toc518567776" w:history="1">
        <w:r w:rsidR="009764BA" w:rsidRPr="00880725">
          <w:rPr>
            <w:rStyle w:val="Hyperlink"/>
            <w:noProof/>
            <w:lang w:eastAsia="en-US"/>
          </w:rPr>
          <w:t>5.</w:t>
        </w:r>
        <w:r w:rsidR="009764BA">
          <w:rPr>
            <w:rFonts w:eastAsiaTheme="minorEastAsia" w:cstheme="minorBidi"/>
            <w:noProof/>
            <w:sz w:val="22"/>
            <w:szCs w:val="22"/>
          </w:rPr>
          <w:tab/>
        </w:r>
        <w:r w:rsidR="009764BA" w:rsidRPr="00880725">
          <w:rPr>
            <w:rStyle w:val="Hyperlink"/>
            <w:noProof/>
            <w:lang w:eastAsia="en-US"/>
          </w:rPr>
          <w:t>Location and timing of the Services</w:t>
        </w:r>
        <w:r w:rsidR="009764BA">
          <w:rPr>
            <w:noProof/>
            <w:webHidden/>
          </w:rPr>
          <w:tab/>
        </w:r>
        <w:r w:rsidR="009764BA">
          <w:rPr>
            <w:noProof/>
            <w:webHidden/>
          </w:rPr>
          <w:fldChar w:fldCharType="begin"/>
        </w:r>
        <w:r w:rsidR="009764BA">
          <w:rPr>
            <w:noProof/>
            <w:webHidden/>
          </w:rPr>
          <w:instrText xml:space="preserve"> PAGEREF _Toc518567776 \h </w:instrText>
        </w:r>
        <w:r w:rsidR="009764BA">
          <w:rPr>
            <w:noProof/>
            <w:webHidden/>
          </w:rPr>
        </w:r>
        <w:r w:rsidR="009764BA">
          <w:rPr>
            <w:noProof/>
            <w:webHidden/>
          </w:rPr>
          <w:fldChar w:fldCharType="separate"/>
        </w:r>
        <w:r w:rsidR="009764BA">
          <w:rPr>
            <w:noProof/>
            <w:webHidden/>
          </w:rPr>
          <w:t>3</w:t>
        </w:r>
        <w:r w:rsidR="009764BA">
          <w:rPr>
            <w:noProof/>
            <w:webHidden/>
          </w:rPr>
          <w:fldChar w:fldCharType="end"/>
        </w:r>
      </w:hyperlink>
    </w:p>
    <w:p w14:paraId="377E4200" w14:textId="45572F8D" w:rsidR="009764BA" w:rsidRDefault="00AC7B38">
      <w:pPr>
        <w:pStyle w:val="TOC4"/>
        <w:rPr>
          <w:rFonts w:eastAsiaTheme="minorEastAsia" w:cstheme="minorBidi"/>
          <w:noProof/>
          <w:sz w:val="22"/>
          <w:szCs w:val="22"/>
        </w:rPr>
      </w:pPr>
      <w:hyperlink w:anchor="_Toc518567777" w:history="1">
        <w:r w:rsidR="009764BA" w:rsidRPr="00880725">
          <w:rPr>
            <w:rStyle w:val="Hyperlink"/>
            <w:noProof/>
            <w:lang w:eastAsia="en-US"/>
          </w:rPr>
          <w:t>6.</w:t>
        </w:r>
        <w:r w:rsidR="009764BA">
          <w:rPr>
            <w:rFonts w:eastAsiaTheme="minorEastAsia" w:cstheme="minorBidi"/>
            <w:noProof/>
            <w:sz w:val="22"/>
            <w:szCs w:val="22"/>
          </w:rPr>
          <w:tab/>
        </w:r>
        <w:r w:rsidR="009764BA" w:rsidRPr="00880725">
          <w:rPr>
            <w:rStyle w:val="Hyperlink"/>
            <w:noProof/>
            <w:lang w:eastAsia="en-US"/>
          </w:rPr>
          <w:t>Provider’s conduct</w:t>
        </w:r>
        <w:r w:rsidR="009764BA">
          <w:rPr>
            <w:noProof/>
            <w:webHidden/>
          </w:rPr>
          <w:tab/>
        </w:r>
        <w:r w:rsidR="009764BA">
          <w:rPr>
            <w:noProof/>
            <w:webHidden/>
          </w:rPr>
          <w:fldChar w:fldCharType="begin"/>
        </w:r>
        <w:r w:rsidR="009764BA">
          <w:rPr>
            <w:noProof/>
            <w:webHidden/>
          </w:rPr>
          <w:instrText xml:space="preserve"> PAGEREF _Toc518567777 \h </w:instrText>
        </w:r>
        <w:r w:rsidR="009764BA">
          <w:rPr>
            <w:noProof/>
            <w:webHidden/>
          </w:rPr>
        </w:r>
        <w:r w:rsidR="009764BA">
          <w:rPr>
            <w:noProof/>
            <w:webHidden/>
          </w:rPr>
          <w:fldChar w:fldCharType="separate"/>
        </w:r>
        <w:r w:rsidR="009764BA">
          <w:rPr>
            <w:noProof/>
            <w:webHidden/>
          </w:rPr>
          <w:t>4</w:t>
        </w:r>
        <w:r w:rsidR="009764BA">
          <w:rPr>
            <w:noProof/>
            <w:webHidden/>
          </w:rPr>
          <w:fldChar w:fldCharType="end"/>
        </w:r>
      </w:hyperlink>
    </w:p>
    <w:p w14:paraId="01B6DE2F" w14:textId="1211191C" w:rsidR="009764BA" w:rsidRDefault="00AC7B38">
      <w:pPr>
        <w:pStyle w:val="TOC4"/>
        <w:rPr>
          <w:rFonts w:eastAsiaTheme="minorEastAsia" w:cstheme="minorBidi"/>
          <w:noProof/>
          <w:sz w:val="22"/>
          <w:szCs w:val="22"/>
        </w:rPr>
      </w:pPr>
      <w:hyperlink w:anchor="_Toc518567778" w:history="1">
        <w:r w:rsidR="009764BA" w:rsidRPr="00880725">
          <w:rPr>
            <w:rStyle w:val="Hyperlink"/>
            <w:noProof/>
            <w:lang w:eastAsia="en-US"/>
          </w:rPr>
          <w:t>7.</w:t>
        </w:r>
        <w:r w:rsidR="009764BA">
          <w:rPr>
            <w:rFonts w:eastAsiaTheme="minorEastAsia" w:cstheme="minorBidi"/>
            <w:noProof/>
            <w:sz w:val="22"/>
            <w:szCs w:val="22"/>
          </w:rPr>
          <w:tab/>
        </w:r>
        <w:r w:rsidR="009764BA" w:rsidRPr="00880725">
          <w:rPr>
            <w:rStyle w:val="Hyperlink"/>
            <w:noProof/>
            <w:lang w:eastAsia="en-US"/>
          </w:rPr>
          <w:t>Information provided to the Department</w:t>
        </w:r>
        <w:r w:rsidR="009764BA">
          <w:rPr>
            <w:noProof/>
            <w:webHidden/>
          </w:rPr>
          <w:tab/>
        </w:r>
        <w:r w:rsidR="009764BA">
          <w:rPr>
            <w:noProof/>
            <w:webHidden/>
          </w:rPr>
          <w:fldChar w:fldCharType="begin"/>
        </w:r>
        <w:r w:rsidR="009764BA">
          <w:rPr>
            <w:noProof/>
            <w:webHidden/>
          </w:rPr>
          <w:instrText xml:space="preserve"> PAGEREF _Toc518567778 \h </w:instrText>
        </w:r>
        <w:r w:rsidR="009764BA">
          <w:rPr>
            <w:noProof/>
            <w:webHidden/>
          </w:rPr>
        </w:r>
        <w:r w:rsidR="009764BA">
          <w:rPr>
            <w:noProof/>
            <w:webHidden/>
          </w:rPr>
          <w:fldChar w:fldCharType="separate"/>
        </w:r>
        <w:r w:rsidR="009764BA">
          <w:rPr>
            <w:noProof/>
            <w:webHidden/>
          </w:rPr>
          <w:t>5</w:t>
        </w:r>
        <w:r w:rsidR="009764BA">
          <w:rPr>
            <w:noProof/>
            <w:webHidden/>
          </w:rPr>
          <w:fldChar w:fldCharType="end"/>
        </w:r>
      </w:hyperlink>
    </w:p>
    <w:p w14:paraId="5F765EEE" w14:textId="2C1504C5" w:rsidR="009764BA" w:rsidRDefault="00AC7B38">
      <w:pPr>
        <w:pStyle w:val="TOC4"/>
        <w:rPr>
          <w:rFonts w:eastAsiaTheme="minorEastAsia" w:cstheme="minorBidi"/>
          <w:noProof/>
          <w:sz w:val="22"/>
          <w:szCs w:val="22"/>
        </w:rPr>
      </w:pPr>
      <w:hyperlink w:anchor="_Toc518567779" w:history="1">
        <w:r w:rsidR="009764BA" w:rsidRPr="00880725">
          <w:rPr>
            <w:rStyle w:val="Hyperlink"/>
            <w:noProof/>
            <w:lang w:eastAsia="en-US"/>
          </w:rPr>
          <w:t>8.</w:t>
        </w:r>
        <w:r w:rsidR="009764BA">
          <w:rPr>
            <w:rFonts w:eastAsiaTheme="minorEastAsia" w:cstheme="minorBidi"/>
            <w:noProof/>
            <w:sz w:val="22"/>
            <w:szCs w:val="22"/>
          </w:rPr>
          <w:tab/>
        </w:r>
        <w:r w:rsidR="009764BA" w:rsidRPr="00880725">
          <w:rPr>
            <w:rStyle w:val="Hyperlink"/>
            <w:noProof/>
            <w:lang w:eastAsia="en-US"/>
          </w:rPr>
          <w:t>Checks and reasonable care</w:t>
        </w:r>
        <w:r w:rsidR="009764BA">
          <w:rPr>
            <w:noProof/>
            <w:webHidden/>
          </w:rPr>
          <w:tab/>
        </w:r>
        <w:r w:rsidR="009764BA">
          <w:rPr>
            <w:noProof/>
            <w:webHidden/>
          </w:rPr>
          <w:fldChar w:fldCharType="begin"/>
        </w:r>
        <w:r w:rsidR="009764BA">
          <w:rPr>
            <w:noProof/>
            <w:webHidden/>
          </w:rPr>
          <w:instrText xml:space="preserve"> PAGEREF _Toc518567779 \h </w:instrText>
        </w:r>
        <w:r w:rsidR="009764BA">
          <w:rPr>
            <w:noProof/>
            <w:webHidden/>
          </w:rPr>
        </w:r>
        <w:r w:rsidR="009764BA">
          <w:rPr>
            <w:noProof/>
            <w:webHidden/>
          </w:rPr>
          <w:fldChar w:fldCharType="separate"/>
        </w:r>
        <w:r w:rsidR="009764BA">
          <w:rPr>
            <w:noProof/>
            <w:webHidden/>
          </w:rPr>
          <w:t>5</w:t>
        </w:r>
        <w:r w:rsidR="009764BA">
          <w:rPr>
            <w:noProof/>
            <w:webHidden/>
          </w:rPr>
          <w:fldChar w:fldCharType="end"/>
        </w:r>
      </w:hyperlink>
    </w:p>
    <w:p w14:paraId="5B24B098" w14:textId="28214C72" w:rsidR="009764BA" w:rsidRDefault="00AC7B38">
      <w:pPr>
        <w:pStyle w:val="TOC4"/>
        <w:rPr>
          <w:rFonts w:eastAsiaTheme="minorEastAsia" w:cstheme="minorBidi"/>
          <w:noProof/>
          <w:sz w:val="22"/>
          <w:szCs w:val="22"/>
        </w:rPr>
      </w:pPr>
      <w:hyperlink w:anchor="_Toc518567780" w:history="1">
        <w:r w:rsidR="009764BA" w:rsidRPr="00880725">
          <w:rPr>
            <w:rStyle w:val="Hyperlink"/>
            <w:noProof/>
            <w:lang w:eastAsia="en-US"/>
          </w:rPr>
          <w:t>9.</w:t>
        </w:r>
        <w:r w:rsidR="009764BA">
          <w:rPr>
            <w:rFonts w:eastAsiaTheme="minorEastAsia" w:cstheme="minorBidi"/>
            <w:noProof/>
            <w:sz w:val="22"/>
            <w:szCs w:val="22"/>
          </w:rPr>
          <w:tab/>
        </w:r>
        <w:r w:rsidR="009764BA" w:rsidRPr="00880725">
          <w:rPr>
            <w:rStyle w:val="Hyperlink"/>
            <w:noProof/>
            <w:lang w:eastAsia="en-US"/>
          </w:rPr>
          <w:t>Provider’s responsibility</w:t>
        </w:r>
        <w:r w:rsidR="009764BA">
          <w:rPr>
            <w:noProof/>
            <w:webHidden/>
          </w:rPr>
          <w:tab/>
        </w:r>
        <w:r w:rsidR="009764BA">
          <w:rPr>
            <w:noProof/>
            <w:webHidden/>
          </w:rPr>
          <w:fldChar w:fldCharType="begin"/>
        </w:r>
        <w:r w:rsidR="009764BA">
          <w:rPr>
            <w:noProof/>
            <w:webHidden/>
          </w:rPr>
          <w:instrText xml:space="preserve"> PAGEREF _Toc518567780 \h </w:instrText>
        </w:r>
        <w:r w:rsidR="009764BA">
          <w:rPr>
            <w:noProof/>
            <w:webHidden/>
          </w:rPr>
        </w:r>
        <w:r w:rsidR="009764BA">
          <w:rPr>
            <w:noProof/>
            <w:webHidden/>
          </w:rPr>
          <w:fldChar w:fldCharType="separate"/>
        </w:r>
        <w:r w:rsidR="009764BA">
          <w:rPr>
            <w:noProof/>
            <w:webHidden/>
          </w:rPr>
          <w:t>6</w:t>
        </w:r>
        <w:r w:rsidR="009764BA">
          <w:rPr>
            <w:noProof/>
            <w:webHidden/>
          </w:rPr>
          <w:fldChar w:fldCharType="end"/>
        </w:r>
      </w:hyperlink>
    </w:p>
    <w:p w14:paraId="2997A9C9" w14:textId="173307DF" w:rsidR="009764BA" w:rsidRDefault="00AC7B38">
      <w:pPr>
        <w:pStyle w:val="TOC4"/>
        <w:rPr>
          <w:rFonts w:eastAsiaTheme="minorEastAsia" w:cstheme="minorBidi"/>
          <w:noProof/>
          <w:sz w:val="22"/>
          <w:szCs w:val="22"/>
        </w:rPr>
      </w:pPr>
      <w:hyperlink w:anchor="_Toc518567781" w:history="1">
        <w:r w:rsidR="009764BA" w:rsidRPr="00880725">
          <w:rPr>
            <w:rStyle w:val="Hyperlink"/>
            <w:noProof/>
            <w:lang w:eastAsia="en-US"/>
          </w:rPr>
          <w:t>10.</w:t>
        </w:r>
        <w:r w:rsidR="009764BA">
          <w:rPr>
            <w:rFonts w:eastAsiaTheme="minorEastAsia" w:cstheme="minorBidi"/>
            <w:noProof/>
            <w:sz w:val="22"/>
            <w:szCs w:val="22"/>
          </w:rPr>
          <w:tab/>
        </w:r>
        <w:r w:rsidR="009764BA" w:rsidRPr="00880725">
          <w:rPr>
            <w:rStyle w:val="Hyperlink"/>
            <w:noProof/>
            <w:lang w:eastAsia="en-US"/>
          </w:rPr>
          <w:t>Joint Charter of Deed Management</w:t>
        </w:r>
        <w:r w:rsidR="009764BA">
          <w:rPr>
            <w:noProof/>
            <w:webHidden/>
          </w:rPr>
          <w:tab/>
        </w:r>
        <w:r w:rsidR="009764BA">
          <w:rPr>
            <w:noProof/>
            <w:webHidden/>
          </w:rPr>
          <w:fldChar w:fldCharType="begin"/>
        </w:r>
        <w:r w:rsidR="009764BA">
          <w:rPr>
            <w:noProof/>
            <w:webHidden/>
          </w:rPr>
          <w:instrText xml:space="preserve"> PAGEREF _Toc518567781 \h </w:instrText>
        </w:r>
        <w:r w:rsidR="009764BA">
          <w:rPr>
            <w:noProof/>
            <w:webHidden/>
          </w:rPr>
        </w:r>
        <w:r w:rsidR="009764BA">
          <w:rPr>
            <w:noProof/>
            <w:webHidden/>
          </w:rPr>
          <w:fldChar w:fldCharType="separate"/>
        </w:r>
        <w:r w:rsidR="009764BA">
          <w:rPr>
            <w:noProof/>
            <w:webHidden/>
          </w:rPr>
          <w:t>6</w:t>
        </w:r>
        <w:r w:rsidR="009764BA">
          <w:rPr>
            <w:noProof/>
            <w:webHidden/>
          </w:rPr>
          <w:fldChar w:fldCharType="end"/>
        </w:r>
      </w:hyperlink>
    </w:p>
    <w:p w14:paraId="3A595372" w14:textId="1C9B76E9" w:rsidR="009764BA" w:rsidRDefault="00AC7B38">
      <w:pPr>
        <w:pStyle w:val="TOC4"/>
        <w:rPr>
          <w:rFonts w:eastAsiaTheme="minorEastAsia" w:cstheme="minorBidi"/>
          <w:noProof/>
          <w:sz w:val="22"/>
          <w:szCs w:val="22"/>
        </w:rPr>
      </w:pPr>
      <w:hyperlink w:anchor="_Toc518567782" w:history="1">
        <w:r w:rsidR="009764BA" w:rsidRPr="00880725">
          <w:rPr>
            <w:rStyle w:val="Hyperlink"/>
            <w:noProof/>
            <w:lang w:eastAsia="en-US"/>
          </w:rPr>
          <w:t>11.</w:t>
        </w:r>
        <w:r w:rsidR="009764BA">
          <w:rPr>
            <w:rFonts w:eastAsiaTheme="minorEastAsia" w:cstheme="minorBidi"/>
            <w:noProof/>
            <w:sz w:val="22"/>
            <w:szCs w:val="22"/>
          </w:rPr>
          <w:tab/>
        </w:r>
        <w:r w:rsidR="009764BA" w:rsidRPr="00880725">
          <w:rPr>
            <w:rStyle w:val="Hyperlink"/>
            <w:noProof/>
            <w:lang w:eastAsia="en-US"/>
          </w:rPr>
          <w:t>Liaison and directions</w:t>
        </w:r>
        <w:r w:rsidR="009764BA">
          <w:rPr>
            <w:noProof/>
            <w:webHidden/>
          </w:rPr>
          <w:tab/>
        </w:r>
        <w:r w:rsidR="009764BA">
          <w:rPr>
            <w:noProof/>
            <w:webHidden/>
          </w:rPr>
          <w:fldChar w:fldCharType="begin"/>
        </w:r>
        <w:r w:rsidR="009764BA">
          <w:rPr>
            <w:noProof/>
            <w:webHidden/>
          </w:rPr>
          <w:instrText xml:space="preserve"> PAGEREF _Toc518567782 \h </w:instrText>
        </w:r>
        <w:r w:rsidR="009764BA">
          <w:rPr>
            <w:noProof/>
            <w:webHidden/>
          </w:rPr>
        </w:r>
        <w:r w:rsidR="009764BA">
          <w:rPr>
            <w:noProof/>
            <w:webHidden/>
          </w:rPr>
          <w:fldChar w:fldCharType="separate"/>
        </w:r>
        <w:r w:rsidR="009764BA">
          <w:rPr>
            <w:noProof/>
            <w:webHidden/>
          </w:rPr>
          <w:t>6</w:t>
        </w:r>
        <w:r w:rsidR="009764BA">
          <w:rPr>
            <w:noProof/>
            <w:webHidden/>
          </w:rPr>
          <w:fldChar w:fldCharType="end"/>
        </w:r>
      </w:hyperlink>
    </w:p>
    <w:p w14:paraId="0FE30493" w14:textId="354DB80C" w:rsidR="009764BA" w:rsidRDefault="00AC7B38">
      <w:pPr>
        <w:pStyle w:val="TOC4"/>
        <w:rPr>
          <w:rFonts w:eastAsiaTheme="minorEastAsia" w:cstheme="minorBidi"/>
          <w:noProof/>
          <w:sz w:val="22"/>
          <w:szCs w:val="22"/>
        </w:rPr>
      </w:pPr>
      <w:hyperlink w:anchor="_Toc518567783" w:history="1">
        <w:r w:rsidR="009764BA" w:rsidRPr="00880725">
          <w:rPr>
            <w:rStyle w:val="Hyperlink"/>
            <w:noProof/>
            <w:lang w:eastAsia="en-US"/>
          </w:rPr>
          <w:t>12.</w:t>
        </w:r>
        <w:r w:rsidR="009764BA">
          <w:rPr>
            <w:rFonts w:eastAsiaTheme="minorEastAsia" w:cstheme="minorBidi"/>
            <w:noProof/>
            <w:sz w:val="22"/>
            <w:szCs w:val="22"/>
          </w:rPr>
          <w:tab/>
        </w:r>
        <w:r w:rsidR="009764BA" w:rsidRPr="00880725">
          <w:rPr>
            <w:rStyle w:val="Hyperlink"/>
            <w:noProof/>
            <w:lang w:eastAsia="en-US"/>
          </w:rPr>
          <w:t>Business level expectations</w:t>
        </w:r>
        <w:r w:rsidR="009764BA">
          <w:rPr>
            <w:noProof/>
            <w:webHidden/>
          </w:rPr>
          <w:tab/>
        </w:r>
        <w:r w:rsidR="009764BA">
          <w:rPr>
            <w:noProof/>
            <w:webHidden/>
          </w:rPr>
          <w:fldChar w:fldCharType="begin"/>
        </w:r>
        <w:r w:rsidR="009764BA">
          <w:rPr>
            <w:noProof/>
            <w:webHidden/>
          </w:rPr>
          <w:instrText xml:space="preserve"> PAGEREF _Toc518567783 \h </w:instrText>
        </w:r>
        <w:r w:rsidR="009764BA">
          <w:rPr>
            <w:noProof/>
            <w:webHidden/>
          </w:rPr>
        </w:r>
        <w:r w:rsidR="009764BA">
          <w:rPr>
            <w:noProof/>
            <w:webHidden/>
          </w:rPr>
          <w:fldChar w:fldCharType="separate"/>
        </w:r>
        <w:r w:rsidR="009764BA">
          <w:rPr>
            <w:noProof/>
            <w:webHidden/>
          </w:rPr>
          <w:t>7</w:t>
        </w:r>
        <w:r w:rsidR="009764BA">
          <w:rPr>
            <w:noProof/>
            <w:webHidden/>
          </w:rPr>
          <w:fldChar w:fldCharType="end"/>
        </w:r>
      </w:hyperlink>
    </w:p>
    <w:p w14:paraId="13332BCF" w14:textId="4BB46010" w:rsidR="009764BA" w:rsidRDefault="00AC7B38">
      <w:pPr>
        <w:pStyle w:val="TOC4"/>
        <w:rPr>
          <w:rFonts w:eastAsiaTheme="minorEastAsia" w:cstheme="minorBidi"/>
          <w:noProof/>
          <w:sz w:val="22"/>
          <w:szCs w:val="22"/>
        </w:rPr>
      </w:pPr>
      <w:hyperlink w:anchor="_Toc518567784" w:history="1">
        <w:r w:rsidR="009764BA" w:rsidRPr="00880725">
          <w:rPr>
            <w:rStyle w:val="Hyperlink"/>
            <w:noProof/>
            <w:lang w:eastAsia="en-US"/>
          </w:rPr>
          <w:t>13.</w:t>
        </w:r>
        <w:r w:rsidR="009764BA">
          <w:rPr>
            <w:rFonts w:eastAsiaTheme="minorEastAsia" w:cstheme="minorBidi"/>
            <w:noProof/>
            <w:sz w:val="22"/>
            <w:szCs w:val="22"/>
          </w:rPr>
          <w:tab/>
        </w:r>
        <w:r w:rsidR="009764BA" w:rsidRPr="00880725">
          <w:rPr>
            <w:rStyle w:val="Hyperlink"/>
            <w:noProof/>
            <w:lang w:eastAsia="en-US"/>
          </w:rPr>
          <w:t>Gap filling</w:t>
        </w:r>
        <w:r w:rsidR="009764BA">
          <w:rPr>
            <w:noProof/>
            <w:webHidden/>
          </w:rPr>
          <w:tab/>
        </w:r>
        <w:r w:rsidR="009764BA">
          <w:rPr>
            <w:noProof/>
            <w:webHidden/>
          </w:rPr>
          <w:fldChar w:fldCharType="begin"/>
        </w:r>
        <w:r w:rsidR="009764BA">
          <w:rPr>
            <w:noProof/>
            <w:webHidden/>
          </w:rPr>
          <w:instrText xml:space="preserve"> PAGEREF _Toc518567784 \h </w:instrText>
        </w:r>
        <w:r w:rsidR="009764BA">
          <w:rPr>
            <w:noProof/>
            <w:webHidden/>
          </w:rPr>
        </w:r>
        <w:r w:rsidR="009764BA">
          <w:rPr>
            <w:noProof/>
            <w:webHidden/>
          </w:rPr>
          <w:fldChar w:fldCharType="separate"/>
        </w:r>
        <w:r w:rsidR="009764BA">
          <w:rPr>
            <w:noProof/>
            <w:webHidden/>
          </w:rPr>
          <w:t>7</w:t>
        </w:r>
        <w:r w:rsidR="009764BA">
          <w:rPr>
            <w:noProof/>
            <w:webHidden/>
          </w:rPr>
          <w:fldChar w:fldCharType="end"/>
        </w:r>
      </w:hyperlink>
    </w:p>
    <w:p w14:paraId="2D2464B7" w14:textId="1AF366CF" w:rsidR="009764BA" w:rsidRDefault="00AC7B38">
      <w:pPr>
        <w:pStyle w:val="TOC4"/>
        <w:rPr>
          <w:rFonts w:eastAsiaTheme="minorEastAsia" w:cstheme="minorBidi"/>
          <w:noProof/>
          <w:sz w:val="22"/>
          <w:szCs w:val="22"/>
        </w:rPr>
      </w:pPr>
      <w:hyperlink w:anchor="_Toc518567785" w:history="1">
        <w:r w:rsidR="009764BA" w:rsidRPr="00880725">
          <w:rPr>
            <w:rStyle w:val="Hyperlink"/>
            <w:noProof/>
            <w:lang w:eastAsia="en-US"/>
          </w:rPr>
          <w:t>14.</w:t>
        </w:r>
        <w:r w:rsidR="009764BA">
          <w:rPr>
            <w:rFonts w:eastAsiaTheme="minorEastAsia" w:cstheme="minorBidi"/>
            <w:noProof/>
            <w:sz w:val="22"/>
            <w:szCs w:val="22"/>
          </w:rPr>
          <w:tab/>
        </w:r>
        <w:r w:rsidR="009764BA" w:rsidRPr="00880725">
          <w:rPr>
            <w:rStyle w:val="Hyperlink"/>
            <w:noProof/>
            <w:lang w:eastAsia="en-US"/>
          </w:rPr>
          <w:t>Additional Services</w:t>
        </w:r>
        <w:r w:rsidR="009764BA">
          <w:rPr>
            <w:noProof/>
            <w:webHidden/>
          </w:rPr>
          <w:tab/>
        </w:r>
        <w:r w:rsidR="009764BA">
          <w:rPr>
            <w:noProof/>
            <w:webHidden/>
          </w:rPr>
          <w:fldChar w:fldCharType="begin"/>
        </w:r>
        <w:r w:rsidR="009764BA">
          <w:rPr>
            <w:noProof/>
            <w:webHidden/>
          </w:rPr>
          <w:instrText xml:space="preserve"> PAGEREF _Toc518567785 \h </w:instrText>
        </w:r>
        <w:r w:rsidR="009764BA">
          <w:rPr>
            <w:noProof/>
            <w:webHidden/>
          </w:rPr>
        </w:r>
        <w:r w:rsidR="009764BA">
          <w:rPr>
            <w:noProof/>
            <w:webHidden/>
          </w:rPr>
          <w:fldChar w:fldCharType="separate"/>
        </w:r>
        <w:r w:rsidR="009764BA">
          <w:rPr>
            <w:noProof/>
            <w:webHidden/>
          </w:rPr>
          <w:t>8</w:t>
        </w:r>
        <w:r w:rsidR="009764BA">
          <w:rPr>
            <w:noProof/>
            <w:webHidden/>
          </w:rPr>
          <w:fldChar w:fldCharType="end"/>
        </w:r>
      </w:hyperlink>
    </w:p>
    <w:p w14:paraId="68388304" w14:textId="1964D82B" w:rsidR="009764BA" w:rsidRDefault="00AC7B38">
      <w:pPr>
        <w:pStyle w:val="TOC3"/>
        <w:tabs>
          <w:tab w:val="right" w:pos="9836"/>
        </w:tabs>
        <w:rPr>
          <w:rFonts w:eastAsiaTheme="minorEastAsia" w:cstheme="minorBidi"/>
          <w:noProof/>
          <w:sz w:val="22"/>
          <w:szCs w:val="22"/>
        </w:rPr>
      </w:pPr>
      <w:hyperlink w:anchor="_Toc518567786" w:history="1">
        <w:r w:rsidR="009764BA" w:rsidRPr="00880725">
          <w:rPr>
            <w:rStyle w:val="Hyperlink"/>
            <w:noProof/>
            <w:lang w:eastAsia="en-US"/>
          </w:rPr>
          <w:t>Section A2.3 – Some basic rules about financial matters</w:t>
        </w:r>
        <w:r w:rsidR="009764BA">
          <w:rPr>
            <w:noProof/>
            <w:webHidden/>
          </w:rPr>
          <w:tab/>
        </w:r>
        <w:r w:rsidR="009764BA">
          <w:rPr>
            <w:noProof/>
            <w:webHidden/>
          </w:rPr>
          <w:fldChar w:fldCharType="begin"/>
        </w:r>
        <w:r w:rsidR="009764BA">
          <w:rPr>
            <w:noProof/>
            <w:webHidden/>
          </w:rPr>
          <w:instrText xml:space="preserve"> PAGEREF _Toc518567786 \h </w:instrText>
        </w:r>
        <w:r w:rsidR="009764BA">
          <w:rPr>
            <w:noProof/>
            <w:webHidden/>
          </w:rPr>
        </w:r>
        <w:r w:rsidR="009764BA">
          <w:rPr>
            <w:noProof/>
            <w:webHidden/>
          </w:rPr>
          <w:fldChar w:fldCharType="separate"/>
        </w:r>
        <w:r w:rsidR="009764BA">
          <w:rPr>
            <w:noProof/>
            <w:webHidden/>
          </w:rPr>
          <w:t>8</w:t>
        </w:r>
        <w:r w:rsidR="009764BA">
          <w:rPr>
            <w:noProof/>
            <w:webHidden/>
          </w:rPr>
          <w:fldChar w:fldCharType="end"/>
        </w:r>
      </w:hyperlink>
    </w:p>
    <w:p w14:paraId="5B0715AE" w14:textId="7B946EBE" w:rsidR="009764BA" w:rsidRDefault="00AC7B38">
      <w:pPr>
        <w:pStyle w:val="TOC4"/>
        <w:rPr>
          <w:rFonts w:eastAsiaTheme="minorEastAsia" w:cstheme="minorBidi"/>
          <w:noProof/>
          <w:sz w:val="22"/>
          <w:szCs w:val="22"/>
        </w:rPr>
      </w:pPr>
      <w:hyperlink w:anchor="_Toc518567787" w:history="1">
        <w:r w:rsidR="009764BA" w:rsidRPr="00880725">
          <w:rPr>
            <w:rStyle w:val="Hyperlink"/>
            <w:noProof/>
            <w:lang w:eastAsia="en-US"/>
          </w:rPr>
          <w:t>15.</w:t>
        </w:r>
        <w:r w:rsidR="009764BA">
          <w:rPr>
            <w:rFonts w:eastAsiaTheme="minorEastAsia" w:cstheme="minorBidi"/>
            <w:noProof/>
            <w:sz w:val="22"/>
            <w:szCs w:val="22"/>
          </w:rPr>
          <w:tab/>
        </w:r>
        <w:r w:rsidR="009764BA" w:rsidRPr="00880725">
          <w:rPr>
            <w:rStyle w:val="Hyperlink"/>
            <w:noProof/>
            <w:lang w:eastAsia="en-US"/>
          </w:rPr>
          <w:t>General</w:t>
        </w:r>
        <w:r w:rsidR="009764BA">
          <w:rPr>
            <w:noProof/>
            <w:webHidden/>
          </w:rPr>
          <w:tab/>
        </w:r>
        <w:r w:rsidR="009764BA">
          <w:rPr>
            <w:noProof/>
            <w:webHidden/>
          </w:rPr>
          <w:fldChar w:fldCharType="begin"/>
        </w:r>
        <w:r w:rsidR="009764BA">
          <w:rPr>
            <w:noProof/>
            <w:webHidden/>
          </w:rPr>
          <w:instrText xml:space="preserve"> PAGEREF _Toc518567787 \h </w:instrText>
        </w:r>
        <w:r w:rsidR="009764BA">
          <w:rPr>
            <w:noProof/>
            <w:webHidden/>
          </w:rPr>
        </w:r>
        <w:r w:rsidR="009764BA">
          <w:rPr>
            <w:noProof/>
            <w:webHidden/>
          </w:rPr>
          <w:fldChar w:fldCharType="separate"/>
        </w:r>
        <w:r w:rsidR="009764BA">
          <w:rPr>
            <w:noProof/>
            <w:webHidden/>
          </w:rPr>
          <w:t>8</w:t>
        </w:r>
        <w:r w:rsidR="009764BA">
          <w:rPr>
            <w:noProof/>
            <w:webHidden/>
          </w:rPr>
          <w:fldChar w:fldCharType="end"/>
        </w:r>
      </w:hyperlink>
    </w:p>
    <w:p w14:paraId="39D79D43" w14:textId="6D495A5F" w:rsidR="009764BA" w:rsidRDefault="00AC7B38">
      <w:pPr>
        <w:pStyle w:val="TOC4"/>
        <w:rPr>
          <w:rFonts w:eastAsiaTheme="minorEastAsia" w:cstheme="minorBidi"/>
          <w:noProof/>
          <w:sz w:val="22"/>
          <w:szCs w:val="22"/>
        </w:rPr>
      </w:pPr>
      <w:hyperlink w:anchor="_Toc518567788" w:history="1">
        <w:r w:rsidR="009764BA" w:rsidRPr="00880725">
          <w:rPr>
            <w:rStyle w:val="Hyperlink"/>
            <w:noProof/>
            <w:lang w:eastAsia="en-US"/>
          </w:rPr>
          <w:t>16.</w:t>
        </w:r>
        <w:r w:rsidR="009764BA">
          <w:rPr>
            <w:rFonts w:eastAsiaTheme="minorEastAsia" w:cstheme="minorBidi"/>
            <w:noProof/>
            <w:sz w:val="22"/>
            <w:szCs w:val="22"/>
          </w:rPr>
          <w:tab/>
        </w:r>
        <w:r w:rsidR="009764BA" w:rsidRPr="00880725">
          <w:rPr>
            <w:rStyle w:val="Hyperlink"/>
            <w:noProof/>
            <w:lang w:eastAsia="en-US"/>
          </w:rPr>
          <w:t>Evidence to support entitlement to Payments</w:t>
        </w:r>
        <w:r w:rsidR="009764BA">
          <w:rPr>
            <w:noProof/>
            <w:webHidden/>
          </w:rPr>
          <w:tab/>
        </w:r>
        <w:r w:rsidR="009764BA">
          <w:rPr>
            <w:noProof/>
            <w:webHidden/>
          </w:rPr>
          <w:fldChar w:fldCharType="begin"/>
        </w:r>
        <w:r w:rsidR="009764BA">
          <w:rPr>
            <w:noProof/>
            <w:webHidden/>
          </w:rPr>
          <w:instrText xml:space="preserve"> PAGEREF _Toc518567788 \h </w:instrText>
        </w:r>
        <w:r w:rsidR="009764BA">
          <w:rPr>
            <w:noProof/>
            <w:webHidden/>
          </w:rPr>
        </w:r>
        <w:r w:rsidR="009764BA">
          <w:rPr>
            <w:noProof/>
            <w:webHidden/>
          </w:rPr>
          <w:fldChar w:fldCharType="separate"/>
        </w:r>
        <w:r w:rsidR="009764BA">
          <w:rPr>
            <w:noProof/>
            <w:webHidden/>
          </w:rPr>
          <w:t>9</w:t>
        </w:r>
        <w:r w:rsidR="009764BA">
          <w:rPr>
            <w:noProof/>
            <w:webHidden/>
          </w:rPr>
          <w:fldChar w:fldCharType="end"/>
        </w:r>
      </w:hyperlink>
    </w:p>
    <w:p w14:paraId="1FB8E025" w14:textId="02897C9F" w:rsidR="009764BA" w:rsidRDefault="00AC7B38">
      <w:pPr>
        <w:pStyle w:val="TOC4"/>
        <w:rPr>
          <w:rFonts w:eastAsiaTheme="minorEastAsia" w:cstheme="minorBidi"/>
          <w:noProof/>
          <w:sz w:val="22"/>
          <w:szCs w:val="22"/>
        </w:rPr>
      </w:pPr>
      <w:hyperlink w:anchor="_Toc518567789" w:history="1">
        <w:r w:rsidR="009764BA" w:rsidRPr="00880725">
          <w:rPr>
            <w:rStyle w:val="Hyperlink"/>
            <w:noProof/>
            <w:lang w:eastAsia="en-US"/>
          </w:rPr>
          <w:t>17.</w:t>
        </w:r>
        <w:r w:rsidR="009764BA">
          <w:rPr>
            <w:rFonts w:eastAsiaTheme="minorEastAsia" w:cstheme="minorBidi"/>
            <w:noProof/>
            <w:sz w:val="22"/>
            <w:szCs w:val="22"/>
          </w:rPr>
          <w:tab/>
        </w:r>
        <w:r w:rsidR="009764BA" w:rsidRPr="00880725">
          <w:rPr>
            <w:rStyle w:val="Hyperlink"/>
            <w:noProof/>
            <w:lang w:eastAsia="en-US"/>
          </w:rPr>
          <w:t>Exclusions</w:t>
        </w:r>
        <w:r w:rsidR="009764BA">
          <w:rPr>
            <w:noProof/>
            <w:webHidden/>
          </w:rPr>
          <w:tab/>
        </w:r>
        <w:r w:rsidR="009764BA">
          <w:rPr>
            <w:noProof/>
            <w:webHidden/>
          </w:rPr>
          <w:fldChar w:fldCharType="begin"/>
        </w:r>
        <w:r w:rsidR="009764BA">
          <w:rPr>
            <w:noProof/>
            <w:webHidden/>
          </w:rPr>
          <w:instrText xml:space="preserve"> PAGEREF _Toc518567789 \h </w:instrText>
        </w:r>
        <w:r w:rsidR="009764BA">
          <w:rPr>
            <w:noProof/>
            <w:webHidden/>
          </w:rPr>
        </w:r>
        <w:r w:rsidR="009764BA">
          <w:rPr>
            <w:noProof/>
            <w:webHidden/>
          </w:rPr>
          <w:fldChar w:fldCharType="separate"/>
        </w:r>
        <w:r w:rsidR="009764BA">
          <w:rPr>
            <w:noProof/>
            <w:webHidden/>
          </w:rPr>
          <w:t>9</w:t>
        </w:r>
        <w:r w:rsidR="009764BA">
          <w:rPr>
            <w:noProof/>
            <w:webHidden/>
          </w:rPr>
          <w:fldChar w:fldCharType="end"/>
        </w:r>
      </w:hyperlink>
    </w:p>
    <w:p w14:paraId="127BA5E3" w14:textId="62F4BE27" w:rsidR="009764BA" w:rsidRDefault="00AC7B38">
      <w:pPr>
        <w:pStyle w:val="TOC4"/>
        <w:rPr>
          <w:rFonts w:eastAsiaTheme="minorEastAsia" w:cstheme="minorBidi"/>
          <w:noProof/>
          <w:sz w:val="22"/>
          <w:szCs w:val="22"/>
        </w:rPr>
      </w:pPr>
      <w:hyperlink w:anchor="_Toc518567790" w:history="1">
        <w:r w:rsidR="009764BA" w:rsidRPr="00880725">
          <w:rPr>
            <w:rStyle w:val="Hyperlink"/>
            <w:noProof/>
            <w:lang w:eastAsia="en-US"/>
          </w:rPr>
          <w:t>18.</w:t>
        </w:r>
        <w:r w:rsidR="009764BA">
          <w:rPr>
            <w:rFonts w:eastAsiaTheme="minorEastAsia" w:cstheme="minorBidi"/>
            <w:noProof/>
            <w:sz w:val="22"/>
            <w:szCs w:val="22"/>
          </w:rPr>
          <w:tab/>
        </w:r>
        <w:r w:rsidR="009764BA" w:rsidRPr="00880725">
          <w:rPr>
            <w:rStyle w:val="Hyperlink"/>
            <w:noProof/>
            <w:lang w:eastAsia="en-US"/>
          </w:rPr>
          <w:t>Ancillary Payments</w:t>
        </w:r>
        <w:r w:rsidR="009764BA">
          <w:rPr>
            <w:noProof/>
            <w:webHidden/>
          </w:rPr>
          <w:tab/>
        </w:r>
        <w:r w:rsidR="009764BA">
          <w:rPr>
            <w:noProof/>
            <w:webHidden/>
          </w:rPr>
          <w:fldChar w:fldCharType="begin"/>
        </w:r>
        <w:r w:rsidR="009764BA">
          <w:rPr>
            <w:noProof/>
            <w:webHidden/>
          </w:rPr>
          <w:instrText xml:space="preserve"> PAGEREF _Toc518567790 \h </w:instrText>
        </w:r>
        <w:r w:rsidR="009764BA">
          <w:rPr>
            <w:noProof/>
            <w:webHidden/>
          </w:rPr>
        </w:r>
        <w:r w:rsidR="009764BA">
          <w:rPr>
            <w:noProof/>
            <w:webHidden/>
          </w:rPr>
          <w:fldChar w:fldCharType="separate"/>
        </w:r>
        <w:r w:rsidR="009764BA">
          <w:rPr>
            <w:noProof/>
            <w:webHidden/>
          </w:rPr>
          <w:t>10</w:t>
        </w:r>
        <w:r w:rsidR="009764BA">
          <w:rPr>
            <w:noProof/>
            <w:webHidden/>
          </w:rPr>
          <w:fldChar w:fldCharType="end"/>
        </w:r>
      </w:hyperlink>
    </w:p>
    <w:p w14:paraId="55214A37" w14:textId="36D836E5" w:rsidR="009764BA" w:rsidRDefault="00AC7B38" w:rsidP="009764BA">
      <w:pPr>
        <w:pStyle w:val="TOC4"/>
        <w:rPr>
          <w:rFonts w:eastAsiaTheme="minorEastAsia" w:cstheme="minorBidi"/>
          <w:noProof/>
          <w:sz w:val="22"/>
          <w:szCs w:val="22"/>
        </w:rPr>
      </w:pPr>
      <w:hyperlink w:anchor="_Toc518567791" w:history="1">
        <w:r w:rsidR="009764BA" w:rsidRPr="00880725">
          <w:rPr>
            <w:rStyle w:val="Hyperlink"/>
            <w:noProof/>
            <w:lang w:eastAsia="en-US"/>
          </w:rPr>
          <w:t>19.</w:t>
        </w:r>
        <w:r w:rsidR="009764BA">
          <w:rPr>
            <w:rFonts w:eastAsiaTheme="minorEastAsia" w:cstheme="minorBidi"/>
            <w:noProof/>
            <w:sz w:val="22"/>
            <w:szCs w:val="22"/>
          </w:rPr>
          <w:tab/>
        </w:r>
        <w:r w:rsidR="009764BA" w:rsidRPr="00880725">
          <w:rPr>
            <w:rStyle w:val="Hyperlink"/>
            <w:noProof/>
            <w:lang w:eastAsia="en-US"/>
          </w:rPr>
          <w:t>Overpayment and double payment</w:t>
        </w:r>
        <w:r w:rsidR="009764BA">
          <w:rPr>
            <w:noProof/>
            <w:webHidden/>
          </w:rPr>
          <w:tab/>
        </w:r>
        <w:r w:rsidR="009764BA">
          <w:rPr>
            <w:noProof/>
            <w:webHidden/>
          </w:rPr>
          <w:fldChar w:fldCharType="begin"/>
        </w:r>
        <w:r w:rsidR="009764BA">
          <w:rPr>
            <w:noProof/>
            <w:webHidden/>
          </w:rPr>
          <w:instrText xml:space="preserve"> PAGEREF _Toc518567791 \h </w:instrText>
        </w:r>
        <w:r w:rsidR="009764BA">
          <w:rPr>
            <w:noProof/>
            <w:webHidden/>
          </w:rPr>
        </w:r>
        <w:r w:rsidR="009764BA">
          <w:rPr>
            <w:noProof/>
            <w:webHidden/>
          </w:rPr>
          <w:fldChar w:fldCharType="separate"/>
        </w:r>
        <w:r w:rsidR="009764BA">
          <w:rPr>
            <w:noProof/>
            <w:webHidden/>
          </w:rPr>
          <w:t>10</w:t>
        </w:r>
        <w:r w:rsidR="009764BA">
          <w:rPr>
            <w:noProof/>
            <w:webHidden/>
          </w:rPr>
          <w:fldChar w:fldCharType="end"/>
        </w:r>
      </w:hyperlink>
    </w:p>
    <w:p w14:paraId="7929110B" w14:textId="4EA91D4F" w:rsidR="009764BA" w:rsidRDefault="00AC7B38">
      <w:pPr>
        <w:pStyle w:val="TOC4"/>
        <w:rPr>
          <w:rFonts w:eastAsiaTheme="minorEastAsia" w:cstheme="minorBidi"/>
          <w:noProof/>
          <w:sz w:val="22"/>
          <w:szCs w:val="22"/>
        </w:rPr>
      </w:pPr>
      <w:hyperlink w:anchor="_Toc518567793" w:history="1">
        <w:r w:rsidR="009764BA" w:rsidRPr="00880725">
          <w:rPr>
            <w:rStyle w:val="Hyperlink"/>
            <w:noProof/>
            <w:lang w:eastAsia="en-US"/>
          </w:rPr>
          <w:t>20.</w:t>
        </w:r>
        <w:r w:rsidR="009764BA">
          <w:rPr>
            <w:rFonts w:eastAsiaTheme="minorEastAsia" w:cstheme="minorBidi"/>
            <w:noProof/>
            <w:sz w:val="22"/>
            <w:szCs w:val="22"/>
          </w:rPr>
          <w:tab/>
        </w:r>
        <w:r w:rsidR="009764BA" w:rsidRPr="00880725">
          <w:rPr>
            <w:rStyle w:val="Hyperlink"/>
            <w:noProof/>
            <w:lang w:eastAsia="en-US"/>
          </w:rPr>
          <w:t>The Department may vary certain terms</w:t>
        </w:r>
        <w:r w:rsidR="009764BA">
          <w:rPr>
            <w:noProof/>
            <w:webHidden/>
          </w:rPr>
          <w:tab/>
        </w:r>
        <w:r w:rsidR="009764BA">
          <w:rPr>
            <w:noProof/>
            <w:webHidden/>
          </w:rPr>
          <w:fldChar w:fldCharType="begin"/>
        </w:r>
        <w:r w:rsidR="009764BA">
          <w:rPr>
            <w:noProof/>
            <w:webHidden/>
          </w:rPr>
          <w:instrText xml:space="preserve"> PAGEREF _Toc518567793 \h </w:instrText>
        </w:r>
        <w:r w:rsidR="009764BA">
          <w:rPr>
            <w:noProof/>
            <w:webHidden/>
          </w:rPr>
        </w:r>
        <w:r w:rsidR="009764BA">
          <w:rPr>
            <w:noProof/>
            <w:webHidden/>
          </w:rPr>
          <w:fldChar w:fldCharType="separate"/>
        </w:r>
        <w:r w:rsidR="009764BA">
          <w:rPr>
            <w:noProof/>
            <w:webHidden/>
          </w:rPr>
          <w:t>10</w:t>
        </w:r>
        <w:r w:rsidR="009764BA">
          <w:rPr>
            <w:noProof/>
            <w:webHidden/>
          </w:rPr>
          <w:fldChar w:fldCharType="end"/>
        </w:r>
      </w:hyperlink>
    </w:p>
    <w:p w14:paraId="377FD6DF" w14:textId="4FE7F83A" w:rsidR="009764BA" w:rsidRDefault="00AC7B38">
      <w:pPr>
        <w:pStyle w:val="TOC4"/>
        <w:rPr>
          <w:rFonts w:eastAsiaTheme="minorEastAsia" w:cstheme="minorBidi"/>
          <w:noProof/>
          <w:sz w:val="22"/>
          <w:szCs w:val="22"/>
        </w:rPr>
      </w:pPr>
      <w:hyperlink w:anchor="_Toc518567794" w:history="1">
        <w:r w:rsidR="009764BA" w:rsidRPr="00880725">
          <w:rPr>
            <w:rStyle w:val="Hyperlink"/>
            <w:noProof/>
            <w:lang w:eastAsia="en-US"/>
          </w:rPr>
          <w:t>21.</w:t>
        </w:r>
        <w:r w:rsidR="009764BA">
          <w:rPr>
            <w:rFonts w:eastAsiaTheme="minorEastAsia" w:cstheme="minorBidi"/>
            <w:noProof/>
            <w:sz w:val="22"/>
            <w:szCs w:val="22"/>
          </w:rPr>
          <w:tab/>
        </w:r>
        <w:r w:rsidR="009764BA" w:rsidRPr="00880725">
          <w:rPr>
            <w:rStyle w:val="Hyperlink"/>
            <w:noProof/>
            <w:lang w:eastAsia="en-US"/>
          </w:rPr>
          <w:t>Debts and offsetting</w:t>
        </w:r>
        <w:r w:rsidR="009764BA">
          <w:rPr>
            <w:noProof/>
            <w:webHidden/>
          </w:rPr>
          <w:tab/>
        </w:r>
        <w:r w:rsidR="009764BA">
          <w:rPr>
            <w:noProof/>
            <w:webHidden/>
          </w:rPr>
          <w:fldChar w:fldCharType="begin"/>
        </w:r>
        <w:r w:rsidR="009764BA">
          <w:rPr>
            <w:noProof/>
            <w:webHidden/>
          </w:rPr>
          <w:instrText xml:space="preserve"> PAGEREF _Toc518567794 \h </w:instrText>
        </w:r>
        <w:r w:rsidR="009764BA">
          <w:rPr>
            <w:noProof/>
            <w:webHidden/>
          </w:rPr>
        </w:r>
        <w:r w:rsidR="009764BA">
          <w:rPr>
            <w:noProof/>
            <w:webHidden/>
          </w:rPr>
          <w:fldChar w:fldCharType="separate"/>
        </w:r>
        <w:r w:rsidR="009764BA">
          <w:rPr>
            <w:noProof/>
            <w:webHidden/>
          </w:rPr>
          <w:t>11</w:t>
        </w:r>
        <w:r w:rsidR="009764BA">
          <w:rPr>
            <w:noProof/>
            <w:webHidden/>
          </w:rPr>
          <w:fldChar w:fldCharType="end"/>
        </w:r>
      </w:hyperlink>
    </w:p>
    <w:p w14:paraId="3E62F6DD" w14:textId="46E92A56" w:rsidR="009764BA" w:rsidRDefault="00AC7B38">
      <w:pPr>
        <w:pStyle w:val="TOC4"/>
        <w:rPr>
          <w:rFonts w:eastAsiaTheme="minorEastAsia" w:cstheme="minorBidi"/>
          <w:noProof/>
          <w:sz w:val="22"/>
          <w:szCs w:val="22"/>
        </w:rPr>
      </w:pPr>
      <w:hyperlink w:anchor="_Toc518567795" w:history="1">
        <w:r w:rsidR="009764BA" w:rsidRPr="00880725">
          <w:rPr>
            <w:rStyle w:val="Hyperlink"/>
            <w:noProof/>
            <w:lang w:eastAsia="en-US"/>
          </w:rPr>
          <w:t>22.</w:t>
        </w:r>
        <w:r w:rsidR="009764BA">
          <w:rPr>
            <w:rFonts w:eastAsiaTheme="minorEastAsia" w:cstheme="minorBidi"/>
            <w:noProof/>
            <w:sz w:val="22"/>
            <w:szCs w:val="22"/>
          </w:rPr>
          <w:tab/>
        </w:r>
        <w:r w:rsidR="009764BA" w:rsidRPr="00880725">
          <w:rPr>
            <w:rStyle w:val="Hyperlink"/>
            <w:noProof/>
            <w:lang w:eastAsia="en-US"/>
          </w:rPr>
          <w:t>Taxes, duties and government charges</w:t>
        </w:r>
        <w:r w:rsidR="009764BA">
          <w:rPr>
            <w:noProof/>
            <w:webHidden/>
          </w:rPr>
          <w:tab/>
        </w:r>
        <w:r w:rsidR="009764BA">
          <w:rPr>
            <w:noProof/>
            <w:webHidden/>
          </w:rPr>
          <w:fldChar w:fldCharType="begin"/>
        </w:r>
        <w:r w:rsidR="009764BA">
          <w:rPr>
            <w:noProof/>
            <w:webHidden/>
          </w:rPr>
          <w:instrText xml:space="preserve"> PAGEREF _Toc518567795 \h </w:instrText>
        </w:r>
        <w:r w:rsidR="009764BA">
          <w:rPr>
            <w:noProof/>
            <w:webHidden/>
          </w:rPr>
        </w:r>
        <w:r w:rsidR="009764BA">
          <w:rPr>
            <w:noProof/>
            <w:webHidden/>
          </w:rPr>
          <w:fldChar w:fldCharType="separate"/>
        </w:r>
        <w:r w:rsidR="009764BA">
          <w:rPr>
            <w:noProof/>
            <w:webHidden/>
          </w:rPr>
          <w:t>12</w:t>
        </w:r>
        <w:r w:rsidR="009764BA">
          <w:rPr>
            <w:noProof/>
            <w:webHidden/>
          </w:rPr>
          <w:fldChar w:fldCharType="end"/>
        </w:r>
      </w:hyperlink>
    </w:p>
    <w:p w14:paraId="75A54B8E" w14:textId="51FA54C5" w:rsidR="009764BA" w:rsidRDefault="00AC7B38">
      <w:pPr>
        <w:pStyle w:val="TOC4"/>
        <w:rPr>
          <w:rFonts w:eastAsiaTheme="minorEastAsia" w:cstheme="minorBidi"/>
          <w:noProof/>
          <w:sz w:val="22"/>
          <w:szCs w:val="22"/>
        </w:rPr>
      </w:pPr>
      <w:hyperlink w:anchor="_Toc518567796" w:history="1">
        <w:r w:rsidR="009764BA" w:rsidRPr="00880725">
          <w:rPr>
            <w:rStyle w:val="Hyperlink"/>
            <w:noProof/>
            <w:lang w:eastAsia="en-US"/>
          </w:rPr>
          <w:t>23.</w:t>
        </w:r>
        <w:r w:rsidR="009764BA">
          <w:rPr>
            <w:rFonts w:eastAsiaTheme="minorEastAsia" w:cstheme="minorBidi"/>
            <w:noProof/>
            <w:sz w:val="22"/>
            <w:szCs w:val="22"/>
          </w:rPr>
          <w:tab/>
        </w:r>
        <w:r w:rsidR="009764BA" w:rsidRPr="00880725">
          <w:rPr>
            <w:rStyle w:val="Hyperlink"/>
            <w:noProof/>
            <w:lang w:eastAsia="en-US"/>
          </w:rPr>
          <w:t>Fraud</w:t>
        </w:r>
        <w:r w:rsidR="009764BA">
          <w:rPr>
            <w:noProof/>
            <w:webHidden/>
          </w:rPr>
          <w:tab/>
        </w:r>
        <w:r w:rsidR="009764BA">
          <w:rPr>
            <w:noProof/>
            <w:webHidden/>
          </w:rPr>
          <w:fldChar w:fldCharType="begin"/>
        </w:r>
        <w:r w:rsidR="009764BA">
          <w:rPr>
            <w:noProof/>
            <w:webHidden/>
          </w:rPr>
          <w:instrText xml:space="preserve"> PAGEREF _Toc518567796 \h </w:instrText>
        </w:r>
        <w:r w:rsidR="009764BA">
          <w:rPr>
            <w:noProof/>
            <w:webHidden/>
          </w:rPr>
        </w:r>
        <w:r w:rsidR="009764BA">
          <w:rPr>
            <w:noProof/>
            <w:webHidden/>
          </w:rPr>
          <w:fldChar w:fldCharType="separate"/>
        </w:r>
        <w:r w:rsidR="009764BA">
          <w:rPr>
            <w:noProof/>
            <w:webHidden/>
          </w:rPr>
          <w:t>12</w:t>
        </w:r>
        <w:r w:rsidR="009764BA">
          <w:rPr>
            <w:noProof/>
            <w:webHidden/>
          </w:rPr>
          <w:fldChar w:fldCharType="end"/>
        </w:r>
      </w:hyperlink>
    </w:p>
    <w:p w14:paraId="61508D88" w14:textId="4B7664EA" w:rsidR="009764BA" w:rsidRDefault="00AC7B38">
      <w:pPr>
        <w:pStyle w:val="TOC3"/>
        <w:tabs>
          <w:tab w:val="right" w:pos="9836"/>
        </w:tabs>
        <w:rPr>
          <w:rFonts w:eastAsiaTheme="minorEastAsia" w:cstheme="minorBidi"/>
          <w:noProof/>
          <w:sz w:val="22"/>
          <w:szCs w:val="22"/>
        </w:rPr>
      </w:pPr>
      <w:hyperlink w:anchor="_Toc518567797" w:history="1">
        <w:r w:rsidR="009764BA" w:rsidRPr="00880725">
          <w:rPr>
            <w:rStyle w:val="Hyperlink"/>
            <w:noProof/>
            <w:lang w:eastAsia="en-US"/>
          </w:rPr>
          <w:t>Section A2.4 – Reports</w:t>
        </w:r>
        <w:r w:rsidR="009764BA">
          <w:rPr>
            <w:noProof/>
            <w:webHidden/>
          </w:rPr>
          <w:tab/>
        </w:r>
        <w:r w:rsidR="009764BA">
          <w:rPr>
            <w:noProof/>
            <w:webHidden/>
          </w:rPr>
          <w:fldChar w:fldCharType="begin"/>
        </w:r>
        <w:r w:rsidR="009764BA">
          <w:rPr>
            <w:noProof/>
            <w:webHidden/>
          </w:rPr>
          <w:instrText xml:space="preserve"> PAGEREF _Toc518567797 \h </w:instrText>
        </w:r>
        <w:r w:rsidR="009764BA">
          <w:rPr>
            <w:noProof/>
            <w:webHidden/>
          </w:rPr>
        </w:r>
        <w:r w:rsidR="009764BA">
          <w:rPr>
            <w:noProof/>
            <w:webHidden/>
          </w:rPr>
          <w:fldChar w:fldCharType="separate"/>
        </w:r>
        <w:r w:rsidR="009764BA">
          <w:rPr>
            <w:noProof/>
            <w:webHidden/>
          </w:rPr>
          <w:t>12</w:t>
        </w:r>
        <w:r w:rsidR="009764BA">
          <w:rPr>
            <w:noProof/>
            <w:webHidden/>
          </w:rPr>
          <w:fldChar w:fldCharType="end"/>
        </w:r>
      </w:hyperlink>
    </w:p>
    <w:p w14:paraId="6A52797D" w14:textId="275FF939" w:rsidR="009764BA" w:rsidRDefault="00AC7B38">
      <w:pPr>
        <w:pStyle w:val="TOC4"/>
        <w:rPr>
          <w:rFonts w:eastAsiaTheme="minorEastAsia" w:cstheme="minorBidi"/>
          <w:noProof/>
          <w:sz w:val="22"/>
          <w:szCs w:val="22"/>
        </w:rPr>
      </w:pPr>
      <w:hyperlink w:anchor="_Toc518567798" w:history="1">
        <w:r w:rsidR="009764BA" w:rsidRPr="00880725">
          <w:rPr>
            <w:rStyle w:val="Hyperlink"/>
            <w:noProof/>
            <w:lang w:eastAsia="en-US"/>
          </w:rPr>
          <w:t>24.</w:t>
        </w:r>
        <w:r w:rsidR="009764BA">
          <w:rPr>
            <w:rFonts w:eastAsiaTheme="minorEastAsia" w:cstheme="minorBidi"/>
            <w:noProof/>
            <w:sz w:val="22"/>
            <w:szCs w:val="22"/>
          </w:rPr>
          <w:tab/>
        </w:r>
        <w:r w:rsidR="009764BA" w:rsidRPr="00880725">
          <w:rPr>
            <w:rStyle w:val="Hyperlink"/>
            <w:noProof/>
            <w:lang w:eastAsia="en-US"/>
          </w:rPr>
          <w:t>General reporting</w:t>
        </w:r>
        <w:r w:rsidR="009764BA">
          <w:rPr>
            <w:noProof/>
            <w:webHidden/>
          </w:rPr>
          <w:tab/>
        </w:r>
        <w:r w:rsidR="009764BA">
          <w:rPr>
            <w:noProof/>
            <w:webHidden/>
          </w:rPr>
          <w:fldChar w:fldCharType="begin"/>
        </w:r>
        <w:r w:rsidR="009764BA">
          <w:rPr>
            <w:noProof/>
            <w:webHidden/>
          </w:rPr>
          <w:instrText xml:space="preserve"> PAGEREF _Toc518567798 \h </w:instrText>
        </w:r>
        <w:r w:rsidR="009764BA">
          <w:rPr>
            <w:noProof/>
            <w:webHidden/>
          </w:rPr>
        </w:r>
        <w:r w:rsidR="009764BA">
          <w:rPr>
            <w:noProof/>
            <w:webHidden/>
          </w:rPr>
          <w:fldChar w:fldCharType="separate"/>
        </w:r>
        <w:r w:rsidR="009764BA">
          <w:rPr>
            <w:noProof/>
            <w:webHidden/>
          </w:rPr>
          <w:t>12</w:t>
        </w:r>
        <w:r w:rsidR="009764BA">
          <w:rPr>
            <w:noProof/>
            <w:webHidden/>
          </w:rPr>
          <w:fldChar w:fldCharType="end"/>
        </w:r>
      </w:hyperlink>
    </w:p>
    <w:p w14:paraId="790B9D81" w14:textId="0F762D60" w:rsidR="009764BA" w:rsidRDefault="00AC7B38">
      <w:pPr>
        <w:pStyle w:val="TOC4"/>
        <w:rPr>
          <w:rFonts w:eastAsiaTheme="minorEastAsia" w:cstheme="minorBidi"/>
          <w:noProof/>
          <w:sz w:val="22"/>
          <w:szCs w:val="22"/>
        </w:rPr>
      </w:pPr>
      <w:hyperlink w:anchor="_Toc518567799" w:history="1">
        <w:r w:rsidR="009764BA" w:rsidRPr="00880725">
          <w:rPr>
            <w:rStyle w:val="Hyperlink"/>
            <w:noProof/>
            <w:lang w:eastAsia="en-US"/>
          </w:rPr>
          <w:t>25.</w:t>
        </w:r>
        <w:r w:rsidR="009764BA">
          <w:rPr>
            <w:rFonts w:eastAsiaTheme="minorEastAsia" w:cstheme="minorBidi"/>
            <w:noProof/>
            <w:sz w:val="22"/>
            <w:szCs w:val="22"/>
          </w:rPr>
          <w:tab/>
        </w:r>
        <w:r w:rsidR="009764BA" w:rsidRPr="00880725">
          <w:rPr>
            <w:rStyle w:val="Hyperlink"/>
            <w:noProof/>
            <w:lang w:eastAsia="en-US"/>
          </w:rPr>
          <w:t>Financial statements and guarantees</w:t>
        </w:r>
        <w:r w:rsidR="009764BA">
          <w:rPr>
            <w:noProof/>
            <w:webHidden/>
          </w:rPr>
          <w:tab/>
        </w:r>
        <w:r w:rsidR="009764BA">
          <w:rPr>
            <w:noProof/>
            <w:webHidden/>
          </w:rPr>
          <w:fldChar w:fldCharType="begin"/>
        </w:r>
        <w:r w:rsidR="009764BA">
          <w:rPr>
            <w:noProof/>
            <w:webHidden/>
          </w:rPr>
          <w:instrText xml:space="preserve"> PAGEREF _Toc518567799 \h </w:instrText>
        </w:r>
        <w:r w:rsidR="009764BA">
          <w:rPr>
            <w:noProof/>
            <w:webHidden/>
          </w:rPr>
        </w:r>
        <w:r w:rsidR="009764BA">
          <w:rPr>
            <w:noProof/>
            <w:webHidden/>
          </w:rPr>
          <w:fldChar w:fldCharType="separate"/>
        </w:r>
        <w:r w:rsidR="009764BA">
          <w:rPr>
            <w:noProof/>
            <w:webHidden/>
          </w:rPr>
          <w:t>13</w:t>
        </w:r>
        <w:r w:rsidR="009764BA">
          <w:rPr>
            <w:noProof/>
            <w:webHidden/>
          </w:rPr>
          <w:fldChar w:fldCharType="end"/>
        </w:r>
      </w:hyperlink>
    </w:p>
    <w:p w14:paraId="4DA649AF" w14:textId="1504668A" w:rsidR="009764BA" w:rsidRDefault="00AC7B38">
      <w:pPr>
        <w:pStyle w:val="TOC3"/>
        <w:tabs>
          <w:tab w:val="right" w:pos="9836"/>
        </w:tabs>
        <w:rPr>
          <w:rFonts w:eastAsiaTheme="minorEastAsia" w:cstheme="minorBidi"/>
          <w:noProof/>
          <w:sz w:val="22"/>
          <w:szCs w:val="22"/>
        </w:rPr>
      </w:pPr>
      <w:hyperlink w:anchor="_Toc518567800" w:history="1">
        <w:r w:rsidR="009764BA" w:rsidRPr="00880725">
          <w:rPr>
            <w:rStyle w:val="Hyperlink"/>
            <w:noProof/>
            <w:lang w:eastAsia="en-US"/>
          </w:rPr>
          <w:t>Section A2.5 – Assessment and management of Provider’s performance</w:t>
        </w:r>
        <w:r w:rsidR="009764BA">
          <w:rPr>
            <w:noProof/>
            <w:webHidden/>
          </w:rPr>
          <w:tab/>
        </w:r>
        <w:r w:rsidR="009764BA">
          <w:rPr>
            <w:noProof/>
            <w:webHidden/>
          </w:rPr>
          <w:fldChar w:fldCharType="begin"/>
        </w:r>
        <w:r w:rsidR="009764BA">
          <w:rPr>
            <w:noProof/>
            <w:webHidden/>
          </w:rPr>
          <w:instrText xml:space="preserve"> PAGEREF _Toc518567800 \h </w:instrText>
        </w:r>
        <w:r w:rsidR="009764BA">
          <w:rPr>
            <w:noProof/>
            <w:webHidden/>
          </w:rPr>
        </w:r>
        <w:r w:rsidR="009764BA">
          <w:rPr>
            <w:noProof/>
            <w:webHidden/>
          </w:rPr>
          <w:fldChar w:fldCharType="separate"/>
        </w:r>
        <w:r w:rsidR="009764BA">
          <w:rPr>
            <w:noProof/>
            <w:webHidden/>
          </w:rPr>
          <w:t>13</w:t>
        </w:r>
        <w:r w:rsidR="009764BA">
          <w:rPr>
            <w:noProof/>
            <w:webHidden/>
          </w:rPr>
          <w:fldChar w:fldCharType="end"/>
        </w:r>
      </w:hyperlink>
    </w:p>
    <w:p w14:paraId="7F65A718" w14:textId="3D510431" w:rsidR="009764BA" w:rsidRDefault="00AC7B38">
      <w:pPr>
        <w:pStyle w:val="TOC4"/>
        <w:rPr>
          <w:rFonts w:eastAsiaTheme="minorEastAsia" w:cstheme="minorBidi"/>
          <w:noProof/>
          <w:sz w:val="22"/>
          <w:szCs w:val="22"/>
        </w:rPr>
      </w:pPr>
      <w:hyperlink w:anchor="_Toc518567801" w:history="1">
        <w:r w:rsidR="009764BA" w:rsidRPr="00880725">
          <w:rPr>
            <w:rStyle w:val="Hyperlink"/>
            <w:noProof/>
            <w:lang w:eastAsia="en-US"/>
          </w:rPr>
          <w:t>26.</w:t>
        </w:r>
        <w:r w:rsidR="009764BA">
          <w:rPr>
            <w:rFonts w:eastAsiaTheme="minorEastAsia" w:cstheme="minorBidi"/>
            <w:noProof/>
            <w:sz w:val="22"/>
            <w:szCs w:val="22"/>
          </w:rPr>
          <w:tab/>
        </w:r>
        <w:r w:rsidR="009764BA" w:rsidRPr="00880725">
          <w:rPr>
            <w:rStyle w:val="Hyperlink"/>
            <w:noProof/>
            <w:lang w:eastAsia="en-US"/>
          </w:rPr>
          <w:t>Evaluation activities</w:t>
        </w:r>
        <w:r w:rsidR="009764BA">
          <w:rPr>
            <w:noProof/>
            <w:webHidden/>
          </w:rPr>
          <w:tab/>
        </w:r>
        <w:r w:rsidR="009764BA">
          <w:rPr>
            <w:noProof/>
            <w:webHidden/>
          </w:rPr>
          <w:fldChar w:fldCharType="begin"/>
        </w:r>
        <w:r w:rsidR="009764BA">
          <w:rPr>
            <w:noProof/>
            <w:webHidden/>
          </w:rPr>
          <w:instrText xml:space="preserve"> PAGEREF _Toc518567801 \h </w:instrText>
        </w:r>
        <w:r w:rsidR="009764BA">
          <w:rPr>
            <w:noProof/>
            <w:webHidden/>
          </w:rPr>
        </w:r>
        <w:r w:rsidR="009764BA">
          <w:rPr>
            <w:noProof/>
            <w:webHidden/>
          </w:rPr>
          <w:fldChar w:fldCharType="separate"/>
        </w:r>
        <w:r w:rsidR="009764BA">
          <w:rPr>
            <w:noProof/>
            <w:webHidden/>
          </w:rPr>
          <w:t>13</w:t>
        </w:r>
        <w:r w:rsidR="009764BA">
          <w:rPr>
            <w:noProof/>
            <w:webHidden/>
          </w:rPr>
          <w:fldChar w:fldCharType="end"/>
        </w:r>
      </w:hyperlink>
    </w:p>
    <w:p w14:paraId="79C852D4" w14:textId="37C81B68" w:rsidR="009764BA" w:rsidRDefault="00AC7B38">
      <w:pPr>
        <w:pStyle w:val="TOC4"/>
        <w:rPr>
          <w:rFonts w:eastAsiaTheme="minorEastAsia" w:cstheme="minorBidi"/>
          <w:noProof/>
          <w:sz w:val="22"/>
          <w:szCs w:val="22"/>
        </w:rPr>
      </w:pPr>
      <w:hyperlink w:anchor="_Toc518567802" w:history="1">
        <w:r w:rsidR="009764BA" w:rsidRPr="00880725">
          <w:rPr>
            <w:rStyle w:val="Hyperlink"/>
            <w:noProof/>
            <w:lang w:eastAsia="en-US"/>
          </w:rPr>
          <w:t>27.</w:t>
        </w:r>
        <w:r w:rsidR="009764BA">
          <w:rPr>
            <w:rFonts w:eastAsiaTheme="minorEastAsia" w:cstheme="minorBidi"/>
            <w:noProof/>
            <w:sz w:val="22"/>
            <w:szCs w:val="22"/>
          </w:rPr>
          <w:tab/>
        </w:r>
        <w:r w:rsidR="009764BA" w:rsidRPr="00880725">
          <w:rPr>
            <w:rStyle w:val="Hyperlink"/>
            <w:noProof/>
            <w:lang w:eastAsia="en-US"/>
          </w:rPr>
          <w:t>Programme Assurance Activities</w:t>
        </w:r>
        <w:r w:rsidR="009764BA">
          <w:rPr>
            <w:noProof/>
            <w:webHidden/>
          </w:rPr>
          <w:tab/>
        </w:r>
        <w:r w:rsidR="009764BA">
          <w:rPr>
            <w:noProof/>
            <w:webHidden/>
          </w:rPr>
          <w:fldChar w:fldCharType="begin"/>
        </w:r>
        <w:r w:rsidR="009764BA">
          <w:rPr>
            <w:noProof/>
            <w:webHidden/>
          </w:rPr>
          <w:instrText xml:space="preserve"> PAGEREF _Toc518567802 \h </w:instrText>
        </w:r>
        <w:r w:rsidR="009764BA">
          <w:rPr>
            <w:noProof/>
            <w:webHidden/>
          </w:rPr>
        </w:r>
        <w:r w:rsidR="009764BA">
          <w:rPr>
            <w:noProof/>
            <w:webHidden/>
          </w:rPr>
          <w:fldChar w:fldCharType="separate"/>
        </w:r>
        <w:r w:rsidR="009764BA">
          <w:rPr>
            <w:noProof/>
            <w:webHidden/>
          </w:rPr>
          <w:t>14</w:t>
        </w:r>
        <w:r w:rsidR="009764BA">
          <w:rPr>
            <w:noProof/>
            <w:webHidden/>
          </w:rPr>
          <w:fldChar w:fldCharType="end"/>
        </w:r>
      </w:hyperlink>
    </w:p>
    <w:p w14:paraId="151E8CD3" w14:textId="25C1F51A" w:rsidR="009764BA" w:rsidRDefault="00AC7B38">
      <w:pPr>
        <w:pStyle w:val="TOC4"/>
        <w:rPr>
          <w:rFonts w:eastAsiaTheme="minorEastAsia" w:cstheme="minorBidi"/>
          <w:noProof/>
          <w:sz w:val="22"/>
          <w:szCs w:val="22"/>
        </w:rPr>
      </w:pPr>
      <w:hyperlink w:anchor="_Toc518567803" w:history="1">
        <w:r w:rsidR="009764BA" w:rsidRPr="00880725">
          <w:rPr>
            <w:rStyle w:val="Hyperlink"/>
            <w:noProof/>
            <w:lang w:eastAsia="en-US"/>
          </w:rPr>
          <w:t>28.</w:t>
        </w:r>
        <w:r w:rsidR="009764BA">
          <w:rPr>
            <w:rFonts w:eastAsiaTheme="minorEastAsia" w:cstheme="minorBidi"/>
            <w:noProof/>
            <w:sz w:val="22"/>
            <w:szCs w:val="22"/>
          </w:rPr>
          <w:tab/>
        </w:r>
        <w:r w:rsidR="009764BA" w:rsidRPr="00880725">
          <w:rPr>
            <w:rStyle w:val="Hyperlink"/>
            <w:noProof/>
            <w:lang w:eastAsia="en-US"/>
          </w:rPr>
          <w:t>Performance assessments</w:t>
        </w:r>
        <w:r w:rsidR="009764BA">
          <w:rPr>
            <w:noProof/>
            <w:webHidden/>
          </w:rPr>
          <w:tab/>
        </w:r>
        <w:r w:rsidR="009764BA">
          <w:rPr>
            <w:noProof/>
            <w:webHidden/>
          </w:rPr>
          <w:fldChar w:fldCharType="begin"/>
        </w:r>
        <w:r w:rsidR="009764BA">
          <w:rPr>
            <w:noProof/>
            <w:webHidden/>
          </w:rPr>
          <w:instrText xml:space="preserve"> PAGEREF _Toc518567803 \h </w:instrText>
        </w:r>
        <w:r w:rsidR="009764BA">
          <w:rPr>
            <w:noProof/>
            <w:webHidden/>
          </w:rPr>
        </w:r>
        <w:r w:rsidR="009764BA">
          <w:rPr>
            <w:noProof/>
            <w:webHidden/>
          </w:rPr>
          <w:fldChar w:fldCharType="separate"/>
        </w:r>
        <w:r w:rsidR="009764BA">
          <w:rPr>
            <w:noProof/>
            <w:webHidden/>
          </w:rPr>
          <w:t>14</w:t>
        </w:r>
        <w:r w:rsidR="009764BA">
          <w:rPr>
            <w:noProof/>
            <w:webHidden/>
          </w:rPr>
          <w:fldChar w:fldCharType="end"/>
        </w:r>
      </w:hyperlink>
    </w:p>
    <w:p w14:paraId="500D2D3A" w14:textId="04D4B7C6" w:rsidR="009764BA" w:rsidRDefault="00AC7B38">
      <w:pPr>
        <w:pStyle w:val="TOC4"/>
        <w:rPr>
          <w:rFonts w:eastAsiaTheme="minorEastAsia" w:cstheme="minorBidi"/>
          <w:noProof/>
          <w:sz w:val="22"/>
          <w:szCs w:val="22"/>
        </w:rPr>
      </w:pPr>
      <w:hyperlink w:anchor="_Toc518567804" w:history="1">
        <w:r w:rsidR="009764BA" w:rsidRPr="00880725">
          <w:rPr>
            <w:rStyle w:val="Hyperlink"/>
            <w:noProof/>
            <w:lang w:eastAsia="en-US"/>
          </w:rPr>
          <w:t>29.</w:t>
        </w:r>
        <w:r w:rsidR="009764BA">
          <w:rPr>
            <w:rFonts w:eastAsiaTheme="minorEastAsia" w:cstheme="minorBidi"/>
            <w:noProof/>
            <w:sz w:val="22"/>
            <w:szCs w:val="22"/>
          </w:rPr>
          <w:tab/>
        </w:r>
        <w:r w:rsidR="009764BA" w:rsidRPr="00880725">
          <w:rPr>
            <w:rStyle w:val="Hyperlink"/>
            <w:noProof/>
            <w:lang w:eastAsia="en-US"/>
          </w:rPr>
          <w:t>Sample reviews</w:t>
        </w:r>
        <w:r w:rsidR="009764BA">
          <w:rPr>
            <w:noProof/>
            <w:webHidden/>
          </w:rPr>
          <w:tab/>
        </w:r>
        <w:r w:rsidR="009764BA">
          <w:rPr>
            <w:noProof/>
            <w:webHidden/>
          </w:rPr>
          <w:fldChar w:fldCharType="begin"/>
        </w:r>
        <w:r w:rsidR="009764BA">
          <w:rPr>
            <w:noProof/>
            <w:webHidden/>
          </w:rPr>
          <w:instrText xml:space="preserve"> PAGEREF _Toc518567804 \h </w:instrText>
        </w:r>
        <w:r w:rsidR="009764BA">
          <w:rPr>
            <w:noProof/>
            <w:webHidden/>
          </w:rPr>
        </w:r>
        <w:r w:rsidR="009764BA">
          <w:rPr>
            <w:noProof/>
            <w:webHidden/>
          </w:rPr>
          <w:fldChar w:fldCharType="separate"/>
        </w:r>
        <w:r w:rsidR="009764BA">
          <w:rPr>
            <w:noProof/>
            <w:webHidden/>
          </w:rPr>
          <w:t>15</w:t>
        </w:r>
        <w:r w:rsidR="009764BA">
          <w:rPr>
            <w:noProof/>
            <w:webHidden/>
          </w:rPr>
          <w:fldChar w:fldCharType="end"/>
        </w:r>
      </w:hyperlink>
    </w:p>
    <w:p w14:paraId="248CFB37" w14:textId="2D585A60" w:rsidR="009764BA" w:rsidRDefault="00AC7B38">
      <w:pPr>
        <w:pStyle w:val="TOC3"/>
        <w:tabs>
          <w:tab w:val="right" w:pos="9836"/>
        </w:tabs>
        <w:rPr>
          <w:rFonts w:eastAsiaTheme="minorEastAsia" w:cstheme="minorBidi"/>
          <w:noProof/>
          <w:sz w:val="22"/>
          <w:szCs w:val="22"/>
        </w:rPr>
      </w:pPr>
      <w:hyperlink w:anchor="_Toc518567805" w:history="1">
        <w:r w:rsidR="009764BA" w:rsidRPr="00880725">
          <w:rPr>
            <w:rStyle w:val="Hyperlink"/>
            <w:noProof/>
            <w:lang w:eastAsia="en-US"/>
          </w:rPr>
          <w:t>Section A2.6 – Customer feedback</w:t>
        </w:r>
        <w:r w:rsidR="009764BA">
          <w:rPr>
            <w:noProof/>
            <w:webHidden/>
          </w:rPr>
          <w:tab/>
        </w:r>
        <w:r w:rsidR="009764BA">
          <w:rPr>
            <w:noProof/>
            <w:webHidden/>
          </w:rPr>
          <w:fldChar w:fldCharType="begin"/>
        </w:r>
        <w:r w:rsidR="009764BA">
          <w:rPr>
            <w:noProof/>
            <w:webHidden/>
          </w:rPr>
          <w:instrText xml:space="preserve"> PAGEREF _Toc518567805 \h </w:instrText>
        </w:r>
        <w:r w:rsidR="009764BA">
          <w:rPr>
            <w:noProof/>
            <w:webHidden/>
          </w:rPr>
        </w:r>
        <w:r w:rsidR="009764BA">
          <w:rPr>
            <w:noProof/>
            <w:webHidden/>
          </w:rPr>
          <w:fldChar w:fldCharType="separate"/>
        </w:r>
        <w:r w:rsidR="009764BA">
          <w:rPr>
            <w:noProof/>
            <w:webHidden/>
          </w:rPr>
          <w:t>16</w:t>
        </w:r>
        <w:r w:rsidR="009764BA">
          <w:rPr>
            <w:noProof/>
            <w:webHidden/>
          </w:rPr>
          <w:fldChar w:fldCharType="end"/>
        </w:r>
      </w:hyperlink>
    </w:p>
    <w:p w14:paraId="4F8E2B18" w14:textId="22C00893" w:rsidR="009764BA" w:rsidRDefault="00AC7B38">
      <w:pPr>
        <w:pStyle w:val="TOC4"/>
        <w:rPr>
          <w:rFonts w:eastAsiaTheme="minorEastAsia" w:cstheme="minorBidi"/>
          <w:noProof/>
          <w:sz w:val="22"/>
          <w:szCs w:val="22"/>
        </w:rPr>
      </w:pPr>
      <w:hyperlink w:anchor="_Toc518567806" w:history="1">
        <w:r w:rsidR="009764BA" w:rsidRPr="00880725">
          <w:rPr>
            <w:rStyle w:val="Hyperlink"/>
            <w:noProof/>
            <w:lang w:eastAsia="en-US"/>
          </w:rPr>
          <w:t>30.</w:t>
        </w:r>
        <w:r w:rsidR="009764BA">
          <w:rPr>
            <w:rFonts w:eastAsiaTheme="minorEastAsia" w:cstheme="minorBidi"/>
            <w:noProof/>
            <w:sz w:val="22"/>
            <w:szCs w:val="22"/>
          </w:rPr>
          <w:tab/>
        </w:r>
        <w:r w:rsidR="009764BA" w:rsidRPr="00880725">
          <w:rPr>
            <w:rStyle w:val="Hyperlink"/>
            <w:noProof/>
            <w:lang w:eastAsia="en-US"/>
          </w:rPr>
          <w:t>Customer feedback process and Customer feedback register</w:t>
        </w:r>
        <w:r w:rsidR="009764BA">
          <w:rPr>
            <w:noProof/>
            <w:webHidden/>
          </w:rPr>
          <w:tab/>
        </w:r>
        <w:r w:rsidR="009764BA">
          <w:rPr>
            <w:noProof/>
            <w:webHidden/>
          </w:rPr>
          <w:fldChar w:fldCharType="begin"/>
        </w:r>
        <w:r w:rsidR="009764BA">
          <w:rPr>
            <w:noProof/>
            <w:webHidden/>
          </w:rPr>
          <w:instrText xml:space="preserve"> PAGEREF _Toc518567806 \h </w:instrText>
        </w:r>
        <w:r w:rsidR="009764BA">
          <w:rPr>
            <w:noProof/>
            <w:webHidden/>
          </w:rPr>
        </w:r>
        <w:r w:rsidR="009764BA">
          <w:rPr>
            <w:noProof/>
            <w:webHidden/>
          </w:rPr>
          <w:fldChar w:fldCharType="separate"/>
        </w:r>
        <w:r w:rsidR="009764BA">
          <w:rPr>
            <w:noProof/>
            <w:webHidden/>
          </w:rPr>
          <w:t>16</w:t>
        </w:r>
        <w:r w:rsidR="009764BA">
          <w:rPr>
            <w:noProof/>
            <w:webHidden/>
          </w:rPr>
          <w:fldChar w:fldCharType="end"/>
        </w:r>
      </w:hyperlink>
    </w:p>
    <w:p w14:paraId="1C1827D0" w14:textId="11159C46" w:rsidR="009764BA" w:rsidRDefault="00AC7B38">
      <w:pPr>
        <w:pStyle w:val="TOC2"/>
        <w:tabs>
          <w:tab w:val="right" w:pos="9836"/>
        </w:tabs>
        <w:rPr>
          <w:rFonts w:eastAsiaTheme="minorEastAsia" w:cstheme="minorBidi"/>
          <w:b w:val="0"/>
          <w:bCs w:val="0"/>
          <w:noProof/>
          <w:sz w:val="22"/>
          <w:szCs w:val="22"/>
        </w:rPr>
      </w:pPr>
      <w:hyperlink w:anchor="_Toc518567807" w:history="1">
        <w:r w:rsidR="009764BA" w:rsidRPr="00880725">
          <w:rPr>
            <w:rStyle w:val="Hyperlink"/>
            <w:noProof/>
            <w:lang w:eastAsia="en-US"/>
          </w:rPr>
          <w:t>CHAPTER A3 – INFORMATION MANAGEMENT</w:t>
        </w:r>
        <w:r w:rsidR="009764BA">
          <w:rPr>
            <w:noProof/>
            <w:webHidden/>
          </w:rPr>
          <w:tab/>
        </w:r>
        <w:r w:rsidR="009764BA">
          <w:rPr>
            <w:noProof/>
            <w:webHidden/>
          </w:rPr>
          <w:fldChar w:fldCharType="begin"/>
        </w:r>
        <w:r w:rsidR="009764BA">
          <w:rPr>
            <w:noProof/>
            <w:webHidden/>
          </w:rPr>
          <w:instrText xml:space="preserve"> PAGEREF _Toc518567807 \h </w:instrText>
        </w:r>
        <w:r w:rsidR="009764BA">
          <w:rPr>
            <w:noProof/>
            <w:webHidden/>
          </w:rPr>
        </w:r>
        <w:r w:rsidR="009764BA">
          <w:rPr>
            <w:noProof/>
            <w:webHidden/>
          </w:rPr>
          <w:fldChar w:fldCharType="separate"/>
        </w:r>
        <w:r w:rsidR="009764BA">
          <w:rPr>
            <w:noProof/>
            <w:webHidden/>
          </w:rPr>
          <w:t>17</w:t>
        </w:r>
        <w:r w:rsidR="009764BA">
          <w:rPr>
            <w:noProof/>
            <w:webHidden/>
          </w:rPr>
          <w:fldChar w:fldCharType="end"/>
        </w:r>
      </w:hyperlink>
    </w:p>
    <w:p w14:paraId="65BC2636" w14:textId="3127B3D2" w:rsidR="009764BA" w:rsidRDefault="00AC7B38">
      <w:pPr>
        <w:pStyle w:val="TOC3"/>
        <w:tabs>
          <w:tab w:val="right" w:pos="9836"/>
        </w:tabs>
        <w:rPr>
          <w:rFonts w:eastAsiaTheme="minorEastAsia" w:cstheme="minorBidi"/>
          <w:noProof/>
          <w:sz w:val="22"/>
          <w:szCs w:val="22"/>
        </w:rPr>
      </w:pPr>
      <w:hyperlink w:anchor="_Toc518567808" w:history="1">
        <w:r w:rsidR="009764BA" w:rsidRPr="00880725">
          <w:rPr>
            <w:rStyle w:val="Hyperlink"/>
            <w:noProof/>
            <w:lang w:eastAsia="en-US"/>
          </w:rPr>
          <w:t>Section A3.1 – Information Technology</w:t>
        </w:r>
        <w:r w:rsidR="009764BA">
          <w:rPr>
            <w:noProof/>
            <w:webHidden/>
          </w:rPr>
          <w:tab/>
        </w:r>
        <w:r w:rsidR="009764BA">
          <w:rPr>
            <w:noProof/>
            <w:webHidden/>
          </w:rPr>
          <w:fldChar w:fldCharType="begin"/>
        </w:r>
        <w:r w:rsidR="009764BA">
          <w:rPr>
            <w:noProof/>
            <w:webHidden/>
          </w:rPr>
          <w:instrText xml:space="preserve"> PAGEREF _Toc518567808 \h </w:instrText>
        </w:r>
        <w:r w:rsidR="009764BA">
          <w:rPr>
            <w:noProof/>
            <w:webHidden/>
          </w:rPr>
        </w:r>
        <w:r w:rsidR="009764BA">
          <w:rPr>
            <w:noProof/>
            <w:webHidden/>
          </w:rPr>
          <w:fldChar w:fldCharType="separate"/>
        </w:r>
        <w:r w:rsidR="009764BA">
          <w:rPr>
            <w:noProof/>
            <w:webHidden/>
          </w:rPr>
          <w:t>17</w:t>
        </w:r>
        <w:r w:rsidR="009764BA">
          <w:rPr>
            <w:noProof/>
            <w:webHidden/>
          </w:rPr>
          <w:fldChar w:fldCharType="end"/>
        </w:r>
      </w:hyperlink>
    </w:p>
    <w:p w14:paraId="7E12C2AD" w14:textId="2D2B85A0" w:rsidR="009764BA" w:rsidRDefault="00AC7B38">
      <w:pPr>
        <w:pStyle w:val="TOC4"/>
        <w:rPr>
          <w:rFonts w:eastAsiaTheme="minorEastAsia" w:cstheme="minorBidi"/>
          <w:noProof/>
          <w:sz w:val="22"/>
          <w:szCs w:val="22"/>
        </w:rPr>
      </w:pPr>
      <w:hyperlink w:anchor="_Toc518567809" w:history="1">
        <w:r w:rsidR="009764BA" w:rsidRPr="00880725">
          <w:rPr>
            <w:rStyle w:val="Hyperlink"/>
            <w:noProof/>
            <w:lang w:eastAsia="en-US"/>
          </w:rPr>
          <w:t>31.</w:t>
        </w:r>
        <w:r w:rsidR="009764BA">
          <w:rPr>
            <w:rFonts w:eastAsiaTheme="minorEastAsia" w:cstheme="minorBidi"/>
            <w:noProof/>
            <w:sz w:val="22"/>
            <w:szCs w:val="22"/>
          </w:rPr>
          <w:tab/>
        </w:r>
        <w:r w:rsidR="009764BA" w:rsidRPr="00880725">
          <w:rPr>
            <w:rStyle w:val="Hyperlink"/>
            <w:noProof/>
            <w:lang w:eastAsia="en-US"/>
          </w:rPr>
          <w:t>General</w:t>
        </w:r>
        <w:r w:rsidR="009764BA">
          <w:rPr>
            <w:noProof/>
            <w:webHidden/>
          </w:rPr>
          <w:tab/>
        </w:r>
        <w:r w:rsidR="009764BA">
          <w:rPr>
            <w:noProof/>
            <w:webHidden/>
          </w:rPr>
          <w:fldChar w:fldCharType="begin"/>
        </w:r>
        <w:r w:rsidR="009764BA">
          <w:rPr>
            <w:noProof/>
            <w:webHidden/>
          </w:rPr>
          <w:instrText xml:space="preserve"> PAGEREF _Toc518567809 \h </w:instrText>
        </w:r>
        <w:r w:rsidR="009764BA">
          <w:rPr>
            <w:noProof/>
            <w:webHidden/>
          </w:rPr>
        </w:r>
        <w:r w:rsidR="009764BA">
          <w:rPr>
            <w:noProof/>
            <w:webHidden/>
          </w:rPr>
          <w:fldChar w:fldCharType="separate"/>
        </w:r>
        <w:r w:rsidR="009764BA">
          <w:rPr>
            <w:noProof/>
            <w:webHidden/>
          </w:rPr>
          <w:t>17</w:t>
        </w:r>
        <w:r w:rsidR="009764BA">
          <w:rPr>
            <w:noProof/>
            <w:webHidden/>
          </w:rPr>
          <w:fldChar w:fldCharType="end"/>
        </w:r>
      </w:hyperlink>
    </w:p>
    <w:p w14:paraId="30C3579E" w14:textId="50C7D911" w:rsidR="009764BA" w:rsidRDefault="00AC7B38">
      <w:pPr>
        <w:pStyle w:val="TOC4"/>
        <w:rPr>
          <w:rFonts w:eastAsiaTheme="minorEastAsia" w:cstheme="minorBidi"/>
          <w:noProof/>
          <w:sz w:val="22"/>
          <w:szCs w:val="22"/>
        </w:rPr>
      </w:pPr>
      <w:hyperlink w:anchor="_Toc518567810" w:history="1">
        <w:r w:rsidR="009764BA" w:rsidRPr="00880725">
          <w:rPr>
            <w:rStyle w:val="Hyperlink"/>
            <w:noProof/>
            <w:lang w:eastAsia="en-US"/>
          </w:rPr>
          <w:t>32.</w:t>
        </w:r>
        <w:r w:rsidR="009764BA">
          <w:rPr>
            <w:rFonts w:eastAsiaTheme="minorEastAsia" w:cstheme="minorBidi"/>
            <w:noProof/>
            <w:sz w:val="22"/>
            <w:szCs w:val="22"/>
          </w:rPr>
          <w:tab/>
        </w:r>
        <w:r w:rsidR="009764BA" w:rsidRPr="00880725">
          <w:rPr>
            <w:rStyle w:val="Hyperlink"/>
            <w:noProof/>
            <w:lang w:eastAsia="en-US"/>
          </w:rPr>
          <w:t>Access and security</w:t>
        </w:r>
        <w:r w:rsidR="009764BA">
          <w:rPr>
            <w:noProof/>
            <w:webHidden/>
          </w:rPr>
          <w:tab/>
        </w:r>
        <w:r w:rsidR="009764BA">
          <w:rPr>
            <w:noProof/>
            <w:webHidden/>
          </w:rPr>
          <w:fldChar w:fldCharType="begin"/>
        </w:r>
        <w:r w:rsidR="009764BA">
          <w:rPr>
            <w:noProof/>
            <w:webHidden/>
          </w:rPr>
          <w:instrText xml:space="preserve"> PAGEREF _Toc518567810 \h </w:instrText>
        </w:r>
        <w:r w:rsidR="009764BA">
          <w:rPr>
            <w:noProof/>
            <w:webHidden/>
          </w:rPr>
        </w:r>
        <w:r w:rsidR="009764BA">
          <w:rPr>
            <w:noProof/>
            <w:webHidden/>
          </w:rPr>
          <w:fldChar w:fldCharType="separate"/>
        </w:r>
        <w:r w:rsidR="009764BA">
          <w:rPr>
            <w:noProof/>
            <w:webHidden/>
          </w:rPr>
          <w:t>18</w:t>
        </w:r>
        <w:r w:rsidR="009764BA">
          <w:rPr>
            <w:noProof/>
            <w:webHidden/>
          </w:rPr>
          <w:fldChar w:fldCharType="end"/>
        </w:r>
      </w:hyperlink>
    </w:p>
    <w:p w14:paraId="51050A1C" w14:textId="1D2619F4" w:rsidR="009764BA" w:rsidRDefault="00AC7B38">
      <w:pPr>
        <w:pStyle w:val="TOC3"/>
        <w:tabs>
          <w:tab w:val="right" w:pos="9836"/>
        </w:tabs>
        <w:rPr>
          <w:rFonts w:eastAsiaTheme="minorEastAsia" w:cstheme="minorBidi"/>
          <w:noProof/>
          <w:sz w:val="22"/>
          <w:szCs w:val="22"/>
        </w:rPr>
      </w:pPr>
      <w:hyperlink w:anchor="_Toc518567811" w:history="1">
        <w:r w:rsidR="009764BA" w:rsidRPr="00880725">
          <w:rPr>
            <w:rStyle w:val="Hyperlink"/>
            <w:noProof/>
            <w:lang w:eastAsia="en-US"/>
          </w:rPr>
          <w:t>Section A3.2 – Property rights</w:t>
        </w:r>
        <w:r w:rsidR="009764BA">
          <w:rPr>
            <w:noProof/>
            <w:webHidden/>
          </w:rPr>
          <w:tab/>
        </w:r>
        <w:r w:rsidR="009764BA">
          <w:rPr>
            <w:noProof/>
            <w:webHidden/>
          </w:rPr>
          <w:fldChar w:fldCharType="begin"/>
        </w:r>
        <w:r w:rsidR="009764BA">
          <w:rPr>
            <w:noProof/>
            <w:webHidden/>
          </w:rPr>
          <w:instrText xml:space="preserve"> PAGEREF _Toc518567811 \h </w:instrText>
        </w:r>
        <w:r w:rsidR="009764BA">
          <w:rPr>
            <w:noProof/>
            <w:webHidden/>
          </w:rPr>
        </w:r>
        <w:r w:rsidR="009764BA">
          <w:rPr>
            <w:noProof/>
            <w:webHidden/>
          </w:rPr>
          <w:fldChar w:fldCharType="separate"/>
        </w:r>
        <w:r w:rsidR="009764BA">
          <w:rPr>
            <w:noProof/>
            <w:webHidden/>
          </w:rPr>
          <w:t>22</w:t>
        </w:r>
        <w:r w:rsidR="009764BA">
          <w:rPr>
            <w:noProof/>
            <w:webHidden/>
          </w:rPr>
          <w:fldChar w:fldCharType="end"/>
        </w:r>
      </w:hyperlink>
    </w:p>
    <w:p w14:paraId="4961B97A" w14:textId="4BB1CD6F" w:rsidR="009764BA" w:rsidRDefault="00AC7B38">
      <w:pPr>
        <w:pStyle w:val="TOC4"/>
        <w:rPr>
          <w:rFonts w:eastAsiaTheme="minorEastAsia" w:cstheme="minorBidi"/>
          <w:noProof/>
          <w:sz w:val="22"/>
          <w:szCs w:val="22"/>
        </w:rPr>
      </w:pPr>
      <w:hyperlink w:anchor="_Toc518567812" w:history="1">
        <w:r w:rsidR="009764BA" w:rsidRPr="00880725">
          <w:rPr>
            <w:rStyle w:val="Hyperlink"/>
            <w:noProof/>
            <w:lang w:eastAsia="en-US"/>
          </w:rPr>
          <w:t>33.</w:t>
        </w:r>
        <w:r w:rsidR="009764BA">
          <w:rPr>
            <w:rFonts w:eastAsiaTheme="minorEastAsia" w:cstheme="minorBidi"/>
            <w:noProof/>
            <w:sz w:val="22"/>
            <w:szCs w:val="22"/>
          </w:rPr>
          <w:tab/>
        </w:r>
        <w:r w:rsidR="009764BA" w:rsidRPr="00880725">
          <w:rPr>
            <w:rStyle w:val="Hyperlink"/>
            <w:noProof/>
            <w:lang w:eastAsia="en-US"/>
          </w:rPr>
          <w:t>Ownership of Intellectual Property Rights and Material</w:t>
        </w:r>
        <w:r w:rsidR="009764BA">
          <w:rPr>
            <w:noProof/>
            <w:webHidden/>
          </w:rPr>
          <w:tab/>
        </w:r>
        <w:r w:rsidR="009764BA">
          <w:rPr>
            <w:noProof/>
            <w:webHidden/>
          </w:rPr>
          <w:fldChar w:fldCharType="begin"/>
        </w:r>
        <w:r w:rsidR="009764BA">
          <w:rPr>
            <w:noProof/>
            <w:webHidden/>
          </w:rPr>
          <w:instrText xml:space="preserve"> PAGEREF _Toc518567812 \h </w:instrText>
        </w:r>
        <w:r w:rsidR="009764BA">
          <w:rPr>
            <w:noProof/>
            <w:webHidden/>
          </w:rPr>
        </w:r>
        <w:r w:rsidR="009764BA">
          <w:rPr>
            <w:noProof/>
            <w:webHidden/>
          </w:rPr>
          <w:fldChar w:fldCharType="separate"/>
        </w:r>
        <w:r w:rsidR="009764BA">
          <w:rPr>
            <w:noProof/>
            <w:webHidden/>
          </w:rPr>
          <w:t>22</w:t>
        </w:r>
        <w:r w:rsidR="009764BA">
          <w:rPr>
            <w:noProof/>
            <w:webHidden/>
          </w:rPr>
          <w:fldChar w:fldCharType="end"/>
        </w:r>
      </w:hyperlink>
    </w:p>
    <w:p w14:paraId="451546FA" w14:textId="74FCF227" w:rsidR="009764BA" w:rsidRDefault="00AC7B38">
      <w:pPr>
        <w:pStyle w:val="TOC4"/>
        <w:rPr>
          <w:rFonts w:eastAsiaTheme="minorEastAsia" w:cstheme="minorBidi"/>
          <w:noProof/>
          <w:sz w:val="22"/>
          <w:szCs w:val="22"/>
        </w:rPr>
      </w:pPr>
      <w:hyperlink w:anchor="_Toc518567813" w:history="1">
        <w:r w:rsidR="009764BA" w:rsidRPr="00880725">
          <w:rPr>
            <w:rStyle w:val="Hyperlink"/>
            <w:noProof/>
            <w:lang w:eastAsia="en-US"/>
          </w:rPr>
          <w:t>34.</w:t>
        </w:r>
        <w:r w:rsidR="009764BA">
          <w:rPr>
            <w:rFonts w:eastAsiaTheme="minorEastAsia" w:cstheme="minorBidi"/>
            <w:noProof/>
            <w:sz w:val="22"/>
            <w:szCs w:val="22"/>
          </w:rPr>
          <w:tab/>
        </w:r>
        <w:r w:rsidR="009764BA" w:rsidRPr="00880725">
          <w:rPr>
            <w:rStyle w:val="Hyperlink"/>
            <w:noProof/>
            <w:lang w:eastAsia="en-US"/>
          </w:rPr>
          <w:t>Licensing of Intellectual Property Rights</w:t>
        </w:r>
        <w:r w:rsidR="009764BA">
          <w:rPr>
            <w:noProof/>
            <w:webHidden/>
          </w:rPr>
          <w:tab/>
        </w:r>
        <w:r w:rsidR="009764BA">
          <w:rPr>
            <w:noProof/>
            <w:webHidden/>
          </w:rPr>
          <w:fldChar w:fldCharType="begin"/>
        </w:r>
        <w:r w:rsidR="009764BA">
          <w:rPr>
            <w:noProof/>
            <w:webHidden/>
          </w:rPr>
          <w:instrText xml:space="preserve"> PAGEREF _Toc518567813 \h </w:instrText>
        </w:r>
        <w:r w:rsidR="009764BA">
          <w:rPr>
            <w:noProof/>
            <w:webHidden/>
          </w:rPr>
        </w:r>
        <w:r w:rsidR="009764BA">
          <w:rPr>
            <w:noProof/>
            <w:webHidden/>
          </w:rPr>
          <w:fldChar w:fldCharType="separate"/>
        </w:r>
        <w:r w:rsidR="009764BA">
          <w:rPr>
            <w:noProof/>
            <w:webHidden/>
          </w:rPr>
          <w:t>22</w:t>
        </w:r>
        <w:r w:rsidR="009764BA">
          <w:rPr>
            <w:noProof/>
            <w:webHidden/>
          </w:rPr>
          <w:fldChar w:fldCharType="end"/>
        </w:r>
      </w:hyperlink>
    </w:p>
    <w:p w14:paraId="5C50AD80" w14:textId="5F0B38A2" w:rsidR="009764BA" w:rsidRDefault="00AC7B38">
      <w:pPr>
        <w:pStyle w:val="TOC3"/>
        <w:tabs>
          <w:tab w:val="right" w:pos="9836"/>
        </w:tabs>
        <w:rPr>
          <w:rFonts w:eastAsiaTheme="minorEastAsia" w:cstheme="minorBidi"/>
          <w:noProof/>
          <w:sz w:val="22"/>
          <w:szCs w:val="22"/>
        </w:rPr>
      </w:pPr>
      <w:hyperlink w:anchor="_Toc518567814" w:history="1">
        <w:r w:rsidR="009764BA" w:rsidRPr="00880725">
          <w:rPr>
            <w:rStyle w:val="Hyperlink"/>
            <w:noProof/>
            <w:lang w:eastAsia="en-US"/>
          </w:rPr>
          <w:t>Section A3.3 – Control of information</w:t>
        </w:r>
        <w:r w:rsidR="009764BA">
          <w:rPr>
            <w:noProof/>
            <w:webHidden/>
          </w:rPr>
          <w:tab/>
        </w:r>
        <w:r w:rsidR="009764BA">
          <w:rPr>
            <w:noProof/>
            <w:webHidden/>
          </w:rPr>
          <w:fldChar w:fldCharType="begin"/>
        </w:r>
        <w:r w:rsidR="009764BA">
          <w:rPr>
            <w:noProof/>
            <w:webHidden/>
          </w:rPr>
          <w:instrText xml:space="preserve"> PAGEREF _Toc518567814 \h </w:instrText>
        </w:r>
        <w:r w:rsidR="009764BA">
          <w:rPr>
            <w:noProof/>
            <w:webHidden/>
          </w:rPr>
        </w:r>
        <w:r w:rsidR="009764BA">
          <w:rPr>
            <w:noProof/>
            <w:webHidden/>
          </w:rPr>
          <w:fldChar w:fldCharType="separate"/>
        </w:r>
        <w:r w:rsidR="009764BA">
          <w:rPr>
            <w:noProof/>
            <w:webHidden/>
          </w:rPr>
          <w:t>23</w:t>
        </w:r>
        <w:r w:rsidR="009764BA">
          <w:rPr>
            <w:noProof/>
            <w:webHidden/>
          </w:rPr>
          <w:fldChar w:fldCharType="end"/>
        </w:r>
      </w:hyperlink>
    </w:p>
    <w:p w14:paraId="1E1CE8AF" w14:textId="073ED1A1" w:rsidR="009764BA" w:rsidRDefault="00AC7B38">
      <w:pPr>
        <w:pStyle w:val="TOC4"/>
        <w:rPr>
          <w:rFonts w:eastAsiaTheme="minorEastAsia" w:cstheme="minorBidi"/>
          <w:noProof/>
          <w:sz w:val="22"/>
          <w:szCs w:val="22"/>
        </w:rPr>
      </w:pPr>
      <w:hyperlink w:anchor="_Toc518567815" w:history="1">
        <w:r w:rsidR="009764BA" w:rsidRPr="00880725">
          <w:rPr>
            <w:rStyle w:val="Hyperlink"/>
            <w:noProof/>
            <w:lang w:eastAsia="en-US"/>
          </w:rPr>
          <w:t>35.</w:t>
        </w:r>
        <w:r w:rsidR="009764BA">
          <w:rPr>
            <w:rFonts w:eastAsiaTheme="minorEastAsia" w:cstheme="minorBidi"/>
            <w:noProof/>
            <w:sz w:val="22"/>
            <w:szCs w:val="22"/>
          </w:rPr>
          <w:tab/>
        </w:r>
        <w:r w:rsidR="009764BA" w:rsidRPr="00880725">
          <w:rPr>
            <w:rStyle w:val="Hyperlink"/>
            <w:noProof/>
            <w:lang w:eastAsia="en-US"/>
          </w:rPr>
          <w:t>Personal and Protected Information</w:t>
        </w:r>
        <w:r w:rsidR="009764BA">
          <w:rPr>
            <w:noProof/>
            <w:webHidden/>
          </w:rPr>
          <w:tab/>
        </w:r>
        <w:r w:rsidR="009764BA">
          <w:rPr>
            <w:noProof/>
            <w:webHidden/>
          </w:rPr>
          <w:fldChar w:fldCharType="begin"/>
        </w:r>
        <w:r w:rsidR="009764BA">
          <w:rPr>
            <w:noProof/>
            <w:webHidden/>
          </w:rPr>
          <w:instrText xml:space="preserve"> PAGEREF _Toc518567815 \h </w:instrText>
        </w:r>
        <w:r w:rsidR="009764BA">
          <w:rPr>
            <w:noProof/>
            <w:webHidden/>
          </w:rPr>
        </w:r>
        <w:r w:rsidR="009764BA">
          <w:rPr>
            <w:noProof/>
            <w:webHidden/>
          </w:rPr>
          <w:fldChar w:fldCharType="separate"/>
        </w:r>
        <w:r w:rsidR="009764BA">
          <w:rPr>
            <w:noProof/>
            <w:webHidden/>
          </w:rPr>
          <w:t>23</w:t>
        </w:r>
        <w:r w:rsidR="009764BA">
          <w:rPr>
            <w:noProof/>
            <w:webHidden/>
          </w:rPr>
          <w:fldChar w:fldCharType="end"/>
        </w:r>
      </w:hyperlink>
    </w:p>
    <w:p w14:paraId="56174B9A" w14:textId="2AD5BFFB" w:rsidR="009764BA" w:rsidRDefault="00AC7B38">
      <w:pPr>
        <w:pStyle w:val="TOC4"/>
        <w:rPr>
          <w:rFonts w:eastAsiaTheme="minorEastAsia" w:cstheme="minorBidi"/>
          <w:noProof/>
          <w:sz w:val="22"/>
          <w:szCs w:val="22"/>
        </w:rPr>
      </w:pPr>
      <w:hyperlink w:anchor="_Toc518567816" w:history="1">
        <w:r w:rsidR="009764BA" w:rsidRPr="00880725">
          <w:rPr>
            <w:rStyle w:val="Hyperlink"/>
            <w:noProof/>
            <w:lang w:eastAsia="en-US"/>
          </w:rPr>
          <w:t>36.</w:t>
        </w:r>
        <w:r w:rsidR="009764BA">
          <w:rPr>
            <w:rFonts w:eastAsiaTheme="minorEastAsia" w:cstheme="minorBidi"/>
            <w:noProof/>
            <w:sz w:val="22"/>
            <w:szCs w:val="22"/>
          </w:rPr>
          <w:tab/>
        </w:r>
        <w:r w:rsidR="009764BA" w:rsidRPr="00880725">
          <w:rPr>
            <w:rStyle w:val="Hyperlink"/>
            <w:noProof/>
            <w:lang w:eastAsia="en-US"/>
          </w:rPr>
          <w:t>Confidential Information</w:t>
        </w:r>
        <w:r w:rsidR="009764BA">
          <w:rPr>
            <w:noProof/>
            <w:webHidden/>
          </w:rPr>
          <w:tab/>
        </w:r>
        <w:r w:rsidR="009764BA">
          <w:rPr>
            <w:noProof/>
            <w:webHidden/>
          </w:rPr>
          <w:fldChar w:fldCharType="begin"/>
        </w:r>
        <w:r w:rsidR="009764BA">
          <w:rPr>
            <w:noProof/>
            <w:webHidden/>
          </w:rPr>
          <w:instrText xml:space="preserve"> PAGEREF _Toc518567816 \h </w:instrText>
        </w:r>
        <w:r w:rsidR="009764BA">
          <w:rPr>
            <w:noProof/>
            <w:webHidden/>
          </w:rPr>
        </w:r>
        <w:r w:rsidR="009764BA">
          <w:rPr>
            <w:noProof/>
            <w:webHidden/>
          </w:rPr>
          <w:fldChar w:fldCharType="separate"/>
        </w:r>
        <w:r w:rsidR="009764BA">
          <w:rPr>
            <w:noProof/>
            <w:webHidden/>
          </w:rPr>
          <w:t>25</w:t>
        </w:r>
        <w:r w:rsidR="009764BA">
          <w:rPr>
            <w:noProof/>
            <w:webHidden/>
          </w:rPr>
          <w:fldChar w:fldCharType="end"/>
        </w:r>
      </w:hyperlink>
    </w:p>
    <w:p w14:paraId="56BC3E77" w14:textId="2767C866" w:rsidR="009764BA" w:rsidRDefault="00AC7B38">
      <w:pPr>
        <w:pStyle w:val="TOC3"/>
        <w:tabs>
          <w:tab w:val="right" w:pos="9836"/>
        </w:tabs>
        <w:rPr>
          <w:rFonts w:eastAsiaTheme="minorEastAsia" w:cstheme="minorBidi"/>
          <w:noProof/>
          <w:sz w:val="22"/>
          <w:szCs w:val="22"/>
        </w:rPr>
      </w:pPr>
      <w:hyperlink w:anchor="_Toc518567817" w:history="1">
        <w:r w:rsidR="009764BA" w:rsidRPr="00880725">
          <w:rPr>
            <w:rStyle w:val="Hyperlink"/>
            <w:noProof/>
            <w:lang w:eastAsia="en-US"/>
          </w:rPr>
          <w:t>Section A3.4 – Records management</w:t>
        </w:r>
        <w:r w:rsidR="009764BA">
          <w:rPr>
            <w:noProof/>
            <w:webHidden/>
          </w:rPr>
          <w:tab/>
        </w:r>
        <w:r w:rsidR="009764BA">
          <w:rPr>
            <w:noProof/>
            <w:webHidden/>
          </w:rPr>
          <w:fldChar w:fldCharType="begin"/>
        </w:r>
        <w:r w:rsidR="009764BA">
          <w:rPr>
            <w:noProof/>
            <w:webHidden/>
          </w:rPr>
          <w:instrText xml:space="preserve"> PAGEREF _Toc518567817 \h </w:instrText>
        </w:r>
        <w:r w:rsidR="009764BA">
          <w:rPr>
            <w:noProof/>
            <w:webHidden/>
          </w:rPr>
        </w:r>
        <w:r w:rsidR="009764BA">
          <w:rPr>
            <w:noProof/>
            <w:webHidden/>
          </w:rPr>
          <w:fldChar w:fldCharType="separate"/>
        </w:r>
        <w:r w:rsidR="009764BA">
          <w:rPr>
            <w:noProof/>
            <w:webHidden/>
          </w:rPr>
          <w:t>25</w:t>
        </w:r>
        <w:r w:rsidR="009764BA">
          <w:rPr>
            <w:noProof/>
            <w:webHidden/>
          </w:rPr>
          <w:fldChar w:fldCharType="end"/>
        </w:r>
      </w:hyperlink>
    </w:p>
    <w:p w14:paraId="0EB54E2C" w14:textId="223E8814" w:rsidR="009764BA" w:rsidRDefault="00AC7B38">
      <w:pPr>
        <w:pStyle w:val="TOC4"/>
        <w:rPr>
          <w:rFonts w:eastAsiaTheme="minorEastAsia" w:cstheme="minorBidi"/>
          <w:noProof/>
          <w:sz w:val="22"/>
          <w:szCs w:val="22"/>
        </w:rPr>
      </w:pPr>
      <w:hyperlink w:anchor="_Toc518567818" w:history="1">
        <w:r w:rsidR="009764BA" w:rsidRPr="00880725">
          <w:rPr>
            <w:rStyle w:val="Hyperlink"/>
            <w:noProof/>
            <w:lang w:eastAsia="en-US"/>
          </w:rPr>
          <w:t>37.</w:t>
        </w:r>
        <w:r w:rsidR="009764BA">
          <w:rPr>
            <w:rFonts w:eastAsiaTheme="minorEastAsia" w:cstheme="minorBidi"/>
            <w:noProof/>
            <w:sz w:val="22"/>
            <w:szCs w:val="22"/>
          </w:rPr>
          <w:tab/>
        </w:r>
        <w:r w:rsidR="009764BA" w:rsidRPr="00880725">
          <w:rPr>
            <w:rStyle w:val="Hyperlink"/>
            <w:noProof/>
            <w:lang w:eastAsia="en-US"/>
          </w:rPr>
          <w:t>Records the Provider must keep</w:t>
        </w:r>
        <w:r w:rsidR="009764BA">
          <w:rPr>
            <w:noProof/>
            <w:webHidden/>
          </w:rPr>
          <w:tab/>
        </w:r>
        <w:r w:rsidR="009764BA">
          <w:rPr>
            <w:noProof/>
            <w:webHidden/>
          </w:rPr>
          <w:fldChar w:fldCharType="begin"/>
        </w:r>
        <w:r w:rsidR="009764BA">
          <w:rPr>
            <w:noProof/>
            <w:webHidden/>
          </w:rPr>
          <w:instrText xml:space="preserve"> PAGEREF _Toc518567818 \h </w:instrText>
        </w:r>
        <w:r w:rsidR="009764BA">
          <w:rPr>
            <w:noProof/>
            <w:webHidden/>
          </w:rPr>
        </w:r>
        <w:r w:rsidR="009764BA">
          <w:rPr>
            <w:noProof/>
            <w:webHidden/>
          </w:rPr>
          <w:fldChar w:fldCharType="separate"/>
        </w:r>
        <w:r w:rsidR="009764BA">
          <w:rPr>
            <w:noProof/>
            <w:webHidden/>
          </w:rPr>
          <w:t>25</w:t>
        </w:r>
        <w:r w:rsidR="009764BA">
          <w:rPr>
            <w:noProof/>
            <w:webHidden/>
          </w:rPr>
          <w:fldChar w:fldCharType="end"/>
        </w:r>
      </w:hyperlink>
    </w:p>
    <w:p w14:paraId="5C84B9E3" w14:textId="7571AF3A" w:rsidR="009764BA" w:rsidRDefault="00AC7B38">
      <w:pPr>
        <w:pStyle w:val="TOC4"/>
        <w:rPr>
          <w:rFonts w:eastAsiaTheme="minorEastAsia" w:cstheme="minorBidi"/>
          <w:noProof/>
          <w:sz w:val="22"/>
          <w:szCs w:val="22"/>
        </w:rPr>
      </w:pPr>
      <w:hyperlink w:anchor="_Toc518567819" w:history="1">
        <w:r w:rsidR="009764BA" w:rsidRPr="00880725">
          <w:rPr>
            <w:rStyle w:val="Hyperlink"/>
            <w:noProof/>
            <w:lang w:eastAsia="en-US"/>
          </w:rPr>
          <w:t>38.</w:t>
        </w:r>
        <w:r w:rsidR="009764BA">
          <w:rPr>
            <w:rFonts w:eastAsiaTheme="minorEastAsia" w:cstheme="minorBidi"/>
            <w:noProof/>
            <w:sz w:val="22"/>
            <w:szCs w:val="22"/>
          </w:rPr>
          <w:tab/>
        </w:r>
        <w:r w:rsidR="009764BA" w:rsidRPr="00880725">
          <w:rPr>
            <w:rStyle w:val="Hyperlink"/>
            <w:noProof/>
            <w:lang w:eastAsia="en-US"/>
          </w:rPr>
          <w:t>Access by Participants and Employers to Records held by the Provider</w:t>
        </w:r>
        <w:r w:rsidR="009764BA">
          <w:rPr>
            <w:noProof/>
            <w:webHidden/>
          </w:rPr>
          <w:tab/>
        </w:r>
        <w:r w:rsidR="009764BA">
          <w:rPr>
            <w:noProof/>
            <w:webHidden/>
          </w:rPr>
          <w:fldChar w:fldCharType="begin"/>
        </w:r>
        <w:r w:rsidR="009764BA">
          <w:rPr>
            <w:noProof/>
            <w:webHidden/>
          </w:rPr>
          <w:instrText xml:space="preserve"> PAGEREF _Toc518567819 \h </w:instrText>
        </w:r>
        <w:r w:rsidR="009764BA">
          <w:rPr>
            <w:noProof/>
            <w:webHidden/>
          </w:rPr>
        </w:r>
        <w:r w:rsidR="009764BA">
          <w:rPr>
            <w:noProof/>
            <w:webHidden/>
          </w:rPr>
          <w:fldChar w:fldCharType="separate"/>
        </w:r>
        <w:r w:rsidR="009764BA">
          <w:rPr>
            <w:noProof/>
            <w:webHidden/>
          </w:rPr>
          <w:t>27</w:t>
        </w:r>
        <w:r w:rsidR="009764BA">
          <w:rPr>
            <w:noProof/>
            <w:webHidden/>
          </w:rPr>
          <w:fldChar w:fldCharType="end"/>
        </w:r>
      </w:hyperlink>
    </w:p>
    <w:p w14:paraId="6ADC1360" w14:textId="6994B15C" w:rsidR="009764BA" w:rsidRDefault="00AC7B38">
      <w:pPr>
        <w:pStyle w:val="TOC4"/>
        <w:rPr>
          <w:rFonts w:eastAsiaTheme="minorEastAsia" w:cstheme="minorBidi"/>
          <w:noProof/>
          <w:sz w:val="22"/>
          <w:szCs w:val="22"/>
        </w:rPr>
      </w:pPr>
      <w:hyperlink w:anchor="_Toc518567820" w:history="1">
        <w:r w:rsidR="009764BA" w:rsidRPr="00880725">
          <w:rPr>
            <w:rStyle w:val="Hyperlink"/>
            <w:noProof/>
            <w:lang w:eastAsia="en-US"/>
          </w:rPr>
          <w:t>39.</w:t>
        </w:r>
        <w:r w:rsidR="009764BA">
          <w:rPr>
            <w:rFonts w:eastAsiaTheme="minorEastAsia" w:cstheme="minorBidi"/>
            <w:noProof/>
            <w:sz w:val="22"/>
            <w:szCs w:val="22"/>
          </w:rPr>
          <w:tab/>
        </w:r>
        <w:r w:rsidR="009764BA" w:rsidRPr="00880725">
          <w:rPr>
            <w:rStyle w:val="Hyperlink"/>
            <w:noProof/>
            <w:lang w:eastAsia="en-US"/>
          </w:rPr>
          <w:t xml:space="preserve">Access to documents for the purposes of the </w:t>
        </w:r>
        <w:r w:rsidR="009764BA" w:rsidRPr="00880725">
          <w:rPr>
            <w:rStyle w:val="Hyperlink"/>
            <w:i/>
            <w:noProof/>
            <w:lang w:eastAsia="en-US"/>
          </w:rPr>
          <w:t>Freedom of Information Act 1982</w:t>
        </w:r>
        <w:r w:rsidR="009764BA" w:rsidRPr="00880725">
          <w:rPr>
            <w:rStyle w:val="Hyperlink"/>
            <w:noProof/>
            <w:lang w:eastAsia="en-US"/>
          </w:rPr>
          <w:t xml:space="preserve"> (Cth)</w:t>
        </w:r>
        <w:r w:rsidR="009764BA">
          <w:rPr>
            <w:noProof/>
            <w:webHidden/>
          </w:rPr>
          <w:tab/>
        </w:r>
        <w:r w:rsidR="009764BA">
          <w:rPr>
            <w:noProof/>
            <w:webHidden/>
          </w:rPr>
          <w:fldChar w:fldCharType="begin"/>
        </w:r>
        <w:r w:rsidR="009764BA">
          <w:rPr>
            <w:noProof/>
            <w:webHidden/>
          </w:rPr>
          <w:instrText xml:space="preserve"> PAGEREF _Toc518567820 \h </w:instrText>
        </w:r>
        <w:r w:rsidR="009764BA">
          <w:rPr>
            <w:noProof/>
            <w:webHidden/>
          </w:rPr>
        </w:r>
        <w:r w:rsidR="009764BA">
          <w:rPr>
            <w:noProof/>
            <w:webHidden/>
          </w:rPr>
          <w:fldChar w:fldCharType="separate"/>
        </w:r>
        <w:r w:rsidR="009764BA">
          <w:rPr>
            <w:noProof/>
            <w:webHidden/>
          </w:rPr>
          <w:t>27</w:t>
        </w:r>
        <w:r w:rsidR="009764BA">
          <w:rPr>
            <w:noProof/>
            <w:webHidden/>
          </w:rPr>
          <w:fldChar w:fldCharType="end"/>
        </w:r>
      </w:hyperlink>
    </w:p>
    <w:p w14:paraId="17E048E2" w14:textId="466553F1" w:rsidR="009764BA" w:rsidRDefault="00AC7B38">
      <w:pPr>
        <w:pStyle w:val="TOC4"/>
        <w:rPr>
          <w:rFonts w:eastAsiaTheme="minorEastAsia" w:cstheme="minorBidi"/>
          <w:noProof/>
          <w:sz w:val="22"/>
          <w:szCs w:val="22"/>
        </w:rPr>
      </w:pPr>
      <w:hyperlink w:anchor="_Toc518567821" w:history="1">
        <w:r w:rsidR="009764BA" w:rsidRPr="00880725">
          <w:rPr>
            <w:rStyle w:val="Hyperlink"/>
            <w:noProof/>
            <w:lang w:eastAsia="en-US"/>
          </w:rPr>
          <w:t>40.</w:t>
        </w:r>
        <w:r w:rsidR="009764BA">
          <w:rPr>
            <w:rFonts w:eastAsiaTheme="minorEastAsia" w:cstheme="minorBidi"/>
            <w:noProof/>
            <w:sz w:val="22"/>
            <w:szCs w:val="22"/>
          </w:rPr>
          <w:tab/>
        </w:r>
        <w:r w:rsidR="009764BA" w:rsidRPr="00880725">
          <w:rPr>
            <w:rStyle w:val="Hyperlink"/>
            <w:noProof/>
            <w:lang w:eastAsia="en-US"/>
          </w:rPr>
          <w:t>Access to premises and Records</w:t>
        </w:r>
        <w:r w:rsidR="009764BA">
          <w:rPr>
            <w:noProof/>
            <w:webHidden/>
          </w:rPr>
          <w:tab/>
        </w:r>
        <w:r w:rsidR="009764BA">
          <w:rPr>
            <w:noProof/>
            <w:webHidden/>
          </w:rPr>
          <w:fldChar w:fldCharType="begin"/>
        </w:r>
        <w:r w:rsidR="009764BA">
          <w:rPr>
            <w:noProof/>
            <w:webHidden/>
          </w:rPr>
          <w:instrText xml:space="preserve"> PAGEREF _Toc518567821 \h </w:instrText>
        </w:r>
        <w:r w:rsidR="009764BA">
          <w:rPr>
            <w:noProof/>
            <w:webHidden/>
          </w:rPr>
        </w:r>
        <w:r w:rsidR="009764BA">
          <w:rPr>
            <w:noProof/>
            <w:webHidden/>
          </w:rPr>
          <w:fldChar w:fldCharType="separate"/>
        </w:r>
        <w:r w:rsidR="009764BA">
          <w:rPr>
            <w:noProof/>
            <w:webHidden/>
          </w:rPr>
          <w:t>28</w:t>
        </w:r>
        <w:r w:rsidR="009764BA">
          <w:rPr>
            <w:noProof/>
            <w:webHidden/>
          </w:rPr>
          <w:fldChar w:fldCharType="end"/>
        </w:r>
      </w:hyperlink>
    </w:p>
    <w:p w14:paraId="1258B516" w14:textId="109D674C" w:rsidR="009764BA" w:rsidRDefault="00AC7B38">
      <w:pPr>
        <w:pStyle w:val="TOC2"/>
        <w:tabs>
          <w:tab w:val="right" w:pos="9836"/>
        </w:tabs>
        <w:rPr>
          <w:rFonts w:eastAsiaTheme="minorEastAsia" w:cstheme="minorBidi"/>
          <w:b w:val="0"/>
          <w:bCs w:val="0"/>
          <w:noProof/>
          <w:sz w:val="22"/>
          <w:szCs w:val="22"/>
        </w:rPr>
      </w:pPr>
      <w:hyperlink w:anchor="_Toc518567822" w:history="1">
        <w:r w:rsidR="009764BA" w:rsidRPr="00880725">
          <w:rPr>
            <w:rStyle w:val="Hyperlink"/>
            <w:noProof/>
            <w:lang w:eastAsia="en-US"/>
          </w:rPr>
          <w:t>CHAPTER A4 – DEED ADMINISTRATION</w:t>
        </w:r>
        <w:r w:rsidR="009764BA">
          <w:rPr>
            <w:noProof/>
            <w:webHidden/>
          </w:rPr>
          <w:tab/>
        </w:r>
        <w:r w:rsidR="009764BA">
          <w:rPr>
            <w:noProof/>
            <w:webHidden/>
          </w:rPr>
          <w:fldChar w:fldCharType="begin"/>
        </w:r>
        <w:r w:rsidR="009764BA">
          <w:rPr>
            <w:noProof/>
            <w:webHidden/>
          </w:rPr>
          <w:instrText xml:space="preserve"> PAGEREF _Toc518567822 \h </w:instrText>
        </w:r>
        <w:r w:rsidR="009764BA">
          <w:rPr>
            <w:noProof/>
            <w:webHidden/>
          </w:rPr>
        </w:r>
        <w:r w:rsidR="009764BA">
          <w:rPr>
            <w:noProof/>
            <w:webHidden/>
          </w:rPr>
          <w:fldChar w:fldCharType="separate"/>
        </w:r>
        <w:r w:rsidR="009764BA">
          <w:rPr>
            <w:noProof/>
            <w:webHidden/>
          </w:rPr>
          <w:t>28</w:t>
        </w:r>
        <w:r w:rsidR="009764BA">
          <w:rPr>
            <w:noProof/>
            <w:webHidden/>
          </w:rPr>
          <w:fldChar w:fldCharType="end"/>
        </w:r>
      </w:hyperlink>
    </w:p>
    <w:p w14:paraId="7027BC32" w14:textId="1FB4885C" w:rsidR="009764BA" w:rsidRDefault="00AC7B38">
      <w:pPr>
        <w:pStyle w:val="TOC3"/>
        <w:tabs>
          <w:tab w:val="right" w:pos="9836"/>
        </w:tabs>
        <w:rPr>
          <w:rFonts w:eastAsiaTheme="minorEastAsia" w:cstheme="minorBidi"/>
          <w:noProof/>
          <w:sz w:val="22"/>
          <w:szCs w:val="22"/>
        </w:rPr>
      </w:pPr>
      <w:hyperlink w:anchor="_Toc518567823" w:history="1">
        <w:r w:rsidR="009764BA" w:rsidRPr="00880725">
          <w:rPr>
            <w:rStyle w:val="Hyperlink"/>
            <w:noProof/>
            <w:lang w:eastAsia="en-US"/>
          </w:rPr>
          <w:t xml:space="preserve">Section </w:t>
        </w:r>
        <w:r w:rsidR="009764BA" w:rsidRPr="00880725">
          <w:rPr>
            <w:rStyle w:val="Hyperlink"/>
            <w:strike/>
            <w:noProof/>
            <w:lang w:eastAsia="en-US"/>
          </w:rPr>
          <w:t>4</w:t>
        </w:r>
        <w:r w:rsidR="009764BA" w:rsidRPr="00880725">
          <w:rPr>
            <w:rStyle w:val="Hyperlink"/>
            <w:noProof/>
            <w:lang w:eastAsia="en-US"/>
          </w:rPr>
          <w:t>A4.1 – Indemnity and insurance</w:t>
        </w:r>
        <w:r w:rsidR="009764BA">
          <w:rPr>
            <w:noProof/>
            <w:webHidden/>
          </w:rPr>
          <w:tab/>
        </w:r>
        <w:r w:rsidR="009764BA">
          <w:rPr>
            <w:noProof/>
            <w:webHidden/>
          </w:rPr>
          <w:fldChar w:fldCharType="begin"/>
        </w:r>
        <w:r w:rsidR="009764BA">
          <w:rPr>
            <w:noProof/>
            <w:webHidden/>
          </w:rPr>
          <w:instrText xml:space="preserve"> PAGEREF _Toc518567823 \h </w:instrText>
        </w:r>
        <w:r w:rsidR="009764BA">
          <w:rPr>
            <w:noProof/>
            <w:webHidden/>
          </w:rPr>
        </w:r>
        <w:r w:rsidR="009764BA">
          <w:rPr>
            <w:noProof/>
            <w:webHidden/>
          </w:rPr>
          <w:fldChar w:fldCharType="separate"/>
        </w:r>
        <w:r w:rsidR="009764BA">
          <w:rPr>
            <w:noProof/>
            <w:webHidden/>
          </w:rPr>
          <w:t>28</w:t>
        </w:r>
        <w:r w:rsidR="009764BA">
          <w:rPr>
            <w:noProof/>
            <w:webHidden/>
          </w:rPr>
          <w:fldChar w:fldCharType="end"/>
        </w:r>
      </w:hyperlink>
    </w:p>
    <w:p w14:paraId="3F6BB4A3" w14:textId="09F706EF" w:rsidR="009764BA" w:rsidRDefault="00AC7B38">
      <w:pPr>
        <w:pStyle w:val="TOC4"/>
        <w:rPr>
          <w:rFonts w:eastAsiaTheme="minorEastAsia" w:cstheme="minorBidi"/>
          <w:noProof/>
          <w:sz w:val="22"/>
          <w:szCs w:val="22"/>
        </w:rPr>
      </w:pPr>
      <w:hyperlink w:anchor="_Toc518567824" w:history="1">
        <w:r w:rsidR="009764BA" w:rsidRPr="00880725">
          <w:rPr>
            <w:rStyle w:val="Hyperlink"/>
            <w:noProof/>
            <w:lang w:eastAsia="en-US"/>
          </w:rPr>
          <w:t>41.</w:t>
        </w:r>
        <w:r w:rsidR="009764BA">
          <w:rPr>
            <w:rFonts w:eastAsiaTheme="minorEastAsia" w:cstheme="minorBidi"/>
            <w:noProof/>
            <w:sz w:val="22"/>
            <w:szCs w:val="22"/>
          </w:rPr>
          <w:tab/>
        </w:r>
        <w:r w:rsidR="009764BA" w:rsidRPr="00880725">
          <w:rPr>
            <w:rStyle w:val="Hyperlink"/>
            <w:noProof/>
            <w:lang w:eastAsia="en-US"/>
          </w:rPr>
          <w:t>Indemnity</w:t>
        </w:r>
        <w:r w:rsidR="009764BA">
          <w:rPr>
            <w:noProof/>
            <w:webHidden/>
          </w:rPr>
          <w:tab/>
        </w:r>
        <w:r w:rsidR="009764BA">
          <w:rPr>
            <w:noProof/>
            <w:webHidden/>
          </w:rPr>
          <w:fldChar w:fldCharType="begin"/>
        </w:r>
        <w:r w:rsidR="009764BA">
          <w:rPr>
            <w:noProof/>
            <w:webHidden/>
          </w:rPr>
          <w:instrText xml:space="preserve"> PAGEREF _Toc518567824 \h </w:instrText>
        </w:r>
        <w:r w:rsidR="009764BA">
          <w:rPr>
            <w:noProof/>
            <w:webHidden/>
          </w:rPr>
        </w:r>
        <w:r w:rsidR="009764BA">
          <w:rPr>
            <w:noProof/>
            <w:webHidden/>
          </w:rPr>
          <w:fldChar w:fldCharType="separate"/>
        </w:r>
        <w:r w:rsidR="009764BA">
          <w:rPr>
            <w:noProof/>
            <w:webHidden/>
          </w:rPr>
          <w:t>28</w:t>
        </w:r>
        <w:r w:rsidR="009764BA">
          <w:rPr>
            <w:noProof/>
            <w:webHidden/>
          </w:rPr>
          <w:fldChar w:fldCharType="end"/>
        </w:r>
      </w:hyperlink>
    </w:p>
    <w:p w14:paraId="21FDAF67" w14:textId="152B350A" w:rsidR="009764BA" w:rsidRDefault="00AC7B38">
      <w:pPr>
        <w:pStyle w:val="TOC4"/>
        <w:rPr>
          <w:rFonts w:eastAsiaTheme="minorEastAsia" w:cstheme="minorBidi"/>
          <w:noProof/>
          <w:sz w:val="22"/>
          <w:szCs w:val="22"/>
        </w:rPr>
      </w:pPr>
      <w:hyperlink w:anchor="_Toc518567825" w:history="1">
        <w:r w:rsidR="009764BA" w:rsidRPr="00880725">
          <w:rPr>
            <w:rStyle w:val="Hyperlink"/>
            <w:noProof/>
            <w:lang w:eastAsia="en-US"/>
          </w:rPr>
          <w:t>42.</w:t>
        </w:r>
        <w:r w:rsidR="009764BA">
          <w:rPr>
            <w:rFonts w:eastAsiaTheme="minorEastAsia" w:cstheme="minorBidi"/>
            <w:noProof/>
            <w:sz w:val="22"/>
            <w:szCs w:val="22"/>
          </w:rPr>
          <w:tab/>
        </w:r>
        <w:r w:rsidR="009764BA" w:rsidRPr="00880725">
          <w:rPr>
            <w:rStyle w:val="Hyperlink"/>
            <w:noProof/>
            <w:lang w:eastAsia="en-US"/>
          </w:rPr>
          <w:t>Insurance</w:t>
        </w:r>
        <w:r w:rsidR="009764BA">
          <w:rPr>
            <w:noProof/>
            <w:webHidden/>
          </w:rPr>
          <w:tab/>
        </w:r>
        <w:r w:rsidR="009764BA">
          <w:rPr>
            <w:noProof/>
            <w:webHidden/>
          </w:rPr>
          <w:fldChar w:fldCharType="begin"/>
        </w:r>
        <w:r w:rsidR="009764BA">
          <w:rPr>
            <w:noProof/>
            <w:webHidden/>
          </w:rPr>
          <w:instrText xml:space="preserve"> PAGEREF _Toc518567825 \h </w:instrText>
        </w:r>
        <w:r w:rsidR="009764BA">
          <w:rPr>
            <w:noProof/>
            <w:webHidden/>
          </w:rPr>
        </w:r>
        <w:r w:rsidR="009764BA">
          <w:rPr>
            <w:noProof/>
            <w:webHidden/>
          </w:rPr>
          <w:fldChar w:fldCharType="separate"/>
        </w:r>
        <w:r w:rsidR="009764BA">
          <w:rPr>
            <w:noProof/>
            <w:webHidden/>
          </w:rPr>
          <w:t>29</w:t>
        </w:r>
        <w:r w:rsidR="009764BA">
          <w:rPr>
            <w:noProof/>
            <w:webHidden/>
          </w:rPr>
          <w:fldChar w:fldCharType="end"/>
        </w:r>
      </w:hyperlink>
    </w:p>
    <w:p w14:paraId="1C3EC242" w14:textId="778BC328" w:rsidR="009764BA" w:rsidRDefault="00AC7B38">
      <w:pPr>
        <w:pStyle w:val="TOC4"/>
        <w:rPr>
          <w:rFonts w:eastAsiaTheme="minorEastAsia" w:cstheme="minorBidi"/>
          <w:noProof/>
          <w:sz w:val="22"/>
          <w:szCs w:val="22"/>
        </w:rPr>
      </w:pPr>
      <w:hyperlink w:anchor="_Toc518567826" w:history="1">
        <w:r w:rsidR="009764BA" w:rsidRPr="00880725">
          <w:rPr>
            <w:rStyle w:val="Hyperlink"/>
            <w:noProof/>
            <w:lang w:eastAsia="en-US"/>
          </w:rPr>
          <w:t>43.</w:t>
        </w:r>
        <w:r w:rsidR="009764BA">
          <w:rPr>
            <w:rFonts w:eastAsiaTheme="minorEastAsia" w:cstheme="minorBidi"/>
            <w:noProof/>
            <w:sz w:val="22"/>
            <w:szCs w:val="22"/>
          </w:rPr>
          <w:tab/>
        </w:r>
        <w:r w:rsidR="009764BA" w:rsidRPr="00880725">
          <w:rPr>
            <w:rStyle w:val="Hyperlink"/>
            <w:noProof/>
            <w:lang w:eastAsia="en-US"/>
          </w:rPr>
          <w:t>Liability of the Provider to the Department</w:t>
        </w:r>
        <w:r w:rsidR="009764BA">
          <w:rPr>
            <w:noProof/>
            <w:webHidden/>
          </w:rPr>
          <w:tab/>
        </w:r>
        <w:r w:rsidR="009764BA">
          <w:rPr>
            <w:noProof/>
            <w:webHidden/>
          </w:rPr>
          <w:fldChar w:fldCharType="begin"/>
        </w:r>
        <w:r w:rsidR="009764BA">
          <w:rPr>
            <w:noProof/>
            <w:webHidden/>
          </w:rPr>
          <w:instrText xml:space="preserve"> PAGEREF _Toc518567826 \h </w:instrText>
        </w:r>
        <w:r w:rsidR="009764BA">
          <w:rPr>
            <w:noProof/>
            <w:webHidden/>
          </w:rPr>
        </w:r>
        <w:r w:rsidR="009764BA">
          <w:rPr>
            <w:noProof/>
            <w:webHidden/>
          </w:rPr>
          <w:fldChar w:fldCharType="separate"/>
        </w:r>
        <w:r w:rsidR="009764BA">
          <w:rPr>
            <w:noProof/>
            <w:webHidden/>
          </w:rPr>
          <w:t>34</w:t>
        </w:r>
        <w:r w:rsidR="009764BA">
          <w:rPr>
            <w:noProof/>
            <w:webHidden/>
          </w:rPr>
          <w:fldChar w:fldCharType="end"/>
        </w:r>
      </w:hyperlink>
    </w:p>
    <w:p w14:paraId="2EAF2E87" w14:textId="13D5A468" w:rsidR="009764BA" w:rsidRDefault="00AC7B38">
      <w:pPr>
        <w:pStyle w:val="TOC4"/>
        <w:rPr>
          <w:rFonts w:eastAsiaTheme="minorEastAsia" w:cstheme="minorBidi"/>
          <w:noProof/>
          <w:sz w:val="22"/>
          <w:szCs w:val="22"/>
        </w:rPr>
      </w:pPr>
      <w:hyperlink w:anchor="_Toc518567827" w:history="1">
        <w:r w:rsidR="009764BA" w:rsidRPr="00880725">
          <w:rPr>
            <w:rStyle w:val="Hyperlink"/>
            <w:noProof/>
            <w:lang w:eastAsia="en-US"/>
          </w:rPr>
          <w:t>44.</w:t>
        </w:r>
        <w:r w:rsidR="009764BA">
          <w:rPr>
            <w:rFonts w:eastAsiaTheme="minorEastAsia" w:cstheme="minorBidi"/>
            <w:noProof/>
            <w:sz w:val="22"/>
            <w:szCs w:val="22"/>
          </w:rPr>
          <w:tab/>
        </w:r>
        <w:r w:rsidR="009764BA" w:rsidRPr="00880725">
          <w:rPr>
            <w:rStyle w:val="Hyperlink"/>
            <w:noProof/>
            <w:lang w:eastAsia="en-US"/>
          </w:rPr>
          <w:t>Special rules about Tendering Groups</w:t>
        </w:r>
        <w:r w:rsidR="009764BA">
          <w:rPr>
            <w:noProof/>
            <w:webHidden/>
          </w:rPr>
          <w:tab/>
        </w:r>
        <w:r w:rsidR="009764BA">
          <w:rPr>
            <w:noProof/>
            <w:webHidden/>
          </w:rPr>
          <w:fldChar w:fldCharType="begin"/>
        </w:r>
        <w:r w:rsidR="009764BA">
          <w:rPr>
            <w:noProof/>
            <w:webHidden/>
          </w:rPr>
          <w:instrText xml:space="preserve"> PAGEREF _Toc518567827 \h </w:instrText>
        </w:r>
        <w:r w:rsidR="009764BA">
          <w:rPr>
            <w:noProof/>
            <w:webHidden/>
          </w:rPr>
        </w:r>
        <w:r w:rsidR="009764BA">
          <w:rPr>
            <w:noProof/>
            <w:webHidden/>
          </w:rPr>
          <w:fldChar w:fldCharType="separate"/>
        </w:r>
        <w:r w:rsidR="009764BA">
          <w:rPr>
            <w:noProof/>
            <w:webHidden/>
          </w:rPr>
          <w:t>34</w:t>
        </w:r>
        <w:r w:rsidR="009764BA">
          <w:rPr>
            <w:noProof/>
            <w:webHidden/>
          </w:rPr>
          <w:fldChar w:fldCharType="end"/>
        </w:r>
      </w:hyperlink>
    </w:p>
    <w:p w14:paraId="1198AEA3" w14:textId="1CC6F140" w:rsidR="009764BA" w:rsidRDefault="00AC7B38">
      <w:pPr>
        <w:pStyle w:val="TOC3"/>
        <w:tabs>
          <w:tab w:val="right" w:pos="9836"/>
        </w:tabs>
        <w:rPr>
          <w:rFonts w:eastAsiaTheme="minorEastAsia" w:cstheme="minorBidi"/>
          <w:noProof/>
          <w:sz w:val="22"/>
          <w:szCs w:val="22"/>
        </w:rPr>
      </w:pPr>
      <w:hyperlink w:anchor="_Toc518567828" w:history="1">
        <w:r w:rsidR="009764BA" w:rsidRPr="00880725">
          <w:rPr>
            <w:rStyle w:val="Hyperlink"/>
            <w:noProof/>
            <w:lang w:eastAsia="en-US"/>
          </w:rPr>
          <w:t>Section A4.2 – Changes in persons delivering Services</w:t>
        </w:r>
        <w:r w:rsidR="009764BA">
          <w:rPr>
            <w:noProof/>
            <w:webHidden/>
          </w:rPr>
          <w:tab/>
        </w:r>
        <w:r w:rsidR="009764BA">
          <w:rPr>
            <w:noProof/>
            <w:webHidden/>
          </w:rPr>
          <w:fldChar w:fldCharType="begin"/>
        </w:r>
        <w:r w:rsidR="009764BA">
          <w:rPr>
            <w:noProof/>
            <w:webHidden/>
          </w:rPr>
          <w:instrText xml:space="preserve"> PAGEREF _Toc518567828 \h </w:instrText>
        </w:r>
        <w:r w:rsidR="009764BA">
          <w:rPr>
            <w:noProof/>
            <w:webHidden/>
          </w:rPr>
        </w:r>
        <w:r w:rsidR="009764BA">
          <w:rPr>
            <w:noProof/>
            <w:webHidden/>
          </w:rPr>
          <w:fldChar w:fldCharType="separate"/>
        </w:r>
        <w:r w:rsidR="009764BA">
          <w:rPr>
            <w:noProof/>
            <w:webHidden/>
          </w:rPr>
          <w:t>34</w:t>
        </w:r>
        <w:r w:rsidR="009764BA">
          <w:rPr>
            <w:noProof/>
            <w:webHidden/>
          </w:rPr>
          <w:fldChar w:fldCharType="end"/>
        </w:r>
      </w:hyperlink>
    </w:p>
    <w:p w14:paraId="29706288" w14:textId="61053097" w:rsidR="009764BA" w:rsidRDefault="00AC7B38">
      <w:pPr>
        <w:pStyle w:val="TOC4"/>
        <w:rPr>
          <w:rFonts w:eastAsiaTheme="minorEastAsia" w:cstheme="minorBidi"/>
          <w:noProof/>
          <w:sz w:val="22"/>
          <w:szCs w:val="22"/>
        </w:rPr>
      </w:pPr>
      <w:hyperlink w:anchor="_Toc518567829" w:history="1">
        <w:r w:rsidR="009764BA" w:rsidRPr="00880725">
          <w:rPr>
            <w:rStyle w:val="Hyperlink"/>
            <w:noProof/>
            <w:lang w:eastAsia="en-US"/>
          </w:rPr>
          <w:t>45.</w:t>
        </w:r>
        <w:r w:rsidR="009764BA">
          <w:rPr>
            <w:rFonts w:eastAsiaTheme="minorEastAsia" w:cstheme="minorBidi"/>
            <w:noProof/>
            <w:sz w:val="22"/>
            <w:szCs w:val="22"/>
          </w:rPr>
          <w:tab/>
        </w:r>
        <w:r w:rsidR="009764BA" w:rsidRPr="00880725">
          <w:rPr>
            <w:rStyle w:val="Hyperlink"/>
            <w:noProof/>
            <w:lang w:eastAsia="en-US"/>
          </w:rPr>
          <w:t>Corporate governance</w:t>
        </w:r>
        <w:r w:rsidR="009764BA">
          <w:rPr>
            <w:noProof/>
            <w:webHidden/>
          </w:rPr>
          <w:tab/>
        </w:r>
        <w:r w:rsidR="009764BA">
          <w:rPr>
            <w:noProof/>
            <w:webHidden/>
          </w:rPr>
          <w:fldChar w:fldCharType="begin"/>
        </w:r>
        <w:r w:rsidR="009764BA">
          <w:rPr>
            <w:noProof/>
            <w:webHidden/>
          </w:rPr>
          <w:instrText xml:space="preserve"> PAGEREF _Toc518567829 \h </w:instrText>
        </w:r>
        <w:r w:rsidR="009764BA">
          <w:rPr>
            <w:noProof/>
            <w:webHidden/>
          </w:rPr>
        </w:r>
        <w:r w:rsidR="009764BA">
          <w:rPr>
            <w:noProof/>
            <w:webHidden/>
          </w:rPr>
          <w:fldChar w:fldCharType="separate"/>
        </w:r>
        <w:r w:rsidR="009764BA">
          <w:rPr>
            <w:noProof/>
            <w:webHidden/>
          </w:rPr>
          <w:t>34</w:t>
        </w:r>
        <w:r w:rsidR="009764BA">
          <w:rPr>
            <w:noProof/>
            <w:webHidden/>
          </w:rPr>
          <w:fldChar w:fldCharType="end"/>
        </w:r>
      </w:hyperlink>
    </w:p>
    <w:p w14:paraId="5780C18A" w14:textId="27274377" w:rsidR="009764BA" w:rsidRDefault="00AC7B38">
      <w:pPr>
        <w:pStyle w:val="TOC4"/>
        <w:rPr>
          <w:rFonts w:eastAsiaTheme="minorEastAsia" w:cstheme="minorBidi"/>
          <w:noProof/>
          <w:sz w:val="22"/>
          <w:szCs w:val="22"/>
        </w:rPr>
      </w:pPr>
      <w:hyperlink w:anchor="_Toc518567830" w:history="1">
        <w:r w:rsidR="009764BA" w:rsidRPr="00880725">
          <w:rPr>
            <w:rStyle w:val="Hyperlink"/>
            <w:noProof/>
            <w:lang w:eastAsia="en-US"/>
          </w:rPr>
          <w:t>46.</w:t>
        </w:r>
        <w:r w:rsidR="009764BA">
          <w:rPr>
            <w:rFonts w:eastAsiaTheme="minorEastAsia" w:cstheme="minorBidi"/>
            <w:noProof/>
            <w:sz w:val="22"/>
            <w:szCs w:val="22"/>
          </w:rPr>
          <w:tab/>
        </w:r>
        <w:r w:rsidR="009764BA" w:rsidRPr="00880725">
          <w:rPr>
            <w:rStyle w:val="Hyperlink"/>
            <w:noProof/>
            <w:lang w:eastAsia="en-US"/>
          </w:rPr>
          <w:t>Provider’s Personnel</w:t>
        </w:r>
        <w:r w:rsidR="009764BA">
          <w:rPr>
            <w:noProof/>
            <w:webHidden/>
          </w:rPr>
          <w:tab/>
        </w:r>
        <w:r w:rsidR="009764BA">
          <w:rPr>
            <w:noProof/>
            <w:webHidden/>
          </w:rPr>
          <w:fldChar w:fldCharType="begin"/>
        </w:r>
        <w:r w:rsidR="009764BA">
          <w:rPr>
            <w:noProof/>
            <w:webHidden/>
          </w:rPr>
          <w:instrText xml:space="preserve"> PAGEREF _Toc518567830 \h </w:instrText>
        </w:r>
        <w:r w:rsidR="009764BA">
          <w:rPr>
            <w:noProof/>
            <w:webHidden/>
          </w:rPr>
        </w:r>
        <w:r w:rsidR="009764BA">
          <w:rPr>
            <w:noProof/>
            <w:webHidden/>
          </w:rPr>
          <w:fldChar w:fldCharType="separate"/>
        </w:r>
        <w:r w:rsidR="009764BA">
          <w:rPr>
            <w:noProof/>
            <w:webHidden/>
          </w:rPr>
          <w:t>37</w:t>
        </w:r>
        <w:r w:rsidR="009764BA">
          <w:rPr>
            <w:noProof/>
            <w:webHidden/>
          </w:rPr>
          <w:fldChar w:fldCharType="end"/>
        </w:r>
      </w:hyperlink>
    </w:p>
    <w:p w14:paraId="018DA593" w14:textId="692EA54B" w:rsidR="009764BA" w:rsidRDefault="00AC7B38">
      <w:pPr>
        <w:pStyle w:val="TOC4"/>
        <w:rPr>
          <w:rFonts w:eastAsiaTheme="minorEastAsia" w:cstheme="minorBidi"/>
          <w:noProof/>
          <w:sz w:val="22"/>
          <w:szCs w:val="22"/>
        </w:rPr>
      </w:pPr>
      <w:hyperlink w:anchor="_Toc518567831" w:history="1">
        <w:r w:rsidR="009764BA" w:rsidRPr="00880725">
          <w:rPr>
            <w:rStyle w:val="Hyperlink"/>
            <w:noProof/>
            <w:lang w:eastAsia="en-US"/>
          </w:rPr>
          <w:t>47.</w:t>
        </w:r>
        <w:r w:rsidR="009764BA">
          <w:rPr>
            <w:rFonts w:eastAsiaTheme="minorEastAsia" w:cstheme="minorBidi"/>
            <w:noProof/>
            <w:sz w:val="22"/>
            <w:szCs w:val="22"/>
          </w:rPr>
          <w:tab/>
        </w:r>
        <w:r w:rsidR="009764BA" w:rsidRPr="00880725">
          <w:rPr>
            <w:rStyle w:val="Hyperlink"/>
            <w:noProof/>
            <w:lang w:eastAsia="en-US"/>
          </w:rPr>
          <w:t>External administration</w:t>
        </w:r>
        <w:r w:rsidR="009764BA">
          <w:rPr>
            <w:noProof/>
            <w:webHidden/>
          </w:rPr>
          <w:tab/>
        </w:r>
        <w:r w:rsidR="009764BA">
          <w:rPr>
            <w:noProof/>
            <w:webHidden/>
          </w:rPr>
          <w:fldChar w:fldCharType="begin"/>
        </w:r>
        <w:r w:rsidR="009764BA">
          <w:rPr>
            <w:noProof/>
            <w:webHidden/>
          </w:rPr>
          <w:instrText xml:space="preserve"> PAGEREF _Toc518567831 \h </w:instrText>
        </w:r>
        <w:r w:rsidR="009764BA">
          <w:rPr>
            <w:noProof/>
            <w:webHidden/>
          </w:rPr>
        </w:r>
        <w:r w:rsidR="009764BA">
          <w:rPr>
            <w:noProof/>
            <w:webHidden/>
          </w:rPr>
          <w:fldChar w:fldCharType="separate"/>
        </w:r>
        <w:r w:rsidR="009764BA">
          <w:rPr>
            <w:noProof/>
            <w:webHidden/>
          </w:rPr>
          <w:t>37</w:t>
        </w:r>
        <w:r w:rsidR="009764BA">
          <w:rPr>
            <w:noProof/>
            <w:webHidden/>
          </w:rPr>
          <w:fldChar w:fldCharType="end"/>
        </w:r>
      </w:hyperlink>
    </w:p>
    <w:p w14:paraId="3215B518" w14:textId="2134662C" w:rsidR="009764BA" w:rsidRDefault="00AC7B38">
      <w:pPr>
        <w:pStyle w:val="TOC4"/>
        <w:rPr>
          <w:rFonts w:eastAsiaTheme="minorEastAsia" w:cstheme="minorBidi"/>
          <w:noProof/>
          <w:sz w:val="22"/>
          <w:szCs w:val="22"/>
        </w:rPr>
      </w:pPr>
      <w:hyperlink w:anchor="_Toc518567832" w:history="1">
        <w:r w:rsidR="009764BA" w:rsidRPr="00880725">
          <w:rPr>
            <w:rStyle w:val="Hyperlink"/>
            <w:noProof/>
            <w:lang w:eastAsia="en-US"/>
          </w:rPr>
          <w:t>48.</w:t>
        </w:r>
        <w:r w:rsidR="009764BA">
          <w:rPr>
            <w:rFonts w:eastAsiaTheme="minorEastAsia" w:cstheme="minorBidi"/>
            <w:noProof/>
            <w:sz w:val="22"/>
            <w:szCs w:val="22"/>
          </w:rPr>
          <w:tab/>
        </w:r>
        <w:r w:rsidR="009764BA" w:rsidRPr="00880725">
          <w:rPr>
            <w:rStyle w:val="Hyperlink"/>
            <w:noProof/>
            <w:lang w:eastAsia="en-US"/>
          </w:rPr>
          <w:t>Subcontracting</w:t>
        </w:r>
        <w:r w:rsidR="009764BA">
          <w:rPr>
            <w:noProof/>
            <w:webHidden/>
          </w:rPr>
          <w:tab/>
        </w:r>
        <w:r w:rsidR="009764BA">
          <w:rPr>
            <w:noProof/>
            <w:webHidden/>
          </w:rPr>
          <w:fldChar w:fldCharType="begin"/>
        </w:r>
        <w:r w:rsidR="009764BA">
          <w:rPr>
            <w:noProof/>
            <w:webHidden/>
          </w:rPr>
          <w:instrText xml:space="preserve"> PAGEREF _Toc518567832 \h </w:instrText>
        </w:r>
        <w:r w:rsidR="009764BA">
          <w:rPr>
            <w:noProof/>
            <w:webHidden/>
          </w:rPr>
        </w:r>
        <w:r w:rsidR="009764BA">
          <w:rPr>
            <w:noProof/>
            <w:webHidden/>
          </w:rPr>
          <w:fldChar w:fldCharType="separate"/>
        </w:r>
        <w:r w:rsidR="009764BA">
          <w:rPr>
            <w:noProof/>
            <w:webHidden/>
          </w:rPr>
          <w:t>37</w:t>
        </w:r>
        <w:r w:rsidR="009764BA">
          <w:rPr>
            <w:noProof/>
            <w:webHidden/>
          </w:rPr>
          <w:fldChar w:fldCharType="end"/>
        </w:r>
      </w:hyperlink>
    </w:p>
    <w:p w14:paraId="05D13882" w14:textId="78FDD735" w:rsidR="009764BA" w:rsidRDefault="00AC7B38">
      <w:pPr>
        <w:pStyle w:val="TOC4"/>
        <w:rPr>
          <w:rFonts w:eastAsiaTheme="minorEastAsia" w:cstheme="minorBidi"/>
          <w:noProof/>
          <w:sz w:val="22"/>
          <w:szCs w:val="22"/>
        </w:rPr>
      </w:pPr>
      <w:hyperlink w:anchor="_Toc518567833" w:history="1">
        <w:r w:rsidR="009764BA" w:rsidRPr="00880725">
          <w:rPr>
            <w:rStyle w:val="Hyperlink"/>
            <w:noProof/>
            <w:lang w:eastAsia="en-US"/>
          </w:rPr>
          <w:t>49.</w:t>
        </w:r>
        <w:r w:rsidR="009764BA">
          <w:rPr>
            <w:rFonts w:eastAsiaTheme="minorEastAsia" w:cstheme="minorBidi"/>
            <w:noProof/>
            <w:sz w:val="22"/>
            <w:szCs w:val="22"/>
          </w:rPr>
          <w:tab/>
        </w:r>
        <w:r w:rsidR="009764BA" w:rsidRPr="00880725">
          <w:rPr>
            <w:rStyle w:val="Hyperlink"/>
            <w:noProof/>
            <w:lang w:eastAsia="en-US"/>
          </w:rPr>
          <w:t>Assignment and novation</w:t>
        </w:r>
        <w:r w:rsidR="009764BA">
          <w:rPr>
            <w:noProof/>
            <w:webHidden/>
          </w:rPr>
          <w:tab/>
        </w:r>
        <w:r w:rsidR="009764BA">
          <w:rPr>
            <w:noProof/>
            <w:webHidden/>
          </w:rPr>
          <w:fldChar w:fldCharType="begin"/>
        </w:r>
        <w:r w:rsidR="009764BA">
          <w:rPr>
            <w:noProof/>
            <w:webHidden/>
          </w:rPr>
          <w:instrText xml:space="preserve"> PAGEREF _Toc518567833 \h </w:instrText>
        </w:r>
        <w:r w:rsidR="009764BA">
          <w:rPr>
            <w:noProof/>
            <w:webHidden/>
          </w:rPr>
        </w:r>
        <w:r w:rsidR="009764BA">
          <w:rPr>
            <w:noProof/>
            <w:webHidden/>
          </w:rPr>
          <w:fldChar w:fldCharType="separate"/>
        </w:r>
        <w:r w:rsidR="009764BA">
          <w:rPr>
            <w:noProof/>
            <w:webHidden/>
          </w:rPr>
          <w:t>38</w:t>
        </w:r>
        <w:r w:rsidR="009764BA">
          <w:rPr>
            <w:noProof/>
            <w:webHidden/>
          </w:rPr>
          <w:fldChar w:fldCharType="end"/>
        </w:r>
      </w:hyperlink>
    </w:p>
    <w:p w14:paraId="46718996" w14:textId="74AE05CD" w:rsidR="009764BA" w:rsidRDefault="00AC7B38">
      <w:pPr>
        <w:pStyle w:val="TOC3"/>
        <w:tabs>
          <w:tab w:val="right" w:pos="9836"/>
        </w:tabs>
        <w:rPr>
          <w:rFonts w:eastAsiaTheme="minorEastAsia" w:cstheme="minorBidi"/>
          <w:noProof/>
          <w:sz w:val="22"/>
          <w:szCs w:val="22"/>
        </w:rPr>
      </w:pPr>
      <w:hyperlink w:anchor="_Toc518567834" w:history="1">
        <w:r w:rsidR="009764BA" w:rsidRPr="00880725">
          <w:rPr>
            <w:rStyle w:val="Hyperlink"/>
            <w:noProof/>
            <w:lang w:eastAsia="en-US"/>
          </w:rPr>
          <w:t>Section A4.3 – Resolving Problems</w:t>
        </w:r>
        <w:r w:rsidR="009764BA">
          <w:rPr>
            <w:noProof/>
            <w:webHidden/>
          </w:rPr>
          <w:tab/>
        </w:r>
        <w:r w:rsidR="009764BA">
          <w:rPr>
            <w:noProof/>
            <w:webHidden/>
          </w:rPr>
          <w:fldChar w:fldCharType="begin"/>
        </w:r>
        <w:r w:rsidR="009764BA">
          <w:rPr>
            <w:noProof/>
            <w:webHidden/>
          </w:rPr>
          <w:instrText xml:space="preserve"> PAGEREF _Toc518567834 \h </w:instrText>
        </w:r>
        <w:r w:rsidR="009764BA">
          <w:rPr>
            <w:noProof/>
            <w:webHidden/>
          </w:rPr>
        </w:r>
        <w:r w:rsidR="009764BA">
          <w:rPr>
            <w:noProof/>
            <w:webHidden/>
          </w:rPr>
          <w:fldChar w:fldCharType="separate"/>
        </w:r>
        <w:r w:rsidR="009764BA">
          <w:rPr>
            <w:noProof/>
            <w:webHidden/>
          </w:rPr>
          <w:t>39</w:t>
        </w:r>
        <w:r w:rsidR="009764BA">
          <w:rPr>
            <w:noProof/>
            <w:webHidden/>
          </w:rPr>
          <w:fldChar w:fldCharType="end"/>
        </w:r>
      </w:hyperlink>
    </w:p>
    <w:p w14:paraId="0CB82416" w14:textId="3B64F961" w:rsidR="009764BA" w:rsidRDefault="00AC7B38">
      <w:pPr>
        <w:pStyle w:val="TOC4"/>
        <w:rPr>
          <w:rFonts w:eastAsiaTheme="minorEastAsia" w:cstheme="minorBidi"/>
          <w:noProof/>
          <w:sz w:val="22"/>
          <w:szCs w:val="22"/>
        </w:rPr>
      </w:pPr>
      <w:hyperlink w:anchor="_Toc518567835" w:history="1">
        <w:r w:rsidR="009764BA" w:rsidRPr="00880725">
          <w:rPr>
            <w:rStyle w:val="Hyperlink"/>
            <w:noProof/>
            <w:lang w:eastAsia="en-US"/>
          </w:rPr>
          <w:t>50.</w:t>
        </w:r>
        <w:r w:rsidR="009764BA">
          <w:rPr>
            <w:rFonts w:eastAsiaTheme="minorEastAsia" w:cstheme="minorBidi"/>
            <w:noProof/>
            <w:sz w:val="22"/>
            <w:szCs w:val="22"/>
          </w:rPr>
          <w:tab/>
        </w:r>
        <w:r w:rsidR="009764BA" w:rsidRPr="00880725">
          <w:rPr>
            <w:rStyle w:val="Hyperlink"/>
            <w:noProof/>
            <w:lang w:eastAsia="en-US"/>
          </w:rPr>
          <w:t>Dispute Resolution</w:t>
        </w:r>
        <w:r w:rsidR="009764BA">
          <w:rPr>
            <w:noProof/>
            <w:webHidden/>
          </w:rPr>
          <w:tab/>
        </w:r>
        <w:r w:rsidR="009764BA">
          <w:rPr>
            <w:noProof/>
            <w:webHidden/>
          </w:rPr>
          <w:fldChar w:fldCharType="begin"/>
        </w:r>
        <w:r w:rsidR="009764BA">
          <w:rPr>
            <w:noProof/>
            <w:webHidden/>
          </w:rPr>
          <w:instrText xml:space="preserve"> PAGEREF _Toc518567835 \h </w:instrText>
        </w:r>
        <w:r w:rsidR="009764BA">
          <w:rPr>
            <w:noProof/>
            <w:webHidden/>
          </w:rPr>
        </w:r>
        <w:r w:rsidR="009764BA">
          <w:rPr>
            <w:noProof/>
            <w:webHidden/>
          </w:rPr>
          <w:fldChar w:fldCharType="separate"/>
        </w:r>
        <w:r w:rsidR="009764BA">
          <w:rPr>
            <w:noProof/>
            <w:webHidden/>
          </w:rPr>
          <w:t>39</w:t>
        </w:r>
        <w:r w:rsidR="009764BA">
          <w:rPr>
            <w:noProof/>
            <w:webHidden/>
          </w:rPr>
          <w:fldChar w:fldCharType="end"/>
        </w:r>
      </w:hyperlink>
    </w:p>
    <w:p w14:paraId="0F4D2109" w14:textId="5E7418CD" w:rsidR="009764BA" w:rsidRDefault="00AC7B38">
      <w:pPr>
        <w:pStyle w:val="TOC4"/>
        <w:rPr>
          <w:rFonts w:eastAsiaTheme="minorEastAsia" w:cstheme="minorBidi"/>
          <w:noProof/>
          <w:sz w:val="22"/>
          <w:szCs w:val="22"/>
        </w:rPr>
      </w:pPr>
      <w:hyperlink w:anchor="_Toc518567836" w:history="1">
        <w:r w:rsidR="009764BA" w:rsidRPr="00880725">
          <w:rPr>
            <w:rStyle w:val="Hyperlink"/>
            <w:noProof/>
            <w:lang w:eastAsia="en-US"/>
          </w:rPr>
          <w:t>51.</w:t>
        </w:r>
        <w:r w:rsidR="009764BA">
          <w:rPr>
            <w:rFonts w:eastAsiaTheme="minorEastAsia" w:cstheme="minorBidi"/>
            <w:noProof/>
            <w:sz w:val="22"/>
            <w:szCs w:val="22"/>
          </w:rPr>
          <w:tab/>
        </w:r>
        <w:r w:rsidR="009764BA" w:rsidRPr="00880725">
          <w:rPr>
            <w:rStyle w:val="Hyperlink"/>
            <w:noProof/>
            <w:lang w:eastAsia="en-US"/>
          </w:rPr>
          <w:t>Provider suspension</w:t>
        </w:r>
        <w:r w:rsidR="009764BA">
          <w:rPr>
            <w:noProof/>
            <w:webHidden/>
          </w:rPr>
          <w:tab/>
        </w:r>
        <w:r w:rsidR="009764BA">
          <w:rPr>
            <w:noProof/>
            <w:webHidden/>
          </w:rPr>
          <w:fldChar w:fldCharType="begin"/>
        </w:r>
        <w:r w:rsidR="009764BA">
          <w:rPr>
            <w:noProof/>
            <w:webHidden/>
          </w:rPr>
          <w:instrText xml:space="preserve"> PAGEREF _Toc518567836 \h </w:instrText>
        </w:r>
        <w:r w:rsidR="009764BA">
          <w:rPr>
            <w:noProof/>
            <w:webHidden/>
          </w:rPr>
        </w:r>
        <w:r w:rsidR="009764BA">
          <w:rPr>
            <w:noProof/>
            <w:webHidden/>
          </w:rPr>
          <w:fldChar w:fldCharType="separate"/>
        </w:r>
        <w:r w:rsidR="009764BA">
          <w:rPr>
            <w:noProof/>
            <w:webHidden/>
          </w:rPr>
          <w:t>40</w:t>
        </w:r>
        <w:r w:rsidR="009764BA">
          <w:rPr>
            <w:noProof/>
            <w:webHidden/>
          </w:rPr>
          <w:fldChar w:fldCharType="end"/>
        </w:r>
      </w:hyperlink>
    </w:p>
    <w:p w14:paraId="1CF8FCDC" w14:textId="77C43E33" w:rsidR="009764BA" w:rsidRDefault="00AC7B38">
      <w:pPr>
        <w:pStyle w:val="TOC4"/>
        <w:rPr>
          <w:rFonts w:eastAsiaTheme="minorEastAsia" w:cstheme="minorBidi"/>
          <w:noProof/>
          <w:sz w:val="22"/>
          <w:szCs w:val="22"/>
        </w:rPr>
      </w:pPr>
      <w:hyperlink w:anchor="_Toc518567837" w:history="1">
        <w:r w:rsidR="009764BA" w:rsidRPr="00880725">
          <w:rPr>
            <w:rStyle w:val="Hyperlink"/>
            <w:noProof/>
            <w:lang w:eastAsia="en-US"/>
          </w:rPr>
          <w:t>52.</w:t>
        </w:r>
        <w:r w:rsidR="009764BA">
          <w:rPr>
            <w:rFonts w:eastAsiaTheme="minorEastAsia" w:cstheme="minorBidi"/>
            <w:noProof/>
            <w:sz w:val="22"/>
            <w:szCs w:val="22"/>
          </w:rPr>
          <w:tab/>
        </w:r>
        <w:r w:rsidR="009764BA" w:rsidRPr="00880725">
          <w:rPr>
            <w:rStyle w:val="Hyperlink"/>
            <w:noProof/>
            <w:lang w:eastAsia="en-US"/>
          </w:rPr>
          <w:t>Remedies</w:t>
        </w:r>
        <w:r w:rsidR="009764BA">
          <w:rPr>
            <w:noProof/>
            <w:webHidden/>
          </w:rPr>
          <w:tab/>
        </w:r>
        <w:r w:rsidR="009764BA">
          <w:rPr>
            <w:noProof/>
            <w:webHidden/>
          </w:rPr>
          <w:fldChar w:fldCharType="begin"/>
        </w:r>
        <w:r w:rsidR="009764BA">
          <w:rPr>
            <w:noProof/>
            <w:webHidden/>
          </w:rPr>
          <w:instrText xml:space="preserve"> PAGEREF _Toc518567837 \h </w:instrText>
        </w:r>
        <w:r w:rsidR="009764BA">
          <w:rPr>
            <w:noProof/>
            <w:webHidden/>
          </w:rPr>
        </w:r>
        <w:r w:rsidR="009764BA">
          <w:rPr>
            <w:noProof/>
            <w:webHidden/>
          </w:rPr>
          <w:fldChar w:fldCharType="separate"/>
        </w:r>
        <w:r w:rsidR="009764BA">
          <w:rPr>
            <w:noProof/>
            <w:webHidden/>
          </w:rPr>
          <w:t>40</w:t>
        </w:r>
        <w:r w:rsidR="009764BA">
          <w:rPr>
            <w:noProof/>
            <w:webHidden/>
          </w:rPr>
          <w:fldChar w:fldCharType="end"/>
        </w:r>
      </w:hyperlink>
    </w:p>
    <w:p w14:paraId="17094C4E" w14:textId="62392EEE" w:rsidR="009764BA" w:rsidRDefault="00AC7B38">
      <w:pPr>
        <w:pStyle w:val="TOC4"/>
        <w:rPr>
          <w:rFonts w:eastAsiaTheme="minorEastAsia" w:cstheme="minorBidi"/>
          <w:noProof/>
          <w:sz w:val="22"/>
          <w:szCs w:val="22"/>
        </w:rPr>
      </w:pPr>
      <w:hyperlink w:anchor="_Toc518567838" w:history="1">
        <w:r w:rsidR="009764BA" w:rsidRPr="00880725">
          <w:rPr>
            <w:rStyle w:val="Hyperlink"/>
            <w:noProof/>
            <w:lang w:eastAsia="en-US"/>
          </w:rPr>
          <w:t>53.</w:t>
        </w:r>
        <w:r w:rsidR="009764BA">
          <w:rPr>
            <w:rFonts w:eastAsiaTheme="minorEastAsia" w:cstheme="minorBidi"/>
            <w:noProof/>
            <w:sz w:val="22"/>
            <w:szCs w:val="22"/>
          </w:rPr>
          <w:tab/>
        </w:r>
        <w:r w:rsidR="009764BA" w:rsidRPr="00880725">
          <w:rPr>
            <w:rStyle w:val="Hyperlink"/>
            <w:noProof/>
            <w:lang w:eastAsia="en-US"/>
          </w:rPr>
          <w:t>Performance under past Commonwealth agreements</w:t>
        </w:r>
        <w:r w:rsidR="009764BA">
          <w:rPr>
            <w:noProof/>
            <w:webHidden/>
          </w:rPr>
          <w:tab/>
        </w:r>
        <w:r w:rsidR="009764BA">
          <w:rPr>
            <w:noProof/>
            <w:webHidden/>
          </w:rPr>
          <w:fldChar w:fldCharType="begin"/>
        </w:r>
        <w:r w:rsidR="009764BA">
          <w:rPr>
            <w:noProof/>
            <w:webHidden/>
          </w:rPr>
          <w:instrText xml:space="preserve"> PAGEREF _Toc518567838 \h </w:instrText>
        </w:r>
        <w:r w:rsidR="009764BA">
          <w:rPr>
            <w:noProof/>
            <w:webHidden/>
          </w:rPr>
        </w:r>
        <w:r w:rsidR="009764BA">
          <w:rPr>
            <w:noProof/>
            <w:webHidden/>
          </w:rPr>
          <w:fldChar w:fldCharType="separate"/>
        </w:r>
        <w:r w:rsidR="009764BA">
          <w:rPr>
            <w:noProof/>
            <w:webHidden/>
          </w:rPr>
          <w:t>42</w:t>
        </w:r>
        <w:r w:rsidR="009764BA">
          <w:rPr>
            <w:noProof/>
            <w:webHidden/>
          </w:rPr>
          <w:fldChar w:fldCharType="end"/>
        </w:r>
      </w:hyperlink>
    </w:p>
    <w:p w14:paraId="5AC111A5" w14:textId="5BF1EF44" w:rsidR="009764BA" w:rsidRDefault="00AC7B38">
      <w:pPr>
        <w:pStyle w:val="TOC4"/>
        <w:rPr>
          <w:rFonts w:eastAsiaTheme="minorEastAsia" w:cstheme="minorBidi"/>
          <w:noProof/>
          <w:sz w:val="22"/>
          <w:szCs w:val="22"/>
        </w:rPr>
      </w:pPr>
      <w:hyperlink w:anchor="_Toc518567839" w:history="1">
        <w:r w:rsidR="009764BA" w:rsidRPr="00880725">
          <w:rPr>
            <w:rStyle w:val="Hyperlink"/>
            <w:noProof/>
            <w:lang w:eastAsia="en-US"/>
          </w:rPr>
          <w:t>54.</w:t>
        </w:r>
        <w:r w:rsidR="009764BA">
          <w:rPr>
            <w:rFonts w:eastAsiaTheme="minorEastAsia" w:cstheme="minorBidi"/>
            <w:noProof/>
            <w:sz w:val="22"/>
            <w:szCs w:val="22"/>
          </w:rPr>
          <w:tab/>
        </w:r>
        <w:r w:rsidR="009764BA" w:rsidRPr="00880725">
          <w:rPr>
            <w:rStyle w:val="Hyperlink"/>
            <w:noProof/>
            <w:lang w:eastAsia="en-US"/>
          </w:rPr>
          <w:t>Liquidated damages</w:t>
        </w:r>
        <w:r w:rsidR="009764BA">
          <w:rPr>
            <w:noProof/>
            <w:webHidden/>
          </w:rPr>
          <w:tab/>
        </w:r>
        <w:r w:rsidR="009764BA">
          <w:rPr>
            <w:noProof/>
            <w:webHidden/>
          </w:rPr>
          <w:fldChar w:fldCharType="begin"/>
        </w:r>
        <w:r w:rsidR="009764BA">
          <w:rPr>
            <w:noProof/>
            <w:webHidden/>
          </w:rPr>
          <w:instrText xml:space="preserve"> PAGEREF _Toc518567839 \h </w:instrText>
        </w:r>
        <w:r w:rsidR="009764BA">
          <w:rPr>
            <w:noProof/>
            <w:webHidden/>
          </w:rPr>
        </w:r>
        <w:r w:rsidR="009764BA">
          <w:rPr>
            <w:noProof/>
            <w:webHidden/>
          </w:rPr>
          <w:fldChar w:fldCharType="separate"/>
        </w:r>
        <w:r w:rsidR="009764BA">
          <w:rPr>
            <w:noProof/>
            <w:webHidden/>
          </w:rPr>
          <w:t>42</w:t>
        </w:r>
        <w:r w:rsidR="009764BA">
          <w:rPr>
            <w:noProof/>
            <w:webHidden/>
          </w:rPr>
          <w:fldChar w:fldCharType="end"/>
        </w:r>
      </w:hyperlink>
    </w:p>
    <w:p w14:paraId="3BCEC175" w14:textId="1D256863" w:rsidR="009764BA" w:rsidRDefault="00AC7B38">
      <w:pPr>
        <w:pStyle w:val="TOC4"/>
        <w:rPr>
          <w:rFonts w:eastAsiaTheme="minorEastAsia" w:cstheme="minorBidi"/>
          <w:noProof/>
          <w:sz w:val="22"/>
          <w:szCs w:val="22"/>
        </w:rPr>
      </w:pPr>
      <w:hyperlink w:anchor="_Toc518567840" w:history="1">
        <w:r w:rsidR="009764BA" w:rsidRPr="00880725">
          <w:rPr>
            <w:rStyle w:val="Hyperlink"/>
            <w:noProof/>
            <w:lang w:eastAsia="en-US"/>
          </w:rPr>
          <w:t>55.</w:t>
        </w:r>
        <w:r w:rsidR="009764BA">
          <w:rPr>
            <w:rFonts w:eastAsiaTheme="minorEastAsia" w:cstheme="minorBidi"/>
            <w:noProof/>
            <w:sz w:val="22"/>
            <w:szCs w:val="22"/>
          </w:rPr>
          <w:tab/>
        </w:r>
        <w:r w:rsidR="009764BA" w:rsidRPr="00880725">
          <w:rPr>
            <w:rStyle w:val="Hyperlink"/>
            <w:noProof/>
            <w:lang w:eastAsia="en-US"/>
          </w:rPr>
          <w:t>Termination or reduction in scope with costs</w:t>
        </w:r>
        <w:r w:rsidR="009764BA">
          <w:rPr>
            <w:noProof/>
            <w:webHidden/>
          </w:rPr>
          <w:tab/>
        </w:r>
        <w:r w:rsidR="009764BA">
          <w:rPr>
            <w:noProof/>
            <w:webHidden/>
          </w:rPr>
          <w:fldChar w:fldCharType="begin"/>
        </w:r>
        <w:r w:rsidR="009764BA">
          <w:rPr>
            <w:noProof/>
            <w:webHidden/>
          </w:rPr>
          <w:instrText xml:space="preserve"> PAGEREF _Toc518567840 \h </w:instrText>
        </w:r>
        <w:r w:rsidR="009764BA">
          <w:rPr>
            <w:noProof/>
            <w:webHidden/>
          </w:rPr>
        </w:r>
        <w:r w:rsidR="009764BA">
          <w:rPr>
            <w:noProof/>
            <w:webHidden/>
          </w:rPr>
          <w:fldChar w:fldCharType="separate"/>
        </w:r>
        <w:r w:rsidR="009764BA">
          <w:rPr>
            <w:noProof/>
            <w:webHidden/>
          </w:rPr>
          <w:t>44</w:t>
        </w:r>
        <w:r w:rsidR="009764BA">
          <w:rPr>
            <w:noProof/>
            <w:webHidden/>
          </w:rPr>
          <w:fldChar w:fldCharType="end"/>
        </w:r>
      </w:hyperlink>
    </w:p>
    <w:p w14:paraId="05E0692B" w14:textId="50876B56" w:rsidR="009764BA" w:rsidRDefault="00AC7B38">
      <w:pPr>
        <w:pStyle w:val="TOC4"/>
        <w:rPr>
          <w:rFonts w:eastAsiaTheme="minorEastAsia" w:cstheme="minorBidi"/>
          <w:noProof/>
          <w:sz w:val="22"/>
          <w:szCs w:val="22"/>
        </w:rPr>
      </w:pPr>
      <w:hyperlink w:anchor="_Toc518567841" w:history="1">
        <w:r w:rsidR="009764BA" w:rsidRPr="00880725">
          <w:rPr>
            <w:rStyle w:val="Hyperlink"/>
            <w:noProof/>
            <w:lang w:eastAsia="en-US"/>
          </w:rPr>
          <w:t>56.</w:t>
        </w:r>
        <w:r w:rsidR="009764BA">
          <w:rPr>
            <w:rFonts w:eastAsiaTheme="minorEastAsia" w:cstheme="minorBidi"/>
            <w:noProof/>
            <w:sz w:val="22"/>
            <w:szCs w:val="22"/>
          </w:rPr>
          <w:tab/>
        </w:r>
        <w:r w:rsidR="009764BA" w:rsidRPr="00880725">
          <w:rPr>
            <w:rStyle w:val="Hyperlink"/>
            <w:noProof/>
            <w:lang w:eastAsia="en-US"/>
          </w:rPr>
          <w:t>Termination for default</w:t>
        </w:r>
        <w:r w:rsidR="009764BA">
          <w:rPr>
            <w:noProof/>
            <w:webHidden/>
          </w:rPr>
          <w:tab/>
        </w:r>
        <w:r w:rsidR="009764BA">
          <w:rPr>
            <w:noProof/>
            <w:webHidden/>
          </w:rPr>
          <w:fldChar w:fldCharType="begin"/>
        </w:r>
        <w:r w:rsidR="009764BA">
          <w:rPr>
            <w:noProof/>
            <w:webHidden/>
          </w:rPr>
          <w:instrText xml:space="preserve"> PAGEREF _Toc518567841 \h </w:instrText>
        </w:r>
        <w:r w:rsidR="009764BA">
          <w:rPr>
            <w:noProof/>
            <w:webHidden/>
          </w:rPr>
        </w:r>
        <w:r w:rsidR="009764BA">
          <w:rPr>
            <w:noProof/>
            <w:webHidden/>
          </w:rPr>
          <w:fldChar w:fldCharType="separate"/>
        </w:r>
        <w:r w:rsidR="009764BA">
          <w:rPr>
            <w:noProof/>
            <w:webHidden/>
          </w:rPr>
          <w:t>45</w:t>
        </w:r>
        <w:r w:rsidR="009764BA">
          <w:rPr>
            <w:noProof/>
            <w:webHidden/>
          </w:rPr>
          <w:fldChar w:fldCharType="end"/>
        </w:r>
      </w:hyperlink>
    </w:p>
    <w:p w14:paraId="0D2F4AED" w14:textId="0C10BD94" w:rsidR="009764BA" w:rsidRDefault="00AC7B38">
      <w:pPr>
        <w:pStyle w:val="TOC3"/>
        <w:tabs>
          <w:tab w:val="right" w:pos="9836"/>
        </w:tabs>
        <w:rPr>
          <w:rFonts w:eastAsiaTheme="minorEastAsia" w:cstheme="minorBidi"/>
          <w:noProof/>
          <w:sz w:val="22"/>
          <w:szCs w:val="22"/>
        </w:rPr>
      </w:pPr>
      <w:hyperlink w:anchor="_Toc518567842" w:history="1">
        <w:r w:rsidR="009764BA" w:rsidRPr="00880725">
          <w:rPr>
            <w:rStyle w:val="Hyperlink"/>
            <w:noProof/>
            <w:lang w:eastAsia="en-US"/>
          </w:rPr>
          <w:t>Section A4.4 – Other matters</w:t>
        </w:r>
        <w:r w:rsidR="009764BA">
          <w:rPr>
            <w:noProof/>
            <w:webHidden/>
          </w:rPr>
          <w:tab/>
        </w:r>
        <w:r w:rsidR="009764BA">
          <w:rPr>
            <w:noProof/>
            <w:webHidden/>
          </w:rPr>
          <w:fldChar w:fldCharType="begin"/>
        </w:r>
        <w:r w:rsidR="009764BA">
          <w:rPr>
            <w:noProof/>
            <w:webHidden/>
          </w:rPr>
          <w:instrText xml:space="preserve"> PAGEREF _Toc518567842 \h </w:instrText>
        </w:r>
        <w:r w:rsidR="009764BA">
          <w:rPr>
            <w:noProof/>
            <w:webHidden/>
          </w:rPr>
        </w:r>
        <w:r w:rsidR="009764BA">
          <w:rPr>
            <w:noProof/>
            <w:webHidden/>
          </w:rPr>
          <w:fldChar w:fldCharType="separate"/>
        </w:r>
        <w:r w:rsidR="009764BA">
          <w:rPr>
            <w:noProof/>
            <w:webHidden/>
          </w:rPr>
          <w:t>46</w:t>
        </w:r>
        <w:r w:rsidR="009764BA">
          <w:rPr>
            <w:noProof/>
            <w:webHidden/>
          </w:rPr>
          <w:fldChar w:fldCharType="end"/>
        </w:r>
      </w:hyperlink>
    </w:p>
    <w:p w14:paraId="6A5A1154" w14:textId="7504B0D1" w:rsidR="009764BA" w:rsidRDefault="00AC7B38">
      <w:pPr>
        <w:pStyle w:val="TOC4"/>
        <w:rPr>
          <w:rFonts w:eastAsiaTheme="minorEastAsia" w:cstheme="minorBidi"/>
          <w:noProof/>
          <w:sz w:val="22"/>
          <w:szCs w:val="22"/>
        </w:rPr>
      </w:pPr>
      <w:hyperlink w:anchor="_Toc518567843" w:history="1">
        <w:r w:rsidR="009764BA" w:rsidRPr="00880725">
          <w:rPr>
            <w:rStyle w:val="Hyperlink"/>
            <w:noProof/>
            <w:lang w:eastAsia="en-US"/>
          </w:rPr>
          <w:t>57.</w:t>
        </w:r>
        <w:r w:rsidR="009764BA">
          <w:rPr>
            <w:rFonts w:eastAsiaTheme="minorEastAsia" w:cstheme="minorBidi"/>
            <w:noProof/>
            <w:sz w:val="22"/>
            <w:szCs w:val="22"/>
          </w:rPr>
          <w:tab/>
        </w:r>
        <w:r w:rsidR="009764BA" w:rsidRPr="00880725">
          <w:rPr>
            <w:rStyle w:val="Hyperlink"/>
            <w:noProof/>
            <w:lang w:eastAsia="en-US"/>
          </w:rPr>
          <w:t>Transition out</w:t>
        </w:r>
        <w:r w:rsidR="009764BA">
          <w:rPr>
            <w:noProof/>
            <w:webHidden/>
          </w:rPr>
          <w:tab/>
        </w:r>
        <w:r w:rsidR="009764BA">
          <w:rPr>
            <w:noProof/>
            <w:webHidden/>
          </w:rPr>
          <w:fldChar w:fldCharType="begin"/>
        </w:r>
        <w:r w:rsidR="009764BA">
          <w:rPr>
            <w:noProof/>
            <w:webHidden/>
          </w:rPr>
          <w:instrText xml:space="preserve"> PAGEREF _Toc518567843 \h </w:instrText>
        </w:r>
        <w:r w:rsidR="009764BA">
          <w:rPr>
            <w:noProof/>
            <w:webHidden/>
          </w:rPr>
        </w:r>
        <w:r w:rsidR="009764BA">
          <w:rPr>
            <w:noProof/>
            <w:webHidden/>
          </w:rPr>
          <w:fldChar w:fldCharType="separate"/>
        </w:r>
        <w:r w:rsidR="009764BA">
          <w:rPr>
            <w:noProof/>
            <w:webHidden/>
          </w:rPr>
          <w:t>46</w:t>
        </w:r>
        <w:r w:rsidR="009764BA">
          <w:rPr>
            <w:noProof/>
            <w:webHidden/>
          </w:rPr>
          <w:fldChar w:fldCharType="end"/>
        </w:r>
      </w:hyperlink>
    </w:p>
    <w:p w14:paraId="1C57BC4D" w14:textId="11E603BF" w:rsidR="009764BA" w:rsidRDefault="00AC7B38">
      <w:pPr>
        <w:pStyle w:val="TOC4"/>
        <w:rPr>
          <w:rFonts w:eastAsiaTheme="minorEastAsia" w:cstheme="minorBidi"/>
          <w:noProof/>
          <w:sz w:val="22"/>
          <w:szCs w:val="22"/>
        </w:rPr>
      </w:pPr>
      <w:hyperlink w:anchor="_Toc518567844" w:history="1">
        <w:r w:rsidR="009764BA" w:rsidRPr="00880725">
          <w:rPr>
            <w:rStyle w:val="Hyperlink"/>
            <w:noProof/>
            <w:lang w:eastAsia="en-US"/>
          </w:rPr>
          <w:t>58.</w:t>
        </w:r>
        <w:r w:rsidR="009764BA">
          <w:rPr>
            <w:rFonts w:eastAsiaTheme="minorEastAsia" w:cstheme="minorBidi"/>
            <w:noProof/>
            <w:sz w:val="22"/>
            <w:szCs w:val="22"/>
          </w:rPr>
          <w:tab/>
        </w:r>
        <w:r w:rsidR="009764BA" w:rsidRPr="00880725">
          <w:rPr>
            <w:rStyle w:val="Hyperlink"/>
            <w:noProof/>
            <w:lang w:eastAsia="en-US"/>
          </w:rPr>
          <w:t>Indigenous Procurement Policy</w:t>
        </w:r>
        <w:r w:rsidR="009764BA">
          <w:rPr>
            <w:noProof/>
            <w:webHidden/>
          </w:rPr>
          <w:tab/>
        </w:r>
        <w:r w:rsidR="009764BA">
          <w:rPr>
            <w:noProof/>
            <w:webHidden/>
          </w:rPr>
          <w:fldChar w:fldCharType="begin"/>
        </w:r>
        <w:r w:rsidR="009764BA">
          <w:rPr>
            <w:noProof/>
            <w:webHidden/>
          </w:rPr>
          <w:instrText xml:space="preserve"> PAGEREF _Toc518567844 \h </w:instrText>
        </w:r>
        <w:r w:rsidR="009764BA">
          <w:rPr>
            <w:noProof/>
            <w:webHidden/>
          </w:rPr>
        </w:r>
        <w:r w:rsidR="009764BA">
          <w:rPr>
            <w:noProof/>
            <w:webHidden/>
          </w:rPr>
          <w:fldChar w:fldCharType="separate"/>
        </w:r>
        <w:r w:rsidR="009764BA">
          <w:rPr>
            <w:noProof/>
            <w:webHidden/>
          </w:rPr>
          <w:t>47</w:t>
        </w:r>
        <w:r w:rsidR="009764BA">
          <w:rPr>
            <w:noProof/>
            <w:webHidden/>
          </w:rPr>
          <w:fldChar w:fldCharType="end"/>
        </w:r>
      </w:hyperlink>
    </w:p>
    <w:p w14:paraId="6CDFA851" w14:textId="48E5FC21" w:rsidR="009764BA" w:rsidRDefault="00AC7B38">
      <w:pPr>
        <w:pStyle w:val="TOC4"/>
        <w:rPr>
          <w:rFonts w:eastAsiaTheme="minorEastAsia" w:cstheme="minorBidi"/>
          <w:noProof/>
          <w:sz w:val="22"/>
          <w:szCs w:val="22"/>
        </w:rPr>
      </w:pPr>
      <w:hyperlink w:anchor="_Toc518567845" w:history="1">
        <w:r w:rsidR="009764BA" w:rsidRPr="00880725">
          <w:rPr>
            <w:rStyle w:val="Hyperlink"/>
            <w:noProof/>
            <w:lang w:eastAsia="en-US"/>
          </w:rPr>
          <w:t>59.</w:t>
        </w:r>
        <w:r w:rsidR="009764BA">
          <w:rPr>
            <w:rFonts w:eastAsiaTheme="minorEastAsia" w:cstheme="minorBidi"/>
            <w:noProof/>
            <w:sz w:val="22"/>
            <w:szCs w:val="22"/>
          </w:rPr>
          <w:tab/>
        </w:r>
        <w:r w:rsidR="009764BA" w:rsidRPr="00880725">
          <w:rPr>
            <w:rStyle w:val="Hyperlink"/>
            <w:noProof/>
            <w:lang w:eastAsia="en-US"/>
          </w:rPr>
          <w:t>Aboriginal and Torres Strait Islander peoples</w:t>
        </w:r>
        <w:r w:rsidR="009764BA">
          <w:rPr>
            <w:noProof/>
            <w:webHidden/>
          </w:rPr>
          <w:tab/>
        </w:r>
        <w:r w:rsidR="009764BA">
          <w:rPr>
            <w:noProof/>
            <w:webHidden/>
          </w:rPr>
          <w:fldChar w:fldCharType="begin"/>
        </w:r>
        <w:r w:rsidR="009764BA">
          <w:rPr>
            <w:noProof/>
            <w:webHidden/>
          </w:rPr>
          <w:instrText xml:space="preserve"> PAGEREF _Toc518567845 \h </w:instrText>
        </w:r>
        <w:r w:rsidR="009764BA">
          <w:rPr>
            <w:noProof/>
            <w:webHidden/>
          </w:rPr>
        </w:r>
        <w:r w:rsidR="009764BA">
          <w:rPr>
            <w:noProof/>
            <w:webHidden/>
          </w:rPr>
          <w:fldChar w:fldCharType="separate"/>
        </w:r>
        <w:r w:rsidR="009764BA">
          <w:rPr>
            <w:noProof/>
            <w:webHidden/>
          </w:rPr>
          <w:t>48</w:t>
        </w:r>
        <w:r w:rsidR="009764BA">
          <w:rPr>
            <w:noProof/>
            <w:webHidden/>
          </w:rPr>
          <w:fldChar w:fldCharType="end"/>
        </w:r>
      </w:hyperlink>
    </w:p>
    <w:p w14:paraId="5B491D2A" w14:textId="14CF25A8" w:rsidR="009764BA" w:rsidRDefault="00AC7B38">
      <w:pPr>
        <w:pStyle w:val="TOC4"/>
        <w:rPr>
          <w:rFonts w:eastAsiaTheme="minorEastAsia" w:cstheme="minorBidi"/>
          <w:noProof/>
          <w:sz w:val="22"/>
          <w:szCs w:val="22"/>
        </w:rPr>
      </w:pPr>
      <w:hyperlink w:anchor="_Toc518567846" w:history="1">
        <w:r w:rsidR="009764BA" w:rsidRPr="00880725">
          <w:rPr>
            <w:rStyle w:val="Hyperlink"/>
            <w:noProof/>
            <w:lang w:eastAsia="en-US"/>
          </w:rPr>
          <w:t>60.</w:t>
        </w:r>
        <w:r w:rsidR="009764BA">
          <w:rPr>
            <w:rFonts w:eastAsiaTheme="minorEastAsia" w:cstheme="minorBidi"/>
            <w:noProof/>
            <w:sz w:val="22"/>
            <w:szCs w:val="22"/>
          </w:rPr>
          <w:tab/>
        </w:r>
        <w:r w:rsidR="009764BA" w:rsidRPr="00880725">
          <w:rPr>
            <w:rStyle w:val="Hyperlink"/>
            <w:noProof/>
            <w:lang w:eastAsia="en-US"/>
          </w:rPr>
          <w:t>Acknowledgement and promotion</w:t>
        </w:r>
        <w:r w:rsidR="009764BA">
          <w:rPr>
            <w:noProof/>
            <w:webHidden/>
          </w:rPr>
          <w:tab/>
        </w:r>
        <w:r w:rsidR="009764BA">
          <w:rPr>
            <w:noProof/>
            <w:webHidden/>
          </w:rPr>
          <w:fldChar w:fldCharType="begin"/>
        </w:r>
        <w:r w:rsidR="009764BA">
          <w:rPr>
            <w:noProof/>
            <w:webHidden/>
          </w:rPr>
          <w:instrText xml:space="preserve"> PAGEREF _Toc518567846 \h </w:instrText>
        </w:r>
        <w:r w:rsidR="009764BA">
          <w:rPr>
            <w:noProof/>
            <w:webHidden/>
          </w:rPr>
        </w:r>
        <w:r w:rsidR="009764BA">
          <w:rPr>
            <w:noProof/>
            <w:webHidden/>
          </w:rPr>
          <w:fldChar w:fldCharType="separate"/>
        </w:r>
        <w:r w:rsidR="009764BA">
          <w:rPr>
            <w:noProof/>
            <w:webHidden/>
          </w:rPr>
          <w:t>48</w:t>
        </w:r>
        <w:r w:rsidR="009764BA">
          <w:rPr>
            <w:noProof/>
            <w:webHidden/>
          </w:rPr>
          <w:fldChar w:fldCharType="end"/>
        </w:r>
      </w:hyperlink>
    </w:p>
    <w:p w14:paraId="1EF0CA46" w14:textId="1E291FA3" w:rsidR="009764BA" w:rsidRDefault="00AC7B38">
      <w:pPr>
        <w:pStyle w:val="TOC4"/>
        <w:rPr>
          <w:rFonts w:eastAsiaTheme="minorEastAsia" w:cstheme="minorBidi"/>
          <w:noProof/>
          <w:sz w:val="22"/>
          <w:szCs w:val="22"/>
        </w:rPr>
      </w:pPr>
      <w:hyperlink w:anchor="_Toc518567847" w:history="1">
        <w:r w:rsidR="009764BA" w:rsidRPr="00880725">
          <w:rPr>
            <w:rStyle w:val="Hyperlink"/>
            <w:noProof/>
            <w:lang w:eastAsia="en-US"/>
          </w:rPr>
          <w:t>61.</w:t>
        </w:r>
        <w:r w:rsidR="009764BA">
          <w:rPr>
            <w:rFonts w:eastAsiaTheme="minorEastAsia" w:cstheme="minorBidi"/>
            <w:noProof/>
            <w:sz w:val="22"/>
            <w:szCs w:val="22"/>
          </w:rPr>
          <w:tab/>
        </w:r>
        <w:r w:rsidR="009764BA" w:rsidRPr="00880725">
          <w:rPr>
            <w:rStyle w:val="Hyperlink"/>
            <w:noProof/>
            <w:lang w:eastAsia="en-US"/>
          </w:rPr>
          <w:t>The Department’s right to publicise the Services and best practice</w:t>
        </w:r>
        <w:r w:rsidR="009764BA">
          <w:rPr>
            <w:noProof/>
            <w:webHidden/>
          </w:rPr>
          <w:tab/>
        </w:r>
        <w:r w:rsidR="009764BA">
          <w:rPr>
            <w:noProof/>
            <w:webHidden/>
          </w:rPr>
          <w:fldChar w:fldCharType="begin"/>
        </w:r>
        <w:r w:rsidR="009764BA">
          <w:rPr>
            <w:noProof/>
            <w:webHidden/>
          </w:rPr>
          <w:instrText xml:space="preserve"> PAGEREF _Toc518567847 \h </w:instrText>
        </w:r>
        <w:r w:rsidR="009764BA">
          <w:rPr>
            <w:noProof/>
            <w:webHidden/>
          </w:rPr>
        </w:r>
        <w:r w:rsidR="009764BA">
          <w:rPr>
            <w:noProof/>
            <w:webHidden/>
          </w:rPr>
          <w:fldChar w:fldCharType="separate"/>
        </w:r>
        <w:r w:rsidR="009764BA">
          <w:rPr>
            <w:noProof/>
            <w:webHidden/>
          </w:rPr>
          <w:t>49</w:t>
        </w:r>
        <w:r w:rsidR="009764BA">
          <w:rPr>
            <w:noProof/>
            <w:webHidden/>
          </w:rPr>
          <w:fldChar w:fldCharType="end"/>
        </w:r>
      </w:hyperlink>
    </w:p>
    <w:p w14:paraId="168C9621" w14:textId="0A49031D" w:rsidR="009764BA" w:rsidRDefault="00AC7B38">
      <w:pPr>
        <w:pStyle w:val="TOC4"/>
        <w:rPr>
          <w:rFonts w:eastAsiaTheme="minorEastAsia" w:cstheme="minorBidi"/>
          <w:noProof/>
          <w:sz w:val="22"/>
          <w:szCs w:val="22"/>
        </w:rPr>
      </w:pPr>
      <w:hyperlink w:anchor="_Toc518567848" w:history="1">
        <w:r w:rsidR="009764BA" w:rsidRPr="00880725">
          <w:rPr>
            <w:rStyle w:val="Hyperlink"/>
            <w:noProof/>
            <w:lang w:eastAsia="en-US"/>
          </w:rPr>
          <w:t>62.</w:t>
        </w:r>
        <w:r w:rsidR="009764BA">
          <w:rPr>
            <w:rFonts w:eastAsiaTheme="minorEastAsia" w:cstheme="minorBidi"/>
            <w:noProof/>
            <w:sz w:val="22"/>
            <w:szCs w:val="22"/>
          </w:rPr>
          <w:tab/>
        </w:r>
        <w:r w:rsidR="009764BA" w:rsidRPr="00880725">
          <w:rPr>
            <w:rStyle w:val="Hyperlink"/>
            <w:noProof/>
            <w:lang w:eastAsia="en-US"/>
          </w:rPr>
          <w:t>Conflict of interest</w:t>
        </w:r>
        <w:r w:rsidR="009764BA">
          <w:rPr>
            <w:noProof/>
            <w:webHidden/>
          </w:rPr>
          <w:tab/>
        </w:r>
        <w:r w:rsidR="009764BA">
          <w:rPr>
            <w:noProof/>
            <w:webHidden/>
          </w:rPr>
          <w:fldChar w:fldCharType="begin"/>
        </w:r>
        <w:r w:rsidR="009764BA">
          <w:rPr>
            <w:noProof/>
            <w:webHidden/>
          </w:rPr>
          <w:instrText xml:space="preserve"> PAGEREF _Toc518567848 \h </w:instrText>
        </w:r>
        <w:r w:rsidR="009764BA">
          <w:rPr>
            <w:noProof/>
            <w:webHidden/>
          </w:rPr>
        </w:r>
        <w:r w:rsidR="009764BA">
          <w:rPr>
            <w:noProof/>
            <w:webHidden/>
          </w:rPr>
          <w:fldChar w:fldCharType="separate"/>
        </w:r>
        <w:r w:rsidR="009764BA">
          <w:rPr>
            <w:noProof/>
            <w:webHidden/>
          </w:rPr>
          <w:t>49</w:t>
        </w:r>
        <w:r w:rsidR="009764BA">
          <w:rPr>
            <w:noProof/>
            <w:webHidden/>
          </w:rPr>
          <w:fldChar w:fldCharType="end"/>
        </w:r>
      </w:hyperlink>
    </w:p>
    <w:p w14:paraId="2A683A65" w14:textId="40279B83" w:rsidR="009764BA" w:rsidRDefault="00AC7B38">
      <w:pPr>
        <w:pStyle w:val="TOC4"/>
        <w:rPr>
          <w:rFonts w:eastAsiaTheme="minorEastAsia" w:cstheme="minorBidi"/>
          <w:noProof/>
          <w:sz w:val="22"/>
          <w:szCs w:val="22"/>
        </w:rPr>
      </w:pPr>
      <w:hyperlink w:anchor="_Toc518567849" w:history="1">
        <w:r w:rsidR="009764BA" w:rsidRPr="00880725">
          <w:rPr>
            <w:rStyle w:val="Hyperlink"/>
            <w:noProof/>
            <w:lang w:eastAsia="en-US"/>
          </w:rPr>
          <w:t>63.</w:t>
        </w:r>
        <w:r w:rsidR="009764BA">
          <w:rPr>
            <w:rFonts w:eastAsiaTheme="minorEastAsia" w:cstheme="minorBidi"/>
            <w:noProof/>
            <w:sz w:val="22"/>
            <w:szCs w:val="22"/>
          </w:rPr>
          <w:tab/>
        </w:r>
        <w:r w:rsidR="009764BA" w:rsidRPr="00880725">
          <w:rPr>
            <w:rStyle w:val="Hyperlink"/>
            <w:noProof/>
            <w:lang w:eastAsia="en-US"/>
          </w:rPr>
          <w:t>Negation of employment, partnership and agency</w:t>
        </w:r>
        <w:r w:rsidR="009764BA">
          <w:rPr>
            <w:noProof/>
            <w:webHidden/>
          </w:rPr>
          <w:tab/>
        </w:r>
        <w:r w:rsidR="009764BA">
          <w:rPr>
            <w:noProof/>
            <w:webHidden/>
          </w:rPr>
          <w:fldChar w:fldCharType="begin"/>
        </w:r>
        <w:r w:rsidR="009764BA">
          <w:rPr>
            <w:noProof/>
            <w:webHidden/>
          </w:rPr>
          <w:instrText xml:space="preserve"> PAGEREF _Toc518567849 \h </w:instrText>
        </w:r>
        <w:r w:rsidR="009764BA">
          <w:rPr>
            <w:noProof/>
            <w:webHidden/>
          </w:rPr>
        </w:r>
        <w:r w:rsidR="009764BA">
          <w:rPr>
            <w:noProof/>
            <w:webHidden/>
          </w:rPr>
          <w:fldChar w:fldCharType="separate"/>
        </w:r>
        <w:r w:rsidR="009764BA">
          <w:rPr>
            <w:noProof/>
            <w:webHidden/>
          </w:rPr>
          <w:t>49</w:t>
        </w:r>
        <w:r w:rsidR="009764BA">
          <w:rPr>
            <w:noProof/>
            <w:webHidden/>
          </w:rPr>
          <w:fldChar w:fldCharType="end"/>
        </w:r>
      </w:hyperlink>
    </w:p>
    <w:p w14:paraId="7B94F653" w14:textId="6BBA198C" w:rsidR="009764BA" w:rsidRDefault="00AC7B38">
      <w:pPr>
        <w:pStyle w:val="TOC4"/>
        <w:rPr>
          <w:rFonts w:eastAsiaTheme="minorEastAsia" w:cstheme="minorBidi"/>
          <w:noProof/>
          <w:sz w:val="22"/>
          <w:szCs w:val="22"/>
        </w:rPr>
      </w:pPr>
      <w:hyperlink w:anchor="_Toc518567850" w:history="1">
        <w:r w:rsidR="009764BA" w:rsidRPr="00880725">
          <w:rPr>
            <w:rStyle w:val="Hyperlink"/>
            <w:noProof/>
            <w:lang w:eastAsia="en-US"/>
          </w:rPr>
          <w:t>64.</w:t>
        </w:r>
        <w:r w:rsidR="009764BA">
          <w:rPr>
            <w:rFonts w:eastAsiaTheme="minorEastAsia" w:cstheme="minorBidi"/>
            <w:noProof/>
            <w:sz w:val="22"/>
            <w:szCs w:val="22"/>
          </w:rPr>
          <w:tab/>
        </w:r>
        <w:r w:rsidR="009764BA" w:rsidRPr="00880725">
          <w:rPr>
            <w:rStyle w:val="Hyperlink"/>
            <w:noProof/>
            <w:lang w:eastAsia="en-US"/>
          </w:rPr>
          <w:t>Waiver</w:t>
        </w:r>
        <w:r w:rsidR="009764BA">
          <w:rPr>
            <w:noProof/>
            <w:webHidden/>
          </w:rPr>
          <w:tab/>
        </w:r>
        <w:r w:rsidR="009764BA">
          <w:rPr>
            <w:noProof/>
            <w:webHidden/>
          </w:rPr>
          <w:fldChar w:fldCharType="begin"/>
        </w:r>
        <w:r w:rsidR="009764BA">
          <w:rPr>
            <w:noProof/>
            <w:webHidden/>
          </w:rPr>
          <w:instrText xml:space="preserve"> PAGEREF _Toc518567850 \h </w:instrText>
        </w:r>
        <w:r w:rsidR="009764BA">
          <w:rPr>
            <w:noProof/>
            <w:webHidden/>
          </w:rPr>
        </w:r>
        <w:r w:rsidR="009764BA">
          <w:rPr>
            <w:noProof/>
            <w:webHidden/>
          </w:rPr>
          <w:fldChar w:fldCharType="separate"/>
        </w:r>
        <w:r w:rsidR="009764BA">
          <w:rPr>
            <w:noProof/>
            <w:webHidden/>
          </w:rPr>
          <w:t>49</w:t>
        </w:r>
        <w:r w:rsidR="009764BA">
          <w:rPr>
            <w:noProof/>
            <w:webHidden/>
          </w:rPr>
          <w:fldChar w:fldCharType="end"/>
        </w:r>
      </w:hyperlink>
    </w:p>
    <w:p w14:paraId="1CBAD2DA" w14:textId="6C97B8FD" w:rsidR="009764BA" w:rsidRDefault="00AC7B38">
      <w:pPr>
        <w:pStyle w:val="TOC4"/>
        <w:rPr>
          <w:rFonts w:eastAsiaTheme="minorEastAsia" w:cstheme="minorBidi"/>
          <w:noProof/>
          <w:sz w:val="22"/>
          <w:szCs w:val="22"/>
        </w:rPr>
      </w:pPr>
      <w:hyperlink w:anchor="_Toc518567851" w:history="1">
        <w:r w:rsidR="009764BA" w:rsidRPr="00880725">
          <w:rPr>
            <w:rStyle w:val="Hyperlink"/>
            <w:noProof/>
            <w:lang w:eastAsia="en-US"/>
          </w:rPr>
          <w:t>65.</w:t>
        </w:r>
        <w:r w:rsidR="009764BA">
          <w:rPr>
            <w:rFonts w:eastAsiaTheme="minorEastAsia" w:cstheme="minorBidi"/>
            <w:noProof/>
            <w:sz w:val="22"/>
            <w:szCs w:val="22"/>
          </w:rPr>
          <w:tab/>
        </w:r>
        <w:r w:rsidR="009764BA" w:rsidRPr="00880725">
          <w:rPr>
            <w:rStyle w:val="Hyperlink"/>
            <w:noProof/>
            <w:lang w:eastAsia="en-US"/>
          </w:rPr>
          <w:t>Severance</w:t>
        </w:r>
        <w:r w:rsidR="009764BA">
          <w:rPr>
            <w:noProof/>
            <w:webHidden/>
          </w:rPr>
          <w:tab/>
        </w:r>
        <w:r w:rsidR="009764BA">
          <w:rPr>
            <w:noProof/>
            <w:webHidden/>
          </w:rPr>
          <w:fldChar w:fldCharType="begin"/>
        </w:r>
        <w:r w:rsidR="009764BA">
          <w:rPr>
            <w:noProof/>
            <w:webHidden/>
          </w:rPr>
          <w:instrText xml:space="preserve"> PAGEREF _Toc518567851 \h </w:instrText>
        </w:r>
        <w:r w:rsidR="009764BA">
          <w:rPr>
            <w:noProof/>
            <w:webHidden/>
          </w:rPr>
        </w:r>
        <w:r w:rsidR="009764BA">
          <w:rPr>
            <w:noProof/>
            <w:webHidden/>
          </w:rPr>
          <w:fldChar w:fldCharType="separate"/>
        </w:r>
        <w:r w:rsidR="009764BA">
          <w:rPr>
            <w:noProof/>
            <w:webHidden/>
          </w:rPr>
          <w:t>50</w:t>
        </w:r>
        <w:r w:rsidR="009764BA">
          <w:rPr>
            <w:noProof/>
            <w:webHidden/>
          </w:rPr>
          <w:fldChar w:fldCharType="end"/>
        </w:r>
      </w:hyperlink>
    </w:p>
    <w:p w14:paraId="4637C30C" w14:textId="02376C9A" w:rsidR="009764BA" w:rsidRDefault="00AC7B38">
      <w:pPr>
        <w:pStyle w:val="TOC4"/>
        <w:rPr>
          <w:rFonts w:eastAsiaTheme="minorEastAsia" w:cstheme="minorBidi"/>
          <w:noProof/>
          <w:sz w:val="22"/>
          <w:szCs w:val="22"/>
        </w:rPr>
      </w:pPr>
      <w:hyperlink w:anchor="_Toc518567852" w:history="1">
        <w:r w:rsidR="009764BA" w:rsidRPr="00880725">
          <w:rPr>
            <w:rStyle w:val="Hyperlink"/>
            <w:noProof/>
            <w:lang w:eastAsia="en-US"/>
          </w:rPr>
          <w:t>66.</w:t>
        </w:r>
        <w:r w:rsidR="009764BA">
          <w:rPr>
            <w:rFonts w:eastAsiaTheme="minorEastAsia" w:cstheme="minorBidi"/>
            <w:noProof/>
            <w:sz w:val="22"/>
            <w:szCs w:val="22"/>
          </w:rPr>
          <w:tab/>
        </w:r>
        <w:r w:rsidR="009764BA" w:rsidRPr="00880725">
          <w:rPr>
            <w:rStyle w:val="Hyperlink"/>
            <w:noProof/>
            <w:lang w:eastAsia="en-US"/>
          </w:rPr>
          <w:t>Entire agreement</w:t>
        </w:r>
        <w:r w:rsidR="009764BA">
          <w:rPr>
            <w:noProof/>
            <w:webHidden/>
          </w:rPr>
          <w:tab/>
        </w:r>
        <w:r w:rsidR="009764BA">
          <w:rPr>
            <w:noProof/>
            <w:webHidden/>
          </w:rPr>
          <w:fldChar w:fldCharType="begin"/>
        </w:r>
        <w:r w:rsidR="009764BA">
          <w:rPr>
            <w:noProof/>
            <w:webHidden/>
          </w:rPr>
          <w:instrText xml:space="preserve"> PAGEREF _Toc518567852 \h </w:instrText>
        </w:r>
        <w:r w:rsidR="009764BA">
          <w:rPr>
            <w:noProof/>
            <w:webHidden/>
          </w:rPr>
        </w:r>
        <w:r w:rsidR="009764BA">
          <w:rPr>
            <w:noProof/>
            <w:webHidden/>
          </w:rPr>
          <w:fldChar w:fldCharType="separate"/>
        </w:r>
        <w:r w:rsidR="009764BA">
          <w:rPr>
            <w:noProof/>
            <w:webHidden/>
          </w:rPr>
          <w:t>50</w:t>
        </w:r>
        <w:r w:rsidR="009764BA">
          <w:rPr>
            <w:noProof/>
            <w:webHidden/>
          </w:rPr>
          <w:fldChar w:fldCharType="end"/>
        </w:r>
      </w:hyperlink>
    </w:p>
    <w:p w14:paraId="644272A2" w14:textId="1B0FBF66" w:rsidR="009764BA" w:rsidRDefault="00AC7B38">
      <w:pPr>
        <w:pStyle w:val="TOC4"/>
        <w:rPr>
          <w:rFonts w:eastAsiaTheme="minorEastAsia" w:cstheme="minorBidi"/>
          <w:noProof/>
          <w:sz w:val="22"/>
          <w:szCs w:val="22"/>
        </w:rPr>
      </w:pPr>
      <w:hyperlink w:anchor="_Toc518567853" w:history="1">
        <w:r w:rsidR="009764BA" w:rsidRPr="00880725">
          <w:rPr>
            <w:rStyle w:val="Hyperlink"/>
            <w:noProof/>
            <w:lang w:eastAsia="en-US"/>
          </w:rPr>
          <w:t>67.</w:t>
        </w:r>
        <w:r w:rsidR="009764BA">
          <w:rPr>
            <w:rFonts w:eastAsiaTheme="minorEastAsia" w:cstheme="minorBidi"/>
            <w:noProof/>
            <w:sz w:val="22"/>
            <w:szCs w:val="22"/>
          </w:rPr>
          <w:tab/>
        </w:r>
        <w:r w:rsidR="009764BA" w:rsidRPr="00880725">
          <w:rPr>
            <w:rStyle w:val="Hyperlink"/>
            <w:noProof/>
            <w:lang w:eastAsia="en-US"/>
          </w:rPr>
          <w:t>Variation of Deed</w:t>
        </w:r>
        <w:r w:rsidR="009764BA">
          <w:rPr>
            <w:noProof/>
            <w:webHidden/>
          </w:rPr>
          <w:tab/>
        </w:r>
        <w:r w:rsidR="009764BA">
          <w:rPr>
            <w:noProof/>
            <w:webHidden/>
          </w:rPr>
          <w:fldChar w:fldCharType="begin"/>
        </w:r>
        <w:r w:rsidR="009764BA">
          <w:rPr>
            <w:noProof/>
            <w:webHidden/>
          </w:rPr>
          <w:instrText xml:space="preserve"> PAGEREF _Toc518567853 \h </w:instrText>
        </w:r>
        <w:r w:rsidR="009764BA">
          <w:rPr>
            <w:noProof/>
            <w:webHidden/>
          </w:rPr>
        </w:r>
        <w:r w:rsidR="009764BA">
          <w:rPr>
            <w:noProof/>
            <w:webHidden/>
          </w:rPr>
          <w:fldChar w:fldCharType="separate"/>
        </w:r>
        <w:r w:rsidR="009764BA">
          <w:rPr>
            <w:noProof/>
            <w:webHidden/>
          </w:rPr>
          <w:t>50</w:t>
        </w:r>
        <w:r w:rsidR="009764BA">
          <w:rPr>
            <w:noProof/>
            <w:webHidden/>
          </w:rPr>
          <w:fldChar w:fldCharType="end"/>
        </w:r>
      </w:hyperlink>
    </w:p>
    <w:p w14:paraId="6434916F" w14:textId="0A13B001" w:rsidR="009764BA" w:rsidRDefault="00AC7B38">
      <w:pPr>
        <w:pStyle w:val="TOC4"/>
        <w:rPr>
          <w:rFonts w:eastAsiaTheme="minorEastAsia" w:cstheme="minorBidi"/>
          <w:noProof/>
          <w:sz w:val="22"/>
          <w:szCs w:val="22"/>
        </w:rPr>
      </w:pPr>
      <w:hyperlink w:anchor="_Toc518567854" w:history="1">
        <w:r w:rsidR="009764BA" w:rsidRPr="00880725">
          <w:rPr>
            <w:rStyle w:val="Hyperlink"/>
            <w:noProof/>
            <w:lang w:eastAsia="en-US"/>
          </w:rPr>
          <w:t>68.</w:t>
        </w:r>
        <w:r w:rsidR="009764BA">
          <w:rPr>
            <w:rFonts w:eastAsiaTheme="minorEastAsia" w:cstheme="minorBidi"/>
            <w:noProof/>
            <w:sz w:val="22"/>
            <w:szCs w:val="22"/>
          </w:rPr>
          <w:tab/>
        </w:r>
        <w:r w:rsidR="009764BA" w:rsidRPr="00880725">
          <w:rPr>
            <w:rStyle w:val="Hyperlink"/>
            <w:noProof/>
            <w:lang w:eastAsia="en-US"/>
          </w:rPr>
          <w:t>Applicable law and jurisdiction</w:t>
        </w:r>
        <w:r w:rsidR="009764BA">
          <w:rPr>
            <w:noProof/>
            <w:webHidden/>
          </w:rPr>
          <w:tab/>
        </w:r>
        <w:r w:rsidR="009764BA">
          <w:rPr>
            <w:noProof/>
            <w:webHidden/>
          </w:rPr>
          <w:fldChar w:fldCharType="begin"/>
        </w:r>
        <w:r w:rsidR="009764BA">
          <w:rPr>
            <w:noProof/>
            <w:webHidden/>
          </w:rPr>
          <w:instrText xml:space="preserve"> PAGEREF _Toc518567854 \h </w:instrText>
        </w:r>
        <w:r w:rsidR="009764BA">
          <w:rPr>
            <w:noProof/>
            <w:webHidden/>
          </w:rPr>
        </w:r>
        <w:r w:rsidR="009764BA">
          <w:rPr>
            <w:noProof/>
            <w:webHidden/>
          </w:rPr>
          <w:fldChar w:fldCharType="separate"/>
        </w:r>
        <w:r w:rsidR="009764BA">
          <w:rPr>
            <w:noProof/>
            <w:webHidden/>
          </w:rPr>
          <w:t>50</w:t>
        </w:r>
        <w:r w:rsidR="009764BA">
          <w:rPr>
            <w:noProof/>
            <w:webHidden/>
          </w:rPr>
          <w:fldChar w:fldCharType="end"/>
        </w:r>
      </w:hyperlink>
    </w:p>
    <w:p w14:paraId="4FBC2E55" w14:textId="1F34CDF6" w:rsidR="009764BA" w:rsidRDefault="00AC7B38">
      <w:pPr>
        <w:pStyle w:val="TOC4"/>
        <w:rPr>
          <w:rFonts w:eastAsiaTheme="minorEastAsia" w:cstheme="minorBidi"/>
          <w:noProof/>
          <w:sz w:val="22"/>
          <w:szCs w:val="22"/>
        </w:rPr>
      </w:pPr>
      <w:hyperlink w:anchor="_Toc518567855" w:history="1">
        <w:r w:rsidR="009764BA" w:rsidRPr="00880725">
          <w:rPr>
            <w:rStyle w:val="Hyperlink"/>
            <w:noProof/>
            <w:lang w:eastAsia="en-US"/>
          </w:rPr>
          <w:t>69.</w:t>
        </w:r>
        <w:r w:rsidR="009764BA">
          <w:rPr>
            <w:rFonts w:eastAsiaTheme="minorEastAsia" w:cstheme="minorBidi"/>
            <w:noProof/>
            <w:sz w:val="22"/>
            <w:szCs w:val="22"/>
          </w:rPr>
          <w:tab/>
        </w:r>
        <w:r w:rsidR="009764BA" w:rsidRPr="00880725">
          <w:rPr>
            <w:rStyle w:val="Hyperlink"/>
            <w:noProof/>
            <w:lang w:eastAsia="en-US"/>
          </w:rPr>
          <w:t>Compliance with laws and government policies</w:t>
        </w:r>
        <w:r w:rsidR="009764BA">
          <w:rPr>
            <w:noProof/>
            <w:webHidden/>
          </w:rPr>
          <w:tab/>
        </w:r>
        <w:r w:rsidR="009764BA">
          <w:rPr>
            <w:noProof/>
            <w:webHidden/>
          </w:rPr>
          <w:fldChar w:fldCharType="begin"/>
        </w:r>
        <w:r w:rsidR="009764BA">
          <w:rPr>
            <w:noProof/>
            <w:webHidden/>
          </w:rPr>
          <w:instrText xml:space="preserve"> PAGEREF _Toc518567855 \h </w:instrText>
        </w:r>
        <w:r w:rsidR="009764BA">
          <w:rPr>
            <w:noProof/>
            <w:webHidden/>
          </w:rPr>
        </w:r>
        <w:r w:rsidR="009764BA">
          <w:rPr>
            <w:noProof/>
            <w:webHidden/>
          </w:rPr>
          <w:fldChar w:fldCharType="separate"/>
        </w:r>
        <w:r w:rsidR="009764BA">
          <w:rPr>
            <w:noProof/>
            <w:webHidden/>
          </w:rPr>
          <w:t>50</w:t>
        </w:r>
        <w:r w:rsidR="009764BA">
          <w:rPr>
            <w:noProof/>
            <w:webHidden/>
          </w:rPr>
          <w:fldChar w:fldCharType="end"/>
        </w:r>
      </w:hyperlink>
    </w:p>
    <w:p w14:paraId="014A5903" w14:textId="30BA04C6" w:rsidR="009764BA" w:rsidRDefault="00AC7B38">
      <w:pPr>
        <w:pStyle w:val="TOC4"/>
        <w:rPr>
          <w:rFonts w:eastAsiaTheme="minorEastAsia" w:cstheme="minorBidi"/>
          <w:noProof/>
          <w:sz w:val="22"/>
          <w:szCs w:val="22"/>
        </w:rPr>
      </w:pPr>
      <w:hyperlink w:anchor="_Toc518567856" w:history="1">
        <w:r w:rsidR="009764BA" w:rsidRPr="00880725">
          <w:rPr>
            <w:rStyle w:val="Hyperlink"/>
            <w:noProof/>
            <w:lang w:eastAsia="en-US"/>
          </w:rPr>
          <w:t>70.</w:t>
        </w:r>
        <w:r w:rsidR="009764BA">
          <w:rPr>
            <w:rFonts w:eastAsiaTheme="minorEastAsia" w:cstheme="minorBidi"/>
            <w:noProof/>
            <w:sz w:val="22"/>
            <w:szCs w:val="22"/>
          </w:rPr>
          <w:tab/>
        </w:r>
        <w:r w:rsidR="009764BA" w:rsidRPr="00880725">
          <w:rPr>
            <w:rStyle w:val="Hyperlink"/>
            <w:noProof/>
            <w:lang w:eastAsia="en-US"/>
          </w:rPr>
          <w:t>Use of interpreters</w:t>
        </w:r>
        <w:r w:rsidR="009764BA">
          <w:rPr>
            <w:noProof/>
            <w:webHidden/>
          </w:rPr>
          <w:tab/>
        </w:r>
        <w:r w:rsidR="009764BA">
          <w:rPr>
            <w:noProof/>
            <w:webHidden/>
          </w:rPr>
          <w:fldChar w:fldCharType="begin"/>
        </w:r>
        <w:r w:rsidR="009764BA">
          <w:rPr>
            <w:noProof/>
            <w:webHidden/>
          </w:rPr>
          <w:instrText xml:space="preserve"> PAGEREF _Toc518567856 \h </w:instrText>
        </w:r>
        <w:r w:rsidR="009764BA">
          <w:rPr>
            <w:noProof/>
            <w:webHidden/>
          </w:rPr>
        </w:r>
        <w:r w:rsidR="009764BA">
          <w:rPr>
            <w:noProof/>
            <w:webHidden/>
          </w:rPr>
          <w:fldChar w:fldCharType="separate"/>
        </w:r>
        <w:r w:rsidR="009764BA">
          <w:rPr>
            <w:noProof/>
            <w:webHidden/>
          </w:rPr>
          <w:t>52</w:t>
        </w:r>
        <w:r w:rsidR="009764BA">
          <w:rPr>
            <w:noProof/>
            <w:webHidden/>
          </w:rPr>
          <w:fldChar w:fldCharType="end"/>
        </w:r>
      </w:hyperlink>
    </w:p>
    <w:p w14:paraId="1C456B4F" w14:textId="42675756" w:rsidR="009764BA" w:rsidRDefault="00AC7B38">
      <w:pPr>
        <w:pStyle w:val="TOC4"/>
        <w:rPr>
          <w:rFonts w:eastAsiaTheme="minorEastAsia" w:cstheme="minorBidi"/>
          <w:noProof/>
          <w:sz w:val="22"/>
          <w:szCs w:val="22"/>
        </w:rPr>
      </w:pPr>
      <w:hyperlink w:anchor="_Toc518567857" w:history="1">
        <w:r w:rsidR="009764BA" w:rsidRPr="00880725">
          <w:rPr>
            <w:rStyle w:val="Hyperlink"/>
            <w:noProof/>
            <w:lang w:eastAsia="en-US"/>
          </w:rPr>
          <w:t>71.</w:t>
        </w:r>
        <w:r w:rsidR="009764BA">
          <w:rPr>
            <w:rFonts w:eastAsiaTheme="minorEastAsia" w:cstheme="minorBidi"/>
            <w:noProof/>
            <w:sz w:val="22"/>
            <w:szCs w:val="22"/>
          </w:rPr>
          <w:tab/>
        </w:r>
        <w:r w:rsidR="009764BA" w:rsidRPr="00880725">
          <w:rPr>
            <w:rStyle w:val="Hyperlink"/>
            <w:noProof/>
            <w:lang w:eastAsia="en-US"/>
          </w:rPr>
          <w:t>Notices</w:t>
        </w:r>
        <w:r w:rsidR="009764BA">
          <w:rPr>
            <w:noProof/>
            <w:webHidden/>
          </w:rPr>
          <w:tab/>
        </w:r>
        <w:r w:rsidR="009764BA">
          <w:rPr>
            <w:noProof/>
            <w:webHidden/>
          </w:rPr>
          <w:fldChar w:fldCharType="begin"/>
        </w:r>
        <w:r w:rsidR="009764BA">
          <w:rPr>
            <w:noProof/>
            <w:webHidden/>
          </w:rPr>
          <w:instrText xml:space="preserve"> PAGEREF _Toc518567857 \h </w:instrText>
        </w:r>
        <w:r w:rsidR="009764BA">
          <w:rPr>
            <w:noProof/>
            <w:webHidden/>
          </w:rPr>
        </w:r>
        <w:r w:rsidR="009764BA">
          <w:rPr>
            <w:noProof/>
            <w:webHidden/>
          </w:rPr>
          <w:fldChar w:fldCharType="separate"/>
        </w:r>
        <w:r w:rsidR="009764BA">
          <w:rPr>
            <w:noProof/>
            <w:webHidden/>
          </w:rPr>
          <w:t>52</w:t>
        </w:r>
        <w:r w:rsidR="009764BA">
          <w:rPr>
            <w:noProof/>
            <w:webHidden/>
          </w:rPr>
          <w:fldChar w:fldCharType="end"/>
        </w:r>
      </w:hyperlink>
    </w:p>
    <w:p w14:paraId="2E32776A" w14:textId="41B9E36E" w:rsidR="009764BA" w:rsidRDefault="00AC7B38">
      <w:pPr>
        <w:pStyle w:val="TOC2"/>
        <w:tabs>
          <w:tab w:val="right" w:pos="9836"/>
        </w:tabs>
        <w:rPr>
          <w:rFonts w:eastAsiaTheme="minorEastAsia" w:cstheme="minorBidi"/>
          <w:b w:val="0"/>
          <w:bCs w:val="0"/>
          <w:noProof/>
          <w:sz w:val="22"/>
          <w:szCs w:val="22"/>
        </w:rPr>
      </w:pPr>
      <w:hyperlink w:anchor="_Toc518567858" w:history="1">
        <w:r w:rsidR="009764BA" w:rsidRPr="00880725">
          <w:rPr>
            <w:rStyle w:val="Hyperlink"/>
            <w:noProof/>
            <w:lang w:eastAsia="en-US"/>
          </w:rPr>
          <w:t>Annexure A2 – Joint Charter of Deed Management</w:t>
        </w:r>
        <w:r w:rsidR="009764BA">
          <w:rPr>
            <w:noProof/>
            <w:webHidden/>
          </w:rPr>
          <w:tab/>
        </w:r>
        <w:r w:rsidR="009764BA">
          <w:rPr>
            <w:noProof/>
            <w:webHidden/>
          </w:rPr>
          <w:fldChar w:fldCharType="begin"/>
        </w:r>
        <w:r w:rsidR="009764BA">
          <w:rPr>
            <w:noProof/>
            <w:webHidden/>
          </w:rPr>
          <w:instrText xml:space="preserve"> PAGEREF _Toc518567858 \h </w:instrText>
        </w:r>
        <w:r w:rsidR="009764BA">
          <w:rPr>
            <w:noProof/>
            <w:webHidden/>
          </w:rPr>
        </w:r>
        <w:r w:rsidR="009764BA">
          <w:rPr>
            <w:noProof/>
            <w:webHidden/>
          </w:rPr>
          <w:fldChar w:fldCharType="separate"/>
        </w:r>
        <w:r w:rsidR="009764BA">
          <w:rPr>
            <w:noProof/>
            <w:webHidden/>
          </w:rPr>
          <w:t>87</w:t>
        </w:r>
        <w:r w:rsidR="009764BA">
          <w:rPr>
            <w:noProof/>
            <w:webHidden/>
          </w:rPr>
          <w:fldChar w:fldCharType="end"/>
        </w:r>
      </w:hyperlink>
    </w:p>
    <w:p w14:paraId="611BE7F3" w14:textId="0EB7FD10" w:rsidR="009764BA" w:rsidRDefault="00AC7B38">
      <w:pPr>
        <w:pStyle w:val="TOC1"/>
        <w:tabs>
          <w:tab w:val="right" w:pos="9836"/>
        </w:tabs>
        <w:rPr>
          <w:rFonts w:asciiTheme="minorHAnsi" w:eastAsiaTheme="minorEastAsia" w:hAnsiTheme="minorHAnsi" w:cstheme="minorBidi"/>
          <w:b w:val="0"/>
          <w:bCs w:val="0"/>
          <w:caps w:val="0"/>
          <w:noProof/>
          <w:sz w:val="22"/>
          <w:szCs w:val="22"/>
        </w:rPr>
      </w:pPr>
      <w:hyperlink w:anchor="_Toc518567859" w:history="1">
        <w:r w:rsidR="009764BA" w:rsidRPr="00880725">
          <w:rPr>
            <w:rStyle w:val="Hyperlink"/>
            <w:noProof/>
            <w:lang w:eastAsia="en-US"/>
          </w:rPr>
          <w:t>PART B –  EMPLOYMENT PROVIDER SERVICES</w:t>
        </w:r>
        <w:r w:rsidR="009764BA">
          <w:rPr>
            <w:noProof/>
            <w:webHidden/>
          </w:rPr>
          <w:tab/>
        </w:r>
        <w:r w:rsidR="009764BA">
          <w:rPr>
            <w:noProof/>
            <w:webHidden/>
          </w:rPr>
          <w:fldChar w:fldCharType="begin"/>
        </w:r>
        <w:r w:rsidR="009764BA">
          <w:rPr>
            <w:noProof/>
            <w:webHidden/>
          </w:rPr>
          <w:instrText xml:space="preserve"> PAGEREF _Toc518567859 \h </w:instrText>
        </w:r>
        <w:r w:rsidR="009764BA">
          <w:rPr>
            <w:noProof/>
            <w:webHidden/>
          </w:rPr>
        </w:r>
        <w:r w:rsidR="009764BA">
          <w:rPr>
            <w:noProof/>
            <w:webHidden/>
          </w:rPr>
          <w:fldChar w:fldCharType="separate"/>
        </w:r>
        <w:r w:rsidR="009764BA">
          <w:rPr>
            <w:noProof/>
            <w:webHidden/>
          </w:rPr>
          <w:t>90</w:t>
        </w:r>
        <w:r w:rsidR="009764BA">
          <w:rPr>
            <w:noProof/>
            <w:webHidden/>
          </w:rPr>
          <w:fldChar w:fldCharType="end"/>
        </w:r>
      </w:hyperlink>
    </w:p>
    <w:p w14:paraId="069E2D96" w14:textId="3B49E425" w:rsidR="009764BA" w:rsidRDefault="00AC7B38">
      <w:pPr>
        <w:pStyle w:val="TOC2"/>
        <w:tabs>
          <w:tab w:val="right" w:pos="9836"/>
        </w:tabs>
        <w:rPr>
          <w:rFonts w:eastAsiaTheme="minorEastAsia" w:cstheme="minorBidi"/>
          <w:b w:val="0"/>
          <w:bCs w:val="0"/>
          <w:noProof/>
          <w:sz w:val="22"/>
          <w:szCs w:val="22"/>
        </w:rPr>
      </w:pPr>
      <w:hyperlink w:anchor="_Toc518567860" w:history="1">
        <w:r w:rsidR="009764BA" w:rsidRPr="00880725">
          <w:rPr>
            <w:rStyle w:val="Hyperlink"/>
            <w:noProof/>
            <w:lang w:eastAsia="en-US"/>
          </w:rPr>
          <w:t>CHAPTER B1 – GENERAL EMPLOYMENT PROVIDER SERVICES</w:t>
        </w:r>
        <w:r w:rsidR="009764BA">
          <w:rPr>
            <w:noProof/>
            <w:webHidden/>
          </w:rPr>
          <w:tab/>
        </w:r>
        <w:r w:rsidR="009764BA">
          <w:rPr>
            <w:noProof/>
            <w:webHidden/>
          </w:rPr>
          <w:fldChar w:fldCharType="begin"/>
        </w:r>
        <w:r w:rsidR="009764BA">
          <w:rPr>
            <w:noProof/>
            <w:webHidden/>
          </w:rPr>
          <w:instrText xml:space="preserve"> PAGEREF _Toc518567860 \h </w:instrText>
        </w:r>
        <w:r w:rsidR="009764BA">
          <w:rPr>
            <w:noProof/>
            <w:webHidden/>
          </w:rPr>
        </w:r>
        <w:r w:rsidR="009764BA">
          <w:rPr>
            <w:noProof/>
            <w:webHidden/>
          </w:rPr>
          <w:fldChar w:fldCharType="separate"/>
        </w:r>
        <w:r w:rsidR="009764BA">
          <w:rPr>
            <w:noProof/>
            <w:webHidden/>
          </w:rPr>
          <w:t>90</w:t>
        </w:r>
        <w:r w:rsidR="009764BA">
          <w:rPr>
            <w:noProof/>
            <w:webHidden/>
          </w:rPr>
          <w:fldChar w:fldCharType="end"/>
        </w:r>
      </w:hyperlink>
    </w:p>
    <w:p w14:paraId="7D477641" w14:textId="3B6B5EBE" w:rsidR="009764BA" w:rsidRDefault="00AC7B38">
      <w:pPr>
        <w:pStyle w:val="TOC3"/>
        <w:tabs>
          <w:tab w:val="right" w:pos="9836"/>
        </w:tabs>
        <w:rPr>
          <w:rFonts w:eastAsiaTheme="minorEastAsia" w:cstheme="minorBidi"/>
          <w:noProof/>
          <w:sz w:val="22"/>
          <w:szCs w:val="22"/>
        </w:rPr>
      </w:pPr>
      <w:hyperlink w:anchor="_Toc518567861" w:history="1">
        <w:r w:rsidR="009764BA" w:rsidRPr="00880725">
          <w:rPr>
            <w:rStyle w:val="Hyperlink"/>
            <w:noProof/>
            <w:lang w:eastAsia="en-US"/>
          </w:rPr>
          <w:t>Section B1.1 – Application and allocation of Stream Participants to the Provider</w:t>
        </w:r>
        <w:r w:rsidR="009764BA">
          <w:rPr>
            <w:noProof/>
            <w:webHidden/>
          </w:rPr>
          <w:tab/>
        </w:r>
        <w:r w:rsidR="009764BA">
          <w:rPr>
            <w:noProof/>
            <w:webHidden/>
          </w:rPr>
          <w:fldChar w:fldCharType="begin"/>
        </w:r>
        <w:r w:rsidR="009764BA">
          <w:rPr>
            <w:noProof/>
            <w:webHidden/>
          </w:rPr>
          <w:instrText xml:space="preserve"> PAGEREF _Toc518567861 \h </w:instrText>
        </w:r>
        <w:r w:rsidR="009764BA">
          <w:rPr>
            <w:noProof/>
            <w:webHidden/>
          </w:rPr>
        </w:r>
        <w:r w:rsidR="009764BA">
          <w:rPr>
            <w:noProof/>
            <w:webHidden/>
          </w:rPr>
          <w:fldChar w:fldCharType="separate"/>
        </w:r>
        <w:r w:rsidR="009764BA">
          <w:rPr>
            <w:noProof/>
            <w:webHidden/>
          </w:rPr>
          <w:t>90</w:t>
        </w:r>
        <w:r w:rsidR="009764BA">
          <w:rPr>
            <w:noProof/>
            <w:webHidden/>
          </w:rPr>
          <w:fldChar w:fldCharType="end"/>
        </w:r>
      </w:hyperlink>
    </w:p>
    <w:p w14:paraId="3990A69B" w14:textId="41A9FF0C" w:rsidR="009764BA" w:rsidRDefault="00AC7B38">
      <w:pPr>
        <w:pStyle w:val="TOC4"/>
        <w:rPr>
          <w:rFonts w:eastAsiaTheme="minorEastAsia" w:cstheme="minorBidi"/>
          <w:noProof/>
          <w:sz w:val="22"/>
          <w:szCs w:val="22"/>
        </w:rPr>
      </w:pPr>
      <w:hyperlink w:anchor="_Toc518567862" w:history="1">
        <w:r w:rsidR="009764BA" w:rsidRPr="00880725">
          <w:rPr>
            <w:rStyle w:val="Hyperlink"/>
            <w:noProof/>
            <w:lang w:eastAsia="en-US"/>
          </w:rPr>
          <w:t>72.</w:t>
        </w:r>
        <w:r w:rsidR="009764BA">
          <w:rPr>
            <w:rFonts w:eastAsiaTheme="minorEastAsia" w:cstheme="minorBidi"/>
            <w:noProof/>
            <w:sz w:val="22"/>
            <w:szCs w:val="22"/>
          </w:rPr>
          <w:tab/>
        </w:r>
        <w:r w:rsidR="009764BA" w:rsidRPr="00880725">
          <w:rPr>
            <w:rStyle w:val="Hyperlink"/>
            <w:noProof/>
            <w:lang w:eastAsia="en-US"/>
          </w:rPr>
          <w:t>Employment Provider Services</w:t>
        </w:r>
        <w:r w:rsidR="009764BA">
          <w:rPr>
            <w:noProof/>
            <w:webHidden/>
          </w:rPr>
          <w:tab/>
        </w:r>
        <w:r w:rsidR="009764BA">
          <w:rPr>
            <w:noProof/>
            <w:webHidden/>
          </w:rPr>
          <w:fldChar w:fldCharType="begin"/>
        </w:r>
        <w:r w:rsidR="009764BA">
          <w:rPr>
            <w:noProof/>
            <w:webHidden/>
          </w:rPr>
          <w:instrText xml:space="preserve"> PAGEREF _Toc518567862 \h </w:instrText>
        </w:r>
        <w:r w:rsidR="009764BA">
          <w:rPr>
            <w:noProof/>
            <w:webHidden/>
          </w:rPr>
        </w:r>
        <w:r w:rsidR="009764BA">
          <w:rPr>
            <w:noProof/>
            <w:webHidden/>
          </w:rPr>
          <w:fldChar w:fldCharType="separate"/>
        </w:r>
        <w:r w:rsidR="009764BA">
          <w:rPr>
            <w:noProof/>
            <w:webHidden/>
          </w:rPr>
          <w:t>90</w:t>
        </w:r>
        <w:r w:rsidR="009764BA">
          <w:rPr>
            <w:noProof/>
            <w:webHidden/>
          </w:rPr>
          <w:fldChar w:fldCharType="end"/>
        </w:r>
      </w:hyperlink>
    </w:p>
    <w:p w14:paraId="7D54600C" w14:textId="527DCA31" w:rsidR="009764BA" w:rsidRDefault="00AC7B38">
      <w:pPr>
        <w:pStyle w:val="TOC4"/>
        <w:rPr>
          <w:rFonts w:eastAsiaTheme="minorEastAsia" w:cstheme="minorBidi"/>
          <w:noProof/>
          <w:sz w:val="22"/>
          <w:szCs w:val="22"/>
        </w:rPr>
      </w:pPr>
      <w:hyperlink w:anchor="_Toc518567863" w:history="1">
        <w:r w:rsidR="009764BA" w:rsidRPr="00880725">
          <w:rPr>
            <w:rStyle w:val="Hyperlink"/>
            <w:noProof/>
            <w:lang w:eastAsia="en-US"/>
          </w:rPr>
          <w:t>73.</w:t>
        </w:r>
        <w:r w:rsidR="009764BA">
          <w:rPr>
            <w:rFonts w:eastAsiaTheme="minorEastAsia" w:cstheme="minorBidi"/>
            <w:noProof/>
            <w:sz w:val="22"/>
            <w:szCs w:val="22"/>
          </w:rPr>
          <w:tab/>
        </w:r>
        <w:r w:rsidR="009764BA" w:rsidRPr="00880725">
          <w:rPr>
            <w:rStyle w:val="Hyperlink"/>
            <w:noProof/>
            <w:lang w:eastAsia="en-US"/>
          </w:rPr>
          <w:t>Service Guarantees and Service Delivery Plan(s)</w:t>
        </w:r>
        <w:r w:rsidR="009764BA">
          <w:rPr>
            <w:noProof/>
            <w:webHidden/>
          </w:rPr>
          <w:tab/>
        </w:r>
        <w:r w:rsidR="009764BA">
          <w:rPr>
            <w:noProof/>
            <w:webHidden/>
          </w:rPr>
          <w:fldChar w:fldCharType="begin"/>
        </w:r>
        <w:r w:rsidR="009764BA">
          <w:rPr>
            <w:noProof/>
            <w:webHidden/>
          </w:rPr>
          <w:instrText xml:space="preserve"> PAGEREF _Toc518567863 \h </w:instrText>
        </w:r>
        <w:r w:rsidR="009764BA">
          <w:rPr>
            <w:noProof/>
            <w:webHidden/>
          </w:rPr>
        </w:r>
        <w:r w:rsidR="009764BA">
          <w:rPr>
            <w:noProof/>
            <w:webHidden/>
          </w:rPr>
          <w:fldChar w:fldCharType="separate"/>
        </w:r>
        <w:r w:rsidR="009764BA">
          <w:rPr>
            <w:noProof/>
            <w:webHidden/>
          </w:rPr>
          <w:t>90</w:t>
        </w:r>
        <w:r w:rsidR="009764BA">
          <w:rPr>
            <w:noProof/>
            <w:webHidden/>
          </w:rPr>
          <w:fldChar w:fldCharType="end"/>
        </w:r>
      </w:hyperlink>
    </w:p>
    <w:p w14:paraId="28F5A119" w14:textId="57191127" w:rsidR="009764BA" w:rsidRDefault="00AC7B38">
      <w:pPr>
        <w:pStyle w:val="TOC4"/>
        <w:rPr>
          <w:rFonts w:eastAsiaTheme="minorEastAsia" w:cstheme="minorBidi"/>
          <w:noProof/>
          <w:sz w:val="22"/>
          <w:szCs w:val="22"/>
        </w:rPr>
      </w:pPr>
      <w:hyperlink w:anchor="_Toc518567864" w:history="1">
        <w:r w:rsidR="009764BA" w:rsidRPr="00880725">
          <w:rPr>
            <w:rStyle w:val="Hyperlink"/>
            <w:noProof/>
            <w:lang w:eastAsia="en-US"/>
          </w:rPr>
          <w:t>74.</w:t>
        </w:r>
        <w:r w:rsidR="009764BA">
          <w:rPr>
            <w:rFonts w:eastAsiaTheme="minorEastAsia" w:cstheme="minorBidi"/>
            <w:noProof/>
            <w:sz w:val="22"/>
            <w:szCs w:val="22"/>
          </w:rPr>
          <w:tab/>
        </w:r>
        <w:r w:rsidR="009764BA" w:rsidRPr="00880725">
          <w:rPr>
            <w:rStyle w:val="Hyperlink"/>
            <w:noProof/>
            <w:lang w:eastAsia="en-US"/>
          </w:rPr>
          <w:t>Engagement with other services in the community</w:t>
        </w:r>
        <w:r w:rsidR="009764BA">
          <w:rPr>
            <w:noProof/>
            <w:webHidden/>
          </w:rPr>
          <w:tab/>
        </w:r>
        <w:r w:rsidR="009764BA">
          <w:rPr>
            <w:noProof/>
            <w:webHidden/>
          </w:rPr>
          <w:fldChar w:fldCharType="begin"/>
        </w:r>
        <w:r w:rsidR="009764BA">
          <w:rPr>
            <w:noProof/>
            <w:webHidden/>
          </w:rPr>
          <w:instrText xml:space="preserve"> PAGEREF _Toc518567864 \h </w:instrText>
        </w:r>
        <w:r w:rsidR="009764BA">
          <w:rPr>
            <w:noProof/>
            <w:webHidden/>
          </w:rPr>
        </w:r>
        <w:r w:rsidR="009764BA">
          <w:rPr>
            <w:noProof/>
            <w:webHidden/>
          </w:rPr>
          <w:fldChar w:fldCharType="separate"/>
        </w:r>
        <w:r w:rsidR="009764BA">
          <w:rPr>
            <w:noProof/>
            <w:webHidden/>
          </w:rPr>
          <w:t>90</w:t>
        </w:r>
        <w:r w:rsidR="009764BA">
          <w:rPr>
            <w:noProof/>
            <w:webHidden/>
          </w:rPr>
          <w:fldChar w:fldCharType="end"/>
        </w:r>
      </w:hyperlink>
    </w:p>
    <w:p w14:paraId="723215EB" w14:textId="2EF41112" w:rsidR="009764BA" w:rsidRDefault="00AC7B38">
      <w:pPr>
        <w:pStyle w:val="TOC4"/>
        <w:rPr>
          <w:rFonts w:eastAsiaTheme="minorEastAsia" w:cstheme="minorBidi"/>
          <w:noProof/>
          <w:sz w:val="22"/>
          <w:szCs w:val="22"/>
        </w:rPr>
      </w:pPr>
      <w:hyperlink w:anchor="_Toc518567865" w:history="1">
        <w:r w:rsidR="009764BA" w:rsidRPr="00880725">
          <w:rPr>
            <w:rStyle w:val="Hyperlink"/>
            <w:noProof/>
            <w:lang w:eastAsia="en-US"/>
          </w:rPr>
          <w:t>75.</w:t>
        </w:r>
        <w:r w:rsidR="009764BA">
          <w:rPr>
            <w:rFonts w:eastAsiaTheme="minorEastAsia" w:cstheme="minorBidi"/>
            <w:noProof/>
            <w:sz w:val="22"/>
            <w:szCs w:val="22"/>
          </w:rPr>
          <w:tab/>
        </w:r>
        <w:r w:rsidR="009764BA" w:rsidRPr="00880725">
          <w:rPr>
            <w:rStyle w:val="Hyperlink"/>
            <w:noProof/>
            <w:lang w:eastAsia="en-US"/>
          </w:rPr>
          <w:t>Volunteers</w:t>
        </w:r>
        <w:r w:rsidR="009764BA">
          <w:rPr>
            <w:noProof/>
            <w:webHidden/>
          </w:rPr>
          <w:tab/>
        </w:r>
        <w:r w:rsidR="009764BA">
          <w:rPr>
            <w:noProof/>
            <w:webHidden/>
          </w:rPr>
          <w:fldChar w:fldCharType="begin"/>
        </w:r>
        <w:r w:rsidR="009764BA">
          <w:rPr>
            <w:noProof/>
            <w:webHidden/>
          </w:rPr>
          <w:instrText xml:space="preserve"> PAGEREF _Toc518567865 \h </w:instrText>
        </w:r>
        <w:r w:rsidR="009764BA">
          <w:rPr>
            <w:noProof/>
            <w:webHidden/>
          </w:rPr>
        </w:r>
        <w:r w:rsidR="009764BA">
          <w:rPr>
            <w:noProof/>
            <w:webHidden/>
          </w:rPr>
          <w:fldChar w:fldCharType="separate"/>
        </w:r>
        <w:r w:rsidR="009764BA">
          <w:rPr>
            <w:noProof/>
            <w:webHidden/>
          </w:rPr>
          <w:t>90</w:t>
        </w:r>
        <w:r w:rsidR="009764BA">
          <w:rPr>
            <w:noProof/>
            <w:webHidden/>
          </w:rPr>
          <w:fldChar w:fldCharType="end"/>
        </w:r>
      </w:hyperlink>
    </w:p>
    <w:p w14:paraId="067FD069" w14:textId="26D5CE1C" w:rsidR="009764BA" w:rsidRDefault="00AC7B38">
      <w:pPr>
        <w:pStyle w:val="TOC4"/>
        <w:rPr>
          <w:rFonts w:eastAsiaTheme="minorEastAsia" w:cstheme="minorBidi"/>
          <w:noProof/>
          <w:sz w:val="22"/>
          <w:szCs w:val="22"/>
        </w:rPr>
      </w:pPr>
      <w:hyperlink w:anchor="_Toc518567866" w:history="1">
        <w:r w:rsidR="009764BA" w:rsidRPr="00880725">
          <w:rPr>
            <w:rStyle w:val="Hyperlink"/>
            <w:noProof/>
            <w:lang w:eastAsia="en-US"/>
          </w:rPr>
          <w:t>76.</w:t>
        </w:r>
        <w:r w:rsidR="009764BA">
          <w:rPr>
            <w:rFonts w:eastAsiaTheme="minorEastAsia" w:cstheme="minorBidi"/>
            <w:noProof/>
            <w:sz w:val="22"/>
            <w:szCs w:val="22"/>
          </w:rPr>
          <w:tab/>
        </w:r>
        <w:r w:rsidR="009764BA" w:rsidRPr="00880725">
          <w:rPr>
            <w:rStyle w:val="Hyperlink"/>
            <w:noProof/>
            <w:lang w:eastAsia="en-US"/>
          </w:rPr>
          <w:t>Transition in</w:t>
        </w:r>
        <w:r w:rsidR="009764BA">
          <w:rPr>
            <w:noProof/>
            <w:webHidden/>
          </w:rPr>
          <w:tab/>
        </w:r>
        <w:r w:rsidR="009764BA">
          <w:rPr>
            <w:noProof/>
            <w:webHidden/>
          </w:rPr>
          <w:fldChar w:fldCharType="begin"/>
        </w:r>
        <w:r w:rsidR="009764BA">
          <w:rPr>
            <w:noProof/>
            <w:webHidden/>
          </w:rPr>
          <w:instrText xml:space="preserve"> PAGEREF _Toc518567866 \h </w:instrText>
        </w:r>
        <w:r w:rsidR="009764BA">
          <w:rPr>
            <w:noProof/>
            <w:webHidden/>
          </w:rPr>
        </w:r>
        <w:r w:rsidR="009764BA">
          <w:rPr>
            <w:noProof/>
            <w:webHidden/>
          </w:rPr>
          <w:fldChar w:fldCharType="separate"/>
        </w:r>
        <w:r w:rsidR="009764BA">
          <w:rPr>
            <w:noProof/>
            <w:webHidden/>
          </w:rPr>
          <w:t>91</w:t>
        </w:r>
        <w:r w:rsidR="009764BA">
          <w:rPr>
            <w:noProof/>
            <w:webHidden/>
          </w:rPr>
          <w:fldChar w:fldCharType="end"/>
        </w:r>
      </w:hyperlink>
    </w:p>
    <w:p w14:paraId="706AFF51" w14:textId="09F23E98" w:rsidR="009764BA" w:rsidRDefault="00AC7B38">
      <w:pPr>
        <w:pStyle w:val="TOC4"/>
        <w:rPr>
          <w:rFonts w:eastAsiaTheme="minorEastAsia" w:cstheme="minorBidi"/>
          <w:noProof/>
          <w:sz w:val="22"/>
          <w:szCs w:val="22"/>
        </w:rPr>
      </w:pPr>
      <w:hyperlink w:anchor="_Toc518567867" w:history="1">
        <w:r w:rsidR="009764BA" w:rsidRPr="00880725">
          <w:rPr>
            <w:rStyle w:val="Hyperlink"/>
            <w:noProof/>
            <w:lang w:eastAsia="en-US"/>
          </w:rPr>
          <w:t>77.</w:t>
        </w:r>
        <w:r w:rsidR="009764BA">
          <w:rPr>
            <w:rFonts w:eastAsiaTheme="minorEastAsia" w:cstheme="minorBidi"/>
            <w:noProof/>
            <w:sz w:val="22"/>
            <w:szCs w:val="22"/>
          </w:rPr>
          <w:tab/>
        </w:r>
        <w:r w:rsidR="009764BA" w:rsidRPr="00880725">
          <w:rPr>
            <w:rStyle w:val="Hyperlink"/>
            <w:noProof/>
            <w:lang w:eastAsia="en-US"/>
          </w:rPr>
          <w:t>Referrals</w:t>
        </w:r>
        <w:r w:rsidR="009764BA">
          <w:rPr>
            <w:noProof/>
            <w:webHidden/>
          </w:rPr>
          <w:tab/>
        </w:r>
        <w:r w:rsidR="009764BA">
          <w:rPr>
            <w:noProof/>
            <w:webHidden/>
          </w:rPr>
          <w:fldChar w:fldCharType="begin"/>
        </w:r>
        <w:r w:rsidR="009764BA">
          <w:rPr>
            <w:noProof/>
            <w:webHidden/>
          </w:rPr>
          <w:instrText xml:space="preserve"> PAGEREF _Toc518567867 \h </w:instrText>
        </w:r>
        <w:r w:rsidR="009764BA">
          <w:rPr>
            <w:noProof/>
            <w:webHidden/>
          </w:rPr>
        </w:r>
        <w:r w:rsidR="009764BA">
          <w:rPr>
            <w:noProof/>
            <w:webHidden/>
          </w:rPr>
          <w:fldChar w:fldCharType="separate"/>
        </w:r>
        <w:r w:rsidR="009764BA">
          <w:rPr>
            <w:noProof/>
            <w:webHidden/>
          </w:rPr>
          <w:t>91</w:t>
        </w:r>
        <w:r w:rsidR="009764BA">
          <w:rPr>
            <w:noProof/>
            <w:webHidden/>
          </w:rPr>
          <w:fldChar w:fldCharType="end"/>
        </w:r>
      </w:hyperlink>
    </w:p>
    <w:p w14:paraId="53D1C8F3" w14:textId="4154A5E9" w:rsidR="009764BA" w:rsidRDefault="00AC7B38">
      <w:pPr>
        <w:pStyle w:val="TOC4"/>
        <w:rPr>
          <w:rFonts w:eastAsiaTheme="minorEastAsia" w:cstheme="minorBidi"/>
          <w:noProof/>
          <w:sz w:val="22"/>
          <w:szCs w:val="22"/>
        </w:rPr>
      </w:pPr>
      <w:hyperlink w:anchor="_Toc518567868" w:history="1">
        <w:r w:rsidR="009764BA" w:rsidRPr="00880725">
          <w:rPr>
            <w:rStyle w:val="Hyperlink"/>
            <w:noProof/>
            <w:lang w:eastAsia="en-US"/>
          </w:rPr>
          <w:t>78.</w:t>
        </w:r>
        <w:r w:rsidR="009764BA">
          <w:rPr>
            <w:rFonts w:eastAsiaTheme="minorEastAsia" w:cstheme="minorBidi"/>
            <w:noProof/>
            <w:sz w:val="22"/>
            <w:szCs w:val="22"/>
          </w:rPr>
          <w:tab/>
        </w:r>
        <w:r w:rsidR="009764BA" w:rsidRPr="00880725">
          <w:rPr>
            <w:rStyle w:val="Hyperlink"/>
            <w:noProof/>
            <w:lang w:eastAsia="en-US"/>
          </w:rPr>
          <w:t>Direct Registration of Stream Participants without a Referral</w:t>
        </w:r>
        <w:r w:rsidR="009764BA">
          <w:rPr>
            <w:noProof/>
            <w:webHidden/>
          </w:rPr>
          <w:tab/>
        </w:r>
        <w:r w:rsidR="009764BA">
          <w:rPr>
            <w:noProof/>
            <w:webHidden/>
          </w:rPr>
          <w:fldChar w:fldCharType="begin"/>
        </w:r>
        <w:r w:rsidR="009764BA">
          <w:rPr>
            <w:noProof/>
            <w:webHidden/>
          </w:rPr>
          <w:instrText xml:space="preserve"> PAGEREF _Toc518567868 \h </w:instrText>
        </w:r>
        <w:r w:rsidR="009764BA">
          <w:rPr>
            <w:noProof/>
            <w:webHidden/>
          </w:rPr>
        </w:r>
        <w:r w:rsidR="009764BA">
          <w:rPr>
            <w:noProof/>
            <w:webHidden/>
          </w:rPr>
          <w:fldChar w:fldCharType="separate"/>
        </w:r>
        <w:r w:rsidR="009764BA">
          <w:rPr>
            <w:noProof/>
            <w:webHidden/>
          </w:rPr>
          <w:t>91</w:t>
        </w:r>
        <w:r w:rsidR="009764BA">
          <w:rPr>
            <w:noProof/>
            <w:webHidden/>
          </w:rPr>
          <w:fldChar w:fldCharType="end"/>
        </w:r>
      </w:hyperlink>
    </w:p>
    <w:p w14:paraId="3216FC4D" w14:textId="2B285081" w:rsidR="009764BA" w:rsidRDefault="00AC7B38">
      <w:pPr>
        <w:pStyle w:val="TOC4"/>
        <w:rPr>
          <w:rFonts w:eastAsiaTheme="minorEastAsia" w:cstheme="minorBidi"/>
          <w:noProof/>
          <w:sz w:val="22"/>
          <w:szCs w:val="22"/>
        </w:rPr>
      </w:pPr>
      <w:hyperlink w:anchor="_Toc518567869" w:history="1">
        <w:r w:rsidR="009764BA" w:rsidRPr="00880725">
          <w:rPr>
            <w:rStyle w:val="Hyperlink"/>
            <w:noProof/>
            <w:lang w:eastAsia="en-US"/>
          </w:rPr>
          <w:t>79.</w:t>
        </w:r>
        <w:r w:rsidR="009764BA">
          <w:rPr>
            <w:rFonts w:eastAsiaTheme="minorEastAsia" w:cstheme="minorBidi"/>
            <w:noProof/>
            <w:sz w:val="22"/>
            <w:szCs w:val="22"/>
          </w:rPr>
          <w:tab/>
        </w:r>
        <w:r w:rsidR="009764BA" w:rsidRPr="00880725">
          <w:rPr>
            <w:rStyle w:val="Hyperlink"/>
            <w:noProof/>
            <w:lang w:eastAsia="en-US"/>
          </w:rPr>
          <w:t>Change of Circumstances Reassessment</w:t>
        </w:r>
        <w:r w:rsidR="009764BA">
          <w:rPr>
            <w:noProof/>
            <w:webHidden/>
          </w:rPr>
          <w:tab/>
        </w:r>
        <w:r w:rsidR="009764BA">
          <w:rPr>
            <w:noProof/>
            <w:webHidden/>
          </w:rPr>
          <w:fldChar w:fldCharType="begin"/>
        </w:r>
        <w:r w:rsidR="009764BA">
          <w:rPr>
            <w:noProof/>
            <w:webHidden/>
          </w:rPr>
          <w:instrText xml:space="preserve"> PAGEREF _Toc518567869 \h </w:instrText>
        </w:r>
        <w:r w:rsidR="009764BA">
          <w:rPr>
            <w:noProof/>
            <w:webHidden/>
          </w:rPr>
        </w:r>
        <w:r w:rsidR="009764BA">
          <w:rPr>
            <w:noProof/>
            <w:webHidden/>
          </w:rPr>
          <w:fldChar w:fldCharType="separate"/>
        </w:r>
        <w:r w:rsidR="009764BA">
          <w:rPr>
            <w:noProof/>
            <w:webHidden/>
          </w:rPr>
          <w:t>92</w:t>
        </w:r>
        <w:r w:rsidR="009764BA">
          <w:rPr>
            <w:noProof/>
            <w:webHidden/>
          </w:rPr>
          <w:fldChar w:fldCharType="end"/>
        </w:r>
      </w:hyperlink>
    </w:p>
    <w:p w14:paraId="36D9F0A3" w14:textId="3E73CE00" w:rsidR="009764BA" w:rsidRDefault="00AC7B38">
      <w:pPr>
        <w:pStyle w:val="TOC4"/>
        <w:rPr>
          <w:rFonts w:eastAsiaTheme="minorEastAsia" w:cstheme="minorBidi"/>
          <w:noProof/>
          <w:sz w:val="22"/>
          <w:szCs w:val="22"/>
        </w:rPr>
      </w:pPr>
      <w:hyperlink w:anchor="_Toc518567870" w:history="1">
        <w:r w:rsidR="009764BA" w:rsidRPr="00880725">
          <w:rPr>
            <w:rStyle w:val="Hyperlink"/>
            <w:noProof/>
            <w:lang w:eastAsia="en-US"/>
          </w:rPr>
          <w:t>80.</w:t>
        </w:r>
        <w:r w:rsidR="009764BA">
          <w:rPr>
            <w:rFonts w:eastAsiaTheme="minorEastAsia" w:cstheme="minorBidi"/>
            <w:noProof/>
            <w:sz w:val="22"/>
            <w:szCs w:val="22"/>
          </w:rPr>
          <w:tab/>
        </w:r>
        <w:r w:rsidR="009764BA" w:rsidRPr="00880725">
          <w:rPr>
            <w:rStyle w:val="Hyperlink"/>
            <w:noProof/>
            <w:lang w:eastAsia="en-US"/>
          </w:rPr>
          <w:t>Relocation of Stream Participant between Provider’s Sites</w:t>
        </w:r>
        <w:r w:rsidR="009764BA">
          <w:rPr>
            <w:noProof/>
            <w:webHidden/>
          </w:rPr>
          <w:tab/>
        </w:r>
        <w:r w:rsidR="009764BA">
          <w:rPr>
            <w:noProof/>
            <w:webHidden/>
          </w:rPr>
          <w:fldChar w:fldCharType="begin"/>
        </w:r>
        <w:r w:rsidR="009764BA">
          <w:rPr>
            <w:noProof/>
            <w:webHidden/>
          </w:rPr>
          <w:instrText xml:space="preserve"> PAGEREF _Toc518567870 \h </w:instrText>
        </w:r>
        <w:r w:rsidR="009764BA">
          <w:rPr>
            <w:noProof/>
            <w:webHidden/>
          </w:rPr>
        </w:r>
        <w:r w:rsidR="009764BA">
          <w:rPr>
            <w:noProof/>
            <w:webHidden/>
          </w:rPr>
          <w:fldChar w:fldCharType="separate"/>
        </w:r>
        <w:r w:rsidR="009764BA">
          <w:rPr>
            <w:noProof/>
            <w:webHidden/>
          </w:rPr>
          <w:t>93</w:t>
        </w:r>
        <w:r w:rsidR="009764BA">
          <w:rPr>
            <w:noProof/>
            <w:webHidden/>
          </w:rPr>
          <w:fldChar w:fldCharType="end"/>
        </w:r>
      </w:hyperlink>
    </w:p>
    <w:p w14:paraId="61F16ECF" w14:textId="5B807B4A" w:rsidR="009764BA" w:rsidRDefault="00AC7B38">
      <w:pPr>
        <w:pStyle w:val="TOC4"/>
        <w:rPr>
          <w:rFonts w:eastAsiaTheme="minorEastAsia" w:cstheme="minorBidi"/>
          <w:noProof/>
          <w:sz w:val="22"/>
          <w:szCs w:val="22"/>
        </w:rPr>
      </w:pPr>
      <w:hyperlink w:anchor="_Toc518567871" w:history="1">
        <w:r w:rsidR="009764BA" w:rsidRPr="00880725">
          <w:rPr>
            <w:rStyle w:val="Hyperlink"/>
            <w:noProof/>
            <w:lang w:eastAsia="en-US"/>
          </w:rPr>
          <w:t>81.</w:t>
        </w:r>
        <w:r w:rsidR="009764BA">
          <w:rPr>
            <w:rFonts w:eastAsiaTheme="minorEastAsia" w:cstheme="minorBidi"/>
            <w:noProof/>
            <w:sz w:val="22"/>
            <w:szCs w:val="22"/>
          </w:rPr>
          <w:tab/>
        </w:r>
        <w:r w:rsidR="009764BA" w:rsidRPr="00880725">
          <w:rPr>
            <w:rStyle w:val="Hyperlink"/>
            <w:noProof/>
            <w:lang w:eastAsia="en-US"/>
          </w:rPr>
          <w:t>Transfer of Stream Participants from the Provider</w:t>
        </w:r>
        <w:r w:rsidR="009764BA">
          <w:rPr>
            <w:noProof/>
            <w:webHidden/>
          </w:rPr>
          <w:tab/>
        </w:r>
        <w:r w:rsidR="009764BA">
          <w:rPr>
            <w:noProof/>
            <w:webHidden/>
          </w:rPr>
          <w:fldChar w:fldCharType="begin"/>
        </w:r>
        <w:r w:rsidR="009764BA">
          <w:rPr>
            <w:noProof/>
            <w:webHidden/>
          </w:rPr>
          <w:instrText xml:space="preserve"> PAGEREF _Toc518567871 \h </w:instrText>
        </w:r>
        <w:r w:rsidR="009764BA">
          <w:rPr>
            <w:noProof/>
            <w:webHidden/>
          </w:rPr>
        </w:r>
        <w:r w:rsidR="009764BA">
          <w:rPr>
            <w:noProof/>
            <w:webHidden/>
          </w:rPr>
          <w:fldChar w:fldCharType="separate"/>
        </w:r>
        <w:r w:rsidR="009764BA">
          <w:rPr>
            <w:noProof/>
            <w:webHidden/>
          </w:rPr>
          <w:t>93</w:t>
        </w:r>
        <w:r w:rsidR="009764BA">
          <w:rPr>
            <w:noProof/>
            <w:webHidden/>
          </w:rPr>
          <w:fldChar w:fldCharType="end"/>
        </w:r>
      </w:hyperlink>
    </w:p>
    <w:p w14:paraId="0634F3FD" w14:textId="0A943D62" w:rsidR="009764BA" w:rsidRDefault="00AC7B38">
      <w:pPr>
        <w:pStyle w:val="TOC4"/>
        <w:rPr>
          <w:rFonts w:eastAsiaTheme="minorEastAsia" w:cstheme="minorBidi"/>
          <w:noProof/>
          <w:sz w:val="22"/>
          <w:szCs w:val="22"/>
        </w:rPr>
      </w:pPr>
      <w:hyperlink w:anchor="_Toc518567872" w:history="1">
        <w:r w:rsidR="009764BA" w:rsidRPr="00880725">
          <w:rPr>
            <w:rStyle w:val="Hyperlink"/>
            <w:noProof/>
            <w:lang w:eastAsia="en-US"/>
          </w:rPr>
          <w:t>82.</w:t>
        </w:r>
        <w:r w:rsidR="009764BA">
          <w:rPr>
            <w:rFonts w:eastAsiaTheme="minorEastAsia" w:cstheme="minorBidi"/>
            <w:noProof/>
            <w:sz w:val="22"/>
            <w:szCs w:val="22"/>
          </w:rPr>
          <w:tab/>
        </w:r>
        <w:r w:rsidR="009764BA" w:rsidRPr="00880725">
          <w:rPr>
            <w:rStyle w:val="Hyperlink"/>
            <w:noProof/>
            <w:lang w:eastAsia="en-US"/>
          </w:rPr>
          <w:t>Transfer of Stream Participants to the Provider</w:t>
        </w:r>
        <w:r w:rsidR="009764BA">
          <w:rPr>
            <w:noProof/>
            <w:webHidden/>
          </w:rPr>
          <w:tab/>
        </w:r>
        <w:r w:rsidR="009764BA">
          <w:rPr>
            <w:noProof/>
            <w:webHidden/>
          </w:rPr>
          <w:fldChar w:fldCharType="begin"/>
        </w:r>
        <w:r w:rsidR="009764BA">
          <w:rPr>
            <w:noProof/>
            <w:webHidden/>
          </w:rPr>
          <w:instrText xml:space="preserve"> PAGEREF _Toc518567872 \h </w:instrText>
        </w:r>
        <w:r w:rsidR="009764BA">
          <w:rPr>
            <w:noProof/>
            <w:webHidden/>
          </w:rPr>
        </w:r>
        <w:r w:rsidR="009764BA">
          <w:rPr>
            <w:noProof/>
            <w:webHidden/>
          </w:rPr>
          <w:fldChar w:fldCharType="separate"/>
        </w:r>
        <w:r w:rsidR="009764BA">
          <w:rPr>
            <w:noProof/>
            <w:webHidden/>
          </w:rPr>
          <w:t>94</w:t>
        </w:r>
        <w:r w:rsidR="009764BA">
          <w:rPr>
            <w:noProof/>
            <w:webHidden/>
          </w:rPr>
          <w:fldChar w:fldCharType="end"/>
        </w:r>
      </w:hyperlink>
    </w:p>
    <w:p w14:paraId="3880DCE5" w14:textId="24EF5519" w:rsidR="009764BA" w:rsidRDefault="00AC7B38">
      <w:pPr>
        <w:pStyle w:val="TOC4"/>
        <w:rPr>
          <w:rStyle w:val="Hyperlink"/>
          <w:noProof/>
        </w:rPr>
      </w:pPr>
      <w:hyperlink w:anchor="_Toc518567873" w:history="1">
        <w:r w:rsidR="009764BA" w:rsidRPr="00880725">
          <w:rPr>
            <w:rStyle w:val="Hyperlink"/>
            <w:noProof/>
            <w:lang w:eastAsia="en-US"/>
          </w:rPr>
          <w:t>83.</w:t>
        </w:r>
        <w:r w:rsidR="009764BA">
          <w:rPr>
            <w:rFonts w:eastAsiaTheme="minorEastAsia" w:cstheme="minorBidi"/>
            <w:noProof/>
            <w:sz w:val="22"/>
            <w:szCs w:val="22"/>
          </w:rPr>
          <w:tab/>
        </w:r>
        <w:r w:rsidR="009764BA" w:rsidRPr="00880725">
          <w:rPr>
            <w:rStyle w:val="Hyperlink"/>
            <w:noProof/>
            <w:lang w:eastAsia="en-US"/>
          </w:rPr>
          <w:t>Appointments with Stream Participants</w:t>
        </w:r>
        <w:r w:rsidR="009764BA">
          <w:rPr>
            <w:noProof/>
            <w:webHidden/>
          </w:rPr>
          <w:tab/>
        </w:r>
        <w:r w:rsidR="009764BA">
          <w:rPr>
            <w:noProof/>
            <w:webHidden/>
          </w:rPr>
          <w:fldChar w:fldCharType="begin"/>
        </w:r>
        <w:r w:rsidR="009764BA">
          <w:rPr>
            <w:noProof/>
            <w:webHidden/>
          </w:rPr>
          <w:instrText xml:space="preserve"> PAGEREF _Toc518567873 \h </w:instrText>
        </w:r>
        <w:r w:rsidR="009764BA">
          <w:rPr>
            <w:noProof/>
            <w:webHidden/>
          </w:rPr>
        </w:r>
        <w:r w:rsidR="009764BA">
          <w:rPr>
            <w:noProof/>
            <w:webHidden/>
          </w:rPr>
          <w:fldChar w:fldCharType="separate"/>
        </w:r>
        <w:r w:rsidR="009764BA">
          <w:rPr>
            <w:noProof/>
            <w:webHidden/>
          </w:rPr>
          <w:t>95</w:t>
        </w:r>
        <w:r w:rsidR="009764BA">
          <w:rPr>
            <w:noProof/>
            <w:webHidden/>
          </w:rPr>
          <w:fldChar w:fldCharType="end"/>
        </w:r>
      </w:hyperlink>
    </w:p>
    <w:p w14:paraId="0CA06BFD" w14:textId="350FC74B" w:rsidR="009764BA" w:rsidRPr="009764BA" w:rsidRDefault="009764BA" w:rsidP="009764BA">
      <w:pPr>
        <w:ind w:firstLine="440"/>
        <w:rPr>
          <w:rFonts w:eastAsiaTheme="minorEastAsia"/>
          <w:sz w:val="20"/>
        </w:rPr>
      </w:pPr>
      <w:r w:rsidRPr="009764BA">
        <w:rPr>
          <w:rFonts w:eastAsiaTheme="minorEastAsia"/>
          <w:sz w:val="20"/>
        </w:rPr>
        <w:t>83A.</w:t>
      </w:r>
      <w:r>
        <w:rPr>
          <w:rFonts w:eastAsiaTheme="minorEastAsia"/>
          <w:sz w:val="20"/>
        </w:rPr>
        <w:t xml:space="preserve">       Recording Engagements in the Electronic Calendar</w:t>
      </w:r>
      <w:r>
        <w:rPr>
          <w:rFonts w:eastAsiaTheme="minorEastAsia"/>
          <w:sz w:val="20"/>
        </w:rPr>
        <w:tab/>
      </w:r>
      <w:r>
        <w:rPr>
          <w:rFonts w:eastAsiaTheme="minorEastAsia"/>
          <w:sz w:val="20"/>
        </w:rPr>
        <w:tab/>
      </w:r>
      <w:r>
        <w:rPr>
          <w:rFonts w:eastAsiaTheme="minorEastAsia"/>
          <w:sz w:val="20"/>
        </w:rPr>
        <w:tab/>
      </w:r>
      <w:r>
        <w:rPr>
          <w:rFonts w:eastAsiaTheme="minorEastAsia"/>
          <w:sz w:val="20"/>
        </w:rPr>
        <w:tab/>
      </w:r>
      <w:r>
        <w:rPr>
          <w:rFonts w:eastAsiaTheme="minorEastAsia"/>
          <w:sz w:val="20"/>
        </w:rPr>
        <w:tab/>
      </w:r>
      <w:r>
        <w:rPr>
          <w:rFonts w:eastAsiaTheme="minorEastAsia"/>
          <w:sz w:val="20"/>
        </w:rPr>
        <w:tab/>
      </w:r>
      <w:r>
        <w:rPr>
          <w:rFonts w:eastAsiaTheme="minorEastAsia"/>
          <w:sz w:val="20"/>
        </w:rPr>
        <w:tab/>
        <w:t xml:space="preserve">  96</w:t>
      </w:r>
    </w:p>
    <w:p w14:paraId="42A70892" w14:textId="14D20E7A" w:rsidR="009764BA" w:rsidRDefault="00AC7B38">
      <w:pPr>
        <w:pStyle w:val="TOC3"/>
        <w:tabs>
          <w:tab w:val="right" w:pos="9836"/>
        </w:tabs>
        <w:rPr>
          <w:rFonts w:eastAsiaTheme="minorEastAsia" w:cstheme="minorBidi"/>
          <w:noProof/>
          <w:sz w:val="22"/>
          <w:szCs w:val="22"/>
        </w:rPr>
      </w:pPr>
      <w:hyperlink w:anchor="_Toc518567874" w:history="1">
        <w:r w:rsidR="009764BA" w:rsidRPr="00880725">
          <w:rPr>
            <w:rStyle w:val="Hyperlink"/>
            <w:noProof/>
            <w:lang w:eastAsia="en-US"/>
          </w:rPr>
          <w:t>Section B1.2 – Contacts</w:t>
        </w:r>
        <w:r w:rsidR="009764BA">
          <w:rPr>
            <w:noProof/>
            <w:webHidden/>
          </w:rPr>
          <w:tab/>
        </w:r>
        <w:r w:rsidR="009764BA">
          <w:rPr>
            <w:noProof/>
            <w:webHidden/>
          </w:rPr>
          <w:fldChar w:fldCharType="begin"/>
        </w:r>
        <w:r w:rsidR="009764BA">
          <w:rPr>
            <w:noProof/>
            <w:webHidden/>
          </w:rPr>
          <w:instrText xml:space="preserve"> PAGEREF _Toc518567874 \h </w:instrText>
        </w:r>
        <w:r w:rsidR="009764BA">
          <w:rPr>
            <w:noProof/>
            <w:webHidden/>
          </w:rPr>
        </w:r>
        <w:r w:rsidR="009764BA">
          <w:rPr>
            <w:noProof/>
            <w:webHidden/>
          </w:rPr>
          <w:fldChar w:fldCharType="separate"/>
        </w:r>
        <w:r w:rsidR="009764BA">
          <w:rPr>
            <w:noProof/>
            <w:webHidden/>
          </w:rPr>
          <w:t>97</w:t>
        </w:r>
        <w:r w:rsidR="009764BA">
          <w:rPr>
            <w:noProof/>
            <w:webHidden/>
          </w:rPr>
          <w:fldChar w:fldCharType="end"/>
        </w:r>
      </w:hyperlink>
    </w:p>
    <w:p w14:paraId="1D00988A" w14:textId="6A5A5A4A" w:rsidR="009764BA" w:rsidRDefault="00AC7B38">
      <w:pPr>
        <w:pStyle w:val="TOC4"/>
        <w:rPr>
          <w:rFonts w:eastAsiaTheme="minorEastAsia" w:cstheme="minorBidi"/>
          <w:noProof/>
          <w:sz w:val="22"/>
          <w:szCs w:val="22"/>
        </w:rPr>
      </w:pPr>
      <w:hyperlink w:anchor="_Toc518567875" w:history="1">
        <w:r w:rsidR="009764BA" w:rsidRPr="00880725">
          <w:rPr>
            <w:rStyle w:val="Hyperlink"/>
            <w:noProof/>
            <w:lang w:eastAsia="en-US"/>
          </w:rPr>
          <w:t>84.</w:t>
        </w:r>
        <w:r w:rsidR="009764BA">
          <w:rPr>
            <w:rFonts w:eastAsiaTheme="minorEastAsia" w:cstheme="minorBidi"/>
            <w:noProof/>
            <w:sz w:val="22"/>
            <w:szCs w:val="22"/>
          </w:rPr>
          <w:tab/>
        </w:r>
        <w:r w:rsidR="009764BA" w:rsidRPr="00880725">
          <w:rPr>
            <w:rStyle w:val="Hyperlink"/>
            <w:noProof/>
            <w:lang w:eastAsia="en-US"/>
          </w:rPr>
          <w:t>Contacts</w:t>
        </w:r>
        <w:r w:rsidR="009764BA">
          <w:rPr>
            <w:noProof/>
            <w:webHidden/>
          </w:rPr>
          <w:tab/>
        </w:r>
        <w:r w:rsidR="009764BA">
          <w:rPr>
            <w:noProof/>
            <w:webHidden/>
          </w:rPr>
          <w:fldChar w:fldCharType="begin"/>
        </w:r>
        <w:r w:rsidR="009764BA">
          <w:rPr>
            <w:noProof/>
            <w:webHidden/>
          </w:rPr>
          <w:instrText xml:space="preserve"> PAGEREF _Toc518567875 \h </w:instrText>
        </w:r>
        <w:r w:rsidR="009764BA">
          <w:rPr>
            <w:noProof/>
            <w:webHidden/>
          </w:rPr>
        </w:r>
        <w:r w:rsidR="009764BA">
          <w:rPr>
            <w:noProof/>
            <w:webHidden/>
          </w:rPr>
          <w:fldChar w:fldCharType="separate"/>
        </w:r>
        <w:r w:rsidR="009764BA">
          <w:rPr>
            <w:noProof/>
            <w:webHidden/>
          </w:rPr>
          <w:t>97</w:t>
        </w:r>
        <w:r w:rsidR="009764BA">
          <w:rPr>
            <w:noProof/>
            <w:webHidden/>
          </w:rPr>
          <w:fldChar w:fldCharType="end"/>
        </w:r>
      </w:hyperlink>
    </w:p>
    <w:p w14:paraId="3AE8B542" w14:textId="6115784D" w:rsidR="009764BA" w:rsidRDefault="00AC7B38">
      <w:pPr>
        <w:pStyle w:val="TOC4"/>
        <w:rPr>
          <w:rFonts w:eastAsiaTheme="minorEastAsia" w:cstheme="minorBidi"/>
          <w:noProof/>
          <w:sz w:val="22"/>
          <w:szCs w:val="22"/>
        </w:rPr>
      </w:pPr>
      <w:hyperlink w:anchor="_Toc518567876" w:history="1">
        <w:r w:rsidR="009764BA" w:rsidRPr="00880725">
          <w:rPr>
            <w:rStyle w:val="Hyperlink"/>
            <w:noProof/>
            <w:lang w:eastAsia="en-US"/>
          </w:rPr>
          <w:t>85.</w:t>
        </w:r>
        <w:r w:rsidR="009764BA">
          <w:rPr>
            <w:rFonts w:eastAsiaTheme="minorEastAsia" w:cstheme="minorBidi"/>
            <w:noProof/>
            <w:sz w:val="22"/>
            <w:szCs w:val="22"/>
          </w:rPr>
          <w:tab/>
        </w:r>
        <w:r w:rsidR="009764BA" w:rsidRPr="00880725">
          <w:rPr>
            <w:rStyle w:val="Hyperlink"/>
            <w:noProof/>
            <w:lang w:eastAsia="en-US"/>
          </w:rPr>
          <w:t>Initial Interviews</w:t>
        </w:r>
        <w:r w:rsidR="009764BA">
          <w:rPr>
            <w:noProof/>
            <w:webHidden/>
          </w:rPr>
          <w:tab/>
        </w:r>
        <w:r w:rsidR="009764BA">
          <w:rPr>
            <w:noProof/>
            <w:webHidden/>
          </w:rPr>
          <w:fldChar w:fldCharType="begin"/>
        </w:r>
        <w:r w:rsidR="009764BA">
          <w:rPr>
            <w:noProof/>
            <w:webHidden/>
          </w:rPr>
          <w:instrText xml:space="preserve"> PAGEREF _Toc518567876 \h </w:instrText>
        </w:r>
        <w:r w:rsidR="009764BA">
          <w:rPr>
            <w:noProof/>
            <w:webHidden/>
          </w:rPr>
        </w:r>
        <w:r w:rsidR="009764BA">
          <w:rPr>
            <w:noProof/>
            <w:webHidden/>
          </w:rPr>
          <w:fldChar w:fldCharType="separate"/>
        </w:r>
        <w:r w:rsidR="009764BA">
          <w:rPr>
            <w:noProof/>
            <w:webHidden/>
          </w:rPr>
          <w:t>98</w:t>
        </w:r>
        <w:r w:rsidR="009764BA">
          <w:rPr>
            <w:noProof/>
            <w:webHidden/>
          </w:rPr>
          <w:fldChar w:fldCharType="end"/>
        </w:r>
      </w:hyperlink>
    </w:p>
    <w:p w14:paraId="0C7E77A0" w14:textId="42F9F4FA" w:rsidR="009764BA" w:rsidRDefault="00AC7B38">
      <w:pPr>
        <w:pStyle w:val="TOC3"/>
        <w:tabs>
          <w:tab w:val="right" w:pos="9836"/>
        </w:tabs>
        <w:rPr>
          <w:rFonts w:eastAsiaTheme="minorEastAsia" w:cstheme="minorBidi"/>
          <w:noProof/>
          <w:sz w:val="22"/>
          <w:szCs w:val="22"/>
        </w:rPr>
      </w:pPr>
      <w:hyperlink w:anchor="_Toc518567877" w:history="1">
        <w:r w:rsidR="009764BA" w:rsidRPr="00880725">
          <w:rPr>
            <w:rStyle w:val="Hyperlink"/>
            <w:noProof/>
            <w:lang w:eastAsia="en-US"/>
          </w:rPr>
          <w:t>Section B1.3 – Self-help Support for Stream Participants</w:t>
        </w:r>
        <w:r w:rsidR="009764BA">
          <w:rPr>
            <w:noProof/>
            <w:webHidden/>
          </w:rPr>
          <w:tab/>
        </w:r>
        <w:r w:rsidR="009764BA">
          <w:rPr>
            <w:noProof/>
            <w:webHidden/>
          </w:rPr>
          <w:fldChar w:fldCharType="begin"/>
        </w:r>
        <w:r w:rsidR="009764BA">
          <w:rPr>
            <w:noProof/>
            <w:webHidden/>
          </w:rPr>
          <w:instrText xml:space="preserve"> PAGEREF _Toc518567877 \h </w:instrText>
        </w:r>
        <w:r w:rsidR="009764BA">
          <w:rPr>
            <w:noProof/>
            <w:webHidden/>
          </w:rPr>
        </w:r>
        <w:r w:rsidR="009764BA">
          <w:rPr>
            <w:noProof/>
            <w:webHidden/>
          </w:rPr>
          <w:fldChar w:fldCharType="separate"/>
        </w:r>
        <w:r w:rsidR="009764BA">
          <w:rPr>
            <w:noProof/>
            <w:webHidden/>
          </w:rPr>
          <w:t>99</w:t>
        </w:r>
        <w:r w:rsidR="009764BA">
          <w:rPr>
            <w:noProof/>
            <w:webHidden/>
          </w:rPr>
          <w:fldChar w:fldCharType="end"/>
        </w:r>
      </w:hyperlink>
    </w:p>
    <w:p w14:paraId="6ABFF603" w14:textId="330FCE1C" w:rsidR="009764BA" w:rsidRDefault="00AC7B38">
      <w:pPr>
        <w:pStyle w:val="TOC4"/>
        <w:rPr>
          <w:rFonts w:eastAsiaTheme="minorEastAsia" w:cstheme="minorBidi"/>
          <w:noProof/>
          <w:sz w:val="22"/>
          <w:szCs w:val="22"/>
        </w:rPr>
      </w:pPr>
      <w:hyperlink w:anchor="_Toc518567878" w:history="1">
        <w:r w:rsidR="009764BA" w:rsidRPr="00880725">
          <w:rPr>
            <w:rStyle w:val="Hyperlink"/>
            <w:noProof/>
            <w:lang w:eastAsia="en-US"/>
          </w:rPr>
          <w:t>86.</w:t>
        </w:r>
        <w:r w:rsidR="009764BA">
          <w:rPr>
            <w:rFonts w:eastAsiaTheme="minorEastAsia" w:cstheme="minorBidi"/>
            <w:noProof/>
            <w:sz w:val="22"/>
            <w:szCs w:val="22"/>
          </w:rPr>
          <w:tab/>
        </w:r>
        <w:r w:rsidR="009764BA" w:rsidRPr="00880725">
          <w:rPr>
            <w:rStyle w:val="Hyperlink"/>
            <w:noProof/>
            <w:lang w:eastAsia="en-US"/>
          </w:rPr>
          <w:t>Self-help Facilities</w:t>
        </w:r>
        <w:r w:rsidR="009764BA">
          <w:rPr>
            <w:noProof/>
            <w:webHidden/>
          </w:rPr>
          <w:tab/>
        </w:r>
        <w:r w:rsidR="009764BA">
          <w:rPr>
            <w:noProof/>
            <w:webHidden/>
          </w:rPr>
          <w:fldChar w:fldCharType="begin"/>
        </w:r>
        <w:r w:rsidR="009764BA">
          <w:rPr>
            <w:noProof/>
            <w:webHidden/>
          </w:rPr>
          <w:instrText xml:space="preserve"> PAGEREF _Toc518567878 \h </w:instrText>
        </w:r>
        <w:r w:rsidR="009764BA">
          <w:rPr>
            <w:noProof/>
            <w:webHidden/>
          </w:rPr>
        </w:r>
        <w:r w:rsidR="009764BA">
          <w:rPr>
            <w:noProof/>
            <w:webHidden/>
          </w:rPr>
          <w:fldChar w:fldCharType="separate"/>
        </w:r>
        <w:r w:rsidR="009764BA">
          <w:rPr>
            <w:noProof/>
            <w:webHidden/>
          </w:rPr>
          <w:t>99</w:t>
        </w:r>
        <w:r w:rsidR="009764BA">
          <w:rPr>
            <w:noProof/>
            <w:webHidden/>
          </w:rPr>
          <w:fldChar w:fldCharType="end"/>
        </w:r>
      </w:hyperlink>
    </w:p>
    <w:p w14:paraId="614DB677" w14:textId="2FEF7034" w:rsidR="009764BA" w:rsidRDefault="00AC7B38">
      <w:pPr>
        <w:pStyle w:val="TOC3"/>
        <w:tabs>
          <w:tab w:val="right" w:pos="9836"/>
        </w:tabs>
        <w:rPr>
          <w:rFonts w:eastAsiaTheme="minorEastAsia" w:cstheme="minorBidi"/>
          <w:noProof/>
          <w:sz w:val="22"/>
          <w:szCs w:val="22"/>
        </w:rPr>
      </w:pPr>
      <w:hyperlink w:anchor="_Toc518567879" w:history="1">
        <w:r w:rsidR="009764BA" w:rsidRPr="00880725">
          <w:rPr>
            <w:rStyle w:val="Hyperlink"/>
            <w:noProof/>
            <w:lang w:eastAsia="en-US"/>
          </w:rPr>
          <w:t>Section B1.4 – Job Plans</w:t>
        </w:r>
        <w:r w:rsidR="009764BA">
          <w:rPr>
            <w:noProof/>
            <w:webHidden/>
          </w:rPr>
          <w:tab/>
        </w:r>
        <w:r w:rsidR="009764BA">
          <w:rPr>
            <w:noProof/>
            <w:webHidden/>
          </w:rPr>
          <w:fldChar w:fldCharType="begin"/>
        </w:r>
        <w:r w:rsidR="009764BA">
          <w:rPr>
            <w:noProof/>
            <w:webHidden/>
          </w:rPr>
          <w:instrText xml:space="preserve"> PAGEREF _Toc518567879 \h </w:instrText>
        </w:r>
        <w:r w:rsidR="009764BA">
          <w:rPr>
            <w:noProof/>
            <w:webHidden/>
          </w:rPr>
        </w:r>
        <w:r w:rsidR="009764BA">
          <w:rPr>
            <w:noProof/>
            <w:webHidden/>
          </w:rPr>
          <w:fldChar w:fldCharType="separate"/>
        </w:r>
        <w:r w:rsidR="009764BA">
          <w:rPr>
            <w:noProof/>
            <w:webHidden/>
          </w:rPr>
          <w:t>99</w:t>
        </w:r>
        <w:r w:rsidR="009764BA">
          <w:rPr>
            <w:noProof/>
            <w:webHidden/>
          </w:rPr>
          <w:fldChar w:fldCharType="end"/>
        </w:r>
      </w:hyperlink>
    </w:p>
    <w:p w14:paraId="7D5DEA37" w14:textId="3CFB6E73" w:rsidR="009764BA" w:rsidRDefault="00AC7B38">
      <w:pPr>
        <w:pStyle w:val="TOC4"/>
        <w:rPr>
          <w:rFonts w:eastAsiaTheme="minorEastAsia" w:cstheme="minorBidi"/>
          <w:noProof/>
          <w:sz w:val="22"/>
          <w:szCs w:val="22"/>
        </w:rPr>
      </w:pPr>
      <w:hyperlink w:anchor="_Toc518567880" w:history="1">
        <w:r w:rsidR="009764BA" w:rsidRPr="00880725">
          <w:rPr>
            <w:rStyle w:val="Hyperlink"/>
            <w:noProof/>
            <w:lang w:eastAsia="en-US"/>
          </w:rPr>
          <w:t>87.</w:t>
        </w:r>
        <w:r w:rsidR="009764BA">
          <w:rPr>
            <w:rFonts w:eastAsiaTheme="minorEastAsia" w:cstheme="minorBidi"/>
            <w:noProof/>
            <w:sz w:val="22"/>
            <w:szCs w:val="22"/>
          </w:rPr>
          <w:tab/>
        </w:r>
        <w:r w:rsidR="009764BA" w:rsidRPr="00880725">
          <w:rPr>
            <w:rStyle w:val="Hyperlink"/>
            <w:noProof/>
            <w:lang w:eastAsia="en-US"/>
          </w:rPr>
          <w:t>General requirements for a Job Plan</w:t>
        </w:r>
        <w:r w:rsidR="009764BA">
          <w:rPr>
            <w:noProof/>
            <w:webHidden/>
          </w:rPr>
          <w:tab/>
        </w:r>
        <w:r w:rsidR="009764BA">
          <w:rPr>
            <w:noProof/>
            <w:webHidden/>
          </w:rPr>
          <w:fldChar w:fldCharType="begin"/>
        </w:r>
        <w:r w:rsidR="009764BA">
          <w:rPr>
            <w:noProof/>
            <w:webHidden/>
          </w:rPr>
          <w:instrText xml:space="preserve"> PAGEREF _Toc518567880 \h </w:instrText>
        </w:r>
        <w:r w:rsidR="009764BA">
          <w:rPr>
            <w:noProof/>
            <w:webHidden/>
          </w:rPr>
        </w:r>
        <w:r w:rsidR="009764BA">
          <w:rPr>
            <w:noProof/>
            <w:webHidden/>
          </w:rPr>
          <w:fldChar w:fldCharType="separate"/>
        </w:r>
        <w:r w:rsidR="009764BA">
          <w:rPr>
            <w:noProof/>
            <w:webHidden/>
          </w:rPr>
          <w:t>99</w:t>
        </w:r>
        <w:r w:rsidR="009764BA">
          <w:rPr>
            <w:noProof/>
            <w:webHidden/>
          </w:rPr>
          <w:fldChar w:fldCharType="end"/>
        </w:r>
      </w:hyperlink>
    </w:p>
    <w:p w14:paraId="16EF2AE8" w14:textId="2B55A902" w:rsidR="009764BA" w:rsidRDefault="00AC7B38">
      <w:pPr>
        <w:pStyle w:val="TOC3"/>
        <w:tabs>
          <w:tab w:val="right" w:pos="9836"/>
        </w:tabs>
        <w:rPr>
          <w:rFonts w:eastAsiaTheme="minorEastAsia" w:cstheme="minorBidi"/>
          <w:noProof/>
          <w:sz w:val="22"/>
          <w:szCs w:val="22"/>
        </w:rPr>
      </w:pPr>
      <w:hyperlink w:anchor="_Toc518567881" w:history="1">
        <w:r w:rsidR="009764BA" w:rsidRPr="00880725">
          <w:rPr>
            <w:rStyle w:val="Hyperlink"/>
            <w:noProof/>
            <w:lang w:eastAsia="en-US"/>
          </w:rPr>
          <w:t>Section B1.5 – Employment Fund</w:t>
        </w:r>
        <w:r w:rsidR="009764BA">
          <w:rPr>
            <w:noProof/>
            <w:webHidden/>
          </w:rPr>
          <w:tab/>
        </w:r>
        <w:r w:rsidR="009764BA">
          <w:rPr>
            <w:noProof/>
            <w:webHidden/>
          </w:rPr>
          <w:fldChar w:fldCharType="begin"/>
        </w:r>
        <w:r w:rsidR="009764BA">
          <w:rPr>
            <w:noProof/>
            <w:webHidden/>
          </w:rPr>
          <w:instrText xml:space="preserve"> PAGEREF _Toc518567881 \h </w:instrText>
        </w:r>
        <w:r w:rsidR="009764BA">
          <w:rPr>
            <w:noProof/>
            <w:webHidden/>
          </w:rPr>
        </w:r>
        <w:r w:rsidR="009764BA">
          <w:rPr>
            <w:noProof/>
            <w:webHidden/>
          </w:rPr>
          <w:fldChar w:fldCharType="separate"/>
        </w:r>
        <w:r w:rsidR="009764BA">
          <w:rPr>
            <w:noProof/>
            <w:webHidden/>
          </w:rPr>
          <w:t>100</w:t>
        </w:r>
        <w:r w:rsidR="009764BA">
          <w:rPr>
            <w:noProof/>
            <w:webHidden/>
          </w:rPr>
          <w:fldChar w:fldCharType="end"/>
        </w:r>
      </w:hyperlink>
    </w:p>
    <w:p w14:paraId="704DC18C" w14:textId="305EC6F2" w:rsidR="009764BA" w:rsidRDefault="00AC7B38">
      <w:pPr>
        <w:pStyle w:val="TOC4"/>
        <w:rPr>
          <w:rFonts w:eastAsiaTheme="minorEastAsia" w:cstheme="minorBidi"/>
          <w:noProof/>
          <w:sz w:val="22"/>
          <w:szCs w:val="22"/>
        </w:rPr>
      </w:pPr>
      <w:hyperlink w:anchor="_Toc518567882" w:history="1">
        <w:r w:rsidR="009764BA" w:rsidRPr="00880725">
          <w:rPr>
            <w:rStyle w:val="Hyperlink"/>
            <w:noProof/>
            <w:lang w:eastAsia="en-US"/>
          </w:rPr>
          <w:t>88.</w:t>
        </w:r>
        <w:r w:rsidR="009764BA">
          <w:rPr>
            <w:rFonts w:eastAsiaTheme="minorEastAsia" w:cstheme="minorBidi"/>
            <w:noProof/>
            <w:sz w:val="22"/>
            <w:szCs w:val="22"/>
          </w:rPr>
          <w:tab/>
        </w:r>
        <w:r w:rsidR="009764BA" w:rsidRPr="00880725">
          <w:rPr>
            <w:rStyle w:val="Hyperlink"/>
            <w:noProof/>
            <w:lang w:eastAsia="en-US"/>
          </w:rPr>
          <w:t>Employment Fund</w:t>
        </w:r>
        <w:r w:rsidR="009764BA">
          <w:rPr>
            <w:noProof/>
            <w:webHidden/>
          </w:rPr>
          <w:tab/>
        </w:r>
        <w:r w:rsidR="009764BA">
          <w:rPr>
            <w:noProof/>
            <w:webHidden/>
          </w:rPr>
          <w:fldChar w:fldCharType="begin"/>
        </w:r>
        <w:r w:rsidR="009764BA">
          <w:rPr>
            <w:noProof/>
            <w:webHidden/>
          </w:rPr>
          <w:instrText xml:space="preserve"> PAGEREF _Toc518567882 \h </w:instrText>
        </w:r>
        <w:r w:rsidR="009764BA">
          <w:rPr>
            <w:noProof/>
            <w:webHidden/>
          </w:rPr>
        </w:r>
        <w:r w:rsidR="009764BA">
          <w:rPr>
            <w:noProof/>
            <w:webHidden/>
          </w:rPr>
          <w:fldChar w:fldCharType="separate"/>
        </w:r>
        <w:r w:rsidR="009764BA">
          <w:rPr>
            <w:noProof/>
            <w:webHidden/>
          </w:rPr>
          <w:t>101</w:t>
        </w:r>
        <w:r w:rsidR="009764BA">
          <w:rPr>
            <w:noProof/>
            <w:webHidden/>
          </w:rPr>
          <w:fldChar w:fldCharType="end"/>
        </w:r>
      </w:hyperlink>
    </w:p>
    <w:p w14:paraId="72070BB2" w14:textId="0E367616" w:rsidR="009764BA" w:rsidRDefault="00AC7B38">
      <w:pPr>
        <w:pStyle w:val="TOC4"/>
        <w:rPr>
          <w:rFonts w:eastAsiaTheme="minorEastAsia" w:cstheme="minorBidi"/>
          <w:noProof/>
          <w:sz w:val="22"/>
          <w:szCs w:val="22"/>
        </w:rPr>
      </w:pPr>
      <w:hyperlink w:anchor="_Toc518567883" w:history="1">
        <w:r w:rsidR="009764BA" w:rsidRPr="00880725">
          <w:rPr>
            <w:rStyle w:val="Hyperlink"/>
            <w:noProof/>
            <w:lang w:eastAsia="en-US"/>
          </w:rPr>
          <w:t>89.</w:t>
        </w:r>
        <w:r w:rsidR="009764BA">
          <w:rPr>
            <w:rFonts w:eastAsiaTheme="minorEastAsia" w:cstheme="minorBidi"/>
            <w:noProof/>
            <w:sz w:val="22"/>
            <w:szCs w:val="22"/>
          </w:rPr>
          <w:tab/>
        </w:r>
        <w:r w:rsidR="009764BA" w:rsidRPr="00880725">
          <w:rPr>
            <w:rStyle w:val="Hyperlink"/>
            <w:noProof/>
            <w:lang w:eastAsia="en-US"/>
          </w:rPr>
          <w:t>Wage Subsidies</w:t>
        </w:r>
        <w:r w:rsidR="009764BA">
          <w:rPr>
            <w:noProof/>
            <w:webHidden/>
          </w:rPr>
          <w:tab/>
        </w:r>
        <w:r w:rsidR="009764BA">
          <w:rPr>
            <w:noProof/>
            <w:webHidden/>
          </w:rPr>
          <w:fldChar w:fldCharType="begin"/>
        </w:r>
        <w:r w:rsidR="009764BA">
          <w:rPr>
            <w:noProof/>
            <w:webHidden/>
          </w:rPr>
          <w:instrText xml:space="preserve"> PAGEREF _Toc518567883 \h </w:instrText>
        </w:r>
        <w:r w:rsidR="009764BA">
          <w:rPr>
            <w:noProof/>
            <w:webHidden/>
          </w:rPr>
        </w:r>
        <w:r w:rsidR="009764BA">
          <w:rPr>
            <w:noProof/>
            <w:webHidden/>
          </w:rPr>
          <w:fldChar w:fldCharType="separate"/>
        </w:r>
        <w:r w:rsidR="009764BA">
          <w:rPr>
            <w:noProof/>
            <w:webHidden/>
          </w:rPr>
          <w:t>102</w:t>
        </w:r>
        <w:r w:rsidR="009764BA">
          <w:rPr>
            <w:noProof/>
            <w:webHidden/>
          </w:rPr>
          <w:fldChar w:fldCharType="end"/>
        </w:r>
      </w:hyperlink>
    </w:p>
    <w:p w14:paraId="1358A4FA" w14:textId="316A6629" w:rsidR="009764BA" w:rsidRDefault="00AC7B38">
      <w:pPr>
        <w:pStyle w:val="TOC3"/>
        <w:tabs>
          <w:tab w:val="right" w:pos="9836"/>
        </w:tabs>
        <w:rPr>
          <w:rFonts w:eastAsiaTheme="minorEastAsia" w:cstheme="minorBidi"/>
          <w:noProof/>
          <w:sz w:val="22"/>
          <w:szCs w:val="22"/>
        </w:rPr>
      </w:pPr>
      <w:hyperlink w:anchor="_Toc518567884" w:history="1">
        <w:r w:rsidR="009764BA" w:rsidRPr="00880725">
          <w:rPr>
            <w:rStyle w:val="Hyperlink"/>
            <w:noProof/>
            <w:lang w:eastAsia="en-US"/>
          </w:rPr>
          <w:t>Section B1.6 – Employment incentives</w:t>
        </w:r>
        <w:r w:rsidR="009764BA">
          <w:rPr>
            <w:noProof/>
            <w:webHidden/>
          </w:rPr>
          <w:tab/>
        </w:r>
        <w:r w:rsidR="009764BA">
          <w:rPr>
            <w:noProof/>
            <w:webHidden/>
          </w:rPr>
          <w:fldChar w:fldCharType="begin"/>
        </w:r>
        <w:r w:rsidR="009764BA">
          <w:rPr>
            <w:noProof/>
            <w:webHidden/>
          </w:rPr>
          <w:instrText xml:space="preserve"> PAGEREF _Toc518567884 \h </w:instrText>
        </w:r>
        <w:r w:rsidR="009764BA">
          <w:rPr>
            <w:noProof/>
            <w:webHidden/>
          </w:rPr>
        </w:r>
        <w:r w:rsidR="009764BA">
          <w:rPr>
            <w:noProof/>
            <w:webHidden/>
          </w:rPr>
          <w:fldChar w:fldCharType="separate"/>
        </w:r>
        <w:r w:rsidR="009764BA">
          <w:rPr>
            <w:noProof/>
            <w:webHidden/>
          </w:rPr>
          <w:t>103</w:t>
        </w:r>
        <w:r w:rsidR="009764BA">
          <w:rPr>
            <w:noProof/>
            <w:webHidden/>
          </w:rPr>
          <w:fldChar w:fldCharType="end"/>
        </w:r>
      </w:hyperlink>
    </w:p>
    <w:p w14:paraId="4ABDC14B" w14:textId="73ED338A" w:rsidR="009764BA" w:rsidRDefault="00AC7B38">
      <w:pPr>
        <w:pStyle w:val="TOC4"/>
        <w:rPr>
          <w:rFonts w:eastAsiaTheme="minorEastAsia" w:cstheme="minorBidi"/>
          <w:noProof/>
          <w:sz w:val="22"/>
          <w:szCs w:val="22"/>
        </w:rPr>
      </w:pPr>
      <w:hyperlink w:anchor="_Toc518567885" w:history="1">
        <w:r w:rsidR="009764BA" w:rsidRPr="00880725">
          <w:rPr>
            <w:rStyle w:val="Hyperlink"/>
            <w:noProof/>
            <w:lang w:eastAsia="en-US"/>
          </w:rPr>
          <w:t>90.</w:t>
        </w:r>
        <w:r w:rsidR="009764BA">
          <w:rPr>
            <w:rFonts w:eastAsiaTheme="minorEastAsia" w:cstheme="minorBidi"/>
            <w:noProof/>
            <w:sz w:val="22"/>
            <w:szCs w:val="22"/>
          </w:rPr>
          <w:tab/>
        </w:r>
        <w:r w:rsidR="009764BA" w:rsidRPr="00880725">
          <w:rPr>
            <w:rStyle w:val="Hyperlink"/>
            <w:noProof/>
            <w:lang w:eastAsia="en-US"/>
          </w:rPr>
          <w:t>Relocation Assistance to Take Up a Job (RATTUAJ)</w:t>
        </w:r>
        <w:r w:rsidR="009764BA">
          <w:rPr>
            <w:noProof/>
            <w:webHidden/>
          </w:rPr>
          <w:tab/>
        </w:r>
        <w:r w:rsidR="009764BA">
          <w:rPr>
            <w:noProof/>
            <w:webHidden/>
          </w:rPr>
          <w:fldChar w:fldCharType="begin"/>
        </w:r>
        <w:r w:rsidR="009764BA">
          <w:rPr>
            <w:noProof/>
            <w:webHidden/>
          </w:rPr>
          <w:instrText xml:space="preserve"> PAGEREF _Toc518567885 \h </w:instrText>
        </w:r>
        <w:r w:rsidR="009764BA">
          <w:rPr>
            <w:noProof/>
            <w:webHidden/>
          </w:rPr>
        </w:r>
        <w:r w:rsidR="009764BA">
          <w:rPr>
            <w:noProof/>
            <w:webHidden/>
          </w:rPr>
          <w:fldChar w:fldCharType="separate"/>
        </w:r>
        <w:r w:rsidR="009764BA">
          <w:rPr>
            <w:noProof/>
            <w:webHidden/>
          </w:rPr>
          <w:t>103</w:t>
        </w:r>
        <w:r w:rsidR="009764BA">
          <w:rPr>
            <w:noProof/>
            <w:webHidden/>
          </w:rPr>
          <w:fldChar w:fldCharType="end"/>
        </w:r>
      </w:hyperlink>
    </w:p>
    <w:p w14:paraId="6CAD361B" w14:textId="450035F5" w:rsidR="009764BA" w:rsidRDefault="00AC7B38">
      <w:pPr>
        <w:pStyle w:val="TOC4"/>
        <w:rPr>
          <w:rFonts w:eastAsiaTheme="minorEastAsia" w:cstheme="minorBidi"/>
          <w:noProof/>
          <w:sz w:val="22"/>
          <w:szCs w:val="22"/>
        </w:rPr>
      </w:pPr>
      <w:hyperlink w:anchor="_Toc518567886" w:history="1">
        <w:r w:rsidR="009764BA" w:rsidRPr="009764BA">
          <w:rPr>
            <w:rStyle w:val="Hyperlink"/>
            <w:noProof/>
          </w:rPr>
          <w:t>90A.</w:t>
        </w:r>
        <w:r w:rsidR="009764BA">
          <w:rPr>
            <w:rFonts w:eastAsiaTheme="minorEastAsia" w:cstheme="minorBidi"/>
            <w:noProof/>
            <w:sz w:val="22"/>
            <w:szCs w:val="22"/>
          </w:rPr>
          <w:tab/>
        </w:r>
        <w:r w:rsidR="009764BA" w:rsidRPr="009764BA">
          <w:rPr>
            <w:rStyle w:val="Hyperlink"/>
            <w:noProof/>
          </w:rPr>
          <w:t>Seasonal Work Incentives for Job Seekers Trial</w:t>
        </w:r>
        <w:r w:rsidR="009764BA">
          <w:rPr>
            <w:noProof/>
            <w:webHidden/>
          </w:rPr>
          <w:tab/>
        </w:r>
        <w:r w:rsidR="009764BA">
          <w:rPr>
            <w:noProof/>
            <w:webHidden/>
          </w:rPr>
          <w:fldChar w:fldCharType="begin"/>
        </w:r>
        <w:r w:rsidR="009764BA">
          <w:rPr>
            <w:noProof/>
            <w:webHidden/>
          </w:rPr>
          <w:instrText xml:space="preserve"> PAGEREF _Toc518567886 \h </w:instrText>
        </w:r>
        <w:r w:rsidR="009764BA">
          <w:rPr>
            <w:noProof/>
            <w:webHidden/>
          </w:rPr>
        </w:r>
        <w:r w:rsidR="009764BA">
          <w:rPr>
            <w:noProof/>
            <w:webHidden/>
          </w:rPr>
          <w:fldChar w:fldCharType="separate"/>
        </w:r>
        <w:r w:rsidR="009764BA">
          <w:rPr>
            <w:noProof/>
            <w:webHidden/>
          </w:rPr>
          <w:t>104</w:t>
        </w:r>
        <w:r w:rsidR="009764BA">
          <w:rPr>
            <w:noProof/>
            <w:webHidden/>
          </w:rPr>
          <w:fldChar w:fldCharType="end"/>
        </w:r>
      </w:hyperlink>
    </w:p>
    <w:p w14:paraId="4C019E2C" w14:textId="6F0815A1" w:rsidR="009764BA" w:rsidRDefault="00AC7B38">
      <w:pPr>
        <w:pStyle w:val="TOC3"/>
        <w:tabs>
          <w:tab w:val="right" w:pos="9836"/>
        </w:tabs>
        <w:rPr>
          <w:rFonts w:eastAsiaTheme="minorEastAsia" w:cstheme="minorBidi"/>
          <w:noProof/>
          <w:sz w:val="22"/>
          <w:szCs w:val="22"/>
        </w:rPr>
      </w:pPr>
      <w:hyperlink w:anchor="_Toc518567887" w:history="1">
        <w:r w:rsidR="009764BA" w:rsidRPr="00880725">
          <w:rPr>
            <w:rStyle w:val="Hyperlink"/>
            <w:noProof/>
            <w:lang w:eastAsia="en-US"/>
          </w:rPr>
          <w:t>Section B1.7 - Vacancy management</w:t>
        </w:r>
        <w:r w:rsidR="009764BA">
          <w:rPr>
            <w:noProof/>
            <w:webHidden/>
          </w:rPr>
          <w:tab/>
        </w:r>
        <w:r w:rsidR="009764BA">
          <w:rPr>
            <w:noProof/>
            <w:webHidden/>
          </w:rPr>
          <w:fldChar w:fldCharType="begin"/>
        </w:r>
        <w:r w:rsidR="009764BA">
          <w:rPr>
            <w:noProof/>
            <w:webHidden/>
          </w:rPr>
          <w:instrText xml:space="preserve"> PAGEREF _Toc518567887 \h </w:instrText>
        </w:r>
        <w:r w:rsidR="009764BA">
          <w:rPr>
            <w:noProof/>
            <w:webHidden/>
          </w:rPr>
        </w:r>
        <w:r w:rsidR="009764BA">
          <w:rPr>
            <w:noProof/>
            <w:webHidden/>
          </w:rPr>
          <w:fldChar w:fldCharType="separate"/>
        </w:r>
        <w:r w:rsidR="009764BA">
          <w:rPr>
            <w:noProof/>
            <w:webHidden/>
          </w:rPr>
          <w:t>105</w:t>
        </w:r>
        <w:r w:rsidR="009764BA">
          <w:rPr>
            <w:noProof/>
            <w:webHidden/>
          </w:rPr>
          <w:fldChar w:fldCharType="end"/>
        </w:r>
      </w:hyperlink>
    </w:p>
    <w:p w14:paraId="751DDB44" w14:textId="440FC2CE" w:rsidR="009764BA" w:rsidRDefault="00AC7B38">
      <w:pPr>
        <w:pStyle w:val="TOC4"/>
        <w:rPr>
          <w:rFonts w:eastAsiaTheme="minorEastAsia" w:cstheme="minorBidi"/>
          <w:noProof/>
          <w:sz w:val="22"/>
          <w:szCs w:val="22"/>
        </w:rPr>
      </w:pPr>
      <w:hyperlink w:anchor="_Toc518567888" w:history="1">
        <w:r w:rsidR="009764BA" w:rsidRPr="00880725">
          <w:rPr>
            <w:rStyle w:val="Hyperlink"/>
            <w:noProof/>
            <w:lang w:eastAsia="en-US"/>
          </w:rPr>
          <w:t>91.</w:t>
        </w:r>
        <w:r w:rsidR="009764BA">
          <w:rPr>
            <w:rFonts w:eastAsiaTheme="minorEastAsia" w:cstheme="minorBidi"/>
            <w:noProof/>
            <w:sz w:val="22"/>
            <w:szCs w:val="22"/>
          </w:rPr>
          <w:tab/>
        </w:r>
        <w:r w:rsidR="009764BA" w:rsidRPr="00880725">
          <w:rPr>
            <w:rStyle w:val="Hyperlink"/>
            <w:noProof/>
            <w:lang w:eastAsia="en-US"/>
          </w:rPr>
          <w:t>Vacancy management</w:t>
        </w:r>
        <w:r w:rsidR="009764BA">
          <w:rPr>
            <w:noProof/>
            <w:webHidden/>
          </w:rPr>
          <w:tab/>
        </w:r>
        <w:r w:rsidR="009764BA">
          <w:rPr>
            <w:noProof/>
            <w:webHidden/>
          </w:rPr>
          <w:fldChar w:fldCharType="begin"/>
        </w:r>
        <w:r w:rsidR="009764BA">
          <w:rPr>
            <w:noProof/>
            <w:webHidden/>
          </w:rPr>
          <w:instrText xml:space="preserve"> PAGEREF _Toc518567888 \h </w:instrText>
        </w:r>
        <w:r w:rsidR="009764BA">
          <w:rPr>
            <w:noProof/>
            <w:webHidden/>
          </w:rPr>
        </w:r>
        <w:r w:rsidR="009764BA">
          <w:rPr>
            <w:noProof/>
            <w:webHidden/>
          </w:rPr>
          <w:fldChar w:fldCharType="separate"/>
        </w:r>
        <w:r w:rsidR="009764BA">
          <w:rPr>
            <w:noProof/>
            <w:webHidden/>
          </w:rPr>
          <w:t>105</w:t>
        </w:r>
        <w:r w:rsidR="009764BA">
          <w:rPr>
            <w:noProof/>
            <w:webHidden/>
          </w:rPr>
          <w:fldChar w:fldCharType="end"/>
        </w:r>
      </w:hyperlink>
    </w:p>
    <w:p w14:paraId="1571C561" w14:textId="366C3979" w:rsidR="009764BA" w:rsidRDefault="00AC7B38">
      <w:pPr>
        <w:pStyle w:val="TOC3"/>
        <w:tabs>
          <w:tab w:val="right" w:pos="9836"/>
        </w:tabs>
        <w:rPr>
          <w:rFonts w:eastAsiaTheme="minorEastAsia" w:cstheme="minorBidi"/>
          <w:noProof/>
          <w:sz w:val="22"/>
          <w:szCs w:val="22"/>
        </w:rPr>
      </w:pPr>
      <w:hyperlink w:anchor="_Toc518567889" w:history="1">
        <w:r w:rsidR="009764BA" w:rsidRPr="00880725">
          <w:rPr>
            <w:rStyle w:val="Hyperlink"/>
            <w:noProof/>
            <w:lang w:eastAsia="en-US"/>
          </w:rPr>
          <w:t>Section B1.8 – Participant Suspension and Exit from Employment Provider Services</w:t>
        </w:r>
        <w:r w:rsidR="009764BA">
          <w:rPr>
            <w:noProof/>
            <w:webHidden/>
          </w:rPr>
          <w:tab/>
        </w:r>
        <w:r w:rsidR="009764BA">
          <w:rPr>
            <w:noProof/>
            <w:webHidden/>
          </w:rPr>
          <w:fldChar w:fldCharType="begin"/>
        </w:r>
        <w:r w:rsidR="009764BA">
          <w:rPr>
            <w:noProof/>
            <w:webHidden/>
          </w:rPr>
          <w:instrText xml:space="preserve"> PAGEREF _Toc518567889 \h </w:instrText>
        </w:r>
        <w:r w:rsidR="009764BA">
          <w:rPr>
            <w:noProof/>
            <w:webHidden/>
          </w:rPr>
        </w:r>
        <w:r w:rsidR="009764BA">
          <w:rPr>
            <w:noProof/>
            <w:webHidden/>
          </w:rPr>
          <w:fldChar w:fldCharType="separate"/>
        </w:r>
        <w:r w:rsidR="009764BA">
          <w:rPr>
            <w:noProof/>
            <w:webHidden/>
          </w:rPr>
          <w:t>106</w:t>
        </w:r>
        <w:r w:rsidR="009764BA">
          <w:rPr>
            <w:noProof/>
            <w:webHidden/>
          </w:rPr>
          <w:fldChar w:fldCharType="end"/>
        </w:r>
      </w:hyperlink>
    </w:p>
    <w:p w14:paraId="48ADCF83" w14:textId="279F8D13" w:rsidR="009764BA" w:rsidRDefault="00AC7B38">
      <w:pPr>
        <w:pStyle w:val="TOC4"/>
        <w:rPr>
          <w:rFonts w:eastAsiaTheme="minorEastAsia" w:cstheme="minorBidi"/>
          <w:noProof/>
          <w:sz w:val="22"/>
          <w:szCs w:val="22"/>
        </w:rPr>
      </w:pPr>
      <w:hyperlink w:anchor="_Toc518567890" w:history="1">
        <w:r w:rsidR="009764BA" w:rsidRPr="00880725">
          <w:rPr>
            <w:rStyle w:val="Hyperlink"/>
            <w:noProof/>
            <w:lang w:eastAsia="en-US"/>
          </w:rPr>
          <w:t>92.</w:t>
        </w:r>
        <w:r w:rsidR="009764BA">
          <w:rPr>
            <w:rFonts w:eastAsiaTheme="minorEastAsia" w:cstheme="minorBidi"/>
            <w:noProof/>
            <w:sz w:val="22"/>
            <w:szCs w:val="22"/>
          </w:rPr>
          <w:tab/>
        </w:r>
        <w:r w:rsidR="009764BA" w:rsidRPr="00880725">
          <w:rPr>
            <w:rStyle w:val="Hyperlink"/>
            <w:noProof/>
            <w:lang w:eastAsia="en-US"/>
          </w:rPr>
          <w:t>Effect of Suspensions</w:t>
        </w:r>
        <w:r w:rsidR="009764BA">
          <w:rPr>
            <w:noProof/>
            <w:webHidden/>
          </w:rPr>
          <w:tab/>
        </w:r>
        <w:r w:rsidR="009764BA">
          <w:rPr>
            <w:noProof/>
            <w:webHidden/>
          </w:rPr>
          <w:fldChar w:fldCharType="begin"/>
        </w:r>
        <w:r w:rsidR="009764BA">
          <w:rPr>
            <w:noProof/>
            <w:webHidden/>
          </w:rPr>
          <w:instrText xml:space="preserve"> PAGEREF _Toc518567890 \h </w:instrText>
        </w:r>
        <w:r w:rsidR="009764BA">
          <w:rPr>
            <w:noProof/>
            <w:webHidden/>
          </w:rPr>
        </w:r>
        <w:r w:rsidR="009764BA">
          <w:rPr>
            <w:noProof/>
            <w:webHidden/>
          </w:rPr>
          <w:fldChar w:fldCharType="separate"/>
        </w:r>
        <w:r w:rsidR="009764BA">
          <w:rPr>
            <w:noProof/>
            <w:webHidden/>
          </w:rPr>
          <w:t>106</w:t>
        </w:r>
        <w:r w:rsidR="009764BA">
          <w:rPr>
            <w:noProof/>
            <w:webHidden/>
          </w:rPr>
          <w:fldChar w:fldCharType="end"/>
        </w:r>
      </w:hyperlink>
    </w:p>
    <w:p w14:paraId="4EFEB40C" w14:textId="51BFC3EA" w:rsidR="009764BA" w:rsidRDefault="00AC7B38">
      <w:pPr>
        <w:pStyle w:val="TOC4"/>
        <w:rPr>
          <w:rFonts w:eastAsiaTheme="minorEastAsia" w:cstheme="minorBidi"/>
          <w:noProof/>
          <w:sz w:val="22"/>
          <w:szCs w:val="22"/>
        </w:rPr>
      </w:pPr>
      <w:hyperlink w:anchor="_Toc518567891" w:history="1">
        <w:r w:rsidR="009764BA" w:rsidRPr="00880725">
          <w:rPr>
            <w:rStyle w:val="Hyperlink"/>
            <w:noProof/>
            <w:lang w:eastAsia="en-US"/>
          </w:rPr>
          <w:t>93.</w:t>
        </w:r>
        <w:r w:rsidR="009764BA">
          <w:rPr>
            <w:rFonts w:eastAsiaTheme="minorEastAsia" w:cstheme="minorBidi"/>
            <w:noProof/>
            <w:sz w:val="22"/>
            <w:szCs w:val="22"/>
          </w:rPr>
          <w:tab/>
        </w:r>
        <w:r w:rsidR="009764BA" w:rsidRPr="00880725">
          <w:rPr>
            <w:rStyle w:val="Hyperlink"/>
            <w:noProof/>
            <w:lang w:eastAsia="en-US"/>
          </w:rPr>
          <w:t>Suspensions</w:t>
        </w:r>
        <w:r w:rsidR="009764BA">
          <w:rPr>
            <w:noProof/>
            <w:webHidden/>
          </w:rPr>
          <w:tab/>
        </w:r>
        <w:r w:rsidR="009764BA">
          <w:rPr>
            <w:noProof/>
            <w:webHidden/>
          </w:rPr>
          <w:fldChar w:fldCharType="begin"/>
        </w:r>
        <w:r w:rsidR="009764BA">
          <w:rPr>
            <w:noProof/>
            <w:webHidden/>
          </w:rPr>
          <w:instrText xml:space="preserve"> PAGEREF _Toc518567891 \h </w:instrText>
        </w:r>
        <w:r w:rsidR="009764BA">
          <w:rPr>
            <w:noProof/>
            <w:webHidden/>
          </w:rPr>
        </w:r>
        <w:r w:rsidR="009764BA">
          <w:rPr>
            <w:noProof/>
            <w:webHidden/>
          </w:rPr>
          <w:fldChar w:fldCharType="separate"/>
        </w:r>
        <w:r w:rsidR="009764BA">
          <w:rPr>
            <w:noProof/>
            <w:webHidden/>
          </w:rPr>
          <w:t>106</w:t>
        </w:r>
        <w:r w:rsidR="009764BA">
          <w:rPr>
            <w:noProof/>
            <w:webHidden/>
          </w:rPr>
          <w:fldChar w:fldCharType="end"/>
        </w:r>
      </w:hyperlink>
    </w:p>
    <w:p w14:paraId="1C4E19F0" w14:textId="79710401" w:rsidR="009764BA" w:rsidRDefault="00AC7B38">
      <w:pPr>
        <w:pStyle w:val="TOC4"/>
        <w:rPr>
          <w:rFonts w:eastAsiaTheme="minorEastAsia" w:cstheme="minorBidi"/>
          <w:noProof/>
          <w:sz w:val="22"/>
          <w:szCs w:val="22"/>
        </w:rPr>
      </w:pPr>
      <w:hyperlink w:anchor="_Toc518567892" w:history="1">
        <w:r w:rsidR="009764BA" w:rsidRPr="00880725">
          <w:rPr>
            <w:rStyle w:val="Hyperlink"/>
            <w:noProof/>
            <w:lang w:eastAsia="en-US"/>
          </w:rPr>
          <w:t>94.</w:t>
        </w:r>
        <w:r w:rsidR="009764BA">
          <w:rPr>
            <w:rFonts w:eastAsiaTheme="minorEastAsia" w:cstheme="minorBidi"/>
            <w:noProof/>
            <w:sz w:val="22"/>
            <w:szCs w:val="22"/>
          </w:rPr>
          <w:tab/>
        </w:r>
        <w:r w:rsidR="009764BA" w:rsidRPr="00880725">
          <w:rPr>
            <w:rStyle w:val="Hyperlink"/>
            <w:noProof/>
            <w:lang w:eastAsia="en-US"/>
          </w:rPr>
          <w:t>Effect of Exits</w:t>
        </w:r>
        <w:r w:rsidR="009764BA">
          <w:rPr>
            <w:noProof/>
            <w:webHidden/>
          </w:rPr>
          <w:tab/>
        </w:r>
        <w:r w:rsidR="009764BA">
          <w:rPr>
            <w:noProof/>
            <w:webHidden/>
          </w:rPr>
          <w:fldChar w:fldCharType="begin"/>
        </w:r>
        <w:r w:rsidR="009764BA">
          <w:rPr>
            <w:noProof/>
            <w:webHidden/>
          </w:rPr>
          <w:instrText xml:space="preserve"> PAGEREF _Toc518567892 \h </w:instrText>
        </w:r>
        <w:r w:rsidR="009764BA">
          <w:rPr>
            <w:noProof/>
            <w:webHidden/>
          </w:rPr>
        </w:r>
        <w:r w:rsidR="009764BA">
          <w:rPr>
            <w:noProof/>
            <w:webHidden/>
          </w:rPr>
          <w:fldChar w:fldCharType="separate"/>
        </w:r>
        <w:r w:rsidR="009764BA">
          <w:rPr>
            <w:noProof/>
            <w:webHidden/>
          </w:rPr>
          <w:t>108</w:t>
        </w:r>
        <w:r w:rsidR="009764BA">
          <w:rPr>
            <w:noProof/>
            <w:webHidden/>
          </w:rPr>
          <w:fldChar w:fldCharType="end"/>
        </w:r>
      </w:hyperlink>
    </w:p>
    <w:p w14:paraId="7B45BD0A" w14:textId="204121C1" w:rsidR="009764BA" w:rsidRDefault="00AC7B38">
      <w:pPr>
        <w:pStyle w:val="TOC4"/>
        <w:rPr>
          <w:rFonts w:eastAsiaTheme="minorEastAsia" w:cstheme="minorBidi"/>
          <w:noProof/>
          <w:sz w:val="22"/>
          <w:szCs w:val="22"/>
        </w:rPr>
      </w:pPr>
      <w:hyperlink w:anchor="_Toc518567893" w:history="1">
        <w:r w:rsidR="009764BA" w:rsidRPr="00880725">
          <w:rPr>
            <w:rStyle w:val="Hyperlink"/>
            <w:noProof/>
            <w:lang w:eastAsia="en-US"/>
          </w:rPr>
          <w:t>95.</w:t>
        </w:r>
        <w:r w:rsidR="009764BA">
          <w:rPr>
            <w:rFonts w:eastAsiaTheme="minorEastAsia" w:cstheme="minorBidi"/>
            <w:noProof/>
            <w:sz w:val="22"/>
            <w:szCs w:val="22"/>
          </w:rPr>
          <w:tab/>
        </w:r>
        <w:r w:rsidR="009764BA" w:rsidRPr="00880725">
          <w:rPr>
            <w:rStyle w:val="Hyperlink"/>
            <w:noProof/>
            <w:lang w:eastAsia="en-US"/>
          </w:rPr>
          <w:t>Exits</w:t>
        </w:r>
        <w:r w:rsidR="009764BA">
          <w:rPr>
            <w:noProof/>
            <w:webHidden/>
          </w:rPr>
          <w:tab/>
        </w:r>
        <w:r w:rsidR="009764BA">
          <w:rPr>
            <w:noProof/>
            <w:webHidden/>
          </w:rPr>
          <w:fldChar w:fldCharType="begin"/>
        </w:r>
        <w:r w:rsidR="009764BA">
          <w:rPr>
            <w:noProof/>
            <w:webHidden/>
          </w:rPr>
          <w:instrText xml:space="preserve"> PAGEREF _Toc518567893 \h </w:instrText>
        </w:r>
        <w:r w:rsidR="009764BA">
          <w:rPr>
            <w:noProof/>
            <w:webHidden/>
          </w:rPr>
        </w:r>
        <w:r w:rsidR="009764BA">
          <w:rPr>
            <w:noProof/>
            <w:webHidden/>
          </w:rPr>
          <w:fldChar w:fldCharType="separate"/>
        </w:r>
        <w:r w:rsidR="009764BA">
          <w:rPr>
            <w:noProof/>
            <w:webHidden/>
          </w:rPr>
          <w:t>108</w:t>
        </w:r>
        <w:r w:rsidR="009764BA">
          <w:rPr>
            <w:noProof/>
            <w:webHidden/>
          </w:rPr>
          <w:fldChar w:fldCharType="end"/>
        </w:r>
      </w:hyperlink>
    </w:p>
    <w:p w14:paraId="3D7212F5" w14:textId="3A1389FE" w:rsidR="009764BA" w:rsidRDefault="00AC7B38">
      <w:pPr>
        <w:pStyle w:val="TOC4"/>
        <w:rPr>
          <w:rFonts w:eastAsiaTheme="minorEastAsia" w:cstheme="minorBidi"/>
          <w:noProof/>
          <w:sz w:val="22"/>
          <w:szCs w:val="22"/>
        </w:rPr>
      </w:pPr>
      <w:hyperlink w:anchor="_Toc518567894" w:history="1">
        <w:r w:rsidR="009764BA" w:rsidRPr="00880725">
          <w:rPr>
            <w:rStyle w:val="Hyperlink"/>
            <w:noProof/>
            <w:lang w:eastAsia="en-US"/>
          </w:rPr>
          <w:t>96.</w:t>
        </w:r>
        <w:r w:rsidR="009764BA">
          <w:rPr>
            <w:rFonts w:eastAsiaTheme="minorEastAsia" w:cstheme="minorBidi"/>
            <w:noProof/>
            <w:sz w:val="22"/>
            <w:szCs w:val="22"/>
          </w:rPr>
          <w:tab/>
        </w:r>
        <w:r w:rsidR="009764BA" w:rsidRPr="00880725">
          <w:rPr>
            <w:rStyle w:val="Hyperlink"/>
            <w:noProof/>
            <w:lang w:eastAsia="en-US"/>
          </w:rPr>
          <w:t>Other Suspensions and Exits</w:t>
        </w:r>
        <w:r w:rsidR="009764BA">
          <w:rPr>
            <w:noProof/>
            <w:webHidden/>
          </w:rPr>
          <w:tab/>
        </w:r>
        <w:r w:rsidR="009764BA">
          <w:rPr>
            <w:noProof/>
            <w:webHidden/>
          </w:rPr>
          <w:fldChar w:fldCharType="begin"/>
        </w:r>
        <w:r w:rsidR="009764BA">
          <w:rPr>
            <w:noProof/>
            <w:webHidden/>
          </w:rPr>
          <w:instrText xml:space="preserve"> PAGEREF _Toc518567894 \h </w:instrText>
        </w:r>
        <w:r w:rsidR="009764BA">
          <w:rPr>
            <w:noProof/>
            <w:webHidden/>
          </w:rPr>
        </w:r>
        <w:r w:rsidR="009764BA">
          <w:rPr>
            <w:noProof/>
            <w:webHidden/>
          </w:rPr>
          <w:fldChar w:fldCharType="separate"/>
        </w:r>
        <w:r w:rsidR="009764BA">
          <w:rPr>
            <w:noProof/>
            <w:webHidden/>
          </w:rPr>
          <w:t>110</w:t>
        </w:r>
        <w:r w:rsidR="009764BA">
          <w:rPr>
            <w:noProof/>
            <w:webHidden/>
          </w:rPr>
          <w:fldChar w:fldCharType="end"/>
        </w:r>
      </w:hyperlink>
    </w:p>
    <w:p w14:paraId="5C4E1140" w14:textId="0FB8E469" w:rsidR="009764BA" w:rsidRDefault="00AC7B38">
      <w:pPr>
        <w:pStyle w:val="TOC3"/>
        <w:tabs>
          <w:tab w:val="right" w:pos="9836"/>
        </w:tabs>
        <w:rPr>
          <w:rFonts w:eastAsiaTheme="minorEastAsia" w:cstheme="minorBidi"/>
          <w:noProof/>
          <w:sz w:val="22"/>
          <w:szCs w:val="22"/>
        </w:rPr>
      </w:pPr>
      <w:hyperlink w:anchor="_Toc518567895" w:history="1">
        <w:r w:rsidR="009764BA" w:rsidRPr="00880725">
          <w:rPr>
            <w:rStyle w:val="Hyperlink"/>
            <w:noProof/>
            <w:lang w:eastAsia="en-US"/>
          </w:rPr>
          <w:t>Section B1.9 – New Enterprise Incentive Scheme Services</w:t>
        </w:r>
        <w:r w:rsidR="009764BA">
          <w:rPr>
            <w:noProof/>
            <w:webHidden/>
          </w:rPr>
          <w:tab/>
        </w:r>
        <w:r w:rsidR="009764BA">
          <w:rPr>
            <w:noProof/>
            <w:webHidden/>
          </w:rPr>
          <w:fldChar w:fldCharType="begin"/>
        </w:r>
        <w:r w:rsidR="009764BA">
          <w:rPr>
            <w:noProof/>
            <w:webHidden/>
          </w:rPr>
          <w:instrText xml:space="preserve"> PAGEREF _Toc518567895 \h </w:instrText>
        </w:r>
        <w:r w:rsidR="009764BA">
          <w:rPr>
            <w:noProof/>
            <w:webHidden/>
          </w:rPr>
        </w:r>
        <w:r w:rsidR="009764BA">
          <w:rPr>
            <w:noProof/>
            <w:webHidden/>
          </w:rPr>
          <w:fldChar w:fldCharType="separate"/>
        </w:r>
        <w:r w:rsidR="009764BA">
          <w:rPr>
            <w:noProof/>
            <w:webHidden/>
          </w:rPr>
          <w:t>110</w:t>
        </w:r>
        <w:r w:rsidR="009764BA">
          <w:rPr>
            <w:noProof/>
            <w:webHidden/>
          </w:rPr>
          <w:fldChar w:fldCharType="end"/>
        </w:r>
      </w:hyperlink>
    </w:p>
    <w:p w14:paraId="39F8B2B2" w14:textId="7BF994EE" w:rsidR="009764BA" w:rsidRDefault="00AC7B38">
      <w:pPr>
        <w:pStyle w:val="TOC4"/>
        <w:rPr>
          <w:rFonts w:eastAsiaTheme="minorEastAsia" w:cstheme="minorBidi"/>
          <w:noProof/>
          <w:sz w:val="22"/>
          <w:szCs w:val="22"/>
        </w:rPr>
      </w:pPr>
      <w:hyperlink w:anchor="_Toc518567896" w:history="1">
        <w:r w:rsidR="009764BA" w:rsidRPr="00880725">
          <w:rPr>
            <w:rStyle w:val="Hyperlink"/>
            <w:noProof/>
            <w:lang w:eastAsia="en-US"/>
          </w:rPr>
          <w:t>97.</w:t>
        </w:r>
        <w:r w:rsidR="009764BA">
          <w:rPr>
            <w:rFonts w:eastAsiaTheme="minorEastAsia" w:cstheme="minorBidi"/>
            <w:noProof/>
            <w:sz w:val="22"/>
            <w:szCs w:val="22"/>
          </w:rPr>
          <w:tab/>
        </w:r>
        <w:r w:rsidR="009764BA" w:rsidRPr="00880725">
          <w:rPr>
            <w:rStyle w:val="Hyperlink"/>
            <w:noProof/>
            <w:lang w:eastAsia="en-US"/>
          </w:rPr>
          <w:t>NEIS Services</w:t>
        </w:r>
        <w:r w:rsidR="009764BA">
          <w:rPr>
            <w:noProof/>
            <w:webHidden/>
          </w:rPr>
          <w:tab/>
        </w:r>
        <w:r w:rsidR="009764BA">
          <w:rPr>
            <w:noProof/>
            <w:webHidden/>
          </w:rPr>
          <w:fldChar w:fldCharType="begin"/>
        </w:r>
        <w:r w:rsidR="009764BA">
          <w:rPr>
            <w:noProof/>
            <w:webHidden/>
          </w:rPr>
          <w:instrText xml:space="preserve"> PAGEREF _Toc518567896 \h </w:instrText>
        </w:r>
        <w:r w:rsidR="009764BA">
          <w:rPr>
            <w:noProof/>
            <w:webHidden/>
          </w:rPr>
        </w:r>
        <w:r w:rsidR="009764BA">
          <w:rPr>
            <w:noProof/>
            <w:webHidden/>
          </w:rPr>
          <w:fldChar w:fldCharType="separate"/>
        </w:r>
        <w:r w:rsidR="009764BA">
          <w:rPr>
            <w:noProof/>
            <w:webHidden/>
          </w:rPr>
          <w:t>110</w:t>
        </w:r>
        <w:r w:rsidR="009764BA">
          <w:rPr>
            <w:noProof/>
            <w:webHidden/>
          </w:rPr>
          <w:fldChar w:fldCharType="end"/>
        </w:r>
      </w:hyperlink>
    </w:p>
    <w:p w14:paraId="14EC2677" w14:textId="3F83F76C" w:rsidR="009764BA" w:rsidRDefault="00AC7B38">
      <w:pPr>
        <w:pStyle w:val="TOC3"/>
        <w:tabs>
          <w:tab w:val="right" w:pos="9836"/>
        </w:tabs>
        <w:rPr>
          <w:rFonts w:eastAsiaTheme="minorEastAsia" w:cstheme="minorBidi"/>
          <w:noProof/>
          <w:sz w:val="22"/>
          <w:szCs w:val="22"/>
        </w:rPr>
      </w:pPr>
      <w:hyperlink w:anchor="_Toc518567897" w:history="1">
        <w:r w:rsidR="009764BA" w:rsidRPr="00880725">
          <w:rPr>
            <w:rStyle w:val="Hyperlink"/>
            <w:noProof/>
            <w:lang w:eastAsia="en-US"/>
          </w:rPr>
          <w:t>Section B1.10 – Performance management</w:t>
        </w:r>
        <w:r w:rsidR="009764BA">
          <w:rPr>
            <w:noProof/>
            <w:webHidden/>
          </w:rPr>
          <w:tab/>
        </w:r>
        <w:r w:rsidR="009764BA">
          <w:rPr>
            <w:noProof/>
            <w:webHidden/>
          </w:rPr>
          <w:fldChar w:fldCharType="begin"/>
        </w:r>
        <w:r w:rsidR="009764BA">
          <w:rPr>
            <w:noProof/>
            <w:webHidden/>
          </w:rPr>
          <w:instrText xml:space="preserve"> PAGEREF _Toc518567897 \h </w:instrText>
        </w:r>
        <w:r w:rsidR="009764BA">
          <w:rPr>
            <w:noProof/>
            <w:webHidden/>
          </w:rPr>
        </w:r>
        <w:r w:rsidR="009764BA">
          <w:rPr>
            <w:noProof/>
            <w:webHidden/>
          </w:rPr>
          <w:fldChar w:fldCharType="separate"/>
        </w:r>
        <w:r w:rsidR="009764BA">
          <w:rPr>
            <w:noProof/>
            <w:webHidden/>
          </w:rPr>
          <w:t>111</w:t>
        </w:r>
        <w:r w:rsidR="009764BA">
          <w:rPr>
            <w:noProof/>
            <w:webHidden/>
          </w:rPr>
          <w:fldChar w:fldCharType="end"/>
        </w:r>
      </w:hyperlink>
    </w:p>
    <w:p w14:paraId="428C67DD" w14:textId="38982C58" w:rsidR="009764BA" w:rsidRDefault="00AC7B38">
      <w:pPr>
        <w:pStyle w:val="TOC4"/>
        <w:rPr>
          <w:rFonts w:eastAsiaTheme="minorEastAsia" w:cstheme="minorBidi"/>
          <w:noProof/>
          <w:sz w:val="22"/>
          <w:szCs w:val="22"/>
        </w:rPr>
      </w:pPr>
      <w:hyperlink w:anchor="_Toc518567898" w:history="1">
        <w:r w:rsidR="009764BA" w:rsidRPr="00880725">
          <w:rPr>
            <w:rStyle w:val="Hyperlink"/>
            <w:noProof/>
            <w:lang w:eastAsia="en-US"/>
          </w:rPr>
          <w:t>98.</w:t>
        </w:r>
        <w:r w:rsidR="009764BA">
          <w:rPr>
            <w:rFonts w:eastAsiaTheme="minorEastAsia" w:cstheme="minorBidi"/>
            <w:noProof/>
            <w:sz w:val="22"/>
            <w:szCs w:val="22"/>
          </w:rPr>
          <w:tab/>
        </w:r>
        <w:r w:rsidR="009764BA" w:rsidRPr="00880725">
          <w:rPr>
            <w:rStyle w:val="Hyperlink"/>
            <w:noProof/>
            <w:lang w:eastAsia="en-US"/>
          </w:rPr>
          <w:t>Quality Assurance Framework conformance</w:t>
        </w:r>
        <w:r w:rsidR="009764BA">
          <w:rPr>
            <w:noProof/>
            <w:webHidden/>
          </w:rPr>
          <w:tab/>
        </w:r>
        <w:r w:rsidR="009764BA">
          <w:rPr>
            <w:noProof/>
            <w:webHidden/>
          </w:rPr>
          <w:fldChar w:fldCharType="begin"/>
        </w:r>
        <w:r w:rsidR="009764BA">
          <w:rPr>
            <w:noProof/>
            <w:webHidden/>
          </w:rPr>
          <w:instrText xml:space="preserve"> PAGEREF _Toc518567898 \h </w:instrText>
        </w:r>
        <w:r w:rsidR="009764BA">
          <w:rPr>
            <w:noProof/>
            <w:webHidden/>
          </w:rPr>
        </w:r>
        <w:r w:rsidR="009764BA">
          <w:rPr>
            <w:noProof/>
            <w:webHidden/>
          </w:rPr>
          <w:fldChar w:fldCharType="separate"/>
        </w:r>
        <w:r w:rsidR="009764BA">
          <w:rPr>
            <w:noProof/>
            <w:webHidden/>
          </w:rPr>
          <w:t>111</w:t>
        </w:r>
        <w:r w:rsidR="009764BA">
          <w:rPr>
            <w:noProof/>
            <w:webHidden/>
          </w:rPr>
          <w:fldChar w:fldCharType="end"/>
        </w:r>
      </w:hyperlink>
    </w:p>
    <w:p w14:paraId="1F7971D0" w14:textId="39F85E7D" w:rsidR="009764BA" w:rsidRDefault="00AC7B38">
      <w:pPr>
        <w:pStyle w:val="TOC4"/>
        <w:rPr>
          <w:rFonts w:eastAsiaTheme="minorEastAsia" w:cstheme="minorBidi"/>
          <w:noProof/>
          <w:sz w:val="22"/>
          <w:szCs w:val="22"/>
        </w:rPr>
      </w:pPr>
      <w:hyperlink w:anchor="_Toc518567899" w:history="1">
        <w:r w:rsidR="009764BA" w:rsidRPr="00880725">
          <w:rPr>
            <w:rStyle w:val="Hyperlink"/>
            <w:noProof/>
            <w:lang w:eastAsia="en-US"/>
          </w:rPr>
          <w:t>99.</w:t>
        </w:r>
        <w:r w:rsidR="009764BA">
          <w:rPr>
            <w:rFonts w:eastAsiaTheme="minorEastAsia" w:cstheme="minorBidi"/>
            <w:noProof/>
            <w:sz w:val="22"/>
            <w:szCs w:val="22"/>
          </w:rPr>
          <w:tab/>
        </w:r>
        <w:r w:rsidR="009764BA" w:rsidRPr="00880725">
          <w:rPr>
            <w:rStyle w:val="Hyperlink"/>
            <w:noProof/>
            <w:lang w:eastAsia="en-US"/>
          </w:rPr>
          <w:t>Performance Indicators</w:t>
        </w:r>
        <w:r w:rsidR="009764BA">
          <w:rPr>
            <w:noProof/>
            <w:webHidden/>
          </w:rPr>
          <w:tab/>
        </w:r>
        <w:r w:rsidR="009764BA">
          <w:rPr>
            <w:noProof/>
            <w:webHidden/>
          </w:rPr>
          <w:fldChar w:fldCharType="begin"/>
        </w:r>
        <w:r w:rsidR="009764BA">
          <w:rPr>
            <w:noProof/>
            <w:webHidden/>
          </w:rPr>
          <w:instrText xml:space="preserve"> PAGEREF _Toc518567899 \h </w:instrText>
        </w:r>
        <w:r w:rsidR="009764BA">
          <w:rPr>
            <w:noProof/>
            <w:webHidden/>
          </w:rPr>
        </w:r>
        <w:r w:rsidR="009764BA">
          <w:rPr>
            <w:noProof/>
            <w:webHidden/>
          </w:rPr>
          <w:fldChar w:fldCharType="separate"/>
        </w:r>
        <w:r w:rsidR="009764BA">
          <w:rPr>
            <w:noProof/>
            <w:webHidden/>
          </w:rPr>
          <w:t>112</w:t>
        </w:r>
        <w:r w:rsidR="009764BA">
          <w:rPr>
            <w:noProof/>
            <w:webHidden/>
          </w:rPr>
          <w:fldChar w:fldCharType="end"/>
        </w:r>
      </w:hyperlink>
    </w:p>
    <w:p w14:paraId="110FFAF4" w14:textId="7506F171" w:rsidR="009764BA" w:rsidRDefault="00AC7B38">
      <w:pPr>
        <w:pStyle w:val="TOC4"/>
        <w:rPr>
          <w:rFonts w:eastAsiaTheme="minorEastAsia" w:cstheme="minorBidi"/>
          <w:noProof/>
          <w:sz w:val="22"/>
          <w:szCs w:val="22"/>
        </w:rPr>
      </w:pPr>
      <w:hyperlink w:anchor="_Toc518567900" w:history="1">
        <w:r w:rsidR="009764BA" w:rsidRPr="00880725">
          <w:rPr>
            <w:rStyle w:val="Hyperlink"/>
            <w:noProof/>
            <w:lang w:eastAsia="en-US"/>
          </w:rPr>
          <w:t>100.</w:t>
        </w:r>
        <w:r w:rsidR="009764BA">
          <w:rPr>
            <w:rFonts w:eastAsiaTheme="minorEastAsia" w:cstheme="minorBidi"/>
            <w:noProof/>
            <w:sz w:val="22"/>
            <w:szCs w:val="22"/>
          </w:rPr>
          <w:tab/>
        </w:r>
        <w:r w:rsidR="009764BA" w:rsidRPr="00880725">
          <w:rPr>
            <w:rStyle w:val="Hyperlink"/>
            <w:noProof/>
            <w:lang w:eastAsia="en-US"/>
          </w:rPr>
          <w:t>Provider Star Ratings and Compliance Indicator</w:t>
        </w:r>
        <w:r w:rsidR="009764BA">
          <w:rPr>
            <w:noProof/>
            <w:webHidden/>
          </w:rPr>
          <w:tab/>
        </w:r>
        <w:r w:rsidR="009764BA">
          <w:rPr>
            <w:noProof/>
            <w:webHidden/>
          </w:rPr>
          <w:fldChar w:fldCharType="begin"/>
        </w:r>
        <w:r w:rsidR="009764BA">
          <w:rPr>
            <w:noProof/>
            <w:webHidden/>
          </w:rPr>
          <w:instrText xml:space="preserve"> PAGEREF _Toc518567900 \h </w:instrText>
        </w:r>
        <w:r w:rsidR="009764BA">
          <w:rPr>
            <w:noProof/>
            <w:webHidden/>
          </w:rPr>
        </w:r>
        <w:r w:rsidR="009764BA">
          <w:rPr>
            <w:noProof/>
            <w:webHidden/>
          </w:rPr>
          <w:fldChar w:fldCharType="separate"/>
        </w:r>
        <w:r w:rsidR="009764BA">
          <w:rPr>
            <w:noProof/>
            <w:webHidden/>
          </w:rPr>
          <w:t>113</w:t>
        </w:r>
        <w:r w:rsidR="009764BA">
          <w:rPr>
            <w:noProof/>
            <w:webHidden/>
          </w:rPr>
          <w:fldChar w:fldCharType="end"/>
        </w:r>
      </w:hyperlink>
    </w:p>
    <w:p w14:paraId="2D1B1392" w14:textId="52CE4231" w:rsidR="009764BA" w:rsidRDefault="00AC7B38">
      <w:pPr>
        <w:pStyle w:val="TOC4"/>
        <w:rPr>
          <w:rFonts w:eastAsiaTheme="minorEastAsia" w:cstheme="minorBidi"/>
          <w:noProof/>
          <w:sz w:val="22"/>
          <w:szCs w:val="22"/>
        </w:rPr>
      </w:pPr>
      <w:hyperlink w:anchor="_Toc518567901" w:history="1">
        <w:r w:rsidR="009764BA" w:rsidRPr="00880725">
          <w:rPr>
            <w:rStyle w:val="Hyperlink"/>
            <w:noProof/>
            <w:lang w:eastAsia="en-US"/>
          </w:rPr>
          <w:t>101.</w:t>
        </w:r>
        <w:r w:rsidR="009764BA">
          <w:rPr>
            <w:rFonts w:eastAsiaTheme="minorEastAsia" w:cstheme="minorBidi"/>
            <w:noProof/>
            <w:sz w:val="22"/>
            <w:szCs w:val="22"/>
          </w:rPr>
          <w:tab/>
        </w:r>
        <w:r w:rsidR="009764BA" w:rsidRPr="00880725">
          <w:rPr>
            <w:rStyle w:val="Hyperlink"/>
            <w:noProof/>
            <w:lang w:eastAsia="en-US"/>
          </w:rPr>
          <w:t>Action about performance</w:t>
        </w:r>
        <w:r w:rsidR="009764BA">
          <w:rPr>
            <w:noProof/>
            <w:webHidden/>
          </w:rPr>
          <w:tab/>
        </w:r>
        <w:r w:rsidR="009764BA">
          <w:rPr>
            <w:noProof/>
            <w:webHidden/>
          </w:rPr>
          <w:fldChar w:fldCharType="begin"/>
        </w:r>
        <w:r w:rsidR="009764BA">
          <w:rPr>
            <w:noProof/>
            <w:webHidden/>
          </w:rPr>
          <w:instrText xml:space="preserve"> PAGEREF _Toc518567901 \h </w:instrText>
        </w:r>
        <w:r w:rsidR="009764BA">
          <w:rPr>
            <w:noProof/>
            <w:webHidden/>
          </w:rPr>
        </w:r>
        <w:r w:rsidR="009764BA">
          <w:rPr>
            <w:noProof/>
            <w:webHidden/>
          </w:rPr>
          <w:fldChar w:fldCharType="separate"/>
        </w:r>
        <w:r w:rsidR="009764BA">
          <w:rPr>
            <w:noProof/>
            <w:webHidden/>
          </w:rPr>
          <w:t>114</w:t>
        </w:r>
        <w:r w:rsidR="009764BA">
          <w:rPr>
            <w:noProof/>
            <w:webHidden/>
          </w:rPr>
          <w:fldChar w:fldCharType="end"/>
        </w:r>
      </w:hyperlink>
    </w:p>
    <w:p w14:paraId="02CA92F9" w14:textId="351AE135" w:rsidR="009764BA" w:rsidRDefault="00AC7B38">
      <w:pPr>
        <w:pStyle w:val="TOC2"/>
        <w:tabs>
          <w:tab w:val="right" w:pos="9836"/>
        </w:tabs>
        <w:rPr>
          <w:rFonts w:eastAsiaTheme="minorEastAsia" w:cstheme="minorBidi"/>
          <w:b w:val="0"/>
          <w:bCs w:val="0"/>
          <w:noProof/>
          <w:sz w:val="22"/>
          <w:szCs w:val="22"/>
        </w:rPr>
      </w:pPr>
      <w:hyperlink w:anchor="_Toc518567902" w:history="1">
        <w:r w:rsidR="009764BA" w:rsidRPr="00880725">
          <w:rPr>
            <w:rStyle w:val="Hyperlink"/>
            <w:noProof/>
            <w:lang w:eastAsia="en-US"/>
          </w:rPr>
          <w:t>Chapter B2 – SPECIFIC EMPLOYMENT PROVIDER SERVICES</w:t>
        </w:r>
        <w:r w:rsidR="009764BA">
          <w:rPr>
            <w:noProof/>
            <w:webHidden/>
          </w:rPr>
          <w:tab/>
        </w:r>
        <w:r w:rsidR="009764BA">
          <w:rPr>
            <w:noProof/>
            <w:webHidden/>
          </w:rPr>
          <w:fldChar w:fldCharType="begin"/>
        </w:r>
        <w:r w:rsidR="009764BA">
          <w:rPr>
            <w:noProof/>
            <w:webHidden/>
          </w:rPr>
          <w:instrText xml:space="preserve"> PAGEREF _Toc518567902 \h </w:instrText>
        </w:r>
        <w:r w:rsidR="009764BA">
          <w:rPr>
            <w:noProof/>
            <w:webHidden/>
          </w:rPr>
        </w:r>
        <w:r w:rsidR="009764BA">
          <w:rPr>
            <w:noProof/>
            <w:webHidden/>
          </w:rPr>
          <w:fldChar w:fldCharType="separate"/>
        </w:r>
        <w:r w:rsidR="009764BA">
          <w:rPr>
            <w:noProof/>
            <w:webHidden/>
          </w:rPr>
          <w:t>115</w:t>
        </w:r>
        <w:r w:rsidR="009764BA">
          <w:rPr>
            <w:noProof/>
            <w:webHidden/>
          </w:rPr>
          <w:fldChar w:fldCharType="end"/>
        </w:r>
      </w:hyperlink>
    </w:p>
    <w:p w14:paraId="30750026" w14:textId="6F4C6361" w:rsidR="009764BA" w:rsidRDefault="00AC7B38">
      <w:pPr>
        <w:pStyle w:val="TOC3"/>
        <w:tabs>
          <w:tab w:val="right" w:pos="9836"/>
        </w:tabs>
        <w:rPr>
          <w:rFonts w:eastAsiaTheme="minorEastAsia" w:cstheme="minorBidi"/>
          <w:noProof/>
          <w:sz w:val="22"/>
          <w:szCs w:val="22"/>
        </w:rPr>
      </w:pPr>
      <w:hyperlink w:anchor="_Toc518567903" w:history="1">
        <w:r w:rsidR="009764BA" w:rsidRPr="00880725">
          <w:rPr>
            <w:rStyle w:val="Hyperlink"/>
            <w:noProof/>
            <w:lang w:eastAsia="en-US"/>
          </w:rPr>
          <w:t>Section B2.1 – Stronger Participation Incentives Participants</w:t>
        </w:r>
        <w:r w:rsidR="009764BA">
          <w:rPr>
            <w:noProof/>
            <w:webHidden/>
          </w:rPr>
          <w:tab/>
        </w:r>
        <w:r w:rsidR="009764BA">
          <w:rPr>
            <w:noProof/>
            <w:webHidden/>
          </w:rPr>
          <w:fldChar w:fldCharType="begin"/>
        </w:r>
        <w:r w:rsidR="009764BA">
          <w:rPr>
            <w:noProof/>
            <w:webHidden/>
          </w:rPr>
          <w:instrText xml:space="preserve"> PAGEREF _Toc518567903 \h </w:instrText>
        </w:r>
        <w:r w:rsidR="009764BA">
          <w:rPr>
            <w:noProof/>
            <w:webHidden/>
          </w:rPr>
        </w:r>
        <w:r w:rsidR="009764BA">
          <w:rPr>
            <w:noProof/>
            <w:webHidden/>
          </w:rPr>
          <w:fldChar w:fldCharType="separate"/>
        </w:r>
        <w:r w:rsidR="009764BA">
          <w:rPr>
            <w:noProof/>
            <w:webHidden/>
          </w:rPr>
          <w:t>115</w:t>
        </w:r>
        <w:r w:rsidR="009764BA">
          <w:rPr>
            <w:noProof/>
            <w:webHidden/>
          </w:rPr>
          <w:fldChar w:fldCharType="end"/>
        </w:r>
      </w:hyperlink>
    </w:p>
    <w:p w14:paraId="1393734C" w14:textId="3BAD00CE" w:rsidR="009764BA" w:rsidRDefault="00AC7B38">
      <w:pPr>
        <w:pStyle w:val="TOC4"/>
        <w:rPr>
          <w:rFonts w:eastAsiaTheme="minorEastAsia" w:cstheme="minorBidi"/>
          <w:noProof/>
          <w:sz w:val="22"/>
          <w:szCs w:val="22"/>
        </w:rPr>
      </w:pPr>
      <w:hyperlink w:anchor="_Toc518567904" w:history="1">
        <w:r w:rsidR="009764BA" w:rsidRPr="00880725">
          <w:rPr>
            <w:rStyle w:val="Hyperlink"/>
            <w:noProof/>
            <w:lang w:eastAsia="en-US"/>
          </w:rPr>
          <w:t>102.</w:t>
        </w:r>
        <w:r w:rsidR="009764BA">
          <w:rPr>
            <w:rFonts w:eastAsiaTheme="minorEastAsia" w:cstheme="minorBidi"/>
            <w:noProof/>
            <w:sz w:val="22"/>
            <w:szCs w:val="22"/>
          </w:rPr>
          <w:tab/>
        </w:r>
        <w:r w:rsidR="009764BA" w:rsidRPr="00880725">
          <w:rPr>
            <w:rStyle w:val="Hyperlink"/>
            <w:noProof/>
            <w:lang w:eastAsia="en-US"/>
          </w:rPr>
          <w:t>SPI Participants</w:t>
        </w:r>
        <w:r w:rsidR="009764BA">
          <w:rPr>
            <w:noProof/>
            <w:webHidden/>
          </w:rPr>
          <w:tab/>
        </w:r>
        <w:r w:rsidR="009764BA">
          <w:rPr>
            <w:noProof/>
            <w:webHidden/>
          </w:rPr>
          <w:fldChar w:fldCharType="begin"/>
        </w:r>
        <w:r w:rsidR="009764BA">
          <w:rPr>
            <w:noProof/>
            <w:webHidden/>
          </w:rPr>
          <w:instrText xml:space="preserve"> PAGEREF _Toc518567904 \h </w:instrText>
        </w:r>
        <w:r w:rsidR="009764BA">
          <w:rPr>
            <w:noProof/>
            <w:webHidden/>
          </w:rPr>
        </w:r>
        <w:r w:rsidR="009764BA">
          <w:rPr>
            <w:noProof/>
            <w:webHidden/>
          </w:rPr>
          <w:fldChar w:fldCharType="separate"/>
        </w:r>
        <w:r w:rsidR="009764BA">
          <w:rPr>
            <w:noProof/>
            <w:webHidden/>
          </w:rPr>
          <w:t>116</w:t>
        </w:r>
        <w:r w:rsidR="009764BA">
          <w:rPr>
            <w:noProof/>
            <w:webHidden/>
          </w:rPr>
          <w:fldChar w:fldCharType="end"/>
        </w:r>
      </w:hyperlink>
    </w:p>
    <w:p w14:paraId="1ABAEBA6" w14:textId="36BA5619" w:rsidR="009764BA" w:rsidRDefault="00AC7B38">
      <w:pPr>
        <w:pStyle w:val="TOC3"/>
        <w:tabs>
          <w:tab w:val="right" w:pos="9836"/>
        </w:tabs>
        <w:rPr>
          <w:rFonts w:eastAsiaTheme="minorEastAsia" w:cstheme="minorBidi"/>
          <w:noProof/>
          <w:sz w:val="22"/>
          <w:szCs w:val="22"/>
        </w:rPr>
      </w:pPr>
      <w:hyperlink w:anchor="_Toc518567905" w:history="1">
        <w:r w:rsidR="009764BA" w:rsidRPr="00880725">
          <w:rPr>
            <w:rStyle w:val="Hyperlink"/>
            <w:noProof/>
            <w:lang w:eastAsia="en-US"/>
          </w:rPr>
          <w:t>Section B2.2 – Stream A (General) Participants</w:t>
        </w:r>
        <w:r w:rsidR="009764BA">
          <w:rPr>
            <w:noProof/>
            <w:webHidden/>
          </w:rPr>
          <w:tab/>
        </w:r>
        <w:r w:rsidR="009764BA">
          <w:rPr>
            <w:noProof/>
            <w:webHidden/>
          </w:rPr>
          <w:fldChar w:fldCharType="begin"/>
        </w:r>
        <w:r w:rsidR="009764BA">
          <w:rPr>
            <w:noProof/>
            <w:webHidden/>
          </w:rPr>
          <w:instrText xml:space="preserve"> PAGEREF _Toc518567905 \h </w:instrText>
        </w:r>
        <w:r w:rsidR="009764BA">
          <w:rPr>
            <w:noProof/>
            <w:webHidden/>
          </w:rPr>
        </w:r>
        <w:r w:rsidR="009764BA">
          <w:rPr>
            <w:noProof/>
            <w:webHidden/>
          </w:rPr>
          <w:fldChar w:fldCharType="separate"/>
        </w:r>
        <w:r w:rsidR="009764BA">
          <w:rPr>
            <w:noProof/>
            <w:webHidden/>
          </w:rPr>
          <w:t>116</w:t>
        </w:r>
        <w:r w:rsidR="009764BA">
          <w:rPr>
            <w:noProof/>
            <w:webHidden/>
          </w:rPr>
          <w:fldChar w:fldCharType="end"/>
        </w:r>
      </w:hyperlink>
    </w:p>
    <w:p w14:paraId="0FEF0C42" w14:textId="792E6405" w:rsidR="009764BA" w:rsidRDefault="00AC7B38">
      <w:pPr>
        <w:pStyle w:val="TOC4"/>
        <w:rPr>
          <w:rFonts w:eastAsiaTheme="minorEastAsia" w:cstheme="minorBidi"/>
          <w:noProof/>
          <w:sz w:val="22"/>
          <w:szCs w:val="22"/>
        </w:rPr>
      </w:pPr>
      <w:hyperlink w:anchor="_Toc518567906" w:history="1">
        <w:r w:rsidR="009764BA" w:rsidRPr="00880725">
          <w:rPr>
            <w:rStyle w:val="Hyperlink"/>
            <w:noProof/>
            <w:lang w:eastAsia="en-US"/>
          </w:rPr>
          <w:t>103.</w:t>
        </w:r>
        <w:r w:rsidR="009764BA">
          <w:rPr>
            <w:rFonts w:eastAsiaTheme="minorEastAsia" w:cstheme="minorBidi"/>
            <w:noProof/>
            <w:sz w:val="22"/>
            <w:szCs w:val="22"/>
          </w:rPr>
          <w:tab/>
        </w:r>
        <w:r w:rsidR="009764BA" w:rsidRPr="00880725">
          <w:rPr>
            <w:rStyle w:val="Hyperlink"/>
            <w:noProof/>
            <w:lang w:eastAsia="en-US"/>
          </w:rPr>
          <w:t>Stream A (General) Participants</w:t>
        </w:r>
        <w:r w:rsidR="009764BA">
          <w:rPr>
            <w:noProof/>
            <w:webHidden/>
          </w:rPr>
          <w:tab/>
        </w:r>
        <w:r w:rsidR="009764BA">
          <w:rPr>
            <w:noProof/>
            <w:webHidden/>
          </w:rPr>
          <w:fldChar w:fldCharType="begin"/>
        </w:r>
        <w:r w:rsidR="009764BA">
          <w:rPr>
            <w:noProof/>
            <w:webHidden/>
          </w:rPr>
          <w:instrText xml:space="preserve"> PAGEREF _Toc518567906 \h </w:instrText>
        </w:r>
        <w:r w:rsidR="009764BA">
          <w:rPr>
            <w:noProof/>
            <w:webHidden/>
          </w:rPr>
        </w:r>
        <w:r w:rsidR="009764BA">
          <w:rPr>
            <w:noProof/>
            <w:webHidden/>
          </w:rPr>
          <w:fldChar w:fldCharType="separate"/>
        </w:r>
        <w:r w:rsidR="009764BA">
          <w:rPr>
            <w:noProof/>
            <w:webHidden/>
          </w:rPr>
          <w:t>117</w:t>
        </w:r>
        <w:r w:rsidR="009764BA">
          <w:rPr>
            <w:noProof/>
            <w:webHidden/>
          </w:rPr>
          <w:fldChar w:fldCharType="end"/>
        </w:r>
      </w:hyperlink>
    </w:p>
    <w:p w14:paraId="60B6085B" w14:textId="2693BFE8" w:rsidR="009764BA" w:rsidRDefault="00AC7B38">
      <w:pPr>
        <w:pStyle w:val="TOC3"/>
        <w:tabs>
          <w:tab w:val="right" w:pos="9836"/>
        </w:tabs>
        <w:rPr>
          <w:rFonts w:eastAsiaTheme="minorEastAsia" w:cstheme="minorBidi"/>
          <w:noProof/>
          <w:sz w:val="22"/>
          <w:szCs w:val="22"/>
        </w:rPr>
      </w:pPr>
      <w:hyperlink w:anchor="_Toc518567907" w:history="1">
        <w:r w:rsidR="009764BA" w:rsidRPr="00880725">
          <w:rPr>
            <w:rStyle w:val="Hyperlink"/>
            <w:noProof/>
            <w:lang w:eastAsia="en-US"/>
          </w:rPr>
          <w:t>Section B2.3 – Stream B (General) Participants and Stream C Participants</w:t>
        </w:r>
        <w:r w:rsidR="009764BA">
          <w:rPr>
            <w:noProof/>
            <w:webHidden/>
          </w:rPr>
          <w:tab/>
        </w:r>
        <w:r w:rsidR="009764BA">
          <w:rPr>
            <w:noProof/>
            <w:webHidden/>
          </w:rPr>
          <w:fldChar w:fldCharType="begin"/>
        </w:r>
        <w:r w:rsidR="009764BA">
          <w:rPr>
            <w:noProof/>
            <w:webHidden/>
          </w:rPr>
          <w:instrText xml:space="preserve"> PAGEREF _Toc518567907 \h </w:instrText>
        </w:r>
        <w:r w:rsidR="009764BA">
          <w:rPr>
            <w:noProof/>
            <w:webHidden/>
          </w:rPr>
        </w:r>
        <w:r w:rsidR="009764BA">
          <w:rPr>
            <w:noProof/>
            <w:webHidden/>
          </w:rPr>
          <w:fldChar w:fldCharType="separate"/>
        </w:r>
        <w:r w:rsidR="009764BA">
          <w:rPr>
            <w:noProof/>
            <w:webHidden/>
          </w:rPr>
          <w:t>117</w:t>
        </w:r>
        <w:r w:rsidR="009764BA">
          <w:rPr>
            <w:noProof/>
            <w:webHidden/>
          </w:rPr>
          <w:fldChar w:fldCharType="end"/>
        </w:r>
      </w:hyperlink>
    </w:p>
    <w:p w14:paraId="426B76BB" w14:textId="2E76A80E" w:rsidR="009764BA" w:rsidRDefault="00AC7B38">
      <w:pPr>
        <w:pStyle w:val="TOC4"/>
        <w:rPr>
          <w:rFonts w:eastAsiaTheme="minorEastAsia" w:cstheme="minorBidi"/>
          <w:noProof/>
          <w:sz w:val="22"/>
          <w:szCs w:val="22"/>
        </w:rPr>
      </w:pPr>
      <w:hyperlink w:anchor="_Toc518567908" w:history="1">
        <w:r w:rsidR="009764BA" w:rsidRPr="00880725">
          <w:rPr>
            <w:rStyle w:val="Hyperlink"/>
            <w:noProof/>
            <w:lang w:eastAsia="en-US"/>
          </w:rPr>
          <w:t>104.</w:t>
        </w:r>
        <w:r w:rsidR="009764BA">
          <w:rPr>
            <w:rFonts w:eastAsiaTheme="minorEastAsia" w:cstheme="minorBidi"/>
            <w:noProof/>
            <w:sz w:val="22"/>
            <w:szCs w:val="22"/>
          </w:rPr>
          <w:tab/>
        </w:r>
        <w:r w:rsidR="009764BA" w:rsidRPr="00880725">
          <w:rPr>
            <w:rStyle w:val="Hyperlink"/>
            <w:noProof/>
            <w:lang w:eastAsia="en-US"/>
          </w:rPr>
          <w:t>Stream B (General) Participants and Stream C Participants</w:t>
        </w:r>
        <w:r w:rsidR="009764BA">
          <w:rPr>
            <w:noProof/>
            <w:webHidden/>
          </w:rPr>
          <w:tab/>
        </w:r>
        <w:r w:rsidR="009764BA">
          <w:rPr>
            <w:noProof/>
            <w:webHidden/>
          </w:rPr>
          <w:fldChar w:fldCharType="begin"/>
        </w:r>
        <w:r w:rsidR="009764BA">
          <w:rPr>
            <w:noProof/>
            <w:webHidden/>
          </w:rPr>
          <w:instrText xml:space="preserve"> PAGEREF _Toc518567908 \h </w:instrText>
        </w:r>
        <w:r w:rsidR="009764BA">
          <w:rPr>
            <w:noProof/>
            <w:webHidden/>
          </w:rPr>
        </w:r>
        <w:r w:rsidR="009764BA">
          <w:rPr>
            <w:noProof/>
            <w:webHidden/>
          </w:rPr>
          <w:fldChar w:fldCharType="separate"/>
        </w:r>
        <w:r w:rsidR="009764BA">
          <w:rPr>
            <w:noProof/>
            <w:webHidden/>
          </w:rPr>
          <w:t>117</w:t>
        </w:r>
        <w:r w:rsidR="009764BA">
          <w:rPr>
            <w:noProof/>
            <w:webHidden/>
          </w:rPr>
          <w:fldChar w:fldCharType="end"/>
        </w:r>
      </w:hyperlink>
    </w:p>
    <w:p w14:paraId="2FB6BE73" w14:textId="36A21359" w:rsidR="009764BA" w:rsidRDefault="00AC7B38">
      <w:pPr>
        <w:pStyle w:val="TOC4"/>
        <w:rPr>
          <w:rFonts w:eastAsiaTheme="minorEastAsia" w:cstheme="minorBidi"/>
          <w:noProof/>
          <w:sz w:val="22"/>
          <w:szCs w:val="22"/>
        </w:rPr>
      </w:pPr>
      <w:hyperlink w:anchor="_Toc518567909" w:history="1">
        <w:r w:rsidR="009764BA" w:rsidRPr="00880725">
          <w:rPr>
            <w:rStyle w:val="Hyperlink"/>
            <w:noProof/>
            <w:lang w:eastAsia="en-US"/>
          </w:rPr>
          <w:t>105.</w:t>
        </w:r>
        <w:r w:rsidR="009764BA">
          <w:rPr>
            <w:rFonts w:eastAsiaTheme="minorEastAsia" w:cstheme="minorBidi"/>
            <w:noProof/>
            <w:sz w:val="22"/>
            <w:szCs w:val="22"/>
          </w:rPr>
          <w:tab/>
        </w:r>
        <w:r w:rsidR="009764BA" w:rsidRPr="00880725">
          <w:rPr>
            <w:rStyle w:val="Hyperlink"/>
            <w:noProof/>
            <w:lang w:eastAsia="en-US"/>
          </w:rPr>
          <w:t>Early School Leavers</w:t>
        </w:r>
        <w:r w:rsidR="009764BA">
          <w:rPr>
            <w:noProof/>
            <w:webHidden/>
          </w:rPr>
          <w:tab/>
        </w:r>
        <w:r w:rsidR="009764BA">
          <w:rPr>
            <w:noProof/>
            <w:webHidden/>
          </w:rPr>
          <w:fldChar w:fldCharType="begin"/>
        </w:r>
        <w:r w:rsidR="009764BA">
          <w:rPr>
            <w:noProof/>
            <w:webHidden/>
          </w:rPr>
          <w:instrText xml:space="preserve"> PAGEREF _Toc518567909 \h </w:instrText>
        </w:r>
        <w:r w:rsidR="009764BA">
          <w:rPr>
            <w:noProof/>
            <w:webHidden/>
          </w:rPr>
        </w:r>
        <w:r w:rsidR="009764BA">
          <w:rPr>
            <w:noProof/>
            <w:webHidden/>
          </w:rPr>
          <w:fldChar w:fldCharType="separate"/>
        </w:r>
        <w:r w:rsidR="009764BA">
          <w:rPr>
            <w:noProof/>
            <w:webHidden/>
          </w:rPr>
          <w:t>118</w:t>
        </w:r>
        <w:r w:rsidR="009764BA">
          <w:rPr>
            <w:noProof/>
            <w:webHidden/>
          </w:rPr>
          <w:fldChar w:fldCharType="end"/>
        </w:r>
      </w:hyperlink>
    </w:p>
    <w:p w14:paraId="10B50571" w14:textId="008558F7" w:rsidR="009764BA" w:rsidRDefault="00AC7B38">
      <w:pPr>
        <w:pStyle w:val="TOC4"/>
        <w:rPr>
          <w:rFonts w:eastAsiaTheme="minorEastAsia" w:cstheme="minorBidi"/>
          <w:noProof/>
          <w:sz w:val="22"/>
          <w:szCs w:val="22"/>
        </w:rPr>
      </w:pPr>
      <w:hyperlink w:anchor="_Toc518567910" w:history="1">
        <w:r w:rsidR="009764BA" w:rsidRPr="00880725">
          <w:rPr>
            <w:rStyle w:val="Hyperlink"/>
            <w:noProof/>
          </w:rPr>
          <w:t>105A.</w:t>
        </w:r>
        <w:r w:rsidR="009764BA">
          <w:rPr>
            <w:rFonts w:eastAsiaTheme="minorEastAsia" w:cstheme="minorBidi"/>
            <w:noProof/>
            <w:sz w:val="22"/>
            <w:szCs w:val="22"/>
          </w:rPr>
          <w:tab/>
        </w:r>
        <w:r w:rsidR="009764BA" w:rsidRPr="00880725">
          <w:rPr>
            <w:rStyle w:val="Hyperlink"/>
            <w:noProof/>
          </w:rPr>
          <w:t>Stronger Transitions Eligible Participants</w:t>
        </w:r>
        <w:r w:rsidR="009764BA">
          <w:rPr>
            <w:noProof/>
            <w:webHidden/>
          </w:rPr>
          <w:tab/>
        </w:r>
        <w:r w:rsidR="009764BA">
          <w:rPr>
            <w:noProof/>
            <w:webHidden/>
          </w:rPr>
          <w:fldChar w:fldCharType="begin"/>
        </w:r>
        <w:r w:rsidR="009764BA">
          <w:rPr>
            <w:noProof/>
            <w:webHidden/>
          </w:rPr>
          <w:instrText xml:space="preserve"> PAGEREF _Toc518567910 \h </w:instrText>
        </w:r>
        <w:r w:rsidR="009764BA">
          <w:rPr>
            <w:noProof/>
            <w:webHidden/>
          </w:rPr>
        </w:r>
        <w:r w:rsidR="009764BA">
          <w:rPr>
            <w:noProof/>
            <w:webHidden/>
          </w:rPr>
          <w:fldChar w:fldCharType="separate"/>
        </w:r>
        <w:r w:rsidR="009764BA">
          <w:rPr>
            <w:noProof/>
            <w:webHidden/>
          </w:rPr>
          <w:t>118</w:t>
        </w:r>
        <w:r w:rsidR="009764BA">
          <w:rPr>
            <w:noProof/>
            <w:webHidden/>
          </w:rPr>
          <w:fldChar w:fldCharType="end"/>
        </w:r>
      </w:hyperlink>
    </w:p>
    <w:p w14:paraId="0B9E745B" w14:textId="0F1940D0" w:rsidR="009764BA" w:rsidRDefault="00AC7B38">
      <w:pPr>
        <w:pStyle w:val="TOC2"/>
        <w:tabs>
          <w:tab w:val="right" w:pos="9836"/>
        </w:tabs>
        <w:rPr>
          <w:rFonts w:eastAsiaTheme="minorEastAsia" w:cstheme="minorBidi"/>
          <w:b w:val="0"/>
          <w:bCs w:val="0"/>
          <w:noProof/>
          <w:sz w:val="22"/>
          <w:szCs w:val="22"/>
        </w:rPr>
      </w:pPr>
      <w:hyperlink w:anchor="_Toc518567911" w:history="1">
        <w:r w:rsidR="009764BA" w:rsidRPr="00880725">
          <w:rPr>
            <w:rStyle w:val="Hyperlink"/>
            <w:noProof/>
            <w:lang w:eastAsia="en-US"/>
          </w:rPr>
          <w:t xml:space="preserve">Chapter B3 – </w:t>
        </w:r>
        <w:r w:rsidR="009764BA">
          <w:rPr>
            <w:rStyle w:val="Hyperlink"/>
            <w:noProof/>
            <w:lang w:eastAsia="en-US"/>
          </w:rPr>
          <w:t>TARGETED COMPLIANCE FRAMEWORK</w:t>
        </w:r>
        <w:r w:rsidR="009764BA" w:rsidRPr="00880725">
          <w:rPr>
            <w:rStyle w:val="Hyperlink"/>
            <w:noProof/>
            <w:lang w:eastAsia="en-US"/>
          </w:rPr>
          <w:t xml:space="preserve"> AND ACTIVITIES</w:t>
        </w:r>
        <w:r w:rsidR="009764BA">
          <w:rPr>
            <w:noProof/>
            <w:webHidden/>
          </w:rPr>
          <w:tab/>
        </w:r>
        <w:r w:rsidR="009764BA">
          <w:rPr>
            <w:noProof/>
            <w:webHidden/>
          </w:rPr>
          <w:fldChar w:fldCharType="begin"/>
        </w:r>
        <w:r w:rsidR="009764BA">
          <w:rPr>
            <w:noProof/>
            <w:webHidden/>
          </w:rPr>
          <w:instrText xml:space="preserve"> PAGEREF _Toc518567911 \h </w:instrText>
        </w:r>
        <w:r w:rsidR="009764BA">
          <w:rPr>
            <w:noProof/>
            <w:webHidden/>
          </w:rPr>
        </w:r>
        <w:r w:rsidR="009764BA">
          <w:rPr>
            <w:noProof/>
            <w:webHidden/>
          </w:rPr>
          <w:fldChar w:fldCharType="separate"/>
        </w:r>
        <w:r w:rsidR="009764BA">
          <w:rPr>
            <w:noProof/>
            <w:webHidden/>
          </w:rPr>
          <w:t>120</w:t>
        </w:r>
        <w:r w:rsidR="009764BA">
          <w:rPr>
            <w:noProof/>
            <w:webHidden/>
          </w:rPr>
          <w:fldChar w:fldCharType="end"/>
        </w:r>
      </w:hyperlink>
    </w:p>
    <w:p w14:paraId="024779AC" w14:textId="5823C1A5" w:rsidR="009764BA" w:rsidRDefault="00AC7B38">
      <w:pPr>
        <w:pStyle w:val="TOC3"/>
        <w:tabs>
          <w:tab w:val="right" w:pos="9836"/>
        </w:tabs>
        <w:rPr>
          <w:rFonts w:eastAsiaTheme="minorEastAsia" w:cstheme="minorBidi"/>
          <w:noProof/>
          <w:sz w:val="22"/>
          <w:szCs w:val="22"/>
        </w:rPr>
      </w:pPr>
      <w:hyperlink w:anchor="_Toc518567913" w:history="1">
        <w:r w:rsidR="009764BA" w:rsidRPr="00880725">
          <w:rPr>
            <w:rStyle w:val="Hyperlink"/>
            <w:noProof/>
            <w:lang w:eastAsia="en-US"/>
          </w:rPr>
          <w:t>Section B3.1 – Mutual Obligation Requirements Generally</w:t>
        </w:r>
        <w:r w:rsidR="009764BA">
          <w:rPr>
            <w:noProof/>
            <w:webHidden/>
          </w:rPr>
          <w:tab/>
        </w:r>
        <w:r w:rsidR="009764BA">
          <w:rPr>
            <w:noProof/>
            <w:webHidden/>
          </w:rPr>
          <w:fldChar w:fldCharType="begin"/>
        </w:r>
        <w:r w:rsidR="009764BA">
          <w:rPr>
            <w:noProof/>
            <w:webHidden/>
          </w:rPr>
          <w:instrText xml:space="preserve"> PAGEREF _Toc518567913 \h </w:instrText>
        </w:r>
        <w:r w:rsidR="009764BA">
          <w:rPr>
            <w:noProof/>
            <w:webHidden/>
          </w:rPr>
        </w:r>
        <w:r w:rsidR="009764BA">
          <w:rPr>
            <w:noProof/>
            <w:webHidden/>
          </w:rPr>
          <w:fldChar w:fldCharType="separate"/>
        </w:r>
        <w:r w:rsidR="009764BA">
          <w:rPr>
            <w:noProof/>
            <w:webHidden/>
          </w:rPr>
          <w:t>120</w:t>
        </w:r>
        <w:r w:rsidR="009764BA">
          <w:rPr>
            <w:noProof/>
            <w:webHidden/>
          </w:rPr>
          <w:fldChar w:fldCharType="end"/>
        </w:r>
      </w:hyperlink>
    </w:p>
    <w:p w14:paraId="0B136779" w14:textId="259E253A" w:rsidR="009764BA" w:rsidRDefault="00AC7B38">
      <w:pPr>
        <w:pStyle w:val="TOC4"/>
        <w:rPr>
          <w:rStyle w:val="Hyperlink"/>
          <w:noProof/>
        </w:rPr>
      </w:pPr>
      <w:hyperlink w:anchor="_Toc518567914" w:history="1">
        <w:r w:rsidR="009764BA" w:rsidRPr="00880725">
          <w:rPr>
            <w:rStyle w:val="Hyperlink"/>
            <w:noProof/>
            <w:lang w:eastAsia="en-US"/>
          </w:rPr>
          <w:t>106.</w:t>
        </w:r>
        <w:r w:rsidR="009764BA">
          <w:rPr>
            <w:rFonts w:eastAsiaTheme="minorEastAsia" w:cstheme="minorBidi"/>
            <w:noProof/>
            <w:sz w:val="22"/>
            <w:szCs w:val="22"/>
          </w:rPr>
          <w:tab/>
        </w:r>
        <w:r w:rsidR="009764BA" w:rsidRPr="00880725">
          <w:rPr>
            <w:rStyle w:val="Hyperlink"/>
            <w:noProof/>
            <w:lang w:eastAsia="en-US"/>
          </w:rPr>
          <w:t>Mutual Obligation Requirements - Generally</w:t>
        </w:r>
        <w:r w:rsidR="009764BA">
          <w:rPr>
            <w:noProof/>
            <w:webHidden/>
          </w:rPr>
          <w:tab/>
        </w:r>
        <w:r w:rsidR="009764BA">
          <w:rPr>
            <w:noProof/>
            <w:webHidden/>
          </w:rPr>
          <w:fldChar w:fldCharType="begin"/>
        </w:r>
        <w:r w:rsidR="009764BA">
          <w:rPr>
            <w:noProof/>
            <w:webHidden/>
          </w:rPr>
          <w:instrText xml:space="preserve"> PAGEREF _Toc518567914 \h </w:instrText>
        </w:r>
        <w:r w:rsidR="009764BA">
          <w:rPr>
            <w:noProof/>
            <w:webHidden/>
          </w:rPr>
        </w:r>
        <w:r w:rsidR="009764BA">
          <w:rPr>
            <w:noProof/>
            <w:webHidden/>
          </w:rPr>
          <w:fldChar w:fldCharType="separate"/>
        </w:r>
        <w:r w:rsidR="009764BA">
          <w:rPr>
            <w:noProof/>
            <w:webHidden/>
          </w:rPr>
          <w:t>120</w:t>
        </w:r>
        <w:r w:rsidR="009764BA">
          <w:rPr>
            <w:noProof/>
            <w:webHidden/>
          </w:rPr>
          <w:fldChar w:fldCharType="end"/>
        </w:r>
      </w:hyperlink>
    </w:p>
    <w:p w14:paraId="3F06D7A5" w14:textId="530C6698" w:rsidR="009764BA" w:rsidRDefault="009764BA" w:rsidP="009764BA">
      <w:pPr>
        <w:ind w:firstLine="440"/>
        <w:rPr>
          <w:rFonts w:eastAsiaTheme="minorEastAsia"/>
          <w:sz w:val="20"/>
        </w:rPr>
      </w:pPr>
      <w:r w:rsidRPr="009764BA">
        <w:rPr>
          <w:rFonts w:eastAsiaTheme="minorEastAsia"/>
          <w:sz w:val="20"/>
        </w:rPr>
        <w:t>106A.</w:t>
      </w:r>
      <w:r>
        <w:rPr>
          <w:rFonts w:eastAsiaTheme="minorEastAsia"/>
          <w:sz w:val="20"/>
        </w:rPr>
        <w:t xml:space="preserve">     Personal Responsibility and Monitoring </w:t>
      </w:r>
      <w:r>
        <w:rPr>
          <w:rFonts w:eastAsiaTheme="minorEastAsia"/>
          <w:sz w:val="20"/>
        </w:rPr>
        <w:tab/>
      </w:r>
      <w:r>
        <w:rPr>
          <w:rFonts w:eastAsiaTheme="minorEastAsia"/>
          <w:sz w:val="20"/>
        </w:rPr>
        <w:tab/>
      </w:r>
      <w:r>
        <w:rPr>
          <w:rFonts w:eastAsiaTheme="minorEastAsia"/>
          <w:sz w:val="20"/>
        </w:rPr>
        <w:tab/>
      </w:r>
      <w:r>
        <w:rPr>
          <w:rFonts w:eastAsiaTheme="minorEastAsia"/>
          <w:sz w:val="20"/>
        </w:rPr>
        <w:tab/>
      </w:r>
      <w:r>
        <w:rPr>
          <w:rFonts w:eastAsiaTheme="minorEastAsia"/>
          <w:sz w:val="20"/>
        </w:rPr>
        <w:tab/>
      </w:r>
      <w:r>
        <w:rPr>
          <w:rFonts w:eastAsiaTheme="minorEastAsia"/>
          <w:sz w:val="20"/>
        </w:rPr>
        <w:tab/>
      </w:r>
      <w:r>
        <w:rPr>
          <w:rFonts w:eastAsiaTheme="minorEastAsia"/>
          <w:sz w:val="20"/>
        </w:rPr>
        <w:tab/>
      </w:r>
      <w:r>
        <w:rPr>
          <w:rFonts w:eastAsiaTheme="minorEastAsia"/>
          <w:sz w:val="20"/>
        </w:rPr>
        <w:tab/>
        <w:t>122</w:t>
      </w:r>
    </w:p>
    <w:p w14:paraId="1DC8BC3F" w14:textId="18588748" w:rsidR="009764BA" w:rsidRPr="009764BA" w:rsidRDefault="009764BA" w:rsidP="009764BA">
      <w:pPr>
        <w:ind w:firstLine="440"/>
        <w:rPr>
          <w:rFonts w:eastAsiaTheme="minorEastAsia"/>
          <w:sz w:val="20"/>
        </w:rPr>
      </w:pPr>
      <w:r>
        <w:rPr>
          <w:rFonts w:eastAsiaTheme="minorEastAsia"/>
          <w:sz w:val="20"/>
        </w:rPr>
        <w:t>106B.     Active Management of Mutual Obligation Requirements</w:t>
      </w:r>
      <w:r>
        <w:rPr>
          <w:rFonts w:eastAsiaTheme="minorEastAsia"/>
          <w:sz w:val="20"/>
        </w:rPr>
        <w:tab/>
      </w:r>
      <w:r>
        <w:rPr>
          <w:rFonts w:eastAsiaTheme="minorEastAsia"/>
          <w:sz w:val="20"/>
        </w:rPr>
        <w:tab/>
      </w:r>
      <w:r>
        <w:rPr>
          <w:rFonts w:eastAsiaTheme="minorEastAsia"/>
          <w:sz w:val="20"/>
        </w:rPr>
        <w:tab/>
      </w:r>
      <w:r>
        <w:rPr>
          <w:rFonts w:eastAsiaTheme="minorEastAsia"/>
          <w:sz w:val="20"/>
        </w:rPr>
        <w:tab/>
      </w:r>
      <w:r>
        <w:rPr>
          <w:rFonts w:eastAsiaTheme="minorEastAsia"/>
          <w:sz w:val="20"/>
        </w:rPr>
        <w:tab/>
      </w:r>
      <w:r>
        <w:rPr>
          <w:rFonts w:eastAsiaTheme="minorEastAsia"/>
          <w:sz w:val="20"/>
        </w:rPr>
        <w:tab/>
        <w:t>122</w:t>
      </w:r>
    </w:p>
    <w:p w14:paraId="027531FA" w14:textId="76C5A9C3" w:rsidR="009764BA" w:rsidRDefault="00AC7B38">
      <w:pPr>
        <w:pStyle w:val="TOC3"/>
        <w:tabs>
          <w:tab w:val="right" w:pos="9836"/>
        </w:tabs>
        <w:rPr>
          <w:rFonts w:eastAsiaTheme="minorEastAsia" w:cstheme="minorBidi"/>
          <w:noProof/>
          <w:sz w:val="22"/>
          <w:szCs w:val="22"/>
        </w:rPr>
      </w:pPr>
      <w:hyperlink w:anchor="_Toc518567915" w:history="1">
        <w:r w:rsidR="009764BA" w:rsidRPr="00880725">
          <w:rPr>
            <w:rStyle w:val="Hyperlink"/>
            <w:noProof/>
            <w:lang w:eastAsia="en-US"/>
          </w:rPr>
          <w:t>Section B3.2 – Activities</w:t>
        </w:r>
        <w:r w:rsidR="009764BA">
          <w:rPr>
            <w:noProof/>
            <w:webHidden/>
          </w:rPr>
          <w:tab/>
        </w:r>
        <w:r w:rsidR="009764BA">
          <w:rPr>
            <w:noProof/>
            <w:webHidden/>
          </w:rPr>
          <w:fldChar w:fldCharType="begin"/>
        </w:r>
        <w:r w:rsidR="009764BA">
          <w:rPr>
            <w:noProof/>
            <w:webHidden/>
          </w:rPr>
          <w:instrText xml:space="preserve"> PAGEREF _Toc518567915 \h </w:instrText>
        </w:r>
        <w:r w:rsidR="009764BA">
          <w:rPr>
            <w:noProof/>
            <w:webHidden/>
          </w:rPr>
        </w:r>
        <w:r w:rsidR="009764BA">
          <w:rPr>
            <w:noProof/>
            <w:webHidden/>
          </w:rPr>
          <w:fldChar w:fldCharType="separate"/>
        </w:r>
        <w:r w:rsidR="009764BA">
          <w:rPr>
            <w:noProof/>
            <w:webHidden/>
          </w:rPr>
          <w:t>122</w:t>
        </w:r>
        <w:r w:rsidR="009764BA">
          <w:rPr>
            <w:noProof/>
            <w:webHidden/>
          </w:rPr>
          <w:fldChar w:fldCharType="end"/>
        </w:r>
      </w:hyperlink>
    </w:p>
    <w:p w14:paraId="650B03F3" w14:textId="6D214A20" w:rsidR="009764BA" w:rsidRDefault="00AC7B38">
      <w:pPr>
        <w:pStyle w:val="TOC4"/>
        <w:rPr>
          <w:rFonts w:eastAsiaTheme="minorEastAsia" w:cstheme="minorBidi"/>
          <w:noProof/>
          <w:sz w:val="22"/>
          <w:szCs w:val="22"/>
        </w:rPr>
      </w:pPr>
      <w:hyperlink w:anchor="_Toc518567916" w:history="1">
        <w:r w:rsidR="009764BA" w:rsidRPr="00880725">
          <w:rPr>
            <w:rStyle w:val="Hyperlink"/>
            <w:noProof/>
            <w:lang w:eastAsia="en-US"/>
          </w:rPr>
          <w:t>107.</w:t>
        </w:r>
        <w:r w:rsidR="009764BA">
          <w:rPr>
            <w:rFonts w:eastAsiaTheme="minorEastAsia" w:cstheme="minorBidi"/>
            <w:noProof/>
            <w:sz w:val="22"/>
            <w:szCs w:val="22"/>
          </w:rPr>
          <w:tab/>
        </w:r>
        <w:r w:rsidR="009764BA" w:rsidRPr="00880725">
          <w:rPr>
            <w:rStyle w:val="Hyperlink"/>
            <w:noProof/>
            <w:lang w:eastAsia="en-US"/>
          </w:rPr>
          <w:t>Activities</w:t>
        </w:r>
        <w:r w:rsidR="009764BA">
          <w:rPr>
            <w:noProof/>
            <w:webHidden/>
          </w:rPr>
          <w:tab/>
        </w:r>
        <w:r w:rsidR="009764BA">
          <w:rPr>
            <w:noProof/>
            <w:webHidden/>
          </w:rPr>
          <w:fldChar w:fldCharType="begin"/>
        </w:r>
        <w:r w:rsidR="009764BA">
          <w:rPr>
            <w:noProof/>
            <w:webHidden/>
          </w:rPr>
          <w:instrText xml:space="preserve"> PAGEREF _Toc518567916 \h </w:instrText>
        </w:r>
        <w:r w:rsidR="009764BA">
          <w:rPr>
            <w:noProof/>
            <w:webHidden/>
          </w:rPr>
        </w:r>
        <w:r w:rsidR="009764BA">
          <w:rPr>
            <w:noProof/>
            <w:webHidden/>
          </w:rPr>
          <w:fldChar w:fldCharType="separate"/>
        </w:r>
        <w:r w:rsidR="009764BA">
          <w:rPr>
            <w:noProof/>
            <w:webHidden/>
          </w:rPr>
          <w:t>123</w:t>
        </w:r>
        <w:r w:rsidR="009764BA">
          <w:rPr>
            <w:noProof/>
            <w:webHidden/>
          </w:rPr>
          <w:fldChar w:fldCharType="end"/>
        </w:r>
      </w:hyperlink>
    </w:p>
    <w:p w14:paraId="72A35E71" w14:textId="3F7C569B" w:rsidR="009764BA" w:rsidRDefault="00AC7B38">
      <w:pPr>
        <w:pStyle w:val="TOC4"/>
        <w:rPr>
          <w:rFonts w:eastAsiaTheme="minorEastAsia" w:cstheme="minorBidi"/>
          <w:noProof/>
          <w:sz w:val="22"/>
          <w:szCs w:val="22"/>
        </w:rPr>
      </w:pPr>
      <w:hyperlink w:anchor="_Toc518567917" w:history="1">
        <w:r w:rsidR="009764BA" w:rsidRPr="00880725">
          <w:rPr>
            <w:rStyle w:val="Hyperlink"/>
            <w:noProof/>
            <w:lang w:eastAsia="en-US"/>
          </w:rPr>
          <w:t>108.</w:t>
        </w:r>
        <w:r w:rsidR="009764BA">
          <w:rPr>
            <w:rFonts w:eastAsiaTheme="minorEastAsia" w:cstheme="minorBidi"/>
            <w:noProof/>
            <w:sz w:val="22"/>
            <w:szCs w:val="22"/>
          </w:rPr>
          <w:tab/>
        </w:r>
        <w:r w:rsidR="009764BA" w:rsidRPr="00880725">
          <w:rPr>
            <w:rStyle w:val="Hyperlink"/>
            <w:noProof/>
            <w:lang w:eastAsia="en-US"/>
          </w:rPr>
          <w:t>Work for the Dole</w:t>
        </w:r>
        <w:r w:rsidR="009764BA">
          <w:rPr>
            <w:noProof/>
            <w:webHidden/>
          </w:rPr>
          <w:tab/>
        </w:r>
        <w:r w:rsidR="009764BA">
          <w:rPr>
            <w:noProof/>
            <w:webHidden/>
          </w:rPr>
          <w:fldChar w:fldCharType="begin"/>
        </w:r>
        <w:r w:rsidR="009764BA">
          <w:rPr>
            <w:noProof/>
            <w:webHidden/>
          </w:rPr>
          <w:instrText xml:space="preserve"> PAGEREF _Toc518567917 \h </w:instrText>
        </w:r>
        <w:r w:rsidR="009764BA">
          <w:rPr>
            <w:noProof/>
            <w:webHidden/>
          </w:rPr>
        </w:r>
        <w:r w:rsidR="009764BA">
          <w:rPr>
            <w:noProof/>
            <w:webHidden/>
          </w:rPr>
          <w:fldChar w:fldCharType="separate"/>
        </w:r>
        <w:r w:rsidR="009764BA">
          <w:rPr>
            <w:noProof/>
            <w:webHidden/>
          </w:rPr>
          <w:t>125</w:t>
        </w:r>
        <w:r w:rsidR="009764BA">
          <w:rPr>
            <w:noProof/>
            <w:webHidden/>
          </w:rPr>
          <w:fldChar w:fldCharType="end"/>
        </w:r>
      </w:hyperlink>
    </w:p>
    <w:p w14:paraId="006B04D9" w14:textId="1EE7E98D" w:rsidR="009764BA" w:rsidRDefault="00AC7B38">
      <w:pPr>
        <w:pStyle w:val="TOC4"/>
        <w:rPr>
          <w:rFonts w:eastAsiaTheme="minorEastAsia" w:cstheme="minorBidi"/>
          <w:noProof/>
          <w:sz w:val="22"/>
          <w:szCs w:val="22"/>
        </w:rPr>
      </w:pPr>
      <w:hyperlink w:anchor="_Toc518567918" w:history="1">
        <w:r w:rsidR="009764BA" w:rsidRPr="00880725">
          <w:rPr>
            <w:rStyle w:val="Hyperlink"/>
            <w:noProof/>
            <w:lang w:eastAsia="en-US"/>
          </w:rPr>
          <w:t>109.</w:t>
        </w:r>
        <w:r w:rsidR="009764BA">
          <w:rPr>
            <w:rFonts w:eastAsiaTheme="minorEastAsia" w:cstheme="minorBidi"/>
            <w:noProof/>
            <w:sz w:val="22"/>
            <w:szCs w:val="22"/>
          </w:rPr>
          <w:tab/>
        </w:r>
        <w:r w:rsidR="009764BA" w:rsidRPr="00880725">
          <w:rPr>
            <w:rStyle w:val="Hyperlink"/>
            <w:noProof/>
            <w:lang w:eastAsia="en-US"/>
          </w:rPr>
          <w:t>National Work Experience Programme Placements and Work Experience (Other) Placements</w:t>
        </w:r>
        <w:r w:rsidR="009764BA">
          <w:rPr>
            <w:noProof/>
            <w:webHidden/>
          </w:rPr>
          <w:tab/>
        </w:r>
        <w:r w:rsidR="009764BA">
          <w:rPr>
            <w:noProof/>
            <w:webHidden/>
          </w:rPr>
          <w:fldChar w:fldCharType="begin"/>
        </w:r>
        <w:r w:rsidR="009764BA">
          <w:rPr>
            <w:noProof/>
            <w:webHidden/>
          </w:rPr>
          <w:instrText xml:space="preserve"> PAGEREF _Toc518567918 \h </w:instrText>
        </w:r>
        <w:r w:rsidR="009764BA">
          <w:rPr>
            <w:noProof/>
            <w:webHidden/>
          </w:rPr>
        </w:r>
        <w:r w:rsidR="009764BA">
          <w:rPr>
            <w:noProof/>
            <w:webHidden/>
          </w:rPr>
          <w:fldChar w:fldCharType="separate"/>
        </w:r>
        <w:r w:rsidR="009764BA">
          <w:rPr>
            <w:noProof/>
            <w:webHidden/>
          </w:rPr>
          <w:t>130</w:t>
        </w:r>
        <w:r w:rsidR="009764BA">
          <w:rPr>
            <w:noProof/>
            <w:webHidden/>
          </w:rPr>
          <w:fldChar w:fldCharType="end"/>
        </w:r>
      </w:hyperlink>
    </w:p>
    <w:p w14:paraId="24A5AC9C" w14:textId="557330C8" w:rsidR="009764BA" w:rsidRPr="009764BA" w:rsidRDefault="00AC7B38">
      <w:pPr>
        <w:pStyle w:val="TOC4"/>
        <w:rPr>
          <w:rFonts w:eastAsiaTheme="minorEastAsia" w:cstheme="minorBidi"/>
          <w:noProof/>
          <w:sz w:val="22"/>
          <w:szCs w:val="22"/>
        </w:rPr>
      </w:pPr>
      <w:hyperlink w:anchor="_Toc518567919" w:history="1">
        <w:r w:rsidR="009764BA" w:rsidRPr="009764BA">
          <w:rPr>
            <w:rStyle w:val="Hyperlink"/>
            <w:rFonts w:eastAsiaTheme="minorHAnsi"/>
            <w:noProof/>
            <w:lang w:eastAsia="en-US"/>
          </w:rPr>
          <w:t>109A</w:t>
        </w:r>
        <w:r w:rsidR="009764BA" w:rsidRPr="009764BA">
          <w:rPr>
            <w:rFonts w:eastAsiaTheme="minorEastAsia" w:cstheme="minorBidi"/>
            <w:noProof/>
            <w:sz w:val="22"/>
            <w:szCs w:val="22"/>
          </w:rPr>
          <w:tab/>
        </w:r>
        <w:r w:rsidR="009764BA" w:rsidRPr="009764BA">
          <w:rPr>
            <w:rStyle w:val="Hyperlink"/>
            <w:rFonts w:eastAsiaTheme="minorHAnsi"/>
            <w:noProof/>
            <w:lang w:eastAsia="en-US"/>
          </w:rPr>
          <w:t>PaTH Internships</w:t>
        </w:r>
        <w:r w:rsidR="009764BA" w:rsidRPr="009764BA">
          <w:rPr>
            <w:noProof/>
            <w:webHidden/>
          </w:rPr>
          <w:tab/>
        </w:r>
        <w:r w:rsidR="009764BA" w:rsidRPr="009764BA">
          <w:rPr>
            <w:noProof/>
            <w:webHidden/>
          </w:rPr>
          <w:fldChar w:fldCharType="begin"/>
        </w:r>
        <w:r w:rsidR="009764BA" w:rsidRPr="009764BA">
          <w:rPr>
            <w:noProof/>
            <w:webHidden/>
          </w:rPr>
          <w:instrText xml:space="preserve"> PAGEREF _Toc518567919 \h </w:instrText>
        </w:r>
        <w:r w:rsidR="009764BA" w:rsidRPr="009764BA">
          <w:rPr>
            <w:noProof/>
            <w:webHidden/>
          </w:rPr>
        </w:r>
        <w:r w:rsidR="009764BA" w:rsidRPr="009764BA">
          <w:rPr>
            <w:noProof/>
            <w:webHidden/>
          </w:rPr>
          <w:fldChar w:fldCharType="separate"/>
        </w:r>
        <w:r w:rsidR="009764BA" w:rsidRPr="009764BA">
          <w:rPr>
            <w:noProof/>
            <w:webHidden/>
          </w:rPr>
          <w:t>131</w:t>
        </w:r>
        <w:r w:rsidR="009764BA" w:rsidRPr="009764BA">
          <w:rPr>
            <w:noProof/>
            <w:webHidden/>
          </w:rPr>
          <w:fldChar w:fldCharType="end"/>
        </w:r>
      </w:hyperlink>
    </w:p>
    <w:p w14:paraId="02DBA3DC" w14:textId="3A5A8C7E" w:rsidR="009764BA" w:rsidRPr="009764BA" w:rsidRDefault="00AC7B38">
      <w:pPr>
        <w:pStyle w:val="TOC4"/>
        <w:rPr>
          <w:rFonts w:eastAsiaTheme="minorEastAsia" w:cstheme="minorBidi"/>
          <w:noProof/>
          <w:sz w:val="22"/>
          <w:szCs w:val="22"/>
        </w:rPr>
      </w:pPr>
      <w:hyperlink w:anchor="_Toc518567920" w:history="1">
        <w:r w:rsidR="009764BA" w:rsidRPr="009764BA">
          <w:rPr>
            <w:rStyle w:val="Hyperlink"/>
            <w:rFonts w:eastAsiaTheme="minorHAnsi"/>
            <w:noProof/>
            <w:lang w:eastAsia="en-US"/>
          </w:rPr>
          <w:t>109B</w:t>
        </w:r>
        <w:r w:rsidR="009764BA" w:rsidRPr="009764BA">
          <w:rPr>
            <w:rFonts w:eastAsiaTheme="minorEastAsia" w:cstheme="minorBidi"/>
            <w:noProof/>
            <w:sz w:val="22"/>
            <w:szCs w:val="22"/>
          </w:rPr>
          <w:tab/>
        </w:r>
        <w:r w:rsidR="009764BA" w:rsidRPr="009764BA">
          <w:rPr>
            <w:rStyle w:val="Hyperlink"/>
            <w:rFonts w:eastAsiaTheme="minorHAnsi"/>
            <w:noProof/>
            <w:lang w:eastAsia="en-US"/>
          </w:rPr>
          <w:t>PaTH Internship Amounts payable to Activity Host Organisations</w:t>
        </w:r>
        <w:r w:rsidR="009764BA" w:rsidRPr="009764BA">
          <w:rPr>
            <w:noProof/>
            <w:webHidden/>
          </w:rPr>
          <w:tab/>
        </w:r>
        <w:r w:rsidR="009764BA" w:rsidRPr="009764BA">
          <w:rPr>
            <w:noProof/>
            <w:webHidden/>
          </w:rPr>
          <w:fldChar w:fldCharType="begin"/>
        </w:r>
        <w:r w:rsidR="009764BA" w:rsidRPr="009764BA">
          <w:rPr>
            <w:noProof/>
            <w:webHidden/>
          </w:rPr>
          <w:instrText xml:space="preserve"> PAGEREF _Toc518567920 \h </w:instrText>
        </w:r>
        <w:r w:rsidR="009764BA" w:rsidRPr="009764BA">
          <w:rPr>
            <w:noProof/>
            <w:webHidden/>
          </w:rPr>
        </w:r>
        <w:r w:rsidR="009764BA" w:rsidRPr="009764BA">
          <w:rPr>
            <w:noProof/>
            <w:webHidden/>
          </w:rPr>
          <w:fldChar w:fldCharType="separate"/>
        </w:r>
        <w:r w:rsidR="009764BA" w:rsidRPr="009764BA">
          <w:rPr>
            <w:noProof/>
            <w:webHidden/>
          </w:rPr>
          <w:t>131</w:t>
        </w:r>
        <w:r w:rsidR="009764BA" w:rsidRPr="009764BA">
          <w:rPr>
            <w:noProof/>
            <w:webHidden/>
          </w:rPr>
          <w:fldChar w:fldCharType="end"/>
        </w:r>
      </w:hyperlink>
    </w:p>
    <w:p w14:paraId="3F29DCF7" w14:textId="1AFA822F" w:rsidR="009764BA" w:rsidRPr="009764BA" w:rsidRDefault="00AC7B38">
      <w:pPr>
        <w:pStyle w:val="TOC4"/>
        <w:rPr>
          <w:rFonts w:eastAsiaTheme="minorEastAsia" w:cstheme="minorBidi"/>
          <w:noProof/>
          <w:sz w:val="22"/>
          <w:szCs w:val="22"/>
        </w:rPr>
      </w:pPr>
      <w:hyperlink w:anchor="_Toc518567921" w:history="1">
        <w:r w:rsidR="009764BA" w:rsidRPr="009764BA">
          <w:rPr>
            <w:rStyle w:val="Hyperlink"/>
            <w:rFonts w:eastAsiaTheme="minorHAnsi"/>
            <w:noProof/>
            <w:lang w:eastAsia="en-US"/>
          </w:rPr>
          <w:t>109C</w:t>
        </w:r>
        <w:r w:rsidR="009764BA" w:rsidRPr="009764BA">
          <w:rPr>
            <w:rFonts w:eastAsiaTheme="minorEastAsia" w:cstheme="minorBidi"/>
            <w:noProof/>
            <w:sz w:val="22"/>
            <w:szCs w:val="22"/>
          </w:rPr>
          <w:tab/>
        </w:r>
        <w:r w:rsidR="009764BA" w:rsidRPr="009764BA">
          <w:rPr>
            <w:rStyle w:val="Hyperlink"/>
            <w:rFonts w:eastAsiaTheme="minorHAnsi"/>
            <w:noProof/>
            <w:lang w:eastAsia="en-US"/>
          </w:rPr>
          <w:t>Employability Skills Training</w:t>
        </w:r>
        <w:r w:rsidR="009764BA" w:rsidRPr="009764BA">
          <w:rPr>
            <w:noProof/>
            <w:webHidden/>
          </w:rPr>
          <w:tab/>
        </w:r>
        <w:r w:rsidR="009764BA" w:rsidRPr="009764BA">
          <w:rPr>
            <w:noProof/>
            <w:webHidden/>
          </w:rPr>
          <w:fldChar w:fldCharType="begin"/>
        </w:r>
        <w:r w:rsidR="009764BA" w:rsidRPr="009764BA">
          <w:rPr>
            <w:noProof/>
            <w:webHidden/>
          </w:rPr>
          <w:instrText xml:space="preserve"> PAGEREF _Toc518567921 \h </w:instrText>
        </w:r>
        <w:r w:rsidR="009764BA" w:rsidRPr="009764BA">
          <w:rPr>
            <w:noProof/>
            <w:webHidden/>
          </w:rPr>
        </w:r>
        <w:r w:rsidR="009764BA" w:rsidRPr="009764BA">
          <w:rPr>
            <w:noProof/>
            <w:webHidden/>
          </w:rPr>
          <w:fldChar w:fldCharType="separate"/>
        </w:r>
        <w:r w:rsidR="009764BA" w:rsidRPr="009764BA">
          <w:rPr>
            <w:noProof/>
            <w:webHidden/>
          </w:rPr>
          <w:t>132</w:t>
        </w:r>
        <w:r w:rsidR="009764BA" w:rsidRPr="009764BA">
          <w:rPr>
            <w:noProof/>
            <w:webHidden/>
          </w:rPr>
          <w:fldChar w:fldCharType="end"/>
        </w:r>
      </w:hyperlink>
    </w:p>
    <w:p w14:paraId="440ECE1B" w14:textId="50F46091" w:rsidR="009764BA" w:rsidRDefault="00AC7B38">
      <w:pPr>
        <w:pStyle w:val="TOC4"/>
        <w:rPr>
          <w:rStyle w:val="Hyperlink"/>
          <w:noProof/>
        </w:rPr>
      </w:pPr>
      <w:hyperlink w:anchor="_Toc518567922" w:history="1">
        <w:r w:rsidR="009764BA" w:rsidRPr="00880725">
          <w:rPr>
            <w:rStyle w:val="Hyperlink"/>
            <w:noProof/>
          </w:rPr>
          <w:t xml:space="preserve">109D.  </w:t>
        </w:r>
        <w:r w:rsidR="009764BA">
          <w:rPr>
            <w:rFonts w:eastAsiaTheme="minorEastAsia" w:cstheme="minorBidi"/>
            <w:noProof/>
            <w:sz w:val="22"/>
            <w:szCs w:val="22"/>
          </w:rPr>
          <w:tab/>
        </w:r>
        <w:r w:rsidR="009764BA" w:rsidRPr="00880725">
          <w:rPr>
            <w:rStyle w:val="Hyperlink"/>
            <w:noProof/>
          </w:rPr>
          <w:t>Launch into Work Placements</w:t>
        </w:r>
        <w:r w:rsidR="009764BA">
          <w:rPr>
            <w:noProof/>
            <w:webHidden/>
          </w:rPr>
          <w:tab/>
        </w:r>
        <w:r w:rsidR="009764BA">
          <w:rPr>
            <w:noProof/>
            <w:webHidden/>
          </w:rPr>
          <w:fldChar w:fldCharType="begin"/>
        </w:r>
        <w:r w:rsidR="009764BA">
          <w:rPr>
            <w:noProof/>
            <w:webHidden/>
          </w:rPr>
          <w:instrText xml:space="preserve"> PAGEREF _Toc518567922 \h </w:instrText>
        </w:r>
        <w:r w:rsidR="009764BA">
          <w:rPr>
            <w:noProof/>
            <w:webHidden/>
          </w:rPr>
        </w:r>
        <w:r w:rsidR="009764BA">
          <w:rPr>
            <w:noProof/>
            <w:webHidden/>
          </w:rPr>
          <w:fldChar w:fldCharType="separate"/>
        </w:r>
        <w:r w:rsidR="009764BA">
          <w:rPr>
            <w:noProof/>
            <w:webHidden/>
          </w:rPr>
          <w:t>133</w:t>
        </w:r>
        <w:r w:rsidR="009764BA">
          <w:rPr>
            <w:noProof/>
            <w:webHidden/>
          </w:rPr>
          <w:fldChar w:fldCharType="end"/>
        </w:r>
      </w:hyperlink>
    </w:p>
    <w:p w14:paraId="2C73A7E3" w14:textId="52EDDC01" w:rsidR="009764BA" w:rsidRDefault="00AC7B38">
      <w:pPr>
        <w:pStyle w:val="TOC4"/>
        <w:rPr>
          <w:rFonts w:eastAsiaTheme="minorEastAsia" w:cstheme="minorBidi"/>
          <w:noProof/>
          <w:sz w:val="22"/>
          <w:szCs w:val="22"/>
        </w:rPr>
      </w:pPr>
      <w:hyperlink w:anchor="_Toc518567928" w:history="1">
        <w:r w:rsidR="009764BA" w:rsidRPr="00880725">
          <w:rPr>
            <w:rStyle w:val="Hyperlink"/>
            <w:rFonts w:cs="Calibri"/>
            <w:noProof/>
            <w:lang w:eastAsia="zh-CN" w:bidi="th-TH"/>
          </w:rPr>
          <w:t>109E</w:t>
        </w:r>
        <w:r w:rsidR="009764BA">
          <w:rPr>
            <w:rFonts w:eastAsiaTheme="minorEastAsia" w:cstheme="minorBidi"/>
            <w:noProof/>
            <w:sz w:val="22"/>
            <w:szCs w:val="22"/>
          </w:rPr>
          <w:tab/>
        </w:r>
        <w:r w:rsidR="009764BA" w:rsidRPr="00880725">
          <w:rPr>
            <w:rStyle w:val="Hyperlink"/>
            <w:rFonts w:cs="Calibri"/>
            <w:noProof/>
            <w:lang w:eastAsia="zh-CN" w:bidi="th-TH"/>
          </w:rPr>
          <w:t xml:space="preserve">Career </w:t>
        </w:r>
        <w:r w:rsidR="009764BA" w:rsidRPr="00880725">
          <w:rPr>
            <w:rStyle w:val="Hyperlink"/>
            <w:noProof/>
          </w:rPr>
          <w:t>Transition</w:t>
        </w:r>
        <w:r w:rsidR="009764BA" w:rsidRPr="00880725">
          <w:rPr>
            <w:rStyle w:val="Hyperlink"/>
            <w:rFonts w:cs="Calibri"/>
            <w:noProof/>
            <w:lang w:eastAsia="zh-CN" w:bidi="th-TH"/>
          </w:rPr>
          <w:t xml:space="preserve"> Assistance</w:t>
        </w:r>
        <w:r w:rsidR="009764BA">
          <w:rPr>
            <w:noProof/>
            <w:webHidden/>
          </w:rPr>
          <w:tab/>
        </w:r>
        <w:r w:rsidR="009764BA">
          <w:rPr>
            <w:noProof/>
            <w:webHidden/>
          </w:rPr>
          <w:fldChar w:fldCharType="begin"/>
        </w:r>
        <w:r w:rsidR="009764BA">
          <w:rPr>
            <w:noProof/>
            <w:webHidden/>
          </w:rPr>
          <w:instrText xml:space="preserve"> PAGEREF _Toc518567928 \h </w:instrText>
        </w:r>
        <w:r w:rsidR="009764BA">
          <w:rPr>
            <w:noProof/>
            <w:webHidden/>
          </w:rPr>
        </w:r>
        <w:r w:rsidR="009764BA">
          <w:rPr>
            <w:noProof/>
            <w:webHidden/>
          </w:rPr>
          <w:fldChar w:fldCharType="separate"/>
        </w:r>
        <w:r w:rsidR="009764BA">
          <w:rPr>
            <w:noProof/>
            <w:webHidden/>
          </w:rPr>
          <w:t>133</w:t>
        </w:r>
        <w:r w:rsidR="009764BA">
          <w:rPr>
            <w:noProof/>
            <w:webHidden/>
          </w:rPr>
          <w:fldChar w:fldCharType="end"/>
        </w:r>
      </w:hyperlink>
    </w:p>
    <w:p w14:paraId="6BFC7AD7" w14:textId="6A0CA020" w:rsidR="009764BA" w:rsidRDefault="00AC7B38">
      <w:pPr>
        <w:pStyle w:val="TOC4"/>
        <w:rPr>
          <w:rFonts w:eastAsiaTheme="minorEastAsia" w:cstheme="minorBidi"/>
          <w:noProof/>
          <w:sz w:val="22"/>
          <w:szCs w:val="22"/>
        </w:rPr>
      </w:pPr>
      <w:hyperlink w:anchor="_Toc518567929" w:history="1">
        <w:r w:rsidR="009764BA" w:rsidRPr="00880725">
          <w:rPr>
            <w:rStyle w:val="Hyperlink"/>
            <w:noProof/>
            <w:lang w:eastAsia="en-US"/>
          </w:rPr>
          <w:t>110.</w:t>
        </w:r>
        <w:r w:rsidR="009764BA">
          <w:rPr>
            <w:rFonts w:eastAsiaTheme="minorEastAsia" w:cstheme="minorBidi"/>
            <w:noProof/>
            <w:sz w:val="22"/>
            <w:szCs w:val="22"/>
          </w:rPr>
          <w:tab/>
        </w:r>
        <w:r w:rsidR="009764BA" w:rsidRPr="00880725">
          <w:rPr>
            <w:rStyle w:val="Hyperlink"/>
            <w:noProof/>
            <w:lang w:eastAsia="en-US"/>
          </w:rPr>
          <w:t>Work health and safety</w:t>
        </w:r>
        <w:r w:rsidR="009764BA">
          <w:rPr>
            <w:noProof/>
            <w:webHidden/>
          </w:rPr>
          <w:tab/>
        </w:r>
        <w:r w:rsidR="009764BA">
          <w:rPr>
            <w:noProof/>
            <w:webHidden/>
          </w:rPr>
          <w:fldChar w:fldCharType="begin"/>
        </w:r>
        <w:r w:rsidR="009764BA">
          <w:rPr>
            <w:noProof/>
            <w:webHidden/>
          </w:rPr>
          <w:instrText xml:space="preserve"> PAGEREF _Toc518567929 \h </w:instrText>
        </w:r>
        <w:r w:rsidR="009764BA">
          <w:rPr>
            <w:noProof/>
            <w:webHidden/>
          </w:rPr>
        </w:r>
        <w:r w:rsidR="009764BA">
          <w:rPr>
            <w:noProof/>
            <w:webHidden/>
          </w:rPr>
          <w:fldChar w:fldCharType="separate"/>
        </w:r>
        <w:r w:rsidR="009764BA">
          <w:rPr>
            <w:noProof/>
            <w:webHidden/>
          </w:rPr>
          <w:t>135</w:t>
        </w:r>
        <w:r w:rsidR="009764BA">
          <w:rPr>
            <w:noProof/>
            <w:webHidden/>
          </w:rPr>
          <w:fldChar w:fldCharType="end"/>
        </w:r>
      </w:hyperlink>
    </w:p>
    <w:p w14:paraId="50017FF8" w14:textId="68F44D3D" w:rsidR="009764BA" w:rsidRDefault="00AC7B38">
      <w:pPr>
        <w:pStyle w:val="TOC4"/>
        <w:rPr>
          <w:rFonts w:eastAsiaTheme="minorEastAsia" w:cstheme="minorBidi"/>
          <w:noProof/>
          <w:sz w:val="22"/>
          <w:szCs w:val="22"/>
        </w:rPr>
      </w:pPr>
      <w:hyperlink w:anchor="_Toc518567930" w:history="1">
        <w:r w:rsidR="009764BA" w:rsidRPr="00880725">
          <w:rPr>
            <w:rStyle w:val="Hyperlink"/>
            <w:noProof/>
            <w:lang w:eastAsia="en-US"/>
          </w:rPr>
          <w:t>111.</w:t>
        </w:r>
        <w:r w:rsidR="009764BA">
          <w:rPr>
            <w:rFonts w:eastAsiaTheme="minorEastAsia" w:cstheme="minorBidi"/>
            <w:noProof/>
            <w:sz w:val="22"/>
            <w:szCs w:val="22"/>
          </w:rPr>
          <w:tab/>
        </w:r>
        <w:r w:rsidR="009764BA" w:rsidRPr="00880725">
          <w:rPr>
            <w:rStyle w:val="Hyperlink"/>
            <w:noProof/>
            <w:lang w:eastAsia="en-US"/>
          </w:rPr>
          <w:t>Supervision</w:t>
        </w:r>
        <w:r w:rsidR="009764BA">
          <w:rPr>
            <w:noProof/>
            <w:webHidden/>
          </w:rPr>
          <w:tab/>
        </w:r>
        <w:r w:rsidR="009764BA">
          <w:rPr>
            <w:noProof/>
            <w:webHidden/>
          </w:rPr>
          <w:fldChar w:fldCharType="begin"/>
        </w:r>
        <w:r w:rsidR="009764BA">
          <w:rPr>
            <w:noProof/>
            <w:webHidden/>
          </w:rPr>
          <w:instrText xml:space="preserve"> PAGEREF _Toc518567930 \h </w:instrText>
        </w:r>
        <w:r w:rsidR="009764BA">
          <w:rPr>
            <w:noProof/>
            <w:webHidden/>
          </w:rPr>
        </w:r>
        <w:r w:rsidR="009764BA">
          <w:rPr>
            <w:noProof/>
            <w:webHidden/>
          </w:rPr>
          <w:fldChar w:fldCharType="separate"/>
        </w:r>
        <w:r w:rsidR="009764BA">
          <w:rPr>
            <w:noProof/>
            <w:webHidden/>
          </w:rPr>
          <w:t>137</w:t>
        </w:r>
        <w:r w:rsidR="009764BA">
          <w:rPr>
            <w:noProof/>
            <w:webHidden/>
          </w:rPr>
          <w:fldChar w:fldCharType="end"/>
        </w:r>
      </w:hyperlink>
    </w:p>
    <w:p w14:paraId="64971C4B" w14:textId="35361159" w:rsidR="009764BA" w:rsidRDefault="00AC7B38">
      <w:pPr>
        <w:pStyle w:val="TOC4"/>
        <w:rPr>
          <w:rFonts w:eastAsiaTheme="minorEastAsia" w:cstheme="minorBidi"/>
          <w:noProof/>
          <w:sz w:val="22"/>
          <w:szCs w:val="22"/>
        </w:rPr>
      </w:pPr>
      <w:hyperlink w:anchor="_Toc518567931" w:history="1">
        <w:r w:rsidR="009764BA" w:rsidRPr="00880725">
          <w:rPr>
            <w:rStyle w:val="Hyperlink"/>
            <w:noProof/>
            <w:lang w:eastAsia="en-US"/>
          </w:rPr>
          <w:t>112.</w:t>
        </w:r>
        <w:r w:rsidR="009764BA">
          <w:rPr>
            <w:rFonts w:eastAsiaTheme="minorEastAsia" w:cstheme="minorBidi"/>
            <w:noProof/>
            <w:sz w:val="22"/>
            <w:szCs w:val="22"/>
          </w:rPr>
          <w:tab/>
        </w:r>
        <w:r w:rsidR="009764BA" w:rsidRPr="00880725">
          <w:rPr>
            <w:rStyle w:val="Hyperlink"/>
            <w:noProof/>
            <w:lang w:eastAsia="en-US"/>
          </w:rPr>
          <w:t>Other matters</w:t>
        </w:r>
        <w:r w:rsidR="009764BA">
          <w:rPr>
            <w:noProof/>
            <w:webHidden/>
          </w:rPr>
          <w:tab/>
        </w:r>
        <w:r w:rsidR="009764BA">
          <w:rPr>
            <w:noProof/>
            <w:webHidden/>
          </w:rPr>
          <w:fldChar w:fldCharType="begin"/>
        </w:r>
        <w:r w:rsidR="009764BA">
          <w:rPr>
            <w:noProof/>
            <w:webHidden/>
          </w:rPr>
          <w:instrText xml:space="preserve"> PAGEREF _Toc518567931 \h </w:instrText>
        </w:r>
        <w:r w:rsidR="009764BA">
          <w:rPr>
            <w:noProof/>
            <w:webHidden/>
          </w:rPr>
        </w:r>
        <w:r w:rsidR="009764BA">
          <w:rPr>
            <w:noProof/>
            <w:webHidden/>
          </w:rPr>
          <w:fldChar w:fldCharType="separate"/>
        </w:r>
        <w:r w:rsidR="009764BA">
          <w:rPr>
            <w:noProof/>
            <w:webHidden/>
          </w:rPr>
          <w:t>139</w:t>
        </w:r>
        <w:r w:rsidR="009764BA">
          <w:rPr>
            <w:noProof/>
            <w:webHidden/>
          </w:rPr>
          <w:fldChar w:fldCharType="end"/>
        </w:r>
      </w:hyperlink>
    </w:p>
    <w:p w14:paraId="142542DD" w14:textId="1CF395BD" w:rsidR="009764BA" w:rsidRDefault="00AC7B38">
      <w:pPr>
        <w:pStyle w:val="TOC3"/>
        <w:tabs>
          <w:tab w:val="right" w:pos="9836"/>
        </w:tabs>
        <w:rPr>
          <w:rFonts w:eastAsiaTheme="minorEastAsia" w:cstheme="minorBidi"/>
          <w:noProof/>
          <w:sz w:val="22"/>
          <w:szCs w:val="22"/>
        </w:rPr>
      </w:pPr>
      <w:hyperlink w:anchor="_Toc518567932" w:history="1">
        <w:r w:rsidR="009764BA" w:rsidRPr="00880725">
          <w:rPr>
            <w:rStyle w:val="Hyperlink"/>
            <w:noProof/>
            <w:lang w:eastAsia="en-US"/>
          </w:rPr>
          <w:t>Section B3.3 – Job Search Requirements</w:t>
        </w:r>
        <w:r w:rsidR="009764BA">
          <w:rPr>
            <w:noProof/>
            <w:webHidden/>
          </w:rPr>
          <w:tab/>
        </w:r>
        <w:r w:rsidR="009764BA">
          <w:rPr>
            <w:noProof/>
            <w:webHidden/>
          </w:rPr>
          <w:fldChar w:fldCharType="begin"/>
        </w:r>
        <w:r w:rsidR="009764BA">
          <w:rPr>
            <w:noProof/>
            <w:webHidden/>
          </w:rPr>
          <w:instrText xml:space="preserve"> PAGEREF _Toc518567932 \h </w:instrText>
        </w:r>
        <w:r w:rsidR="009764BA">
          <w:rPr>
            <w:noProof/>
            <w:webHidden/>
          </w:rPr>
        </w:r>
        <w:r w:rsidR="009764BA">
          <w:rPr>
            <w:noProof/>
            <w:webHidden/>
          </w:rPr>
          <w:fldChar w:fldCharType="separate"/>
        </w:r>
        <w:r w:rsidR="009764BA">
          <w:rPr>
            <w:noProof/>
            <w:webHidden/>
          </w:rPr>
          <w:t>139</w:t>
        </w:r>
        <w:r w:rsidR="009764BA">
          <w:rPr>
            <w:noProof/>
            <w:webHidden/>
          </w:rPr>
          <w:fldChar w:fldCharType="end"/>
        </w:r>
      </w:hyperlink>
    </w:p>
    <w:p w14:paraId="7482D50D" w14:textId="55537634" w:rsidR="009764BA" w:rsidRDefault="00AC7B38">
      <w:pPr>
        <w:pStyle w:val="TOC4"/>
        <w:rPr>
          <w:rStyle w:val="Hyperlink"/>
          <w:noProof/>
        </w:rPr>
      </w:pPr>
      <w:hyperlink w:anchor="_Toc518567933" w:history="1">
        <w:r w:rsidR="009764BA" w:rsidRPr="00880725">
          <w:rPr>
            <w:rStyle w:val="Hyperlink"/>
            <w:noProof/>
            <w:lang w:eastAsia="en-US"/>
          </w:rPr>
          <w:t>113.</w:t>
        </w:r>
        <w:r w:rsidR="009764BA">
          <w:rPr>
            <w:rFonts w:eastAsiaTheme="minorEastAsia" w:cstheme="minorBidi"/>
            <w:noProof/>
            <w:sz w:val="22"/>
            <w:szCs w:val="22"/>
          </w:rPr>
          <w:tab/>
        </w:r>
        <w:r w:rsidR="009764BA" w:rsidRPr="00880725">
          <w:rPr>
            <w:rStyle w:val="Hyperlink"/>
            <w:noProof/>
            <w:lang w:eastAsia="en-US"/>
          </w:rPr>
          <w:t>Job Search Requirements</w:t>
        </w:r>
        <w:r w:rsidR="009764BA">
          <w:rPr>
            <w:noProof/>
            <w:webHidden/>
          </w:rPr>
          <w:tab/>
        </w:r>
        <w:r w:rsidR="009764BA">
          <w:rPr>
            <w:noProof/>
            <w:webHidden/>
          </w:rPr>
          <w:fldChar w:fldCharType="begin"/>
        </w:r>
        <w:r w:rsidR="009764BA">
          <w:rPr>
            <w:noProof/>
            <w:webHidden/>
          </w:rPr>
          <w:instrText xml:space="preserve"> PAGEREF _Toc518567933 \h </w:instrText>
        </w:r>
        <w:r w:rsidR="009764BA">
          <w:rPr>
            <w:noProof/>
            <w:webHidden/>
          </w:rPr>
        </w:r>
        <w:r w:rsidR="009764BA">
          <w:rPr>
            <w:noProof/>
            <w:webHidden/>
          </w:rPr>
          <w:fldChar w:fldCharType="separate"/>
        </w:r>
        <w:r w:rsidR="009764BA">
          <w:rPr>
            <w:noProof/>
            <w:webHidden/>
          </w:rPr>
          <w:t>139</w:t>
        </w:r>
        <w:r w:rsidR="009764BA">
          <w:rPr>
            <w:noProof/>
            <w:webHidden/>
          </w:rPr>
          <w:fldChar w:fldCharType="end"/>
        </w:r>
      </w:hyperlink>
    </w:p>
    <w:p w14:paraId="7DEA8067" w14:textId="217C3D1E" w:rsidR="00F44A1F" w:rsidRPr="00F44A1F" w:rsidRDefault="00F44A1F" w:rsidP="00F44A1F">
      <w:pPr>
        <w:rPr>
          <w:rFonts w:eastAsiaTheme="minorEastAsia"/>
          <w:sz w:val="20"/>
        </w:rPr>
      </w:pPr>
      <w:r>
        <w:rPr>
          <w:rFonts w:eastAsiaTheme="minorEastAsia"/>
          <w:sz w:val="20"/>
        </w:rPr>
        <w:t xml:space="preserve">     Section B3.4 </w:t>
      </w:r>
      <w:r w:rsidRPr="00F44A1F">
        <w:rPr>
          <w:rFonts w:eastAsiaTheme="minorEastAsia"/>
          <w:sz w:val="20"/>
        </w:rPr>
        <w:t>–</w:t>
      </w:r>
      <w:r>
        <w:rPr>
          <w:rFonts w:eastAsiaTheme="minorEastAsia"/>
          <w:sz w:val="20"/>
        </w:rPr>
        <w:t xml:space="preserve"> Compliance Action </w:t>
      </w:r>
      <w:r>
        <w:rPr>
          <w:rFonts w:eastAsiaTheme="minorEastAsia"/>
          <w:sz w:val="20"/>
        </w:rPr>
        <w:tab/>
      </w:r>
      <w:r>
        <w:rPr>
          <w:rFonts w:eastAsiaTheme="minorEastAsia"/>
          <w:sz w:val="20"/>
        </w:rPr>
        <w:tab/>
      </w:r>
      <w:r>
        <w:rPr>
          <w:rFonts w:eastAsiaTheme="minorEastAsia"/>
          <w:sz w:val="20"/>
        </w:rPr>
        <w:tab/>
      </w:r>
      <w:r>
        <w:rPr>
          <w:rFonts w:eastAsiaTheme="minorEastAsia"/>
          <w:sz w:val="20"/>
        </w:rPr>
        <w:tab/>
      </w:r>
      <w:r>
        <w:rPr>
          <w:rFonts w:eastAsiaTheme="minorEastAsia"/>
          <w:sz w:val="20"/>
        </w:rPr>
        <w:tab/>
      </w:r>
      <w:r>
        <w:rPr>
          <w:rFonts w:eastAsiaTheme="minorEastAsia"/>
          <w:sz w:val="20"/>
        </w:rPr>
        <w:tab/>
      </w:r>
      <w:r>
        <w:rPr>
          <w:rFonts w:eastAsiaTheme="minorEastAsia"/>
          <w:sz w:val="20"/>
        </w:rPr>
        <w:tab/>
      </w:r>
      <w:r>
        <w:rPr>
          <w:rFonts w:eastAsiaTheme="minorEastAsia"/>
          <w:sz w:val="20"/>
        </w:rPr>
        <w:tab/>
      </w:r>
      <w:r>
        <w:rPr>
          <w:rFonts w:eastAsiaTheme="minorEastAsia"/>
          <w:sz w:val="20"/>
        </w:rPr>
        <w:tab/>
      </w:r>
      <w:r>
        <w:rPr>
          <w:rFonts w:eastAsiaTheme="minorEastAsia"/>
          <w:sz w:val="20"/>
        </w:rPr>
        <w:tab/>
        <w:t>140</w:t>
      </w:r>
    </w:p>
    <w:p w14:paraId="5A343979" w14:textId="7C5A7CE9" w:rsidR="009764BA" w:rsidRDefault="00AC7B38">
      <w:pPr>
        <w:pStyle w:val="TOC4"/>
        <w:rPr>
          <w:rFonts w:eastAsiaTheme="minorEastAsia" w:cstheme="minorBidi"/>
          <w:noProof/>
          <w:sz w:val="22"/>
          <w:szCs w:val="22"/>
        </w:rPr>
      </w:pPr>
      <w:hyperlink w:anchor="_Toc518567934" w:history="1">
        <w:r w:rsidR="009764BA" w:rsidRPr="00880725">
          <w:rPr>
            <w:rStyle w:val="Hyperlink"/>
            <w:noProof/>
          </w:rPr>
          <w:t>114.</w:t>
        </w:r>
        <w:r w:rsidR="009764BA">
          <w:rPr>
            <w:rFonts w:eastAsiaTheme="minorEastAsia" w:cstheme="minorBidi"/>
            <w:noProof/>
            <w:sz w:val="22"/>
            <w:szCs w:val="22"/>
          </w:rPr>
          <w:tab/>
        </w:r>
        <w:r w:rsidR="009764BA" w:rsidRPr="00880725">
          <w:rPr>
            <w:rStyle w:val="Hyperlink"/>
            <w:noProof/>
            <w:lang w:eastAsia="en-US"/>
          </w:rPr>
          <w:t>Compliance</w:t>
        </w:r>
        <w:r w:rsidR="009764BA" w:rsidRPr="00880725">
          <w:rPr>
            <w:rStyle w:val="Hyperlink"/>
            <w:noProof/>
          </w:rPr>
          <w:t xml:space="preserve"> Action – Mutual Obligation Failures</w:t>
        </w:r>
        <w:r w:rsidR="009764BA">
          <w:rPr>
            <w:noProof/>
            <w:webHidden/>
          </w:rPr>
          <w:tab/>
        </w:r>
        <w:r w:rsidR="009764BA">
          <w:rPr>
            <w:noProof/>
            <w:webHidden/>
          </w:rPr>
          <w:fldChar w:fldCharType="begin"/>
        </w:r>
        <w:r w:rsidR="009764BA">
          <w:rPr>
            <w:noProof/>
            <w:webHidden/>
          </w:rPr>
          <w:instrText xml:space="preserve"> PAGEREF _Toc518567934 \h </w:instrText>
        </w:r>
        <w:r w:rsidR="009764BA">
          <w:rPr>
            <w:noProof/>
            <w:webHidden/>
          </w:rPr>
        </w:r>
        <w:r w:rsidR="009764BA">
          <w:rPr>
            <w:noProof/>
            <w:webHidden/>
          </w:rPr>
          <w:fldChar w:fldCharType="separate"/>
        </w:r>
        <w:r w:rsidR="009764BA">
          <w:rPr>
            <w:noProof/>
            <w:webHidden/>
          </w:rPr>
          <w:t>140</w:t>
        </w:r>
        <w:r w:rsidR="009764BA">
          <w:rPr>
            <w:noProof/>
            <w:webHidden/>
          </w:rPr>
          <w:fldChar w:fldCharType="end"/>
        </w:r>
      </w:hyperlink>
    </w:p>
    <w:p w14:paraId="208DCA93" w14:textId="056E278C" w:rsidR="009764BA" w:rsidRDefault="00AC7B38">
      <w:pPr>
        <w:pStyle w:val="TOC4"/>
        <w:rPr>
          <w:rFonts w:eastAsiaTheme="minorEastAsia" w:cstheme="minorBidi"/>
          <w:noProof/>
          <w:sz w:val="22"/>
          <w:szCs w:val="22"/>
        </w:rPr>
      </w:pPr>
      <w:hyperlink w:anchor="_Toc518567935" w:history="1">
        <w:r w:rsidR="009764BA" w:rsidRPr="00880725">
          <w:rPr>
            <w:rStyle w:val="Hyperlink"/>
            <w:noProof/>
          </w:rPr>
          <w:t>115.</w:t>
        </w:r>
        <w:r w:rsidR="009764BA">
          <w:rPr>
            <w:rFonts w:eastAsiaTheme="minorEastAsia" w:cstheme="minorBidi"/>
            <w:noProof/>
            <w:sz w:val="22"/>
            <w:szCs w:val="22"/>
          </w:rPr>
          <w:tab/>
        </w:r>
        <w:r w:rsidR="009764BA" w:rsidRPr="00880725">
          <w:rPr>
            <w:rStyle w:val="Hyperlink"/>
            <w:noProof/>
          </w:rPr>
          <w:t>Compliance Action – Work Refusal Failures</w:t>
        </w:r>
        <w:r w:rsidR="009764BA">
          <w:rPr>
            <w:noProof/>
            <w:webHidden/>
          </w:rPr>
          <w:tab/>
        </w:r>
        <w:r w:rsidR="009764BA">
          <w:rPr>
            <w:noProof/>
            <w:webHidden/>
          </w:rPr>
          <w:fldChar w:fldCharType="begin"/>
        </w:r>
        <w:r w:rsidR="009764BA">
          <w:rPr>
            <w:noProof/>
            <w:webHidden/>
          </w:rPr>
          <w:instrText xml:space="preserve"> PAGEREF _Toc518567935 \h </w:instrText>
        </w:r>
        <w:r w:rsidR="009764BA">
          <w:rPr>
            <w:noProof/>
            <w:webHidden/>
          </w:rPr>
        </w:r>
        <w:r w:rsidR="009764BA">
          <w:rPr>
            <w:noProof/>
            <w:webHidden/>
          </w:rPr>
          <w:fldChar w:fldCharType="separate"/>
        </w:r>
        <w:r w:rsidR="009764BA">
          <w:rPr>
            <w:noProof/>
            <w:webHidden/>
          </w:rPr>
          <w:t>143</w:t>
        </w:r>
        <w:r w:rsidR="009764BA">
          <w:rPr>
            <w:noProof/>
            <w:webHidden/>
          </w:rPr>
          <w:fldChar w:fldCharType="end"/>
        </w:r>
      </w:hyperlink>
    </w:p>
    <w:p w14:paraId="7AA1274A" w14:textId="3812882E" w:rsidR="009764BA" w:rsidRDefault="00AC7B38">
      <w:pPr>
        <w:pStyle w:val="TOC4"/>
        <w:rPr>
          <w:rFonts w:eastAsiaTheme="minorEastAsia" w:cstheme="minorBidi"/>
          <w:noProof/>
          <w:sz w:val="22"/>
          <w:szCs w:val="22"/>
        </w:rPr>
      </w:pPr>
      <w:hyperlink w:anchor="_Toc518567936" w:history="1">
        <w:r w:rsidR="009764BA" w:rsidRPr="00880725">
          <w:rPr>
            <w:rStyle w:val="Hyperlink"/>
            <w:noProof/>
          </w:rPr>
          <w:t>116.</w:t>
        </w:r>
        <w:r w:rsidR="009764BA">
          <w:rPr>
            <w:rFonts w:eastAsiaTheme="minorEastAsia" w:cstheme="minorBidi"/>
            <w:noProof/>
            <w:sz w:val="22"/>
            <w:szCs w:val="22"/>
          </w:rPr>
          <w:tab/>
        </w:r>
        <w:r w:rsidR="009764BA" w:rsidRPr="00880725">
          <w:rPr>
            <w:rStyle w:val="Hyperlink"/>
            <w:noProof/>
          </w:rPr>
          <w:t>Compliance Action – Unemployment Failures</w:t>
        </w:r>
        <w:r w:rsidR="009764BA">
          <w:rPr>
            <w:noProof/>
            <w:webHidden/>
          </w:rPr>
          <w:tab/>
        </w:r>
        <w:r w:rsidR="009764BA">
          <w:rPr>
            <w:noProof/>
            <w:webHidden/>
          </w:rPr>
          <w:fldChar w:fldCharType="begin"/>
        </w:r>
        <w:r w:rsidR="009764BA">
          <w:rPr>
            <w:noProof/>
            <w:webHidden/>
          </w:rPr>
          <w:instrText xml:space="preserve"> PAGEREF _Toc518567936 \h </w:instrText>
        </w:r>
        <w:r w:rsidR="009764BA">
          <w:rPr>
            <w:noProof/>
            <w:webHidden/>
          </w:rPr>
        </w:r>
        <w:r w:rsidR="009764BA">
          <w:rPr>
            <w:noProof/>
            <w:webHidden/>
          </w:rPr>
          <w:fldChar w:fldCharType="separate"/>
        </w:r>
        <w:r w:rsidR="009764BA">
          <w:rPr>
            <w:noProof/>
            <w:webHidden/>
          </w:rPr>
          <w:t>144</w:t>
        </w:r>
        <w:r w:rsidR="009764BA">
          <w:rPr>
            <w:noProof/>
            <w:webHidden/>
          </w:rPr>
          <w:fldChar w:fldCharType="end"/>
        </w:r>
      </w:hyperlink>
    </w:p>
    <w:p w14:paraId="136D4370" w14:textId="1BA9C79D" w:rsidR="009764BA" w:rsidRDefault="00AC7B38">
      <w:pPr>
        <w:pStyle w:val="TOC4"/>
        <w:rPr>
          <w:rFonts w:eastAsiaTheme="minorEastAsia" w:cstheme="minorBidi"/>
          <w:noProof/>
          <w:sz w:val="22"/>
          <w:szCs w:val="22"/>
        </w:rPr>
      </w:pPr>
      <w:hyperlink w:anchor="_Toc518567937" w:history="1">
        <w:r w:rsidR="009764BA" w:rsidRPr="00880725">
          <w:rPr>
            <w:rStyle w:val="Hyperlink"/>
            <w:noProof/>
            <w:lang w:eastAsia="en-US"/>
          </w:rPr>
          <w:t>117.</w:t>
        </w:r>
        <w:r w:rsidR="009764BA">
          <w:rPr>
            <w:rFonts w:eastAsiaTheme="minorEastAsia" w:cstheme="minorBidi"/>
            <w:noProof/>
            <w:sz w:val="22"/>
            <w:szCs w:val="22"/>
          </w:rPr>
          <w:tab/>
        </w:r>
        <w:r w:rsidR="009764BA" w:rsidRPr="00880725">
          <w:rPr>
            <w:rStyle w:val="Hyperlink"/>
            <w:noProof/>
            <w:lang w:eastAsia="en-US"/>
          </w:rPr>
          <w:t>Non-compliance action for Disability Support Pension Recipients (Compulsory Requirements)</w:t>
        </w:r>
        <w:r w:rsidR="009764BA">
          <w:rPr>
            <w:noProof/>
            <w:webHidden/>
          </w:rPr>
          <w:tab/>
        </w:r>
        <w:r w:rsidR="009764BA">
          <w:rPr>
            <w:noProof/>
            <w:webHidden/>
          </w:rPr>
          <w:fldChar w:fldCharType="begin"/>
        </w:r>
        <w:r w:rsidR="009764BA">
          <w:rPr>
            <w:noProof/>
            <w:webHidden/>
          </w:rPr>
          <w:instrText xml:space="preserve"> PAGEREF _Toc518567937 \h </w:instrText>
        </w:r>
        <w:r w:rsidR="009764BA">
          <w:rPr>
            <w:noProof/>
            <w:webHidden/>
          </w:rPr>
        </w:r>
        <w:r w:rsidR="009764BA">
          <w:rPr>
            <w:noProof/>
            <w:webHidden/>
          </w:rPr>
          <w:fldChar w:fldCharType="separate"/>
        </w:r>
        <w:r w:rsidR="009764BA">
          <w:rPr>
            <w:noProof/>
            <w:webHidden/>
          </w:rPr>
          <w:t>145</w:t>
        </w:r>
        <w:r w:rsidR="009764BA">
          <w:rPr>
            <w:noProof/>
            <w:webHidden/>
          </w:rPr>
          <w:fldChar w:fldCharType="end"/>
        </w:r>
      </w:hyperlink>
    </w:p>
    <w:p w14:paraId="61C0D569" w14:textId="037129C6" w:rsidR="009764BA" w:rsidRDefault="00AC7B38">
      <w:pPr>
        <w:pStyle w:val="TOC4"/>
        <w:rPr>
          <w:rFonts w:eastAsiaTheme="minorEastAsia" w:cstheme="minorBidi"/>
          <w:noProof/>
          <w:sz w:val="22"/>
          <w:szCs w:val="22"/>
        </w:rPr>
      </w:pPr>
      <w:hyperlink w:anchor="_Toc518567938" w:history="1">
        <w:r w:rsidR="009764BA" w:rsidRPr="00880725">
          <w:rPr>
            <w:rStyle w:val="Hyperlink"/>
            <w:noProof/>
            <w:lang w:eastAsia="en-US"/>
          </w:rPr>
          <w:t>118.</w:t>
        </w:r>
        <w:r w:rsidR="009764BA">
          <w:rPr>
            <w:rFonts w:eastAsiaTheme="minorEastAsia" w:cstheme="minorBidi"/>
            <w:noProof/>
            <w:sz w:val="22"/>
            <w:szCs w:val="22"/>
          </w:rPr>
          <w:tab/>
        </w:r>
        <w:r w:rsidR="009764BA" w:rsidRPr="00880725">
          <w:rPr>
            <w:rStyle w:val="Hyperlink"/>
            <w:noProof/>
            <w:lang w:eastAsia="en-US"/>
          </w:rPr>
          <w:t>Delegate obligations</w:t>
        </w:r>
        <w:r w:rsidR="009764BA">
          <w:rPr>
            <w:noProof/>
            <w:webHidden/>
          </w:rPr>
          <w:tab/>
        </w:r>
        <w:r w:rsidR="009764BA">
          <w:rPr>
            <w:noProof/>
            <w:webHidden/>
          </w:rPr>
          <w:fldChar w:fldCharType="begin"/>
        </w:r>
        <w:r w:rsidR="009764BA">
          <w:rPr>
            <w:noProof/>
            <w:webHidden/>
          </w:rPr>
          <w:instrText xml:space="preserve"> PAGEREF _Toc518567938 \h </w:instrText>
        </w:r>
        <w:r w:rsidR="009764BA">
          <w:rPr>
            <w:noProof/>
            <w:webHidden/>
          </w:rPr>
        </w:r>
        <w:r w:rsidR="009764BA">
          <w:rPr>
            <w:noProof/>
            <w:webHidden/>
          </w:rPr>
          <w:fldChar w:fldCharType="separate"/>
        </w:r>
        <w:r w:rsidR="009764BA">
          <w:rPr>
            <w:noProof/>
            <w:webHidden/>
          </w:rPr>
          <w:t>146</w:t>
        </w:r>
        <w:r w:rsidR="009764BA">
          <w:rPr>
            <w:noProof/>
            <w:webHidden/>
          </w:rPr>
          <w:fldChar w:fldCharType="end"/>
        </w:r>
      </w:hyperlink>
    </w:p>
    <w:p w14:paraId="3DC8000D" w14:textId="22F599FB" w:rsidR="009764BA" w:rsidRDefault="00AC7B38">
      <w:pPr>
        <w:pStyle w:val="TOC4"/>
        <w:rPr>
          <w:rFonts w:eastAsiaTheme="minorEastAsia" w:cstheme="minorBidi"/>
          <w:noProof/>
          <w:sz w:val="22"/>
          <w:szCs w:val="22"/>
        </w:rPr>
      </w:pPr>
      <w:hyperlink w:anchor="_Toc518567939" w:history="1">
        <w:r w:rsidR="009764BA" w:rsidRPr="00880725">
          <w:rPr>
            <w:rStyle w:val="Hyperlink"/>
            <w:noProof/>
            <w:lang w:eastAsia="en-US"/>
          </w:rPr>
          <w:t>119.</w:t>
        </w:r>
        <w:r w:rsidR="009764BA">
          <w:rPr>
            <w:rFonts w:eastAsiaTheme="minorEastAsia" w:cstheme="minorBidi"/>
            <w:noProof/>
            <w:sz w:val="22"/>
            <w:szCs w:val="22"/>
          </w:rPr>
          <w:tab/>
        </w:r>
        <w:r w:rsidR="009764BA" w:rsidRPr="00880725">
          <w:rPr>
            <w:rStyle w:val="Hyperlink"/>
            <w:noProof/>
            <w:lang w:eastAsia="en-US"/>
          </w:rPr>
          <w:t>Transition to Targeted Compliance Framework</w:t>
        </w:r>
        <w:r w:rsidR="009764BA">
          <w:rPr>
            <w:noProof/>
            <w:webHidden/>
          </w:rPr>
          <w:tab/>
        </w:r>
        <w:r w:rsidR="009764BA">
          <w:rPr>
            <w:noProof/>
            <w:webHidden/>
          </w:rPr>
          <w:fldChar w:fldCharType="begin"/>
        </w:r>
        <w:r w:rsidR="009764BA">
          <w:rPr>
            <w:noProof/>
            <w:webHidden/>
          </w:rPr>
          <w:instrText xml:space="preserve"> PAGEREF _Toc518567939 \h </w:instrText>
        </w:r>
        <w:r w:rsidR="009764BA">
          <w:rPr>
            <w:noProof/>
            <w:webHidden/>
          </w:rPr>
        </w:r>
        <w:r w:rsidR="009764BA">
          <w:rPr>
            <w:noProof/>
            <w:webHidden/>
          </w:rPr>
          <w:fldChar w:fldCharType="separate"/>
        </w:r>
        <w:r w:rsidR="009764BA">
          <w:rPr>
            <w:noProof/>
            <w:webHidden/>
          </w:rPr>
          <w:t>146</w:t>
        </w:r>
        <w:r w:rsidR="009764BA">
          <w:rPr>
            <w:noProof/>
            <w:webHidden/>
          </w:rPr>
          <w:fldChar w:fldCharType="end"/>
        </w:r>
      </w:hyperlink>
    </w:p>
    <w:p w14:paraId="3CB6C392" w14:textId="4DC194A7" w:rsidR="009764BA" w:rsidRDefault="00AC7B38">
      <w:pPr>
        <w:pStyle w:val="TOC4"/>
        <w:rPr>
          <w:rFonts w:eastAsiaTheme="minorEastAsia" w:cstheme="minorBidi"/>
          <w:noProof/>
          <w:sz w:val="22"/>
          <w:szCs w:val="22"/>
        </w:rPr>
      </w:pPr>
      <w:hyperlink w:anchor="_Toc518567940" w:history="1">
        <w:r w:rsidR="009764BA" w:rsidRPr="00880725">
          <w:rPr>
            <w:rStyle w:val="Hyperlink"/>
            <w:noProof/>
            <w:lang w:eastAsia="en-US"/>
          </w:rPr>
          <w:t>120.</w:t>
        </w:r>
        <w:r w:rsidR="009764BA">
          <w:rPr>
            <w:rFonts w:eastAsiaTheme="minorEastAsia" w:cstheme="minorBidi"/>
            <w:noProof/>
            <w:sz w:val="22"/>
            <w:szCs w:val="22"/>
          </w:rPr>
          <w:tab/>
        </w:r>
        <w:r w:rsidR="009764BA" w:rsidRPr="00880725">
          <w:rPr>
            <w:rStyle w:val="Hyperlink"/>
            <w:noProof/>
            <w:lang w:eastAsia="en-US"/>
          </w:rPr>
          <w:t>Reserved</w:t>
        </w:r>
        <w:r w:rsidR="009764BA">
          <w:rPr>
            <w:noProof/>
            <w:webHidden/>
          </w:rPr>
          <w:tab/>
        </w:r>
        <w:r w:rsidR="009764BA">
          <w:rPr>
            <w:noProof/>
            <w:webHidden/>
          </w:rPr>
          <w:fldChar w:fldCharType="begin"/>
        </w:r>
        <w:r w:rsidR="009764BA">
          <w:rPr>
            <w:noProof/>
            <w:webHidden/>
          </w:rPr>
          <w:instrText xml:space="preserve"> PAGEREF _Toc518567940 \h </w:instrText>
        </w:r>
        <w:r w:rsidR="009764BA">
          <w:rPr>
            <w:noProof/>
            <w:webHidden/>
          </w:rPr>
        </w:r>
        <w:r w:rsidR="009764BA">
          <w:rPr>
            <w:noProof/>
            <w:webHidden/>
          </w:rPr>
          <w:fldChar w:fldCharType="separate"/>
        </w:r>
        <w:r w:rsidR="009764BA">
          <w:rPr>
            <w:noProof/>
            <w:webHidden/>
          </w:rPr>
          <w:t>146</w:t>
        </w:r>
        <w:r w:rsidR="009764BA">
          <w:rPr>
            <w:noProof/>
            <w:webHidden/>
          </w:rPr>
          <w:fldChar w:fldCharType="end"/>
        </w:r>
      </w:hyperlink>
    </w:p>
    <w:p w14:paraId="4A799181" w14:textId="733F37AF" w:rsidR="009764BA" w:rsidRDefault="00AC7B38">
      <w:pPr>
        <w:pStyle w:val="TOC4"/>
        <w:rPr>
          <w:rFonts w:eastAsiaTheme="minorEastAsia" w:cstheme="minorBidi"/>
          <w:noProof/>
          <w:sz w:val="22"/>
          <w:szCs w:val="22"/>
        </w:rPr>
      </w:pPr>
      <w:hyperlink w:anchor="_Toc518567941" w:history="1">
        <w:r w:rsidR="009764BA" w:rsidRPr="00880725">
          <w:rPr>
            <w:rStyle w:val="Hyperlink"/>
            <w:noProof/>
            <w:lang w:eastAsia="en-US"/>
          </w:rPr>
          <w:t>121.</w:t>
        </w:r>
        <w:r w:rsidR="009764BA">
          <w:rPr>
            <w:rFonts w:eastAsiaTheme="minorEastAsia" w:cstheme="minorBidi"/>
            <w:noProof/>
            <w:sz w:val="22"/>
            <w:szCs w:val="22"/>
          </w:rPr>
          <w:tab/>
        </w:r>
        <w:r w:rsidR="009764BA" w:rsidRPr="00880725">
          <w:rPr>
            <w:rStyle w:val="Hyperlink"/>
            <w:noProof/>
            <w:lang w:eastAsia="en-US"/>
          </w:rPr>
          <w:t>Reserved</w:t>
        </w:r>
        <w:r w:rsidR="009764BA">
          <w:rPr>
            <w:noProof/>
            <w:webHidden/>
          </w:rPr>
          <w:tab/>
        </w:r>
        <w:r w:rsidR="009764BA">
          <w:rPr>
            <w:noProof/>
            <w:webHidden/>
          </w:rPr>
          <w:fldChar w:fldCharType="begin"/>
        </w:r>
        <w:r w:rsidR="009764BA">
          <w:rPr>
            <w:noProof/>
            <w:webHidden/>
          </w:rPr>
          <w:instrText xml:space="preserve"> PAGEREF _Toc518567941 \h </w:instrText>
        </w:r>
        <w:r w:rsidR="009764BA">
          <w:rPr>
            <w:noProof/>
            <w:webHidden/>
          </w:rPr>
        </w:r>
        <w:r w:rsidR="009764BA">
          <w:rPr>
            <w:noProof/>
            <w:webHidden/>
          </w:rPr>
          <w:fldChar w:fldCharType="separate"/>
        </w:r>
        <w:r w:rsidR="009764BA">
          <w:rPr>
            <w:noProof/>
            <w:webHidden/>
          </w:rPr>
          <w:t>146</w:t>
        </w:r>
        <w:r w:rsidR="009764BA">
          <w:rPr>
            <w:noProof/>
            <w:webHidden/>
          </w:rPr>
          <w:fldChar w:fldCharType="end"/>
        </w:r>
      </w:hyperlink>
    </w:p>
    <w:p w14:paraId="34CFD70F" w14:textId="74506B62" w:rsidR="009764BA" w:rsidRDefault="00AC7B38">
      <w:pPr>
        <w:pStyle w:val="TOC2"/>
        <w:tabs>
          <w:tab w:val="right" w:pos="9836"/>
        </w:tabs>
        <w:rPr>
          <w:rFonts w:eastAsiaTheme="minorEastAsia" w:cstheme="minorBidi"/>
          <w:b w:val="0"/>
          <w:bCs w:val="0"/>
          <w:noProof/>
          <w:sz w:val="22"/>
          <w:szCs w:val="22"/>
        </w:rPr>
      </w:pPr>
      <w:hyperlink w:anchor="_Toc518567942" w:history="1">
        <w:r w:rsidR="009764BA" w:rsidRPr="00880725">
          <w:rPr>
            <w:rStyle w:val="Hyperlink"/>
            <w:noProof/>
            <w:lang w:eastAsia="en-US"/>
          </w:rPr>
          <w:t>CHAPTER B4 – PAYMENTS</w:t>
        </w:r>
        <w:r w:rsidR="009764BA">
          <w:rPr>
            <w:noProof/>
            <w:webHidden/>
          </w:rPr>
          <w:tab/>
        </w:r>
        <w:r w:rsidR="009764BA">
          <w:rPr>
            <w:noProof/>
            <w:webHidden/>
          </w:rPr>
          <w:fldChar w:fldCharType="begin"/>
        </w:r>
        <w:r w:rsidR="009764BA">
          <w:rPr>
            <w:noProof/>
            <w:webHidden/>
          </w:rPr>
          <w:instrText xml:space="preserve"> PAGEREF _Toc518567942 \h </w:instrText>
        </w:r>
        <w:r w:rsidR="009764BA">
          <w:rPr>
            <w:noProof/>
            <w:webHidden/>
          </w:rPr>
        </w:r>
        <w:r w:rsidR="009764BA">
          <w:rPr>
            <w:noProof/>
            <w:webHidden/>
          </w:rPr>
          <w:fldChar w:fldCharType="separate"/>
        </w:r>
        <w:r w:rsidR="009764BA">
          <w:rPr>
            <w:noProof/>
            <w:webHidden/>
          </w:rPr>
          <w:t>146</w:t>
        </w:r>
        <w:r w:rsidR="009764BA">
          <w:rPr>
            <w:noProof/>
            <w:webHidden/>
          </w:rPr>
          <w:fldChar w:fldCharType="end"/>
        </w:r>
      </w:hyperlink>
    </w:p>
    <w:p w14:paraId="247A2215" w14:textId="6CA84771" w:rsidR="009764BA" w:rsidRDefault="00AC7B38">
      <w:pPr>
        <w:pStyle w:val="TOC3"/>
        <w:tabs>
          <w:tab w:val="right" w:pos="9836"/>
        </w:tabs>
        <w:rPr>
          <w:rFonts w:eastAsiaTheme="minorEastAsia" w:cstheme="minorBidi"/>
          <w:noProof/>
          <w:sz w:val="22"/>
          <w:szCs w:val="22"/>
        </w:rPr>
      </w:pPr>
      <w:hyperlink w:anchor="_Toc518567943" w:history="1">
        <w:r w:rsidR="009764BA" w:rsidRPr="00880725">
          <w:rPr>
            <w:rStyle w:val="Hyperlink"/>
            <w:noProof/>
            <w:lang w:eastAsia="en-US"/>
          </w:rPr>
          <w:t>Section B4.1 – Payments</w:t>
        </w:r>
        <w:r w:rsidR="009764BA">
          <w:rPr>
            <w:noProof/>
            <w:webHidden/>
          </w:rPr>
          <w:tab/>
        </w:r>
        <w:r w:rsidR="009764BA">
          <w:rPr>
            <w:noProof/>
            <w:webHidden/>
          </w:rPr>
          <w:fldChar w:fldCharType="begin"/>
        </w:r>
        <w:r w:rsidR="009764BA">
          <w:rPr>
            <w:noProof/>
            <w:webHidden/>
          </w:rPr>
          <w:instrText xml:space="preserve"> PAGEREF _Toc518567943 \h </w:instrText>
        </w:r>
        <w:r w:rsidR="009764BA">
          <w:rPr>
            <w:noProof/>
            <w:webHidden/>
          </w:rPr>
        </w:r>
        <w:r w:rsidR="009764BA">
          <w:rPr>
            <w:noProof/>
            <w:webHidden/>
          </w:rPr>
          <w:fldChar w:fldCharType="separate"/>
        </w:r>
        <w:r w:rsidR="009764BA">
          <w:rPr>
            <w:noProof/>
            <w:webHidden/>
          </w:rPr>
          <w:t>146</w:t>
        </w:r>
        <w:r w:rsidR="009764BA">
          <w:rPr>
            <w:noProof/>
            <w:webHidden/>
          </w:rPr>
          <w:fldChar w:fldCharType="end"/>
        </w:r>
      </w:hyperlink>
    </w:p>
    <w:p w14:paraId="7C7A4BFA" w14:textId="06021CC6" w:rsidR="009764BA" w:rsidRDefault="00AC7B38">
      <w:pPr>
        <w:pStyle w:val="TOC4"/>
        <w:rPr>
          <w:rFonts w:eastAsiaTheme="minorEastAsia" w:cstheme="minorBidi"/>
          <w:noProof/>
          <w:sz w:val="22"/>
          <w:szCs w:val="22"/>
        </w:rPr>
      </w:pPr>
      <w:hyperlink w:anchor="_Toc518567944" w:history="1">
        <w:r w:rsidR="009764BA" w:rsidRPr="00880725">
          <w:rPr>
            <w:rStyle w:val="Hyperlink"/>
            <w:noProof/>
            <w:lang w:eastAsia="en-US"/>
          </w:rPr>
          <w:t>122.</w:t>
        </w:r>
        <w:r w:rsidR="009764BA">
          <w:rPr>
            <w:rFonts w:eastAsiaTheme="minorEastAsia" w:cstheme="minorBidi"/>
            <w:noProof/>
            <w:sz w:val="22"/>
            <w:szCs w:val="22"/>
          </w:rPr>
          <w:tab/>
        </w:r>
        <w:r w:rsidR="009764BA" w:rsidRPr="00880725">
          <w:rPr>
            <w:rStyle w:val="Hyperlink"/>
            <w:noProof/>
            <w:lang w:eastAsia="en-US"/>
          </w:rPr>
          <w:t>Advance Payments</w:t>
        </w:r>
        <w:r w:rsidR="009764BA">
          <w:rPr>
            <w:noProof/>
            <w:webHidden/>
          </w:rPr>
          <w:tab/>
        </w:r>
        <w:r w:rsidR="009764BA">
          <w:rPr>
            <w:noProof/>
            <w:webHidden/>
          </w:rPr>
          <w:fldChar w:fldCharType="begin"/>
        </w:r>
        <w:r w:rsidR="009764BA">
          <w:rPr>
            <w:noProof/>
            <w:webHidden/>
          </w:rPr>
          <w:instrText xml:space="preserve"> PAGEREF _Toc518567944 \h </w:instrText>
        </w:r>
        <w:r w:rsidR="009764BA">
          <w:rPr>
            <w:noProof/>
            <w:webHidden/>
          </w:rPr>
        </w:r>
        <w:r w:rsidR="009764BA">
          <w:rPr>
            <w:noProof/>
            <w:webHidden/>
          </w:rPr>
          <w:fldChar w:fldCharType="separate"/>
        </w:r>
        <w:r w:rsidR="009764BA">
          <w:rPr>
            <w:noProof/>
            <w:webHidden/>
          </w:rPr>
          <w:t>146</w:t>
        </w:r>
        <w:r w:rsidR="009764BA">
          <w:rPr>
            <w:noProof/>
            <w:webHidden/>
          </w:rPr>
          <w:fldChar w:fldCharType="end"/>
        </w:r>
      </w:hyperlink>
    </w:p>
    <w:p w14:paraId="7AC1B98A" w14:textId="087C797F" w:rsidR="009764BA" w:rsidRDefault="00AC7B38">
      <w:pPr>
        <w:pStyle w:val="TOC4"/>
        <w:rPr>
          <w:rFonts w:eastAsiaTheme="minorEastAsia" w:cstheme="minorBidi"/>
          <w:noProof/>
          <w:sz w:val="22"/>
          <w:szCs w:val="22"/>
        </w:rPr>
      </w:pPr>
      <w:hyperlink w:anchor="_Toc518567945" w:history="1">
        <w:r w:rsidR="009764BA" w:rsidRPr="00880725">
          <w:rPr>
            <w:rStyle w:val="Hyperlink"/>
            <w:noProof/>
            <w:lang w:eastAsia="en-US"/>
          </w:rPr>
          <w:t>123.</w:t>
        </w:r>
        <w:r w:rsidR="009764BA">
          <w:rPr>
            <w:rFonts w:eastAsiaTheme="minorEastAsia" w:cstheme="minorBidi"/>
            <w:noProof/>
            <w:sz w:val="22"/>
            <w:szCs w:val="22"/>
          </w:rPr>
          <w:tab/>
        </w:r>
        <w:r w:rsidR="009764BA" w:rsidRPr="00880725">
          <w:rPr>
            <w:rStyle w:val="Hyperlink"/>
            <w:noProof/>
            <w:lang w:eastAsia="en-US"/>
          </w:rPr>
          <w:t>Administration Fees</w:t>
        </w:r>
        <w:r w:rsidR="009764BA">
          <w:rPr>
            <w:noProof/>
            <w:webHidden/>
          </w:rPr>
          <w:tab/>
        </w:r>
        <w:r w:rsidR="009764BA">
          <w:rPr>
            <w:noProof/>
            <w:webHidden/>
          </w:rPr>
          <w:fldChar w:fldCharType="begin"/>
        </w:r>
        <w:r w:rsidR="009764BA">
          <w:rPr>
            <w:noProof/>
            <w:webHidden/>
          </w:rPr>
          <w:instrText xml:space="preserve"> PAGEREF _Toc518567945 \h </w:instrText>
        </w:r>
        <w:r w:rsidR="009764BA">
          <w:rPr>
            <w:noProof/>
            <w:webHidden/>
          </w:rPr>
        </w:r>
        <w:r w:rsidR="009764BA">
          <w:rPr>
            <w:noProof/>
            <w:webHidden/>
          </w:rPr>
          <w:fldChar w:fldCharType="separate"/>
        </w:r>
        <w:r w:rsidR="009764BA">
          <w:rPr>
            <w:noProof/>
            <w:webHidden/>
          </w:rPr>
          <w:t>147</w:t>
        </w:r>
        <w:r w:rsidR="009764BA">
          <w:rPr>
            <w:noProof/>
            <w:webHidden/>
          </w:rPr>
          <w:fldChar w:fldCharType="end"/>
        </w:r>
      </w:hyperlink>
    </w:p>
    <w:p w14:paraId="66BC1643" w14:textId="00556D95" w:rsidR="009764BA" w:rsidRDefault="00AC7B38" w:rsidP="00F44A1F">
      <w:pPr>
        <w:pStyle w:val="TOC4"/>
        <w:rPr>
          <w:rFonts w:eastAsiaTheme="minorEastAsia" w:cstheme="minorBidi"/>
          <w:noProof/>
          <w:sz w:val="22"/>
          <w:szCs w:val="22"/>
        </w:rPr>
      </w:pPr>
      <w:hyperlink w:anchor="_Toc518567946" w:history="1">
        <w:r w:rsidR="009764BA" w:rsidRPr="00880725">
          <w:rPr>
            <w:rStyle w:val="Hyperlink"/>
            <w:noProof/>
            <w:lang w:eastAsia="en-US"/>
          </w:rPr>
          <w:t>124.</w:t>
        </w:r>
        <w:r w:rsidR="009764BA">
          <w:rPr>
            <w:rFonts w:eastAsiaTheme="minorEastAsia" w:cstheme="minorBidi"/>
            <w:noProof/>
            <w:sz w:val="22"/>
            <w:szCs w:val="22"/>
          </w:rPr>
          <w:tab/>
        </w:r>
        <w:r w:rsidR="009764BA" w:rsidRPr="00880725">
          <w:rPr>
            <w:rStyle w:val="Hyperlink"/>
            <w:noProof/>
            <w:lang w:eastAsia="en-US"/>
          </w:rPr>
          <w:t>Work for the Dole Fees</w:t>
        </w:r>
        <w:r w:rsidR="009764BA">
          <w:rPr>
            <w:noProof/>
            <w:webHidden/>
          </w:rPr>
          <w:tab/>
        </w:r>
        <w:r w:rsidR="009764BA">
          <w:rPr>
            <w:noProof/>
            <w:webHidden/>
          </w:rPr>
          <w:fldChar w:fldCharType="begin"/>
        </w:r>
        <w:r w:rsidR="009764BA">
          <w:rPr>
            <w:noProof/>
            <w:webHidden/>
          </w:rPr>
          <w:instrText xml:space="preserve"> PAGEREF _Toc518567946 \h </w:instrText>
        </w:r>
        <w:r w:rsidR="009764BA">
          <w:rPr>
            <w:noProof/>
            <w:webHidden/>
          </w:rPr>
        </w:r>
        <w:r w:rsidR="009764BA">
          <w:rPr>
            <w:noProof/>
            <w:webHidden/>
          </w:rPr>
          <w:fldChar w:fldCharType="separate"/>
        </w:r>
        <w:r w:rsidR="009764BA">
          <w:rPr>
            <w:noProof/>
            <w:webHidden/>
          </w:rPr>
          <w:t>148</w:t>
        </w:r>
        <w:r w:rsidR="009764BA">
          <w:rPr>
            <w:noProof/>
            <w:webHidden/>
          </w:rPr>
          <w:fldChar w:fldCharType="end"/>
        </w:r>
      </w:hyperlink>
    </w:p>
    <w:p w14:paraId="58AEE6F9" w14:textId="39F560B7" w:rsidR="009764BA" w:rsidRDefault="00AC7B38">
      <w:pPr>
        <w:pStyle w:val="TOC4"/>
        <w:rPr>
          <w:rFonts w:eastAsiaTheme="minorEastAsia" w:cstheme="minorBidi"/>
          <w:noProof/>
          <w:sz w:val="22"/>
          <w:szCs w:val="22"/>
        </w:rPr>
      </w:pPr>
      <w:hyperlink w:anchor="_Toc518567948" w:history="1">
        <w:r w:rsidR="009764BA" w:rsidRPr="00880725">
          <w:rPr>
            <w:rStyle w:val="Hyperlink"/>
            <w:noProof/>
          </w:rPr>
          <w:t>124A. Work for the Dole Place Fees</w:t>
        </w:r>
        <w:r w:rsidR="009764BA">
          <w:rPr>
            <w:noProof/>
            <w:webHidden/>
          </w:rPr>
          <w:tab/>
        </w:r>
        <w:r w:rsidR="009764BA">
          <w:rPr>
            <w:noProof/>
            <w:webHidden/>
          </w:rPr>
          <w:fldChar w:fldCharType="begin"/>
        </w:r>
        <w:r w:rsidR="009764BA">
          <w:rPr>
            <w:noProof/>
            <w:webHidden/>
          </w:rPr>
          <w:instrText xml:space="preserve"> PAGEREF _Toc518567948 \h </w:instrText>
        </w:r>
        <w:r w:rsidR="009764BA">
          <w:rPr>
            <w:noProof/>
            <w:webHidden/>
          </w:rPr>
        </w:r>
        <w:r w:rsidR="009764BA">
          <w:rPr>
            <w:noProof/>
            <w:webHidden/>
          </w:rPr>
          <w:fldChar w:fldCharType="separate"/>
        </w:r>
        <w:r w:rsidR="009764BA">
          <w:rPr>
            <w:noProof/>
            <w:webHidden/>
          </w:rPr>
          <w:t>153</w:t>
        </w:r>
        <w:r w:rsidR="009764BA">
          <w:rPr>
            <w:noProof/>
            <w:webHidden/>
          </w:rPr>
          <w:fldChar w:fldCharType="end"/>
        </w:r>
      </w:hyperlink>
    </w:p>
    <w:p w14:paraId="48DFC81B" w14:textId="4DBC485F" w:rsidR="009764BA" w:rsidRDefault="00AC7B38">
      <w:pPr>
        <w:pStyle w:val="TOC4"/>
        <w:rPr>
          <w:rFonts w:eastAsiaTheme="minorEastAsia" w:cstheme="minorBidi"/>
          <w:noProof/>
          <w:sz w:val="22"/>
          <w:szCs w:val="22"/>
        </w:rPr>
      </w:pPr>
      <w:hyperlink w:anchor="_Toc518567949" w:history="1">
        <w:r w:rsidR="009764BA" w:rsidRPr="00880725">
          <w:rPr>
            <w:rStyle w:val="Hyperlink"/>
            <w:noProof/>
            <w:lang w:eastAsia="en-US"/>
          </w:rPr>
          <w:t>125.</w:t>
        </w:r>
        <w:r w:rsidR="009764BA">
          <w:rPr>
            <w:rFonts w:eastAsiaTheme="minorEastAsia" w:cstheme="minorBidi"/>
            <w:noProof/>
            <w:sz w:val="22"/>
            <w:szCs w:val="22"/>
          </w:rPr>
          <w:tab/>
        </w:r>
        <w:r w:rsidR="009764BA" w:rsidRPr="00880725">
          <w:rPr>
            <w:rStyle w:val="Hyperlink"/>
            <w:noProof/>
            <w:lang w:eastAsia="en-US"/>
          </w:rPr>
          <w:t>Outcome Payments</w:t>
        </w:r>
        <w:r w:rsidR="009764BA">
          <w:rPr>
            <w:noProof/>
            <w:webHidden/>
          </w:rPr>
          <w:tab/>
        </w:r>
        <w:r w:rsidR="009764BA">
          <w:rPr>
            <w:noProof/>
            <w:webHidden/>
          </w:rPr>
          <w:fldChar w:fldCharType="begin"/>
        </w:r>
        <w:r w:rsidR="009764BA">
          <w:rPr>
            <w:noProof/>
            <w:webHidden/>
          </w:rPr>
          <w:instrText xml:space="preserve"> PAGEREF _Toc518567949 \h </w:instrText>
        </w:r>
        <w:r w:rsidR="009764BA">
          <w:rPr>
            <w:noProof/>
            <w:webHidden/>
          </w:rPr>
        </w:r>
        <w:r w:rsidR="009764BA">
          <w:rPr>
            <w:noProof/>
            <w:webHidden/>
          </w:rPr>
          <w:fldChar w:fldCharType="separate"/>
        </w:r>
        <w:r w:rsidR="009764BA">
          <w:rPr>
            <w:noProof/>
            <w:webHidden/>
          </w:rPr>
          <w:t>153</w:t>
        </w:r>
        <w:r w:rsidR="009764BA">
          <w:rPr>
            <w:noProof/>
            <w:webHidden/>
          </w:rPr>
          <w:fldChar w:fldCharType="end"/>
        </w:r>
      </w:hyperlink>
    </w:p>
    <w:p w14:paraId="4C0C91FE" w14:textId="3AFCD55F" w:rsidR="009764BA" w:rsidRDefault="00AC7B38">
      <w:pPr>
        <w:pStyle w:val="TOC4"/>
        <w:rPr>
          <w:rFonts w:eastAsiaTheme="minorEastAsia" w:cstheme="minorBidi"/>
          <w:noProof/>
          <w:sz w:val="22"/>
          <w:szCs w:val="22"/>
        </w:rPr>
      </w:pPr>
      <w:hyperlink w:anchor="_Toc518567950" w:history="1">
        <w:r w:rsidR="009764BA" w:rsidRPr="00880725">
          <w:rPr>
            <w:rStyle w:val="Hyperlink"/>
            <w:noProof/>
            <w:lang w:eastAsia="en-US"/>
          </w:rPr>
          <w:t>126.</w:t>
        </w:r>
        <w:r w:rsidR="009764BA">
          <w:rPr>
            <w:rFonts w:eastAsiaTheme="minorEastAsia" w:cstheme="minorBidi"/>
            <w:noProof/>
            <w:sz w:val="22"/>
            <w:szCs w:val="22"/>
          </w:rPr>
          <w:tab/>
        </w:r>
        <w:r w:rsidR="009764BA" w:rsidRPr="00880725">
          <w:rPr>
            <w:rStyle w:val="Hyperlink"/>
            <w:noProof/>
            <w:lang w:eastAsia="en-US"/>
          </w:rPr>
          <w:t>Mid-term Fee increase</w:t>
        </w:r>
        <w:r w:rsidR="009764BA">
          <w:rPr>
            <w:noProof/>
            <w:webHidden/>
          </w:rPr>
          <w:tab/>
        </w:r>
        <w:r w:rsidR="009764BA">
          <w:rPr>
            <w:noProof/>
            <w:webHidden/>
          </w:rPr>
          <w:fldChar w:fldCharType="begin"/>
        </w:r>
        <w:r w:rsidR="009764BA">
          <w:rPr>
            <w:noProof/>
            <w:webHidden/>
          </w:rPr>
          <w:instrText xml:space="preserve"> PAGEREF _Toc518567950 \h </w:instrText>
        </w:r>
        <w:r w:rsidR="009764BA">
          <w:rPr>
            <w:noProof/>
            <w:webHidden/>
          </w:rPr>
        </w:r>
        <w:r w:rsidR="009764BA">
          <w:rPr>
            <w:noProof/>
            <w:webHidden/>
          </w:rPr>
          <w:fldChar w:fldCharType="separate"/>
        </w:r>
        <w:r w:rsidR="009764BA">
          <w:rPr>
            <w:noProof/>
            <w:webHidden/>
          </w:rPr>
          <w:t>158</w:t>
        </w:r>
        <w:r w:rsidR="009764BA">
          <w:rPr>
            <w:noProof/>
            <w:webHidden/>
          </w:rPr>
          <w:fldChar w:fldCharType="end"/>
        </w:r>
      </w:hyperlink>
    </w:p>
    <w:p w14:paraId="1949A37A" w14:textId="5DF48F79" w:rsidR="009764BA" w:rsidRDefault="00AC7B38">
      <w:pPr>
        <w:pStyle w:val="TOC1"/>
        <w:tabs>
          <w:tab w:val="right" w:pos="9836"/>
        </w:tabs>
        <w:rPr>
          <w:rFonts w:asciiTheme="minorHAnsi" w:eastAsiaTheme="minorEastAsia" w:hAnsiTheme="minorHAnsi" w:cstheme="minorBidi"/>
          <w:b w:val="0"/>
          <w:bCs w:val="0"/>
          <w:caps w:val="0"/>
          <w:noProof/>
          <w:sz w:val="22"/>
          <w:szCs w:val="22"/>
        </w:rPr>
      </w:pPr>
      <w:hyperlink w:anchor="_Toc518567951" w:history="1">
        <w:r w:rsidR="009764BA" w:rsidRPr="00880725">
          <w:rPr>
            <w:rStyle w:val="Hyperlink"/>
            <w:noProof/>
            <w:lang w:eastAsia="en-US"/>
          </w:rPr>
          <w:t>PART C - NEW ENTERPRISE INCENTIVE SCHEME SERVICES</w:t>
        </w:r>
        <w:r w:rsidR="009764BA">
          <w:rPr>
            <w:noProof/>
            <w:webHidden/>
          </w:rPr>
          <w:tab/>
        </w:r>
        <w:r w:rsidR="009764BA">
          <w:rPr>
            <w:noProof/>
            <w:webHidden/>
          </w:rPr>
          <w:fldChar w:fldCharType="begin"/>
        </w:r>
        <w:r w:rsidR="009764BA">
          <w:rPr>
            <w:noProof/>
            <w:webHidden/>
          </w:rPr>
          <w:instrText xml:space="preserve"> PAGEREF _Toc518567951 \h </w:instrText>
        </w:r>
        <w:r w:rsidR="009764BA">
          <w:rPr>
            <w:noProof/>
            <w:webHidden/>
          </w:rPr>
        </w:r>
        <w:r w:rsidR="009764BA">
          <w:rPr>
            <w:noProof/>
            <w:webHidden/>
          </w:rPr>
          <w:fldChar w:fldCharType="separate"/>
        </w:r>
        <w:r w:rsidR="009764BA">
          <w:rPr>
            <w:noProof/>
            <w:webHidden/>
          </w:rPr>
          <w:t>172</w:t>
        </w:r>
        <w:r w:rsidR="009764BA">
          <w:rPr>
            <w:noProof/>
            <w:webHidden/>
          </w:rPr>
          <w:fldChar w:fldCharType="end"/>
        </w:r>
      </w:hyperlink>
    </w:p>
    <w:p w14:paraId="39114FDE" w14:textId="5AF7E1FC" w:rsidR="009764BA" w:rsidRDefault="00AC7B38">
      <w:pPr>
        <w:pStyle w:val="TOC2"/>
        <w:tabs>
          <w:tab w:val="right" w:pos="9836"/>
        </w:tabs>
        <w:rPr>
          <w:rFonts w:eastAsiaTheme="minorEastAsia" w:cstheme="minorBidi"/>
          <w:b w:val="0"/>
          <w:bCs w:val="0"/>
          <w:noProof/>
          <w:sz w:val="22"/>
          <w:szCs w:val="22"/>
        </w:rPr>
      </w:pPr>
      <w:hyperlink w:anchor="_Toc518567952" w:history="1">
        <w:r w:rsidR="009764BA" w:rsidRPr="00880725">
          <w:rPr>
            <w:rStyle w:val="Hyperlink"/>
            <w:noProof/>
            <w:lang w:eastAsia="en-US"/>
          </w:rPr>
          <w:t>CHAPTER C1 – NEIS SERVICES</w:t>
        </w:r>
        <w:r w:rsidR="009764BA">
          <w:rPr>
            <w:noProof/>
            <w:webHidden/>
          </w:rPr>
          <w:tab/>
        </w:r>
        <w:r w:rsidR="009764BA">
          <w:rPr>
            <w:noProof/>
            <w:webHidden/>
          </w:rPr>
          <w:fldChar w:fldCharType="begin"/>
        </w:r>
        <w:r w:rsidR="009764BA">
          <w:rPr>
            <w:noProof/>
            <w:webHidden/>
          </w:rPr>
          <w:instrText xml:space="preserve"> PAGEREF _Toc518567952 \h </w:instrText>
        </w:r>
        <w:r w:rsidR="009764BA">
          <w:rPr>
            <w:noProof/>
            <w:webHidden/>
          </w:rPr>
        </w:r>
        <w:r w:rsidR="009764BA">
          <w:rPr>
            <w:noProof/>
            <w:webHidden/>
          </w:rPr>
          <w:fldChar w:fldCharType="separate"/>
        </w:r>
        <w:r w:rsidR="009764BA">
          <w:rPr>
            <w:noProof/>
            <w:webHidden/>
          </w:rPr>
          <w:t>172</w:t>
        </w:r>
        <w:r w:rsidR="009764BA">
          <w:rPr>
            <w:noProof/>
            <w:webHidden/>
          </w:rPr>
          <w:fldChar w:fldCharType="end"/>
        </w:r>
      </w:hyperlink>
    </w:p>
    <w:p w14:paraId="6831DB9A" w14:textId="6514DA48" w:rsidR="009764BA" w:rsidRDefault="00AC7B38">
      <w:pPr>
        <w:pStyle w:val="TOC4"/>
        <w:rPr>
          <w:rFonts w:eastAsiaTheme="minorEastAsia" w:cstheme="minorBidi"/>
          <w:noProof/>
          <w:sz w:val="22"/>
          <w:szCs w:val="22"/>
        </w:rPr>
      </w:pPr>
      <w:hyperlink w:anchor="_Toc518567953" w:history="1">
        <w:r w:rsidR="009764BA" w:rsidRPr="00880725">
          <w:rPr>
            <w:rStyle w:val="Hyperlink"/>
            <w:noProof/>
            <w:lang w:eastAsia="en-US"/>
          </w:rPr>
          <w:t>127.</w:t>
        </w:r>
        <w:r w:rsidR="009764BA">
          <w:rPr>
            <w:rFonts w:eastAsiaTheme="minorEastAsia" w:cstheme="minorBidi"/>
            <w:noProof/>
            <w:sz w:val="22"/>
            <w:szCs w:val="22"/>
          </w:rPr>
          <w:tab/>
        </w:r>
        <w:r w:rsidR="009764BA" w:rsidRPr="00880725">
          <w:rPr>
            <w:rStyle w:val="Hyperlink"/>
            <w:noProof/>
            <w:lang w:eastAsia="en-US"/>
          </w:rPr>
          <w:t>General</w:t>
        </w:r>
        <w:r w:rsidR="009764BA">
          <w:rPr>
            <w:noProof/>
            <w:webHidden/>
          </w:rPr>
          <w:tab/>
        </w:r>
        <w:r w:rsidR="009764BA">
          <w:rPr>
            <w:noProof/>
            <w:webHidden/>
          </w:rPr>
          <w:fldChar w:fldCharType="begin"/>
        </w:r>
        <w:r w:rsidR="009764BA">
          <w:rPr>
            <w:noProof/>
            <w:webHidden/>
          </w:rPr>
          <w:instrText xml:space="preserve"> PAGEREF _Toc518567953 \h </w:instrText>
        </w:r>
        <w:r w:rsidR="009764BA">
          <w:rPr>
            <w:noProof/>
            <w:webHidden/>
          </w:rPr>
        </w:r>
        <w:r w:rsidR="009764BA">
          <w:rPr>
            <w:noProof/>
            <w:webHidden/>
          </w:rPr>
          <w:fldChar w:fldCharType="separate"/>
        </w:r>
        <w:r w:rsidR="009764BA">
          <w:rPr>
            <w:noProof/>
            <w:webHidden/>
          </w:rPr>
          <w:t>172</w:t>
        </w:r>
        <w:r w:rsidR="009764BA">
          <w:rPr>
            <w:noProof/>
            <w:webHidden/>
          </w:rPr>
          <w:fldChar w:fldCharType="end"/>
        </w:r>
      </w:hyperlink>
    </w:p>
    <w:p w14:paraId="5BC2889F" w14:textId="09299657" w:rsidR="009764BA" w:rsidRDefault="00AC7B38">
      <w:pPr>
        <w:pStyle w:val="TOC4"/>
        <w:rPr>
          <w:rFonts w:eastAsiaTheme="minorEastAsia" w:cstheme="minorBidi"/>
          <w:noProof/>
          <w:sz w:val="22"/>
          <w:szCs w:val="22"/>
        </w:rPr>
      </w:pPr>
      <w:hyperlink w:anchor="_Toc518567954" w:history="1">
        <w:r w:rsidR="009764BA" w:rsidRPr="00880725">
          <w:rPr>
            <w:rStyle w:val="Hyperlink"/>
            <w:noProof/>
            <w:lang w:eastAsia="en-US"/>
          </w:rPr>
          <w:t>128.</w:t>
        </w:r>
        <w:r w:rsidR="009764BA">
          <w:rPr>
            <w:rFonts w:eastAsiaTheme="minorEastAsia" w:cstheme="minorBidi"/>
            <w:noProof/>
            <w:sz w:val="22"/>
            <w:szCs w:val="22"/>
          </w:rPr>
          <w:tab/>
        </w:r>
        <w:r w:rsidR="009764BA" w:rsidRPr="00880725">
          <w:rPr>
            <w:rStyle w:val="Hyperlink"/>
            <w:noProof/>
            <w:lang w:eastAsia="en-US"/>
          </w:rPr>
          <w:t>NEIS Services for NEIS Prospective Participants</w:t>
        </w:r>
        <w:r w:rsidR="009764BA">
          <w:rPr>
            <w:noProof/>
            <w:webHidden/>
          </w:rPr>
          <w:tab/>
        </w:r>
        <w:r w:rsidR="009764BA">
          <w:rPr>
            <w:noProof/>
            <w:webHidden/>
          </w:rPr>
          <w:fldChar w:fldCharType="begin"/>
        </w:r>
        <w:r w:rsidR="009764BA">
          <w:rPr>
            <w:noProof/>
            <w:webHidden/>
          </w:rPr>
          <w:instrText xml:space="preserve"> PAGEREF _Toc518567954 \h </w:instrText>
        </w:r>
        <w:r w:rsidR="009764BA">
          <w:rPr>
            <w:noProof/>
            <w:webHidden/>
          </w:rPr>
        </w:r>
        <w:r w:rsidR="009764BA">
          <w:rPr>
            <w:noProof/>
            <w:webHidden/>
          </w:rPr>
          <w:fldChar w:fldCharType="separate"/>
        </w:r>
        <w:r w:rsidR="009764BA">
          <w:rPr>
            <w:noProof/>
            <w:webHidden/>
          </w:rPr>
          <w:t>173</w:t>
        </w:r>
        <w:r w:rsidR="009764BA">
          <w:rPr>
            <w:noProof/>
            <w:webHidden/>
          </w:rPr>
          <w:fldChar w:fldCharType="end"/>
        </w:r>
      </w:hyperlink>
    </w:p>
    <w:p w14:paraId="51002842" w14:textId="4B47DE2D" w:rsidR="009764BA" w:rsidRDefault="00AC7B38">
      <w:pPr>
        <w:pStyle w:val="TOC4"/>
        <w:rPr>
          <w:rFonts w:eastAsiaTheme="minorEastAsia" w:cstheme="minorBidi"/>
          <w:noProof/>
          <w:sz w:val="22"/>
          <w:szCs w:val="22"/>
        </w:rPr>
      </w:pPr>
      <w:hyperlink w:anchor="_Toc518567955" w:history="1">
        <w:r w:rsidR="009764BA" w:rsidRPr="00880725">
          <w:rPr>
            <w:rStyle w:val="Hyperlink"/>
            <w:noProof/>
            <w:lang w:eastAsia="en-US"/>
          </w:rPr>
          <w:t>129.</w:t>
        </w:r>
        <w:r w:rsidR="009764BA">
          <w:rPr>
            <w:rFonts w:eastAsiaTheme="minorEastAsia" w:cstheme="minorBidi"/>
            <w:noProof/>
            <w:sz w:val="22"/>
            <w:szCs w:val="22"/>
          </w:rPr>
          <w:tab/>
        </w:r>
        <w:r w:rsidR="009764BA" w:rsidRPr="00880725">
          <w:rPr>
            <w:rStyle w:val="Hyperlink"/>
            <w:noProof/>
            <w:lang w:eastAsia="en-US"/>
          </w:rPr>
          <w:t>NEIS Services for NEIS Participants</w:t>
        </w:r>
        <w:r w:rsidR="009764BA">
          <w:rPr>
            <w:noProof/>
            <w:webHidden/>
          </w:rPr>
          <w:tab/>
        </w:r>
        <w:r w:rsidR="009764BA">
          <w:rPr>
            <w:noProof/>
            <w:webHidden/>
          </w:rPr>
          <w:fldChar w:fldCharType="begin"/>
        </w:r>
        <w:r w:rsidR="009764BA">
          <w:rPr>
            <w:noProof/>
            <w:webHidden/>
          </w:rPr>
          <w:instrText xml:space="preserve"> PAGEREF _Toc518567955 \h </w:instrText>
        </w:r>
        <w:r w:rsidR="009764BA">
          <w:rPr>
            <w:noProof/>
            <w:webHidden/>
          </w:rPr>
        </w:r>
        <w:r w:rsidR="009764BA">
          <w:rPr>
            <w:noProof/>
            <w:webHidden/>
          </w:rPr>
          <w:fldChar w:fldCharType="separate"/>
        </w:r>
        <w:r w:rsidR="009764BA">
          <w:rPr>
            <w:noProof/>
            <w:webHidden/>
          </w:rPr>
          <w:t>174</w:t>
        </w:r>
        <w:r w:rsidR="009764BA">
          <w:rPr>
            <w:noProof/>
            <w:webHidden/>
          </w:rPr>
          <w:fldChar w:fldCharType="end"/>
        </w:r>
      </w:hyperlink>
    </w:p>
    <w:p w14:paraId="0E15466B" w14:textId="37A4604B" w:rsidR="009764BA" w:rsidRDefault="00AC7B38">
      <w:pPr>
        <w:pStyle w:val="TOC4"/>
        <w:rPr>
          <w:rFonts w:eastAsiaTheme="minorEastAsia" w:cstheme="minorBidi"/>
          <w:noProof/>
          <w:sz w:val="22"/>
          <w:szCs w:val="22"/>
        </w:rPr>
      </w:pPr>
      <w:hyperlink w:anchor="_Toc518567956" w:history="1">
        <w:r w:rsidR="009764BA" w:rsidRPr="00880725">
          <w:rPr>
            <w:rStyle w:val="Hyperlink"/>
            <w:noProof/>
            <w:lang w:eastAsia="en-US"/>
          </w:rPr>
          <w:t>130.</w:t>
        </w:r>
        <w:r w:rsidR="009764BA">
          <w:rPr>
            <w:rFonts w:eastAsiaTheme="minorEastAsia" w:cstheme="minorBidi"/>
            <w:noProof/>
            <w:sz w:val="22"/>
            <w:szCs w:val="22"/>
          </w:rPr>
          <w:tab/>
        </w:r>
        <w:r w:rsidR="009764BA" w:rsidRPr="00880725">
          <w:rPr>
            <w:rStyle w:val="Hyperlink"/>
            <w:noProof/>
            <w:lang w:eastAsia="en-US"/>
          </w:rPr>
          <w:t>NEIS Fees</w:t>
        </w:r>
        <w:r w:rsidR="009764BA">
          <w:rPr>
            <w:noProof/>
            <w:webHidden/>
          </w:rPr>
          <w:tab/>
        </w:r>
        <w:r w:rsidR="009764BA">
          <w:rPr>
            <w:noProof/>
            <w:webHidden/>
          </w:rPr>
          <w:fldChar w:fldCharType="begin"/>
        </w:r>
        <w:r w:rsidR="009764BA">
          <w:rPr>
            <w:noProof/>
            <w:webHidden/>
          </w:rPr>
          <w:instrText xml:space="preserve"> PAGEREF _Toc518567956 \h </w:instrText>
        </w:r>
        <w:r w:rsidR="009764BA">
          <w:rPr>
            <w:noProof/>
            <w:webHidden/>
          </w:rPr>
        </w:r>
        <w:r w:rsidR="009764BA">
          <w:rPr>
            <w:noProof/>
            <w:webHidden/>
          </w:rPr>
          <w:fldChar w:fldCharType="separate"/>
        </w:r>
        <w:r w:rsidR="009764BA">
          <w:rPr>
            <w:noProof/>
            <w:webHidden/>
          </w:rPr>
          <w:t>176</w:t>
        </w:r>
        <w:r w:rsidR="009764BA">
          <w:rPr>
            <w:noProof/>
            <w:webHidden/>
          </w:rPr>
          <w:fldChar w:fldCharType="end"/>
        </w:r>
      </w:hyperlink>
    </w:p>
    <w:p w14:paraId="613B3390" w14:textId="5C8436E9" w:rsidR="009764BA" w:rsidRDefault="00AC7B38">
      <w:pPr>
        <w:pStyle w:val="TOC4"/>
        <w:rPr>
          <w:rFonts w:eastAsiaTheme="minorEastAsia" w:cstheme="minorBidi"/>
          <w:noProof/>
          <w:sz w:val="22"/>
          <w:szCs w:val="22"/>
        </w:rPr>
      </w:pPr>
      <w:hyperlink w:anchor="_Toc518567957" w:history="1">
        <w:r w:rsidR="009764BA" w:rsidRPr="00880725">
          <w:rPr>
            <w:rStyle w:val="Hyperlink"/>
            <w:noProof/>
            <w:lang w:eastAsia="en-US"/>
          </w:rPr>
          <w:t>131.</w:t>
        </w:r>
        <w:r w:rsidR="009764BA">
          <w:rPr>
            <w:rFonts w:eastAsiaTheme="minorEastAsia" w:cstheme="minorBidi"/>
            <w:noProof/>
            <w:sz w:val="22"/>
            <w:szCs w:val="22"/>
          </w:rPr>
          <w:tab/>
        </w:r>
        <w:r w:rsidR="009764BA" w:rsidRPr="00880725">
          <w:rPr>
            <w:rStyle w:val="Hyperlink"/>
            <w:noProof/>
            <w:lang w:eastAsia="en-US"/>
          </w:rPr>
          <w:t>NEIS Key Performance Indicators</w:t>
        </w:r>
        <w:r w:rsidR="009764BA">
          <w:rPr>
            <w:noProof/>
            <w:webHidden/>
          </w:rPr>
          <w:tab/>
        </w:r>
        <w:r w:rsidR="009764BA">
          <w:rPr>
            <w:noProof/>
            <w:webHidden/>
          </w:rPr>
          <w:fldChar w:fldCharType="begin"/>
        </w:r>
        <w:r w:rsidR="009764BA">
          <w:rPr>
            <w:noProof/>
            <w:webHidden/>
          </w:rPr>
          <w:instrText xml:space="preserve"> PAGEREF _Toc518567957 \h </w:instrText>
        </w:r>
        <w:r w:rsidR="009764BA">
          <w:rPr>
            <w:noProof/>
            <w:webHidden/>
          </w:rPr>
        </w:r>
        <w:r w:rsidR="009764BA">
          <w:rPr>
            <w:noProof/>
            <w:webHidden/>
          </w:rPr>
          <w:fldChar w:fldCharType="separate"/>
        </w:r>
        <w:r w:rsidR="009764BA">
          <w:rPr>
            <w:noProof/>
            <w:webHidden/>
          </w:rPr>
          <w:t>177</w:t>
        </w:r>
        <w:r w:rsidR="009764BA">
          <w:rPr>
            <w:noProof/>
            <w:webHidden/>
          </w:rPr>
          <w:fldChar w:fldCharType="end"/>
        </w:r>
      </w:hyperlink>
    </w:p>
    <w:p w14:paraId="3735FA19" w14:textId="538C4495" w:rsidR="009764BA" w:rsidRDefault="00AC7B38">
      <w:pPr>
        <w:pStyle w:val="TOC4"/>
        <w:rPr>
          <w:rFonts w:eastAsiaTheme="minorEastAsia" w:cstheme="minorBidi"/>
          <w:noProof/>
          <w:sz w:val="22"/>
          <w:szCs w:val="22"/>
        </w:rPr>
      </w:pPr>
      <w:hyperlink w:anchor="_Toc518567958" w:history="1">
        <w:r w:rsidR="009764BA" w:rsidRPr="00880725">
          <w:rPr>
            <w:rStyle w:val="Hyperlink"/>
            <w:noProof/>
            <w:lang w:eastAsia="en-US"/>
          </w:rPr>
          <w:t>132.</w:t>
        </w:r>
        <w:r w:rsidR="009764BA">
          <w:rPr>
            <w:rFonts w:eastAsiaTheme="minorEastAsia" w:cstheme="minorBidi"/>
            <w:noProof/>
            <w:sz w:val="22"/>
            <w:szCs w:val="22"/>
          </w:rPr>
          <w:tab/>
        </w:r>
        <w:r w:rsidR="009764BA" w:rsidRPr="00880725">
          <w:rPr>
            <w:rStyle w:val="Hyperlink"/>
            <w:noProof/>
            <w:lang w:eastAsia="en-US"/>
          </w:rPr>
          <w:t>Action about performance</w:t>
        </w:r>
        <w:r w:rsidR="009764BA">
          <w:rPr>
            <w:noProof/>
            <w:webHidden/>
          </w:rPr>
          <w:tab/>
        </w:r>
        <w:r w:rsidR="009764BA">
          <w:rPr>
            <w:noProof/>
            <w:webHidden/>
          </w:rPr>
          <w:fldChar w:fldCharType="begin"/>
        </w:r>
        <w:r w:rsidR="009764BA">
          <w:rPr>
            <w:noProof/>
            <w:webHidden/>
          </w:rPr>
          <w:instrText xml:space="preserve"> PAGEREF _Toc518567958 \h </w:instrText>
        </w:r>
        <w:r w:rsidR="009764BA">
          <w:rPr>
            <w:noProof/>
            <w:webHidden/>
          </w:rPr>
        </w:r>
        <w:r w:rsidR="009764BA">
          <w:rPr>
            <w:noProof/>
            <w:webHidden/>
          </w:rPr>
          <w:fldChar w:fldCharType="separate"/>
        </w:r>
        <w:r w:rsidR="009764BA">
          <w:rPr>
            <w:noProof/>
            <w:webHidden/>
          </w:rPr>
          <w:t>177</w:t>
        </w:r>
        <w:r w:rsidR="009764BA">
          <w:rPr>
            <w:noProof/>
            <w:webHidden/>
          </w:rPr>
          <w:fldChar w:fldCharType="end"/>
        </w:r>
      </w:hyperlink>
    </w:p>
    <w:p w14:paraId="2CC8624E" w14:textId="6BA80511" w:rsidR="009764BA" w:rsidRDefault="00AC7B38">
      <w:pPr>
        <w:pStyle w:val="TOC4"/>
        <w:rPr>
          <w:rFonts w:eastAsiaTheme="minorEastAsia" w:cstheme="minorBidi"/>
          <w:noProof/>
          <w:sz w:val="22"/>
          <w:szCs w:val="22"/>
        </w:rPr>
      </w:pPr>
      <w:hyperlink w:anchor="_Toc518567959" w:history="1">
        <w:r w:rsidR="009764BA" w:rsidRPr="00880725">
          <w:rPr>
            <w:rStyle w:val="Hyperlink"/>
            <w:noProof/>
            <w:lang w:eastAsia="en-US"/>
          </w:rPr>
          <w:t>133.</w:t>
        </w:r>
        <w:r w:rsidR="009764BA">
          <w:rPr>
            <w:rFonts w:eastAsiaTheme="minorEastAsia" w:cstheme="minorBidi"/>
            <w:noProof/>
            <w:sz w:val="22"/>
            <w:szCs w:val="22"/>
          </w:rPr>
          <w:tab/>
        </w:r>
        <w:r w:rsidR="009764BA" w:rsidRPr="00880725">
          <w:rPr>
            <w:rStyle w:val="Hyperlink"/>
            <w:noProof/>
            <w:lang w:eastAsia="en-US"/>
          </w:rPr>
          <w:t>Transfers of NEIS Prospective Participants and NEIS Participants to or from the NEIS Provider</w:t>
        </w:r>
        <w:r w:rsidR="009764BA">
          <w:rPr>
            <w:noProof/>
            <w:webHidden/>
          </w:rPr>
          <w:tab/>
        </w:r>
        <w:r w:rsidR="009764BA">
          <w:rPr>
            <w:noProof/>
            <w:webHidden/>
          </w:rPr>
          <w:fldChar w:fldCharType="begin"/>
        </w:r>
        <w:r w:rsidR="009764BA">
          <w:rPr>
            <w:noProof/>
            <w:webHidden/>
          </w:rPr>
          <w:instrText xml:space="preserve"> PAGEREF _Toc518567959 \h </w:instrText>
        </w:r>
        <w:r w:rsidR="009764BA">
          <w:rPr>
            <w:noProof/>
            <w:webHidden/>
          </w:rPr>
        </w:r>
        <w:r w:rsidR="009764BA">
          <w:rPr>
            <w:noProof/>
            <w:webHidden/>
          </w:rPr>
          <w:fldChar w:fldCharType="separate"/>
        </w:r>
        <w:r w:rsidR="009764BA">
          <w:rPr>
            <w:noProof/>
            <w:webHidden/>
          </w:rPr>
          <w:t>178</w:t>
        </w:r>
        <w:r w:rsidR="009764BA">
          <w:rPr>
            <w:noProof/>
            <w:webHidden/>
          </w:rPr>
          <w:fldChar w:fldCharType="end"/>
        </w:r>
      </w:hyperlink>
    </w:p>
    <w:p w14:paraId="1E702048" w14:textId="7D097769" w:rsidR="009764BA" w:rsidRDefault="00AC7B38">
      <w:pPr>
        <w:pStyle w:val="TOC1"/>
        <w:tabs>
          <w:tab w:val="right" w:pos="9836"/>
        </w:tabs>
        <w:rPr>
          <w:rFonts w:asciiTheme="minorHAnsi" w:eastAsiaTheme="minorEastAsia" w:hAnsiTheme="minorHAnsi" w:cstheme="minorBidi"/>
          <w:b w:val="0"/>
          <w:bCs w:val="0"/>
          <w:caps w:val="0"/>
          <w:noProof/>
          <w:sz w:val="22"/>
          <w:szCs w:val="22"/>
        </w:rPr>
      </w:pPr>
      <w:hyperlink w:anchor="_Toc518567960" w:history="1">
        <w:r w:rsidR="009764BA" w:rsidRPr="00880725">
          <w:rPr>
            <w:rStyle w:val="Hyperlink"/>
            <w:noProof/>
            <w:lang w:eastAsia="en-US"/>
          </w:rPr>
          <w:t>PART D - HARVEST LABOUR SERVICES</w:t>
        </w:r>
        <w:r w:rsidR="009764BA">
          <w:rPr>
            <w:noProof/>
            <w:webHidden/>
          </w:rPr>
          <w:tab/>
        </w:r>
        <w:r w:rsidR="009764BA">
          <w:rPr>
            <w:noProof/>
            <w:webHidden/>
          </w:rPr>
          <w:fldChar w:fldCharType="begin"/>
        </w:r>
        <w:r w:rsidR="009764BA">
          <w:rPr>
            <w:noProof/>
            <w:webHidden/>
          </w:rPr>
          <w:instrText xml:space="preserve"> PAGEREF _Toc518567960 \h </w:instrText>
        </w:r>
        <w:r w:rsidR="009764BA">
          <w:rPr>
            <w:noProof/>
            <w:webHidden/>
          </w:rPr>
        </w:r>
        <w:r w:rsidR="009764BA">
          <w:rPr>
            <w:noProof/>
            <w:webHidden/>
          </w:rPr>
          <w:fldChar w:fldCharType="separate"/>
        </w:r>
        <w:r w:rsidR="009764BA">
          <w:rPr>
            <w:noProof/>
            <w:webHidden/>
          </w:rPr>
          <w:t>180</w:t>
        </w:r>
        <w:r w:rsidR="009764BA">
          <w:rPr>
            <w:noProof/>
            <w:webHidden/>
          </w:rPr>
          <w:fldChar w:fldCharType="end"/>
        </w:r>
      </w:hyperlink>
    </w:p>
    <w:p w14:paraId="4E932ABE" w14:textId="0AE18F1D" w:rsidR="009764BA" w:rsidRDefault="00AC7B38">
      <w:pPr>
        <w:pStyle w:val="TOC2"/>
        <w:tabs>
          <w:tab w:val="right" w:pos="9836"/>
        </w:tabs>
        <w:rPr>
          <w:rFonts w:eastAsiaTheme="minorEastAsia" w:cstheme="minorBidi"/>
          <w:b w:val="0"/>
          <w:bCs w:val="0"/>
          <w:noProof/>
          <w:sz w:val="22"/>
          <w:szCs w:val="22"/>
        </w:rPr>
      </w:pPr>
      <w:hyperlink w:anchor="_Toc518567961" w:history="1">
        <w:r w:rsidR="009764BA" w:rsidRPr="00880725">
          <w:rPr>
            <w:rStyle w:val="Hyperlink"/>
            <w:noProof/>
            <w:lang w:eastAsia="en-US"/>
          </w:rPr>
          <w:t>CHAPTER D1 – Harvest Labour Services</w:t>
        </w:r>
        <w:r w:rsidR="009764BA">
          <w:rPr>
            <w:noProof/>
            <w:webHidden/>
          </w:rPr>
          <w:tab/>
        </w:r>
        <w:r w:rsidR="009764BA">
          <w:rPr>
            <w:noProof/>
            <w:webHidden/>
          </w:rPr>
          <w:fldChar w:fldCharType="begin"/>
        </w:r>
        <w:r w:rsidR="009764BA">
          <w:rPr>
            <w:noProof/>
            <w:webHidden/>
          </w:rPr>
          <w:instrText xml:space="preserve"> PAGEREF _Toc518567961 \h </w:instrText>
        </w:r>
        <w:r w:rsidR="009764BA">
          <w:rPr>
            <w:noProof/>
            <w:webHidden/>
          </w:rPr>
        </w:r>
        <w:r w:rsidR="009764BA">
          <w:rPr>
            <w:noProof/>
            <w:webHidden/>
          </w:rPr>
          <w:fldChar w:fldCharType="separate"/>
        </w:r>
        <w:r w:rsidR="009764BA">
          <w:rPr>
            <w:noProof/>
            <w:webHidden/>
          </w:rPr>
          <w:t>180</w:t>
        </w:r>
        <w:r w:rsidR="009764BA">
          <w:rPr>
            <w:noProof/>
            <w:webHidden/>
          </w:rPr>
          <w:fldChar w:fldCharType="end"/>
        </w:r>
      </w:hyperlink>
    </w:p>
    <w:p w14:paraId="7EDBAAE3" w14:textId="1305586A" w:rsidR="009764BA" w:rsidRDefault="00AC7B38">
      <w:pPr>
        <w:pStyle w:val="TOC4"/>
        <w:rPr>
          <w:rFonts w:eastAsiaTheme="minorEastAsia" w:cstheme="minorBidi"/>
          <w:noProof/>
          <w:sz w:val="22"/>
          <w:szCs w:val="22"/>
        </w:rPr>
      </w:pPr>
      <w:hyperlink w:anchor="_Toc518567962" w:history="1">
        <w:r w:rsidR="009764BA" w:rsidRPr="00880725">
          <w:rPr>
            <w:rStyle w:val="Hyperlink"/>
            <w:noProof/>
            <w:lang w:eastAsia="en-US"/>
          </w:rPr>
          <w:t>134.</w:t>
        </w:r>
        <w:r w:rsidR="009764BA">
          <w:rPr>
            <w:rFonts w:eastAsiaTheme="minorEastAsia" w:cstheme="minorBidi"/>
            <w:noProof/>
            <w:sz w:val="22"/>
            <w:szCs w:val="22"/>
          </w:rPr>
          <w:tab/>
        </w:r>
        <w:r w:rsidR="009764BA" w:rsidRPr="00880725">
          <w:rPr>
            <w:rStyle w:val="Hyperlink"/>
            <w:noProof/>
            <w:lang w:eastAsia="en-US"/>
          </w:rPr>
          <w:t>Harvest Labour Services</w:t>
        </w:r>
        <w:r w:rsidR="009764BA">
          <w:rPr>
            <w:noProof/>
            <w:webHidden/>
          </w:rPr>
          <w:tab/>
        </w:r>
        <w:r w:rsidR="009764BA">
          <w:rPr>
            <w:noProof/>
            <w:webHidden/>
          </w:rPr>
          <w:fldChar w:fldCharType="begin"/>
        </w:r>
        <w:r w:rsidR="009764BA">
          <w:rPr>
            <w:noProof/>
            <w:webHidden/>
          </w:rPr>
          <w:instrText xml:space="preserve"> PAGEREF _Toc518567962 \h </w:instrText>
        </w:r>
        <w:r w:rsidR="009764BA">
          <w:rPr>
            <w:noProof/>
            <w:webHidden/>
          </w:rPr>
        </w:r>
        <w:r w:rsidR="009764BA">
          <w:rPr>
            <w:noProof/>
            <w:webHidden/>
          </w:rPr>
          <w:fldChar w:fldCharType="separate"/>
        </w:r>
        <w:r w:rsidR="009764BA">
          <w:rPr>
            <w:noProof/>
            <w:webHidden/>
          </w:rPr>
          <w:t>180</w:t>
        </w:r>
        <w:r w:rsidR="009764BA">
          <w:rPr>
            <w:noProof/>
            <w:webHidden/>
          </w:rPr>
          <w:fldChar w:fldCharType="end"/>
        </w:r>
      </w:hyperlink>
    </w:p>
    <w:p w14:paraId="4C37CDEF" w14:textId="190B6518" w:rsidR="009764BA" w:rsidRDefault="00AC7B38">
      <w:pPr>
        <w:pStyle w:val="TOC4"/>
        <w:rPr>
          <w:rFonts w:eastAsiaTheme="minorEastAsia" w:cstheme="minorBidi"/>
          <w:noProof/>
          <w:sz w:val="22"/>
          <w:szCs w:val="22"/>
        </w:rPr>
      </w:pPr>
      <w:hyperlink w:anchor="_Toc518567963" w:history="1">
        <w:r w:rsidR="009764BA" w:rsidRPr="00880725">
          <w:rPr>
            <w:rStyle w:val="Hyperlink"/>
            <w:noProof/>
            <w:lang w:eastAsia="en-US"/>
          </w:rPr>
          <w:t>135.</w:t>
        </w:r>
        <w:r w:rsidR="009764BA">
          <w:rPr>
            <w:rFonts w:eastAsiaTheme="minorEastAsia" w:cstheme="minorBidi"/>
            <w:noProof/>
            <w:sz w:val="22"/>
            <w:szCs w:val="22"/>
          </w:rPr>
          <w:tab/>
        </w:r>
        <w:r w:rsidR="009764BA" w:rsidRPr="00880725">
          <w:rPr>
            <w:rStyle w:val="Hyperlink"/>
            <w:noProof/>
            <w:lang w:eastAsia="en-US"/>
          </w:rPr>
          <w:t>Harvest Labour Services - Fees</w:t>
        </w:r>
        <w:r w:rsidR="009764BA">
          <w:rPr>
            <w:noProof/>
            <w:webHidden/>
          </w:rPr>
          <w:tab/>
        </w:r>
        <w:r w:rsidR="009764BA">
          <w:rPr>
            <w:noProof/>
            <w:webHidden/>
          </w:rPr>
          <w:fldChar w:fldCharType="begin"/>
        </w:r>
        <w:r w:rsidR="009764BA">
          <w:rPr>
            <w:noProof/>
            <w:webHidden/>
          </w:rPr>
          <w:instrText xml:space="preserve"> PAGEREF _Toc518567963 \h </w:instrText>
        </w:r>
        <w:r w:rsidR="009764BA">
          <w:rPr>
            <w:noProof/>
            <w:webHidden/>
          </w:rPr>
        </w:r>
        <w:r w:rsidR="009764BA">
          <w:rPr>
            <w:noProof/>
            <w:webHidden/>
          </w:rPr>
          <w:fldChar w:fldCharType="separate"/>
        </w:r>
        <w:r w:rsidR="009764BA">
          <w:rPr>
            <w:noProof/>
            <w:webHidden/>
          </w:rPr>
          <w:t>181</w:t>
        </w:r>
        <w:r w:rsidR="009764BA">
          <w:rPr>
            <w:noProof/>
            <w:webHidden/>
          </w:rPr>
          <w:fldChar w:fldCharType="end"/>
        </w:r>
      </w:hyperlink>
    </w:p>
    <w:p w14:paraId="13E43340" w14:textId="2AE21B48" w:rsidR="009764BA" w:rsidRDefault="00AC7B38">
      <w:pPr>
        <w:pStyle w:val="TOC1"/>
        <w:tabs>
          <w:tab w:val="right" w:pos="9836"/>
        </w:tabs>
        <w:rPr>
          <w:rFonts w:asciiTheme="minorHAnsi" w:eastAsiaTheme="minorEastAsia" w:hAnsiTheme="minorHAnsi" w:cstheme="minorBidi"/>
          <w:b w:val="0"/>
          <w:bCs w:val="0"/>
          <w:caps w:val="0"/>
          <w:noProof/>
          <w:sz w:val="22"/>
          <w:szCs w:val="22"/>
        </w:rPr>
      </w:pPr>
      <w:hyperlink w:anchor="_Toc518567964" w:history="1">
        <w:r w:rsidR="009764BA" w:rsidRPr="00880725">
          <w:rPr>
            <w:rStyle w:val="Hyperlink"/>
            <w:noProof/>
            <w:lang w:eastAsia="en-US"/>
          </w:rPr>
          <w:t>PART E – NATIONAL HARVEST LABOUR INFORMATION SERVICE</w:t>
        </w:r>
        <w:r w:rsidR="009764BA">
          <w:rPr>
            <w:noProof/>
            <w:webHidden/>
          </w:rPr>
          <w:tab/>
        </w:r>
        <w:r w:rsidR="009764BA">
          <w:rPr>
            <w:noProof/>
            <w:webHidden/>
          </w:rPr>
          <w:fldChar w:fldCharType="begin"/>
        </w:r>
        <w:r w:rsidR="009764BA">
          <w:rPr>
            <w:noProof/>
            <w:webHidden/>
          </w:rPr>
          <w:instrText xml:space="preserve"> PAGEREF _Toc518567964 \h </w:instrText>
        </w:r>
        <w:r w:rsidR="009764BA">
          <w:rPr>
            <w:noProof/>
            <w:webHidden/>
          </w:rPr>
        </w:r>
        <w:r w:rsidR="009764BA">
          <w:rPr>
            <w:noProof/>
            <w:webHidden/>
          </w:rPr>
          <w:fldChar w:fldCharType="separate"/>
        </w:r>
        <w:r w:rsidR="009764BA">
          <w:rPr>
            <w:noProof/>
            <w:webHidden/>
          </w:rPr>
          <w:t>183</w:t>
        </w:r>
        <w:r w:rsidR="009764BA">
          <w:rPr>
            <w:noProof/>
            <w:webHidden/>
          </w:rPr>
          <w:fldChar w:fldCharType="end"/>
        </w:r>
      </w:hyperlink>
    </w:p>
    <w:p w14:paraId="348EE788" w14:textId="7A68F601" w:rsidR="009764BA" w:rsidRDefault="00AC7B38">
      <w:pPr>
        <w:pStyle w:val="TOC2"/>
        <w:tabs>
          <w:tab w:val="right" w:pos="9836"/>
        </w:tabs>
        <w:rPr>
          <w:rFonts w:eastAsiaTheme="minorEastAsia" w:cstheme="minorBidi"/>
          <w:b w:val="0"/>
          <w:bCs w:val="0"/>
          <w:noProof/>
          <w:sz w:val="22"/>
          <w:szCs w:val="22"/>
        </w:rPr>
      </w:pPr>
      <w:hyperlink w:anchor="_Toc518567965" w:history="1">
        <w:r w:rsidR="009764BA" w:rsidRPr="00880725">
          <w:rPr>
            <w:rStyle w:val="Hyperlink"/>
            <w:noProof/>
            <w:lang w:eastAsia="en-US"/>
          </w:rPr>
          <w:t>CHAPTER E1 – National Harvest Labour Information Service</w:t>
        </w:r>
        <w:r w:rsidR="009764BA">
          <w:rPr>
            <w:noProof/>
            <w:webHidden/>
          </w:rPr>
          <w:tab/>
        </w:r>
        <w:r w:rsidR="009764BA">
          <w:rPr>
            <w:noProof/>
            <w:webHidden/>
          </w:rPr>
          <w:fldChar w:fldCharType="begin"/>
        </w:r>
        <w:r w:rsidR="009764BA">
          <w:rPr>
            <w:noProof/>
            <w:webHidden/>
          </w:rPr>
          <w:instrText xml:space="preserve"> PAGEREF _Toc518567965 \h </w:instrText>
        </w:r>
        <w:r w:rsidR="009764BA">
          <w:rPr>
            <w:noProof/>
            <w:webHidden/>
          </w:rPr>
        </w:r>
        <w:r w:rsidR="009764BA">
          <w:rPr>
            <w:noProof/>
            <w:webHidden/>
          </w:rPr>
          <w:fldChar w:fldCharType="separate"/>
        </w:r>
        <w:r w:rsidR="009764BA">
          <w:rPr>
            <w:noProof/>
            <w:webHidden/>
          </w:rPr>
          <w:t>183</w:t>
        </w:r>
        <w:r w:rsidR="009764BA">
          <w:rPr>
            <w:noProof/>
            <w:webHidden/>
          </w:rPr>
          <w:fldChar w:fldCharType="end"/>
        </w:r>
      </w:hyperlink>
    </w:p>
    <w:p w14:paraId="6955189B" w14:textId="192E6D6D" w:rsidR="009764BA" w:rsidRDefault="00AC7B38">
      <w:pPr>
        <w:pStyle w:val="TOC4"/>
        <w:rPr>
          <w:rFonts w:eastAsiaTheme="minorEastAsia" w:cstheme="minorBidi"/>
          <w:noProof/>
          <w:sz w:val="22"/>
          <w:szCs w:val="22"/>
        </w:rPr>
      </w:pPr>
      <w:hyperlink w:anchor="_Toc518567966" w:history="1">
        <w:r w:rsidR="009764BA" w:rsidRPr="00880725">
          <w:rPr>
            <w:rStyle w:val="Hyperlink"/>
            <w:noProof/>
            <w:lang w:eastAsia="en-US"/>
          </w:rPr>
          <w:t>136.</w:t>
        </w:r>
        <w:r w:rsidR="009764BA">
          <w:rPr>
            <w:rFonts w:eastAsiaTheme="minorEastAsia" w:cstheme="minorBidi"/>
            <w:noProof/>
            <w:sz w:val="22"/>
            <w:szCs w:val="22"/>
          </w:rPr>
          <w:tab/>
        </w:r>
        <w:r w:rsidR="009764BA" w:rsidRPr="00880725">
          <w:rPr>
            <w:rStyle w:val="Hyperlink"/>
            <w:noProof/>
            <w:lang w:eastAsia="en-US"/>
          </w:rPr>
          <w:t>National Harvest Labour Information Service</w:t>
        </w:r>
        <w:r w:rsidR="009764BA">
          <w:rPr>
            <w:noProof/>
            <w:webHidden/>
          </w:rPr>
          <w:tab/>
        </w:r>
        <w:r w:rsidR="009764BA">
          <w:rPr>
            <w:noProof/>
            <w:webHidden/>
          </w:rPr>
          <w:fldChar w:fldCharType="begin"/>
        </w:r>
        <w:r w:rsidR="009764BA">
          <w:rPr>
            <w:noProof/>
            <w:webHidden/>
          </w:rPr>
          <w:instrText xml:space="preserve"> PAGEREF _Toc518567966 \h </w:instrText>
        </w:r>
        <w:r w:rsidR="009764BA">
          <w:rPr>
            <w:noProof/>
            <w:webHidden/>
          </w:rPr>
        </w:r>
        <w:r w:rsidR="009764BA">
          <w:rPr>
            <w:noProof/>
            <w:webHidden/>
          </w:rPr>
          <w:fldChar w:fldCharType="separate"/>
        </w:r>
        <w:r w:rsidR="009764BA">
          <w:rPr>
            <w:noProof/>
            <w:webHidden/>
          </w:rPr>
          <w:t>183</w:t>
        </w:r>
        <w:r w:rsidR="009764BA">
          <w:rPr>
            <w:noProof/>
            <w:webHidden/>
          </w:rPr>
          <w:fldChar w:fldCharType="end"/>
        </w:r>
      </w:hyperlink>
    </w:p>
    <w:p w14:paraId="009DE81A" w14:textId="12201DD1" w:rsidR="009764BA" w:rsidRDefault="00AC7B38">
      <w:pPr>
        <w:pStyle w:val="TOC4"/>
        <w:rPr>
          <w:rFonts w:eastAsiaTheme="minorEastAsia" w:cstheme="minorBidi"/>
          <w:noProof/>
          <w:sz w:val="22"/>
          <w:szCs w:val="22"/>
        </w:rPr>
      </w:pPr>
      <w:hyperlink w:anchor="_Toc518567967" w:history="1">
        <w:r w:rsidR="009764BA" w:rsidRPr="00880725">
          <w:rPr>
            <w:rStyle w:val="Hyperlink"/>
            <w:noProof/>
            <w:lang w:eastAsia="en-US"/>
          </w:rPr>
          <w:t>137.</w:t>
        </w:r>
        <w:r w:rsidR="009764BA">
          <w:rPr>
            <w:rFonts w:eastAsiaTheme="minorEastAsia" w:cstheme="minorBidi"/>
            <w:noProof/>
            <w:sz w:val="22"/>
            <w:szCs w:val="22"/>
          </w:rPr>
          <w:tab/>
        </w:r>
        <w:r w:rsidR="009764BA" w:rsidRPr="00880725">
          <w:rPr>
            <w:rStyle w:val="Hyperlink"/>
            <w:noProof/>
            <w:lang w:eastAsia="en-US"/>
          </w:rPr>
          <w:t>National Harvest Labour Information Service – Fees</w:t>
        </w:r>
        <w:r w:rsidR="009764BA">
          <w:rPr>
            <w:noProof/>
            <w:webHidden/>
          </w:rPr>
          <w:tab/>
        </w:r>
        <w:r w:rsidR="009764BA">
          <w:rPr>
            <w:noProof/>
            <w:webHidden/>
          </w:rPr>
          <w:fldChar w:fldCharType="begin"/>
        </w:r>
        <w:r w:rsidR="009764BA">
          <w:rPr>
            <w:noProof/>
            <w:webHidden/>
          </w:rPr>
          <w:instrText xml:space="preserve"> PAGEREF _Toc518567967 \h </w:instrText>
        </w:r>
        <w:r w:rsidR="009764BA">
          <w:rPr>
            <w:noProof/>
            <w:webHidden/>
          </w:rPr>
        </w:r>
        <w:r w:rsidR="009764BA">
          <w:rPr>
            <w:noProof/>
            <w:webHidden/>
          </w:rPr>
          <w:fldChar w:fldCharType="separate"/>
        </w:r>
        <w:r w:rsidR="009764BA">
          <w:rPr>
            <w:noProof/>
            <w:webHidden/>
          </w:rPr>
          <w:t>185</w:t>
        </w:r>
        <w:r w:rsidR="009764BA">
          <w:rPr>
            <w:noProof/>
            <w:webHidden/>
          </w:rPr>
          <w:fldChar w:fldCharType="end"/>
        </w:r>
      </w:hyperlink>
    </w:p>
    <w:p w14:paraId="44DDCF3D" w14:textId="64D89012" w:rsidR="009764BA" w:rsidRDefault="00AC7B38">
      <w:pPr>
        <w:pStyle w:val="TOC2"/>
        <w:tabs>
          <w:tab w:val="right" w:pos="9836"/>
        </w:tabs>
        <w:rPr>
          <w:rFonts w:eastAsiaTheme="minorEastAsia" w:cstheme="minorBidi"/>
          <w:b w:val="0"/>
          <w:bCs w:val="0"/>
          <w:noProof/>
          <w:sz w:val="22"/>
          <w:szCs w:val="22"/>
        </w:rPr>
      </w:pPr>
      <w:hyperlink w:anchor="_Toc518567968" w:history="1">
        <w:r w:rsidR="009764BA" w:rsidRPr="00880725">
          <w:rPr>
            <w:rStyle w:val="Hyperlink"/>
            <w:noProof/>
            <w:lang w:eastAsia="en-US"/>
          </w:rPr>
          <w:t>DEED VARIATION HISTORY</w:t>
        </w:r>
        <w:r w:rsidR="009764BA">
          <w:rPr>
            <w:noProof/>
            <w:webHidden/>
          </w:rPr>
          <w:tab/>
        </w:r>
        <w:r w:rsidR="009764BA">
          <w:rPr>
            <w:noProof/>
            <w:webHidden/>
          </w:rPr>
          <w:fldChar w:fldCharType="begin"/>
        </w:r>
        <w:r w:rsidR="009764BA">
          <w:rPr>
            <w:noProof/>
            <w:webHidden/>
          </w:rPr>
          <w:instrText xml:space="preserve"> PAGEREF _Toc518567968 \h </w:instrText>
        </w:r>
        <w:r w:rsidR="009764BA">
          <w:rPr>
            <w:noProof/>
            <w:webHidden/>
          </w:rPr>
        </w:r>
        <w:r w:rsidR="009764BA">
          <w:rPr>
            <w:noProof/>
            <w:webHidden/>
          </w:rPr>
          <w:fldChar w:fldCharType="separate"/>
        </w:r>
        <w:r w:rsidR="009764BA">
          <w:rPr>
            <w:noProof/>
            <w:webHidden/>
          </w:rPr>
          <w:t>188</w:t>
        </w:r>
        <w:r w:rsidR="009764BA">
          <w:rPr>
            <w:noProof/>
            <w:webHidden/>
          </w:rPr>
          <w:fldChar w:fldCharType="end"/>
        </w:r>
      </w:hyperlink>
    </w:p>
    <w:p w14:paraId="4D07E2E7" w14:textId="544F184F" w:rsidR="00AF3D2D" w:rsidRPr="000C6CDB" w:rsidRDefault="00AF3D2D" w:rsidP="00F058E1">
      <w:pPr>
        <w:sectPr w:rsidR="00AF3D2D" w:rsidRPr="000C6CDB" w:rsidSect="00CA3413">
          <w:pgSz w:w="11906" w:h="16838" w:code="9"/>
          <w:pgMar w:top="1165" w:right="926" w:bottom="1077" w:left="1134" w:header="709" w:footer="567" w:gutter="0"/>
          <w:pgNumType w:fmt="lowerRoman"/>
          <w:cols w:space="708"/>
          <w:docGrid w:linePitch="360"/>
        </w:sectPr>
      </w:pPr>
      <w:r>
        <w:fldChar w:fldCharType="end"/>
      </w:r>
    </w:p>
    <w:p w14:paraId="42988924" w14:textId="77777777" w:rsidR="000C6CDB" w:rsidRDefault="000C6CDB" w:rsidP="00F058E1">
      <w:pPr>
        <w:keepLines/>
        <w:spacing w:before="120" w:after="220"/>
        <w:rPr>
          <w:rFonts w:asciiTheme="minorHAnsi" w:hAnsiTheme="minorHAnsi" w:cstheme="minorHAnsi"/>
          <w:b/>
          <w:i/>
          <w:lang w:eastAsia="en-US"/>
        </w:rPr>
        <w:sectPr w:rsidR="000C6CDB" w:rsidSect="00CA3413">
          <w:type w:val="continuous"/>
          <w:pgSz w:w="11906" w:h="16838" w:code="9"/>
          <w:pgMar w:top="425" w:right="567" w:bottom="425" w:left="567" w:header="567" w:footer="567" w:gutter="284"/>
          <w:cols w:space="708"/>
          <w:docGrid w:linePitch="360"/>
        </w:sectPr>
      </w:pPr>
    </w:p>
    <w:p w14:paraId="70D20005" w14:textId="77777777" w:rsidR="000C6CDB" w:rsidRPr="000C6CDB" w:rsidRDefault="000C6CDB" w:rsidP="000C6CDB">
      <w:pPr>
        <w:pStyle w:val="1PartHeading"/>
        <w:rPr>
          <w:lang w:eastAsia="en-US"/>
        </w:rPr>
      </w:pPr>
      <w:bookmarkStart w:id="1" w:name="_Toc518567766"/>
      <w:bookmarkStart w:id="2" w:name="_Toc225840117"/>
      <w:bookmarkStart w:id="3" w:name="_Toc393289632"/>
      <w:r w:rsidRPr="000C6CDB">
        <w:rPr>
          <w:lang w:eastAsia="en-US"/>
        </w:rPr>
        <w:lastRenderedPageBreak/>
        <w:t>PART A - GENERAL CONDITIONS</w:t>
      </w:r>
      <w:bookmarkEnd w:id="1"/>
    </w:p>
    <w:p w14:paraId="4357A6C5" w14:textId="77777777" w:rsidR="000C6CDB" w:rsidRPr="000C6CDB" w:rsidRDefault="000C6CDB" w:rsidP="000C6CDB">
      <w:pPr>
        <w:pStyle w:val="1aChapterHeading"/>
        <w:rPr>
          <w:lang w:eastAsia="en-US"/>
        </w:rPr>
      </w:pPr>
      <w:bookmarkStart w:id="4" w:name="_Toc415224845"/>
      <w:bookmarkStart w:id="5" w:name="_Toc457551118"/>
      <w:bookmarkStart w:id="6" w:name="_Toc518567767"/>
      <w:r w:rsidRPr="000C6CDB">
        <w:rPr>
          <w:lang w:eastAsia="en-US"/>
        </w:rPr>
        <w:t>CHAPTER A1 – INTRODUCTION</w:t>
      </w:r>
      <w:bookmarkEnd w:id="2"/>
      <w:bookmarkEnd w:id="3"/>
      <w:bookmarkEnd w:id="4"/>
      <w:bookmarkEnd w:id="5"/>
      <w:bookmarkEnd w:id="6"/>
    </w:p>
    <w:p w14:paraId="14A59D39" w14:textId="77777777" w:rsidR="000C6CDB" w:rsidRPr="000C6CDB" w:rsidRDefault="000C6CDB" w:rsidP="000C6CDB">
      <w:pPr>
        <w:pStyle w:val="1bSectionHeading"/>
        <w:rPr>
          <w:color w:val="00B0F0"/>
          <w:lang w:eastAsia="en-US"/>
        </w:rPr>
      </w:pPr>
      <w:bookmarkStart w:id="7" w:name="_Toc518567768"/>
      <w:r w:rsidRPr="000C6CDB">
        <w:rPr>
          <w:lang w:eastAsia="en-US"/>
        </w:rPr>
        <w:t>Section  A1.1 – Definitions and interpretation</w:t>
      </w:r>
      <w:bookmarkEnd w:id="7"/>
      <w:r w:rsidRPr="000C6CDB">
        <w:rPr>
          <w:color w:val="00B0F0"/>
          <w:lang w:eastAsia="en-US"/>
        </w:rPr>
        <w:t xml:space="preserve"> </w:t>
      </w:r>
    </w:p>
    <w:p w14:paraId="308D5C64" w14:textId="77777777" w:rsidR="000C6CDB" w:rsidRPr="000C6CDB" w:rsidRDefault="000C6CDB" w:rsidP="000C6CDB">
      <w:pPr>
        <w:pStyle w:val="2Clause1"/>
        <w:rPr>
          <w:lang w:eastAsia="en-US"/>
        </w:rPr>
      </w:pPr>
      <w:bookmarkStart w:id="8" w:name="_Toc202929478"/>
      <w:bookmarkStart w:id="9" w:name="_Toc225840118"/>
      <w:bookmarkStart w:id="10" w:name="_Ref391894772"/>
      <w:bookmarkStart w:id="11" w:name="_Ref392583371"/>
      <w:bookmarkStart w:id="12" w:name="_Toc393289633"/>
      <w:bookmarkStart w:id="13" w:name="_Toc415224846"/>
      <w:bookmarkStart w:id="14" w:name="_Toc457551119"/>
      <w:bookmarkStart w:id="15" w:name="_Toc518567769"/>
      <w:r w:rsidRPr="000C6CDB">
        <w:rPr>
          <w:lang w:eastAsia="en-US"/>
        </w:rPr>
        <w:t>Definitions</w:t>
      </w:r>
      <w:bookmarkEnd w:id="8"/>
      <w:bookmarkEnd w:id="9"/>
      <w:bookmarkEnd w:id="10"/>
      <w:bookmarkEnd w:id="11"/>
      <w:bookmarkEnd w:id="12"/>
      <w:r w:rsidRPr="000C6CDB">
        <w:rPr>
          <w:lang w:eastAsia="en-US"/>
        </w:rPr>
        <w:t xml:space="preserve"> and interpretation</w:t>
      </w:r>
      <w:bookmarkEnd w:id="13"/>
      <w:bookmarkEnd w:id="14"/>
      <w:bookmarkEnd w:id="15"/>
      <w:r w:rsidRPr="000C6CDB">
        <w:rPr>
          <w:lang w:eastAsia="en-US"/>
        </w:rPr>
        <w:t xml:space="preserve"> </w:t>
      </w:r>
    </w:p>
    <w:p w14:paraId="3A1E2326" w14:textId="77777777" w:rsidR="000C6CDB" w:rsidRPr="000C6CDB" w:rsidRDefault="000C6CDB" w:rsidP="000C6CDB">
      <w:pPr>
        <w:pStyle w:val="3Cls11"/>
      </w:pPr>
      <w:bookmarkStart w:id="16" w:name="_Toc395616482"/>
      <w:bookmarkEnd w:id="16"/>
      <w:r w:rsidRPr="000C6CDB">
        <w:t>In this Deed, unless the contrary intention appears, all capitalised terms have the meaning given to them in the definitions in Annexure A1.  All other words have their natural and ordinary meaning.</w:t>
      </w:r>
    </w:p>
    <w:p w14:paraId="313732D6" w14:textId="77777777" w:rsidR="000C6CDB" w:rsidRPr="000C6CDB" w:rsidRDefault="000C6CDB" w:rsidP="000C6CDB">
      <w:pPr>
        <w:pStyle w:val="3Cls11"/>
      </w:pPr>
      <w:r w:rsidRPr="000C6CDB">
        <w:t>Unless the contrary intention appears:</w:t>
      </w:r>
    </w:p>
    <w:p w14:paraId="2DA600E7" w14:textId="77777777" w:rsidR="000C6CDB" w:rsidRPr="000C6CDB" w:rsidRDefault="000C6CDB" w:rsidP="00BA79E4">
      <w:pPr>
        <w:pStyle w:val="4Clsa"/>
      </w:pPr>
      <w:r w:rsidRPr="000C6CDB">
        <w:t xml:space="preserve">the definitions in Annexure A1 apply to the whole of this Deed; </w:t>
      </w:r>
    </w:p>
    <w:p w14:paraId="547D6A7E" w14:textId="77777777" w:rsidR="000C6CDB" w:rsidRPr="000C6CDB" w:rsidRDefault="000C6CDB" w:rsidP="0095028C">
      <w:pPr>
        <w:pStyle w:val="4Clsa"/>
      </w:pPr>
      <w:r w:rsidRPr="000C6CDB">
        <w:t>words in the singular include the plural and vice versa;</w:t>
      </w:r>
    </w:p>
    <w:p w14:paraId="6A6B5609" w14:textId="77777777" w:rsidR="000C6CDB" w:rsidRPr="000C6CDB" w:rsidRDefault="000C6CDB" w:rsidP="0095028C">
      <w:pPr>
        <w:pStyle w:val="4Clsa"/>
      </w:pPr>
      <w:r w:rsidRPr="000C6CDB">
        <w:t>a reference to a person includes a partnership and a body whether corporate or otherwise;</w:t>
      </w:r>
    </w:p>
    <w:p w14:paraId="32D0978C" w14:textId="77777777" w:rsidR="000C6CDB" w:rsidRPr="000C6CDB" w:rsidRDefault="000C6CDB" w:rsidP="007D07A1">
      <w:pPr>
        <w:pStyle w:val="4Clsa"/>
      </w:pPr>
      <w:r w:rsidRPr="000C6CDB">
        <w:t>a reference to an entity includes an association of legal persons, however constituted, governed by deed, an incorporated body, an unincorporated association, a partnership and/or a trust;</w:t>
      </w:r>
      <w:r w:rsidRPr="000C6CDB" w:rsidDel="001700C1">
        <w:t xml:space="preserve"> </w:t>
      </w:r>
    </w:p>
    <w:p w14:paraId="0752AE81" w14:textId="77777777" w:rsidR="000C6CDB" w:rsidRPr="000C6CDB" w:rsidRDefault="000C6CDB" w:rsidP="00070E54">
      <w:pPr>
        <w:pStyle w:val="4Clsa"/>
      </w:pPr>
      <w:r w:rsidRPr="000C6CDB">
        <w:t xml:space="preserve">a reference to any legislation or legislative provision is to that legislation or legislative provision as in force from time to time; </w:t>
      </w:r>
    </w:p>
    <w:p w14:paraId="09FD39C6" w14:textId="77777777" w:rsidR="000C6CDB" w:rsidRPr="000C6CDB" w:rsidRDefault="000C6CDB">
      <w:pPr>
        <w:pStyle w:val="4Clsa"/>
      </w:pPr>
      <w:r w:rsidRPr="000C6CDB">
        <w:t>the chapter headings, section headings, clause headings and subheadings within clauses, notes and information boxes are inserted for convenience only, and have no effect in limiting or extending the language of provisions of this Deed;</w:t>
      </w:r>
    </w:p>
    <w:p w14:paraId="529E092A" w14:textId="77777777" w:rsidR="000C6CDB" w:rsidRPr="000C6CDB" w:rsidRDefault="000C6CDB">
      <w:pPr>
        <w:pStyle w:val="4Clsa"/>
      </w:pPr>
      <w:r w:rsidRPr="000C6CDB">
        <w:t xml:space="preserve">any uncertainty or ambiguity in the meaning of a provision of this Deed is not to be interpreted against a Party just because that Party prepared the provision; </w:t>
      </w:r>
    </w:p>
    <w:p w14:paraId="13D27EDB" w14:textId="77777777" w:rsidR="000C6CDB" w:rsidRPr="000C6CDB" w:rsidRDefault="000C6CDB">
      <w:pPr>
        <w:pStyle w:val="4Clsa"/>
      </w:pPr>
      <w:r w:rsidRPr="000C6CDB">
        <w:t xml:space="preserve">a reference to an internet site or webpage includes those sites or pages as amended from time to time; </w:t>
      </w:r>
    </w:p>
    <w:p w14:paraId="0D594EEF" w14:textId="77777777" w:rsidR="000C6CDB" w:rsidRPr="000C6CDB" w:rsidRDefault="000C6CDB">
      <w:pPr>
        <w:pStyle w:val="4Clsa"/>
        <w:rPr>
          <w:color w:val="00B0F0"/>
        </w:rPr>
      </w:pPr>
      <w:r w:rsidRPr="000C6CDB">
        <w:t>a reference to a Guideline, form or other document is to that Guideline, form or other document as revised or reissued from time to time;</w:t>
      </w:r>
      <w:r w:rsidRPr="000C6CDB">
        <w:rPr>
          <w:color w:val="00B0F0"/>
        </w:rPr>
        <w:t xml:space="preserve"> </w:t>
      </w:r>
      <w:r w:rsidRPr="000C6CDB">
        <w:t>and</w:t>
      </w:r>
    </w:p>
    <w:p w14:paraId="3635E338" w14:textId="77777777" w:rsidR="000C6CDB" w:rsidRPr="000C6CDB" w:rsidRDefault="000C6CDB">
      <w:pPr>
        <w:pStyle w:val="4Clsa"/>
        <w:rPr>
          <w:color w:val="00B0F0"/>
        </w:rPr>
      </w:pPr>
      <w:r w:rsidRPr="000C6CDB">
        <w:t>where a word or phrase is given a defined meaning, any other part of speech or other grammatical form of that word or phrase has a corresponding meaning.</w:t>
      </w:r>
    </w:p>
    <w:p w14:paraId="4C5A9E41" w14:textId="77777777" w:rsidR="000C6CDB" w:rsidRPr="000C6CDB" w:rsidRDefault="000C6CDB" w:rsidP="000C6CDB">
      <w:pPr>
        <w:pStyle w:val="3Cls11"/>
      </w:pPr>
      <w:r w:rsidRPr="000C6CDB">
        <w:t>The Provider agrees that:</w:t>
      </w:r>
    </w:p>
    <w:p w14:paraId="4B760552" w14:textId="77777777" w:rsidR="000C6CDB" w:rsidRPr="000C6CDB" w:rsidRDefault="000C6CDB" w:rsidP="00BA79E4">
      <w:pPr>
        <w:pStyle w:val="4Clsa"/>
      </w:pPr>
      <w:r w:rsidRPr="000C6CDB">
        <w:t>Conditions of Offer form part of this Deed;</w:t>
      </w:r>
    </w:p>
    <w:p w14:paraId="09B6EF3D" w14:textId="77777777" w:rsidR="000C6CDB" w:rsidRPr="000C6CDB" w:rsidRDefault="000C6CDB" w:rsidP="0095028C">
      <w:pPr>
        <w:pStyle w:val="4Clsa"/>
        <w:rPr>
          <w:rFonts w:cs="Calibri"/>
        </w:rPr>
      </w:pPr>
      <w:r w:rsidRPr="000C6CDB">
        <w:t>Guidelines form part of this Deed;</w:t>
      </w:r>
    </w:p>
    <w:p w14:paraId="4A049F79" w14:textId="77777777" w:rsidR="000C6CDB" w:rsidRPr="000C6CDB" w:rsidRDefault="000C6CDB" w:rsidP="0095028C">
      <w:pPr>
        <w:pStyle w:val="4Clsa"/>
        <w:rPr>
          <w:rFonts w:cs="Calibri"/>
        </w:rPr>
      </w:pPr>
      <w:r w:rsidRPr="000C6CDB">
        <w:t>it must perform all obligations in this Deed in accordance with any Guidelines</w:t>
      </w:r>
      <w:r w:rsidRPr="000C6CDB">
        <w:rPr>
          <w:rFonts w:cs="Calibri"/>
        </w:rPr>
        <w:t xml:space="preserve">, even if a particular clause does not expressly refer to any Guidelines; </w:t>
      </w:r>
    </w:p>
    <w:p w14:paraId="2E66B428" w14:textId="77777777" w:rsidR="000C6CDB" w:rsidRPr="000C6CDB" w:rsidRDefault="000C6CDB" w:rsidP="007D07A1">
      <w:pPr>
        <w:pStyle w:val="4Clsa"/>
      </w:pPr>
      <w:r w:rsidRPr="000C6CDB">
        <w:t>Guidelines may be varied by the Department at any time and at the Department’s absolute discretion; and</w:t>
      </w:r>
    </w:p>
    <w:p w14:paraId="351A3C25" w14:textId="4EC8A47A" w:rsidR="000C6CDB" w:rsidRPr="000C6CDB" w:rsidRDefault="000C6CDB" w:rsidP="00070E54">
      <w:pPr>
        <w:pStyle w:val="4Clsa"/>
        <w:rPr>
          <w:color w:val="00B0F0"/>
        </w:rPr>
      </w:pPr>
      <w:r w:rsidRPr="000C6CDB">
        <w:t xml:space="preserve">any action, direction, advice or Notice that may be taken or given by the Department under this Deed, may be taken or given from time to time and at the </w:t>
      </w:r>
      <w:r w:rsidR="000F4AD9" w:rsidRPr="000C6CDB">
        <w:t>Department’s absolute</w:t>
      </w:r>
      <w:r w:rsidRPr="000C6CDB">
        <w:t xml:space="preserve"> discretion.</w:t>
      </w:r>
    </w:p>
    <w:p w14:paraId="4A823A92" w14:textId="77777777" w:rsidR="000C6CDB" w:rsidRPr="000C6CDB" w:rsidRDefault="000C6CDB" w:rsidP="000C6CDB">
      <w:pPr>
        <w:pStyle w:val="3Cls11"/>
      </w:pPr>
      <w:r w:rsidRPr="000C6CDB">
        <w:lastRenderedPageBreak/>
        <w:t>References to different services in this Deed are to be read on an ‘as applicable’ basis, i.e. applicable only if the Provider is contracted to provide a particular service (see Particulars).</w:t>
      </w:r>
    </w:p>
    <w:p w14:paraId="010DD8CC" w14:textId="77777777" w:rsidR="000C6CDB" w:rsidRPr="000C6CDB" w:rsidRDefault="000C6CDB" w:rsidP="000C6CDB">
      <w:pPr>
        <w:pStyle w:val="3Cls11"/>
      </w:pPr>
      <w:r w:rsidRPr="000C6CDB">
        <w:t>The word ‘Reserved’ indicates that a particular clause is not applicable to the Services.</w:t>
      </w:r>
    </w:p>
    <w:p w14:paraId="0B42B0DA" w14:textId="77777777" w:rsidR="000C6CDB" w:rsidRPr="000C6CDB" w:rsidRDefault="000C6CDB" w:rsidP="000C6CDB">
      <w:pPr>
        <w:pStyle w:val="3Cls11"/>
      </w:pPr>
      <w:r w:rsidRPr="000C6CDB">
        <w:t>Unless the contrary intention appears, if there is any conflict or inconsistency between any part of:</w:t>
      </w:r>
    </w:p>
    <w:p w14:paraId="18874B27" w14:textId="77777777" w:rsidR="000C6CDB" w:rsidRPr="000C6CDB" w:rsidRDefault="000C6CDB" w:rsidP="00BA79E4">
      <w:pPr>
        <w:pStyle w:val="4Clsa"/>
      </w:pPr>
      <w:r w:rsidRPr="000C6CDB">
        <w:t>the Parts of this Deed, including any Condition of Offer and the Annexures, except Annexure A2 [Joint Charter of Deed Management] and Annexure B3 [Service Guarantees];</w:t>
      </w:r>
    </w:p>
    <w:p w14:paraId="195ADFBD" w14:textId="77777777" w:rsidR="000C6CDB" w:rsidRPr="000C6CDB" w:rsidRDefault="000C6CDB" w:rsidP="0095028C">
      <w:pPr>
        <w:pStyle w:val="4Clsa"/>
      </w:pPr>
      <w:r w:rsidRPr="000C6CDB">
        <w:t>the Schedules;</w:t>
      </w:r>
    </w:p>
    <w:p w14:paraId="4E461935" w14:textId="77777777" w:rsidR="000C6CDB" w:rsidRPr="000C6CDB" w:rsidRDefault="000C6CDB" w:rsidP="0095028C">
      <w:pPr>
        <w:pStyle w:val="4Clsa"/>
      </w:pPr>
      <w:r w:rsidRPr="000C6CDB">
        <w:t>the Particulars;</w:t>
      </w:r>
    </w:p>
    <w:p w14:paraId="7241E9A5" w14:textId="77777777" w:rsidR="000C6CDB" w:rsidRPr="000C6CDB" w:rsidRDefault="000C6CDB" w:rsidP="007D07A1">
      <w:pPr>
        <w:pStyle w:val="4Clsa"/>
      </w:pPr>
      <w:r w:rsidRPr="000C6CDB">
        <w:t>the Guidelines; and</w:t>
      </w:r>
    </w:p>
    <w:p w14:paraId="65AD49F0" w14:textId="77777777" w:rsidR="000C6CDB" w:rsidRPr="000C6CDB" w:rsidRDefault="000C6CDB" w:rsidP="00070E54">
      <w:pPr>
        <w:pStyle w:val="4Clsa"/>
      </w:pPr>
      <w:r w:rsidRPr="000C6CDB">
        <w:t>Annexure A2 [Joint Charter of Deed Management] and Annexure B3 [Service Guarantees],</w:t>
      </w:r>
    </w:p>
    <w:p w14:paraId="43FA64B6" w14:textId="77777777" w:rsidR="000C6CDB" w:rsidRPr="000C6CDB" w:rsidRDefault="000C6CDB" w:rsidP="000C6CDB">
      <w:pPr>
        <w:pStyle w:val="3b11following"/>
      </w:pPr>
      <w:r w:rsidRPr="000C6CDB">
        <w:t>then the material mentioned in any one of paragraphs (a) to (e) above has precedence over material mentioned in a subsequent paragraph, to the extent of any conflict or inconsistency.</w:t>
      </w:r>
    </w:p>
    <w:p w14:paraId="77F682DD" w14:textId="77777777" w:rsidR="000C6CDB" w:rsidRPr="000C6CDB" w:rsidRDefault="000C6CDB" w:rsidP="000C6CDB">
      <w:pPr>
        <w:pStyle w:val="1aChapterHeading"/>
        <w:rPr>
          <w:lang w:eastAsia="en-US"/>
        </w:rPr>
      </w:pPr>
      <w:bookmarkStart w:id="17" w:name="_Toc225840121"/>
      <w:bookmarkStart w:id="18" w:name="_Toc393289636"/>
      <w:bookmarkStart w:id="19" w:name="_Toc415224847"/>
      <w:bookmarkStart w:id="20" w:name="_Toc457551120"/>
      <w:bookmarkStart w:id="21" w:name="_Toc518567770"/>
      <w:r w:rsidRPr="000C6CDB">
        <w:rPr>
          <w:lang w:eastAsia="en-US"/>
        </w:rPr>
        <w:t>CHAPTER A2 – BASIC CONDITIONS</w:t>
      </w:r>
      <w:bookmarkEnd w:id="17"/>
      <w:bookmarkEnd w:id="18"/>
      <w:bookmarkEnd w:id="19"/>
      <w:bookmarkEnd w:id="20"/>
      <w:bookmarkEnd w:id="21"/>
    </w:p>
    <w:p w14:paraId="470755F1" w14:textId="77777777" w:rsidR="000C6CDB" w:rsidRPr="000C6CDB" w:rsidRDefault="000C6CDB" w:rsidP="000C6CDB">
      <w:pPr>
        <w:pStyle w:val="1bSectionHeading"/>
        <w:rPr>
          <w:lang w:eastAsia="en-US"/>
        </w:rPr>
      </w:pPr>
      <w:bookmarkStart w:id="22" w:name="_Toc225840122"/>
      <w:bookmarkStart w:id="23" w:name="_Toc518567771"/>
      <w:r w:rsidRPr="000C6CDB">
        <w:rPr>
          <w:lang w:eastAsia="en-US"/>
        </w:rPr>
        <w:t>Section A2.1 – Deed length</w:t>
      </w:r>
      <w:bookmarkEnd w:id="22"/>
      <w:bookmarkEnd w:id="23"/>
      <w:r w:rsidRPr="000C6CDB">
        <w:rPr>
          <w:lang w:eastAsia="en-US"/>
        </w:rPr>
        <w:t xml:space="preserve"> </w:t>
      </w:r>
    </w:p>
    <w:p w14:paraId="7F78C98D" w14:textId="77777777" w:rsidR="000C6CDB" w:rsidRPr="000C6CDB" w:rsidRDefault="000C6CDB" w:rsidP="000C6CDB">
      <w:pPr>
        <w:pStyle w:val="2Clause1"/>
        <w:rPr>
          <w:lang w:eastAsia="en-US"/>
        </w:rPr>
      </w:pPr>
      <w:bookmarkStart w:id="24" w:name="_Toc127948852"/>
      <w:bookmarkStart w:id="25" w:name="_Toc202959313"/>
      <w:bookmarkStart w:id="26" w:name="_Toc225840123"/>
      <w:bookmarkStart w:id="27" w:name="_Toc393289637"/>
      <w:bookmarkStart w:id="28" w:name="_Toc415224848"/>
      <w:bookmarkStart w:id="29" w:name="_Toc457551121"/>
      <w:bookmarkStart w:id="30" w:name="_Toc518567772"/>
      <w:r w:rsidRPr="000C6CDB">
        <w:rPr>
          <w:lang w:eastAsia="en-US"/>
        </w:rPr>
        <w:t xml:space="preserve">Term of this </w:t>
      </w:r>
      <w:bookmarkEnd w:id="24"/>
      <w:bookmarkEnd w:id="25"/>
      <w:r w:rsidRPr="000C6CDB">
        <w:rPr>
          <w:lang w:eastAsia="en-US"/>
        </w:rPr>
        <w:t>Deed</w:t>
      </w:r>
      <w:bookmarkEnd w:id="26"/>
      <w:bookmarkEnd w:id="27"/>
      <w:bookmarkEnd w:id="28"/>
      <w:bookmarkEnd w:id="29"/>
      <w:bookmarkEnd w:id="30"/>
      <w:r w:rsidRPr="000C6CDB">
        <w:rPr>
          <w:lang w:eastAsia="en-US"/>
        </w:rPr>
        <w:t xml:space="preserve"> </w:t>
      </w:r>
    </w:p>
    <w:p w14:paraId="57D91F9B" w14:textId="77777777" w:rsidR="000C6CDB" w:rsidRPr="000C6CDB" w:rsidRDefault="000C6CDB" w:rsidP="000C6CDB">
      <w:pPr>
        <w:pStyle w:val="3Cls11"/>
      </w:pPr>
      <w:bookmarkStart w:id="31" w:name="_Ref394919879"/>
      <w:r w:rsidRPr="000C6CDB">
        <w:t>This Deed takes effect from the Deed Commencement Date and, unless terminated earlier, expires on the Completion Date.</w:t>
      </w:r>
      <w:bookmarkEnd w:id="31"/>
    </w:p>
    <w:p w14:paraId="3F9E610A" w14:textId="77777777" w:rsidR="000C6CDB" w:rsidRPr="000C6CDB" w:rsidRDefault="000C6CDB" w:rsidP="000C6CDB">
      <w:pPr>
        <w:pStyle w:val="3Cls11"/>
      </w:pPr>
      <w:bookmarkStart w:id="32" w:name="_Ref393983710"/>
      <w:bookmarkStart w:id="33" w:name="_Ref126396003"/>
      <w:r w:rsidRPr="000C6CDB">
        <w:t>The Department may, at its sole option, offer the Provider an extension of the Term of this Deed:</w:t>
      </w:r>
      <w:bookmarkEnd w:id="32"/>
    </w:p>
    <w:p w14:paraId="39FD8D68" w14:textId="77777777" w:rsidR="000C6CDB" w:rsidRPr="000C6CDB" w:rsidRDefault="000C6CDB" w:rsidP="00BA79E4">
      <w:pPr>
        <w:pStyle w:val="4Clsa"/>
      </w:pPr>
      <w:r w:rsidRPr="000C6CDB">
        <w:t>for one or more Extended Service Periods; and</w:t>
      </w:r>
    </w:p>
    <w:p w14:paraId="4F26A147" w14:textId="77777777" w:rsidR="000C6CDB" w:rsidRPr="000C6CDB" w:rsidRDefault="000C6CDB" w:rsidP="0095028C">
      <w:pPr>
        <w:pStyle w:val="4Clsa"/>
      </w:pPr>
      <w:r w:rsidRPr="000C6CDB">
        <w:t>if the Department determines at its absolute discretion, on the basis of additional terms and conditions, or variations to existing terms and conditions,</w:t>
      </w:r>
    </w:p>
    <w:p w14:paraId="1805FA1C" w14:textId="77777777" w:rsidR="000C6CDB" w:rsidRPr="000C6CDB" w:rsidRDefault="000C6CDB" w:rsidP="000C6CDB">
      <w:pPr>
        <w:pStyle w:val="3b11following"/>
      </w:pPr>
      <w:r w:rsidRPr="000C6CDB">
        <w:t xml:space="preserve">by giving Notice to the Provider not less than 20 Business Days prior to the end of the Service Period or any Extended Service Period, as relevant. </w:t>
      </w:r>
    </w:p>
    <w:p w14:paraId="3858CB6E" w14:textId="77777777" w:rsidR="000C6CDB" w:rsidRPr="000C6CDB" w:rsidRDefault="000C6CDB" w:rsidP="000C6CDB">
      <w:pPr>
        <w:pStyle w:val="3Cls11"/>
      </w:pPr>
      <w:r w:rsidRPr="000C6CDB">
        <w:t xml:space="preserve">Subject to clauses 2.2 and 57, if the Provider accepts the Department’s offer to extend the Term of this Deed, the Term of this Deed will be so extended and all terms and conditions of this Deed continue to apply, unless otherwise agreed in writing between the Parties. </w:t>
      </w:r>
    </w:p>
    <w:p w14:paraId="41810AD6" w14:textId="79C85341" w:rsidR="000C6CDB" w:rsidRPr="000C6CDB" w:rsidRDefault="000C6CDB" w:rsidP="000C6CDB">
      <w:pPr>
        <w:pStyle w:val="2Clause1"/>
        <w:rPr>
          <w:lang w:eastAsia="en-US"/>
        </w:rPr>
      </w:pPr>
      <w:bookmarkStart w:id="34" w:name="_Toc202959316"/>
      <w:bookmarkStart w:id="35" w:name="_Toc225840125"/>
      <w:bookmarkStart w:id="36" w:name="_Toc393289639"/>
      <w:bookmarkStart w:id="37" w:name="_Toc415224849"/>
      <w:bookmarkStart w:id="38" w:name="_Toc457551122"/>
      <w:bookmarkStart w:id="39" w:name="_Toc518567773"/>
      <w:bookmarkEnd w:id="33"/>
      <w:r w:rsidRPr="000C6CDB">
        <w:rPr>
          <w:lang w:eastAsia="en-US"/>
        </w:rPr>
        <w:t>Survival</w:t>
      </w:r>
      <w:bookmarkEnd w:id="34"/>
      <w:bookmarkEnd w:id="35"/>
      <w:bookmarkEnd w:id="36"/>
      <w:bookmarkEnd w:id="37"/>
      <w:bookmarkEnd w:id="38"/>
      <w:bookmarkEnd w:id="39"/>
      <w:r w:rsidRPr="000C6CDB">
        <w:rPr>
          <w:lang w:eastAsia="en-US"/>
        </w:rPr>
        <w:t xml:space="preserve"> </w:t>
      </w:r>
    </w:p>
    <w:p w14:paraId="0E897F59" w14:textId="77777777" w:rsidR="000C6CDB" w:rsidRPr="000C6CDB" w:rsidRDefault="000C6CDB" w:rsidP="000C6CDB">
      <w:pPr>
        <w:pStyle w:val="3Cls11"/>
      </w:pPr>
      <w:bookmarkStart w:id="40" w:name="_Ref126396041"/>
      <w:r w:rsidRPr="000C6CDB">
        <w:t>The termination or expiry of this Deed for any reason does not extinguish or otherwise affect the operation of clauses 16, 21, 24, 26, 31, 32, 33, 34, 35, 36, 37, 38, 39, 40, 41, 42, 43, 50, 52, 54,</w:t>
      </w:r>
      <w:r w:rsidRPr="000C6CDB" w:rsidDel="00BF20A1">
        <w:t xml:space="preserve"> </w:t>
      </w:r>
      <w:r w:rsidRPr="000C6CDB">
        <w:t>64 and 129 of this Deed, and any provisions, other than those aforementioned, that are expressly specified as surviving, or by implication from their nature are intended to continue.</w:t>
      </w:r>
      <w:bookmarkEnd w:id="40"/>
      <w:r w:rsidRPr="000C6CDB">
        <w:t xml:space="preserve"> </w:t>
      </w:r>
    </w:p>
    <w:p w14:paraId="4BE7375F" w14:textId="77777777" w:rsidR="000C6CDB" w:rsidRPr="000C6CDB" w:rsidRDefault="000C6CDB" w:rsidP="000C6CDB">
      <w:pPr>
        <w:pStyle w:val="3Cls11"/>
      </w:pPr>
      <w:r w:rsidRPr="000C6CDB">
        <w:t>Clause 40 of this Deed survives for seven years from the expiry or earlier termination of this Deed.</w:t>
      </w:r>
      <w:bookmarkStart w:id="41" w:name="_Toc225840126"/>
    </w:p>
    <w:p w14:paraId="004420A4" w14:textId="77777777" w:rsidR="000C6CDB" w:rsidRPr="000C6CDB" w:rsidRDefault="000C6CDB" w:rsidP="000C6CDB">
      <w:pPr>
        <w:pStyle w:val="1bSectionHeading"/>
        <w:rPr>
          <w:lang w:eastAsia="en-US"/>
        </w:rPr>
      </w:pPr>
      <w:bookmarkStart w:id="42" w:name="_Toc518567774"/>
      <w:r w:rsidRPr="000C6CDB">
        <w:rPr>
          <w:lang w:eastAsia="en-US"/>
        </w:rPr>
        <w:t>Section A2.2 – Some basic rules about Services</w:t>
      </w:r>
      <w:bookmarkEnd w:id="41"/>
      <w:bookmarkEnd w:id="42"/>
    </w:p>
    <w:p w14:paraId="50A4E0FC" w14:textId="77777777" w:rsidR="000C6CDB" w:rsidRPr="000C6CDB" w:rsidRDefault="000C6CDB" w:rsidP="000C6CDB">
      <w:pPr>
        <w:pStyle w:val="2Clause1"/>
        <w:rPr>
          <w:lang w:eastAsia="en-US"/>
        </w:rPr>
      </w:pPr>
      <w:bookmarkStart w:id="43" w:name="_Toc202959317"/>
      <w:bookmarkStart w:id="44" w:name="_Toc225840127"/>
      <w:bookmarkStart w:id="45" w:name="_Toc393289640"/>
      <w:bookmarkStart w:id="46" w:name="_Toc415224850"/>
      <w:bookmarkStart w:id="47" w:name="_Toc457551123"/>
      <w:bookmarkStart w:id="48" w:name="_Toc518567775"/>
      <w:r w:rsidRPr="000C6CDB">
        <w:rPr>
          <w:lang w:eastAsia="en-US"/>
        </w:rPr>
        <w:t>General Requirements</w:t>
      </w:r>
      <w:bookmarkEnd w:id="43"/>
      <w:bookmarkEnd w:id="44"/>
      <w:bookmarkEnd w:id="45"/>
      <w:bookmarkEnd w:id="46"/>
      <w:bookmarkEnd w:id="47"/>
      <w:bookmarkEnd w:id="48"/>
    </w:p>
    <w:p w14:paraId="6058003C" w14:textId="77777777" w:rsidR="000C6CDB" w:rsidRPr="000C6CDB" w:rsidRDefault="000C6CDB" w:rsidP="000C6CDB">
      <w:pPr>
        <w:pStyle w:val="3Cls11"/>
      </w:pPr>
      <w:r w:rsidRPr="000C6CDB">
        <w:t>The Provider must carry out the Services:</w:t>
      </w:r>
    </w:p>
    <w:p w14:paraId="2B0DDA1C" w14:textId="77777777" w:rsidR="000C6CDB" w:rsidRPr="000C6CDB" w:rsidRDefault="000C6CDB" w:rsidP="00BA79E4">
      <w:pPr>
        <w:pStyle w:val="4Clsa"/>
      </w:pPr>
      <w:r w:rsidRPr="000C6CDB">
        <w:t>in accordance with:</w:t>
      </w:r>
    </w:p>
    <w:p w14:paraId="479B0623" w14:textId="54E52B7A" w:rsidR="005B3674" w:rsidRPr="005B3674" w:rsidRDefault="000C6CDB" w:rsidP="005B3674">
      <w:pPr>
        <w:pStyle w:val="5aifollowing"/>
        <w:numPr>
          <w:ilvl w:val="3"/>
          <w:numId w:val="1"/>
        </w:numPr>
      </w:pPr>
      <w:r w:rsidRPr="005B3674">
        <w:lastRenderedPageBreak/>
        <w:t>this Deed, including any Guidelines, as relevant to the Services; and</w:t>
      </w:r>
    </w:p>
    <w:p w14:paraId="54AB394E" w14:textId="4F7EE86E" w:rsidR="005B3674" w:rsidRPr="005B3674" w:rsidRDefault="005B3674" w:rsidP="005B3674">
      <w:pPr>
        <w:pStyle w:val="5aifollowing"/>
        <w:numPr>
          <w:ilvl w:val="3"/>
          <w:numId w:val="1"/>
        </w:numPr>
      </w:pPr>
      <w:r w:rsidRPr="005B3674">
        <w:t>any representation or undertaking made by the Provider in its tender response to the request for tender for this Deed, unless otherwise agreed with the Department;</w:t>
      </w:r>
    </w:p>
    <w:p w14:paraId="4A19207A" w14:textId="77777777" w:rsidR="000C6CDB" w:rsidRPr="000C6CDB" w:rsidRDefault="000C6CDB" w:rsidP="0095028C">
      <w:pPr>
        <w:pStyle w:val="4Clsa"/>
      </w:pPr>
      <w:r w:rsidRPr="000C6CDB">
        <w:t>in a manner which meets the objective of the Services as specified in the request for tender for this Deed; and</w:t>
      </w:r>
    </w:p>
    <w:p w14:paraId="40FFB2F3" w14:textId="25C1E63E" w:rsidR="000C6CDB" w:rsidRPr="000C6CDB" w:rsidRDefault="000C6CDB" w:rsidP="007D07A1">
      <w:pPr>
        <w:pStyle w:val="4Clsa"/>
      </w:pPr>
      <w:bookmarkStart w:id="49" w:name="_Ref400021786"/>
      <w:r w:rsidRPr="000C6CDB">
        <w:t>so as to achieve optimum performance when measured against the Employment Provider Services KPIs and the NEIS KPIs, as relevant.</w:t>
      </w:r>
      <w:bookmarkEnd w:id="49"/>
    </w:p>
    <w:p w14:paraId="2C80EAD2" w14:textId="77777777" w:rsidR="000C6CDB" w:rsidRPr="000C6CDB" w:rsidRDefault="000C6CDB" w:rsidP="00B17B3D">
      <w:pPr>
        <w:pStyle w:val="3Cls11"/>
      </w:pPr>
      <w:r w:rsidRPr="000C6CDB">
        <w:t>If the Provider becomes aware that:</w:t>
      </w:r>
    </w:p>
    <w:p w14:paraId="68BD4C42" w14:textId="77777777" w:rsidR="000C6CDB" w:rsidRPr="000C6CDB" w:rsidRDefault="000C6CDB" w:rsidP="00BA79E4">
      <w:pPr>
        <w:pStyle w:val="4Clsa"/>
      </w:pPr>
      <w:bookmarkStart w:id="50" w:name="_Ref452122800"/>
      <w:r w:rsidRPr="000C6CDB">
        <w:t>it is unable to satisfy or has otherwise failed to comply with any of the requirements in this Deed any representation or undertaking it has given to the Department in its tender response;</w:t>
      </w:r>
      <w:bookmarkEnd w:id="50"/>
      <w:r w:rsidRPr="000C6CDB">
        <w:t xml:space="preserve"> </w:t>
      </w:r>
    </w:p>
    <w:p w14:paraId="4123753D" w14:textId="2A2E6359" w:rsidR="000C6CDB" w:rsidRPr="000C6CDB" w:rsidRDefault="000C6CDB" w:rsidP="0095028C">
      <w:pPr>
        <w:pStyle w:val="4Clsa"/>
      </w:pPr>
      <w:bookmarkStart w:id="51" w:name="_Ref452122830"/>
      <w:r w:rsidRPr="000C6CDB">
        <w:t>it provided information in its tender response which is misleading or deceptive, or otherwise incorrect or inaccurate; or</w:t>
      </w:r>
      <w:bookmarkEnd w:id="51"/>
    </w:p>
    <w:p w14:paraId="08558945" w14:textId="6315CB09" w:rsidR="000C6CDB" w:rsidRPr="000C6CDB" w:rsidRDefault="000C6CDB" w:rsidP="0095028C">
      <w:pPr>
        <w:pStyle w:val="4Clsa"/>
      </w:pPr>
      <w:bookmarkStart w:id="52" w:name="_Ref452122870"/>
      <w:r w:rsidRPr="000C6CDB">
        <w:t>it failed to provide information in its tender response which may have affected the Department’s decision to enter into this Deed or otherwise take action under this Deed,</w:t>
      </w:r>
      <w:bookmarkEnd w:id="52"/>
    </w:p>
    <w:p w14:paraId="547FC2F4" w14:textId="77777777" w:rsidR="000C6CDB" w:rsidRPr="000C6CDB" w:rsidRDefault="000C6CDB" w:rsidP="00B17B3D">
      <w:pPr>
        <w:pStyle w:val="3b11following"/>
      </w:pPr>
      <w:r w:rsidRPr="000C6CDB">
        <w:t>the Provider must Notify the Department immediately of:</w:t>
      </w:r>
    </w:p>
    <w:p w14:paraId="4466EEE5" w14:textId="77777777" w:rsidR="000C6CDB" w:rsidRPr="000C6CDB" w:rsidRDefault="000C6CDB" w:rsidP="00BA79E4">
      <w:pPr>
        <w:pStyle w:val="4Clsa"/>
      </w:pPr>
      <w:r w:rsidRPr="000C6CDB">
        <w:t>if clause 4.2(a) applies, the details of the requirements or undertakings which it is unable to satisfy or failed to comply with;</w:t>
      </w:r>
    </w:p>
    <w:p w14:paraId="3BE7A261" w14:textId="77777777" w:rsidR="000C6CDB" w:rsidRPr="000C6CDB" w:rsidRDefault="000C6CDB" w:rsidP="0095028C">
      <w:pPr>
        <w:pStyle w:val="4Clsa"/>
      </w:pPr>
      <w:r w:rsidRPr="000C6CDB">
        <w:t xml:space="preserve">if clause 4.2(b) applies, the details of the information in its tender response which is misleading or deceptive, or otherwise incorrect or inaccurate; </w:t>
      </w:r>
    </w:p>
    <w:p w14:paraId="404D3F40" w14:textId="77777777" w:rsidR="000C6CDB" w:rsidRPr="000C6CDB" w:rsidRDefault="000C6CDB" w:rsidP="0095028C">
      <w:pPr>
        <w:pStyle w:val="4Clsa"/>
      </w:pPr>
      <w:r w:rsidRPr="000C6CDB">
        <w:t xml:space="preserve">if clause </w:t>
      </w:r>
      <w:r w:rsidRPr="000C6CDB">
        <w:rPr>
          <w:rFonts w:asciiTheme="minorHAnsi" w:hAnsiTheme="minorHAnsi" w:cs="Calibri"/>
          <w:szCs w:val="22"/>
        </w:rPr>
        <w:t>4.2(c)</w:t>
      </w:r>
      <w:r w:rsidRPr="000C6CDB">
        <w:t xml:space="preserve"> applies, the details of the information which it failed to provide in its tender response; and</w:t>
      </w:r>
    </w:p>
    <w:p w14:paraId="6E80562F" w14:textId="77777777" w:rsidR="000C6CDB" w:rsidRPr="000C6CDB" w:rsidRDefault="000C6CDB" w:rsidP="007D07A1">
      <w:pPr>
        <w:pStyle w:val="4Clsa"/>
      </w:pPr>
      <w:r w:rsidRPr="000C6CDB">
        <w:t xml:space="preserve">any other information that the Department requests. </w:t>
      </w:r>
    </w:p>
    <w:p w14:paraId="4C774468" w14:textId="77777777" w:rsidR="000C6CDB" w:rsidRPr="000C6CDB" w:rsidRDefault="000C6CDB" w:rsidP="00F95202">
      <w:pPr>
        <w:pStyle w:val="3Cls11"/>
      </w:pPr>
      <w:r w:rsidRPr="000C6CDB">
        <w:t>The Provider must take all reasonable steps to minimise delay or the negative impact of any matter(s) that affects the Provider’s ability to meet its obligations under this Deed.</w:t>
      </w:r>
    </w:p>
    <w:p w14:paraId="16882306" w14:textId="77777777" w:rsidR="000C6CDB" w:rsidRPr="000C6CDB" w:rsidRDefault="000C6CDB" w:rsidP="00F95202">
      <w:pPr>
        <w:pStyle w:val="2Clause1"/>
        <w:rPr>
          <w:lang w:eastAsia="en-US"/>
        </w:rPr>
      </w:pPr>
      <w:bookmarkStart w:id="53" w:name="_Toc398056139"/>
      <w:bookmarkStart w:id="54" w:name="_Toc398144025"/>
      <w:bookmarkStart w:id="55" w:name="_Toc398056142"/>
      <w:bookmarkStart w:id="56" w:name="_Toc398144028"/>
      <w:bookmarkStart w:id="57" w:name="_Toc395173709"/>
      <w:bookmarkStart w:id="58" w:name="_Toc395173710"/>
      <w:bookmarkStart w:id="59" w:name="_Toc394400030"/>
      <w:bookmarkStart w:id="60" w:name="_Toc394482567"/>
      <w:bookmarkStart w:id="61" w:name="_Toc394479734"/>
      <w:bookmarkStart w:id="62" w:name="_Toc394677739"/>
      <w:bookmarkStart w:id="63" w:name="_Toc394680507"/>
      <w:bookmarkStart w:id="64" w:name="_Toc394927407"/>
      <w:bookmarkStart w:id="65" w:name="_Toc394927642"/>
      <w:bookmarkStart w:id="66" w:name="_Toc394932635"/>
      <w:bookmarkStart w:id="67" w:name="_Toc203886255"/>
      <w:bookmarkStart w:id="68" w:name="_Toc203916411"/>
      <w:bookmarkStart w:id="69" w:name="_Toc202928903"/>
      <w:bookmarkStart w:id="70" w:name="_Toc202929303"/>
      <w:bookmarkStart w:id="71" w:name="_Toc202929487"/>
      <w:bookmarkStart w:id="72" w:name="_Toc225840129"/>
      <w:bookmarkStart w:id="73" w:name="_Toc393289642"/>
      <w:bookmarkStart w:id="74" w:name="_Toc415224851"/>
      <w:bookmarkStart w:id="75" w:name="_Toc457551124"/>
      <w:bookmarkStart w:id="76" w:name="_Toc518567776"/>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r w:rsidRPr="000C6CDB">
        <w:rPr>
          <w:lang w:eastAsia="en-US"/>
        </w:rPr>
        <w:t>Location</w:t>
      </w:r>
      <w:bookmarkEnd w:id="72"/>
      <w:bookmarkEnd w:id="73"/>
      <w:r w:rsidRPr="000C6CDB">
        <w:rPr>
          <w:lang w:eastAsia="en-US"/>
        </w:rPr>
        <w:t xml:space="preserve"> and timing of the Services</w:t>
      </w:r>
      <w:bookmarkEnd w:id="74"/>
      <w:bookmarkEnd w:id="75"/>
      <w:bookmarkEnd w:id="76"/>
    </w:p>
    <w:p w14:paraId="7FB45D77" w14:textId="77777777" w:rsidR="000C6CDB" w:rsidRPr="000C6CDB" w:rsidRDefault="000C6CDB" w:rsidP="00F95202">
      <w:pPr>
        <w:pStyle w:val="3Cls11"/>
      </w:pPr>
      <w:r w:rsidRPr="000C6CDB">
        <w:t>The Provider must deliver the Services from the Service Start Date until the end of the Service Period and any Extended Service Periods.</w:t>
      </w:r>
    </w:p>
    <w:p w14:paraId="45729897" w14:textId="77777777" w:rsidR="000C6CDB" w:rsidRPr="000C6CDB" w:rsidRDefault="000C6CDB" w:rsidP="00F95202">
      <w:pPr>
        <w:pStyle w:val="3Cls11"/>
      </w:pPr>
      <w:r w:rsidRPr="000C6CDB">
        <w:t>Unless otherwise directed by the Department and subject to this Deed, the Provider must provide:</w:t>
      </w:r>
    </w:p>
    <w:p w14:paraId="5854A428" w14:textId="77777777" w:rsidR="000C6CDB" w:rsidRPr="000C6CDB" w:rsidRDefault="000C6CDB" w:rsidP="00BA79E4">
      <w:pPr>
        <w:pStyle w:val="4Clsa"/>
      </w:pPr>
      <w:r w:rsidRPr="000C6CDB">
        <w:t xml:space="preserve">Employment Provider Services in accordance with, and only as specified in, item 6 of Schedule 1; </w:t>
      </w:r>
    </w:p>
    <w:p w14:paraId="422A816D" w14:textId="77777777" w:rsidR="000C6CDB" w:rsidRPr="000C6CDB" w:rsidRDefault="000C6CDB" w:rsidP="0095028C">
      <w:pPr>
        <w:pStyle w:val="4Clsa"/>
      </w:pPr>
      <w:r w:rsidRPr="000C6CDB">
        <w:t xml:space="preserve">subject to clause 5.3, NEIS Services in accordance with, and only as specified in, item 7 of Schedule 1; </w:t>
      </w:r>
    </w:p>
    <w:p w14:paraId="73B405D7" w14:textId="77777777" w:rsidR="000C6CDB" w:rsidRPr="000C6CDB" w:rsidRDefault="000C6CDB" w:rsidP="0095028C">
      <w:pPr>
        <w:pStyle w:val="4Clsa"/>
      </w:pPr>
      <w:r w:rsidRPr="000C6CDB">
        <w:t>Harvest Labour Services in accordance with, and only as specified in, item 8 of Schedule 1; and</w:t>
      </w:r>
    </w:p>
    <w:p w14:paraId="5C5101BD" w14:textId="77777777" w:rsidR="000C6CDB" w:rsidRPr="000C6CDB" w:rsidRDefault="000C6CDB" w:rsidP="007D07A1">
      <w:pPr>
        <w:pStyle w:val="4Clsa"/>
      </w:pPr>
      <w:r w:rsidRPr="000C6CDB">
        <w:t>NHLIS Services in accordance with, and only as specified in, item 9 of Schedule 1.</w:t>
      </w:r>
    </w:p>
    <w:p w14:paraId="2ABC9A96" w14:textId="77777777" w:rsidR="000C6CDB" w:rsidRPr="00F95202" w:rsidRDefault="000C6CDB" w:rsidP="00070E54">
      <w:pPr>
        <w:pStyle w:val="8Note"/>
      </w:pPr>
      <w:r w:rsidRPr="00F95202">
        <w:t>Note: For Employment Provider Services and Harvest Labour Services, Schedule 1 specifies whether Services will be provided at Sites on a Full-time, Part-time or Outreach basis.</w:t>
      </w:r>
    </w:p>
    <w:p w14:paraId="208327B0" w14:textId="70272C17" w:rsidR="000C6CDB" w:rsidRPr="000C6CDB" w:rsidRDefault="000C6CDB" w:rsidP="00F95202">
      <w:pPr>
        <w:pStyle w:val="3Cls11"/>
      </w:pPr>
      <w:bookmarkStart w:id="77" w:name="_Ref400021220"/>
      <w:r w:rsidRPr="000C6CDB">
        <w:lastRenderedPageBreak/>
        <w:t>Where a Site(s) is specified in item 7 of Schedule 1, the Provider is only required to deliver NEIS Services from that Site(s), if the Provider has specified in its tender response to the request for tender for this Deed, that it will do so.</w:t>
      </w:r>
      <w:bookmarkEnd w:id="77"/>
    </w:p>
    <w:p w14:paraId="62965171" w14:textId="77777777" w:rsidR="000C6CDB" w:rsidRPr="000C6CDB" w:rsidRDefault="000C6CDB" w:rsidP="00F95202">
      <w:pPr>
        <w:pStyle w:val="3Cls11"/>
      </w:pPr>
      <w:bookmarkStart w:id="78" w:name="_Ref393982547"/>
      <w:r w:rsidRPr="000C6CDB">
        <w:t>The Provider must ensure that:</w:t>
      </w:r>
      <w:bookmarkEnd w:id="78"/>
    </w:p>
    <w:p w14:paraId="3BBF5955" w14:textId="77777777" w:rsidR="000C6CDB" w:rsidRPr="000C6CDB" w:rsidRDefault="000C6CDB" w:rsidP="00BA79E4">
      <w:pPr>
        <w:pStyle w:val="4Clsa"/>
      </w:pPr>
      <w:bookmarkStart w:id="79" w:name="_Ref393982549"/>
      <w:r w:rsidRPr="000C6CDB">
        <w:t>any location from which Services are provided is:</w:t>
      </w:r>
      <w:bookmarkEnd w:id="79"/>
    </w:p>
    <w:p w14:paraId="36D2E054" w14:textId="02665755" w:rsidR="000C6CDB" w:rsidRPr="000C6CDB" w:rsidRDefault="000C6CDB" w:rsidP="0095028C">
      <w:pPr>
        <w:pStyle w:val="5aifollowing"/>
        <w:numPr>
          <w:ilvl w:val="3"/>
          <w:numId w:val="1"/>
        </w:numPr>
      </w:pPr>
      <w:r w:rsidRPr="000C6CDB">
        <w:t>accessible to people with a disability; and</w:t>
      </w:r>
    </w:p>
    <w:p w14:paraId="52F4D72C" w14:textId="3E23E7D7" w:rsidR="000C6CDB" w:rsidRPr="000C6CDB" w:rsidRDefault="000C6CDB" w:rsidP="0095028C">
      <w:pPr>
        <w:pStyle w:val="5aifollowing"/>
        <w:numPr>
          <w:ilvl w:val="3"/>
          <w:numId w:val="1"/>
        </w:numPr>
      </w:pPr>
      <w:r w:rsidRPr="000C6CDB">
        <w:t xml:space="preserve">presented in a manner that upholds and maintains the good reputation of the Services, as determined by the Department; and </w:t>
      </w:r>
    </w:p>
    <w:p w14:paraId="15EF98F7" w14:textId="77777777" w:rsidR="000C6CDB" w:rsidRPr="000C6CDB" w:rsidRDefault="000C6CDB" w:rsidP="007D07A1">
      <w:pPr>
        <w:pStyle w:val="4Clsa"/>
      </w:pPr>
      <w:r w:rsidRPr="000C6CDB">
        <w:t xml:space="preserve">it takes all reasonable steps to avoid acts or omissions which the Provider could reasonably foresee would be likely to cause injury to Participants or any other persons at the locations referred to in clause 5.4(a). </w:t>
      </w:r>
    </w:p>
    <w:p w14:paraId="23CBF760" w14:textId="77777777" w:rsidR="000C6CDB" w:rsidRPr="000C6CDB" w:rsidRDefault="000C6CDB" w:rsidP="00C36F41">
      <w:pPr>
        <w:pStyle w:val="3Cls11"/>
      </w:pPr>
      <w:r w:rsidRPr="000C6CDB">
        <w:t>Except for NHLIS Services and NEIS Services, the Provider must ensure that its Sites are open for the provision of the Services:</w:t>
      </w:r>
    </w:p>
    <w:p w14:paraId="62DDE7D4" w14:textId="77777777" w:rsidR="000C6CDB" w:rsidRPr="000C6CDB" w:rsidRDefault="000C6CDB" w:rsidP="00BA79E4">
      <w:pPr>
        <w:pStyle w:val="4Clsa"/>
      </w:pPr>
      <w:r w:rsidRPr="000C6CDB">
        <w:t>on all Business Days and any other days specified in Schedule 1 and the Provider’s tender response to the request for tender for this Deed; and</w:t>
      </w:r>
    </w:p>
    <w:p w14:paraId="76139491" w14:textId="77777777" w:rsidR="000C6CDB" w:rsidRPr="000C6CDB" w:rsidRDefault="000C6CDB" w:rsidP="0095028C">
      <w:pPr>
        <w:pStyle w:val="4Clsa"/>
      </w:pPr>
      <w:r w:rsidRPr="000C6CDB">
        <w:t xml:space="preserve">at the times specified in items 6.4, 6.5, 6.6, 8.3, 8.4 and 8.5 of Schedule 1, </w:t>
      </w:r>
    </w:p>
    <w:p w14:paraId="683775BC" w14:textId="77777777" w:rsidR="000C6CDB" w:rsidRPr="000C6CDB" w:rsidRDefault="000C6CDB" w:rsidP="00C36F41">
      <w:pPr>
        <w:pStyle w:val="3b11following"/>
      </w:pPr>
      <w:r w:rsidRPr="000C6CDB">
        <w:t>unless otherwise Notified by the Department.</w:t>
      </w:r>
      <w:bookmarkStart w:id="80" w:name="_Toc202959320"/>
      <w:bookmarkStart w:id="81" w:name="_Toc225840131"/>
      <w:bookmarkStart w:id="82" w:name="_Toc393289644"/>
    </w:p>
    <w:p w14:paraId="32AC9F44" w14:textId="77777777" w:rsidR="000C6CDB" w:rsidRPr="000C6CDB" w:rsidRDefault="000C6CDB" w:rsidP="00C36F41">
      <w:pPr>
        <w:pStyle w:val="2Clause1"/>
        <w:rPr>
          <w:lang w:eastAsia="en-US"/>
        </w:rPr>
      </w:pPr>
      <w:bookmarkStart w:id="83" w:name="_Toc415224852"/>
      <w:bookmarkStart w:id="84" w:name="_Toc457551125"/>
      <w:bookmarkStart w:id="85" w:name="_Toc518567777"/>
      <w:r w:rsidRPr="000C6CDB">
        <w:rPr>
          <w:lang w:eastAsia="en-US"/>
        </w:rPr>
        <w:t>P</w:t>
      </w:r>
      <w:bookmarkEnd w:id="80"/>
      <w:r w:rsidRPr="000C6CDB">
        <w:rPr>
          <w:lang w:eastAsia="en-US"/>
        </w:rPr>
        <w:t>rovider’s conduct</w:t>
      </w:r>
      <w:bookmarkEnd w:id="81"/>
      <w:bookmarkEnd w:id="82"/>
      <w:bookmarkEnd w:id="83"/>
      <w:bookmarkEnd w:id="84"/>
      <w:bookmarkEnd w:id="85"/>
    </w:p>
    <w:p w14:paraId="2366B1BF" w14:textId="77777777" w:rsidR="000C6CDB" w:rsidRPr="000C6CDB" w:rsidRDefault="000C6CDB" w:rsidP="00C36F41">
      <w:pPr>
        <w:pStyle w:val="3Cls11"/>
      </w:pPr>
      <w:r w:rsidRPr="000C6CDB">
        <w:t>The Provider must, at all times, act in good faith towards the Department</w:t>
      </w:r>
      <w:r w:rsidRPr="000C6CDB" w:rsidDel="004F6FB0">
        <w:t xml:space="preserve"> </w:t>
      </w:r>
      <w:r w:rsidRPr="000C6CDB">
        <w:t xml:space="preserve">and Participants, and in a manner that maintains the good reputation of the Services. </w:t>
      </w:r>
    </w:p>
    <w:p w14:paraId="35BDAF26" w14:textId="77777777" w:rsidR="000C6CDB" w:rsidRPr="000C6CDB" w:rsidRDefault="000C6CDB" w:rsidP="00C36F41">
      <w:pPr>
        <w:pStyle w:val="3Cls11"/>
      </w:pPr>
      <w:r w:rsidRPr="000C6CDB">
        <w:t>The Provider must:</w:t>
      </w:r>
    </w:p>
    <w:p w14:paraId="48F51893" w14:textId="77777777" w:rsidR="000C6CDB" w:rsidRPr="000C6CDB" w:rsidRDefault="000C6CDB" w:rsidP="00BA79E4">
      <w:pPr>
        <w:pStyle w:val="4Clsa"/>
      </w:pPr>
      <w:r w:rsidRPr="000C6CDB">
        <w:t>not engage in, and must ensure that its Personnel, Subcontractors, Third Party IT Providers and agents do not engage in, any practice that manipulates or impacts, as relevant, any aspect of the Services including any:</w:t>
      </w:r>
    </w:p>
    <w:p w14:paraId="7DBC9C16" w14:textId="420E7995" w:rsidR="000C6CDB" w:rsidRPr="000C6CDB" w:rsidRDefault="000C6CDB" w:rsidP="0095028C">
      <w:pPr>
        <w:pStyle w:val="5aifollowing"/>
        <w:numPr>
          <w:ilvl w:val="3"/>
          <w:numId w:val="1"/>
        </w:numPr>
      </w:pPr>
      <w:r w:rsidRPr="000C6CDB">
        <w:t>Record, including any Documentary Evidence;</w:t>
      </w:r>
    </w:p>
    <w:p w14:paraId="47BCEC48" w14:textId="4EE5237F" w:rsidR="000C6CDB" w:rsidRPr="000C6CDB" w:rsidRDefault="000C6CDB" w:rsidP="0095028C">
      <w:pPr>
        <w:pStyle w:val="5aifollowing"/>
        <w:numPr>
          <w:ilvl w:val="3"/>
          <w:numId w:val="1"/>
        </w:numPr>
      </w:pPr>
      <w:r w:rsidRPr="000C6CDB">
        <w:t xml:space="preserve">Outcome or Work for the Dole Place; </w:t>
      </w:r>
    </w:p>
    <w:p w14:paraId="35C15C66" w14:textId="471CD57A" w:rsidR="000C6CDB" w:rsidRPr="000C6CDB" w:rsidRDefault="000C6CDB" w:rsidP="007D07A1">
      <w:pPr>
        <w:pStyle w:val="5aifollowing"/>
        <w:numPr>
          <w:ilvl w:val="3"/>
          <w:numId w:val="1"/>
        </w:numPr>
      </w:pPr>
      <w:r w:rsidRPr="000C6CDB">
        <w:t>Payment or Payment-related process;</w:t>
      </w:r>
    </w:p>
    <w:p w14:paraId="56029184" w14:textId="52F6831E" w:rsidR="000C6CDB" w:rsidRPr="000C6CDB" w:rsidRDefault="000C6CDB" w:rsidP="00070E54">
      <w:pPr>
        <w:pStyle w:val="5aifollowing"/>
        <w:numPr>
          <w:ilvl w:val="3"/>
          <w:numId w:val="1"/>
        </w:numPr>
      </w:pPr>
      <w:r w:rsidRPr="000C6CDB">
        <w:t>Participant or Employer; or</w:t>
      </w:r>
    </w:p>
    <w:p w14:paraId="3B955456" w14:textId="7D91BC56" w:rsidR="000C6CDB" w:rsidRPr="000C6CDB" w:rsidRDefault="000C6CDB" w:rsidP="0049619B">
      <w:pPr>
        <w:pStyle w:val="5aifollowing"/>
        <w:numPr>
          <w:ilvl w:val="3"/>
          <w:numId w:val="1"/>
        </w:numPr>
      </w:pPr>
      <w:r w:rsidRPr="000C6CDB">
        <w:t>monitoring of the Services by the Department,</w:t>
      </w:r>
    </w:p>
    <w:p w14:paraId="6AD149D8" w14:textId="77777777" w:rsidR="000C6CDB" w:rsidRPr="000C6CDB" w:rsidRDefault="000C6CDB">
      <w:pPr>
        <w:pStyle w:val="4aafollowing"/>
      </w:pPr>
      <w:r w:rsidRPr="000C6CDB">
        <w:t>with the effect of improperly, as determined by the Department, maximising payments to, or otherwise obtaining a benefit for, the Provider or any other person or persons; and</w:t>
      </w:r>
    </w:p>
    <w:p w14:paraId="7A0AE52B" w14:textId="77777777" w:rsidR="000C6CDB" w:rsidRPr="000C6CDB" w:rsidRDefault="000C6CDB">
      <w:pPr>
        <w:pStyle w:val="4Clsa"/>
      </w:pPr>
      <w:r w:rsidRPr="000C6CDB">
        <w:t>without limitation to any rights of the Department under this Deed or at law where an improper</w:t>
      </w:r>
      <w:r w:rsidRPr="000C6CDB">
        <w:rPr>
          <w:color w:val="00B0F0"/>
        </w:rPr>
        <w:t xml:space="preserve"> </w:t>
      </w:r>
      <w:r w:rsidRPr="000C6CDB">
        <w:t>practice is identified by the Provider, immediately:</w:t>
      </w:r>
    </w:p>
    <w:p w14:paraId="0F068CA6" w14:textId="7916B7D5" w:rsidR="000C6CDB" w:rsidRPr="000C6CDB" w:rsidRDefault="000C6CDB" w:rsidP="0049619B">
      <w:pPr>
        <w:pStyle w:val="5aifollowing"/>
        <w:numPr>
          <w:ilvl w:val="3"/>
          <w:numId w:val="1"/>
        </w:numPr>
      </w:pPr>
      <w:r w:rsidRPr="000C6CDB">
        <w:t>take all action necessary to appropriately remedy the practice; and</w:t>
      </w:r>
    </w:p>
    <w:p w14:paraId="094E70AF" w14:textId="413D4083" w:rsidR="000C6CDB" w:rsidRPr="000C6CDB" w:rsidRDefault="000C6CDB" w:rsidP="0049619B">
      <w:pPr>
        <w:pStyle w:val="5aifollowing"/>
        <w:numPr>
          <w:ilvl w:val="3"/>
          <w:numId w:val="1"/>
        </w:numPr>
      </w:pPr>
      <w:r w:rsidRPr="000C6CDB">
        <w:t xml:space="preserve">Notify the Department of the practice identified and the remedial action taken and provide all information in relation to the situation as required by the Department. </w:t>
      </w:r>
    </w:p>
    <w:p w14:paraId="21459BC7" w14:textId="77777777" w:rsidR="000C6CDB" w:rsidRPr="000C6CDB" w:rsidRDefault="000C6CDB" w:rsidP="00C36F41">
      <w:pPr>
        <w:pStyle w:val="3Cls11"/>
      </w:pPr>
      <w:r w:rsidRPr="000C6CDB">
        <w:t>The Provider must advise its officers and employees that:</w:t>
      </w:r>
    </w:p>
    <w:p w14:paraId="0675EF99" w14:textId="77777777" w:rsidR="000C6CDB" w:rsidRPr="000C6CDB" w:rsidRDefault="000C6CDB" w:rsidP="00BA79E4">
      <w:pPr>
        <w:pStyle w:val="4Clsa"/>
      </w:pPr>
      <w:r w:rsidRPr="000C6CDB">
        <w:t xml:space="preserve">they are Commonwealth public officials for the purposes of section 142.2 of the </w:t>
      </w:r>
      <w:r w:rsidRPr="000C6CDB">
        <w:rPr>
          <w:i/>
        </w:rPr>
        <w:t>Criminal Code Act 1995</w:t>
      </w:r>
      <w:r w:rsidRPr="000C6CDB">
        <w:t xml:space="preserve"> (Cth); </w:t>
      </w:r>
    </w:p>
    <w:p w14:paraId="75756CF0" w14:textId="77777777" w:rsidR="000C6CDB" w:rsidRPr="000C6CDB" w:rsidRDefault="000C6CDB" w:rsidP="0095028C">
      <w:pPr>
        <w:pStyle w:val="4Clsa"/>
      </w:pPr>
      <w:r w:rsidRPr="000C6CDB">
        <w:lastRenderedPageBreak/>
        <w:t>acting with the intention of dishonestly obtaining a benefit for any person is punishable by penalties including imprisonment; and</w:t>
      </w:r>
    </w:p>
    <w:p w14:paraId="34E12168" w14:textId="77777777" w:rsidR="000C6CDB" w:rsidRPr="000C6CDB" w:rsidRDefault="000C6CDB" w:rsidP="0095028C">
      <w:pPr>
        <w:pStyle w:val="4Clsa"/>
      </w:pPr>
      <w:r w:rsidRPr="000C6CDB">
        <w:t xml:space="preserve">disclosures of “disclosable conduct” under the </w:t>
      </w:r>
      <w:r w:rsidRPr="000C6CDB">
        <w:rPr>
          <w:i/>
        </w:rPr>
        <w:t>Public Interest Disclosure Act 2013</w:t>
      </w:r>
      <w:r w:rsidRPr="000C6CDB">
        <w:t xml:space="preserve"> (Cth) can be made directly to their supervisors within the Provider, or to an Authorised Officer of the Department </w:t>
      </w:r>
      <w:hyperlink r:id="rId13" w:history="1">
        <w:r w:rsidRPr="00705346">
          <w:rPr>
            <w:rStyle w:val="Hyperlink"/>
          </w:rPr>
          <w:t>as specified on the Department’s website</w:t>
        </w:r>
      </w:hyperlink>
      <w:r w:rsidRPr="000C6CDB">
        <w:t xml:space="preserve">, and where a disclosure of “disclosable conduct” is made to a supervisor within the Provider, the supervisor is required under section 60A of the </w:t>
      </w:r>
      <w:r w:rsidRPr="000C6CDB">
        <w:rPr>
          <w:i/>
        </w:rPr>
        <w:t xml:space="preserve">Public Interest Disclosure Act 2013 </w:t>
      </w:r>
      <w:r w:rsidRPr="000C6CDB">
        <w:t>(Cth)</w:t>
      </w:r>
      <w:r w:rsidRPr="000C6CDB">
        <w:rPr>
          <w:color w:val="00B0F0"/>
        </w:rPr>
        <w:t xml:space="preserve"> </w:t>
      </w:r>
      <w:r w:rsidRPr="000C6CDB">
        <w:t>to pass information about the conduct to an Authorised Officer of the Department.</w:t>
      </w:r>
    </w:p>
    <w:p w14:paraId="3BCB741D" w14:textId="77777777" w:rsidR="000C6CDB" w:rsidRPr="00C36F41" w:rsidRDefault="000C6CDB" w:rsidP="007D07A1">
      <w:pPr>
        <w:pStyle w:val="8Note"/>
      </w:pPr>
      <w:r w:rsidRPr="00C36F41">
        <w:t>Note: For the avoidance of doubt, no right or obligation arising from this Deed is to be read or understood as limiting the Provider’s right to enter into public debate regarding policies of the Australian Government, its agencies, employees, servants or agents.</w:t>
      </w:r>
    </w:p>
    <w:p w14:paraId="07325481" w14:textId="77777777" w:rsidR="000C6CDB" w:rsidRPr="000C6CDB" w:rsidRDefault="000C6CDB" w:rsidP="00C36F41">
      <w:pPr>
        <w:pStyle w:val="2Clause1"/>
        <w:rPr>
          <w:lang w:eastAsia="en-US"/>
        </w:rPr>
      </w:pPr>
      <w:bookmarkStart w:id="86" w:name="_Toc415224853"/>
      <w:bookmarkStart w:id="87" w:name="_Toc457551126"/>
      <w:bookmarkStart w:id="88" w:name="_Toc518567778"/>
      <w:bookmarkStart w:id="89" w:name="_Toc225840132"/>
      <w:bookmarkStart w:id="90" w:name="_Toc393289645"/>
      <w:bookmarkStart w:id="91" w:name="_Ref394589518"/>
      <w:bookmarkStart w:id="92" w:name="_Ref394589529"/>
      <w:bookmarkStart w:id="93" w:name="_Ref394674465"/>
      <w:bookmarkStart w:id="94" w:name="_Ref399268685"/>
      <w:r w:rsidRPr="000C6CDB">
        <w:rPr>
          <w:lang w:eastAsia="en-US"/>
        </w:rPr>
        <w:t>Information provided to the Department</w:t>
      </w:r>
      <w:bookmarkEnd w:id="86"/>
      <w:bookmarkEnd w:id="87"/>
      <w:bookmarkEnd w:id="88"/>
    </w:p>
    <w:p w14:paraId="30E095C8" w14:textId="77777777" w:rsidR="000C6CDB" w:rsidRPr="000C6CDB" w:rsidRDefault="000C6CDB" w:rsidP="00C36F41">
      <w:pPr>
        <w:pStyle w:val="3Cls11"/>
      </w:pPr>
      <w:r w:rsidRPr="000C6CDB">
        <w:t>Subject to clause 15.4(d), the Provider must ensure that:</w:t>
      </w:r>
    </w:p>
    <w:p w14:paraId="32DEE6FC" w14:textId="77777777" w:rsidR="000C6CDB" w:rsidRPr="000C6CDB" w:rsidRDefault="000C6CDB" w:rsidP="00BA79E4">
      <w:pPr>
        <w:pStyle w:val="4Clsa"/>
      </w:pPr>
      <w:bookmarkStart w:id="95" w:name="_Ref414622698"/>
      <w:r w:rsidRPr="000C6CDB">
        <w:t>all information it provides to the Department, in any form and by any means, including all Documentary Evidence and information about change in the circumstances of Participants, is true, accurate and complete at the time of its provision to the Department;</w:t>
      </w:r>
      <w:bookmarkEnd w:id="95"/>
    </w:p>
    <w:p w14:paraId="2C501668" w14:textId="77777777" w:rsidR="000C6CDB" w:rsidRPr="000C6CDB" w:rsidRDefault="000C6CDB" w:rsidP="0095028C">
      <w:pPr>
        <w:pStyle w:val="4Clsa"/>
      </w:pPr>
      <w:r w:rsidRPr="000C6CDB">
        <w:t>it diligently, and in accordance with any Guidelines, takes all necessary steps to verify the truth, completeness and accuracy of any information referred to in clause 7.1(a); and</w:t>
      </w:r>
    </w:p>
    <w:p w14:paraId="17786ADA" w14:textId="77777777" w:rsidR="000C6CDB" w:rsidRPr="000C6CDB" w:rsidRDefault="000C6CDB" w:rsidP="0095028C">
      <w:pPr>
        <w:pStyle w:val="4Clsa"/>
      </w:pPr>
      <w:r w:rsidRPr="000C6CDB">
        <w:t xml:space="preserve">any data entered into the Department’s IT Systems is consistent with any associated Documentary Evidence held by the Provider. </w:t>
      </w:r>
    </w:p>
    <w:p w14:paraId="01A7E339" w14:textId="77777777" w:rsidR="000C6CDB" w:rsidRPr="000C6CDB" w:rsidRDefault="000C6CDB" w:rsidP="00C36F41">
      <w:pPr>
        <w:pStyle w:val="3Cls11"/>
      </w:pPr>
      <w:r w:rsidRPr="000C6CDB">
        <w:t>Subject to clause 16.2, the Provider must submit Documentary Evidence to the Department within five Business Days of any request by the Department to do so.</w:t>
      </w:r>
    </w:p>
    <w:p w14:paraId="20C4B3C3" w14:textId="3CAA8475" w:rsidR="000C6CDB" w:rsidRPr="000C6CDB" w:rsidRDefault="000C6CDB" w:rsidP="00C36F41">
      <w:pPr>
        <w:pStyle w:val="2Clause1"/>
        <w:rPr>
          <w:lang w:eastAsia="en-US"/>
        </w:rPr>
      </w:pPr>
      <w:bookmarkStart w:id="96" w:name="_Ref414960877"/>
      <w:bookmarkStart w:id="97" w:name="_Ref414960940"/>
      <w:bookmarkStart w:id="98" w:name="_Toc415224854"/>
      <w:bookmarkStart w:id="99" w:name="_Toc457551127"/>
      <w:bookmarkStart w:id="100" w:name="_Toc518567779"/>
      <w:r w:rsidRPr="000C6CDB">
        <w:rPr>
          <w:lang w:eastAsia="en-US"/>
        </w:rPr>
        <w:t>Checks and reasonable care</w:t>
      </w:r>
      <w:bookmarkEnd w:id="89"/>
      <w:bookmarkEnd w:id="90"/>
      <w:bookmarkEnd w:id="91"/>
      <w:bookmarkEnd w:id="92"/>
      <w:bookmarkEnd w:id="93"/>
      <w:bookmarkEnd w:id="94"/>
      <w:bookmarkEnd w:id="96"/>
      <w:bookmarkEnd w:id="97"/>
      <w:bookmarkEnd w:id="98"/>
      <w:bookmarkEnd w:id="99"/>
      <w:bookmarkEnd w:id="100"/>
    </w:p>
    <w:p w14:paraId="35310035" w14:textId="77777777" w:rsidR="000C6CDB" w:rsidRPr="000C6CDB" w:rsidRDefault="000C6CDB" w:rsidP="00C36F41">
      <w:pPr>
        <w:pStyle w:val="1cmid-heading"/>
        <w:rPr>
          <w:b/>
          <w:lang w:eastAsia="en-US"/>
        </w:rPr>
      </w:pPr>
      <w:bookmarkStart w:id="101" w:name="_Toc440545585"/>
      <w:r w:rsidRPr="000C6CDB">
        <w:rPr>
          <w:lang w:eastAsia="en-US"/>
        </w:rPr>
        <w:t>Personnel and Supervisors</w:t>
      </w:r>
      <w:bookmarkEnd w:id="101"/>
    </w:p>
    <w:p w14:paraId="33E1B15B" w14:textId="5CD55054" w:rsidR="000C6CDB" w:rsidRPr="000C6CDB" w:rsidRDefault="000C6CDB" w:rsidP="00C36F41">
      <w:pPr>
        <w:pStyle w:val="3Cls11"/>
      </w:pPr>
      <w:bookmarkStart w:id="102" w:name="_Ref478465077"/>
      <w:bookmarkStart w:id="103" w:name="_Ref437963497"/>
      <w:bookmarkStart w:id="104" w:name="_Ref395101166"/>
      <w:bookmarkStart w:id="105" w:name="_Ref393982603"/>
      <w:r w:rsidRPr="000C6CDB">
        <w:t xml:space="preserve">Before arranging for any Personnel or a potential Supervisor to be involved in the Services, including any Activity </w:t>
      </w:r>
      <w:r w:rsidR="00134F46">
        <w:t>(</w:t>
      </w:r>
      <w:r w:rsidRPr="000C6CDB">
        <w:rPr>
          <w:szCs w:val="22"/>
        </w:rPr>
        <w:t>other than EST</w:t>
      </w:r>
      <w:r w:rsidR="005711C8">
        <w:rPr>
          <w:szCs w:val="22"/>
        </w:rPr>
        <w:t>, CTA</w:t>
      </w:r>
      <w:r w:rsidR="00134F46">
        <w:rPr>
          <w:szCs w:val="22"/>
        </w:rPr>
        <w:t xml:space="preserve"> or a Launch into Work Placement)</w:t>
      </w:r>
      <w:r w:rsidRPr="000C6CDB">
        <w:t>, the Provider must arrange and pay for all checks, and comply with any other conditions in relation to the person’s involvement, as specified in</w:t>
      </w:r>
      <w:r w:rsidRPr="00BB6F65">
        <w:t>:</w:t>
      </w:r>
      <w:bookmarkEnd w:id="102"/>
    </w:p>
    <w:p w14:paraId="745DC5D0" w14:textId="77777777" w:rsidR="000C6CDB" w:rsidRPr="000C6CDB" w:rsidRDefault="000C6CDB" w:rsidP="00BA79E4">
      <w:pPr>
        <w:pStyle w:val="4Clsa"/>
      </w:pPr>
      <w:r w:rsidRPr="000C6CDB">
        <w:t>any relevant legislation, and in particular, any Working with Children Laws, in effect in the jurisdiction(s) in which the Services are conducted; and</w:t>
      </w:r>
    </w:p>
    <w:p w14:paraId="4C7AA546" w14:textId="77777777" w:rsidR="000C6CDB" w:rsidRPr="000C6CDB" w:rsidRDefault="000C6CDB" w:rsidP="0095028C">
      <w:pPr>
        <w:pStyle w:val="4Clsa"/>
        <w:rPr>
          <w:color w:val="76923C" w:themeColor="accent3" w:themeShade="BF"/>
        </w:rPr>
      </w:pPr>
      <w:r w:rsidRPr="000C6CDB">
        <w:t>any Guidelines. </w:t>
      </w:r>
      <w:r w:rsidRPr="000C6CDB">
        <w:rPr>
          <w:color w:val="76923C" w:themeColor="accent3" w:themeShade="BF"/>
        </w:rPr>
        <w:t xml:space="preserve"> </w:t>
      </w:r>
    </w:p>
    <w:p w14:paraId="18235575" w14:textId="2734C9F8" w:rsidR="000C6CDB" w:rsidRPr="000C6CDB" w:rsidRDefault="000C6CDB" w:rsidP="00C36F41">
      <w:pPr>
        <w:pStyle w:val="3Cls11"/>
      </w:pPr>
      <w:bookmarkStart w:id="106" w:name="_Ref414622736"/>
      <w:bookmarkEnd w:id="103"/>
      <w:r w:rsidRPr="000C6CDB">
        <w:t>The Provider must not allow any Personnel or a potential Supervisor to participate in the Services, including any</w:t>
      </w:r>
      <w:r w:rsidRPr="000C6CDB">
        <w:rPr>
          <w:color w:val="00B0F0"/>
        </w:rPr>
        <w:t xml:space="preserve"> </w:t>
      </w:r>
      <w:r w:rsidRPr="000C6CDB">
        <w:t xml:space="preserve">Activity </w:t>
      </w:r>
      <w:r w:rsidR="00134F46">
        <w:t>(</w:t>
      </w:r>
      <w:r w:rsidRPr="000C6CDB">
        <w:rPr>
          <w:szCs w:val="22"/>
        </w:rPr>
        <w:t>other than EST</w:t>
      </w:r>
      <w:r w:rsidR="005711C8">
        <w:rPr>
          <w:szCs w:val="22"/>
        </w:rPr>
        <w:t>, CTA</w:t>
      </w:r>
      <w:r w:rsidR="00134F46">
        <w:rPr>
          <w:szCs w:val="22"/>
        </w:rPr>
        <w:t xml:space="preserve"> or a Launch into Work Placement)</w:t>
      </w:r>
      <w:r w:rsidRPr="000C6CDB">
        <w:t>:</w:t>
      </w:r>
    </w:p>
    <w:p w14:paraId="1E9239FB" w14:textId="77777777" w:rsidR="000C6CDB" w:rsidRPr="000C6CDB" w:rsidRDefault="000C6CDB" w:rsidP="00BA79E4">
      <w:pPr>
        <w:pStyle w:val="4Clsa"/>
      </w:pPr>
      <w:r w:rsidRPr="000C6CDB">
        <w:t>if any relevant legislation or any Guidelines provide or mean that the person must not be allowed to be so involved; or</w:t>
      </w:r>
    </w:p>
    <w:p w14:paraId="6AC708CE" w14:textId="77777777" w:rsidR="000C6CDB" w:rsidRPr="000C6CDB" w:rsidRDefault="000C6CDB" w:rsidP="0095028C">
      <w:pPr>
        <w:pStyle w:val="4Clsa"/>
      </w:pPr>
      <w:r w:rsidRPr="000C6CDB">
        <w:t>if:</w:t>
      </w:r>
    </w:p>
    <w:p w14:paraId="70A9B0A2" w14:textId="39A1299B" w:rsidR="000C6CDB" w:rsidRPr="000C6CDB" w:rsidRDefault="000C6CDB" w:rsidP="0095028C">
      <w:pPr>
        <w:pStyle w:val="5aifollowing"/>
        <w:numPr>
          <w:ilvl w:val="3"/>
          <w:numId w:val="1"/>
        </w:numPr>
      </w:pPr>
      <w:r w:rsidRPr="000C6CDB">
        <w:t>a relevant check shows that they have been convicted of a crime and a reasonable person would consider that the conviction means that the person would pose a risk to other persons involved in the Services; or</w:t>
      </w:r>
    </w:p>
    <w:p w14:paraId="38EA22F9" w14:textId="04768C56" w:rsidR="000C6CDB" w:rsidRPr="000C6CDB" w:rsidRDefault="000C6CDB" w:rsidP="0095028C">
      <w:pPr>
        <w:pStyle w:val="5aifollowing"/>
        <w:numPr>
          <w:ilvl w:val="3"/>
          <w:numId w:val="1"/>
        </w:numPr>
      </w:pPr>
      <w:r w:rsidRPr="000C6CDB">
        <w:lastRenderedPageBreak/>
        <w:t>there is otherwise a reasonably foreseeable risk that the person may cause loss or harm to any other person,</w:t>
      </w:r>
    </w:p>
    <w:p w14:paraId="094C887F" w14:textId="77777777" w:rsidR="000C6CDB" w:rsidRPr="000C6CDB" w:rsidRDefault="000C6CDB" w:rsidP="007D07A1">
      <w:pPr>
        <w:pStyle w:val="4aafollowing"/>
      </w:pPr>
      <w:r w:rsidRPr="000C6CDB">
        <w:t xml:space="preserve">unless the Provider has put in place reasonable measures to remove or substantially reduce that risk. </w:t>
      </w:r>
    </w:p>
    <w:p w14:paraId="581D220A" w14:textId="77777777" w:rsidR="000C6CDB" w:rsidRPr="000C6CDB" w:rsidRDefault="000C6CDB" w:rsidP="00C36F41">
      <w:pPr>
        <w:pStyle w:val="1cmid-heading"/>
        <w:rPr>
          <w:lang w:eastAsia="en-US"/>
        </w:rPr>
      </w:pPr>
      <w:r w:rsidRPr="000C6CDB">
        <w:rPr>
          <w:lang w:eastAsia="en-US"/>
        </w:rPr>
        <w:t>Participants</w:t>
      </w:r>
    </w:p>
    <w:p w14:paraId="70AFB26C" w14:textId="16C213E0" w:rsidR="000C6CDB" w:rsidRPr="000C6CDB" w:rsidRDefault="000C6CDB" w:rsidP="00C36F41">
      <w:pPr>
        <w:pStyle w:val="3Cls11"/>
      </w:pPr>
      <w:bookmarkStart w:id="107" w:name="_Ref434568429"/>
      <w:bookmarkEnd w:id="104"/>
      <w:bookmarkEnd w:id="105"/>
      <w:bookmarkEnd w:id="106"/>
      <w:r w:rsidRPr="000C6CDB">
        <w:t>If an Activity or Employment involves close proximity with people who are elderly, disabled or otherwise vulnerable or Children (excluding other Participants), before arranging for a Participant to be involved in the Activity or placed in the Employment, the Provider must</w:t>
      </w:r>
      <w:r w:rsidR="00134F46">
        <w:t>, unless Notified otherwise,</w:t>
      </w:r>
      <w:r w:rsidRPr="000C6CDB">
        <w:t xml:space="preserve"> arrange and pay for all checks in relation to a Participant’s involvement or placement as specified in:</w:t>
      </w:r>
      <w:bookmarkEnd w:id="107"/>
    </w:p>
    <w:p w14:paraId="1F5CBC71" w14:textId="77777777" w:rsidR="000C6CDB" w:rsidRPr="000C6CDB" w:rsidRDefault="000C6CDB" w:rsidP="00BA79E4">
      <w:pPr>
        <w:pStyle w:val="4Clsa"/>
      </w:pPr>
      <w:r w:rsidRPr="000C6CDB">
        <w:t>any relevant legislation, and in particular, any Working with Children Laws, in effect in the jurisdiction(s) in which the Activity is conducted or the Employment exists; and</w:t>
      </w:r>
    </w:p>
    <w:p w14:paraId="43B60169" w14:textId="77777777" w:rsidR="000C6CDB" w:rsidRPr="000C6CDB" w:rsidRDefault="000C6CDB" w:rsidP="0095028C">
      <w:pPr>
        <w:pStyle w:val="4Clsa"/>
        <w:rPr>
          <w:color w:val="00B0F0"/>
        </w:rPr>
      </w:pPr>
      <w:r w:rsidRPr="000C6CDB">
        <w:t>any Guidelines.</w:t>
      </w:r>
    </w:p>
    <w:p w14:paraId="3860E220" w14:textId="77777777" w:rsidR="000C6CDB" w:rsidRPr="000C6CDB" w:rsidRDefault="000C6CDB" w:rsidP="00C36F41">
      <w:pPr>
        <w:pStyle w:val="3Cls11"/>
      </w:pPr>
      <w:r w:rsidRPr="000C6CDB">
        <w:t>The Provider must not allow a Participant to be involved in an Activity or place a Participant into Employment:</w:t>
      </w:r>
    </w:p>
    <w:p w14:paraId="77CFBC50" w14:textId="77777777" w:rsidR="000C6CDB" w:rsidRPr="000C6CDB" w:rsidRDefault="000C6CDB" w:rsidP="00BA79E4">
      <w:pPr>
        <w:pStyle w:val="4Clsa"/>
      </w:pPr>
      <w:r w:rsidRPr="000C6CDB">
        <w:t>if any relevant legislation or Guidelines provide or mean that the Participant must not be allowed to be so involved or placed; or</w:t>
      </w:r>
    </w:p>
    <w:p w14:paraId="77784F55" w14:textId="77777777" w:rsidR="000C6CDB" w:rsidRPr="000C6CDB" w:rsidRDefault="000C6CDB" w:rsidP="0095028C">
      <w:pPr>
        <w:pStyle w:val="4Clsa"/>
      </w:pPr>
      <w:r w:rsidRPr="000C6CDB">
        <w:t>if:</w:t>
      </w:r>
    </w:p>
    <w:p w14:paraId="5D885CE6" w14:textId="452FA2C8" w:rsidR="000C6CDB" w:rsidRPr="000C6CDB" w:rsidRDefault="000C6CDB" w:rsidP="0095028C">
      <w:pPr>
        <w:pStyle w:val="5aifollowing"/>
        <w:numPr>
          <w:ilvl w:val="3"/>
          <w:numId w:val="1"/>
        </w:numPr>
      </w:pPr>
      <w:r w:rsidRPr="000C6CDB">
        <w:t>a relevant check shows that they have been convicted of a crime and a reasonable person would consider that the conviction means that the person would pose a risk to other persons involved in the Activity or Employment; or</w:t>
      </w:r>
    </w:p>
    <w:p w14:paraId="5360C87B" w14:textId="490E7D31" w:rsidR="000C6CDB" w:rsidRPr="000C6CDB" w:rsidRDefault="000C6CDB" w:rsidP="007D07A1">
      <w:pPr>
        <w:pStyle w:val="5aifollowing"/>
        <w:numPr>
          <w:ilvl w:val="3"/>
          <w:numId w:val="1"/>
        </w:numPr>
      </w:pPr>
      <w:r w:rsidRPr="000C6CDB">
        <w:t xml:space="preserve">there is otherwise a reasonably foreseeable risk that the person may cause loss or harm to other persons involved in the Activity or Employment, </w:t>
      </w:r>
    </w:p>
    <w:p w14:paraId="42F80A39" w14:textId="77777777" w:rsidR="000C6CDB" w:rsidRPr="000C6CDB" w:rsidRDefault="000C6CDB" w:rsidP="00070E54">
      <w:pPr>
        <w:pStyle w:val="4aafollowing"/>
      </w:pPr>
      <w:r w:rsidRPr="000C6CDB">
        <w:t>unless the Provider has put in place reasonable measures to remove or substantially reduce that risk.</w:t>
      </w:r>
    </w:p>
    <w:p w14:paraId="40AD09FE" w14:textId="77777777" w:rsidR="000C6CDB" w:rsidRPr="000C6CDB" w:rsidRDefault="000C6CDB">
      <w:pPr>
        <w:pStyle w:val="8Note"/>
      </w:pPr>
      <w:r w:rsidRPr="000C6CDB">
        <w:t>Note: Where the Provider places a Participant into Employment, ‘reasonable measures’ may include, if relevant and consistent with any requirements under the law, advising the Employer of any information that may be relevant to assisting the Employer to mitigate relevant risks.</w:t>
      </w:r>
    </w:p>
    <w:p w14:paraId="49653495" w14:textId="0DA5381E" w:rsidR="000C6CDB" w:rsidRPr="000C6CDB" w:rsidRDefault="000C6CDB" w:rsidP="00C36F41">
      <w:pPr>
        <w:pStyle w:val="2Clause1"/>
        <w:rPr>
          <w:lang w:eastAsia="en-US"/>
        </w:rPr>
      </w:pPr>
      <w:bookmarkStart w:id="108" w:name="_Toc414816503"/>
      <w:bookmarkStart w:id="109" w:name="_Toc414985620"/>
      <w:bookmarkStart w:id="110" w:name="_Toc415042642"/>
      <w:bookmarkStart w:id="111" w:name="_Toc415046465"/>
      <w:bookmarkStart w:id="112" w:name="_Toc415048693"/>
      <w:bookmarkStart w:id="113" w:name="_Toc415048939"/>
      <w:bookmarkStart w:id="114" w:name="_Toc415051768"/>
      <w:bookmarkStart w:id="115" w:name="_Toc414816504"/>
      <w:bookmarkStart w:id="116" w:name="_Toc414985621"/>
      <w:bookmarkStart w:id="117" w:name="_Toc415042643"/>
      <w:bookmarkStart w:id="118" w:name="_Toc415046466"/>
      <w:bookmarkStart w:id="119" w:name="_Toc415048694"/>
      <w:bookmarkStart w:id="120" w:name="_Toc415048940"/>
      <w:bookmarkStart w:id="121" w:name="_Toc415051769"/>
      <w:bookmarkStart w:id="122" w:name="_Toc414816505"/>
      <w:bookmarkStart w:id="123" w:name="_Toc414985622"/>
      <w:bookmarkStart w:id="124" w:name="_Toc415042644"/>
      <w:bookmarkStart w:id="125" w:name="_Toc415046467"/>
      <w:bookmarkStart w:id="126" w:name="_Toc415048695"/>
      <w:bookmarkStart w:id="127" w:name="_Toc415048941"/>
      <w:bookmarkStart w:id="128" w:name="_Toc415051770"/>
      <w:bookmarkStart w:id="129" w:name="_Toc414816506"/>
      <w:bookmarkStart w:id="130" w:name="_Toc414985623"/>
      <w:bookmarkStart w:id="131" w:name="_Toc415042645"/>
      <w:bookmarkStart w:id="132" w:name="_Toc415046468"/>
      <w:bookmarkStart w:id="133" w:name="_Toc415048696"/>
      <w:bookmarkStart w:id="134" w:name="_Toc415048942"/>
      <w:bookmarkStart w:id="135" w:name="_Toc415051771"/>
      <w:bookmarkStart w:id="136" w:name="_Toc202959321"/>
      <w:bookmarkStart w:id="137" w:name="_Toc225840133"/>
      <w:bookmarkStart w:id="138" w:name="_Toc393289646"/>
      <w:bookmarkStart w:id="139" w:name="_Ref393983321"/>
      <w:bookmarkStart w:id="140" w:name="_Toc415224855"/>
      <w:bookmarkStart w:id="141" w:name="_Toc457551128"/>
      <w:bookmarkStart w:id="142" w:name="_Toc518567780"/>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r w:rsidRPr="000C6CDB">
        <w:rPr>
          <w:lang w:eastAsia="en-US"/>
        </w:rPr>
        <w:t>Provider’s responsibility</w:t>
      </w:r>
      <w:bookmarkEnd w:id="136"/>
      <w:bookmarkEnd w:id="137"/>
      <w:bookmarkEnd w:id="138"/>
      <w:bookmarkEnd w:id="139"/>
      <w:bookmarkEnd w:id="140"/>
      <w:bookmarkEnd w:id="141"/>
      <w:bookmarkEnd w:id="142"/>
    </w:p>
    <w:p w14:paraId="4A9F13C4" w14:textId="77777777" w:rsidR="000C6CDB" w:rsidRPr="000C6CDB" w:rsidRDefault="000C6CDB" w:rsidP="00C36F41">
      <w:pPr>
        <w:pStyle w:val="3Cls11"/>
      </w:pPr>
      <w:r w:rsidRPr="000C6CDB">
        <w:t>Subject to the express provisions of this Deed, the Provider is fully responsible for the performance of the Services, for ensuring compliance with the requirements of this Deed, and for all costs of meeting the Provider’s obligations under this Deed, notwithstanding any other matter or arrangement, including any Subcontracting arrangements.</w:t>
      </w:r>
    </w:p>
    <w:p w14:paraId="53C625A9" w14:textId="77777777" w:rsidR="000C6CDB" w:rsidRPr="000C6CDB" w:rsidRDefault="000C6CDB" w:rsidP="00C36F41">
      <w:pPr>
        <w:pStyle w:val="2Clause1"/>
        <w:rPr>
          <w:lang w:eastAsia="en-US"/>
        </w:rPr>
      </w:pPr>
      <w:bookmarkStart w:id="143" w:name="_Toc394400036"/>
      <w:bookmarkStart w:id="144" w:name="_Toc394482573"/>
      <w:bookmarkStart w:id="145" w:name="_Toc394479740"/>
      <w:bookmarkStart w:id="146" w:name="_Toc394400037"/>
      <w:bookmarkStart w:id="147" w:name="_Toc394482574"/>
      <w:bookmarkStart w:id="148" w:name="_Toc394479741"/>
      <w:bookmarkStart w:id="149" w:name="_Toc394400038"/>
      <w:bookmarkStart w:id="150" w:name="_Toc394482575"/>
      <w:bookmarkStart w:id="151" w:name="_Toc394479742"/>
      <w:bookmarkStart w:id="152" w:name="_Toc394400039"/>
      <w:bookmarkStart w:id="153" w:name="_Toc394482576"/>
      <w:bookmarkStart w:id="154" w:name="_Toc394479743"/>
      <w:bookmarkStart w:id="155" w:name="_Toc394400040"/>
      <w:bookmarkStart w:id="156" w:name="_Toc394482577"/>
      <w:bookmarkStart w:id="157" w:name="_Toc394479744"/>
      <w:bookmarkStart w:id="158" w:name="_Toc394400041"/>
      <w:bookmarkStart w:id="159" w:name="_Toc394482578"/>
      <w:bookmarkStart w:id="160" w:name="_Toc394479745"/>
      <w:bookmarkStart w:id="161" w:name="_Toc202959323"/>
      <w:bookmarkStart w:id="162" w:name="_Toc225840135"/>
      <w:bookmarkStart w:id="163" w:name="_Toc393289648"/>
      <w:bookmarkStart w:id="164" w:name="_Ref393984188"/>
      <w:bookmarkStart w:id="165" w:name="_Toc415224856"/>
      <w:bookmarkStart w:id="166" w:name="_Toc457551129"/>
      <w:bookmarkStart w:id="167" w:name="_Toc518567781"/>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r w:rsidRPr="000C6CDB">
        <w:rPr>
          <w:lang w:eastAsia="en-US"/>
        </w:rPr>
        <w:t>Joint Charter of Deed Management</w:t>
      </w:r>
      <w:bookmarkEnd w:id="161"/>
      <w:bookmarkEnd w:id="162"/>
      <w:bookmarkEnd w:id="163"/>
      <w:bookmarkEnd w:id="164"/>
      <w:bookmarkEnd w:id="165"/>
      <w:bookmarkEnd w:id="166"/>
      <w:bookmarkEnd w:id="167"/>
    </w:p>
    <w:p w14:paraId="739FADF7" w14:textId="77777777" w:rsidR="000C6CDB" w:rsidRPr="000C6CDB" w:rsidRDefault="000C6CDB" w:rsidP="00C36F41">
      <w:pPr>
        <w:pStyle w:val="3Cls11"/>
      </w:pPr>
      <w:bookmarkStart w:id="168" w:name="_Ref414622769"/>
      <w:r w:rsidRPr="000C6CDB">
        <w:t>Subject to clause 10.2, the Department and the Provider agree to conduct themselves in accordance with the Joint Charter of Deed Management.</w:t>
      </w:r>
      <w:bookmarkEnd w:id="168"/>
    </w:p>
    <w:p w14:paraId="4FE1DA4F" w14:textId="77777777" w:rsidR="000C6CDB" w:rsidRPr="000C6CDB" w:rsidRDefault="000C6CDB" w:rsidP="00C36F41">
      <w:pPr>
        <w:pStyle w:val="3Cls11"/>
      </w:pPr>
      <w:bookmarkStart w:id="169" w:name="_Ref414622756"/>
      <w:r w:rsidRPr="000C6CDB">
        <w:t>Clause 10.1 does not in any way limit the right of either party to take action or exercise rights that would, if not for the Joint Charter of Deed Management, be available to it under this Deed.</w:t>
      </w:r>
      <w:bookmarkEnd w:id="169"/>
    </w:p>
    <w:p w14:paraId="2680F306" w14:textId="77777777" w:rsidR="000C6CDB" w:rsidRPr="000C6CDB" w:rsidRDefault="000C6CDB" w:rsidP="00624908">
      <w:pPr>
        <w:pStyle w:val="2Clause1"/>
        <w:rPr>
          <w:lang w:eastAsia="en-US"/>
        </w:rPr>
      </w:pPr>
      <w:bookmarkStart w:id="170" w:name="_Toc395173717"/>
      <w:bookmarkStart w:id="171" w:name="_Toc202959327"/>
      <w:bookmarkStart w:id="172" w:name="_Toc225840136"/>
      <w:bookmarkStart w:id="173" w:name="_Toc393289649"/>
      <w:bookmarkStart w:id="174" w:name="_Toc415224857"/>
      <w:bookmarkStart w:id="175" w:name="_Toc457551130"/>
      <w:bookmarkStart w:id="176" w:name="_Toc518567782"/>
      <w:bookmarkEnd w:id="170"/>
      <w:r w:rsidRPr="000C6CDB">
        <w:rPr>
          <w:lang w:eastAsia="en-US"/>
        </w:rPr>
        <w:t xml:space="preserve">Liaison and </w:t>
      </w:r>
      <w:bookmarkEnd w:id="171"/>
      <w:bookmarkEnd w:id="172"/>
      <w:r w:rsidRPr="000C6CDB">
        <w:rPr>
          <w:lang w:eastAsia="en-US"/>
        </w:rPr>
        <w:t>directions</w:t>
      </w:r>
      <w:bookmarkEnd w:id="173"/>
      <w:bookmarkEnd w:id="174"/>
      <w:bookmarkEnd w:id="175"/>
      <w:bookmarkEnd w:id="176"/>
    </w:p>
    <w:p w14:paraId="3BF7FD5B" w14:textId="77777777" w:rsidR="000C6CDB" w:rsidRPr="000C6CDB" w:rsidRDefault="000C6CDB" w:rsidP="00624908">
      <w:pPr>
        <w:pStyle w:val="3Cls11"/>
      </w:pPr>
      <w:bookmarkStart w:id="177" w:name="_Ref400021281"/>
      <w:r w:rsidRPr="000C6CDB">
        <w:t>The Provider must:</w:t>
      </w:r>
      <w:bookmarkEnd w:id="177"/>
    </w:p>
    <w:p w14:paraId="33BF4D2C" w14:textId="77777777" w:rsidR="000C6CDB" w:rsidRPr="000C6CDB" w:rsidRDefault="000C6CDB" w:rsidP="00BA79E4">
      <w:pPr>
        <w:pStyle w:val="4Clsa"/>
      </w:pPr>
      <w:bookmarkStart w:id="178" w:name="_Ref414622786"/>
      <w:r w:rsidRPr="000C6CDB">
        <w:lastRenderedPageBreak/>
        <w:t>liaise with and provide information to the Department, or any other person nominated by the Department, as requested by the Department;</w:t>
      </w:r>
      <w:bookmarkEnd w:id="178"/>
      <w:r w:rsidRPr="000C6CDB">
        <w:t xml:space="preserve"> </w:t>
      </w:r>
    </w:p>
    <w:p w14:paraId="4D0064E7" w14:textId="77777777" w:rsidR="000C6CDB" w:rsidRPr="000C6CDB" w:rsidRDefault="000C6CDB" w:rsidP="0095028C">
      <w:pPr>
        <w:pStyle w:val="4Clsa"/>
      </w:pPr>
      <w:r w:rsidRPr="000C6CDB">
        <w:t>immediately comply with all of the Department’s requests and directions; and</w:t>
      </w:r>
    </w:p>
    <w:p w14:paraId="232BDC8B" w14:textId="77777777" w:rsidR="000C6CDB" w:rsidRPr="000C6CDB" w:rsidRDefault="000C6CDB" w:rsidP="0095028C">
      <w:pPr>
        <w:pStyle w:val="4Clsa"/>
      </w:pPr>
      <w:r w:rsidRPr="000C6CDB">
        <w:rPr>
          <w:rFonts w:cs="Calibri"/>
        </w:rPr>
        <w:t>immediately</w:t>
      </w:r>
      <w:r w:rsidRPr="000C6CDB">
        <w:t xml:space="preserve"> Notify the Department of any matter or incident that could be damaging to the reputation of the Provider or the Department should it become publicly known.</w:t>
      </w:r>
    </w:p>
    <w:p w14:paraId="64B8862D" w14:textId="77777777" w:rsidR="000C6CDB" w:rsidRPr="000C6CDB" w:rsidRDefault="000C6CDB" w:rsidP="007D07A1">
      <w:pPr>
        <w:pStyle w:val="8Note"/>
      </w:pPr>
      <w:r w:rsidRPr="000C6CDB">
        <w:t>Note: ‘other person’ referred to in clause 11.1(a) includes, for example, an auditor appointed by the Department.</w:t>
      </w:r>
    </w:p>
    <w:p w14:paraId="160069B5" w14:textId="77777777" w:rsidR="000C6CDB" w:rsidRPr="000C6CDB" w:rsidRDefault="000C6CDB" w:rsidP="008F4E63">
      <w:pPr>
        <w:pStyle w:val="3Cls11"/>
      </w:pPr>
      <w:r w:rsidRPr="000C6CDB">
        <w:t>The Department and the Provider must respectively nominate an Account Manager and a Contact Person for the Term of this Deed, and Notify of any change to the details of persons occupying those positions.</w:t>
      </w:r>
    </w:p>
    <w:p w14:paraId="28E3F3D0" w14:textId="77777777" w:rsidR="000C6CDB" w:rsidRPr="000C6CDB" w:rsidRDefault="000C6CDB" w:rsidP="008F4E63">
      <w:pPr>
        <w:pStyle w:val="3Cls11"/>
      </w:pPr>
      <w:r w:rsidRPr="000C6CDB">
        <w:t xml:space="preserve">The day to day management of, and communication under, this Deed: </w:t>
      </w:r>
    </w:p>
    <w:p w14:paraId="4C0D28BC" w14:textId="77777777" w:rsidR="000C6CDB" w:rsidRPr="000C6CDB" w:rsidRDefault="000C6CDB" w:rsidP="00BA79E4">
      <w:pPr>
        <w:pStyle w:val="4Clsa"/>
      </w:pPr>
      <w:r w:rsidRPr="000C6CDB">
        <w:t xml:space="preserve">is to be handled by the Account Manager and the Contact Person or their delegates; and </w:t>
      </w:r>
    </w:p>
    <w:p w14:paraId="2FE09AA6" w14:textId="77777777" w:rsidR="000C6CDB" w:rsidRPr="000C6CDB" w:rsidRDefault="000C6CDB" w:rsidP="0095028C">
      <w:pPr>
        <w:pStyle w:val="4Clsa"/>
      </w:pPr>
      <w:r w:rsidRPr="000C6CDB">
        <w:t>may be undertaken by the Account Manager and the Contact Person or their delegates by means of electronic mail.</w:t>
      </w:r>
    </w:p>
    <w:p w14:paraId="5699B0CA" w14:textId="77777777" w:rsidR="000C6CDB" w:rsidRPr="000C6CDB" w:rsidRDefault="000C6CDB" w:rsidP="008F4E63">
      <w:pPr>
        <w:pStyle w:val="3Cls11"/>
      </w:pPr>
      <w:r w:rsidRPr="000C6CDB">
        <w:t>The Provider must ensure that it has, and Notifies to the Department, a valid electronic mail address for receipt of all communications with the Department.</w:t>
      </w:r>
    </w:p>
    <w:p w14:paraId="61201118" w14:textId="77777777" w:rsidR="000C6CDB" w:rsidRPr="000C6CDB" w:rsidRDefault="000C6CDB" w:rsidP="008F4E63">
      <w:pPr>
        <w:pStyle w:val="3Cls11"/>
      </w:pPr>
      <w:r w:rsidRPr="000C6CDB">
        <w:t>The Provider must provide all reasonable assistance to the Commonwealth in relation to the Social Security Appeals Process including ensuring the availability of its Personnel, agents and Subcontractors to appear at hearings (including appeals to any court or tribunal) and to provide witness or other statements as required by the Department.</w:t>
      </w:r>
    </w:p>
    <w:p w14:paraId="263CAC26" w14:textId="77777777" w:rsidR="000C6CDB" w:rsidRPr="000C6CDB" w:rsidRDefault="000C6CDB" w:rsidP="008F4E63">
      <w:pPr>
        <w:pStyle w:val="3Cls11"/>
      </w:pPr>
      <w:bookmarkStart w:id="179" w:name="_Ref414622804"/>
      <w:bookmarkStart w:id="180" w:name="_Ref393982741"/>
      <w:r w:rsidRPr="000C6CDB">
        <w:t>The Provider must notify DHS of any change in the circumstances of a Participant:</w:t>
      </w:r>
      <w:bookmarkEnd w:id="179"/>
    </w:p>
    <w:p w14:paraId="00A4ECE6" w14:textId="77777777" w:rsidR="000C6CDB" w:rsidRPr="000C6CDB" w:rsidRDefault="000C6CDB" w:rsidP="00BA79E4">
      <w:pPr>
        <w:pStyle w:val="4Clsa"/>
      </w:pPr>
      <w:r w:rsidRPr="000C6CDB">
        <w:t xml:space="preserve">as required in relation to any claim for a Pay Slip Verified Outcome Payment under any Guidelines; and </w:t>
      </w:r>
    </w:p>
    <w:p w14:paraId="5220E4C8" w14:textId="77777777" w:rsidR="000C6CDB" w:rsidRPr="000C6CDB" w:rsidRDefault="000C6CDB" w:rsidP="0095028C">
      <w:pPr>
        <w:pStyle w:val="4Clsa"/>
      </w:pPr>
      <w:r w:rsidRPr="000C6CDB">
        <w:t>that impacts on their Income Support Payments,</w:t>
      </w:r>
    </w:p>
    <w:p w14:paraId="52F5B375" w14:textId="77777777" w:rsidR="000C6CDB" w:rsidRPr="000C6CDB" w:rsidRDefault="000C6CDB" w:rsidP="008F4E63">
      <w:pPr>
        <w:pStyle w:val="3b11following"/>
      </w:pPr>
      <w:r w:rsidRPr="000C6CDB">
        <w:t>and do so within five Business Days of becoming aware of the change in circumstances.</w:t>
      </w:r>
    </w:p>
    <w:bookmarkEnd w:id="180"/>
    <w:p w14:paraId="36F27CE6" w14:textId="77777777" w:rsidR="000C6CDB" w:rsidRPr="000C6CDB" w:rsidRDefault="000C6CDB" w:rsidP="008F4E63">
      <w:pPr>
        <w:pStyle w:val="3Cls11"/>
      </w:pPr>
      <w:r w:rsidRPr="000C6CDB">
        <w:t xml:space="preserve">The Provider must respond within five Business Days to any request for information by DHS or the Department about any change in circumstances referred to in clause 11.6. </w:t>
      </w:r>
    </w:p>
    <w:p w14:paraId="0FAE64E4" w14:textId="77777777" w:rsidR="000C6CDB" w:rsidRPr="000C6CDB" w:rsidRDefault="000C6CDB" w:rsidP="008F4E63">
      <w:pPr>
        <w:pStyle w:val="2Clause1"/>
        <w:rPr>
          <w:lang w:eastAsia="en-US"/>
        </w:rPr>
      </w:pPr>
      <w:bookmarkStart w:id="181" w:name="_Toc202959329"/>
      <w:bookmarkStart w:id="182" w:name="_Toc225840138"/>
      <w:bookmarkStart w:id="183" w:name="_Toc393289651"/>
      <w:bookmarkStart w:id="184" w:name="_Toc415224858"/>
      <w:bookmarkStart w:id="185" w:name="_Toc457551131"/>
      <w:bookmarkStart w:id="186" w:name="_Toc518567783"/>
      <w:r w:rsidRPr="000C6CDB">
        <w:rPr>
          <w:lang w:eastAsia="en-US"/>
        </w:rPr>
        <w:t>Business level expectations</w:t>
      </w:r>
      <w:bookmarkEnd w:id="181"/>
      <w:bookmarkEnd w:id="182"/>
      <w:bookmarkEnd w:id="183"/>
      <w:bookmarkEnd w:id="184"/>
      <w:bookmarkEnd w:id="185"/>
      <w:bookmarkEnd w:id="186"/>
    </w:p>
    <w:p w14:paraId="3061306F" w14:textId="77777777" w:rsidR="000C6CDB" w:rsidRPr="000C6CDB" w:rsidRDefault="000C6CDB" w:rsidP="008F4E63">
      <w:pPr>
        <w:pStyle w:val="3Cls11"/>
      </w:pPr>
      <w:r w:rsidRPr="000C6CDB">
        <w:t>The Department provides no guarantee of:</w:t>
      </w:r>
    </w:p>
    <w:p w14:paraId="1B8BCF3E" w14:textId="77777777" w:rsidR="000C6CDB" w:rsidRPr="000C6CDB" w:rsidRDefault="000C6CDB" w:rsidP="00BA79E4">
      <w:pPr>
        <w:pStyle w:val="4Clsa"/>
      </w:pPr>
      <w:r w:rsidRPr="000C6CDB">
        <w:t xml:space="preserve">the volume or type of business the Provider will receive, including the number of Referrals; </w:t>
      </w:r>
    </w:p>
    <w:p w14:paraId="5D9A4AD9" w14:textId="77777777" w:rsidR="000C6CDB" w:rsidRPr="000C6CDB" w:rsidRDefault="000C6CDB" w:rsidP="0095028C">
      <w:pPr>
        <w:pStyle w:val="4Clsa"/>
      </w:pPr>
      <w:r w:rsidRPr="000C6CDB">
        <w:t xml:space="preserve">the numbers of Participants for any Services under this Deed; </w:t>
      </w:r>
    </w:p>
    <w:p w14:paraId="0336520F" w14:textId="77777777" w:rsidR="000C6CDB" w:rsidRPr="000C6CDB" w:rsidRDefault="000C6CDB" w:rsidP="0095028C">
      <w:pPr>
        <w:pStyle w:val="4Clsa"/>
      </w:pPr>
      <w:r w:rsidRPr="000C6CDB">
        <w:t>the numbers of Participants for any Employment Region in relation to any Services under this Deed; or</w:t>
      </w:r>
    </w:p>
    <w:p w14:paraId="55F6BA27" w14:textId="77777777" w:rsidR="000C6CDB" w:rsidRPr="000C6CDB" w:rsidRDefault="000C6CDB" w:rsidP="007D07A1">
      <w:pPr>
        <w:pStyle w:val="4Clsa"/>
      </w:pPr>
      <w:r w:rsidRPr="000C6CDB">
        <w:t>the accuracy of market and other information provided in the request for tender for this Deed.</w:t>
      </w:r>
    </w:p>
    <w:p w14:paraId="7550468E" w14:textId="56868548" w:rsidR="000C6CDB" w:rsidRPr="000C6CDB" w:rsidRDefault="000C6CDB" w:rsidP="008F4E63">
      <w:pPr>
        <w:pStyle w:val="2Clause1"/>
        <w:rPr>
          <w:lang w:eastAsia="en-US"/>
        </w:rPr>
      </w:pPr>
      <w:bookmarkStart w:id="187" w:name="_Toc202959449"/>
      <w:bookmarkStart w:id="188" w:name="_Toc225840222"/>
      <w:bookmarkStart w:id="189" w:name="_Ref391990180"/>
      <w:bookmarkStart w:id="190" w:name="_Toc393289740"/>
      <w:bookmarkStart w:id="191" w:name="_Toc415224859"/>
      <w:bookmarkStart w:id="192" w:name="_Toc457551132"/>
      <w:bookmarkStart w:id="193" w:name="_Toc518567784"/>
      <w:r w:rsidRPr="000C6CDB">
        <w:rPr>
          <w:lang w:eastAsia="en-US"/>
        </w:rPr>
        <w:t>Gap filling</w:t>
      </w:r>
      <w:bookmarkEnd w:id="187"/>
      <w:bookmarkEnd w:id="188"/>
      <w:bookmarkEnd w:id="189"/>
      <w:bookmarkEnd w:id="190"/>
      <w:bookmarkEnd w:id="191"/>
      <w:bookmarkEnd w:id="192"/>
      <w:bookmarkEnd w:id="193"/>
    </w:p>
    <w:p w14:paraId="23AFA502" w14:textId="77777777" w:rsidR="000C6CDB" w:rsidRPr="000C6CDB" w:rsidRDefault="000C6CDB" w:rsidP="008F4E63">
      <w:pPr>
        <w:pStyle w:val="3Cls11"/>
      </w:pPr>
      <w:r w:rsidRPr="000C6CDB">
        <w:t>For the purposes of filling gaps in employment services, the Department and the Provider may agree to provision of additional Services by the Provider, on the same terms as specified in this Deed, at the times requested by the Department.</w:t>
      </w:r>
    </w:p>
    <w:p w14:paraId="2459F51A" w14:textId="77777777" w:rsidR="000C6CDB" w:rsidRPr="000C6CDB" w:rsidRDefault="000C6CDB" w:rsidP="008F4E63">
      <w:pPr>
        <w:pStyle w:val="2Clause1"/>
        <w:rPr>
          <w:lang w:eastAsia="en-US"/>
        </w:rPr>
      </w:pPr>
      <w:bookmarkStart w:id="194" w:name="_Toc225840231"/>
      <w:bookmarkStart w:id="195" w:name="_Toc393289745"/>
      <w:bookmarkStart w:id="196" w:name="_Toc415224860"/>
      <w:bookmarkStart w:id="197" w:name="_Toc457551133"/>
      <w:bookmarkStart w:id="198" w:name="_Toc518567785"/>
      <w:r w:rsidRPr="000C6CDB">
        <w:rPr>
          <w:lang w:eastAsia="en-US"/>
        </w:rPr>
        <w:lastRenderedPageBreak/>
        <w:t>Additional Services</w:t>
      </w:r>
      <w:bookmarkEnd w:id="194"/>
      <w:bookmarkEnd w:id="195"/>
      <w:bookmarkEnd w:id="196"/>
      <w:bookmarkEnd w:id="197"/>
      <w:bookmarkEnd w:id="198"/>
    </w:p>
    <w:p w14:paraId="2A1CA2D7" w14:textId="77777777" w:rsidR="000C6CDB" w:rsidRPr="000C6CDB" w:rsidRDefault="000C6CDB" w:rsidP="008F4E63">
      <w:pPr>
        <w:pStyle w:val="3Cls11"/>
      </w:pPr>
      <w:r w:rsidRPr="000C6CDB">
        <w:t xml:space="preserve">The Department and the Provider may agree to the provision of other employment services or employment related services by the Provider to the Department, including applicable terms and conditions. </w:t>
      </w:r>
      <w:bookmarkStart w:id="199" w:name="_Toc225840139"/>
    </w:p>
    <w:p w14:paraId="279FD505" w14:textId="77777777" w:rsidR="000C6CDB" w:rsidRPr="000C6CDB" w:rsidRDefault="000C6CDB" w:rsidP="008F4E63">
      <w:pPr>
        <w:pStyle w:val="1bSectionHeading"/>
        <w:rPr>
          <w:lang w:eastAsia="en-US"/>
        </w:rPr>
      </w:pPr>
      <w:bookmarkStart w:id="200" w:name="_Toc518567786"/>
      <w:r w:rsidRPr="000C6CDB">
        <w:rPr>
          <w:lang w:eastAsia="en-US"/>
        </w:rPr>
        <w:t>Section A2.3 – Some basic rules about financial matters</w:t>
      </w:r>
      <w:bookmarkEnd w:id="199"/>
      <w:bookmarkEnd w:id="200"/>
    </w:p>
    <w:p w14:paraId="39BBDC29" w14:textId="77777777" w:rsidR="000C6CDB" w:rsidRPr="000C6CDB" w:rsidRDefault="000C6CDB" w:rsidP="008F4E63">
      <w:pPr>
        <w:pStyle w:val="2Clause1"/>
        <w:rPr>
          <w:lang w:eastAsia="en-US"/>
        </w:rPr>
      </w:pPr>
      <w:bookmarkStart w:id="201" w:name="_Toc202959330"/>
      <w:bookmarkStart w:id="202" w:name="_Toc225840140"/>
      <w:bookmarkStart w:id="203" w:name="_Toc393289652"/>
      <w:bookmarkStart w:id="204" w:name="_Ref393984242"/>
      <w:bookmarkStart w:id="205" w:name="_Toc415224861"/>
      <w:bookmarkStart w:id="206" w:name="_Toc457551134"/>
      <w:bookmarkStart w:id="207" w:name="_Toc518567787"/>
      <w:r w:rsidRPr="000C6CDB">
        <w:rPr>
          <w:lang w:eastAsia="en-US"/>
        </w:rPr>
        <w:t>General</w:t>
      </w:r>
      <w:bookmarkEnd w:id="201"/>
      <w:bookmarkEnd w:id="202"/>
      <w:bookmarkEnd w:id="203"/>
      <w:bookmarkEnd w:id="204"/>
      <w:bookmarkEnd w:id="205"/>
      <w:bookmarkEnd w:id="206"/>
      <w:bookmarkEnd w:id="207"/>
    </w:p>
    <w:p w14:paraId="76F9E556" w14:textId="77777777" w:rsidR="000C6CDB" w:rsidRPr="000C6CDB" w:rsidRDefault="000C6CDB" w:rsidP="008F4E63">
      <w:pPr>
        <w:pStyle w:val="3Cls11"/>
      </w:pPr>
      <w:r w:rsidRPr="000C6CDB">
        <w:t>Subject to sufficient funds being validly appropriated for jobactive and compliance by the Provider with this Deed to the Department’s complete satisfaction, the Department will make Payments to the Provider, at the times and in the manner specified in this Deed, to the account(s) specified in item 5 of Schedule 1.</w:t>
      </w:r>
    </w:p>
    <w:p w14:paraId="6BE00947" w14:textId="77777777" w:rsidR="000C6CDB" w:rsidRPr="000C6CDB" w:rsidRDefault="000C6CDB" w:rsidP="008F4E63">
      <w:pPr>
        <w:pStyle w:val="3Cls11"/>
      </w:pPr>
      <w:bookmarkStart w:id="208" w:name="_Ref394409515"/>
      <w:r w:rsidRPr="000C6CDB">
        <w:t>The Provider must not claim or accept a Payment from the Department if the requirements under this Deed which must be satisfied to qualify for the Payment have not been fully and properly met.</w:t>
      </w:r>
      <w:bookmarkEnd w:id="208"/>
      <w:r w:rsidRPr="000C6CDB">
        <w:t xml:space="preserve"> </w:t>
      </w:r>
    </w:p>
    <w:p w14:paraId="0CD0DE82" w14:textId="77777777" w:rsidR="000C6CDB" w:rsidRPr="000C6CDB" w:rsidRDefault="000C6CDB" w:rsidP="008F4E63">
      <w:pPr>
        <w:pStyle w:val="3Cls11"/>
      </w:pPr>
      <w:bookmarkStart w:id="209" w:name="_Ref394997366"/>
      <w:r w:rsidRPr="000C6CDB">
        <w:t>Where the Department determines that the Provider is in breach of clause 15.2, the Department may, at its absolute discretion, recover some or all of the relevant Payment from the Provider</w:t>
      </w:r>
      <w:r w:rsidRPr="000C6CDB">
        <w:rPr>
          <w14:scene3d>
            <w14:camera w14:prst="orthographicFront"/>
            <w14:lightRig w14:rig="threePt" w14:dir="t">
              <w14:rot w14:lat="0" w14:lon="0" w14:rev="0"/>
            </w14:lightRig>
          </w14:scene3d>
        </w:rPr>
        <w:t>, with the recoverable amount being determined by the Department at its absolute discretion,</w:t>
      </w:r>
      <w:r w:rsidRPr="000C6CDB">
        <w:t xml:space="preserve"> as a debt in accordance with clause 21, without prejudice to any other rights that the Department may have under this Deed or the law.</w:t>
      </w:r>
    </w:p>
    <w:p w14:paraId="43F4E27D" w14:textId="77777777" w:rsidR="000C6CDB" w:rsidRPr="000C6CDB" w:rsidRDefault="000C6CDB" w:rsidP="008F4E63">
      <w:pPr>
        <w:pStyle w:val="3Cls11"/>
      </w:pPr>
      <w:bookmarkStart w:id="210" w:name="_Ref414976621"/>
      <w:bookmarkStart w:id="211" w:name="_Ref414974326"/>
      <w:r w:rsidRPr="000C6CDB">
        <w:t>With the exception of Payments</w:t>
      </w:r>
      <w:r w:rsidRPr="008F4E63">
        <w:rPr>
          <w:color w:val="auto"/>
        </w:rPr>
        <w:t xml:space="preserve">: </w:t>
      </w:r>
    </w:p>
    <w:p w14:paraId="24A1B745" w14:textId="77777777" w:rsidR="000C6CDB" w:rsidRPr="000C6CDB" w:rsidRDefault="000C6CDB" w:rsidP="00BA79E4">
      <w:pPr>
        <w:pStyle w:val="4Clsa"/>
      </w:pPr>
      <w:r w:rsidRPr="000C6CDB">
        <w:t xml:space="preserve">verified by DHS data in accordance with any Guidelines; </w:t>
      </w:r>
    </w:p>
    <w:p w14:paraId="6B008E15" w14:textId="77777777" w:rsidR="000C6CDB" w:rsidRPr="000C6CDB" w:rsidRDefault="000C6CDB" w:rsidP="0095028C">
      <w:pPr>
        <w:pStyle w:val="4Clsa"/>
      </w:pPr>
      <w:r w:rsidRPr="000C6CDB">
        <w:t xml:space="preserve">for Full Outcomes involving Pre-existing Employment; and </w:t>
      </w:r>
    </w:p>
    <w:p w14:paraId="0F57A86E" w14:textId="77777777" w:rsidR="000C6CDB" w:rsidRPr="000C6CDB" w:rsidRDefault="000C6CDB" w:rsidP="0095028C">
      <w:pPr>
        <w:pStyle w:val="4Clsa"/>
        <w:rPr>
          <w:color w:val="E36C0A" w:themeColor="accent6" w:themeShade="BF"/>
        </w:rPr>
      </w:pPr>
      <w:r w:rsidRPr="000C6CDB">
        <w:t xml:space="preserve">for Partial Outcomes under paragraph (f) of the definition of Partial Outcome, </w:t>
      </w:r>
    </w:p>
    <w:p w14:paraId="30E52D8C" w14:textId="6542AD76" w:rsidR="000C6CDB" w:rsidRPr="000C6CDB" w:rsidRDefault="000C6CDB" w:rsidP="008F4E63">
      <w:pPr>
        <w:pStyle w:val="3b11following"/>
        <w:rPr>
          <w:rFonts w:eastAsiaTheme="minorHAnsi"/>
        </w:rPr>
      </w:pPr>
      <w:r w:rsidRPr="000C6CDB">
        <w:rPr>
          <w:rFonts w:eastAsiaTheme="minorHAnsi"/>
        </w:rPr>
        <w:t>it is a precondition of the Provider’s entitlement to be paid a Payment that the Provider has, at the time it makes a claim for or accepts the Payment, true, complete and accurate Documentary Evidence sufficient to prove that the Provider:</w:t>
      </w:r>
      <w:bookmarkEnd w:id="209"/>
      <w:bookmarkEnd w:id="210"/>
      <w:bookmarkEnd w:id="211"/>
    </w:p>
    <w:p w14:paraId="6311266E" w14:textId="77777777" w:rsidR="000C6CDB" w:rsidRPr="000C6CDB" w:rsidRDefault="000C6CDB" w:rsidP="00BA79E4">
      <w:pPr>
        <w:pStyle w:val="4Clsa"/>
        <w:rPr>
          <w:strike/>
          <w:color w:val="E36C0A" w:themeColor="accent6" w:themeShade="BF"/>
        </w:rPr>
      </w:pPr>
      <w:bookmarkStart w:id="212" w:name="_Ref414622926"/>
      <w:bookmarkStart w:id="213" w:name="_Ref398911174"/>
      <w:r w:rsidRPr="000C6CDB">
        <w:t>is entitled to the Payment;</w:t>
      </w:r>
      <w:bookmarkEnd w:id="212"/>
    </w:p>
    <w:p w14:paraId="23FC2A3F" w14:textId="77777777" w:rsidR="000C6CDB" w:rsidRPr="000C6CDB" w:rsidRDefault="000C6CDB" w:rsidP="0095028C">
      <w:pPr>
        <w:pStyle w:val="4Clsa"/>
        <w:rPr>
          <w:strike/>
          <w:color w:val="E36C0A" w:themeColor="accent6" w:themeShade="BF"/>
        </w:rPr>
      </w:pPr>
      <w:r w:rsidRPr="000C6CDB">
        <w:t>has delivered the Services relevant to its claim for Payment; and</w:t>
      </w:r>
    </w:p>
    <w:p w14:paraId="1BED7606" w14:textId="0E748DB9" w:rsidR="000C6CDB" w:rsidRPr="000C6CDB" w:rsidRDefault="000C6CDB" w:rsidP="0095028C">
      <w:pPr>
        <w:pStyle w:val="4Clsa"/>
        <w:rPr>
          <w:strike/>
          <w:color w:val="E36C0A" w:themeColor="accent6" w:themeShade="BF"/>
        </w:rPr>
      </w:pPr>
      <w:r w:rsidRPr="000C6CDB">
        <w:t>has done so in accordance with this Deed, including any Guidelines.</w:t>
      </w:r>
      <w:bookmarkEnd w:id="213"/>
    </w:p>
    <w:p w14:paraId="7FD5946D" w14:textId="77777777" w:rsidR="000C6CDB" w:rsidRPr="000C6CDB" w:rsidRDefault="000C6CDB" w:rsidP="008F4E63">
      <w:pPr>
        <w:pStyle w:val="3Cls11"/>
      </w:pPr>
      <w:r w:rsidRPr="000C6CDB">
        <w:t>It is a further precondition of the Provider’s entitlement to be paid a Payment that it:</w:t>
      </w:r>
    </w:p>
    <w:p w14:paraId="3FAC080B" w14:textId="77777777" w:rsidR="000C6CDB" w:rsidRPr="000C6CDB" w:rsidRDefault="000C6CDB" w:rsidP="00BA79E4">
      <w:pPr>
        <w:pStyle w:val="4Clsa"/>
      </w:pPr>
      <w:r w:rsidRPr="000C6CDB">
        <w:t>has a valid ABN;</w:t>
      </w:r>
    </w:p>
    <w:p w14:paraId="45BD5DF2" w14:textId="77777777" w:rsidR="000C6CDB" w:rsidRPr="000C6CDB" w:rsidRDefault="000C6CDB" w:rsidP="0095028C">
      <w:pPr>
        <w:pStyle w:val="4Clsa"/>
      </w:pPr>
      <w:r w:rsidRPr="000C6CDB">
        <w:t>immediately Notifies the Department</w:t>
      </w:r>
      <w:r w:rsidRPr="000C6CDB" w:rsidDel="004F6FB0">
        <w:t xml:space="preserve"> </w:t>
      </w:r>
      <w:r w:rsidRPr="000C6CDB">
        <w:t>if it ceases to have a valid ABN;</w:t>
      </w:r>
    </w:p>
    <w:p w14:paraId="0CC9DF7D" w14:textId="77777777" w:rsidR="000C6CDB" w:rsidRPr="000C6CDB" w:rsidRDefault="000C6CDB" w:rsidP="0095028C">
      <w:pPr>
        <w:pStyle w:val="4Clsa"/>
      </w:pPr>
      <w:r w:rsidRPr="000C6CDB">
        <w:t>correctly quotes its ABN on all documentation provided to the Department, where relevant;</w:t>
      </w:r>
    </w:p>
    <w:p w14:paraId="378F7855" w14:textId="77777777" w:rsidR="000C6CDB" w:rsidRPr="000C6CDB" w:rsidRDefault="000C6CDB" w:rsidP="007D07A1">
      <w:pPr>
        <w:pStyle w:val="4Clsa"/>
      </w:pPr>
      <w:r w:rsidRPr="000C6CDB">
        <w:t xml:space="preserve">supplies proof of its GST registration, if requested by the Department; </w:t>
      </w:r>
    </w:p>
    <w:p w14:paraId="16081804" w14:textId="77777777" w:rsidR="000C6CDB" w:rsidRPr="000C6CDB" w:rsidRDefault="000C6CDB" w:rsidP="00070E54">
      <w:pPr>
        <w:pStyle w:val="4Clsa"/>
      </w:pPr>
      <w:r w:rsidRPr="000C6CDB">
        <w:t>immediately Notifies the Department of any changes to its GST status; and</w:t>
      </w:r>
    </w:p>
    <w:p w14:paraId="4F8E21B3" w14:textId="77777777" w:rsidR="000C6CDB" w:rsidRPr="000C6CDB" w:rsidRDefault="000C6CDB" w:rsidP="00070E54">
      <w:pPr>
        <w:pStyle w:val="4Clsa"/>
      </w:pPr>
      <w:r w:rsidRPr="000C6CDB">
        <w:t xml:space="preserve">submits Tax Invoices to the Department for payment, unless otherwise advised by the Department. </w:t>
      </w:r>
    </w:p>
    <w:p w14:paraId="1AAFBE79" w14:textId="77777777" w:rsidR="000C6CDB" w:rsidRPr="000C6CDB" w:rsidRDefault="000C6CDB" w:rsidP="008F4E63">
      <w:pPr>
        <w:pStyle w:val="3Cls11"/>
      </w:pPr>
      <w:r w:rsidRPr="000C6CDB">
        <w:t xml:space="preserve">Without limiting the Department’s rights under this Deed or at law, if the Provider identifies that it has </w:t>
      </w:r>
      <w:r w:rsidRPr="000C6CDB">
        <w:rPr>
          <w:rFonts w:cs="Calibri"/>
        </w:rPr>
        <w:t>claimed, or accepted, a Payment:</w:t>
      </w:r>
    </w:p>
    <w:p w14:paraId="632AF7C1" w14:textId="77777777" w:rsidR="000C6CDB" w:rsidRPr="000C6CDB" w:rsidRDefault="000C6CDB" w:rsidP="00BA79E4">
      <w:pPr>
        <w:pStyle w:val="4Clsa"/>
      </w:pPr>
      <w:r w:rsidRPr="000C6CDB">
        <w:t>in breach of this Deed; or</w:t>
      </w:r>
    </w:p>
    <w:p w14:paraId="026F921D" w14:textId="77777777" w:rsidR="000C6CDB" w:rsidRPr="000C6CDB" w:rsidRDefault="000C6CDB" w:rsidP="0095028C">
      <w:pPr>
        <w:pStyle w:val="4Clsa"/>
      </w:pPr>
      <w:r w:rsidRPr="000C6CDB">
        <w:lastRenderedPageBreak/>
        <w:t xml:space="preserve">in circumstances where the requirements under this Deed to qualify for the Payment have not been fully and properly met, </w:t>
      </w:r>
    </w:p>
    <w:p w14:paraId="0D4524B3" w14:textId="77777777" w:rsidR="000C6CDB" w:rsidRPr="000C6CDB" w:rsidRDefault="000C6CDB" w:rsidP="008F4E63">
      <w:pPr>
        <w:pStyle w:val="3b11following"/>
      </w:pPr>
      <w:r w:rsidRPr="000C6CDB">
        <w:t>it must immediately Notify the Department of the same and provide all information in relation to the situation as required by the Department.</w:t>
      </w:r>
    </w:p>
    <w:p w14:paraId="309DA96B" w14:textId="77777777" w:rsidR="000C6CDB" w:rsidRPr="000C6CDB" w:rsidRDefault="000C6CDB" w:rsidP="008F4E63">
      <w:pPr>
        <w:pStyle w:val="3Cls11"/>
      </w:pPr>
      <w:r w:rsidRPr="000C6CDB">
        <w:t>The Provider must:</w:t>
      </w:r>
    </w:p>
    <w:p w14:paraId="2B7935CB" w14:textId="77777777" w:rsidR="000C6CDB" w:rsidRPr="000C6CDB" w:rsidRDefault="000C6CDB" w:rsidP="00BA79E4">
      <w:pPr>
        <w:pStyle w:val="4Clsa"/>
      </w:pPr>
      <w:r w:rsidRPr="000C6CDB">
        <w:t>ensure that any of its Personnel or Subcontractors that are required to submit claims for Payments, have successfully completed Claims Processing Training prior to submission of any claim for a Payment is made to the Department by them; and</w:t>
      </w:r>
    </w:p>
    <w:p w14:paraId="641185B9" w14:textId="77777777" w:rsidR="000C6CDB" w:rsidRPr="000C6CDB" w:rsidRDefault="000C6CDB" w:rsidP="0095028C">
      <w:pPr>
        <w:pStyle w:val="4Clsa"/>
      </w:pPr>
      <w:r w:rsidRPr="000C6CDB">
        <w:t>when requested by the Department, provide evidence that the relevant Personnel or Subcontractors have successfully completed Claims Processing Training.</w:t>
      </w:r>
    </w:p>
    <w:p w14:paraId="0F43EBA8" w14:textId="0CD018FA" w:rsidR="000C6CDB" w:rsidRPr="000C6CDB" w:rsidRDefault="000C6CDB" w:rsidP="008F4E63">
      <w:pPr>
        <w:pStyle w:val="2Clause1"/>
        <w:rPr>
          <w:lang w:eastAsia="en-US"/>
        </w:rPr>
      </w:pPr>
      <w:bookmarkStart w:id="214" w:name="_Toc204594179"/>
      <w:bookmarkStart w:id="215" w:name="_Ref126400284"/>
      <w:bookmarkStart w:id="216" w:name="_Toc127948857"/>
      <w:bookmarkStart w:id="217" w:name="_Toc202959331"/>
      <w:bookmarkStart w:id="218" w:name="_Toc225840141"/>
      <w:bookmarkStart w:id="219" w:name="_Toc393289653"/>
      <w:bookmarkStart w:id="220" w:name="_Ref393808970"/>
      <w:bookmarkStart w:id="221" w:name="_Ref393982351"/>
      <w:bookmarkStart w:id="222" w:name="_Ref393984210"/>
      <w:bookmarkStart w:id="223" w:name="_Ref414612570"/>
      <w:bookmarkStart w:id="224" w:name="_Toc415224862"/>
      <w:bookmarkStart w:id="225" w:name="_Toc457551135"/>
      <w:bookmarkStart w:id="226" w:name="_Toc518567788"/>
      <w:bookmarkEnd w:id="214"/>
      <w:r w:rsidRPr="000C6CDB">
        <w:rPr>
          <w:lang w:eastAsia="en-US"/>
        </w:rPr>
        <w:t>Evidence to support entitlement to Payment</w:t>
      </w:r>
      <w:bookmarkEnd w:id="215"/>
      <w:bookmarkEnd w:id="216"/>
      <w:bookmarkEnd w:id="217"/>
      <w:bookmarkEnd w:id="218"/>
      <w:r w:rsidRPr="000C6CDB">
        <w:rPr>
          <w:lang w:eastAsia="en-US"/>
        </w:rPr>
        <w:t>s</w:t>
      </w:r>
      <w:bookmarkEnd w:id="219"/>
      <w:bookmarkEnd w:id="220"/>
      <w:bookmarkEnd w:id="221"/>
      <w:bookmarkEnd w:id="222"/>
      <w:bookmarkEnd w:id="223"/>
      <w:bookmarkEnd w:id="224"/>
      <w:bookmarkEnd w:id="225"/>
      <w:bookmarkEnd w:id="226"/>
    </w:p>
    <w:p w14:paraId="3BB434F1" w14:textId="77777777" w:rsidR="000C6CDB" w:rsidRPr="000C6CDB" w:rsidRDefault="000C6CDB" w:rsidP="008F4E63">
      <w:pPr>
        <w:pStyle w:val="3Cls11"/>
      </w:pPr>
      <w:bookmarkStart w:id="227" w:name="_Ref393982794"/>
      <w:r w:rsidRPr="000C6CDB">
        <w:t>Subject to any Guidelines, the Provider must retain the Documentary Evidence specified at clause 15.4 (d) for such period as is required under clause 37.9.</w:t>
      </w:r>
      <w:bookmarkEnd w:id="227"/>
      <w:r w:rsidRPr="000C6CDB">
        <w:t xml:space="preserve"> </w:t>
      </w:r>
    </w:p>
    <w:p w14:paraId="0B5FE223" w14:textId="77777777" w:rsidR="000C6CDB" w:rsidRPr="000C6CDB" w:rsidRDefault="000C6CDB" w:rsidP="008F4E63">
      <w:pPr>
        <w:pStyle w:val="3Cls11"/>
      </w:pPr>
      <w:bookmarkStart w:id="228" w:name="_Ref414622717"/>
      <w:r w:rsidRPr="000C6CDB">
        <w:t>The Provider must submit the Documentary Evidence referred to in clause 16.1 to the Department:</w:t>
      </w:r>
      <w:bookmarkEnd w:id="228"/>
    </w:p>
    <w:p w14:paraId="7873115C" w14:textId="77777777" w:rsidR="000C6CDB" w:rsidRPr="000C6CDB" w:rsidRDefault="000C6CDB" w:rsidP="00BA79E4">
      <w:pPr>
        <w:pStyle w:val="4Clsa"/>
      </w:pPr>
      <w:bookmarkStart w:id="229" w:name="_Ref414967181"/>
      <w:r w:rsidRPr="000C6CDB">
        <w:t>if required by any Guidelines, at the time of making the relevant claim for a Payment, and through the Department’s IT Systems; and</w:t>
      </w:r>
      <w:bookmarkEnd w:id="229"/>
    </w:p>
    <w:p w14:paraId="716DDC8C" w14:textId="77777777" w:rsidR="000C6CDB" w:rsidRPr="000C6CDB" w:rsidRDefault="000C6CDB" w:rsidP="0095028C">
      <w:pPr>
        <w:pStyle w:val="4Clsa"/>
      </w:pPr>
      <w:r w:rsidRPr="000C6CDB">
        <w:t>otherwise, within five Business Days of any request by the Department to do so.</w:t>
      </w:r>
    </w:p>
    <w:p w14:paraId="1EB2D6E1" w14:textId="77777777" w:rsidR="000C6CDB" w:rsidRPr="000C6CDB" w:rsidRDefault="000C6CDB" w:rsidP="008F4E63">
      <w:pPr>
        <w:pStyle w:val="3Cls11"/>
      </w:pPr>
      <w:r w:rsidRPr="000C6CDB">
        <w:t>If:</w:t>
      </w:r>
    </w:p>
    <w:p w14:paraId="4DEA3E7E" w14:textId="77777777" w:rsidR="000C6CDB" w:rsidRPr="000C6CDB" w:rsidRDefault="000C6CDB" w:rsidP="00BA79E4">
      <w:pPr>
        <w:pStyle w:val="4Clsa"/>
      </w:pPr>
      <w:r w:rsidRPr="000C6CDB">
        <w:t xml:space="preserve">the Provider does not comply with a request by the Department under clause 16.2, including if the Documentary Evidence provided is not true, complete and accurate; </w:t>
      </w:r>
    </w:p>
    <w:p w14:paraId="2E6C4FED" w14:textId="77777777" w:rsidR="000C6CDB" w:rsidRPr="000C6CDB" w:rsidRDefault="000C6CDB" w:rsidP="0095028C">
      <w:pPr>
        <w:pStyle w:val="4Clsa"/>
      </w:pPr>
      <w:r w:rsidRPr="000C6CDB">
        <w:t>the Department has already paid the Provider the relevant Payment; and</w:t>
      </w:r>
    </w:p>
    <w:p w14:paraId="0C42FD02" w14:textId="77777777" w:rsidR="000C6CDB" w:rsidRPr="000C6CDB" w:rsidRDefault="000C6CDB" w:rsidP="0095028C">
      <w:pPr>
        <w:pStyle w:val="4Clsa"/>
      </w:pPr>
      <w:r w:rsidRPr="000C6CDB">
        <w:t>an extension of time has not been requested and agreed to by the Department,</w:t>
      </w:r>
    </w:p>
    <w:p w14:paraId="00F0FB44" w14:textId="77777777" w:rsidR="000C6CDB" w:rsidRPr="000C6CDB" w:rsidRDefault="000C6CDB" w:rsidP="008F4E63">
      <w:pPr>
        <w:pStyle w:val="3b11following"/>
      </w:pPr>
      <w:r w:rsidRPr="000C6CDB">
        <w:t>then:</w:t>
      </w:r>
    </w:p>
    <w:p w14:paraId="37E40265" w14:textId="77777777" w:rsidR="000C6CDB" w:rsidRPr="000C6CDB" w:rsidRDefault="000C6CDB" w:rsidP="00BA79E4">
      <w:pPr>
        <w:pStyle w:val="4Clsa"/>
      </w:pPr>
      <w:r w:rsidRPr="000C6CDB">
        <w:t>the Provider will be taken not to have delivered the relevant Services in accordance with this Deed and not to be entitled to the relevant Payment; and</w:t>
      </w:r>
    </w:p>
    <w:p w14:paraId="413CBA5A" w14:textId="3027D39A" w:rsidR="000C6CDB" w:rsidRPr="000C6CDB" w:rsidRDefault="000C6CDB" w:rsidP="0095028C">
      <w:pPr>
        <w:pStyle w:val="4Clsa"/>
      </w:pPr>
      <w:bookmarkStart w:id="230" w:name="_Ref393983381"/>
      <w:r w:rsidRPr="000C6CDB">
        <w:t>the Department may, at its absolute discretion, recover the relevant Payment from the Provider as a debt in accordance with clause 21, without prejudice to any other rights that the Department may have under this Deed or the law.</w:t>
      </w:r>
      <w:bookmarkEnd w:id="230"/>
      <w:r w:rsidRPr="000C6CDB">
        <w:t xml:space="preserve"> </w:t>
      </w:r>
    </w:p>
    <w:p w14:paraId="51C5F5F2" w14:textId="23CE6EDD" w:rsidR="000C6CDB" w:rsidRPr="000C6CDB" w:rsidRDefault="000C6CDB" w:rsidP="008F4E63">
      <w:pPr>
        <w:pStyle w:val="3Cls11"/>
      </w:pPr>
      <w:bookmarkStart w:id="231" w:name="_Ref393983393"/>
      <w:r w:rsidRPr="000C6CDB">
        <w:t>The Department may contact Employers or Participants or any other relevant parties to verify Documentary Evidence provided by a Provider.</w:t>
      </w:r>
      <w:bookmarkEnd w:id="231"/>
    </w:p>
    <w:p w14:paraId="32792A4B" w14:textId="77777777" w:rsidR="000C6CDB" w:rsidRPr="000C6CDB" w:rsidRDefault="000C6CDB" w:rsidP="008F4E63">
      <w:pPr>
        <w:pStyle w:val="2Clause1"/>
        <w:rPr>
          <w:lang w:eastAsia="en-US"/>
        </w:rPr>
      </w:pPr>
      <w:bookmarkStart w:id="232" w:name="_Toc413049625"/>
      <w:bookmarkStart w:id="233" w:name="_Toc414816515"/>
      <w:bookmarkStart w:id="234" w:name="_Toc414985632"/>
      <w:bookmarkStart w:id="235" w:name="_Toc415042654"/>
      <w:bookmarkStart w:id="236" w:name="_Toc415046477"/>
      <w:bookmarkStart w:id="237" w:name="_Toc415048705"/>
      <w:bookmarkStart w:id="238" w:name="_Toc415048951"/>
      <w:bookmarkStart w:id="239" w:name="_Toc415051780"/>
      <w:bookmarkStart w:id="240" w:name="_Toc202959332"/>
      <w:bookmarkStart w:id="241" w:name="_Toc225840142"/>
      <w:bookmarkStart w:id="242" w:name="_Toc393289654"/>
      <w:bookmarkStart w:id="243" w:name="_Toc415224863"/>
      <w:bookmarkStart w:id="244" w:name="_Toc457551136"/>
      <w:bookmarkStart w:id="245" w:name="_Toc518567789"/>
      <w:bookmarkEnd w:id="232"/>
      <w:bookmarkEnd w:id="233"/>
      <w:bookmarkEnd w:id="234"/>
      <w:bookmarkEnd w:id="235"/>
      <w:bookmarkEnd w:id="236"/>
      <w:bookmarkEnd w:id="237"/>
      <w:bookmarkEnd w:id="238"/>
      <w:bookmarkEnd w:id="239"/>
      <w:r w:rsidRPr="000C6CDB">
        <w:rPr>
          <w:lang w:eastAsia="en-US"/>
        </w:rPr>
        <w:t>Exclusions</w:t>
      </w:r>
      <w:bookmarkEnd w:id="240"/>
      <w:bookmarkEnd w:id="241"/>
      <w:bookmarkEnd w:id="242"/>
      <w:bookmarkEnd w:id="243"/>
      <w:bookmarkEnd w:id="244"/>
      <w:bookmarkEnd w:id="245"/>
    </w:p>
    <w:p w14:paraId="6D584FDE" w14:textId="77777777" w:rsidR="000C6CDB" w:rsidRPr="000C6CDB" w:rsidRDefault="000C6CDB" w:rsidP="008F4E63">
      <w:pPr>
        <w:pStyle w:val="3Cls11"/>
      </w:pPr>
      <w:r w:rsidRPr="000C6CDB">
        <w:t xml:space="preserve">The Department is not responsible for the payment of any money in excess of the Payments set out in this Deed. </w:t>
      </w:r>
    </w:p>
    <w:p w14:paraId="6FFCE292" w14:textId="77777777" w:rsidR="000C6CDB" w:rsidRPr="000C6CDB" w:rsidRDefault="000C6CDB" w:rsidP="008F4E63">
      <w:pPr>
        <w:pStyle w:val="3Cls11"/>
      </w:pPr>
      <w:r w:rsidRPr="000C6CDB">
        <w:t>The Department is not required to make any superannuation contributions in connection with this Deed.</w:t>
      </w:r>
    </w:p>
    <w:p w14:paraId="538CDCAB" w14:textId="77777777" w:rsidR="000C6CDB" w:rsidRPr="000C6CDB" w:rsidRDefault="000C6CDB" w:rsidP="008F4E63">
      <w:pPr>
        <w:pStyle w:val="3Cls11"/>
      </w:pPr>
      <w:r w:rsidRPr="000C6CDB">
        <w:t xml:space="preserve">Unless otherwise agreed in writing with the Department, the Provider must not demand or receive any payment or any other consideration either directly or indirectly from any Participant for, or in connection with, the Services. </w:t>
      </w:r>
    </w:p>
    <w:p w14:paraId="5DFA8009" w14:textId="77777777" w:rsidR="000C6CDB" w:rsidRPr="000C6CDB" w:rsidRDefault="000C6CDB" w:rsidP="008F4E63">
      <w:pPr>
        <w:pStyle w:val="2Clause1"/>
        <w:rPr>
          <w:lang w:eastAsia="en-US"/>
        </w:rPr>
      </w:pPr>
      <w:bookmarkStart w:id="246" w:name="_Toc393289738"/>
      <w:bookmarkStart w:id="247" w:name="_Toc415224864"/>
      <w:bookmarkStart w:id="248" w:name="_Toc457551137"/>
      <w:bookmarkStart w:id="249" w:name="_Toc518567790"/>
      <w:bookmarkStart w:id="250" w:name="_Toc202959333"/>
      <w:bookmarkStart w:id="251" w:name="_Toc225840143"/>
      <w:bookmarkStart w:id="252" w:name="_Toc393289655"/>
      <w:r w:rsidRPr="000C6CDB">
        <w:rPr>
          <w:lang w:eastAsia="en-US"/>
        </w:rPr>
        <w:lastRenderedPageBreak/>
        <w:t>Ancillary Payments</w:t>
      </w:r>
      <w:bookmarkEnd w:id="246"/>
      <w:bookmarkEnd w:id="247"/>
      <w:bookmarkEnd w:id="248"/>
      <w:bookmarkEnd w:id="249"/>
    </w:p>
    <w:p w14:paraId="6E0EB308" w14:textId="77777777" w:rsidR="000C6CDB" w:rsidRPr="000C6CDB" w:rsidRDefault="000C6CDB" w:rsidP="004A5C93">
      <w:pPr>
        <w:pStyle w:val="3Cls11"/>
      </w:pPr>
      <w:r w:rsidRPr="000C6CDB">
        <w:t>The Department may pay the Provider Ancillary Payments on such terms and conditions as the Department determines and at the Department</w:t>
      </w:r>
      <w:r w:rsidRPr="000C6CDB" w:rsidDel="00FD0209">
        <w:t>’s</w:t>
      </w:r>
      <w:r w:rsidRPr="000C6CDB">
        <w:t xml:space="preserve"> absolute discretion, including on any terms and conditions specified in any Guidelines.</w:t>
      </w:r>
    </w:p>
    <w:p w14:paraId="44F72AF9" w14:textId="77777777" w:rsidR="000C6CDB" w:rsidRPr="000C6CDB" w:rsidRDefault="000C6CDB" w:rsidP="004A5C93">
      <w:pPr>
        <w:pStyle w:val="2Clause1"/>
        <w:rPr>
          <w:lang w:eastAsia="en-US"/>
        </w:rPr>
      </w:pPr>
      <w:bookmarkStart w:id="253" w:name="_Ref393806201"/>
      <w:bookmarkStart w:id="254" w:name="_Ref414879801"/>
      <w:bookmarkStart w:id="255" w:name="_Toc415224865"/>
      <w:bookmarkStart w:id="256" w:name="_Toc457551138"/>
      <w:bookmarkStart w:id="257" w:name="_Toc518567791"/>
      <w:r w:rsidRPr="000C6CDB">
        <w:rPr>
          <w:lang w:eastAsia="en-US"/>
        </w:rPr>
        <w:t>Overpayment</w:t>
      </w:r>
      <w:bookmarkEnd w:id="250"/>
      <w:bookmarkEnd w:id="251"/>
      <w:bookmarkEnd w:id="252"/>
      <w:bookmarkEnd w:id="253"/>
      <w:r w:rsidRPr="000C6CDB">
        <w:rPr>
          <w:lang w:eastAsia="en-US"/>
        </w:rPr>
        <w:t xml:space="preserve"> and double payment</w:t>
      </w:r>
      <w:bookmarkEnd w:id="254"/>
      <w:bookmarkEnd w:id="255"/>
      <w:bookmarkEnd w:id="256"/>
      <w:bookmarkEnd w:id="257"/>
    </w:p>
    <w:p w14:paraId="5938700B" w14:textId="77777777" w:rsidR="000C6CDB" w:rsidRPr="000C6CDB" w:rsidRDefault="000C6CDB" w:rsidP="004A5C93">
      <w:pPr>
        <w:pStyle w:val="1cmid-heading"/>
        <w:rPr>
          <w:lang w:eastAsia="en-US"/>
        </w:rPr>
      </w:pPr>
      <w:r w:rsidRPr="000C6CDB">
        <w:rPr>
          <w:lang w:eastAsia="en-US"/>
        </w:rPr>
        <w:t>Overpayment</w:t>
      </w:r>
    </w:p>
    <w:p w14:paraId="652F2AD0" w14:textId="5DCB5EFB" w:rsidR="000C6CDB" w:rsidRPr="000C6CDB" w:rsidRDefault="000C6CDB" w:rsidP="004A5C93">
      <w:pPr>
        <w:pStyle w:val="3Cls11"/>
      </w:pPr>
      <w:r w:rsidRPr="000C6CDB">
        <w:t>If, at any time, the Department determines that an overpayment by the Department has occu</w:t>
      </w:r>
      <w:r w:rsidR="00A341FD">
        <w:t>r</w:t>
      </w:r>
      <w:r w:rsidRPr="000C6CDB">
        <w:t>red for any reason, including where a Tax Invoice is found to have been incorrectly rendered after payment, or a payment has been made in error, then the Department may, at its absolute discretion, recover some or all of the relevant payment amounts from the Provider</w:t>
      </w:r>
      <w:r w:rsidRPr="000C6CDB">
        <w:rPr>
          <w14:scene3d>
            <w14:camera w14:prst="orthographicFront"/>
            <w14:lightRig w14:rig="threePt" w14:dir="t">
              <w14:rot w14:lat="0" w14:lon="0" w14:rev="0"/>
            </w14:lightRig>
          </w14:scene3d>
        </w:rPr>
        <w:t>, with the recoverable amount being determined by the Department at its absolute discretion,</w:t>
      </w:r>
      <w:r w:rsidRPr="000C6CDB">
        <w:t xml:space="preserve"> as a debt in accordance with clause 21, without prejudice to any other rights that the Department may have under this Deed or the law.</w:t>
      </w:r>
    </w:p>
    <w:p w14:paraId="5D8A5F14" w14:textId="77777777" w:rsidR="000C6CDB" w:rsidRPr="000C6CDB" w:rsidRDefault="000C6CDB" w:rsidP="004A5C93">
      <w:pPr>
        <w:pStyle w:val="1cmid-heading"/>
        <w:rPr>
          <w:lang w:eastAsia="en-US"/>
        </w:rPr>
      </w:pPr>
      <w:bookmarkStart w:id="258" w:name="_Ref393982914"/>
      <w:r w:rsidRPr="000C6CDB">
        <w:rPr>
          <w:lang w:eastAsia="en-US"/>
        </w:rPr>
        <w:t>Double payment</w:t>
      </w:r>
    </w:p>
    <w:p w14:paraId="206E633A" w14:textId="0B61302B" w:rsidR="000C6CDB" w:rsidRPr="00741CCC" w:rsidRDefault="004630E4" w:rsidP="004A5C93">
      <w:pPr>
        <w:pStyle w:val="3Cls11"/>
        <w:rPr>
          <w:color w:val="00B0F0"/>
        </w:rPr>
      </w:pPr>
      <w:r>
        <w:t>Subject to clause 19.2A, any Guidelines and any express written agreement with the Department to the contrary, t</w:t>
      </w:r>
      <w:r w:rsidR="000C6CDB" w:rsidRPr="000C6CDB">
        <w:t>he Provider warrants that neither it, nor any Related Entities, are</w:t>
      </w:r>
      <w:r w:rsidR="000C6CDB" w:rsidRPr="000C6CDB">
        <w:rPr>
          <w:color w:val="76923C" w:themeColor="accent3" w:themeShade="BF"/>
        </w:rPr>
        <w:t xml:space="preserve"> </w:t>
      </w:r>
      <w:r w:rsidR="000C6CDB" w:rsidRPr="000C6CDB">
        <w:t>entitled to payment from the Department, other Commonwealth sources or state, territory or local government bodies for providing services that are the same as, or similar to, the services as provided under this Deed, and the Department may require the Provider to provide evidence, in a form acceptable to the Department, which proves that the Provider is not so entitled.</w:t>
      </w:r>
    </w:p>
    <w:p w14:paraId="37EDA3AA" w14:textId="5303226D" w:rsidR="004630E4" w:rsidRPr="000C6CDB" w:rsidRDefault="004630E4" w:rsidP="00741CCC">
      <w:pPr>
        <w:pStyle w:val="2a1Amanual"/>
        <w:rPr>
          <w:color w:val="00B0F0"/>
        </w:rPr>
      </w:pPr>
      <w:bookmarkStart w:id="259" w:name="_Toc518567792"/>
      <w:r>
        <w:t>19.2A</w:t>
      </w:r>
      <w:r>
        <w:tab/>
      </w:r>
      <w:r w:rsidRPr="00741CCC">
        <w:t xml:space="preserve">Clause 19.2 does not apply to any payment that the Provider, or any Related Entities, are entitled to under the </w:t>
      </w:r>
      <w:r w:rsidRPr="00243997">
        <w:rPr>
          <w:i/>
        </w:rPr>
        <w:t>ParentsNext Deed 2018-2020</w:t>
      </w:r>
      <w:r w:rsidRPr="00741CCC">
        <w:t>.</w:t>
      </w:r>
      <w:bookmarkEnd w:id="259"/>
    </w:p>
    <w:p w14:paraId="45E15D32" w14:textId="77777777" w:rsidR="000C6CDB" w:rsidRPr="000C6CDB" w:rsidRDefault="000C6CDB" w:rsidP="004A5C93">
      <w:pPr>
        <w:pStyle w:val="3Cls11"/>
      </w:pPr>
      <w:r w:rsidRPr="000C6CDB">
        <w:t>For the purposes of clause 19.2, if the Department determines, in its absolute discretion, that the Provider, or any Related Entity, is entitled to payment from the Department, other Commonwealth sources or state, territory or local government bodies for providing the same or similar services as provided under this Deed, the Department may, at its absolute and unfettered discretion:</w:t>
      </w:r>
      <w:bookmarkEnd w:id="258"/>
    </w:p>
    <w:p w14:paraId="71C118AF" w14:textId="77777777" w:rsidR="000C6CDB" w:rsidRPr="000C6CDB" w:rsidRDefault="000C6CDB" w:rsidP="00BA79E4">
      <w:pPr>
        <w:pStyle w:val="4Clsa"/>
      </w:pPr>
      <w:r w:rsidRPr="000C6CDB">
        <w:t>make the relevant payment;</w:t>
      </w:r>
    </w:p>
    <w:p w14:paraId="17DCE365" w14:textId="77777777" w:rsidR="000C6CDB" w:rsidRPr="000C6CDB" w:rsidRDefault="000C6CDB" w:rsidP="0095028C">
      <w:pPr>
        <w:pStyle w:val="4Clsa"/>
      </w:pPr>
      <w:r w:rsidRPr="000C6CDB">
        <w:t>decide not to make the relevant payment; or</w:t>
      </w:r>
    </w:p>
    <w:p w14:paraId="100C49E0" w14:textId="77777777" w:rsidR="000C6CDB" w:rsidRPr="000C6CDB" w:rsidRDefault="000C6CDB" w:rsidP="0095028C">
      <w:pPr>
        <w:pStyle w:val="4Clsa"/>
      </w:pPr>
      <w:r w:rsidRPr="000C6CDB">
        <w:t xml:space="preserve">recover any relevant payment made by the Department as a debt in accordance with clause 21. </w:t>
      </w:r>
    </w:p>
    <w:p w14:paraId="427AC1FC" w14:textId="77777777" w:rsidR="000C6CDB" w:rsidRPr="000C6CDB" w:rsidRDefault="000C6CDB" w:rsidP="004A5C93">
      <w:pPr>
        <w:pStyle w:val="3Cls11"/>
        <w:rPr>
          <w:color w:val="00B0F0"/>
        </w:rPr>
      </w:pPr>
      <w:r w:rsidRPr="000C6CDB">
        <w:t>Regardless of any action the Department may take under clause 19.3, the Department may, at any time, issue Guidelines setting out the circumstances in which the Department will or will not make payments in connection with any situation of the type described in clause 19.3.</w:t>
      </w:r>
      <w:r w:rsidRPr="000C6CDB">
        <w:rPr>
          <w:color w:val="00B0F0"/>
        </w:rPr>
        <w:t xml:space="preserve"> </w:t>
      </w:r>
    </w:p>
    <w:p w14:paraId="7A70AF71" w14:textId="77777777" w:rsidR="000C6CDB" w:rsidRPr="000C6CDB" w:rsidRDefault="000C6CDB" w:rsidP="004A5C93">
      <w:pPr>
        <w:pStyle w:val="2Clause1"/>
        <w:rPr>
          <w:lang w:eastAsia="en-US"/>
        </w:rPr>
      </w:pPr>
      <w:bookmarkStart w:id="260" w:name="_Toc202955138"/>
      <w:bookmarkStart w:id="261" w:name="_Toc202955873"/>
      <w:bookmarkStart w:id="262" w:name="_Toc202956193"/>
      <w:bookmarkStart w:id="263" w:name="_Toc202959334"/>
      <w:bookmarkStart w:id="264" w:name="_Toc202959335"/>
      <w:bookmarkStart w:id="265" w:name="_Toc225840144"/>
      <w:bookmarkStart w:id="266" w:name="_Toc393289656"/>
      <w:bookmarkStart w:id="267" w:name="_Ref398023809"/>
      <w:bookmarkStart w:id="268" w:name="_Toc415224866"/>
      <w:bookmarkStart w:id="269" w:name="_Toc457551139"/>
      <w:bookmarkStart w:id="270" w:name="_Toc518567793"/>
      <w:bookmarkEnd w:id="260"/>
      <w:bookmarkEnd w:id="261"/>
      <w:bookmarkEnd w:id="262"/>
      <w:bookmarkEnd w:id="263"/>
      <w:r w:rsidRPr="000C6CDB">
        <w:rPr>
          <w:lang w:eastAsia="en-US"/>
        </w:rPr>
        <w:t>The Department may vary certain terms</w:t>
      </w:r>
      <w:bookmarkEnd w:id="264"/>
      <w:bookmarkEnd w:id="265"/>
      <w:bookmarkEnd w:id="266"/>
      <w:bookmarkEnd w:id="267"/>
      <w:bookmarkEnd w:id="268"/>
      <w:bookmarkEnd w:id="269"/>
      <w:bookmarkEnd w:id="270"/>
    </w:p>
    <w:p w14:paraId="50078C85" w14:textId="77777777" w:rsidR="000C6CDB" w:rsidRPr="000C6CDB" w:rsidRDefault="000C6CDB" w:rsidP="004A5C93">
      <w:pPr>
        <w:pStyle w:val="3Cls11"/>
      </w:pPr>
      <w:bookmarkStart w:id="271" w:name="_Ref393982943"/>
      <w:r w:rsidRPr="000C6CDB">
        <w:t>Without prejudice to any other rights that the Department may have under this Deed or the law, the Department may, at any time, vary:</w:t>
      </w:r>
      <w:bookmarkEnd w:id="271"/>
    </w:p>
    <w:p w14:paraId="4CA69791" w14:textId="77777777" w:rsidR="000C6CDB" w:rsidRPr="000C6CDB" w:rsidRDefault="000C6CDB" w:rsidP="00BA79E4">
      <w:pPr>
        <w:pStyle w:val="4Clsa"/>
      </w:pPr>
      <w:r w:rsidRPr="000C6CDB">
        <w:t>Payments under this Deed;</w:t>
      </w:r>
    </w:p>
    <w:p w14:paraId="2E1179EE" w14:textId="77777777" w:rsidR="000C6CDB" w:rsidRPr="000C6CDB" w:rsidRDefault="000C6CDB" w:rsidP="0095028C">
      <w:pPr>
        <w:pStyle w:val="4Clsa"/>
      </w:pPr>
      <w:r w:rsidRPr="000C6CDB">
        <w:t>Sites and/or Employment Regions of the Provider;</w:t>
      </w:r>
    </w:p>
    <w:p w14:paraId="6F7F7AA5" w14:textId="77777777" w:rsidR="000C6CDB" w:rsidRPr="000C6CDB" w:rsidRDefault="000C6CDB" w:rsidP="0095028C">
      <w:pPr>
        <w:pStyle w:val="4Clsa"/>
      </w:pPr>
      <w:r w:rsidRPr="000C6CDB">
        <w:lastRenderedPageBreak/>
        <w:t>Harvest Areas of the Provider;</w:t>
      </w:r>
    </w:p>
    <w:p w14:paraId="08910E52" w14:textId="77777777" w:rsidR="000C6CDB" w:rsidRPr="000C6CDB" w:rsidRDefault="000C6CDB" w:rsidP="007D07A1">
      <w:pPr>
        <w:pStyle w:val="4Clsa"/>
      </w:pPr>
      <w:r w:rsidRPr="000C6CDB">
        <w:t>Referrals to the Provider and the number of Participants on the Provider’s caseload; and/or</w:t>
      </w:r>
    </w:p>
    <w:p w14:paraId="3FDF155D" w14:textId="14D68564" w:rsidR="000C6CDB" w:rsidRPr="000C6CDB" w:rsidRDefault="000C6CDB" w:rsidP="00070E54">
      <w:pPr>
        <w:pStyle w:val="4Clsa"/>
      </w:pPr>
      <w:bookmarkStart w:id="272" w:name="_Ref394049803"/>
      <w:r w:rsidRPr="000C6CDB">
        <w:t>the Business Share, or where relevant, the number of NEIS Places allocated to the Provider,</w:t>
      </w:r>
      <w:bookmarkEnd w:id="272"/>
    </w:p>
    <w:p w14:paraId="6C4365C0" w14:textId="77777777" w:rsidR="000C6CDB" w:rsidRPr="000C6CDB" w:rsidRDefault="000C6CDB" w:rsidP="004A5C93">
      <w:pPr>
        <w:pStyle w:val="3b11following"/>
      </w:pPr>
      <w:r w:rsidRPr="000C6CDB">
        <w:t xml:space="preserve">for all or part of the Term of this Deed: </w:t>
      </w:r>
    </w:p>
    <w:p w14:paraId="70A37633" w14:textId="77777777" w:rsidR="000C6CDB" w:rsidRPr="000C6CDB" w:rsidRDefault="000C6CDB" w:rsidP="00BA79E4">
      <w:pPr>
        <w:pStyle w:val="4Clsa"/>
      </w:pPr>
      <w:r w:rsidRPr="000C6CDB">
        <w:t>based on the Department’s assessment of:</w:t>
      </w:r>
    </w:p>
    <w:p w14:paraId="49FA81AE" w14:textId="126A74A9" w:rsidR="000C6CDB" w:rsidRPr="000C6CDB" w:rsidRDefault="000C6CDB" w:rsidP="0095028C">
      <w:pPr>
        <w:pStyle w:val="5aifollowing"/>
        <w:numPr>
          <w:ilvl w:val="3"/>
          <w:numId w:val="1"/>
        </w:numPr>
      </w:pPr>
      <w:r w:rsidRPr="000C6CDB">
        <w:t>projected changes to labour market conditions in a Harvest Area or an Employment Region (including past and/or future projected Participant demand); or</w:t>
      </w:r>
    </w:p>
    <w:p w14:paraId="2A4DD37E" w14:textId="7AE01086" w:rsidR="000C6CDB" w:rsidRPr="000C6CDB" w:rsidRDefault="000C6CDB" w:rsidP="0095028C">
      <w:pPr>
        <w:pStyle w:val="5aifollowing"/>
        <w:numPr>
          <w:ilvl w:val="3"/>
          <w:numId w:val="1"/>
        </w:numPr>
      </w:pPr>
      <w:r w:rsidRPr="000C6CDB">
        <w:t>the number of Stream Participants who are transferred to or from the Provider pursuant to clause 81.1(d); or</w:t>
      </w:r>
    </w:p>
    <w:p w14:paraId="06B7561A" w14:textId="77777777" w:rsidR="000C6CDB" w:rsidRPr="000C6CDB" w:rsidRDefault="000C6CDB" w:rsidP="007D07A1">
      <w:pPr>
        <w:pStyle w:val="4Clsa"/>
      </w:pPr>
      <w:r w:rsidRPr="000C6CDB">
        <w:t>acting reasonably, for any other reason as determined by the Department at its absolute discretion,</w:t>
      </w:r>
    </w:p>
    <w:p w14:paraId="426EE84E" w14:textId="77777777" w:rsidR="000C6CDB" w:rsidRPr="000C6CDB" w:rsidRDefault="000C6CDB" w:rsidP="004A5C93">
      <w:pPr>
        <w:pStyle w:val="3b11following"/>
      </w:pPr>
      <w:r w:rsidRPr="000C6CDB">
        <w:t xml:space="preserve">by providing Notice to the Provider. </w:t>
      </w:r>
    </w:p>
    <w:p w14:paraId="33D2CF67" w14:textId="77777777" w:rsidR="000C6CDB" w:rsidRPr="000C6CDB" w:rsidRDefault="000C6CDB" w:rsidP="004A5C93">
      <w:pPr>
        <w:pStyle w:val="3Cls11"/>
      </w:pPr>
      <w:r w:rsidRPr="000C6CDB">
        <w:t>If the Department exercises its rights under clause 20.1:</w:t>
      </w:r>
    </w:p>
    <w:p w14:paraId="396B7ECE" w14:textId="77777777" w:rsidR="000C6CDB" w:rsidRPr="000C6CDB" w:rsidRDefault="000C6CDB" w:rsidP="00BA79E4">
      <w:pPr>
        <w:pStyle w:val="4Clsa"/>
      </w:pPr>
      <w:r w:rsidRPr="000C6CDB">
        <w:t>where relevant, this Deed is deemed to be varied accordingly; and</w:t>
      </w:r>
    </w:p>
    <w:p w14:paraId="6BEC7D40" w14:textId="77777777" w:rsidR="000C6CDB" w:rsidRPr="000C6CDB" w:rsidRDefault="000C6CDB" w:rsidP="0095028C">
      <w:pPr>
        <w:pStyle w:val="4Clsa"/>
      </w:pPr>
      <w:r w:rsidRPr="000C6CDB">
        <w:t>the Provider must perform all of its obligations under this Deed as varied.</w:t>
      </w:r>
    </w:p>
    <w:p w14:paraId="6A8DE6F9" w14:textId="4BAE3A18" w:rsidR="000C6CDB" w:rsidRPr="000C6CDB" w:rsidRDefault="000C6CDB" w:rsidP="004A5C93">
      <w:pPr>
        <w:pStyle w:val="2Clause1"/>
        <w:rPr>
          <w:lang w:eastAsia="en-US"/>
        </w:rPr>
      </w:pPr>
      <w:bookmarkStart w:id="273" w:name="_Ref126397107"/>
      <w:bookmarkStart w:id="274" w:name="_Toc127948859"/>
      <w:bookmarkStart w:id="275" w:name="_Toc202959339"/>
      <w:bookmarkStart w:id="276" w:name="_Toc225840145"/>
      <w:bookmarkStart w:id="277" w:name="_Toc393289657"/>
      <w:bookmarkStart w:id="278" w:name="_Ref393805394"/>
      <w:bookmarkStart w:id="279" w:name="_Ref393978116"/>
      <w:bookmarkStart w:id="280" w:name="_Ref393982364"/>
      <w:bookmarkStart w:id="281" w:name="_Ref393982816"/>
      <w:bookmarkStart w:id="282" w:name="_Ref393982826"/>
      <w:bookmarkStart w:id="283" w:name="_Ref393982900"/>
      <w:bookmarkStart w:id="284" w:name="_Ref393982959"/>
      <w:bookmarkStart w:id="285" w:name="_Ref393984459"/>
      <w:bookmarkStart w:id="286" w:name="_Ref394043727"/>
      <w:bookmarkStart w:id="287" w:name="_Ref394043738"/>
      <w:bookmarkStart w:id="288" w:name="_Ref414559708"/>
      <w:bookmarkStart w:id="289" w:name="_Ref414612584"/>
      <w:bookmarkStart w:id="290" w:name="_Ref414622897"/>
      <w:bookmarkStart w:id="291" w:name="_Ref414623237"/>
      <w:bookmarkStart w:id="292" w:name="_Ref414623284"/>
      <w:bookmarkStart w:id="293" w:name="_Ref414965767"/>
      <w:bookmarkStart w:id="294" w:name="_Toc415224867"/>
      <w:bookmarkStart w:id="295" w:name="_Toc457551140"/>
      <w:bookmarkStart w:id="296" w:name="_Toc518567794"/>
      <w:r w:rsidRPr="000C6CDB">
        <w:rPr>
          <w:lang w:eastAsia="en-US"/>
        </w:rPr>
        <w:t>D</w:t>
      </w:r>
      <w:bookmarkEnd w:id="273"/>
      <w:bookmarkEnd w:id="274"/>
      <w:bookmarkEnd w:id="275"/>
      <w:r w:rsidRPr="000C6CDB">
        <w:rPr>
          <w:lang w:eastAsia="en-US"/>
        </w:rPr>
        <w:t>ebts and offsetting</w:t>
      </w:r>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r w:rsidRPr="000C6CDB">
        <w:rPr>
          <w:lang w:eastAsia="en-US"/>
        </w:rPr>
        <w:t xml:space="preserve"> </w:t>
      </w:r>
    </w:p>
    <w:p w14:paraId="60E2DFDB" w14:textId="77777777" w:rsidR="000C6CDB" w:rsidRPr="000C6CDB" w:rsidRDefault="000C6CDB" w:rsidP="004A5C93">
      <w:pPr>
        <w:pStyle w:val="3Cls11"/>
      </w:pPr>
      <w:r w:rsidRPr="000C6CDB">
        <w:t xml:space="preserve">Any amount owed to the Department, or deemed to be a debt to the Department under this Deed, including any Interest, will, without prejudice to any other rights available to the Department under this Deed or the law, be recoverable by the Department, at its absolute discretion, as a debt due to the Commonwealth from the Provider without further proof of the debt being necessary. </w:t>
      </w:r>
    </w:p>
    <w:p w14:paraId="7AB2C8FE" w14:textId="77777777" w:rsidR="000C6CDB" w:rsidRPr="000C6CDB" w:rsidRDefault="000C6CDB" w:rsidP="004A5C93">
      <w:pPr>
        <w:pStyle w:val="3Cls11"/>
      </w:pPr>
      <w:r w:rsidRPr="000C6CDB">
        <w:t>Unless otherwise agreed in writing by the Department, the Provider must pay to the Department any debt due to the Commonwealth from the Provider within 30 calendar days of receipt of a Notice from the Department requiring payment.</w:t>
      </w:r>
    </w:p>
    <w:p w14:paraId="37D5C2D1" w14:textId="77777777" w:rsidR="000C6CDB" w:rsidRPr="000C6CDB" w:rsidRDefault="000C6CDB" w:rsidP="004A5C93">
      <w:pPr>
        <w:pStyle w:val="3Cls11"/>
      </w:pPr>
      <w:r w:rsidRPr="000C6CDB">
        <w:t xml:space="preserve">Unless otherwise agreed in writing by the Department, where any debt is owed to the Commonwealth under this Deed, Interest accrues on that debt if it is not repaid within 30 calendar days of receipt of a Notice from the Department requiring payment, until the amount is paid in full. </w:t>
      </w:r>
    </w:p>
    <w:p w14:paraId="1E9FA039" w14:textId="77777777" w:rsidR="000C6CDB" w:rsidRPr="000C6CDB" w:rsidRDefault="000C6CDB" w:rsidP="004A5C93">
      <w:pPr>
        <w:pStyle w:val="3Cls11"/>
      </w:pPr>
      <w:bookmarkStart w:id="297" w:name="_Ref126397286"/>
      <w:bookmarkStart w:id="298" w:name="_Ref414623382"/>
      <w:r w:rsidRPr="000C6CDB">
        <w:t>Without limiting the Department’s rights under this Deed or the law, if the Provider</w:t>
      </w:r>
      <w:bookmarkEnd w:id="297"/>
      <w:r w:rsidRPr="000C6CDB">
        <w:t xml:space="preserve"> owes the Commonwealth any debt or has outstanding or unacquitted money, under this Deed, or under any other arrangement with the Department or the Commonwealth, the Department may offset or deduct an amount equal to that debt owed, or outstanding or unacquitted money, against any Payments due to the Provider under this Deed.</w:t>
      </w:r>
      <w:bookmarkEnd w:id="298"/>
      <w:r w:rsidRPr="000C6CDB">
        <w:t xml:space="preserve"> </w:t>
      </w:r>
    </w:p>
    <w:p w14:paraId="6CD26B71" w14:textId="77777777" w:rsidR="000C6CDB" w:rsidRPr="000C6CDB" w:rsidRDefault="000C6CDB" w:rsidP="004A5C93">
      <w:pPr>
        <w:pStyle w:val="3Cls11"/>
      </w:pPr>
      <w:bookmarkStart w:id="299" w:name="_Ref126397304"/>
      <w:bookmarkStart w:id="300" w:name="_Toc127948860"/>
      <w:bookmarkStart w:id="301" w:name="_Toc202959340"/>
      <w:r w:rsidRPr="000C6CDB">
        <w:t>The Department will Notify the Provider if it exercises its rights under clause 21.4 within 10 Business Days after having exercised those rights.</w:t>
      </w:r>
    </w:p>
    <w:p w14:paraId="5F70CBDB" w14:textId="77777777" w:rsidR="000C6CDB" w:rsidRPr="000C6CDB" w:rsidRDefault="000C6CDB" w:rsidP="004A5C93">
      <w:pPr>
        <w:pStyle w:val="3Cls11"/>
      </w:pPr>
      <w:r w:rsidRPr="000C6CDB">
        <w:t>Notwithstanding any action taken by the Department under clause 21.4, the Provider must continue to perform its obligations under this Deed, unless the Department agrees otherwise in writing.</w:t>
      </w:r>
    </w:p>
    <w:p w14:paraId="05496981" w14:textId="77777777" w:rsidR="000C6CDB" w:rsidRPr="000C6CDB" w:rsidRDefault="000C6CDB" w:rsidP="004A5C93">
      <w:pPr>
        <w:pStyle w:val="2Clause1"/>
        <w:rPr>
          <w:lang w:eastAsia="en-US"/>
        </w:rPr>
      </w:pPr>
      <w:bookmarkStart w:id="302" w:name="_Toc225840146"/>
      <w:bookmarkStart w:id="303" w:name="_Toc393289658"/>
      <w:bookmarkStart w:id="304" w:name="_Ref393983023"/>
      <w:bookmarkStart w:id="305" w:name="_Ref414623592"/>
      <w:bookmarkStart w:id="306" w:name="_Toc415224868"/>
      <w:bookmarkStart w:id="307" w:name="_Toc457551141"/>
      <w:bookmarkStart w:id="308" w:name="_Toc518567795"/>
      <w:r w:rsidRPr="000C6CDB">
        <w:rPr>
          <w:lang w:eastAsia="en-US"/>
        </w:rPr>
        <w:lastRenderedPageBreak/>
        <w:t>Taxes, duties and government charges</w:t>
      </w:r>
      <w:bookmarkEnd w:id="299"/>
      <w:bookmarkEnd w:id="300"/>
      <w:bookmarkEnd w:id="301"/>
      <w:bookmarkEnd w:id="302"/>
      <w:bookmarkEnd w:id="303"/>
      <w:bookmarkEnd w:id="304"/>
      <w:bookmarkEnd w:id="305"/>
      <w:bookmarkEnd w:id="306"/>
      <w:bookmarkEnd w:id="307"/>
      <w:bookmarkEnd w:id="308"/>
    </w:p>
    <w:p w14:paraId="6C611E47" w14:textId="77777777" w:rsidR="000C6CDB" w:rsidRPr="000C6CDB" w:rsidRDefault="000C6CDB" w:rsidP="004A5C93">
      <w:pPr>
        <w:pStyle w:val="3Cls11"/>
      </w:pPr>
      <w:r w:rsidRPr="000C6CDB">
        <w:t>Unless expressly stated to the contrary, all dollar amounts in this Deed are inclusive of GST.</w:t>
      </w:r>
    </w:p>
    <w:p w14:paraId="64D36E45" w14:textId="77777777" w:rsidR="000C6CDB" w:rsidRPr="000C6CDB" w:rsidRDefault="000C6CDB" w:rsidP="004A5C93">
      <w:pPr>
        <w:pStyle w:val="3Cls11"/>
      </w:pPr>
      <w:r w:rsidRPr="000C6CDB">
        <w:t>If a Payment is not in relation to a Taxable Supply, the Provider must only claim or accept an amount exclusive of GST.</w:t>
      </w:r>
    </w:p>
    <w:p w14:paraId="1E3A3D3D" w14:textId="77777777" w:rsidR="000C6CDB" w:rsidRPr="000C6CDB" w:rsidRDefault="000C6CDB" w:rsidP="004A5C93">
      <w:pPr>
        <w:pStyle w:val="3Cls11"/>
      </w:pPr>
      <w:r w:rsidRPr="000C6CDB">
        <w:t>The Provider must give to the Department a Tax Invoice for any Taxable Supply before any Payments are made to the Provider as consideration for the Taxable Supply.</w:t>
      </w:r>
    </w:p>
    <w:p w14:paraId="3B4BFD6A" w14:textId="77777777" w:rsidR="000C6CDB" w:rsidRPr="000C6CDB" w:rsidRDefault="000C6CDB" w:rsidP="004A5C93">
      <w:pPr>
        <w:pStyle w:val="3Cls11"/>
      </w:pPr>
      <w:r w:rsidRPr="000C6CDB">
        <w:t xml:space="preserve">The Provider must not claim or accept from the Department any amount for which it can claim an Input Tax Credit. </w:t>
      </w:r>
    </w:p>
    <w:p w14:paraId="6D45A472" w14:textId="77777777" w:rsidR="000C6CDB" w:rsidRPr="000C6CDB" w:rsidRDefault="000C6CDB" w:rsidP="004A5C93">
      <w:pPr>
        <w:pStyle w:val="3Cls11"/>
      </w:pPr>
      <w:bookmarkStart w:id="309" w:name="_Toc127948861"/>
      <w:bookmarkStart w:id="310" w:name="_Toc202959341"/>
      <w:r w:rsidRPr="000C6CDB">
        <w:t xml:space="preserve">Where any debt is repaid, including by offset under clause 21.4, an Adjustment Note must be provided to the Department if required by the GST Act. </w:t>
      </w:r>
    </w:p>
    <w:p w14:paraId="23C29A8F" w14:textId="77777777" w:rsidR="000C6CDB" w:rsidRPr="000C6CDB" w:rsidRDefault="000C6CDB" w:rsidP="004A5C93">
      <w:pPr>
        <w:pStyle w:val="3Cls11"/>
      </w:pPr>
      <w:r w:rsidRPr="000C6CDB">
        <w:t>Subject to this clause 22, all taxes, duties and government charges imposed in Australia or overseas in connection with this Deed must be borne by the Provider.</w:t>
      </w:r>
    </w:p>
    <w:p w14:paraId="7BB01E36" w14:textId="77777777" w:rsidR="000C6CDB" w:rsidRPr="000C6CDB" w:rsidRDefault="000C6CDB" w:rsidP="004A5C93">
      <w:pPr>
        <w:pStyle w:val="2Clause1"/>
        <w:rPr>
          <w:lang w:eastAsia="en-US"/>
        </w:rPr>
      </w:pPr>
      <w:bookmarkStart w:id="311" w:name="_Toc225840147"/>
      <w:bookmarkStart w:id="312" w:name="_Toc393289659"/>
      <w:bookmarkStart w:id="313" w:name="_Ref394049920"/>
      <w:bookmarkStart w:id="314" w:name="_Ref414879823"/>
      <w:bookmarkStart w:id="315" w:name="_Toc415224869"/>
      <w:bookmarkStart w:id="316" w:name="_Toc457551142"/>
      <w:bookmarkStart w:id="317" w:name="_Toc518567796"/>
      <w:r w:rsidRPr="000C6CDB">
        <w:rPr>
          <w:lang w:eastAsia="en-US"/>
        </w:rPr>
        <w:t>Fraud</w:t>
      </w:r>
      <w:bookmarkEnd w:id="309"/>
      <w:bookmarkEnd w:id="310"/>
      <w:bookmarkEnd w:id="311"/>
      <w:bookmarkEnd w:id="312"/>
      <w:bookmarkEnd w:id="313"/>
      <w:bookmarkEnd w:id="314"/>
      <w:bookmarkEnd w:id="315"/>
      <w:bookmarkEnd w:id="316"/>
      <w:bookmarkEnd w:id="317"/>
      <w:r w:rsidRPr="000C6CDB">
        <w:rPr>
          <w:lang w:eastAsia="en-US"/>
        </w:rPr>
        <w:t xml:space="preserve"> </w:t>
      </w:r>
    </w:p>
    <w:p w14:paraId="2E83FBA6" w14:textId="77777777" w:rsidR="000C6CDB" w:rsidRPr="000C6CDB" w:rsidRDefault="000C6CDB" w:rsidP="004A5C93">
      <w:pPr>
        <w:pStyle w:val="3Cls11"/>
      </w:pPr>
      <w:r w:rsidRPr="000C6CDB">
        <w:t>The Provider must not engage in, and must ensure that its Personnel, Subcontractors and agents do not engage in, fraudulent activity in relation to this Deed.</w:t>
      </w:r>
    </w:p>
    <w:p w14:paraId="1859D6DD" w14:textId="77777777" w:rsidR="000C6CDB" w:rsidRPr="000C6CDB" w:rsidRDefault="000C6CDB" w:rsidP="004A5C93">
      <w:pPr>
        <w:pStyle w:val="3Cls11"/>
      </w:pPr>
      <w:r w:rsidRPr="000C6CDB">
        <w:t xml:space="preserve">The Provider must take all reasonable steps to prevent fraud upon the Commonwealth, including the implementation of an appropriate fraud control plan, a copy of which must be provided to the Department on request. </w:t>
      </w:r>
    </w:p>
    <w:p w14:paraId="4994A1AB" w14:textId="77777777" w:rsidR="000C6CDB" w:rsidRPr="000C6CDB" w:rsidRDefault="000C6CDB" w:rsidP="004A5C93">
      <w:pPr>
        <w:pStyle w:val="3Cls11"/>
      </w:pPr>
      <w:r w:rsidRPr="000C6CDB">
        <w:t xml:space="preserve">If, after investigation, the Department determines that the Provider has been engaged in fraudulent activity, the Department may, without limitation to any other rights available to the Department: </w:t>
      </w:r>
    </w:p>
    <w:p w14:paraId="660AFE9A" w14:textId="77777777" w:rsidR="000C6CDB" w:rsidRPr="000C6CDB" w:rsidRDefault="000C6CDB" w:rsidP="00BA79E4">
      <w:pPr>
        <w:pStyle w:val="4Clsa"/>
      </w:pPr>
      <w:r w:rsidRPr="000C6CDB">
        <w:t>take action under clause 52.2; or</w:t>
      </w:r>
    </w:p>
    <w:p w14:paraId="4ED63FD9" w14:textId="77777777" w:rsidR="000C6CDB" w:rsidRPr="000C6CDB" w:rsidRDefault="000C6CDB" w:rsidP="0095028C">
      <w:pPr>
        <w:pStyle w:val="4Clsa"/>
      </w:pPr>
      <w:r w:rsidRPr="000C6CDB">
        <w:t>terminate this Deed under clause 56,</w:t>
      </w:r>
    </w:p>
    <w:p w14:paraId="0C5C42E0" w14:textId="77777777" w:rsidR="000C6CDB" w:rsidRPr="000C6CDB" w:rsidRDefault="000C6CDB" w:rsidP="004A5C93">
      <w:pPr>
        <w:pStyle w:val="3b11following"/>
      </w:pPr>
      <w:r w:rsidRPr="000C6CDB">
        <w:t xml:space="preserve">by providing Notice to the Provider. </w:t>
      </w:r>
    </w:p>
    <w:p w14:paraId="4A7E3316" w14:textId="77777777" w:rsidR="000C6CDB" w:rsidRPr="000C6CDB" w:rsidRDefault="000C6CDB" w:rsidP="00BA79E4">
      <w:pPr>
        <w:pStyle w:val="8Note"/>
        <w:ind w:left="0"/>
      </w:pPr>
      <w:r w:rsidRPr="000C6CDB">
        <w:t>Note: The Criminal Code Act 1995 (Cth) provides that offences involving fraudulent conduct against the Commonwealth are punishable by penalties including imprisonment.</w:t>
      </w:r>
    </w:p>
    <w:p w14:paraId="667AB72B" w14:textId="5F4393B2" w:rsidR="000C6CDB" w:rsidRPr="000C6CDB" w:rsidRDefault="000C6CDB" w:rsidP="004A5C93">
      <w:pPr>
        <w:pStyle w:val="1bSectionHeading"/>
        <w:rPr>
          <w:lang w:eastAsia="en-US"/>
        </w:rPr>
      </w:pPr>
      <w:bookmarkStart w:id="318" w:name="_Toc225840148"/>
      <w:bookmarkStart w:id="319" w:name="_Toc518567797"/>
      <w:r w:rsidRPr="000C6CDB">
        <w:rPr>
          <w:lang w:eastAsia="en-US"/>
        </w:rPr>
        <w:t>Section A2.4 – Reports</w:t>
      </w:r>
      <w:bookmarkEnd w:id="318"/>
      <w:bookmarkEnd w:id="319"/>
    </w:p>
    <w:p w14:paraId="0CD1E735" w14:textId="77777777" w:rsidR="000C6CDB" w:rsidRPr="000C6CDB" w:rsidRDefault="000C6CDB" w:rsidP="004A5C93">
      <w:pPr>
        <w:pStyle w:val="2Clause1"/>
        <w:rPr>
          <w:lang w:eastAsia="en-US"/>
        </w:rPr>
      </w:pPr>
      <w:bookmarkStart w:id="320" w:name="_Ref126402096"/>
      <w:bookmarkStart w:id="321" w:name="_Toc127948862"/>
      <w:bookmarkStart w:id="322" w:name="_Toc202959343"/>
      <w:bookmarkStart w:id="323" w:name="_Toc225840149"/>
      <w:bookmarkStart w:id="324" w:name="_Toc393289660"/>
      <w:bookmarkStart w:id="325" w:name="_Ref393808992"/>
      <w:bookmarkStart w:id="326" w:name="_Ref393809061"/>
      <w:bookmarkStart w:id="327" w:name="_Ref393982374"/>
      <w:bookmarkStart w:id="328" w:name="_Ref414612596"/>
      <w:bookmarkStart w:id="329" w:name="_Toc415224870"/>
      <w:bookmarkStart w:id="330" w:name="_Toc457551143"/>
      <w:bookmarkStart w:id="331" w:name="_Toc518567798"/>
      <w:r w:rsidRPr="000C6CDB">
        <w:rPr>
          <w:lang w:eastAsia="en-US"/>
        </w:rPr>
        <w:t>General</w:t>
      </w:r>
      <w:bookmarkEnd w:id="320"/>
      <w:bookmarkEnd w:id="321"/>
      <w:bookmarkEnd w:id="322"/>
      <w:r w:rsidRPr="000C6CDB">
        <w:rPr>
          <w:lang w:eastAsia="en-US"/>
        </w:rPr>
        <w:t xml:space="preserve"> reporting</w:t>
      </w:r>
      <w:bookmarkEnd w:id="323"/>
      <w:bookmarkEnd w:id="324"/>
      <w:bookmarkEnd w:id="325"/>
      <w:bookmarkEnd w:id="326"/>
      <w:bookmarkEnd w:id="327"/>
      <w:bookmarkEnd w:id="328"/>
      <w:bookmarkEnd w:id="329"/>
      <w:bookmarkEnd w:id="330"/>
      <w:bookmarkEnd w:id="331"/>
    </w:p>
    <w:p w14:paraId="6B9F9605" w14:textId="77777777" w:rsidR="000C6CDB" w:rsidRPr="000C6CDB" w:rsidRDefault="000C6CDB" w:rsidP="004A5C93">
      <w:pPr>
        <w:pStyle w:val="3Cls11"/>
      </w:pPr>
      <w:bookmarkStart w:id="332" w:name="_Ref393983089"/>
      <w:r w:rsidRPr="000C6CDB">
        <w:t>Without limiting any other provisions of this Deed, the Provider must provide, as required by the Department:</w:t>
      </w:r>
      <w:bookmarkEnd w:id="332"/>
    </w:p>
    <w:p w14:paraId="644B3FBD" w14:textId="77777777" w:rsidR="000C6CDB" w:rsidRPr="000C6CDB" w:rsidRDefault="000C6CDB" w:rsidP="00BA79E4">
      <w:pPr>
        <w:pStyle w:val="4Clsa"/>
      </w:pPr>
      <w:bookmarkStart w:id="333" w:name="_Ref393983090"/>
      <w:r w:rsidRPr="000C6CDB">
        <w:t>specific Reports on:</w:t>
      </w:r>
      <w:bookmarkEnd w:id="333"/>
    </w:p>
    <w:p w14:paraId="35D934AA" w14:textId="6CCCBE2E" w:rsidR="000C6CDB" w:rsidRPr="000C6CDB" w:rsidRDefault="000C6CDB" w:rsidP="00BA79E4">
      <w:pPr>
        <w:pStyle w:val="5aifollowing"/>
        <w:numPr>
          <w:ilvl w:val="3"/>
          <w:numId w:val="1"/>
        </w:numPr>
      </w:pPr>
      <w:r w:rsidRPr="000C6CDB">
        <w:t>the Services, including on the results of internal and external audits of Payment claims and claim processes, action taken to address performance issues raised by the Department, and training provided to Personnel and Subcontractors; and</w:t>
      </w:r>
    </w:p>
    <w:p w14:paraId="68C63306" w14:textId="59F888FF" w:rsidR="000C6CDB" w:rsidRPr="000C6CDB" w:rsidRDefault="000C6CDB" w:rsidP="0095028C">
      <w:pPr>
        <w:pStyle w:val="5aifollowing"/>
        <w:numPr>
          <w:ilvl w:val="3"/>
          <w:numId w:val="1"/>
        </w:numPr>
      </w:pPr>
      <w:r w:rsidRPr="000C6CDB">
        <w:t>the financial status of the Provider; and</w:t>
      </w:r>
    </w:p>
    <w:p w14:paraId="16A06225" w14:textId="77777777" w:rsidR="000C6CDB" w:rsidRPr="000C6CDB" w:rsidRDefault="000C6CDB" w:rsidP="0095028C">
      <w:pPr>
        <w:pStyle w:val="4Clsa"/>
      </w:pPr>
      <w:r w:rsidRPr="000C6CDB">
        <w:t xml:space="preserve">a suitably qualified, informed and authorised representative at any meeting arranged by the Department, in order to discuss and accurately answer questions relating to the reports referred to at clause 24.1(a) or those otherwise required under this Deed. </w:t>
      </w:r>
    </w:p>
    <w:p w14:paraId="21E1EDAD" w14:textId="77777777" w:rsidR="000C6CDB" w:rsidRPr="000C6CDB" w:rsidRDefault="000C6CDB" w:rsidP="004A5C93">
      <w:pPr>
        <w:pStyle w:val="3Cls11"/>
      </w:pPr>
      <w:r w:rsidRPr="000C6CDB">
        <w:lastRenderedPageBreak/>
        <w:t>The Provider must also provide any other Reports that may reasonably be required by the Department, within the timeframes requested by the Department.</w:t>
      </w:r>
    </w:p>
    <w:p w14:paraId="7367BD38" w14:textId="77777777" w:rsidR="000C6CDB" w:rsidRPr="000C6CDB" w:rsidRDefault="000C6CDB" w:rsidP="004A5C93">
      <w:pPr>
        <w:pStyle w:val="3Cls11"/>
      </w:pPr>
      <w:r w:rsidRPr="000C6CDB">
        <w:t>The Provider must provide:</w:t>
      </w:r>
    </w:p>
    <w:p w14:paraId="6DD2F019" w14:textId="77777777" w:rsidR="000C6CDB" w:rsidRPr="000C6CDB" w:rsidRDefault="000C6CDB" w:rsidP="00BA79E4">
      <w:pPr>
        <w:pStyle w:val="4Clsa"/>
      </w:pPr>
      <w:r w:rsidRPr="000C6CDB">
        <w:t>all Reports in a form acceptable to the Department; and</w:t>
      </w:r>
    </w:p>
    <w:p w14:paraId="5051D881" w14:textId="77777777" w:rsidR="000C6CDB" w:rsidRPr="000C6CDB" w:rsidRDefault="000C6CDB" w:rsidP="0095028C">
      <w:pPr>
        <w:pStyle w:val="4Clsa"/>
      </w:pPr>
      <w:r w:rsidRPr="000C6CDB">
        <w:t>if, in the Department’s opinion, either the form or the content of a Report is not satisfactory, the Provider must submit a revised Report to the Department’s satisfaction within ten Business Days of Notice to the Provider from the Department to do so.</w:t>
      </w:r>
    </w:p>
    <w:p w14:paraId="6EEBBC94" w14:textId="77777777" w:rsidR="000C6CDB" w:rsidRPr="000C6CDB" w:rsidRDefault="000C6CDB" w:rsidP="004A5C93">
      <w:pPr>
        <w:pStyle w:val="1cmid-heading"/>
        <w:rPr>
          <w:lang w:eastAsia="en-US"/>
        </w:rPr>
      </w:pPr>
      <w:r w:rsidRPr="000C6CDB">
        <w:rPr>
          <w:lang w:eastAsia="en-US"/>
        </w:rPr>
        <w:t>Connections for Quality Indicators</w:t>
      </w:r>
    </w:p>
    <w:p w14:paraId="64AE734C" w14:textId="77777777" w:rsidR="000C6CDB" w:rsidRPr="000C6CDB" w:rsidRDefault="000C6CDB" w:rsidP="004A5C93">
      <w:pPr>
        <w:pStyle w:val="3Cls11"/>
      </w:pPr>
      <w:r w:rsidRPr="000C6CDB">
        <w:t>The Provider must report publicly against Connections for Quality Indicators in accordance with any Guidelines.</w:t>
      </w:r>
    </w:p>
    <w:p w14:paraId="138A1C6E" w14:textId="77777777" w:rsidR="000C6CDB" w:rsidRPr="000C6CDB" w:rsidRDefault="000C6CDB" w:rsidP="004A5C93">
      <w:pPr>
        <w:pStyle w:val="2Clause1"/>
        <w:rPr>
          <w:lang w:eastAsia="en-US"/>
        </w:rPr>
      </w:pPr>
      <w:bookmarkStart w:id="334" w:name="_Toc202959345"/>
      <w:bookmarkStart w:id="335" w:name="_Toc225840150"/>
      <w:bookmarkStart w:id="336" w:name="_Toc393289661"/>
      <w:bookmarkStart w:id="337" w:name="_Toc415224871"/>
      <w:bookmarkStart w:id="338" w:name="_Toc457551144"/>
      <w:bookmarkStart w:id="339" w:name="_Toc518567799"/>
      <w:r w:rsidRPr="000C6CDB">
        <w:rPr>
          <w:lang w:eastAsia="en-US"/>
        </w:rPr>
        <w:t>Financial statements</w:t>
      </w:r>
      <w:bookmarkEnd w:id="334"/>
      <w:r w:rsidRPr="000C6CDB">
        <w:rPr>
          <w:lang w:eastAsia="en-US"/>
        </w:rPr>
        <w:t xml:space="preserve"> and guarantees</w:t>
      </w:r>
      <w:bookmarkEnd w:id="335"/>
      <w:bookmarkEnd w:id="336"/>
      <w:bookmarkEnd w:id="337"/>
      <w:bookmarkEnd w:id="338"/>
      <w:bookmarkEnd w:id="339"/>
    </w:p>
    <w:p w14:paraId="34715811" w14:textId="77777777" w:rsidR="000C6CDB" w:rsidRPr="000C6CDB" w:rsidRDefault="000C6CDB" w:rsidP="004A5C93">
      <w:pPr>
        <w:pStyle w:val="3Cls11"/>
      </w:pPr>
      <w:r w:rsidRPr="000C6CDB">
        <w:t>Subject to clause 25.3, the Provider must, for the Term of this Deed, provide to the Department audited financial statements:</w:t>
      </w:r>
    </w:p>
    <w:p w14:paraId="7B4C4F2D" w14:textId="77777777" w:rsidR="000C6CDB" w:rsidRPr="000C6CDB" w:rsidRDefault="000C6CDB" w:rsidP="00BA79E4">
      <w:pPr>
        <w:pStyle w:val="4Clsa"/>
      </w:pPr>
      <w:r w:rsidRPr="000C6CDB">
        <w:t>within 20 Business Days of its annual general meeting, or where no annual general meeting is held, within 20 Business Days after the compilation of the financial statements; and</w:t>
      </w:r>
    </w:p>
    <w:p w14:paraId="39866ABB" w14:textId="77777777" w:rsidR="000C6CDB" w:rsidRPr="000C6CDB" w:rsidRDefault="000C6CDB" w:rsidP="0095028C">
      <w:pPr>
        <w:pStyle w:val="4Clsa"/>
      </w:pPr>
      <w:r w:rsidRPr="000C6CDB">
        <w:t xml:space="preserve">no later than 120 Business Days after the end of its financial year. </w:t>
      </w:r>
    </w:p>
    <w:p w14:paraId="74B96BA9" w14:textId="77777777" w:rsidR="000C6CDB" w:rsidRPr="000C6CDB" w:rsidRDefault="000C6CDB" w:rsidP="004A5C93">
      <w:pPr>
        <w:pStyle w:val="3Cls11"/>
      </w:pPr>
      <w:r w:rsidRPr="000C6CDB">
        <w:t>If the Provider is a Tendering Group or a partnership, then the Provider must provide one copy of the consolidated audited financial statements for the Tendering Group or partnership, if available, and individual annual audited financial statements for each member of the Tendering Group.</w:t>
      </w:r>
    </w:p>
    <w:p w14:paraId="08642989" w14:textId="77777777" w:rsidR="000C6CDB" w:rsidRPr="000C6CDB" w:rsidRDefault="000C6CDB" w:rsidP="004A5C93">
      <w:pPr>
        <w:pStyle w:val="3Cls11"/>
      </w:pPr>
      <w:bookmarkStart w:id="340" w:name="_Ref393983108"/>
      <w:r w:rsidRPr="000C6CDB">
        <w:t>If required by the Department, the Provider must provide to the Department:</w:t>
      </w:r>
      <w:bookmarkEnd w:id="340"/>
      <w:r w:rsidRPr="000C6CDB">
        <w:t xml:space="preserve"> </w:t>
      </w:r>
    </w:p>
    <w:p w14:paraId="059A190E" w14:textId="77777777" w:rsidR="000C6CDB" w:rsidRPr="000C6CDB" w:rsidRDefault="000C6CDB" w:rsidP="00BA79E4">
      <w:pPr>
        <w:pStyle w:val="4Clsa"/>
      </w:pPr>
      <w:r w:rsidRPr="000C6CDB">
        <w:t>any other financial statements, in a form, with the content and at a frequency, as directed by the Department; and</w:t>
      </w:r>
    </w:p>
    <w:p w14:paraId="03BFEEFA" w14:textId="77777777" w:rsidR="000C6CDB" w:rsidRPr="000C6CDB" w:rsidRDefault="000C6CDB" w:rsidP="0095028C">
      <w:pPr>
        <w:pStyle w:val="4Clsa"/>
      </w:pPr>
      <w:r w:rsidRPr="000C6CDB">
        <w:t>within 20 Business Days of the relevant direction by the Department, a financial guarantee in a form and in terms satisfactory to the Department.</w:t>
      </w:r>
      <w:bookmarkStart w:id="341" w:name="_Toc225840151"/>
    </w:p>
    <w:p w14:paraId="753FABD5" w14:textId="1DBD459A" w:rsidR="000C6CDB" w:rsidRPr="000C6CDB" w:rsidRDefault="000C6CDB" w:rsidP="004A5C93">
      <w:pPr>
        <w:pStyle w:val="1bSectionHeading"/>
        <w:rPr>
          <w:lang w:eastAsia="en-US"/>
        </w:rPr>
      </w:pPr>
      <w:bookmarkStart w:id="342" w:name="_Toc518567800"/>
      <w:r w:rsidRPr="000C6CDB">
        <w:rPr>
          <w:lang w:eastAsia="en-US"/>
        </w:rPr>
        <w:t>Section A2.5 – Assessment and management of Provider’s performance</w:t>
      </w:r>
      <w:bookmarkEnd w:id="341"/>
      <w:bookmarkEnd w:id="342"/>
    </w:p>
    <w:p w14:paraId="26B0015E" w14:textId="77777777" w:rsidR="000C6CDB" w:rsidRPr="000C6CDB" w:rsidRDefault="000C6CDB" w:rsidP="00EC569E">
      <w:pPr>
        <w:pStyle w:val="2Clause1"/>
        <w:rPr>
          <w:lang w:eastAsia="en-US"/>
        </w:rPr>
      </w:pPr>
      <w:bookmarkStart w:id="343" w:name="_Ref126402106"/>
      <w:bookmarkStart w:id="344" w:name="_Toc127948867"/>
      <w:bookmarkStart w:id="345" w:name="_Toc202959348"/>
      <w:bookmarkStart w:id="346" w:name="_Toc225840152"/>
      <w:bookmarkStart w:id="347" w:name="_Toc393289662"/>
      <w:bookmarkStart w:id="348" w:name="_Toc415224872"/>
      <w:bookmarkStart w:id="349" w:name="_Toc457551145"/>
      <w:bookmarkStart w:id="350" w:name="_Toc518567801"/>
      <w:r w:rsidRPr="000C6CDB">
        <w:rPr>
          <w:lang w:eastAsia="en-US"/>
        </w:rPr>
        <w:t xml:space="preserve">Evaluation </w:t>
      </w:r>
      <w:r w:rsidRPr="000C6CDB">
        <w:rPr>
          <w:sz w:val="24"/>
          <w:szCs w:val="24"/>
          <w:lang w:eastAsia="en-US"/>
        </w:rPr>
        <w:t>activities</w:t>
      </w:r>
      <w:bookmarkEnd w:id="343"/>
      <w:bookmarkEnd w:id="344"/>
      <w:bookmarkEnd w:id="345"/>
      <w:bookmarkEnd w:id="346"/>
      <w:bookmarkEnd w:id="347"/>
      <w:bookmarkEnd w:id="348"/>
      <w:bookmarkEnd w:id="349"/>
      <w:bookmarkEnd w:id="350"/>
    </w:p>
    <w:p w14:paraId="493137B5" w14:textId="77777777" w:rsidR="000C6CDB" w:rsidRPr="000C6CDB" w:rsidRDefault="000C6CDB" w:rsidP="00EC569E">
      <w:pPr>
        <w:pStyle w:val="3Cls11"/>
      </w:pPr>
      <w:r w:rsidRPr="000C6CDB">
        <w:t>The Provider agrees that:</w:t>
      </w:r>
    </w:p>
    <w:p w14:paraId="0032FC51" w14:textId="77777777" w:rsidR="000C6CDB" w:rsidRPr="000C6CDB" w:rsidRDefault="000C6CDB" w:rsidP="00BA79E4">
      <w:pPr>
        <w:pStyle w:val="4Clsa"/>
      </w:pPr>
      <w:r w:rsidRPr="000C6CDB">
        <w:t>evaluation activities may be undertaken by the Department for the purposes of evaluating the Services, including the Provider’s performance, and may include, but are not limited to:</w:t>
      </w:r>
    </w:p>
    <w:p w14:paraId="3F064F92" w14:textId="60D6B769" w:rsidR="000C6CDB" w:rsidRPr="000C6CDB" w:rsidRDefault="000C6CDB" w:rsidP="0095028C">
      <w:pPr>
        <w:pStyle w:val="5aifollowing"/>
        <w:numPr>
          <w:ilvl w:val="3"/>
          <w:numId w:val="1"/>
        </w:numPr>
      </w:pPr>
      <w:r w:rsidRPr="000C6CDB">
        <w:t>the Department monitoring, measuring and evaluating the delivery of the Services by the Provider;</w:t>
      </w:r>
    </w:p>
    <w:p w14:paraId="70276AF4" w14:textId="63FCCEE0" w:rsidR="000C6CDB" w:rsidRPr="000C6CDB" w:rsidRDefault="000C6CDB" w:rsidP="0095028C">
      <w:pPr>
        <w:pStyle w:val="5aifollowing"/>
        <w:numPr>
          <w:ilvl w:val="3"/>
          <w:numId w:val="1"/>
        </w:numPr>
      </w:pPr>
      <w:r w:rsidRPr="000C6CDB">
        <w:t>the Provider’s Personnel and Subcontractors being interviewed by the Department or an independent evaluator nominated by the Department; and</w:t>
      </w:r>
    </w:p>
    <w:p w14:paraId="333F15D7" w14:textId="4592E49B" w:rsidR="000C6CDB" w:rsidRPr="000C6CDB" w:rsidRDefault="000C6CDB" w:rsidP="0095028C">
      <w:pPr>
        <w:pStyle w:val="5aifollowing"/>
        <w:numPr>
          <w:ilvl w:val="3"/>
          <w:numId w:val="1"/>
        </w:numPr>
      </w:pPr>
      <w:r w:rsidRPr="000C6CDB">
        <w:t>the Provider giving the Department or the Department’s evaluator access to its premises and Records in accordance with clause 40; and</w:t>
      </w:r>
    </w:p>
    <w:p w14:paraId="1635B50C" w14:textId="77777777" w:rsidR="000C6CDB" w:rsidRPr="000C6CDB" w:rsidRDefault="000C6CDB" w:rsidP="007D07A1">
      <w:pPr>
        <w:pStyle w:val="4Clsa"/>
      </w:pPr>
      <w:r w:rsidRPr="000C6CDB">
        <w:t xml:space="preserve">it will fully cooperate with the Department in relation to all such activities. </w:t>
      </w:r>
    </w:p>
    <w:p w14:paraId="256F3BF7" w14:textId="29AE16F2" w:rsidR="000C6CDB" w:rsidRPr="000C6CDB" w:rsidRDefault="000C6CDB" w:rsidP="00EC569E">
      <w:pPr>
        <w:pStyle w:val="2Clause1"/>
        <w:rPr>
          <w:lang w:eastAsia="en-US"/>
        </w:rPr>
      </w:pPr>
      <w:bookmarkStart w:id="351" w:name="_Toc415224873"/>
      <w:bookmarkStart w:id="352" w:name="_Toc457551146"/>
      <w:bookmarkStart w:id="353" w:name="_Toc518567802"/>
      <w:r w:rsidRPr="000C6CDB">
        <w:rPr>
          <w:lang w:eastAsia="en-US"/>
        </w:rPr>
        <w:lastRenderedPageBreak/>
        <w:t>Programme Assurance Activities</w:t>
      </w:r>
      <w:bookmarkEnd w:id="351"/>
      <w:bookmarkEnd w:id="352"/>
      <w:bookmarkEnd w:id="353"/>
    </w:p>
    <w:p w14:paraId="375C4BD2" w14:textId="77777777" w:rsidR="000C6CDB" w:rsidRPr="000C6CDB" w:rsidRDefault="000C6CDB" w:rsidP="00EC569E">
      <w:pPr>
        <w:pStyle w:val="3Cls11"/>
      </w:pPr>
      <w:bookmarkStart w:id="354" w:name="_Ref394590429"/>
      <w:r w:rsidRPr="000C6CDB">
        <w:t xml:space="preserve">Throughout the Term of this Deed, the Department may conduct Programme Assurance Activities </w:t>
      </w:r>
      <w:bookmarkEnd w:id="354"/>
      <w:r w:rsidRPr="000C6CDB">
        <w:t xml:space="preserve">and the Provider must fully cooperate with the Department in relation to all such activities as required by the Department. </w:t>
      </w:r>
    </w:p>
    <w:p w14:paraId="6AD59000" w14:textId="77777777" w:rsidR="000C6CDB" w:rsidRPr="000C6CDB" w:rsidRDefault="000C6CDB" w:rsidP="00EC569E">
      <w:pPr>
        <w:pStyle w:val="2Clause1"/>
        <w:rPr>
          <w:lang w:eastAsia="en-US"/>
        </w:rPr>
      </w:pPr>
      <w:bookmarkStart w:id="355" w:name="_Toc395538868"/>
      <w:bookmarkStart w:id="356" w:name="_Toc395611448"/>
      <w:bookmarkStart w:id="357" w:name="_Toc395538869"/>
      <w:bookmarkStart w:id="358" w:name="_Toc395611449"/>
      <w:bookmarkStart w:id="359" w:name="_Toc395538870"/>
      <w:bookmarkStart w:id="360" w:name="_Toc395611450"/>
      <w:bookmarkStart w:id="361" w:name="_Toc395538871"/>
      <w:bookmarkStart w:id="362" w:name="_Toc395611451"/>
      <w:bookmarkStart w:id="363" w:name="_Toc225840153"/>
      <w:bookmarkStart w:id="364" w:name="_Toc393289663"/>
      <w:bookmarkStart w:id="365" w:name="_Ref394043764"/>
      <w:bookmarkStart w:id="366" w:name="_Ref394410132"/>
      <w:bookmarkStart w:id="367" w:name="_Ref394933207"/>
      <w:bookmarkStart w:id="368" w:name="_Ref395081413"/>
      <w:bookmarkStart w:id="369" w:name="_Ref395172856"/>
      <w:bookmarkStart w:id="370" w:name="_Ref395172912"/>
      <w:bookmarkStart w:id="371" w:name="_Ref395449755"/>
      <w:bookmarkStart w:id="372" w:name="_Ref395449780"/>
      <w:bookmarkStart w:id="373" w:name="_Ref414623827"/>
      <w:bookmarkStart w:id="374" w:name="_Ref414623839"/>
      <w:bookmarkStart w:id="375" w:name="_Toc415224874"/>
      <w:bookmarkStart w:id="376" w:name="_Toc457551147"/>
      <w:bookmarkStart w:id="377" w:name="_Toc518567803"/>
      <w:bookmarkStart w:id="378" w:name="_Ref126397742"/>
      <w:bookmarkStart w:id="379" w:name="_Ref126400306"/>
      <w:bookmarkStart w:id="380" w:name="_Toc127948868"/>
      <w:bookmarkStart w:id="381" w:name="_Toc202959349"/>
      <w:bookmarkEnd w:id="355"/>
      <w:bookmarkEnd w:id="356"/>
      <w:bookmarkEnd w:id="357"/>
      <w:bookmarkEnd w:id="358"/>
      <w:bookmarkEnd w:id="359"/>
      <w:bookmarkEnd w:id="360"/>
      <w:bookmarkEnd w:id="361"/>
      <w:bookmarkEnd w:id="362"/>
      <w:r w:rsidRPr="000C6CDB">
        <w:rPr>
          <w:lang w:eastAsia="en-US"/>
        </w:rPr>
        <w:t xml:space="preserve">Performance </w:t>
      </w:r>
      <w:bookmarkEnd w:id="363"/>
      <w:r w:rsidRPr="000C6CDB">
        <w:rPr>
          <w:lang w:eastAsia="en-US"/>
        </w:rPr>
        <w:t>assessments</w:t>
      </w:r>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p>
    <w:p w14:paraId="1E02529A" w14:textId="7A68F07E" w:rsidR="000C6CDB" w:rsidRPr="000C6CDB" w:rsidRDefault="000C6CDB" w:rsidP="00EC569E">
      <w:pPr>
        <w:pStyle w:val="3Cls11"/>
      </w:pPr>
      <w:bookmarkStart w:id="382" w:name="_Ref393983580"/>
      <w:r w:rsidRPr="000C6CDB">
        <w:t>During each Performance Period, the Department will monitor, measure and evaluate the Provider’s performance against the requirements of this Deed, including, without limitation, and as relevant, the Employment Provider Services KPIs, the NEIS KPIs, the Joint Charter of Deed Management, the Service Delivery Plans, any representations in the Provider’s tender response to the request for tender for this Deed and the Service Guarantees.</w:t>
      </w:r>
      <w:bookmarkStart w:id="383" w:name="_Ref453329694"/>
      <w:bookmarkEnd w:id="382"/>
    </w:p>
    <w:bookmarkEnd w:id="383"/>
    <w:p w14:paraId="5A27A87F" w14:textId="6A292E88" w:rsidR="000C6CDB" w:rsidRPr="000C6CDB" w:rsidRDefault="000C6CDB" w:rsidP="00EC569E">
      <w:pPr>
        <w:pStyle w:val="3Cls11"/>
      </w:pPr>
      <w:r w:rsidRPr="000C6CDB">
        <w:t xml:space="preserve">For the purposes of clause 28.1, the Department may rely on data collected from any source, including, without limitation, feedback from Participants, Employers, Work for the Dole Coordinators, Transition to Work Providers, ParentsNext Providers, </w:t>
      </w:r>
      <w:r w:rsidR="00B3791A">
        <w:t>Time</w:t>
      </w:r>
      <w:r w:rsidR="00890C6C">
        <w:t xml:space="preserve"> to Work Providers, </w:t>
      </w:r>
      <w:r w:rsidRPr="000C6CDB">
        <w:t xml:space="preserve">NEIS Providers and HLS Providers and intelligence from the Department’s Employment Services Tip off Line. </w:t>
      </w:r>
    </w:p>
    <w:p w14:paraId="3E780613" w14:textId="77777777" w:rsidR="000C6CDB" w:rsidRPr="000C6CDB" w:rsidRDefault="000C6CDB" w:rsidP="00EC569E">
      <w:pPr>
        <w:pStyle w:val="3Cls11"/>
      </w:pPr>
      <w:r w:rsidRPr="000C6CDB">
        <w:t>After the end of each Performance Period, and at such other times as the Department determines, the Department may:</w:t>
      </w:r>
    </w:p>
    <w:p w14:paraId="1D8DDCFF" w14:textId="77777777" w:rsidR="000C6CDB" w:rsidRPr="000C6CDB" w:rsidRDefault="000C6CDB" w:rsidP="00BA79E4">
      <w:pPr>
        <w:pStyle w:val="4Clsa"/>
      </w:pPr>
      <w:r w:rsidRPr="000C6CDB">
        <w:t>review the Provider’s performance in each location, Employment Region and Harvest Area, as relevant, and at each Site where the Provider delivers Services; and</w:t>
      </w:r>
    </w:p>
    <w:p w14:paraId="6663F129" w14:textId="77777777" w:rsidR="000C6CDB" w:rsidRPr="000C6CDB" w:rsidRDefault="000C6CDB" w:rsidP="0095028C">
      <w:pPr>
        <w:pStyle w:val="4Clsa"/>
      </w:pPr>
      <w:r w:rsidRPr="000C6CDB">
        <w:t>subsequently provide feedback to the Provider on the Department’s assessment of its performance, including if the Department considers that the Provider’s performance is such that it is likely to be in scope for an adjustment of its Business Share or NEIS Places under clause 101 and clause 132, where relevant.</w:t>
      </w:r>
    </w:p>
    <w:p w14:paraId="23279986" w14:textId="77777777" w:rsidR="000C6CDB" w:rsidRPr="000C6CDB" w:rsidRDefault="000C6CDB" w:rsidP="00EC569E">
      <w:pPr>
        <w:pStyle w:val="3Cls11"/>
      </w:pPr>
      <w:r w:rsidRPr="000C6CDB">
        <w:t>This clause 28 does not in any way limit the rights of the Department under this Deed or at law, including rights to take remedial action against the Provider, arising out of the monitoring, measuring, evaluating or reviewing of the Provider’s performance under this clause 28, or otherwise.</w:t>
      </w:r>
    </w:p>
    <w:p w14:paraId="4139652C" w14:textId="77777777" w:rsidR="000C6CDB" w:rsidRPr="000C6CDB" w:rsidRDefault="000C6CDB" w:rsidP="00EC569E">
      <w:pPr>
        <w:pStyle w:val="3Cls11"/>
      </w:pPr>
      <w:bookmarkStart w:id="384" w:name="_Ref411448360"/>
      <w:r w:rsidRPr="000C6CDB">
        <w:t>The Provider agrees that the Department may publish information the Department holds concerning the Provider’s performance of the Services.</w:t>
      </w:r>
      <w:bookmarkStart w:id="385" w:name="_Toc414816528"/>
      <w:bookmarkEnd w:id="384"/>
      <w:bookmarkEnd w:id="385"/>
    </w:p>
    <w:p w14:paraId="51EB2B5D" w14:textId="77777777" w:rsidR="000C6CDB" w:rsidRPr="000C6CDB" w:rsidRDefault="000C6CDB" w:rsidP="00EC569E">
      <w:pPr>
        <w:pStyle w:val="2Clause1"/>
        <w:rPr>
          <w:lang w:eastAsia="en-US"/>
        </w:rPr>
      </w:pPr>
      <w:bookmarkStart w:id="386" w:name="_Toc414985645"/>
      <w:bookmarkStart w:id="387" w:name="_Toc415042667"/>
      <w:bookmarkStart w:id="388" w:name="_Toc415046490"/>
      <w:bookmarkStart w:id="389" w:name="_Toc415048718"/>
      <w:bookmarkStart w:id="390" w:name="_Toc415048964"/>
      <w:bookmarkStart w:id="391" w:name="_Toc415051793"/>
      <w:bookmarkStart w:id="392" w:name="_Ref414625429"/>
      <w:bookmarkStart w:id="393" w:name="_Toc415224875"/>
      <w:bookmarkStart w:id="394" w:name="_Toc457551148"/>
      <w:bookmarkStart w:id="395" w:name="_Toc518567804"/>
      <w:bookmarkEnd w:id="386"/>
      <w:bookmarkEnd w:id="387"/>
      <w:bookmarkEnd w:id="388"/>
      <w:bookmarkEnd w:id="389"/>
      <w:bookmarkEnd w:id="390"/>
      <w:bookmarkEnd w:id="391"/>
      <w:r w:rsidRPr="000C6CDB">
        <w:rPr>
          <w:lang w:eastAsia="en-US"/>
        </w:rPr>
        <w:lastRenderedPageBreak/>
        <w:t>Sample reviews</w:t>
      </w:r>
      <w:bookmarkEnd w:id="392"/>
      <w:bookmarkEnd w:id="393"/>
      <w:bookmarkEnd w:id="394"/>
      <w:bookmarkEnd w:id="395"/>
    </w:p>
    <w:tbl>
      <w:tblPr>
        <w:tblStyle w:val="TableGrid"/>
        <w:tblW w:w="0" w:type="auto"/>
        <w:tblInd w:w="108" w:type="dxa"/>
        <w:tblLook w:val="04A0" w:firstRow="1" w:lastRow="0" w:firstColumn="1" w:lastColumn="0" w:noHBand="0" w:noVBand="1"/>
        <w:tblCaption w:val="Readers Guide"/>
        <w:tblDescription w:val="Reader’s Guide&#10;The Department may conduct sample reviews of claims for payments made by the Provider, based on a methodology that is verified by a qualified statistician or actuary as being statistically valid and producing results with a high confidence level.  If a sample review identifies a proportion of invalid claims, the methodology will enable the extrapolation of that proportion across all claims within the relevant type or class of claims for the sample period. The Department may then apply remedies in relation to the deemed invalid claims. &#10;Example: The Department might decide to conduct a sample review of all claims for 26 Week Employment Outcomes for Stream C Participants made by the Provider during the six months immediately prior to the last Financial Year.  The Department might choose to do so by reviewing a sample of 15% of all such claims, selected through a sampling methodology that meets the requirements of this clause 29.  If the sample review finds that 20% of the sample claims are invalid, then the Department may treat up to 20% of all relevant Outcome Payment claims made by the Provider during the sample period as being invalid and apply relevant remedies under the Deed.&#10;"/>
      </w:tblPr>
      <w:tblGrid>
        <w:gridCol w:w="9730"/>
      </w:tblGrid>
      <w:tr w:rsidR="000C6CDB" w:rsidRPr="000C6CDB" w14:paraId="1BCE8A2D" w14:textId="77777777" w:rsidTr="00D405DB">
        <w:trPr>
          <w:tblHeader/>
        </w:trPr>
        <w:tc>
          <w:tcPr>
            <w:tcW w:w="9956" w:type="dxa"/>
          </w:tcPr>
          <w:p w14:paraId="45EB7B95" w14:textId="77777777" w:rsidR="000C6CDB" w:rsidRPr="000C6CDB" w:rsidRDefault="000C6CDB" w:rsidP="00AA11C4">
            <w:pPr>
              <w:pStyle w:val="9aReadersGuideHeading"/>
              <w:rPr>
                <w:lang w:eastAsia="en-US"/>
              </w:rPr>
            </w:pPr>
            <w:bookmarkStart w:id="396" w:name="_Toc457474432"/>
            <w:bookmarkStart w:id="397" w:name="_Ref414625418"/>
            <w:bookmarkStart w:id="398" w:name="_Ref438564808"/>
            <w:r w:rsidRPr="000C6CDB">
              <w:rPr>
                <w:lang w:eastAsia="en-US"/>
              </w:rPr>
              <w:t>Reader’s Guide</w:t>
            </w:r>
            <w:bookmarkEnd w:id="396"/>
          </w:p>
          <w:p w14:paraId="75F0D313" w14:textId="77777777" w:rsidR="000C6CDB" w:rsidRPr="000C6CDB" w:rsidRDefault="000C6CDB" w:rsidP="000C6CDB">
            <w:pPr>
              <w:rPr>
                <w:lang w:eastAsia="en-US"/>
              </w:rPr>
            </w:pPr>
            <w:bookmarkStart w:id="399" w:name="_Toc457474433"/>
            <w:r w:rsidRPr="000C6CDB">
              <w:rPr>
                <w:lang w:eastAsia="en-US"/>
              </w:rPr>
              <w:t>The Department may conduct sample reviews of claims for payments made by the Provider, based on a methodology that is verified by a qualified statistician or actuary as being statistically valid and producing results with a high confidence level.  If a sample review identifies a proportion of invalid claims, the methodology will enable the extrapolation of that proportion across all claims within the relevant type or class of claims for the sample period. The Department may then apply remedies in relation to the deemed invalid claims.</w:t>
            </w:r>
            <w:bookmarkEnd w:id="399"/>
            <w:r w:rsidRPr="000C6CDB">
              <w:rPr>
                <w:lang w:eastAsia="en-US"/>
              </w:rPr>
              <w:t xml:space="preserve"> </w:t>
            </w:r>
          </w:p>
          <w:p w14:paraId="32DE78D6" w14:textId="77777777" w:rsidR="000C6CDB" w:rsidRPr="000C6CDB" w:rsidRDefault="000C6CDB" w:rsidP="000C6CDB">
            <w:pPr>
              <w:rPr>
                <w:i/>
                <w:sz w:val="20"/>
                <w:lang w:eastAsia="en-US"/>
              </w:rPr>
            </w:pPr>
            <w:r w:rsidRPr="000C6CDB">
              <w:rPr>
                <w:i/>
                <w:lang w:eastAsia="en-US"/>
              </w:rPr>
              <w:t>Example: The Department might decide to conduct a sample review of all claims for 26 Week Employment Outcomes for Stream C Participants made by the Provider during the six months immediately prior to the last Financial Year.  The Department might choose to do so by reviewing a sample of 15% of all such claims, selected through a sampling methodology that meets the requirements of this clause 29.  If the sample review finds that 20% of the sample claims are invalid, then the Department may treat up to 20% of all relevant Outcome Payment claims made by the Provider during the sample period as being invalid and apply relevant remedies under the Deed.</w:t>
            </w:r>
          </w:p>
        </w:tc>
      </w:tr>
    </w:tbl>
    <w:p w14:paraId="5D97B16B" w14:textId="77777777" w:rsidR="000C6CDB" w:rsidRPr="000C6CDB" w:rsidRDefault="000C6CDB" w:rsidP="000C6CDB">
      <w:pPr>
        <w:rPr>
          <w:sz w:val="20"/>
          <w:lang w:eastAsia="en-US"/>
        </w:rPr>
      </w:pPr>
    </w:p>
    <w:p w14:paraId="1F7E443E" w14:textId="77777777" w:rsidR="000C6CDB" w:rsidRPr="000C6CDB" w:rsidRDefault="000C6CDB" w:rsidP="00AA11C4">
      <w:pPr>
        <w:pStyle w:val="3Cls11"/>
      </w:pPr>
      <w:bookmarkStart w:id="400" w:name="_Ref466640126"/>
      <w:r w:rsidRPr="000C6CDB">
        <w:t>Without prejudice to any other rights of the Department under this Deed or the law (including the right to engage in any other form of sampling activity):</w:t>
      </w:r>
      <w:bookmarkEnd w:id="397"/>
      <w:bookmarkEnd w:id="398"/>
      <w:bookmarkEnd w:id="400"/>
    </w:p>
    <w:p w14:paraId="4A0CC75A" w14:textId="77777777" w:rsidR="000C6CDB" w:rsidRPr="000C6CDB" w:rsidRDefault="000C6CDB" w:rsidP="00BA79E4">
      <w:pPr>
        <w:pStyle w:val="4Clsa"/>
      </w:pPr>
      <w:r w:rsidRPr="000C6CDB">
        <w:t>the Department may:</w:t>
      </w:r>
    </w:p>
    <w:p w14:paraId="6748B6D0" w14:textId="799875C3" w:rsidR="000C6CDB" w:rsidRPr="000C6CDB" w:rsidRDefault="000C6CDB" w:rsidP="0095028C">
      <w:pPr>
        <w:pStyle w:val="5aifollowing"/>
        <w:numPr>
          <w:ilvl w:val="3"/>
          <w:numId w:val="1"/>
        </w:numPr>
      </w:pPr>
      <w:r w:rsidRPr="000C6CDB">
        <w:t>evaluate how the Provider has claimed Payments, by reviewing and investigating only a sample of claims for Payments generally, or of Payments of a particular type or class (‘</w:t>
      </w:r>
      <w:r w:rsidRPr="0049619B">
        <w:rPr>
          <w:b/>
        </w:rPr>
        <w:t>Sample Review’</w:t>
      </w:r>
      <w:r w:rsidRPr="000C6CDB">
        <w:t>); and</w:t>
      </w:r>
    </w:p>
    <w:p w14:paraId="6B9A31B6" w14:textId="3CA25A99" w:rsidR="000C6CDB" w:rsidRPr="000C6CDB" w:rsidRDefault="000C6CDB" w:rsidP="0095028C">
      <w:pPr>
        <w:pStyle w:val="5aifollowing"/>
        <w:numPr>
          <w:ilvl w:val="3"/>
          <w:numId w:val="1"/>
        </w:numPr>
      </w:pPr>
      <w:r w:rsidRPr="000C6CDB">
        <w:t xml:space="preserve">for the purposes of a Sample Review, take into account data collected from any source without limitation; and </w:t>
      </w:r>
    </w:p>
    <w:p w14:paraId="1571FF64" w14:textId="77777777" w:rsidR="000C6CDB" w:rsidRPr="000C6CDB" w:rsidRDefault="000C6CDB" w:rsidP="007D07A1">
      <w:pPr>
        <w:pStyle w:val="4Clsa"/>
      </w:pPr>
      <w:bookmarkStart w:id="401" w:name="_Ref414625444"/>
      <w:r w:rsidRPr="000C6CDB">
        <w:t>if the results of a Sample Review show that the Provider has, in relation to all or a proportion of the claims for Payments included in a Sample Review, made claims for Payments:</w:t>
      </w:r>
      <w:bookmarkEnd w:id="401"/>
    </w:p>
    <w:p w14:paraId="515F64F0" w14:textId="0F78945F" w:rsidR="000C6CDB" w:rsidRPr="000C6CDB" w:rsidRDefault="000C6CDB" w:rsidP="00070E54">
      <w:pPr>
        <w:pStyle w:val="5aifollowing"/>
        <w:numPr>
          <w:ilvl w:val="3"/>
          <w:numId w:val="1"/>
        </w:numPr>
      </w:pPr>
      <w:r w:rsidRPr="000C6CDB">
        <w:t>in breach of this Deed; or</w:t>
      </w:r>
    </w:p>
    <w:p w14:paraId="53B01B36" w14:textId="76137B75" w:rsidR="000C6CDB" w:rsidRPr="000C6CDB" w:rsidRDefault="000C6CDB" w:rsidP="0049619B">
      <w:pPr>
        <w:pStyle w:val="5aifollowing"/>
        <w:numPr>
          <w:ilvl w:val="3"/>
          <w:numId w:val="1"/>
        </w:numPr>
      </w:pPr>
      <w:r w:rsidRPr="000C6CDB">
        <w:t xml:space="preserve">in circumstances where it was not entitled to claim the Payments, </w:t>
      </w:r>
    </w:p>
    <w:p w14:paraId="2610C029" w14:textId="77777777" w:rsidR="000C6CDB" w:rsidRPr="000C6CDB" w:rsidRDefault="000C6CDB">
      <w:pPr>
        <w:pStyle w:val="4aafollowing"/>
      </w:pPr>
      <w:r w:rsidRPr="000C6CDB">
        <w:t>as determined by the Department, then the Provider is, subject to clause 29.3, taken to have invalidly claimed all Payments, or that proportion of all Payments, as relevant:</w:t>
      </w:r>
    </w:p>
    <w:p w14:paraId="6BA89AB1" w14:textId="2D1C8F68" w:rsidR="000C6CDB" w:rsidRPr="000C6CDB" w:rsidRDefault="000C6CDB" w:rsidP="0049619B">
      <w:pPr>
        <w:pStyle w:val="5aifollowing"/>
        <w:numPr>
          <w:ilvl w:val="3"/>
          <w:numId w:val="1"/>
        </w:numPr>
      </w:pPr>
      <w:r w:rsidRPr="000C6CDB">
        <w:t>generally; or</w:t>
      </w:r>
    </w:p>
    <w:p w14:paraId="3E43622D" w14:textId="7C6593C0" w:rsidR="000C6CDB" w:rsidRPr="000C6CDB" w:rsidRDefault="000C6CDB" w:rsidP="0049619B">
      <w:pPr>
        <w:pStyle w:val="5aifollowing"/>
        <w:numPr>
          <w:ilvl w:val="3"/>
          <w:numId w:val="1"/>
        </w:numPr>
      </w:pPr>
      <w:r w:rsidRPr="000C6CDB">
        <w:t>of the relevant type or class of Payments,</w:t>
      </w:r>
    </w:p>
    <w:p w14:paraId="3A1A2526" w14:textId="77777777" w:rsidR="000C6CDB" w:rsidRPr="000C6CDB" w:rsidRDefault="000C6CDB">
      <w:pPr>
        <w:pStyle w:val="4aafollowing"/>
      </w:pPr>
      <w:r w:rsidRPr="000C6CDB">
        <w:t>as relevant to the Sample Review,</w:t>
      </w:r>
      <w:bookmarkStart w:id="402" w:name="_Ref405384185"/>
      <w:bookmarkStart w:id="403" w:name="_Ref405385139"/>
      <w:r w:rsidRPr="000C6CDB">
        <w:t xml:space="preserve"> for the period of the Sample Review (‘</w:t>
      </w:r>
      <w:r w:rsidRPr="000C6CDB">
        <w:rPr>
          <w:b/>
        </w:rPr>
        <w:t>Deemed Invalid Claims</w:t>
      </w:r>
      <w:r w:rsidRPr="000C6CDB">
        <w:t>’).</w:t>
      </w:r>
    </w:p>
    <w:p w14:paraId="1810039D" w14:textId="77777777" w:rsidR="000C6CDB" w:rsidRPr="000C6CDB" w:rsidRDefault="000C6CDB" w:rsidP="00AA11C4">
      <w:pPr>
        <w:pStyle w:val="3Cls11"/>
      </w:pPr>
      <w:bookmarkStart w:id="404" w:name="_Ref414625455"/>
      <w:bookmarkEnd w:id="402"/>
      <w:bookmarkEnd w:id="403"/>
      <w:r w:rsidRPr="000C6CDB">
        <w:t>In relation to Deemed Invalid Claims, the Department may, at its absolute discretion and without limiting its other remedies under this Deed or the law, do any one or more of the following by providing Notice to the Provider:</w:t>
      </w:r>
      <w:bookmarkEnd w:id="404"/>
    </w:p>
    <w:p w14:paraId="39676B96" w14:textId="77777777" w:rsidR="000C6CDB" w:rsidRPr="000C6CDB" w:rsidRDefault="000C6CDB" w:rsidP="00BA79E4">
      <w:pPr>
        <w:pStyle w:val="4Clsa"/>
      </w:pPr>
      <w:r w:rsidRPr="000C6CDB">
        <w:t>exercise its rights under clause 15.3 in respect of some or all of those claims;</w:t>
      </w:r>
    </w:p>
    <w:p w14:paraId="4F973341" w14:textId="77777777" w:rsidR="000C6CDB" w:rsidRPr="000C6CDB" w:rsidRDefault="000C6CDB" w:rsidP="0095028C">
      <w:pPr>
        <w:pStyle w:val="4Clsa"/>
      </w:pPr>
      <w:r w:rsidRPr="000C6CDB">
        <w:t xml:space="preserve">exercise any remedies specified in clause 52.2; </w:t>
      </w:r>
    </w:p>
    <w:p w14:paraId="769635AD" w14:textId="77777777" w:rsidR="000C6CDB" w:rsidRPr="000C6CDB" w:rsidRDefault="000C6CDB" w:rsidP="0095028C">
      <w:pPr>
        <w:pStyle w:val="4Clsa"/>
      </w:pPr>
      <w:r w:rsidRPr="000C6CDB">
        <w:t xml:space="preserve">recover any amounts under clause 54.1(b) in respect of those claims;  </w:t>
      </w:r>
    </w:p>
    <w:p w14:paraId="7B9631B8" w14:textId="77777777" w:rsidR="000C6CDB" w:rsidRPr="000C6CDB" w:rsidRDefault="000C6CDB" w:rsidP="0095028C">
      <w:pPr>
        <w:pStyle w:val="4Clsa"/>
      </w:pPr>
      <w:r w:rsidRPr="000C6CDB">
        <w:lastRenderedPageBreak/>
        <w:t>exercise any of its rights under clause 56;</w:t>
      </w:r>
    </w:p>
    <w:p w14:paraId="4BFE540F" w14:textId="77777777" w:rsidR="000C6CDB" w:rsidRPr="000C6CDB" w:rsidRDefault="000C6CDB" w:rsidP="007D07A1">
      <w:pPr>
        <w:pStyle w:val="4Clsa"/>
      </w:pPr>
      <w:r w:rsidRPr="000C6CDB">
        <w:t>exercise any of its rights to take remedial action in relation to the Provider’s performance under clause 101 and/or clause 132, as relevant; or</w:t>
      </w:r>
    </w:p>
    <w:p w14:paraId="76EB92CC" w14:textId="77777777" w:rsidR="000C6CDB" w:rsidRPr="000C6CDB" w:rsidRDefault="000C6CDB" w:rsidP="00070E54">
      <w:pPr>
        <w:pStyle w:val="4Clsa"/>
      </w:pPr>
      <w:r w:rsidRPr="000C6CDB">
        <w:t>recover any amounts under clause 130.4 in relation to those claims, where relevant.</w:t>
      </w:r>
    </w:p>
    <w:p w14:paraId="466B83A9" w14:textId="77777777" w:rsidR="000C6CDB" w:rsidRPr="000C6CDB" w:rsidRDefault="000C6CDB" w:rsidP="00AA11C4">
      <w:pPr>
        <w:pStyle w:val="1cmid-heading"/>
        <w:rPr>
          <w:lang w:eastAsia="en-US"/>
        </w:rPr>
      </w:pPr>
      <w:r w:rsidRPr="000C6CDB">
        <w:rPr>
          <w:lang w:eastAsia="en-US"/>
        </w:rPr>
        <w:t>Sampling methodology</w:t>
      </w:r>
    </w:p>
    <w:p w14:paraId="25A6C56F" w14:textId="77777777" w:rsidR="000C6CDB" w:rsidRPr="000C6CDB" w:rsidRDefault="000C6CDB" w:rsidP="00AA11C4">
      <w:pPr>
        <w:pStyle w:val="3Cls11"/>
      </w:pPr>
      <w:bookmarkStart w:id="405" w:name="_Ref414623861"/>
      <w:r w:rsidRPr="000C6CDB">
        <w:t>For the purposes of clause 29.1, the Department may use any statistical methodology to undertake a Sample Review, provided that the Department has been advised by a statistician who is a Fellow of the Actuaries Institute of Australia or is accredited by the Statistical Society of Australia Inc. that the methodology:</w:t>
      </w:r>
      <w:bookmarkEnd w:id="405"/>
    </w:p>
    <w:p w14:paraId="09F10167" w14:textId="77777777" w:rsidR="000C6CDB" w:rsidRPr="000C6CDB" w:rsidRDefault="000C6CDB" w:rsidP="00BA79E4">
      <w:pPr>
        <w:pStyle w:val="4Clsa"/>
      </w:pPr>
      <w:r w:rsidRPr="000C6CDB">
        <w:t xml:space="preserve"> is, or will give results that are, statistically valid for the purpose of demonstrating the matters covered by this clause 29; and</w:t>
      </w:r>
    </w:p>
    <w:p w14:paraId="7DCF8A3B" w14:textId="77777777" w:rsidR="000C6CDB" w:rsidRPr="000C6CDB" w:rsidRDefault="000C6CDB" w:rsidP="0095028C">
      <w:pPr>
        <w:pStyle w:val="4Clsa"/>
      </w:pPr>
      <w:r w:rsidRPr="000C6CDB">
        <w:t>will provide at least a 95% confidence level that the proportion and/or value of invalid claims identified in the Sample Review can be extrapolated under clause 29.1(b) to that proportion and/or value of Payments generally or of the relevant type or class of Payments as relevant to the Sample Review, for the period of the Sample Review.</w:t>
      </w:r>
    </w:p>
    <w:p w14:paraId="1DF6F405" w14:textId="77777777" w:rsidR="000C6CDB" w:rsidRPr="000C6CDB" w:rsidRDefault="000C6CDB" w:rsidP="00AA11C4">
      <w:pPr>
        <w:pStyle w:val="3Cls11"/>
      </w:pPr>
      <w:r w:rsidRPr="000C6CDB">
        <w:t>The Department must disclose the methodology used in a Sample Review to the Provider before exercising the Department's rights under clause 29.2.</w:t>
      </w:r>
    </w:p>
    <w:p w14:paraId="25FC1D97" w14:textId="0ED820AA" w:rsidR="000C6CDB" w:rsidRPr="000C6CDB" w:rsidRDefault="000C6CDB" w:rsidP="00AA11C4">
      <w:pPr>
        <w:pStyle w:val="1bSectionHeading"/>
        <w:rPr>
          <w:lang w:eastAsia="en-US"/>
        </w:rPr>
      </w:pPr>
      <w:bookmarkStart w:id="406" w:name="_Toc225840155"/>
      <w:bookmarkStart w:id="407" w:name="_Toc203726738"/>
      <w:bookmarkStart w:id="408" w:name="_Toc518567805"/>
      <w:bookmarkEnd w:id="378"/>
      <w:bookmarkEnd w:id="379"/>
      <w:bookmarkEnd w:id="380"/>
      <w:bookmarkEnd w:id="381"/>
      <w:r w:rsidRPr="000C6CDB">
        <w:rPr>
          <w:lang w:eastAsia="en-US"/>
        </w:rPr>
        <w:t>Section A2.6 – Customer feedback</w:t>
      </w:r>
      <w:bookmarkEnd w:id="406"/>
      <w:bookmarkEnd w:id="407"/>
      <w:bookmarkEnd w:id="408"/>
    </w:p>
    <w:p w14:paraId="5407DF0E" w14:textId="77777777" w:rsidR="000C6CDB" w:rsidRPr="000C6CDB" w:rsidRDefault="000C6CDB" w:rsidP="00AA11C4">
      <w:pPr>
        <w:pStyle w:val="2Clause1"/>
        <w:rPr>
          <w:lang w:eastAsia="en-US"/>
        </w:rPr>
      </w:pPr>
      <w:bookmarkStart w:id="409" w:name="_Toc208996046"/>
      <w:bookmarkStart w:id="410" w:name="_Toc208996675"/>
      <w:bookmarkStart w:id="411" w:name="_Toc209005663"/>
      <w:bookmarkStart w:id="412" w:name="_Toc209006266"/>
      <w:bookmarkStart w:id="413" w:name="_Toc209006867"/>
      <w:bookmarkStart w:id="414" w:name="_Toc209007339"/>
      <w:bookmarkStart w:id="415" w:name="_Toc209007809"/>
      <w:bookmarkStart w:id="416" w:name="_Toc208996056"/>
      <w:bookmarkStart w:id="417" w:name="_Toc208996685"/>
      <w:bookmarkStart w:id="418" w:name="_Toc209005673"/>
      <w:bookmarkStart w:id="419" w:name="_Toc209006276"/>
      <w:bookmarkStart w:id="420" w:name="_Toc209006877"/>
      <w:bookmarkStart w:id="421" w:name="_Toc209007349"/>
      <w:bookmarkStart w:id="422" w:name="_Toc209007819"/>
      <w:bookmarkStart w:id="423" w:name="_Toc208996057"/>
      <w:bookmarkStart w:id="424" w:name="_Toc208996686"/>
      <w:bookmarkStart w:id="425" w:name="_Toc209005674"/>
      <w:bookmarkStart w:id="426" w:name="_Toc209006277"/>
      <w:bookmarkStart w:id="427" w:name="_Toc209006878"/>
      <w:bookmarkStart w:id="428" w:name="_Toc209007350"/>
      <w:bookmarkStart w:id="429" w:name="_Toc209007820"/>
      <w:bookmarkStart w:id="430" w:name="_Toc203726739"/>
      <w:bookmarkStart w:id="431" w:name="_Toc225840156"/>
      <w:bookmarkStart w:id="432" w:name="_Toc393289665"/>
      <w:bookmarkStart w:id="433" w:name="_Ref395010946"/>
      <w:bookmarkStart w:id="434" w:name="_Toc415224876"/>
      <w:bookmarkStart w:id="435" w:name="_Toc457551149"/>
      <w:bookmarkStart w:id="436" w:name="_Toc518567806"/>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r w:rsidRPr="000C6CDB">
        <w:rPr>
          <w:lang w:eastAsia="en-US"/>
        </w:rPr>
        <w:t xml:space="preserve">Customer feedback </w:t>
      </w:r>
      <w:bookmarkEnd w:id="430"/>
      <w:r w:rsidRPr="000C6CDB">
        <w:rPr>
          <w:lang w:eastAsia="en-US"/>
        </w:rPr>
        <w:t>process</w:t>
      </w:r>
      <w:bookmarkEnd w:id="431"/>
      <w:bookmarkEnd w:id="432"/>
      <w:r w:rsidRPr="000C6CDB">
        <w:rPr>
          <w:lang w:eastAsia="en-US"/>
        </w:rPr>
        <w:t xml:space="preserve"> and Customer feedback register</w:t>
      </w:r>
      <w:bookmarkEnd w:id="433"/>
      <w:bookmarkEnd w:id="434"/>
      <w:bookmarkEnd w:id="435"/>
      <w:bookmarkEnd w:id="436"/>
    </w:p>
    <w:p w14:paraId="4D04F493" w14:textId="77777777" w:rsidR="000C6CDB" w:rsidRPr="000C6CDB" w:rsidRDefault="000C6CDB" w:rsidP="00AA11C4">
      <w:pPr>
        <w:pStyle w:val="3Cls11"/>
      </w:pPr>
      <w:r w:rsidRPr="000C6CDB">
        <w:t>The Provider must establish and publicise to its Customers the existence and details of a Customer feedback process which will deal with feedback, including Complaints lodged by Customers, about its conduct of the Services. The process must:</w:t>
      </w:r>
    </w:p>
    <w:p w14:paraId="52279919" w14:textId="77777777" w:rsidR="000C6CDB" w:rsidRPr="000C6CDB" w:rsidRDefault="000C6CDB" w:rsidP="00BA79E4">
      <w:pPr>
        <w:pStyle w:val="4Clsa"/>
      </w:pPr>
      <w:r w:rsidRPr="000C6CDB">
        <w:t xml:space="preserve">be consistent with this clause 30, the Joint Charter of Deed Management, any representation made by the Provider in its tender response to the request for tender for this Deed and, for Employment Provider Services, the Service Guarantees and the Service Delivery Plan(s); and </w:t>
      </w:r>
    </w:p>
    <w:p w14:paraId="54292AEC" w14:textId="77777777" w:rsidR="000C6CDB" w:rsidRPr="000C6CDB" w:rsidRDefault="000C6CDB" w:rsidP="0095028C">
      <w:pPr>
        <w:pStyle w:val="4Clsa"/>
      </w:pPr>
      <w:r w:rsidRPr="000C6CDB">
        <w:t xml:space="preserve">clearly indicate that Customers may also make a Complaint directly to the Department using the Department’s National Customer Service Line. </w:t>
      </w:r>
    </w:p>
    <w:p w14:paraId="4A608D94" w14:textId="77777777" w:rsidR="000C6CDB" w:rsidRPr="000C6CDB" w:rsidRDefault="000C6CDB" w:rsidP="00AA11C4">
      <w:pPr>
        <w:pStyle w:val="3Cls11"/>
      </w:pPr>
      <w:r w:rsidRPr="000C6CDB">
        <w:t>If a Customer is dissatisfied with the results of the Customer feedback process, the Provider must refer the Customer to the Department’s National Customer Service Line for further investigation of the matter.</w:t>
      </w:r>
    </w:p>
    <w:p w14:paraId="75244B8B" w14:textId="77777777" w:rsidR="000C6CDB" w:rsidRPr="000C6CDB" w:rsidRDefault="000C6CDB" w:rsidP="00AA11C4">
      <w:pPr>
        <w:pStyle w:val="3Cls11"/>
      </w:pPr>
      <w:r w:rsidRPr="000C6CDB">
        <w:t>Upon request, the Provider must give to the Department and Customers copies and details of the process it has established to manage Customer feedback.</w:t>
      </w:r>
    </w:p>
    <w:p w14:paraId="0C72F91A" w14:textId="77777777" w:rsidR="000C6CDB" w:rsidRPr="000C6CDB" w:rsidRDefault="000C6CDB" w:rsidP="00AA11C4">
      <w:pPr>
        <w:pStyle w:val="3Cls11"/>
      </w:pPr>
      <w:r w:rsidRPr="000C6CDB">
        <w:t>The Provider must:</w:t>
      </w:r>
    </w:p>
    <w:p w14:paraId="31CB199C" w14:textId="77777777" w:rsidR="000C6CDB" w:rsidRPr="000C6CDB" w:rsidRDefault="000C6CDB" w:rsidP="00BA79E4">
      <w:pPr>
        <w:pStyle w:val="4Clsa"/>
      </w:pPr>
      <w:r w:rsidRPr="000C6CDB">
        <w:t>explain the Customer feedback process to each potential Participant upon their initial Contact with the Provider;</w:t>
      </w:r>
    </w:p>
    <w:p w14:paraId="57A2543B" w14:textId="77777777" w:rsidR="000C6CDB" w:rsidRPr="000C6CDB" w:rsidRDefault="000C6CDB" w:rsidP="0095028C">
      <w:pPr>
        <w:pStyle w:val="4Clsa"/>
      </w:pPr>
      <w:r w:rsidRPr="000C6CDB">
        <w:t>ensure that all Complaints it receives are investigated by an appropriately senior staff member of the Provider;</w:t>
      </w:r>
    </w:p>
    <w:p w14:paraId="09863E1E" w14:textId="77777777" w:rsidR="000C6CDB" w:rsidRPr="000C6CDB" w:rsidRDefault="000C6CDB" w:rsidP="0095028C">
      <w:pPr>
        <w:pStyle w:val="4Clsa"/>
      </w:pPr>
      <w:r w:rsidRPr="000C6CDB">
        <w:lastRenderedPageBreak/>
        <w:t>effectively and promptly communicate the outcome of any investigation and any action the Provider proposes to take about a Complaint to the relevant complainant and, if requested by the Department, to the Department; and</w:t>
      </w:r>
    </w:p>
    <w:p w14:paraId="7E09C0D6" w14:textId="77777777" w:rsidR="000C6CDB" w:rsidRPr="000C6CDB" w:rsidRDefault="000C6CDB" w:rsidP="0095028C">
      <w:pPr>
        <w:pStyle w:val="4Clsa"/>
      </w:pPr>
      <w:r w:rsidRPr="000C6CDB">
        <w:t>when approached by the Department, actively assist:</w:t>
      </w:r>
    </w:p>
    <w:p w14:paraId="5737DDEF" w14:textId="248B4D02" w:rsidR="000C6CDB" w:rsidRPr="000C6CDB" w:rsidRDefault="000C6CDB" w:rsidP="007D07A1">
      <w:pPr>
        <w:pStyle w:val="5aifollowing"/>
        <w:numPr>
          <w:ilvl w:val="3"/>
          <w:numId w:val="1"/>
        </w:numPr>
      </w:pPr>
      <w:r w:rsidRPr="000C6CDB">
        <w:t>the Department in its investigation of any Complaint, including providing a detailed response to issues notified by the Department within the timeframe required by the Department;</w:t>
      </w:r>
    </w:p>
    <w:p w14:paraId="1549EDF9" w14:textId="6BD897DE" w:rsidR="000C6CDB" w:rsidRPr="000C6CDB" w:rsidRDefault="000C6CDB" w:rsidP="00070E54">
      <w:pPr>
        <w:pStyle w:val="5aifollowing"/>
        <w:numPr>
          <w:ilvl w:val="3"/>
          <w:numId w:val="1"/>
        </w:numPr>
      </w:pPr>
      <w:r w:rsidRPr="000C6CDB">
        <w:t>in negotiating a resolution to any Complaint; and</w:t>
      </w:r>
    </w:p>
    <w:p w14:paraId="503B1C42" w14:textId="562C3594" w:rsidR="000C6CDB" w:rsidRPr="000C6CDB" w:rsidRDefault="000C6CDB" w:rsidP="0049619B">
      <w:pPr>
        <w:pStyle w:val="5aifollowing"/>
        <w:numPr>
          <w:ilvl w:val="3"/>
          <w:numId w:val="1"/>
        </w:numPr>
      </w:pPr>
      <w:r w:rsidRPr="000C6CDB">
        <w:t>other authorities in negotiating a resolution to any Complaint, where the relevant Customer has chosen to utilise other legislative or other complaints mechanisms.</w:t>
      </w:r>
    </w:p>
    <w:p w14:paraId="06B7EFAA" w14:textId="77777777" w:rsidR="000C6CDB" w:rsidRPr="000C6CDB" w:rsidRDefault="000C6CDB" w:rsidP="00AA11C4">
      <w:pPr>
        <w:pStyle w:val="3Cls11"/>
      </w:pPr>
      <w:r w:rsidRPr="000C6CDB">
        <w:t>The Provider must keep:</w:t>
      </w:r>
    </w:p>
    <w:p w14:paraId="5971FE82" w14:textId="77777777" w:rsidR="000C6CDB" w:rsidRPr="000C6CDB" w:rsidRDefault="000C6CDB" w:rsidP="00BA79E4">
      <w:pPr>
        <w:pStyle w:val="4Clsa"/>
      </w:pPr>
      <w:r w:rsidRPr="000C6CDB">
        <w:t>a Customer feedback register for each Site or in relation to NEIS Services, for each Employment Region, which includes the following information:</w:t>
      </w:r>
    </w:p>
    <w:p w14:paraId="053DB272" w14:textId="50BE92AB" w:rsidR="000C6CDB" w:rsidRPr="000C6CDB" w:rsidRDefault="000C6CDB" w:rsidP="0095028C">
      <w:pPr>
        <w:pStyle w:val="5aifollowing"/>
        <w:numPr>
          <w:ilvl w:val="3"/>
          <w:numId w:val="1"/>
        </w:numPr>
      </w:pPr>
      <w:r w:rsidRPr="000C6CDB">
        <w:t>details of all Customer feedback received directly by the Provider, and the outcome of any investigation where relevant;</w:t>
      </w:r>
    </w:p>
    <w:p w14:paraId="2AF38480" w14:textId="42F46584" w:rsidR="000C6CDB" w:rsidRPr="000C6CDB" w:rsidRDefault="000C6CDB" w:rsidP="0095028C">
      <w:pPr>
        <w:pStyle w:val="5aifollowing"/>
        <w:numPr>
          <w:ilvl w:val="3"/>
          <w:numId w:val="1"/>
        </w:numPr>
      </w:pPr>
      <w:r w:rsidRPr="000C6CDB">
        <w:t>details of all Customer feedback referred to the Provider by, or through, the Department; and</w:t>
      </w:r>
    </w:p>
    <w:p w14:paraId="5B2EE81B" w14:textId="482A143B" w:rsidR="000C6CDB" w:rsidRPr="000C6CDB" w:rsidRDefault="000C6CDB" w:rsidP="007D07A1">
      <w:pPr>
        <w:pStyle w:val="5aifollowing"/>
        <w:numPr>
          <w:ilvl w:val="3"/>
          <w:numId w:val="1"/>
        </w:numPr>
      </w:pPr>
      <w:r w:rsidRPr="000C6CDB">
        <w:t>in relation to Complaints, details which provide enough information to identify the nature of the Complaint, where detailed information relating to the Complaint is stored (if not in the Customer feedback register), the Site or Employment Region to which the Complaint relates, as relevant, and the date of the Complaint and the Customer(s) involved; and</w:t>
      </w:r>
    </w:p>
    <w:p w14:paraId="318B4A32" w14:textId="77777777" w:rsidR="000C6CDB" w:rsidRPr="000C6CDB" w:rsidRDefault="000C6CDB" w:rsidP="00070E54">
      <w:pPr>
        <w:pStyle w:val="4Clsa"/>
      </w:pPr>
      <w:r w:rsidRPr="000C6CDB">
        <w:t>Records, in accordance with the Records Management Instructions, as to how any Complaint was handled, the outcome of the relevant investigation and any follow up action required.</w:t>
      </w:r>
    </w:p>
    <w:p w14:paraId="47AA39B4" w14:textId="77777777" w:rsidR="000C6CDB" w:rsidRPr="000C6CDB" w:rsidRDefault="000C6CDB" w:rsidP="00AA11C4">
      <w:pPr>
        <w:pStyle w:val="1aChapterHeading"/>
        <w:rPr>
          <w:lang w:eastAsia="en-US"/>
        </w:rPr>
      </w:pPr>
      <w:bookmarkStart w:id="437" w:name="_Toc394002673"/>
      <w:bookmarkStart w:id="438" w:name="_Toc225840232"/>
      <w:bookmarkStart w:id="439" w:name="_Toc393289747"/>
      <w:bookmarkStart w:id="440" w:name="_Toc415224877"/>
      <w:bookmarkStart w:id="441" w:name="_Toc457551150"/>
      <w:bookmarkStart w:id="442" w:name="_Toc518567807"/>
      <w:bookmarkStart w:id="443" w:name="_Toc393289669"/>
      <w:bookmarkStart w:id="444" w:name="_Toc225840160"/>
      <w:bookmarkEnd w:id="437"/>
      <w:r w:rsidRPr="000C6CDB">
        <w:rPr>
          <w:lang w:eastAsia="en-US"/>
        </w:rPr>
        <w:t>CHAPTER A3 – INFORMATION MANAGEMENT</w:t>
      </w:r>
      <w:bookmarkEnd w:id="438"/>
      <w:bookmarkEnd w:id="439"/>
      <w:bookmarkEnd w:id="440"/>
      <w:bookmarkEnd w:id="441"/>
      <w:bookmarkEnd w:id="442"/>
    </w:p>
    <w:p w14:paraId="68748A8D" w14:textId="77777777" w:rsidR="000C6CDB" w:rsidRPr="000C6CDB" w:rsidRDefault="000C6CDB" w:rsidP="00AA11C4">
      <w:pPr>
        <w:pStyle w:val="1bSectionHeading"/>
        <w:rPr>
          <w:lang w:eastAsia="en-US"/>
        </w:rPr>
      </w:pPr>
      <w:bookmarkStart w:id="445" w:name="_Toc225840233"/>
      <w:bookmarkStart w:id="446" w:name="_Toc518567808"/>
      <w:r w:rsidRPr="000C6CDB">
        <w:rPr>
          <w:lang w:eastAsia="en-US"/>
        </w:rPr>
        <w:t>Section A3.1 – Information Technology</w:t>
      </w:r>
      <w:bookmarkEnd w:id="445"/>
      <w:bookmarkEnd w:id="446"/>
    </w:p>
    <w:p w14:paraId="59F42D18" w14:textId="77777777" w:rsidR="000C6CDB" w:rsidRPr="000C6CDB" w:rsidRDefault="000C6CDB" w:rsidP="00AA11C4">
      <w:pPr>
        <w:pStyle w:val="2Clause1"/>
        <w:rPr>
          <w:lang w:eastAsia="en-US"/>
        </w:rPr>
      </w:pPr>
      <w:bookmarkStart w:id="447" w:name="_Toc202959454"/>
      <w:bookmarkStart w:id="448" w:name="_Toc225840234"/>
      <w:bookmarkStart w:id="449" w:name="_Toc393289748"/>
      <w:bookmarkStart w:id="450" w:name="_Ref393982423"/>
      <w:bookmarkStart w:id="451" w:name="_Ref393983744"/>
      <w:bookmarkStart w:id="452" w:name="_Ref414612620"/>
      <w:bookmarkStart w:id="453" w:name="_Ref414630040"/>
      <w:bookmarkStart w:id="454" w:name="_Toc415224878"/>
      <w:bookmarkStart w:id="455" w:name="_Toc457551151"/>
      <w:bookmarkStart w:id="456" w:name="_Toc518567809"/>
      <w:r w:rsidRPr="000C6CDB">
        <w:rPr>
          <w:lang w:eastAsia="en-US"/>
        </w:rPr>
        <w:t>General</w:t>
      </w:r>
      <w:bookmarkEnd w:id="447"/>
      <w:bookmarkEnd w:id="448"/>
      <w:bookmarkEnd w:id="449"/>
      <w:bookmarkEnd w:id="450"/>
      <w:bookmarkEnd w:id="451"/>
      <w:bookmarkEnd w:id="452"/>
      <w:bookmarkEnd w:id="453"/>
      <w:bookmarkEnd w:id="454"/>
      <w:bookmarkEnd w:id="455"/>
      <w:bookmarkEnd w:id="456"/>
    </w:p>
    <w:p w14:paraId="0772E4D0" w14:textId="77777777" w:rsidR="000C6CDB" w:rsidRPr="000C6CDB" w:rsidRDefault="000C6CDB" w:rsidP="007D0172">
      <w:pPr>
        <w:pStyle w:val="3Cls11"/>
      </w:pPr>
      <w:r w:rsidRPr="000C6CDB">
        <w:t>The Provider must conduct the Services by Accessing the Department’s IT Systems provided by the Department for that purpose.</w:t>
      </w:r>
    </w:p>
    <w:p w14:paraId="5DC0B309" w14:textId="77777777" w:rsidR="000C6CDB" w:rsidRPr="000C6CDB" w:rsidRDefault="000C6CDB" w:rsidP="007D0172">
      <w:pPr>
        <w:pStyle w:val="3Cls11"/>
      </w:pPr>
      <w:r w:rsidRPr="000C6CDB">
        <w:t xml:space="preserve">The Department may require that data relating to specific transactions must only be stored on the Department’s IT Systems, and the Provider must comply, and ensure that all Subcontractors comply, with any such requirements. </w:t>
      </w:r>
    </w:p>
    <w:p w14:paraId="44A1584E" w14:textId="77777777" w:rsidR="000C6CDB" w:rsidRPr="000C6CDB" w:rsidRDefault="000C6CDB" w:rsidP="007D0172">
      <w:pPr>
        <w:pStyle w:val="3Cls11"/>
      </w:pPr>
      <w:r w:rsidRPr="000C6CDB">
        <w:t xml:space="preserve">The Department may: </w:t>
      </w:r>
    </w:p>
    <w:p w14:paraId="7CC581B9" w14:textId="77777777" w:rsidR="000C6CDB" w:rsidRPr="000C6CDB" w:rsidRDefault="000C6CDB" w:rsidP="00BA79E4">
      <w:pPr>
        <w:pStyle w:val="4Clsa"/>
      </w:pPr>
      <w:r w:rsidRPr="000C6CDB">
        <w:t>provide training on Accessing the Department’s IT Systems, by computer-assisted learning packages or otherwise; and</w:t>
      </w:r>
    </w:p>
    <w:p w14:paraId="400E8ACC" w14:textId="77777777" w:rsidR="000C6CDB" w:rsidRPr="000C6CDB" w:rsidRDefault="000C6CDB" w:rsidP="0095028C">
      <w:pPr>
        <w:pStyle w:val="4Clsa"/>
      </w:pPr>
      <w:r w:rsidRPr="000C6CDB">
        <w:t>require that Personnel and Subcontractors must not Access the Department’s IT Systems until they have successfully completed the relevant training, and the Provider must comply with any such requirement.</w:t>
      </w:r>
    </w:p>
    <w:p w14:paraId="08EF7FDE" w14:textId="77777777" w:rsidR="000C6CDB" w:rsidRPr="000C6CDB" w:rsidRDefault="000C6CDB" w:rsidP="007D0172">
      <w:pPr>
        <w:pStyle w:val="3Cls11"/>
      </w:pPr>
      <w:r w:rsidRPr="000C6CDB">
        <w:t>The Provider is responsible for all costs of meeting its obligations under this clause 31.</w:t>
      </w:r>
    </w:p>
    <w:p w14:paraId="67090D43" w14:textId="77777777" w:rsidR="000C6CDB" w:rsidRPr="000C6CDB" w:rsidRDefault="000C6CDB" w:rsidP="007D0172">
      <w:pPr>
        <w:pStyle w:val="2Clause1"/>
        <w:rPr>
          <w:lang w:eastAsia="en-US"/>
        </w:rPr>
      </w:pPr>
      <w:bookmarkStart w:id="457" w:name="_Toc208996389"/>
      <w:bookmarkStart w:id="458" w:name="_Toc208997018"/>
      <w:bookmarkStart w:id="459" w:name="_Toc209006006"/>
      <w:bookmarkStart w:id="460" w:name="_Toc209006609"/>
      <w:bookmarkStart w:id="461" w:name="_Toc209007210"/>
      <w:bookmarkStart w:id="462" w:name="_Toc209007682"/>
      <w:bookmarkStart w:id="463" w:name="_Toc209008152"/>
      <w:bookmarkStart w:id="464" w:name="_Toc202959455"/>
      <w:bookmarkStart w:id="465" w:name="_Toc225840235"/>
      <w:bookmarkStart w:id="466" w:name="_Toc393289749"/>
      <w:bookmarkStart w:id="467" w:name="_Ref393982434"/>
      <w:bookmarkStart w:id="468" w:name="_Ref393983753"/>
      <w:bookmarkStart w:id="469" w:name="_Ref395021230"/>
      <w:bookmarkStart w:id="470" w:name="_Ref398709301"/>
      <w:bookmarkStart w:id="471" w:name="_Ref398709304"/>
      <w:bookmarkStart w:id="472" w:name="_Ref405558037"/>
      <w:bookmarkStart w:id="473" w:name="_Ref405558066"/>
      <w:bookmarkStart w:id="474" w:name="_Ref405558080"/>
      <w:bookmarkStart w:id="475" w:name="_Ref405558148"/>
      <w:bookmarkStart w:id="476" w:name="_Ref405558178"/>
      <w:bookmarkStart w:id="477" w:name="_Ref414612629"/>
      <w:bookmarkStart w:id="478" w:name="_Ref414630055"/>
      <w:bookmarkStart w:id="479" w:name="_Ref414630110"/>
      <w:bookmarkStart w:id="480" w:name="_Ref414630122"/>
      <w:bookmarkStart w:id="481" w:name="_Ref414630142"/>
      <w:bookmarkStart w:id="482" w:name="_Ref414630169"/>
      <w:bookmarkStart w:id="483" w:name="_Ref414630196"/>
      <w:bookmarkStart w:id="484" w:name="_Ref414630209"/>
      <w:bookmarkStart w:id="485" w:name="_Ref414630290"/>
      <w:bookmarkStart w:id="486" w:name="_Ref414879864"/>
      <w:bookmarkStart w:id="487" w:name="_Toc415224879"/>
      <w:bookmarkStart w:id="488" w:name="_Toc457551152"/>
      <w:bookmarkStart w:id="489" w:name="_Toc518567810"/>
      <w:bookmarkEnd w:id="457"/>
      <w:bookmarkEnd w:id="458"/>
      <w:bookmarkEnd w:id="459"/>
      <w:bookmarkEnd w:id="460"/>
      <w:bookmarkEnd w:id="461"/>
      <w:bookmarkEnd w:id="462"/>
      <w:bookmarkEnd w:id="463"/>
      <w:r w:rsidRPr="000C6CDB">
        <w:rPr>
          <w:lang w:eastAsia="en-US"/>
        </w:rPr>
        <w:lastRenderedPageBreak/>
        <w:t>Access and security</w:t>
      </w:r>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p>
    <w:p w14:paraId="614EA438" w14:textId="77777777" w:rsidR="000C6CDB" w:rsidRPr="000C6CDB" w:rsidRDefault="000C6CDB" w:rsidP="007D0172">
      <w:pPr>
        <w:pStyle w:val="1cmid-heading"/>
        <w:rPr>
          <w:lang w:eastAsia="en-US"/>
        </w:rPr>
      </w:pPr>
      <w:r w:rsidRPr="000C6CDB">
        <w:rPr>
          <w:lang w:eastAsia="en-US"/>
        </w:rPr>
        <w:t>Access to the Department’s IT Systems</w:t>
      </w:r>
    </w:p>
    <w:p w14:paraId="20FEF33A" w14:textId="77777777" w:rsidR="000C6CDB" w:rsidRPr="000C6CDB" w:rsidRDefault="000C6CDB" w:rsidP="007D0172">
      <w:pPr>
        <w:pStyle w:val="3Cls11"/>
      </w:pPr>
      <w:bookmarkStart w:id="490" w:name="_Ref393983777"/>
      <w:r w:rsidRPr="000C6CDB">
        <w:t>The Provider must provide information technology systems, to Access</w:t>
      </w:r>
      <w:r w:rsidRPr="000C6CDB">
        <w:rPr>
          <w:color w:val="C80896"/>
        </w:rPr>
        <w:t xml:space="preserve"> </w:t>
      </w:r>
      <w:r w:rsidRPr="000C6CDB">
        <w:t>the Department’s IT Systems and to carry out its other obligations under this Deed, that</w:t>
      </w:r>
      <w:r w:rsidRPr="000C6CDB" w:rsidDel="00A007DA">
        <w:t xml:space="preserve"> </w:t>
      </w:r>
      <w:r w:rsidRPr="000C6CDB">
        <w:t>meet the requirements set out in this clause 32.</w:t>
      </w:r>
      <w:bookmarkEnd w:id="490"/>
    </w:p>
    <w:p w14:paraId="6FC5CDB6" w14:textId="77777777" w:rsidR="000C6CDB" w:rsidRPr="000C6CDB" w:rsidRDefault="000C6CDB" w:rsidP="007D0172">
      <w:pPr>
        <w:pStyle w:val="1cmid-heading"/>
        <w:rPr>
          <w:color w:val="000000"/>
          <w:lang w:eastAsia="en-US"/>
        </w:rPr>
      </w:pPr>
      <w:r w:rsidRPr="000C6CDB">
        <w:rPr>
          <w:lang w:eastAsia="en-US"/>
        </w:rPr>
        <w:t>Third Party Systems</w:t>
      </w:r>
      <w:r w:rsidRPr="000C6CDB">
        <w:rPr>
          <w:color w:val="000000"/>
          <w:lang w:eastAsia="en-US"/>
        </w:rPr>
        <w:t xml:space="preserve"> </w:t>
      </w:r>
    </w:p>
    <w:p w14:paraId="1271B090" w14:textId="77777777" w:rsidR="000C6CDB" w:rsidRPr="000C6CDB" w:rsidRDefault="000C6CDB" w:rsidP="00BA79E4">
      <w:pPr>
        <w:pStyle w:val="8Note"/>
        <w:ind w:left="0"/>
      </w:pPr>
      <w:r w:rsidRPr="000C6CDB">
        <w:t>Note: A ‘Third Party System’ includes an information technology system used by the Provider or any Subcontractor to provide any Services or to Access the Department’s IT Systems.</w:t>
      </w:r>
    </w:p>
    <w:p w14:paraId="2E8F3817" w14:textId="77777777" w:rsidR="000C6CDB" w:rsidRPr="000C6CDB" w:rsidRDefault="000C6CDB" w:rsidP="007D0172">
      <w:pPr>
        <w:pStyle w:val="3Cls11"/>
      </w:pPr>
      <w:bookmarkStart w:id="491" w:name="_Ref393983766"/>
      <w:r w:rsidRPr="000C6CDB">
        <w:t>The Provider must:</w:t>
      </w:r>
      <w:bookmarkEnd w:id="491"/>
    </w:p>
    <w:p w14:paraId="4767918A" w14:textId="77777777" w:rsidR="000C6CDB" w:rsidRPr="000C6CDB" w:rsidRDefault="000C6CDB" w:rsidP="00BA79E4">
      <w:pPr>
        <w:pStyle w:val="4Clsa"/>
      </w:pPr>
      <w:r w:rsidRPr="000C6CDB">
        <w:t xml:space="preserve">advise the Department of any proposed use of any Third Party System to Access the Department’s IT Systems, and if the Department imposes any terms and conditions in respect of such use, comply, and ensure that all relevant Subcontractors comply, with those terms and conditions; </w:t>
      </w:r>
    </w:p>
    <w:p w14:paraId="6B472409" w14:textId="77777777" w:rsidR="000C6CDB" w:rsidRPr="000C6CDB" w:rsidRDefault="000C6CDB" w:rsidP="0095028C">
      <w:pPr>
        <w:pStyle w:val="4Clsa"/>
      </w:pPr>
      <w:r w:rsidRPr="000C6CDB">
        <w:t xml:space="preserve">ensure that any Third Party System used: </w:t>
      </w:r>
    </w:p>
    <w:p w14:paraId="233E635C" w14:textId="66A9381F" w:rsidR="000C6CDB" w:rsidRPr="000C6CDB" w:rsidRDefault="000C6CDB" w:rsidP="0095028C">
      <w:pPr>
        <w:pStyle w:val="5aifollowing"/>
        <w:numPr>
          <w:ilvl w:val="3"/>
          <w:numId w:val="1"/>
        </w:numPr>
      </w:pPr>
      <w:r w:rsidRPr="000C6CDB">
        <w:t xml:space="preserve">meets the minimum requirements of the Department for Access to the Department’s IT Systems and for record keeping and programme assurance purposes, as specified in any Guidelines or as otherwise advised by the Department; </w:t>
      </w:r>
    </w:p>
    <w:p w14:paraId="2B767E17" w14:textId="732D493F" w:rsidR="000C6CDB" w:rsidRPr="000C6CDB" w:rsidRDefault="000C6CDB" w:rsidP="007D07A1">
      <w:pPr>
        <w:pStyle w:val="5aifollowing"/>
        <w:numPr>
          <w:ilvl w:val="3"/>
          <w:numId w:val="1"/>
        </w:numPr>
      </w:pPr>
      <w:r w:rsidRPr="000C6CDB">
        <w:t>does not negatively impact the performance, availability or data integrity of the Department’s IT Systems;</w:t>
      </w:r>
    </w:p>
    <w:p w14:paraId="7BCFFEA3" w14:textId="439342E9" w:rsidR="000C6CDB" w:rsidRPr="0049619B" w:rsidRDefault="000C6CDB" w:rsidP="00070E54">
      <w:pPr>
        <w:pStyle w:val="5aifollowing"/>
        <w:numPr>
          <w:ilvl w:val="3"/>
          <w:numId w:val="1"/>
        </w:numPr>
      </w:pPr>
      <w:r w:rsidRPr="000C6CDB">
        <w:t>is built and assessed to meet the requirements of the Australian Government Australian Signals Directorate (ASD) Information Security Manual (ISM);</w:t>
      </w:r>
    </w:p>
    <w:p w14:paraId="75689B96" w14:textId="39E293D3" w:rsidR="000C6CDB" w:rsidRPr="000C6CDB" w:rsidRDefault="000C6CDB" w:rsidP="0049619B">
      <w:pPr>
        <w:pStyle w:val="5aifollowing"/>
        <w:numPr>
          <w:ilvl w:val="3"/>
          <w:numId w:val="1"/>
        </w:numPr>
      </w:pPr>
      <w:r w:rsidRPr="000C6CDB">
        <w:t>does not introduce or permit the introduction of Harmful Code into the Department’s IT Systems;</w:t>
      </w:r>
    </w:p>
    <w:p w14:paraId="4925CABE" w14:textId="73C01BD8" w:rsidR="000C6CDB" w:rsidRPr="000C6CDB" w:rsidRDefault="000C6CDB" w:rsidP="0049619B">
      <w:pPr>
        <w:pStyle w:val="5aifollowing"/>
        <w:numPr>
          <w:ilvl w:val="3"/>
          <w:numId w:val="1"/>
        </w:numPr>
      </w:pPr>
      <w:r w:rsidRPr="000C6CDB">
        <w:t xml:space="preserve">has secure log ons for each operator such that each operator’s logon is </w:t>
      </w:r>
      <w:r w:rsidRPr="0049619B">
        <w:rPr>
          <w:rFonts w:asciiTheme="minorHAnsi" w:hAnsiTheme="minorHAnsi" w:cstheme="minorHAnsi"/>
        </w:rPr>
        <w:t xml:space="preserve">uniquely </w:t>
      </w:r>
      <w:r w:rsidRPr="000C6CDB">
        <w:t>identifiable to the Department and entries are traceable, and have date and time stamps; and</w:t>
      </w:r>
    </w:p>
    <w:p w14:paraId="49DFC19A" w14:textId="408C09D4" w:rsidR="000C6CDB" w:rsidRPr="000C6CDB" w:rsidRDefault="000C6CDB" w:rsidP="0049619B">
      <w:pPr>
        <w:pStyle w:val="5aifollowing"/>
        <w:numPr>
          <w:ilvl w:val="3"/>
          <w:numId w:val="1"/>
        </w:numPr>
      </w:pPr>
      <w:r w:rsidRPr="000C6CDB">
        <w:t>does not default answers to questions or input fields where the Department’s IT Systems has no default setting; and</w:t>
      </w:r>
    </w:p>
    <w:p w14:paraId="2812FDF9" w14:textId="77777777" w:rsidR="000C6CDB" w:rsidRPr="000C6CDB" w:rsidRDefault="000C6CDB">
      <w:pPr>
        <w:pStyle w:val="4Clsa"/>
      </w:pPr>
      <w:r w:rsidRPr="000C6CDB">
        <w:t>ensure that Records relating to the Services held in any Third Party System can be, and are, provided on request, to the Department and in an unadulterated form i.e. with no amendment to the Records.</w:t>
      </w:r>
    </w:p>
    <w:p w14:paraId="7BA608CE" w14:textId="77777777" w:rsidR="000C6CDB" w:rsidRPr="000C6CDB" w:rsidRDefault="000C6CDB" w:rsidP="007D0172">
      <w:pPr>
        <w:pStyle w:val="3Cls11"/>
      </w:pPr>
      <w:r w:rsidRPr="000C6CDB">
        <w:t>The Department:</w:t>
      </w:r>
    </w:p>
    <w:p w14:paraId="2BACAE63" w14:textId="77777777" w:rsidR="000C6CDB" w:rsidRPr="000C6CDB" w:rsidRDefault="000C6CDB" w:rsidP="00BA79E4">
      <w:pPr>
        <w:pStyle w:val="4Clsa"/>
      </w:pPr>
      <w:r w:rsidRPr="000C6CDB">
        <w:t>may make changes to the Department’s IT Systems at any time, notwithstanding that such changes may affect the functioning of a Third Party System; and</w:t>
      </w:r>
    </w:p>
    <w:p w14:paraId="1AAAE701" w14:textId="77777777" w:rsidR="000C6CDB" w:rsidRPr="000C6CDB" w:rsidRDefault="000C6CDB" w:rsidP="0095028C">
      <w:pPr>
        <w:pStyle w:val="4Clsa"/>
      </w:pPr>
      <w:r w:rsidRPr="000C6CDB">
        <w:t>will provide reasonable information about those changes to the Provider; and</w:t>
      </w:r>
    </w:p>
    <w:p w14:paraId="296CDF71" w14:textId="77777777" w:rsidR="000C6CDB" w:rsidRPr="000C6CDB" w:rsidRDefault="000C6CDB" w:rsidP="007D0172">
      <w:pPr>
        <w:pStyle w:val="3b11following"/>
      </w:pPr>
      <w:r w:rsidRPr="000C6CDB">
        <w:t>the Provider:</w:t>
      </w:r>
    </w:p>
    <w:p w14:paraId="50C4AFDE" w14:textId="77777777" w:rsidR="000C6CDB" w:rsidRPr="000C6CDB" w:rsidRDefault="000C6CDB" w:rsidP="00BA79E4">
      <w:pPr>
        <w:pStyle w:val="4Clsa"/>
      </w:pPr>
      <w:r w:rsidRPr="000C6CDB">
        <w:t>must, notwithstanding any such change, at its sole cost, ensure that all Third Party Systems are consistent with the Department’s IT System at all times; and</w:t>
      </w:r>
    </w:p>
    <w:p w14:paraId="249BABDF" w14:textId="77777777" w:rsidR="000C6CDB" w:rsidRPr="000C6CDB" w:rsidRDefault="000C6CDB" w:rsidP="00BA79E4">
      <w:pPr>
        <w:pStyle w:val="4Clsa"/>
      </w:pPr>
      <w:r w:rsidRPr="000C6CDB">
        <w:t>agrees that the Department is not responsible for any loss, costs or legal liability of the Provider arising from such changes.</w:t>
      </w:r>
    </w:p>
    <w:p w14:paraId="031D43C9" w14:textId="77777777" w:rsidR="000C6CDB" w:rsidRPr="000C6CDB" w:rsidRDefault="000C6CDB" w:rsidP="007D0172">
      <w:pPr>
        <w:pStyle w:val="1cmid-heading"/>
        <w:rPr>
          <w:lang w:eastAsia="en-US"/>
        </w:rPr>
      </w:pPr>
      <w:r w:rsidRPr="000C6CDB">
        <w:rPr>
          <w:lang w:eastAsia="en-US"/>
        </w:rPr>
        <w:lastRenderedPageBreak/>
        <w:t>System accreditation</w:t>
      </w:r>
    </w:p>
    <w:p w14:paraId="14BE2B39" w14:textId="77777777" w:rsidR="000C6CDB" w:rsidRPr="000C6CDB" w:rsidRDefault="000C6CDB" w:rsidP="00BA79E4">
      <w:pPr>
        <w:pStyle w:val="8Note"/>
        <w:ind w:left="0"/>
        <w:rPr>
          <w:color w:val="C80896"/>
          <w:szCs w:val="22"/>
          <w:lang w:eastAsia="en-US"/>
        </w:rPr>
      </w:pPr>
      <w:r w:rsidRPr="000C6CDB">
        <w:rPr>
          <w:szCs w:val="22"/>
          <w:lang w:eastAsia="en-US"/>
        </w:rPr>
        <w:t xml:space="preserve">Note: A ‘Provider IT System’ includes an information technology system </w:t>
      </w:r>
      <w:r w:rsidRPr="000C6CDB">
        <w:rPr>
          <w:lang w:eastAsia="en-US"/>
        </w:rPr>
        <w:t>used by the Provider or any Subcontractor to provide any Services or to Access the Department’s IT Systems</w:t>
      </w:r>
      <w:r w:rsidRPr="000C6CDB">
        <w:rPr>
          <w:szCs w:val="22"/>
          <w:lang w:eastAsia="en-US"/>
        </w:rPr>
        <w:t>.</w:t>
      </w:r>
    </w:p>
    <w:p w14:paraId="5E8CDBD6" w14:textId="77777777" w:rsidR="000C6CDB" w:rsidRPr="000C6CDB" w:rsidRDefault="000C6CDB" w:rsidP="007D0172">
      <w:pPr>
        <w:pStyle w:val="3Cls11"/>
      </w:pPr>
      <w:r w:rsidRPr="000C6CDB">
        <w:t>Subject to the Statement of Applicability (‘</w:t>
      </w:r>
      <w:r w:rsidRPr="000C6CDB">
        <w:rPr>
          <w:b/>
        </w:rPr>
        <w:t>SOA’</w:t>
      </w:r>
      <w:r w:rsidRPr="000C6CDB">
        <w:t>), within 36 months from the Deed Commencement Date, the Provider must, and must ensure that its Subcontractors:</w:t>
      </w:r>
    </w:p>
    <w:p w14:paraId="5CDA7F13" w14:textId="77777777" w:rsidR="000C6CDB" w:rsidRPr="000C6CDB" w:rsidRDefault="000C6CDB" w:rsidP="00BA79E4">
      <w:pPr>
        <w:pStyle w:val="4Clsa"/>
      </w:pPr>
      <w:r w:rsidRPr="000C6CDB">
        <w:t>obtain accreditation for any Provider IT System in accordance with the requirements and timeframes set out in the SOA and bear any costs associated with doing so; and</w:t>
      </w:r>
    </w:p>
    <w:p w14:paraId="4549F00B" w14:textId="77777777" w:rsidR="000C6CDB" w:rsidRPr="000C6CDB" w:rsidRDefault="000C6CDB" w:rsidP="0095028C">
      <w:pPr>
        <w:pStyle w:val="4Clsa"/>
      </w:pPr>
      <w:bookmarkStart w:id="492" w:name="_Ref414630096"/>
      <w:r w:rsidRPr="000C6CDB">
        <w:t>maintain such accreditation until the Completion Date.</w:t>
      </w:r>
      <w:bookmarkEnd w:id="492"/>
    </w:p>
    <w:p w14:paraId="408A9E4D" w14:textId="77777777" w:rsidR="000C6CDB" w:rsidRPr="000C6CDB" w:rsidRDefault="000C6CDB" w:rsidP="007D0172">
      <w:pPr>
        <w:pStyle w:val="3Cls11"/>
      </w:pPr>
      <w:r w:rsidRPr="000C6CDB">
        <w:t>Where the Provider or any Subcontractor modifies a Provider IT System, the Provider must ensure that any necessary reaccreditation activities are completed as required by the SOA.</w:t>
      </w:r>
    </w:p>
    <w:p w14:paraId="20E7D4AE" w14:textId="77777777" w:rsidR="000C6CDB" w:rsidRPr="000C6CDB" w:rsidRDefault="000C6CDB" w:rsidP="007D0172">
      <w:pPr>
        <w:pStyle w:val="3Cls11"/>
      </w:pPr>
      <w:r w:rsidRPr="000C6CDB">
        <w:t>For the purposes of clause 32.4(b), the Provider</w:t>
      </w:r>
      <w:r w:rsidR="002E6F9A">
        <w:t xml:space="preserve"> must</w:t>
      </w:r>
      <w:r w:rsidRPr="000C6CDB">
        <w:t>, and must ensure that its Subcontractors</w:t>
      </w:r>
      <w:r w:rsidR="002E6F9A">
        <w:t xml:space="preserve">, </w:t>
      </w:r>
      <w:r w:rsidRPr="000C6CDB">
        <w:t>obtain reaccreditation of all Provider IT Systems in accordance with the SOA at least once every three years.</w:t>
      </w:r>
    </w:p>
    <w:p w14:paraId="5B8F5CA3" w14:textId="77777777" w:rsidR="00E709A0" w:rsidRDefault="000C6CDB" w:rsidP="007D0172">
      <w:pPr>
        <w:pStyle w:val="3Cls11"/>
      </w:pPr>
      <w:r w:rsidRPr="000C6CDB">
        <w:t>Accreditation and reaccreditation under this clause 32 must be</w:t>
      </w:r>
      <w:r w:rsidR="00E709A0">
        <w:t>:</w:t>
      </w:r>
    </w:p>
    <w:p w14:paraId="5781E82C" w14:textId="6C56F3B4" w:rsidR="00E709A0" w:rsidRDefault="00E709A0" w:rsidP="00BA79E4">
      <w:pPr>
        <w:pStyle w:val="4Clsa"/>
      </w:pPr>
      <w:r>
        <w:t>assessed</w:t>
      </w:r>
      <w:r w:rsidR="000C6CDB" w:rsidRPr="000C6CDB">
        <w:t xml:space="preserve"> by a qualified Information Security Registered Assessors Program (‘</w:t>
      </w:r>
      <w:r w:rsidR="000C6CDB" w:rsidRPr="000C6CDB">
        <w:rPr>
          <w:b/>
        </w:rPr>
        <w:t>IRAP’</w:t>
      </w:r>
      <w:r w:rsidR="000C6CDB" w:rsidRPr="000C6CDB">
        <w:t>) Assessor</w:t>
      </w:r>
      <w:r>
        <w:t>; and</w:t>
      </w:r>
    </w:p>
    <w:p w14:paraId="78D6CF7B" w14:textId="1E64F6D6" w:rsidR="000C6CDB" w:rsidRPr="000C6CDB" w:rsidRDefault="00E709A0" w:rsidP="0095028C">
      <w:pPr>
        <w:pStyle w:val="4Clsa"/>
      </w:pPr>
      <w:r>
        <w:t>awarded by the Department</w:t>
      </w:r>
      <w:r w:rsidR="000C6CDB" w:rsidRPr="000C6CDB">
        <w:t xml:space="preserve">. </w:t>
      </w:r>
    </w:p>
    <w:p w14:paraId="63E28B55" w14:textId="6E682D49" w:rsidR="000C6CDB" w:rsidRPr="000C6CDB" w:rsidRDefault="00E709A0" w:rsidP="007D0172">
      <w:pPr>
        <w:pStyle w:val="3Cls11"/>
      </w:pPr>
      <w:bookmarkStart w:id="493" w:name="_Ref405557970"/>
      <w:r>
        <w:t>Reserved</w:t>
      </w:r>
      <w:r w:rsidR="00803A1A">
        <w:t>.</w:t>
      </w:r>
      <w:bookmarkEnd w:id="493"/>
    </w:p>
    <w:p w14:paraId="22E27DC2" w14:textId="78BDED7B" w:rsidR="000C6CDB" w:rsidRPr="000C6CDB" w:rsidRDefault="000C6CDB" w:rsidP="00057E61">
      <w:pPr>
        <w:pStyle w:val="3Cls11"/>
      </w:pPr>
      <w:bookmarkStart w:id="494" w:name="_Ref405558117"/>
      <w:r w:rsidRPr="000C6CDB">
        <w:t xml:space="preserve">If the Provider or any Subcontractor does not obtain accreditation or reaccreditation within the timeframes specified in the SOA or this clause 32, </w:t>
      </w:r>
      <w:bookmarkEnd w:id="494"/>
      <w:r w:rsidRPr="000C6CDB">
        <w:t>the Provider must immediately cease using, and ensure that any releva</w:t>
      </w:r>
      <w:r w:rsidR="00C35ED8">
        <w:t xml:space="preserve">nt Subcontractor ceases using, </w:t>
      </w:r>
      <w:r w:rsidRPr="000C6CDB">
        <w:t>the relevant Provider IT System.</w:t>
      </w:r>
    </w:p>
    <w:p w14:paraId="0CD8345D" w14:textId="10947FEE" w:rsidR="000C6CDB" w:rsidRPr="000C6CDB" w:rsidRDefault="00E709A0" w:rsidP="002554B6">
      <w:pPr>
        <w:pStyle w:val="3Cls11"/>
      </w:pPr>
      <w:r>
        <w:t>Reserved</w:t>
      </w:r>
      <w:r w:rsidR="00803A1A">
        <w:t>.</w:t>
      </w:r>
    </w:p>
    <w:p w14:paraId="5D5D8C0E" w14:textId="77777777" w:rsidR="000C6CDB" w:rsidRPr="000C6CDB" w:rsidRDefault="000C6CDB" w:rsidP="007D0172">
      <w:pPr>
        <w:pStyle w:val="3Cls11"/>
      </w:pPr>
      <w:r w:rsidRPr="000C6CDB">
        <w:t>If the SOA requires that any Personnel or Subcontractors of the Provider must obtain security clearances for the purposes of accreditation or reaccreditation:</w:t>
      </w:r>
    </w:p>
    <w:p w14:paraId="68D2DEBC" w14:textId="77777777" w:rsidR="000C6CDB" w:rsidRPr="000C6CDB" w:rsidRDefault="000C6CDB" w:rsidP="00BA79E4">
      <w:pPr>
        <w:pStyle w:val="4Clsa"/>
      </w:pPr>
      <w:r w:rsidRPr="000C6CDB">
        <w:t xml:space="preserve">the Provider must ensure that its relevant Personnel and Subcontractors obtain the required security clearances, and bear any costs associated with doing so; and </w:t>
      </w:r>
    </w:p>
    <w:p w14:paraId="7CB7B07A" w14:textId="77777777" w:rsidR="000C6CDB" w:rsidRPr="000C6CDB" w:rsidRDefault="000C6CDB" w:rsidP="0095028C">
      <w:pPr>
        <w:pStyle w:val="4Clsa"/>
      </w:pPr>
      <w:r w:rsidRPr="000C6CDB">
        <w:t>the Department will sponsor such clearances as required by the SOA.</w:t>
      </w:r>
    </w:p>
    <w:p w14:paraId="2DFA44E3" w14:textId="77777777" w:rsidR="000C6CDB" w:rsidRPr="000C6CDB" w:rsidRDefault="000C6CDB" w:rsidP="007D0172">
      <w:pPr>
        <w:pStyle w:val="1cmid-heading"/>
        <w:rPr>
          <w:lang w:eastAsia="en-US"/>
        </w:rPr>
      </w:pPr>
      <w:r w:rsidRPr="000C6CDB">
        <w:rPr>
          <w:lang w:eastAsia="en-US"/>
        </w:rPr>
        <w:t>Third Party IT Providers</w:t>
      </w:r>
    </w:p>
    <w:p w14:paraId="75318903" w14:textId="77777777" w:rsidR="000C6CDB" w:rsidRPr="000C6CDB" w:rsidRDefault="000C6CDB" w:rsidP="007D0172">
      <w:pPr>
        <w:pStyle w:val="3Cls11"/>
      </w:pPr>
      <w:r w:rsidRPr="000C6CDB">
        <w:t>The Provider must:</w:t>
      </w:r>
    </w:p>
    <w:p w14:paraId="08621C0C" w14:textId="391C2492" w:rsidR="000C6CDB" w:rsidRPr="000C6CDB" w:rsidRDefault="000C6CDB" w:rsidP="00BA79E4">
      <w:pPr>
        <w:pStyle w:val="4Clsa"/>
      </w:pPr>
      <w:r w:rsidRPr="000C6CDB">
        <w:t>not give Access to electronic Records</w:t>
      </w:r>
      <w:r w:rsidRPr="000C6CDB">
        <w:rPr>
          <w:color w:val="FF0000"/>
        </w:rPr>
        <w:t xml:space="preserve"> </w:t>
      </w:r>
      <w:r w:rsidRPr="000C6CDB">
        <w:t xml:space="preserve">relating to the Services, or any derivative thereof, to any Third Party IT Provider who has not entered into a Third Party IT Provider Deed with the Department, and only grant such Access in accordance with the terms of the </w:t>
      </w:r>
      <w:r w:rsidR="00C35ED8" w:rsidRPr="000C6CDB">
        <w:t>relevant Third</w:t>
      </w:r>
      <w:r w:rsidRPr="000C6CDB">
        <w:t xml:space="preserve"> Party IT Provider Deed and any Guidelines; </w:t>
      </w:r>
    </w:p>
    <w:p w14:paraId="36DAB7D3" w14:textId="77777777" w:rsidR="000C6CDB" w:rsidRPr="000C6CDB" w:rsidRDefault="000C6CDB" w:rsidP="0095028C">
      <w:pPr>
        <w:pStyle w:val="4Clsa"/>
      </w:pPr>
      <w:r w:rsidRPr="000C6CDB">
        <w:t>in any contract with any Third Party IT Provider</w:t>
      </w:r>
      <w:r w:rsidRPr="000C6CDB">
        <w:rPr>
          <w:color w:val="FF0000"/>
        </w:rPr>
        <w:t xml:space="preserve"> </w:t>
      </w:r>
      <w:r w:rsidRPr="000C6CDB">
        <w:t>that provides or uses a Third Party System:</w:t>
      </w:r>
    </w:p>
    <w:p w14:paraId="7FCAEDB8" w14:textId="1E2C97B3" w:rsidR="000C6CDB" w:rsidRPr="000C6CDB" w:rsidRDefault="000C6CDB" w:rsidP="0095028C">
      <w:pPr>
        <w:pStyle w:val="5aifollowing"/>
        <w:numPr>
          <w:ilvl w:val="3"/>
          <w:numId w:val="1"/>
        </w:numPr>
      </w:pPr>
      <w:r w:rsidRPr="000C6CDB">
        <w:t>provide that the Third Party IT Provider may only subcontract its obligations under that contract to another entity that has entered into a Third Party IT Provider Deed with the Department; and</w:t>
      </w:r>
    </w:p>
    <w:p w14:paraId="270EA468" w14:textId="7E0F0D03" w:rsidR="000C6CDB" w:rsidRPr="000C6CDB" w:rsidRDefault="000C6CDB" w:rsidP="0095028C">
      <w:pPr>
        <w:pStyle w:val="5aifollowing"/>
        <w:numPr>
          <w:ilvl w:val="3"/>
          <w:numId w:val="1"/>
        </w:numPr>
      </w:pPr>
      <w:r w:rsidRPr="000C6CDB">
        <w:t xml:space="preserve">reserve a right of termination to take account of the Department’s right of termination in the relevant Third Party IT Provider Deed; </w:t>
      </w:r>
    </w:p>
    <w:p w14:paraId="77C5E74B" w14:textId="77777777" w:rsidR="000C6CDB" w:rsidRPr="000C6CDB" w:rsidRDefault="000C6CDB" w:rsidP="007D07A1">
      <w:pPr>
        <w:pStyle w:val="4Clsa"/>
      </w:pPr>
      <w:r w:rsidRPr="000C6CDB">
        <w:lastRenderedPageBreak/>
        <w:t>on receipt of any advice from the Department that it has terminated a relevant Third Party IT Provider Deed, terminate the Provider’s contract with the Third Party IT Provider and, at its own cost, promptly cease using the Third Party IT Provider; and</w:t>
      </w:r>
    </w:p>
    <w:p w14:paraId="7E472D51" w14:textId="77777777" w:rsidR="000C6CDB" w:rsidRPr="000C6CDB" w:rsidRDefault="000C6CDB" w:rsidP="00070E54">
      <w:pPr>
        <w:pStyle w:val="4Clsa"/>
      </w:pPr>
      <w:r w:rsidRPr="000C6CDB">
        <w:t xml:space="preserve">impose the obligations set out in this clause 32.12 on any Subcontractor Accessing electronic Records relating to the Services. </w:t>
      </w:r>
    </w:p>
    <w:p w14:paraId="0BA26D0C" w14:textId="77777777" w:rsidR="000C6CDB" w:rsidRPr="000C6CDB" w:rsidRDefault="000C6CDB" w:rsidP="007D0172">
      <w:pPr>
        <w:pStyle w:val="1cmid-heading"/>
        <w:rPr>
          <w:lang w:eastAsia="en-US"/>
        </w:rPr>
      </w:pPr>
      <w:r w:rsidRPr="000C6CDB">
        <w:rPr>
          <w:lang w:eastAsia="en-US"/>
        </w:rPr>
        <w:t>Technical advice</w:t>
      </w:r>
    </w:p>
    <w:p w14:paraId="713E1922" w14:textId="77777777" w:rsidR="000C6CDB" w:rsidRPr="000C6CDB" w:rsidRDefault="000C6CDB" w:rsidP="007D0172">
      <w:pPr>
        <w:pStyle w:val="3Cls11"/>
      </w:pPr>
      <w:r w:rsidRPr="000C6CDB">
        <w:t>The Provider must:</w:t>
      </w:r>
    </w:p>
    <w:p w14:paraId="76571AE5" w14:textId="77777777" w:rsidR="000C6CDB" w:rsidRPr="000C6CDB" w:rsidRDefault="000C6CDB" w:rsidP="00BA79E4">
      <w:pPr>
        <w:pStyle w:val="4Clsa"/>
        <w:rPr>
          <w:color w:val="C80896"/>
        </w:rPr>
      </w:pPr>
      <w:r w:rsidRPr="000C6CDB">
        <w:t>nominate Personnel to receive technical advice from the Department on the Department’s IT Systems, and to provide advice to the Department on technical issues arising from Accessing the Department’s IT Systems (‘</w:t>
      </w:r>
      <w:r w:rsidRPr="000C6CDB">
        <w:rPr>
          <w:b/>
        </w:rPr>
        <w:t>IT Contact</w:t>
      </w:r>
      <w:r w:rsidRPr="000C6CDB">
        <w:t xml:space="preserve">’); </w:t>
      </w:r>
      <w:r w:rsidRPr="000C6CDB">
        <w:rPr>
          <w:color w:val="C80896"/>
        </w:rPr>
        <w:t xml:space="preserve"> </w:t>
      </w:r>
    </w:p>
    <w:p w14:paraId="06AFB29D" w14:textId="77777777" w:rsidR="000C6CDB" w:rsidRPr="000C6CDB" w:rsidRDefault="000C6CDB" w:rsidP="0095028C">
      <w:pPr>
        <w:pStyle w:val="4Clsa"/>
      </w:pPr>
      <w:r w:rsidRPr="000C6CDB">
        <w:t>ensure that the IT Contact:</w:t>
      </w:r>
    </w:p>
    <w:p w14:paraId="1D63E869" w14:textId="7A01B909" w:rsidR="000C6CDB" w:rsidRPr="000F1719" w:rsidRDefault="000C6CDB" w:rsidP="0095028C">
      <w:pPr>
        <w:pStyle w:val="5aifollowing"/>
        <w:numPr>
          <w:ilvl w:val="3"/>
          <w:numId w:val="1"/>
        </w:numPr>
      </w:pPr>
      <w:r w:rsidRPr="000F1719">
        <w:rPr>
          <w:rFonts w:eastAsiaTheme="minorHAnsi"/>
        </w:rPr>
        <w:t xml:space="preserve">disseminates technical advice to </w:t>
      </w:r>
      <w:r w:rsidRPr="000F1719">
        <w:rPr>
          <w:rFonts w:eastAsiaTheme="minorHAnsi" w:cs="Calibri"/>
        </w:rPr>
        <w:t xml:space="preserve">any Subcontractor and </w:t>
      </w:r>
      <w:r w:rsidRPr="000F1719">
        <w:rPr>
          <w:rFonts w:eastAsiaTheme="minorHAnsi"/>
        </w:rPr>
        <w:t>Personnel of the Provider in order to minimise disruption to the Services; and</w:t>
      </w:r>
    </w:p>
    <w:p w14:paraId="1CD7C08A" w14:textId="5C801551" w:rsidR="000C6CDB" w:rsidRPr="000F1719" w:rsidRDefault="000C6CDB" w:rsidP="007D07A1">
      <w:pPr>
        <w:pStyle w:val="5aifollowing"/>
        <w:numPr>
          <w:ilvl w:val="3"/>
          <w:numId w:val="1"/>
        </w:numPr>
      </w:pPr>
      <w:r w:rsidRPr="000F1719">
        <w:rPr>
          <w:rFonts w:eastAsiaTheme="minorHAnsi"/>
        </w:rPr>
        <w:t>provides advice, as requested by the Department:</w:t>
      </w:r>
    </w:p>
    <w:p w14:paraId="1C02310C" w14:textId="77777777" w:rsidR="000C6CDB" w:rsidRPr="000C6CDB" w:rsidRDefault="000C6CDB" w:rsidP="007D0172">
      <w:pPr>
        <w:pStyle w:val="6ClsA"/>
        <w:rPr>
          <w:rFonts w:eastAsiaTheme="minorHAnsi"/>
        </w:rPr>
      </w:pPr>
      <w:r w:rsidRPr="000C6CDB">
        <w:rPr>
          <w:rFonts w:eastAsiaTheme="minorHAnsi"/>
        </w:rPr>
        <w:t>to assist in the resolution of the Department’s IT Systems technical issues; and</w:t>
      </w:r>
    </w:p>
    <w:p w14:paraId="1B2054B5" w14:textId="77777777" w:rsidR="000C6CDB" w:rsidRPr="000C6CDB" w:rsidRDefault="000C6CDB" w:rsidP="007D0172">
      <w:pPr>
        <w:pStyle w:val="6ClsA"/>
      </w:pPr>
      <w:r w:rsidRPr="000C6CDB">
        <w:t>in relation to the Provider’s readiness to deploy system upgrades to the Department’s IT Systems; and</w:t>
      </w:r>
    </w:p>
    <w:p w14:paraId="425E51D6" w14:textId="77777777" w:rsidR="000C6CDB" w:rsidRPr="000C6CDB" w:rsidRDefault="000C6CDB" w:rsidP="00BA79E4">
      <w:pPr>
        <w:pStyle w:val="4Clsa"/>
      </w:pPr>
      <w:r w:rsidRPr="000C6CDB">
        <w:t xml:space="preserve">where the IT Contact changes, advise the Department accordingly. </w:t>
      </w:r>
    </w:p>
    <w:p w14:paraId="37764D6B" w14:textId="77777777" w:rsidR="000C6CDB" w:rsidRPr="000C6CDB" w:rsidRDefault="000C6CDB" w:rsidP="00D302BF">
      <w:pPr>
        <w:pStyle w:val="1cmid-heading"/>
        <w:rPr>
          <w:lang w:eastAsia="en-US"/>
        </w:rPr>
      </w:pPr>
      <w:r w:rsidRPr="000C6CDB">
        <w:rPr>
          <w:lang w:eastAsia="en-US"/>
        </w:rPr>
        <w:t>Security</w:t>
      </w:r>
    </w:p>
    <w:p w14:paraId="5084D112" w14:textId="77777777" w:rsidR="000C6CDB" w:rsidRPr="000C6CDB" w:rsidRDefault="000C6CDB" w:rsidP="00D302BF">
      <w:pPr>
        <w:pStyle w:val="3Cls11"/>
      </w:pPr>
      <w:r w:rsidRPr="000C6CDB">
        <w:t>The Provider must comply, and ensure that its Subcontractors and Third Party IT Providers comply, with the Department’s Security Policies and the Commonwealth’s Cybersafety Policy, as relevant.</w:t>
      </w:r>
    </w:p>
    <w:p w14:paraId="12557928" w14:textId="77777777" w:rsidR="000C6CDB" w:rsidRPr="000C6CDB" w:rsidRDefault="000C6CDB" w:rsidP="00D302BF">
      <w:pPr>
        <w:pStyle w:val="3Cls11"/>
      </w:pPr>
      <w:r w:rsidRPr="000C6CDB">
        <w:t>The Provider must ensure that a Security Contact is appointed at all times during the Term of this Deed, and that, at all times, the Department has up to date contact details for the current Security Contact.</w:t>
      </w:r>
    </w:p>
    <w:p w14:paraId="7415B04C" w14:textId="77777777" w:rsidR="000C6CDB" w:rsidRPr="000C6CDB" w:rsidRDefault="000C6CDB" w:rsidP="00D302BF">
      <w:pPr>
        <w:pStyle w:val="3Cls11"/>
      </w:pPr>
      <w:r w:rsidRPr="000C6CDB">
        <w:t>The Provider must (through its Security Contact) promptly report all breaches of IT security to the Employment Systems Help Desk, including where any Personnel or any Subcontractor suspect that a breach may have occurred or that a person may be planning to breach IT security and their resolution.</w:t>
      </w:r>
    </w:p>
    <w:p w14:paraId="7F19395C" w14:textId="77777777" w:rsidR="000C6CDB" w:rsidRPr="000C6CDB" w:rsidRDefault="000C6CDB" w:rsidP="00D302BF">
      <w:pPr>
        <w:pStyle w:val="3Cls11"/>
      </w:pPr>
      <w:bookmarkStart w:id="495" w:name="_Ref393983815"/>
      <w:r w:rsidRPr="000C6CDB">
        <w:t>Where the Department considers that the Provider may be in breach of this clause 32, or there is a risk of such a breach, the Department may, at its absolute discretion, immediately suspend Access, or require the Provider to cease all Access, to the Department’s IT Systems for any one or more of the following:</w:t>
      </w:r>
      <w:bookmarkEnd w:id="495"/>
    </w:p>
    <w:p w14:paraId="05BA720A" w14:textId="77777777" w:rsidR="000C6CDB" w:rsidRPr="000C6CDB" w:rsidRDefault="000C6CDB" w:rsidP="00BA79E4">
      <w:pPr>
        <w:pStyle w:val="4Clsa"/>
      </w:pPr>
      <w:r w:rsidRPr="000C6CDB">
        <w:t>any Personnel;</w:t>
      </w:r>
    </w:p>
    <w:p w14:paraId="5CB5A799" w14:textId="77777777" w:rsidR="000C6CDB" w:rsidRPr="000C6CDB" w:rsidRDefault="000C6CDB" w:rsidP="0095028C">
      <w:pPr>
        <w:pStyle w:val="4Clsa"/>
      </w:pPr>
      <w:r w:rsidRPr="000C6CDB">
        <w:t xml:space="preserve">any Subcontractor; </w:t>
      </w:r>
    </w:p>
    <w:p w14:paraId="3FEB7ABD" w14:textId="77777777" w:rsidR="000C6CDB" w:rsidRPr="000C6CDB" w:rsidRDefault="000C6CDB" w:rsidP="0095028C">
      <w:pPr>
        <w:pStyle w:val="4Clsa"/>
      </w:pPr>
      <w:r w:rsidRPr="000C6CDB">
        <w:t xml:space="preserve">any Third Party IT Provider; </w:t>
      </w:r>
    </w:p>
    <w:p w14:paraId="47D07C8D" w14:textId="77777777" w:rsidR="000C6CDB" w:rsidRPr="000C6CDB" w:rsidRDefault="000C6CDB" w:rsidP="007D07A1">
      <w:pPr>
        <w:pStyle w:val="4Clsa"/>
      </w:pPr>
      <w:r w:rsidRPr="000C6CDB">
        <w:t>the Provider; or</w:t>
      </w:r>
    </w:p>
    <w:p w14:paraId="24470989" w14:textId="77777777" w:rsidR="000C6CDB" w:rsidRPr="000C6CDB" w:rsidRDefault="000C6CDB" w:rsidP="007D07A1">
      <w:pPr>
        <w:pStyle w:val="4Clsa"/>
      </w:pPr>
      <w:r w:rsidRPr="000C6CDB">
        <w:t>any Third Party System,</w:t>
      </w:r>
    </w:p>
    <w:p w14:paraId="54459E37" w14:textId="77777777" w:rsidR="000C6CDB" w:rsidRPr="000C6CDB" w:rsidRDefault="000C6CDB" w:rsidP="00D302BF">
      <w:pPr>
        <w:pStyle w:val="3b11following"/>
      </w:pPr>
      <w:r w:rsidRPr="000C6CDB">
        <w:t>by providing Notice to the Provider.</w:t>
      </w:r>
    </w:p>
    <w:p w14:paraId="0DD38ED5" w14:textId="77777777" w:rsidR="000C6CDB" w:rsidRPr="000C6CDB" w:rsidRDefault="000C6CDB" w:rsidP="00E9734A">
      <w:pPr>
        <w:pStyle w:val="3Cls11"/>
      </w:pPr>
      <w:bookmarkStart w:id="496" w:name="_Ref395449839"/>
      <w:r w:rsidRPr="000C6CDB">
        <w:lastRenderedPageBreak/>
        <w:t>Where the Department determines that the Provider is in breach of, or has previously breached, this clause 32, the Department may immediately take action including any one or more of the following:</w:t>
      </w:r>
      <w:bookmarkEnd w:id="496"/>
    </w:p>
    <w:p w14:paraId="081B359C" w14:textId="77777777" w:rsidR="000C6CDB" w:rsidRPr="000C6CDB" w:rsidRDefault="000C6CDB" w:rsidP="00BA79E4">
      <w:pPr>
        <w:pStyle w:val="4Clsa"/>
      </w:pPr>
      <w:r w:rsidRPr="000C6CDB">
        <w:t xml:space="preserve">suspending, terminating, or requiring the cessation of all Access to the Department’s IT Systems for any Personnel, Subcontractor, Third Party IT Provider, Third Party System or the Provider; </w:t>
      </w:r>
    </w:p>
    <w:p w14:paraId="16E445F1" w14:textId="77777777" w:rsidR="000C6CDB" w:rsidRPr="000C6CDB" w:rsidRDefault="000C6CDB" w:rsidP="0095028C">
      <w:pPr>
        <w:pStyle w:val="4Clsa"/>
      </w:pPr>
      <w:r w:rsidRPr="000C6CDB">
        <w:t>applying bandwidth throttling measures in respect of all Access to the Department’s IT Systems for any Personnel, Subcontractor, Third Party IT Provider, Third Party System or the Provider;</w:t>
      </w:r>
    </w:p>
    <w:p w14:paraId="4E5BDEBB" w14:textId="77777777" w:rsidR="000C6CDB" w:rsidRPr="000C6CDB" w:rsidRDefault="000C6CDB" w:rsidP="0095028C">
      <w:pPr>
        <w:pStyle w:val="4Clsa"/>
      </w:pPr>
      <w:r w:rsidRPr="000C6CDB">
        <w:t>requiring the Provider to obtain new logon IDs for any Personnel, Subcontractor or Third Party IT Provider and if so</w:t>
      </w:r>
      <w:r w:rsidRPr="000C6CDB">
        <w:rPr>
          <w:color w:val="FF0000"/>
        </w:rPr>
        <w:t xml:space="preserve"> </w:t>
      </w:r>
      <w:r w:rsidRPr="000C6CDB">
        <w:t xml:space="preserve">required, the Provider must promptly obtain such new logons; or </w:t>
      </w:r>
    </w:p>
    <w:p w14:paraId="357C7DE8" w14:textId="77777777" w:rsidR="000C6CDB" w:rsidRPr="000C6CDB" w:rsidRDefault="000C6CDB" w:rsidP="007D07A1">
      <w:pPr>
        <w:pStyle w:val="4Clsa"/>
      </w:pPr>
      <w:r w:rsidRPr="000C6CDB">
        <w:t>requiring the Provider to prepare and implement an IT security plan to the Department’s satisfaction, and if so</w:t>
      </w:r>
      <w:r w:rsidRPr="000C6CDB">
        <w:rPr>
          <w:color w:val="FF0000"/>
        </w:rPr>
        <w:t xml:space="preserve"> </w:t>
      </w:r>
      <w:r w:rsidRPr="000C6CDB">
        <w:t xml:space="preserve">required, the Provider must do so within the timeframe required by the Department. </w:t>
      </w:r>
    </w:p>
    <w:p w14:paraId="03F6FC2F" w14:textId="77777777" w:rsidR="000C6CDB" w:rsidRPr="000C6CDB" w:rsidRDefault="000C6CDB" w:rsidP="00E9734A">
      <w:pPr>
        <w:pStyle w:val="3Cls11"/>
      </w:pPr>
      <w:bookmarkStart w:id="497" w:name="_Ref393983822"/>
      <w:r w:rsidRPr="000C6CDB">
        <w:t>Any action taken by the Department under clauses 32.17 to 32.18 does not limit any other rights the Department has under this Deed, including pursuant to clause 52.2, or under the law.</w:t>
      </w:r>
      <w:bookmarkEnd w:id="497"/>
    </w:p>
    <w:p w14:paraId="353554D1" w14:textId="77777777" w:rsidR="000C6CDB" w:rsidRPr="000C6CDB" w:rsidRDefault="000C6CDB" w:rsidP="00E9734A">
      <w:pPr>
        <w:pStyle w:val="3Cls11"/>
      </w:pPr>
      <w:r w:rsidRPr="000C6CDB">
        <w:t xml:space="preserve">If the Department gives Notice to the Provider that Access to the Department’s IT Systems is terminated for any particular Personnel, Subcontractor or Third Party IT Provider, the Provider must immediately take all actions necessary to terminate that Access </w:t>
      </w:r>
      <w:r w:rsidRPr="000C6CDB">
        <w:rPr>
          <w:rFonts w:asciiTheme="minorHAnsi" w:hAnsiTheme="minorHAnsi" w:cstheme="minorHAnsi"/>
        </w:rPr>
        <w:t>and promptly confirm to the Department that it has complied with the Department's requirements</w:t>
      </w:r>
      <w:r w:rsidRPr="000C6CDB">
        <w:t>.</w:t>
      </w:r>
    </w:p>
    <w:p w14:paraId="5A03A32D" w14:textId="77777777" w:rsidR="000C6CDB" w:rsidRPr="000C6CDB" w:rsidRDefault="000C6CDB" w:rsidP="00E9734A">
      <w:pPr>
        <w:pStyle w:val="1cmid-heading"/>
        <w:rPr>
          <w:lang w:eastAsia="en-US"/>
        </w:rPr>
      </w:pPr>
      <w:r w:rsidRPr="000C6CDB">
        <w:rPr>
          <w:lang w:eastAsia="en-US"/>
        </w:rPr>
        <w:t>Cybersafety Policy</w:t>
      </w:r>
    </w:p>
    <w:p w14:paraId="5897D99A" w14:textId="259A725B" w:rsidR="000C6CDB" w:rsidRPr="000C6CDB" w:rsidRDefault="000C6CDB" w:rsidP="00E9734A">
      <w:pPr>
        <w:pStyle w:val="3Cls11"/>
      </w:pPr>
      <w:bookmarkStart w:id="498" w:name="_Ref393984792"/>
      <w:r w:rsidRPr="000C6CDB">
        <w:t xml:space="preserve">For the purposes of clauses </w:t>
      </w:r>
      <w:r w:rsidRPr="000C6CDB">
        <w:rPr>
          <w:rFonts w:cs="Calibri"/>
          <w:szCs w:val="22"/>
        </w:rPr>
        <w:t>32.2</w:t>
      </w:r>
      <w:r w:rsidR="00E709A0">
        <w:rPr>
          <w:rFonts w:cs="Calibri"/>
          <w:szCs w:val="22"/>
        </w:rPr>
        <w:t>2</w:t>
      </w:r>
      <w:r w:rsidRPr="000C6CDB">
        <w:t xml:space="preserve"> to </w:t>
      </w:r>
      <w:r w:rsidRPr="000C6CDB">
        <w:rPr>
          <w:rFonts w:cs="Calibri"/>
          <w:szCs w:val="22"/>
        </w:rPr>
        <w:t>32.25</w:t>
      </w:r>
      <w:r w:rsidRPr="000C6CDB">
        <w:t>:</w:t>
      </w:r>
      <w:bookmarkEnd w:id="498"/>
    </w:p>
    <w:p w14:paraId="5483C422" w14:textId="77777777" w:rsidR="000C6CDB" w:rsidRPr="000C6CDB" w:rsidRDefault="000C6CDB" w:rsidP="00E9734A">
      <w:pPr>
        <w:pStyle w:val="3b11following"/>
        <w:rPr>
          <w:lang w:eastAsia="en-US"/>
        </w:rPr>
      </w:pPr>
      <w:r w:rsidRPr="000C6CDB">
        <w:rPr>
          <w:lang w:eastAsia="en-US"/>
        </w:rPr>
        <w:t>‘</w:t>
      </w:r>
      <w:r w:rsidRPr="000C6CDB">
        <w:rPr>
          <w:b/>
          <w:lang w:eastAsia="en-US"/>
        </w:rPr>
        <w:t>Clients’</w:t>
      </w:r>
      <w:r w:rsidRPr="000C6CDB">
        <w:rPr>
          <w:lang w:eastAsia="en-US"/>
        </w:rPr>
        <w:t xml:space="preserve"> means persons who may use the Provider’s computers and/or other digital technology that is supported through public funding provided pursuant to this Deed, and includes but is not limited to, the Provider, the Provider’s staff and the public, whether they be adult or Children.</w:t>
      </w:r>
    </w:p>
    <w:p w14:paraId="5E08285D" w14:textId="77777777" w:rsidR="000C6CDB" w:rsidRPr="000C6CDB" w:rsidRDefault="000C6CDB" w:rsidP="00E9734A">
      <w:pPr>
        <w:pStyle w:val="3b11following"/>
        <w:rPr>
          <w:lang w:eastAsia="en-US"/>
        </w:rPr>
      </w:pPr>
      <w:r w:rsidRPr="000C6CDB">
        <w:rPr>
          <w:lang w:eastAsia="en-US"/>
        </w:rPr>
        <w:t>‘</w:t>
      </w:r>
      <w:r w:rsidRPr="000C6CDB">
        <w:rPr>
          <w:b/>
          <w:lang w:eastAsia="en-US"/>
        </w:rPr>
        <w:t>Reasonable Steps’</w:t>
      </w:r>
      <w:r w:rsidRPr="000C6CDB">
        <w:rPr>
          <w:lang w:eastAsia="en-US"/>
        </w:rPr>
        <w:t xml:space="preserve"> means having in place strategies to minimise and manage risks of exposure to inappropriate or harmful on-line content by users of computers, particularly Children, and may include, but is not limited to, having a policy in place regarding appropriate use and protection for Clients, installation of filters, audits and provision of information or training to the Provider’s staff regarding the risks of, and protection from, inappropriate or harmful on-line content.</w:t>
      </w:r>
    </w:p>
    <w:p w14:paraId="7A0153B8" w14:textId="77777777" w:rsidR="000C6CDB" w:rsidRPr="000C6CDB" w:rsidRDefault="000C6CDB" w:rsidP="00E9734A">
      <w:pPr>
        <w:pStyle w:val="3Cls11"/>
      </w:pPr>
      <w:r w:rsidRPr="000C6CDB">
        <w:t>The Commonwealth’s Cybersafety Policy is that where an organisation is funded by the Commonwealth to carry out the Services using computers and/or other digital technology, the safety of Clients when using those computers and/or other digital technology must be assured.</w:t>
      </w:r>
    </w:p>
    <w:p w14:paraId="1FF5B52E" w14:textId="77777777" w:rsidR="000C6CDB" w:rsidRPr="000C6CDB" w:rsidRDefault="000C6CDB" w:rsidP="00E9734A">
      <w:pPr>
        <w:pStyle w:val="3Cls11"/>
      </w:pPr>
      <w:r w:rsidRPr="000C6CDB">
        <w:t>The Provider must take Reasonable Steps to protect its Clients’ cybersafety.</w:t>
      </w:r>
    </w:p>
    <w:p w14:paraId="30345897" w14:textId="77777777" w:rsidR="000C6CDB" w:rsidRPr="000C6CDB" w:rsidRDefault="000C6CDB" w:rsidP="00E9734A">
      <w:pPr>
        <w:pStyle w:val="3Cls11"/>
      </w:pPr>
      <w:bookmarkStart w:id="499" w:name="_Ref442085032"/>
      <w:r w:rsidRPr="000C6CDB">
        <w:t>If the Department gives the Provider Notice requiring it, the Provider must provide the Department, within 10 Business Days of receiving the Notice, with evidence satisfactory to the Department that the Provider has complied with the requirements of this Cybersafety Policy.</w:t>
      </w:r>
      <w:bookmarkEnd w:id="499"/>
    </w:p>
    <w:p w14:paraId="63375924" w14:textId="77777777" w:rsidR="000C6CDB" w:rsidRPr="000C6CDB" w:rsidRDefault="000C6CDB" w:rsidP="00E9734A">
      <w:pPr>
        <w:pStyle w:val="3Cls11"/>
      </w:pPr>
      <w:bookmarkStart w:id="500" w:name="_Ref393984800"/>
      <w:r w:rsidRPr="000C6CDB">
        <w:t>The Provider agrees to include its obligations in relation to this Cybersafety Policy in all Subcontracts it enters into in relation to the Services.</w:t>
      </w:r>
      <w:bookmarkEnd w:id="500"/>
    </w:p>
    <w:p w14:paraId="5D63B46F" w14:textId="77777777" w:rsidR="000C6CDB" w:rsidRPr="000C6CDB" w:rsidRDefault="000C6CDB" w:rsidP="00E9734A">
      <w:pPr>
        <w:pStyle w:val="1bSectionHeading"/>
        <w:rPr>
          <w:lang w:eastAsia="en-US"/>
        </w:rPr>
      </w:pPr>
      <w:bookmarkStart w:id="501" w:name="_Toc225840236"/>
      <w:bookmarkStart w:id="502" w:name="_Toc518567811"/>
      <w:r w:rsidRPr="000C6CDB">
        <w:rPr>
          <w:lang w:eastAsia="en-US"/>
        </w:rPr>
        <w:lastRenderedPageBreak/>
        <w:t>Section A3.2 – Property rights</w:t>
      </w:r>
      <w:bookmarkEnd w:id="501"/>
      <w:bookmarkEnd w:id="502"/>
    </w:p>
    <w:p w14:paraId="550DF7EA" w14:textId="77777777" w:rsidR="000C6CDB" w:rsidRPr="000C6CDB" w:rsidRDefault="000C6CDB" w:rsidP="00E9734A">
      <w:pPr>
        <w:pStyle w:val="2Clause1"/>
        <w:rPr>
          <w:lang w:eastAsia="en-US"/>
        </w:rPr>
      </w:pPr>
      <w:bookmarkStart w:id="503" w:name="_Ref126397787"/>
      <w:bookmarkStart w:id="504" w:name="_Toc127948869"/>
      <w:bookmarkStart w:id="505" w:name="_Toc202959456"/>
      <w:bookmarkStart w:id="506" w:name="_Toc225840237"/>
      <w:bookmarkStart w:id="507" w:name="_Toc393289750"/>
      <w:bookmarkStart w:id="508" w:name="_Ref395009379"/>
      <w:bookmarkStart w:id="509" w:name="_Ref395009383"/>
      <w:bookmarkStart w:id="510" w:name="_Toc415224880"/>
      <w:bookmarkStart w:id="511" w:name="_Toc457551153"/>
      <w:bookmarkStart w:id="512" w:name="_Toc518567812"/>
      <w:r w:rsidRPr="000C6CDB">
        <w:rPr>
          <w:lang w:eastAsia="en-US"/>
        </w:rPr>
        <w:t>Ownership of Intellectual Property</w:t>
      </w:r>
      <w:bookmarkEnd w:id="503"/>
      <w:bookmarkEnd w:id="504"/>
      <w:bookmarkEnd w:id="505"/>
      <w:bookmarkEnd w:id="506"/>
      <w:bookmarkEnd w:id="507"/>
      <w:r w:rsidRPr="000C6CDB">
        <w:rPr>
          <w:lang w:eastAsia="en-US"/>
        </w:rPr>
        <w:t xml:space="preserve"> Rights and Material</w:t>
      </w:r>
      <w:bookmarkEnd w:id="508"/>
      <w:bookmarkEnd w:id="509"/>
      <w:bookmarkEnd w:id="510"/>
      <w:bookmarkEnd w:id="511"/>
      <w:bookmarkEnd w:id="512"/>
    </w:p>
    <w:p w14:paraId="13ECB3F0" w14:textId="77777777" w:rsidR="000C6CDB" w:rsidRPr="000C6CDB" w:rsidRDefault="000C6CDB" w:rsidP="00E9734A">
      <w:pPr>
        <w:pStyle w:val="3Cls11"/>
      </w:pPr>
      <w:bookmarkStart w:id="513" w:name="_Ref395444016"/>
      <w:r w:rsidRPr="000C6CDB">
        <w:t>Subject to clause 34, as between the Department and the Provider (but without affecting the position between the Provider and a third party), the ownership of Intellectual Property Rights in, and the actual documents comprising:</w:t>
      </w:r>
      <w:bookmarkEnd w:id="513"/>
    </w:p>
    <w:p w14:paraId="7ABFAF30" w14:textId="77777777" w:rsidR="000C6CDB" w:rsidRPr="000C6CDB" w:rsidRDefault="000C6CDB" w:rsidP="00BA79E4">
      <w:pPr>
        <w:pStyle w:val="4Clsa"/>
      </w:pPr>
      <w:r w:rsidRPr="000C6CDB">
        <w:t>Commonwealth Material; and</w:t>
      </w:r>
    </w:p>
    <w:p w14:paraId="26B0BCB3" w14:textId="77777777" w:rsidR="000C6CDB" w:rsidRPr="000C6CDB" w:rsidRDefault="000C6CDB" w:rsidP="0095028C">
      <w:pPr>
        <w:pStyle w:val="4Clsa"/>
      </w:pPr>
      <w:r w:rsidRPr="000C6CDB">
        <w:t>Deed Material,</w:t>
      </w:r>
    </w:p>
    <w:p w14:paraId="6543E708" w14:textId="77777777" w:rsidR="000C6CDB" w:rsidRPr="000C6CDB" w:rsidRDefault="000C6CDB" w:rsidP="00E9734A">
      <w:pPr>
        <w:pStyle w:val="3b11following"/>
      </w:pPr>
      <w:r w:rsidRPr="000C6CDB">
        <w:t>vest at all times in the Department.</w:t>
      </w:r>
    </w:p>
    <w:p w14:paraId="79030D19" w14:textId="77777777" w:rsidR="000C6CDB" w:rsidRPr="000C6CDB" w:rsidRDefault="000C6CDB" w:rsidP="00E9734A">
      <w:pPr>
        <w:pStyle w:val="1cmid-heading"/>
        <w:rPr>
          <w:lang w:eastAsia="en-US"/>
        </w:rPr>
      </w:pPr>
      <w:r w:rsidRPr="000C6CDB">
        <w:rPr>
          <w:lang w:eastAsia="en-US"/>
        </w:rPr>
        <w:t xml:space="preserve">Dealing with Intellectual Property Rights </w:t>
      </w:r>
    </w:p>
    <w:p w14:paraId="051A6734" w14:textId="77777777" w:rsidR="000C6CDB" w:rsidRPr="000C6CDB" w:rsidRDefault="000C6CDB" w:rsidP="00E9734A">
      <w:pPr>
        <w:pStyle w:val="3Cls11"/>
      </w:pPr>
      <w:r w:rsidRPr="000C6CDB">
        <w:t xml:space="preserve">The Provider warrants that it: </w:t>
      </w:r>
    </w:p>
    <w:p w14:paraId="60F5F7C0" w14:textId="77777777" w:rsidR="000C6CDB" w:rsidRPr="000C6CDB" w:rsidRDefault="000C6CDB" w:rsidP="00BA79E4">
      <w:pPr>
        <w:pStyle w:val="4Clsa"/>
      </w:pPr>
      <w:r w:rsidRPr="000C6CDB">
        <w:t>is entitled, or will be entitled at the relevant time, to deal with the Intellectual Property Rights in Deed Material and the Existing Material in accordance with this clause 33 and clause 34, as relevant; and</w:t>
      </w:r>
    </w:p>
    <w:p w14:paraId="572E73FD" w14:textId="77777777" w:rsidR="000C6CDB" w:rsidRPr="000C6CDB" w:rsidRDefault="000C6CDB" w:rsidP="0095028C">
      <w:pPr>
        <w:pStyle w:val="4Clsa"/>
      </w:pPr>
      <w:r w:rsidRPr="000C6CDB">
        <w:t>has obtained valid, unconditional and irrevocable written consents from all owners of Intellectual Property Rights in, and all authors (including Subcontractors) involved in creating Deed Material and Existing Material so that the Department’s use of that Material in accordance with this clause 33 and clause 34, as relevant, will not infringe:</w:t>
      </w:r>
    </w:p>
    <w:p w14:paraId="2C2498B0" w14:textId="71DD8D63" w:rsidR="000C6CDB" w:rsidRPr="000C6CDB" w:rsidRDefault="000C6CDB" w:rsidP="0095028C">
      <w:pPr>
        <w:pStyle w:val="5aifollowing"/>
        <w:numPr>
          <w:ilvl w:val="3"/>
          <w:numId w:val="1"/>
        </w:numPr>
      </w:pPr>
      <w:r w:rsidRPr="000C6CDB">
        <w:t>the Intellectual Property Rights of any third party; or</w:t>
      </w:r>
    </w:p>
    <w:p w14:paraId="1302615F" w14:textId="3DDBEC54" w:rsidR="000C6CDB" w:rsidRPr="000C6CDB" w:rsidRDefault="000C6CDB" w:rsidP="007D07A1">
      <w:pPr>
        <w:pStyle w:val="5aifollowing"/>
        <w:numPr>
          <w:ilvl w:val="3"/>
          <w:numId w:val="1"/>
        </w:numPr>
      </w:pPr>
      <w:r w:rsidRPr="000C6CDB">
        <w:t>any author’s Moral Rights.</w:t>
      </w:r>
    </w:p>
    <w:p w14:paraId="5D5E2D49" w14:textId="77777777" w:rsidR="000C6CDB" w:rsidRPr="000C6CDB" w:rsidRDefault="000C6CDB" w:rsidP="00E9734A">
      <w:pPr>
        <w:pStyle w:val="3Cls11"/>
      </w:pPr>
      <w:r w:rsidRPr="000C6CDB">
        <w:t>The Provider must:</w:t>
      </w:r>
    </w:p>
    <w:p w14:paraId="00FC3712" w14:textId="77777777" w:rsidR="000C6CDB" w:rsidRPr="000C6CDB" w:rsidRDefault="000C6CDB" w:rsidP="00BA79E4">
      <w:pPr>
        <w:pStyle w:val="4Clsa"/>
      </w:pPr>
      <w:r w:rsidRPr="000C6CDB">
        <w:t xml:space="preserve">if requested by the Department to do so, create, sign, execute or otherwise deal with any document that may be necessary or desirable to give effect to clause 33.1; </w:t>
      </w:r>
    </w:p>
    <w:p w14:paraId="66D95014" w14:textId="77777777" w:rsidR="000C6CDB" w:rsidRPr="000C6CDB" w:rsidRDefault="000C6CDB" w:rsidP="0095028C">
      <w:pPr>
        <w:pStyle w:val="4Clsa"/>
      </w:pPr>
      <w:r w:rsidRPr="000C6CDB">
        <w:t>not deal with the Intellectual Property Rights in the Deed Material, except as expressly provided for in this Deed; and</w:t>
      </w:r>
    </w:p>
    <w:p w14:paraId="39E2055B" w14:textId="77777777" w:rsidR="000C6CDB" w:rsidRPr="000C6CDB" w:rsidRDefault="000C6CDB" w:rsidP="0095028C">
      <w:pPr>
        <w:pStyle w:val="4Clsa"/>
      </w:pPr>
      <w:r w:rsidRPr="000C6CDB">
        <w:t>deliver all Deed Material to the Department at the Completion Date, unless otherwise Notified by the Department.</w:t>
      </w:r>
    </w:p>
    <w:p w14:paraId="2EF43D31" w14:textId="77777777" w:rsidR="000C6CDB" w:rsidRPr="000C6CDB" w:rsidRDefault="000C6CDB" w:rsidP="00E9734A">
      <w:pPr>
        <w:pStyle w:val="3Cls11"/>
      </w:pPr>
      <w:r w:rsidRPr="000C6CDB">
        <w:t xml:space="preserve">For the purposes of this clause 33, ‘infringe’ includes unauthorised acts that would, but for the operation of section 163 of the </w:t>
      </w:r>
      <w:r w:rsidRPr="000C6CDB">
        <w:rPr>
          <w:i/>
        </w:rPr>
        <w:t>Patents Act 1990</w:t>
      </w:r>
      <w:r w:rsidRPr="000C6CDB">
        <w:t xml:space="preserve"> (Cth), section 96 of the </w:t>
      </w:r>
      <w:r w:rsidRPr="000C6CDB">
        <w:rPr>
          <w:i/>
        </w:rPr>
        <w:t>Designs Act 2003</w:t>
      </w:r>
      <w:r w:rsidRPr="000C6CDB">
        <w:t xml:space="preserve"> (Cth), section 183 of the </w:t>
      </w:r>
      <w:r w:rsidRPr="000C6CDB">
        <w:rPr>
          <w:i/>
        </w:rPr>
        <w:t>Copyright Act 1968</w:t>
      </w:r>
      <w:r w:rsidRPr="000C6CDB">
        <w:t xml:space="preserve"> (Cth), and section 25 of the </w:t>
      </w:r>
      <w:r w:rsidRPr="000C6CDB">
        <w:rPr>
          <w:i/>
        </w:rPr>
        <w:t>Circuits Layout Act 1989</w:t>
      </w:r>
      <w:r w:rsidRPr="000C6CDB">
        <w:t xml:space="preserve"> (Cth), constitute an infringement.</w:t>
      </w:r>
      <w:bookmarkStart w:id="514" w:name="_Ref126402116"/>
      <w:bookmarkStart w:id="515" w:name="_Toc127948870"/>
      <w:bookmarkStart w:id="516" w:name="_Toc113962672"/>
      <w:bookmarkStart w:id="517" w:name="_Toc127960640"/>
      <w:bookmarkStart w:id="518" w:name="_Toc128123971"/>
      <w:r w:rsidRPr="000C6CDB">
        <w:t xml:space="preserve"> </w:t>
      </w:r>
      <w:bookmarkEnd w:id="514"/>
      <w:bookmarkEnd w:id="515"/>
      <w:bookmarkEnd w:id="516"/>
      <w:bookmarkEnd w:id="517"/>
      <w:bookmarkEnd w:id="518"/>
    </w:p>
    <w:p w14:paraId="6ADC3F10" w14:textId="77777777" w:rsidR="000C6CDB" w:rsidRPr="000C6CDB" w:rsidRDefault="000C6CDB" w:rsidP="00E9734A">
      <w:pPr>
        <w:pStyle w:val="2Clause1"/>
        <w:rPr>
          <w:lang w:eastAsia="en-US"/>
        </w:rPr>
      </w:pPr>
      <w:bookmarkStart w:id="519" w:name="_Toc202959457"/>
      <w:bookmarkStart w:id="520" w:name="_Toc225840238"/>
      <w:bookmarkStart w:id="521" w:name="_Toc393289751"/>
      <w:bookmarkStart w:id="522" w:name="_Ref393789968"/>
      <w:bookmarkStart w:id="523" w:name="_Ref393790168"/>
      <w:bookmarkStart w:id="524" w:name="_Ref395021281"/>
      <w:bookmarkStart w:id="525" w:name="_Ref395443764"/>
      <w:bookmarkStart w:id="526" w:name="_Ref414612660"/>
      <w:bookmarkStart w:id="527" w:name="_Ref414630310"/>
      <w:bookmarkStart w:id="528" w:name="_Ref414630333"/>
      <w:bookmarkStart w:id="529" w:name="_Ref414630389"/>
      <w:bookmarkStart w:id="530" w:name="_Toc415224881"/>
      <w:bookmarkStart w:id="531" w:name="_Toc457551154"/>
      <w:bookmarkStart w:id="532" w:name="_Toc518567813"/>
      <w:r w:rsidRPr="000C6CDB">
        <w:rPr>
          <w:lang w:eastAsia="en-US"/>
        </w:rPr>
        <w:t>Licensing of Intellectual Property Rights</w:t>
      </w:r>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p>
    <w:p w14:paraId="1E6C46D8" w14:textId="77777777" w:rsidR="000C6CDB" w:rsidRPr="000C6CDB" w:rsidRDefault="000C6CDB" w:rsidP="00E9734A">
      <w:pPr>
        <w:pStyle w:val="1cmid-heading"/>
        <w:rPr>
          <w:lang w:eastAsia="en-US"/>
        </w:rPr>
      </w:pPr>
      <w:r w:rsidRPr="000C6CDB">
        <w:rPr>
          <w:lang w:eastAsia="en-US"/>
        </w:rPr>
        <w:t>Licence of Commonwealth Material and Deed Material</w:t>
      </w:r>
    </w:p>
    <w:p w14:paraId="3AE69407" w14:textId="77777777" w:rsidR="000C6CDB" w:rsidRPr="000C6CDB" w:rsidRDefault="000C6CDB" w:rsidP="00E9734A">
      <w:pPr>
        <w:pStyle w:val="3Cls11"/>
      </w:pPr>
      <w:bookmarkStart w:id="533" w:name="_Ref126397899"/>
      <w:r w:rsidRPr="000C6CDB">
        <w:t>The Department grants the Provider a licence to use, copy and reproduce Commonwealth Material and Deed Material, but only for the purposes of this Deed and in accordance with any conditions or restrictions Notified by the Department to the Provider.</w:t>
      </w:r>
      <w:bookmarkEnd w:id="533"/>
    </w:p>
    <w:p w14:paraId="3AC995ED" w14:textId="77777777" w:rsidR="000C6CDB" w:rsidRPr="000C6CDB" w:rsidRDefault="000C6CDB" w:rsidP="00E9734A">
      <w:pPr>
        <w:pStyle w:val="3Cls11"/>
      </w:pPr>
      <w:r w:rsidRPr="000C6CDB">
        <w:t>The licence in clause 34.1 is revocable on 10 Business Days’ Notice by the Department, and expires on the Completion Date.</w:t>
      </w:r>
    </w:p>
    <w:p w14:paraId="62898694" w14:textId="77777777" w:rsidR="000C6CDB" w:rsidRPr="000C6CDB" w:rsidRDefault="000C6CDB" w:rsidP="00E9734A">
      <w:pPr>
        <w:pStyle w:val="3Cls11"/>
      </w:pPr>
      <w:r w:rsidRPr="000C6CDB">
        <w:lastRenderedPageBreak/>
        <w:t xml:space="preserve">If the Department specifies in the Records Management Instructions that Intellectual Property Rights in some Deed Material vests in the Provider, the Provider grants the Department a permanent, irrevocable, free, world-wide, non-exclusive licence (including a right of sublicense) to use, reproduce, communicate, adapt and exploit the Intellectual Property Rights in Deed Material for any purpose as required by the Department. </w:t>
      </w:r>
    </w:p>
    <w:p w14:paraId="50FCC1AB" w14:textId="77777777" w:rsidR="000C6CDB" w:rsidRPr="000C6CDB" w:rsidRDefault="000C6CDB" w:rsidP="00E9734A">
      <w:pPr>
        <w:pStyle w:val="3Cls11"/>
      </w:pPr>
      <w:r w:rsidRPr="000C6CDB">
        <w:t>The Provider must not do anything that would prejudice the Department’s right title and interest in Commonwealth Material or Deed Material.</w:t>
      </w:r>
    </w:p>
    <w:p w14:paraId="0B9E982A" w14:textId="77777777" w:rsidR="000C6CDB" w:rsidRPr="000C6CDB" w:rsidRDefault="000C6CDB" w:rsidP="00E9734A">
      <w:pPr>
        <w:pStyle w:val="1cmid-heading"/>
        <w:rPr>
          <w:lang w:eastAsia="en-US"/>
        </w:rPr>
      </w:pPr>
      <w:r w:rsidRPr="000C6CDB">
        <w:rPr>
          <w:lang w:eastAsia="en-US"/>
        </w:rPr>
        <w:t xml:space="preserve">Licence of Existing Material </w:t>
      </w:r>
    </w:p>
    <w:p w14:paraId="5E402AF8" w14:textId="77777777" w:rsidR="000C6CDB" w:rsidRPr="000C6CDB" w:rsidRDefault="000C6CDB" w:rsidP="00E9734A">
      <w:pPr>
        <w:pStyle w:val="3Cls11"/>
      </w:pPr>
      <w:r w:rsidRPr="000C6CDB">
        <w:t xml:space="preserve">This Deed does not affect the ownership of any Intellectual Property Rights in any Existing Material. The Provider, however, grants to the Department or must arrange for the grant to the Department of a permanent, irrevocable, free, world-wide, non-exclusive licence (including a right of sublicense) to use, reproduce, communicate, adapt and exploit the Intellectual Property Rights in Existing Material for any purpose as required by the Department. </w:t>
      </w:r>
    </w:p>
    <w:p w14:paraId="5EBD5045" w14:textId="77777777" w:rsidR="000C6CDB" w:rsidRPr="000C6CDB" w:rsidRDefault="000C6CDB" w:rsidP="00E9734A">
      <w:pPr>
        <w:pStyle w:val="3Cls11"/>
      </w:pPr>
      <w:r w:rsidRPr="000C6CDB">
        <w:t>If requested by the Department to do so, the Provider must create, sign, execute or otherwise deal with any document that may be necessary or desirable to give effect to this clause 34.</w:t>
      </w:r>
    </w:p>
    <w:p w14:paraId="1FBD61A7" w14:textId="77777777" w:rsidR="000C6CDB" w:rsidRPr="000C6CDB" w:rsidRDefault="000C6CDB" w:rsidP="00E9734A">
      <w:pPr>
        <w:pStyle w:val="1cmid-heading"/>
        <w:rPr>
          <w:lang w:eastAsia="en-US"/>
        </w:rPr>
      </w:pPr>
      <w:r w:rsidRPr="000C6CDB">
        <w:rPr>
          <w:lang w:eastAsia="en-US"/>
        </w:rPr>
        <w:t>Commonwealth Coat of Arms</w:t>
      </w:r>
    </w:p>
    <w:p w14:paraId="3F57FD70" w14:textId="77777777" w:rsidR="000C6CDB" w:rsidRPr="000C6CDB" w:rsidRDefault="000C6CDB" w:rsidP="00E9734A">
      <w:pPr>
        <w:pStyle w:val="3Cls11"/>
        <w:rPr>
          <w:b/>
        </w:rPr>
      </w:pPr>
      <w:r w:rsidRPr="000C6CDB">
        <w:t xml:space="preserve">The Provider must not use the Commonwealth Coat of Arms for the purposes of this Deed or otherwise, except as authorised in accordance with the </w:t>
      </w:r>
      <w:hyperlink r:id="rId14" w:history="1">
        <w:r w:rsidRPr="00705346">
          <w:rPr>
            <w:rStyle w:val="Hyperlink"/>
          </w:rPr>
          <w:t>Use of the Commonwealth Coat of Arms General Guidelines</w:t>
        </w:r>
      </w:hyperlink>
      <w:r w:rsidR="00705346">
        <w:t>.</w:t>
      </w:r>
    </w:p>
    <w:p w14:paraId="2DA28D40" w14:textId="77777777" w:rsidR="000C6CDB" w:rsidRPr="000C6CDB" w:rsidRDefault="000C6CDB" w:rsidP="00E9734A">
      <w:pPr>
        <w:pStyle w:val="1bSectionHeading"/>
        <w:rPr>
          <w:lang w:eastAsia="en-US"/>
        </w:rPr>
      </w:pPr>
      <w:bookmarkStart w:id="534" w:name="_Toc225840240"/>
      <w:bookmarkStart w:id="535" w:name="_Toc518567814"/>
      <w:r w:rsidRPr="000C6CDB">
        <w:rPr>
          <w:lang w:eastAsia="en-US"/>
        </w:rPr>
        <w:t>Section A3.3 – Control of information</w:t>
      </w:r>
      <w:bookmarkEnd w:id="534"/>
      <w:bookmarkEnd w:id="535"/>
      <w:r w:rsidRPr="000C6CDB">
        <w:rPr>
          <w:lang w:eastAsia="en-US"/>
        </w:rPr>
        <w:t xml:space="preserve"> </w:t>
      </w:r>
    </w:p>
    <w:p w14:paraId="5011A8BD" w14:textId="77777777" w:rsidR="000C6CDB" w:rsidRPr="000C6CDB" w:rsidRDefault="000C6CDB" w:rsidP="00E9734A">
      <w:pPr>
        <w:pStyle w:val="2Clause1"/>
        <w:rPr>
          <w:lang w:eastAsia="en-US"/>
        </w:rPr>
      </w:pPr>
      <w:bookmarkStart w:id="536" w:name="_Ref126398348"/>
      <w:bookmarkStart w:id="537" w:name="_Ref126398857"/>
      <w:bookmarkStart w:id="538" w:name="_Toc127948873"/>
      <w:bookmarkStart w:id="539" w:name="_Toc202959459"/>
      <w:bookmarkStart w:id="540" w:name="_Toc225840241"/>
      <w:bookmarkStart w:id="541" w:name="_Toc393289753"/>
      <w:bookmarkStart w:id="542" w:name="_Toc415224882"/>
      <w:bookmarkStart w:id="543" w:name="_Toc457551155"/>
      <w:bookmarkStart w:id="544" w:name="_Toc518567815"/>
      <w:r w:rsidRPr="000C6CDB">
        <w:rPr>
          <w:lang w:eastAsia="en-US"/>
        </w:rPr>
        <w:t>Personal and Protected Information</w:t>
      </w:r>
      <w:bookmarkEnd w:id="536"/>
      <w:bookmarkEnd w:id="537"/>
      <w:bookmarkEnd w:id="538"/>
      <w:bookmarkEnd w:id="539"/>
      <w:bookmarkEnd w:id="540"/>
      <w:bookmarkEnd w:id="541"/>
      <w:bookmarkEnd w:id="542"/>
      <w:bookmarkEnd w:id="543"/>
      <w:bookmarkEnd w:id="544"/>
    </w:p>
    <w:p w14:paraId="5083485B" w14:textId="271EFE51" w:rsidR="000C6CDB" w:rsidRPr="000C6CDB" w:rsidRDefault="000C6CDB" w:rsidP="00E9734A">
      <w:pPr>
        <w:pStyle w:val="3Cls11"/>
      </w:pPr>
      <w:bookmarkStart w:id="545" w:name="_Ref396203927"/>
      <w:bookmarkStart w:id="546" w:name="_Ref414630407"/>
      <w:r w:rsidRPr="000C6CDB">
        <w:t>Clauses 35.1 to 35.3 apply only where the Provider deals with Personal Information for the purpose of conducting the Services under this Deed,</w:t>
      </w:r>
      <w:bookmarkEnd w:id="545"/>
      <w:r w:rsidRPr="000C6CDB">
        <w:t xml:space="preserve"> </w:t>
      </w:r>
      <w:bookmarkStart w:id="547" w:name="_Ref396204163"/>
      <w:r w:rsidRPr="000C6CDB">
        <w:t>and the terms ‘agency’, ‘APP Code’, ‘contracted service provider’,</w:t>
      </w:r>
      <w:r w:rsidR="00492DF4">
        <w:t xml:space="preserve"> ‘eligible data breach’,</w:t>
      </w:r>
      <w:r w:rsidRPr="000C6CDB">
        <w:t xml:space="preserve"> ‘organisation’, ‘sensitive information’ and ‘Australian Privacy Principle’ (</w:t>
      </w:r>
      <w:r w:rsidRPr="000C6CDB">
        <w:rPr>
          <w:b/>
        </w:rPr>
        <w:t>APP</w:t>
      </w:r>
      <w:r w:rsidRPr="000C6CDB">
        <w:t>) have the same meaning as they have in section 6 of the Privacy Act, and ‘subcontract’ and other grammatical forms of that word have the meaning given in section 95B(4) of the Privacy Act.</w:t>
      </w:r>
      <w:bookmarkEnd w:id="546"/>
      <w:bookmarkEnd w:id="547"/>
      <w:r w:rsidRPr="000C6CDB">
        <w:t xml:space="preserve"> </w:t>
      </w:r>
    </w:p>
    <w:p w14:paraId="577BA1E6" w14:textId="77777777" w:rsidR="000C6CDB" w:rsidRPr="000C6CDB" w:rsidRDefault="000C6CDB" w:rsidP="00E9734A">
      <w:pPr>
        <w:pStyle w:val="3Cls11"/>
      </w:pPr>
      <w:r w:rsidRPr="000C6CDB">
        <w:t>The Provider acknowledges that it is a contracted service provider and agrees, in respect of the conduct of the Services under this Deed:</w:t>
      </w:r>
    </w:p>
    <w:p w14:paraId="3CFEE266" w14:textId="77777777" w:rsidR="000C6CDB" w:rsidRPr="000C6CDB" w:rsidRDefault="000C6CDB" w:rsidP="00BA79E4">
      <w:pPr>
        <w:pStyle w:val="4Clsa"/>
      </w:pPr>
      <w:r w:rsidRPr="000C6CDB">
        <w:t>to use or disclose Personal Information, including sensitive information, obtained in the course of conducting the Services (‘relevant Personal Information’), only for the purposes of this Deed or where otherwise permitted under the Privacy Act;</w:t>
      </w:r>
    </w:p>
    <w:p w14:paraId="194047D6" w14:textId="77777777" w:rsidR="000C6CDB" w:rsidRPr="000C6CDB" w:rsidRDefault="000C6CDB" w:rsidP="0095028C">
      <w:pPr>
        <w:pStyle w:val="4Clsa"/>
      </w:pPr>
      <w:r w:rsidRPr="000C6CDB">
        <w:t>except where this clause expressly requires the Provider to comply with an APP that applies only to an organisation, to carry out and discharge the obligations contained in the APPs as if it were an agency;</w:t>
      </w:r>
    </w:p>
    <w:p w14:paraId="3CAEE2CE" w14:textId="77777777" w:rsidR="00492DF4" w:rsidRDefault="000C6CDB" w:rsidP="0095028C">
      <w:pPr>
        <w:pStyle w:val="4Clsa"/>
      </w:pPr>
      <w:r w:rsidRPr="000C6CDB">
        <w:t>not to do any act or engage in any practice that if done or engaged in by an agency, or where relevant, an organisation, would be a breach of an APP</w:t>
      </w:r>
      <w:r w:rsidR="00492DF4">
        <w:t xml:space="preserve"> or contrary to the Privacy Act</w:t>
      </w:r>
      <w:r w:rsidRPr="000C6CDB">
        <w:t>;</w:t>
      </w:r>
    </w:p>
    <w:p w14:paraId="52109BFB" w14:textId="3C32E712" w:rsidR="000C6CDB" w:rsidRPr="000C6CDB" w:rsidRDefault="00492DF4" w:rsidP="0095028C">
      <w:pPr>
        <w:pStyle w:val="4Clsa"/>
      </w:pPr>
      <w:r>
        <w:t>to co-operate with reasonable demands or inquiries made by the Australian Information Commissioner or the Department in relation to the management of Personal Information;</w:t>
      </w:r>
      <w:r w:rsidR="000C6CDB" w:rsidRPr="000C6CDB">
        <w:t xml:space="preserve"> </w:t>
      </w:r>
    </w:p>
    <w:p w14:paraId="623CD1B6" w14:textId="77777777" w:rsidR="000C6CDB" w:rsidRPr="000C6CDB" w:rsidRDefault="000C6CDB" w:rsidP="007D07A1">
      <w:pPr>
        <w:pStyle w:val="4Clsa"/>
      </w:pPr>
      <w:r w:rsidRPr="000C6CDB">
        <w:t>to notify individuals whose Personal Information it holds, that:</w:t>
      </w:r>
    </w:p>
    <w:p w14:paraId="524611AD" w14:textId="53E676FF" w:rsidR="000C6CDB" w:rsidRPr="000C6CDB" w:rsidRDefault="000C6CDB" w:rsidP="007D07A1">
      <w:pPr>
        <w:pStyle w:val="5aifollowing"/>
        <w:numPr>
          <w:ilvl w:val="3"/>
          <w:numId w:val="1"/>
        </w:numPr>
      </w:pPr>
      <w:r w:rsidRPr="000C6CDB">
        <w:lastRenderedPageBreak/>
        <w:t xml:space="preserve">complaints about its acts or practices may be investigated by the </w:t>
      </w:r>
      <w:r w:rsidR="00492DF4">
        <w:t xml:space="preserve">Australian Information </w:t>
      </w:r>
      <w:r w:rsidRPr="000C6CDB">
        <w:t>Commissioner who has power to award compensation against the Provider in appropriate circumstances;</w:t>
      </w:r>
      <w:r w:rsidRPr="00B45DF7">
        <w:rPr>
          <w:color w:val="76923C" w:themeColor="accent3" w:themeShade="BF"/>
        </w:rPr>
        <w:t xml:space="preserve"> </w:t>
      </w:r>
      <w:r w:rsidRPr="000C6CDB">
        <w:t>and</w:t>
      </w:r>
    </w:p>
    <w:p w14:paraId="6520FC87" w14:textId="3751162C" w:rsidR="000C6CDB" w:rsidRPr="000C6CDB" w:rsidRDefault="000C6CDB" w:rsidP="00070E54">
      <w:pPr>
        <w:pStyle w:val="5aifollowing"/>
        <w:numPr>
          <w:ilvl w:val="3"/>
          <w:numId w:val="1"/>
        </w:numPr>
      </w:pPr>
      <w:r w:rsidRPr="000C6CDB">
        <w:t>their Personal Information may be disclosed and passed on to the Department and to other persons in relation to providing the Services;</w:t>
      </w:r>
    </w:p>
    <w:p w14:paraId="3D84A959" w14:textId="77777777" w:rsidR="000C6CDB" w:rsidRPr="000C6CDB" w:rsidRDefault="000C6CDB">
      <w:pPr>
        <w:pStyle w:val="4Clsa"/>
      </w:pPr>
      <w:bookmarkStart w:id="548" w:name="_Ref393981348"/>
      <w:r w:rsidRPr="000C6CDB">
        <w:t>unless expressly authorised or required under this Deed, not engage in any act or practice that would breach:</w:t>
      </w:r>
      <w:bookmarkEnd w:id="548"/>
    </w:p>
    <w:p w14:paraId="2561A129" w14:textId="28B9229F" w:rsidR="000C6CDB" w:rsidRPr="000C6CDB" w:rsidRDefault="000C6CDB" w:rsidP="00B45DF7">
      <w:pPr>
        <w:pStyle w:val="5aifollowing"/>
        <w:numPr>
          <w:ilvl w:val="3"/>
          <w:numId w:val="1"/>
        </w:numPr>
      </w:pPr>
      <w:r w:rsidRPr="000C6CDB">
        <w:t>APP 7 (direct marketing);</w:t>
      </w:r>
    </w:p>
    <w:p w14:paraId="2D7075F7" w14:textId="2E76172B" w:rsidR="000C6CDB" w:rsidRPr="000C6CDB" w:rsidRDefault="000C6CDB" w:rsidP="00B45DF7">
      <w:pPr>
        <w:pStyle w:val="5aifollowing"/>
        <w:numPr>
          <w:ilvl w:val="3"/>
          <w:numId w:val="1"/>
        </w:numPr>
      </w:pPr>
      <w:r w:rsidRPr="000C6CDB">
        <w:t>APP 9 (adoption, use or disclosure of government related identifiers); or</w:t>
      </w:r>
    </w:p>
    <w:p w14:paraId="4E6A56ED" w14:textId="58535A10" w:rsidR="000C6CDB" w:rsidRPr="000C6CDB" w:rsidRDefault="000C6CDB" w:rsidP="00B45DF7">
      <w:pPr>
        <w:pStyle w:val="5aifollowing"/>
        <w:numPr>
          <w:ilvl w:val="3"/>
          <w:numId w:val="1"/>
        </w:numPr>
      </w:pPr>
      <w:r w:rsidRPr="000C6CDB">
        <w:t>any registered APP code that is applicable to the Provider;</w:t>
      </w:r>
    </w:p>
    <w:p w14:paraId="6095A5E7" w14:textId="77777777" w:rsidR="000C6CDB" w:rsidRPr="000C6CDB" w:rsidRDefault="000C6CDB">
      <w:pPr>
        <w:pStyle w:val="4Clsa"/>
      </w:pPr>
      <w:r w:rsidRPr="000C6CDB">
        <w:t>to comply with any request under section 95C of the Privacy Act;</w:t>
      </w:r>
    </w:p>
    <w:p w14:paraId="680A66A8" w14:textId="7DF2B128" w:rsidR="000C6CDB" w:rsidRPr="000C6CDB" w:rsidRDefault="000C6CDB">
      <w:pPr>
        <w:pStyle w:val="4Clsa"/>
      </w:pPr>
      <w:r w:rsidRPr="000C6CDB">
        <w:t xml:space="preserve">to comply with any directions, guidelines, determinations, rules or recommendations of the </w:t>
      </w:r>
      <w:r w:rsidR="00492DF4">
        <w:t xml:space="preserve">Australian Information </w:t>
      </w:r>
      <w:r w:rsidRPr="000C6CDB">
        <w:t xml:space="preserve">Commissioner to the extent that they are consistent with the requirements of this clause 35; </w:t>
      </w:r>
    </w:p>
    <w:p w14:paraId="72112FC4" w14:textId="77777777" w:rsidR="000C6CDB" w:rsidRPr="000C6CDB" w:rsidRDefault="000C6CDB">
      <w:pPr>
        <w:pStyle w:val="4Clsa"/>
      </w:pPr>
      <w:bookmarkStart w:id="549" w:name="_Ref395179473"/>
      <w:r w:rsidRPr="000C6CDB">
        <w:t>not to transfer relevant Personal Information outside of Australia, or to allow parties outside Australia to have access to it, without the prior written approval of the Department;</w:t>
      </w:r>
      <w:bookmarkEnd w:id="549"/>
    </w:p>
    <w:p w14:paraId="18627242" w14:textId="628337F3" w:rsidR="000C6CDB" w:rsidRPr="000C6CDB" w:rsidRDefault="000C6CDB">
      <w:pPr>
        <w:pStyle w:val="4Clsa"/>
      </w:pPr>
      <w:r w:rsidRPr="000C6CDB">
        <w:t xml:space="preserve">to its name being published in reports by the </w:t>
      </w:r>
      <w:r w:rsidR="00492DF4">
        <w:t xml:space="preserve">Australian Information </w:t>
      </w:r>
      <w:r w:rsidRPr="000C6CDB">
        <w:t>Commissioner;</w:t>
      </w:r>
    </w:p>
    <w:p w14:paraId="13C611CA" w14:textId="77777777" w:rsidR="000C6CDB" w:rsidRPr="000C6CDB" w:rsidRDefault="000C6CDB">
      <w:pPr>
        <w:pStyle w:val="4Clsa"/>
      </w:pPr>
      <w:r w:rsidRPr="000C6CDB">
        <w:t>if the Provider suspends or terminates Personnel:</w:t>
      </w:r>
    </w:p>
    <w:p w14:paraId="30A5349F" w14:textId="6B7BD5FF" w:rsidR="000C6CDB" w:rsidRPr="000C6CDB" w:rsidRDefault="000C6CDB" w:rsidP="00B45DF7">
      <w:pPr>
        <w:pStyle w:val="5aifollowing"/>
        <w:numPr>
          <w:ilvl w:val="3"/>
          <w:numId w:val="1"/>
        </w:numPr>
      </w:pPr>
      <w:r w:rsidRPr="000C6CDB">
        <w:t xml:space="preserve">to remove any access that the Personnel have to any </w:t>
      </w:r>
      <w:r w:rsidRPr="00B45DF7">
        <w:rPr>
          <w:rFonts w:asciiTheme="minorHAnsi" w:hAnsiTheme="minorHAnsi" w:cstheme="minorHAnsi"/>
        </w:rPr>
        <w:t xml:space="preserve">relevant </w:t>
      </w:r>
      <w:r w:rsidRPr="000C6CDB">
        <w:t xml:space="preserve">Personal Information; </w:t>
      </w:r>
    </w:p>
    <w:p w14:paraId="4CE0811E" w14:textId="7DD4ECEE" w:rsidR="000C6CDB" w:rsidRPr="000C6CDB" w:rsidRDefault="000C6CDB" w:rsidP="00B45DF7">
      <w:pPr>
        <w:pStyle w:val="5aifollowing"/>
        <w:numPr>
          <w:ilvl w:val="3"/>
          <w:numId w:val="1"/>
        </w:numPr>
      </w:pPr>
      <w:r w:rsidRPr="000C6CDB">
        <w:t xml:space="preserve">to require that the Personnel return to the Provider or the Department any </w:t>
      </w:r>
      <w:r w:rsidRPr="00B45DF7">
        <w:rPr>
          <w:rFonts w:asciiTheme="minorHAnsi" w:hAnsiTheme="minorHAnsi" w:cstheme="minorHAnsi"/>
        </w:rPr>
        <w:t xml:space="preserve">relevant </w:t>
      </w:r>
      <w:r w:rsidRPr="000C6CDB">
        <w:t>Personal Information held in the Personnel’s possession; and</w:t>
      </w:r>
    </w:p>
    <w:p w14:paraId="5BC62F11" w14:textId="161C1118" w:rsidR="000C6CDB" w:rsidRPr="00B45DF7" w:rsidRDefault="000C6CDB" w:rsidP="00B45DF7">
      <w:pPr>
        <w:pStyle w:val="5aifollowing"/>
        <w:numPr>
          <w:ilvl w:val="3"/>
          <w:numId w:val="1"/>
        </w:numPr>
      </w:pPr>
      <w:r w:rsidRPr="000C6CDB">
        <w:t>it must remind the Personnel of their relevant obligations under this Deed; and</w:t>
      </w:r>
    </w:p>
    <w:p w14:paraId="5D0890D7" w14:textId="77777777" w:rsidR="000C6CDB" w:rsidRPr="000C6CDB" w:rsidRDefault="000C6CDB">
      <w:pPr>
        <w:pStyle w:val="4Clsa"/>
      </w:pPr>
      <w:r w:rsidRPr="000C6CDB">
        <w:t>to ensure that any of its Personnel who are required to deal with relevant Personal Information:</w:t>
      </w:r>
    </w:p>
    <w:p w14:paraId="2CA97700" w14:textId="0C8FB3D3" w:rsidR="000C6CDB" w:rsidRPr="000C6CDB" w:rsidRDefault="000C6CDB" w:rsidP="00B45DF7">
      <w:pPr>
        <w:pStyle w:val="5aifollowing"/>
        <w:numPr>
          <w:ilvl w:val="3"/>
          <w:numId w:val="1"/>
        </w:numPr>
      </w:pPr>
      <w:r w:rsidRPr="000C6CDB">
        <w:t xml:space="preserve">where required by the Department, undertake in writing to comply with the APPs (or a registered APP code, where applicable); and </w:t>
      </w:r>
    </w:p>
    <w:p w14:paraId="7C470E3E" w14:textId="48B4FCDB" w:rsidR="000C6CDB" w:rsidRPr="000C6CDB" w:rsidRDefault="000C6CDB" w:rsidP="00B45DF7">
      <w:pPr>
        <w:pStyle w:val="5aifollowing"/>
        <w:numPr>
          <w:ilvl w:val="3"/>
          <w:numId w:val="1"/>
        </w:numPr>
      </w:pPr>
      <w:r w:rsidRPr="000C6CDB">
        <w:t>are made aware of their obligations in this clause 35, including to undertake in writing to comply with the APPs (or a registered APP code, where applicable).</w:t>
      </w:r>
    </w:p>
    <w:p w14:paraId="4CFA5928" w14:textId="77777777" w:rsidR="000C6CDB" w:rsidRPr="000C6CDB" w:rsidRDefault="000C6CDB" w:rsidP="00E9734A">
      <w:pPr>
        <w:pStyle w:val="3Cls11"/>
      </w:pPr>
      <w:bookmarkStart w:id="550" w:name="_Ref396203947"/>
      <w:r w:rsidRPr="000C6CDB">
        <w:t>The Provider must immediately Notify the Department if it becomes aware:</w:t>
      </w:r>
      <w:bookmarkEnd w:id="550"/>
    </w:p>
    <w:p w14:paraId="3B3B3E74" w14:textId="77777777" w:rsidR="000C6CDB" w:rsidRPr="000C6CDB" w:rsidRDefault="000C6CDB" w:rsidP="00BA79E4">
      <w:pPr>
        <w:pStyle w:val="4Clsa"/>
      </w:pPr>
      <w:r w:rsidRPr="000C6CDB">
        <w:t>of a breach or possible breach of any of the obligations contained in, or referred to in, this clause 35 by any Personnel or Subcontractor;</w:t>
      </w:r>
    </w:p>
    <w:p w14:paraId="6AD7C9B2" w14:textId="77777777" w:rsidR="000C6CDB" w:rsidRPr="000C6CDB" w:rsidRDefault="000C6CDB" w:rsidP="0095028C">
      <w:pPr>
        <w:pStyle w:val="4Clsa"/>
      </w:pPr>
      <w:r w:rsidRPr="000C6CDB">
        <w:t>that a disclosure of Personal Information may be required by law; or</w:t>
      </w:r>
    </w:p>
    <w:p w14:paraId="73619E88" w14:textId="335EFF2B" w:rsidR="000C6CDB" w:rsidRDefault="000C6CDB" w:rsidP="0095028C">
      <w:pPr>
        <w:pStyle w:val="4Clsa"/>
      </w:pPr>
      <w:r w:rsidRPr="000C6CDB">
        <w:t xml:space="preserve">of an approach to the Provider by the </w:t>
      </w:r>
      <w:r w:rsidR="00492DF4">
        <w:t xml:space="preserve">Australian Information </w:t>
      </w:r>
      <w:r w:rsidRPr="000C6CDB">
        <w:t>Commissioner or by a</w:t>
      </w:r>
      <w:r w:rsidR="00492DF4">
        <w:t>n individual</w:t>
      </w:r>
      <w:r w:rsidR="00A341FD">
        <w:t xml:space="preserve"> </w:t>
      </w:r>
      <w:r w:rsidRPr="000C6CDB">
        <w:t>claiming that their privacy has been interfered with.</w:t>
      </w:r>
    </w:p>
    <w:p w14:paraId="710D9AEB" w14:textId="0205A472" w:rsidR="00492DF4" w:rsidRDefault="00492DF4" w:rsidP="00492DF4">
      <w:pPr>
        <w:pStyle w:val="1cmid-heading"/>
      </w:pPr>
      <w:r>
        <w:t>Notifiable data breaches</w:t>
      </w:r>
    </w:p>
    <w:p w14:paraId="2D825C97" w14:textId="76B727E0" w:rsidR="00492DF4" w:rsidRDefault="00492DF4" w:rsidP="00492DF4">
      <w:pPr>
        <w:pStyle w:val="3Cls11"/>
      </w:pPr>
      <w:r>
        <w:t>Where one party Notifies the other party that an eligible data breach in relation to Personal Information received, created or held by the Provider in the course of conducting the Services has or may have occurred, the Provider must:</w:t>
      </w:r>
    </w:p>
    <w:p w14:paraId="6B81B1DC" w14:textId="437A3A37" w:rsidR="00492DF4" w:rsidRDefault="00492DF4" w:rsidP="00492DF4">
      <w:pPr>
        <w:pStyle w:val="4Clsa"/>
      </w:pPr>
      <w:r>
        <w:t>carry out an assessment in accordance with the Privacy Act;</w:t>
      </w:r>
    </w:p>
    <w:p w14:paraId="43181DC2" w14:textId="58D663D6" w:rsidR="00492DF4" w:rsidRDefault="00492DF4" w:rsidP="00492DF4">
      <w:pPr>
        <w:pStyle w:val="4Clsa"/>
      </w:pPr>
      <w:r>
        <w:lastRenderedPageBreak/>
        <w:t>take all reasonable action to mitigate the risk of the eligible data breach causing serious harm to any of the individuals to whom t</w:t>
      </w:r>
      <w:r w:rsidR="00856A62">
        <w:t>he Personal Information relates;</w:t>
      </w:r>
    </w:p>
    <w:p w14:paraId="044969FA" w14:textId="26A769CC" w:rsidR="00492DF4" w:rsidRDefault="00492DF4" w:rsidP="00492DF4">
      <w:pPr>
        <w:pStyle w:val="4Clsa"/>
      </w:pPr>
      <w:r>
        <w:t>take all other action necessary to comply with the requirements of the Privacy Act (including preparing a statement for the Australian Information Commissioner and notifying affected individuals about the eligible data breach where required); and</w:t>
      </w:r>
    </w:p>
    <w:p w14:paraId="7F927599" w14:textId="0D0B4749" w:rsidR="00492DF4" w:rsidRPr="000C6CDB" w:rsidRDefault="00492DF4" w:rsidP="00492DF4">
      <w:pPr>
        <w:pStyle w:val="4Clsa"/>
      </w:pPr>
      <w:r>
        <w:t>take any other action as reasonably directed by the Department or the Aust</w:t>
      </w:r>
      <w:r w:rsidR="00856A62">
        <w:t>ralian Information Commissioner.</w:t>
      </w:r>
    </w:p>
    <w:p w14:paraId="030BC4C4" w14:textId="77777777" w:rsidR="000C6CDB" w:rsidRPr="000C6CDB" w:rsidRDefault="000C6CDB" w:rsidP="007A7C1C">
      <w:pPr>
        <w:pStyle w:val="1cmid-heading"/>
        <w:rPr>
          <w:lang w:eastAsia="en-US"/>
        </w:rPr>
      </w:pPr>
      <w:r w:rsidRPr="000C6CDB">
        <w:rPr>
          <w:lang w:eastAsia="en-US"/>
        </w:rPr>
        <w:t xml:space="preserve">Protected Information </w:t>
      </w:r>
    </w:p>
    <w:p w14:paraId="75884255" w14:textId="77777777" w:rsidR="000C6CDB" w:rsidRPr="000C6CDB" w:rsidRDefault="000C6CDB" w:rsidP="007A7C1C">
      <w:pPr>
        <w:pStyle w:val="3Cls11"/>
      </w:pPr>
      <w:r w:rsidRPr="000C6CDB">
        <w:t xml:space="preserve">The Provider must ensure that when handling Protected Information, it complies with the requirements under Division 3 [Confidentiality] of Part 5 of the </w:t>
      </w:r>
      <w:r w:rsidRPr="000C6CDB">
        <w:rPr>
          <w:i/>
        </w:rPr>
        <w:t>Social Security (Administration) Act</w:t>
      </w:r>
      <w:r w:rsidRPr="000C6CDB">
        <w:t xml:space="preserve"> </w:t>
      </w:r>
      <w:r w:rsidRPr="000C6CDB">
        <w:rPr>
          <w:i/>
        </w:rPr>
        <w:t>1999</w:t>
      </w:r>
      <w:r w:rsidRPr="000C6CDB">
        <w:t xml:space="preserve"> (Cth).</w:t>
      </w:r>
    </w:p>
    <w:p w14:paraId="07659A64" w14:textId="77777777" w:rsidR="000C6CDB" w:rsidRPr="000C6CDB" w:rsidRDefault="000C6CDB" w:rsidP="007A7C1C">
      <w:pPr>
        <w:pStyle w:val="2Clause1"/>
        <w:rPr>
          <w:lang w:eastAsia="en-US"/>
        </w:rPr>
      </w:pPr>
      <w:bookmarkStart w:id="551" w:name="_Toc202959460"/>
      <w:bookmarkStart w:id="552" w:name="_Toc225840242"/>
      <w:bookmarkStart w:id="553" w:name="_Toc393289754"/>
      <w:bookmarkStart w:id="554" w:name="_Ref393790333"/>
      <w:bookmarkStart w:id="555" w:name="_Ref414612678"/>
      <w:bookmarkStart w:id="556" w:name="_Ref414630449"/>
      <w:bookmarkStart w:id="557" w:name="_Ref414630460"/>
      <w:bookmarkStart w:id="558" w:name="_Ref414630499"/>
      <w:bookmarkStart w:id="559" w:name="_Ref414874609"/>
      <w:bookmarkStart w:id="560" w:name="_Toc415224883"/>
      <w:bookmarkStart w:id="561" w:name="_Toc457551156"/>
      <w:bookmarkStart w:id="562" w:name="_Toc518567816"/>
      <w:r w:rsidRPr="000C6CDB">
        <w:rPr>
          <w:lang w:eastAsia="en-US"/>
        </w:rPr>
        <w:t>Confidential Information</w:t>
      </w:r>
      <w:bookmarkEnd w:id="551"/>
      <w:bookmarkEnd w:id="552"/>
      <w:bookmarkEnd w:id="553"/>
      <w:bookmarkEnd w:id="554"/>
      <w:bookmarkEnd w:id="555"/>
      <w:bookmarkEnd w:id="556"/>
      <w:bookmarkEnd w:id="557"/>
      <w:bookmarkEnd w:id="558"/>
      <w:bookmarkEnd w:id="559"/>
      <w:bookmarkEnd w:id="560"/>
      <w:bookmarkEnd w:id="561"/>
      <w:bookmarkEnd w:id="562"/>
      <w:r w:rsidRPr="000C6CDB">
        <w:rPr>
          <w:lang w:eastAsia="en-US"/>
        </w:rPr>
        <w:t xml:space="preserve"> </w:t>
      </w:r>
    </w:p>
    <w:p w14:paraId="5FE09AE9" w14:textId="77777777" w:rsidR="000C6CDB" w:rsidRPr="000C6CDB" w:rsidRDefault="000C6CDB" w:rsidP="007A7C1C">
      <w:pPr>
        <w:pStyle w:val="3Cls11"/>
      </w:pPr>
      <w:r w:rsidRPr="000C6CDB">
        <w:t>Subject to this clause 36, the Parties must not, without each other’s prior written approval, disclose any of each other’s Confidential Information to a third party.</w:t>
      </w:r>
    </w:p>
    <w:p w14:paraId="46A3B968" w14:textId="77777777" w:rsidR="000C6CDB" w:rsidRPr="000C6CDB" w:rsidRDefault="000C6CDB" w:rsidP="007A7C1C">
      <w:pPr>
        <w:pStyle w:val="3Cls11"/>
      </w:pPr>
      <w:r w:rsidRPr="000C6CDB">
        <w:t>In giving written approval to disclosure, a Party may impose conditions as it thinks fit, and the other Party agrees to comply with the conditions.</w:t>
      </w:r>
    </w:p>
    <w:p w14:paraId="120C9FAE" w14:textId="77777777" w:rsidR="000C6CDB" w:rsidRPr="000C6CDB" w:rsidRDefault="000C6CDB" w:rsidP="007A7C1C">
      <w:pPr>
        <w:pStyle w:val="3Cls11"/>
      </w:pPr>
      <w:r w:rsidRPr="000C6CDB">
        <w:t>The obligations on the Parties under this clause 36 will not be breached if information:</w:t>
      </w:r>
    </w:p>
    <w:p w14:paraId="095681F9" w14:textId="77777777" w:rsidR="000C6CDB" w:rsidRPr="000C6CDB" w:rsidRDefault="000C6CDB" w:rsidP="00BA79E4">
      <w:pPr>
        <w:pStyle w:val="4Clsa"/>
      </w:pPr>
      <w:r w:rsidRPr="000C6CDB">
        <w:t>is shared by the Department within the Department’s organisation, or with another agency, where this serves the Commonwealth’s legitimate interests;</w:t>
      </w:r>
    </w:p>
    <w:p w14:paraId="56C4E3EE" w14:textId="77777777" w:rsidR="000C6CDB" w:rsidRPr="000C6CDB" w:rsidRDefault="000C6CDB" w:rsidP="0095028C">
      <w:pPr>
        <w:pStyle w:val="4Clsa"/>
      </w:pPr>
      <w:bookmarkStart w:id="563" w:name="_Ref393790780"/>
      <w:r w:rsidRPr="000C6CDB">
        <w:t>is disclosed by the Department to the responsible Minister or the Minister’s staff;</w:t>
      </w:r>
      <w:bookmarkEnd w:id="563"/>
    </w:p>
    <w:p w14:paraId="5A68FD52" w14:textId="77777777" w:rsidR="000C6CDB" w:rsidRPr="000C6CDB" w:rsidRDefault="000C6CDB" w:rsidP="0095028C">
      <w:pPr>
        <w:pStyle w:val="4Clsa"/>
      </w:pPr>
      <w:bookmarkStart w:id="564" w:name="_Ref393790787"/>
      <w:r w:rsidRPr="000C6CDB">
        <w:t>is disclosed by the Department, in response to a request or direction by a House or a Committee of the Parliament of the Commonwealth of Australia;</w:t>
      </w:r>
      <w:bookmarkEnd w:id="564"/>
    </w:p>
    <w:p w14:paraId="08CB2728" w14:textId="77777777" w:rsidR="000C6CDB" w:rsidRPr="000C6CDB" w:rsidRDefault="000C6CDB" w:rsidP="007D07A1">
      <w:pPr>
        <w:pStyle w:val="4Clsa"/>
      </w:pPr>
      <w:bookmarkStart w:id="565" w:name="_Ref393790445"/>
      <w:r w:rsidRPr="000C6CDB">
        <w:t>is authorised or required by law to be disclosed;</w:t>
      </w:r>
      <w:bookmarkEnd w:id="565"/>
      <w:r w:rsidRPr="000C6CDB">
        <w:t xml:space="preserve"> or</w:t>
      </w:r>
    </w:p>
    <w:p w14:paraId="74A9E060" w14:textId="77777777" w:rsidR="000C6CDB" w:rsidRPr="000C6CDB" w:rsidRDefault="000C6CDB" w:rsidP="00070E54">
      <w:pPr>
        <w:pStyle w:val="4Clsa"/>
      </w:pPr>
      <w:bookmarkStart w:id="566" w:name="_Ref393790453"/>
      <w:r w:rsidRPr="000C6CDB">
        <w:t>is in the public domain otherwise than due to a breach of this clause 36.</w:t>
      </w:r>
      <w:bookmarkEnd w:id="566"/>
    </w:p>
    <w:p w14:paraId="3411C194" w14:textId="77777777" w:rsidR="000C6CDB" w:rsidRPr="000C6CDB" w:rsidRDefault="000C6CDB" w:rsidP="007A7C1C">
      <w:pPr>
        <w:pStyle w:val="3Cls11"/>
      </w:pPr>
      <w:r w:rsidRPr="000C6CDB">
        <w:t>Nothing in this clause 36 limits the obligations of the Provider under clauses 35 or 40.</w:t>
      </w:r>
    </w:p>
    <w:p w14:paraId="283C2A9A" w14:textId="77777777" w:rsidR="000C6CDB" w:rsidRPr="000C6CDB" w:rsidRDefault="000C6CDB" w:rsidP="007A7C1C">
      <w:pPr>
        <w:pStyle w:val="1bSectionHeading"/>
        <w:rPr>
          <w:lang w:eastAsia="en-US"/>
        </w:rPr>
      </w:pPr>
      <w:bookmarkStart w:id="567" w:name="_Toc225840244"/>
      <w:bookmarkStart w:id="568" w:name="_Toc518567817"/>
      <w:r w:rsidRPr="000C6CDB">
        <w:rPr>
          <w:lang w:eastAsia="en-US"/>
        </w:rPr>
        <w:t>Section A3.4 – Records management</w:t>
      </w:r>
      <w:bookmarkEnd w:id="567"/>
      <w:bookmarkEnd w:id="568"/>
    </w:p>
    <w:p w14:paraId="273B15A3" w14:textId="77777777" w:rsidR="000C6CDB" w:rsidRPr="000C6CDB" w:rsidRDefault="000C6CDB" w:rsidP="007A7C1C">
      <w:pPr>
        <w:pStyle w:val="2Clause1"/>
        <w:rPr>
          <w:lang w:eastAsia="en-US"/>
        </w:rPr>
      </w:pPr>
      <w:bookmarkStart w:id="569" w:name="_Ref126402133"/>
      <w:bookmarkStart w:id="570" w:name="_Ref126402224"/>
      <w:bookmarkStart w:id="571" w:name="_Toc127948874"/>
      <w:bookmarkStart w:id="572" w:name="_Toc202959463"/>
      <w:bookmarkStart w:id="573" w:name="_Toc225840245"/>
      <w:bookmarkStart w:id="574" w:name="_Toc393289756"/>
      <w:bookmarkStart w:id="575" w:name="_Ref393791352"/>
      <w:bookmarkStart w:id="576" w:name="_Ref414612685"/>
      <w:bookmarkStart w:id="577" w:name="_Ref414630553"/>
      <w:bookmarkStart w:id="578" w:name="_Ref414874619"/>
      <w:bookmarkStart w:id="579" w:name="_Toc415224884"/>
      <w:bookmarkStart w:id="580" w:name="_Toc457551157"/>
      <w:bookmarkStart w:id="581" w:name="_Toc518567818"/>
      <w:r w:rsidRPr="000C6CDB">
        <w:rPr>
          <w:lang w:eastAsia="en-US"/>
        </w:rPr>
        <w:t>Records</w:t>
      </w:r>
      <w:bookmarkEnd w:id="569"/>
      <w:bookmarkEnd w:id="570"/>
      <w:bookmarkEnd w:id="571"/>
      <w:r w:rsidRPr="000C6CDB">
        <w:rPr>
          <w:lang w:eastAsia="en-US"/>
        </w:rPr>
        <w:t xml:space="preserve"> the Provider must keep</w:t>
      </w:r>
      <w:bookmarkEnd w:id="572"/>
      <w:bookmarkEnd w:id="573"/>
      <w:bookmarkEnd w:id="574"/>
      <w:bookmarkEnd w:id="575"/>
      <w:bookmarkEnd w:id="576"/>
      <w:bookmarkEnd w:id="577"/>
      <w:bookmarkEnd w:id="578"/>
      <w:bookmarkEnd w:id="579"/>
      <w:bookmarkEnd w:id="580"/>
      <w:bookmarkEnd w:id="581"/>
    </w:p>
    <w:p w14:paraId="20B9D0D4" w14:textId="77777777" w:rsidR="000C6CDB" w:rsidRPr="000C6CDB" w:rsidRDefault="000C6CDB" w:rsidP="007A7C1C">
      <w:pPr>
        <w:pStyle w:val="3Cls11"/>
      </w:pPr>
      <w:bookmarkStart w:id="582" w:name="_Ref126398524"/>
      <w:bookmarkStart w:id="583" w:name="_Ref393791696"/>
      <w:r w:rsidRPr="000C6CDB">
        <w:t xml:space="preserve">The Provider must create and maintain true, complete and accurate Records of the conduct of the Services, </w:t>
      </w:r>
      <w:bookmarkEnd w:id="582"/>
      <w:r w:rsidRPr="000C6CDB">
        <w:t>in accordance with the Records Management Instructions.</w:t>
      </w:r>
      <w:bookmarkEnd w:id="583"/>
    </w:p>
    <w:p w14:paraId="138D1ADA" w14:textId="77777777" w:rsidR="000C6CDB" w:rsidRPr="000C6CDB" w:rsidRDefault="000C6CDB" w:rsidP="007A7C1C">
      <w:pPr>
        <w:pStyle w:val="3Cls11"/>
      </w:pPr>
      <w:r w:rsidRPr="000C6CDB">
        <w:t>Notwithstanding this clause 37, if the Department considers it appropriate, the Department may, at its absolute discretion, impose special conditions in relation to Records management, and the Provider must comply with those special conditions as directed by the Department.</w:t>
      </w:r>
    </w:p>
    <w:p w14:paraId="274BDBC3" w14:textId="77777777" w:rsidR="000C6CDB" w:rsidRPr="000C6CDB" w:rsidRDefault="000C6CDB" w:rsidP="007A7C1C">
      <w:pPr>
        <w:pStyle w:val="3Cls11"/>
      </w:pPr>
      <w:r w:rsidRPr="000C6CDB">
        <w:t>When requested by the Department, the Provider must provide the Records, including relevant Records maintained by a Third Party IT Provider, to the Department within the timeframe required by the Department.</w:t>
      </w:r>
    </w:p>
    <w:p w14:paraId="243A9505" w14:textId="77777777" w:rsidR="000C6CDB" w:rsidRPr="000C6CDB" w:rsidRDefault="000C6CDB" w:rsidP="007A7C1C">
      <w:pPr>
        <w:pStyle w:val="1cmid-heading"/>
        <w:rPr>
          <w:lang w:eastAsia="en-US"/>
        </w:rPr>
      </w:pPr>
      <w:r w:rsidRPr="000C6CDB">
        <w:rPr>
          <w:lang w:eastAsia="en-US"/>
        </w:rPr>
        <w:t xml:space="preserve">Financial Accounts and Records </w:t>
      </w:r>
    </w:p>
    <w:p w14:paraId="767397BC" w14:textId="77777777" w:rsidR="000C6CDB" w:rsidRPr="000C6CDB" w:rsidRDefault="000C6CDB" w:rsidP="007A7C1C">
      <w:pPr>
        <w:pStyle w:val="3Cls11"/>
      </w:pPr>
      <w:r w:rsidRPr="000C6CDB">
        <w:t xml:space="preserve">The Provider must keep financial accounts and Records of its transactions and affairs regarding Payments that it receives from the Department under this Deed: </w:t>
      </w:r>
    </w:p>
    <w:p w14:paraId="4B910CF8" w14:textId="77777777" w:rsidR="000C6CDB" w:rsidRPr="000C6CDB" w:rsidRDefault="000C6CDB" w:rsidP="00BA79E4">
      <w:pPr>
        <w:pStyle w:val="4Clsa"/>
      </w:pPr>
      <w:r w:rsidRPr="000C6CDB">
        <w:lastRenderedPageBreak/>
        <w:t xml:space="preserve">in accordance with Australian Equivalents to International Financial Reporting Standards maintained by the Australian Accounting Standards Board created by section 261 of the </w:t>
      </w:r>
      <w:r w:rsidRPr="000C6CDB">
        <w:rPr>
          <w:i/>
        </w:rPr>
        <w:t>Australian Securities and Investments Commission Act 2001</w:t>
      </w:r>
      <w:r w:rsidRPr="000C6CDB">
        <w:t xml:space="preserve"> (Cth); and</w:t>
      </w:r>
    </w:p>
    <w:p w14:paraId="16AB61BC" w14:textId="77777777" w:rsidR="000C6CDB" w:rsidRPr="000C6CDB" w:rsidRDefault="000C6CDB" w:rsidP="0095028C">
      <w:pPr>
        <w:pStyle w:val="4Clsa"/>
      </w:pPr>
      <w:r w:rsidRPr="000C6CDB">
        <w:t>such that:</w:t>
      </w:r>
    </w:p>
    <w:p w14:paraId="47D12264" w14:textId="40C67BFE" w:rsidR="000C6CDB" w:rsidRPr="000C6CDB" w:rsidRDefault="000C6CDB" w:rsidP="0095028C">
      <w:pPr>
        <w:pStyle w:val="5aifollowing"/>
        <w:numPr>
          <w:ilvl w:val="3"/>
          <w:numId w:val="1"/>
        </w:numPr>
      </w:pPr>
      <w:r w:rsidRPr="000C6CDB">
        <w:t xml:space="preserve">all Payments made by the Department are clearly and separately identified </w:t>
      </w:r>
      <w:r w:rsidRPr="00B45DF7">
        <w:rPr>
          <w:iCs/>
        </w:rPr>
        <w:t>from each other and from other money of the Provider</w:t>
      </w:r>
      <w:r w:rsidRPr="000C6CDB">
        <w:t xml:space="preserve">; and </w:t>
      </w:r>
    </w:p>
    <w:p w14:paraId="3D213FE7" w14:textId="1F5EED08" w:rsidR="000C6CDB" w:rsidRPr="000C6CDB" w:rsidRDefault="000C6CDB" w:rsidP="007D07A1">
      <w:pPr>
        <w:pStyle w:val="5aifollowing"/>
        <w:numPr>
          <w:ilvl w:val="3"/>
          <w:numId w:val="1"/>
        </w:numPr>
      </w:pPr>
      <w:r w:rsidRPr="000C6CDB">
        <w:t>an auditor or other person may examine them at any time and thereby ascertain the Provider’s financial position.</w:t>
      </w:r>
    </w:p>
    <w:p w14:paraId="3F9D5823" w14:textId="77777777" w:rsidR="000C6CDB" w:rsidRPr="000C6CDB" w:rsidRDefault="000C6CDB" w:rsidP="007A7C1C">
      <w:pPr>
        <w:pStyle w:val="1cmid-heading"/>
        <w:rPr>
          <w:lang w:eastAsia="en-US"/>
        </w:rPr>
      </w:pPr>
      <w:r w:rsidRPr="000C6CDB">
        <w:rPr>
          <w:lang w:eastAsia="en-US"/>
        </w:rPr>
        <w:t>Storage</w:t>
      </w:r>
    </w:p>
    <w:p w14:paraId="124AFAAE" w14:textId="77777777" w:rsidR="000C6CDB" w:rsidRPr="000C6CDB" w:rsidRDefault="000C6CDB" w:rsidP="007A7C1C">
      <w:pPr>
        <w:pStyle w:val="3Cls11"/>
      </w:pPr>
      <w:r w:rsidRPr="000C6CDB">
        <w:t>The Provider must store all Records created or maintained under clause 37.1, in accordance with the Records Management Instructions and the Department’s Security Policies, and where relevant, its Privacy Act obligations.</w:t>
      </w:r>
    </w:p>
    <w:p w14:paraId="617F8F05" w14:textId="77777777" w:rsidR="000C6CDB" w:rsidRPr="000C6CDB" w:rsidRDefault="000C6CDB" w:rsidP="000C6CDB">
      <w:pPr>
        <w:suppressAutoHyphens/>
        <w:spacing w:before="60" w:after="120"/>
        <w:ind w:left="737"/>
        <w:rPr>
          <w:i/>
          <w:strike/>
          <w:szCs w:val="22"/>
          <w:lang w:eastAsia="en-US"/>
        </w:rPr>
      </w:pPr>
      <w:r w:rsidRPr="000C6CDB">
        <w:rPr>
          <w:i/>
          <w:szCs w:val="22"/>
          <w:lang w:eastAsia="en-US"/>
        </w:rPr>
        <w:t>Recording</w:t>
      </w:r>
    </w:p>
    <w:p w14:paraId="759E9A4A" w14:textId="77777777" w:rsidR="000C6CDB" w:rsidRPr="000C6CDB" w:rsidRDefault="000C6CDB" w:rsidP="007A7C1C">
      <w:pPr>
        <w:pStyle w:val="3Cls11"/>
      </w:pPr>
      <w:r w:rsidRPr="000C6CDB">
        <w:t>The Provider must maintain an up to date list of the Records held by the Provider, as specified in the Records Management Instructions, and make this list available to the Department on request.</w:t>
      </w:r>
    </w:p>
    <w:p w14:paraId="6092032A" w14:textId="77777777" w:rsidR="000C6CDB" w:rsidRPr="000C6CDB" w:rsidRDefault="000C6CDB" w:rsidP="007A7C1C">
      <w:pPr>
        <w:pStyle w:val="1cmid-heading"/>
        <w:rPr>
          <w:lang w:eastAsia="en-US"/>
        </w:rPr>
      </w:pPr>
      <w:r w:rsidRPr="000C6CDB">
        <w:rPr>
          <w:lang w:eastAsia="en-US"/>
        </w:rPr>
        <w:t>Access</w:t>
      </w:r>
    </w:p>
    <w:p w14:paraId="5C904CE1" w14:textId="77777777" w:rsidR="000C6CDB" w:rsidRPr="000C6CDB" w:rsidRDefault="000C6CDB" w:rsidP="007A7C1C">
      <w:pPr>
        <w:pStyle w:val="3Cls11"/>
      </w:pPr>
      <w:bookmarkStart w:id="584" w:name="_Ref393790365"/>
      <w:r w:rsidRPr="000C6CDB">
        <w:t>Subject to clauses 35 and 40, the Provider must ensure that copying of, use of, and access to, Participant Services Records, is restricted to Personnel directly assisting the Provider with the provision of Services to a Participant, any Subcontractor or any Third Party IT Provider.</w:t>
      </w:r>
      <w:bookmarkEnd w:id="584"/>
    </w:p>
    <w:p w14:paraId="26E23FC9" w14:textId="77777777" w:rsidR="000C6CDB" w:rsidRPr="000C6CDB" w:rsidRDefault="000C6CDB" w:rsidP="007A7C1C">
      <w:pPr>
        <w:pStyle w:val="1cmid-heading"/>
        <w:rPr>
          <w:lang w:eastAsia="en-US"/>
        </w:rPr>
      </w:pPr>
      <w:r w:rsidRPr="000C6CDB">
        <w:rPr>
          <w:lang w:eastAsia="en-US"/>
        </w:rPr>
        <w:t>Transfer</w:t>
      </w:r>
    </w:p>
    <w:p w14:paraId="50B5D903" w14:textId="77777777" w:rsidR="000C6CDB" w:rsidRPr="000C6CDB" w:rsidRDefault="000C6CDB" w:rsidP="007A7C1C">
      <w:pPr>
        <w:pStyle w:val="3Cls11"/>
      </w:pPr>
      <w:bookmarkStart w:id="585" w:name="_Ref391889123"/>
      <w:bookmarkStart w:id="586" w:name="_Ref126398049"/>
      <w:bookmarkStart w:id="587" w:name="_Toc127948875"/>
      <w:r w:rsidRPr="000C6CDB">
        <w:t>Subject to clause 35.2(h), the Provider must:</w:t>
      </w:r>
      <w:bookmarkEnd w:id="585"/>
      <w:r w:rsidRPr="000C6CDB">
        <w:t xml:space="preserve"> </w:t>
      </w:r>
    </w:p>
    <w:p w14:paraId="6B531D81" w14:textId="77777777" w:rsidR="000C6CDB" w:rsidRPr="000C6CDB" w:rsidRDefault="000C6CDB" w:rsidP="00BA79E4">
      <w:pPr>
        <w:pStyle w:val="4Clsa"/>
      </w:pPr>
      <w:r w:rsidRPr="000C6CDB">
        <w:t>not, without the prior written approval of the Department, transfer, or be a party to an arrangement for the transfer of, custody of the Records created or maintained under clause 37.1, outside of Australia or to any person, entity or organisation other than to the Department; and</w:t>
      </w:r>
    </w:p>
    <w:p w14:paraId="6E9FE0C3" w14:textId="77777777" w:rsidR="000C6CDB" w:rsidRPr="000C6CDB" w:rsidRDefault="000C6CDB" w:rsidP="0095028C">
      <w:pPr>
        <w:pStyle w:val="4Clsa"/>
      </w:pPr>
      <w:r w:rsidRPr="000C6CDB">
        <w:t xml:space="preserve">where transferring Records created or maintained under clause 37.1, only transfer the Records in accordance with the Records Management Instructions or as otherwise directed by the Department. </w:t>
      </w:r>
    </w:p>
    <w:p w14:paraId="067E7F45" w14:textId="77777777" w:rsidR="000C6CDB" w:rsidRPr="000C6CDB" w:rsidRDefault="000C6CDB" w:rsidP="007A7C1C">
      <w:pPr>
        <w:pStyle w:val="1cmid-heading"/>
        <w:rPr>
          <w:lang w:eastAsia="en-US"/>
        </w:rPr>
      </w:pPr>
      <w:r w:rsidRPr="000C6CDB">
        <w:rPr>
          <w:lang w:eastAsia="en-US"/>
        </w:rPr>
        <w:t xml:space="preserve">Retention </w:t>
      </w:r>
    </w:p>
    <w:p w14:paraId="3DE5393B" w14:textId="77777777" w:rsidR="000C6CDB" w:rsidRPr="000C6CDB" w:rsidRDefault="000C6CDB" w:rsidP="007A7C1C">
      <w:pPr>
        <w:pStyle w:val="3Cls11"/>
      </w:pPr>
      <w:bookmarkStart w:id="588" w:name="_Ref391888619"/>
      <w:r w:rsidRPr="000C6CDB">
        <w:t>Subject to clause 35, all Records created or maintained under clause 37.1 must be retained by the Provider for a period of no less than seven years after the creation of the Record, unless otherwise specified in the Records Management Instructions or advised by the Department.</w:t>
      </w:r>
      <w:bookmarkEnd w:id="588"/>
    </w:p>
    <w:p w14:paraId="1DD16AFF" w14:textId="77777777" w:rsidR="000C6CDB" w:rsidRPr="000C6CDB" w:rsidRDefault="000C6CDB" w:rsidP="007A7C1C">
      <w:pPr>
        <w:pStyle w:val="3Cls11"/>
      </w:pPr>
      <w:r w:rsidRPr="000C6CDB">
        <w:t>At the Completion Date, the Provider must manage all Records created or maintained under clause 37.1 in accordance with the Records Management Instructions or as otherwise directed by the Department.</w:t>
      </w:r>
    </w:p>
    <w:p w14:paraId="060274F5" w14:textId="77777777" w:rsidR="000C6CDB" w:rsidRPr="000C6CDB" w:rsidRDefault="000C6CDB" w:rsidP="007A7C1C">
      <w:pPr>
        <w:pStyle w:val="1cmid-heading"/>
        <w:rPr>
          <w:lang w:eastAsia="en-US"/>
        </w:rPr>
      </w:pPr>
      <w:r w:rsidRPr="000C6CDB">
        <w:rPr>
          <w:lang w:eastAsia="en-US"/>
        </w:rPr>
        <w:t xml:space="preserve">Destruction </w:t>
      </w:r>
    </w:p>
    <w:p w14:paraId="274D96F3" w14:textId="77777777" w:rsidR="000C6CDB" w:rsidRPr="000C6CDB" w:rsidRDefault="000C6CDB" w:rsidP="007A7C1C">
      <w:pPr>
        <w:pStyle w:val="3Cls11"/>
      </w:pPr>
      <w:r w:rsidRPr="000C6CDB">
        <w:t>The Provider must:</w:t>
      </w:r>
    </w:p>
    <w:p w14:paraId="66A4A7BD" w14:textId="77777777" w:rsidR="000C6CDB" w:rsidRPr="000C6CDB" w:rsidRDefault="000C6CDB" w:rsidP="00BA79E4">
      <w:pPr>
        <w:pStyle w:val="4Clsa"/>
      </w:pPr>
      <w:r w:rsidRPr="000C6CDB">
        <w:lastRenderedPageBreak/>
        <w:t>not destroy or otherwise dispose of Records created or maintained under clause 37.1, except in accordance with the relevant Records Management Instructions, or as otherwise directed by the Department; and</w:t>
      </w:r>
    </w:p>
    <w:p w14:paraId="55C3F818" w14:textId="77777777" w:rsidR="000C6CDB" w:rsidRPr="000C6CDB" w:rsidRDefault="000C6CDB" w:rsidP="0095028C">
      <w:pPr>
        <w:pStyle w:val="4Clsa"/>
      </w:pPr>
      <w:r w:rsidRPr="000C6CDB">
        <w:t>provide a list to the Department of any Records that have been destroyed, as directed by the Department.</w:t>
      </w:r>
    </w:p>
    <w:p w14:paraId="5A1182EA" w14:textId="77777777" w:rsidR="000C6CDB" w:rsidRPr="000C6CDB" w:rsidRDefault="000C6CDB" w:rsidP="007A7C1C">
      <w:pPr>
        <w:pStyle w:val="2Clause1"/>
        <w:rPr>
          <w:lang w:eastAsia="en-US"/>
        </w:rPr>
      </w:pPr>
      <w:bookmarkStart w:id="589" w:name="_Ref126398632"/>
      <w:bookmarkStart w:id="590" w:name="_Toc127948876"/>
      <w:bookmarkStart w:id="591" w:name="_Toc202959464"/>
      <w:bookmarkStart w:id="592" w:name="_Toc225840246"/>
      <w:bookmarkStart w:id="593" w:name="_Toc393289757"/>
      <w:bookmarkStart w:id="594" w:name="_Toc415224885"/>
      <w:bookmarkStart w:id="595" w:name="_Toc457551158"/>
      <w:bookmarkStart w:id="596" w:name="_Toc518567819"/>
      <w:bookmarkEnd w:id="586"/>
      <w:bookmarkEnd w:id="587"/>
      <w:r w:rsidRPr="000C6CDB">
        <w:rPr>
          <w:lang w:eastAsia="en-US"/>
        </w:rPr>
        <w:t>Access by Participants and Employers to Records held by the Provider</w:t>
      </w:r>
      <w:bookmarkEnd w:id="589"/>
      <w:bookmarkEnd w:id="590"/>
      <w:bookmarkEnd w:id="591"/>
      <w:bookmarkEnd w:id="592"/>
      <w:bookmarkEnd w:id="593"/>
      <w:bookmarkEnd w:id="594"/>
      <w:bookmarkEnd w:id="595"/>
      <w:bookmarkEnd w:id="596"/>
    </w:p>
    <w:p w14:paraId="6CD82ECF" w14:textId="77777777" w:rsidR="000C6CDB" w:rsidRPr="000C6CDB" w:rsidRDefault="000C6CDB" w:rsidP="007A7C1C">
      <w:pPr>
        <w:pStyle w:val="3Cls11"/>
      </w:pPr>
      <w:bookmarkStart w:id="597" w:name="_Ref393792005"/>
      <w:r w:rsidRPr="000C6CDB">
        <w:t>Subject to this clause 38, the Provider must allow Participants and Employers who are individuals to access Records that contain their own Personal Information, and provide them with copies of such Records if they require, except to the extent that Commonwealth legislation would, if the Records were in the possession of the Commonwealth, require or authorise the refusal of such access by the Commonwealth including Records of the type set out in clause 38.3.</w:t>
      </w:r>
      <w:bookmarkEnd w:id="597"/>
      <w:r w:rsidRPr="000C6CDB">
        <w:t xml:space="preserve"> </w:t>
      </w:r>
    </w:p>
    <w:p w14:paraId="3C88B94E" w14:textId="77777777" w:rsidR="000C6CDB" w:rsidRPr="000C6CDB" w:rsidRDefault="000C6CDB" w:rsidP="007A7C1C">
      <w:pPr>
        <w:pStyle w:val="3Cls11"/>
      </w:pPr>
      <w:r w:rsidRPr="000C6CDB">
        <w:t xml:space="preserve">The Provider must, in providing access to the requested Records in accordance with clause 38.1: </w:t>
      </w:r>
    </w:p>
    <w:p w14:paraId="6439B3C9" w14:textId="77777777" w:rsidR="000C6CDB" w:rsidRPr="000C6CDB" w:rsidRDefault="000C6CDB" w:rsidP="00BA79E4">
      <w:pPr>
        <w:pStyle w:val="4Clsa"/>
      </w:pPr>
      <w:r w:rsidRPr="000C6CDB">
        <w:t xml:space="preserve">ensure that the relevant Participant or Employer requesting the access in clause 38.1 provides proof of identity before access is given to the requested Records; and </w:t>
      </w:r>
    </w:p>
    <w:p w14:paraId="14B306AE" w14:textId="77777777" w:rsidR="000C6CDB" w:rsidRPr="000C6CDB" w:rsidRDefault="000C6CDB" w:rsidP="0095028C">
      <w:pPr>
        <w:pStyle w:val="4Clsa"/>
      </w:pPr>
      <w:r w:rsidRPr="000C6CDB">
        <w:t xml:space="preserve">notate the relevant files with details of the Records to which access was provided, the name of the person granted access and the date and time of such access. </w:t>
      </w:r>
    </w:p>
    <w:p w14:paraId="331400D4" w14:textId="77777777" w:rsidR="000C6CDB" w:rsidRPr="000C6CDB" w:rsidRDefault="000C6CDB" w:rsidP="007A7C1C">
      <w:pPr>
        <w:pStyle w:val="3Cls11"/>
      </w:pPr>
      <w:bookmarkStart w:id="598" w:name="_Ref395021940"/>
      <w:r w:rsidRPr="000C6CDB">
        <w:t>Where a Participant or an Employer requests access to records containing information falling within the following categories:</w:t>
      </w:r>
      <w:bookmarkEnd w:id="598"/>
    </w:p>
    <w:p w14:paraId="217080A9" w14:textId="77777777" w:rsidR="000C6CDB" w:rsidRPr="000C6CDB" w:rsidRDefault="000C6CDB" w:rsidP="00BA79E4">
      <w:pPr>
        <w:pStyle w:val="4Clsa"/>
      </w:pPr>
      <w:r w:rsidRPr="000C6CDB">
        <w:t>records also containing information about another person;</w:t>
      </w:r>
    </w:p>
    <w:p w14:paraId="74049D59" w14:textId="77777777" w:rsidR="000C6CDB" w:rsidRPr="000C6CDB" w:rsidRDefault="000C6CDB" w:rsidP="0095028C">
      <w:pPr>
        <w:pStyle w:val="4Clsa"/>
      </w:pPr>
      <w:r w:rsidRPr="000C6CDB">
        <w:t>medical/psychiatric records (other than those actually supplied by the Participant or Employer, or where it is clear that the Participant has a copy or has previously sighted a copy of the records);</w:t>
      </w:r>
    </w:p>
    <w:p w14:paraId="701543E2" w14:textId="77777777" w:rsidR="000C6CDB" w:rsidRPr="000C6CDB" w:rsidRDefault="000C6CDB" w:rsidP="0095028C">
      <w:pPr>
        <w:pStyle w:val="4Clsa"/>
      </w:pPr>
      <w:r w:rsidRPr="000C6CDB">
        <w:t>psychological records; and</w:t>
      </w:r>
    </w:p>
    <w:p w14:paraId="7ADA2C4F" w14:textId="77777777" w:rsidR="000C6CDB" w:rsidRPr="000C6CDB" w:rsidRDefault="000C6CDB" w:rsidP="007D07A1">
      <w:pPr>
        <w:pStyle w:val="4Clsa"/>
      </w:pPr>
      <w:r w:rsidRPr="000C6CDB">
        <w:t>information provided by other third parties,</w:t>
      </w:r>
    </w:p>
    <w:p w14:paraId="1EE2D29B" w14:textId="77777777" w:rsidR="000C6CDB" w:rsidRPr="000C6CDB" w:rsidRDefault="000C6CDB" w:rsidP="007A7C1C">
      <w:pPr>
        <w:pStyle w:val="3b11following"/>
      </w:pPr>
      <w:r w:rsidRPr="000C6CDB">
        <w:t>the request must be directed by the Provider to the Department for consideration.</w:t>
      </w:r>
    </w:p>
    <w:p w14:paraId="7EB63A2E" w14:textId="77777777" w:rsidR="000C6CDB" w:rsidRPr="000C6CDB" w:rsidRDefault="000C6CDB" w:rsidP="007A7C1C">
      <w:pPr>
        <w:pStyle w:val="3Cls11"/>
      </w:pPr>
      <w:r w:rsidRPr="000C6CDB">
        <w:t xml:space="preserve">The Provider must comply with any direction given by the Department in relation to the provision, or refusal, of access to Records held by the Provider to a Participant or Employer. </w:t>
      </w:r>
    </w:p>
    <w:p w14:paraId="2FE2E78E" w14:textId="77777777" w:rsidR="000C6CDB" w:rsidRPr="000C6CDB" w:rsidRDefault="000C6CDB" w:rsidP="007A7C1C">
      <w:pPr>
        <w:pStyle w:val="2Clause1"/>
        <w:rPr>
          <w:lang w:eastAsia="en-US"/>
        </w:rPr>
      </w:pPr>
      <w:bookmarkStart w:id="599" w:name="_Toc393289758"/>
      <w:bookmarkStart w:id="600" w:name="_Ref393792120"/>
      <w:bookmarkStart w:id="601" w:name="_Ref393792130"/>
      <w:bookmarkStart w:id="602" w:name="_Ref414612705"/>
      <w:bookmarkStart w:id="603" w:name="_Toc415224886"/>
      <w:bookmarkStart w:id="604" w:name="_Toc457551159"/>
      <w:bookmarkStart w:id="605" w:name="_Toc518567820"/>
      <w:r w:rsidRPr="000C6CDB">
        <w:rPr>
          <w:lang w:eastAsia="en-US"/>
        </w:rPr>
        <w:t>Access to documents</w:t>
      </w:r>
      <w:bookmarkEnd w:id="599"/>
      <w:bookmarkEnd w:id="600"/>
      <w:bookmarkEnd w:id="601"/>
      <w:r w:rsidRPr="000C6CDB">
        <w:rPr>
          <w:lang w:eastAsia="en-US"/>
        </w:rPr>
        <w:t xml:space="preserve"> for the purposes of the </w:t>
      </w:r>
      <w:r w:rsidRPr="000C6CDB">
        <w:rPr>
          <w:i/>
          <w:lang w:eastAsia="en-US"/>
        </w:rPr>
        <w:t>Freedom of Information Act 1982</w:t>
      </w:r>
      <w:r w:rsidRPr="000C6CDB">
        <w:rPr>
          <w:lang w:eastAsia="en-US"/>
        </w:rPr>
        <w:t xml:space="preserve"> (Cth)</w:t>
      </w:r>
      <w:bookmarkEnd w:id="602"/>
      <w:bookmarkEnd w:id="603"/>
      <w:bookmarkEnd w:id="604"/>
      <w:bookmarkEnd w:id="605"/>
    </w:p>
    <w:p w14:paraId="2ED9FB58" w14:textId="77777777" w:rsidR="000C6CDB" w:rsidRPr="000C6CDB" w:rsidRDefault="000C6CDB" w:rsidP="007A7C1C">
      <w:pPr>
        <w:pStyle w:val="3Cls11"/>
      </w:pPr>
      <w:r w:rsidRPr="000C6CDB">
        <w:t xml:space="preserve">In this clause 39, ‘document’ has the same meaning as in the </w:t>
      </w:r>
      <w:r w:rsidRPr="000C6CDB">
        <w:rPr>
          <w:i/>
        </w:rPr>
        <w:t>Freedom of Information Act 1982</w:t>
      </w:r>
      <w:r w:rsidRPr="000C6CDB">
        <w:t xml:space="preserve"> (Cth).</w:t>
      </w:r>
    </w:p>
    <w:p w14:paraId="7B8C20C1" w14:textId="77777777" w:rsidR="000C6CDB" w:rsidRPr="000C6CDB" w:rsidRDefault="000C6CDB" w:rsidP="007A7C1C">
      <w:pPr>
        <w:pStyle w:val="3Cls11"/>
      </w:pPr>
      <w:r w:rsidRPr="000C6CDB">
        <w:t>The Provider agrees that:</w:t>
      </w:r>
    </w:p>
    <w:p w14:paraId="49D17862" w14:textId="77777777" w:rsidR="000C6CDB" w:rsidRPr="000C6CDB" w:rsidRDefault="000C6CDB" w:rsidP="00BA79E4">
      <w:pPr>
        <w:pStyle w:val="4Clsa"/>
      </w:pPr>
      <w:r w:rsidRPr="000C6CDB">
        <w:t>where the Department has received a request for access to a document created by, or in the possession of the Provider, any Subcontractor or any Third Party IT Provider, the Department may, at any time, by Notice, require the Provider to provide the document to the Department and the Provider must, at no additional cost to the Department, promptly comply with the Notice;</w:t>
      </w:r>
    </w:p>
    <w:p w14:paraId="04043394" w14:textId="77777777" w:rsidR="000C6CDB" w:rsidRPr="000C6CDB" w:rsidRDefault="000C6CDB" w:rsidP="0095028C">
      <w:pPr>
        <w:pStyle w:val="4Clsa"/>
      </w:pPr>
      <w:r w:rsidRPr="000C6CDB">
        <w:t xml:space="preserve">the Provider must assist the Department in respect of the Department’s obligations under the </w:t>
      </w:r>
      <w:r w:rsidRPr="000C6CDB">
        <w:rPr>
          <w:i/>
        </w:rPr>
        <w:t>Freedom of Information Act 1982</w:t>
      </w:r>
      <w:r w:rsidRPr="000C6CDB">
        <w:t xml:space="preserve"> (Cth), as required by the Department; and</w:t>
      </w:r>
    </w:p>
    <w:p w14:paraId="303B5E6D" w14:textId="77777777" w:rsidR="000C6CDB" w:rsidRPr="000C6CDB" w:rsidRDefault="000C6CDB" w:rsidP="0095028C">
      <w:pPr>
        <w:pStyle w:val="4Clsa"/>
      </w:pPr>
      <w:r w:rsidRPr="000C6CDB">
        <w:lastRenderedPageBreak/>
        <w:t>the Provider must include in any Subcontract, or contract with a Third Party IT Provider, provisions that will enable the Provider to comply with its obligations under this clause 39.</w:t>
      </w:r>
    </w:p>
    <w:p w14:paraId="70A25522" w14:textId="77777777" w:rsidR="000C6CDB" w:rsidRPr="000C6CDB" w:rsidRDefault="000C6CDB" w:rsidP="007A7C1C">
      <w:pPr>
        <w:pStyle w:val="2Clause1"/>
        <w:rPr>
          <w:lang w:eastAsia="en-US"/>
        </w:rPr>
      </w:pPr>
      <w:bookmarkStart w:id="606" w:name="_Ref126396095"/>
      <w:bookmarkStart w:id="607" w:name="_Toc127948877"/>
      <w:bookmarkStart w:id="608" w:name="_Toc202959465"/>
      <w:bookmarkStart w:id="609" w:name="_Toc225840247"/>
      <w:bookmarkStart w:id="610" w:name="_Toc393289759"/>
      <w:bookmarkStart w:id="611" w:name="_Toc415224887"/>
      <w:bookmarkStart w:id="612" w:name="_Toc457551160"/>
      <w:bookmarkStart w:id="613" w:name="_Toc518567821"/>
      <w:r w:rsidRPr="000C6CDB">
        <w:rPr>
          <w:lang w:eastAsia="en-US"/>
        </w:rPr>
        <w:t>Access to premises and Records</w:t>
      </w:r>
      <w:bookmarkEnd w:id="606"/>
      <w:bookmarkEnd w:id="607"/>
      <w:bookmarkEnd w:id="608"/>
      <w:bookmarkEnd w:id="609"/>
      <w:bookmarkEnd w:id="610"/>
      <w:bookmarkEnd w:id="611"/>
      <w:bookmarkEnd w:id="612"/>
      <w:bookmarkEnd w:id="613"/>
    </w:p>
    <w:p w14:paraId="1EA8FBE1" w14:textId="77777777" w:rsidR="000C6CDB" w:rsidRPr="000C6CDB" w:rsidRDefault="000C6CDB" w:rsidP="007A7C1C">
      <w:pPr>
        <w:pStyle w:val="3Cls11"/>
      </w:pPr>
      <w:bookmarkStart w:id="614" w:name="_Ref126398740"/>
      <w:bookmarkStart w:id="615" w:name="_Ref126398754"/>
      <w:r w:rsidRPr="000C6CDB">
        <w:t>The Provider must at all reasonable times give or arrange for any Department Employee:</w:t>
      </w:r>
      <w:bookmarkEnd w:id="614"/>
    </w:p>
    <w:p w14:paraId="53D3AA66" w14:textId="77777777" w:rsidR="000C6CDB" w:rsidRPr="000C6CDB" w:rsidRDefault="000C6CDB" w:rsidP="00BA79E4">
      <w:pPr>
        <w:pStyle w:val="4Clsa"/>
      </w:pPr>
      <w:r w:rsidRPr="000C6CDB">
        <w:t>unfettered access to:</w:t>
      </w:r>
    </w:p>
    <w:p w14:paraId="7A3CE5B7" w14:textId="277894F6" w:rsidR="000C6CDB" w:rsidRPr="000C6CDB" w:rsidRDefault="000C6CDB" w:rsidP="0095028C">
      <w:pPr>
        <w:pStyle w:val="5aifollowing"/>
        <w:numPr>
          <w:ilvl w:val="3"/>
          <w:numId w:val="1"/>
        </w:numPr>
      </w:pPr>
      <w:r w:rsidRPr="000C6CDB">
        <w:t>its Sites or premises and those of any Subcontractor or Third Party IT Provider;</w:t>
      </w:r>
    </w:p>
    <w:p w14:paraId="0D459572" w14:textId="5EBEC351" w:rsidR="000C6CDB" w:rsidRPr="000C6CDB" w:rsidRDefault="000C6CDB" w:rsidP="0095028C">
      <w:pPr>
        <w:pStyle w:val="5aifollowing"/>
        <w:numPr>
          <w:ilvl w:val="3"/>
          <w:numId w:val="1"/>
        </w:numPr>
      </w:pPr>
      <w:r w:rsidRPr="000C6CDB">
        <w:t>Third Party Systems;</w:t>
      </w:r>
    </w:p>
    <w:p w14:paraId="4182E28C" w14:textId="455FA754" w:rsidR="000C6CDB" w:rsidRPr="000C6CDB" w:rsidRDefault="000C6CDB" w:rsidP="0095028C">
      <w:pPr>
        <w:pStyle w:val="5aifollowing"/>
        <w:numPr>
          <w:ilvl w:val="3"/>
          <w:numId w:val="1"/>
        </w:numPr>
      </w:pPr>
      <w:bookmarkStart w:id="616" w:name="_Ref126398713"/>
      <w:r w:rsidRPr="000C6CDB">
        <w:t>all Material, including that relevant to claims for Payment, determining the Provider’s financial viability, and compliance with relevant work, health and safety and industrial relations legislation; and</w:t>
      </w:r>
    </w:p>
    <w:bookmarkEnd w:id="616"/>
    <w:p w14:paraId="5539EE2C" w14:textId="4B02CAFF" w:rsidR="000C6CDB" w:rsidRPr="000C6CDB" w:rsidRDefault="000C6CDB" w:rsidP="007D07A1">
      <w:pPr>
        <w:pStyle w:val="5aifollowing"/>
        <w:numPr>
          <w:ilvl w:val="3"/>
          <w:numId w:val="1"/>
        </w:numPr>
      </w:pPr>
      <w:r w:rsidRPr="000C6CDB">
        <w:t>its Personnel, Subcontractors and Third Party IT Providers; and</w:t>
      </w:r>
    </w:p>
    <w:p w14:paraId="2A72FB9B" w14:textId="77777777" w:rsidR="000C6CDB" w:rsidRPr="000C6CDB" w:rsidRDefault="000C6CDB" w:rsidP="00070E54">
      <w:pPr>
        <w:pStyle w:val="4Clsa"/>
      </w:pPr>
      <w:r w:rsidRPr="000C6CDB">
        <w:t>all assistance, as required by the relevant Department Employee, to:</w:t>
      </w:r>
    </w:p>
    <w:p w14:paraId="182B392F" w14:textId="6946F6B5" w:rsidR="000C6CDB" w:rsidRPr="000C6CDB" w:rsidRDefault="000C6CDB" w:rsidP="00B45DF7">
      <w:pPr>
        <w:pStyle w:val="5aifollowing"/>
        <w:numPr>
          <w:ilvl w:val="3"/>
          <w:numId w:val="1"/>
        </w:numPr>
      </w:pPr>
      <w:r w:rsidRPr="000C6CDB">
        <w:t>inspect its Sites or premises and those of any Subcontractor or Third Party IT Provider;</w:t>
      </w:r>
    </w:p>
    <w:p w14:paraId="4D3D8BAD" w14:textId="7EDB3C3F" w:rsidR="000C6CDB" w:rsidRPr="000C6CDB" w:rsidRDefault="000C6CDB" w:rsidP="00B45DF7">
      <w:pPr>
        <w:pStyle w:val="5aifollowing"/>
        <w:numPr>
          <w:ilvl w:val="3"/>
          <w:numId w:val="1"/>
        </w:numPr>
      </w:pPr>
      <w:r w:rsidRPr="000C6CDB">
        <w:t>inspect the performance of Services; and</w:t>
      </w:r>
    </w:p>
    <w:p w14:paraId="4D245040" w14:textId="7E6D323C" w:rsidR="000C6CDB" w:rsidRPr="000C6CDB" w:rsidRDefault="000C6CDB" w:rsidP="00B45DF7">
      <w:pPr>
        <w:pStyle w:val="5aifollowing"/>
        <w:numPr>
          <w:ilvl w:val="3"/>
          <w:numId w:val="1"/>
        </w:numPr>
      </w:pPr>
      <w:r w:rsidRPr="000C6CDB">
        <w:t>locate, inspect, copy and remove, all Material including data stored on the Provider’s information technology systems or those of any Subcontractor or Third Party IT Provider.</w:t>
      </w:r>
    </w:p>
    <w:p w14:paraId="05279061" w14:textId="77777777" w:rsidR="000C6CDB" w:rsidRPr="000C6CDB" w:rsidRDefault="000C6CDB" w:rsidP="007A7C1C">
      <w:pPr>
        <w:pStyle w:val="3Cls11"/>
      </w:pPr>
      <w:r w:rsidRPr="000C6CDB">
        <w:t>Subject to clause 40.3, the obligations referred to in clause 40.1 are subject to</w:t>
      </w:r>
      <w:bookmarkEnd w:id="615"/>
      <w:r w:rsidRPr="000C6CDB">
        <w:t xml:space="preserve"> the provision of reasonable prior notice to the Provider and </w:t>
      </w:r>
      <w:bookmarkStart w:id="617" w:name="_Ref398023528"/>
      <w:r w:rsidRPr="000C6CDB">
        <w:t>compliance with the Provider’s reasonable security procedures.</w:t>
      </w:r>
      <w:bookmarkEnd w:id="617"/>
    </w:p>
    <w:p w14:paraId="59DA86A5" w14:textId="77777777" w:rsidR="000C6CDB" w:rsidRPr="000C6CDB" w:rsidRDefault="000C6CDB" w:rsidP="007A7C1C">
      <w:pPr>
        <w:pStyle w:val="3Cls11"/>
      </w:pPr>
      <w:bookmarkStart w:id="618" w:name="_Ref393792396"/>
      <w:r w:rsidRPr="000C6CDB">
        <w:t>If:</w:t>
      </w:r>
    </w:p>
    <w:p w14:paraId="2F6C44A1" w14:textId="77777777" w:rsidR="000C6CDB" w:rsidRPr="000C6CDB" w:rsidRDefault="000C6CDB" w:rsidP="00BA79E4">
      <w:pPr>
        <w:pStyle w:val="4Clsa"/>
      </w:pPr>
      <w:r w:rsidRPr="000C6CDB">
        <w:t>a matter is being investigated that, in the opinion of the Department, may involve:</w:t>
      </w:r>
      <w:bookmarkEnd w:id="618"/>
    </w:p>
    <w:p w14:paraId="6791A269" w14:textId="18C1BD8C" w:rsidR="000C6CDB" w:rsidRPr="000C6CDB" w:rsidRDefault="000C6CDB" w:rsidP="0095028C">
      <w:pPr>
        <w:pStyle w:val="5aifollowing"/>
        <w:numPr>
          <w:ilvl w:val="3"/>
          <w:numId w:val="1"/>
        </w:numPr>
      </w:pPr>
      <w:r w:rsidRPr="000C6CDB">
        <w:t>an actual or apprehended breach of the law;</w:t>
      </w:r>
    </w:p>
    <w:p w14:paraId="591092C0" w14:textId="608BFE0C" w:rsidR="000C6CDB" w:rsidRPr="000C6CDB" w:rsidRDefault="000C6CDB" w:rsidP="0095028C">
      <w:pPr>
        <w:pStyle w:val="5aifollowing"/>
        <w:numPr>
          <w:ilvl w:val="3"/>
          <w:numId w:val="1"/>
        </w:numPr>
      </w:pPr>
      <w:r w:rsidRPr="000C6CDB">
        <w:t xml:space="preserve">a breach of this Deed; or </w:t>
      </w:r>
    </w:p>
    <w:p w14:paraId="6BDAAC36" w14:textId="5C036BA5" w:rsidR="000C6CDB" w:rsidRPr="000C6CDB" w:rsidRDefault="000C6CDB" w:rsidP="007D07A1">
      <w:pPr>
        <w:pStyle w:val="5aifollowing"/>
        <w:numPr>
          <w:ilvl w:val="3"/>
          <w:numId w:val="1"/>
        </w:numPr>
      </w:pPr>
      <w:r w:rsidRPr="000C6CDB">
        <w:t>suspected fraud; or</w:t>
      </w:r>
    </w:p>
    <w:p w14:paraId="3F0D7300" w14:textId="77777777" w:rsidR="000C6CDB" w:rsidRPr="000C6CDB" w:rsidRDefault="000C6CDB" w:rsidP="00070E54">
      <w:pPr>
        <w:pStyle w:val="4Clsa"/>
      </w:pPr>
      <w:r w:rsidRPr="000C6CDB">
        <w:t>the Department is otherwise conducting Programme Assurance Activities in relation to the Provider,</w:t>
      </w:r>
    </w:p>
    <w:p w14:paraId="0201A9AF" w14:textId="77777777" w:rsidR="000C6CDB" w:rsidRPr="000C6CDB" w:rsidRDefault="000C6CDB" w:rsidP="007A7C1C">
      <w:pPr>
        <w:pStyle w:val="3b11following"/>
      </w:pPr>
      <w:r w:rsidRPr="000C6CDB">
        <w:t>clause 40.2 does not apply, and Department Employees may remove and retain any Material that the Department determines is relevant to the investigation, including items stored on an electronic medium, provided that the Department returns a copy of all such Material to the Provider within a reasonable period of time.</w:t>
      </w:r>
    </w:p>
    <w:p w14:paraId="14D75A85" w14:textId="77777777" w:rsidR="000C6CDB" w:rsidRPr="000C6CDB" w:rsidRDefault="000C6CDB" w:rsidP="00BA79E4">
      <w:pPr>
        <w:pStyle w:val="8Note"/>
        <w:ind w:left="0"/>
      </w:pPr>
      <w:r w:rsidRPr="000C6CDB">
        <w:t>Note: There are additional rights of access under the Ombudsman Act 1976 (Cth), the Privacy Act 1988 (Cth), and the Auditor-General Act 1997 (Cth).</w:t>
      </w:r>
      <w:bookmarkStart w:id="619" w:name="_Toc225840248"/>
      <w:bookmarkStart w:id="620" w:name="_Toc393289760"/>
    </w:p>
    <w:p w14:paraId="24B85FC9" w14:textId="77777777" w:rsidR="000C6CDB" w:rsidRPr="000C6CDB" w:rsidRDefault="000C6CDB" w:rsidP="005716EB">
      <w:pPr>
        <w:pStyle w:val="1aChapterHeading"/>
        <w:rPr>
          <w:lang w:eastAsia="en-US"/>
        </w:rPr>
      </w:pPr>
      <w:bookmarkStart w:id="621" w:name="_Toc415224888"/>
      <w:bookmarkStart w:id="622" w:name="_Toc457551161"/>
      <w:bookmarkStart w:id="623" w:name="_Toc518567822"/>
      <w:r w:rsidRPr="000C6CDB">
        <w:rPr>
          <w:lang w:eastAsia="en-US"/>
        </w:rPr>
        <w:t>CHAPTER A4 – DEED ADMINISTRATION</w:t>
      </w:r>
      <w:bookmarkEnd w:id="619"/>
      <w:bookmarkEnd w:id="620"/>
      <w:bookmarkEnd w:id="621"/>
      <w:bookmarkEnd w:id="622"/>
      <w:bookmarkEnd w:id="623"/>
    </w:p>
    <w:p w14:paraId="503F66BA" w14:textId="77777777" w:rsidR="000C6CDB" w:rsidRPr="000C6CDB" w:rsidRDefault="000C6CDB" w:rsidP="005716EB">
      <w:pPr>
        <w:pStyle w:val="1bSectionHeading"/>
        <w:rPr>
          <w:lang w:eastAsia="en-US"/>
        </w:rPr>
      </w:pPr>
      <w:bookmarkStart w:id="624" w:name="_Toc225840249"/>
      <w:bookmarkStart w:id="625" w:name="_Toc518567823"/>
      <w:r w:rsidRPr="000C6CDB">
        <w:rPr>
          <w:lang w:eastAsia="en-US"/>
        </w:rPr>
        <w:t xml:space="preserve">Section </w:t>
      </w:r>
      <w:r w:rsidRPr="000C6CDB">
        <w:rPr>
          <w:strike/>
          <w:lang w:eastAsia="en-US"/>
        </w:rPr>
        <w:t>4</w:t>
      </w:r>
      <w:r w:rsidRPr="000C6CDB">
        <w:rPr>
          <w:lang w:eastAsia="en-US"/>
        </w:rPr>
        <w:t>A4.1 – Indemnity and insurance</w:t>
      </w:r>
      <w:bookmarkEnd w:id="624"/>
      <w:bookmarkEnd w:id="625"/>
    </w:p>
    <w:p w14:paraId="2B54DD11" w14:textId="77777777" w:rsidR="000C6CDB" w:rsidRPr="000C6CDB" w:rsidRDefault="000C6CDB" w:rsidP="005716EB">
      <w:pPr>
        <w:pStyle w:val="2Clause1"/>
        <w:rPr>
          <w:lang w:eastAsia="en-US"/>
        </w:rPr>
      </w:pPr>
      <w:bookmarkStart w:id="626" w:name="_Ref126398989"/>
      <w:bookmarkStart w:id="627" w:name="_Toc127948878"/>
      <w:bookmarkStart w:id="628" w:name="_Toc202959466"/>
      <w:bookmarkStart w:id="629" w:name="_Toc225840250"/>
      <w:bookmarkStart w:id="630" w:name="_Toc393289761"/>
      <w:bookmarkStart w:id="631" w:name="_Toc415224889"/>
      <w:bookmarkStart w:id="632" w:name="_Toc457551162"/>
      <w:bookmarkStart w:id="633" w:name="_Toc518567824"/>
      <w:r w:rsidRPr="000C6CDB">
        <w:rPr>
          <w:lang w:eastAsia="en-US"/>
        </w:rPr>
        <w:t>Indemnity</w:t>
      </w:r>
      <w:bookmarkEnd w:id="626"/>
      <w:bookmarkEnd w:id="627"/>
      <w:bookmarkEnd w:id="628"/>
      <w:bookmarkEnd w:id="629"/>
      <w:bookmarkEnd w:id="630"/>
      <w:bookmarkEnd w:id="631"/>
      <w:bookmarkEnd w:id="632"/>
      <w:bookmarkEnd w:id="633"/>
    </w:p>
    <w:p w14:paraId="71B19370" w14:textId="77777777" w:rsidR="000C6CDB" w:rsidRPr="000C6CDB" w:rsidRDefault="000C6CDB" w:rsidP="005716EB">
      <w:pPr>
        <w:pStyle w:val="3Cls11"/>
      </w:pPr>
      <w:r w:rsidRPr="000C6CDB">
        <w:t>The Provider must indemnify the Department against any:</w:t>
      </w:r>
    </w:p>
    <w:p w14:paraId="44722DB8" w14:textId="77777777" w:rsidR="000C6CDB" w:rsidRPr="000C6CDB" w:rsidRDefault="000C6CDB" w:rsidP="00BA79E4">
      <w:pPr>
        <w:pStyle w:val="4Clsa"/>
      </w:pPr>
      <w:r w:rsidRPr="000C6CDB">
        <w:t>loss, cost or liability incurred by the Department; and</w:t>
      </w:r>
    </w:p>
    <w:p w14:paraId="6B50B366" w14:textId="77777777" w:rsidR="000C6CDB" w:rsidRPr="000C6CDB" w:rsidRDefault="000C6CDB" w:rsidP="0095028C">
      <w:pPr>
        <w:pStyle w:val="4Clsa"/>
      </w:pPr>
      <w:r w:rsidRPr="000C6CDB">
        <w:lastRenderedPageBreak/>
        <w:t xml:space="preserve">loss or expense incurred by the Department in dealing with any claim against the Department, including legal costs and expenses on a solicitor/own client basis and the cost of time spent, resources used, or disbursements paid by the Department, </w:t>
      </w:r>
    </w:p>
    <w:p w14:paraId="11FF3BCE" w14:textId="77777777" w:rsidR="000C6CDB" w:rsidRPr="000C6CDB" w:rsidRDefault="000C6CDB" w:rsidP="005716EB">
      <w:pPr>
        <w:pStyle w:val="3b11following"/>
      </w:pPr>
      <w:r w:rsidRPr="000C6CDB">
        <w:t>arising from or in connection with:</w:t>
      </w:r>
    </w:p>
    <w:p w14:paraId="07A6091C" w14:textId="77777777" w:rsidR="000C6CDB" w:rsidRPr="000C6CDB" w:rsidRDefault="000C6CDB" w:rsidP="00BA79E4">
      <w:pPr>
        <w:pStyle w:val="4Clsa"/>
      </w:pPr>
      <w:r w:rsidRPr="000C6CDB">
        <w:t>any act or omission by:</w:t>
      </w:r>
    </w:p>
    <w:p w14:paraId="07B81E4A" w14:textId="7DB010E8" w:rsidR="000C6CDB" w:rsidRPr="000C6CDB" w:rsidRDefault="000C6CDB" w:rsidP="0095028C">
      <w:pPr>
        <w:pStyle w:val="5aifollowing"/>
        <w:numPr>
          <w:ilvl w:val="3"/>
          <w:numId w:val="1"/>
        </w:numPr>
      </w:pPr>
      <w:r w:rsidRPr="000C6CDB">
        <w:t>the Provider;</w:t>
      </w:r>
    </w:p>
    <w:p w14:paraId="3D6EA951" w14:textId="279576D3" w:rsidR="000C6CDB" w:rsidRPr="000C6CDB" w:rsidRDefault="000C6CDB" w:rsidP="0095028C">
      <w:pPr>
        <w:pStyle w:val="5aifollowing"/>
        <w:numPr>
          <w:ilvl w:val="3"/>
          <w:numId w:val="1"/>
        </w:numPr>
      </w:pPr>
      <w:r w:rsidRPr="000C6CDB">
        <w:t>a Subcontractor (whether or not the relevant entity is a current Subcontractor); or</w:t>
      </w:r>
    </w:p>
    <w:p w14:paraId="59625740" w14:textId="08BF926D" w:rsidR="000C6CDB" w:rsidRPr="000C6CDB" w:rsidRDefault="000C6CDB" w:rsidP="0095028C">
      <w:pPr>
        <w:pStyle w:val="5aifollowing"/>
        <w:numPr>
          <w:ilvl w:val="3"/>
          <w:numId w:val="1"/>
        </w:numPr>
      </w:pPr>
      <w:r w:rsidRPr="000C6CDB">
        <w:t xml:space="preserve">an Activity Host Organisation engaged by the Provider other than as a Subcontractor, </w:t>
      </w:r>
    </w:p>
    <w:p w14:paraId="2CBA0F63" w14:textId="77777777" w:rsidR="000C6CDB" w:rsidRPr="000C6CDB" w:rsidRDefault="000C6CDB" w:rsidP="007D07A1">
      <w:pPr>
        <w:pStyle w:val="4aafollowing"/>
      </w:pPr>
      <w:r w:rsidRPr="000C6CDB">
        <w:t xml:space="preserve">in connection with this Deed, where there was fault on the part of the person whose conduct gave rise to that cost, liability, loss, damage, or expense; </w:t>
      </w:r>
    </w:p>
    <w:p w14:paraId="78ED1A55" w14:textId="77777777" w:rsidR="000C6CDB" w:rsidRPr="000C6CDB" w:rsidRDefault="000C6CDB" w:rsidP="00070E54">
      <w:pPr>
        <w:pStyle w:val="4Clsa"/>
      </w:pPr>
      <w:r w:rsidRPr="000C6CDB">
        <w:t>any breach by the Provider of this Deed or failure to meet an undertaking given under this Deed;</w:t>
      </w:r>
    </w:p>
    <w:p w14:paraId="3B18391F" w14:textId="77777777" w:rsidR="000C6CDB" w:rsidRPr="000C6CDB" w:rsidRDefault="000C6CDB">
      <w:pPr>
        <w:pStyle w:val="4Clsa"/>
      </w:pPr>
      <w:r w:rsidRPr="000C6CDB">
        <w:t>any publication of the information referred to in clauses 28.5 or 61, where the published information was provided by the Provider to the Department; or</w:t>
      </w:r>
    </w:p>
    <w:p w14:paraId="2B54390C" w14:textId="77777777" w:rsidR="000C6CDB" w:rsidRPr="000C6CDB" w:rsidRDefault="000C6CDB">
      <w:pPr>
        <w:pStyle w:val="4Clsa"/>
      </w:pPr>
      <w:r w:rsidRPr="000C6CDB">
        <w:t>the use by the Department of the Deed Material or Existing Material, including any claims by third parties about the ownership or right to use Intellectual Property Rights or Moral Rights in Deed Material or Existing Material.</w:t>
      </w:r>
    </w:p>
    <w:p w14:paraId="591D5295" w14:textId="77777777" w:rsidR="000C6CDB" w:rsidRPr="000C6CDB" w:rsidRDefault="000C6CDB" w:rsidP="005716EB">
      <w:pPr>
        <w:pStyle w:val="3Cls11"/>
      </w:pPr>
      <w:r w:rsidRPr="000C6CDB">
        <w:t xml:space="preserve">The liability of the Provider to indemnify the Department under this clause 41 will be reduced proportionately to the extent that fault on the Department’s part contributed to the relevant cost, loss, damage, expense, or liability. </w:t>
      </w:r>
    </w:p>
    <w:p w14:paraId="54F5F412" w14:textId="77777777" w:rsidR="000C6CDB" w:rsidRPr="000C6CDB" w:rsidRDefault="000C6CDB" w:rsidP="005716EB">
      <w:pPr>
        <w:pStyle w:val="3Cls11"/>
      </w:pPr>
      <w:r w:rsidRPr="000C6CDB">
        <w:t>The Department’s right to be indemnified under this clause 41 is in addition to any other right, power, or remedy provided by law, but the Department will not be entitled to be compensated in excess of the amount of the relevant loss, damage, expense or liability.</w:t>
      </w:r>
    </w:p>
    <w:p w14:paraId="7AA13D7D" w14:textId="77777777" w:rsidR="000C6CDB" w:rsidRPr="000C6CDB" w:rsidRDefault="000C6CDB" w:rsidP="005716EB">
      <w:pPr>
        <w:pStyle w:val="1cmid-heading"/>
        <w:rPr>
          <w:lang w:eastAsia="en-US"/>
        </w:rPr>
      </w:pPr>
      <w:r w:rsidRPr="000C6CDB">
        <w:rPr>
          <w:lang w:eastAsia="en-US"/>
        </w:rPr>
        <w:t xml:space="preserve">Meaning of fault </w:t>
      </w:r>
    </w:p>
    <w:p w14:paraId="16C0D448" w14:textId="77777777" w:rsidR="000C6CDB" w:rsidRPr="000C6CDB" w:rsidRDefault="000C6CDB" w:rsidP="005716EB">
      <w:pPr>
        <w:pStyle w:val="3Cls11"/>
      </w:pPr>
      <w:r w:rsidRPr="000C6CDB">
        <w:t>In this clause 41, ’fault’ means any negligent or unlawful act or omission or wilful misconduct, including fraud.</w:t>
      </w:r>
    </w:p>
    <w:p w14:paraId="7E9C88F9" w14:textId="77777777" w:rsidR="000C6CDB" w:rsidRPr="000C6CDB" w:rsidRDefault="000C6CDB" w:rsidP="00AC2C3E">
      <w:pPr>
        <w:pStyle w:val="2Clause1"/>
        <w:rPr>
          <w:i/>
          <w:sz w:val="20"/>
          <w:lang w:eastAsia="en-US"/>
        </w:rPr>
      </w:pPr>
      <w:bookmarkStart w:id="634" w:name="_Ref126399060"/>
      <w:bookmarkStart w:id="635" w:name="_Toc127948879"/>
      <w:bookmarkStart w:id="636" w:name="_Toc202959467"/>
      <w:bookmarkStart w:id="637" w:name="_Toc225840251"/>
      <w:bookmarkStart w:id="638" w:name="_Toc393289762"/>
      <w:bookmarkStart w:id="639" w:name="_Toc415224890"/>
      <w:bookmarkStart w:id="640" w:name="_Toc457551163"/>
      <w:bookmarkStart w:id="641" w:name="_Toc518567825"/>
      <w:bookmarkStart w:id="642" w:name="_Toc127948893"/>
      <w:bookmarkStart w:id="643" w:name="_Toc202959468"/>
      <w:r w:rsidRPr="000C6CDB">
        <w:rPr>
          <w:lang w:eastAsia="en-US"/>
        </w:rPr>
        <w:t>Insurance</w:t>
      </w:r>
      <w:bookmarkEnd w:id="634"/>
      <w:bookmarkEnd w:id="635"/>
      <w:bookmarkEnd w:id="636"/>
      <w:bookmarkEnd w:id="637"/>
      <w:bookmarkEnd w:id="638"/>
      <w:bookmarkEnd w:id="639"/>
      <w:bookmarkEnd w:id="640"/>
      <w:bookmarkEnd w:id="641"/>
      <w:r w:rsidRPr="000C6CDB">
        <w:rPr>
          <w:i/>
          <w:sz w:val="20"/>
          <w:lang w:eastAsia="en-US"/>
        </w:rPr>
        <w:t xml:space="preserve"> </w:t>
      </w:r>
    </w:p>
    <w:p w14:paraId="563FA8D9" w14:textId="77777777" w:rsidR="000C6CDB" w:rsidRPr="000C6CDB" w:rsidRDefault="000C6CDB" w:rsidP="00FE7474">
      <w:pPr>
        <w:pStyle w:val="3Cls11"/>
      </w:pPr>
      <w:bookmarkStart w:id="644" w:name="_Ref393793380"/>
      <w:r w:rsidRPr="000C6CDB">
        <w:t>Subject to this clause 42 and unless the Department otherwise agrees in writing, the Provider must, for the Term of this Deed, effect and maintain or cause to be effected and maintained, the following insurances, which must be valid and enforceable and, except for the statutory workers compensation insurance referred to at clause 42.1(b)(i)(A) and the professional indemnity insurance or errors and omissions insurance at clause 42.1(d), be written on an occurrence basis:</w:t>
      </w:r>
      <w:bookmarkEnd w:id="644"/>
    </w:p>
    <w:p w14:paraId="633D785A" w14:textId="77777777" w:rsidR="000C6CDB" w:rsidRPr="000C6CDB" w:rsidRDefault="000C6CDB" w:rsidP="00BA79E4">
      <w:pPr>
        <w:pStyle w:val="4Clsa"/>
      </w:pPr>
      <w:bookmarkStart w:id="645" w:name="_Ref393793482"/>
      <w:r w:rsidRPr="000C6CDB">
        <w:t>public liability insurance with a limit of indemnity of at least $10 million in respect of each and every occurrence, which covers:</w:t>
      </w:r>
      <w:bookmarkEnd w:id="645"/>
    </w:p>
    <w:p w14:paraId="483F07A3" w14:textId="615AA0AC" w:rsidR="000C6CDB" w:rsidRPr="000C6CDB" w:rsidRDefault="000C6CDB" w:rsidP="0095028C">
      <w:pPr>
        <w:pStyle w:val="5aifollowing"/>
        <w:numPr>
          <w:ilvl w:val="3"/>
          <w:numId w:val="1"/>
        </w:numPr>
      </w:pPr>
      <w:r w:rsidRPr="000C6CDB">
        <w:t>the Provider’s liability and the liability of its Personnel, representatives and agents (including to the Department and to the Participants) at general law and additionally as assumed under the terms of clause 43; and</w:t>
      </w:r>
    </w:p>
    <w:p w14:paraId="3514C41E" w14:textId="48A8B156" w:rsidR="000C6CDB" w:rsidRPr="000C6CDB" w:rsidRDefault="000C6CDB" w:rsidP="0095028C">
      <w:pPr>
        <w:pStyle w:val="5aifollowing"/>
        <w:numPr>
          <w:ilvl w:val="3"/>
          <w:numId w:val="1"/>
        </w:numPr>
      </w:pPr>
      <w:r w:rsidRPr="000C6CDB">
        <w:t>the vicarious liability of the Department in respect of the acts or omissions of the Provider, its Personnel, representatives and agents;</w:t>
      </w:r>
    </w:p>
    <w:p w14:paraId="78B48CCF" w14:textId="77777777" w:rsidR="000C6CDB" w:rsidRPr="000C6CDB" w:rsidRDefault="000C6CDB" w:rsidP="007D07A1">
      <w:pPr>
        <w:pStyle w:val="4aafollowing"/>
      </w:pPr>
      <w:r w:rsidRPr="000C6CDB">
        <w:t>in respect of:</w:t>
      </w:r>
    </w:p>
    <w:p w14:paraId="418AE034" w14:textId="45C4E5A9" w:rsidR="000C6CDB" w:rsidRPr="000C6CDB" w:rsidRDefault="000C6CDB" w:rsidP="00070E54">
      <w:pPr>
        <w:pStyle w:val="5aifollowing"/>
        <w:numPr>
          <w:ilvl w:val="3"/>
          <w:numId w:val="1"/>
        </w:numPr>
      </w:pPr>
      <w:r w:rsidRPr="000C6CDB">
        <w:lastRenderedPageBreak/>
        <w:t>loss of, or damage to, or loss of use of any real or personal property (including property of the Department in the care, custody or control of the Provider); and</w:t>
      </w:r>
    </w:p>
    <w:p w14:paraId="07C8003D" w14:textId="56494F9E" w:rsidR="000C6CDB" w:rsidRPr="000C6CDB" w:rsidRDefault="000C6CDB" w:rsidP="00BF4B7B">
      <w:pPr>
        <w:pStyle w:val="5aifollowing"/>
        <w:numPr>
          <w:ilvl w:val="3"/>
          <w:numId w:val="1"/>
        </w:numPr>
      </w:pPr>
      <w:r w:rsidRPr="000C6CDB">
        <w:t>the bodily injury, disease or illness (including mental illness) or death of any person (other than a liability insured under the insurance referred to at clause 42.1(b)),</w:t>
      </w:r>
    </w:p>
    <w:p w14:paraId="1EBDD35E" w14:textId="77777777" w:rsidR="000C6CDB" w:rsidRPr="000C6CDB" w:rsidRDefault="000C6CDB">
      <w:pPr>
        <w:pStyle w:val="4aafollowing"/>
      </w:pPr>
      <w:r w:rsidRPr="000C6CDB">
        <w:t>arising out of, or in connection with, the Provider’s performance of this Deed;</w:t>
      </w:r>
    </w:p>
    <w:p w14:paraId="73628141" w14:textId="77777777" w:rsidR="000C6CDB" w:rsidRPr="000C6CDB" w:rsidRDefault="000C6CDB">
      <w:pPr>
        <w:pStyle w:val="4Clsa"/>
      </w:pPr>
      <w:bookmarkStart w:id="646" w:name="_Ref393793374"/>
      <w:r w:rsidRPr="000C6CDB">
        <w:t>insurance which insures any injury, damage, expense, loss or liability suffered or incurred by any person engaged in work by the Provider under this Deed:</w:t>
      </w:r>
      <w:bookmarkEnd w:id="646"/>
    </w:p>
    <w:p w14:paraId="25059F17" w14:textId="069816D9" w:rsidR="000C6CDB" w:rsidRPr="000C6CDB" w:rsidRDefault="000C6CDB" w:rsidP="00BF4B7B">
      <w:pPr>
        <w:pStyle w:val="5aifollowing"/>
        <w:numPr>
          <w:ilvl w:val="3"/>
          <w:numId w:val="1"/>
        </w:numPr>
      </w:pPr>
      <w:bookmarkStart w:id="647" w:name="_Ref393793408"/>
      <w:r w:rsidRPr="000C6CDB">
        <w:t>giving rise to a claim:</w:t>
      </w:r>
      <w:bookmarkEnd w:id="647"/>
    </w:p>
    <w:p w14:paraId="63B4EE39" w14:textId="77777777" w:rsidR="000C6CDB" w:rsidRPr="000C6CDB" w:rsidRDefault="000C6CDB" w:rsidP="00B54419">
      <w:pPr>
        <w:pStyle w:val="6ClsA"/>
        <w:numPr>
          <w:ilvl w:val="4"/>
          <w:numId w:val="49"/>
        </w:numPr>
      </w:pPr>
      <w:bookmarkStart w:id="648" w:name="_Ref393793412"/>
      <w:r w:rsidRPr="000C6CDB">
        <w:t>under any statute relating to workers' compensation; and</w:t>
      </w:r>
      <w:bookmarkEnd w:id="648"/>
    </w:p>
    <w:p w14:paraId="2F23FBBE" w14:textId="77777777" w:rsidR="000C6CDB" w:rsidRPr="000C6CDB" w:rsidRDefault="000C6CDB" w:rsidP="00B54419">
      <w:pPr>
        <w:pStyle w:val="6ClsA"/>
        <w:numPr>
          <w:ilvl w:val="4"/>
          <w:numId w:val="49"/>
        </w:numPr>
      </w:pPr>
      <w:r w:rsidRPr="000C6CDB">
        <w:t>where common law claims by such workers are permissible outside of the statutory scheme referred to at clause 42.1(b)(i)(A), for employer’s liability at common law with a limit of indemnity of at least $50 million in respect of each and every occurrence;</w:t>
      </w:r>
    </w:p>
    <w:p w14:paraId="127D653E" w14:textId="2E4CAAA6" w:rsidR="000C6CDB" w:rsidRPr="000C6CDB" w:rsidRDefault="000C6CDB" w:rsidP="00BF4B7B">
      <w:pPr>
        <w:pStyle w:val="MELegal4"/>
        <w:numPr>
          <w:ilvl w:val="3"/>
          <w:numId w:val="49"/>
        </w:numPr>
        <w:spacing w:before="120" w:after="120" w:line="240" w:lineRule="auto"/>
        <w:ind w:left="1758" w:hanging="454"/>
        <w:outlineLvl w:val="2"/>
      </w:pPr>
      <w:r w:rsidRPr="000C6CDB">
        <w:t>in each Australian state or territory where the Services are performed or delivered; and</w:t>
      </w:r>
    </w:p>
    <w:p w14:paraId="6FA1BE5B" w14:textId="713D09BB" w:rsidR="000C6CDB" w:rsidRPr="000C6CDB" w:rsidRDefault="000C6CDB" w:rsidP="00BF4B7B">
      <w:pPr>
        <w:pStyle w:val="MELegal4"/>
        <w:numPr>
          <w:ilvl w:val="3"/>
          <w:numId w:val="49"/>
        </w:numPr>
        <w:spacing w:before="120" w:after="120" w:line="240" w:lineRule="auto"/>
        <w:ind w:left="1758" w:hanging="454"/>
        <w:outlineLvl w:val="2"/>
      </w:pPr>
      <w:r w:rsidRPr="000C6CDB">
        <w:t>where possible under the relevant law or scheme governing workers compensation insurance and in respect of all employers’ liability policies, extending to indemnify the Department for its liability as principal in relation to any such claim;</w:t>
      </w:r>
    </w:p>
    <w:p w14:paraId="2B10AA29" w14:textId="77777777" w:rsidR="000C6CDB" w:rsidRPr="000C6CDB" w:rsidRDefault="000C6CDB" w:rsidP="0095028C">
      <w:pPr>
        <w:pStyle w:val="4Clsa"/>
      </w:pPr>
      <w:r w:rsidRPr="000C6CDB">
        <w:t>for any motor vehicle used in the performance of this Deed:</w:t>
      </w:r>
    </w:p>
    <w:p w14:paraId="395CBF89" w14:textId="4A62D96D" w:rsidR="000C6CDB" w:rsidRPr="000C6CDB" w:rsidRDefault="000C6CDB" w:rsidP="007D07A1">
      <w:pPr>
        <w:pStyle w:val="5aifollowing"/>
        <w:numPr>
          <w:ilvl w:val="3"/>
          <w:numId w:val="1"/>
        </w:numPr>
      </w:pPr>
      <w:r w:rsidRPr="000C6CDB">
        <w:t>insurance with a limit of indemnity of at least $20 million in respect of each and every occurrence which covers:</w:t>
      </w:r>
    </w:p>
    <w:p w14:paraId="362CC00A" w14:textId="77777777" w:rsidR="000C6CDB" w:rsidRPr="000C6CDB" w:rsidRDefault="000C6CDB" w:rsidP="00B54419">
      <w:pPr>
        <w:pStyle w:val="6ClsA"/>
        <w:numPr>
          <w:ilvl w:val="4"/>
          <w:numId w:val="50"/>
        </w:numPr>
      </w:pPr>
      <w:r w:rsidRPr="000C6CDB">
        <w:t>third party property damage arising from the use of any plant or vehicles (registered or unregistered) used in respect of the performance of this Deed (including transporting Participants); and</w:t>
      </w:r>
    </w:p>
    <w:p w14:paraId="6DD00E3B" w14:textId="77777777" w:rsidR="000C6CDB" w:rsidRPr="000C6CDB" w:rsidRDefault="000C6CDB" w:rsidP="00B54419">
      <w:pPr>
        <w:pStyle w:val="6ClsA"/>
        <w:numPr>
          <w:ilvl w:val="4"/>
          <w:numId w:val="50"/>
        </w:numPr>
      </w:pPr>
      <w:r w:rsidRPr="000C6CDB">
        <w:t>the bodily injury, disease or illness (including mental illness) or death of, any person arising from the use of any unregistered plant or vehicles used in or in connection with the performance of the Services pursuant to this Deed (including transporting Participants);</w:t>
      </w:r>
    </w:p>
    <w:p w14:paraId="61BEDC07" w14:textId="270ACB1D" w:rsidR="000C6CDB" w:rsidRPr="000C6CDB" w:rsidRDefault="000C6CDB" w:rsidP="00BA79E4">
      <w:pPr>
        <w:pStyle w:val="MELegal4"/>
        <w:numPr>
          <w:ilvl w:val="3"/>
          <w:numId w:val="50"/>
        </w:numPr>
      </w:pPr>
      <w:r w:rsidRPr="000C6CDB">
        <w:t>compulsory third party motor vehicle insurance for all registrable vehicles used in the performance of this Deed (including transporting Participants in the Provider’s or the Provider’s employees vehicles);</w:t>
      </w:r>
    </w:p>
    <w:p w14:paraId="720BD647" w14:textId="77777777" w:rsidR="000C6CDB" w:rsidRPr="000C6CDB" w:rsidRDefault="000C6CDB" w:rsidP="0095028C">
      <w:pPr>
        <w:pStyle w:val="4Clsa"/>
      </w:pPr>
      <w:bookmarkStart w:id="649" w:name="_Ref393793658"/>
      <w:r w:rsidRPr="000C6CDB">
        <w:t xml:space="preserve">for any Services provided in a professional capacity – professional indemnity insurance or errors and omissions insurance </w:t>
      </w:r>
      <w:r w:rsidRPr="000C6CDB">
        <w:rPr>
          <w:szCs w:val="22"/>
        </w:rPr>
        <w:t xml:space="preserve">to be maintained during the Term of this Deed and for at least seven years following the Completion Date </w:t>
      </w:r>
      <w:r w:rsidRPr="000C6CDB">
        <w:t xml:space="preserve">with a limit of indemnity of at least $5 million in respect of each </w:t>
      </w:r>
      <w:r w:rsidRPr="000C6CDB">
        <w:rPr>
          <w:szCs w:val="22"/>
        </w:rPr>
        <w:t>claim and in the aggregate for all claims in any one 12 month policy period with one right of reinstatement</w:t>
      </w:r>
      <w:r w:rsidRPr="000C6CDB">
        <w:t xml:space="preserve"> which covers the liability of the Provider at general law and additionally as assumed under the terms of clause 43 arising from:</w:t>
      </w:r>
      <w:bookmarkEnd w:id="649"/>
    </w:p>
    <w:p w14:paraId="4B28448C" w14:textId="7846AB33" w:rsidR="000C6CDB" w:rsidRPr="000C6CDB" w:rsidRDefault="000C6CDB" w:rsidP="0095028C">
      <w:pPr>
        <w:pStyle w:val="5aifollowing"/>
        <w:numPr>
          <w:ilvl w:val="3"/>
          <w:numId w:val="1"/>
        </w:numPr>
      </w:pPr>
      <w:r w:rsidRPr="000C6CDB">
        <w:t>a breach of duty owed in a professional capacity in connection with the performance of this Deed or, where errors and omissions insurance is effected, arising from an error or omission in judgement by the Provider, its Personnel, representatives or agents; and</w:t>
      </w:r>
    </w:p>
    <w:p w14:paraId="62DA9848" w14:textId="07694688" w:rsidR="000C6CDB" w:rsidRPr="000C6CDB" w:rsidRDefault="000C6CDB" w:rsidP="007D07A1">
      <w:pPr>
        <w:pStyle w:val="5aifollowing"/>
        <w:numPr>
          <w:ilvl w:val="3"/>
          <w:numId w:val="1"/>
        </w:numPr>
      </w:pPr>
      <w:r w:rsidRPr="000C6CDB">
        <w:t>unintentional breaches of Intellectual Property Rights.</w:t>
      </w:r>
    </w:p>
    <w:p w14:paraId="7710F1CC" w14:textId="77777777" w:rsidR="000C6CDB" w:rsidRPr="000C6CDB" w:rsidRDefault="000C6CDB" w:rsidP="00070E54">
      <w:pPr>
        <w:pStyle w:val="4Clsa"/>
      </w:pPr>
      <w:r w:rsidRPr="000C6CDB">
        <w:lastRenderedPageBreak/>
        <w:t>if the provision of the Services involves the provision a product – products liability insurance with a limit of indemnity of at least $10 million in respect of each and every occurrence, which covers:</w:t>
      </w:r>
    </w:p>
    <w:p w14:paraId="601911AC" w14:textId="2135073C" w:rsidR="000C6CDB" w:rsidRPr="000C6CDB" w:rsidRDefault="000C6CDB" w:rsidP="00BF4B7B">
      <w:pPr>
        <w:pStyle w:val="5aifollowing"/>
        <w:numPr>
          <w:ilvl w:val="3"/>
          <w:numId w:val="1"/>
        </w:numPr>
      </w:pPr>
      <w:r w:rsidRPr="000C6CDB">
        <w:t>the Provider’s liability and the liability of its Personnel, representatives and agents (including to the Department and to the Participants) at general law and additionally as assumed under the terms of clause 43; and</w:t>
      </w:r>
    </w:p>
    <w:p w14:paraId="3CC7E959" w14:textId="199142A2" w:rsidR="000C6CDB" w:rsidRPr="000C6CDB" w:rsidRDefault="000C6CDB" w:rsidP="00BF4B7B">
      <w:pPr>
        <w:pStyle w:val="5aifollowing"/>
        <w:numPr>
          <w:ilvl w:val="3"/>
          <w:numId w:val="1"/>
        </w:numPr>
      </w:pPr>
      <w:r w:rsidRPr="000C6CDB">
        <w:t>the vicarious liability of the Department in respect of the acts or omissions of the Provider, its Personnel, representatives and agents;</w:t>
      </w:r>
    </w:p>
    <w:p w14:paraId="5C4FCA74" w14:textId="77777777" w:rsidR="000C6CDB" w:rsidRPr="000C6CDB" w:rsidRDefault="000C6CDB">
      <w:pPr>
        <w:pStyle w:val="4aafollowing"/>
      </w:pPr>
      <w:r w:rsidRPr="000C6CDB">
        <w:t>in respect of:</w:t>
      </w:r>
    </w:p>
    <w:p w14:paraId="7C16BD25" w14:textId="4A4ADADD" w:rsidR="000C6CDB" w:rsidRPr="000C6CDB" w:rsidRDefault="000C6CDB" w:rsidP="00BF4B7B">
      <w:pPr>
        <w:pStyle w:val="5aifollowing"/>
        <w:numPr>
          <w:ilvl w:val="3"/>
          <w:numId w:val="1"/>
        </w:numPr>
      </w:pPr>
      <w:r w:rsidRPr="000C6CDB">
        <w:t>loss of, damage to, or loss of use of any real, personal or intangible property (including property of the Department in the care, custody or control of the Provider, and including the Department’s IT Systems); and</w:t>
      </w:r>
    </w:p>
    <w:p w14:paraId="0F63420F" w14:textId="7CF0DD93" w:rsidR="000C6CDB" w:rsidRPr="000C6CDB" w:rsidRDefault="000C6CDB" w:rsidP="00BF4B7B">
      <w:pPr>
        <w:pStyle w:val="5aifollowing"/>
        <w:numPr>
          <w:ilvl w:val="3"/>
          <w:numId w:val="1"/>
        </w:numPr>
      </w:pPr>
      <w:r w:rsidRPr="000C6CDB">
        <w:t>the bodily injury, disease or illness (including mental illness) or death of, any person (other than a liability insured under the insurance referred to in clause 42.1(b)),</w:t>
      </w:r>
    </w:p>
    <w:p w14:paraId="6DE9F89C" w14:textId="77777777" w:rsidR="000C6CDB" w:rsidRPr="000C6CDB" w:rsidRDefault="000C6CDB">
      <w:pPr>
        <w:pStyle w:val="4aafollowing"/>
      </w:pPr>
      <w:r w:rsidRPr="000C6CDB">
        <w:t xml:space="preserve">arising out of or in connection with any products installed, repaired, serviced, sold, supplied or distributed in the performance of the Services, or in connection with, this Deed; </w:t>
      </w:r>
    </w:p>
    <w:p w14:paraId="43F37D98" w14:textId="77777777" w:rsidR="000C6CDB" w:rsidRPr="000C6CDB" w:rsidRDefault="000C6CDB">
      <w:pPr>
        <w:pStyle w:val="4Clsa"/>
      </w:pPr>
      <w:bookmarkStart w:id="650" w:name="_Ref393793462"/>
      <w:r w:rsidRPr="000C6CDB">
        <w:t>personal accident insurance providing a sliding scale of benefits (in conformance with current insurance market practice for such policies) with a maximum benefit of at least $250,000 in respect of each and every occurrence that covers Participants while:</w:t>
      </w:r>
      <w:bookmarkEnd w:id="650"/>
    </w:p>
    <w:p w14:paraId="6F26130C" w14:textId="7CEFC796" w:rsidR="000C6CDB" w:rsidRPr="000C6CDB" w:rsidRDefault="000C6CDB" w:rsidP="00BF4B7B">
      <w:pPr>
        <w:pStyle w:val="5aifollowing"/>
        <w:numPr>
          <w:ilvl w:val="3"/>
          <w:numId w:val="1"/>
        </w:numPr>
      </w:pPr>
      <w:r w:rsidRPr="000C6CDB">
        <w:t>on the Provider's premises;</w:t>
      </w:r>
    </w:p>
    <w:p w14:paraId="22B5A39B" w14:textId="4D1C7D94" w:rsidR="000C6CDB" w:rsidRPr="000C6CDB" w:rsidRDefault="000C6CDB" w:rsidP="00BF4B7B">
      <w:pPr>
        <w:pStyle w:val="5aifollowing"/>
        <w:numPr>
          <w:ilvl w:val="3"/>
          <w:numId w:val="1"/>
        </w:numPr>
      </w:pPr>
      <w:bookmarkStart w:id="651" w:name="_Ref393793464"/>
      <w:r w:rsidRPr="000C6CDB">
        <w:t>undertaking employment services activities, but not including undertaking an Activity or any other activity specified in any Guidelines; and</w:t>
      </w:r>
      <w:bookmarkEnd w:id="651"/>
    </w:p>
    <w:p w14:paraId="2D5228AF" w14:textId="300E5FE9" w:rsidR="000C6CDB" w:rsidRPr="000C6CDB" w:rsidRDefault="000C6CDB" w:rsidP="00BF4B7B">
      <w:pPr>
        <w:pStyle w:val="5aifollowing"/>
        <w:numPr>
          <w:ilvl w:val="3"/>
          <w:numId w:val="1"/>
        </w:numPr>
      </w:pPr>
      <w:r w:rsidRPr="000C6CDB">
        <w:t>travelling by the most direct route between:</w:t>
      </w:r>
    </w:p>
    <w:p w14:paraId="43EF7DF7" w14:textId="77777777" w:rsidR="000C6CDB" w:rsidRPr="00FE7474" w:rsidRDefault="000C6CDB" w:rsidP="00B54419">
      <w:pPr>
        <w:pStyle w:val="6ClsA"/>
        <w:numPr>
          <w:ilvl w:val="4"/>
          <w:numId w:val="51"/>
        </w:numPr>
      </w:pPr>
      <w:r w:rsidRPr="00FE7474">
        <w:t>the Provider's premises and the Participant’s home or DHS following Referral;</w:t>
      </w:r>
    </w:p>
    <w:p w14:paraId="55C05601" w14:textId="77777777" w:rsidR="000C6CDB" w:rsidRPr="00FE7474" w:rsidRDefault="000C6CDB" w:rsidP="00FE7474">
      <w:pPr>
        <w:pStyle w:val="6ClsA"/>
      </w:pPr>
      <w:r w:rsidRPr="00FE7474">
        <w:t>the Provider's premises and job interviews; and</w:t>
      </w:r>
    </w:p>
    <w:p w14:paraId="4EB04612" w14:textId="77777777" w:rsidR="000C6CDB" w:rsidRPr="000C6CDB" w:rsidRDefault="000C6CDB" w:rsidP="00FE7474">
      <w:pPr>
        <w:pStyle w:val="6ClsA"/>
      </w:pPr>
      <w:r w:rsidRPr="00FE7474">
        <w:t>the Participant’s home and job interviews, following referral by the Provider; and</w:t>
      </w:r>
    </w:p>
    <w:p w14:paraId="5B7CF4FB" w14:textId="77777777" w:rsidR="000C6CDB" w:rsidRPr="000C6CDB" w:rsidRDefault="000C6CDB" w:rsidP="00BA79E4">
      <w:pPr>
        <w:pStyle w:val="4Clsa"/>
      </w:pPr>
      <w:r w:rsidRPr="000C6CDB">
        <w:t xml:space="preserve">if the Provider will use an aircraft or marine vessel for the purposes of performing this Deed and the aircraft or marine vessel is owned or chartered by the Provider, marine liability and/or aircraft liability insurance, as is appropriate, covering the liability of the Provider, its Personnel, representatives and agents (including to the Department, Participants and passengers) in respect of liability for third party personal injury or death or loss of or damage to third party property (including cargo) with a limit of indemnity of at least $20 million in respect of each and every occurrence unless such liability is otherwise insured under the insurance effected in compliance with clause 42.1(a). </w:t>
      </w:r>
    </w:p>
    <w:p w14:paraId="63CF3638" w14:textId="77777777" w:rsidR="000C6CDB" w:rsidRPr="000C6CDB" w:rsidRDefault="000C6CDB" w:rsidP="00FE7474">
      <w:pPr>
        <w:pStyle w:val="3Cls11"/>
      </w:pPr>
      <w:r w:rsidRPr="000C6CDB">
        <w:t>The Provider must also effect and maintain, or cause to be effected and maintained, any other insurance policies required to adequately cover the Provider’s business risk that a similar Employment Provider, acting reasonably, would acquire, and any other insurance cover required by law.</w:t>
      </w:r>
    </w:p>
    <w:p w14:paraId="1F5FF7E9" w14:textId="77777777" w:rsidR="000C6CDB" w:rsidRPr="000C6CDB" w:rsidRDefault="000C6CDB" w:rsidP="00FE7474">
      <w:pPr>
        <w:pStyle w:val="3Cls11"/>
      </w:pPr>
      <w:bookmarkStart w:id="652" w:name="_Ref393793547"/>
      <w:r w:rsidRPr="000C6CDB">
        <w:lastRenderedPageBreak/>
        <w:t>Unless otherwise agreed by the Department in writing, all insurances required under this clause 42 (other than statutory workers compensation insurance and compulsory third party motor vehicle insurance) must be obtained from an insurer authorised by the Australian Prudential Regulation Authority.</w:t>
      </w:r>
      <w:bookmarkEnd w:id="652"/>
      <w:r w:rsidRPr="000C6CDB">
        <w:t xml:space="preserve"> </w:t>
      </w:r>
    </w:p>
    <w:p w14:paraId="3FB658E5" w14:textId="77777777" w:rsidR="000C6CDB" w:rsidRPr="000C6CDB" w:rsidRDefault="000C6CDB" w:rsidP="00FE7474">
      <w:pPr>
        <w:pStyle w:val="3Cls11"/>
      </w:pPr>
      <w:bookmarkStart w:id="653" w:name="_Ref393793494"/>
      <w:r w:rsidRPr="000C6CDB">
        <w:t>Each of the insurances required by this clause 42 (other than statutory workers compensation insurance and compulsory third party motor vehicle insurance) that insures more than one person, must include:</w:t>
      </w:r>
      <w:bookmarkEnd w:id="653"/>
    </w:p>
    <w:p w14:paraId="517D2C52" w14:textId="77777777" w:rsidR="000C6CDB" w:rsidRPr="000C6CDB" w:rsidRDefault="000C6CDB" w:rsidP="00BA79E4">
      <w:pPr>
        <w:pStyle w:val="4Clsa"/>
      </w:pPr>
      <w:bookmarkStart w:id="654" w:name="_Ref393793613"/>
      <w:r w:rsidRPr="000C6CDB">
        <w:t>a cross-liability clause, whereby the insurer agrees that the policy shall be construed as if a separate policy has been issued to each insured person (but not so as to increase the overall limit of liability) (this clause does not apply to any professional indemnity or errors and omissions insurance required by this clause 42);</w:t>
      </w:r>
      <w:bookmarkEnd w:id="654"/>
    </w:p>
    <w:p w14:paraId="4A1A2B8B" w14:textId="77777777" w:rsidR="000C6CDB" w:rsidRPr="000C6CDB" w:rsidRDefault="000C6CDB" w:rsidP="0095028C">
      <w:pPr>
        <w:pStyle w:val="4Clsa"/>
      </w:pPr>
      <w:r w:rsidRPr="000C6CDB">
        <w:t>a waiver of subrogation clause, whereby the insurer agrees to waive all rights of subrogation or action that it may have or acquire against any or all of the persons insured (at least to the extent that they are insured under the policy);</w:t>
      </w:r>
    </w:p>
    <w:p w14:paraId="69054098" w14:textId="77777777" w:rsidR="000C6CDB" w:rsidRPr="000C6CDB" w:rsidRDefault="000C6CDB" w:rsidP="0095028C">
      <w:pPr>
        <w:pStyle w:val="4Clsa"/>
      </w:pPr>
      <w:bookmarkStart w:id="655" w:name="_Ref414870523"/>
      <w:r w:rsidRPr="000C6CDB">
        <w:t>a non-imputation clause, whereby the insurer agrees that any failure by any insured person to observe and fulfil the terms of the policy, or to comply with the terms of the policy, or to comply with that insured person’s pre-contractual duty of disclosure does not prejudice the insurance of any other person insured under the policy;</w:t>
      </w:r>
      <w:bookmarkEnd w:id="655"/>
    </w:p>
    <w:p w14:paraId="098C03E7" w14:textId="77777777" w:rsidR="000C6CDB" w:rsidRPr="000C6CDB" w:rsidRDefault="000C6CDB" w:rsidP="007D07A1">
      <w:pPr>
        <w:pStyle w:val="4Clsa"/>
      </w:pPr>
      <w:r w:rsidRPr="000C6CDB">
        <w:t>a severability clause in which the insurer agrees to treat the insurance policy as if a separate policy has been issued to each insured person for the purposes of determining rights to indemnity; and</w:t>
      </w:r>
    </w:p>
    <w:p w14:paraId="5B7E71FC" w14:textId="77777777" w:rsidR="000C6CDB" w:rsidRPr="000C6CDB" w:rsidRDefault="000C6CDB" w:rsidP="00070E54">
      <w:pPr>
        <w:pStyle w:val="4Clsa"/>
      </w:pPr>
      <w:bookmarkStart w:id="656" w:name="_Ref414870539"/>
      <w:r w:rsidRPr="000C6CDB">
        <w:t>a clause whereby notice of a claim given to the insurer by any insured person will be accepted by the insurer as notice of a claim given by all the persons insured under the policy.</w:t>
      </w:r>
      <w:bookmarkEnd w:id="656"/>
    </w:p>
    <w:p w14:paraId="1CE7ABD0" w14:textId="77777777" w:rsidR="000C6CDB" w:rsidRPr="000C6CDB" w:rsidRDefault="000C6CDB" w:rsidP="00FE7474">
      <w:pPr>
        <w:pStyle w:val="3Cls11"/>
      </w:pPr>
      <w:r w:rsidRPr="000C6CDB">
        <w:t>Clauses 42.4(a), (c) and (e) do not apply to any personal accident insurance required by this clause 42.</w:t>
      </w:r>
    </w:p>
    <w:p w14:paraId="7EB7072D" w14:textId="77777777" w:rsidR="000C6CDB" w:rsidRPr="000C6CDB" w:rsidRDefault="000C6CDB" w:rsidP="00FE7474">
      <w:pPr>
        <w:pStyle w:val="3Cls11"/>
      </w:pPr>
      <w:r w:rsidRPr="000C6CDB">
        <w:t>In relation to the insurances specified in this clause 42, the Provider must abide by the terms and conditions of any relevant policy, and do everything reasonably required to claim and to collect or recover monies due under any policy.</w:t>
      </w:r>
    </w:p>
    <w:p w14:paraId="4E9B4787" w14:textId="77777777" w:rsidR="000C6CDB" w:rsidRPr="000C6CDB" w:rsidRDefault="000C6CDB" w:rsidP="00FE7474">
      <w:pPr>
        <w:pStyle w:val="3Cls11"/>
      </w:pPr>
      <w:r w:rsidRPr="000C6CDB">
        <w:t>The Provider must Notify the Department immediately when it:</w:t>
      </w:r>
    </w:p>
    <w:p w14:paraId="3613DB63" w14:textId="77777777" w:rsidR="000C6CDB" w:rsidRPr="000C6CDB" w:rsidRDefault="000C6CDB" w:rsidP="00BA79E4">
      <w:pPr>
        <w:pStyle w:val="4Clsa"/>
      </w:pPr>
      <w:r w:rsidRPr="000C6CDB">
        <w:t>becomes aware of any actual, threatened or likely claim under any of the insurances which the Provider is obliged to effect and maintain, that could materially reduce the available limits or involve the Department (other than a claim by the Department against the Provider which would be insured under the insurance referred to in clause 42.1(d)); or</w:t>
      </w:r>
    </w:p>
    <w:p w14:paraId="32D43A89" w14:textId="77777777" w:rsidR="000C6CDB" w:rsidRPr="000C6CDB" w:rsidRDefault="000C6CDB" w:rsidP="0095028C">
      <w:pPr>
        <w:pStyle w:val="4Clsa"/>
      </w:pPr>
      <w:r w:rsidRPr="000C6CDB">
        <w:t>receives a notice of cancellation in respect of any of the insurances that the Provider is obliged to effect and maintain.</w:t>
      </w:r>
    </w:p>
    <w:p w14:paraId="12D65DE2" w14:textId="77777777" w:rsidR="000C6CDB" w:rsidRPr="000C6CDB" w:rsidRDefault="000C6CDB" w:rsidP="00FE7474">
      <w:pPr>
        <w:pStyle w:val="3Cls11"/>
      </w:pPr>
      <w:r w:rsidRPr="000C6CDB">
        <w:t>The Provider must ensure that all Subcontractors retained by it to perform work in connection with this Deed are covered by insurance of the types specified in this clause 42, as is appropriate (including as to limits of indemnity) given the nature of the work to be performed by each such Subcontractor.</w:t>
      </w:r>
    </w:p>
    <w:p w14:paraId="44DC5ED9" w14:textId="77777777" w:rsidR="000C6CDB" w:rsidRPr="000C6CDB" w:rsidRDefault="000C6CDB" w:rsidP="00FE7474">
      <w:pPr>
        <w:pStyle w:val="1cmid-heading"/>
        <w:rPr>
          <w:lang w:eastAsia="en-US"/>
        </w:rPr>
      </w:pPr>
      <w:r w:rsidRPr="000C6CDB">
        <w:rPr>
          <w:lang w:eastAsia="en-US"/>
        </w:rPr>
        <w:lastRenderedPageBreak/>
        <w:t>Evidence of insurance</w:t>
      </w:r>
    </w:p>
    <w:p w14:paraId="552F8A11" w14:textId="77777777" w:rsidR="000C6CDB" w:rsidRPr="000C6CDB" w:rsidRDefault="000C6CDB" w:rsidP="00FE7474">
      <w:pPr>
        <w:pStyle w:val="3Cls11"/>
      </w:pPr>
      <w:bookmarkStart w:id="657" w:name="_Ref393793687"/>
      <w:bookmarkStart w:id="658" w:name="_Ref126399155"/>
      <w:r w:rsidRPr="000C6CDB">
        <w:t xml:space="preserve">Subject to clause </w:t>
      </w:r>
      <w:r w:rsidRPr="000C6CDB">
        <w:rPr>
          <w:rFonts w:cs="Calibri"/>
        </w:rPr>
        <w:t>42.10</w:t>
      </w:r>
      <w:r w:rsidRPr="000C6CDB">
        <w:t xml:space="preserve">, the Provider must obtain written independent professional advice that the insurances obtained by it and any Subcontractors pursuant to this clause </w:t>
      </w:r>
      <w:r w:rsidRPr="000C6CDB">
        <w:rPr>
          <w:rFonts w:cs="Calibri"/>
        </w:rPr>
        <w:t>42</w:t>
      </w:r>
      <w:r w:rsidRPr="000C6CDB">
        <w:t xml:space="preserve"> meets the requirements of this Deed:</w:t>
      </w:r>
      <w:bookmarkEnd w:id="657"/>
    </w:p>
    <w:p w14:paraId="1BD082D9" w14:textId="77777777" w:rsidR="000C6CDB" w:rsidRPr="000C6CDB" w:rsidRDefault="000C6CDB" w:rsidP="00BA79E4">
      <w:pPr>
        <w:pStyle w:val="4Clsa"/>
      </w:pPr>
      <w:r w:rsidRPr="000C6CDB">
        <w:t xml:space="preserve">before commencing the performance of any Services and in any event within 20 Business Days of the Deed Commencement Date; and </w:t>
      </w:r>
    </w:p>
    <w:p w14:paraId="29387C0D" w14:textId="77777777" w:rsidR="000C6CDB" w:rsidRPr="000C6CDB" w:rsidRDefault="000C6CDB" w:rsidP="0095028C">
      <w:pPr>
        <w:pStyle w:val="4Clsa"/>
      </w:pPr>
      <w:r w:rsidRPr="000C6CDB">
        <w:t>within 10 Business Days of the date of renewal of each of the insurances required under this Deed.</w:t>
      </w:r>
    </w:p>
    <w:p w14:paraId="76FBC18E" w14:textId="77777777" w:rsidR="000C6CDB" w:rsidRPr="000C6CDB" w:rsidRDefault="000C6CDB" w:rsidP="004374D7">
      <w:pPr>
        <w:pStyle w:val="3Cls11"/>
      </w:pPr>
      <w:bookmarkStart w:id="659" w:name="_Ref400021349"/>
      <w:r w:rsidRPr="000C6CDB">
        <w:t xml:space="preserve">Where the advice referred to in clause </w:t>
      </w:r>
      <w:r w:rsidRPr="000C6CDB">
        <w:rPr>
          <w:rFonts w:cs="Calibri"/>
        </w:rPr>
        <w:t>42.9</w:t>
      </w:r>
      <w:r w:rsidRPr="000C6CDB">
        <w:t xml:space="preserve"> relates to insurances obtained by a Subcontractor, the written independent professional advice in relation to that insurance may be obtained by either the Provider or the Subcontractor.</w:t>
      </w:r>
      <w:bookmarkEnd w:id="659"/>
      <w:r w:rsidRPr="000C6CDB">
        <w:t xml:space="preserve"> </w:t>
      </w:r>
    </w:p>
    <w:p w14:paraId="333D65B0" w14:textId="77777777" w:rsidR="000C6CDB" w:rsidRPr="000C6CDB" w:rsidRDefault="000C6CDB" w:rsidP="004374D7">
      <w:pPr>
        <w:pStyle w:val="3Cls11"/>
      </w:pPr>
      <w:r w:rsidRPr="000C6CDB">
        <w:t xml:space="preserve">Clause </w:t>
      </w:r>
      <w:r w:rsidRPr="000C6CDB">
        <w:rPr>
          <w:rFonts w:cs="Calibri"/>
        </w:rPr>
        <w:t>42.9</w:t>
      </w:r>
      <w:r w:rsidRPr="000C6CDB">
        <w:t xml:space="preserve"> does not apply to statutory workers compensation insurance or compulsory third party motor vehicle insurance.</w:t>
      </w:r>
    </w:p>
    <w:bookmarkEnd w:id="658"/>
    <w:p w14:paraId="5572E994" w14:textId="77777777" w:rsidR="000C6CDB" w:rsidRPr="000C6CDB" w:rsidRDefault="000C6CDB" w:rsidP="004374D7">
      <w:pPr>
        <w:pStyle w:val="3Cls11"/>
      </w:pPr>
      <w:r w:rsidRPr="000C6CDB">
        <w:t>The Provider must, within 10 Business Days of 1 July each year, or at any other time that the Department requests, provide to the Department an insurance declaration form, in the form required by the Department.</w:t>
      </w:r>
    </w:p>
    <w:p w14:paraId="3477A809" w14:textId="77777777" w:rsidR="000C6CDB" w:rsidRPr="000C6CDB" w:rsidRDefault="000C6CDB" w:rsidP="004374D7">
      <w:pPr>
        <w:pStyle w:val="3Cls11"/>
      </w:pPr>
      <w:bookmarkStart w:id="660" w:name="_Ref393793730"/>
      <w:r w:rsidRPr="000C6CDB">
        <w:t>In relation to each insurance policy relied upon by the Provider in compliance with the Provider’s obligations to effect and maintain, or cause to be effected and maintained, insurance as required by this Deed, the Provider must provide to the Department:</w:t>
      </w:r>
      <w:bookmarkEnd w:id="660"/>
    </w:p>
    <w:p w14:paraId="6D762FDE" w14:textId="77777777" w:rsidR="000C6CDB" w:rsidRPr="000C6CDB" w:rsidRDefault="000C6CDB" w:rsidP="00BA79E4">
      <w:pPr>
        <w:pStyle w:val="4Clsa"/>
      </w:pPr>
      <w:r w:rsidRPr="000C6CDB">
        <w:t>a full copy of the insurance policy;</w:t>
      </w:r>
    </w:p>
    <w:p w14:paraId="6A17463E" w14:textId="77777777" w:rsidR="000C6CDB" w:rsidRPr="000C6CDB" w:rsidRDefault="000C6CDB" w:rsidP="0095028C">
      <w:pPr>
        <w:pStyle w:val="4Clsa"/>
      </w:pPr>
      <w:r w:rsidRPr="000C6CDB">
        <w:t>a certificate of currency; and</w:t>
      </w:r>
    </w:p>
    <w:p w14:paraId="19EE9643" w14:textId="77777777" w:rsidR="000C6CDB" w:rsidRPr="000C6CDB" w:rsidRDefault="000C6CDB" w:rsidP="0095028C">
      <w:pPr>
        <w:pStyle w:val="4Clsa"/>
      </w:pPr>
      <w:r w:rsidRPr="000C6CDB">
        <w:t xml:space="preserve">a copy of the independent professional advice required by clause </w:t>
      </w:r>
      <w:r w:rsidRPr="000C6CDB">
        <w:rPr>
          <w:rFonts w:cs="Calibri"/>
        </w:rPr>
        <w:t>42.9</w:t>
      </w:r>
      <w:r w:rsidRPr="000C6CDB">
        <w:t>,</w:t>
      </w:r>
    </w:p>
    <w:p w14:paraId="710744BB" w14:textId="77777777" w:rsidR="000C6CDB" w:rsidRPr="000C6CDB" w:rsidRDefault="000C6CDB" w:rsidP="004374D7">
      <w:pPr>
        <w:pStyle w:val="3b11following"/>
        <w:rPr>
          <w:b/>
        </w:rPr>
      </w:pPr>
      <w:r w:rsidRPr="000C6CDB">
        <w:t>at any time that the Department requests.</w:t>
      </w:r>
    </w:p>
    <w:p w14:paraId="3EE4A335" w14:textId="77777777" w:rsidR="000C6CDB" w:rsidRPr="000C6CDB" w:rsidRDefault="000C6CDB" w:rsidP="00BA79E4">
      <w:pPr>
        <w:pStyle w:val="8Note"/>
        <w:ind w:left="0"/>
      </w:pPr>
      <w:r w:rsidRPr="000C6CDB">
        <w:t>Note:  Clause 42.13 allows the Department to request information relating to the insurances of any Subcontractor of the Provider.</w:t>
      </w:r>
    </w:p>
    <w:p w14:paraId="64560A09" w14:textId="77777777" w:rsidR="000C6CDB" w:rsidRPr="000C6CDB" w:rsidRDefault="000C6CDB" w:rsidP="004374D7">
      <w:pPr>
        <w:pStyle w:val="3Cls11"/>
      </w:pPr>
      <w:r w:rsidRPr="000C6CDB">
        <w:t>The Provider must not change, during the term of any policy, its insurer(s) unless the Department is satisfied that the change will not reduce or terminate any cover that exists prior to the proposed change and has agreed in writing to the change.</w:t>
      </w:r>
    </w:p>
    <w:p w14:paraId="53CBD6AE" w14:textId="77777777" w:rsidR="000C6CDB" w:rsidRPr="000C6CDB" w:rsidRDefault="000C6CDB" w:rsidP="004374D7">
      <w:pPr>
        <w:pStyle w:val="1cmid-heading"/>
        <w:rPr>
          <w:lang w:eastAsia="en-US"/>
        </w:rPr>
      </w:pPr>
      <w:r w:rsidRPr="000C6CDB">
        <w:rPr>
          <w:lang w:eastAsia="en-US"/>
        </w:rPr>
        <w:t>Assistance to the Department</w:t>
      </w:r>
    </w:p>
    <w:p w14:paraId="4DF7C221" w14:textId="77777777" w:rsidR="000C6CDB" w:rsidRPr="000C6CDB" w:rsidRDefault="000C6CDB" w:rsidP="004374D7">
      <w:pPr>
        <w:pStyle w:val="3Cls11"/>
      </w:pPr>
      <w:r w:rsidRPr="000C6CDB">
        <w:t xml:space="preserve">The Provider must: </w:t>
      </w:r>
    </w:p>
    <w:p w14:paraId="34DF3B90" w14:textId="77777777" w:rsidR="000C6CDB" w:rsidRPr="000C6CDB" w:rsidRDefault="000C6CDB" w:rsidP="00BA79E4">
      <w:pPr>
        <w:pStyle w:val="4Clsa"/>
      </w:pPr>
      <w:r w:rsidRPr="000C6CDB">
        <w:t>give full, true and particular information, in respect of any proposal for a policy of insurance (including any policy issued pursuant to any self-insurance scheme of the Commonwealth) to be effected by the Department, of all matters and things the non-disclosure of which might in any way prejudice or affect any policy or the payments of all or any benefits under a policy; and</w:t>
      </w:r>
    </w:p>
    <w:p w14:paraId="72FCD967" w14:textId="77777777" w:rsidR="000C6CDB" w:rsidRPr="000C6CDB" w:rsidRDefault="000C6CDB" w:rsidP="0095028C">
      <w:pPr>
        <w:pStyle w:val="4Clsa"/>
      </w:pPr>
      <w:r w:rsidRPr="000C6CDB">
        <w:t>provide all reasonable assistance to the Department, in order to facilitate the Commonwealth making a claim under any insurance policy or self-insurance scheme effected for the Commonwealth’s benefit.</w:t>
      </w:r>
    </w:p>
    <w:p w14:paraId="692D394E" w14:textId="77777777" w:rsidR="000C6CDB" w:rsidRPr="000C6CDB" w:rsidRDefault="000C6CDB" w:rsidP="004374D7">
      <w:pPr>
        <w:pStyle w:val="3Cls11"/>
      </w:pPr>
      <w:r w:rsidRPr="000C6CDB">
        <w:t>For the avoidance of doubt, the provisions of this clause 42 are not to be read so as to reduce a Party’s liability under any other provision of this Deed, and compliance by the Provider with the provisions of this clause 42 does not limit its liability under any other provision of this Deed.</w:t>
      </w:r>
    </w:p>
    <w:p w14:paraId="06FC4CF7" w14:textId="77777777" w:rsidR="000C6CDB" w:rsidRPr="000C6CDB" w:rsidRDefault="000C6CDB" w:rsidP="004374D7">
      <w:pPr>
        <w:pStyle w:val="2Clause1"/>
        <w:rPr>
          <w:lang w:eastAsia="en-US"/>
        </w:rPr>
      </w:pPr>
      <w:bookmarkStart w:id="661" w:name="_Toc225840252"/>
      <w:bookmarkStart w:id="662" w:name="_Toc393289763"/>
      <w:bookmarkStart w:id="663" w:name="_Ref393793806"/>
      <w:bookmarkStart w:id="664" w:name="_Ref393793815"/>
      <w:bookmarkStart w:id="665" w:name="_Ref393793819"/>
      <w:bookmarkStart w:id="666" w:name="_Ref398887792"/>
      <w:bookmarkStart w:id="667" w:name="_Ref414612763"/>
      <w:bookmarkStart w:id="668" w:name="_Ref414869771"/>
      <w:bookmarkStart w:id="669" w:name="_Ref414869972"/>
      <w:bookmarkStart w:id="670" w:name="_Ref414869995"/>
      <w:bookmarkStart w:id="671" w:name="_Toc415224891"/>
      <w:bookmarkStart w:id="672" w:name="_Toc457551164"/>
      <w:bookmarkStart w:id="673" w:name="_Toc518567826"/>
      <w:r w:rsidRPr="000C6CDB">
        <w:rPr>
          <w:lang w:eastAsia="en-US"/>
        </w:rPr>
        <w:lastRenderedPageBreak/>
        <w:t xml:space="preserve">Liability of the Provider to </w:t>
      </w:r>
      <w:bookmarkEnd w:id="642"/>
      <w:r w:rsidRPr="000C6CDB">
        <w:rPr>
          <w:lang w:eastAsia="en-US"/>
        </w:rPr>
        <w:t>the Department</w:t>
      </w:r>
      <w:bookmarkEnd w:id="643"/>
      <w:bookmarkEnd w:id="661"/>
      <w:bookmarkEnd w:id="662"/>
      <w:bookmarkEnd w:id="663"/>
      <w:bookmarkEnd w:id="664"/>
      <w:bookmarkEnd w:id="665"/>
      <w:bookmarkEnd w:id="666"/>
      <w:bookmarkEnd w:id="667"/>
      <w:bookmarkEnd w:id="668"/>
      <w:bookmarkEnd w:id="669"/>
      <w:bookmarkEnd w:id="670"/>
      <w:bookmarkEnd w:id="671"/>
      <w:bookmarkEnd w:id="672"/>
      <w:bookmarkEnd w:id="673"/>
    </w:p>
    <w:p w14:paraId="18215B3A" w14:textId="77777777" w:rsidR="000C6CDB" w:rsidRPr="000C6CDB" w:rsidRDefault="000C6CDB" w:rsidP="004374D7">
      <w:pPr>
        <w:pStyle w:val="1cmid-heading"/>
        <w:rPr>
          <w:lang w:eastAsia="en-US"/>
        </w:rPr>
      </w:pPr>
      <w:r w:rsidRPr="000C6CDB">
        <w:rPr>
          <w:lang w:eastAsia="en-US"/>
        </w:rPr>
        <w:t>Joint and several liability</w:t>
      </w:r>
    </w:p>
    <w:p w14:paraId="52B57C16" w14:textId="77777777" w:rsidR="000C6CDB" w:rsidRPr="000C6CDB" w:rsidRDefault="000C6CDB" w:rsidP="004374D7">
      <w:pPr>
        <w:pStyle w:val="3Cls11"/>
      </w:pPr>
      <w:r w:rsidRPr="000C6CDB">
        <w:t>To the extent permitted by law, where:</w:t>
      </w:r>
    </w:p>
    <w:p w14:paraId="176644CA" w14:textId="77777777" w:rsidR="000C6CDB" w:rsidRPr="000C6CDB" w:rsidRDefault="000C6CDB" w:rsidP="00BA79E4">
      <w:pPr>
        <w:pStyle w:val="4Clsa"/>
      </w:pPr>
      <w:r w:rsidRPr="000C6CDB">
        <w:t xml:space="preserve">more than one Party is a signatory to this Deed as the Provider – each of those Parties; </w:t>
      </w:r>
    </w:p>
    <w:p w14:paraId="4969C955" w14:textId="77777777" w:rsidR="000C6CDB" w:rsidRPr="000C6CDB" w:rsidRDefault="000C6CDB" w:rsidP="0095028C">
      <w:pPr>
        <w:pStyle w:val="4Clsa"/>
      </w:pPr>
      <w:r w:rsidRPr="000C6CDB">
        <w:t>the Provider is a partnership – each partner; or</w:t>
      </w:r>
    </w:p>
    <w:p w14:paraId="7A5D9472" w14:textId="77777777" w:rsidR="000C6CDB" w:rsidRPr="000C6CDB" w:rsidRDefault="000C6CDB" w:rsidP="0095028C">
      <w:pPr>
        <w:pStyle w:val="4Clsa"/>
      </w:pPr>
      <w:r w:rsidRPr="000C6CDB">
        <w:t xml:space="preserve">the Provider is a Tendering Group – each member of the Tendering Group; </w:t>
      </w:r>
    </w:p>
    <w:p w14:paraId="7314E00F" w14:textId="77777777" w:rsidR="000C6CDB" w:rsidRPr="000C6CDB" w:rsidRDefault="000C6CDB" w:rsidP="004374D7">
      <w:pPr>
        <w:pStyle w:val="3b11following"/>
      </w:pPr>
      <w:r w:rsidRPr="000C6CDB">
        <w:t>is jointly and severally liable for:</w:t>
      </w:r>
    </w:p>
    <w:p w14:paraId="02E48907" w14:textId="77777777" w:rsidR="000C6CDB" w:rsidRPr="000C6CDB" w:rsidRDefault="000C6CDB" w:rsidP="00BA79E4">
      <w:pPr>
        <w:pStyle w:val="4Clsa"/>
      </w:pPr>
      <w:r w:rsidRPr="000C6CDB">
        <w:t>the performance of all of the obligations of the Provider under this Deed; and</w:t>
      </w:r>
    </w:p>
    <w:p w14:paraId="14698279" w14:textId="77777777" w:rsidR="000C6CDB" w:rsidRPr="000C6CDB" w:rsidRDefault="000C6CDB" w:rsidP="0095028C">
      <w:pPr>
        <w:pStyle w:val="4Clsa"/>
      </w:pPr>
      <w:r w:rsidRPr="000C6CDB">
        <w:t>all losses caused by any Subcontractor engaged for the purpose of this Deed.</w:t>
      </w:r>
    </w:p>
    <w:p w14:paraId="2EBF26E4" w14:textId="77777777" w:rsidR="000C6CDB" w:rsidRPr="000C6CDB" w:rsidRDefault="000C6CDB" w:rsidP="005118E0">
      <w:pPr>
        <w:pStyle w:val="1cmid-heading"/>
        <w:rPr>
          <w:lang w:eastAsia="en-US"/>
        </w:rPr>
      </w:pPr>
      <w:r w:rsidRPr="000C6CDB">
        <w:rPr>
          <w:lang w:eastAsia="en-US"/>
        </w:rPr>
        <w:t>Proportionate liability</w:t>
      </w:r>
    </w:p>
    <w:p w14:paraId="7643B584" w14:textId="77777777" w:rsidR="000C6CDB" w:rsidRPr="000C6CDB" w:rsidRDefault="000C6CDB" w:rsidP="005118E0">
      <w:pPr>
        <w:pStyle w:val="3Cls11"/>
      </w:pPr>
      <w:bookmarkStart w:id="674" w:name="_Ref393793829"/>
      <w:r w:rsidRPr="000C6CDB">
        <w:t>The Parties agree that, to the extent permitted by law:</w:t>
      </w:r>
      <w:bookmarkEnd w:id="674"/>
    </w:p>
    <w:p w14:paraId="1E978E1A" w14:textId="77777777" w:rsidR="000C6CDB" w:rsidRPr="000C6CDB" w:rsidRDefault="000C6CDB" w:rsidP="00BA79E4">
      <w:pPr>
        <w:pStyle w:val="4Clsa"/>
      </w:pPr>
      <w:r w:rsidRPr="000C6CDB">
        <w:t xml:space="preserve">the operation of Part 4 of the </w:t>
      </w:r>
      <w:r w:rsidRPr="000C6CDB">
        <w:rPr>
          <w:i/>
        </w:rPr>
        <w:t>Civil Liability Act 2002</w:t>
      </w:r>
      <w:r w:rsidRPr="000C6CDB">
        <w:t xml:space="preserve"> (NSW) is excluded in relation to all and any rights, obligations and liabilities under, or in connection with, this Deed whether such rights, obligations or liabilities are sought to be enforced as a breach of contract, a claim in tort or otherwise; and</w:t>
      </w:r>
    </w:p>
    <w:p w14:paraId="37334CBE" w14:textId="77777777" w:rsidR="000C6CDB" w:rsidRPr="000C6CDB" w:rsidRDefault="000C6CDB" w:rsidP="0095028C">
      <w:pPr>
        <w:pStyle w:val="4Clsa"/>
      </w:pPr>
      <w:r w:rsidRPr="000C6CDB">
        <w:t>in accordance with clause 68, this clause 43.2 applies to all and any rights, obligations and liabilities under, or in connection with, this Deed whether such rights, obligations or liabilities arise in the state of New South Wales or elsewhere in Australia.</w:t>
      </w:r>
    </w:p>
    <w:p w14:paraId="4613F1EF" w14:textId="77777777" w:rsidR="000C6CDB" w:rsidRPr="000C6CDB" w:rsidRDefault="000C6CDB" w:rsidP="0095028C">
      <w:pPr>
        <w:pStyle w:val="8Note"/>
      </w:pPr>
      <w:r w:rsidRPr="000C6CDB">
        <w:t>Note: clause 68 provides that this Deed is to be construed in accordance with, and any other matter related to it is to be governed by, the laws of the State of New South Wales.</w:t>
      </w:r>
    </w:p>
    <w:p w14:paraId="063540A9" w14:textId="77777777" w:rsidR="000C6CDB" w:rsidRPr="000C6CDB" w:rsidRDefault="000C6CDB" w:rsidP="005118E0">
      <w:pPr>
        <w:pStyle w:val="2Clause1"/>
        <w:rPr>
          <w:lang w:eastAsia="en-US"/>
        </w:rPr>
      </w:pPr>
      <w:bookmarkStart w:id="675" w:name="_Toc202959469"/>
      <w:bookmarkStart w:id="676" w:name="_Toc225840253"/>
      <w:bookmarkStart w:id="677" w:name="_Toc393289764"/>
      <w:bookmarkStart w:id="678" w:name="_Toc415224892"/>
      <w:bookmarkStart w:id="679" w:name="_Toc457551165"/>
      <w:bookmarkStart w:id="680" w:name="_Toc518567827"/>
      <w:r w:rsidRPr="000C6CDB">
        <w:rPr>
          <w:lang w:eastAsia="en-US"/>
        </w:rPr>
        <w:t xml:space="preserve">Special rules about </w:t>
      </w:r>
      <w:bookmarkEnd w:id="675"/>
      <w:r w:rsidRPr="000C6CDB">
        <w:rPr>
          <w:lang w:eastAsia="en-US"/>
        </w:rPr>
        <w:t>Tendering Groups</w:t>
      </w:r>
      <w:bookmarkEnd w:id="676"/>
      <w:bookmarkEnd w:id="677"/>
      <w:bookmarkEnd w:id="678"/>
      <w:bookmarkEnd w:id="679"/>
      <w:bookmarkEnd w:id="680"/>
      <w:r w:rsidRPr="000C6CDB">
        <w:rPr>
          <w:lang w:eastAsia="en-US"/>
        </w:rPr>
        <w:t xml:space="preserve"> </w:t>
      </w:r>
    </w:p>
    <w:p w14:paraId="43FE36E9" w14:textId="77777777" w:rsidR="000C6CDB" w:rsidRPr="000C6CDB" w:rsidRDefault="000C6CDB" w:rsidP="005118E0">
      <w:pPr>
        <w:pStyle w:val="3Cls11"/>
      </w:pPr>
      <w:r w:rsidRPr="000C6CDB">
        <w:t>If the Provider is a Tendering Group, the Provider:</w:t>
      </w:r>
    </w:p>
    <w:p w14:paraId="0A8D663C" w14:textId="77777777" w:rsidR="000C6CDB" w:rsidRPr="000C6CDB" w:rsidRDefault="000C6CDB" w:rsidP="00BA79E4">
      <w:pPr>
        <w:pStyle w:val="4Clsa"/>
      </w:pPr>
      <w:r w:rsidRPr="000C6CDB">
        <w:t>agrees that its members are as specified at item 6.9 or 8.11 of Schedule 1, as relevant;</w:t>
      </w:r>
    </w:p>
    <w:p w14:paraId="6D97BA40" w14:textId="77777777" w:rsidR="000C6CDB" w:rsidRPr="000C6CDB" w:rsidRDefault="000C6CDB" w:rsidP="0095028C">
      <w:pPr>
        <w:pStyle w:val="4Clsa"/>
        <w:rPr>
          <w:color w:val="00B0F0"/>
        </w:rPr>
      </w:pPr>
      <w:r w:rsidRPr="000C6CDB">
        <w:t>warrants that each of its members have given their authority to the member named in the Particulars</w:t>
      </w:r>
      <w:r w:rsidRPr="000C6CDB">
        <w:rPr>
          <w:color w:val="00B0F0"/>
        </w:rPr>
        <w:t xml:space="preserve"> </w:t>
      </w:r>
      <w:r w:rsidRPr="000C6CDB">
        <w:t>as the Tendering Group’s lead member to negotiate, bind and act on that member’s behalf in relation to this Deed and any variations thereto; and</w:t>
      </w:r>
    </w:p>
    <w:p w14:paraId="70D11AC4" w14:textId="77777777" w:rsidR="000C6CDB" w:rsidRPr="000C6CDB" w:rsidRDefault="000C6CDB" w:rsidP="0095028C">
      <w:pPr>
        <w:pStyle w:val="4Clsa"/>
      </w:pPr>
      <w:r w:rsidRPr="000C6CDB">
        <w:t>must not change its membership without the Department agreeing in writing, and the Provider complying with any direction from the Department in relation to the change.</w:t>
      </w:r>
      <w:bookmarkStart w:id="681" w:name="_Toc225840254"/>
    </w:p>
    <w:p w14:paraId="20FCB23D" w14:textId="77777777" w:rsidR="000C6CDB" w:rsidRPr="000C6CDB" w:rsidRDefault="000C6CDB" w:rsidP="005118E0">
      <w:pPr>
        <w:pStyle w:val="1bSectionHeading"/>
        <w:rPr>
          <w:lang w:eastAsia="en-US"/>
        </w:rPr>
      </w:pPr>
      <w:bookmarkStart w:id="682" w:name="_Toc518567828"/>
      <w:r w:rsidRPr="000C6CDB">
        <w:rPr>
          <w:lang w:eastAsia="en-US"/>
        </w:rPr>
        <w:t>Section A4.2 – Changes in persons delivering Services</w:t>
      </w:r>
      <w:bookmarkEnd w:id="681"/>
      <w:bookmarkEnd w:id="682"/>
      <w:r w:rsidRPr="000C6CDB">
        <w:rPr>
          <w:lang w:eastAsia="en-US"/>
        </w:rPr>
        <w:t xml:space="preserve"> </w:t>
      </w:r>
    </w:p>
    <w:p w14:paraId="194E8A55" w14:textId="77777777" w:rsidR="000C6CDB" w:rsidRPr="000C6CDB" w:rsidRDefault="000C6CDB" w:rsidP="005118E0">
      <w:pPr>
        <w:pStyle w:val="2Clause1"/>
        <w:rPr>
          <w:lang w:eastAsia="en-US"/>
        </w:rPr>
      </w:pPr>
      <w:bookmarkStart w:id="683" w:name="_Ref126399710"/>
      <w:bookmarkStart w:id="684" w:name="_Toc127948881"/>
      <w:bookmarkStart w:id="685" w:name="_Toc202959470"/>
      <w:bookmarkStart w:id="686" w:name="_Toc225840255"/>
      <w:bookmarkStart w:id="687" w:name="_Toc393289765"/>
      <w:bookmarkStart w:id="688" w:name="_Toc415224893"/>
      <w:bookmarkStart w:id="689" w:name="_Toc457551166"/>
      <w:bookmarkStart w:id="690" w:name="_Toc518567829"/>
      <w:r w:rsidRPr="000C6CDB">
        <w:rPr>
          <w:lang w:eastAsia="en-US"/>
        </w:rPr>
        <w:t>Corporate governance</w:t>
      </w:r>
      <w:bookmarkEnd w:id="683"/>
      <w:bookmarkEnd w:id="684"/>
      <w:bookmarkEnd w:id="685"/>
      <w:bookmarkEnd w:id="686"/>
      <w:bookmarkEnd w:id="687"/>
      <w:bookmarkEnd w:id="688"/>
      <w:bookmarkEnd w:id="689"/>
      <w:bookmarkEnd w:id="690"/>
    </w:p>
    <w:p w14:paraId="751D8CE2" w14:textId="77777777" w:rsidR="000C6CDB" w:rsidRPr="000C6CDB" w:rsidRDefault="000C6CDB" w:rsidP="005118E0">
      <w:pPr>
        <w:pStyle w:val="3Cls11"/>
      </w:pPr>
      <w:r w:rsidRPr="000C6CDB">
        <w:t>The Provider must provide a copy of its Constitution to the Department upon request.</w:t>
      </w:r>
    </w:p>
    <w:p w14:paraId="09B2A82D" w14:textId="77777777" w:rsidR="000C6CDB" w:rsidRPr="000C6CDB" w:rsidRDefault="000C6CDB" w:rsidP="005118E0">
      <w:pPr>
        <w:pStyle w:val="3Cls11"/>
      </w:pPr>
      <w:r w:rsidRPr="000C6CDB">
        <w:t>The Provider must:</w:t>
      </w:r>
    </w:p>
    <w:p w14:paraId="25EA7362" w14:textId="77777777" w:rsidR="000C6CDB" w:rsidRPr="000C6CDB" w:rsidRDefault="000C6CDB" w:rsidP="00BA79E4">
      <w:pPr>
        <w:pStyle w:val="4Clsa"/>
      </w:pPr>
      <w:r w:rsidRPr="000C6CDB">
        <w:t>inform the Department in writing within five Business Days of any change:</w:t>
      </w:r>
    </w:p>
    <w:p w14:paraId="2E593073" w14:textId="7B291223" w:rsidR="000C6CDB" w:rsidRPr="000C6CDB" w:rsidRDefault="000C6CDB" w:rsidP="0095028C">
      <w:pPr>
        <w:pStyle w:val="5aifollowing"/>
        <w:numPr>
          <w:ilvl w:val="3"/>
          <w:numId w:val="1"/>
        </w:numPr>
      </w:pPr>
      <w:r w:rsidRPr="000C6CDB">
        <w:t>in its Constitution, structure, management or operations that could reasonably be expected to have an adverse effect on its ability to comply with the Provider’s obligations under this Deed; and</w:t>
      </w:r>
    </w:p>
    <w:p w14:paraId="2EA467F2" w14:textId="2807E935" w:rsidR="000C6CDB" w:rsidRPr="000C6CDB" w:rsidRDefault="000C6CDB" w:rsidP="0095028C">
      <w:pPr>
        <w:pStyle w:val="5aifollowing"/>
        <w:numPr>
          <w:ilvl w:val="3"/>
          <w:numId w:val="1"/>
        </w:numPr>
      </w:pPr>
      <w:r w:rsidRPr="000C6CDB">
        <w:lastRenderedPageBreak/>
        <w:t>to the membership of its board of Directors, board of management or executive during the Term of this Deed; and</w:t>
      </w:r>
    </w:p>
    <w:p w14:paraId="74348348" w14:textId="77777777" w:rsidR="000C6CDB" w:rsidRPr="000C6CDB" w:rsidRDefault="000C6CDB" w:rsidP="007D07A1">
      <w:pPr>
        <w:pStyle w:val="4Clsa"/>
      </w:pPr>
      <w:r w:rsidRPr="000C6CDB">
        <w:t>obtain a completed credentials information form (as supplied by the Department) from any Director, or member of its board of management or executive, and supply it to the Department, if the Department requests it, within 10 Business Days of the Department’s request.</w:t>
      </w:r>
    </w:p>
    <w:p w14:paraId="1D9D4F3A" w14:textId="77777777" w:rsidR="000C6CDB" w:rsidRPr="000C6CDB" w:rsidRDefault="000C6CDB" w:rsidP="00070E54">
      <w:pPr>
        <w:pStyle w:val="8Note"/>
      </w:pPr>
      <w:r w:rsidRPr="000C6CDB">
        <w:t>Note: The credentials information form authorises the Department to undertake a credit check of a particular individual.</w:t>
      </w:r>
    </w:p>
    <w:p w14:paraId="36F53777" w14:textId="77777777" w:rsidR="000C6CDB" w:rsidRPr="000C6CDB" w:rsidRDefault="000C6CDB" w:rsidP="005118E0">
      <w:pPr>
        <w:pStyle w:val="1cmid-heading"/>
        <w:rPr>
          <w:lang w:eastAsia="en-US"/>
        </w:rPr>
      </w:pPr>
      <w:r w:rsidRPr="000C6CDB">
        <w:rPr>
          <w:lang w:eastAsia="en-US"/>
        </w:rPr>
        <w:t>Personnel</w:t>
      </w:r>
    </w:p>
    <w:p w14:paraId="785DB06F" w14:textId="77777777" w:rsidR="000C6CDB" w:rsidRPr="000C6CDB" w:rsidRDefault="000C6CDB" w:rsidP="005118E0">
      <w:pPr>
        <w:pStyle w:val="3Cls11"/>
      </w:pPr>
      <w:bookmarkStart w:id="691" w:name="_Ref393793988"/>
      <w:r w:rsidRPr="000C6CDB">
        <w:t>Unless otherwise agreed by the Department in writing at its absolute discretion, the Provider must not employ, engage or elect any person who would have a role in its management, financial administration or, if Notified by the Department, the performance of the Services, if:</w:t>
      </w:r>
      <w:bookmarkEnd w:id="691"/>
      <w:r w:rsidRPr="000C6CDB">
        <w:t xml:space="preserve"> </w:t>
      </w:r>
    </w:p>
    <w:p w14:paraId="3D469B38" w14:textId="77777777" w:rsidR="000C6CDB" w:rsidRPr="000C6CDB" w:rsidRDefault="000C6CDB" w:rsidP="00BA79E4">
      <w:pPr>
        <w:pStyle w:val="4Clsa"/>
      </w:pPr>
      <w:bookmarkStart w:id="692" w:name="_Ref126399974"/>
      <w:r w:rsidRPr="000C6CDB">
        <w:t>the person is an undischarged bankrupt;</w:t>
      </w:r>
      <w:bookmarkEnd w:id="692"/>
    </w:p>
    <w:p w14:paraId="58BD87C9" w14:textId="77777777" w:rsidR="000C6CDB" w:rsidRPr="000C6CDB" w:rsidRDefault="000C6CDB" w:rsidP="0095028C">
      <w:pPr>
        <w:pStyle w:val="4Clsa"/>
      </w:pPr>
      <w:r w:rsidRPr="000C6CDB">
        <w:t>there is in operation a composition, deed of arrangement or deed of assignment with the person’s creditors under the law relating to bankruptcy;</w:t>
      </w:r>
    </w:p>
    <w:p w14:paraId="7A0F1F0E" w14:textId="77777777" w:rsidR="000C6CDB" w:rsidRPr="000C6CDB" w:rsidRDefault="000C6CDB" w:rsidP="0095028C">
      <w:pPr>
        <w:pStyle w:val="4Clsa"/>
      </w:pPr>
      <w:r w:rsidRPr="000C6CDB">
        <w:t>the person has suffered final judgment for a debt and the judgment has not been satisfied;</w:t>
      </w:r>
    </w:p>
    <w:p w14:paraId="312751A6" w14:textId="4F883FD3" w:rsidR="000C6CDB" w:rsidRPr="000C6CDB" w:rsidRDefault="000C6CDB" w:rsidP="007D07A1">
      <w:pPr>
        <w:pStyle w:val="4Clsa"/>
      </w:pPr>
      <w:r w:rsidRPr="000C6CDB">
        <w:t>subject to Part VIIC of the Crimes Act 1914 (Cth), the person has been ‘convicted’</w:t>
      </w:r>
      <w:r w:rsidR="00A341FD">
        <w:t xml:space="preserve"> </w:t>
      </w:r>
      <w:r w:rsidRPr="000C6CDB">
        <w:t xml:space="preserve">within the meaning of paragraph 85ZM(1) of that Act of an offence under the </w:t>
      </w:r>
      <w:r w:rsidRPr="000C6CDB">
        <w:rPr>
          <w:i/>
        </w:rPr>
        <w:t>Crimes Act 1914</w:t>
      </w:r>
      <w:r w:rsidRPr="000C6CDB">
        <w:t xml:space="preserve"> (Cth), or any other offence relating to fraud, unless there is clear evidence that: </w:t>
      </w:r>
    </w:p>
    <w:p w14:paraId="4C7426FE" w14:textId="7F267484" w:rsidR="000C6CDB" w:rsidRPr="000C6CDB" w:rsidRDefault="000C6CDB" w:rsidP="00070E54">
      <w:pPr>
        <w:pStyle w:val="5aifollowing"/>
        <w:numPr>
          <w:ilvl w:val="3"/>
          <w:numId w:val="1"/>
        </w:numPr>
      </w:pPr>
      <w:r w:rsidRPr="000C6CDB">
        <w:t>the conviction is regarded as spent under paragraph 85ZM(2) (taking into consideration the application of Division 4 of Part VIIC);</w:t>
      </w:r>
    </w:p>
    <w:p w14:paraId="1F08C860" w14:textId="15AF7D22" w:rsidR="000C6CDB" w:rsidRPr="000C6CDB" w:rsidRDefault="000C6CDB" w:rsidP="00BF4B7B">
      <w:pPr>
        <w:pStyle w:val="5aifollowing"/>
        <w:numPr>
          <w:ilvl w:val="3"/>
          <w:numId w:val="1"/>
        </w:numPr>
      </w:pPr>
      <w:r w:rsidRPr="000C6CDB">
        <w:t>the person was granted a free and absolute pardon because the person was wrongly convicted of the offence; or</w:t>
      </w:r>
    </w:p>
    <w:p w14:paraId="2EFBC625" w14:textId="09DD33D6" w:rsidR="000C6CDB" w:rsidRPr="000C6CDB" w:rsidRDefault="000C6CDB" w:rsidP="00BF4B7B">
      <w:pPr>
        <w:pStyle w:val="5aifollowing"/>
        <w:numPr>
          <w:ilvl w:val="3"/>
          <w:numId w:val="1"/>
        </w:numPr>
      </w:pPr>
      <w:r w:rsidRPr="000C6CDB">
        <w:t>the person’s conviction for the offence has been quashed,</w:t>
      </w:r>
    </w:p>
    <w:p w14:paraId="0BED46EC" w14:textId="77777777" w:rsidR="000C6CDB" w:rsidRPr="000C6CDB" w:rsidRDefault="000C6CDB">
      <w:pPr>
        <w:pStyle w:val="4aafollowing"/>
      </w:pPr>
      <w:r w:rsidRPr="000C6CDB">
        <w:t xml:space="preserve">in accordance with any relevant law; </w:t>
      </w:r>
    </w:p>
    <w:p w14:paraId="28C6782B" w14:textId="77777777" w:rsidR="000C6CDB" w:rsidRPr="000C6CDB" w:rsidRDefault="000C6CDB">
      <w:pPr>
        <w:pStyle w:val="4Clsa"/>
      </w:pPr>
      <w:r w:rsidRPr="000C6CDB">
        <w:t xml:space="preserve">the person is or was a Director or a person who occupied an influential position in the management or financial administration of an organisation that had failed to comply with the terms of any agreement with the Commonwealth and where that failure gave the Commonwealth the right to terminate the agreement; or </w:t>
      </w:r>
    </w:p>
    <w:p w14:paraId="60FCD872" w14:textId="77777777" w:rsidR="000C6CDB" w:rsidRPr="000C6CDB" w:rsidRDefault="000C6CDB">
      <w:pPr>
        <w:pStyle w:val="4Clsa"/>
      </w:pPr>
      <w:bookmarkStart w:id="693" w:name="_Ref126399977"/>
      <w:r w:rsidRPr="000C6CDB">
        <w:t>the person is otherwise prohibited from being a member or Director or employee or responsible officer of the organisation of the Provider.</w:t>
      </w:r>
      <w:bookmarkEnd w:id="693"/>
    </w:p>
    <w:p w14:paraId="5F086A8C" w14:textId="77777777" w:rsidR="000C6CDB" w:rsidRPr="000C6CDB" w:rsidRDefault="000C6CDB" w:rsidP="005118E0">
      <w:pPr>
        <w:pStyle w:val="3Cls11"/>
      </w:pPr>
      <w:bookmarkStart w:id="694" w:name="_Ref393794053"/>
      <w:r w:rsidRPr="000C6CDB">
        <w:t xml:space="preserve">Unless otherwise agreed by the Department in writing at its absolute discretion, where a person falls, or is discovered as falling, within any of clauses </w:t>
      </w:r>
      <w:r w:rsidRPr="000C6CDB">
        <w:rPr>
          <w:rFonts w:cs="Calibri"/>
          <w:szCs w:val="22"/>
        </w:rPr>
        <w:t>45.3(a)</w:t>
      </w:r>
      <w:r w:rsidRPr="000C6CDB">
        <w:t xml:space="preserve"> to </w:t>
      </w:r>
      <w:r w:rsidRPr="000C6CDB">
        <w:rPr>
          <w:rFonts w:cs="Calibri"/>
          <w:szCs w:val="22"/>
        </w:rPr>
        <w:t>45.3(f)</w:t>
      </w:r>
      <w:r w:rsidRPr="000C6CDB">
        <w:t xml:space="preserve"> while employed or engaged by the Provider, or elected as an officer of the Provider, in a role in:</w:t>
      </w:r>
      <w:bookmarkEnd w:id="694"/>
    </w:p>
    <w:p w14:paraId="60EC7498" w14:textId="77777777" w:rsidR="000C6CDB" w:rsidRPr="000C6CDB" w:rsidRDefault="000C6CDB" w:rsidP="00BA79E4">
      <w:pPr>
        <w:pStyle w:val="4Clsa"/>
      </w:pPr>
      <w:r w:rsidRPr="000C6CDB">
        <w:t xml:space="preserve">its management or financial administration, the Provider will be in breach of clause </w:t>
      </w:r>
      <w:r w:rsidRPr="000C6CDB">
        <w:rPr>
          <w:rFonts w:cs="Calibri"/>
          <w:szCs w:val="22"/>
        </w:rPr>
        <w:t>45.3</w:t>
      </w:r>
      <w:r w:rsidRPr="000C6CDB">
        <w:t>, if the Provider does not:</w:t>
      </w:r>
    </w:p>
    <w:p w14:paraId="6A41CF19" w14:textId="26CAC23D" w:rsidR="000C6CDB" w:rsidRPr="000C6CDB" w:rsidRDefault="000C6CDB" w:rsidP="0095028C">
      <w:pPr>
        <w:pStyle w:val="5aifollowing"/>
        <w:numPr>
          <w:ilvl w:val="3"/>
          <w:numId w:val="1"/>
        </w:numPr>
      </w:pPr>
      <w:bookmarkStart w:id="695" w:name="_Ref393794050"/>
      <w:r w:rsidRPr="000C6CDB">
        <w:t>transfer the person to a position that does not have a role in its management or financial administration; or</w:t>
      </w:r>
      <w:bookmarkEnd w:id="695"/>
    </w:p>
    <w:p w14:paraId="79B2D0CA" w14:textId="5334B7F3" w:rsidR="000C6CDB" w:rsidRPr="000C6CDB" w:rsidRDefault="000C6CDB" w:rsidP="0095028C">
      <w:pPr>
        <w:pStyle w:val="5aifollowing"/>
        <w:numPr>
          <w:ilvl w:val="3"/>
          <w:numId w:val="1"/>
        </w:numPr>
      </w:pPr>
      <w:r w:rsidRPr="000C6CDB">
        <w:t>terminate the employment or engagement of the person or remove the person from office,</w:t>
      </w:r>
    </w:p>
    <w:p w14:paraId="5C00C600" w14:textId="77777777" w:rsidR="000C6CDB" w:rsidRPr="000C6CDB" w:rsidRDefault="000C6CDB" w:rsidP="007D07A1">
      <w:pPr>
        <w:pStyle w:val="4aafollowing"/>
      </w:pPr>
      <w:r w:rsidRPr="000C6CDB">
        <w:t>as the case may be, and immediately Notify the Department of its action; or</w:t>
      </w:r>
    </w:p>
    <w:p w14:paraId="24B8C824" w14:textId="77777777" w:rsidR="000C6CDB" w:rsidRPr="000C6CDB" w:rsidRDefault="000C6CDB" w:rsidP="00070E54">
      <w:pPr>
        <w:pStyle w:val="4Clsa"/>
      </w:pPr>
      <w:bookmarkStart w:id="696" w:name="_Ref393794017"/>
      <w:r w:rsidRPr="000C6CDB">
        <w:lastRenderedPageBreak/>
        <w:t xml:space="preserve">the performance of the Services, the Provider must Notify the Department on becoming aware that the person falls or has been discovered as falling within any of clauses </w:t>
      </w:r>
      <w:r w:rsidRPr="000C6CDB">
        <w:rPr>
          <w:rFonts w:cs="Calibri"/>
          <w:szCs w:val="22"/>
        </w:rPr>
        <w:t>45.3(a)</w:t>
      </w:r>
      <w:r w:rsidRPr="000C6CDB">
        <w:t xml:space="preserve"> to </w:t>
      </w:r>
      <w:r w:rsidRPr="000C6CDB">
        <w:rPr>
          <w:rFonts w:cs="Calibri"/>
          <w:szCs w:val="22"/>
        </w:rPr>
        <w:t>45.3(f)</w:t>
      </w:r>
      <w:r w:rsidRPr="000C6CDB">
        <w:t>, and take any action in respect of that person, that is Notified by the Department.</w:t>
      </w:r>
      <w:bookmarkEnd w:id="696"/>
    </w:p>
    <w:p w14:paraId="5FE2D442" w14:textId="77777777" w:rsidR="000C6CDB" w:rsidRPr="000C6CDB" w:rsidRDefault="000C6CDB">
      <w:pPr>
        <w:pStyle w:val="8Note"/>
      </w:pPr>
      <w:r w:rsidRPr="000C6CDB">
        <w:t>Note:  For the avoidance of doubt, clause 45.4(b) will also apply where a person is transferred in accordance with clause 45.4(a)(i), to a role in the performance of the Services.</w:t>
      </w:r>
    </w:p>
    <w:p w14:paraId="1BF5D73F" w14:textId="77777777" w:rsidR="000C6CDB" w:rsidRPr="000C6CDB" w:rsidRDefault="000C6CDB" w:rsidP="005118E0">
      <w:pPr>
        <w:pStyle w:val="1cmid-heading"/>
        <w:rPr>
          <w:lang w:eastAsia="en-US"/>
        </w:rPr>
      </w:pPr>
      <w:r w:rsidRPr="000C6CDB">
        <w:rPr>
          <w:lang w:eastAsia="en-US"/>
        </w:rPr>
        <w:t>Change in Control of the Provider or a Material Subcontractor</w:t>
      </w:r>
    </w:p>
    <w:p w14:paraId="414F5B9C" w14:textId="77777777" w:rsidR="000C6CDB" w:rsidRPr="000C6CDB" w:rsidRDefault="000C6CDB" w:rsidP="005118E0">
      <w:pPr>
        <w:pStyle w:val="3Cls11"/>
      </w:pPr>
      <w:bookmarkStart w:id="697" w:name="_Ref126399936"/>
      <w:r w:rsidRPr="000C6CDB">
        <w:t>The Provider must not, without the Department’s prior written consent, cause or permit to occur a Change in Control of:</w:t>
      </w:r>
      <w:bookmarkEnd w:id="697"/>
    </w:p>
    <w:p w14:paraId="1C7A53B4" w14:textId="77777777" w:rsidR="000C6CDB" w:rsidRPr="000C6CDB" w:rsidRDefault="000C6CDB" w:rsidP="00BA79E4">
      <w:pPr>
        <w:pStyle w:val="4Clsa"/>
      </w:pPr>
      <w:r w:rsidRPr="000C6CDB">
        <w:t>the Provider; or</w:t>
      </w:r>
    </w:p>
    <w:p w14:paraId="1BE9E6AD" w14:textId="77777777" w:rsidR="000C6CDB" w:rsidRPr="000C6CDB" w:rsidRDefault="000C6CDB" w:rsidP="0095028C">
      <w:pPr>
        <w:pStyle w:val="4Clsa"/>
      </w:pPr>
      <w:r w:rsidRPr="000C6CDB">
        <w:t>any Material Subcontractor.</w:t>
      </w:r>
    </w:p>
    <w:p w14:paraId="77433CDB" w14:textId="77777777" w:rsidR="000C6CDB" w:rsidRPr="000C6CDB" w:rsidRDefault="000C6CDB" w:rsidP="005118E0">
      <w:pPr>
        <w:pStyle w:val="3Cls11"/>
      </w:pPr>
      <w:r w:rsidRPr="000C6CDB">
        <w:t xml:space="preserve">The Department may, at its absolute discretion, grant, or refuse to grant its consent to a Change in Control of the Provider or any Material Subcontractor.  If the Department grants its consent, the Department may do so on such conditions as the Department sees fit. </w:t>
      </w:r>
    </w:p>
    <w:p w14:paraId="69829EBC" w14:textId="77777777" w:rsidR="000C6CDB" w:rsidRPr="000C6CDB" w:rsidRDefault="000C6CDB" w:rsidP="005118E0">
      <w:pPr>
        <w:pStyle w:val="3Cls11"/>
      </w:pPr>
      <w:bookmarkStart w:id="698" w:name="_Ref393794073"/>
      <w:r w:rsidRPr="000C6CDB">
        <w:t>The Provider must, within five Business Days of receiving a written request from the Department, provide such information and supporting evidence as the Department may request in relation to the:</w:t>
      </w:r>
      <w:bookmarkEnd w:id="698"/>
    </w:p>
    <w:p w14:paraId="531071D4" w14:textId="77777777" w:rsidR="000C6CDB" w:rsidRPr="000C6CDB" w:rsidRDefault="000C6CDB" w:rsidP="00BA79E4">
      <w:pPr>
        <w:pStyle w:val="4Clsa"/>
      </w:pPr>
      <w:r w:rsidRPr="000C6CDB">
        <w:t>shareholdings;</w:t>
      </w:r>
    </w:p>
    <w:p w14:paraId="38EBC28F" w14:textId="77777777" w:rsidR="000C6CDB" w:rsidRPr="000C6CDB" w:rsidRDefault="000C6CDB" w:rsidP="0095028C">
      <w:pPr>
        <w:pStyle w:val="4Clsa"/>
      </w:pPr>
      <w:r w:rsidRPr="000C6CDB">
        <w:t>issued shares;</w:t>
      </w:r>
    </w:p>
    <w:p w14:paraId="4793BB0B" w14:textId="77777777" w:rsidR="000C6CDB" w:rsidRPr="000C6CDB" w:rsidRDefault="000C6CDB" w:rsidP="0095028C">
      <w:pPr>
        <w:pStyle w:val="4Clsa"/>
      </w:pPr>
      <w:r w:rsidRPr="000C6CDB">
        <w:t>board of Directors;</w:t>
      </w:r>
    </w:p>
    <w:p w14:paraId="097B7FB3" w14:textId="77777777" w:rsidR="000C6CDB" w:rsidRPr="000C6CDB" w:rsidRDefault="000C6CDB" w:rsidP="007D07A1">
      <w:pPr>
        <w:pStyle w:val="4Clsa"/>
      </w:pPr>
      <w:bookmarkStart w:id="699" w:name="_Ref126400045"/>
      <w:r w:rsidRPr="000C6CDB">
        <w:t>board of management;</w:t>
      </w:r>
      <w:bookmarkEnd w:id="699"/>
    </w:p>
    <w:p w14:paraId="61DE9C50" w14:textId="77777777" w:rsidR="000C6CDB" w:rsidRPr="000C6CDB" w:rsidRDefault="000C6CDB" w:rsidP="00070E54">
      <w:pPr>
        <w:pStyle w:val="4Clsa"/>
      </w:pPr>
      <w:bookmarkStart w:id="700" w:name="_Ref126400046"/>
      <w:r w:rsidRPr="000C6CDB">
        <w:t>executive;</w:t>
      </w:r>
      <w:bookmarkEnd w:id="700"/>
    </w:p>
    <w:p w14:paraId="341FA24C" w14:textId="77777777" w:rsidR="000C6CDB" w:rsidRPr="000C6CDB" w:rsidRDefault="000C6CDB">
      <w:pPr>
        <w:pStyle w:val="4Clsa"/>
      </w:pPr>
      <w:r w:rsidRPr="000C6CDB">
        <w:t>voting rights;</w:t>
      </w:r>
    </w:p>
    <w:p w14:paraId="3CA21367" w14:textId="77777777" w:rsidR="000C6CDB" w:rsidRPr="000C6CDB" w:rsidRDefault="000C6CDB">
      <w:pPr>
        <w:pStyle w:val="4Clsa"/>
      </w:pPr>
      <w:r w:rsidRPr="000C6CDB">
        <w:t>partnership composition, if relevant; or</w:t>
      </w:r>
    </w:p>
    <w:p w14:paraId="30CF2F6F" w14:textId="77777777" w:rsidR="000C6CDB" w:rsidRPr="000C6CDB" w:rsidRDefault="000C6CDB">
      <w:pPr>
        <w:pStyle w:val="4Clsa"/>
      </w:pPr>
      <w:r w:rsidRPr="000C6CDB">
        <w:t>Tendering Group membership, if relevant,</w:t>
      </w:r>
    </w:p>
    <w:p w14:paraId="175B8713" w14:textId="77777777" w:rsidR="000C6CDB" w:rsidRPr="000C6CDB" w:rsidRDefault="000C6CDB" w:rsidP="005118E0">
      <w:pPr>
        <w:pStyle w:val="3b11following"/>
      </w:pPr>
      <w:r w:rsidRPr="000C6CDB">
        <w:t>of the Provider or any Material Subcontractor, including the dates of any changes to those matters.</w:t>
      </w:r>
    </w:p>
    <w:p w14:paraId="2D599DE6" w14:textId="77777777" w:rsidR="000C6CDB" w:rsidRPr="000C6CDB" w:rsidRDefault="000C6CDB" w:rsidP="005118E0">
      <w:pPr>
        <w:pStyle w:val="3Cls11"/>
      </w:pPr>
      <w:r w:rsidRPr="000C6CDB">
        <w:t>If the Provider does not:</w:t>
      </w:r>
    </w:p>
    <w:p w14:paraId="620B4AA8" w14:textId="77777777" w:rsidR="000C6CDB" w:rsidRPr="000C6CDB" w:rsidRDefault="000C6CDB" w:rsidP="00BA79E4">
      <w:pPr>
        <w:pStyle w:val="4Clsa"/>
      </w:pPr>
      <w:r w:rsidRPr="000C6CDB">
        <w:t>obtain the Department’s consent to a Change in Control as required by clause 45.5; or</w:t>
      </w:r>
    </w:p>
    <w:p w14:paraId="663C0185" w14:textId="77777777" w:rsidR="000C6CDB" w:rsidRPr="000C6CDB" w:rsidRDefault="000C6CDB" w:rsidP="0095028C">
      <w:pPr>
        <w:pStyle w:val="4Clsa"/>
      </w:pPr>
      <w:r w:rsidRPr="000C6CDB">
        <w:t>provide the Department with any information required by the Department in accordance with clause 45.7,</w:t>
      </w:r>
    </w:p>
    <w:p w14:paraId="27133A23" w14:textId="77777777" w:rsidR="000C6CDB" w:rsidRPr="000C6CDB" w:rsidRDefault="000C6CDB" w:rsidP="005118E0">
      <w:pPr>
        <w:pStyle w:val="3b11following"/>
      </w:pPr>
      <w:r w:rsidRPr="000C6CDB">
        <w:t>the Department may do either or both of the following:</w:t>
      </w:r>
    </w:p>
    <w:p w14:paraId="27AA1CFE" w14:textId="77777777" w:rsidR="000C6CDB" w:rsidRPr="000C6CDB" w:rsidRDefault="000C6CDB" w:rsidP="00BA79E4">
      <w:pPr>
        <w:pStyle w:val="4Clsa"/>
      </w:pPr>
      <w:r w:rsidRPr="000C6CDB">
        <w:t xml:space="preserve">take action under clause 52.2; or </w:t>
      </w:r>
    </w:p>
    <w:p w14:paraId="442712AA" w14:textId="77777777" w:rsidR="000C6CDB" w:rsidRPr="000C6CDB" w:rsidRDefault="000C6CDB" w:rsidP="0095028C">
      <w:pPr>
        <w:pStyle w:val="4Clsa"/>
      </w:pPr>
      <w:r w:rsidRPr="000C6CDB">
        <w:t>terminate this Deed under clause 56.</w:t>
      </w:r>
    </w:p>
    <w:p w14:paraId="2A03EE28" w14:textId="77777777" w:rsidR="000C6CDB" w:rsidRPr="000C6CDB" w:rsidRDefault="000C6CDB" w:rsidP="005118E0">
      <w:pPr>
        <w:pStyle w:val="2Clause1"/>
        <w:rPr>
          <w:lang w:eastAsia="en-US"/>
        </w:rPr>
      </w:pPr>
      <w:bookmarkStart w:id="701" w:name="_Toc202959471"/>
      <w:bookmarkStart w:id="702" w:name="_Toc225840256"/>
      <w:bookmarkStart w:id="703" w:name="_Toc393289766"/>
      <w:bookmarkStart w:id="704" w:name="_Ref414879881"/>
      <w:bookmarkStart w:id="705" w:name="_Toc415224894"/>
      <w:bookmarkStart w:id="706" w:name="_Toc457551167"/>
      <w:bookmarkStart w:id="707" w:name="_Toc518567830"/>
      <w:r w:rsidRPr="000C6CDB">
        <w:rPr>
          <w:lang w:eastAsia="en-US"/>
        </w:rPr>
        <w:lastRenderedPageBreak/>
        <w:t>Provider’s Personnel</w:t>
      </w:r>
      <w:bookmarkEnd w:id="701"/>
      <w:bookmarkEnd w:id="702"/>
      <w:bookmarkEnd w:id="703"/>
      <w:bookmarkEnd w:id="704"/>
      <w:bookmarkEnd w:id="705"/>
      <w:bookmarkEnd w:id="706"/>
      <w:bookmarkEnd w:id="707"/>
    </w:p>
    <w:p w14:paraId="73D44BAC" w14:textId="77777777" w:rsidR="000C6CDB" w:rsidRPr="000C6CDB" w:rsidRDefault="000C6CDB" w:rsidP="005118E0">
      <w:pPr>
        <w:pStyle w:val="3Cls11"/>
      </w:pPr>
      <w:bookmarkStart w:id="708" w:name="_Ref393794127"/>
      <w:r w:rsidRPr="000C6CDB">
        <w:t>The Department may give Notice, on reasonable grounds related to the performance of the Services or risk to the Services or the Commonwealth, requiring the Provider to remove Personnel from work on the Services. The Provider must, at its own cost, promptly arrange for the removal of such Personnel from work on the Services and their replacement with Personnel acceptable to the Department.</w:t>
      </w:r>
      <w:bookmarkEnd w:id="708"/>
    </w:p>
    <w:p w14:paraId="3267E8D7" w14:textId="77777777" w:rsidR="000C6CDB" w:rsidRPr="000C6CDB" w:rsidRDefault="000C6CDB" w:rsidP="005118E0">
      <w:pPr>
        <w:pStyle w:val="3Cls11"/>
      </w:pPr>
      <w:r w:rsidRPr="000C6CDB">
        <w:t>For the purposes of clause 46.1, if the Provider is unable to provide replacement Personnel who are acceptable to the Department, the Department may terminate this Deed under clause 56.</w:t>
      </w:r>
    </w:p>
    <w:p w14:paraId="575C548C" w14:textId="77777777" w:rsidR="000C6CDB" w:rsidRPr="000C6CDB" w:rsidRDefault="000C6CDB" w:rsidP="005118E0">
      <w:pPr>
        <w:pStyle w:val="3Cls11"/>
      </w:pPr>
      <w:r w:rsidRPr="000C6CDB">
        <w:t>The Provider must provide for, and ensure that its Personnel participate in, any training as directed by the Department.</w:t>
      </w:r>
    </w:p>
    <w:p w14:paraId="0C2473E7" w14:textId="77777777" w:rsidR="000C6CDB" w:rsidRPr="000C6CDB" w:rsidRDefault="000C6CDB" w:rsidP="005118E0">
      <w:pPr>
        <w:pStyle w:val="2Clause1"/>
        <w:rPr>
          <w:lang w:eastAsia="en-US"/>
        </w:rPr>
      </w:pPr>
      <w:bookmarkStart w:id="709" w:name="_Toc202959472"/>
      <w:bookmarkStart w:id="710" w:name="_Toc225840257"/>
      <w:bookmarkStart w:id="711" w:name="_Toc393289767"/>
      <w:bookmarkStart w:id="712" w:name="_Ref393794194"/>
      <w:bookmarkStart w:id="713" w:name="_Toc415224895"/>
      <w:bookmarkStart w:id="714" w:name="_Toc457551168"/>
      <w:bookmarkStart w:id="715" w:name="_Toc518567831"/>
      <w:r w:rsidRPr="000C6CDB">
        <w:rPr>
          <w:lang w:eastAsia="en-US"/>
        </w:rPr>
        <w:t>External administration</w:t>
      </w:r>
      <w:bookmarkEnd w:id="709"/>
      <w:bookmarkEnd w:id="710"/>
      <w:bookmarkEnd w:id="711"/>
      <w:bookmarkEnd w:id="712"/>
      <w:bookmarkEnd w:id="713"/>
      <w:bookmarkEnd w:id="714"/>
      <w:bookmarkEnd w:id="715"/>
    </w:p>
    <w:p w14:paraId="6D7F0DC0" w14:textId="77777777" w:rsidR="000C6CDB" w:rsidRPr="000C6CDB" w:rsidRDefault="000C6CDB" w:rsidP="005118E0">
      <w:pPr>
        <w:pStyle w:val="3Cls11"/>
      </w:pPr>
      <w:bookmarkStart w:id="716" w:name="_Ref393794157"/>
      <w:r w:rsidRPr="000C6CDB">
        <w:t>Without limiting any other provisions of this Deed, the Provider must provide the Department, immediately upon receipt or generation by the Provider, a copy of:</w:t>
      </w:r>
      <w:bookmarkEnd w:id="716"/>
    </w:p>
    <w:p w14:paraId="3E3F7EBA" w14:textId="77777777" w:rsidR="000C6CDB" w:rsidRPr="000C6CDB" w:rsidRDefault="000C6CDB" w:rsidP="00BA79E4">
      <w:pPr>
        <w:pStyle w:val="4Clsa"/>
      </w:pPr>
      <w:r w:rsidRPr="000C6CDB">
        <w:t xml:space="preserve">any notice requiring the Provider to show cause why the Provider should not come under any form of external administration referred to in clause 47.1(b); </w:t>
      </w:r>
    </w:p>
    <w:p w14:paraId="24ED88B4" w14:textId="77777777" w:rsidR="000C6CDB" w:rsidRPr="000C6CDB" w:rsidRDefault="000C6CDB" w:rsidP="0095028C">
      <w:pPr>
        <w:pStyle w:val="4Clsa"/>
      </w:pPr>
      <w:bookmarkStart w:id="717" w:name="_Ref393794158"/>
      <w:r w:rsidRPr="000C6CDB">
        <w:t>any record of a decision of the Provider, notice or orders that the Provider has, or will, come under one of the forms of external administration referred to in:</w:t>
      </w:r>
      <w:bookmarkEnd w:id="717"/>
    </w:p>
    <w:p w14:paraId="47A220C8" w14:textId="2C4F6871" w:rsidR="000C6CDB" w:rsidRPr="000C6CDB" w:rsidRDefault="000C6CDB" w:rsidP="0095028C">
      <w:pPr>
        <w:pStyle w:val="5aifollowing"/>
        <w:numPr>
          <w:ilvl w:val="3"/>
          <w:numId w:val="1"/>
        </w:numPr>
      </w:pPr>
      <w:r w:rsidRPr="000C6CDB">
        <w:t xml:space="preserve">Chapter 5 of the </w:t>
      </w:r>
      <w:r w:rsidRPr="00BF4B7B">
        <w:rPr>
          <w:i/>
        </w:rPr>
        <w:t>Corporations Act 2001</w:t>
      </w:r>
      <w:r w:rsidRPr="000C6CDB">
        <w:t xml:space="preserve"> (Cth);</w:t>
      </w:r>
    </w:p>
    <w:p w14:paraId="31D065C2" w14:textId="5F3B1720" w:rsidR="000C6CDB" w:rsidRPr="000C6CDB" w:rsidRDefault="000C6CDB" w:rsidP="007D07A1">
      <w:pPr>
        <w:pStyle w:val="5aifollowing"/>
        <w:numPr>
          <w:ilvl w:val="3"/>
          <w:numId w:val="1"/>
        </w:numPr>
      </w:pPr>
      <w:r w:rsidRPr="000C6CDB">
        <w:t xml:space="preserve">the equivalent provisions in the incorporated associations legislation of the Australian states and territories; or </w:t>
      </w:r>
    </w:p>
    <w:p w14:paraId="22DC99CC" w14:textId="11A9CE0C" w:rsidR="000C6CDB" w:rsidRPr="000C6CDB" w:rsidRDefault="000C6CDB" w:rsidP="00070E54">
      <w:pPr>
        <w:pStyle w:val="5aifollowing"/>
        <w:numPr>
          <w:ilvl w:val="3"/>
          <w:numId w:val="1"/>
        </w:numPr>
      </w:pPr>
      <w:r w:rsidRPr="000C6CDB">
        <w:t>Chapter 11 of the Corporations (Aboriginal and Torres Strait Islander) Act 2006 (Cth);</w:t>
      </w:r>
    </w:p>
    <w:p w14:paraId="0404E42E" w14:textId="77777777" w:rsidR="000C6CDB" w:rsidRPr="000C6CDB" w:rsidRDefault="000C6CDB">
      <w:pPr>
        <w:pStyle w:val="4Clsa"/>
      </w:pPr>
      <w:bookmarkStart w:id="718" w:name="_Ref393794205"/>
      <w:r w:rsidRPr="000C6CDB">
        <w:t xml:space="preserve">any statutory demand within the meaning of sections 459E and 459F of the </w:t>
      </w:r>
      <w:r w:rsidRPr="000C6CDB">
        <w:rPr>
          <w:i/>
        </w:rPr>
        <w:t xml:space="preserve">Corporations Act 2001 </w:t>
      </w:r>
      <w:r w:rsidRPr="000C6CDB">
        <w:t>(Cth);</w:t>
      </w:r>
      <w:bookmarkEnd w:id="718"/>
    </w:p>
    <w:p w14:paraId="4AB26D9C" w14:textId="77777777" w:rsidR="000C6CDB" w:rsidRPr="000C6CDB" w:rsidRDefault="000C6CDB">
      <w:pPr>
        <w:pStyle w:val="4Clsa"/>
      </w:pPr>
      <w:r w:rsidRPr="000C6CDB">
        <w:t>any proceedings initiated with a view to obtaining an order for the Provider’s winding up;</w:t>
      </w:r>
    </w:p>
    <w:p w14:paraId="3A23DCA7" w14:textId="77777777" w:rsidR="000C6CDB" w:rsidRPr="000C6CDB" w:rsidRDefault="000C6CDB">
      <w:pPr>
        <w:pStyle w:val="4Clsa"/>
      </w:pPr>
      <w:r w:rsidRPr="000C6CDB">
        <w:t>any decisions and orders of any court or tribunal made against the Provider, or involving the Provider, including an order for the Provider’s winding up;</w:t>
      </w:r>
    </w:p>
    <w:p w14:paraId="0CD4CA7D" w14:textId="77777777" w:rsidR="000C6CDB" w:rsidRPr="000C6CDB" w:rsidRDefault="000C6CDB">
      <w:pPr>
        <w:pStyle w:val="4Clsa"/>
      </w:pPr>
      <w:r w:rsidRPr="000C6CDB">
        <w:t>any notice that a shareholder, member or Director is convening a meeting for the purpose of considering or passing any resolution for the Provider’s winding up; or</w:t>
      </w:r>
    </w:p>
    <w:p w14:paraId="5A68CC64" w14:textId="77777777" w:rsidR="000C6CDB" w:rsidRPr="000C6CDB" w:rsidRDefault="000C6CDB">
      <w:pPr>
        <w:pStyle w:val="4Clsa"/>
      </w:pPr>
      <w:r w:rsidRPr="000C6CDB">
        <w:t>being an individual, any notice that the Provider has become bankrupt or has entered into a scheme of arrangement with his or her creditors.</w:t>
      </w:r>
    </w:p>
    <w:p w14:paraId="0175EDE6" w14:textId="77777777" w:rsidR="000C6CDB" w:rsidRPr="000C6CDB" w:rsidRDefault="000C6CDB" w:rsidP="005118E0">
      <w:pPr>
        <w:pStyle w:val="3Cls11"/>
      </w:pPr>
      <w:r w:rsidRPr="000C6CDB">
        <w:t xml:space="preserve">The Provider must, immediately upon the event happening, give Notice to the Department that the Provider: </w:t>
      </w:r>
    </w:p>
    <w:p w14:paraId="243454AB" w14:textId="77777777" w:rsidR="000C6CDB" w:rsidRPr="000C6CDB" w:rsidRDefault="000C6CDB" w:rsidP="00BA79E4">
      <w:pPr>
        <w:pStyle w:val="4Clsa"/>
      </w:pPr>
      <w:r w:rsidRPr="000C6CDB">
        <w:t>has decided to place itself, or has otherwise come under, any one of the forms of external administration, referred to in clause 47.1(b); or</w:t>
      </w:r>
    </w:p>
    <w:p w14:paraId="06A0DBDF" w14:textId="77777777" w:rsidR="000C6CDB" w:rsidRPr="000C6CDB" w:rsidRDefault="000C6CDB" w:rsidP="0095028C">
      <w:pPr>
        <w:pStyle w:val="4Clsa"/>
      </w:pPr>
      <w:r w:rsidRPr="000C6CDB">
        <w:t>is ceasing to carry on business.</w:t>
      </w:r>
    </w:p>
    <w:p w14:paraId="641FBE62" w14:textId="77777777" w:rsidR="000C6CDB" w:rsidRPr="000C6CDB" w:rsidRDefault="000C6CDB" w:rsidP="005118E0">
      <w:pPr>
        <w:pStyle w:val="2Clause1"/>
        <w:rPr>
          <w:lang w:eastAsia="en-US"/>
        </w:rPr>
      </w:pPr>
      <w:bookmarkStart w:id="719" w:name="_Ref126399248"/>
      <w:bookmarkStart w:id="720" w:name="_Toc127948880"/>
      <w:bookmarkStart w:id="721" w:name="_Toc225840258"/>
      <w:bookmarkStart w:id="722" w:name="_Toc393289768"/>
      <w:bookmarkStart w:id="723" w:name="_Toc415224896"/>
      <w:bookmarkStart w:id="724" w:name="_Toc457551169"/>
      <w:bookmarkStart w:id="725" w:name="_Toc518567832"/>
      <w:bookmarkStart w:id="726" w:name="_Toc202959473"/>
      <w:r w:rsidRPr="000C6CDB">
        <w:rPr>
          <w:lang w:eastAsia="en-US"/>
        </w:rPr>
        <w:t>Subcontracting</w:t>
      </w:r>
      <w:bookmarkEnd w:id="719"/>
      <w:bookmarkEnd w:id="720"/>
      <w:bookmarkEnd w:id="721"/>
      <w:bookmarkEnd w:id="722"/>
      <w:bookmarkEnd w:id="723"/>
      <w:bookmarkEnd w:id="724"/>
      <w:bookmarkEnd w:id="725"/>
      <w:r w:rsidRPr="000C6CDB">
        <w:rPr>
          <w:lang w:eastAsia="en-US"/>
        </w:rPr>
        <w:t xml:space="preserve"> </w:t>
      </w:r>
      <w:bookmarkEnd w:id="726"/>
    </w:p>
    <w:p w14:paraId="30D798EC" w14:textId="77777777" w:rsidR="000C6CDB" w:rsidRPr="000C6CDB" w:rsidRDefault="000C6CDB" w:rsidP="005118E0">
      <w:pPr>
        <w:pStyle w:val="3Cls11"/>
      </w:pPr>
      <w:bookmarkStart w:id="727" w:name="_Ref393794277"/>
      <w:r w:rsidRPr="000C6CDB">
        <w:t>The Provider must not, without the Department’s prior written approval:</w:t>
      </w:r>
      <w:bookmarkEnd w:id="727"/>
    </w:p>
    <w:p w14:paraId="5A125353" w14:textId="77777777" w:rsidR="000C6CDB" w:rsidRPr="000C6CDB" w:rsidRDefault="000C6CDB" w:rsidP="00BA79E4">
      <w:pPr>
        <w:pStyle w:val="4Clsa"/>
      </w:pPr>
      <w:bookmarkStart w:id="728" w:name="_Ref393794319"/>
      <w:r w:rsidRPr="000C6CDB">
        <w:t>enter into a Subcontract for the performance of any of its obligations under this Deed;</w:t>
      </w:r>
      <w:bookmarkEnd w:id="728"/>
    </w:p>
    <w:p w14:paraId="0C137CD5" w14:textId="77777777" w:rsidR="000C6CDB" w:rsidRPr="000C6CDB" w:rsidRDefault="000C6CDB" w:rsidP="0095028C">
      <w:pPr>
        <w:pStyle w:val="4Clsa"/>
      </w:pPr>
      <w:r w:rsidRPr="000C6CDB">
        <w:t>terminate a Subcontractor who has been approved by the Department; or</w:t>
      </w:r>
    </w:p>
    <w:p w14:paraId="62A8BD83" w14:textId="77777777" w:rsidR="000C6CDB" w:rsidRPr="000C6CDB" w:rsidRDefault="000C6CDB" w:rsidP="0095028C">
      <w:pPr>
        <w:pStyle w:val="4Clsa"/>
      </w:pPr>
      <w:r w:rsidRPr="000C6CDB">
        <w:lastRenderedPageBreak/>
        <w:t>replace an approved Subcontractor with another Subcontractor.</w:t>
      </w:r>
    </w:p>
    <w:p w14:paraId="7E7B2506" w14:textId="77777777" w:rsidR="000C6CDB" w:rsidRPr="000C6CDB" w:rsidRDefault="000C6CDB" w:rsidP="005118E0">
      <w:pPr>
        <w:pStyle w:val="3Cls11"/>
      </w:pPr>
      <w:r w:rsidRPr="000C6CDB">
        <w:t>In giving approval under clause 48.1, the Department may impose such terms and conditions as the Department thinks fit and the Provider must comply with any such terms and conditions.</w:t>
      </w:r>
    </w:p>
    <w:p w14:paraId="55486099" w14:textId="77777777" w:rsidR="000C6CDB" w:rsidRPr="000C6CDB" w:rsidRDefault="000C6CDB" w:rsidP="005118E0">
      <w:pPr>
        <w:pStyle w:val="3Cls11"/>
      </w:pPr>
      <w:bookmarkStart w:id="729" w:name="_Ref393794309"/>
      <w:r w:rsidRPr="000C6CDB">
        <w:t>The Subcontractors that the Department has approved at the Deed Commencement Date, and any terms and conditions relating to their use, are identified in items 6.10 and 8.12 of Schedule 1.</w:t>
      </w:r>
      <w:bookmarkEnd w:id="729"/>
    </w:p>
    <w:p w14:paraId="54AEAC84" w14:textId="77777777" w:rsidR="000C6CDB" w:rsidRPr="000C6CDB" w:rsidRDefault="000C6CDB" w:rsidP="005118E0">
      <w:pPr>
        <w:pStyle w:val="3Cls11"/>
      </w:pPr>
      <w:bookmarkStart w:id="730" w:name="_Ref126399316"/>
      <w:r w:rsidRPr="000C6CDB">
        <w:t>The Provider must ensure that any arrangement it enters into with a Subcontractor is in writing.</w:t>
      </w:r>
      <w:bookmarkEnd w:id="730"/>
      <w:r w:rsidRPr="000C6CDB">
        <w:t xml:space="preserve"> </w:t>
      </w:r>
    </w:p>
    <w:p w14:paraId="4C1D231D" w14:textId="77777777" w:rsidR="000C6CDB" w:rsidRPr="000C6CDB" w:rsidRDefault="000C6CDB" w:rsidP="005118E0">
      <w:pPr>
        <w:pStyle w:val="3Cls11"/>
      </w:pPr>
      <w:r w:rsidRPr="000C6CDB">
        <w:t>The Provider is liable to the Department for all losses caused under, or in connection with, this Deed by the acts or omissions of any Subcontractor whether or not the relevant entity is a current Subcontractor.</w:t>
      </w:r>
    </w:p>
    <w:p w14:paraId="14D8DD3D" w14:textId="77777777" w:rsidR="000C6CDB" w:rsidRPr="000C6CDB" w:rsidRDefault="000C6CDB" w:rsidP="005118E0">
      <w:pPr>
        <w:pStyle w:val="3Cls11"/>
      </w:pPr>
      <w:r w:rsidRPr="000C6CDB">
        <w:t xml:space="preserve">The Provider must ensure that every Subcontractor is aware of all terms and conditions of this Deed relevant to the Subcontractor’s part in the provision of the Services. </w:t>
      </w:r>
    </w:p>
    <w:p w14:paraId="5EAC2E7F" w14:textId="77777777" w:rsidR="000C6CDB" w:rsidRPr="000C6CDB" w:rsidRDefault="000C6CDB" w:rsidP="005118E0">
      <w:pPr>
        <w:pStyle w:val="3Cls11"/>
      </w:pPr>
      <w:r w:rsidRPr="000C6CDB">
        <w:t>The Provider must pay its Subcontractors in accordance with the terms of the relevant Subcontract.</w:t>
      </w:r>
    </w:p>
    <w:p w14:paraId="0E80A6F7" w14:textId="77777777" w:rsidR="000C6CDB" w:rsidRPr="000C6CDB" w:rsidRDefault="000C6CDB" w:rsidP="005118E0">
      <w:pPr>
        <w:pStyle w:val="3Cls11"/>
      </w:pPr>
      <w:bookmarkStart w:id="731" w:name="_Ref126399355"/>
      <w:bookmarkStart w:id="732" w:name="_Ref393794342"/>
      <w:r w:rsidRPr="000C6CDB">
        <w:t>The Department may revoke its approval of a Subcontractor on any reasonable ground by giving Notice to the Provider, and, o</w:t>
      </w:r>
      <w:bookmarkEnd w:id="731"/>
      <w:r w:rsidRPr="000C6CDB">
        <w:t>n receipt of the Notice, the Provider must, at its own cost, promptly cease using that Subcontractor and arrange for its replacement by Personnel or another Subcontractor acceptable to, and approved by, the Department.</w:t>
      </w:r>
      <w:bookmarkEnd w:id="732"/>
    </w:p>
    <w:p w14:paraId="789209A0" w14:textId="77777777" w:rsidR="000C6CDB" w:rsidRPr="000C6CDB" w:rsidRDefault="000C6CDB" w:rsidP="005118E0">
      <w:pPr>
        <w:pStyle w:val="3Cls11"/>
      </w:pPr>
      <w:r w:rsidRPr="000C6CDB">
        <w:t>The Provider must, in any Subcontract:</w:t>
      </w:r>
    </w:p>
    <w:p w14:paraId="15882C4C" w14:textId="77777777" w:rsidR="000C6CDB" w:rsidRPr="000C6CDB" w:rsidRDefault="000C6CDB" w:rsidP="00BA79E4">
      <w:pPr>
        <w:pStyle w:val="4Clsa"/>
      </w:pPr>
      <w:r w:rsidRPr="000C6CDB">
        <w:t>reserve a right of termination to take account of the Department’s right of termination under clauses 55 and 56 and the Department’s right of revocation of approval of a Subcontractor under clause 48.8, and the Provider must, where appropriate, make use of that right in the Subcontract in the event of a termination, or revocation of approval of the Subcontractor, by the Department; and</w:t>
      </w:r>
    </w:p>
    <w:p w14:paraId="24182C1D" w14:textId="77777777" w:rsidR="000C6CDB" w:rsidRPr="000C6CDB" w:rsidRDefault="000C6CDB" w:rsidP="0095028C">
      <w:pPr>
        <w:pStyle w:val="4Clsa"/>
      </w:pPr>
      <w:r w:rsidRPr="000C6CDB">
        <w:t>bind the Subcontractor, with respect to the Department, to all relevant terms and conditions of this Deed including clauses 35, 36, 37, 40, 42, 63, and 69.</w:t>
      </w:r>
    </w:p>
    <w:p w14:paraId="4E611978" w14:textId="77777777" w:rsidR="000C6CDB" w:rsidRPr="000C6CDB" w:rsidRDefault="000C6CDB" w:rsidP="005118E0">
      <w:pPr>
        <w:pStyle w:val="3Cls11"/>
      </w:pPr>
      <w:r w:rsidRPr="000C6CDB">
        <w:t xml:space="preserve">The Provider must not enter into a Subcontract under this Deed with a Subcontractor named by the Director of the Workplace Gender Equality Agency as an employer currently not complying with the </w:t>
      </w:r>
      <w:r w:rsidRPr="000C6CDB">
        <w:rPr>
          <w:i/>
        </w:rPr>
        <w:t xml:space="preserve">Workplace Gender Equality Act 2012 </w:t>
      </w:r>
      <w:r w:rsidRPr="000C6CDB">
        <w:t>(Cth)</w:t>
      </w:r>
      <w:r w:rsidRPr="000C6CDB">
        <w:rPr>
          <w:i/>
        </w:rPr>
        <w:t>.</w:t>
      </w:r>
    </w:p>
    <w:p w14:paraId="7E1AEEA0" w14:textId="77777777" w:rsidR="000C6CDB" w:rsidRPr="000C6CDB" w:rsidRDefault="000C6CDB" w:rsidP="005118E0">
      <w:pPr>
        <w:pStyle w:val="3Cls11"/>
      </w:pPr>
      <w:r w:rsidRPr="000C6CDB">
        <w:t xml:space="preserve">The Department may publically disclose the names of any Subcontractors engaged to perform any of the Provider’s obligations under this Deed.  </w:t>
      </w:r>
    </w:p>
    <w:p w14:paraId="6A416EC0" w14:textId="77777777" w:rsidR="000C6CDB" w:rsidRPr="000C6CDB" w:rsidRDefault="000C6CDB" w:rsidP="005118E0">
      <w:pPr>
        <w:pStyle w:val="3Cls11"/>
      </w:pPr>
      <w:r w:rsidRPr="000C6CDB">
        <w:t>The Provider must inform all Subcontractors that their participation in performing any of the Provider’s obligations under this Deed may be publically disclosed.</w:t>
      </w:r>
    </w:p>
    <w:p w14:paraId="6B42BB0D" w14:textId="77777777" w:rsidR="000C6CDB" w:rsidRPr="000C6CDB" w:rsidRDefault="000C6CDB" w:rsidP="005118E0">
      <w:pPr>
        <w:pStyle w:val="3Cls11"/>
      </w:pPr>
      <w:r w:rsidRPr="000C6CDB">
        <w:t>If the Provider does not comply with this clause 48, the Department may:</w:t>
      </w:r>
    </w:p>
    <w:p w14:paraId="7A0ED2DC" w14:textId="77777777" w:rsidR="000C6CDB" w:rsidRPr="000C6CDB" w:rsidRDefault="000C6CDB" w:rsidP="00BA79E4">
      <w:pPr>
        <w:pStyle w:val="4Clsa"/>
      </w:pPr>
      <w:r w:rsidRPr="000C6CDB">
        <w:t>take action under clause 52.2; or</w:t>
      </w:r>
    </w:p>
    <w:p w14:paraId="25BC4CEA" w14:textId="77777777" w:rsidR="000C6CDB" w:rsidRPr="000C6CDB" w:rsidRDefault="000C6CDB" w:rsidP="0095028C">
      <w:pPr>
        <w:pStyle w:val="4Clsa"/>
      </w:pPr>
      <w:r w:rsidRPr="000C6CDB">
        <w:t>terminate this Deed under clause 56.</w:t>
      </w:r>
    </w:p>
    <w:p w14:paraId="43DF84C0" w14:textId="77777777" w:rsidR="000C6CDB" w:rsidRPr="000C6CDB" w:rsidRDefault="000C6CDB" w:rsidP="005118E0">
      <w:pPr>
        <w:pStyle w:val="2Clause1"/>
        <w:rPr>
          <w:lang w:eastAsia="en-US"/>
        </w:rPr>
      </w:pPr>
      <w:bookmarkStart w:id="733" w:name="_Toc127948892"/>
      <w:bookmarkStart w:id="734" w:name="_Toc202959474"/>
      <w:bookmarkStart w:id="735" w:name="_Toc225840259"/>
      <w:bookmarkStart w:id="736" w:name="_Toc393289769"/>
      <w:bookmarkStart w:id="737" w:name="_Toc415224897"/>
      <w:bookmarkStart w:id="738" w:name="_Toc457551170"/>
      <w:bookmarkStart w:id="739" w:name="_Toc518567833"/>
      <w:r w:rsidRPr="000C6CDB">
        <w:rPr>
          <w:lang w:eastAsia="en-US"/>
        </w:rPr>
        <w:t>Assignment and novation</w:t>
      </w:r>
      <w:bookmarkEnd w:id="733"/>
      <w:bookmarkEnd w:id="734"/>
      <w:bookmarkEnd w:id="735"/>
      <w:bookmarkEnd w:id="736"/>
      <w:bookmarkEnd w:id="737"/>
      <w:bookmarkEnd w:id="738"/>
      <w:bookmarkEnd w:id="739"/>
    </w:p>
    <w:p w14:paraId="70F4881F" w14:textId="77777777" w:rsidR="000C6CDB" w:rsidRPr="000C6CDB" w:rsidRDefault="000C6CDB" w:rsidP="005118E0">
      <w:pPr>
        <w:pStyle w:val="3Cls11"/>
      </w:pPr>
      <w:r w:rsidRPr="000C6CDB">
        <w:t>The Provider must not assign any of its rights under this Deed without the Department’s prior written approval.</w:t>
      </w:r>
    </w:p>
    <w:p w14:paraId="70170D50" w14:textId="77777777" w:rsidR="000C6CDB" w:rsidRPr="000C6CDB" w:rsidRDefault="000C6CDB" w:rsidP="005118E0">
      <w:pPr>
        <w:pStyle w:val="3Cls11"/>
      </w:pPr>
      <w:r w:rsidRPr="000C6CDB">
        <w:t>The Provider must not enter into an arrangement that will require the novation of this Deed, without the Department’s prior written approval.</w:t>
      </w:r>
    </w:p>
    <w:p w14:paraId="3F66A03C" w14:textId="77777777" w:rsidR="000C6CDB" w:rsidRPr="000C6CDB" w:rsidRDefault="000C6CDB" w:rsidP="005118E0">
      <w:pPr>
        <w:pStyle w:val="1bSectionHeading"/>
        <w:rPr>
          <w:lang w:eastAsia="en-US"/>
        </w:rPr>
      </w:pPr>
      <w:bookmarkStart w:id="740" w:name="_Toc225840260"/>
      <w:bookmarkStart w:id="741" w:name="_Toc518567834"/>
      <w:r w:rsidRPr="000C6CDB">
        <w:rPr>
          <w:lang w:eastAsia="en-US"/>
        </w:rPr>
        <w:lastRenderedPageBreak/>
        <w:t>Section A4.3 – Resolving Problems</w:t>
      </w:r>
      <w:bookmarkEnd w:id="740"/>
      <w:bookmarkEnd w:id="741"/>
    </w:p>
    <w:p w14:paraId="5F1E0678" w14:textId="77777777" w:rsidR="000C6CDB" w:rsidRPr="000C6CDB" w:rsidRDefault="000C6CDB" w:rsidP="005118E0">
      <w:pPr>
        <w:pStyle w:val="2Clause1"/>
        <w:rPr>
          <w:lang w:eastAsia="en-US"/>
        </w:rPr>
      </w:pPr>
      <w:bookmarkStart w:id="742" w:name="_Ref394053731"/>
      <w:bookmarkStart w:id="743" w:name="_Toc415224898"/>
      <w:bookmarkStart w:id="744" w:name="_Toc457551171"/>
      <w:bookmarkStart w:id="745" w:name="_Toc518567835"/>
      <w:r w:rsidRPr="000C6CDB">
        <w:rPr>
          <w:lang w:eastAsia="en-US"/>
        </w:rPr>
        <w:t>Dispute Resolution</w:t>
      </w:r>
      <w:bookmarkEnd w:id="742"/>
      <w:bookmarkEnd w:id="743"/>
      <w:bookmarkEnd w:id="744"/>
      <w:bookmarkEnd w:id="745"/>
      <w:r w:rsidRPr="000C6CDB">
        <w:rPr>
          <w:lang w:eastAsia="en-US"/>
        </w:rPr>
        <w:t xml:space="preserve"> </w:t>
      </w:r>
    </w:p>
    <w:p w14:paraId="1DEB2048" w14:textId="77777777" w:rsidR="000C6CDB" w:rsidRPr="000C6CDB" w:rsidRDefault="000C6CDB" w:rsidP="005118E0">
      <w:pPr>
        <w:pStyle w:val="3Cls11"/>
      </w:pPr>
      <w:bookmarkStart w:id="746" w:name="_Ref394584093"/>
      <w:r w:rsidRPr="000C6CDB">
        <w:t>Each Party agrees that they will:</w:t>
      </w:r>
      <w:bookmarkEnd w:id="746"/>
    </w:p>
    <w:p w14:paraId="60423934" w14:textId="77777777" w:rsidR="000C6CDB" w:rsidRPr="000C6CDB" w:rsidRDefault="000C6CDB" w:rsidP="00BA79E4">
      <w:pPr>
        <w:pStyle w:val="4Clsa"/>
      </w:pPr>
      <w:r w:rsidRPr="000C6CDB">
        <w:t>only seek to rely on this clause in good faith, and only where the Party seeking to rely on this clause has made a reasonable assessment that the rights and obligations of the Parties in respect of a matter subject to this clause 50, are genuinely in dispute; and</w:t>
      </w:r>
    </w:p>
    <w:p w14:paraId="679971EE" w14:textId="77777777" w:rsidR="000C6CDB" w:rsidRPr="000C6CDB" w:rsidRDefault="000C6CDB" w:rsidP="0095028C">
      <w:pPr>
        <w:pStyle w:val="4Clsa"/>
      </w:pPr>
      <w:r w:rsidRPr="000C6CDB">
        <w:t>cooperate fully with any process instigated in accordance with this clause, in order to achieve a prompt and efficient resolution of any dispute.</w:t>
      </w:r>
    </w:p>
    <w:p w14:paraId="04B4A2D6" w14:textId="77777777" w:rsidR="000C6CDB" w:rsidRPr="000C6CDB" w:rsidRDefault="000C6CDB" w:rsidP="00E560B7">
      <w:pPr>
        <w:pStyle w:val="1cmid-heading"/>
        <w:rPr>
          <w:lang w:eastAsia="en-US"/>
        </w:rPr>
      </w:pPr>
      <w:bookmarkStart w:id="747" w:name="_Ref393794572"/>
      <w:r w:rsidRPr="000C6CDB">
        <w:rPr>
          <w:lang w:eastAsia="en-US"/>
        </w:rPr>
        <w:t>Informal resolution</w:t>
      </w:r>
    </w:p>
    <w:p w14:paraId="20D7AA62" w14:textId="77777777" w:rsidR="000C6CDB" w:rsidRPr="000C6CDB" w:rsidRDefault="000C6CDB" w:rsidP="00E560B7">
      <w:pPr>
        <w:pStyle w:val="3Cls11"/>
      </w:pPr>
      <w:bookmarkStart w:id="748" w:name="_Ref395030051"/>
      <w:bookmarkStart w:id="749" w:name="_Ref393981962"/>
      <w:r w:rsidRPr="000C6CDB">
        <w:t>Subject to clause 50.5, the Parties agree that any dispute arising in relation to this Deed will be dealt with, in the first instance, through the process outlined in the Joint Charter of Deed Management.</w:t>
      </w:r>
      <w:bookmarkEnd w:id="747"/>
      <w:bookmarkEnd w:id="748"/>
      <w:r w:rsidRPr="000C6CDB">
        <w:t xml:space="preserve">  </w:t>
      </w:r>
      <w:bookmarkEnd w:id="749"/>
    </w:p>
    <w:p w14:paraId="0CB045C0" w14:textId="77777777" w:rsidR="000C6CDB" w:rsidRPr="000C6CDB" w:rsidRDefault="000C6CDB" w:rsidP="00E560B7">
      <w:pPr>
        <w:pStyle w:val="1cmid-heading"/>
        <w:rPr>
          <w:lang w:eastAsia="en-US"/>
        </w:rPr>
      </w:pPr>
      <w:r w:rsidRPr="000C6CDB">
        <w:rPr>
          <w:lang w:eastAsia="en-US"/>
        </w:rPr>
        <w:t>Formal resolution</w:t>
      </w:r>
    </w:p>
    <w:p w14:paraId="6170898D" w14:textId="77777777" w:rsidR="000C6CDB" w:rsidRPr="000C6CDB" w:rsidRDefault="000C6CDB" w:rsidP="00E560B7">
      <w:pPr>
        <w:pStyle w:val="3Cls11"/>
      </w:pPr>
      <w:bookmarkStart w:id="750" w:name="_Ref393794583"/>
      <w:r w:rsidRPr="000C6CDB">
        <w:t>Subject to clause 50.5, if any dispute arising in relation to this Deed cannot be resolved using the process in clause 50.2, the Parties will use the following process:</w:t>
      </w:r>
      <w:bookmarkEnd w:id="750"/>
    </w:p>
    <w:p w14:paraId="3559C5E8" w14:textId="77777777" w:rsidR="000C6CDB" w:rsidRPr="000C6CDB" w:rsidRDefault="000C6CDB" w:rsidP="00BA79E4">
      <w:pPr>
        <w:pStyle w:val="4Clsa"/>
      </w:pPr>
      <w:bookmarkStart w:id="751" w:name="_Ref393794584"/>
      <w:r w:rsidRPr="000C6CDB">
        <w:t>the Party claiming that there is a dispute will give the other Party a Notice setting out the nature of the dispute;</w:t>
      </w:r>
      <w:bookmarkEnd w:id="751"/>
    </w:p>
    <w:p w14:paraId="500A2D65" w14:textId="77777777" w:rsidR="000C6CDB" w:rsidRPr="000C6CDB" w:rsidRDefault="000C6CDB" w:rsidP="0095028C">
      <w:pPr>
        <w:pStyle w:val="4Clsa"/>
      </w:pPr>
      <w:bookmarkStart w:id="752" w:name="_Ref393794594"/>
      <w:r w:rsidRPr="000C6CDB">
        <w:t>within five Business Days of receipt of the Notice under clause 50.3(a), each Party will nominate a representative who has not been previously involved in the dispute;</w:t>
      </w:r>
      <w:bookmarkEnd w:id="752"/>
    </w:p>
    <w:p w14:paraId="317C6CE9" w14:textId="77777777" w:rsidR="000C6CDB" w:rsidRPr="000C6CDB" w:rsidRDefault="000C6CDB" w:rsidP="0095028C">
      <w:pPr>
        <w:pStyle w:val="4Clsa"/>
      </w:pPr>
      <w:r w:rsidRPr="000C6CDB">
        <w:t>the Parties’ representatives will try to settle the dispute by direct negotiation between them;</w:t>
      </w:r>
    </w:p>
    <w:p w14:paraId="0D6AEBBB" w14:textId="77777777" w:rsidR="000C6CDB" w:rsidRPr="000C6CDB" w:rsidRDefault="000C6CDB" w:rsidP="007D07A1">
      <w:pPr>
        <w:pStyle w:val="4Clsa"/>
      </w:pPr>
      <w:bookmarkStart w:id="753" w:name="_Ref126400183"/>
      <w:bookmarkStart w:id="754" w:name="_Ref394053663"/>
      <w:r w:rsidRPr="000C6CDB">
        <w:t xml:space="preserve">if the dispute is not resolved within 10 Business Days of the date on which the last Party to do so nominates a representative under clause 50.3(b), the Party claiming that there is a dispute will refer the dispute to an independent third person, as agreed between the Parties, with power </w:t>
      </w:r>
      <w:bookmarkEnd w:id="753"/>
      <w:r w:rsidRPr="000C6CDB">
        <w:t>to mediate and recommend some form of non-binding resolution;</w:t>
      </w:r>
      <w:bookmarkEnd w:id="754"/>
    </w:p>
    <w:p w14:paraId="59E22A8A" w14:textId="77777777" w:rsidR="000C6CDB" w:rsidRPr="000C6CDB" w:rsidRDefault="000C6CDB" w:rsidP="00070E54">
      <w:pPr>
        <w:pStyle w:val="4Clsa"/>
      </w:pPr>
      <w:bookmarkStart w:id="755" w:name="_Ref394053671"/>
      <w:r w:rsidRPr="000C6CDB">
        <w:t>if the dispute is not resolved within 10 Business Days of the date on which the dispute was referred to an independent third person in accordance with clause 50.3(d), the Party claiming that there is a dispute will refer the dispute to an independent third person, as agreed between the Parties, with power to intervene and direct some form of resolution, in which case the Parties will be bound by that resolution; and</w:t>
      </w:r>
      <w:bookmarkEnd w:id="755"/>
    </w:p>
    <w:p w14:paraId="5486E685" w14:textId="77777777" w:rsidR="000C6CDB" w:rsidRPr="000C6CDB" w:rsidRDefault="000C6CDB">
      <w:pPr>
        <w:pStyle w:val="4Clsa"/>
      </w:pPr>
      <w:r w:rsidRPr="000C6CDB">
        <w:t>if:</w:t>
      </w:r>
    </w:p>
    <w:p w14:paraId="564655DB" w14:textId="25C510FD" w:rsidR="000C6CDB" w:rsidRPr="000C6CDB" w:rsidRDefault="000C6CDB" w:rsidP="00BF4B7B">
      <w:pPr>
        <w:pStyle w:val="5aifollowing"/>
        <w:numPr>
          <w:ilvl w:val="3"/>
          <w:numId w:val="1"/>
        </w:numPr>
      </w:pPr>
      <w:r w:rsidRPr="000C6CDB">
        <w:t>agreement on an independent third person cannot be reached under clauses 50.3(d) or 50.3(e); or</w:t>
      </w:r>
    </w:p>
    <w:p w14:paraId="63588EB8" w14:textId="2483D383" w:rsidR="000C6CDB" w:rsidRPr="000C6CDB" w:rsidRDefault="000C6CDB" w:rsidP="00BF4B7B">
      <w:pPr>
        <w:pStyle w:val="5aifollowing"/>
        <w:numPr>
          <w:ilvl w:val="3"/>
          <w:numId w:val="1"/>
        </w:numPr>
      </w:pPr>
      <w:r w:rsidRPr="000C6CDB">
        <w:t xml:space="preserve">the dispute is not resolved within 20 Business Days of referring the dispute to an independent third person pursuant to clause 50.3(e), </w:t>
      </w:r>
    </w:p>
    <w:p w14:paraId="576812B7" w14:textId="77777777" w:rsidR="000C6CDB" w:rsidRPr="000C6CDB" w:rsidRDefault="000C6CDB">
      <w:pPr>
        <w:pStyle w:val="4aafollowing"/>
      </w:pPr>
      <w:r w:rsidRPr="000C6CDB">
        <w:t>either Party may commence legal proceedings.</w:t>
      </w:r>
    </w:p>
    <w:p w14:paraId="4EA2E992" w14:textId="77777777" w:rsidR="000C6CDB" w:rsidRPr="000C6CDB" w:rsidRDefault="000C6CDB" w:rsidP="00E560B7">
      <w:pPr>
        <w:pStyle w:val="1cmid-heading"/>
        <w:rPr>
          <w:lang w:eastAsia="en-US"/>
        </w:rPr>
      </w:pPr>
      <w:r w:rsidRPr="000C6CDB">
        <w:rPr>
          <w:lang w:eastAsia="en-US"/>
        </w:rPr>
        <w:t>Costs and application of this clause</w:t>
      </w:r>
    </w:p>
    <w:p w14:paraId="5AE75FE0" w14:textId="77777777" w:rsidR="000C6CDB" w:rsidRPr="000C6CDB" w:rsidRDefault="000C6CDB" w:rsidP="00E560B7">
      <w:pPr>
        <w:pStyle w:val="3Cls11"/>
      </w:pPr>
      <w:r w:rsidRPr="000C6CDB">
        <w:t>Each Party will bear its own costs of complying with this clause 50, and the Parties must bear equally the cost of any independent third person engaged under clauses 50.3(d) and 50.3(e).</w:t>
      </w:r>
    </w:p>
    <w:p w14:paraId="79560C68" w14:textId="77777777" w:rsidR="000C6CDB" w:rsidRPr="000C6CDB" w:rsidRDefault="000C6CDB" w:rsidP="00E560B7">
      <w:pPr>
        <w:pStyle w:val="3Cls11"/>
      </w:pPr>
      <w:bookmarkStart w:id="756" w:name="_Ref411591098"/>
      <w:r w:rsidRPr="000C6CDB">
        <w:t>This clause 50 does not apply to the following circumstances:</w:t>
      </w:r>
      <w:bookmarkEnd w:id="756"/>
    </w:p>
    <w:p w14:paraId="7526F188" w14:textId="77777777" w:rsidR="000C6CDB" w:rsidRPr="000C6CDB" w:rsidRDefault="000C6CDB" w:rsidP="00BA79E4">
      <w:pPr>
        <w:pStyle w:val="4Clsa"/>
      </w:pPr>
      <w:r w:rsidRPr="000C6CDB">
        <w:lastRenderedPageBreak/>
        <w:t>either Party commences legal proceedings for urgent interlocutory relief;</w:t>
      </w:r>
    </w:p>
    <w:p w14:paraId="720CE311" w14:textId="77777777" w:rsidR="000C6CDB" w:rsidRPr="000C6CDB" w:rsidRDefault="000C6CDB" w:rsidP="0095028C">
      <w:pPr>
        <w:pStyle w:val="4Clsa"/>
      </w:pPr>
      <w:r w:rsidRPr="000C6CDB">
        <w:t xml:space="preserve">where action is taken, or purportedly taken, by the Department under clauses 15, 16, 19, 20, 21, 23, 28, 29, 32, 38, 40, 45, 46, 48, 51, 52, 53, 54, 55, 56, 101 or 132; </w:t>
      </w:r>
    </w:p>
    <w:p w14:paraId="736FFC55" w14:textId="77777777" w:rsidR="000C6CDB" w:rsidRPr="000C6CDB" w:rsidRDefault="000C6CDB" w:rsidP="0095028C">
      <w:pPr>
        <w:pStyle w:val="4Clsa"/>
      </w:pPr>
      <w:r w:rsidRPr="000C6CDB">
        <w:t xml:space="preserve">where the Department is conducting its own breach of contract or fraud investigation or taking consequential action; or </w:t>
      </w:r>
    </w:p>
    <w:p w14:paraId="2A303E25" w14:textId="77777777" w:rsidR="000C6CDB" w:rsidRPr="000C6CDB" w:rsidRDefault="000C6CDB" w:rsidP="007D07A1">
      <w:pPr>
        <w:pStyle w:val="4Clsa"/>
      </w:pPr>
      <w:r w:rsidRPr="000C6CDB">
        <w:t>where an authority of the Commonwealth, or of a state or a territory is investigating a breach, or suspected breach, of the law by the Provider.</w:t>
      </w:r>
    </w:p>
    <w:p w14:paraId="17CCCF43" w14:textId="77777777" w:rsidR="000C6CDB" w:rsidRPr="000C6CDB" w:rsidRDefault="000C6CDB" w:rsidP="00E560B7">
      <w:pPr>
        <w:pStyle w:val="3Cls11"/>
      </w:pPr>
      <w:r w:rsidRPr="000C6CDB">
        <w:t>Despite the existence of a dispute, both Parties must (unless requested in writing by the other Party not to do so) continue to perform their obligations under this Deed.</w:t>
      </w:r>
    </w:p>
    <w:p w14:paraId="2737EB33" w14:textId="77777777" w:rsidR="000C6CDB" w:rsidRPr="000C6CDB" w:rsidRDefault="000C6CDB" w:rsidP="00E560B7">
      <w:pPr>
        <w:pStyle w:val="2Clause1"/>
        <w:rPr>
          <w:lang w:eastAsia="en-US"/>
        </w:rPr>
      </w:pPr>
      <w:bookmarkStart w:id="757" w:name="_Toc225840262"/>
      <w:bookmarkStart w:id="758" w:name="_Toc393289771"/>
      <w:bookmarkStart w:id="759" w:name="_Ref395082955"/>
      <w:bookmarkStart w:id="760" w:name="_Ref395274276"/>
      <w:bookmarkStart w:id="761" w:name="_Toc415224899"/>
      <w:bookmarkStart w:id="762" w:name="_Toc457551172"/>
      <w:bookmarkStart w:id="763" w:name="_Toc518567836"/>
      <w:r w:rsidRPr="000C6CDB">
        <w:rPr>
          <w:lang w:eastAsia="en-US"/>
        </w:rPr>
        <w:t>Provider suspension</w:t>
      </w:r>
      <w:bookmarkEnd w:id="757"/>
      <w:bookmarkEnd w:id="758"/>
      <w:bookmarkEnd w:id="759"/>
      <w:bookmarkEnd w:id="760"/>
      <w:bookmarkEnd w:id="761"/>
      <w:bookmarkEnd w:id="762"/>
      <w:bookmarkEnd w:id="763"/>
    </w:p>
    <w:p w14:paraId="2746BD4D" w14:textId="77777777" w:rsidR="000C6CDB" w:rsidRPr="000C6CDB" w:rsidRDefault="000C6CDB" w:rsidP="00E560B7">
      <w:pPr>
        <w:pStyle w:val="3Cls11"/>
      </w:pPr>
      <w:bookmarkStart w:id="764" w:name="_Ref126400376"/>
      <w:r w:rsidRPr="000C6CDB">
        <w:t>Without limiting the Department’s rights under this Deed or at law, the Department may, in addition to taking any other action available to it under clause 52, and prior to taking action under clause 56, take action under clause 52.2(a), if the Department is of the opinion that:</w:t>
      </w:r>
      <w:bookmarkEnd w:id="764"/>
      <w:r w:rsidRPr="000C6CDB">
        <w:t xml:space="preserve"> </w:t>
      </w:r>
    </w:p>
    <w:p w14:paraId="5FD8E82C" w14:textId="77777777" w:rsidR="000C6CDB" w:rsidRPr="000C6CDB" w:rsidRDefault="000C6CDB" w:rsidP="00BA79E4">
      <w:pPr>
        <w:pStyle w:val="4Clsa"/>
      </w:pPr>
      <w:r w:rsidRPr="000C6CDB">
        <w:t xml:space="preserve">the Provider may be in breach of its obligations under this Deed, and while the Department investigates the matter; </w:t>
      </w:r>
    </w:p>
    <w:p w14:paraId="1F4FB87A" w14:textId="77777777" w:rsidR="000C6CDB" w:rsidRPr="000C6CDB" w:rsidRDefault="000C6CDB" w:rsidP="0095028C">
      <w:pPr>
        <w:pStyle w:val="4Clsa"/>
      </w:pPr>
      <w:r w:rsidRPr="000C6CDB">
        <w:t xml:space="preserve">the Provider’s performance of any of its obligations under this Deed, including achievement against the Employment Provider Services KPIs or the NEIS KPIs, as relevant, is less than satisfactory to the Department; </w:t>
      </w:r>
    </w:p>
    <w:p w14:paraId="5064E7A7" w14:textId="77777777" w:rsidR="000C6CDB" w:rsidRPr="000C6CDB" w:rsidRDefault="000C6CDB" w:rsidP="0095028C">
      <w:pPr>
        <w:pStyle w:val="4Clsa"/>
      </w:pPr>
      <w:r w:rsidRPr="000C6CDB">
        <w:t xml:space="preserve">the Provider has outstanding or unacquitted money under any arrangement, whether contractual or statutory, with the Commonwealth; or </w:t>
      </w:r>
    </w:p>
    <w:p w14:paraId="4A17C882" w14:textId="77777777" w:rsidR="000C6CDB" w:rsidRPr="000C6CDB" w:rsidRDefault="000C6CDB" w:rsidP="007D07A1">
      <w:pPr>
        <w:pStyle w:val="4Clsa"/>
      </w:pPr>
      <w:r w:rsidRPr="000C6CDB">
        <w:t xml:space="preserve">the Provider may be engaged in fraudulent activity, and while the Department investigates the matter. </w:t>
      </w:r>
    </w:p>
    <w:p w14:paraId="0D741113" w14:textId="77777777" w:rsidR="000C6CDB" w:rsidRPr="000C6CDB" w:rsidRDefault="000C6CDB" w:rsidP="00E560B7">
      <w:pPr>
        <w:pStyle w:val="3Cls11"/>
      </w:pPr>
      <w:r w:rsidRPr="000C6CDB">
        <w:t>Notwithstanding any action taken by the Department under clause 51.1, the Provider must continue to perform its obligations under this Deed, unless the Department agrees otherwise in writing.</w:t>
      </w:r>
    </w:p>
    <w:p w14:paraId="38BFC452" w14:textId="77777777" w:rsidR="000C6CDB" w:rsidRPr="000C6CDB" w:rsidRDefault="000C6CDB" w:rsidP="00E560B7">
      <w:pPr>
        <w:pStyle w:val="2Clause1"/>
        <w:rPr>
          <w:lang w:eastAsia="en-US"/>
        </w:rPr>
      </w:pPr>
      <w:bookmarkStart w:id="765" w:name="_Toc415224900"/>
      <w:bookmarkStart w:id="766" w:name="_Toc457551173"/>
      <w:bookmarkStart w:id="767" w:name="_Toc518567837"/>
      <w:bookmarkStart w:id="768" w:name="_Ref126396424"/>
      <w:bookmarkStart w:id="769" w:name="_Toc127948886"/>
      <w:bookmarkStart w:id="770" w:name="_Toc202959477"/>
      <w:bookmarkStart w:id="771" w:name="_Toc225840263"/>
      <w:bookmarkStart w:id="772" w:name="_Toc393289772"/>
      <w:bookmarkStart w:id="773" w:name="_Ref400005272"/>
      <w:r w:rsidRPr="000C6CDB">
        <w:rPr>
          <w:lang w:eastAsia="en-US"/>
        </w:rPr>
        <w:t>Remedies</w:t>
      </w:r>
      <w:bookmarkEnd w:id="765"/>
      <w:bookmarkEnd w:id="766"/>
      <w:bookmarkEnd w:id="767"/>
      <w:r w:rsidRPr="000C6CDB">
        <w:rPr>
          <w:lang w:eastAsia="en-US"/>
        </w:rPr>
        <w:t xml:space="preserve"> </w:t>
      </w:r>
      <w:bookmarkEnd w:id="768"/>
      <w:bookmarkEnd w:id="769"/>
      <w:bookmarkEnd w:id="770"/>
      <w:bookmarkEnd w:id="771"/>
      <w:bookmarkEnd w:id="772"/>
      <w:bookmarkEnd w:id="773"/>
    </w:p>
    <w:p w14:paraId="2FDB3D08" w14:textId="77777777" w:rsidR="000C6CDB" w:rsidRPr="000C6CDB" w:rsidRDefault="000C6CDB" w:rsidP="00E560B7">
      <w:pPr>
        <w:pStyle w:val="3Cls11"/>
      </w:pPr>
      <w:r w:rsidRPr="000C6CDB">
        <w:t>Without limiting any other rights available to the Department under this Deed or at law, if:</w:t>
      </w:r>
    </w:p>
    <w:p w14:paraId="08C11B13" w14:textId="77777777" w:rsidR="000C6CDB" w:rsidRPr="000C6CDB" w:rsidRDefault="000C6CDB" w:rsidP="00BA79E4">
      <w:pPr>
        <w:pStyle w:val="4Clsa"/>
      </w:pPr>
      <w:r w:rsidRPr="000C6CDB">
        <w:t>the Provider fails to rectify a breach, or pattern of breaches, of this Deed, as determined and specified by the Department, to the Department’s satisfaction, within 10 Business Days of receiving a Notice from the Department to do so, or such other period specified by the Department;</w:t>
      </w:r>
    </w:p>
    <w:p w14:paraId="73386019" w14:textId="77777777" w:rsidR="000C6CDB" w:rsidRPr="000C6CDB" w:rsidRDefault="000C6CDB" w:rsidP="0095028C">
      <w:pPr>
        <w:pStyle w:val="4Clsa"/>
      </w:pPr>
      <w:r w:rsidRPr="000C6CDB">
        <w:t xml:space="preserve">the Provider fails to fulfil, or is in breach of, any of its obligations under this Deed that are not capable of being rectified, as determined by the Department; </w:t>
      </w:r>
    </w:p>
    <w:p w14:paraId="54CB81C3" w14:textId="77777777" w:rsidR="000C6CDB" w:rsidRPr="000C6CDB" w:rsidRDefault="000C6CDB" w:rsidP="0095028C">
      <w:pPr>
        <w:pStyle w:val="4Clsa"/>
      </w:pPr>
      <w:r w:rsidRPr="000C6CDB">
        <w:t>the Provider’s performance of any of its obligations under this Deed is less than satisfactory to the Department;</w:t>
      </w:r>
    </w:p>
    <w:p w14:paraId="1E3DF839" w14:textId="77777777" w:rsidR="000C6CDB" w:rsidRPr="000C6CDB" w:rsidRDefault="000C6CDB" w:rsidP="007D07A1">
      <w:pPr>
        <w:pStyle w:val="4Clsa"/>
      </w:pPr>
      <w:r w:rsidRPr="000C6CDB">
        <w:t>an event has occurred which would entitle the Department to terminate the Deed in whole or in part under clause 56; or</w:t>
      </w:r>
    </w:p>
    <w:p w14:paraId="4A686924" w14:textId="77777777" w:rsidR="000C6CDB" w:rsidRPr="000C6CDB" w:rsidRDefault="000C6CDB" w:rsidP="00070E54">
      <w:pPr>
        <w:pStyle w:val="4Clsa"/>
      </w:pPr>
      <w:r w:rsidRPr="000C6CDB">
        <w:t>this Deed otherwise provides for the Department to exercise rights under clause 52.2,</w:t>
      </w:r>
    </w:p>
    <w:p w14:paraId="22965A07" w14:textId="77777777" w:rsidR="000C6CDB" w:rsidRPr="000C6CDB" w:rsidRDefault="000C6CDB" w:rsidP="00E560B7">
      <w:pPr>
        <w:pStyle w:val="3b11following"/>
      </w:pPr>
      <w:r w:rsidRPr="000C6CDB">
        <w:lastRenderedPageBreak/>
        <w:t>the Department may, at its absolute discretion and by providing Notice to the Provider, immediately exercise one or more of the remedies set out in clause 52.2.</w:t>
      </w:r>
    </w:p>
    <w:p w14:paraId="7D08911C" w14:textId="77777777" w:rsidR="000C6CDB" w:rsidRPr="000C6CDB" w:rsidRDefault="000C6CDB" w:rsidP="00E560B7">
      <w:pPr>
        <w:pStyle w:val="3Cls11"/>
      </w:pPr>
      <w:bookmarkStart w:id="774" w:name="_Ref126400444"/>
      <w:r w:rsidRPr="000C6CDB">
        <w:t>The remedies that the Department may exercise are:</w:t>
      </w:r>
      <w:bookmarkEnd w:id="774"/>
      <w:r w:rsidRPr="000C6CDB">
        <w:t xml:space="preserve"> </w:t>
      </w:r>
    </w:p>
    <w:p w14:paraId="4CB3E5D1" w14:textId="77777777" w:rsidR="000C6CDB" w:rsidRPr="000C6CDB" w:rsidRDefault="000C6CDB" w:rsidP="00BA79E4">
      <w:pPr>
        <w:pStyle w:val="4Clsa"/>
      </w:pPr>
      <w:bookmarkStart w:id="775" w:name="_Ref393794814"/>
      <w:r w:rsidRPr="000C6CDB">
        <w:t>suspending any or all of the following, until otherwise Notified by the Department:</w:t>
      </w:r>
      <w:bookmarkEnd w:id="775"/>
    </w:p>
    <w:p w14:paraId="2C846C80" w14:textId="53ADB0DD" w:rsidR="000C6CDB" w:rsidRPr="000C6CDB" w:rsidRDefault="000C6CDB" w:rsidP="0095028C">
      <w:pPr>
        <w:pStyle w:val="5aifollowing"/>
        <w:numPr>
          <w:ilvl w:val="3"/>
          <w:numId w:val="1"/>
        </w:numPr>
      </w:pPr>
      <w:r w:rsidRPr="000C6CDB">
        <w:t xml:space="preserve">Referrals in respect of some or all of the Services, including at some or all Sites; </w:t>
      </w:r>
    </w:p>
    <w:p w14:paraId="6F4341B7" w14:textId="4AF1EB9A" w:rsidR="000C6CDB" w:rsidRPr="000C6CDB" w:rsidRDefault="000C6CDB" w:rsidP="0095028C">
      <w:pPr>
        <w:pStyle w:val="5aifollowing"/>
        <w:numPr>
          <w:ilvl w:val="3"/>
          <w:numId w:val="1"/>
        </w:numPr>
      </w:pPr>
      <w:r w:rsidRPr="000C6CDB">
        <w:t xml:space="preserve">any Payment under this Deed, in whole or in part; </w:t>
      </w:r>
    </w:p>
    <w:p w14:paraId="023CF3CF" w14:textId="64A00E00" w:rsidR="000C6CDB" w:rsidRPr="000C6CDB" w:rsidRDefault="000C6CDB" w:rsidP="007D07A1">
      <w:pPr>
        <w:pStyle w:val="5aifollowing"/>
        <w:numPr>
          <w:ilvl w:val="3"/>
          <w:numId w:val="1"/>
        </w:numPr>
      </w:pPr>
      <w:r w:rsidRPr="000C6CDB">
        <w:t>access to the Employment Fund; and/or</w:t>
      </w:r>
    </w:p>
    <w:p w14:paraId="7761F615" w14:textId="3E55EAD3" w:rsidR="000C6CDB" w:rsidRPr="000C6CDB" w:rsidRDefault="000C6CDB" w:rsidP="007D07A1">
      <w:pPr>
        <w:pStyle w:val="5aifollowing"/>
        <w:numPr>
          <w:ilvl w:val="3"/>
          <w:numId w:val="1"/>
        </w:numPr>
      </w:pPr>
      <w:r w:rsidRPr="000C6CDB">
        <w:t>access to all or part of the Department’s IT Systems for the Provider, any Personnel, Subcontractor, Third Party IT Provider, Third Party System and/or other person;</w:t>
      </w:r>
    </w:p>
    <w:p w14:paraId="042A7214" w14:textId="77777777" w:rsidR="000C6CDB" w:rsidRPr="000C6CDB" w:rsidRDefault="000C6CDB" w:rsidP="00070E54">
      <w:pPr>
        <w:pStyle w:val="4Clsa"/>
      </w:pPr>
      <w:r w:rsidRPr="000C6CDB">
        <w:t xml:space="preserve">terminating, or requiring the cessation of all access to the Department’s IT Systems for any particular Personnel, Subcontractor, Third Party IT Provider, Third Party System or any other person; </w:t>
      </w:r>
    </w:p>
    <w:p w14:paraId="6B6729C7" w14:textId="77777777" w:rsidR="000C6CDB" w:rsidRPr="000C6CDB" w:rsidRDefault="000C6CDB">
      <w:pPr>
        <w:pStyle w:val="4Clsa"/>
      </w:pPr>
      <w:r w:rsidRPr="000C6CDB">
        <w:t xml:space="preserve">requiring the Provider to obtain new logon IDs for any Personnel, Subcontractor, Third Party IT Provider and/or other person, and if so required, the Provider must promptly obtain such new logons; </w:t>
      </w:r>
    </w:p>
    <w:p w14:paraId="6FBAA031" w14:textId="77777777" w:rsidR="000C6CDB" w:rsidRPr="000C6CDB" w:rsidRDefault="000C6CDB">
      <w:pPr>
        <w:pStyle w:val="4Clsa"/>
      </w:pPr>
      <w:r w:rsidRPr="000C6CDB">
        <w:t>imposing special conditions on:</w:t>
      </w:r>
    </w:p>
    <w:p w14:paraId="65A05D07" w14:textId="0A87DD65" w:rsidR="000C6CDB" w:rsidRPr="000C6CDB" w:rsidRDefault="000C6CDB" w:rsidP="00B563C1">
      <w:pPr>
        <w:pStyle w:val="5aifollowing"/>
        <w:numPr>
          <w:ilvl w:val="3"/>
          <w:numId w:val="1"/>
        </w:numPr>
      </w:pPr>
      <w:r w:rsidRPr="000C6CDB">
        <w:t>the claiming or making of Payments;</w:t>
      </w:r>
    </w:p>
    <w:p w14:paraId="541DBEAB" w14:textId="6C37F822" w:rsidR="000C6CDB" w:rsidRPr="000C6CDB" w:rsidRDefault="000C6CDB" w:rsidP="00B563C1">
      <w:pPr>
        <w:pStyle w:val="5aifollowing"/>
        <w:numPr>
          <w:ilvl w:val="3"/>
          <w:numId w:val="1"/>
        </w:numPr>
      </w:pPr>
      <w:r w:rsidRPr="000C6CDB">
        <w:t>access to the Employment Fund; and/or</w:t>
      </w:r>
    </w:p>
    <w:p w14:paraId="142879E5" w14:textId="4E20C467" w:rsidR="000C6CDB" w:rsidRPr="000C6CDB" w:rsidRDefault="000C6CDB" w:rsidP="00B563C1">
      <w:pPr>
        <w:pStyle w:val="5aifollowing"/>
        <w:numPr>
          <w:ilvl w:val="3"/>
          <w:numId w:val="1"/>
        </w:numPr>
      </w:pPr>
      <w:r w:rsidRPr="000C6CDB">
        <w:t>the management of Records,</w:t>
      </w:r>
    </w:p>
    <w:p w14:paraId="6FD8FC83" w14:textId="77777777" w:rsidR="000C6CDB" w:rsidRPr="000C6CDB" w:rsidRDefault="000C6CDB">
      <w:pPr>
        <w:pStyle w:val="4aafollowing"/>
      </w:pPr>
      <w:r w:rsidRPr="000C6CDB">
        <w:t xml:space="preserve">as the Department thinks fit, and the Provider must comply with any such special conditions; </w:t>
      </w:r>
    </w:p>
    <w:p w14:paraId="725C21E0" w14:textId="77777777" w:rsidR="000C6CDB" w:rsidRPr="000C6CDB" w:rsidRDefault="000C6CDB">
      <w:pPr>
        <w:pStyle w:val="4Clsa"/>
      </w:pPr>
      <w:r w:rsidRPr="000C6CDB">
        <w:t>reducing or not paying specific Payments that would otherwise have been payable in respect of a relevant obligation;</w:t>
      </w:r>
    </w:p>
    <w:p w14:paraId="538C8AFB" w14:textId="77777777" w:rsidR="000C6CDB" w:rsidRPr="000C6CDB" w:rsidRDefault="000C6CDB">
      <w:pPr>
        <w:pStyle w:val="4Clsa"/>
      </w:pPr>
      <w:r w:rsidRPr="000C6CDB">
        <w:t>reducing the total amount of any Payments, permanently or temporarily;</w:t>
      </w:r>
    </w:p>
    <w:p w14:paraId="51BC9BB8" w14:textId="77777777" w:rsidR="000C6CDB" w:rsidRPr="000C6CDB" w:rsidRDefault="000C6CDB">
      <w:pPr>
        <w:pStyle w:val="4Clsa"/>
      </w:pPr>
      <w:r w:rsidRPr="000C6CDB">
        <w:t>where the Department has already made Payments, recovering, at the Department’s absolute discretion, but taking into account the extent and nature of the breach, some or all of those Payments, as a debt;</w:t>
      </w:r>
    </w:p>
    <w:p w14:paraId="4BAEC832" w14:textId="77777777" w:rsidR="000C6CDB" w:rsidRPr="000C6CDB" w:rsidRDefault="000C6CDB">
      <w:pPr>
        <w:pStyle w:val="4Clsa"/>
      </w:pPr>
      <w:r w:rsidRPr="000C6CDB">
        <w:t xml:space="preserve">imposing additional financial or performance reporting requirements on the Provider; </w:t>
      </w:r>
    </w:p>
    <w:p w14:paraId="0B4304A7" w14:textId="77777777" w:rsidR="000C6CDB" w:rsidRPr="000C6CDB" w:rsidRDefault="000C6CDB">
      <w:pPr>
        <w:pStyle w:val="4Clsa"/>
      </w:pPr>
      <w:r w:rsidRPr="000C6CDB">
        <w:t>reducing Business Share (including to zero in one or more Employment Regions, and by reducing Referrals to the Provider or transferring Participants to another Employment Provider);</w:t>
      </w:r>
    </w:p>
    <w:p w14:paraId="25163005" w14:textId="77777777" w:rsidR="000C6CDB" w:rsidRPr="000C6CDB" w:rsidRDefault="000C6CDB">
      <w:pPr>
        <w:pStyle w:val="4Clsa"/>
      </w:pPr>
      <w:r w:rsidRPr="000C6CDB">
        <w:t>reducing the number of NEIS Places allocated to the Provider, where relevant, permanently or temporarily;</w:t>
      </w:r>
    </w:p>
    <w:p w14:paraId="5F3CEFE1" w14:textId="77777777" w:rsidR="000C6CDB" w:rsidRPr="000C6CDB" w:rsidRDefault="000C6CDB">
      <w:pPr>
        <w:pStyle w:val="4Clsa"/>
      </w:pPr>
      <w:r w:rsidRPr="000C6CDB">
        <w:t>reducing the scope of this Deed; and</w:t>
      </w:r>
    </w:p>
    <w:p w14:paraId="3FCB7031" w14:textId="77777777" w:rsidR="000C6CDB" w:rsidRPr="000C6CDB" w:rsidRDefault="000C6CDB">
      <w:pPr>
        <w:pStyle w:val="4Clsa"/>
      </w:pPr>
      <w:r w:rsidRPr="000C6CDB">
        <w:t xml:space="preserve">taking any other action set out in this Deed. </w:t>
      </w:r>
    </w:p>
    <w:p w14:paraId="7A9BDF64" w14:textId="77777777" w:rsidR="000C6CDB" w:rsidRPr="000C6CDB" w:rsidRDefault="000C6CDB" w:rsidP="00E560B7">
      <w:pPr>
        <w:pStyle w:val="3Cls11"/>
      </w:pPr>
      <w:r w:rsidRPr="000C6CDB">
        <w:t>If the Department takes any action under this clause 52:</w:t>
      </w:r>
    </w:p>
    <w:p w14:paraId="48D5E621" w14:textId="77777777" w:rsidR="000C6CDB" w:rsidRPr="000C6CDB" w:rsidRDefault="000C6CDB" w:rsidP="00BA79E4">
      <w:pPr>
        <w:pStyle w:val="4Clsa"/>
      </w:pPr>
      <w:r w:rsidRPr="000C6CDB">
        <w:t>where relevant, this Deed is deemed to be varied accordingly; and</w:t>
      </w:r>
    </w:p>
    <w:p w14:paraId="50EA61EB" w14:textId="77777777" w:rsidR="000C6CDB" w:rsidRPr="000C6CDB" w:rsidRDefault="000C6CDB" w:rsidP="0095028C">
      <w:pPr>
        <w:pStyle w:val="4Clsa"/>
      </w:pPr>
      <w:r w:rsidRPr="000C6CDB">
        <w:t>the Provider is not relieved of any of its obligations under this Deed.</w:t>
      </w:r>
    </w:p>
    <w:p w14:paraId="4ABB5DB8" w14:textId="77777777" w:rsidR="000C6CDB" w:rsidRPr="000C6CDB" w:rsidRDefault="000C6CDB" w:rsidP="00E560B7">
      <w:pPr>
        <w:pStyle w:val="3Cls11"/>
      </w:pPr>
      <w:r w:rsidRPr="000C6CDB">
        <w:lastRenderedPageBreak/>
        <w:t>For the avoidance of doubt, any reduction of Business Share, NEIS Places, Payments or the scope of this Deed under this clause 52 does not amount to a reduction of scope or termination for which compensation is payable.</w:t>
      </w:r>
    </w:p>
    <w:p w14:paraId="11074486" w14:textId="77777777" w:rsidR="000C6CDB" w:rsidRPr="000C6CDB" w:rsidRDefault="000C6CDB" w:rsidP="00CB2A02">
      <w:pPr>
        <w:pStyle w:val="2Clause1"/>
        <w:rPr>
          <w:lang w:eastAsia="en-US"/>
        </w:rPr>
      </w:pPr>
      <w:bookmarkStart w:id="776" w:name="_Ref414879895"/>
      <w:bookmarkStart w:id="777" w:name="_Toc415224901"/>
      <w:bookmarkStart w:id="778" w:name="_Toc457551174"/>
      <w:bookmarkStart w:id="779" w:name="_Toc518567838"/>
      <w:r w:rsidRPr="000C6CDB">
        <w:rPr>
          <w:lang w:eastAsia="en-US"/>
        </w:rPr>
        <w:t>Performance under past Commonwealth agreements</w:t>
      </w:r>
      <w:bookmarkEnd w:id="776"/>
      <w:bookmarkEnd w:id="777"/>
      <w:bookmarkEnd w:id="778"/>
      <w:bookmarkEnd w:id="779"/>
    </w:p>
    <w:p w14:paraId="5EDC72A3" w14:textId="77777777" w:rsidR="000C6CDB" w:rsidRPr="000C6CDB" w:rsidRDefault="000C6CDB" w:rsidP="00CB2A02">
      <w:pPr>
        <w:pStyle w:val="3Cls11"/>
      </w:pPr>
      <w:r w:rsidRPr="000C6CDB">
        <w:t>Where the Provider was engaged to deliver services under the Employment Services Deed 2012-2015 or any other employment services or employment related services agreements in operation within seven years</w:t>
      </w:r>
      <w:r w:rsidRPr="000C6CDB">
        <w:rPr>
          <w:color w:val="00B0F0"/>
        </w:rPr>
        <w:t xml:space="preserve"> </w:t>
      </w:r>
      <w:r w:rsidRPr="000C6CDB">
        <w:t>prior to 1 July 2015 between the Provider and the Commonwealth (</w:t>
      </w:r>
      <w:r w:rsidRPr="000C6CDB">
        <w:rPr>
          <w:b/>
          <w:bCs/>
        </w:rPr>
        <w:t>‘a past Commonwealth agreement’</w:t>
      </w:r>
      <w:r w:rsidRPr="000C6CDB">
        <w:t>) and the Department determines that the Provider:</w:t>
      </w:r>
    </w:p>
    <w:p w14:paraId="4A26CCA1" w14:textId="77777777" w:rsidR="000C6CDB" w:rsidRPr="000C6CDB" w:rsidRDefault="000C6CDB" w:rsidP="00BA79E4">
      <w:pPr>
        <w:pStyle w:val="4Clsa"/>
      </w:pPr>
      <w:bookmarkStart w:id="780" w:name="_Ref414881855"/>
      <w:r w:rsidRPr="000C6CDB">
        <w:t>has failed to fulfil, or was in breach of, any of its obligations under a past Commonwealth agreement; or</w:t>
      </w:r>
      <w:bookmarkEnd w:id="780"/>
    </w:p>
    <w:p w14:paraId="4D85082A" w14:textId="77777777" w:rsidR="000C6CDB" w:rsidRPr="000C6CDB" w:rsidRDefault="000C6CDB" w:rsidP="0095028C">
      <w:pPr>
        <w:pStyle w:val="4Clsa"/>
      </w:pPr>
      <w:bookmarkStart w:id="781" w:name="_Ref414882100"/>
      <w:r w:rsidRPr="000C6CDB">
        <w:t>without limiting clause 53.1(a), claimed payment(s) under a past Commonwealth agreement and the requirements under the past Commonwealth agreement to be entitled to, or to qualify for the payment(s) were not fully or properly satisfied by the Provider,</w:t>
      </w:r>
      <w:bookmarkEnd w:id="781"/>
    </w:p>
    <w:p w14:paraId="03971EA2" w14:textId="77777777" w:rsidR="000C6CDB" w:rsidRPr="000C6CDB" w:rsidRDefault="000C6CDB" w:rsidP="00CB2A02">
      <w:pPr>
        <w:pStyle w:val="3b11following"/>
      </w:pPr>
      <w:r w:rsidRPr="000C6CDB">
        <w:t>the Department may, at its absolute discretion and by Notice to the Provider:</w:t>
      </w:r>
    </w:p>
    <w:p w14:paraId="577EEB7E" w14:textId="77777777" w:rsidR="000C6CDB" w:rsidRPr="000C6CDB" w:rsidRDefault="000C6CDB" w:rsidP="00BA79E4">
      <w:pPr>
        <w:pStyle w:val="4Clsa"/>
      </w:pPr>
      <w:r w:rsidRPr="000C6CDB">
        <w:t>exercise one or more of the remedies set out in clause 52.2 of this Deed; or</w:t>
      </w:r>
    </w:p>
    <w:p w14:paraId="3B1D14EB" w14:textId="77777777" w:rsidR="000C6CDB" w:rsidRPr="000C6CDB" w:rsidRDefault="000C6CDB" w:rsidP="0095028C">
      <w:pPr>
        <w:pStyle w:val="4Clsa"/>
      </w:pPr>
      <w:bookmarkStart w:id="782" w:name="_Ref414881877"/>
      <w:r w:rsidRPr="000C6CDB">
        <w:t>terminate this Deed, if the failure, breach, or conduct under clause 53.1(a) or (b) permitted the Commonwealth to terminate the relevant past Commonwealth agreement.</w:t>
      </w:r>
      <w:bookmarkEnd w:id="782"/>
    </w:p>
    <w:p w14:paraId="65B85489" w14:textId="77777777" w:rsidR="000C6CDB" w:rsidRPr="000C6CDB" w:rsidRDefault="000C6CDB" w:rsidP="00CB2A02">
      <w:pPr>
        <w:pStyle w:val="3Cls11"/>
      </w:pPr>
      <w:r w:rsidRPr="000C6CDB">
        <w:t>A termination of this Deed under clause 53.1(d) entitles the Department to claim damages from, and exercise any other rights against, the Provider as a result of that termination, including Liquidated Damages under clause 54, as if the termination was for a breach of an essential term of the Deed at law.</w:t>
      </w:r>
    </w:p>
    <w:p w14:paraId="6B8FEB73" w14:textId="77777777" w:rsidR="000C6CDB" w:rsidRPr="000C6CDB" w:rsidRDefault="000C6CDB" w:rsidP="00CB2A02">
      <w:pPr>
        <w:pStyle w:val="3Cls11"/>
      </w:pPr>
      <w:r w:rsidRPr="000C6CDB">
        <w:t>Any action taken by the Department under this clause 53 does not in any way limit any rights of the Department under a past Commonwealth agreement, under this Deed (including, but not limited to, rights in relation to debts and offsetting under clause 21) or at law.</w:t>
      </w:r>
    </w:p>
    <w:p w14:paraId="0B489943" w14:textId="77777777" w:rsidR="000C6CDB" w:rsidRPr="000C6CDB" w:rsidRDefault="000C6CDB" w:rsidP="00CB2A02">
      <w:pPr>
        <w:pStyle w:val="2Clause1"/>
        <w:rPr>
          <w:lang w:eastAsia="en-US"/>
        </w:rPr>
      </w:pPr>
      <w:bookmarkStart w:id="783" w:name="_Toc410997278"/>
      <w:bookmarkStart w:id="784" w:name="_Toc413049665"/>
      <w:bookmarkStart w:id="785" w:name="_Toc414816556"/>
      <w:bookmarkStart w:id="786" w:name="_Toc414985673"/>
      <w:bookmarkStart w:id="787" w:name="_Toc415042695"/>
      <w:bookmarkStart w:id="788" w:name="_Toc415046518"/>
      <w:bookmarkStart w:id="789" w:name="_Toc415048746"/>
      <w:bookmarkStart w:id="790" w:name="_Toc415048992"/>
      <w:bookmarkStart w:id="791" w:name="_Toc415051821"/>
      <w:bookmarkStart w:id="792" w:name="_Toc394677804"/>
      <w:bookmarkStart w:id="793" w:name="_Toc394680572"/>
      <w:bookmarkStart w:id="794" w:name="_Toc394927471"/>
      <w:bookmarkStart w:id="795" w:name="_Toc394927706"/>
      <w:bookmarkStart w:id="796" w:name="_Toc394932699"/>
      <w:bookmarkStart w:id="797" w:name="_Toc394991839"/>
      <w:bookmarkStart w:id="798" w:name="_Toc394992094"/>
      <w:bookmarkStart w:id="799" w:name="_Toc394992349"/>
      <w:bookmarkStart w:id="800" w:name="_Toc394992605"/>
      <w:bookmarkStart w:id="801" w:name="_Toc395173772"/>
      <w:bookmarkStart w:id="802" w:name="_Toc395204279"/>
      <w:bookmarkStart w:id="803" w:name="_Toc395267637"/>
      <w:bookmarkStart w:id="804" w:name="_Toc395267890"/>
      <w:bookmarkStart w:id="805" w:name="_Toc395280731"/>
      <w:bookmarkStart w:id="806" w:name="_Toc395280983"/>
      <w:bookmarkStart w:id="807" w:name="_Toc395281235"/>
      <w:bookmarkStart w:id="808" w:name="_Toc395281947"/>
      <w:bookmarkStart w:id="809" w:name="_Toc395282199"/>
      <w:bookmarkStart w:id="810" w:name="_Toc395282451"/>
      <w:bookmarkStart w:id="811" w:name="_Toc395282703"/>
      <w:bookmarkStart w:id="812" w:name="_Toc395282955"/>
      <w:bookmarkStart w:id="813" w:name="_Toc394677807"/>
      <w:bookmarkStart w:id="814" w:name="_Toc394680575"/>
      <w:bookmarkStart w:id="815" w:name="_Toc394927474"/>
      <w:bookmarkStart w:id="816" w:name="_Toc394927709"/>
      <w:bookmarkStart w:id="817" w:name="_Toc394932702"/>
      <w:bookmarkStart w:id="818" w:name="_Toc394991842"/>
      <w:bookmarkStart w:id="819" w:name="_Toc394992097"/>
      <w:bookmarkStart w:id="820" w:name="_Toc394992352"/>
      <w:bookmarkStart w:id="821" w:name="_Toc394992608"/>
      <w:bookmarkStart w:id="822" w:name="_Toc395173775"/>
      <w:bookmarkStart w:id="823" w:name="_Toc395204282"/>
      <w:bookmarkStart w:id="824" w:name="_Toc395267640"/>
      <w:bookmarkStart w:id="825" w:name="_Toc395267893"/>
      <w:bookmarkStart w:id="826" w:name="_Toc395280734"/>
      <w:bookmarkStart w:id="827" w:name="_Toc395280986"/>
      <w:bookmarkStart w:id="828" w:name="_Toc395281238"/>
      <w:bookmarkStart w:id="829" w:name="_Toc395281950"/>
      <w:bookmarkStart w:id="830" w:name="_Toc395282202"/>
      <w:bookmarkStart w:id="831" w:name="_Toc395282454"/>
      <w:bookmarkStart w:id="832" w:name="_Toc395282706"/>
      <w:bookmarkStart w:id="833" w:name="_Toc395282958"/>
      <w:bookmarkStart w:id="834" w:name="_Toc394677810"/>
      <w:bookmarkStart w:id="835" w:name="_Toc394680578"/>
      <w:bookmarkStart w:id="836" w:name="_Toc394927477"/>
      <w:bookmarkStart w:id="837" w:name="_Toc394927712"/>
      <w:bookmarkStart w:id="838" w:name="_Toc394932705"/>
      <w:bookmarkStart w:id="839" w:name="_Toc394991845"/>
      <w:bookmarkStart w:id="840" w:name="_Toc394992100"/>
      <w:bookmarkStart w:id="841" w:name="_Toc394992355"/>
      <w:bookmarkStart w:id="842" w:name="_Toc394992611"/>
      <w:bookmarkStart w:id="843" w:name="_Toc395173778"/>
      <w:bookmarkStart w:id="844" w:name="_Toc395204285"/>
      <w:bookmarkStart w:id="845" w:name="_Toc395267643"/>
      <w:bookmarkStart w:id="846" w:name="_Toc395267896"/>
      <w:bookmarkStart w:id="847" w:name="_Toc395280737"/>
      <w:bookmarkStart w:id="848" w:name="_Toc395280989"/>
      <w:bookmarkStart w:id="849" w:name="_Toc395281241"/>
      <w:bookmarkStart w:id="850" w:name="_Toc395281953"/>
      <w:bookmarkStart w:id="851" w:name="_Toc395282205"/>
      <w:bookmarkStart w:id="852" w:name="_Toc395282457"/>
      <w:bookmarkStart w:id="853" w:name="_Toc395282709"/>
      <w:bookmarkStart w:id="854" w:name="_Toc395282961"/>
      <w:bookmarkStart w:id="855" w:name="_Toc394677812"/>
      <w:bookmarkStart w:id="856" w:name="_Toc394680580"/>
      <w:bookmarkStart w:id="857" w:name="_Toc394927479"/>
      <w:bookmarkStart w:id="858" w:name="_Toc394927714"/>
      <w:bookmarkStart w:id="859" w:name="_Toc394932707"/>
      <w:bookmarkStart w:id="860" w:name="_Toc394991847"/>
      <w:bookmarkStart w:id="861" w:name="_Toc394992102"/>
      <w:bookmarkStart w:id="862" w:name="_Toc394992357"/>
      <w:bookmarkStart w:id="863" w:name="_Toc394992613"/>
      <w:bookmarkStart w:id="864" w:name="_Toc395173780"/>
      <w:bookmarkStart w:id="865" w:name="_Toc395204287"/>
      <w:bookmarkStart w:id="866" w:name="_Toc395267645"/>
      <w:bookmarkStart w:id="867" w:name="_Toc395267898"/>
      <w:bookmarkStart w:id="868" w:name="_Toc395280739"/>
      <w:bookmarkStart w:id="869" w:name="_Toc395280991"/>
      <w:bookmarkStart w:id="870" w:name="_Toc395281243"/>
      <w:bookmarkStart w:id="871" w:name="_Toc395281955"/>
      <w:bookmarkStart w:id="872" w:name="_Toc395282207"/>
      <w:bookmarkStart w:id="873" w:name="_Toc395282459"/>
      <w:bookmarkStart w:id="874" w:name="_Toc395282711"/>
      <w:bookmarkStart w:id="875" w:name="_Toc395282963"/>
      <w:bookmarkStart w:id="876" w:name="_Toc394002705"/>
      <w:bookmarkStart w:id="877" w:name="_Toc206580771"/>
      <w:bookmarkStart w:id="878" w:name="_Toc208996439"/>
      <w:bookmarkStart w:id="879" w:name="_Toc208997068"/>
      <w:bookmarkStart w:id="880" w:name="_Toc209006056"/>
      <w:bookmarkStart w:id="881" w:name="_Toc209006659"/>
      <w:bookmarkStart w:id="882" w:name="_Toc209007260"/>
      <w:bookmarkStart w:id="883" w:name="_Toc209007732"/>
      <w:bookmarkStart w:id="884" w:name="_Toc209008202"/>
      <w:bookmarkStart w:id="885" w:name="_Toc209279749"/>
      <w:bookmarkStart w:id="886" w:name="_Toc209334548"/>
      <w:bookmarkStart w:id="887" w:name="_Toc209334730"/>
      <w:bookmarkStart w:id="888" w:name="_Toc202959478"/>
      <w:bookmarkStart w:id="889" w:name="_Toc225840264"/>
      <w:bookmarkStart w:id="890" w:name="_Toc393289773"/>
      <w:bookmarkStart w:id="891" w:name="_Ref393795170"/>
      <w:bookmarkStart w:id="892" w:name="_Ref393983478"/>
      <w:bookmarkStart w:id="893" w:name="_Ref395274371"/>
      <w:bookmarkStart w:id="894" w:name="_Ref395450914"/>
      <w:bookmarkStart w:id="895" w:name="_Ref395533516"/>
      <w:bookmarkStart w:id="896" w:name="_Ref414559650"/>
      <w:bookmarkStart w:id="897" w:name="_Ref414612816"/>
      <w:bookmarkStart w:id="898" w:name="_Ref414879902"/>
      <w:bookmarkStart w:id="899" w:name="_Ref414891737"/>
      <w:bookmarkStart w:id="900" w:name="_Toc415224902"/>
      <w:bookmarkStart w:id="901" w:name="_Toc457551175"/>
      <w:bookmarkStart w:id="902" w:name="_Toc518567839"/>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bookmarkEnd w:id="809"/>
      <w:bookmarkEnd w:id="810"/>
      <w:bookmarkEnd w:id="811"/>
      <w:bookmarkEnd w:id="812"/>
      <w:bookmarkEnd w:id="813"/>
      <w:bookmarkEnd w:id="814"/>
      <w:bookmarkEnd w:id="815"/>
      <w:bookmarkEnd w:id="816"/>
      <w:bookmarkEnd w:id="817"/>
      <w:bookmarkEnd w:id="818"/>
      <w:bookmarkEnd w:id="819"/>
      <w:bookmarkEnd w:id="820"/>
      <w:bookmarkEnd w:id="821"/>
      <w:bookmarkEnd w:id="822"/>
      <w:bookmarkEnd w:id="823"/>
      <w:bookmarkEnd w:id="824"/>
      <w:bookmarkEnd w:id="825"/>
      <w:bookmarkEnd w:id="826"/>
      <w:bookmarkEnd w:id="827"/>
      <w:bookmarkEnd w:id="828"/>
      <w:bookmarkEnd w:id="829"/>
      <w:bookmarkEnd w:id="830"/>
      <w:bookmarkEnd w:id="831"/>
      <w:bookmarkEnd w:id="832"/>
      <w:bookmarkEnd w:id="833"/>
      <w:bookmarkEnd w:id="834"/>
      <w:bookmarkEnd w:id="835"/>
      <w:bookmarkEnd w:id="836"/>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bookmarkEnd w:id="854"/>
      <w:bookmarkEnd w:id="855"/>
      <w:bookmarkEnd w:id="856"/>
      <w:bookmarkEnd w:id="857"/>
      <w:bookmarkEnd w:id="858"/>
      <w:bookmarkEnd w:id="859"/>
      <w:bookmarkEnd w:id="860"/>
      <w:bookmarkEnd w:id="861"/>
      <w:bookmarkEnd w:id="862"/>
      <w:bookmarkEnd w:id="863"/>
      <w:bookmarkEnd w:id="864"/>
      <w:bookmarkEnd w:id="865"/>
      <w:bookmarkEnd w:id="866"/>
      <w:bookmarkEnd w:id="867"/>
      <w:bookmarkEnd w:id="868"/>
      <w:bookmarkEnd w:id="869"/>
      <w:bookmarkEnd w:id="870"/>
      <w:bookmarkEnd w:id="871"/>
      <w:bookmarkEnd w:id="872"/>
      <w:bookmarkEnd w:id="873"/>
      <w:bookmarkEnd w:id="874"/>
      <w:bookmarkEnd w:id="875"/>
      <w:bookmarkEnd w:id="876"/>
      <w:bookmarkEnd w:id="877"/>
      <w:bookmarkEnd w:id="878"/>
      <w:bookmarkEnd w:id="879"/>
      <w:bookmarkEnd w:id="880"/>
      <w:bookmarkEnd w:id="881"/>
      <w:bookmarkEnd w:id="882"/>
      <w:bookmarkEnd w:id="883"/>
      <w:bookmarkEnd w:id="884"/>
      <w:bookmarkEnd w:id="885"/>
      <w:bookmarkEnd w:id="886"/>
      <w:bookmarkEnd w:id="887"/>
      <w:r w:rsidRPr="000C6CDB">
        <w:rPr>
          <w:lang w:eastAsia="en-US"/>
        </w:rPr>
        <w:t>Liquidated damages</w:t>
      </w:r>
      <w:bookmarkEnd w:id="888"/>
      <w:bookmarkEnd w:id="889"/>
      <w:bookmarkEnd w:id="890"/>
      <w:bookmarkEnd w:id="891"/>
      <w:bookmarkEnd w:id="892"/>
      <w:bookmarkEnd w:id="893"/>
      <w:bookmarkEnd w:id="894"/>
      <w:bookmarkEnd w:id="895"/>
      <w:bookmarkEnd w:id="896"/>
      <w:bookmarkEnd w:id="897"/>
      <w:bookmarkEnd w:id="898"/>
      <w:bookmarkEnd w:id="899"/>
      <w:bookmarkEnd w:id="900"/>
      <w:bookmarkEnd w:id="901"/>
      <w:bookmarkEnd w:id="902"/>
      <w:r w:rsidRPr="000C6CDB">
        <w:rPr>
          <w:lang w:eastAsia="en-US"/>
        </w:rPr>
        <w:t xml:space="preserve"> </w:t>
      </w:r>
    </w:p>
    <w:p w14:paraId="7B2C43D4" w14:textId="77777777" w:rsidR="000C6CDB" w:rsidRPr="000C6CDB" w:rsidRDefault="000C6CDB" w:rsidP="00CB2A02">
      <w:pPr>
        <w:pStyle w:val="3Cls11"/>
      </w:pPr>
      <w:bookmarkStart w:id="903" w:name="_Toc394927481"/>
      <w:bookmarkStart w:id="904" w:name="_Toc394927716"/>
      <w:bookmarkStart w:id="905" w:name="_Toc394932709"/>
      <w:bookmarkStart w:id="906" w:name="_Toc394991849"/>
      <w:bookmarkStart w:id="907" w:name="_Toc394992104"/>
      <w:bookmarkStart w:id="908" w:name="_Toc394992359"/>
      <w:bookmarkStart w:id="909" w:name="_Toc394992615"/>
      <w:bookmarkStart w:id="910" w:name="_Toc395017567"/>
      <w:bookmarkStart w:id="911" w:name="_Toc395018045"/>
      <w:bookmarkStart w:id="912" w:name="_Toc395169746"/>
      <w:bookmarkStart w:id="913" w:name="_Toc395173782"/>
      <w:bookmarkStart w:id="914" w:name="_Toc395204289"/>
      <w:bookmarkStart w:id="915" w:name="_Toc395257903"/>
      <w:bookmarkStart w:id="916" w:name="_Toc395258076"/>
      <w:bookmarkStart w:id="917" w:name="_Toc395258249"/>
      <w:bookmarkStart w:id="918" w:name="_Toc395258419"/>
      <w:bookmarkStart w:id="919" w:name="_Toc395258588"/>
      <w:bookmarkStart w:id="920" w:name="_Toc395258757"/>
      <w:bookmarkStart w:id="921" w:name="_Toc395268150"/>
      <w:bookmarkStart w:id="922" w:name="_Ref393795103"/>
      <w:bookmarkStart w:id="923" w:name="_Ref126399372"/>
      <w:bookmarkStart w:id="924" w:name="_Toc127948887"/>
      <w:bookmarkStart w:id="925" w:name="_Toc202959479"/>
      <w:bookmarkEnd w:id="903"/>
      <w:bookmarkEnd w:id="904"/>
      <w:bookmarkEnd w:id="905"/>
      <w:bookmarkEnd w:id="906"/>
      <w:bookmarkEnd w:id="907"/>
      <w:bookmarkEnd w:id="908"/>
      <w:bookmarkEnd w:id="909"/>
      <w:bookmarkEnd w:id="910"/>
      <w:bookmarkEnd w:id="911"/>
      <w:bookmarkEnd w:id="912"/>
      <w:bookmarkEnd w:id="913"/>
      <w:bookmarkEnd w:id="914"/>
      <w:bookmarkEnd w:id="915"/>
      <w:bookmarkEnd w:id="916"/>
      <w:bookmarkEnd w:id="917"/>
      <w:bookmarkEnd w:id="918"/>
      <w:bookmarkEnd w:id="919"/>
      <w:bookmarkEnd w:id="920"/>
      <w:bookmarkEnd w:id="921"/>
      <w:r w:rsidRPr="000C6CDB">
        <w:t>Without limiting any other rights available to the Department under this Deed or the law, if the Provider:</w:t>
      </w:r>
      <w:bookmarkEnd w:id="922"/>
    </w:p>
    <w:p w14:paraId="6C330776" w14:textId="77777777" w:rsidR="000C6CDB" w:rsidRPr="000C6CDB" w:rsidRDefault="000C6CDB" w:rsidP="00BA79E4">
      <w:pPr>
        <w:pStyle w:val="4Clsa"/>
      </w:pPr>
      <w:bookmarkStart w:id="926" w:name="_Ref393795105"/>
      <w:r w:rsidRPr="000C6CDB">
        <w:t>ceases to deliver Services at a Site, or notifies the Department that it is not willing or able to deliver the Services at a Site, and the Provider has not either:</w:t>
      </w:r>
      <w:bookmarkEnd w:id="926"/>
    </w:p>
    <w:p w14:paraId="7CB225FC" w14:textId="7A41536F" w:rsidR="000C6CDB" w:rsidRPr="000C6CDB" w:rsidRDefault="000C6CDB" w:rsidP="0095028C">
      <w:pPr>
        <w:pStyle w:val="5aifollowing"/>
        <w:numPr>
          <w:ilvl w:val="3"/>
          <w:numId w:val="1"/>
        </w:numPr>
      </w:pPr>
      <w:r w:rsidRPr="000C6CDB">
        <w:t>obtained the consent of the Department for the cessation of the Services at the Site (such consent must not be unreasonably withheld by the Department); or</w:t>
      </w:r>
    </w:p>
    <w:p w14:paraId="596838F2" w14:textId="289A194F" w:rsidR="000C6CDB" w:rsidRPr="000C6CDB" w:rsidRDefault="000C6CDB" w:rsidP="0095028C">
      <w:pPr>
        <w:pStyle w:val="5aifollowing"/>
        <w:numPr>
          <w:ilvl w:val="3"/>
          <w:numId w:val="1"/>
        </w:numPr>
      </w:pPr>
      <w:r w:rsidRPr="000C6CDB">
        <w:t>secured an alternative Employment Provider, acceptable to the Department, to provide the Services at the relevant Site from the date on which the Provider ceases, or will cease, to deliver the Services; or</w:t>
      </w:r>
    </w:p>
    <w:p w14:paraId="0E5D7442" w14:textId="77777777" w:rsidR="000C6CDB" w:rsidRPr="000C6CDB" w:rsidRDefault="000C6CDB" w:rsidP="007D07A1">
      <w:pPr>
        <w:pStyle w:val="4Clsa"/>
      </w:pPr>
      <w:bookmarkStart w:id="927" w:name="_Ref414628828"/>
      <w:bookmarkStart w:id="928" w:name="_Ref393795116"/>
      <w:r w:rsidRPr="000C6CDB">
        <w:t>has made invalid claims for Payments as specified in this clause at any time in a Financial Year,</w:t>
      </w:r>
      <w:bookmarkEnd w:id="927"/>
    </w:p>
    <w:bookmarkEnd w:id="928"/>
    <w:p w14:paraId="3241C15F" w14:textId="77777777" w:rsidR="000C6CDB" w:rsidRPr="000C6CDB" w:rsidRDefault="000C6CDB" w:rsidP="00CB2A02">
      <w:pPr>
        <w:pStyle w:val="3b11following"/>
      </w:pPr>
      <w:r w:rsidRPr="000C6CDB">
        <w:t>the Provider must, if required by the Department, pay Liquidated Damages to the Department in the amount of:</w:t>
      </w:r>
    </w:p>
    <w:p w14:paraId="1FA43899" w14:textId="77777777" w:rsidR="000C6CDB" w:rsidRPr="000C6CDB" w:rsidRDefault="000C6CDB" w:rsidP="00BA79E4">
      <w:pPr>
        <w:pStyle w:val="4Clsa"/>
      </w:pPr>
      <w:r w:rsidRPr="000C6CDB">
        <w:t>where clause 54.1(a) applies, $25,000 per prequalified tender and $50,000 per open tender, used to secure an alternative Employment Provider acceptable to the Department; and</w:t>
      </w:r>
    </w:p>
    <w:p w14:paraId="7A1C0C50" w14:textId="77777777" w:rsidR="000C6CDB" w:rsidRPr="000C6CDB" w:rsidRDefault="000C6CDB" w:rsidP="0095028C">
      <w:pPr>
        <w:pStyle w:val="4Clsa"/>
      </w:pPr>
      <w:bookmarkStart w:id="929" w:name="_Ref414882520"/>
      <w:r w:rsidRPr="000C6CDB">
        <w:lastRenderedPageBreak/>
        <w:t>where clause 54.1(b) applies:</w:t>
      </w:r>
      <w:bookmarkEnd w:id="929"/>
    </w:p>
    <w:p w14:paraId="211144E3" w14:textId="6467C2F2" w:rsidR="000C6CDB" w:rsidRPr="000C6CDB" w:rsidRDefault="000C6CDB" w:rsidP="0095028C">
      <w:pPr>
        <w:pStyle w:val="5aifollowing"/>
        <w:numPr>
          <w:ilvl w:val="3"/>
          <w:numId w:val="1"/>
        </w:numPr>
      </w:pPr>
      <w:bookmarkStart w:id="930" w:name="_Ref414882652"/>
      <w:r w:rsidRPr="000C6CDB">
        <w:t>$3,000, where the Department identifies that the Provider has made 100 to 149 invalid claims in a Financial Year;</w:t>
      </w:r>
      <w:bookmarkEnd w:id="930"/>
      <w:r w:rsidRPr="000C6CDB">
        <w:t xml:space="preserve"> </w:t>
      </w:r>
    </w:p>
    <w:p w14:paraId="2E8C7AA1" w14:textId="221C0D87" w:rsidR="000C6CDB" w:rsidRPr="000C6CDB" w:rsidRDefault="000C6CDB" w:rsidP="007D07A1">
      <w:pPr>
        <w:pStyle w:val="5aifollowing"/>
        <w:numPr>
          <w:ilvl w:val="3"/>
          <w:numId w:val="1"/>
        </w:numPr>
      </w:pPr>
      <w:r w:rsidRPr="000C6CDB">
        <w:t>$6,250, where the Department identifies that the Provider has made 150 to 199 invalid claims in a Financial Year;</w:t>
      </w:r>
    </w:p>
    <w:p w14:paraId="5E4934E0" w14:textId="0F3F67DE" w:rsidR="000C6CDB" w:rsidRPr="000C6CDB" w:rsidRDefault="000C6CDB" w:rsidP="00070E54">
      <w:pPr>
        <w:pStyle w:val="5aifollowing"/>
        <w:numPr>
          <w:ilvl w:val="3"/>
          <w:numId w:val="1"/>
        </w:numPr>
      </w:pPr>
      <w:bookmarkStart w:id="931" w:name="_Ref414882633"/>
      <w:r w:rsidRPr="000C6CDB">
        <w:t>$9,750, where the Department identifies that the Provider has made 200 to 249 invalid claims in a Financial Year; and</w:t>
      </w:r>
      <w:bookmarkEnd w:id="931"/>
    </w:p>
    <w:p w14:paraId="397E4CAB" w14:textId="32284988" w:rsidR="000C6CDB" w:rsidRPr="000C6CDB" w:rsidRDefault="000C6CDB" w:rsidP="00070E54">
      <w:pPr>
        <w:pStyle w:val="5aifollowing"/>
        <w:numPr>
          <w:ilvl w:val="3"/>
          <w:numId w:val="1"/>
        </w:numPr>
      </w:pPr>
      <w:r w:rsidRPr="000C6CDB">
        <w:t>$13,500, where the Department identifies that the Provider has made 250 or more invalid claims in a Financial Year, and for every 50 invalid claims the Department identifies that the Provider has made in excess of 250 in a Financial Year, an additional amount of $3,750 per 50 such invalid claims will apply.</w:t>
      </w:r>
    </w:p>
    <w:p w14:paraId="3D50070D" w14:textId="77777777" w:rsidR="000C6CDB" w:rsidRPr="000C6CDB" w:rsidRDefault="000C6CDB">
      <w:pPr>
        <w:pStyle w:val="8Note"/>
      </w:pPr>
      <w:r w:rsidRPr="000C6CDB">
        <w:t>Note 1: for the purposes of clause 54.1(b) and (d), and by way of example, the total amount payable for 350 invalid claims made in a Financial Year would be $21,000.</w:t>
      </w:r>
    </w:p>
    <w:p w14:paraId="422B49C6" w14:textId="77777777" w:rsidR="000C6CDB" w:rsidRPr="000C6CDB" w:rsidRDefault="000C6CDB">
      <w:pPr>
        <w:pStyle w:val="8Note"/>
      </w:pPr>
      <w:r w:rsidRPr="000C6CDB">
        <w:t xml:space="preserve">Note 2: for the purposes of clause 54.1(b) and (d), the amount of Liquidated Damages that the Department may require the Provider to pay at a particular time will depend on whether the number of invalid claims are identified by the Department at one time, or at various times throughout the relevant Financial Year. For example, if the Department identifies that the Provider has made 100 invalid claims during the first three months of a Financial Year and requires the Provider to pay Liquidated Damages in the amount of $3,000, and later determines that the Provider has made a further 100 invalid claims in the relevant Financial Year, the Department may only require the Provider to pay the difference between the amounts specified at clauses 54.1(d)(iii) and 54.1(d)(i), namely $6,750 (that is, the Provider would be liable to pay $9,750 to the Department for that Financial Year in total).  </w:t>
      </w:r>
    </w:p>
    <w:p w14:paraId="11BA18C9" w14:textId="77777777" w:rsidR="000C6CDB" w:rsidRPr="000C6CDB" w:rsidRDefault="000C6CDB" w:rsidP="00CB2A02">
      <w:pPr>
        <w:pStyle w:val="3Cls11"/>
      </w:pPr>
      <w:r w:rsidRPr="000C6CDB">
        <w:t>Where clause 54.1(a) or (b) applies, the Parties agree that all relevant loss and damage will, having regard to the governmental and non-commercial nature of the Services and their significance to the Commonwealth’s provision of employment services, be impossible, complex or expensive to quantify accurately in financial terms, and therefore the Parties agree that the Liquidated Damages are a reasonable and genuine pre-estimate of the loss incurred by the Commonwealth in relation to:</w:t>
      </w:r>
    </w:p>
    <w:p w14:paraId="2B55810E" w14:textId="77777777" w:rsidR="000C6CDB" w:rsidRPr="000C6CDB" w:rsidRDefault="000C6CDB" w:rsidP="00BA79E4">
      <w:pPr>
        <w:pStyle w:val="4Clsa"/>
      </w:pPr>
      <w:r w:rsidRPr="000C6CDB">
        <w:t>in the case of clause 54.1(a), identifying, selecting and entering into contractual relations with an alternative Employment Provider to provide services at the relevant Site(s), and transferring Participants, records, monies and relevant materials to the alternative Employment Provider; and</w:t>
      </w:r>
    </w:p>
    <w:p w14:paraId="0A44CC1B" w14:textId="77777777" w:rsidR="000C6CDB" w:rsidRPr="000C6CDB" w:rsidRDefault="000C6CDB" w:rsidP="0095028C">
      <w:pPr>
        <w:pStyle w:val="4Clsa"/>
      </w:pPr>
      <w:r w:rsidRPr="000C6CDB">
        <w:t>in the case of clause 54.1(b), the administrative costs in processing and resolving invalid claims for Payments.</w:t>
      </w:r>
    </w:p>
    <w:p w14:paraId="0C56EF5E" w14:textId="77777777" w:rsidR="000C6CDB" w:rsidRPr="000C6CDB" w:rsidRDefault="000C6CDB" w:rsidP="00CB2A02">
      <w:pPr>
        <w:pStyle w:val="3Cls11"/>
      </w:pPr>
      <w:r w:rsidRPr="000C6CDB">
        <w:t>For the avoidance of doubt:</w:t>
      </w:r>
    </w:p>
    <w:p w14:paraId="7E29AE87" w14:textId="77777777" w:rsidR="000C6CDB" w:rsidRPr="000C6CDB" w:rsidRDefault="000C6CDB" w:rsidP="00BA79E4">
      <w:pPr>
        <w:pStyle w:val="4Clsa"/>
      </w:pPr>
      <w:r w:rsidRPr="000C6CDB">
        <w:t xml:space="preserve">clause 54.1(a) does not apply where the Department reallocates business at the relevant Site(s) without going to tender; </w:t>
      </w:r>
    </w:p>
    <w:p w14:paraId="201978E4" w14:textId="77777777" w:rsidR="000C6CDB" w:rsidRPr="000C6CDB" w:rsidRDefault="000C6CDB" w:rsidP="0095028C">
      <w:pPr>
        <w:pStyle w:val="4Clsa"/>
      </w:pPr>
      <w:r w:rsidRPr="000C6CDB">
        <w:t>clause 54.1(b) does not apply where the Provider self identifies invalid claims for Payments through its internal compliance practices and Notifies the Department of those invalid claims; and</w:t>
      </w:r>
    </w:p>
    <w:p w14:paraId="0C3F8272" w14:textId="77777777" w:rsidR="000C6CDB" w:rsidRPr="000C6CDB" w:rsidRDefault="000C6CDB" w:rsidP="0095028C">
      <w:pPr>
        <w:pStyle w:val="4Clsa"/>
      </w:pPr>
      <w:r w:rsidRPr="000C6CDB">
        <w:t>the Department may, at its absolute discretion, recover the amount of Liquidated Damages from the Provider as a debt</w:t>
      </w:r>
      <w:r w:rsidRPr="000C6CDB">
        <w:rPr>
          <w:color w:val="00B0F0"/>
        </w:rPr>
        <w:t xml:space="preserve"> </w:t>
      </w:r>
      <w:r w:rsidRPr="000C6CDB">
        <w:t>for the purposes of clause 21, if and when the Commonwealth Notifies the Provider that it elects to recover the Liquidated Damages as a debt under clause 21.</w:t>
      </w:r>
    </w:p>
    <w:p w14:paraId="7B7C0B0E" w14:textId="77777777" w:rsidR="000C6CDB" w:rsidRPr="000C6CDB" w:rsidRDefault="000C6CDB" w:rsidP="00CB2A02">
      <w:pPr>
        <w:pStyle w:val="2Clause1"/>
        <w:rPr>
          <w:lang w:eastAsia="en-US"/>
        </w:rPr>
      </w:pPr>
      <w:bookmarkStart w:id="932" w:name="_Toc225840265"/>
      <w:bookmarkStart w:id="933" w:name="_Toc393289774"/>
      <w:bookmarkStart w:id="934" w:name="_Ref393795354"/>
      <w:bookmarkStart w:id="935" w:name="_Ref393795366"/>
      <w:bookmarkStart w:id="936" w:name="_Ref395083587"/>
      <w:bookmarkStart w:id="937" w:name="_Ref414879915"/>
      <w:bookmarkStart w:id="938" w:name="_Ref414884046"/>
      <w:bookmarkStart w:id="939" w:name="_Ref414884341"/>
      <w:bookmarkStart w:id="940" w:name="_Ref414884349"/>
      <w:bookmarkStart w:id="941" w:name="_Ref414884371"/>
      <w:bookmarkStart w:id="942" w:name="_Ref414884378"/>
      <w:bookmarkStart w:id="943" w:name="_Ref414884385"/>
      <w:bookmarkStart w:id="944" w:name="_Ref414884394"/>
      <w:bookmarkStart w:id="945" w:name="_Ref414884403"/>
      <w:bookmarkStart w:id="946" w:name="_Ref414884415"/>
      <w:bookmarkStart w:id="947" w:name="_Ref414884894"/>
      <w:bookmarkStart w:id="948" w:name="_Ref414885452"/>
      <w:bookmarkStart w:id="949" w:name="_Toc415224903"/>
      <w:bookmarkStart w:id="950" w:name="_Toc457551176"/>
      <w:bookmarkStart w:id="951" w:name="_Toc518567840"/>
      <w:r w:rsidRPr="000C6CDB">
        <w:rPr>
          <w:lang w:eastAsia="en-US"/>
        </w:rPr>
        <w:lastRenderedPageBreak/>
        <w:t>Termination or reduction in scope with costs</w:t>
      </w:r>
      <w:bookmarkEnd w:id="923"/>
      <w:bookmarkEnd w:id="924"/>
      <w:bookmarkEnd w:id="925"/>
      <w:bookmarkEnd w:id="932"/>
      <w:bookmarkEnd w:id="933"/>
      <w:bookmarkEnd w:id="934"/>
      <w:bookmarkEnd w:id="935"/>
      <w:bookmarkEnd w:id="936"/>
      <w:bookmarkEnd w:id="937"/>
      <w:bookmarkEnd w:id="938"/>
      <w:bookmarkEnd w:id="939"/>
      <w:bookmarkEnd w:id="940"/>
      <w:bookmarkEnd w:id="941"/>
      <w:bookmarkEnd w:id="942"/>
      <w:bookmarkEnd w:id="943"/>
      <w:bookmarkEnd w:id="944"/>
      <w:bookmarkEnd w:id="945"/>
      <w:bookmarkEnd w:id="946"/>
      <w:bookmarkEnd w:id="947"/>
      <w:bookmarkEnd w:id="948"/>
      <w:bookmarkEnd w:id="949"/>
      <w:bookmarkEnd w:id="950"/>
      <w:bookmarkEnd w:id="951"/>
      <w:r w:rsidRPr="000C6CDB">
        <w:rPr>
          <w:lang w:eastAsia="en-US"/>
        </w:rPr>
        <w:t xml:space="preserve"> </w:t>
      </w:r>
    </w:p>
    <w:p w14:paraId="60C10867" w14:textId="77777777" w:rsidR="000C6CDB" w:rsidRPr="000C6CDB" w:rsidRDefault="000C6CDB" w:rsidP="00CB2A02">
      <w:pPr>
        <w:pStyle w:val="3Cls11"/>
      </w:pPr>
      <w:bookmarkStart w:id="952" w:name="_Ref393795380"/>
      <w:r w:rsidRPr="000C6CDB">
        <w:t>The Department may, at any time by Notice to the Provider, terminate this Deed in whole or in part, or reduce the scope of any part, or all of this Deed, without prejudice to the rights, liabilities, or obligations of either Party accruing before the date on which the termination or reduction takes effect.</w:t>
      </w:r>
      <w:bookmarkEnd w:id="952"/>
      <w:r w:rsidRPr="000C6CDB">
        <w:t xml:space="preserve"> </w:t>
      </w:r>
    </w:p>
    <w:p w14:paraId="686C3C0B" w14:textId="77777777" w:rsidR="000C6CDB" w:rsidRPr="000C6CDB" w:rsidRDefault="000C6CDB" w:rsidP="00CB2A02">
      <w:pPr>
        <w:pStyle w:val="3Cls11"/>
      </w:pPr>
      <w:r w:rsidRPr="000C6CDB">
        <w:t>If this Deed is terminated in whole or part or reduced in scope under this clause 55.1, the Department is only liable for:</w:t>
      </w:r>
    </w:p>
    <w:p w14:paraId="1B487007" w14:textId="77777777" w:rsidR="000C6CDB" w:rsidRPr="000C6CDB" w:rsidRDefault="000C6CDB" w:rsidP="00BA79E4">
      <w:pPr>
        <w:pStyle w:val="4Clsa"/>
      </w:pPr>
      <w:r w:rsidRPr="000C6CDB">
        <w:t>payment of Fees as set out in clause 55.3; and</w:t>
      </w:r>
    </w:p>
    <w:p w14:paraId="44FE83F3" w14:textId="77777777" w:rsidR="000C6CDB" w:rsidRPr="000C6CDB" w:rsidRDefault="000C6CDB" w:rsidP="0095028C">
      <w:pPr>
        <w:pStyle w:val="4Clsa"/>
      </w:pPr>
      <w:r w:rsidRPr="000C6CDB">
        <w:t>subject to clauses 55.6, 55.7, 55.8 and 55.9, any reasonable, unavoidable costs actually incurred by the Provider and directly attributable to the termination, in whole or in part, or a reduction in scope of this Deed.</w:t>
      </w:r>
    </w:p>
    <w:p w14:paraId="7318DF16" w14:textId="77777777" w:rsidR="000C6CDB" w:rsidRPr="000C6CDB" w:rsidRDefault="000C6CDB" w:rsidP="00CB2A02">
      <w:pPr>
        <w:pStyle w:val="1cmid-heading"/>
        <w:rPr>
          <w:lang w:eastAsia="en-US"/>
        </w:rPr>
      </w:pPr>
      <w:r w:rsidRPr="000C6CDB">
        <w:rPr>
          <w:lang w:eastAsia="en-US"/>
        </w:rPr>
        <w:t>Payments</w:t>
      </w:r>
    </w:p>
    <w:p w14:paraId="1C3338B8" w14:textId="77777777" w:rsidR="000C6CDB" w:rsidRPr="000C6CDB" w:rsidRDefault="000C6CDB" w:rsidP="00CB2A02">
      <w:pPr>
        <w:pStyle w:val="3Cls11"/>
      </w:pPr>
      <w:bookmarkStart w:id="953" w:name="_Ref126400502"/>
      <w:r w:rsidRPr="000C6CDB">
        <w:t>Subject to clause 55.4, where the Department terminates this Deed in whole or in part or reduces the scope of this Deed, under clause 55.1:</w:t>
      </w:r>
      <w:bookmarkEnd w:id="953"/>
    </w:p>
    <w:p w14:paraId="7413A9B5" w14:textId="77777777" w:rsidR="000C6CDB" w:rsidRPr="000C6CDB" w:rsidRDefault="000C6CDB" w:rsidP="00BA79E4">
      <w:pPr>
        <w:pStyle w:val="4Clsa"/>
      </w:pPr>
      <w:bookmarkStart w:id="954" w:name="_Ref126400779"/>
      <w:r w:rsidRPr="000C6CDB">
        <w:t>the Department will only be liable to make Payments which are properly due to the Provider before the date on which the termination or reduction in scope takes effect;</w:t>
      </w:r>
      <w:bookmarkEnd w:id="954"/>
    </w:p>
    <w:p w14:paraId="31626DCE" w14:textId="77777777" w:rsidR="000C6CDB" w:rsidRPr="000C6CDB" w:rsidRDefault="000C6CDB" w:rsidP="0095028C">
      <w:pPr>
        <w:pStyle w:val="4Clsa"/>
      </w:pPr>
      <w:r w:rsidRPr="000C6CDB">
        <w:t>any Payments that would have been Payments in advance will abate according to the extent that they relate to the conduct of the Services after the date on which the termination or reduction in scope takes effect; and</w:t>
      </w:r>
    </w:p>
    <w:p w14:paraId="281B44CA" w14:textId="77777777" w:rsidR="000C6CDB" w:rsidRPr="000C6CDB" w:rsidRDefault="000C6CDB" w:rsidP="0095028C">
      <w:pPr>
        <w:pStyle w:val="4Clsa"/>
      </w:pPr>
      <w:bookmarkStart w:id="955" w:name="_Ref126400645"/>
      <w:r w:rsidRPr="000C6CDB">
        <w:t>the Department will be entitled to recover from the Provider any Payments paid in advance that relate to the conduct of the Services after the date on which the termination or reduction in scope takes effect.</w:t>
      </w:r>
      <w:bookmarkEnd w:id="955"/>
      <w:r w:rsidRPr="000C6CDB">
        <w:t xml:space="preserve"> </w:t>
      </w:r>
    </w:p>
    <w:p w14:paraId="392AC1C4" w14:textId="77777777" w:rsidR="000C6CDB" w:rsidRPr="000C6CDB" w:rsidRDefault="000C6CDB" w:rsidP="00CB2A02">
      <w:pPr>
        <w:pStyle w:val="1cmid-heading"/>
        <w:rPr>
          <w:lang w:eastAsia="en-US"/>
        </w:rPr>
      </w:pPr>
      <w:r w:rsidRPr="000C6CDB">
        <w:rPr>
          <w:lang w:eastAsia="en-US"/>
        </w:rPr>
        <w:t>Reimbursements</w:t>
      </w:r>
    </w:p>
    <w:p w14:paraId="38584183" w14:textId="77777777" w:rsidR="000C6CDB" w:rsidRPr="000C6CDB" w:rsidRDefault="000C6CDB" w:rsidP="00CB2A02">
      <w:pPr>
        <w:pStyle w:val="3Cls11"/>
      </w:pPr>
      <w:bookmarkStart w:id="956" w:name="_Ref126400504"/>
      <w:bookmarkStart w:id="957" w:name="_Ref395172028"/>
      <w:r w:rsidRPr="000C6CDB">
        <w:t>Where the Department terminates this Deed in whole or in part, or reduces the scope of this Deed</w:t>
      </w:r>
      <w:bookmarkEnd w:id="956"/>
      <w:r w:rsidRPr="000C6CDB">
        <w:t xml:space="preserve">, under clause 55.1, </w:t>
      </w:r>
      <w:bookmarkStart w:id="958" w:name="_Ref393795465"/>
      <w:r w:rsidRPr="000C6CDB">
        <w:t>the Department will only be liable to make Reimbursements to the extent that relevant monies have been legally committed by the Provider before receipt of the notice of termination, or as otherwise commensurate with any reduction in scope of any part, or all of this Deed</w:t>
      </w:r>
      <w:bookmarkStart w:id="959" w:name="_Ref393962143"/>
      <w:bookmarkStart w:id="960" w:name="_Ref393985850"/>
      <w:bookmarkEnd w:id="958"/>
      <w:r w:rsidRPr="000C6CDB">
        <w:t>.</w:t>
      </w:r>
      <w:bookmarkEnd w:id="957"/>
      <w:r w:rsidRPr="000C6CDB">
        <w:t xml:space="preserve"> </w:t>
      </w:r>
      <w:bookmarkEnd w:id="959"/>
      <w:bookmarkEnd w:id="960"/>
    </w:p>
    <w:p w14:paraId="2CD6191B" w14:textId="77777777" w:rsidR="000C6CDB" w:rsidRPr="000C6CDB" w:rsidRDefault="000C6CDB" w:rsidP="00CB2A02">
      <w:pPr>
        <w:pStyle w:val="1cmid-heading"/>
        <w:rPr>
          <w:lang w:eastAsia="en-US"/>
        </w:rPr>
      </w:pPr>
      <w:r w:rsidRPr="000C6CDB">
        <w:rPr>
          <w:lang w:eastAsia="en-US"/>
        </w:rPr>
        <w:t>Provider’s obligations</w:t>
      </w:r>
    </w:p>
    <w:p w14:paraId="2C8DE478" w14:textId="77777777" w:rsidR="000C6CDB" w:rsidRPr="000C6CDB" w:rsidRDefault="000C6CDB" w:rsidP="00CB2A02">
      <w:pPr>
        <w:pStyle w:val="3Cls11"/>
      </w:pPr>
      <w:bookmarkStart w:id="961" w:name="_Ref126400864"/>
      <w:r w:rsidRPr="000C6CDB">
        <w:t>Upon receipt of a Notice of termination or reduction in scope under this clause 55, the Provider must:</w:t>
      </w:r>
      <w:bookmarkEnd w:id="961"/>
    </w:p>
    <w:p w14:paraId="5A82AA41" w14:textId="77777777" w:rsidR="000C6CDB" w:rsidRPr="000C6CDB" w:rsidRDefault="000C6CDB" w:rsidP="00BA79E4">
      <w:pPr>
        <w:pStyle w:val="4Clsa"/>
      </w:pPr>
      <w:r w:rsidRPr="000C6CDB">
        <w:t>cease or reduce the performance of this Deed in accordance with the Notice;</w:t>
      </w:r>
    </w:p>
    <w:p w14:paraId="61CA7792" w14:textId="77777777" w:rsidR="000C6CDB" w:rsidRPr="000C6CDB" w:rsidRDefault="000C6CDB" w:rsidP="0095028C">
      <w:pPr>
        <w:pStyle w:val="4Clsa"/>
      </w:pPr>
      <w:r w:rsidRPr="000C6CDB">
        <w:t>not legally commit any further monies;</w:t>
      </w:r>
    </w:p>
    <w:p w14:paraId="2F5A14D3" w14:textId="77777777" w:rsidR="000C6CDB" w:rsidRPr="000C6CDB" w:rsidRDefault="000C6CDB" w:rsidP="0095028C">
      <w:pPr>
        <w:pStyle w:val="4Clsa"/>
      </w:pPr>
      <w:r w:rsidRPr="000C6CDB">
        <w:t>immediately return to the Department any Payments in accordance with clause 55.3(c);</w:t>
      </w:r>
    </w:p>
    <w:p w14:paraId="2DDDB500" w14:textId="77777777" w:rsidR="000C6CDB" w:rsidRPr="000C6CDB" w:rsidRDefault="000C6CDB" w:rsidP="007D07A1">
      <w:pPr>
        <w:pStyle w:val="4Clsa"/>
      </w:pPr>
      <w:r w:rsidRPr="000C6CDB">
        <w:t>immediately do everything possible to mitigate all losses, costs, and expenses, arising from the termination or reduction in scope contained in the Notice; and</w:t>
      </w:r>
    </w:p>
    <w:p w14:paraId="2D758C61" w14:textId="77777777" w:rsidR="000C6CDB" w:rsidRPr="000C6CDB" w:rsidRDefault="000C6CDB" w:rsidP="00070E54">
      <w:pPr>
        <w:pStyle w:val="4Clsa"/>
      </w:pPr>
      <w:r w:rsidRPr="000C6CDB">
        <w:t>continue work on any part of the Services not affected by the Notice.</w:t>
      </w:r>
    </w:p>
    <w:p w14:paraId="119734BE" w14:textId="77777777" w:rsidR="000C6CDB" w:rsidRPr="000C6CDB" w:rsidRDefault="000C6CDB" w:rsidP="00CB2A02">
      <w:pPr>
        <w:pStyle w:val="1cmid-heading"/>
        <w:rPr>
          <w:lang w:eastAsia="en-US"/>
        </w:rPr>
      </w:pPr>
      <w:r w:rsidRPr="000C6CDB">
        <w:rPr>
          <w:lang w:eastAsia="en-US"/>
        </w:rPr>
        <w:lastRenderedPageBreak/>
        <w:t>Abatement of the Payments</w:t>
      </w:r>
    </w:p>
    <w:p w14:paraId="70CF05C8" w14:textId="77777777" w:rsidR="000C6CDB" w:rsidRPr="000C6CDB" w:rsidRDefault="000C6CDB" w:rsidP="00CB2A02">
      <w:pPr>
        <w:pStyle w:val="3Cls11"/>
      </w:pPr>
      <w:bookmarkStart w:id="962" w:name="_Ref126400509"/>
      <w:r w:rsidRPr="000C6CDB">
        <w:t>If there is a reduction in scope of this Deed, the Department’s liability to pay any part of the Payments will, unless otherwise agreed, abate proportionately to the reduction in the obligations under this Deed.</w:t>
      </w:r>
      <w:bookmarkEnd w:id="962"/>
    </w:p>
    <w:p w14:paraId="511DC2AA" w14:textId="77777777" w:rsidR="000C6CDB" w:rsidRPr="000C6CDB" w:rsidRDefault="000C6CDB" w:rsidP="00CB2A02">
      <w:pPr>
        <w:pStyle w:val="1cmid-heading"/>
        <w:rPr>
          <w:lang w:eastAsia="en-US"/>
        </w:rPr>
      </w:pPr>
      <w:r w:rsidRPr="000C6CDB">
        <w:rPr>
          <w:lang w:eastAsia="en-US"/>
        </w:rPr>
        <w:t xml:space="preserve">Limit on compensation </w:t>
      </w:r>
    </w:p>
    <w:p w14:paraId="7DC1DB15" w14:textId="77777777" w:rsidR="000C6CDB" w:rsidRPr="000C6CDB" w:rsidRDefault="000C6CDB" w:rsidP="00CB2A02">
      <w:pPr>
        <w:pStyle w:val="3Cls11"/>
      </w:pPr>
      <w:bookmarkStart w:id="963" w:name="_Ref126400511"/>
      <w:r w:rsidRPr="000C6CDB">
        <w:t>The Department’s liability to pay any compensation under or in relation to this clause 55 is subject to the Provider’s:</w:t>
      </w:r>
      <w:bookmarkEnd w:id="963"/>
    </w:p>
    <w:p w14:paraId="10FEA0FA" w14:textId="77777777" w:rsidR="000C6CDB" w:rsidRPr="000C6CDB" w:rsidRDefault="000C6CDB" w:rsidP="00BA79E4">
      <w:pPr>
        <w:pStyle w:val="4Clsa"/>
      </w:pPr>
      <w:r w:rsidRPr="000C6CDB">
        <w:t>strict compliance with this clause 55; and</w:t>
      </w:r>
    </w:p>
    <w:p w14:paraId="1372637A" w14:textId="77777777" w:rsidR="000C6CDB" w:rsidRPr="000C6CDB" w:rsidRDefault="000C6CDB" w:rsidP="00BA79E4">
      <w:pPr>
        <w:pStyle w:val="4Clsa"/>
      </w:pPr>
      <w:r w:rsidRPr="000C6CDB">
        <w:t>substantiation of any amounts claimed under clause 55.3.</w:t>
      </w:r>
    </w:p>
    <w:p w14:paraId="265EEBD4" w14:textId="77777777" w:rsidR="000C6CDB" w:rsidRPr="000C6CDB" w:rsidRDefault="000C6CDB" w:rsidP="00CB2A02">
      <w:pPr>
        <w:pStyle w:val="3Cls11"/>
      </w:pPr>
      <w:bookmarkStart w:id="964" w:name="_Ref126400512"/>
      <w:r w:rsidRPr="000C6CDB">
        <w:t>The Department will not be liable:</w:t>
      </w:r>
      <w:bookmarkEnd w:id="964"/>
    </w:p>
    <w:p w14:paraId="2289F9D0" w14:textId="77777777" w:rsidR="000C6CDB" w:rsidRPr="000C6CDB" w:rsidRDefault="000C6CDB" w:rsidP="00BA79E4">
      <w:pPr>
        <w:pStyle w:val="4Clsa"/>
      </w:pPr>
      <w:r w:rsidRPr="000C6CDB">
        <w:t xml:space="preserve">to pay compensation for loss of prospective profits attributable to a termination or reduction in scope under this clause 55; </w:t>
      </w:r>
    </w:p>
    <w:p w14:paraId="22415337" w14:textId="77777777" w:rsidR="000C6CDB" w:rsidRPr="000C6CDB" w:rsidRDefault="000C6CDB" w:rsidP="0095028C">
      <w:pPr>
        <w:pStyle w:val="4Clsa"/>
      </w:pPr>
      <w:r w:rsidRPr="000C6CDB">
        <w:t>for loss of any benefits that would have been conferred on the Provider had a termination or a reduction in scope made under this clause 55 not occurred; or</w:t>
      </w:r>
    </w:p>
    <w:p w14:paraId="3F2236BA" w14:textId="77777777" w:rsidR="000C6CDB" w:rsidRPr="000C6CDB" w:rsidRDefault="000C6CDB" w:rsidP="0095028C">
      <w:pPr>
        <w:pStyle w:val="4Clsa"/>
      </w:pPr>
      <w:r w:rsidRPr="000C6CDB">
        <w:t>for any amounts that would, in aggregate, exceed the maximum Payments that would have been payable by the Department under this Deed in respect of the relevant Services, but for a termination or a reduction in scope made under this clause 55.</w:t>
      </w:r>
    </w:p>
    <w:p w14:paraId="1E9A5DEE" w14:textId="77777777" w:rsidR="000C6CDB" w:rsidRPr="000C6CDB" w:rsidRDefault="000C6CDB" w:rsidP="00CB2A02">
      <w:pPr>
        <w:pStyle w:val="3Cls11"/>
      </w:pPr>
      <w:bookmarkStart w:id="965" w:name="_Ref126400518"/>
      <w:r w:rsidRPr="000C6CDB">
        <w:t>In addition, in relation to a reduction in scope under this clause 55, the Department will not be liable to pay the Provider, and the Provider agrees that its reasonable costs do not include:</w:t>
      </w:r>
      <w:bookmarkEnd w:id="965"/>
    </w:p>
    <w:p w14:paraId="23123D91" w14:textId="77777777" w:rsidR="000C6CDB" w:rsidRPr="000C6CDB" w:rsidRDefault="000C6CDB" w:rsidP="00BA79E4">
      <w:pPr>
        <w:pStyle w:val="4Clsa"/>
      </w:pPr>
      <w:r w:rsidRPr="000C6CDB">
        <w:t xml:space="preserve">any amounts owed by the Provider under any contract of employment or to any of its Subcontractors; and </w:t>
      </w:r>
    </w:p>
    <w:p w14:paraId="0DD0AFCE" w14:textId="77777777" w:rsidR="000C6CDB" w:rsidRPr="000C6CDB" w:rsidRDefault="000C6CDB" w:rsidP="0095028C">
      <w:pPr>
        <w:pStyle w:val="4Clsa"/>
      </w:pPr>
      <w:r w:rsidRPr="000C6CDB">
        <w:t>payment of any liabilities arising from commitments the Provider has made in relation to the conduct of the Services beyond the end of the Financial Year in which the reduction in scope takes place.</w:t>
      </w:r>
    </w:p>
    <w:p w14:paraId="19F53A4B" w14:textId="77777777" w:rsidR="000C6CDB" w:rsidRPr="000C6CDB" w:rsidRDefault="000C6CDB" w:rsidP="00CB2A02">
      <w:pPr>
        <w:pStyle w:val="3Cls11"/>
      </w:pPr>
      <w:r w:rsidRPr="000C6CDB">
        <w:t>If the Department terminates, or reduces the scope of, this Deed under this clause 55:</w:t>
      </w:r>
    </w:p>
    <w:p w14:paraId="6FCA1B85" w14:textId="77777777" w:rsidR="000C6CDB" w:rsidRPr="000C6CDB" w:rsidRDefault="000C6CDB" w:rsidP="00BA79E4">
      <w:pPr>
        <w:pStyle w:val="4Clsa"/>
      </w:pPr>
      <w:r w:rsidRPr="000C6CDB">
        <w:t>the Department’s actions will not constitute a breach of this Deed; and</w:t>
      </w:r>
    </w:p>
    <w:p w14:paraId="378EBA13" w14:textId="77777777" w:rsidR="000C6CDB" w:rsidRPr="000C6CDB" w:rsidRDefault="000C6CDB" w:rsidP="0095028C">
      <w:pPr>
        <w:pStyle w:val="4Clsa"/>
      </w:pPr>
      <w:r w:rsidRPr="000C6CDB">
        <w:t>the Parties agree that the amounts payable to the Provider</w:t>
      </w:r>
      <w:r w:rsidRPr="000C6CDB" w:rsidDel="000C7742">
        <w:t xml:space="preserve"> </w:t>
      </w:r>
      <w:r w:rsidRPr="000C6CDB">
        <w:t>under this clause 55, represent a reasonable pre-estimate of any loss that may be incurred by the Provider.</w:t>
      </w:r>
    </w:p>
    <w:p w14:paraId="79852F02" w14:textId="77777777" w:rsidR="000C6CDB" w:rsidRPr="000C6CDB" w:rsidRDefault="000C6CDB" w:rsidP="00CB2A02">
      <w:pPr>
        <w:pStyle w:val="2Clause1"/>
        <w:rPr>
          <w:lang w:eastAsia="en-US"/>
        </w:rPr>
      </w:pPr>
      <w:bookmarkStart w:id="966" w:name="_Ref126396523"/>
      <w:bookmarkStart w:id="967" w:name="_Ref126396943"/>
      <w:bookmarkStart w:id="968" w:name="_Toc127948888"/>
      <w:bookmarkStart w:id="969" w:name="_Toc202959480"/>
      <w:bookmarkStart w:id="970" w:name="_Toc225840266"/>
      <w:bookmarkStart w:id="971" w:name="_Toc393289775"/>
      <w:bookmarkStart w:id="972" w:name="_Toc415224904"/>
      <w:bookmarkStart w:id="973" w:name="_Toc457551177"/>
      <w:bookmarkStart w:id="974" w:name="_Toc518567841"/>
      <w:r w:rsidRPr="000C6CDB">
        <w:rPr>
          <w:lang w:eastAsia="en-US"/>
        </w:rPr>
        <w:t>Termination for default</w:t>
      </w:r>
      <w:bookmarkEnd w:id="966"/>
      <w:bookmarkEnd w:id="967"/>
      <w:bookmarkEnd w:id="968"/>
      <w:bookmarkEnd w:id="969"/>
      <w:bookmarkEnd w:id="970"/>
      <w:bookmarkEnd w:id="971"/>
      <w:bookmarkEnd w:id="972"/>
      <w:bookmarkEnd w:id="973"/>
      <w:bookmarkEnd w:id="974"/>
    </w:p>
    <w:p w14:paraId="05696434" w14:textId="77777777" w:rsidR="000C6CDB" w:rsidRPr="000C6CDB" w:rsidRDefault="000C6CDB" w:rsidP="00CB2A02">
      <w:pPr>
        <w:pStyle w:val="3Cls11"/>
      </w:pPr>
      <w:bookmarkStart w:id="975" w:name="_Ref126400842"/>
      <w:r w:rsidRPr="000C6CDB">
        <w:t>The Department may terminate this Deed in whole or in part, by giving Notice to the Provider, if any of the following events or matters arise:</w:t>
      </w:r>
      <w:bookmarkEnd w:id="975"/>
    </w:p>
    <w:p w14:paraId="3735D7C3" w14:textId="77777777" w:rsidR="000C6CDB" w:rsidRPr="000C6CDB" w:rsidRDefault="000C6CDB" w:rsidP="00BA79E4">
      <w:pPr>
        <w:pStyle w:val="4Clsa"/>
      </w:pPr>
      <w:r w:rsidRPr="000C6CDB">
        <w:t>the Provider fails to fulfil, or is in breach of, any of its obligations under this Deed that are not capable of being rectified (as determined by the Department);</w:t>
      </w:r>
    </w:p>
    <w:p w14:paraId="27A32883" w14:textId="77777777" w:rsidR="000C6CDB" w:rsidRPr="000C6CDB" w:rsidRDefault="000C6CDB" w:rsidP="0095028C">
      <w:pPr>
        <w:pStyle w:val="4Clsa"/>
      </w:pPr>
      <w:r w:rsidRPr="000C6CDB">
        <w:t>the Provider is in breach of any of its obligations under this Deed that are capable of being rectified, and fails to rectify the breach, or pattern of breaches, within 10 Business Days, or such other period specified by the Department, of receiving a Notice from the Department to do so;</w:t>
      </w:r>
    </w:p>
    <w:p w14:paraId="3955E6CF" w14:textId="77777777" w:rsidR="000C6CDB" w:rsidRPr="000C6CDB" w:rsidRDefault="000C6CDB" w:rsidP="0095028C">
      <w:pPr>
        <w:pStyle w:val="4Clsa"/>
      </w:pPr>
      <w:r w:rsidRPr="000C6CDB">
        <w:t xml:space="preserve">the Provider fails to comply with a statutory demand within the meaning of sections 459E and 459F of the </w:t>
      </w:r>
      <w:r w:rsidRPr="000C6CDB">
        <w:rPr>
          <w:i/>
        </w:rPr>
        <w:t>Corporations Act 2001</w:t>
      </w:r>
      <w:r w:rsidRPr="000C6CDB">
        <w:t xml:space="preserve"> (Cth);</w:t>
      </w:r>
    </w:p>
    <w:p w14:paraId="2F845609" w14:textId="4D03F173" w:rsidR="000C6CDB" w:rsidRPr="000C6CDB" w:rsidRDefault="00975AC4" w:rsidP="007D07A1">
      <w:pPr>
        <w:pStyle w:val="4Clsa"/>
      </w:pPr>
      <w:r>
        <w:lastRenderedPageBreak/>
        <w:t xml:space="preserve">to the extent permitted by law, </w:t>
      </w:r>
      <w:r w:rsidR="000C6CDB" w:rsidRPr="000C6CDB">
        <w:t xml:space="preserve">any event referred to in clause 47 occurs, other than an event under clause 47.1(c); </w:t>
      </w:r>
    </w:p>
    <w:p w14:paraId="37538F4B" w14:textId="77777777" w:rsidR="000C6CDB" w:rsidRPr="000C6CDB" w:rsidRDefault="000C6CDB">
      <w:pPr>
        <w:pStyle w:val="4Clsa"/>
      </w:pPr>
      <w:r w:rsidRPr="000C6CDB">
        <w:t>the Department becomes aware of any information which indicates that, prior to entering into this Deed, the Provider has, including in any tender response to the request for tender for this Deed:</w:t>
      </w:r>
    </w:p>
    <w:p w14:paraId="1BACFE8D" w14:textId="27EE1C47" w:rsidR="000C6CDB" w:rsidRPr="000C6CDB" w:rsidRDefault="000C6CDB" w:rsidP="0075692B">
      <w:pPr>
        <w:pStyle w:val="5aifollowing"/>
        <w:numPr>
          <w:ilvl w:val="3"/>
          <w:numId w:val="1"/>
        </w:numPr>
      </w:pPr>
      <w:r w:rsidRPr="000C6CDB">
        <w:t>engaged in misleading or deceptive conduct;</w:t>
      </w:r>
    </w:p>
    <w:p w14:paraId="56AE2A95" w14:textId="3ECB18D3" w:rsidR="000C6CDB" w:rsidRPr="000C6CDB" w:rsidRDefault="000C6CDB" w:rsidP="0075692B">
      <w:pPr>
        <w:pStyle w:val="5aifollowing"/>
        <w:numPr>
          <w:ilvl w:val="3"/>
          <w:numId w:val="1"/>
        </w:numPr>
      </w:pPr>
      <w:r w:rsidRPr="000C6CDB">
        <w:t>made a statement that is incorrect or incomplete; or</w:t>
      </w:r>
    </w:p>
    <w:p w14:paraId="72A47B48" w14:textId="24E4B82A" w:rsidR="000C6CDB" w:rsidRPr="000C6CDB" w:rsidRDefault="000C6CDB" w:rsidP="0075692B">
      <w:pPr>
        <w:pStyle w:val="5aifollowing"/>
        <w:numPr>
          <w:ilvl w:val="3"/>
          <w:numId w:val="1"/>
        </w:numPr>
      </w:pPr>
      <w:r w:rsidRPr="000C6CDB">
        <w:t>omitted to provide information to the Department, and</w:t>
      </w:r>
    </w:p>
    <w:p w14:paraId="2B1A5B3D" w14:textId="77777777" w:rsidR="000C6CDB" w:rsidRPr="000C6CDB" w:rsidRDefault="000C6CDB">
      <w:pPr>
        <w:pStyle w:val="4aafollowing"/>
      </w:pPr>
      <w:r w:rsidRPr="000C6CDB">
        <w:t xml:space="preserve">the Department is satisfied that such information may have affected the Department’s decision to enter into this Deed or any action taken by the Department under this Deed; </w:t>
      </w:r>
    </w:p>
    <w:p w14:paraId="2D2B0429" w14:textId="77777777" w:rsidR="000C6CDB" w:rsidRPr="000C6CDB" w:rsidRDefault="000C6CDB">
      <w:pPr>
        <w:pStyle w:val="4Clsa"/>
      </w:pPr>
      <w:bookmarkStart w:id="976" w:name="_Ref393795710"/>
      <w:r w:rsidRPr="000C6CDB">
        <w:t>notice is served on the Provider or proceedings are taken to cancel its incorporation or cancel its registration or to dissolve the Provider as a legal entity; or</w:t>
      </w:r>
      <w:bookmarkEnd w:id="976"/>
      <w:r w:rsidRPr="000C6CDB">
        <w:t xml:space="preserve"> </w:t>
      </w:r>
    </w:p>
    <w:p w14:paraId="664B59EE" w14:textId="03EBFDF9" w:rsidR="000C6CDB" w:rsidRPr="000C6CDB" w:rsidRDefault="000C6CDB">
      <w:pPr>
        <w:pStyle w:val="8Note"/>
      </w:pPr>
      <w:r w:rsidRPr="000C6CDB">
        <w:t>Note: For the avoidance of doubt, clause 56.1(</w:t>
      </w:r>
      <w:r w:rsidR="00975AC4">
        <w:t>f</w:t>
      </w:r>
      <w:r w:rsidRPr="000C6CDB">
        <w:t>) does not apply where a Provider has transferred its incorporation or registration in accordance with the legislation under which it is incorporated or registered.</w:t>
      </w:r>
    </w:p>
    <w:p w14:paraId="73C5F2C6" w14:textId="77777777" w:rsidR="000C6CDB" w:rsidRPr="000C6CDB" w:rsidRDefault="000C6CDB">
      <w:pPr>
        <w:pStyle w:val="4Clsa"/>
      </w:pPr>
      <w:r w:rsidRPr="000C6CDB">
        <w:t xml:space="preserve">the Department becomes expressly entitled to terminate this Deed under any other provision of this Deed (excluding clause 55) including under any other provision of this Deed which gives the Department the right to terminate under this clause 56. </w:t>
      </w:r>
    </w:p>
    <w:p w14:paraId="0BFF84AD" w14:textId="77777777" w:rsidR="000C6CDB" w:rsidRPr="000C6CDB" w:rsidRDefault="000C6CDB" w:rsidP="003967CE">
      <w:pPr>
        <w:pStyle w:val="3Cls11"/>
      </w:pPr>
      <w:bookmarkStart w:id="977" w:name="_Ref126396560"/>
      <w:r w:rsidRPr="000C6CDB">
        <w:t>Subject to clause 56.3, where the Department terminates this Deed in whole or in part under clause 56.1:</w:t>
      </w:r>
      <w:bookmarkEnd w:id="977"/>
      <w:r w:rsidRPr="000C6CDB">
        <w:t xml:space="preserve"> </w:t>
      </w:r>
    </w:p>
    <w:p w14:paraId="6491A64E" w14:textId="77777777" w:rsidR="000C6CDB" w:rsidRPr="000C6CDB" w:rsidRDefault="000C6CDB" w:rsidP="00BA79E4">
      <w:pPr>
        <w:pStyle w:val="4Clsa"/>
      </w:pPr>
      <w:r w:rsidRPr="000C6CDB">
        <w:t>the Department is liable to pay Payments and entitled to recover Payments as set out in clause 55.3; and</w:t>
      </w:r>
    </w:p>
    <w:p w14:paraId="42A5E6C9" w14:textId="77777777" w:rsidR="000C6CDB" w:rsidRPr="000C6CDB" w:rsidRDefault="000C6CDB" w:rsidP="0095028C">
      <w:pPr>
        <w:pStyle w:val="4Clsa"/>
      </w:pPr>
      <w:r w:rsidRPr="000C6CDB">
        <w:t xml:space="preserve">clauses 55.4 and 55.5 apply as if the Deed were terminated in accordance with clause 55.1. </w:t>
      </w:r>
    </w:p>
    <w:p w14:paraId="71938ECC" w14:textId="77777777" w:rsidR="000C6CDB" w:rsidRPr="000C6CDB" w:rsidRDefault="000C6CDB" w:rsidP="003967CE">
      <w:pPr>
        <w:pStyle w:val="3Cls11"/>
      </w:pPr>
      <w:bookmarkStart w:id="978" w:name="_Ref126396562"/>
      <w:r w:rsidRPr="000C6CDB">
        <w:t>Clause 56.1 does not limit or exclude any of the Department’s other rights under this Deed or at law, including the right to recover any other amounts from the Provider on termination of this Deed, the right to reduce (including to zero) payments due on termination on the basis of breach or poor performance, or any rights of offset.</w:t>
      </w:r>
      <w:bookmarkEnd w:id="978"/>
      <w:r w:rsidRPr="000C6CDB">
        <w:t xml:space="preserve"> </w:t>
      </w:r>
    </w:p>
    <w:p w14:paraId="44DA29E3" w14:textId="77777777" w:rsidR="000C6CDB" w:rsidRPr="000C6CDB" w:rsidRDefault="000C6CDB" w:rsidP="005F2F7C">
      <w:pPr>
        <w:pStyle w:val="1bSectionHeading"/>
        <w:rPr>
          <w:lang w:eastAsia="en-US"/>
        </w:rPr>
      </w:pPr>
      <w:bookmarkStart w:id="979" w:name="_Toc225840267"/>
      <w:bookmarkStart w:id="980" w:name="_Toc518567842"/>
      <w:r w:rsidRPr="000C6CDB">
        <w:rPr>
          <w:lang w:eastAsia="en-US"/>
        </w:rPr>
        <w:t>Section A4.4 – Other matters</w:t>
      </w:r>
      <w:bookmarkEnd w:id="979"/>
      <w:bookmarkEnd w:id="980"/>
    </w:p>
    <w:p w14:paraId="0085B406" w14:textId="77777777" w:rsidR="000C6CDB" w:rsidRPr="000C6CDB" w:rsidRDefault="000C6CDB" w:rsidP="005F2F7C">
      <w:pPr>
        <w:pStyle w:val="2Clause1"/>
        <w:rPr>
          <w:lang w:eastAsia="en-US"/>
        </w:rPr>
      </w:pPr>
      <w:bookmarkStart w:id="981" w:name="_Toc209279764"/>
      <w:bookmarkStart w:id="982" w:name="_Toc209334563"/>
      <w:bookmarkStart w:id="983" w:name="_Toc209334745"/>
      <w:bookmarkStart w:id="984" w:name="_Toc225840268"/>
      <w:bookmarkStart w:id="985" w:name="_Toc393289776"/>
      <w:bookmarkStart w:id="986" w:name="_Ref393795754"/>
      <w:bookmarkStart w:id="987" w:name="_Ref414611065"/>
      <w:bookmarkStart w:id="988" w:name="_Toc415224905"/>
      <w:bookmarkStart w:id="989" w:name="_Toc457551178"/>
      <w:bookmarkStart w:id="990" w:name="_Toc518567843"/>
      <w:bookmarkStart w:id="991" w:name="_Ref126402244"/>
      <w:bookmarkStart w:id="992" w:name="_Toc127948890"/>
      <w:bookmarkStart w:id="993" w:name="_Toc202959481"/>
      <w:bookmarkEnd w:id="981"/>
      <w:bookmarkEnd w:id="982"/>
      <w:bookmarkEnd w:id="983"/>
      <w:r w:rsidRPr="000C6CDB">
        <w:rPr>
          <w:lang w:eastAsia="en-US"/>
        </w:rPr>
        <w:t>Transition out</w:t>
      </w:r>
      <w:bookmarkEnd w:id="984"/>
      <w:bookmarkEnd w:id="985"/>
      <w:bookmarkEnd w:id="986"/>
      <w:bookmarkEnd w:id="987"/>
      <w:bookmarkEnd w:id="988"/>
      <w:bookmarkEnd w:id="989"/>
      <w:bookmarkEnd w:id="990"/>
    </w:p>
    <w:p w14:paraId="2457F364" w14:textId="77777777" w:rsidR="000C6CDB" w:rsidRPr="000C6CDB" w:rsidRDefault="000C6CDB" w:rsidP="005F2F7C">
      <w:pPr>
        <w:pStyle w:val="1cmid-heading"/>
        <w:rPr>
          <w:lang w:eastAsia="en-US"/>
        </w:rPr>
      </w:pPr>
      <w:r w:rsidRPr="000C6CDB">
        <w:rPr>
          <w:lang w:eastAsia="en-US"/>
        </w:rPr>
        <w:t>Transition Period</w:t>
      </w:r>
    </w:p>
    <w:p w14:paraId="5D21196C" w14:textId="77777777" w:rsidR="000C6CDB" w:rsidRPr="000C6CDB" w:rsidRDefault="000C6CDB" w:rsidP="005F2F7C">
      <w:pPr>
        <w:pStyle w:val="3Cls11"/>
      </w:pPr>
      <w:bookmarkStart w:id="994" w:name="_Ref395084247"/>
      <w:r w:rsidRPr="000C6CDB">
        <w:t>The Department may Notify the Provider of a Transition Period at any time and for any reason.</w:t>
      </w:r>
      <w:bookmarkEnd w:id="994"/>
    </w:p>
    <w:p w14:paraId="59D91E42" w14:textId="77777777" w:rsidR="000C6CDB" w:rsidRPr="000C6CDB" w:rsidRDefault="000C6CDB" w:rsidP="005F2F7C">
      <w:pPr>
        <w:pStyle w:val="3Cls11"/>
      </w:pPr>
      <w:bookmarkStart w:id="995" w:name="_Ref391989983"/>
      <w:r w:rsidRPr="000C6CDB">
        <w:t>If there is:</w:t>
      </w:r>
      <w:bookmarkEnd w:id="995"/>
    </w:p>
    <w:p w14:paraId="796AC036" w14:textId="77777777" w:rsidR="000C6CDB" w:rsidRPr="000C6CDB" w:rsidRDefault="000C6CDB" w:rsidP="00BA79E4">
      <w:pPr>
        <w:pStyle w:val="4Clsa"/>
      </w:pPr>
      <w:bookmarkStart w:id="996" w:name="_Ref391989984"/>
      <w:r w:rsidRPr="000C6CDB">
        <w:t>any form of procurement or other process after the Deed Commencement Date, under which the Commonwealth seeks the delivery of the Services or services similar to the Services for a new period commencing after the Completion Date, and the Provider:</w:t>
      </w:r>
      <w:bookmarkEnd w:id="996"/>
    </w:p>
    <w:p w14:paraId="0F5CC996" w14:textId="53F16CB8" w:rsidR="000C6CDB" w:rsidRPr="000C6CDB" w:rsidRDefault="000C6CDB" w:rsidP="0095028C">
      <w:pPr>
        <w:pStyle w:val="5aifollowing"/>
        <w:numPr>
          <w:ilvl w:val="3"/>
          <w:numId w:val="1"/>
        </w:numPr>
      </w:pPr>
      <w:bookmarkStart w:id="997" w:name="_Ref391997521"/>
      <w:r w:rsidRPr="000C6CDB">
        <w:t>does not submit a response to this process;</w:t>
      </w:r>
      <w:bookmarkEnd w:id="997"/>
      <w:r w:rsidRPr="000C6CDB">
        <w:t xml:space="preserve"> </w:t>
      </w:r>
    </w:p>
    <w:p w14:paraId="75AE3D9B" w14:textId="02D07FDE" w:rsidR="000C6CDB" w:rsidRPr="000C6CDB" w:rsidRDefault="000C6CDB" w:rsidP="0095028C">
      <w:pPr>
        <w:pStyle w:val="5aifollowing"/>
        <w:numPr>
          <w:ilvl w:val="3"/>
          <w:numId w:val="1"/>
        </w:numPr>
      </w:pPr>
      <w:r w:rsidRPr="000C6CDB">
        <w:t xml:space="preserve">refuses an offer to provide further services; </w:t>
      </w:r>
    </w:p>
    <w:p w14:paraId="387E5367" w14:textId="7736C68B" w:rsidR="000C6CDB" w:rsidRPr="000C6CDB" w:rsidRDefault="000C6CDB" w:rsidP="007D07A1">
      <w:pPr>
        <w:pStyle w:val="5aifollowing"/>
        <w:numPr>
          <w:ilvl w:val="3"/>
          <w:numId w:val="1"/>
        </w:numPr>
      </w:pPr>
      <w:r w:rsidRPr="000C6CDB">
        <w:t xml:space="preserve">is not successful in obtaining a further agreement; </w:t>
      </w:r>
    </w:p>
    <w:p w14:paraId="61526611" w14:textId="0ED88EA5" w:rsidR="000C6CDB" w:rsidRPr="000C6CDB" w:rsidRDefault="000C6CDB" w:rsidP="00070E54">
      <w:pPr>
        <w:pStyle w:val="5aifollowing"/>
        <w:numPr>
          <w:ilvl w:val="3"/>
          <w:numId w:val="1"/>
        </w:numPr>
      </w:pPr>
      <w:r w:rsidRPr="000C6CDB">
        <w:t xml:space="preserve">is successful in obtaining a subsequent agreement, but the subsequent agreement does not require the Provider to provide the Services, or services similar to the Services, on the </w:t>
      </w:r>
      <w:r w:rsidRPr="000C6CDB">
        <w:lastRenderedPageBreak/>
        <w:t>same or similar terms and conditions for which the Provider is contracted to deliver Services under this Deed,</w:t>
      </w:r>
    </w:p>
    <w:p w14:paraId="3122773D" w14:textId="77777777" w:rsidR="000C6CDB" w:rsidRPr="000C6CDB" w:rsidRDefault="000C6CDB">
      <w:pPr>
        <w:pStyle w:val="4aafollowing"/>
      </w:pPr>
      <w:r w:rsidRPr="000C6CDB">
        <w:t>from the date of the announcement of the allocation of agreements or business to new Employment Providers, or earlier if both Parties agree; or</w:t>
      </w:r>
    </w:p>
    <w:p w14:paraId="12452991" w14:textId="77777777" w:rsidR="000C6CDB" w:rsidRPr="000C6CDB" w:rsidRDefault="000C6CDB">
      <w:pPr>
        <w:pStyle w:val="4Clsa"/>
      </w:pPr>
      <w:bookmarkStart w:id="998" w:name="_Ref391990006"/>
      <w:r w:rsidRPr="000C6CDB">
        <w:t>any other situation in which the Provider will not be providing the same level of services to the Department after the Completion Date</w:t>
      </w:r>
      <w:bookmarkEnd w:id="998"/>
      <w:r w:rsidRPr="000C6CDB">
        <w:t>,</w:t>
      </w:r>
      <w:r w:rsidRPr="000C6CDB" w:rsidDel="005C52DC">
        <w:t xml:space="preserve"> </w:t>
      </w:r>
    </w:p>
    <w:p w14:paraId="02586151" w14:textId="77777777" w:rsidR="000C6CDB" w:rsidRPr="000C6CDB" w:rsidRDefault="000C6CDB" w:rsidP="005F2F7C">
      <w:pPr>
        <w:pStyle w:val="3b11following"/>
      </w:pPr>
      <w:bookmarkStart w:id="999" w:name="_Ref391990338"/>
      <w:r w:rsidRPr="000C6CDB">
        <w:t xml:space="preserve">the Department may, at its absolute discretion, </w:t>
      </w:r>
      <w:bookmarkEnd w:id="999"/>
      <w:r w:rsidRPr="000C6CDB">
        <w:t xml:space="preserve">Notify the Provider that: </w:t>
      </w:r>
    </w:p>
    <w:p w14:paraId="139A1866" w14:textId="77777777" w:rsidR="000C6CDB" w:rsidRPr="000C6CDB" w:rsidRDefault="000C6CDB" w:rsidP="00BA79E4">
      <w:pPr>
        <w:pStyle w:val="4Clsa"/>
      </w:pPr>
      <w:r w:rsidRPr="000C6CDB">
        <w:t>the Department is ceasing or reducing the number of Referrals to the Provider, or in the case of a NEIS Provider, the number of NEIS Places;</w:t>
      </w:r>
    </w:p>
    <w:p w14:paraId="19A6CED6" w14:textId="77777777" w:rsidR="000C6CDB" w:rsidRPr="000C6CDB" w:rsidRDefault="000C6CDB" w:rsidP="0095028C">
      <w:pPr>
        <w:pStyle w:val="4Clsa"/>
      </w:pPr>
      <w:r w:rsidRPr="000C6CDB">
        <w:t>the Services, or a part of the Services, are not to be provided; and/or</w:t>
      </w:r>
    </w:p>
    <w:p w14:paraId="2F59A0B0" w14:textId="77777777" w:rsidR="000C6CDB" w:rsidRPr="000C6CDB" w:rsidRDefault="000C6CDB" w:rsidP="0095028C">
      <w:pPr>
        <w:pStyle w:val="4Clsa"/>
      </w:pPr>
      <w:r w:rsidRPr="000C6CDB">
        <w:t xml:space="preserve">certain provisions of this Deed do not apply to the provision of Services, </w:t>
      </w:r>
    </w:p>
    <w:p w14:paraId="1C765B94" w14:textId="77777777" w:rsidR="000C6CDB" w:rsidRPr="000C6CDB" w:rsidRDefault="000C6CDB" w:rsidP="005F2F7C">
      <w:pPr>
        <w:pStyle w:val="3b11following"/>
      </w:pPr>
      <w:r w:rsidRPr="000C6CDB">
        <w:t>during the Transition Period, and where the Provider receives any such Notice, the Provider must comply with the Notice.</w:t>
      </w:r>
    </w:p>
    <w:p w14:paraId="03A3F5DD" w14:textId="77777777" w:rsidR="000C6CDB" w:rsidRPr="000C6CDB" w:rsidRDefault="000C6CDB" w:rsidP="005F2F7C">
      <w:pPr>
        <w:pStyle w:val="3Cls11"/>
      </w:pPr>
      <w:r w:rsidRPr="000C6CDB">
        <w:t>Unless notified otherwise by the Department, the Provider must, during the Transition Period, continue to provide all Services which is it required to provide under this Deed.</w:t>
      </w:r>
    </w:p>
    <w:p w14:paraId="441BE27F" w14:textId="77777777" w:rsidR="000C6CDB" w:rsidRPr="000C6CDB" w:rsidRDefault="000C6CDB" w:rsidP="005F2F7C">
      <w:pPr>
        <w:pStyle w:val="3Cls11"/>
      </w:pPr>
      <w:r w:rsidRPr="000C6CDB">
        <w:t>If the Provider will be providing services to the Department similar to the Services after the Completion Date, the Department may, during the Transition Period:</w:t>
      </w:r>
    </w:p>
    <w:p w14:paraId="7CCCF95A" w14:textId="77777777" w:rsidR="000C6CDB" w:rsidRPr="000C6CDB" w:rsidRDefault="000C6CDB" w:rsidP="00BA79E4">
      <w:pPr>
        <w:pStyle w:val="4Clsa"/>
      </w:pPr>
      <w:r w:rsidRPr="000C6CDB">
        <w:t>increase the number of Referrals and transfer Participants to the Provider;</w:t>
      </w:r>
    </w:p>
    <w:p w14:paraId="5E86DC04" w14:textId="77777777" w:rsidR="000C6CDB" w:rsidRPr="000C6CDB" w:rsidRDefault="000C6CDB" w:rsidP="0095028C">
      <w:pPr>
        <w:pStyle w:val="4Clsa"/>
      </w:pPr>
      <w:r w:rsidRPr="000C6CDB">
        <w:t>negotiate with the Provider in relation to gap filling in accordance with clause 13; and</w:t>
      </w:r>
    </w:p>
    <w:p w14:paraId="76B37C10" w14:textId="77777777" w:rsidR="000C6CDB" w:rsidRPr="000C6CDB" w:rsidRDefault="000C6CDB" w:rsidP="0095028C">
      <w:pPr>
        <w:pStyle w:val="4Clsa"/>
      </w:pPr>
      <w:r w:rsidRPr="000C6CDB">
        <w:t>take any other action to facilitate transition of business or Participants to the Provider, or to transition the Provider to services after the Completion Date.</w:t>
      </w:r>
    </w:p>
    <w:p w14:paraId="5EAB6041" w14:textId="77777777" w:rsidR="000C6CDB" w:rsidRPr="000C6CDB" w:rsidRDefault="000C6CDB" w:rsidP="005F2F7C">
      <w:pPr>
        <w:pStyle w:val="1cmid-heading"/>
        <w:rPr>
          <w:lang w:eastAsia="en-US"/>
        </w:rPr>
      </w:pPr>
      <w:r w:rsidRPr="000C6CDB">
        <w:rPr>
          <w:lang w:eastAsia="en-US"/>
        </w:rPr>
        <w:t>Provider’s obligation to assist and cooperate with the Department and others</w:t>
      </w:r>
    </w:p>
    <w:p w14:paraId="6F9893EC" w14:textId="77777777" w:rsidR="000C6CDB" w:rsidRPr="000C6CDB" w:rsidRDefault="000C6CDB" w:rsidP="00F43902">
      <w:pPr>
        <w:pStyle w:val="3Cls11"/>
      </w:pPr>
      <w:bookmarkStart w:id="1000" w:name="_Ref393795795"/>
      <w:r w:rsidRPr="000C6CDB">
        <w:t>The Provider must, if directed by the Department, provide sufficient assistance and cooperation to any person nominated by the Department to enable services</w:t>
      </w:r>
      <w:r w:rsidR="00F43902">
        <w:t xml:space="preserve"> to continue to be provided to </w:t>
      </w:r>
      <w:r w:rsidRPr="000C6CDB">
        <w:t>Participants who are transferred to another employment services provider:</w:t>
      </w:r>
      <w:bookmarkEnd w:id="1000"/>
    </w:p>
    <w:p w14:paraId="4B6FBDAB" w14:textId="77777777" w:rsidR="000C6CDB" w:rsidRPr="000C6CDB" w:rsidRDefault="000C6CDB" w:rsidP="00BA79E4">
      <w:pPr>
        <w:pStyle w:val="4Clsa"/>
      </w:pPr>
      <w:r w:rsidRPr="000C6CDB">
        <w:t xml:space="preserve">on the termination of this Deed in whole or in part before the Completion Date; </w:t>
      </w:r>
    </w:p>
    <w:p w14:paraId="18CC298E" w14:textId="77777777" w:rsidR="000C6CDB" w:rsidRPr="000C6CDB" w:rsidRDefault="000C6CDB" w:rsidP="0095028C">
      <w:pPr>
        <w:pStyle w:val="4Clsa"/>
      </w:pPr>
      <w:r w:rsidRPr="000C6CDB">
        <w:t>at the Completion Date;</w:t>
      </w:r>
    </w:p>
    <w:p w14:paraId="6B62FDA8" w14:textId="77777777" w:rsidR="000C6CDB" w:rsidRPr="000C6CDB" w:rsidRDefault="000C6CDB" w:rsidP="0095028C">
      <w:pPr>
        <w:pStyle w:val="4Clsa"/>
      </w:pPr>
      <w:r w:rsidRPr="000C6CDB">
        <w:t>in accordance with clauses 80 and 81; or</w:t>
      </w:r>
    </w:p>
    <w:p w14:paraId="4FAA0466" w14:textId="77777777" w:rsidR="000C6CDB" w:rsidRPr="000C6CDB" w:rsidRDefault="000C6CDB" w:rsidP="007D07A1">
      <w:pPr>
        <w:pStyle w:val="4Clsa"/>
      </w:pPr>
      <w:r w:rsidRPr="000C6CDB">
        <w:t>at any time for any other reason.</w:t>
      </w:r>
    </w:p>
    <w:p w14:paraId="4877AC53" w14:textId="77777777" w:rsidR="000C6CDB" w:rsidRPr="000C6CDB" w:rsidRDefault="000C6CDB" w:rsidP="00F43902">
      <w:pPr>
        <w:pStyle w:val="3Cls11"/>
      </w:pPr>
      <w:bookmarkStart w:id="1001" w:name="_Ref393795826"/>
      <w:r w:rsidRPr="000C6CDB">
        <w:t>The sufficient assistance and cooperation the Provider must provide under clause 57.5 includes complying with the Department’s directions in relation to:</w:t>
      </w:r>
      <w:bookmarkEnd w:id="1001"/>
    </w:p>
    <w:p w14:paraId="321ABBE1" w14:textId="77777777" w:rsidR="000C6CDB" w:rsidRPr="000C6CDB" w:rsidRDefault="000C6CDB" w:rsidP="00BA79E4">
      <w:pPr>
        <w:pStyle w:val="4Clsa"/>
      </w:pPr>
      <w:r w:rsidRPr="000C6CDB">
        <w:t xml:space="preserve">the transfer or destruction of Deed Material and Commonwealth Material in the Provider’s possession or control, including that stored in Third Party Systems; and </w:t>
      </w:r>
    </w:p>
    <w:p w14:paraId="46A66467" w14:textId="77777777" w:rsidR="000C6CDB" w:rsidRPr="000C6CDB" w:rsidRDefault="000C6CDB" w:rsidP="0095028C">
      <w:pPr>
        <w:pStyle w:val="4Clsa"/>
      </w:pPr>
      <w:r w:rsidRPr="000C6CDB">
        <w:t xml:space="preserve">the redirection of Participants, </w:t>
      </w:r>
    </w:p>
    <w:p w14:paraId="7866B010" w14:textId="77777777" w:rsidR="000C6CDB" w:rsidRPr="000C6CDB" w:rsidRDefault="000C6CDB" w:rsidP="00F43902">
      <w:pPr>
        <w:pStyle w:val="3b11following"/>
        <w:rPr>
          <w:color w:val="00B0F0"/>
        </w:rPr>
      </w:pPr>
      <w:r w:rsidRPr="000C6CDB">
        <w:t xml:space="preserve">to any person nominated by the Department, or to the Department. </w:t>
      </w:r>
    </w:p>
    <w:p w14:paraId="167D3E31" w14:textId="77777777" w:rsidR="000C6CDB" w:rsidRPr="000C6CDB" w:rsidRDefault="000C6CDB" w:rsidP="00F43902">
      <w:pPr>
        <w:pStyle w:val="2Clause1"/>
        <w:rPr>
          <w:lang w:eastAsia="en-US"/>
        </w:rPr>
      </w:pPr>
      <w:bookmarkStart w:id="1002" w:name="_Toc457551179"/>
      <w:bookmarkStart w:id="1003" w:name="_Toc518567844"/>
      <w:bookmarkStart w:id="1004" w:name="_Toc393289778"/>
      <w:bookmarkStart w:id="1005" w:name="_Ref393795999"/>
      <w:bookmarkStart w:id="1006" w:name="_Toc415224906"/>
      <w:r w:rsidRPr="000C6CDB">
        <w:rPr>
          <w:lang w:eastAsia="en-US"/>
        </w:rPr>
        <w:t>Indigenous Procurement Policy</w:t>
      </w:r>
      <w:bookmarkEnd w:id="1002"/>
      <w:bookmarkEnd w:id="1003"/>
    </w:p>
    <w:p w14:paraId="5DC79253" w14:textId="77777777" w:rsidR="000C6CDB" w:rsidRPr="000C6CDB" w:rsidRDefault="000C6CDB" w:rsidP="00F43902">
      <w:pPr>
        <w:pStyle w:val="3Cls11"/>
      </w:pPr>
      <w:r w:rsidRPr="000C6CDB">
        <w:t>The Provider must use reasonable endeavours to increase its:</w:t>
      </w:r>
    </w:p>
    <w:p w14:paraId="4C4560A7" w14:textId="77777777" w:rsidR="000C6CDB" w:rsidRPr="000C6CDB" w:rsidRDefault="000C6CDB" w:rsidP="00BA79E4">
      <w:pPr>
        <w:pStyle w:val="4Clsa"/>
      </w:pPr>
      <w:r w:rsidRPr="000C6CDB">
        <w:lastRenderedPageBreak/>
        <w:t xml:space="preserve">purchasing from Indigenous Enterprises; and </w:t>
      </w:r>
    </w:p>
    <w:p w14:paraId="1C99D317" w14:textId="77777777" w:rsidR="000C6CDB" w:rsidRPr="000C6CDB" w:rsidRDefault="000C6CDB" w:rsidP="0095028C">
      <w:pPr>
        <w:pStyle w:val="4Clsa"/>
      </w:pPr>
      <w:r w:rsidRPr="000C6CDB">
        <w:t>employment of Aboriginal or Torres Strait Islander persons,</w:t>
      </w:r>
    </w:p>
    <w:p w14:paraId="5443ECD3" w14:textId="77777777" w:rsidR="000C6CDB" w:rsidRPr="000C6CDB" w:rsidRDefault="000C6CDB" w:rsidP="00F43902">
      <w:pPr>
        <w:pStyle w:val="3b11following"/>
        <w:rPr>
          <w:color w:val="00B0F0"/>
        </w:rPr>
      </w:pPr>
      <w:r w:rsidRPr="000C6CDB">
        <w:t xml:space="preserve">in the delivery of the Services. </w:t>
      </w:r>
    </w:p>
    <w:p w14:paraId="4CE141D4" w14:textId="77777777" w:rsidR="000C6CDB" w:rsidRPr="000C6CDB" w:rsidRDefault="000C6CDB" w:rsidP="00F43902">
      <w:pPr>
        <w:pStyle w:val="3Cls11"/>
      </w:pPr>
      <w:r w:rsidRPr="000C6CDB">
        <w:t>For the purposes of clause 58.1(a), purchases from Indigenous Enterprises may be in the form of engagement of an Indigenous Enterprise as a Subcontractor, and/or use of Indigenous Enterprises in the Provider’s supply chain.</w:t>
      </w:r>
    </w:p>
    <w:p w14:paraId="78A7406C" w14:textId="77777777" w:rsidR="000C6CDB" w:rsidRPr="000C6CDB" w:rsidRDefault="000C6CDB" w:rsidP="00BA79E4">
      <w:pPr>
        <w:pStyle w:val="8Note"/>
        <w:ind w:left="0"/>
        <w:rPr>
          <w:color w:val="00B0F0"/>
        </w:rPr>
      </w:pPr>
      <w:r w:rsidRPr="000C6CDB">
        <w:t xml:space="preserve">Note 1: The Indigenous Procurement Policy is the Commonwealth policy to stimulate Indigenous entrepreneurship and business development, providing Indigenous Australians with more opportunities to participate in the economy (for further information, see the </w:t>
      </w:r>
      <w:hyperlink r:id="rId15" w:history="1">
        <w:r w:rsidRPr="00705346">
          <w:rPr>
            <w:rStyle w:val="Hyperlink"/>
          </w:rPr>
          <w:t>Indigenous Procurement Policy</w:t>
        </w:r>
      </w:hyperlink>
      <w:r w:rsidRPr="000C6CDB">
        <w:t>).</w:t>
      </w:r>
    </w:p>
    <w:p w14:paraId="435F6A57" w14:textId="77777777" w:rsidR="000C6CDB" w:rsidRPr="000C6CDB" w:rsidRDefault="000C6CDB" w:rsidP="00F43902">
      <w:pPr>
        <w:pStyle w:val="2Clause1"/>
        <w:rPr>
          <w:lang w:eastAsia="en-US"/>
        </w:rPr>
      </w:pPr>
      <w:bookmarkStart w:id="1007" w:name="_Toc395204301"/>
      <w:bookmarkStart w:id="1008" w:name="_Toc395267657"/>
      <w:bookmarkStart w:id="1009" w:name="_Toc395267910"/>
      <w:bookmarkStart w:id="1010" w:name="_Toc395280751"/>
      <w:bookmarkStart w:id="1011" w:name="_Toc395281003"/>
      <w:bookmarkStart w:id="1012" w:name="_Toc395281255"/>
      <w:bookmarkStart w:id="1013" w:name="_Toc395281967"/>
      <w:bookmarkStart w:id="1014" w:name="_Toc395282219"/>
      <w:bookmarkStart w:id="1015" w:name="_Toc395282471"/>
      <w:bookmarkStart w:id="1016" w:name="_Toc395282723"/>
      <w:bookmarkStart w:id="1017" w:name="_Toc395282975"/>
      <w:bookmarkStart w:id="1018" w:name="_Toc395204302"/>
      <w:bookmarkStart w:id="1019" w:name="_Toc395267658"/>
      <w:bookmarkStart w:id="1020" w:name="_Toc395267911"/>
      <w:bookmarkStart w:id="1021" w:name="_Toc395280752"/>
      <w:bookmarkStart w:id="1022" w:name="_Toc395281004"/>
      <w:bookmarkStart w:id="1023" w:name="_Toc395281256"/>
      <w:bookmarkStart w:id="1024" w:name="_Toc395281968"/>
      <w:bookmarkStart w:id="1025" w:name="_Toc395282220"/>
      <w:bookmarkStart w:id="1026" w:name="_Toc395282472"/>
      <w:bookmarkStart w:id="1027" w:name="_Toc395282724"/>
      <w:bookmarkStart w:id="1028" w:name="_Toc395282976"/>
      <w:bookmarkStart w:id="1029" w:name="_Toc415224907"/>
      <w:bookmarkStart w:id="1030" w:name="_Toc457551180"/>
      <w:bookmarkStart w:id="1031" w:name="_Toc518567845"/>
      <w:bookmarkStart w:id="1032" w:name="_Toc393289779"/>
      <w:bookmarkEnd w:id="1004"/>
      <w:bookmarkEnd w:id="1005"/>
      <w:bookmarkEnd w:id="1006"/>
      <w:bookmarkEnd w:id="1007"/>
      <w:bookmarkEnd w:id="1008"/>
      <w:bookmarkEnd w:id="1009"/>
      <w:bookmarkEnd w:id="1010"/>
      <w:bookmarkEnd w:id="1011"/>
      <w:bookmarkEnd w:id="1012"/>
      <w:bookmarkEnd w:id="1013"/>
      <w:bookmarkEnd w:id="1014"/>
      <w:bookmarkEnd w:id="1015"/>
      <w:bookmarkEnd w:id="1016"/>
      <w:bookmarkEnd w:id="1017"/>
      <w:bookmarkEnd w:id="1018"/>
      <w:bookmarkEnd w:id="1019"/>
      <w:bookmarkEnd w:id="1020"/>
      <w:bookmarkEnd w:id="1021"/>
      <w:bookmarkEnd w:id="1022"/>
      <w:bookmarkEnd w:id="1023"/>
      <w:bookmarkEnd w:id="1024"/>
      <w:bookmarkEnd w:id="1025"/>
      <w:bookmarkEnd w:id="1026"/>
      <w:bookmarkEnd w:id="1027"/>
      <w:bookmarkEnd w:id="1028"/>
      <w:r w:rsidRPr="000C6CDB">
        <w:rPr>
          <w:lang w:eastAsia="en-US"/>
        </w:rPr>
        <w:t>Aboriginal and Torres Strait Islander peoples</w:t>
      </w:r>
      <w:bookmarkEnd w:id="1029"/>
      <w:bookmarkEnd w:id="1030"/>
      <w:bookmarkEnd w:id="1031"/>
    </w:p>
    <w:p w14:paraId="3E7F763B" w14:textId="77777777" w:rsidR="000C6CDB" w:rsidRPr="000C6CDB" w:rsidRDefault="000C6CDB" w:rsidP="00F43902">
      <w:pPr>
        <w:pStyle w:val="3Cls11"/>
      </w:pPr>
      <w:r w:rsidRPr="000C6CDB">
        <w:t>The Provider must:</w:t>
      </w:r>
    </w:p>
    <w:p w14:paraId="3AE77B1E" w14:textId="77777777" w:rsidR="000C6CDB" w:rsidRPr="000C6CDB" w:rsidRDefault="000C6CDB" w:rsidP="00BA79E4">
      <w:pPr>
        <w:pStyle w:val="4Clsa"/>
      </w:pPr>
      <w:r w:rsidRPr="000C6CDB">
        <w:t>by 1 July 2015, develop an indigenous employment strategy which is designed to attract, develop, and retain Aboriginal or Torres Strait Islander persons as employees within the Provider’s Own Organisation;</w:t>
      </w:r>
    </w:p>
    <w:p w14:paraId="5D6B04E4" w14:textId="77777777" w:rsidR="000C6CDB" w:rsidRPr="000C6CDB" w:rsidRDefault="000C6CDB" w:rsidP="0095028C">
      <w:pPr>
        <w:pStyle w:val="4Clsa"/>
      </w:pPr>
      <w:r w:rsidRPr="000C6CDB">
        <w:t>implement and maintain that strategy for the Term of this Deed; and</w:t>
      </w:r>
    </w:p>
    <w:p w14:paraId="6DA7743E" w14:textId="77777777" w:rsidR="000C6CDB" w:rsidRPr="000C6CDB" w:rsidRDefault="000C6CDB" w:rsidP="0095028C">
      <w:pPr>
        <w:pStyle w:val="4Clsa"/>
        <w:rPr>
          <w:color w:val="00B0F0"/>
        </w:rPr>
      </w:pPr>
      <w:r w:rsidRPr="000C6CDB">
        <w:t>provide a copy of this strategy to the Department on request.</w:t>
      </w:r>
    </w:p>
    <w:bookmarkEnd w:id="1032"/>
    <w:p w14:paraId="4C23716C" w14:textId="77777777" w:rsidR="000C6CDB" w:rsidRPr="000C6CDB" w:rsidRDefault="000C6CDB" w:rsidP="00F43902">
      <w:pPr>
        <w:pStyle w:val="3Cls11"/>
      </w:pPr>
      <w:r w:rsidRPr="000C6CDB">
        <w:t>The Provider must work in partnership with Jobs, Land and Economy Programme providers, Employers, and community service organisations, on employment related strategies or initiatives to maximise employment of Aboriginal and Torres Strait Islander peoples in local jobs.</w:t>
      </w:r>
    </w:p>
    <w:p w14:paraId="06C322AA" w14:textId="77777777" w:rsidR="000C6CDB" w:rsidRPr="000C6CDB" w:rsidRDefault="000C6CDB" w:rsidP="00F43902">
      <w:pPr>
        <w:pStyle w:val="3Cls11"/>
      </w:pPr>
      <w:r w:rsidRPr="000C6CDB">
        <w:t>The Provider may enter into agreements with relevant Jobs, Land and Economy Programme providers in locations where they are both operating for the purpose of maximising employment outcomes for Aboriginal and Torres Strait Islander peoples in relation to specific Jobs, Land and Economy Programme projects.</w:t>
      </w:r>
    </w:p>
    <w:p w14:paraId="071592DA" w14:textId="77777777" w:rsidR="000C6CDB" w:rsidRPr="000C6CDB" w:rsidRDefault="000C6CDB" w:rsidP="00F43902">
      <w:pPr>
        <w:pStyle w:val="2Clause1"/>
        <w:rPr>
          <w:lang w:eastAsia="en-US"/>
        </w:rPr>
      </w:pPr>
      <w:bookmarkStart w:id="1033" w:name="_Toc208996452"/>
      <w:bookmarkStart w:id="1034" w:name="_Toc208997081"/>
      <w:bookmarkStart w:id="1035" w:name="_Toc209006069"/>
      <w:bookmarkStart w:id="1036" w:name="_Toc209006672"/>
      <w:bookmarkStart w:id="1037" w:name="_Toc209007273"/>
      <w:bookmarkStart w:id="1038" w:name="_Toc209007745"/>
      <w:bookmarkStart w:id="1039" w:name="_Toc209008215"/>
      <w:bookmarkStart w:id="1040" w:name="_Toc225840271"/>
      <w:bookmarkStart w:id="1041" w:name="_Toc393289781"/>
      <w:bookmarkStart w:id="1042" w:name="_Ref393796135"/>
      <w:bookmarkStart w:id="1043" w:name="_Toc415224908"/>
      <w:bookmarkStart w:id="1044" w:name="_Toc457551181"/>
      <w:bookmarkStart w:id="1045" w:name="_Toc518567846"/>
      <w:bookmarkEnd w:id="1033"/>
      <w:bookmarkEnd w:id="1034"/>
      <w:bookmarkEnd w:id="1035"/>
      <w:bookmarkEnd w:id="1036"/>
      <w:bookmarkEnd w:id="1037"/>
      <w:bookmarkEnd w:id="1038"/>
      <w:bookmarkEnd w:id="1039"/>
      <w:r w:rsidRPr="000C6CDB">
        <w:rPr>
          <w:lang w:eastAsia="en-US"/>
        </w:rPr>
        <w:t>Acknowledgement and promotion</w:t>
      </w:r>
      <w:bookmarkEnd w:id="991"/>
      <w:bookmarkEnd w:id="992"/>
      <w:bookmarkEnd w:id="993"/>
      <w:bookmarkEnd w:id="1040"/>
      <w:bookmarkEnd w:id="1041"/>
      <w:bookmarkEnd w:id="1042"/>
      <w:bookmarkEnd w:id="1043"/>
      <w:bookmarkEnd w:id="1044"/>
      <w:bookmarkEnd w:id="1045"/>
    </w:p>
    <w:p w14:paraId="124F0765" w14:textId="77777777" w:rsidR="00975AC4" w:rsidRDefault="000C6CDB" w:rsidP="00F43902">
      <w:pPr>
        <w:pStyle w:val="3Cls11"/>
      </w:pPr>
      <w:r w:rsidRPr="000C6CDB">
        <w:t>The Provider must</w:t>
      </w:r>
      <w:r w:rsidR="00975AC4">
        <w:t>:</w:t>
      </w:r>
    </w:p>
    <w:p w14:paraId="61AF666C" w14:textId="7BDA47BB" w:rsidR="000C6CDB" w:rsidRPr="000C6CDB" w:rsidRDefault="000C6CDB" w:rsidP="00741CCC">
      <w:pPr>
        <w:pStyle w:val="4Clsa"/>
      </w:pPr>
      <w:r w:rsidRPr="000C6CDB">
        <w:t>in all publications, and in all promotional, publicity and advertising Materials or activities of any type undertaken by, or on behalf of, the Provider relating to the Services or this Deed:</w:t>
      </w:r>
    </w:p>
    <w:p w14:paraId="20F9240A" w14:textId="36C4FCFA" w:rsidR="000C6CDB" w:rsidRPr="000C6CDB" w:rsidRDefault="000C6CDB" w:rsidP="00741CCC">
      <w:pPr>
        <w:pStyle w:val="5aifollowing"/>
        <w:numPr>
          <w:ilvl w:val="3"/>
          <w:numId w:val="1"/>
        </w:numPr>
      </w:pPr>
      <w:r w:rsidRPr="000C6CDB">
        <w:t>comply with any promotion and style guidelines issued by the Department;</w:t>
      </w:r>
    </w:p>
    <w:p w14:paraId="10E84F34" w14:textId="5986A98A" w:rsidR="000C6CDB" w:rsidRPr="000C6CDB" w:rsidRDefault="000C6CDB" w:rsidP="00741CCC">
      <w:pPr>
        <w:pStyle w:val="5aifollowing"/>
        <w:numPr>
          <w:ilvl w:val="3"/>
          <w:numId w:val="1"/>
        </w:numPr>
      </w:pPr>
      <w:r w:rsidRPr="000C6CDB">
        <w:t xml:space="preserve">use badging and signage in accordance with any Guidelines; </w:t>
      </w:r>
      <w:r w:rsidR="00A341FD">
        <w:t>and</w:t>
      </w:r>
    </w:p>
    <w:p w14:paraId="3B3340E1" w14:textId="630B2D54" w:rsidR="000C6CDB" w:rsidRPr="000C6CDB" w:rsidRDefault="000C6CDB" w:rsidP="00741CCC">
      <w:pPr>
        <w:pStyle w:val="5aifollowing"/>
        <w:numPr>
          <w:ilvl w:val="3"/>
          <w:numId w:val="1"/>
        </w:numPr>
      </w:pPr>
      <w:r w:rsidRPr="000C6CDB">
        <w:t>acknowledge the financial and other support the Provider has received from the Commonwealth, in the manner consistent with any Guidelines; and</w:t>
      </w:r>
    </w:p>
    <w:p w14:paraId="384CBA0D" w14:textId="77777777" w:rsidR="000C6CDB" w:rsidRPr="000C6CDB" w:rsidRDefault="000C6CDB" w:rsidP="007D07A1">
      <w:pPr>
        <w:pStyle w:val="4Clsa"/>
      </w:pPr>
      <w:r w:rsidRPr="000C6CDB">
        <w:t>deliver to the Department (at the Department’s request and at the Provider’s own cost) copies of all promotional, publicity and advertising Materials that the Provider has developed for the purposes of this Deed.</w:t>
      </w:r>
    </w:p>
    <w:p w14:paraId="728A550B" w14:textId="77777777" w:rsidR="000C6CDB" w:rsidRPr="000C6CDB" w:rsidRDefault="000C6CDB" w:rsidP="00F43902">
      <w:pPr>
        <w:pStyle w:val="3Cls11"/>
      </w:pPr>
      <w:r w:rsidRPr="000C6CDB">
        <w:t>The Provider must market and promote the Services, as required by the Department, and deal with enquiries relating to the Provider’s provision of the Services, in accordance with any Guidelines.</w:t>
      </w:r>
    </w:p>
    <w:p w14:paraId="3FED7C69" w14:textId="77777777" w:rsidR="000C6CDB" w:rsidRPr="000C6CDB" w:rsidRDefault="000C6CDB" w:rsidP="00F43902">
      <w:pPr>
        <w:pStyle w:val="2Clause1"/>
        <w:rPr>
          <w:lang w:eastAsia="en-US"/>
        </w:rPr>
      </w:pPr>
      <w:bookmarkStart w:id="1046" w:name="_Toc202959482"/>
      <w:bookmarkStart w:id="1047" w:name="_Toc225840272"/>
      <w:bookmarkStart w:id="1048" w:name="_Toc393289782"/>
      <w:bookmarkStart w:id="1049" w:name="_Ref393796152"/>
      <w:bookmarkStart w:id="1050" w:name="_Ref395173125"/>
      <w:bookmarkStart w:id="1051" w:name="_Toc415224909"/>
      <w:bookmarkStart w:id="1052" w:name="_Toc457551182"/>
      <w:bookmarkStart w:id="1053" w:name="_Toc518567847"/>
      <w:r w:rsidRPr="000C6CDB">
        <w:rPr>
          <w:lang w:eastAsia="en-US"/>
        </w:rPr>
        <w:lastRenderedPageBreak/>
        <w:t>The Department’s right to publicise the Services</w:t>
      </w:r>
      <w:bookmarkEnd w:id="1046"/>
      <w:bookmarkEnd w:id="1047"/>
      <w:bookmarkEnd w:id="1048"/>
      <w:bookmarkEnd w:id="1049"/>
      <w:r w:rsidRPr="000C6CDB">
        <w:rPr>
          <w:lang w:eastAsia="en-US"/>
        </w:rPr>
        <w:t xml:space="preserve"> and best practice</w:t>
      </w:r>
      <w:bookmarkEnd w:id="1050"/>
      <w:bookmarkEnd w:id="1051"/>
      <w:bookmarkEnd w:id="1052"/>
      <w:bookmarkEnd w:id="1053"/>
    </w:p>
    <w:p w14:paraId="14CA93E6" w14:textId="77777777" w:rsidR="000C6CDB" w:rsidRPr="000C6CDB" w:rsidRDefault="000C6CDB" w:rsidP="00F43902">
      <w:pPr>
        <w:pStyle w:val="3Cls11"/>
      </w:pPr>
      <w:r w:rsidRPr="000C6CDB">
        <w:t xml:space="preserve">The Department may, by any means, publicise and report on the Services and on the awarding of this Deed to the Provider, including the name of the Provider, the amounts of Fees paid, or expected to be paid to the Provider, and a description of the Services. </w:t>
      </w:r>
    </w:p>
    <w:p w14:paraId="3A98AA88" w14:textId="77777777" w:rsidR="000C6CDB" w:rsidRPr="000C6CDB" w:rsidRDefault="000C6CDB" w:rsidP="00F43902">
      <w:pPr>
        <w:pStyle w:val="3Cls11"/>
      </w:pPr>
      <w:r w:rsidRPr="000C6CDB">
        <w:t xml:space="preserve">Where the Department identifies best practice on the part of the Provider, the Department may disseminate advice of such best practice to any other person, including other Employment Providers. </w:t>
      </w:r>
    </w:p>
    <w:p w14:paraId="0DD3044B" w14:textId="77777777" w:rsidR="000C6CDB" w:rsidRPr="000C6CDB" w:rsidRDefault="000C6CDB" w:rsidP="00F43902">
      <w:pPr>
        <w:pStyle w:val="2Clause1"/>
        <w:rPr>
          <w:lang w:eastAsia="en-US"/>
        </w:rPr>
      </w:pPr>
      <w:bookmarkStart w:id="1054" w:name="_Ref126401001"/>
      <w:bookmarkStart w:id="1055" w:name="_Toc127948891"/>
      <w:bookmarkStart w:id="1056" w:name="_Toc202959483"/>
      <w:bookmarkStart w:id="1057" w:name="_Toc225840274"/>
      <w:bookmarkStart w:id="1058" w:name="_Toc393289784"/>
      <w:bookmarkStart w:id="1059" w:name="_Toc415224910"/>
      <w:bookmarkStart w:id="1060" w:name="_Toc457551183"/>
      <w:bookmarkStart w:id="1061" w:name="_Toc518567848"/>
      <w:r w:rsidRPr="000C6CDB">
        <w:rPr>
          <w:lang w:eastAsia="en-US"/>
        </w:rPr>
        <w:t>Conflict of interest</w:t>
      </w:r>
      <w:bookmarkEnd w:id="1054"/>
      <w:bookmarkEnd w:id="1055"/>
      <w:bookmarkEnd w:id="1056"/>
      <w:bookmarkEnd w:id="1057"/>
      <w:bookmarkEnd w:id="1058"/>
      <w:bookmarkEnd w:id="1059"/>
      <w:bookmarkEnd w:id="1060"/>
      <w:bookmarkEnd w:id="1061"/>
    </w:p>
    <w:p w14:paraId="73585F66" w14:textId="77777777" w:rsidR="000C6CDB" w:rsidRPr="000C6CDB" w:rsidRDefault="000C6CDB" w:rsidP="00F43902">
      <w:pPr>
        <w:pStyle w:val="3Cls11"/>
      </w:pPr>
      <w:bookmarkStart w:id="1062" w:name="_Ref126400994"/>
      <w:r w:rsidRPr="000C6CDB">
        <w:t>The Provider warrants that, to the best of its knowledge and belief after making diligent inquiries, at the Deed Commencement Date, no Conflict exists, or is likely to arise, in the performance of its obligations under this Deed.</w:t>
      </w:r>
      <w:bookmarkEnd w:id="1062"/>
    </w:p>
    <w:p w14:paraId="2050C810" w14:textId="77777777" w:rsidR="000C6CDB" w:rsidRPr="000C6CDB" w:rsidRDefault="000C6CDB" w:rsidP="00F43902">
      <w:pPr>
        <w:pStyle w:val="3Cls11"/>
      </w:pPr>
      <w:r w:rsidRPr="000C6CDB">
        <w:t xml:space="preserve">The Provider must not during this Deed enter into, or engage in, any arrangement, scheme or contract, however described, which may cause a Conflict in the performance of its obligations under this Deed. </w:t>
      </w:r>
    </w:p>
    <w:p w14:paraId="5617D8F7" w14:textId="77777777" w:rsidR="000C6CDB" w:rsidRPr="000C6CDB" w:rsidRDefault="000C6CDB" w:rsidP="00F43902">
      <w:pPr>
        <w:pStyle w:val="3Cls11"/>
      </w:pPr>
      <w:r w:rsidRPr="000C6CDB">
        <w:t>If, during the Term of this Deed, a Conflict arises, or is likely to arise, including as determined and Notified by the Department, the Provider must:</w:t>
      </w:r>
    </w:p>
    <w:p w14:paraId="6BEB5CAF" w14:textId="77777777" w:rsidR="000C6CDB" w:rsidRPr="000C6CDB" w:rsidRDefault="000C6CDB" w:rsidP="00BA79E4">
      <w:pPr>
        <w:pStyle w:val="4Clsa"/>
      </w:pPr>
      <w:r w:rsidRPr="000C6CDB">
        <w:t>immediately Notify the Department of the Conflict and the steps that the Provider proposes to take to resolve or otherwise deal with the Conflict;</w:t>
      </w:r>
    </w:p>
    <w:p w14:paraId="3F4FA76D" w14:textId="77777777" w:rsidR="000C6CDB" w:rsidRPr="000C6CDB" w:rsidRDefault="000C6CDB" w:rsidP="0095028C">
      <w:pPr>
        <w:pStyle w:val="4Clsa"/>
      </w:pPr>
      <w:r w:rsidRPr="000C6CDB">
        <w:t>make full disclosure to the Department of all relevant information relating to the Conflict; and</w:t>
      </w:r>
    </w:p>
    <w:p w14:paraId="6DD6D231" w14:textId="77777777" w:rsidR="000C6CDB" w:rsidRPr="000C6CDB" w:rsidRDefault="000C6CDB" w:rsidP="0095028C">
      <w:pPr>
        <w:pStyle w:val="4Clsa"/>
      </w:pPr>
      <w:r w:rsidRPr="000C6CDB">
        <w:t>take such steps as the Department may reasonably require to resolve or otherwise deal with the Conflict.</w:t>
      </w:r>
    </w:p>
    <w:p w14:paraId="654A9A95" w14:textId="77777777" w:rsidR="000C6CDB" w:rsidRPr="000C6CDB" w:rsidRDefault="000C6CDB" w:rsidP="00F43902">
      <w:pPr>
        <w:pStyle w:val="3Cls11"/>
      </w:pPr>
      <w:r w:rsidRPr="000C6CDB">
        <w:t>If the Provider:</w:t>
      </w:r>
    </w:p>
    <w:p w14:paraId="7A193ED6" w14:textId="77777777" w:rsidR="000C6CDB" w:rsidRPr="000C6CDB" w:rsidRDefault="000C6CDB" w:rsidP="00BA79E4">
      <w:pPr>
        <w:pStyle w:val="4Clsa"/>
      </w:pPr>
      <w:r w:rsidRPr="000C6CDB">
        <w:t xml:space="preserve">fails to take action in accordance with this clause 62; and/or </w:t>
      </w:r>
    </w:p>
    <w:p w14:paraId="358C897C" w14:textId="77777777" w:rsidR="000C6CDB" w:rsidRPr="000C6CDB" w:rsidRDefault="000C6CDB" w:rsidP="0095028C">
      <w:pPr>
        <w:pStyle w:val="4Clsa"/>
      </w:pPr>
      <w:r w:rsidRPr="000C6CDB">
        <w:t xml:space="preserve">is unable or unwilling to resolve or deal with the Conflict as reasonably required by the Department, </w:t>
      </w:r>
    </w:p>
    <w:p w14:paraId="6B8329B1" w14:textId="77777777" w:rsidR="000C6CDB" w:rsidRPr="000C6CDB" w:rsidRDefault="000C6CDB" w:rsidP="00F43902">
      <w:pPr>
        <w:pStyle w:val="3b11following"/>
      </w:pPr>
      <w:r w:rsidRPr="000C6CDB">
        <w:t>the Department may terminate this Deed under clause 56.</w:t>
      </w:r>
    </w:p>
    <w:p w14:paraId="21E36EBA" w14:textId="77777777" w:rsidR="000C6CDB" w:rsidRPr="000C6CDB" w:rsidRDefault="000C6CDB" w:rsidP="00F43902">
      <w:pPr>
        <w:pStyle w:val="2Clause1"/>
        <w:rPr>
          <w:lang w:eastAsia="en-US"/>
        </w:rPr>
      </w:pPr>
      <w:bookmarkStart w:id="1063" w:name="_Ref126399563"/>
      <w:bookmarkStart w:id="1064" w:name="_Toc127948894"/>
      <w:bookmarkStart w:id="1065" w:name="_Toc202959484"/>
      <w:bookmarkStart w:id="1066" w:name="_Toc225840275"/>
      <w:bookmarkStart w:id="1067" w:name="_Toc393289785"/>
      <w:bookmarkStart w:id="1068" w:name="_Toc415224911"/>
      <w:bookmarkStart w:id="1069" w:name="_Toc457551184"/>
      <w:bookmarkStart w:id="1070" w:name="_Toc518567849"/>
      <w:r w:rsidRPr="000C6CDB">
        <w:rPr>
          <w:lang w:eastAsia="en-US"/>
        </w:rPr>
        <w:t>Negation of employment, partnership and agency</w:t>
      </w:r>
      <w:bookmarkEnd w:id="1063"/>
      <w:bookmarkEnd w:id="1064"/>
      <w:bookmarkEnd w:id="1065"/>
      <w:bookmarkEnd w:id="1066"/>
      <w:bookmarkEnd w:id="1067"/>
      <w:bookmarkEnd w:id="1068"/>
      <w:bookmarkEnd w:id="1069"/>
      <w:bookmarkEnd w:id="1070"/>
    </w:p>
    <w:p w14:paraId="2D1BA020" w14:textId="77777777" w:rsidR="000C6CDB" w:rsidRPr="000C6CDB" w:rsidRDefault="000C6CDB" w:rsidP="00F43902">
      <w:pPr>
        <w:pStyle w:val="3Cls11"/>
      </w:pPr>
      <w:r w:rsidRPr="000C6CDB">
        <w:t>The Provider, its Personnel, agents, Subcontractors and Third Party IT Providers are not, by virtue of this Deed or any Subcontract, or for any purpose, deemed to be, Department Employees, agents or subcontractors or otherwise able to bind or represent the Commonwealth.</w:t>
      </w:r>
    </w:p>
    <w:p w14:paraId="17DABB34" w14:textId="77777777" w:rsidR="000C6CDB" w:rsidRPr="000C6CDB" w:rsidRDefault="000C6CDB" w:rsidP="00F43902">
      <w:pPr>
        <w:pStyle w:val="3Cls11"/>
      </w:pPr>
      <w:r w:rsidRPr="000C6CDB">
        <w:t>Subject to this Deed, the Provider must not represent itself, and must ensure that its Personnel, agents,</w:t>
      </w:r>
      <w:r w:rsidRPr="000C6CDB">
        <w:rPr>
          <w:color w:val="00B0F0"/>
        </w:rPr>
        <w:t xml:space="preserve"> </w:t>
      </w:r>
      <w:r w:rsidRPr="000C6CDB">
        <w:t>Subcontractors and Third Party IT Providers do not represent themselves, as being Department Employees, agents or subcontractors or as otherwise able to bind or represent the Commonwealth.</w:t>
      </w:r>
    </w:p>
    <w:p w14:paraId="3D4C699F" w14:textId="77777777" w:rsidR="000C6CDB" w:rsidRPr="000C6CDB" w:rsidRDefault="000C6CDB" w:rsidP="00F43902">
      <w:pPr>
        <w:pStyle w:val="2Clause1"/>
        <w:rPr>
          <w:lang w:eastAsia="en-US"/>
        </w:rPr>
      </w:pPr>
      <w:bookmarkStart w:id="1071" w:name="_Ref126401043"/>
      <w:bookmarkStart w:id="1072" w:name="_Toc127948895"/>
      <w:bookmarkStart w:id="1073" w:name="_Toc202959485"/>
      <w:bookmarkStart w:id="1074" w:name="_Toc225840276"/>
      <w:bookmarkStart w:id="1075" w:name="_Toc393289786"/>
      <w:bookmarkStart w:id="1076" w:name="_Toc415224912"/>
      <w:bookmarkStart w:id="1077" w:name="_Toc457551185"/>
      <w:bookmarkStart w:id="1078" w:name="_Toc518567850"/>
      <w:r w:rsidRPr="000C6CDB">
        <w:rPr>
          <w:lang w:eastAsia="en-US"/>
        </w:rPr>
        <w:t>Waiver</w:t>
      </w:r>
      <w:bookmarkEnd w:id="1071"/>
      <w:bookmarkEnd w:id="1072"/>
      <w:bookmarkEnd w:id="1073"/>
      <w:bookmarkEnd w:id="1074"/>
      <w:bookmarkEnd w:id="1075"/>
      <w:bookmarkEnd w:id="1076"/>
      <w:bookmarkEnd w:id="1077"/>
      <w:bookmarkEnd w:id="1078"/>
    </w:p>
    <w:p w14:paraId="377CC74A" w14:textId="77777777" w:rsidR="000C6CDB" w:rsidRPr="000C6CDB" w:rsidRDefault="000C6CDB" w:rsidP="00F43902">
      <w:pPr>
        <w:pStyle w:val="3Cls11"/>
      </w:pPr>
      <w:r w:rsidRPr="000C6CDB">
        <w:t>If either Party does not exercise (or delays in exercising) any rights under this Deed, that failure or delay does not operate as a waiver of those rights.</w:t>
      </w:r>
    </w:p>
    <w:p w14:paraId="48F62325" w14:textId="77777777" w:rsidR="000C6CDB" w:rsidRPr="000C6CDB" w:rsidRDefault="000C6CDB" w:rsidP="00F43902">
      <w:pPr>
        <w:pStyle w:val="3Cls11"/>
      </w:pPr>
      <w:r w:rsidRPr="000C6CDB">
        <w:lastRenderedPageBreak/>
        <w:t>A single or partial exercise by either Party of any of its rights under this Deed does not prevent the further exercise of any right.</w:t>
      </w:r>
    </w:p>
    <w:p w14:paraId="25AF244D" w14:textId="77777777" w:rsidR="000C6CDB" w:rsidRPr="000C6CDB" w:rsidRDefault="000C6CDB" w:rsidP="00F43902">
      <w:pPr>
        <w:pStyle w:val="3Cls11"/>
      </w:pPr>
      <w:r w:rsidRPr="000C6CDB">
        <w:t>Waiver of any provision of, or right under, this Deed must be in writing signed by the Party entitled to the benefit of that provision or right and is effective only to the extent set out in the written waiver.</w:t>
      </w:r>
    </w:p>
    <w:p w14:paraId="4B1059FD" w14:textId="77777777" w:rsidR="000C6CDB" w:rsidRPr="000C6CDB" w:rsidRDefault="000C6CDB" w:rsidP="00F43902">
      <w:pPr>
        <w:pStyle w:val="3Cls11"/>
      </w:pPr>
      <w:r w:rsidRPr="000C6CDB">
        <w:t>In this clause 64, ‘rights’ means rights provided by this Deed, or at law.</w:t>
      </w:r>
    </w:p>
    <w:p w14:paraId="4D592BB5" w14:textId="77777777" w:rsidR="000C6CDB" w:rsidRPr="000C6CDB" w:rsidRDefault="000C6CDB" w:rsidP="00F43902">
      <w:pPr>
        <w:pStyle w:val="2Clause1"/>
        <w:rPr>
          <w:lang w:eastAsia="en-US"/>
        </w:rPr>
      </w:pPr>
      <w:bookmarkStart w:id="1079" w:name="_Toc202959486"/>
      <w:bookmarkStart w:id="1080" w:name="_Toc225840277"/>
      <w:bookmarkStart w:id="1081" w:name="_Toc393289787"/>
      <w:bookmarkStart w:id="1082" w:name="_Toc415224913"/>
      <w:bookmarkStart w:id="1083" w:name="_Toc457551186"/>
      <w:bookmarkStart w:id="1084" w:name="_Toc518567851"/>
      <w:r w:rsidRPr="000C6CDB">
        <w:rPr>
          <w:lang w:eastAsia="en-US"/>
        </w:rPr>
        <w:t>Severance</w:t>
      </w:r>
      <w:bookmarkEnd w:id="1079"/>
      <w:bookmarkEnd w:id="1080"/>
      <w:bookmarkEnd w:id="1081"/>
      <w:bookmarkEnd w:id="1082"/>
      <w:bookmarkEnd w:id="1083"/>
      <w:bookmarkEnd w:id="1084"/>
    </w:p>
    <w:p w14:paraId="70EE8EB3" w14:textId="77777777" w:rsidR="000C6CDB" w:rsidRPr="000C6CDB" w:rsidRDefault="000C6CDB" w:rsidP="00F43902">
      <w:pPr>
        <w:pStyle w:val="3Cls11"/>
      </w:pPr>
      <w:r w:rsidRPr="000C6CDB">
        <w:t xml:space="preserve">If a court or tribunal says that any provision of this Deed has no effect, or interprets a provision to reduce an obligation or right, this does not invalidate any other provision. </w:t>
      </w:r>
    </w:p>
    <w:p w14:paraId="0AE561F7" w14:textId="77777777" w:rsidR="000C6CDB" w:rsidRPr="000C6CDB" w:rsidRDefault="000C6CDB" w:rsidP="00F43902">
      <w:pPr>
        <w:pStyle w:val="2Clause1"/>
        <w:rPr>
          <w:lang w:eastAsia="en-US"/>
        </w:rPr>
      </w:pPr>
      <w:bookmarkStart w:id="1085" w:name="_Toc127948896"/>
      <w:bookmarkStart w:id="1086" w:name="_Toc202959487"/>
      <w:bookmarkStart w:id="1087" w:name="_Toc225840278"/>
      <w:bookmarkStart w:id="1088" w:name="_Toc393289788"/>
      <w:bookmarkStart w:id="1089" w:name="_Toc415224914"/>
      <w:bookmarkStart w:id="1090" w:name="_Toc457551187"/>
      <w:bookmarkStart w:id="1091" w:name="_Toc518567852"/>
      <w:r w:rsidRPr="000C6CDB">
        <w:rPr>
          <w:lang w:eastAsia="en-US"/>
        </w:rPr>
        <w:t xml:space="preserve">Entire </w:t>
      </w:r>
      <w:bookmarkEnd w:id="1085"/>
      <w:bookmarkEnd w:id="1086"/>
      <w:bookmarkEnd w:id="1087"/>
      <w:bookmarkEnd w:id="1088"/>
      <w:r w:rsidRPr="000C6CDB">
        <w:rPr>
          <w:lang w:eastAsia="en-US"/>
        </w:rPr>
        <w:t>agreement</w:t>
      </w:r>
      <w:bookmarkEnd w:id="1089"/>
      <w:bookmarkEnd w:id="1090"/>
      <w:bookmarkEnd w:id="1091"/>
      <w:r w:rsidRPr="000C6CDB">
        <w:rPr>
          <w:lang w:eastAsia="en-US"/>
        </w:rPr>
        <w:t xml:space="preserve"> </w:t>
      </w:r>
    </w:p>
    <w:p w14:paraId="1CEBFACD" w14:textId="77777777" w:rsidR="000C6CDB" w:rsidRPr="000C6CDB" w:rsidRDefault="000C6CDB" w:rsidP="00F43902">
      <w:pPr>
        <w:pStyle w:val="3Cls11"/>
      </w:pPr>
      <w:r w:rsidRPr="000C6CDB">
        <w:t>This Deed records the entire agreement between the Parties in relation to its subject matter and supersedes all communications, negotiations, arrangements, and agreements, whether oral or written, between the Parties about the subject matter of this Deed.</w:t>
      </w:r>
    </w:p>
    <w:p w14:paraId="24015B8C" w14:textId="77777777" w:rsidR="000C6CDB" w:rsidRPr="000C6CDB" w:rsidRDefault="000C6CDB" w:rsidP="00F43902">
      <w:pPr>
        <w:pStyle w:val="2Clause1"/>
        <w:rPr>
          <w:lang w:eastAsia="en-US"/>
        </w:rPr>
      </w:pPr>
      <w:bookmarkStart w:id="1092" w:name="_Toc202959488"/>
      <w:bookmarkStart w:id="1093" w:name="_Toc225840279"/>
      <w:bookmarkStart w:id="1094" w:name="_Toc393289789"/>
      <w:bookmarkStart w:id="1095" w:name="_Toc415224915"/>
      <w:bookmarkStart w:id="1096" w:name="_Toc457551188"/>
      <w:bookmarkStart w:id="1097" w:name="_Toc518567853"/>
      <w:r w:rsidRPr="000C6CDB">
        <w:rPr>
          <w:lang w:eastAsia="en-US"/>
        </w:rPr>
        <w:t xml:space="preserve">Variation of </w:t>
      </w:r>
      <w:bookmarkEnd w:id="1092"/>
      <w:r w:rsidRPr="000C6CDB">
        <w:rPr>
          <w:lang w:eastAsia="en-US"/>
        </w:rPr>
        <w:t>Deed</w:t>
      </w:r>
      <w:bookmarkEnd w:id="1093"/>
      <w:bookmarkEnd w:id="1094"/>
      <w:bookmarkEnd w:id="1095"/>
      <w:bookmarkEnd w:id="1096"/>
      <w:bookmarkEnd w:id="1097"/>
    </w:p>
    <w:p w14:paraId="6321D1DD" w14:textId="77777777" w:rsidR="000C6CDB" w:rsidRPr="000C6CDB" w:rsidRDefault="000C6CDB" w:rsidP="00F43902">
      <w:pPr>
        <w:pStyle w:val="3Cls11"/>
      </w:pPr>
      <w:r w:rsidRPr="000C6CDB">
        <w:t>Except for action the Department is expressly authorised to take elsewhere in this Deed, no variation of this Deed is binding unless it is agreed in writing and signed by the Parties.</w:t>
      </w:r>
    </w:p>
    <w:p w14:paraId="237CFA7B" w14:textId="77777777" w:rsidR="000C6CDB" w:rsidRPr="000C6CDB" w:rsidRDefault="000C6CDB" w:rsidP="00F43902">
      <w:pPr>
        <w:pStyle w:val="2Clause1"/>
        <w:rPr>
          <w:lang w:eastAsia="en-US"/>
        </w:rPr>
      </w:pPr>
      <w:bookmarkStart w:id="1098" w:name="_Ref126402256"/>
      <w:bookmarkStart w:id="1099" w:name="_Toc127948897"/>
      <w:bookmarkStart w:id="1100" w:name="_Toc202959489"/>
      <w:bookmarkStart w:id="1101" w:name="_Toc225840280"/>
      <w:bookmarkStart w:id="1102" w:name="_Toc393289790"/>
      <w:bookmarkStart w:id="1103" w:name="_Toc415224916"/>
      <w:bookmarkStart w:id="1104" w:name="_Toc457551189"/>
      <w:bookmarkStart w:id="1105" w:name="_Toc518567854"/>
      <w:r w:rsidRPr="000C6CDB">
        <w:rPr>
          <w:lang w:eastAsia="en-US"/>
        </w:rPr>
        <w:t>Applicable law and jurisdiction</w:t>
      </w:r>
      <w:bookmarkEnd w:id="1098"/>
      <w:bookmarkEnd w:id="1099"/>
      <w:bookmarkEnd w:id="1100"/>
      <w:bookmarkEnd w:id="1101"/>
      <w:bookmarkEnd w:id="1102"/>
      <w:bookmarkEnd w:id="1103"/>
      <w:bookmarkEnd w:id="1104"/>
      <w:bookmarkEnd w:id="1105"/>
    </w:p>
    <w:p w14:paraId="0CA20971" w14:textId="77777777" w:rsidR="000C6CDB" w:rsidRPr="000C6CDB" w:rsidRDefault="000C6CDB" w:rsidP="00F43902">
      <w:pPr>
        <w:pStyle w:val="3Cls11"/>
      </w:pPr>
      <w:r w:rsidRPr="000C6CDB">
        <w:t>This Deed is to be construed in accordance with, and any matter related to it is to be governed by, the laws of the State of New South Wales.</w:t>
      </w:r>
    </w:p>
    <w:p w14:paraId="3F50F5D7" w14:textId="77777777" w:rsidR="000C6CDB" w:rsidRPr="000C6CDB" w:rsidRDefault="000C6CDB" w:rsidP="00F43902">
      <w:pPr>
        <w:pStyle w:val="3Cls11"/>
      </w:pPr>
      <w:r w:rsidRPr="000C6CDB">
        <w:t>Both Parties submit to the non-exclusive jurisdiction of the courts of the State of New South Wales in respect to any dispute under this Deed.</w:t>
      </w:r>
    </w:p>
    <w:p w14:paraId="1FF3FF04" w14:textId="77777777" w:rsidR="000C6CDB" w:rsidRPr="000C6CDB" w:rsidRDefault="000C6CDB" w:rsidP="00F43902">
      <w:pPr>
        <w:pStyle w:val="2Clause1"/>
        <w:rPr>
          <w:lang w:eastAsia="en-US"/>
        </w:rPr>
      </w:pPr>
      <w:bookmarkStart w:id="1106" w:name="_Ref126399599"/>
      <w:bookmarkStart w:id="1107" w:name="_Toc127948899"/>
      <w:bookmarkStart w:id="1108" w:name="_Toc202959490"/>
      <w:bookmarkStart w:id="1109" w:name="_Toc225840281"/>
      <w:bookmarkStart w:id="1110" w:name="_Toc393289791"/>
      <w:bookmarkStart w:id="1111" w:name="_Toc415224917"/>
      <w:bookmarkStart w:id="1112" w:name="_Toc457551190"/>
      <w:bookmarkStart w:id="1113" w:name="_Toc518567855"/>
      <w:r w:rsidRPr="000C6CDB">
        <w:rPr>
          <w:lang w:eastAsia="en-US"/>
        </w:rPr>
        <w:t>Compliance with laws and government policies</w:t>
      </w:r>
      <w:bookmarkEnd w:id="1106"/>
      <w:bookmarkEnd w:id="1107"/>
      <w:bookmarkEnd w:id="1108"/>
      <w:bookmarkEnd w:id="1109"/>
      <w:bookmarkEnd w:id="1110"/>
      <w:bookmarkEnd w:id="1111"/>
      <w:bookmarkEnd w:id="1112"/>
      <w:bookmarkEnd w:id="1113"/>
      <w:r w:rsidRPr="000C6CDB">
        <w:rPr>
          <w:lang w:eastAsia="en-US"/>
        </w:rPr>
        <w:t xml:space="preserve"> </w:t>
      </w:r>
    </w:p>
    <w:p w14:paraId="6E8B01FC" w14:textId="77777777" w:rsidR="000C6CDB" w:rsidRPr="000C6CDB" w:rsidRDefault="000C6CDB" w:rsidP="00F43902">
      <w:pPr>
        <w:pStyle w:val="3Cls11"/>
      </w:pPr>
      <w:bookmarkStart w:id="1114" w:name="_Ref126401066"/>
      <w:r w:rsidRPr="000C6CDB">
        <w:t>The Provider must, in carrying out its obligations under this Deed, comply with:</w:t>
      </w:r>
      <w:bookmarkEnd w:id="1114"/>
    </w:p>
    <w:p w14:paraId="65D80FF7" w14:textId="77777777" w:rsidR="000C6CDB" w:rsidRPr="000C6CDB" w:rsidRDefault="000C6CDB" w:rsidP="00BA79E4">
      <w:pPr>
        <w:pStyle w:val="4Clsa"/>
      </w:pPr>
      <w:r w:rsidRPr="000C6CDB">
        <w:t xml:space="preserve">all relevant laws and requirements of any Commonwealth, state, territory or local authority, including the WHS Laws and the </w:t>
      </w:r>
      <w:r w:rsidRPr="000C6CDB">
        <w:rPr>
          <w:i/>
        </w:rPr>
        <w:t xml:space="preserve">Workplace Gender Equality Act 2012 </w:t>
      </w:r>
      <w:r w:rsidRPr="000C6CDB">
        <w:t>(Cth); and</w:t>
      </w:r>
    </w:p>
    <w:p w14:paraId="2CE95478" w14:textId="77777777" w:rsidR="000C6CDB" w:rsidRPr="000C6CDB" w:rsidRDefault="000C6CDB" w:rsidP="0095028C">
      <w:pPr>
        <w:pStyle w:val="4Clsa"/>
      </w:pPr>
      <w:r w:rsidRPr="000C6CDB">
        <w:t>any Commonwealth policies Notified by the Department to the Provider in writing, referred to or made available by the Department to the Provider (including by reference to an internet site), including any listed in this Deed.</w:t>
      </w:r>
    </w:p>
    <w:p w14:paraId="0E5A3BFD" w14:textId="77777777" w:rsidR="000C6CDB" w:rsidRPr="000C6CDB" w:rsidRDefault="000C6CDB" w:rsidP="00F43902">
      <w:pPr>
        <w:pStyle w:val="3Cls11"/>
      </w:pPr>
      <w:r w:rsidRPr="000C6CDB">
        <w:t>The Provider must, when using the Department’s premises or facilities, comply with all reasonable directions and procedures relating to work health, safety and security in effect at those premises or in regard to those facilities, as advised by the Department or as might reasonably be inferred from the use to which the premises or facilities are being put.</w:t>
      </w:r>
    </w:p>
    <w:p w14:paraId="36BC1BD2" w14:textId="77777777" w:rsidR="000C6CDB" w:rsidRPr="000C6CDB" w:rsidRDefault="000C6CDB" w:rsidP="00F43902">
      <w:pPr>
        <w:pStyle w:val="1cmid-heading"/>
        <w:rPr>
          <w:lang w:eastAsia="en-US"/>
        </w:rPr>
      </w:pPr>
      <w:r w:rsidRPr="000C6CDB">
        <w:rPr>
          <w:lang w:eastAsia="en-US"/>
        </w:rPr>
        <w:t>Workplace Gender Equality Act 2012 (Cth)</w:t>
      </w:r>
    </w:p>
    <w:p w14:paraId="698428FE" w14:textId="77777777" w:rsidR="000C6CDB" w:rsidRPr="000C6CDB" w:rsidRDefault="000C6CDB" w:rsidP="00F43902">
      <w:pPr>
        <w:pStyle w:val="3Cls11"/>
      </w:pPr>
      <w:bookmarkStart w:id="1115" w:name="_Ref399927708"/>
      <w:r w:rsidRPr="000C6CDB">
        <w:t xml:space="preserve">Clauses 69.4 to 69.5 apply only to the extent that the Provider is a ‘relevant employer’ for the purposes of the </w:t>
      </w:r>
      <w:r w:rsidRPr="000C6CDB">
        <w:rPr>
          <w:i/>
        </w:rPr>
        <w:t xml:space="preserve">Workplace Gender Equality Act 2012 </w:t>
      </w:r>
      <w:r w:rsidRPr="000C6CDB">
        <w:t>(Cth) (‘the WGE Act’).</w:t>
      </w:r>
      <w:bookmarkEnd w:id="1115"/>
    </w:p>
    <w:p w14:paraId="0E259316" w14:textId="77777777" w:rsidR="000C6CDB" w:rsidRPr="000C6CDB" w:rsidRDefault="000C6CDB" w:rsidP="00F43902">
      <w:pPr>
        <w:pStyle w:val="3Cls11"/>
      </w:pPr>
      <w:r w:rsidRPr="000C6CDB">
        <w:t>The Provider must:</w:t>
      </w:r>
    </w:p>
    <w:p w14:paraId="52885B4E" w14:textId="77777777" w:rsidR="000C6CDB" w:rsidRPr="000C6CDB" w:rsidRDefault="000C6CDB" w:rsidP="00BA79E4">
      <w:pPr>
        <w:pStyle w:val="4Clsa"/>
        <w:rPr>
          <w:b/>
        </w:rPr>
      </w:pPr>
      <w:r w:rsidRPr="000C6CDB">
        <w:t>Notify the Department as soon as practicable if the Provider becomes non-compliant with the WGE Act during the Term of this Deed; and</w:t>
      </w:r>
    </w:p>
    <w:p w14:paraId="54238E89" w14:textId="77777777" w:rsidR="000C6CDB" w:rsidRPr="000C6CDB" w:rsidRDefault="000C6CDB" w:rsidP="0095028C">
      <w:pPr>
        <w:pStyle w:val="4Clsa"/>
      </w:pPr>
      <w:r w:rsidRPr="000C6CDB">
        <w:lastRenderedPageBreak/>
        <w:t>provide a current letter of compliance issued to the Provider by the Commonwealth Workplace Gender Equality Agency</w:t>
      </w:r>
      <w:r w:rsidRPr="000C6CDB" w:rsidDel="006A3640">
        <w:t xml:space="preserve"> </w:t>
      </w:r>
      <w:r w:rsidRPr="000C6CDB">
        <w:t>within 18 months from the Deed Commencement Date, and following this, annually, to the Department.</w:t>
      </w:r>
    </w:p>
    <w:p w14:paraId="731FF762" w14:textId="77777777" w:rsidR="000C6CDB" w:rsidRPr="000C6CDB" w:rsidRDefault="000C6CDB" w:rsidP="00F43902">
      <w:pPr>
        <w:pStyle w:val="3Cls11"/>
      </w:pPr>
      <w:bookmarkStart w:id="1116" w:name="_Ref399927756"/>
      <w:r w:rsidRPr="000C6CDB">
        <w:t>Compliance with the WGE Act does not relieve the Provider from its responsibility to comply with its other obligations under this Deed.</w:t>
      </w:r>
      <w:bookmarkEnd w:id="1116"/>
    </w:p>
    <w:p w14:paraId="2C624DBC" w14:textId="77777777" w:rsidR="000C6CDB" w:rsidRPr="000C6CDB" w:rsidRDefault="000C6CDB" w:rsidP="00F43902">
      <w:pPr>
        <w:pStyle w:val="1cmid-heading"/>
        <w:rPr>
          <w:lang w:eastAsia="en-US"/>
        </w:rPr>
      </w:pPr>
      <w:r w:rsidRPr="000C6CDB">
        <w:rPr>
          <w:lang w:eastAsia="en-US"/>
        </w:rPr>
        <w:t>Work health and safety</w:t>
      </w:r>
    </w:p>
    <w:p w14:paraId="524CE4C3" w14:textId="77777777" w:rsidR="000C6CDB" w:rsidRPr="000C6CDB" w:rsidRDefault="000C6CDB" w:rsidP="00F43902">
      <w:pPr>
        <w:pStyle w:val="3Cls11"/>
      </w:pPr>
      <w:r w:rsidRPr="000C6CDB">
        <w:t>The Provider must at all times:</w:t>
      </w:r>
    </w:p>
    <w:p w14:paraId="6AF0E0E8" w14:textId="77777777" w:rsidR="000C6CDB" w:rsidRPr="000C6CDB" w:rsidRDefault="000C6CDB" w:rsidP="00BA79E4">
      <w:pPr>
        <w:pStyle w:val="4Clsa"/>
      </w:pPr>
      <w:r w:rsidRPr="000C6CDB">
        <w:t>ensure that the Services are carried out in a safe manner;</w:t>
      </w:r>
    </w:p>
    <w:p w14:paraId="35F11CD8" w14:textId="77777777" w:rsidR="000C6CDB" w:rsidRPr="000C6CDB" w:rsidRDefault="000C6CDB" w:rsidP="0095028C">
      <w:pPr>
        <w:pStyle w:val="4Clsa"/>
        <w:rPr>
          <w:color w:val="00B0F0"/>
        </w:rPr>
      </w:pPr>
      <w:r w:rsidRPr="000C6CDB">
        <w:t>comply with any reasonable instruction from the Department relating to work health and safety and any directions issued by any person having authority under the WHS Laws to do so;</w:t>
      </w:r>
    </w:p>
    <w:p w14:paraId="7DEC47FB" w14:textId="77777777" w:rsidR="000C6CDB" w:rsidRPr="000C6CDB" w:rsidRDefault="000C6CDB" w:rsidP="0095028C">
      <w:pPr>
        <w:pStyle w:val="4Clsa"/>
        <w:rPr>
          <w:color w:val="00B0F0"/>
        </w:rPr>
      </w:pPr>
      <w:r w:rsidRPr="000C6CDB">
        <w:t>communicate, consult and coordinate with the Department in relation to health and safety matters arising from the Services (including meeting with the Department as required by the Department and communicating any issues or concerns, or any specific requirements applying to the Services under or arising from the WHS Laws, as soon as practicable);</w:t>
      </w:r>
      <w:r w:rsidRPr="000C6CDB" w:rsidDel="00A37ED6">
        <w:t xml:space="preserve"> </w:t>
      </w:r>
    </w:p>
    <w:p w14:paraId="6C926D41" w14:textId="77777777" w:rsidR="000C6CDB" w:rsidRPr="000C6CDB" w:rsidRDefault="000C6CDB" w:rsidP="007D07A1">
      <w:pPr>
        <w:pStyle w:val="4Clsa"/>
        <w:rPr>
          <w:color w:val="00B0F0"/>
        </w:rPr>
      </w:pPr>
      <w:r w:rsidRPr="000C6CDB">
        <w:t>if the Provider is required by the WHS Act to report a Notifiable Incident to the Regulator arising out of the Services:</w:t>
      </w:r>
    </w:p>
    <w:p w14:paraId="4876473B" w14:textId="228D5784" w:rsidR="000C6CDB" w:rsidRPr="000C6CDB" w:rsidRDefault="000C6CDB" w:rsidP="00070E54">
      <w:pPr>
        <w:pStyle w:val="5aifollowing"/>
        <w:numPr>
          <w:ilvl w:val="3"/>
          <w:numId w:val="1"/>
        </w:numPr>
      </w:pPr>
      <w:r w:rsidRPr="000C6CDB">
        <w:t>at the same time, or as soon as is possible in the circumstances, give Notice of such incident, and a copy of any written notice provided to the Regulator, to the Department; and</w:t>
      </w:r>
    </w:p>
    <w:p w14:paraId="7C977C92" w14:textId="422D58CA" w:rsidR="000C6CDB" w:rsidRPr="000C6CDB" w:rsidRDefault="000C6CDB" w:rsidP="0075692B">
      <w:pPr>
        <w:pStyle w:val="5aifollowing"/>
        <w:numPr>
          <w:ilvl w:val="3"/>
          <w:numId w:val="1"/>
        </w:numPr>
      </w:pPr>
      <w:r w:rsidRPr="000C6CDB">
        <w:t>provide to the Department, within such time as the Department specifies, a Report detailing the circumstances of the incident, the results of investigations into its cause, and any recommendations or strategies for prevention in the future;</w:t>
      </w:r>
    </w:p>
    <w:p w14:paraId="5A92DA95" w14:textId="77777777" w:rsidR="000C6CDB" w:rsidRPr="000C6CDB" w:rsidRDefault="000C6CDB">
      <w:pPr>
        <w:pStyle w:val="4Clsa"/>
      </w:pPr>
      <w:r w:rsidRPr="000C6CDB">
        <w:t>within 24 hours of becoming aware of such circumstances, inform the Department of the full details of:</w:t>
      </w:r>
    </w:p>
    <w:p w14:paraId="4ED8758C" w14:textId="0A6158EE" w:rsidR="000C6CDB" w:rsidRPr="000C6CDB" w:rsidRDefault="000C6CDB" w:rsidP="0075692B">
      <w:pPr>
        <w:pStyle w:val="5aifollowing"/>
        <w:numPr>
          <w:ilvl w:val="3"/>
          <w:numId w:val="1"/>
        </w:numPr>
      </w:pPr>
      <w:r w:rsidRPr="000C6CDB">
        <w:t>any suspected or actual contravention of the WHS Laws relating to the Services;</w:t>
      </w:r>
    </w:p>
    <w:p w14:paraId="61225985" w14:textId="08F32D1C" w:rsidR="000C6CDB" w:rsidRPr="000C6CDB" w:rsidRDefault="000C6CDB" w:rsidP="0075692B">
      <w:pPr>
        <w:pStyle w:val="5aifollowing"/>
        <w:numPr>
          <w:ilvl w:val="3"/>
          <w:numId w:val="1"/>
        </w:numPr>
      </w:pPr>
      <w:r w:rsidRPr="000C6CDB">
        <w:t>any workplace entry by a WHS Entry Permit Holder, or an inspector appointed under the WHS Act, to any place where the Services are being performed or undertaken; and</w:t>
      </w:r>
    </w:p>
    <w:p w14:paraId="7DD11F1A" w14:textId="039E53CB" w:rsidR="000C6CDB" w:rsidRPr="000C6CDB" w:rsidRDefault="000C6CDB" w:rsidP="0075692B">
      <w:pPr>
        <w:pStyle w:val="5aifollowing"/>
        <w:numPr>
          <w:ilvl w:val="3"/>
          <w:numId w:val="1"/>
        </w:numPr>
      </w:pPr>
      <w:r w:rsidRPr="000C6CDB">
        <w:t>any proceedings against the Provider, or any decision or request by the Regulator given to the Provider, under the WHS Laws; and</w:t>
      </w:r>
    </w:p>
    <w:p w14:paraId="5AA315D7" w14:textId="21F2529E" w:rsidR="000C6CDB" w:rsidRPr="000C6CDB" w:rsidRDefault="000C6CDB" w:rsidP="0075692B">
      <w:pPr>
        <w:pStyle w:val="5aifollowing"/>
        <w:numPr>
          <w:ilvl w:val="3"/>
          <w:numId w:val="1"/>
        </w:numPr>
      </w:pPr>
      <w:r w:rsidRPr="000C6CDB">
        <w:t>any cessation or direction to cease work relating to the Services, due to unsafe work, immediately upon the Provider being informed of any such cessation or direction; and</w:t>
      </w:r>
    </w:p>
    <w:p w14:paraId="3D89BA70" w14:textId="77777777" w:rsidR="000C6CDB" w:rsidRPr="000C6CDB" w:rsidRDefault="000C6CDB">
      <w:pPr>
        <w:pStyle w:val="4Clsa"/>
      </w:pPr>
      <w:r w:rsidRPr="000C6CDB">
        <w:t>provide the Department with copies of all notices and correspondence issued to the Provider by any person under the WHS Laws, within 24 hours of receiving any such notice or correspondence.</w:t>
      </w:r>
    </w:p>
    <w:p w14:paraId="67C232A7" w14:textId="77777777" w:rsidR="000C6CDB" w:rsidRPr="000C6CDB" w:rsidRDefault="000C6CDB" w:rsidP="0011713A">
      <w:pPr>
        <w:pStyle w:val="3Cls11"/>
      </w:pPr>
      <w:r w:rsidRPr="000C6CDB">
        <w:t>The Provider must cooperate with any investigation undertaken by the Department concerning any Notifiable Incident, or breach or alleged breach of the WHS Laws, or any audit of the Provider’s work health and safety performance, arising out of, or in respect of, the Services.</w:t>
      </w:r>
    </w:p>
    <w:p w14:paraId="201E13F3" w14:textId="77777777" w:rsidR="000C6CDB" w:rsidRPr="000C6CDB" w:rsidRDefault="000C6CDB" w:rsidP="00710725">
      <w:pPr>
        <w:pStyle w:val="2Clause1"/>
        <w:rPr>
          <w:lang w:eastAsia="en-US"/>
        </w:rPr>
      </w:pPr>
      <w:bookmarkStart w:id="1117" w:name="_Toc393289792"/>
      <w:bookmarkStart w:id="1118" w:name="_Ref393984604"/>
      <w:bookmarkStart w:id="1119" w:name="_Toc415224918"/>
      <w:bookmarkStart w:id="1120" w:name="_Toc457551191"/>
      <w:bookmarkStart w:id="1121" w:name="_Toc518567856"/>
      <w:r w:rsidRPr="000C6CDB">
        <w:rPr>
          <w:lang w:eastAsia="en-US"/>
        </w:rPr>
        <w:lastRenderedPageBreak/>
        <w:t>Use of interpreters</w:t>
      </w:r>
      <w:bookmarkEnd w:id="1117"/>
      <w:bookmarkEnd w:id="1118"/>
      <w:bookmarkEnd w:id="1119"/>
      <w:bookmarkEnd w:id="1120"/>
      <w:bookmarkEnd w:id="1121"/>
    </w:p>
    <w:p w14:paraId="3CF01E9B" w14:textId="77777777" w:rsidR="000C6CDB" w:rsidRPr="000C6CDB" w:rsidRDefault="000C6CDB" w:rsidP="00710725">
      <w:pPr>
        <w:pStyle w:val="3Cls11"/>
      </w:pPr>
      <w:r w:rsidRPr="000C6CDB">
        <w:t>The Provider must, when carrying out the Services, provide an interpreter to facilitate communication between the Provider and Participants wherever necessary, including where a Participant requires assistance:</w:t>
      </w:r>
    </w:p>
    <w:p w14:paraId="62D2E52A" w14:textId="77777777" w:rsidR="000C6CDB" w:rsidRPr="000C6CDB" w:rsidRDefault="000C6CDB" w:rsidP="00BA79E4">
      <w:pPr>
        <w:pStyle w:val="4Clsa"/>
      </w:pPr>
      <w:r w:rsidRPr="000C6CDB">
        <w:t>to communicate comfortably and effectively with the Provider, on account of language or hearing barriers;</w:t>
      </w:r>
    </w:p>
    <w:p w14:paraId="4FAE79B0" w14:textId="77777777" w:rsidR="000C6CDB" w:rsidRPr="000C6CDB" w:rsidRDefault="000C6CDB" w:rsidP="0095028C">
      <w:pPr>
        <w:pStyle w:val="4Clsa"/>
      </w:pPr>
      <w:r w:rsidRPr="000C6CDB">
        <w:t xml:space="preserve">to understand complex information of a technical or legal nature; </w:t>
      </w:r>
    </w:p>
    <w:p w14:paraId="737F3152" w14:textId="77777777" w:rsidR="000C6CDB" w:rsidRPr="000C6CDB" w:rsidRDefault="000C6CDB" w:rsidP="0095028C">
      <w:pPr>
        <w:pStyle w:val="4Clsa"/>
      </w:pPr>
      <w:r w:rsidRPr="000C6CDB">
        <w:t>during stressful or emotional situations where a Participant’s command of English may decrease temporarily; or</w:t>
      </w:r>
    </w:p>
    <w:p w14:paraId="71941591" w14:textId="77777777" w:rsidR="000C6CDB" w:rsidRPr="000C6CDB" w:rsidRDefault="000C6CDB" w:rsidP="0095028C">
      <w:pPr>
        <w:pStyle w:val="4Clsa"/>
      </w:pPr>
      <w:r w:rsidRPr="000C6CDB">
        <w:t>at group forums or public consultations, where Participants do not speak or understand English, or have a hearing impairment.</w:t>
      </w:r>
    </w:p>
    <w:p w14:paraId="590C4267" w14:textId="77777777" w:rsidR="000C6CDB" w:rsidRPr="000C6CDB" w:rsidRDefault="000C6CDB" w:rsidP="00710725">
      <w:pPr>
        <w:pStyle w:val="3Cls11"/>
      </w:pPr>
      <w:r w:rsidRPr="000C6CDB">
        <w:t>The Provider must provide access to interpreter services fairly and without discrimination, based on a proper assessment of a Participant’s needs.</w:t>
      </w:r>
    </w:p>
    <w:p w14:paraId="465C4475" w14:textId="77777777" w:rsidR="000C6CDB" w:rsidRPr="000C6CDB" w:rsidRDefault="000C6CDB" w:rsidP="00710725">
      <w:pPr>
        <w:pStyle w:val="3Cls11"/>
      </w:pPr>
      <w:r w:rsidRPr="000C6CDB">
        <w:t>Where a Participant requests the use of an interpreter and the Provider refuses to provide one, the Provider must record the reason for the Provider’s decision.</w:t>
      </w:r>
    </w:p>
    <w:p w14:paraId="5CBB0A94" w14:textId="77777777" w:rsidR="000C6CDB" w:rsidRPr="000C6CDB" w:rsidRDefault="000C6CDB" w:rsidP="00710725">
      <w:pPr>
        <w:pStyle w:val="3Cls11"/>
      </w:pPr>
      <w:r w:rsidRPr="000C6CDB">
        <w:t>The Provider must ensure that those of its Personnel and Subcontractors who, when providing Services, engage with Participants who may require interpreter services, have received training in the use of interpreters in accordance with the training requirements specified in any Guidelines or as otherwise advised by the Department.</w:t>
      </w:r>
    </w:p>
    <w:p w14:paraId="0E91B3F3" w14:textId="77777777" w:rsidR="000C6CDB" w:rsidRPr="000C6CDB" w:rsidRDefault="000C6CDB" w:rsidP="00710725">
      <w:pPr>
        <w:pStyle w:val="2Clause1"/>
        <w:rPr>
          <w:lang w:eastAsia="en-US"/>
        </w:rPr>
      </w:pPr>
      <w:bookmarkStart w:id="1122" w:name="_Toc394927500"/>
      <w:bookmarkStart w:id="1123" w:name="_Toc394927735"/>
      <w:bookmarkStart w:id="1124" w:name="_Toc394932728"/>
      <w:bookmarkStart w:id="1125" w:name="_Toc394991868"/>
      <w:bookmarkStart w:id="1126" w:name="_Toc394992123"/>
      <w:bookmarkStart w:id="1127" w:name="_Toc394992378"/>
      <w:bookmarkStart w:id="1128" w:name="_Toc394992634"/>
      <w:bookmarkStart w:id="1129" w:name="_Toc395173801"/>
      <w:bookmarkStart w:id="1130" w:name="_Toc395204316"/>
      <w:bookmarkStart w:id="1131" w:name="_Ref126401061"/>
      <w:bookmarkStart w:id="1132" w:name="_Toc127948898"/>
      <w:bookmarkStart w:id="1133" w:name="_Toc202959491"/>
      <w:bookmarkStart w:id="1134" w:name="_Toc225840282"/>
      <w:bookmarkStart w:id="1135" w:name="_Toc393289793"/>
      <w:bookmarkStart w:id="1136" w:name="_Toc415224919"/>
      <w:bookmarkStart w:id="1137" w:name="_Toc457551192"/>
      <w:bookmarkStart w:id="1138" w:name="_Toc518567857"/>
      <w:bookmarkEnd w:id="1122"/>
      <w:bookmarkEnd w:id="1123"/>
      <w:bookmarkEnd w:id="1124"/>
      <w:bookmarkEnd w:id="1125"/>
      <w:bookmarkEnd w:id="1126"/>
      <w:bookmarkEnd w:id="1127"/>
      <w:bookmarkEnd w:id="1128"/>
      <w:bookmarkEnd w:id="1129"/>
      <w:bookmarkEnd w:id="1130"/>
      <w:r w:rsidRPr="000C6CDB">
        <w:rPr>
          <w:lang w:eastAsia="en-US"/>
        </w:rPr>
        <w:t>Notices</w:t>
      </w:r>
      <w:bookmarkEnd w:id="1131"/>
      <w:bookmarkEnd w:id="1132"/>
      <w:bookmarkEnd w:id="1133"/>
      <w:bookmarkEnd w:id="1134"/>
      <w:bookmarkEnd w:id="1135"/>
      <w:bookmarkEnd w:id="1136"/>
      <w:bookmarkEnd w:id="1137"/>
      <w:bookmarkEnd w:id="1138"/>
    </w:p>
    <w:p w14:paraId="06B11F23" w14:textId="77777777" w:rsidR="000C6CDB" w:rsidRPr="000C6CDB" w:rsidRDefault="000C6CDB" w:rsidP="00710725">
      <w:pPr>
        <w:pStyle w:val="3Cls11"/>
      </w:pPr>
      <w:bookmarkStart w:id="1139" w:name="_Ref393796456"/>
      <w:r w:rsidRPr="000C6CDB">
        <w:t>A Party giving Notice or Notifying under this Deed must do so in writing, or by email, addressed to the Account Manager or the Contact Person, as relevant, and if:</w:t>
      </w:r>
      <w:bookmarkEnd w:id="1139"/>
    </w:p>
    <w:p w14:paraId="54043B7C" w14:textId="77777777" w:rsidR="000C6CDB" w:rsidRPr="000C6CDB" w:rsidRDefault="000C6CDB" w:rsidP="00BA79E4">
      <w:pPr>
        <w:pStyle w:val="4Clsa"/>
      </w:pPr>
      <w:r w:rsidRPr="000C6CDB">
        <w:t>in writing, the Notice must be hand delivered or sent by pre-paid post to the street address;</w:t>
      </w:r>
    </w:p>
    <w:p w14:paraId="416ADF9C" w14:textId="77777777" w:rsidR="000C6CDB" w:rsidRPr="000C6CDB" w:rsidRDefault="000C6CDB" w:rsidP="0095028C">
      <w:pPr>
        <w:pStyle w:val="4Clsa"/>
      </w:pPr>
      <w:r w:rsidRPr="000C6CDB">
        <w:t>by email, the Notice must be sent to the email address of the Account Manager or the Contact Person, as relevant.</w:t>
      </w:r>
    </w:p>
    <w:p w14:paraId="3C113C2A" w14:textId="77777777" w:rsidR="000C6CDB" w:rsidRPr="000C6CDB" w:rsidRDefault="000C6CDB" w:rsidP="00710725">
      <w:pPr>
        <w:pStyle w:val="3Cls11"/>
      </w:pPr>
      <w:r w:rsidRPr="000C6CDB">
        <w:t xml:space="preserve">A Notice given in accordance with clause </w:t>
      </w:r>
      <w:r w:rsidRPr="000C6CDB">
        <w:rPr>
          <w:rFonts w:cs="Calibri"/>
          <w:szCs w:val="22"/>
        </w:rPr>
        <w:t>71.1</w:t>
      </w:r>
      <w:r w:rsidRPr="000C6CDB">
        <w:t xml:space="preserve"> is taken to be received:</w:t>
      </w:r>
    </w:p>
    <w:p w14:paraId="7C3DDE96" w14:textId="77777777" w:rsidR="000C6CDB" w:rsidRPr="000C6CDB" w:rsidRDefault="000C6CDB" w:rsidP="00BA79E4">
      <w:pPr>
        <w:pStyle w:val="4Clsa"/>
      </w:pPr>
      <w:r w:rsidRPr="000C6CDB">
        <w:t>if hand delivered, on delivery;</w:t>
      </w:r>
    </w:p>
    <w:p w14:paraId="6C911DB2" w14:textId="77777777" w:rsidR="000C6CDB" w:rsidRPr="000C6CDB" w:rsidRDefault="000C6CDB" w:rsidP="0095028C">
      <w:pPr>
        <w:pStyle w:val="4Clsa"/>
      </w:pPr>
      <w:r w:rsidRPr="000C6CDB">
        <w:t>if sent by pre-paid post, 5 Business Days after the date of posting, unless it has been received earlier; and</w:t>
      </w:r>
    </w:p>
    <w:p w14:paraId="162D2396" w14:textId="77777777" w:rsidR="000C6CDB" w:rsidRPr="000C6CDB" w:rsidRDefault="000C6CDB" w:rsidP="0095028C">
      <w:pPr>
        <w:pStyle w:val="4Clsa"/>
      </w:pPr>
      <w:r w:rsidRPr="000C6CDB">
        <w:t xml:space="preserve">if sent by email, upon actual receipt by the addressee. </w:t>
      </w:r>
    </w:p>
    <w:p w14:paraId="5CBAF6F3" w14:textId="77777777" w:rsidR="000C6CDB" w:rsidRPr="000C6CDB" w:rsidRDefault="000C6CDB" w:rsidP="00710725">
      <w:pPr>
        <w:pStyle w:val="3Cls11"/>
      </w:pPr>
      <w:r w:rsidRPr="000C6CDB">
        <w:t>For the purposes of this clause 71, the Account Manager’s and the Contact Person’s address details are as specified in items 1 and 2 of Schedule 1.</w:t>
      </w:r>
    </w:p>
    <w:p w14:paraId="0BA0B0BB" w14:textId="77777777" w:rsidR="000C6CDB" w:rsidRPr="000C6CDB" w:rsidRDefault="000C6CDB" w:rsidP="000C6CDB">
      <w:pPr>
        <w:rPr>
          <w:sz w:val="20"/>
          <w:lang w:eastAsia="en-US"/>
        </w:rPr>
        <w:sectPr w:rsidR="000C6CDB" w:rsidRPr="000C6CDB" w:rsidSect="00F95202">
          <w:headerReference w:type="even" r:id="rId16"/>
          <w:footerReference w:type="first" r:id="rId17"/>
          <w:pgSz w:w="11906" w:h="16838" w:code="9"/>
          <w:pgMar w:top="1162" w:right="924" w:bottom="1077" w:left="1134" w:header="709" w:footer="567" w:gutter="0"/>
          <w:pgNumType w:start="1"/>
          <w:cols w:space="708"/>
          <w:docGrid w:linePitch="360"/>
        </w:sectPr>
      </w:pPr>
    </w:p>
    <w:p w14:paraId="2EA8B15A" w14:textId="77777777" w:rsidR="000C6CDB" w:rsidRPr="000C6CDB" w:rsidRDefault="000C6CDB" w:rsidP="000C6CDB">
      <w:pPr>
        <w:keepNext/>
        <w:keepLines/>
        <w:suppressAutoHyphens/>
        <w:spacing w:before="240" w:after="120"/>
        <w:ind w:left="737" w:hanging="737"/>
        <w:outlineLvl w:val="0"/>
        <w:rPr>
          <w:sz w:val="40"/>
          <w:szCs w:val="40"/>
          <w:lang w:eastAsia="en-US"/>
        </w:rPr>
      </w:pPr>
      <w:bookmarkStart w:id="1140" w:name="_Toc415224920"/>
      <w:bookmarkStart w:id="1141" w:name="_Toc457551193"/>
      <w:r w:rsidRPr="000C6CDB">
        <w:rPr>
          <w:b/>
          <w:sz w:val="40"/>
          <w:szCs w:val="40"/>
          <w:lang w:eastAsia="en-US"/>
        </w:rPr>
        <w:lastRenderedPageBreak/>
        <w:t>Annexure A1 – Definitions</w:t>
      </w:r>
      <w:bookmarkEnd w:id="1140"/>
      <w:bookmarkEnd w:id="1141"/>
    </w:p>
    <w:p w14:paraId="18A8A51C" w14:textId="77777777" w:rsidR="000C6CDB" w:rsidRPr="000C6CDB" w:rsidRDefault="000C6CDB" w:rsidP="00A03513">
      <w:pPr>
        <w:pStyle w:val="7aDefinitionmid-heading"/>
      </w:pPr>
      <w:r w:rsidRPr="000C6CDB">
        <w:t>Social Security Law definitions</w:t>
      </w:r>
    </w:p>
    <w:p w14:paraId="6699DF9D" w14:textId="77777777" w:rsidR="001D7987" w:rsidRDefault="000C6CDB" w:rsidP="000C6CDB">
      <w:pPr>
        <w:spacing w:before="60" w:after="120"/>
        <w:rPr>
          <w:lang w:eastAsia="en-US"/>
        </w:rPr>
      </w:pPr>
      <w:r w:rsidRPr="000C6CDB">
        <w:rPr>
          <w:lang w:eastAsia="en-US"/>
        </w:rPr>
        <w:t>The terms ‘</w:t>
      </w:r>
      <w:r w:rsidRPr="000C6CDB">
        <w:rPr>
          <w:b/>
          <w:lang w:eastAsia="en-US"/>
        </w:rPr>
        <w:t>Carer Payment’</w:t>
      </w:r>
      <w:r w:rsidRPr="000C6CDB">
        <w:rPr>
          <w:lang w:eastAsia="en-US"/>
        </w:rPr>
        <w:t>, ‘</w:t>
      </w:r>
      <w:r w:rsidRPr="000C6CDB">
        <w:rPr>
          <w:b/>
          <w:lang w:eastAsia="en-US"/>
        </w:rPr>
        <w:t>Disability Support Pension’</w:t>
      </w:r>
      <w:r w:rsidRPr="000C6CDB">
        <w:rPr>
          <w:lang w:eastAsia="en-US"/>
        </w:rPr>
        <w:t>, ‘</w:t>
      </w:r>
      <w:r w:rsidRPr="000C6CDB">
        <w:rPr>
          <w:b/>
          <w:lang w:eastAsia="en-US"/>
        </w:rPr>
        <w:t>Income Support Payment’</w:t>
      </w:r>
      <w:r w:rsidRPr="000C6CDB">
        <w:rPr>
          <w:lang w:eastAsia="en-US"/>
        </w:rPr>
        <w:t xml:space="preserve">, </w:t>
      </w:r>
      <w:r w:rsidR="001D7987" w:rsidRPr="001D7987">
        <w:rPr>
          <w:b/>
          <w:lang w:eastAsia="en-US"/>
        </w:rPr>
        <w:t>‘Mutual Obligation Failure’</w:t>
      </w:r>
      <w:r w:rsidR="001D7987">
        <w:rPr>
          <w:lang w:eastAsia="en-US"/>
        </w:rPr>
        <w:t xml:space="preserve">, </w:t>
      </w:r>
      <w:r w:rsidRPr="000C6CDB">
        <w:rPr>
          <w:lang w:eastAsia="en-US"/>
        </w:rPr>
        <w:t>‘</w:t>
      </w:r>
      <w:r w:rsidRPr="000C6CDB">
        <w:rPr>
          <w:b/>
          <w:lang w:eastAsia="en-US"/>
        </w:rPr>
        <w:t>Newstart Allowance’</w:t>
      </w:r>
      <w:r w:rsidRPr="000C6CDB">
        <w:rPr>
          <w:lang w:eastAsia="en-US"/>
        </w:rPr>
        <w:t>, ‘</w:t>
      </w:r>
      <w:r w:rsidRPr="000C6CDB">
        <w:rPr>
          <w:b/>
          <w:lang w:eastAsia="en-US"/>
        </w:rPr>
        <w:t>Parenting Payment’</w:t>
      </w:r>
      <w:r w:rsidRPr="000C6CDB">
        <w:rPr>
          <w:lang w:eastAsia="en-US"/>
        </w:rPr>
        <w:t>, ‘</w:t>
      </w:r>
      <w:r w:rsidRPr="000C6CDB">
        <w:rPr>
          <w:b/>
          <w:lang w:eastAsia="en-US"/>
        </w:rPr>
        <w:t>Partial Capacity to Work’</w:t>
      </w:r>
      <w:r w:rsidRPr="000C6CDB">
        <w:rPr>
          <w:lang w:eastAsia="en-US"/>
        </w:rPr>
        <w:t>, ‘</w:t>
      </w:r>
      <w:r w:rsidRPr="000C6CDB">
        <w:rPr>
          <w:b/>
          <w:lang w:eastAsia="en-US"/>
        </w:rPr>
        <w:t>Partner Service Pension’</w:t>
      </w:r>
      <w:r w:rsidRPr="000C6CDB">
        <w:rPr>
          <w:lang w:eastAsia="en-US"/>
        </w:rPr>
        <w:t>, ‘</w:t>
      </w:r>
      <w:r w:rsidRPr="000C6CDB">
        <w:rPr>
          <w:b/>
          <w:lang w:eastAsia="en-US"/>
        </w:rPr>
        <w:t>Principal Carer’</w:t>
      </w:r>
      <w:r w:rsidR="001D7987">
        <w:rPr>
          <w:lang w:eastAsia="en-US"/>
        </w:rPr>
        <w:t xml:space="preserve">, </w:t>
      </w:r>
      <w:r w:rsidR="001D7987">
        <w:rPr>
          <w:b/>
          <w:lang w:eastAsia="en-US"/>
        </w:rPr>
        <w:t>‘Reasonable Excuse’</w:t>
      </w:r>
      <w:r w:rsidR="001D7987">
        <w:rPr>
          <w:lang w:eastAsia="en-US"/>
        </w:rPr>
        <w:t xml:space="preserve">, </w:t>
      </w:r>
      <w:r w:rsidR="001D7987">
        <w:rPr>
          <w:b/>
          <w:lang w:eastAsia="en-US"/>
        </w:rPr>
        <w:t>‘Reconnection Requirement’</w:t>
      </w:r>
      <w:r w:rsidR="001D7987">
        <w:rPr>
          <w:lang w:eastAsia="en-US"/>
        </w:rPr>
        <w:t xml:space="preserve">, </w:t>
      </w:r>
      <w:r w:rsidR="001D7987">
        <w:rPr>
          <w:b/>
          <w:lang w:eastAsia="en-US"/>
        </w:rPr>
        <w:t>‘Unemployment Failure’</w:t>
      </w:r>
      <w:r w:rsidR="001D7987">
        <w:rPr>
          <w:lang w:eastAsia="en-US"/>
        </w:rPr>
        <w:t xml:space="preserve">, </w:t>
      </w:r>
      <w:r w:rsidR="001D7987">
        <w:rPr>
          <w:b/>
          <w:lang w:eastAsia="en-US"/>
        </w:rPr>
        <w:t>‘Work Refusal Failure’</w:t>
      </w:r>
      <w:r w:rsidRPr="000C6CDB">
        <w:rPr>
          <w:lang w:eastAsia="en-US"/>
        </w:rPr>
        <w:t xml:space="preserve"> and ‘</w:t>
      </w:r>
      <w:r w:rsidRPr="000C6CDB">
        <w:rPr>
          <w:b/>
          <w:lang w:eastAsia="en-US"/>
        </w:rPr>
        <w:t>Youth Allowance’</w:t>
      </w:r>
      <w:r w:rsidRPr="000C6CDB">
        <w:rPr>
          <w:lang w:eastAsia="en-US"/>
        </w:rPr>
        <w:t xml:space="preserve"> have the meanings given to them, respectively and in their decapitalised form, in the </w:t>
      </w:r>
      <w:r w:rsidRPr="000C6CDB">
        <w:rPr>
          <w:i/>
          <w:lang w:eastAsia="en-US"/>
        </w:rPr>
        <w:t>Social Security Act 1991</w:t>
      </w:r>
      <w:r w:rsidRPr="000C6CDB">
        <w:rPr>
          <w:lang w:eastAsia="en-US"/>
        </w:rPr>
        <w:t xml:space="preserve"> (Cth)</w:t>
      </w:r>
      <w:r w:rsidR="001D7987">
        <w:rPr>
          <w:lang w:eastAsia="en-US"/>
        </w:rPr>
        <w:t xml:space="preserve"> or the </w:t>
      </w:r>
      <w:r w:rsidR="001D7987">
        <w:rPr>
          <w:i/>
          <w:lang w:eastAsia="en-US"/>
        </w:rPr>
        <w:t xml:space="preserve">Social Security (Administration) Act 1999 </w:t>
      </w:r>
      <w:r w:rsidR="001D7987">
        <w:rPr>
          <w:lang w:eastAsia="en-US"/>
        </w:rPr>
        <w:t>(Cth) (as relevant)</w:t>
      </w:r>
      <w:r w:rsidRPr="000C6CDB">
        <w:rPr>
          <w:lang w:eastAsia="en-US"/>
        </w:rPr>
        <w:t>.</w:t>
      </w:r>
    </w:p>
    <w:p w14:paraId="18D2EDBA" w14:textId="41D74D7B" w:rsidR="000C6CDB" w:rsidRPr="000C6CDB" w:rsidRDefault="001D7987" w:rsidP="000C6CDB">
      <w:pPr>
        <w:spacing w:before="60" w:after="120"/>
        <w:rPr>
          <w:lang w:eastAsia="en-US"/>
        </w:rPr>
      </w:pPr>
      <w:r>
        <w:rPr>
          <w:lang w:eastAsia="en-US"/>
        </w:rPr>
        <w:t xml:space="preserve">The terms </w:t>
      </w:r>
      <w:r>
        <w:rPr>
          <w:b/>
          <w:lang w:eastAsia="en-US"/>
        </w:rPr>
        <w:t>‘6 Active Months’</w:t>
      </w:r>
      <w:r>
        <w:rPr>
          <w:lang w:eastAsia="en-US"/>
        </w:rPr>
        <w:t xml:space="preserve"> and </w:t>
      </w:r>
      <w:r>
        <w:rPr>
          <w:b/>
          <w:lang w:eastAsia="en-US"/>
        </w:rPr>
        <w:t xml:space="preserve">‘Demerit’ </w:t>
      </w:r>
      <w:r>
        <w:rPr>
          <w:lang w:eastAsia="en-US"/>
        </w:rPr>
        <w:t xml:space="preserve">have the meanings given to them, respectively and in their decapitalised form, in an instrument made under section 42AR of the </w:t>
      </w:r>
      <w:r>
        <w:rPr>
          <w:i/>
          <w:lang w:eastAsia="en-US"/>
        </w:rPr>
        <w:t xml:space="preserve">Social Security (Administration) Act 1999 </w:t>
      </w:r>
      <w:r>
        <w:rPr>
          <w:lang w:eastAsia="en-US"/>
        </w:rPr>
        <w:t>(Cth) dealing with Mutual Obligation Failures.</w:t>
      </w:r>
      <w:r w:rsidR="000C6CDB" w:rsidRPr="000C6CDB">
        <w:rPr>
          <w:lang w:eastAsia="en-US"/>
        </w:rPr>
        <w:t xml:space="preserve"> </w:t>
      </w:r>
    </w:p>
    <w:p w14:paraId="6EF6C824" w14:textId="77777777" w:rsidR="000C6CDB" w:rsidRPr="000C6CDB" w:rsidRDefault="000C6CDB" w:rsidP="00A03513">
      <w:pPr>
        <w:pStyle w:val="7aDefinitionmid-heading"/>
      </w:pPr>
      <w:r w:rsidRPr="000C6CDB">
        <w:t xml:space="preserve">General </w:t>
      </w:r>
      <w:r w:rsidRPr="00A03513">
        <w:t>definitions</w:t>
      </w:r>
    </w:p>
    <w:p w14:paraId="0C69098A" w14:textId="77777777" w:rsidR="000C6CDB" w:rsidRPr="000C6CDB" w:rsidRDefault="000C6CDB" w:rsidP="00A03513">
      <w:pPr>
        <w:pStyle w:val="7bDefinition"/>
      </w:pPr>
      <w:r w:rsidRPr="000C6CDB">
        <w:rPr>
          <w:b/>
        </w:rPr>
        <w:t xml:space="preserve">‘4 Week Period’ </w:t>
      </w:r>
      <w:r w:rsidRPr="000C6CDB">
        <w:t>means, for Employment which satisfies the requirements of an Employment Outcome, a period of 4 Consecutive Weeks</w:t>
      </w:r>
      <w:r w:rsidRPr="0064070F">
        <w:rPr>
          <w:rStyle w:val="3Cls11Char"/>
          <w:color w:val="auto"/>
        </w:rPr>
        <w:t xml:space="preserve">: </w:t>
      </w:r>
    </w:p>
    <w:p w14:paraId="349F9B5F" w14:textId="77777777" w:rsidR="000C6CDB" w:rsidRPr="000C6CDB" w:rsidRDefault="000C6CDB" w:rsidP="00A03513">
      <w:pPr>
        <w:pStyle w:val="7cadefinition"/>
      </w:pPr>
      <w:r w:rsidRPr="000C6CDB">
        <w:t>from the Employment Outcome Start Date; and</w:t>
      </w:r>
    </w:p>
    <w:p w14:paraId="6A1853BE" w14:textId="77777777" w:rsidR="000C6CDB" w:rsidRPr="000C6CDB" w:rsidRDefault="000C6CDB" w:rsidP="00A03513">
      <w:pPr>
        <w:pStyle w:val="7cadefinition"/>
      </w:pPr>
      <w:r w:rsidRPr="000C6CDB">
        <w:t>which does not overlap with the Outcome Period for any other Outcome that has been claimed in relation to the relevant Stream Participant by any Employment Provider, except a 12 Week Period that begins from the same Employment Outcome Start Date or as otherwise provided in any Guidelines.</w:t>
      </w:r>
    </w:p>
    <w:p w14:paraId="42517DC2" w14:textId="77777777" w:rsidR="000C6CDB" w:rsidRPr="000C6CDB" w:rsidRDefault="000C6CDB" w:rsidP="00A03513">
      <w:pPr>
        <w:pStyle w:val="7bDefinition"/>
      </w:pPr>
      <w:r w:rsidRPr="000C6CDB">
        <w:rPr>
          <w:b/>
        </w:rPr>
        <w:t xml:space="preserve">‘12 Week Period’ </w:t>
      </w:r>
      <w:r w:rsidRPr="000C6CDB">
        <w:t>means, for Employment which satisfies the requirements of an Employment Outcome, a period of 12 Consecutive Weeks</w:t>
      </w:r>
      <w:r w:rsidRPr="0064070F">
        <w:t xml:space="preserve">: </w:t>
      </w:r>
    </w:p>
    <w:p w14:paraId="4B525E3B" w14:textId="77777777" w:rsidR="000C6CDB" w:rsidRPr="000C6CDB" w:rsidRDefault="000C6CDB" w:rsidP="00B54419">
      <w:pPr>
        <w:pStyle w:val="7cadefinition"/>
        <w:numPr>
          <w:ilvl w:val="0"/>
          <w:numId w:val="52"/>
        </w:numPr>
      </w:pPr>
      <w:r w:rsidRPr="000C6CDB">
        <w:t xml:space="preserve">from the Employment Outcome Start Date; and </w:t>
      </w:r>
    </w:p>
    <w:p w14:paraId="31F5E6B6" w14:textId="77777777" w:rsidR="000C6CDB" w:rsidRPr="000C6CDB" w:rsidRDefault="000C6CDB" w:rsidP="00B54419">
      <w:pPr>
        <w:pStyle w:val="7cadefinition"/>
        <w:numPr>
          <w:ilvl w:val="0"/>
          <w:numId w:val="52"/>
        </w:numPr>
      </w:pPr>
      <w:r w:rsidRPr="000C6CDB">
        <w:t xml:space="preserve">which does not overlap with the Outcome Period for any other Outcome that has been claimed in relation to the relevant Stream Participant by any Employment Provider, except a 4 Week Period that begins from the same Employment Outcome Start Date or as otherwise provided in any Guidelines. </w:t>
      </w:r>
    </w:p>
    <w:p w14:paraId="41A08F76" w14:textId="77777777" w:rsidR="000C6CDB" w:rsidRPr="000C6CDB" w:rsidRDefault="000C6CDB" w:rsidP="00A03513">
      <w:pPr>
        <w:pStyle w:val="7bDefinition"/>
      </w:pPr>
      <w:r w:rsidRPr="000C6CDB">
        <w:t>‘</w:t>
      </w:r>
      <w:r w:rsidRPr="000C6CDB">
        <w:rPr>
          <w:b/>
        </w:rPr>
        <w:t>26 Week Period</w:t>
      </w:r>
      <w:r w:rsidRPr="000C6CDB">
        <w:t xml:space="preserve">’ means, for Employment which satisfies the requirements for an Employment Outcome, a period of 14 Consecutive Weeks which: </w:t>
      </w:r>
    </w:p>
    <w:p w14:paraId="47AC7650" w14:textId="77777777" w:rsidR="000C6CDB" w:rsidRPr="000C6CDB" w:rsidRDefault="000C6CDB" w:rsidP="00B54419">
      <w:pPr>
        <w:pStyle w:val="7cadefinition"/>
        <w:numPr>
          <w:ilvl w:val="0"/>
          <w:numId w:val="53"/>
        </w:numPr>
      </w:pPr>
      <w:r w:rsidRPr="000C6CDB">
        <w:t>follows and is in addition to the completion of a 12 Week Period; and</w:t>
      </w:r>
    </w:p>
    <w:p w14:paraId="3E43A9BD" w14:textId="77777777" w:rsidR="000C6CDB" w:rsidRPr="000C6CDB" w:rsidRDefault="000C6CDB" w:rsidP="00B54419">
      <w:pPr>
        <w:pStyle w:val="7cadefinition"/>
        <w:numPr>
          <w:ilvl w:val="0"/>
          <w:numId w:val="53"/>
        </w:numPr>
      </w:pPr>
      <w:r w:rsidRPr="000C6CDB">
        <w:t>does not overlap with the Outcome Period for any other Outcome that has been claimed in relation to the relevant Stream Participant by any Employment Provider, except as otherwise provided in any Guidelines.</w:t>
      </w:r>
    </w:p>
    <w:p w14:paraId="44D386DC" w14:textId="77777777" w:rsidR="0049720A" w:rsidRPr="0049720A" w:rsidRDefault="000C6CDB" w:rsidP="0049720A">
      <w:pPr>
        <w:pStyle w:val="7bDefinition"/>
        <w:rPr>
          <w:b/>
        </w:rPr>
      </w:pPr>
      <w:r w:rsidRPr="000C6CDB">
        <w:t>‘</w:t>
      </w:r>
      <w:r w:rsidRPr="000C6CDB">
        <w:rPr>
          <w:b/>
        </w:rPr>
        <w:t>ABN</w:t>
      </w:r>
      <w:r w:rsidRPr="000C6CDB">
        <w:t xml:space="preserve">’ has the same meaning as it has in section 41 of the </w:t>
      </w:r>
      <w:r w:rsidRPr="000C6CDB">
        <w:rPr>
          <w:i/>
        </w:rPr>
        <w:t>A New Tax System (Australian Business Number) Act 1999</w:t>
      </w:r>
      <w:r w:rsidRPr="000C6CDB">
        <w:t xml:space="preserve"> (Cth).</w:t>
      </w:r>
    </w:p>
    <w:p w14:paraId="01E97F8A" w14:textId="77777777" w:rsidR="000C6CDB" w:rsidRPr="000C6CDB" w:rsidRDefault="000C6CDB" w:rsidP="0049720A">
      <w:pPr>
        <w:pStyle w:val="7bDefinition"/>
      </w:pPr>
      <w:r w:rsidRPr="000C6CDB">
        <w:t>‘</w:t>
      </w:r>
      <w:r w:rsidRPr="0049720A">
        <w:rPr>
          <w:b/>
        </w:rPr>
        <w:t>Aboriginal or Torres Strait Islander person</w:t>
      </w:r>
      <w:r w:rsidRPr="000C6CDB">
        <w:t>’ means a person who:</w:t>
      </w:r>
    </w:p>
    <w:p w14:paraId="75CE8DE6" w14:textId="77777777" w:rsidR="000C6CDB" w:rsidRPr="000C6CDB" w:rsidRDefault="000C6CDB" w:rsidP="000C6CDB">
      <w:pPr>
        <w:spacing w:before="60" w:after="120"/>
        <w:rPr>
          <w:szCs w:val="22"/>
          <w:lang w:eastAsia="en-US"/>
        </w:rPr>
      </w:pPr>
      <w:r w:rsidRPr="000C6CDB">
        <w:rPr>
          <w:szCs w:val="22"/>
          <w:lang w:eastAsia="en-US"/>
        </w:rPr>
        <w:t>(a)</w:t>
      </w:r>
      <w:r w:rsidRPr="000C6CDB">
        <w:rPr>
          <w:szCs w:val="22"/>
          <w:lang w:eastAsia="en-US"/>
        </w:rPr>
        <w:tab/>
        <w:t>is identified as such on the Department’s IT Systems; or</w:t>
      </w:r>
    </w:p>
    <w:p w14:paraId="10269650" w14:textId="77777777" w:rsidR="000C6CDB" w:rsidRPr="000C6CDB" w:rsidRDefault="000C6CDB" w:rsidP="000C6CDB">
      <w:pPr>
        <w:spacing w:before="60" w:after="120"/>
        <w:rPr>
          <w:szCs w:val="22"/>
          <w:lang w:eastAsia="en-US"/>
        </w:rPr>
      </w:pPr>
      <w:r w:rsidRPr="000C6CDB">
        <w:rPr>
          <w:szCs w:val="22"/>
          <w:lang w:eastAsia="en-US"/>
        </w:rPr>
        <w:t>(b)</w:t>
      </w:r>
      <w:r w:rsidRPr="000C6CDB">
        <w:rPr>
          <w:szCs w:val="22"/>
          <w:lang w:eastAsia="en-US"/>
        </w:rPr>
        <w:tab/>
        <w:t>is of Aboriginal and/or Torres Strait Islander descent;</w:t>
      </w:r>
    </w:p>
    <w:p w14:paraId="336138E1" w14:textId="77777777" w:rsidR="000C6CDB" w:rsidRPr="000C6CDB" w:rsidRDefault="000C6CDB" w:rsidP="000C6CDB">
      <w:pPr>
        <w:spacing w:before="60" w:after="120"/>
        <w:rPr>
          <w:szCs w:val="22"/>
          <w:lang w:eastAsia="en-US"/>
        </w:rPr>
      </w:pPr>
      <w:r w:rsidRPr="000C6CDB">
        <w:rPr>
          <w:szCs w:val="22"/>
          <w:lang w:eastAsia="en-US"/>
        </w:rPr>
        <w:t>(c)</w:t>
      </w:r>
      <w:r w:rsidRPr="000C6CDB">
        <w:rPr>
          <w:szCs w:val="22"/>
          <w:lang w:eastAsia="en-US"/>
        </w:rPr>
        <w:tab/>
        <w:t>identifies as an Aboriginal and/or Torres Strait Islander person; and</w:t>
      </w:r>
    </w:p>
    <w:p w14:paraId="33CFE3F5" w14:textId="77777777" w:rsidR="000C6CDB" w:rsidRPr="000C6CDB" w:rsidRDefault="000C6CDB" w:rsidP="000C6CDB">
      <w:pPr>
        <w:spacing w:before="60" w:after="120"/>
        <w:rPr>
          <w:szCs w:val="22"/>
          <w:lang w:eastAsia="en-US"/>
        </w:rPr>
      </w:pPr>
      <w:r w:rsidRPr="000C6CDB">
        <w:rPr>
          <w:szCs w:val="22"/>
          <w:lang w:eastAsia="en-US"/>
        </w:rPr>
        <w:t>(d)</w:t>
      </w:r>
      <w:r w:rsidRPr="000C6CDB">
        <w:rPr>
          <w:szCs w:val="22"/>
          <w:lang w:eastAsia="en-US"/>
        </w:rPr>
        <w:tab/>
        <w:t xml:space="preserve">is accepted as such in the community in which the person lives or has lived. </w:t>
      </w:r>
    </w:p>
    <w:p w14:paraId="5EAF7120" w14:textId="72EF8DBD" w:rsidR="001D7987" w:rsidRDefault="001D7987" w:rsidP="000C6CDB">
      <w:pPr>
        <w:spacing w:before="60" w:after="120"/>
        <w:rPr>
          <w:rFonts w:asciiTheme="minorHAnsi" w:hAnsiTheme="minorHAnsi" w:cstheme="minorHAnsi"/>
          <w:iCs/>
          <w:szCs w:val="22"/>
          <w:lang w:eastAsia="en-US"/>
        </w:rPr>
      </w:pPr>
      <w:r>
        <w:rPr>
          <w:rFonts w:asciiTheme="minorHAnsi" w:hAnsiTheme="minorHAnsi" w:cstheme="minorHAnsi"/>
          <w:b/>
          <w:iCs/>
          <w:szCs w:val="22"/>
          <w:lang w:eastAsia="en-US"/>
        </w:rPr>
        <w:t xml:space="preserve">‘Acceptable Reason’ </w:t>
      </w:r>
      <w:r>
        <w:rPr>
          <w:rFonts w:asciiTheme="minorHAnsi" w:hAnsiTheme="minorHAnsi" w:cstheme="minorHAnsi"/>
          <w:iCs/>
          <w:szCs w:val="22"/>
          <w:lang w:eastAsia="en-US"/>
        </w:rPr>
        <w:t>means that a Fully Eligible Participant (Mutual Obligation):</w:t>
      </w:r>
    </w:p>
    <w:p w14:paraId="6B1D8DA9" w14:textId="3DD2F09C" w:rsidR="001D7987" w:rsidRDefault="001D7987" w:rsidP="001D7987">
      <w:pPr>
        <w:spacing w:before="60" w:after="120"/>
        <w:ind w:left="675" w:hanging="675"/>
        <w:rPr>
          <w:rFonts w:asciiTheme="minorHAnsi" w:hAnsiTheme="minorHAnsi" w:cstheme="minorHAnsi"/>
          <w:iCs/>
          <w:szCs w:val="22"/>
          <w:lang w:eastAsia="en-US"/>
        </w:rPr>
      </w:pPr>
      <w:r>
        <w:rPr>
          <w:rFonts w:asciiTheme="minorHAnsi" w:hAnsiTheme="minorHAnsi" w:cstheme="minorHAnsi"/>
          <w:iCs/>
          <w:szCs w:val="22"/>
          <w:lang w:eastAsia="en-US"/>
        </w:rPr>
        <w:t>(a)</w:t>
      </w:r>
      <w:r>
        <w:rPr>
          <w:rFonts w:asciiTheme="minorHAnsi" w:hAnsiTheme="minorHAnsi" w:cstheme="minorHAnsi"/>
          <w:iCs/>
          <w:szCs w:val="22"/>
          <w:lang w:eastAsia="en-US"/>
        </w:rPr>
        <w:tab/>
        <w:t>has notified the Provider, before the start time scheduled for a Mutual Obligation Requirement, that the Participant is unable to satisfy the Mutual Obligation Requirement; and</w:t>
      </w:r>
    </w:p>
    <w:p w14:paraId="60655EBF" w14:textId="750A4332" w:rsidR="001D7987" w:rsidRPr="001D7987" w:rsidRDefault="001D7987" w:rsidP="001D7987">
      <w:pPr>
        <w:spacing w:before="60" w:after="120"/>
        <w:ind w:left="675" w:hanging="675"/>
        <w:rPr>
          <w:rFonts w:asciiTheme="minorHAnsi" w:hAnsiTheme="minorHAnsi" w:cstheme="minorHAnsi"/>
          <w:iCs/>
          <w:szCs w:val="22"/>
          <w:lang w:eastAsia="en-US"/>
        </w:rPr>
      </w:pPr>
      <w:r>
        <w:rPr>
          <w:rFonts w:asciiTheme="minorHAnsi" w:hAnsiTheme="minorHAnsi" w:cstheme="minorHAnsi"/>
          <w:iCs/>
          <w:szCs w:val="22"/>
          <w:lang w:eastAsia="en-US"/>
        </w:rPr>
        <w:t>(b)</w:t>
      </w:r>
      <w:r>
        <w:rPr>
          <w:rFonts w:asciiTheme="minorHAnsi" w:hAnsiTheme="minorHAnsi" w:cstheme="minorHAnsi"/>
          <w:iCs/>
          <w:szCs w:val="22"/>
          <w:lang w:eastAsia="en-US"/>
        </w:rPr>
        <w:tab/>
        <w:t>the Provider is satisfied that the Participant has a Valid Reason for being unable to satisfy the Mutual Obligation Requirement.</w:t>
      </w:r>
    </w:p>
    <w:p w14:paraId="49690E23" w14:textId="2830440D" w:rsidR="000C6CDB" w:rsidRPr="000C6CDB" w:rsidRDefault="000C6CDB" w:rsidP="000C6CDB">
      <w:pPr>
        <w:spacing w:before="60" w:after="120"/>
        <w:rPr>
          <w:rFonts w:asciiTheme="minorHAnsi" w:hAnsiTheme="minorHAnsi" w:cstheme="minorHAnsi"/>
          <w:iCs/>
          <w:szCs w:val="22"/>
          <w:lang w:eastAsia="en-US"/>
        </w:rPr>
      </w:pPr>
      <w:r w:rsidRPr="000C6CDB">
        <w:rPr>
          <w:rFonts w:asciiTheme="minorHAnsi" w:hAnsiTheme="minorHAnsi" w:cstheme="minorHAnsi"/>
          <w:b/>
          <w:iCs/>
          <w:szCs w:val="22"/>
          <w:lang w:eastAsia="en-US"/>
        </w:rPr>
        <w:t>‘Access’</w:t>
      </w:r>
      <w:r w:rsidRPr="000C6CDB">
        <w:rPr>
          <w:rFonts w:asciiTheme="minorHAnsi" w:hAnsiTheme="minorHAnsi" w:cstheme="minorHAnsi"/>
          <w:iCs/>
          <w:szCs w:val="22"/>
          <w:lang w:eastAsia="en-US"/>
        </w:rPr>
        <w:t xml:space="preserve"> includes access or facilitation of access (whether directly or indirectly), traverse, view, use, or interface with, Records or the Department’s IT Systems.</w:t>
      </w:r>
    </w:p>
    <w:p w14:paraId="5E503047" w14:textId="77777777" w:rsidR="000C6CDB" w:rsidRPr="000C6CDB" w:rsidRDefault="000C6CDB" w:rsidP="000C6CDB">
      <w:pPr>
        <w:spacing w:before="60" w:after="120"/>
        <w:rPr>
          <w:lang w:eastAsia="en-US"/>
        </w:rPr>
      </w:pPr>
      <w:r w:rsidRPr="000C6CDB">
        <w:rPr>
          <w:lang w:eastAsia="en-US"/>
        </w:rPr>
        <w:lastRenderedPageBreak/>
        <w:t>‘</w:t>
      </w:r>
      <w:r w:rsidRPr="000C6CDB">
        <w:rPr>
          <w:b/>
          <w:lang w:eastAsia="en-US"/>
        </w:rPr>
        <w:t>Account Manager</w:t>
      </w:r>
      <w:r w:rsidRPr="000C6CDB">
        <w:rPr>
          <w:lang w:eastAsia="en-US"/>
        </w:rPr>
        <w:t>’ means the person for the time being holding, occupying or performing the duties of the position specified in item 1 of Schedule 1, who has authority to receive and sign Notices and written communications for the Department</w:t>
      </w:r>
      <w:r w:rsidRPr="000C6CDB" w:rsidDel="004F6FB0">
        <w:rPr>
          <w:lang w:eastAsia="en-US"/>
        </w:rPr>
        <w:t xml:space="preserve"> </w:t>
      </w:r>
      <w:r w:rsidRPr="000C6CDB">
        <w:rPr>
          <w:lang w:eastAsia="en-US"/>
        </w:rPr>
        <w:t>under this Deed.</w:t>
      </w:r>
    </w:p>
    <w:p w14:paraId="4558EC49" w14:textId="77777777" w:rsidR="000C6CDB" w:rsidRPr="000C6CDB" w:rsidRDefault="000C6CDB" w:rsidP="000C6CDB">
      <w:pPr>
        <w:spacing w:before="60" w:after="120"/>
        <w:rPr>
          <w:szCs w:val="22"/>
          <w:lang w:eastAsia="en-US"/>
        </w:rPr>
      </w:pPr>
      <w:r w:rsidRPr="000C6CDB">
        <w:rPr>
          <w:b/>
          <w:szCs w:val="22"/>
          <w:lang w:eastAsia="en-US"/>
        </w:rPr>
        <w:t xml:space="preserve">‘Activity’ </w:t>
      </w:r>
      <w:r w:rsidRPr="000C6CDB">
        <w:rPr>
          <w:szCs w:val="22"/>
          <w:lang w:eastAsia="en-US"/>
        </w:rPr>
        <w:t>means an activity approved by the Department and specified in Section B3.2 and any Guidelines.</w:t>
      </w:r>
    </w:p>
    <w:p w14:paraId="7F6D73D9" w14:textId="7FFED448" w:rsidR="000C6CDB" w:rsidRPr="000C6CDB" w:rsidRDefault="000C6CDB" w:rsidP="000C6CDB">
      <w:pPr>
        <w:spacing w:before="60" w:after="120"/>
        <w:rPr>
          <w:lang w:eastAsia="en-US"/>
        </w:rPr>
      </w:pPr>
      <w:r w:rsidRPr="000C6CDB">
        <w:rPr>
          <w:lang w:eastAsia="en-US"/>
        </w:rPr>
        <w:t>‘</w:t>
      </w:r>
      <w:r w:rsidRPr="000C6CDB">
        <w:rPr>
          <w:b/>
          <w:lang w:eastAsia="en-US"/>
        </w:rPr>
        <w:t>Activity Host Organisation</w:t>
      </w:r>
      <w:r w:rsidRPr="000C6CDB">
        <w:rPr>
          <w:lang w:eastAsia="en-US"/>
        </w:rPr>
        <w:t>’ means an organisation that hosts an Activity</w:t>
      </w:r>
      <w:r w:rsidRPr="000C6CDB">
        <w:rPr>
          <w:bCs/>
          <w:szCs w:val="22"/>
          <w:lang w:eastAsia="en-US"/>
        </w:rPr>
        <w:t xml:space="preserve">, but does not include </w:t>
      </w:r>
      <w:r w:rsidR="00134F46">
        <w:rPr>
          <w:bCs/>
          <w:szCs w:val="22"/>
          <w:lang w:eastAsia="en-US"/>
        </w:rPr>
        <w:t>a Launch into Work Organisation in relation to its delivery of a Launch into Work Placement</w:t>
      </w:r>
      <w:r w:rsidR="005835E3">
        <w:rPr>
          <w:bCs/>
          <w:szCs w:val="22"/>
          <w:lang w:eastAsia="en-US"/>
        </w:rPr>
        <w:t>,</w:t>
      </w:r>
      <w:r w:rsidR="00134F46">
        <w:rPr>
          <w:bCs/>
          <w:szCs w:val="22"/>
          <w:lang w:eastAsia="en-US"/>
        </w:rPr>
        <w:t xml:space="preserve"> </w:t>
      </w:r>
      <w:r w:rsidRPr="000C6CDB">
        <w:rPr>
          <w:bCs/>
          <w:szCs w:val="22"/>
          <w:lang w:eastAsia="en-US"/>
        </w:rPr>
        <w:t>an EST Provider in relation to its delivery of an EST Course</w:t>
      </w:r>
      <w:r w:rsidR="005835E3">
        <w:rPr>
          <w:bCs/>
          <w:szCs w:val="22"/>
          <w:lang w:eastAsia="en-US"/>
        </w:rPr>
        <w:t xml:space="preserve"> or a CTA Provider in relation to its delivery of a CTA Element</w:t>
      </w:r>
      <w:r w:rsidRPr="000C6CDB">
        <w:rPr>
          <w:lang w:eastAsia="en-US"/>
        </w:rPr>
        <w:t>.</w:t>
      </w:r>
    </w:p>
    <w:p w14:paraId="2502490A" w14:textId="77777777" w:rsidR="000C6CDB" w:rsidRPr="000C6CDB" w:rsidRDefault="000C6CDB" w:rsidP="000C6CDB">
      <w:pPr>
        <w:spacing w:after="120"/>
        <w:rPr>
          <w:lang w:eastAsia="en-US"/>
        </w:rPr>
      </w:pPr>
      <w:r w:rsidRPr="000C6CDB">
        <w:rPr>
          <w:lang w:eastAsia="en-US"/>
        </w:rPr>
        <w:t>‘</w:t>
      </w:r>
      <w:r w:rsidRPr="000C6CDB">
        <w:rPr>
          <w:b/>
          <w:lang w:eastAsia="en-US"/>
        </w:rPr>
        <w:t>Activity Host Organisation Agreement</w:t>
      </w:r>
      <w:r w:rsidRPr="000C6CDB">
        <w:rPr>
          <w:lang w:eastAsia="en-US"/>
        </w:rPr>
        <w:t>’ means a written and signed agreement between the Provider and an Activity Host Organisation in relation to the provision of Activities, in accordance with any Guidelines.</w:t>
      </w:r>
    </w:p>
    <w:p w14:paraId="63B8CC30" w14:textId="77777777" w:rsidR="000C6CDB" w:rsidRPr="000C6CDB" w:rsidRDefault="000C6CDB" w:rsidP="000C6CDB">
      <w:pPr>
        <w:spacing w:before="60" w:after="120"/>
        <w:rPr>
          <w:lang w:eastAsia="en-US"/>
        </w:rPr>
      </w:pPr>
      <w:r w:rsidRPr="000C6CDB">
        <w:rPr>
          <w:lang w:eastAsia="en-US"/>
        </w:rPr>
        <w:t>‘</w:t>
      </w:r>
      <w:r w:rsidRPr="000C6CDB">
        <w:rPr>
          <w:b/>
          <w:lang w:eastAsia="en-US"/>
        </w:rPr>
        <w:t>Adjustment Note</w:t>
      </w:r>
      <w:r w:rsidRPr="000C6CDB">
        <w:rPr>
          <w:lang w:eastAsia="en-US"/>
        </w:rPr>
        <w:t>’ has the meaning given in section 195-1 of the GST Act.</w:t>
      </w:r>
    </w:p>
    <w:p w14:paraId="437E392F" w14:textId="77777777" w:rsidR="000C6CDB" w:rsidRPr="000C6CDB" w:rsidRDefault="000C6CDB" w:rsidP="000C6CDB">
      <w:pPr>
        <w:spacing w:before="60" w:after="120"/>
        <w:rPr>
          <w:lang w:eastAsia="en-US"/>
        </w:rPr>
      </w:pPr>
      <w:r w:rsidRPr="000C6CDB">
        <w:rPr>
          <w:b/>
          <w:lang w:eastAsia="en-US"/>
        </w:rPr>
        <w:t>‘Administration Fees’</w:t>
      </w:r>
      <w:r w:rsidRPr="000C6CDB">
        <w:rPr>
          <w:lang w:eastAsia="en-US"/>
        </w:rPr>
        <w:t xml:space="preserve"> means the Fees, set out in Table 2A in Annexure B2, paid in accordance with clause 123 for the provision of all Employment Provider Services except those expressly related to Employment Outcomes and Education Outcomes.</w:t>
      </w:r>
    </w:p>
    <w:p w14:paraId="5C64A18E" w14:textId="77777777" w:rsidR="000C6CDB" w:rsidRPr="000C6CDB" w:rsidRDefault="000C6CDB" w:rsidP="000C6CDB">
      <w:pPr>
        <w:spacing w:before="60" w:after="120"/>
        <w:rPr>
          <w:lang w:eastAsia="en-US"/>
        </w:rPr>
      </w:pPr>
      <w:r w:rsidRPr="000C6CDB">
        <w:rPr>
          <w:lang w:eastAsia="en-US"/>
        </w:rPr>
        <w:t>‘</w:t>
      </w:r>
      <w:r w:rsidRPr="000C6CDB">
        <w:rPr>
          <w:b/>
          <w:lang w:eastAsia="en-US"/>
        </w:rPr>
        <w:t>Administration Fee Period</w:t>
      </w:r>
      <w:r w:rsidRPr="000C6CDB">
        <w:rPr>
          <w:lang w:eastAsia="en-US"/>
        </w:rPr>
        <w:t>’ means a sequential period of six months during the Payment Period.</w:t>
      </w:r>
    </w:p>
    <w:p w14:paraId="1B96AA7E" w14:textId="77777777" w:rsidR="000C6CDB" w:rsidRPr="000C6CDB" w:rsidRDefault="000C6CDB" w:rsidP="000C6CDB">
      <w:pPr>
        <w:spacing w:before="60" w:after="120"/>
        <w:rPr>
          <w:lang w:eastAsia="en-US"/>
        </w:rPr>
      </w:pPr>
      <w:r w:rsidRPr="000C6CDB">
        <w:rPr>
          <w:lang w:eastAsia="en-US"/>
        </w:rPr>
        <w:t>‘</w:t>
      </w:r>
      <w:r w:rsidRPr="000C6CDB">
        <w:rPr>
          <w:b/>
          <w:lang w:eastAsia="en-US"/>
        </w:rPr>
        <w:t>Ancillary Payment</w:t>
      </w:r>
      <w:r w:rsidRPr="000C6CDB">
        <w:rPr>
          <w:lang w:eastAsia="en-US"/>
        </w:rPr>
        <w:t>’ means a payment which the Department may at its absolute discretion pay the Provider subject to the Provider satisfying any applicable terms and conditions relating to the Ancillary Payment, including those specified in any Guidelines, where relevant.</w:t>
      </w:r>
    </w:p>
    <w:p w14:paraId="7E175872" w14:textId="77777777" w:rsidR="000C6CDB" w:rsidRPr="000C6CDB" w:rsidRDefault="000C6CDB" w:rsidP="000C6CDB">
      <w:pPr>
        <w:spacing w:before="60" w:after="120"/>
        <w:rPr>
          <w:lang w:eastAsia="en-US"/>
        </w:rPr>
      </w:pPr>
      <w:r w:rsidRPr="000C6CDB">
        <w:rPr>
          <w:rFonts w:cstheme="minorHAnsi"/>
          <w:b/>
          <w:szCs w:val="22"/>
          <w:lang w:eastAsia="en-US"/>
        </w:rPr>
        <w:t>‘Annual Activity Requirement’</w:t>
      </w:r>
      <w:r w:rsidRPr="000C6CDB">
        <w:rPr>
          <w:lang w:eastAsia="en-US"/>
        </w:rPr>
        <w:t xml:space="preserve"> means the number of hours that a Fully Eligible Participant must participate in Activities in the Work for the Dole Phase, as specified in any Guidelines or otherwise advised by the Department. </w:t>
      </w:r>
    </w:p>
    <w:p w14:paraId="60A901DA" w14:textId="44FAD7B5" w:rsidR="000C6CDB" w:rsidRPr="000C6CDB" w:rsidRDefault="000C6CDB" w:rsidP="000C6CDB">
      <w:pPr>
        <w:spacing w:before="60" w:after="120"/>
        <w:rPr>
          <w:lang w:eastAsia="en-US"/>
        </w:rPr>
      </w:pPr>
      <w:r w:rsidRPr="000C6CDB">
        <w:rPr>
          <w:lang w:eastAsia="en-US"/>
        </w:rPr>
        <w:t>‘</w:t>
      </w:r>
      <w:r w:rsidRPr="000C6CDB">
        <w:rPr>
          <w:b/>
          <w:lang w:eastAsia="en-US"/>
        </w:rPr>
        <w:t>Appointment</w:t>
      </w:r>
      <w:r w:rsidRPr="000C6CDB">
        <w:rPr>
          <w:lang w:eastAsia="en-US"/>
        </w:rPr>
        <w:t xml:space="preserve">’ means a </w:t>
      </w:r>
      <w:r w:rsidR="001D7987">
        <w:rPr>
          <w:lang w:eastAsia="en-US"/>
        </w:rPr>
        <w:t xml:space="preserve">date and </w:t>
      </w:r>
      <w:r w:rsidRPr="000C6CDB">
        <w:rPr>
          <w:lang w:eastAsia="en-US"/>
        </w:rPr>
        <w:t>time for a Contact</w:t>
      </w:r>
      <w:r w:rsidR="001D7987">
        <w:rPr>
          <w:lang w:eastAsia="en-US"/>
        </w:rPr>
        <w:t xml:space="preserve"> recorded in the Electronic Calendar</w:t>
      </w:r>
      <w:r w:rsidRPr="000C6CDB">
        <w:rPr>
          <w:lang w:eastAsia="en-US"/>
        </w:rPr>
        <w:t>.</w:t>
      </w:r>
    </w:p>
    <w:p w14:paraId="4EB8EC86" w14:textId="77777777" w:rsidR="000C6CDB" w:rsidRPr="000C6CDB" w:rsidRDefault="000C6CDB" w:rsidP="000C6CDB">
      <w:pPr>
        <w:spacing w:before="60" w:after="120"/>
        <w:rPr>
          <w:lang w:eastAsia="en-US"/>
        </w:rPr>
      </w:pPr>
      <w:r w:rsidRPr="000C6CDB">
        <w:rPr>
          <w:lang w:eastAsia="en-US"/>
        </w:rPr>
        <w:t>‘</w:t>
      </w:r>
      <w:r w:rsidRPr="000C6CDB">
        <w:rPr>
          <w:b/>
          <w:lang w:eastAsia="en-US"/>
        </w:rPr>
        <w:t>Assessment’</w:t>
      </w:r>
      <w:r w:rsidRPr="000C6CDB">
        <w:rPr>
          <w:lang w:eastAsia="en-US"/>
        </w:rPr>
        <w:t xml:space="preserve"> means a formal assessment of a Stream Participant’s level of disadvantage by either DHS or a Provider, using a JSCI, or by DHS through an ESAt or JCA, and includes specification of the Stream under which Services will be provided to the Stream Participant.</w:t>
      </w:r>
    </w:p>
    <w:p w14:paraId="2756B2D6" w14:textId="77777777" w:rsidR="000C6CDB" w:rsidRPr="000C6CDB" w:rsidRDefault="000C6CDB" w:rsidP="000C6CDB">
      <w:pPr>
        <w:spacing w:before="60" w:after="120"/>
        <w:rPr>
          <w:lang w:eastAsia="en-US"/>
        </w:rPr>
      </w:pPr>
      <w:r w:rsidRPr="000C6CDB">
        <w:rPr>
          <w:lang w:eastAsia="en-US"/>
        </w:rPr>
        <w:t>‘</w:t>
      </w:r>
      <w:r w:rsidRPr="000C6CDB">
        <w:rPr>
          <w:b/>
          <w:lang w:eastAsia="en-US"/>
        </w:rPr>
        <w:t>Asset’</w:t>
      </w:r>
      <w:r w:rsidRPr="000C6CDB">
        <w:rPr>
          <w:lang w:eastAsia="en-US"/>
        </w:rPr>
        <w:t xml:space="preserve"> means any item of tangible property which has a value equal to or greater than $1,000 and is purchased, leased, created or otherwise brought into existence either wholly or in part with the use of a Work for the Dole Fee </w:t>
      </w:r>
      <w:r w:rsidRPr="000C6CDB">
        <w:rPr>
          <w:rFonts w:cs="Calibri"/>
          <w:szCs w:val="22"/>
          <w:lang w:eastAsia="en-US"/>
        </w:rPr>
        <w:t>and/or a DES Work for the Dole Payment</w:t>
      </w:r>
      <w:r w:rsidRPr="000C6CDB">
        <w:rPr>
          <w:lang w:eastAsia="en-US"/>
        </w:rPr>
        <w:t xml:space="preserve"> for the purpose of a Group Based Activity.</w:t>
      </w:r>
    </w:p>
    <w:p w14:paraId="441793A2" w14:textId="77777777" w:rsidR="000C6CDB" w:rsidRPr="000C6CDB" w:rsidRDefault="000C6CDB" w:rsidP="000C6CDB">
      <w:pPr>
        <w:suppressAutoHyphens/>
        <w:spacing w:before="120" w:after="120" w:line="264" w:lineRule="auto"/>
        <w:outlineLvl w:val="1"/>
        <w:rPr>
          <w:i/>
          <w:sz w:val="20"/>
        </w:rPr>
      </w:pPr>
      <w:r w:rsidRPr="000C6CDB">
        <w:rPr>
          <w:i/>
          <w:sz w:val="20"/>
        </w:rPr>
        <w:t>Note: For the avoidance of doubt, and subject to any Guidelines, Asset does not include property provided for the exclusive and individual use of a Fully Eligible Participant or a third party.</w:t>
      </w:r>
    </w:p>
    <w:p w14:paraId="57878A29" w14:textId="5B25A772" w:rsidR="000C6CDB" w:rsidRDefault="000C6CDB" w:rsidP="000C6CDB">
      <w:pPr>
        <w:spacing w:before="60" w:after="120"/>
        <w:rPr>
          <w:lang w:eastAsia="en-US"/>
        </w:rPr>
      </w:pPr>
      <w:r w:rsidRPr="000C6CDB">
        <w:rPr>
          <w:bCs/>
          <w:lang w:eastAsia="en-US"/>
        </w:rPr>
        <w:t>‘</w:t>
      </w:r>
      <w:r w:rsidRPr="000C6CDB">
        <w:rPr>
          <w:b/>
          <w:bCs/>
          <w:lang w:eastAsia="en-US"/>
        </w:rPr>
        <w:t>Australian Equivalents to International Financial Reporting Standards</w:t>
      </w:r>
      <w:r w:rsidRPr="000C6CDB">
        <w:rPr>
          <w:lang w:eastAsia="en-US"/>
        </w:rPr>
        <w:t>’ or ‘</w:t>
      </w:r>
      <w:r w:rsidRPr="000C6CDB">
        <w:rPr>
          <w:b/>
          <w:bCs/>
          <w:lang w:eastAsia="en-US"/>
        </w:rPr>
        <w:t>AEIFRS</w:t>
      </w:r>
      <w:r w:rsidRPr="000C6CDB">
        <w:rPr>
          <w:bCs/>
          <w:lang w:eastAsia="en-US"/>
        </w:rPr>
        <w:t xml:space="preserve">’ refers to </w:t>
      </w:r>
      <w:r w:rsidRPr="000C6CDB">
        <w:rPr>
          <w:lang w:eastAsia="en-US"/>
        </w:rPr>
        <w:t xml:space="preserve">the standards of that name maintained by the Australian Accounting Standards Board created by section 261 of the </w:t>
      </w:r>
      <w:r w:rsidRPr="000C6CDB">
        <w:rPr>
          <w:i/>
          <w:iCs/>
          <w:lang w:eastAsia="en-US"/>
        </w:rPr>
        <w:t xml:space="preserve">Australian Securities and Investments Commission Act 2001 </w:t>
      </w:r>
      <w:r w:rsidRPr="000C6CDB">
        <w:rPr>
          <w:lang w:eastAsia="en-US"/>
        </w:rPr>
        <w:t>(Cth).</w:t>
      </w:r>
    </w:p>
    <w:p w14:paraId="4E95B42D" w14:textId="10C37F0B" w:rsidR="00492DF4" w:rsidRPr="00492DF4" w:rsidRDefault="00856A62" w:rsidP="000C6CDB">
      <w:pPr>
        <w:spacing w:before="60" w:after="120"/>
        <w:rPr>
          <w:color w:val="00B0F0"/>
          <w:lang w:eastAsia="en-US"/>
        </w:rPr>
      </w:pPr>
      <w:r>
        <w:rPr>
          <w:b/>
          <w:lang w:eastAsia="en-US"/>
        </w:rPr>
        <w:t>‘</w:t>
      </w:r>
      <w:r w:rsidR="00492DF4">
        <w:rPr>
          <w:b/>
          <w:lang w:eastAsia="en-US"/>
        </w:rPr>
        <w:t xml:space="preserve">Australian Information Commissioner’ </w:t>
      </w:r>
      <w:r w:rsidR="00492DF4">
        <w:rPr>
          <w:lang w:eastAsia="en-US"/>
        </w:rPr>
        <w:t>means the person appointed to the position of that name and responsible for the administration of the Privacy Act under relevant legislation.</w:t>
      </w:r>
    </w:p>
    <w:p w14:paraId="05CC3EB5" w14:textId="77777777" w:rsidR="000C6CDB" w:rsidRPr="000C6CDB" w:rsidRDefault="000C6CDB" w:rsidP="000C6CDB">
      <w:pPr>
        <w:spacing w:before="60" w:after="120"/>
        <w:rPr>
          <w:lang w:eastAsia="en-US"/>
        </w:rPr>
      </w:pPr>
      <w:r w:rsidRPr="000C6CDB">
        <w:rPr>
          <w:lang w:eastAsia="en-US"/>
        </w:rPr>
        <w:t>‘</w:t>
      </w:r>
      <w:r w:rsidRPr="000C6CDB">
        <w:rPr>
          <w:b/>
          <w:lang w:eastAsia="en-US"/>
        </w:rPr>
        <w:t>Authorised Officer’</w:t>
      </w:r>
      <w:r w:rsidRPr="000C6CDB">
        <w:rPr>
          <w:lang w:eastAsia="en-US"/>
        </w:rPr>
        <w:t xml:space="preserve"> means a person who is an ‘authorised officer’ as defined under the Public Interest Disclosure Act 2013 (Cth).</w:t>
      </w:r>
    </w:p>
    <w:p w14:paraId="078E6A3E" w14:textId="77777777" w:rsidR="000C6CDB" w:rsidRPr="000C6CDB" w:rsidRDefault="000C6CDB" w:rsidP="000C6CDB">
      <w:pPr>
        <w:spacing w:before="60" w:after="120"/>
        <w:rPr>
          <w:lang w:eastAsia="en-US"/>
        </w:rPr>
      </w:pPr>
      <w:r w:rsidRPr="000C6CDB">
        <w:rPr>
          <w:lang w:eastAsia="en-US"/>
        </w:rPr>
        <w:t>‘</w:t>
      </w:r>
      <w:r w:rsidRPr="000C6CDB">
        <w:rPr>
          <w:b/>
          <w:lang w:eastAsia="en-US"/>
        </w:rPr>
        <w:t>Basic Rate’</w:t>
      </w:r>
      <w:r w:rsidRPr="000C6CDB">
        <w:rPr>
          <w:lang w:eastAsia="en-US"/>
        </w:rPr>
        <w:t xml:space="preserve"> has the meaning given to the term ‘basic rate’ by the Social Security Act 1991 (Cth), where the term applies in relation to the payment of Income Support Payments.</w:t>
      </w:r>
    </w:p>
    <w:p w14:paraId="7D8E80BF" w14:textId="77777777" w:rsidR="000C6CDB" w:rsidRPr="000C6CDB" w:rsidRDefault="000C6CDB" w:rsidP="000C6CDB">
      <w:pPr>
        <w:spacing w:before="60" w:after="120"/>
        <w:rPr>
          <w:lang w:eastAsia="en-US"/>
        </w:rPr>
      </w:pPr>
      <w:r w:rsidRPr="000C6CDB">
        <w:rPr>
          <w:lang w:eastAsia="en-US"/>
        </w:rPr>
        <w:t>‘</w:t>
      </w:r>
      <w:r w:rsidRPr="000C6CDB">
        <w:rPr>
          <w:b/>
          <w:lang w:eastAsia="en-US"/>
        </w:rPr>
        <w:t>Broker</w:t>
      </w:r>
      <w:r w:rsidRPr="000C6CDB">
        <w:rPr>
          <w:lang w:eastAsia="en-US"/>
        </w:rPr>
        <w:t>’ means to acquire Activities from an Activity Host Organisation or a Supervisor, without the payment of money, and in accordance with any Guidelines.</w:t>
      </w:r>
    </w:p>
    <w:p w14:paraId="5EEE1061" w14:textId="77777777" w:rsidR="000C6CDB" w:rsidRPr="000C6CDB" w:rsidRDefault="000C6CDB" w:rsidP="000C6CDB">
      <w:pPr>
        <w:spacing w:before="60" w:after="120"/>
        <w:rPr>
          <w:lang w:eastAsia="en-US"/>
        </w:rPr>
      </w:pPr>
      <w:r w:rsidRPr="000C6CDB">
        <w:rPr>
          <w:lang w:eastAsia="en-US"/>
        </w:rPr>
        <w:t>‘</w:t>
      </w:r>
      <w:r w:rsidRPr="000C6CDB">
        <w:rPr>
          <w:b/>
          <w:lang w:eastAsia="en-US"/>
        </w:rPr>
        <w:t>Business Day</w:t>
      </w:r>
      <w:r w:rsidRPr="000C6CDB">
        <w:rPr>
          <w:lang w:eastAsia="en-US"/>
        </w:rPr>
        <w:t>’ means in relation to the doing of any action in a place, any day other than a Saturday, Sunday or public holiday in that place.</w:t>
      </w:r>
    </w:p>
    <w:p w14:paraId="6DF72FC7" w14:textId="77777777" w:rsidR="000C6CDB" w:rsidRPr="000C6CDB" w:rsidRDefault="000C6CDB" w:rsidP="000C6CDB">
      <w:pPr>
        <w:spacing w:before="60" w:after="120"/>
        <w:rPr>
          <w:lang w:eastAsia="en-US"/>
        </w:rPr>
      </w:pPr>
      <w:r w:rsidRPr="000C6CDB">
        <w:rPr>
          <w:lang w:eastAsia="en-US"/>
        </w:rPr>
        <w:t>‘</w:t>
      </w:r>
      <w:r w:rsidRPr="000C6CDB">
        <w:rPr>
          <w:b/>
          <w:lang w:eastAsia="en-US"/>
        </w:rPr>
        <w:t>Business Share</w:t>
      </w:r>
      <w:r w:rsidRPr="000C6CDB">
        <w:rPr>
          <w:lang w:eastAsia="en-US"/>
        </w:rPr>
        <w:t>’ means, in relation to Employment Provider Services, the proportion of Fully Eligible Participants for each Employment Region specified in item 6.2 of Schedule 1.</w:t>
      </w:r>
    </w:p>
    <w:p w14:paraId="678B15D3" w14:textId="67CB7643" w:rsidR="001D7987" w:rsidRDefault="001D7987" w:rsidP="000C6CDB">
      <w:pPr>
        <w:spacing w:before="60" w:after="120"/>
        <w:rPr>
          <w:rFonts w:cs="Times"/>
          <w:lang w:eastAsia="en-US"/>
        </w:rPr>
      </w:pPr>
      <w:r>
        <w:rPr>
          <w:rFonts w:cs="Times"/>
          <w:b/>
          <w:lang w:eastAsia="en-US"/>
        </w:rPr>
        <w:t xml:space="preserve">‘Capability Assessment’ </w:t>
      </w:r>
      <w:r>
        <w:rPr>
          <w:rFonts w:cs="Times"/>
          <w:lang w:eastAsia="en-US"/>
        </w:rPr>
        <w:t>means an assessment by DHS to ensure that the Mutual Obligations Requirements specified in the Participant’s Job Plan are appropriate to their circumstances and the Participant is capable of meeting them.</w:t>
      </w:r>
    </w:p>
    <w:p w14:paraId="0384C9AD" w14:textId="75E1AC02" w:rsidR="001F0731" w:rsidRDefault="001F0731" w:rsidP="000C6CDB">
      <w:pPr>
        <w:spacing w:before="60" w:after="120"/>
        <w:rPr>
          <w:rFonts w:cs="Times"/>
          <w:lang w:eastAsia="en-US"/>
        </w:rPr>
      </w:pPr>
      <w:r>
        <w:rPr>
          <w:rFonts w:cs="Times"/>
          <w:b/>
          <w:lang w:eastAsia="en-US"/>
        </w:rPr>
        <w:lastRenderedPageBreak/>
        <w:t xml:space="preserve">‘Capability Interview’ </w:t>
      </w:r>
      <w:r>
        <w:rPr>
          <w:rFonts w:cs="Times"/>
          <w:lang w:eastAsia="en-US"/>
        </w:rPr>
        <w:t xml:space="preserve">means a contact between an Employment Provider or Other Program Provider </w:t>
      </w:r>
      <w:r w:rsidR="00A341FD">
        <w:rPr>
          <w:rFonts w:cs="Times"/>
          <w:lang w:eastAsia="en-US"/>
        </w:rPr>
        <w:t xml:space="preserve">and a </w:t>
      </w:r>
      <w:r>
        <w:rPr>
          <w:rFonts w:cs="Times"/>
          <w:lang w:eastAsia="en-US"/>
        </w:rPr>
        <w:t xml:space="preserve">jobactive or Other Program participant to ensure that the Mutual Obligation Requirements specified in the participant’s Job Plan or other employment pathway plan under the </w:t>
      </w:r>
      <w:r>
        <w:rPr>
          <w:rFonts w:cs="Times"/>
          <w:i/>
          <w:lang w:eastAsia="en-US"/>
        </w:rPr>
        <w:t xml:space="preserve">Social Security Act 1991 </w:t>
      </w:r>
      <w:r>
        <w:rPr>
          <w:rFonts w:cs="Times"/>
          <w:lang w:eastAsia="en-US"/>
        </w:rPr>
        <w:t>(Cth) are appropriate to their circumstances and the participant is capable of meeting them.</w:t>
      </w:r>
    </w:p>
    <w:p w14:paraId="58DDC2F8" w14:textId="425B7F61" w:rsidR="001F0731" w:rsidRDefault="001F0731" w:rsidP="000C6CDB">
      <w:pPr>
        <w:spacing w:before="60" w:after="120"/>
        <w:rPr>
          <w:rFonts w:cs="Times"/>
          <w:lang w:eastAsia="en-US"/>
        </w:rPr>
      </w:pPr>
      <w:r>
        <w:rPr>
          <w:rFonts w:cs="Times"/>
          <w:b/>
          <w:lang w:eastAsia="en-US"/>
        </w:rPr>
        <w:t xml:space="preserve">‘Capability Management Tool’ </w:t>
      </w:r>
      <w:r>
        <w:rPr>
          <w:rFonts w:cs="Times"/>
          <w:lang w:eastAsia="en-US"/>
        </w:rPr>
        <w:t>means the tool used by Providers to review a Stream Participant’s barriers and vulnerability indicators, and to recommend interventions and services.</w:t>
      </w:r>
    </w:p>
    <w:p w14:paraId="4B3292F7" w14:textId="08AEB4D0" w:rsidR="005835E3" w:rsidRDefault="005835E3" w:rsidP="000C6CDB">
      <w:pPr>
        <w:spacing w:before="60" w:after="120"/>
        <w:rPr>
          <w:rFonts w:cs="Times"/>
          <w:lang w:eastAsia="en-US"/>
        </w:rPr>
      </w:pPr>
      <w:r>
        <w:rPr>
          <w:rFonts w:cs="Times"/>
          <w:b/>
          <w:lang w:eastAsia="en-US"/>
        </w:rPr>
        <w:t xml:space="preserve">‘Career Transition Assistance’ </w:t>
      </w:r>
      <w:r>
        <w:rPr>
          <w:rFonts w:cs="Times"/>
          <w:lang w:eastAsia="en-US"/>
        </w:rPr>
        <w:t xml:space="preserve">or </w:t>
      </w:r>
      <w:r>
        <w:rPr>
          <w:rFonts w:cs="Times"/>
          <w:b/>
          <w:lang w:eastAsia="en-US"/>
        </w:rPr>
        <w:t>‘CTA’</w:t>
      </w:r>
      <w:r>
        <w:rPr>
          <w:rFonts w:cs="Times"/>
          <w:lang w:eastAsia="en-US"/>
        </w:rPr>
        <w:t xml:space="preserve"> means the services provided by CTA Providers.</w:t>
      </w:r>
    </w:p>
    <w:p w14:paraId="315B4EBA" w14:textId="0F650234" w:rsidR="005835E3" w:rsidRDefault="005835E3" w:rsidP="000C6CDB">
      <w:pPr>
        <w:spacing w:before="60" w:after="120"/>
        <w:rPr>
          <w:rFonts w:cs="Times"/>
          <w:lang w:eastAsia="en-US"/>
        </w:rPr>
      </w:pPr>
      <w:r>
        <w:rPr>
          <w:rFonts w:cs="Times"/>
          <w:b/>
          <w:lang w:eastAsia="en-US"/>
        </w:rPr>
        <w:t xml:space="preserve">‘CTA Agreement’ </w:t>
      </w:r>
      <w:r>
        <w:rPr>
          <w:rFonts w:cs="Times"/>
          <w:lang w:eastAsia="en-US"/>
        </w:rPr>
        <w:t>means an agreement between the Provider and a CTA Provider that meets the requirements specified by the Department in any Guidelines.</w:t>
      </w:r>
    </w:p>
    <w:p w14:paraId="31123DD6" w14:textId="6D8696F3" w:rsidR="005835E3" w:rsidRDefault="005835E3" w:rsidP="000C6CDB">
      <w:pPr>
        <w:spacing w:before="60" w:after="120"/>
        <w:rPr>
          <w:rFonts w:cs="Times"/>
          <w:lang w:eastAsia="en-US"/>
        </w:rPr>
      </w:pPr>
      <w:r>
        <w:rPr>
          <w:rFonts w:cs="Times"/>
          <w:b/>
          <w:lang w:eastAsia="en-US"/>
        </w:rPr>
        <w:t xml:space="preserve">‘CTA Element’ </w:t>
      </w:r>
      <w:r>
        <w:rPr>
          <w:rFonts w:cs="Times"/>
          <w:lang w:eastAsia="en-US"/>
        </w:rPr>
        <w:t>means</w:t>
      </w:r>
      <w:r w:rsidR="009B5A51">
        <w:rPr>
          <w:rFonts w:cs="Times"/>
          <w:lang w:eastAsia="en-US"/>
        </w:rPr>
        <w:t xml:space="preserve"> the course known as the Tailored Career Assistance Element or the course known as the Functional Digital Literacy Element provided by CTA Providers.</w:t>
      </w:r>
    </w:p>
    <w:p w14:paraId="5F59E674" w14:textId="6BEF7297" w:rsidR="009B5A51" w:rsidRDefault="009B5A51" w:rsidP="000C6CDB">
      <w:pPr>
        <w:spacing w:before="60" w:after="120"/>
        <w:rPr>
          <w:rFonts w:cs="Times"/>
          <w:lang w:eastAsia="en-US"/>
        </w:rPr>
      </w:pPr>
      <w:r>
        <w:rPr>
          <w:rFonts w:cs="Times"/>
          <w:b/>
          <w:lang w:eastAsia="en-US"/>
        </w:rPr>
        <w:t xml:space="preserve">‘CTA Element Amount’ </w:t>
      </w:r>
      <w:r>
        <w:rPr>
          <w:rFonts w:cs="Times"/>
          <w:lang w:eastAsia="en-US"/>
        </w:rPr>
        <w:t>means, unless specified otherwise in any Guidelines:</w:t>
      </w:r>
    </w:p>
    <w:p w14:paraId="5C0C08CF" w14:textId="1D76ABE6" w:rsidR="005711C8" w:rsidRDefault="005711C8" w:rsidP="000C6CDB">
      <w:pPr>
        <w:spacing w:before="60" w:after="120"/>
        <w:rPr>
          <w:rFonts w:cs="Times"/>
          <w:lang w:eastAsia="en-US"/>
        </w:rPr>
      </w:pPr>
      <w:r>
        <w:rPr>
          <w:rFonts w:cs="Times"/>
          <w:lang w:eastAsia="en-US"/>
        </w:rPr>
        <w:t>(a)</w:t>
      </w:r>
      <w:r>
        <w:rPr>
          <w:rFonts w:cs="Times"/>
          <w:lang w:eastAsia="en-US"/>
        </w:rPr>
        <w:tab/>
        <w:t>for the Tailored Career Assistance Element:</w:t>
      </w:r>
    </w:p>
    <w:p w14:paraId="6CAD64C7" w14:textId="58A8F7FA" w:rsidR="005711C8" w:rsidRDefault="005711C8" w:rsidP="005711C8">
      <w:pPr>
        <w:spacing w:before="60" w:after="120"/>
        <w:ind w:left="1360" w:hanging="685"/>
        <w:rPr>
          <w:rFonts w:cs="Times"/>
          <w:lang w:eastAsia="en-US"/>
        </w:rPr>
      </w:pPr>
      <w:r>
        <w:rPr>
          <w:rFonts w:cs="Times"/>
          <w:lang w:eastAsia="en-US"/>
        </w:rPr>
        <w:t>(i)</w:t>
      </w:r>
      <w:r>
        <w:rPr>
          <w:rFonts w:cs="Times"/>
          <w:lang w:eastAsia="en-US"/>
        </w:rPr>
        <w:tab/>
        <w:t>$1,200 (GST inclusive) if delivered in a CTA Trial Region other than Ballarat, Victoria or Central West, New South Wales; or</w:t>
      </w:r>
    </w:p>
    <w:p w14:paraId="653E0EF4" w14:textId="6E99902A" w:rsidR="005711C8" w:rsidRDefault="005711C8" w:rsidP="005711C8">
      <w:pPr>
        <w:spacing w:before="60" w:after="120"/>
        <w:ind w:left="1360" w:hanging="685"/>
        <w:rPr>
          <w:rFonts w:cs="Times"/>
          <w:lang w:eastAsia="en-US"/>
        </w:rPr>
      </w:pPr>
      <w:r>
        <w:rPr>
          <w:rFonts w:cs="Times"/>
          <w:lang w:eastAsia="en-US"/>
        </w:rPr>
        <w:t>(ii)</w:t>
      </w:r>
      <w:r>
        <w:rPr>
          <w:rFonts w:cs="Times"/>
          <w:lang w:eastAsia="en-US"/>
        </w:rPr>
        <w:tab/>
        <w:t>$1,500 (GST inclusive) if delivered in Ballarat, Victoria or Central West, New South Wales; and</w:t>
      </w:r>
    </w:p>
    <w:p w14:paraId="72C4C36D" w14:textId="3B9B9389" w:rsidR="005711C8" w:rsidRDefault="005711C8" w:rsidP="000C6CDB">
      <w:pPr>
        <w:spacing w:before="60" w:after="120"/>
        <w:rPr>
          <w:rFonts w:cs="Times"/>
          <w:lang w:eastAsia="en-US"/>
        </w:rPr>
      </w:pPr>
      <w:r>
        <w:rPr>
          <w:rFonts w:cs="Times"/>
          <w:lang w:eastAsia="en-US"/>
        </w:rPr>
        <w:t xml:space="preserve">(b) </w:t>
      </w:r>
      <w:r>
        <w:rPr>
          <w:rFonts w:cs="Times"/>
          <w:lang w:eastAsia="en-US"/>
        </w:rPr>
        <w:tab/>
        <w:t>for the Functional Digital Literacy Element:</w:t>
      </w:r>
    </w:p>
    <w:p w14:paraId="5A77C23D" w14:textId="1E835403" w:rsidR="005711C8" w:rsidRDefault="005711C8" w:rsidP="005711C8">
      <w:pPr>
        <w:spacing w:before="60" w:after="120"/>
        <w:ind w:left="1360" w:hanging="685"/>
        <w:rPr>
          <w:rFonts w:cs="Times"/>
          <w:lang w:eastAsia="en-US"/>
        </w:rPr>
      </w:pPr>
      <w:r>
        <w:rPr>
          <w:rFonts w:cs="Times"/>
          <w:lang w:eastAsia="en-US"/>
        </w:rPr>
        <w:t>(i)</w:t>
      </w:r>
      <w:r>
        <w:rPr>
          <w:rFonts w:cs="Times"/>
          <w:lang w:eastAsia="en-US"/>
        </w:rPr>
        <w:tab/>
        <w:t>$600 (GST inclusive) if delivered in a CTA Trial Region other than Ballarat, Victoria or Central West, New South Wales; or</w:t>
      </w:r>
    </w:p>
    <w:p w14:paraId="2F3AC35E" w14:textId="408F7B1E" w:rsidR="005711C8" w:rsidRDefault="005711C8" w:rsidP="005711C8">
      <w:pPr>
        <w:spacing w:before="60" w:after="120"/>
        <w:ind w:left="1360" w:hanging="685"/>
        <w:rPr>
          <w:rFonts w:cs="Times"/>
          <w:lang w:eastAsia="en-US"/>
        </w:rPr>
      </w:pPr>
      <w:r>
        <w:rPr>
          <w:rFonts w:cs="Times"/>
          <w:lang w:eastAsia="en-US"/>
        </w:rPr>
        <w:t>(ii)</w:t>
      </w:r>
      <w:r>
        <w:rPr>
          <w:rFonts w:cs="Times"/>
          <w:lang w:eastAsia="en-US"/>
        </w:rPr>
        <w:tab/>
        <w:t>$750 (GST inclusive) if delivered in Ballarat, Victoria or Central West, New South Wales.</w:t>
      </w:r>
    </w:p>
    <w:p w14:paraId="64BBF8C5" w14:textId="28ABFFA9" w:rsidR="005711C8" w:rsidRDefault="005711C8" w:rsidP="005711C8">
      <w:pPr>
        <w:spacing w:before="60" w:after="120"/>
        <w:rPr>
          <w:rFonts w:cs="Times"/>
          <w:lang w:eastAsia="en-US"/>
        </w:rPr>
      </w:pPr>
      <w:r>
        <w:rPr>
          <w:rFonts w:cs="Times"/>
          <w:b/>
          <w:lang w:eastAsia="en-US"/>
        </w:rPr>
        <w:t xml:space="preserve">‘CTA Eligible Participant’ </w:t>
      </w:r>
      <w:r>
        <w:rPr>
          <w:rFonts w:cs="Times"/>
          <w:lang w:eastAsia="en-US"/>
        </w:rPr>
        <w:t>means a Stream Participant who meets the eligibility requirements for the CTA Trial as specified in any Guidelines.</w:t>
      </w:r>
    </w:p>
    <w:p w14:paraId="697BCECF" w14:textId="03F91767" w:rsidR="005711C8" w:rsidRDefault="005711C8" w:rsidP="005711C8">
      <w:pPr>
        <w:spacing w:before="60" w:after="120"/>
        <w:rPr>
          <w:rFonts w:cs="Times"/>
          <w:lang w:eastAsia="en-US"/>
        </w:rPr>
      </w:pPr>
      <w:r>
        <w:rPr>
          <w:rFonts w:cs="Times"/>
          <w:b/>
          <w:lang w:eastAsia="en-US"/>
        </w:rPr>
        <w:t>‘CTA Provider’</w:t>
      </w:r>
      <w:r>
        <w:rPr>
          <w:rFonts w:cs="Times"/>
          <w:lang w:eastAsia="en-US"/>
        </w:rPr>
        <w:t xml:space="preserve"> means an</w:t>
      </w:r>
      <w:r w:rsidR="00A341FD">
        <w:rPr>
          <w:rFonts w:cs="Times"/>
          <w:lang w:eastAsia="en-US"/>
        </w:rPr>
        <w:t xml:space="preserve"> </w:t>
      </w:r>
      <w:r>
        <w:rPr>
          <w:rFonts w:cs="Times"/>
          <w:lang w:eastAsia="en-US"/>
        </w:rPr>
        <w:t xml:space="preserve">entity that is a party to a </w:t>
      </w:r>
      <w:r>
        <w:rPr>
          <w:rFonts w:cs="Times"/>
          <w:i/>
          <w:lang w:eastAsia="en-US"/>
        </w:rPr>
        <w:t xml:space="preserve">Career Transition Assistance Trial Panel Deed 2018-2020 </w:t>
      </w:r>
      <w:r>
        <w:rPr>
          <w:rFonts w:cs="Times"/>
          <w:lang w:eastAsia="en-US"/>
        </w:rPr>
        <w:t>with the Department.</w:t>
      </w:r>
    </w:p>
    <w:p w14:paraId="31A36452" w14:textId="177E16CA" w:rsidR="005711C8" w:rsidRDefault="005711C8" w:rsidP="005711C8">
      <w:pPr>
        <w:spacing w:before="60" w:after="120"/>
        <w:rPr>
          <w:rFonts w:cs="Times"/>
          <w:lang w:eastAsia="en-US"/>
        </w:rPr>
      </w:pPr>
      <w:r>
        <w:rPr>
          <w:rFonts w:cs="Times"/>
          <w:b/>
          <w:lang w:eastAsia="en-US"/>
        </w:rPr>
        <w:t>‘CTA Trial’</w:t>
      </w:r>
      <w:r>
        <w:rPr>
          <w:rFonts w:cs="Times"/>
          <w:lang w:eastAsia="en-US"/>
        </w:rPr>
        <w:t xml:space="preserve"> means the </w:t>
      </w:r>
      <w:r>
        <w:rPr>
          <w:rFonts w:cs="Times"/>
          <w:i/>
          <w:lang w:eastAsia="en-US"/>
        </w:rPr>
        <w:t xml:space="preserve">Career Transition Assistance Trial </w:t>
      </w:r>
      <w:r>
        <w:rPr>
          <w:rFonts w:cs="Times"/>
          <w:lang w:eastAsia="en-US"/>
        </w:rPr>
        <w:t>to be conducted by the Department from 2 July 2018 to 26 June 2020.</w:t>
      </w:r>
    </w:p>
    <w:p w14:paraId="5B3D095D" w14:textId="136FC7EC" w:rsidR="005711C8" w:rsidRDefault="005711C8" w:rsidP="005711C8">
      <w:pPr>
        <w:spacing w:before="60" w:after="120"/>
        <w:rPr>
          <w:rFonts w:cs="Times"/>
          <w:lang w:eastAsia="en-US"/>
        </w:rPr>
      </w:pPr>
      <w:r>
        <w:rPr>
          <w:rFonts w:cs="Times"/>
          <w:b/>
          <w:lang w:eastAsia="en-US"/>
        </w:rPr>
        <w:t xml:space="preserve">‘CTA Trial Region’ </w:t>
      </w:r>
      <w:r>
        <w:rPr>
          <w:rFonts w:cs="Times"/>
          <w:lang w:eastAsia="en-US"/>
        </w:rPr>
        <w:t>means any of the following regions:</w:t>
      </w:r>
    </w:p>
    <w:p w14:paraId="42555FE2" w14:textId="7D475C32" w:rsidR="005711C8" w:rsidRDefault="005711C8" w:rsidP="005711C8">
      <w:pPr>
        <w:spacing w:before="60" w:after="120"/>
        <w:rPr>
          <w:rFonts w:cs="Times"/>
          <w:lang w:eastAsia="en-US"/>
        </w:rPr>
      </w:pPr>
      <w:r>
        <w:rPr>
          <w:rFonts w:cs="Times"/>
          <w:lang w:eastAsia="en-US"/>
        </w:rPr>
        <w:t>(a)</w:t>
      </w:r>
      <w:r>
        <w:rPr>
          <w:rFonts w:cs="Times"/>
          <w:lang w:eastAsia="en-US"/>
        </w:rPr>
        <w:tab/>
        <w:t>Ballarat, Victoria;</w:t>
      </w:r>
    </w:p>
    <w:p w14:paraId="35A8D995" w14:textId="06AB3040" w:rsidR="005711C8" w:rsidRDefault="005711C8" w:rsidP="005711C8">
      <w:pPr>
        <w:spacing w:before="60" w:after="120"/>
        <w:rPr>
          <w:rFonts w:cs="Times"/>
          <w:lang w:eastAsia="en-US"/>
        </w:rPr>
      </w:pPr>
      <w:r>
        <w:rPr>
          <w:rFonts w:cs="Times"/>
          <w:lang w:eastAsia="en-US"/>
        </w:rPr>
        <w:t>(b)</w:t>
      </w:r>
      <w:r>
        <w:rPr>
          <w:rFonts w:cs="Times"/>
          <w:lang w:eastAsia="en-US"/>
        </w:rPr>
        <w:tab/>
        <w:t>Somerset, Queensland;</w:t>
      </w:r>
    </w:p>
    <w:p w14:paraId="7066B6AD" w14:textId="7103F133" w:rsidR="005711C8" w:rsidRDefault="005711C8" w:rsidP="005711C8">
      <w:pPr>
        <w:spacing w:before="60" w:after="120"/>
        <w:rPr>
          <w:rFonts w:cs="Times"/>
          <w:lang w:eastAsia="en-US"/>
        </w:rPr>
      </w:pPr>
      <w:r>
        <w:rPr>
          <w:rFonts w:cs="Times"/>
          <w:lang w:eastAsia="en-US"/>
        </w:rPr>
        <w:t>(c)</w:t>
      </w:r>
      <w:r>
        <w:rPr>
          <w:rFonts w:cs="Times"/>
          <w:lang w:eastAsia="en-US"/>
        </w:rPr>
        <w:tab/>
        <w:t>Central West, New South Wales;</w:t>
      </w:r>
    </w:p>
    <w:p w14:paraId="3F491542" w14:textId="0AB732BE" w:rsidR="005711C8" w:rsidRDefault="005711C8" w:rsidP="005711C8">
      <w:pPr>
        <w:spacing w:before="60" w:after="120"/>
        <w:rPr>
          <w:rFonts w:cs="Times"/>
          <w:lang w:eastAsia="en-US"/>
        </w:rPr>
      </w:pPr>
      <w:r>
        <w:rPr>
          <w:rFonts w:cs="Times"/>
          <w:lang w:eastAsia="en-US"/>
        </w:rPr>
        <w:t>(d)</w:t>
      </w:r>
      <w:r>
        <w:rPr>
          <w:rFonts w:cs="Times"/>
          <w:lang w:eastAsia="en-US"/>
        </w:rPr>
        <w:tab/>
        <w:t>Adelaide South, South Australia; or</w:t>
      </w:r>
    </w:p>
    <w:p w14:paraId="31224E2F" w14:textId="6877537D" w:rsidR="005711C8" w:rsidRPr="005711C8" w:rsidRDefault="005711C8" w:rsidP="005711C8">
      <w:pPr>
        <w:spacing w:before="60" w:after="120"/>
        <w:rPr>
          <w:rFonts w:cs="Times"/>
          <w:lang w:eastAsia="en-US"/>
        </w:rPr>
      </w:pPr>
      <w:r>
        <w:rPr>
          <w:rFonts w:cs="Times"/>
          <w:lang w:eastAsia="en-US"/>
        </w:rPr>
        <w:t>(e)</w:t>
      </w:r>
      <w:r>
        <w:rPr>
          <w:rFonts w:cs="Times"/>
          <w:lang w:eastAsia="en-US"/>
        </w:rPr>
        <w:tab/>
        <w:t>Perth North, Western Australia.</w:t>
      </w:r>
    </w:p>
    <w:p w14:paraId="3EF0DDA1" w14:textId="55D500C3" w:rsidR="000C6CDB" w:rsidRPr="000C6CDB" w:rsidRDefault="000C6CDB" w:rsidP="000C6CDB">
      <w:pPr>
        <w:spacing w:before="60" w:after="120"/>
        <w:rPr>
          <w:lang w:eastAsia="en-US"/>
        </w:rPr>
      </w:pPr>
      <w:r w:rsidRPr="000C6CDB">
        <w:rPr>
          <w:rFonts w:cs="Times"/>
          <w:b/>
          <w:lang w:eastAsia="en-US"/>
        </w:rPr>
        <w:t>‘</w:t>
      </w:r>
      <w:r w:rsidRPr="000C6CDB">
        <w:rPr>
          <w:b/>
          <w:lang w:eastAsia="en-US"/>
        </w:rPr>
        <w:t>Case Management Phase’</w:t>
      </w:r>
      <w:r w:rsidRPr="000C6CDB">
        <w:rPr>
          <w:rFonts w:cs="Times"/>
          <w:b/>
          <w:lang w:eastAsia="en-US"/>
        </w:rPr>
        <w:t xml:space="preserve"> </w:t>
      </w:r>
      <w:r w:rsidRPr="000C6CDB">
        <w:rPr>
          <w:lang w:eastAsia="en-US"/>
        </w:rPr>
        <w:t>means the SPI Case Management Phase, Stream A Case Management Phase, Stream B Case Management Phase and Stream C Case Management Phase.</w:t>
      </w:r>
    </w:p>
    <w:p w14:paraId="3973388A" w14:textId="77777777" w:rsidR="000C6CDB" w:rsidRPr="000C6CDB" w:rsidRDefault="000C6CDB" w:rsidP="000C6CDB">
      <w:pPr>
        <w:spacing w:before="60" w:after="120"/>
        <w:rPr>
          <w:lang w:eastAsia="en-US"/>
        </w:rPr>
      </w:pPr>
      <w:r w:rsidRPr="000C6CDB">
        <w:rPr>
          <w:rFonts w:cs="Times"/>
          <w:b/>
          <w:lang w:eastAsia="en-US"/>
        </w:rPr>
        <w:t>‘Certification Audit’</w:t>
      </w:r>
      <w:r w:rsidRPr="000C6CDB">
        <w:rPr>
          <w:lang w:eastAsia="en-US"/>
        </w:rPr>
        <w:t xml:space="preserve"> means an audit of the Provider, undertaken by a Quality Auditor in accordance with any Guidelines, to determine whether the Provider adheres to the Quality Principles.</w:t>
      </w:r>
    </w:p>
    <w:p w14:paraId="144CD1D0" w14:textId="77777777" w:rsidR="000C6CDB" w:rsidRPr="000C6CDB" w:rsidRDefault="000C6CDB" w:rsidP="000C6CDB">
      <w:pPr>
        <w:spacing w:before="60" w:after="120"/>
        <w:rPr>
          <w:lang w:eastAsia="en-US"/>
        </w:rPr>
      </w:pPr>
      <w:r w:rsidRPr="000C6CDB">
        <w:rPr>
          <w:b/>
          <w:lang w:eastAsia="en-US"/>
        </w:rPr>
        <w:t>‘Certification Report’</w:t>
      </w:r>
      <w:r w:rsidRPr="000C6CDB">
        <w:rPr>
          <w:lang w:eastAsia="en-US"/>
        </w:rPr>
        <w:t xml:space="preserve"> means a complete and unedited report by a Quality Auditor resulting from a Certification Audit.</w:t>
      </w:r>
    </w:p>
    <w:p w14:paraId="6219DD92" w14:textId="77777777" w:rsidR="000C6CDB" w:rsidRPr="000C6CDB" w:rsidRDefault="000C6CDB" w:rsidP="000C6CDB">
      <w:pPr>
        <w:spacing w:before="60" w:after="120"/>
        <w:rPr>
          <w:lang w:eastAsia="en-US"/>
        </w:rPr>
      </w:pPr>
      <w:r w:rsidRPr="000C6CDB">
        <w:rPr>
          <w:lang w:eastAsia="en-US"/>
        </w:rPr>
        <w:t>‘</w:t>
      </w:r>
      <w:r w:rsidRPr="000C6CDB">
        <w:rPr>
          <w:b/>
          <w:lang w:eastAsia="en-US"/>
        </w:rPr>
        <w:t>Change in Control</w:t>
      </w:r>
      <w:r w:rsidRPr="000C6CDB">
        <w:rPr>
          <w:lang w:eastAsia="en-US"/>
        </w:rPr>
        <w:t>’ means:</w:t>
      </w:r>
    </w:p>
    <w:p w14:paraId="15560F0C" w14:textId="77777777" w:rsidR="000C6CDB" w:rsidRPr="000C6CDB" w:rsidRDefault="000C6CDB" w:rsidP="000C6CDB">
      <w:pPr>
        <w:spacing w:before="60" w:after="120"/>
        <w:rPr>
          <w:lang w:eastAsia="en-US"/>
        </w:rPr>
      </w:pPr>
      <w:r w:rsidRPr="000C6CDB">
        <w:rPr>
          <w:lang w:eastAsia="en-US"/>
        </w:rPr>
        <w:t>(a)</w:t>
      </w:r>
      <w:r w:rsidRPr="000C6CDB">
        <w:rPr>
          <w:lang w:eastAsia="en-US"/>
        </w:rPr>
        <w:tab/>
        <w:t>subject to paragraph (b) below, in relation to a Corporation, a change in any of the following:</w:t>
      </w:r>
    </w:p>
    <w:p w14:paraId="218BED25" w14:textId="77777777" w:rsidR="000C6CDB" w:rsidRPr="000C6CDB" w:rsidRDefault="000C6CDB" w:rsidP="000C6CDB">
      <w:pPr>
        <w:spacing w:before="60" w:after="120"/>
        <w:ind w:left="1440" w:hanging="720"/>
        <w:rPr>
          <w:lang w:eastAsia="en-US"/>
        </w:rPr>
      </w:pPr>
      <w:r w:rsidRPr="000C6CDB">
        <w:rPr>
          <w:lang w:eastAsia="en-US"/>
        </w:rPr>
        <w:t>(i)</w:t>
      </w:r>
      <w:r w:rsidRPr="000C6CDB">
        <w:rPr>
          <w:lang w:eastAsia="en-US"/>
        </w:rPr>
        <w:tab/>
        <w:t xml:space="preserve">Control of more than one half of the voting rights attaching to shares in the Corporation, whether due to one or a series of transactions occurring together or on different occasions; </w:t>
      </w:r>
    </w:p>
    <w:p w14:paraId="1015573F" w14:textId="77777777" w:rsidR="000C6CDB" w:rsidRPr="000C6CDB" w:rsidRDefault="000C6CDB" w:rsidP="000C6CDB">
      <w:pPr>
        <w:spacing w:before="60" w:after="120"/>
        <w:ind w:left="1440" w:hanging="720"/>
        <w:rPr>
          <w:lang w:eastAsia="en-US"/>
        </w:rPr>
      </w:pPr>
      <w:r w:rsidRPr="000C6CDB">
        <w:rPr>
          <w:lang w:eastAsia="en-US"/>
        </w:rPr>
        <w:t>(ii)</w:t>
      </w:r>
      <w:r w:rsidRPr="000C6CDB">
        <w:rPr>
          <w:lang w:eastAsia="en-US"/>
        </w:rPr>
        <w:tab/>
        <w:t xml:space="preserve">Control of more than one half of the issued share capital of the Corporation, whether due to one or a series of transactions occurring together or on different occasions, excluding any part of the issued </w:t>
      </w:r>
      <w:r w:rsidRPr="000C6CDB">
        <w:rPr>
          <w:lang w:eastAsia="en-US"/>
        </w:rPr>
        <w:lastRenderedPageBreak/>
        <w:t>share capital which carries no right to participate beyond receipt of an amount in the distribution of either profit or capital; or</w:t>
      </w:r>
    </w:p>
    <w:p w14:paraId="1DC0C536" w14:textId="77777777" w:rsidR="000C6CDB" w:rsidRPr="000C6CDB" w:rsidRDefault="000C6CDB" w:rsidP="000C6CDB">
      <w:pPr>
        <w:spacing w:before="60" w:after="120"/>
        <w:ind w:left="1440" w:hanging="720"/>
        <w:rPr>
          <w:lang w:eastAsia="en-US"/>
        </w:rPr>
      </w:pPr>
      <w:r w:rsidRPr="000C6CDB">
        <w:rPr>
          <w:lang w:eastAsia="en-US"/>
        </w:rPr>
        <w:t>(iii)</w:t>
      </w:r>
      <w:r w:rsidRPr="000C6CDB">
        <w:rPr>
          <w:lang w:eastAsia="en-US"/>
        </w:rPr>
        <w:tab/>
        <w:t>Control of more than one half of the voting rights attaching to membership of the Corporation, where the Corporation does not have any shareholders;</w:t>
      </w:r>
    </w:p>
    <w:p w14:paraId="075A5A60" w14:textId="77777777" w:rsidR="000C6CDB" w:rsidRPr="000C6CDB" w:rsidRDefault="000C6CDB" w:rsidP="000C6CDB">
      <w:pPr>
        <w:spacing w:before="60" w:after="120"/>
        <w:ind w:left="720" w:hanging="720"/>
        <w:rPr>
          <w:lang w:eastAsia="en-US"/>
        </w:rPr>
      </w:pPr>
      <w:r w:rsidRPr="000C6CDB">
        <w:rPr>
          <w:lang w:eastAsia="en-US"/>
        </w:rPr>
        <w:t>(b)</w:t>
      </w:r>
      <w:r w:rsidRPr="000C6CDB">
        <w:rPr>
          <w:lang w:eastAsia="en-US"/>
        </w:rPr>
        <w:tab/>
        <w:t xml:space="preserve">in relation to a Corporation which is owned or controlled by a trustee company, any change as set out in paragraph (a) above in relation to either that Corporation or its corporate trustee; </w:t>
      </w:r>
    </w:p>
    <w:p w14:paraId="3049B95E" w14:textId="77777777" w:rsidR="000C6CDB" w:rsidRPr="000C6CDB" w:rsidRDefault="000C6CDB" w:rsidP="000C6CDB">
      <w:pPr>
        <w:spacing w:before="60" w:after="120"/>
        <w:rPr>
          <w:lang w:eastAsia="en-US"/>
        </w:rPr>
      </w:pPr>
      <w:r w:rsidRPr="000C6CDB">
        <w:rPr>
          <w:lang w:eastAsia="en-US"/>
        </w:rPr>
        <w:t>(c)</w:t>
      </w:r>
      <w:r w:rsidRPr="000C6CDB">
        <w:rPr>
          <w:lang w:eastAsia="en-US"/>
        </w:rPr>
        <w:tab/>
        <w:t>in relation to a partnership:</w:t>
      </w:r>
    </w:p>
    <w:p w14:paraId="1759103C" w14:textId="77777777" w:rsidR="000C6CDB" w:rsidRPr="000C6CDB" w:rsidRDefault="000C6CDB" w:rsidP="00866654">
      <w:pPr>
        <w:spacing w:before="60" w:after="120"/>
        <w:ind w:firstLine="720"/>
        <w:rPr>
          <w:szCs w:val="22"/>
          <w:lang w:eastAsia="en-US"/>
        </w:rPr>
      </w:pPr>
      <w:r w:rsidRPr="000C6CDB">
        <w:rPr>
          <w:szCs w:val="22"/>
          <w:lang w:eastAsia="en-US"/>
        </w:rPr>
        <w:t xml:space="preserve">(i) </w:t>
      </w:r>
      <w:r w:rsidRPr="000C6CDB">
        <w:rPr>
          <w:szCs w:val="22"/>
          <w:lang w:eastAsia="en-US"/>
        </w:rPr>
        <w:tab/>
        <w:t>the sale or winding up or dissolution of the business by the partners;</w:t>
      </w:r>
    </w:p>
    <w:p w14:paraId="4ED09368" w14:textId="77777777" w:rsidR="000C6CDB" w:rsidRPr="000C6CDB" w:rsidRDefault="000C6CDB" w:rsidP="00866654">
      <w:pPr>
        <w:spacing w:before="60" w:after="120"/>
        <w:ind w:firstLine="720"/>
        <w:rPr>
          <w:szCs w:val="22"/>
          <w:lang w:eastAsia="en-US"/>
        </w:rPr>
      </w:pPr>
      <w:r w:rsidRPr="000C6CDB">
        <w:rPr>
          <w:szCs w:val="22"/>
          <w:lang w:eastAsia="en-US"/>
        </w:rPr>
        <w:t>(ii)</w:t>
      </w:r>
      <w:r w:rsidRPr="000C6CDB">
        <w:rPr>
          <w:szCs w:val="22"/>
          <w:lang w:eastAsia="en-US"/>
        </w:rPr>
        <w:tab/>
        <w:t xml:space="preserve">a change in any of the partners; or </w:t>
      </w:r>
    </w:p>
    <w:p w14:paraId="32B3CCCE" w14:textId="77777777" w:rsidR="000C6CDB" w:rsidRPr="000C6CDB" w:rsidRDefault="000C6CDB" w:rsidP="00866654">
      <w:pPr>
        <w:spacing w:before="60" w:after="120"/>
        <w:ind w:firstLine="720"/>
        <w:rPr>
          <w:szCs w:val="22"/>
          <w:lang w:eastAsia="en-US"/>
        </w:rPr>
      </w:pPr>
      <w:r w:rsidRPr="000C6CDB">
        <w:rPr>
          <w:szCs w:val="22"/>
          <w:lang w:eastAsia="en-US"/>
        </w:rPr>
        <w:t>(ii)</w:t>
      </w:r>
      <w:r w:rsidRPr="000C6CDB">
        <w:rPr>
          <w:szCs w:val="22"/>
          <w:lang w:eastAsia="en-US"/>
        </w:rPr>
        <w:tab/>
        <w:t>the retirement, death, removal or resignation of any of the partners;</w:t>
      </w:r>
    </w:p>
    <w:p w14:paraId="36C4D460" w14:textId="77777777" w:rsidR="000C6CDB" w:rsidRPr="000C6CDB" w:rsidRDefault="000C6CDB" w:rsidP="000C6CDB">
      <w:pPr>
        <w:spacing w:before="60" w:after="120"/>
        <w:rPr>
          <w:lang w:eastAsia="en-US"/>
        </w:rPr>
      </w:pPr>
      <w:r w:rsidRPr="000C6CDB">
        <w:rPr>
          <w:lang w:eastAsia="en-US"/>
        </w:rPr>
        <w:t>(d)</w:t>
      </w:r>
      <w:r w:rsidRPr="000C6CDB">
        <w:rPr>
          <w:lang w:eastAsia="en-US"/>
        </w:rPr>
        <w:tab/>
        <w:t>in relation to an Exempt Public Authority, a change in relation to any of the following:</w:t>
      </w:r>
    </w:p>
    <w:p w14:paraId="3814430A" w14:textId="77777777" w:rsidR="000C6CDB" w:rsidRPr="000C6CDB" w:rsidRDefault="000C6CDB" w:rsidP="00866654">
      <w:pPr>
        <w:spacing w:before="60" w:after="120"/>
        <w:ind w:firstLine="720"/>
        <w:rPr>
          <w:szCs w:val="22"/>
          <w:lang w:eastAsia="en-US"/>
        </w:rPr>
      </w:pPr>
      <w:r w:rsidRPr="000C6CDB">
        <w:rPr>
          <w:szCs w:val="22"/>
          <w:lang w:eastAsia="en-US"/>
        </w:rPr>
        <w:t>(i)</w:t>
      </w:r>
      <w:r w:rsidRPr="000C6CDB">
        <w:rPr>
          <w:szCs w:val="22"/>
          <w:lang w:eastAsia="en-US"/>
        </w:rPr>
        <w:tab/>
        <w:t>the composition of the board of Directors;</w:t>
      </w:r>
    </w:p>
    <w:p w14:paraId="7C5C9A24" w14:textId="77777777" w:rsidR="000C6CDB" w:rsidRPr="000C6CDB" w:rsidRDefault="000C6CDB" w:rsidP="00866654">
      <w:pPr>
        <w:spacing w:before="60" w:after="120"/>
        <w:ind w:firstLine="720"/>
        <w:rPr>
          <w:szCs w:val="22"/>
          <w:lang w:eastAsia="en-US"/>
        </w:rPr>
      </w:pPr>
      <w:r w:rsidRPr="000C6CDB">
        <w:rPr>
          <w:szCs w:val="22"/>
          <w:lang w:eastAsia="en-US"/>
        </w:rPr>
        <w:t>(ii)</w:t>
      </w:r>
      <w:r w:rsidRPr="000C6CDB">
        <w:rPr>
          <w:szCs w:val="22"/>
          <w:lang w:eastAsia="en-US"/>
        </w:rPr>
        <w:tab/>
        <w:t>ownership of any shareholding in any share capital; or</w:t>
      </w:r>
    </w:p>
    <w:p w14:paraId="07924A2C" w14:textId="77777777" w:rsidR="000C6CDB" w:rsidRPr="000C6CDB" w:rsidRDefault="000C6CDB" w:rsidP="00866654">
      <w:pPr>
        <w:spacing w:before="60" w:after="120"/>
        <w:ind w:firstLine="720"/>
        <w:rPr>
          <w:szCs w:val="22"/>
          <w:lang w:eastAsia="en-US"/>
        </w:rPr>
      </w:pPr>
      <w:r w:rsidRPr="000C6CDB">
        <w:rPr>
          <w:szCs w:val="22"/>
          <w:lang w:eastAsia="en-US"/>
        </w:rPr>
        <w:t>(iii)</w:t>
      </w:r>
      <w:r w:rsidRPr="000C6CDB">
        <w:rPr>
          <w:szCs w:val="22"/>
          <w:lang w:eastAsia="en-US"/>
        </w:rPr>
        <w:tab/>
        <w:t>the enabling legislation so far as it affects Control, if any;</w:t>
      </w:r>
    </w:p>
    <w:p w14:paraId="12342D77" w14:textId="77777777" w:rsidR="000C6CDB" w:rsidRPr="000C6CDB" w:rsidRDefault="000C6CDB" w:rsidP="000C6CDB">
      <w:pPr>
        <w:spacing w:before="60" w:after="120"/>
        <w:rPr>
          <w:lang w:eastAsia="en-US"/>
        </w:rPr>
      </w:pPr>
      <w:r w:rsidRPr="000C6CDB">
        <w:rPr>
          <w:lang w:eastAsia="en-US"/>
        </w:rPr>
        <w:t>(e)</w:t>
      </w:r>
      <w:r w:rsidRPr="000C6CDB">
        <w:rPr>
          <w:lang w:eastAsia="en-US"/>
        </w:rPr>
        <w:tab/>
        <w:t xml:space="preserve">in relation to a Tendering Group: </w:t>
      </w:r>
    </w:p>
    <w:p w14:paraId="76C0D989" w14:textId="77777777" w:rsidR="000C6CDB" w:rsidRPr="000C6CDB" w:rsidRDefault="000C6CDB" w:rsidP="00866654">
      <w:pPr>
        <w:spacing w:before="60" w:after="120"/>
        <w:ind w:firstLine="720"/>
        <w:rPr>
          <w:szCs w:val="22"/>
          <w:lang w:eastAsia="en-US"/>
        </w:rPr>
      </w:pPr>
      <w:r w:rsidRPr="000C6CDB">
        <w:rPr>
          <w:szCs w:val="22"/>
          <w:lang w:eastAsia="en-US"/>
        </w:rPr>
        <w:t>(i)</w:t>
      </w:r>
      <w:r w:rsidRPr="000C6CDB">
        <w:rPr>
          <w:szCs w:val="22"/>
          <w:lang w:eastAsia="en-US"/>
        </w:rPr>
        <w:tab/>
        <w:t xml:space="preserve">any change in the membership of the Tendering Group; </w:t>
      </w:r>
    </w:p>
    <w:p w14:paraId="5F665C85" w14:textId="77777777" w:rsidR="000C6CDB" w:rsidRPr="000C6CDB" w:rsidRDefault="000C6CDB" w:rsidP="00866654">
      <w:pPr>
        <w:spacing w:before="60" w:after="120"/>
        <w:ind w:left="1434" w:hanging="731"/>
        <w:rPr>
          <w:szCs w:val="22"/>
          <w:lang w:eastAsia="en-US"/>
        </w:rPr>
      </w:pPr>
      <w:r w:rsidRPr="000C6CDB">
        <w:rPr>
          <w:szCs w:val="22"/>
          <w:lang w:eastAsia="en-US"/>
        </w:rPr>
        <w:t>(ii)</w:t>
      </w:r>
      <w:r w:rsidRPr="000C6CDB">
        <w:rPr>
          <w:szCs w:val="22"/>
          <w:lang w:eastAsia="en-US"/>
        </w:rPr>
        <w:tab/>
        <w:t>a change of the lead member of the Tendering Group, if the Tendering Group has appointed a lead member for the purposes of this Deed; or</w:t>
      </w:r>
    </w:p>
    <w:p w14:paraId="74F84EFA" w14:textId="77777777" w:rsidR="000C6CDB" w:rsidRPr="000C6CDB" w:rsidRDefault="000C6CDB" w:rsidP="00866654">
      <w:pPr>
        <w:spacing w:before="60" w:after="120"/>
        <w:ind w:firstLine="703"/>
        <w:rPr>
          <w:lang w:eastAsia="en-US"/>
        </w:rPr>
      </w:pPr>
      <w:r w:rsidRPr="000C6CDB">
        <w:rPr>
          <w:lang w:eastAsia="en-US"/>
        </w:rPr>
        <w:t>(iii)</w:t>
      </w:r>
      <w:r w:rsidRPr="000C6CDB">
        <w:rPr>
          <w:lang w:eastAsia="en-US"/>
        </w:rPr>
        <w:tab/>
        <w:t>a Change in Control as defined in paragraphs (a) to (d) above in any member of the Tendering Group.</w:t>
      </w:r>
    </w:p>
    <w:p w14:paraId="74FAC5E7" w14:textId="77777777" w:rsidR="000C6CDB" w:rsidRPr="000C6CDB" w:rsidRDefault="000C6CDB" w:rsidP="000C6CDB">
      <w:pPr>
        <w:spacing w:before="60" w:after="120"/>
        <w:rPr>
          <w:lang w:eastAsia="en-US"/>
        </w:rPr>
      </w:pPr>
      <w:r w:rsidRPr="000C6CDB">
        <w:rPr>
          <w:lang w:eastAsia="en-US"/>
        </w:rPr>
        <w:t>‘</w:t>
      </w:r>
      <w:r w:rsidRPr="000C6CDB">
        <w:rPr>
          <w:b/>
          <w:lang w:eastAsia="en-US"/>
        </w:rPr>
        <w:t>Change of Circumstances Reassessment’</w:t>
      </w:r>
      <w:r w:rsidRPr="000C6CDB">
        <w:rPr>
          <w:lang w:eastAsia="en-US"/>
        </w:rPr>
        <w:t xml:space="preserve"> means a reassessment of a Stream Participant’s level of disadvantage, which is arranged in accordance with clause 79 and results in specification of the Stream in which Employment Provider Services will be provided to the Stream Participant.</w:t>
      </w:r>
    </w:p>
    <w:p w14:paraId="53871D23" w14:textId="77777777" w:rsidR="000C6CDB" w:rsidRPr="000C6CDB" w:rsidRDefault="000C6CDB" w:rsidP="000C6CDB">
      <w:pPr>
        <w:spacing w:before="60" w:after="120"/>
        <w:rPr>
          <w:lang w:eastAsia="en-US"/>
        </w:rPr>
      </w:pPr>
      <w:r w:rsidRPr="000C6CDB">
        <w:rPr>
          <w:lang w:eastAsia="en-US"/>
        </w:rPr>
        <w:t>‘</w:t>
      </w:r>
      <w:r w:rsidRPr="000C6CDB">
        <w:rPr>
          <w:b/>
          <w:lang w:eastAsia="en-US"/>
        </w:rPr>
        <w:t>Child</w:t>
      </w:r>
      <w:r w:rsidRPr="000C6CDB">
        <w:rPr>
          <w:lang w:eastAsia="en-US"/>
        </w:rPr>
        <w:t>’ means a person under the age of 18 years, and ‘</w:t>
      </w:r>
      <w:r w:rsidRPr="000C6CDB">
        <w:rPr>
          <w:b/>
          <w:lang w:eastAsia="en-US"/>
        </w:rPr>
        <w:t>Children</w:t>
      </w:r>
      <w:r w:rsidRPr="000C6CDB">
        <w:rPr>
          <w:lang w:eastAsia="en-US"/>
        </w:rPr>
        <w:t>’ has a corresponding meaning.</w:t>
      </w:r>
    </w:p>
    <w:p w14:paraId="0175A90D" w14:textId="77777777" w:rsidR="000C6CDB" w:rsidRPr="000C6CDB" w:rsidRDefault="000C6CDB" w:rsidP="000C6CDB">
      <w:pPr>
        <w:spacing w:before="60" w:after="120"/>
        <w:rPr>
          <w:color w:val="00B0F0"/>
          <w:lang w:eastAsia="en-US"/>
        </w:rPr>
      </w:pPr>
      <w:r w:rsidRPr="000C6CDB">
        <w:rPr>
          <w:b/>
          <w:lang w:eastAsia="en-US"/>
        </w:rPr>
        <w:t>‘Claims Processing Training’</w:t>
      </w:r>
      <w:r w:rsidRPr="000C6CDB">
        <w:rPr>
          <w:lang w:eastAsia="en-US"/>
        </w:rPr>
        <w:t xml:space="preserve"> means the online training provided by the Department for Providers in relation to the processing of claims for Payment.</w:t>
      </w:r>
    </w:p>
    <w:p w14:paraId="19E30954" w14:textId="77777777" w:rsidR="000C6CDB" w:rsidRPr="000C6CDB" w:rsidRDefault="000C6CDB" w:rsidP="000C6CDB">
      <w:pPr>
        <w:spacing w:before="60" w:after="120"/>
        <w:rPr>
          <w:lang w:eastAsia="en-US"/>
        </w:rPr>
      </w:pPr>
      <w:r w:rsidRPr="000C6CDB">
        <w:rPr>
          <w:lang w:eastAsia="en-US"/>
        </w:rPr>
        <w:t>‘</w:t>
      </w:r>
      <w:r w:rsidRPr="000C6CDB">
        <w:rPr>
          <w:b/>
          <w:lang w:eastAsia="en-US"/>
        </w:rPr>
        <w:t>Commence</w:t>
      </w:r>
      <w:r w:rsidRPr="000C6CDB">
        <w:rPr>
          <w:lang w:eastAsia="en-US"/>
        </w:rPr>
        <w:t>’ or ‘</w:t>
      </w:r>
      <w:r w:rsidRPr="000C6CDB">
        <w:rPr>
          <w:b/>
          <w:lang w:eastAsia="en-US"/>
        </w:rPr>
        <w:t>Commencement</w:t>
      </w:r>
      <w:r w:rsidRPr="000C6CDB">
        <w:rPr>
          <w:lang w:eastAsia="en-US"/>
        </w:rPr>
        <w:t>’ means for Stream Participants, the time at which the Provider has recorded either the completion of the Initial Interview (which includes entering into, or updating, a Job Plan, as relevant) or the completion of an Initial Interview for a New Stream, whichever is relevant, on the Department’s</w:t>
      </w:r>
      <w:r w:rsidRPr="000C6CDB" w:rsidDel="004F6FB0">
        <w:rPr>
          <w:lang w:eastAsia="en-US"/>
        </w:rPr>
        <w:t xml:space="preserve"> </w:t>
      </w:r>
      <w:r w:rsidRPr="000C6CDB">
        <w:rPr>
          <w:lang w:eastAsia="en-US"/>
        </w:rPr>
        <w:t xml:space="preserve">IT Systems. </w:t>
      </w:r>
    </w:p>
    <w:p w14:paraId="35E9986F" w14:textId="77777777" w:rsidR="000C6CDB" w:rsidRPr="000C6CDB" w:rsidRDefault="000C6CDB" w:rsidP="000C6CDB">
      <w:pPr>
        <w:spacing w:before="60" w:after="120"/>
        <w:rPr>
          <w:lang w:eastAsia="en-US"/>
        </w:rPr>
      </w:pPr>
      <w:r w:rsidRPr="000C6CDB">
        <w:rPr>
          <w:lang w:eastAsia="en-US"/>
        </w:rPr>
        <w:t>‘</w:t>
      </w:r>
      <w:r w:rsidRPr="000C6CDB">
        <w:rPr>
          <w:b/>
          <w:lang w:eastAsia="en-US"/>
        </w:rPr>
        <w:t>Commercially Viable</w:t>
      </w:r>
      <w:r w:rsidRPr="000C6CDB">
        <w:rPr>
          <w:lang w:eastAsia="en-US"/>
        </w:rPr>
        <w:t>’ means that a NEIS Business is likely to provide a net income of at least equal to the single 22 or over, no children Basic Rate of Newstart Allowance, or such other rate as advised by the Department</w:t>
      </w:r>
      <w:r w:rsidRPr="000C6CDB" w:rsidDel="004F6FB0">
        <w:rPr>
          <w:lang w:eastAsia="en-US"/>
        </w:rPr>
        <w:t xml:space="preserve"> </w:t>
      </w:r>
      <w:r w:rsidRPr="000C6CDB">
        <w:rPr>
          <w:lang w:eastAsia="en-US"/>
        </w:rPr>
        <w:t xml:space="preserve">in writing, by the end of 52 weeks from commencement on NEIS Assistance for each NEIS Participant in the business. </w:t>
      </w:r>
    </w:p>
    <w:p w14:paraId="5D89B326" w14:textId="77777777" w:rsidR="000C6CDB" w:rsidRPr="000C6CDB" w:rsidRDefault="000C6CDB" w:rsidP="000C6CDB">
      <w:pPr>
        <w:spacing w:before="60" w:after="120"/>
        <w:rPr>
          <w:lang w:eastAsia="en-US"/>
        </w:rPr>
      </w:pPr>
      <w:r w:rsidRPr="000C6CDB">
        <w:rPr>
          <w:lang w:eastAsia="en-US"/>
        </w:rPr>
        <w:t>‘</w:t>
      </w:r>
      <w:r w:rsidRPr="000C6CDB">
        <w:rPr>
          <w:b/>
          <w:lang w:eastAsia="en-US"/>
        </w:rPr>
        <w:t>Commonwealth</w:t>
      </w:r>
      <w:r w:rsidRPr="000C6CDB">
        <w:rPr>
          <w:lang w:eastAsia="en-US"/>
        </w:rPr>
        <w:t>’ means the Commonwealth of Australia and includes officers, delegates, employees and agents of the Commonwealth of Australia.</w:t>
      </w:r>
    </w:p>
    <w:p w14:paraId="06AAB2A4" w14:textId="77777777" w:rsidR="000C6CDB" w:rsidRPr="000C6CDB" w:rsidRDefault="000C6CDB" w:rsidP="000C6CDB">
      <w:pPr>
        <w:spacing w:before="60" w:after="120"/>
        <w:rPr>
          <w:lang w:eastAsia="en-US"/>
        </w:rPr>
      </w:pPr>
      <w:r w:rsidRPr="000C6CDB">
        <w:rPr>
          <w:lang w:eastAsia="en-US"/>
        </w:rPr>
        <w:t>‘</w:t>
      </w:r>
      <w:r w:rsidRPr="000C6CDB">
        <w:rPr>
          <w:b/>
          <w:lang w:eastAsia="en-US"/>
        </w:rPr>
        <w:t>Commonwealth Coat of Arms</w:t>
      </w:r>
      <w:r w:rsidRPr="000C6CDB">
        <w:rPr>
          <w:lang w:eastAsia="en-US"/>
        </w:rPr>
        <w:t xml:space="preserve">’ means the Commonwealth Coat of Arms as set out </w:t>
      </w:r>
      <w:r w:rsidR="00705346">
        <w:rPr>
          <w:lang w:eastAsia="en-US"/>
        </w:rPr>
        <w:t xml:space="preserve">in the </w:t>
      </w:r>
      <w:hyperlink r:id="rId18" w:history="1">
        <w:r w:rsidR="00705346" w:rsidRPr="00705346">
          <w:rPr>
            <w:rStyle w:val="Hyperlink"/>
            <w:lang w:eastAsia="en-US"/>
          </w:rPr>
          <w:t>Commonwealth Coat of Arms Information and Guidelines</w:t>
        </w:r>
      </w:hyperlink>
    </w:p>
    <w:p w14:paraId="5D93FE64" w14:textId="77777777" w:rsidR="000C6CDB" w:rsidRPr="000C6CDB" w:rsidRDefault="000C6CDB" w:rsidP="000C6CDB">
      <w:pPr>
        <w:spacing w:before="60" w:after="120"/>
        <w:rPr>
          <w:lang w:eastAsia="en-US"/>
        </w:rPr>
      </w:pPr>
      <w:r w:rsidRPr="000C6CDB">
        <w:rPr>
          <w:lang w:eastAsia="en-US"/>
        </w:rPr>
        <w:t>‘</w:t>
      </w:r>
      <w:r w:rsidRPr="000C6CDB">
        <w:rPr>
          <w:b/>
          <w:lang w:eastAsia="en-US"/>
        </w:rPr>
        <w:t>Commonwealth Material</w:t>
      </w:r>
      <w:r w:rsidRPr="000C6CDB">
        <w:rPr>
          <w:lang w:eastAsia="en-US"/>
        </w:rPr>
        <w:t>’ means any Material provided by the Department to the Provider for the purposes of this Deed and Material which is copied or derived from Material so provided, and includes Commonwealth Records.</w:t>
      </w:r>
    </w:p>
    <w:p w14:paraId="119320BE" w14:textId="77777777" w:rsidR="000C6CDB" w:rsidRPr="000C6CDB" w:rsidRDefault="000C6CDB" w:rsidP="000C6CDB">
      <w:pPr>
        <w:spacing w:before="60" w:after="120"/>
        <w:rPr>
          <w:lang w:eastAsia="en-US"/>
        </w:rPr>
      </w:pPr>
      <w:r w:rsidRPr="000C6CDB">
        <w:rPr>
          <w:lang w:eastAsia="en-US"/>
        </w:rPr>
        <w:t>‘</w:t>
      </w:r>
      <w:r w:rsidRPr="000C6CDB">
        <w:rPr>
          <w:b/>
          <w:lang w:eastAsia="en-US"/>
        </w:rPr>
        <w:t>Commonwealth Records</w:t>
      </w:r>
      <w:r w:rsidRPr="000C6CDB">
        <w:rPr>
          <w:lang w:eastAsia="en-US"/>
        </w:rPr>
        <w:t>’ means any Records provided by the Department to the Provider for the purposes of this Deed, and includes Records which are copied or derived from Records so provided.</w:t>
      </w:r>
    </w:p>
    <w:p w14:paraId="545BC767" w14:textId="77777777" w:rsidR="000C6CDB" w:rsidRPr="000C6CDB" w:rsidRDefault="000C6CDB" w:rsidP="00866654">
      <w:pPr>
        <w:rPr>
          <w:b/>
          <w:color w:val="00B0F0"/>
          <w:szCs w:val="22"/>
          <w:lang w:eastAsia="en-US"/>
        </w:rPr>
      </w:pPr>
      <w:r w:rsidRPr="000C6CDB">
        <w:rPr>
          <w:b/>
          <w:szCs w:val="22"/>
          <w:lang w:eastAsia="en-US"/>
        </w:rPr>
        <w:t xml:space="preserve">‘Community Development Programme’ </w:t>
      </w:r>
      <w:r w:rsidRPr="000C6CDB">
        <w:rPr>
          <w:szCs w:val="22"/>
          <w:lang w:eastAsia="en-US"/>
        </w:rPr>
        <w:t>means the Commonwealth programme of that name, or such other name as advised by the Department of Prime Minister and Cabinet from time to time, which was formerly known as the ‘Remote Jobs and Communities Programme’</w:t>
      </w:r>
      <w:r w:rsidRPr="000C6CDB">
        <w:rPr>
          <w:b/>
          <w:szCs w:val="22"/>
          <w:lang w:eastAsia="en-US"/>
        </w:rPr>
        <w:t>.</w:t>
      </w:r>
    </w:p>
    <w:p w14:paraId="5FFDA4F7" w14:textId="77777777" w:rsidR="000C6CDB" w:rsidRPr="000C6CDB" w:rsidRDefault="000C6CDB" w:rsidP="000C6CDB">
      <w:pPr>
        <w:spacing w:before="60" w:after="120"/>
        <w:rPr>
          <w:color w:val="00B0F0"/>
          <w:lang w:eastAsia="en-US"/>
        </w:rPr>
      </w:pPr>
      <w:r w:rsidRPr="000C6CDB">
        <w:rPr>
          <w:b/>
          <w:lang w:eastAsia="en-US"/>
        </w:rPr>
        <w:t>‘Community Support Project</w:t>
      </w:r>
      <w:r w:rsidRPr="000C6CDB">
        <w:rPr>
          <w:lang w:eastAsia="en-US"/>
        </w:rPr>
        <w:t>’ means an activity which may occur on private property and which contributes to recovery efforts following a disaster event in local communities, or an activity for nationally significant projects at a local level, as specified in any Guidelines or advised by the Department.</w:t>
      </w:r>
    </w:p>
    <w:p w14:paraId="20AE7CD0" w14:textId="77777777" w:rsidR="000C6CDB" w:rsidRPr="000C6CDB" w:rsidRDefault="000C6CDB" w:rsidP="000C6CDB">
      <w:pPr>
        <w:spacing w:before="60" w:after="120"/>
        <w:rPr>
          <w:lang w:eastAsia="en-US"/>
        </w:rPr>
      </w:pPr>
      <w:r w:rsidRPr="000C6CDB">
        <w:rPr>
          <w:b/>
          <w:bCs/>
          <w:lang w:eastAsia="en-US"/>
        </w:rPr>
        <w:lastRenderedPageBreak/>
        <w:t xml:space="preserve">‘Competent Person’ </w:t>
      </w:r>
      <w:r w:rsidRPr="000C6CDB">
        <w:rPr>
          <w:lang w:eastAsia="en-US"/>
        </w:rPr>
        <w:t>means</w:t>
      </w:r>
      <w:r w:rsidRPr="000C6CDB">
        <w:rPr>
          <w:b/>
          <w:bCs/>
          <w:lang w:eastAsia="en-US"/>
        </w:rPr>
        <w:t xml:space="preserve"> </w:t>
      </w:r>
      <w:r w:rsidRPr="000C6CDB">
        <w:rPr>
          <w:lang w:eastAsia="en-US"/>
        </w:rPr>
        <w:t xml:space="preserve">a person who has acquired through training, qualification or experience the knowledge and skills to carry out specific work health and safety tasks, and as otherwise specified in any Guidelines. </w:t>
      </w:r>
    </w:p>
    <w:p w14:paraId="60F6EC4F" w14:textId="77777777" w:rsidR="000C6CDB" w:rsidRPr="000C6CDB" w:rsidRDefault="000C6CDB" w:rsidP="000C6CDB">
      <w:pPr>
        <w:spacing w:before="60" w:after="120"/>
        <w:rPr>
          <w:lang w:eastAsia="en-US"/>
        </w:rPr>
      </w:pPr>
      <w:r w:rsidRPr="000C6CDB">
        <w:rPr>
          <w:lang w:eastAsia="en-US"/>
        </w:rPr>
        <w:t>‘</w:t>
      </w:r>
      <w:r w:rsidRPr="000C6CDB">
        <w:rPr>
          <w:b/>
          <w:lang w:eastAsia="en-US"/>
        </w:rPr>
        <w:t>Complaint</w:t>
      </w:r>
      <w:r w:rsidRPr="000C6CDB">
        <w:rPr>
          <w:lang w:eastAsia="en-US"/>
        </w:rPr>
        <w:t>’ means any expression of dissatisfaction with the Provider’s policies, procedures, employees or the quality of the Services the Provider offers or provides, but does not include:</w:t>
      </w:r>
    </w:p>
    <w:p w14:paraId="7BD48E1A" w14:textId="77777777" w:rsidR="000C6CDB" w:rsidRPr="000C6CDB" w:rsidRDefault="000C6CDB" w:rsidP="000C6CDB">
      <w:pPr>
        <w:spacing w:before="60" w:after="120"/>
        <w:rPr>
          <w:szCs w:val="22"/>
          <w:lang w:eastAsia="en-US"/>
        </w:rPr>
      </w:pPr>
      <w:r w:rsidRPr="000C6CDB">
        <w:rPr>
          <w:szCs w:val="22"/>
          <w:lang w:eastAsia="en-US"/>
        </w:rPr>
        <w:t>(a)</w:t>
      </w:r>
      <w:r w:rsidRPr="000C6CDB">
        <w:rPr>
          <w:szCs w:val="22"/>
          <w:lang w:eastAsia="en-US"/>
        </w:rPr>
        <w:tab/>
        <w:t>a request by a Participant or potential Participant for Services, unless it is a second or further request;</w:t>
      </w:r>
    </w:p>
    <w:p w14:paraId="245C81DE" w14:textId="77777777" w:rsidR="000C6CDB" w:rsidRPr="000C6CDB" w:rsidRDefault="000C6CDB" w:rsidP="000C6CDB">
      <w:pPr>
        <w:spacing w:before="60" w:after="120"/>
        <w:rPr>
          <w:szCs w:val="22"/>
          <w:lang w:eastAsia="en-US"/>
        </w:rPr>
      </w:pPr>
      <w:r w:rsidRPr="000C6CDB">
        <w:rPr>
          <w:szCs w:val="22"/>
          <w:lang w:eastAsia="en-US"/>
        </w:rPr>
        <w:t>(b)</w:t>
      </w:r>
      <w:r w:rsidRPr="000C6CDB">
        <w:rPr>
          <w:szCs w:val="22"/>
          <w:lang w:eastAsia="en-US"/>
        </w:rPr>
        <w:tab/>
        <w:t>a request for information or for an explanation of a policy or procedures; or</w:t>
      </w:r>
    </w:p>
    <w:p w14:paraId="0BEEF665" w14:textId="77777777" w:rsidR="000C6CDB" w:rsidRPr="000C6CDB" w:rsidRDefault="000C6CDB" w:rsidP="000C6CDB">
      <w:pPr>
        <w:spacing w:before="60" w:after="120"/>
        <w:rPr>
          <w:szCs w:val="22"/>
          <w:lang w:eastAsia="en-US"/>
        </w:rPr>
      </w:pPr>
      <w:r w:rsidRPr="000C6CDB">
        <w:rPr>
          <w:szCs w:val="22"/>
          <w:lang w:eastAsia="en-US"/>
        </w:rPr>
        <w:t>(c)</w:t>
      </w:r>
      <w:r w:rsidRPr="000C6CDB">
        <w:rPr>
          <w:szCs w:val="22"/>
          <w:lang w:eastAsia="en-US"/>
        </w:rPr>
        <w:tab/>
        <w:t>the lodging of any appeal against a decision when this is a normal part of standard procedure or policy.</w:t>
      </w:r>
    </w:p>
    <w:p w14:paraId="696F44E0" w14:textId="77777777" w:rsidR="000C6CDB" w:rsidRPr="000C6CDB" w:rsidRDefault="000C6CDB" w:rsidP="000C6CDB">
      <w:pPr>
        <w:spacing w:before="60" w:after="120"/>
        <w:rPr>
          <w:color w:val="E36C0A" w:themeColor="accent6" w:themeShade="BF"/>
          <w:lang w:eastAsia="en-US"/>
        </w:rPr>
      </w:pPr>
      <w:r w:rsidRPr="000C6CDB">
        <w:rPr>
          <w:b/>
          <w:lang w:eastAsia="en-US"/>
        </w:rPr>
        <w:t>‘Complementary Placement’</w:t>
      </w:r>
      <w:r w:rsidRPr="000C6CDB">
        <w:rPr>
          <w:lang w:eastAsia="en-US"/>
        </w:rPr>
        <w:t xml:space="preserve"> means an Activity arranged by a Workshop Provider and an Employment Provider for a Stream Participant who has completed a Workshop in accordance with clauses 97.2 and 107.1A.</w:t>
      </w:r>
    </w:p>
    <w:p w14:paraId="6CB22A73" w14:textId="77777777" w:rsidR="000C6CDB" w:rsidRPr="000C6CDB" w:rsidRDefault="000C6CDB" w:rsidP="000C6CDB">
      <w:pPr>
        <w:spacing w:before="60" w:after="120"/>
        <w:rPr>
          <w:lang w:eastAsia="en-US"/>
        </w:rPr>
      </w:pPr>
      <w:r w:rsidRPr="000C6CDB">
        <w:rPr>
          <w:lang w:eastAsia="en-US"/>
        </w:rPr>
        <w:t>‘</w:t>
      </w:r>
      <w:r w:rsidRPr="000C6CDB">
        <w:rPr>
          <w:b/>
          <w:lang w:eastAsia="en-US"/>
        </w:rPr>
        <w:t>Complementary Service</w:t>
      </w:r>
      <w:r w:rsidRPr="000C6CDB">
        <w:rPr>
          <w:lang w:eastAsia="en-US"/>
        </w:rPr>
        <w:t>’ means an employment or training programme administered by the Commonwealth, including the Department, or provided by a state or territory government (including by state or territory government funded providers), as advised by the Department, which the Provider may access to provide additional specialised assistance to a Fully Eligible Participant.</w:t>
      </w:r>
    </w:p>
    <w:p w14:paraId="0A137F42" w14:textId="77777777" w:rsidR="000C6CDB" w:rsidRPr="000C6CDB" w:rsidRDefault="000C6CDB" w:rsidP="00866654">
      <w:pPr>
        <w:spacing w:before="60" w:after="120"/>
        <w:rPr>
          <w:rFonts w:asciiTheme="minorHAnsi" w:hAnsiTheme="minorHAnsi" w:cstheme="minorHAnsi"/>
          <w:szCs w:val="22"/>
          <w:lang w:eastAsia="en-US"/>
        </w:rPr>
      </w:pPr>
      <w:r w:rsidRPr="000C6CDB">
        <w:rPr>
          <w:rFonts w:asciiTheme="minorHAnsi" w:hAnsiTheme="minorHAnsi" w:cstheme="minorHAnsi"/>
          <w:b/>
          <w:szCs w:val="22"/>
          <w:lang w:eastAsia="en-US"/>
        </w:rPr>
        <w:t xml:space="preserve">‘Complete’ or ‘Completed’ </w:t>
      </w:r>
      <w:r w:rsidRPr="000C6CDB">
        <w:rPr>
          <w:rFonts w:asciiTheme="minorHAnsi" w:hAnsiTheme="minorHAnsi" w:cstheme="minorHAnsi"/>
          <w:szCs w:val="22"/>
          <w:lang w:eastAsia="en-US"/>
        </w:rPr>
        <w:t>means, in relation to a PaTH Internship, that the relevant PaTH Intern has Participated in the PaTH Internship for the full PaTH Internship Period.</w:t>
      </w:r>
    </w:p>
    <w:p w14:paraId="2905B5A9" w14:textId="77777777" w:rsidR="000C6CDB" w:rsidRPr="000C6CDB" w:rsidRDefault="000C6CDB" w:rsidP="000C6CDB">
      <w:pPr>
        <w:spacing w:before="60" w:after="120"/>
        <w:rPr>
          <w:lang w:eastAsia="en-US"/>
        </w:rPr>
      </w:pPr>
      <w:r w:rsidRPr="000C6CDB">
        <w:rPr>
          <w:lang w:eastAsia="en-US"/>
        </w:rPr>
        <w:t>‘</w:t>
      </w:r>
      <w:r w:rsidRPr="000C6CDB">
        <w:rPr>
          <w:b/>
          <w:lang w:eastAsia="en-US"/>
        </w:rPr>
        <w:t>Completion Date</w:t>
      </w:r>
      <w:r w:rsidRPr="000C6CDB">
        <w:rPr>
          <w:lang w:eastAsia="en-US"/>
        </w:rPr>
        <w:t>’ means either:</w:t>
      </w:r>
    </w:p>
    <w:p w14:paraId="5B16CE17" w14:textId="77777777" w:rsidR="000C6CDB" w:rsidRPr="000C6CDB" w:rsidRDefault="000C6CDB" w:rsidP="000C6CDB">
      <w:pPr>
        <w:spacing w:before="60" w:after="120"/>
        <w:rPr>
          <w:szCs w:val="22"/>
          <w:lang w:eastAsia="en-US"/>
        </w:rPr>
      </w:pPr>
      <w:r w:rsidRPr="000C6CDB">
        <w:rPr>
          <w:szCs w:val="22"/>
          <w:lang w:eastAsia="en-US"/>
        </w:rPr>
        <w:t>(a)</w:t>
      </w:r>
      <w:r w:rsidRPr="000C6CDB">
        <w:rPr>
          <w:szCs w:val="22"/>
          <w:lang w:eastAsia="en-US"/>
        </w:rPr>
        <w:tab/>
        <w:t>the day after the latest of the following:</w:t>
      </w:r>
    </w:p>
    <w:p w14:paraId="14ED1CF4" w14:textId="77777777" w:rsidR="000C6CDB" w:rsidRPr="000C6CDB" w:rsidRDefault="000C6CDB" w:rsidP="000C6CDB">
      <w:pPr>
        <w:spacing w:before="60" w:after="120"/>
        <w:ind w:firstLine="720"/>
        <w:rPr>
          <w:szCs w:val="22"/>
          <w:lang w:eastAsia="en-US"/>
        </w:rPr>
      </w:pPr>
      <w:r w:rsidRPr="000C6CDB">
        <w:rPr>
          <w:szCs w:val="22"/>
          <w:lang w:eastAsia="en-US"/>
        </w:rPr>
        <w:t>(i)</w:t>
      </w:r>
      <w:r w:rsidRPr="000C6CDB">
        <w:rPr>
          <w:szCs w:val="22"/>
          <w:lang w:eastAsia="en-US"/>
        </w:rPr>
        <w:tab/>
        <w:t>the Service Period end date; or</w:t>
      </w:r>
    </w:p>
    <w:p w14:paraId="677C72E3" w14:textId="77777777" w:rsidR="000C6CDB" w:rsidRPr="000C6CDB" w:rsidRDefault="000C6CDB" w:rsidP="000C6CDB">
      <w:pPr>
        <w:spacing w:before="60" w:after="120"/>
        <w:ind w:firstLine="720"/>
        <w:rPr>
          <w:szCs w:val="22"/>
          <w:lang w:eastAsia="en-US"/>
        </w:rPr>
      </w:pPr>
      <w:r w:rsidRPr="000C6CDB">
        <w:rPr>
          <w:szCs w:val="22"/>
          <w:lang w:eastAsia="en-US"/>
        </w:rPr>
        <w:t>(ii)</w:t>
      </w:r>
      <w:r w:rsidRPr="000C6CDB">
        <w:rPr>
          <w:szCs w:val="22"/>
          <w:lang w:eastAsia="en-US"/>
        </w:rPr>
        <w:tab/>
        <w:t>the latest Extended Service Period end date; or</w:t>
      </w:r>
    </w:p>
    <w:p w14:paraId="2C505BC9" w14:textId="77777777" w:rsidR="000C6CDB" w:rsidRPr="000C6CDB" w:rsidRDefault="000C6CDB" w:rsidP="000C6CDB">
      <w:pPr>
        <w:spacing w:before="60" w:after="120"/>
        <w:ind w:left="720" w:hanging="720"/>
        <w:rPr>
          <w:szCs w:val="22"/>
          <w:lang w:eastAsia="en-US"/>
        </w:rPr>
      </w:pPr>
      <w:r w:rsidRPr="000C6CDB">
        <w:rPr>
          <w:szCs w:val="22"/>
          <w:lang w:eastAsia="en-US"/>
        </w:rPr>
        <w:t>(b)</w:t>
      </w:r>
      <w:r w:rsidRPr="000C6CDB">
        <w:rPr>
          <w:szCs w:val="22"/>
          <w:lang w:eastAsia="en-US"/>
        </w:rPr>
        <w:tab/>
        <w:t>if this Deed is terminated before any of the days specified in paragraph (a), the day after the day on which this Deed is terminated.</w:t>
      </w:r>
    </w:p>
    <w:p w14:paraId="21DE0863" w14:textId="77777777" w:rsidR="000C6CDB" w:rsidRPr="000C6CDB" w:rsidRDefault="000C6CDB" w:rsidP="000C6CDB">
      <w:pPr>
        <w:spacing w:before="60" w:after="120"/>
        <w:rPr>
          <w:lang w:eastAsia="en-US"/>
        </w:rPr>
      </w:pPr>
      <w:r w:rsidRPr="000C6CDB">
        <w:rPr>
          <w:lang w:eastAsia="en-US"/>
        </w:rPr>
        <w:t>‘</w:t>
      </w:r>
      <w:r w:rsidRPr="000C6CDB">
        <w:rPr>
          <w:b/>
          <w:lang w:eastAsia="en-US"/>
        </w:rPr>
        <w:t>Compliance Activities</w:t>
      </w:r>
      <w:r w:rsidRPr="000C6CDB">
        <w:rPr>
          <w:lang w:eastAsia="en-US"/>
        </w:rPr>
        <w:t xml:space="preserve">’ means intensive activities of 200 hours over eight weeks at 50 hours per fortnight, generally with some participation required every Business Day, or as otherwise directed by DHS. </w:t>
      </w:r>
    </w:p>
    <w:p w14:paraId="5DF473B0" w14:textId="77777777" w:rsidR="000C6CDB" w:rsidRPr="000C6CDB" w:rsidRDefault="000C6CDB" w:rsidP="000C6CDB">
      <w:pPr>
        <w:spacing w:before="60" w:after="120"/>
        <w:rPr>
          <w:lang w:eastAsia="en-US"/>
        </w:rPr>
      </w:pPr>
      <w:r w:rsidRPr="000C6CDB">
        <w:rPr>
          <w:lang w:eastAsia="en-US"/>
        </w:rPr>
        <w:t>‘</w:t>
      </w:r>
      <w:r w:rsidRPr="000C6CDB">
        <w:rPr>
          <w:b/>
          <w:lang w:eastAsia="en-US"/>
        </w:rPr>
        <w:t>Compliance Indicator</w:t>
      </w:r>
      <w:r w:rsidRPr="000C6CDB">
        <w:rPr>
          <w:lang w:eastAsia="en-US"/>
        </w:rPr>
        <w:t xml:space="preserve">’ means an indicator to assess whether claims for Payments have been made and processed, and the Services have been conducted, in compliance with this Deed, as calculated by the Department at its absolute discretion. </w:t>
      </w:r>
    </w:p>
    <w:p w14:paraId="1E281C95" w14:textId="77E138E2" w:rsidR="00215C36" w:rsidRDefault="001F0731" w:rsidP="000C6CDB">
      <w:pPr>
        <w:spacing w:before="60" w:after="120"/>
        <w:rPr>
          <w:szCs w:val="22"/>
          <w:lang w:eastAsia="en-US"/>
        </w:rPr>
      </w:pPr>
      <w:r w:rsidRPr="000C6CDB" w:rsidDel="001F0731">
        <w:rPr>
          <w:lang w:eastAsia="en-US"/>
        </w:rPr>
        <w:t xml:space="preserve"> </w:t>
      </w:r>
      <w:r w:rsidR="00215C36">
        <w:rPr>
          <w:b/>
          <w:szCs w:val="22"/>
          <w:lang w:eastAsia="en-US"/>
        </w:rPr>
        <w:t xml:space="preserve">‘Comprehensive Skills Assessment’ </w:t>
      </w:r>
      <w:r w:rsidR="00215C36">
        <w:rPr>
          <w:szCs w:val="22"/>
          <w:lang w:eastAsia="en-US"/>
        </w:rPr>
        <w:t xml:space="preserve">means a skills assessment conducted by a Transition Services Panel Member, with regard to a Stronger Transitions Eligible Participant, in accordance with the </w:t>
      </w:r>
      <w:r w:rsidR="00215C36" w:rsidRPr="00243997">
        <w:rPr>
          <w:i/>
          <w:szCs w:val="22"/>
          <w:lang w:eastAsia="en-US"/>
        </w:rPr>
        <w:t>Transition Services Panel Deed 2018-2020</w:t>
      </w:r>
      <w:r w:rsidR="00215C36">
        <w:rPr>
          <w:szCs w:val="22"/>
          <w:lang w:eastAsia="en-US"/>
        </w:rPr>
        <w:t>.</w:t>
      </w:r>
    </w:p>
    <w:p w14:paraId="63F5994A" w14:textId="7C42B7D5" w:rsidR="00215C36" w:rsidRPr="00215C36" w:rsidRDefault="00215C36" w:rsidP="000C6CDB">
      <w:pPr>
        <w:spacing w:before="60" w:after="120"/>
        <w:rPr>
          <w:szCs w:val="22"/>
          <w:lang w:eastAsia="en-US"/>
        </w:rPr>
      </w:pPr>
      <w:r>
        <w:rPr>
          <w:b/>
          <w:szCs w:val="22"/>
          <w:lang w:eastAsia="en-US"/>
        </w:rPr>
        <w:t xml:space="preserve">‘Comprehensive Skills Assessment Work Order’ </w:t>
      </w:r>
      <w:r>
        <w:rPr>
          <w:szCs w:val="22"/>
          <w:lang w:eastAsia="en-US"/>
        </w:rPr>
        <w:t xml:space="preserve">or </w:t>
      </w:r>
      <w:r>
        <w:rPr>
          <w:b/>
          <w:szCs w:val="22"/>
          <w:lang w:eastAsia="en-US"/>
        </w:rPr>
        <w:t>‘CSA Work Order’</w:t>
      </w:r>
      <w:r>
        <w:rPr>
          <w:szCs w:val="22"/>
          <w:lang w:eastAsia="en-US"/>
        </w:rPr>
        <w:t xml:space="preserve"> means a work order placed by the Provider, for a Comprehensive Skills Assessment, in a form as specified in any Guidelines or otherwise by the Department.</w:t>
      </w:r>
    </w:p>
    <w:p w14:paraId="7402A005" w14:textId="77777777" w:rsidR="000C6CDB" w:rsidRPr="000C6CDB" w:rsidRDefault="000C6CDB" w:rsidP="000C6CDB">
      <w:pPr>
        <w:spacing w:before="60" w:after="120"/>
        <w:rPr>
          <w:rFonts w:cs="Calibri"/>
          <w:lang w:eastAsia="en-US"/>
        </w:rPr>
      </w:pPr>
      <w:r w:rsidRPr="000C6CDB">
        <w:rPr>
          <w:rFonts w:cs="Calibri"/>
          <w:lang w:eastAsia="en-US"/>
        </w:rPr>
        <w:t>‘</w:t>
      </w:r>
      <w:r w:rsidRPr="000C6CDB">
        <w:rPr>
          <w:rFonts w:cs="Calibri"/>
          <w:b/>
          <w:lang w:eastAsia="en-US"/>
        </w:rPr>
        <w:t>Condition of Offer</w:t>
      </w:r>
      <w:r w:rsidRPr="000C6CDB">
        <w:rPr>
          <w:rFonts w:cs="Calibri"/>
          <w:lang w:eastAsia="en-US"/>
        </w:rPr>
        <w:t xml:space="preserve">’ means a condition placed by the Department on its offer of this Deed to the Provider. </w:t>
      </w:r>
    </w:p>
    <w:p w14:paraId="23C1CDD0" w14:textId="77777777" w:rsidR="000C6CDB" w:rsidRPr="000C6CDB" w:rsidRDefault="000C6CDB" w:rsidP="000C6CDB">
      <w:pPr>
        <w:spacing w:before="60" w:after="120"/>
        <w:rPr>
          <w:lang w:eastAsia="en-US"/>
        </w:rPr>
      </w:pPr>
      <w:r w:rsidRPr="000C6CDB">
        <w:rPr>
          <w:lang w:eastAsia="en-US"/>
        </w:rPr>
        <w:t>‘</w:t>
      </w:r>
      <w:r w:rsidRPr="000C6CDB">
        <w:rPr>
          <w:b/>
          <w:lang w:eastAsia="en-US"/>
        </w:rPr>
        <w:t>Confidential Information</w:t>
      </w:r>
      <w:r w:rsidRPr="000C6CDB">
        <w:rPr>
          <w:lang w:eastAsia="en-US"/>
        </w:rPr>
        <w:t>’ means all information that the Parties agree to treat as confidential by Notice to each other after the Deed Commencement Date; or that the Parties know, or ought reasonably to know, is confidential to each other.</w:t>
      </w:r>
    </w:p>
    <w:p w14:paraId="5D0170EA" w14:textId="77777777" w:rsidR="000C6CDB" w:rsidRPr="000C6CDB" w:rsidRDefault="000C6CDB" w:rsidP="000C6CDB">
      <w:pPr>
        <w:spacing w:before="60" w:after="120"/>
        <w:rPr>
          <w:lang w:eastAsia="en-US"/>
        </w:rPr>
      </w:pPr>
      <w:r w:rsidRPr="000C6CDB">
        <w:rPr>
          <w:lang w:eastAsia="en-US"/>
        </w:rPr>
        <w:t>‘</w:t>
      </w:r>
      <w:r w:rsidRPr="000C6CDB">
        <w:rPr>
          <w:b/>
          <w:lang w:eastAsia="en-US"/>
        </w:rPr>
        <w:t>Conflict</w:t>
      </w:r>
      <w:r w:rsidRPr="000C6CDB">
        <w:rPr>
          <w:lang w:eastAsia="en-US"/>
        </w:rPr>
        <w:t>’ refers to a conflict of interest, or risk of a conflict of interest, or an apparent conflict of interest arising through the Provider engaging in any activity or obtaining any interest that may interfere with or restrict the Provider in performing the Services to the Department fairly and independently.</w:t>
      </w:r>
    </w:p>
    <w:p w14:paraId="1B559E5F" w14:textId="77777777" w:rsidR="000C6CDB" w:rsidRPr="000C6CDB" w:rsidRDefault="000C6CDB" w:rsidP="000C6CDB">
      <w:pPr>
        <w:spacing w:before="60" w:after="120"/>
        <w:rPr>
          <w:rFonts w:cs="Times"/>
          <w:szCs w:val="22"/>
          <w:lang w:eastAsia="en-US"/>
        </w:rPr>
      </w:pPr>
      <w:r w:rsidRPr="000C6CDB">
        <w:rPr>
          <w:rFonts w:cs="Times"/>
          <w:b/>
          <w:szCs w:val="22"/>
          <w:lang w:eastAsia="en-US"/>
        </w:rPr>
        <w:t>‘Conformity Assessment Body’</w:t>
      </w:r>
      <w:r w:rsidRPr="000C6CDB">
        <w:rPr>
          <w:rFonts w:cs="Times"/>
          <w:szCs w:val="22"/>
          <w:lang w:eastAsia="en-US"/>
        </w:rPr>
        <w:t xml:space="preserve"> means a third party assessment organisation appointed by the Department to its QAF Auditor List. </w:t>
      </w:r>
    </w:p>
    <w:p w14:paraId="3EA9626D" w14:textId="77777777" w:rsidR="000C6CDB" w:rsidRPr="000C6CDB" w:rsidRDefault="000C6CDB" w:rsidP="000C6CDB">
      <w:pPr>
        <w:spacing w:before="60" w:after="120"/>
        <w:rPr>
          <w:lang w:eastAsia="en-US"/>
        </w:rPr>
      </w:pPr>
      <w:r w:rsidRPr="000C6CDB">
        <w:rPr>
          <w:b/>
          <w:lang w:eastAsia="en-US"/>
        </w:rPr>
        <w:t>‘Connections for Quality Indicator’</w:t>
      </w:r>
      <w:r w:rsidRPr="000C6CDB">
        <w:rPr>
          <w:lang w:eastAsia="en-US"/>
        </w:rPr>
        <w:t xml:space="preserve"> means an indicator, specified as such in any Guidelines, that demonstrates linkages to wrap around servicing, engagement with Employers and services offered to Participants, particularly those with multiple disadvantages.</w:t>
      </w:r>
    </w:p>
    <w:p w14:paraId="0331C71E" w14:textId="77777777" w:rsidR="000C6CDB" w:rsidRPr="000C6CDB" w:rsidRDefault="000C6CDB" w:rsidP="000C6CDB">
      <w:pPr>
        <w:spacing w:before="60" w:after="120"/>
        <w:rPr>
          <w:lang w:eastAsia="en-US"/>
        </w:rPr>
      </w:pPr>
      <w:r w:rsidRPr="000C6CDB">
        <w:rPr>
          <w:lang w:eastAsia="en-US"/>
        </w:rPr>
        <w:t>‘</w:t>
      </w:r>
      <w:r w:rsidRPr="000C6CDB">
        <w:rPr>
          <w:b/>
          <w:lang w:eastAsia="en-US"/>
        </w:rPr>
        <w:t>Consecutive Weeks</w:t>
      </w:r>
      <w:r w:rsidRPr="000C6CDB">
        <w:rPr>
          <w:lang w:eastAsia="en-US"/>
        </w:rPr>
        <w:t>’ means a continuous period of weeks broken only by one or more Permissible Breaks, except in the case of Partial Outcomes where no Permissible Breaks are permitted, and as adjusted by DHS.</w:t>
      </w:r>
    </w:p>
    <w:p w14:paraId="27B0835F" w14:textId="77777777" w:rsidR="000C6CDB" w:rsidRPr="000C6CDB" w:rsidRDefault="000C6CDB" w:rsidP="000C6CDB">
      <w:pPr>
        <w:spacing w:before="60" w:after="120"/>
        <w:rPr>
          <w:lang w:eastAsia="en-US"/>
        </w:rPr>
      </w:pPr>
      <w:r w:rsidRPr="000C6CDB">
        <w:rPr>
          <w:lang w:eastAsia="en-US"/>
        </w:rPr>
        <w:t>‘</w:t>
      </w:r>
      <w:r w:rsidRPr="000C6CDB">
        <w:rPr>
          <w:b/>
          <w:lang w:eastAsia="en-US"/>
        </w:rPr>
        <w:t>Constitution</w:t>
      </w:r>
      <w:r w:rsidRPr="000C6CDB">
        <w:rPr>
          <w:lang w:eastAsia="en-US"/>
        </w:rPr>
        <w:t>’ means (depending on the context):</w:t>
      </w:r>
    </w:p>
    <w:p w14:paraId="39AC9334" w14:textId="77777777" w:rsidR="000C6CDB" w:rsidRPr="000C6CDB" w:rsidRDefault="000C6CDB" w:rsidP="000C6CDB">
      <w:pPr>
        <w:spacing w:before="60" w:after="120"/>
        <w:ind w:left="720" w:hanging="720"/>
        <w:rPr>
          <w:lang w:eastAsia="en-US"/>
        </w:rPr>
      </w:pPr>
      <w:r w:rsidRPr="000C6CDB">
        <w:rPr>
          <w:lang w:eastAsia="en-US"/>
        </w:rPr>
        <w:lastRenderedPageBreak/>
        <w:t>(a)</w:t>
      </w:r>
      <w:r w:rsidRPr="000C6CDB">
        <w:rPr>
          <w:lang w:eastAsia="en-US"/>
        </w:rPr>
        <w:tab/>
        <w:t>a company’s constitution, which (where relevant) includes rules and any amendments that are part of the company’s constitution; or</w:t>
      </w:r>
    </w:p>
    <w:p w14:paraId="2C980B82" w14:textId="77777777" w:rsidR="000C6CDB" w:rsidRPr="000C6CDB" w:rsidRDefault="000C6CDB" w:rsidP="000C6CDB">
      <w:pPr>
        <w:spacing w:before="60" w:after="120"/>
        <w:rPr>
          <w:lang w:eastAsia="en-US"/>
        </w:rPr>
      </w:pPr>
      <w:r w:rsidRPr="000C6CDB">
        <w:rPr>
          <w:lang w:eastAsia="en-US"/>
        </w:rPr>
        <w:t>(b)</w:t>
      </w:r>
      <w:r w:rsidRPr="000C6CDB">
        <w:rPr>
          <w:lang w:eastAsia="en-US"/>
        </w:rPr>
        <w:tab/>
        <w:t>in relation to any other kind of body:</w:t>
      </w:r>
    </w:p>
    <w:p w14:paraId="5FFE36FE" w14:textId="77777777" w:rsidR="000C6CDB" w:rsidRPr="000C6CDB" w:rsidRDefault="000C6CDB" w:rsidP="000C6CDB">
      <w:pPr>
        <w:spacing w:before="60" w:after="120"/>
        <w:ind w:firstLine="720"/>
        <w:rPr>
          <w:lang w:eastAsia="en-US"/>
        </w:rPr>
      </w:pPr>
      <w:r w:rsidRPr="000C6CDB">
        <w:rPr>
          <w:lang w:eastAsia="en-US"/>
        </w:rPr>
        <w:t>(i)</w:t>
      </w:r>
      <w:r w:rsidRPr="000C6CDB">
        <w:rPr>
          <w:lang w:eastAsia="en-US"/>
        </w:rPr>
        <w:tab/>
        <w:t>the body’s charter, rules or memorandum; or</w:t>
      </w:r>
    </w:p>
    <w:p w14:paraId="36909407" w14:textId="77777777" w:rsidR="000C6CDB" w:rsidRPr="000C6CDB" w:rsidRDefault="000C6CDB" w:rsidP="000C6CDB">
      <w:pPr>
        <w:spacing w:before="60" w:after="120"/>
        <w:ind w:left="1440" w:hanging="720"/>
        <w:rPr>
          <w:lang w:eastAsia="en-US"/>
        </w:rPr>
      </w:pPr>
      <w:r w:rsidRPr="000C6CDB">
        <w:rPr>
          <w:lang w:eastAsia="en-US"/>
        </w:rPr>
        <w:t>(ii)</w:t>
      </w:r>
      <w:r w:rsidRPr="000C6CDB">
        <w:rPr>
          <w:lang w:eastAsia="en-US"/>
        </w:rPr>
        <w:tab/>
        <w:t>any instrument or law constituting or defining the constitution of the body or governing the activities of the body or its members.</w:t>
      </w:r>
    </w:p>
    <w:p w14:paraId="638B9DA4" w14:textId="77777777" w:rsidR="000C6CDB" w:rsidRPr="000C6CDB" w:rsidRDefault="000C6CDB" w:rsidP="000C6CDB">
      <w:pPr>
        <w:spacing w:before="60" w:after="120"/>
        <w:rPr>
          <w:lang w:eastAsia="en-US"/>
        </w:rPr>
      </w:pPr>
      <w:r w:rsidRPr="000C6CDB">
        <w:rPr>
          <w:lang w:eastAsia="en-US"/>
        </w:rPr>
        <w:t>‘</w:t>
      </w:r>
      <w:r w:rsidRPr="000C6CDB">
        <w:rPr>
          <w:b/>
          <w:lang w:eastAsia="en-US"/>
        </w:rPr>
        <w:t>Contact</w:t>
      </w:r>
      <w:r w:rsidRPr="000C6CDB">
        <w:rPr>
          <w:lang w:eastAsia="en-US"/>
        </w:rPr>
        <w:t>’ means a contact between the Provider and a Stream Participant in accordance with clause 84.</w:t>
      </w:r>
    </w:p>
    <w:p w14:paraId="7E2B9941" w14:textId="77777777" w:rsidR="000C6CDB" w:rsidRPr="000C6CDB" w:rsidRDefault="000C6CDB" w:rsidP="000C6CDB">
      <w:pPr>
        <w:spacing w:before="60" w:after="120"/>
        <w:rPr>
          <w:lang w:eastAsia="en-US"/>
        </w:rPr>
      </w:pPr>
      <w:r w:rsidRPr="000C6CDB">
        <w:rPr>
          <w:lang w:eastAsia="en-US"/>
        </w:rPr>
        <w:t>‘</w:t>
      </w:r>
      <w:r w:rsidRPr="000C6CDB">
        <w:rPr>
          <w:b/>
          <w:lang w:eastAsia="en-US"/>
        </w:rPr>
        <w:t>Contact Person</w:t>
      </w:r>
      <w:r w:rsidRPr="000C6CDB">
        <w:rPr>
          <w:lang w:eastAsia="en-US"/>
        </w:rPr>
        <w:t>’ means the person specified in item 2 of Schedule 1 who has authority to receive and sign Notices and written communications for the Provider under this Deed and accept any request or direction in relation to the Services.</w:t>
      </w:r>
    </w:p>
    <w:p w14:paraId="69A35C67" w14:textId="77777777" w:rsidR="000C6CDB" w:rsidRPr="000C6CDB" w:rsidRDefault="000C6CDB" w:rsidP="000C6CDB">
      <w:pPr>
        <w:spacing w:before="60" w:after="120"/>
        <w:rPr>
          <w:lang w:eastAsia="en-US"/>
        </w:rPr>
      </w:pPr>
      <w:r w:rsidRPr="000C6CDB">
        <w:rPr>
          <w:lang w:eastAsia="en-US"/>
        </w:rPr>
        <w:t>‘</w:t>
      </w:r>
      <w:r w:rsidRPr="000C6CDB">
        <w:rPr>
          <w:b/>
          <w:lang w:eastAsia="en-US"/>
        </w:rPr>
        <w:t>Control</w:t>
      </w:r>
      <w:r w:rsidRPr="000C6CDB">
        <w:rPr>
          <w:lang w:eastAsia="en-US"/>
        </w:rPr>
        <w:t xml:space="preserve">’ has the meaning given to that term in section 50AA of the </w:t>
      </w:r>
      <w:r w:rsidRPr="000C6CDB">
        <w:rPr>
          <w:i/>
          <w:lang w:eastAsia="en-US"/>
        </w:rPr>
        <w:t>Corporations Act 2001 (</w:t>
      </w:r>
      <w:r w:rsidRPr="000C6CDB">
        <w:rPr>
          <w:lang w:eastAsia="en-US"/>
        </w:rPr>
        <w:t>Cth).</w:t>
      </w:r>
    </w:p>
    <w:p w14:paraId="3B1CDD1F" w14:textId="77777777" w:rsidR="000C6CDB" w:rsidRPr="000C6CDB" w:rsidRDefault="000C6CDB" w:rsidP="000C6CDB">
      <w:pPr>
        <w:spacing w:before="60" w:after="120"/>
        <w:rPr>
          <w:lang w:eastAsia="en-US"/>
        </w:rPr>
      </w:pPr>
      <w:r w:rsidRPr="000C6CDB">
        <w:rPr>
          <w:lang w:eastAsia="en-US"/>
        </w:rPr>
        <w:t>‘</w:t>
      </w:r>
      <w:r w:rsidRPr="000C6CDB">
        <w:rPr>
          <w:b/>
          <w:lang w:eastAsia="en-US"/>
        </w:rPr>
        <w:t>Corporation</w:t>
      </w:r>
      <w:r w:rsidRPr="000C6CDB">
        <w:rPr>
          <w:lang w:eastAsia="en-US"/>
        </w:rPr>
        <w:t xml:space="preserve">’ has the meaning given to that term in section 57A of the </w:t>
      </w:r>
      <w:r w:rsidRPr="000C6CDB">
        <w:rPr>
          <w:i/>
          <w:lang w:eastAsia="en-US"/>
        </w:rPr>
        <w:t>Corporations Act 2001</w:t>
      </w:r>
      <w:r w:rsidRPr="000C6CDB">
        <w:rPr>
          <w:lang w:eastAsia="en-US"/>
        </w:rPr>
        <w:t xml:space="preserve"> (Cth).</w:t>
      </w:r>
    </w:p>
    <w:p w14:paraId="5D5BB1D8" w14:textId="2D4D353D" w:rsidR="000C6CDB" w:rsidRDefault="000C6CDB" w:rsidP="000C6CDB">
      <w:pPr>
        <w:spacing w:before="60" w:after="120"/>
        <w:rPr>
          <w:szCs w:val="22"/>
          <w:lang w:eastAsia="en-US"/>
        </w:rPr>
      </w:pPr>
      <w:r w:rsidRPr="000C6CDB">
        <w:rPr>
          <w:b/>
          <w:szCs w:val="22"/>
          <w:lang w:eastAsia="en-US"/>
        </w:rPr>
        <w:t>‘Corrective Action Plan’</w:t>
      </w:r>
      <w:r w:rsidRPr="000C6CDB">
        <w:rPr>
          <w:szCs w:val="22"/>
          <w:lang w:eastAsia="en-US"/>
        </w:rPr>
        <w:t xml:space="preserve"> means a plan developed by the Provider, in accordance with any Guidelines and agreed by the Quality Auditor, for the purposes of addressing one or more Non-conformances.</w:t>
      </w:r>
    </w:p>
    <w:p w14:paraId="06002767" w14:textId="3756D0C4" w:rsidR="00215C36" w:rsidRPr="00741CCC" w:rsidRDefault="00215C36" w:rsidP="000C6CDB">
      <w:pPr>
        <w:spacing w:before="60" w:after="120"/>
        <w:rPr>
          <w:rFonts w:cs="Times"/>
          <w:szCs w:val="22"/>
          <w:lang w:eastAsia="en-US"/>
        </w:rPr>
      </w:pPr>
      <w:r>
        <w:rPr>
          <w:b/>
          <w:szCs w:val="22"/>
          <w:lang w:eastAsia="en-US"/>
        </w:rPr>
        <w:t xml:space="preserve">‘CSA Amount’ </w:t>
      </w:r>
      <w:r>
        <w:rPr>
          <w:szCs w:val="22"/>
          <w:lang w:eastAsia="en-US"/>
        </w:rPr>
        <w:t>means a payment for the conduct of a Comprehensive Skills Assessment.</w:t>
      </w:r>
    </w:p>
    <w:p w14:paraId="21C2A587" w14:textId="77777777" w:rsidR="000C6CDB" w:rsidRPr="000C6CDB" w:rsidRDefault="000C6CDB" w:rsidP="000C6CDB">
      <w:pPr>
        <w:spacing w:before="60" w:after="120"/>
        <w:rPr>
          <w:lang w:eastAsia="en-US"/>
        </w:rPr>
      </w:pPr>
      <w:r w:rsidRPr="000C6CDB">
        <w:rPr>
          <w:lang w:eastAsia="en-US"/>
        </w:rPr>
        <w:t>‘</w:t>
      </w:r>
      <w:r w:rsidRPr="000C6CDB">
        <w:rPr>
          <w:b/>
          <w:lang w:eastAsia="en-US"/>
        </w:rPr>
        <w:t>Customer</w:t>
      </w:r>
      <w:r w:rsidRPr="000C6CDB">
        <w:rPr>
          <w:lang w:eastAsia="en-US"/>
        </w:rPr>
        <w:t>’ includes a Participant, potential Participant, Employer and any other user of the Services.</w:t>
      </w:r>
    </w:p>
    <w:p w14:paraId="435501C3" w14:textId="77777777" w:rsidR="000C6CDB" w:rsidRPr="000C6CDB" w:rsidRDefault="000C6CDB" w:rsidP="000C6CDB">
      <w:pPr>
        <w:spacing w:before="60" w:after="120"/>
        <w:rPr>
          <w:lang w:eastAsia="en-US"/>
        </w:rPr>
      </w:pPr>
      <w:r w:rsidRPr="000C6CDB">
        <w:rPr>
          <w:lang w:eastAsia="en-US"/>
        </w:rPr>
        <w:t>‘</w:t>
      </w:r>
      <w:r w:rsidRPr="000C6CDB">
        <w:rPr>
          <w:b/>
          <w:lang w:eastAsia="en-US"/>
        </w:rPr>
        <w:t>Cybersafety Policy</w:t>
      </w:r>
      <w:r w:rsidRPr="000C6CDB">
        <w:rPr>
          <w:lang w:eastAsia="en-US"/>
        </w:rPr>
        <w:t xml:space="preserve">’ means the Commonwealth policy of that name as specified at clauses </w:t>
      </w:r>
      <w:r w:rsidRPr="000C6CDB">
        <w:rPr>
          <w:rFonts w:cs="Calibri"/>
          <w:szCs w:val="22"/>
          <w:lang w:eastAsia="en-US"/>
        </w:rPr>
        <w:t>32.21</w:t>
      </w:r>
      <w:r w:rsidRPr="000C6CDB">
        <w:rPr>
          <w:lang w:eastAsia="en-US"/>
        </w:rPr>
        <w:t xml:space="preserve"> to </w:t>
      </w:r>
      <w:r w:rsidRPr="000C6CDB">
        <w:rPr>
          <w:rFonts w:cs="Calibri"/>
          <w:szCs w:val="22"/>
          <w:lang w:eastAsia="en-US"/>
        </w:rPr>
        <w:t>32.25</w:t>
      </w:r>
      <w:r w:rsidRPr="000C6CDB">
        <w:rPr>
          <w:lang w:eastAsia="en-US"/>
        </w:rPr>
        <w:t>.</w:t>
      </w:r>
    </w:p>
    <w:p w14:paraId="2F3167E3" w14:textId="77777777" w:rsidR="000C6CDB" w:rsidRPr="000C6CDB" w:rsidRDefault="000C6CDB" w:rsidP="000C6CDB">
      <w:pPr>
        <w:spacing w:before="60" w:after="120"/>
        <w:rPr>
          <w:lang w:eastAsia="en-US"/>
        </w:rPr>
      </w:pPr>
      <w:r w:rsidRPr="000C6CDB">
        <w:rPr>
          <w:lang w:eastAsia="en-US"/>
        </w:rPr>
        <w:t>‘</w:t>
      </w:r>
      <w:r w:rsidRPr="000C6CDB">
        <w:rPr>
          <w:b/>
          <w:lang w:eastAsia="en-US"/>
        </w:rPr>
        <w:t>Deed</w:t>
      </w:r>
      <w:r w:rsidRPr="000C6CDB">
        <w:rPr>
          <w:lang w:eastAsia="en-US"/>
        </w:rPr>
        <w:t xml:space="preserve">’ means this document, as varied or extended by the Parties from time to time in accordance with this Deed, and includes any Conditions of Offer, the Particulars, all Annexures, the Schedules, any Guidelines and any documents incorporated by reference. </w:t>
      </w:r>
    </w:p>
    <w:p w14:paraId="156B4556" w14:textId="77777777" w:rsidR="000C6CDB" w:rsidRPr="000C6CDB" w:rsidRDefault="000C6CDB" w:rsidP="000C6CDB">
      <w:pPr>
        <w:spacing w:before="60" w:after="120"/>
        <w:rPr>
          <w:lang w:eastAsia="en-US"/>
        </w:rPr>
      </w:pPr>
      <w:r w:rsidRPr="000C6CDB">
        <w:rPr>
          <w:lang w:eastAsia="en-US"/>
        </w:rPr>
        <w:t>‘</w:t>
      </w:r>
      <w:r w:rsidRPr="000C6CDB">
        <w:rPr>
          <w:b/>
          <w:lang w:eastAsia="en-US"/>
        </w:rPr>
        <w:t>Deed Commencement Date</w:t>
      </w:r>
      <w:r w:rsidRPr="000C6CDB">
        <w:rPr>
          <w:lang w:eastAsia="en-US"/>
        </w:rPr>
        <w:t>’ means the later of 1 July 2015, or the date on which this Deed is signed by the last Party to do so.</w:t>
      </w:r>
    </w:p>
    <w:p w14:paraId="4F4FADDD" w14:textId="77777777" w:rsidR="000C6CDB" w:rsidRPr="000C6CDB" w:rsidRDefault="000C6CDB" w:rsidP="000C6CDB">
      <w:pPr>
        <w:spacing w:before="60" w:after="120"/>
        <w:rPr>
          <w:lang w:eastAsia="en-US"/>
        </w:rPr>
      </w:pPr>
      <w:r w:rsidRPr="000C6CDB">
        <w:rPr>
          <w:lang w:eastAsia="en-US"/>
        </w:rPr>
        <w:t>‘</w:t>
      </w:r>
      <w:r w:rsidRPr="000C6CDB">
        <w:rPr>
          <w:b/>
          <w:lang w:eastAsia="en-US"/>
        </w:rPr>
        <w:t>Deed Material</w:t>
      </w:r>
      <w:r w:rsidRPr="000C6CDB">
        <w:rPr>
          <w:lang w:eastAsia="en-US"/>
        </w:rPr>
        <w:t>’ means all Material:</w:t>
      </w:r>
    </w:p>
    <w:p w14:paraId="3ECDC4E9" w14:textId="77777777" w:rsidR="000C6CDB" w:rsidRPr="000C6CDB" w:rsidRDefault="000C6CDB" w:rsidP="000C6CDB">
      <w:pPr>
        <w:spacing w:before="60" w:after="120"/>
        <w:ind w:left="720" w:hanging="720"/>
        <w:rPr>
          <w:szCs w:val="22"/>
          <w:lang w:eastAsia="en-US"/>
        </w:rPr>
      </w:pPr>
      <w:r w:rsidRPr="000C6CDB">
        <w:rPr>
          <w:szCs w:val="22"/>
          <w:lang w:eastAsia="en-US"/>
        </w:rPr>
        <w:t>(a)</w:t>
      </w:r>
      <w:r w:rsidRPr="000C6CDB">
        <w:rPr>
          <w:szCs w:val="22"/>
          <w:lang w:eastAsia="en-US"/>
        </w:rPr>
        <w:tab/>
        <w:t>developed or created or required to be developed or created as part of or for the purpose of performing this Deed;</w:t>
      </w:r>
    </w:p>
    <w:p w14:paraId="7707FF60" w14:textId="77777777" w:rsidR="000C6CDB" w:rsidRPr="000C6CDB" w:rsidRDefault="000C6CDB" w:rsidP="000C6CDB">
      <w:pPr>
        <w:spacing w:before="60" w:after="120"/>
        <w:ind w:left="720" w:hanging="720"/>
        <w:rPr>
          <w:szCs w:val="22"/>
          <w:lang w:eastAsia="en-US"/>
        </w:rPr>
      </w:pPr>
      <w:r w:rsidRPr="000C6CDB">
        <w:rPr>
          <w:szCs w:val="22"/>
          <w:lang w:eastAsia="en-US"/>
        </w:rPr>
        <w:t>(b)</w:t>
      </w:r>
      <w:r w:rsidRPr="000C6CDB">
        <w:rPr>
          <w:szCs w:val="22"/>
          <w:lang w:eastAsia="en-US"/>
        </w:rPr>
        <w:tab/>
        <w:t xml:space="preserve">incorporated in, supplied or required to be supplied along with the Material referred to in paragraph (a) above; or </w:t>
      </w:r>
    </w:p>
    <w:p w14:paraId="08DCF2D3" w14:textId="77777777" w:rsidR="000C6CDB" w:rsidRPr="000C6CDB" w:rsidRDefault="000C6CDB" w:rsidP="000C6CDB">
      <w:pPr>
        <w:spacing w:before="60" w:after="120"/>
        <w:rPr>
          <w:szCs w:val="22"/>
          <w:lang w:eastAsia="en-US"/>
        </w:rPr>
      </w:pPr>
      <w:r w:rsidRPr="000C6CDB">
        <w:rPr>
          <w:szCs w:val="22"/>
          <w:lang w:eastAsia="en-US"/>
        </w:rPr>
        <w:t>(c)</w:t>
      </w:r>
      <w:r w:rsidRPr="000C6CDB">
        <w:rPr>
          <w:szCs w:val="22"/>
          <w:lang w:eastAsia="en-US"/>
        </w:rPr>
        <w:tab/>
        <w:t xml:space="preserve">copied or derived from Material referred to in paragraphs (a) or (b); and </w:t>
      </w:r>
    </w:p>
    <w:p w14:paraId="1F5C4054" w14:textId="77777777" w:rsidR="000C6CDB" w:rsidRPr="000C6CDB" w:rsidRDefault="000C6CDB" w:rsidP="000C6CDB">
      <w:pPr>
        <w:spacing w:before="60" w:after="120"/>
        <w:rPr>
          <w:lang w:eastAsia="en-US"/>
        </w:rPr>
      </w:pPr>
      <w:r w:rsidRPr="000C6CDB">
        <w:rPr>
          <w:lang w:eastAsia="en-US"/>
        </w:rPr>
        <w:t>includes all Deed Records.</w:t>
      </w:r>
    </w:p>
    <w:p w14:paraId="311C886B" w14:textId="77777777" w:rsidR="000C6CDB" w:rsidRPr="000C6CDB" w:rsidRDefault="000C6CDB" w:rsidP="000C6CDB">
      <w:pPr>
        <w:spacing w:before="60" w:after="120"/>
        <w:rPr>
          <w:lang w:eastAsia="en-US"/>
        </w:rPr>
      </w:pPr>
      <w:r w:rsidRPr="000C6CDB">
        <w:rPr>
          <w:lang w:eastAsia="en-US"/>
        </w:rPr>
        <w:t>‘</w:t>
      </w:r>
      <w:r w:rsidRPr="000C6CDB">
        <w:rPr>
          <w:b/>
          <w:lang w:eastAsia="en-US"/>
        </w:rPr>
        <w:t>Deed Records</w:t>
      </w:r>
      <w:r w:rsidRPr="000C6CDB">
        <w:rPr>
          <w:lang w:eastAsia="en-US"/>
        </w:rPr>
        <w:t xml:space="preserve">’ means all Records: </w:t>
      </w:r>
    </w:p>
    <w:p w14:paraId="2EAA49AA" w14:textId="77777777" w:rsidR="000C6CDB" w:rsidRPr="000C6CDB" w:rsidRDefault="000C6CDB" w:rsidP="000C6CDB">
      <w:pPr>
        <w:spacing w:before="60" w:after="120"/>
        <w:ind w:left="720" w:hanging="720"/>
        <w:rPr>
          <w:szCs w:val="22"/>
          <w:lang w:eastAsia="en-US"/>
        </w:rPr>
      </w:pPr>
      <w:r w:rsidRPr="000C6CDB">
        <w:rPr>
          <w:szCs w:val="22"/>
          <w:lang w:eastAsia="en-US"/>
        </w:rPr>
        <w:t>(a)</w:t>
      </w:r>
      <w:r w:rsidRPr="000C6CDB">
        <w:rPr>
          <w:szCs w:val="22"/>
          <w:lang w:eastAsia="en-US"/>
        </w:rPr>
        <w:tab/>
        <w:t>developed or created or required to be developed or created as part of or for the purpose of performing this Deed;</w:t>
      </w:r>
    </w:p>
    <w:p w14:paraId="55D8BB99" w14:textId="77777777" w:rsidR="000C6CDB" w:rsidRPr="000C6CDB" w:rsidRDefault="000C6CDB" w:rsidP="000C6CDB">
      <w:pPr>
        <w:spacing w:before="60" w:after="120"/>
        <w:ind w:left="720" w:hanging="720"/>
        <w:rPr>
          <w:szCs w:val="22"/>
          <w:lang w:eastAsia="en-US"/>
        </w:rPr>
      </w:pPr>
      <w:r w:rsidRPr="000C6CDB">
        <w:rPr>
          <w:szCs w:val="22"/>
          <w:lang w:eastAsia="en-US"/>
        </w:rPr>
        <w:t>(b)</w:t>
      </w:r>
      <w:r w:rsidRPr="000C6CDB">
        <w:rPr>
          <w:szCs w:val="22"/>
          <w:lang w:eastAsia="en-US"/>
        </w:rPr>
        <w:tab/>
        <w:t xml:space="preserve">incorporated in, supplied or required to be supplied along with the Records referred to in paragraph (a) above; or </w:t>
      </w:r>
    </w:p>
    <w:p w14:paraId="76A1C94D" w14:textId="77777777" w:rsidR="000C6CDB" w:rsidRPr="000C6CDB" w:rsidRDefault="000C6CDB" w:rsidP="000C6CDB">
      <w:pPr>
        <w:spacing w:before="60" w:after="120"/>
        <w:rPr>
          <w:szCs w:val="22"/>
          <w:lang w:eastAsia="en-US"/>
        </w:rPr>
      </w:pPr>
      <w:r w:rsidRPr="000C6CDB">
        <w:rPr>
          <w:szCs w:val="22"/>
          <w:lang w:eastAsia="en-US"/>
        </w:rPr>
        <w:t>(c)</w:t>
      </w:r>
      <w:r w:rsidRPr="000C6CDB">
        <w:rPr>
          <w:szCs w:val="22"/>
          <w:lang w:eastAsia="en-US"/>
        </w:rPr>
        <w:tab/>
        <w:t xml:space="preserve">copied or derived from Records referred to in paragraphs (a) or (b); and </w:t>
      </w:r>
    </w:p>
    <w:p w14:paraId="37B47E51" w14:textId="77777777" w:rsidR="000C6CDB" w:rsidRPr="000C6CDB" w:rsidRDefault="000C6CDB" w:rsidP="000C6CDB">
      <w:pPr>
        <w:spacing w:before="60" w:after="120"/>
        <w:rPr>
          <w:lang w:eastAsia="en-US"/>
        </w:rPr>
      </w:pPr>
      <w:r w:rsidRPr="000C6CDB">
        <w:rPr>
          <w:lang w:eastAsia="en-US"/>
        </w:rPr>
        <w:t>includes all Reports.</w:t>
      </w:r>
    </w:p>
    <w:p w14:paraId="225EC045" w14:textId="77777777" w:rsidR="000C6CDB" w:rsidRPr="000C6CDB" w:rsidRDefault="000C6CDB" w:rsidP="000C6CDB">
      <w:pPr>
        <w:spacing w:before="60" w:after="120"/>
        <w:rPr>
          <w:lang w:eastAsia="en-US"/>
        </w:rPr>
      </w:pPr>
      <w:r w:rsidRPr="000C6CDB">
        <w:rPr>
          <w:lang w:eastAsia="en-US"/>
        </w:rPr>
        <w:t>‘</w:t>
      </w:r>
      <w:r w:rsidRPr="000C6CDB">
        <w:rPr>
          <w:b/>
          <w:lang w:eastAsia="en-US"/>
        </w:rPr>
        <w:t>Delegate</w:t>
      </w:r>
      <w:r w:rsidRPr="000C6CDB">
        <w:rPr>
          <w:lang w:eastAsia="en-US"/>
        </w:rPr>
        <w:t xml:space="preserve">’ means: </w:t>
      </w:r>
    </w:p>
    <w:p w14:paraId="2802DE8D" w14:textId="77777777" w:rsidR="000C6CDB" w:rsidRPr="000C6CDB" w:rsidRDefault="000C6CDB" w:rsidP="000C6CDB">
      <w:pPr>
        <w:spacing w:before="60" w:after="120"/>
        <w:rPr>
          <w:szCs w:val="22"/>
          <w:lang w:eastAsia="en-US"/>
        </w:rPr>
      </w:pPr>
      <w:r w:rsidRPr="000C6CDB">
        <w:rPr>
          <w:szCs w:val="22"/>
          <w:lang w:eastAsia="en-US"/>
        </w:rPr>
        <w:t>(a)</w:t>
      </w:r>
      <w:r w:rsidRPr="000C6CDB">
        <w:rPr>
          <w:szCs w:val="22"/>
          <w:lang w:eastAsia="en-US"/>
        </w:rPr>
        <w:tab/>
        <w:t>for a ParentsNext Volunteer, a person engaged by the ParentsNext Volunteer’s ParentsNext Provider; and</w:t>
      </w:r>
    </w:p>
    <w:p w14:paraId="112085A4" w14:textId="77777777" w:rsidR="000C6CDB" w:rsidRPr="000C6CDB" w:rsidRDefault="000C6CDB" w:rsidP="00866654">
      <w:pPr>
        <w:spacing w:before="60" w:after="120"/>
        <w:ind w:left="709" w:hanging="709"/>
        <w:rPr>
          <w:lang w:eastAsia="en-US"/>
        </w:rPr>
      </w:pPr>
      <w:r w:rsidRPr="000C6CDB">
        <w:rPr>
          <w:lang w:eastAsia="en-US"/>
        </w:rPr>
        <w:t>(b)</w:t>
      </w:r>
      <w:r w:rsidRPr="000C6CDB">
        <w:rPr>
          <w:lang w:eastAsia="en-US"/>
        </w:rPr>
        <w:tab/>
        <w:t xml:space="preserve">for all other Stream Participants, a person engaged by the Provider, who is a delegate of the Secretary of the Department under the Social Security Law. </w:t>
      </w:r>
    </w:p>
    <w:p w14:paraId="27B3A3D2" w14:textId="77777777" w:rsidR="000C6CDB" w:rsidRPr="000C6CDB" w:rsidRDefault="000C6CDB" w:rsidP="000C6CDB">
      <w:pPr>
        <w:spacing w:before="60" w:after="120"/>
        <w:rPr>
          <w:lang w:eastAsia="en-US"/>
        </w:rPr>
      </w:pPr>
      <w:r w:rsidRPr="000C6CDB">
        <w:rPr>
          <w:lang w:eastAsia="en-US"/>
        </w:rPr>
        <w:t>‘</w:t>
      </w:r>
      <w:r w:rsidRPr="000C6CDB">
        <w:rPr>
          <w:b/>
          <w:bCs/>
          <w:lang w:eastAsia="en-US"/>
        </w:rPr>
        <w:t>Department’</w:t>
      </w:r>
      <w:r w:rsidRPr="000C6CDB">
        <w:rPr>
          <w:lang w:eastAsia="en-US"/>
        </w:rPr>
        <w:t xml:space="preserve"> means the Commonwealth Department of Employment or such other agency or department as may administer this Deed on behalf of the Commonwealth from time to time, and where the context so admits, includes the Commonwealth’s relevant officers, delegates, employees and agents.</w:t>
      </w:r>
    </w:p>
    <w:p w14:paraId="31A06E74" w14:textId="77777777" w:rsidR="000C6CDB" w:rsidRPr="000C6CDB" w:rsidRDefault="000C6CDB" w:rsidP="000C6CDB">
      <w:pPr>
        <w:spacing w:before="60" w:after="120"/>
        <w:rPr>
          <w:lang w:eastAsia="en-US"/>
        </w:rPr>
      </w:pPr>
      <w:r w:rsidRPr="000C6CDB">
        <w:rPr>
          <w:b/>
          <w:lang w:eastAsia="en-US"/>
        </w:rPr>
        <w:t>‘Department Employee’</w:t>
      </w:r>
      <w:r w:rsidRPr="000C6CDB">
        <w:rPr>
          <w:lang w:eastAsia="en-US"/>
        </w:rPr>
        <w:t xml:space="preserve"> means an employee of the Commonwealth working for the Department and:</w:t>
      </w:r>
    </w:p>
    <w:p w14:paraId="72BA36B3" w14:textId="77777777" w:rsidR="000C6CDB" w:rsidRPr="000C6CDB" w:rsidRDefault="000C6CDB" w:rsidP="000C6CDB">
      <w:pPr>
        <w:spacing w:before="60" w:after="120"/>
        <w:rPr>
          <w:lang w:eastAsia="en-US"/>
        </w:rPr>
      </w:pPr>
      <w:r w:rsidRPr="000C6CDB">
        <w:rPr>
          <w:lang w:eastAsia="en-US"/>
        </w:rPr>
        <w:lastRenderedPageBreak/>
        <w:t>(a)</w:t>
      </w:r>
      <w:r w:rsidRPr="000C6CDB">
        <w:rPr>
          <w:lang w:eastAsia="en-US"/>
        </w:rPr>
        <w:tab/>
        <w:t>any person notified by the Department to the Provider as being a Department Employee; and</w:t>
      </w:r>
    </w:p>
    <w:p w14:paraId="6CD153B5" w14:textId="77777777" w:rsidR="000C6CDB" w:rsidRPr="000C6CDB" w:rsidRDefault="000C6CDB" w:rsidP="000C6CDB">
      <w:pPr>
        <w:spacing w:before="60" w:after="120"/>
        <w:rPr>
          <w:lang w:eastAsia="en-US"/>
        </w:rPr>
      </w:pPr>
      <w:r w:rsidRPr="000C6CDB">
        <w:rPr>
          <w:lang w:eastAsia="en-US"/>
        </w:rPr>
        <w:t>(b)</w:t>
      </w:r>
      <w:r w:rsidRPr="000C6CDB">
        <w:rPr>
          <w:lang w:eastAsia="en-US"/>
        </w:rPr>
        <w:tab/>
        <w:t>any person authorised by law to undertake acts on behalf of the Department.</w:t>
      </w:r>
    </w:p>
    <w:p w14:paraId="35852923" w14:textId="77777777" w:rsidR="000C6CDB" w:rsidRPr="000C6CDB" w:rsidRDefault="000C6CDB" w:rsidP="000C6CDB">
      <w:pPr>
        <w:spacing w:before="60" w:after="120"/>
        <w:rPr>
          <w:lang w:eastAsia="en-US"/>
        </w:rPr>
      </w:pPr>
      <w:r w:rsidRPr="000C6CDB">
        <w:rPr>
          <w:b/>
          <w:lang w:eastAsia="en-US"/>
        </w:rPr>
        <w:t>‘Department’s IT Systems’</w:t>
      </w:r>
      <w:r w:rsidRPr="000C6CDB">
        <w:rPr>
          <w:lang w:eastAsia="en-US"/>
        </w:rPr>
        <w:t xml:space="preserve"> means the Department’s IT computer system accessible by a Provider, delivered as web-browser applications optimised for Internet Explorer 11, and through which information is exchanged between the Provider, Subcontractors, DHS and the Department in relation to the Services.</w:t>
      </w:r>
    </w:p>
    <w:p w14:paraId="5087EA39" w14:textId="77777777" w:rsidR="000C6CDB" w:rsidRPr="000C6CDB" w:rsidRDefault="000C6CDB" w:rsidP="000C6CDB">
      <w:pPr>
        <w:spacing w:before="60" w:after="120"/>
        <w:rPr>
          <w:lang w:eastAsia="en-US"/>
        </w:rPr>
      </w:pPr>
      <w:r w:rsidRPr="000C6CDB">
        <w:rPr>
          <w:b/>
          <w:lang w:eastAsia="en-US"/>
        </w:rPr>
        <w:t>‘Department’s National Customer Service Line’</w:t>
      </w:r>
      <w:r w:rsidRPr="000C6CDB">
        <w:rPr>
          <w:lang w:eastAsia="en-US"/>
        </w:rPr>
        <w:t xml:space="preserve"> means a free call telephone service which puts Participants and Employers in contact with a Department Customer Service Officer, and is 1800 805 260, or such other number as Notified by the Department.</w:t>
      </w:r>
    </w:p>
    <w:p w14:paraId="093163A1" w14:textId="77777777" w:rsidR="000C6CDB" w:rsidRPr="000C6CDB" w:rsidDel="004B320D" w:rsidRDefault="000C6CDB" w:rsidP="000C6CDB">
      <w:pPr>
        <w:spacing w:before="60" w:after="120"/>
        <w:rPr>
          <w:lang w:eastAsia="en-US"/>
        </w:rPr>
      </w:pPr>
      <w:r w:rsidRPr="000C6CDB">
        <w:rPr>
          <w:lang w:eastAsia="en-US"/>
        </w:rPr>
        <w:t>‘</w:t>
      </w:r>
      <w:r w:rsidRPr="000C6CDB">
        <w:rPr>
          <w:b/>
          <w:lang w:eastAsia="en-US"/>
        </w:rPr>
        <w:t>Department’s Security Policies’</w:t>
      </w:r>
      <w:r w:rsidRPr="000C6CDB">
        <w:rPr>
          <w:lang w:eastAsia="en-US"/>
        </w:rPr>
        <w:t xml:space="preserve"> means policies relating to the use and security of the Department’s IT Systems and Records, and includes the policy by the name of the Department’s External Security Policy - For Contracted Service Providers and Users and any other security policies Notified by the Department.  Relevant policies are available on the Department’s IT Systems through the following path: Provider Portal &gt; jobactive&gt; Provider Operations &gt; IT Security &amp; Access, or at such other location as advised by the Department.</w:t>
      </w:r>
    </w:p>
    <w:p w14:paraId="46C7BF93" w14:textId="77777777" w:rsidR="000C6CDB" w:rsidRPr="000C6CDB" w:rsidRDefault="000C6CDB" w:rsidP="000C6CDB">
      <w:pPr>
        <w:spacing w:before="60" w:after="120"/>
        <w:rPr>
          <w:lang w:eastAsia="en-US"/>
        </w:rPr>
      </w:pPr>
      <w:r w:rsidRPr="000C6CDB">
        <w:rPr>
          <w:lang w:eastAsia="en-US"/>
        </w:rPr>
        <w:t>‘</w:t>
      </w:r>
      <w:r w:rsidRPr="000C6CDB">
        <w:rPr>
          <w:b/>
          <w:lang w:eastAsia="en-US"/>
        </w:rPr>
        <w:t>DES Participant’</w:t>
      </w:r>
      <w:r w:rsidRPr="000C6CDB">
        <w:rPr>
          <w:lang w:eastAsia="en-US"/>
        </w:rPr>
        <w:t xml:space="preserve"> means a person who is in receipt of services from a DES Provider.</w:t>
      </w:r>
    </w:p>
    <w:p w14:paraId="780D4B0F" w14:textId="77777777" w:rsidR="000C6CDB" w:rsidRPr="000C6CDB" w:rsidRDefault="000C6CDB" w:rsidP="000C6CDB">
      <w:pPr>
        <w:spacing w:before="60" w:after="120"/>
        <w:rPr>
          <w:lang w:eastAsia="en-US"/>
        </w:rPr>
      </w:pPr>
      <w:r w:rsidRPr="000C6CDB">
        <w:rPr>
          <w:lang w:eastAsia="en-US"/>
        </w:rPr>
        <w:t>‘</w:t>
      </w:r>
      <w:r w:rsidRPr="000C6CDB">
        <w:rPr>
          <w:b/>
          <w:lang w:eastAsia="en-US"/>
        </w:rPr>
        <w:t>DES Provider</w:t>
      </w:r>
      <w:r w:rsidRPr="000C6CDB">
        <w:rPr>
          <w:lang w:eastAsia="en-US"/>
        </w:rPr>
        <w:t>’ means a contracted provider of services under the Disability Employment Services Deed.</w:t>
      </w:r>
    </w:p>
    <w:p w14:paraId="3105646E" w14:textId="77777777" w:rsidR="000C6CDB" w:rsidRPr="000C6CDB" w:rsidRDefault="000C6CDB" w:rsidP="000C6CDB">
      <w:pPr>
        <w:spacing w:before="60" w:after="120"/>
        <w:rPr>
          <w:rFonts w:asciiTheme="minorHAnsi" w:hAnsiTheme="minorHAnsi" w:cstheme="minorHAnsi"/>
          <w:color w:val="C80896"/>
          <w:spacing w:val="2"/>
          <w:lang w:eastAsia="en-US"/>
        </w:rPr>
      </w:pPr>
      <w:r w:rsidRPr="000C6CDB">
        <w:rPr>
          <w:rFonts w:asciiTheme="minorHAnsi" w:hAnsiTheme="minorHAnsi" w:cstheme="minorHAnsi"/>
          <w:spacing w:val="2"/>
          <w:lang w:eastAsia="en-US"/>
        </w:rPr>
        <w:t>‘</w:t>
      </w:r>
      <w:r w:rsidRPr="000C6CDB">
        <w:rPr>
          <w:rFonts w:asciiTheme="minorHAnsi" w:hAnsiTheme="minorHAnsi" w:cstheme="minorHAnsi"/>
          <w:b/>
          <w:spacing w:val="2"/>
          <w:lang w:eastAsia="en-US"/>
        </w:rPr>
        <w:t xml:space="preserve">DES Work for the Dole Payment’ </w:t>
      </w:r>
      <w:r w:rsidRPr="000C6CDB">
        <w:rPr>
          <w:rFonts w:asciiTheme="minorHAnsi" w:hAnsiTheme="minorHAnsi" w:cstheme="minorHAnsi"/>
          <w:spacing w:val="2"/>
          <w:lang w:eastAsia="en-US"/>
        </w:rPr>
        <w:t>means an amount paid by a DES Provider to a Lead Provider in relation to the placement of a DES Participant in a Work for the Dole Place as specified in the relevant Activity Host Organisation Agreement.</w:t>
      </w:r>
    </w:p>
    <w:p w14:paraId="36EA8BAE" w14:textId="77777777" w:rsidR="000C6CDB" w:rsidRPr="000C6CDB" w:rsidRDefault="000C6CDB" w:rsidP="000C6CDB">
      <w:pPr>
        <w:spacing w:before="60" w:after="120"/>
        <w:rPr>
          <w:lang w:eastAsia="en-US"/>
        </w:rPr>
      </w:pPr>
      <w:r w:rsidRPr="000C6CDB">
        <w:rPr>
          <w:lang w:eastAsia="en-US"/>
        </w:rPr>
        <w:t>‘</w:t>
      </w:r>
      <w:r w:rsidRPr="000C6CDB">
        <w:rPr>
          <w:b/>
          <w:lang w:eastAsia="en-US"/>
        </w:rPr>
        <w:t>DHS</w:t>
      </w:r>
      <w:r w:rsidRPr="000C6CDB">
        <w:rPr>
          <w:lang w:eastAsia="en-US"/>
        </w:rPr>
        <w:t>’ means the Department of Human Services and includes its officers, delegates, employees, contractors and agents.</w:t>
      </w:r>
    </w:p>
    <w:p w14:paraId="5EFD6322" w14:textId="77777777" w:rsidR="000C6CDB" w:rsidRPr="000C6CDB" w:rsidRDefault="000C6CDB" w:rsidP="000C6CDB">
      <w:pPr>
        <w:spacing w:before="60" w:after="120"/>
        <w:rPr>
          <w:b/>
          <w:lang w:eastAsia="en-US"/>
        </w:rPr>
      </w:pPr>
      <w:r w:rsidRPr="000C6CDB">
        <w:rPr>
          <w:lang w:eastAsia="en-US"/>
        </w:rPr>
        <w:t>‘</w:t>
      </w:r>
      <w:r w:rsidRPr="000C6CDB">
        <w:rPr>
          <w:b/>
          <w:lang w:eastAsia="en-US"/>
        </w:rPr>
        <w:t>DHS Fortnight</w:t>
      </w:r>
      <w:r w:rsidRPr="000C6CDB">
        <w:rPr>
          <w:lang w:eastAsia="en-US"/>
        </w:rPr>
        <w:t xml:space="preserve">’ means the period determined under section 43(1)(b) of the </w:t>
      </w:r>
      <w:r w:rsidRPr="000C6CDB">
        <w:rPr>
          <w:i/>
          <w:lang w:eastAsia="en-US"/>
        </w:rPr>
        <w:t>Social Security (Administration) Act 1999</w:t>
      </w:r>
      <w:r w:rsidRPr="000C6CDB">
        <w:rPr>
          <w:lang w:eastAsia="en-US"/>
        </w:rPr>
        <w:t xml:space="preserve"> (Cth) that applies to a Stream Participant.</w:t>
      </w:r>
    </w:p>
    <w:p w14:paraId="39D0EFC9" w14:textId="77777777" w:rsidR="000C6CDB" w:rsidRPr="000C6CDB" w:rsidRDefault="000C6CDB" w:rsidP="000C6CDB">
      <w:pPr>
        <w:spacing w:before="60" w:after="120"/>
        <w:rPr>
          <w:lang w:eastAsia="en-US"/>
        </w:rPr>
      </w:pPr>
      <w:r w:rsidRPr="000C6CDB">
        <w:rPr>
          <w:lang w:eastAsia="en-US"/>
        </w:rPr>
        <w:t>‘</w:t>
      </w:r>
      <w:r w:rsidRPr="000C6CDB">
        <w:rPr>
          <w:b/>
          <w:lang w:eastAsia="en-US"/>
        </w:rPr>
        <w:t>Direct Registration</w:t>
      </w:r>
      <w:r w:rsidRPr="000C6CDB">
        <w:rPr>
          <w:lang w:eastAsia="en-US"/>
        </w:rPr>
        <w:t>’ or ‘</w:t>
      </w:r>
      <w:r w:rsidRPr="000C6CDB">
        <w:rPr>
          <w:b/>
          <w:lang w:eastAsia="en-US"/>
        </w:rPr>
        <w:t>Directly Register</w:t>
      </w:r>
      <w:r w:rsidRPr="000C6CDB">
        <w:rPr>
          <w:lang w:eastAsia="en-US"/>
        </w:rPr>
        <w:t xml:space="preserve">’ means Registration by the Provider of a Vulnerable Youth, Vulnerable Youth (Student), Volunteer, NEIS Volunteer, Harvest Worker or any other person identified in any Guidelines who does not have a Referral, in accordance with clause </w:t>
      </w:r>
      <w:r w:rsidRPr="000C6CDB">
        <w:rPr>
          <w:rFonts w:cs="Calibri"/>
          <w:lang w:eastAsia="en-US"/>
        </w:rPr>
        <w:t>78, clause 127.5 (for NEIS Volunteers)</w:t>
      </w:r>
      <w:r w:rsidRPr="000C6CDB">
        <w:rPr>
          <w:color w:val="E36C0A" w:themeColor="accent6" w:themeShade="BF"/>
          <w:lang w:eastAsia="en-US"/>
        </w:rPr>
        <w:t xml:space="preserve"> </w:t>
      </w:r>
      <w:r w:rsidRPr="000C6CDB">
        <w:rPr>
          <w:lang w:eastAsia="en-US"/>
        </w:rPr>
        <w:t xml:space="preserve">or clause </w:t>
      </w:r>
      <w:r w:rsidRPr="000C6CDB">
        <w:rPr>
          <w:rFonts w:cs="Calibri"/>
          <w:lang w:eastAsia="en-US"/>
        </w:rPr>
        <w:t>134.4</w:t>
      </w:r>
      <w:r w:rsidRPr="000C6CDB">
        <w:rPr>
          <w:lang w:eastAsia="en-US"/>
        </w:rPr>
        <w:t xml:space="preserve"> (for Harvest Workers) and any Guidelines.</w:t>
      </w:r>
    </w:p>
    <w:p w14:paraId="1F8BC318" w14:textId="77777777" w:rsidR="000C6CDB" w:rsidRPr="000C6CDB" w:rsidRDefault="000C6CDB" w:rsidP="000C6CDB">
      <w:pPr>
        <w:spacing w:before="60" w:after="120"/>
        <w:rPr>
          <w:lang w:eastAsia="en-US"/>
        </w:rPr>
      </w:pPr>
      <w:r w:rsidRPr="000C6CDB">
        <w:rPr>
          <w:lang w:eastAsia="en-US"/>
        </w:rPr>
        <w:t>‘</w:t>
      </w:r>
      <w:r w:rsidRPr="000C6CDB">
        <w:rPr>
          <w:b/>
          <w:lang w:eastAsia="en-US"/>
        </w:rPr>
        <w:t>Director</w:t>
      </w:r>
      <w:r w:rsidRPr="000C6CDB">
        <w:rPr>
          <w:lang w:eastAsia="en-US"/>
        </w:rPr>
        <w:t xml:space="preserve">’ means any of the following: </w:t>
      </w:r>
    </w:p>
    <w:p w14:paraId="4FC837B9" w14:textId="77777777" w:rsidR="000C6CDB" w:rsidRPr="000C6CDB" w:rsidRDefault="000C6CDB" w:rsidP="000C6CDB">
      <w:pPr>
        <w:spacing w:before="60" w:after="120"/>
        <w:ind w:left="720" w:hanging="720"/>
        <w:rPr>
          <w:lang w:eastAsia="en-US"/>
        </w:rPr>
      </w:pPr>
      <w:r w:rsidRPr="000C6CDB">
        <w:rPr>
          <w:lang w:eastAsia="en-US"/>
        </w:rPr>
        <w:t>(a)</w:t>
      </w:r>
      <w:r w:rsidRPr="000C6CDB">
        <w:rPr>
          <w:lang w:eastAsia="en-US"/>
        </w:rPr>
        <w:tab/>
        <w:t xml:space="preserve">a person appointed to the position of a director or alternate director, and acting in that capacity, of a body corporate within the meaning of the </w:t>
      </w:r>
      <w:r w:rsidRPr="00866654">
        <w:rPr>
          <w:i/>
          <w:lang w:eastAsia="en-US"/>
        </w:rPr>
        <w:t>Corporations Act 2001</w:t>
      </w:r>
      <w:r w:rsidRPr="000C6CDB">
        <w:rPr>
          <w:lang w:eastAsia="en-US"/>
        </w:rPr>
        <w:t xml:space="preserve"> (Cth) regardless of the name given to their position; </w:t>
      </w:r>
    </w:p>
    <w:p w14:paraId="4F0EA366" w14:textId="77777777" w:rsidR="000C6CDB" w:rsidRPr="000C6CDB" w:rsidRDefault="000C6CDB" w:rsidP="000C6CDB">
      <w:pPr>
        <w:spacing w:before="60" w:after="120"/>
        <w:ind w:left="720" w:hanging="720"/>
        <w:rPr>
          <w:lang w:eastAsia="en-US"/>
        </w:rPr>
      </w:pPr>
      <w:r w:rsidRPr="000C6CDB">
        <w:rPr>
          <w:lang w:eastAsia="en-US"/>
        </w:rPr>
        <w:t>(b)</w:t>
      </w:r>
      <w:r w:rsidRPr="000C6CDB">
        <w:rPr>
          <w:lang w:eastAsia="en-US"/>
        </w:rPr>
        <w:tab/>
        <w:t xml:space="preserve">a member of the governing committee of an Aboriginal and Torres Strait Islander corporation under the </w:t>
      </w:r>
      <w:r w:rsidRPr="00866654">
        <w:rPr>
          <w:i/>
          <w:lang w:eastAsia="en-US"/>
        </w:rPr>
        <w:t>Corporations (Aboriginal and Torres Strait Islander) Act 2006</w:t>
      </w:r>
      <w:r w:rsidRPr="000C6CDB">
        <w:rPr>
          <w:lang w:eastAsia="en-US"/>
        </w:rPr>
        <w:t xml:space="preserve"> (Cth); </w:t>
      </w:r>
    </w:p>
    <w:p w14:paraId="7F9F6F2B" w14:textId="77777777" w:rsidR="000C6CDB" w:rsidRPr="000C6CDB" w:rsidRDefault="000C6CDB" w:rsidP="000C6CDB">
      <w:pPr>
        <w:spacing w:before="60" w:after="120"/>
        <w:ind w:left="720" w:hanging="720"/>
        <w:rPr>
          <w:lang w:eastAsia="en-US"/>
        </w:rPr>
      </w:pPr>
      <w:r w:rsidRPr="000C6CDB">
        <w:rPr>
          <w:lang w:eastAsia="en-US"/>
        </w:rPr>
        <w:t>(c)</w:t>
      </w:r>
      <w:r w:rsidRPr="000C6CDB">
        <w:rPr>
          <w:lang w:eastAsia="en-US"/>
        </w:rPr>
        <w:tab/>
        <w:t>a member of the committee of an organisation incorporated pursuant to state or territory laws relating to the incorporation of associations;</w:t>
      </w:r>
    </w:p>
    <w:p w14:paraId="2278D323" w14:textId="77777777" w:rsidR="000C6CDB" w:rsidRPr="000C6CDB" w:rsidRDefault="000C6CDB" w:rsidP="000C6CDB">
      <w:pPr>
        <w:spacing w:before="60" w:after="120"/>
        <w:ind w:left="720" w:hanging="720"/>
        <w:rPr>
          <w:lang w:eastAsia="en-US"/>
        </w:rPr>
      </w:pPr>
      <w:r w:rsidRPr="000C6CDB">
        <w:rPr>
          <w:lang w:eastAsia="en-US"/>
        </w:rPr>
        <w:t>(d)</w:t>
      </w:r>
      <w:r w:rsidRPr="000C6CDB">
        <w:rPr>
          <w:lang w:eastAsia="en-US"/>
        </w:rPr>
        <w:tab/>
        <w:t xml:space="preserve">a person who would be a director of the body corporate under paragraph (a) above if the body corporate were a body corporate within the meaning of the </w:t>
      </w:r>
      <w:r w:rsidRPr="00866654">
        <w:rPr>
          <w:i/>
          <w:lang w:eastAsia="en-US"/>
        </w:rPr>
        <w:t>Corporations Act 2001</w:t>
      </w:r>
      <w:r w:rsidRPr="000C6CDB">
        <w:rPr>
          <w:lang w:eastAsia="en-US"/>
        </w:rPr>
        <w:t xml:space="preserve"> (Cth); </w:t>
      </w:r>
    </w:p>
    <w:p w14:paraId="1048ABC7" w14:textId="77777777" w:rsidR="000C6CDB" w:rsidRPr="000C6CDB" w:rsidRDefault="000C6CDB" w:rsidP="000C6CDB">
      <w:pPr>
        <w:spacing w:before="60" w:after="120"/>
        <w:rPr>
          <w:lang w:eastAsia="en-US"/>
        </w:rPr>
      </w:pPr>
      <w:r w:rsidRPr="000C6CDB">
        <w:rPr>
          <w:lang w:eastAsia="en-US"/>
        </w:rPr>
        <w:t>(e)</w:t>
      </w:r>
      <w:r w:rsidRPr="000C6CDB">
        <w:rPr>
          <w:lang w:eastAsia="en-US"/>
        </w:rPr>
        <w:tab/>
        <w:t xml:space="preserve">a person who acts in the position of a director of a body corporate; </w:t>
      </w:r>
    </w:p>
    <w:p w14:paraId="4EF29E66" w14:textId="77777777" w:rsidR="000C6CDB" w:rsidRPr="000C6CDB" w:rsidRDefault="000C6CDB" w:rsidP="000C6CDB">
      <w:pPr>
        <w:spacing w:before="60" w:after="120"/>
        <w:ind w:left="720" w:hanging="720"/>
        <w:rPr>
          <w:lang w:eastAsia="en-US"/>
        </w:rPr>
      </w:pPr>
      <w:r w:rsidRPr="000C6CDB">
        <w:rPr>
          <w:lang w:eastAsia="en-US"/>
        </w:rPr>
        <w:t>(f)</w:t>
      </w:r>
      <w:r w:rsidRPr="000C6CDB">
        <w:rPr>
          <w:lang w:eastAsia="en-US"/>
        </w:rPr>
        <w:tab/>
        <w:t>a person whose instructions or wishes the directors of a body corporate are accustomed to acting upon, and not simply because of the person’s professional capacity or business relationship with the directors or the body corporate; and</w:t>
      </w:r>
    </w:p>
    <w:p w14:paraId="4CB3963B" w14:textId="77777777" w:rsidR="000C6CDB" w:rsidRPr="000C6CDB" w:rsidRDefault="000C6CDB" w:rsidP="000C6CDB">
      <w:pPr>
        <w:spacing w:before="60" w:after="120"/>
        <w:ind w:left="720" w:hanging="720"/>
        <w:rPr>
          <w:lang w:eastAsia="en-US"/>
        </w:rPr>
      </w:pPr>
      <w:r w:rsidRPr="000C6CDB">
        <w:rPr>
          <w:lang w:eastAsia="en-US"/>
        </w:rPr>
        <w:t>(g)</w:t>
      </w:r>
      <w:r w:rsidRPr="000C6CDB">
        <w:rPr>
          <w:lang w:eastAsia="en-US"/>
        </w:rPr>
        <w:tab/>
        <w:t>a member of the board, committee or group of persons (however described) that is responsible for managing or overseeing the affairs of the body corporate.</w:t>
      </w:r>
    </w:p>
    <w:p w14:paraId="209733D8" w14:textId="77777777" w:rsidR="000C6CDB" w:rsidRPr="000C6CDB" w:rsidRDefault="000C6CDB" w:rsidP="000C6CDB">
      <w:pPr>
        <w:spacing w:before="60" w:after="120"/>
        <w:rPr>
          <w:lang w:eastAsia="en-US"/>
        </w:rPr>
      </w:pPr>
      <w:r w:rsidRPr="000C6CDB">
        <w:rPr>
          <w:lang w:eastAsia="en-US"/>
        </w:rPr>
        <w:t>‘</w:t>
      </w:r>
      <w:r w:rsidRPr="000C6CDB">
        <w:rPr>
          <w:b/>
          <w:lang w:eastAsia="en-US"/>
        </w:rPr>
        <w:t>Disability Employment Services</w:t>
      </w:r>
      <w:r w:rsidRPr="000C6CDB">
        <w:rPr>
          <w:lang w:eastAsia="en-US"/>
        </w:rPr>
        <w:t>’ means the services provided under the Disability Employment Services Deed administered by the Department of Social Services.</w:t>
      </w:r>
    </w:p>
    <w:p w14:paraId="63ACBA36" w14:textId="77777777" w:rsidR="000C6CDB" w:rsidRPr="000C6CDB" w:rsidRDefault="000C6CDB" w:rsidP="000C6CDB">
      <w:pPr>
        <w:spacing w:before="60" w:after="120"/>
        <w:rPr>
          <w:lang w:eastAsia="en-US"/>
        </w:rPr>
      </w:pPr>
      <w:r w:rsidRPr="000C6CDB">
        <w:rPr>
          <w:b/>
          <w:lang w:eastAsia="en-US"/>
        </w:rPr>
        <w:t>‘Disability Employment Services Deed’</w:t>
      </w:r>
      <w:r w:rsidRPr="000C6CDB">
        <w:rPr>
          <w:lang w:eastAsia="en-US"/>
        </w:rPr>
        <w:t xml:space="preserve"> means the agreement for the provision of Disability Employment Services with the Department of Social Services.</w:t>
      </w:r>
    </w:p>
    <w:p w14:paraId="7470942A" w14:textId="77777777" w:rsidR="000C6CDB" w:rsidRPr="000C6CDB" w:rsidRDefault="000C6CDB" w:rsidP="000C6CDB">
      <w:pPr>
        <w:spacing w:before="60" w:after="120"/>
        <w:rPr>
          <w:b/>
          <w:bCs/>
          <w:szCs w:val="22"/>
          <w:lang w:eastAsia="en-US"/>
        </w:rPr>
      </w:pPr>
      <w:r w:rsidRPr="000C6CDB">
        <w:rPr>
          <w:lang w:eastAsia="en-US"/>
        </w:rPr>
        <w:t>‘</w:t>
      </w:r>
      <w:r w:rsidRPr="000C6CDB">
        <w:rPr>
          <w:b/>
          <w:bCs/>
          <w:szCs w:val="22"/>
          <w:lang w:eastAsia="en-US"/>
        </w:rPr>
        <w:t>Disability Support Pension Recipient (Compulsory Requirements)’</w:t>
      </w:r>
      <w:r w:rsidRPr="000C6CDB">
        <w:rPr>
          <w:lang w:eastAsia="en-US"/>
        </w:rPr>
        <w:t xml:space="preserve"> means a Fully Eligible Participant who is in receipt of the Disability Support Pension, is under the age of 35, and has compulsory requirements</w:t>
      </w:r>
      <w:r w:rsidRPr="000C6CDB">
        <w:rPr>
          <w:b/>
          <w:bCs/>
          <w:szCs w:val="22"/>
          <w:lang w:eastAsia="en-US"/>
        </w:rPr>
        <w:t xml:space="preserve">. </w:t>
      </w:r>
    </w:p>
    <w:p w14:paraId="1DF0F457" w14:textId="77777777" w:rsidR="000C6CDB" w:rsidRPr="000C6CDB" w:rsidRDefault="000C6CDB" w:rsidP="000C6CDB">
      <w:pPr>
        <w:spacing w:before="60" w:after="120"/>
        <w:rPr>
          <w:lang w:eastAsia="en-US"/>
        </w:rPr>
      </w:pPr>
      <w:r w:rsidRPr="000C6CDB">
        <w:rPr>
          <w:lang w:eastAsia="en-US"/>
        </w:rPr>
        <w:lastRenderedPageBreak/>
        <w:t>‘</w:t>
      </w:r>
      <w:r w:rsidRPr="000C6CDB">
        <w:rPr>
          <w:b/>
          <w:lang w:eastAsia="en-US"/>
        </w:rPr>
        <w:t>Dispose</w:t>
      </w:r>
      <w:r w:rsidRPr="000C6CDB">
        <w:rPr>
          <w:lang w:eastAsia="en-US"/>
        </w:rPr>
        <w:t>’ or ‘</w:t>
      </w:r>
      <w:r w:rsidRPr="000C6CDB">
        <w:rPr>
          <w:b/>
          <w:lang w:eastAsia="en-US"/>
        </w:rPr>
        <w:t>Disposal</w:t>
      </w:r>
      <w:r w:rsidRPr="000C6CDB">
        <w:rPr>
          <w:lang w:eastAsia="en-US"/>
        </w:rPr>
        <w:t>’ means to sell, license, lease or sublease, or otherwise transfer or give up ownership or the right to occupy or use, or to enter into an agreement to do any of the preceding acts.</w:t>
      </w:r>
    </w:p>
    <w:p w14:paraId="3FDA626E" w14:textId="1E5AC9B2" w:rsidR="000C6CDB" w:rsidRDefault="000C6CDB" w:rsidP="000C6CDB">
      <w:pPr>
        <w:spacing w:before="60" w:after="120"/>
        <w:rPr>
          <w:lang w:eastAsia="en-US"/>
        </w:rPr>
      </w:pPr>
      <w:r w:rsidRPr="000C6CDB">
        <w:rPr>
          <w:lang w:eastAsia="en-US"/>
        </w:rPr>
        <w:t>‘</w:t>
      </w:r>
      <w:r w:rsidRPr="000C6CDB">
        <w:rPr>
          <w:b/>
          <w:lang w:eastAsia="en-US"/>
        </w:rPr>
        <w:t>Documentary Evidence</w:t>
      </w:r>
      <w:r w:rsidRPr="000C6CDB">
        <w:rPr>
          <w:lang w:eastAsia="en-US"/>
        </w:rPr>
        <w:t>’ means those Records of the Provider, including any Records held in a Third Party System, as specified in this Deed including in any Guidelines, which evidence that Services were provided by the Provider as required under this Deed and/or that the Provider is entitled to a Payment.</w:t>
      </w:r>
    </w:p>
    <w:p w14:paraId="1BF86CB6" w14:textId="7CC37FDA" w:rsidR="00E709A0" w:rsidRDefault="00E709A0" w:rsidP="000C6CDB">
      <w:pPr>
        <w:spacing w:before="60" w:after="120"/>
        <w:rPr>
          <w:lang w:eastAsia="en-US"/>
        </w:rPr>
      </w:pPr>
      <w:r w:rsidRPr="00E709A0">
        <w:rPr>
          <w:rStyle w:val="7DefinitionTitle"/>
        </w:rPr>
        <w:t>‘Drug Test Trial Participant’</w:t>
      </w:r>
      <w:r>
        <w:rPr>
          <w:lang w:eastAsia="en-US"/>
        </w:rPr>
        <w:t xml:space="preserve"> means a Stream Participant who is identified as a Drug Test Trial Participant in the Department’s IT </w:t>
      </w:r>
      <w:r w:rsidR="00DB124E">
        <w:t>S</w:t>
      </w:r>
      <w:r>
        <w:rPr>
          <w:lang w:eastAsia="en-US"/>
        </w:rPr>
        <w:t>ystems.</w:t>
      </w:r>
    </w:p>
    <w:p w14:paraId="6740F82D" w14:textId="575B544D" w:rsidR="00E709A0" w:rsidRPr="000C6CDB" w:rsidRDefault="00E709A0" w:rsidP="000C6CDB">
      <w:pPr>
        <w:spacing w:before="60" w:after="120"/>
        <w:rPr>
          <w:lang w:eastAsia="en-US"/>
        </w:rPr>
      </w:pPr>
      <w:r w:rsidRPr="00C35ED8">
        <w:rPr>
          <w:rStyle w:val="7DefinitionTitle"/>
        </w:rPr>
        <w:t>‘Drug Treatment’</w:t>
      </w:r>
      <w:r>
        <w:rPr>
          <w:lang w:eastAsia="en-US"/>
        </w:rPr>
        <w:t xml:space="preserve"> means relevant treatment for the use of drugs, as appropriate to the Drug Test Trial Participant’s circumstances, prescribed by an appropriately qualified medical professional.</w:t>
      </w:r>
    </w:p>
    <w:p w14:paraId="37FEF1F9" w14:textId="77777777" w:rsidR="000C6CDB" w:rsidRPr="000C6CDB" w:rsidRDefault="000C6CDB" w:rsidP="000C6CDB">
      <w:pPr>
        <w:spacing w:before="60" w:after="120"/>
        <w:rPr>
          <w:lang w:eastAsia="en-US"/>
        </w:rPr>
      </w:pPr>
      <w:r w:rsidRPr="000C6CDB">
        <w:rPr>
          <w:lang w:eastAsia="en-US"/>
        </w:rPr>
        <w:t>‘</w:t>
      </w:r>
      <w:r w:rsidRPr="000C6CDB">
        <w:rPr>
          <w:b/>
          <w:bCs/>
          <w:lang w:eastAsia="en-US"/>
        </w:rPr>
        <w:t xml:space="preserve">DVA War Widow/er Pension’ </w:t>
      </w:r>
      <w:r w:rsidRPr="000C6CDB">
        <w:rPr>
          <w:lang w:eastAsia="en-US"/>
        </w:rPr>
        <w:t>means a pension paid to a person:</w:t>
      </w:r>
    </w:p>
    <w:p w14:paraId="4A95B965" w14:textId="77777777" w:rsidR="000C6CDB" w:rsidRPr="000C6CDB" w:rsidRDefault="000C6CDB" w:rsidP="000C6CDB">
      <w:pPr>
        <w:spacing w:before="60" w:after="120"/>
        <w:rPr>
          <w:lang w:eastAsia="en-US"/>
        </w:rPr>
      </w:pPr>
      <w:r w:rsidRPr="000C6CDB">
        <w:rPr>
          <w:lang w:eastAsia="en-US"/>
        </w:rPr>
        <w:t>(a)</w:t>
      </w:r>
      <w:r w:rsidRPr="000C6CDB">
        <w:rPr>
          <w:lang w:eastAsia="en-US"/>
        </w:rPr>
        <w:tab/>
        <w:t xml:space="preserve">under Part II or Part IV of the </w:t>
      </w:r>
      <w:r w:rsidRPr="00866654">
        <w:rPr>
          <w:i/>
          <w:lang w:eastAsia="en-US"/>
        </w:rPr>
        <w:t>Veterans’ Entitlements Act 1986</w:t>
      </w:r>
      <w:r w:rsidRPr="000C6CDB">
        <w:rPr>
          <w:lang w:eastAsia="en-US"/>
        </w:rPr>
        <w:t xml:space="preserve"> (Cth); or </w:t>
      </w:r>
    </w:p>
    <w:p w14:paraId="6CF62CA8" w14:textId="77777777" w:rsidR="000C6CDB" w:rsidRPr="000C6CDB" w:rsidRDefault="000C6CDB" w:rsidP="000C6CDB">
      <w:pPr>
        <w:spacing w:before="60" w:after="120"/>
        <w:ind w:left="720" w:hanging="720"/>
        <w:rPr>
          <w:lang w:eastAsia="en-US"/>
        </w:rPr>
      </w:pPr>
      <w:r w:rsidRPr="000C6CDB">
        <w:rPr>
          <w:lang w:eastAsia="en-US"/>
        </w:rPr>
        <w:t>(b)</w:t>
      </w:r>
      <w:r w:rsidRPr="000C6CDB">
        <w:rPr>
          <w:lang w:eastAsia="en-US"/>
        </w:rPr>
        <w:tab/>
        <w:t xml:space="preserve">who is receiving the weekly amount mentioned in paragraph 234(1)(b) of the </w:t>
      </w:r>
      <w:r w:rsidRPr="00866654">
        <w:rPr>
          <w:i/>
          <w:lang w:eastAsia="en-US"/>
        </w:rPr>
        <w:t>Military Rehabilitation Compensation Act</w:t>
      </w:r>
      <w:r w:rsidRPr="000C6CDB">
        <w:rPr>
          <w:lang w:eastAsia="en-US"/>
        </w:rPr>
        <w:t xml:space="preserve"> 2004.</w:t>
      </w:r>
    </w:p>
    <w:p w14:paraId="3B1C287C" w14:textId="77777777" w:rsidR="000C6CDB" w:rsidRPr="000C6CDB" w:rsidRDefault="000C6CDB" w:rsidP="000C6CDB">
      <w:pPr>
        <w:spacing w:before="60" w:after="120"/>
        <w:rPr>
          <w:b/>
          <w:lang w:eastAsia="en-US"/>
        </w:rPr>
      </w:pPr>
      <w:r w:rsidRPr="000C6CDB">
        <w:rPr>
          <w:b/>
          <w:lang w:eastAsia="en-US"/>
        </w:rPr>
        <w:t>‘Early School Leaver’</w:t>
      </w:r>
      <w:r w:rsidRPr="000C6CDB">
        <w:rPr>
          <w:lang w:eastAsia="en-US"/>
        </w:rPr>
        <w:t xml:space="preserve"> means a person who falls within the meaning given to the term ‘early school leaver’ by the </w:t>
      </w:r>
      <w:r w:rsidRPr="000C6CDB">
        <w:rPr>
          <w:i/>
          <w:lang w:eastAsia="en-US"/>
        </w:rPr>
        <w:t>Social Security Act 1991</w:t>
      </w:r>
      <w:r w:rsidRPr="000C6CDB">
        <w:rPr>
          <w:lang w:eastAsia="en-US"/>
        </w:rPr>
        <w:t xml:space="preserve"> (Cth) and who has early school leaver participation requirements under the Social Security Law.</w:t>
      </w:r>
    </w:p>
    <w:p w14:paraId="4249F5D6" w14:textId="77777777" w:rsidR="000C6CDB" w:rsidRPr="000C6CDB" w:rsidRDefault="000C6CDB" w:rsidP="000C6CDB">
      <w:pPr>
        <w:spacing w:before="60" w:after="120"/>
        <w:rPr>
          <w:lang w:eastAsia="en-US"/>
        </w:rPr>
      </w:pPr>
      <w:r w:rsidRPr="000C6CDB">
        <w:rPr>
          <w:lang w:eastAsia="en-US"/>
        </w:rPr>
        <w:t>‘</w:t>
      </w:r>
      <w:r w:rsidRPr="000C6CDB">
        <w:rPr>
          <w:b/>
          <w:lang w:eastAsia="en-US"/>
        </w:rPr>
        <w:t>Education</w:t>
      </w:r>
      <w:r w:rsidRPr="000C6CDB">
        <w:rPr>
          <w:lang w:eastAsia="en-US"/>
        </w:rPr>
        <w:t>’ means any education activity unless otherwise advised by the Department.</w:t>
      </w:r>
    </w:p>
    <w:p w14:paraId="2A68F5F3" w14:textId="77777777" w:rsidR="000C6CDB" w:rsidRPr="000C6CDB" w:rsidRDefault="000C6CDB" w:rsidP="000C6CDB">
      <w:pPr>
        <w:spacing w:before="60" w:after="120"/>
        <w:rPr>
          <w:lang w:eastAsia="en-US"/>
        </w:rPr>
      </w:pPr>
      <w:r w:rsidRPr="000C6CDB">
        <w:rPr>
          <w:lang w:eastAsia="en-US"/>
        </w:rPr>
        <w:t>‘</w:t>
      </w:r>
      <w:r w:rsidRPr="000C6CDB">
        <w:rPr>
          <w:b/>
          <w:lang w:eastAsia="en-US"/>
        </w:rPr>
        <w:t>Education Outcome’</w:t>
      </w:r>
      <w:r w:rsidRPr="000C6CDB">
        <w:rPr>
          <w:lang w:eastAsia="en-US"/>
        </w:rPr>
        <w:t xml:space="preserve"> means that a Stream Participant completes:</w:t>
      </w:r>
    </w:p>
    <w:p w14:paraId="17B031A3" w14:textId="77777777" w:rsidR="000C6CDB" w:rsidRPr="000C6CDB" w:rsidRDefault="000C6CDB" w:rsidP="000C6CDB">
      <w:pPr>
        <w:spacing w:before="60" w:after="120"/>
        <w:rPr>
          <w:lang w:eastAsia="en-US"/>
        </w:rPr>
      </w:pPr>
      <w:r w:rsidRPr="000C6CDB">
        <w:rPr>
          <w:lang w:eastAsia="en-US"/>
        </w:rPr>
        <w:t>(a)</w:t>
      </w:r>
      <w:r w:rsidRPr="000C6CDB">
        <w:rPr>
          <w:lang w:eastAsia="en-US"/>
        </w:rPr>
        <w:tab/>
        <w:t>six months of a Qualifying Education Course;</w:t>
      </w:r>
      <w:r w:rsidRPr="000C6CDB">
        <w:rPr>
          <w:color w:val="00B0F0"/>
          <w:lang w:eastAsia="en-US"/>
        </w:rPr>
        <w:t xml:space="preserve"> </w:t>
      </w:r>
    </w:p>
    <w:p w14:paraId="5D6D0332" w14:textId="77777777" w:rsidR="000C6CDB" w:rsidRPr="000C6CDB" w:rsidRDefault="000C6CDB" w:rsidP="000C6CDB">
      <w:pPr>
        <w:spacing w:before="60" w:after="120"/>
        <w:rPr>
          <w:lang w:eastAsia="en-US"/>
        </w:rPr>
      </w:pPr>
      <w:r w:rsidRPr="000C6CDB">
        <w:rPr>
          <w:lang w:eastAsia="en-US"/>
        </w:rPr>
        <w:t>(b)</w:t>
      </w:r>
      <w:r w:rsidRPr="000C6CDB">
        <w:rPr>
          <w:lang w:eastAsia="en-US"/>
        </w:rPr>
        <w:tab/>
        <w:t>a Qualifying Training Course that is 12 weeks or more in duration; or</w:t>
      </w:r>
    </w:p>
    <w:p w14:paraId="3A206BDB" w14:textId="77777777" w:rsidR="000C6CDB" w:rsidRPr="000C6CDB" w:rsidRDefault="000C6CDB" w:rsidP="000C6CDB">
      <w:pPr>
        <w:spacing w:before="60" w:after="120"/>
        <w:rPr>
          <w:lang w:eastAsia="en-US"/>
        </w:rPr>
      </w:pPr>
      <w:r w:rsidRPr="000C6CDB">
        <w:rPr>
          <w:lang w:eastAsia="en-US"/>
        </w:rPr>
        <w:t>(c)</w:t>
      </w:r>
      <w:r w:rsidRPr="000C6CDB">
        <w:rPr>
          <w:lang w:eastAsia="en-US"/>
        </w:rPr>
        <w:tab/>
        <w:t>a Qualifying Training Course that is less than 12 weeks in duration where:</w:t>
      </w:r>
    </w:p>
    <w:p w14:paraId="08D69078" w14:textId="77777777" w:rsidR="000C6CDB" w:rsidRPr="000C6CDB" w:rsidRDefault="000C6CDB" w:rsidP="000C6CDB">
      <w:pPr>
        <w:spacing w:before="60" w:after="120"/>
        <w:ind w:left="1440" w:hanging="720"/>
        <w:rPr>
          <w:lang w:eastAsia="en-US"/>
        </w:rPr>
      </w:pPr>
      <w:r w:rsidRPr="000C6CDB">
        <w:rPr>
          <w:lang w:eastAsia="en-US"/>
        </w:rPr>
        <w:t>(i)</w:t>
      </w:r>
      <w:r w:rsidRPr="000C6CDB">
        <w:rPr>
          <w:lang w:eastAsia="en-US"/>
        </w:rPr>
        <w:tab/>
        <w:t xml:space="preserve">the Qualifying Training Course leads directly to Employment that is related to the course within 8 weeks of completing the course; and  </w:t>
      </w:r>
    </w:p>
    <w:p w14:paraId="2A711241" w14:textId="77777777" w:rsidR="000C6CDB" w:rsidRPr="000C6CDB" w:rsidRDefault="000C6CDB" w:rsidP="000C6CDB">
      <w:pPr>
        <w:spacing w:before="60" w:after="120"/>
        <w:ind w:firstLine="720"/>
        <w:rPr>
          <w:color w:val="00B0F0"/>
          <w:lang w:eastAsia="en-US"/>
        </w:rPr>
      </w:pPr>
      <w:r w:rsidRPr="000C6CDB">
        <w:rPr>
          <w:lang w:eastAsia="en-US"/>
        </w:rPr>
        <w:t>(ii)</w:t>
      </w:r>
      <w:r w:rsidRPr="000C6CDB">
        <w:rPr>
          <w:lang w:eastAsia="en-US"/>
        </w:rPr>
        <w:tab/>
        <w:t xml:space="preserve">the Stream Participant achieves a 4 Week Period Employment Outcome, </w:t>
      </w:r>
      <w:r w:rsidRPr="000C6CDB">
        <w:rPr>
          <w:color w:val="00B0F0"/>
          <w:lang w:eastAsia="en-US"/>
        </w:rPr>
        <w:t xml:space="preserve"> </w:t>
      </w:r>
    </w:p>
    <w:p w14:paraId="4ED6061A" w14:textId="77777777" w:rsidR="000C6CDB" w:rsidRPr="000C6CDB" w:rsidRDefault="000C6CDB" w:rsidP="000C6CDB">
      <w:pPr>
        <w:spacing w:before="60" w:after="120"/>
        <w:rPr>
          <w:lang w:eastAsia="en-US"/>
        </w:rPr>
      </w:pPr>
      <w:r w:rsidRPr="000C6CDB">
        <w:rPr>
          <w:lang w:eastAsia="en-US"/>
        </w:rPr>
        <w:t>and the relevant course was commenced when the Stream Participant was aged 15 to 17 years or 15 to 21 years for Early School Leavers.</w:t>
      </w:r>
    </w:p>
    <w:p w14:paraId="03B50005" w14:textId="77777777" w:rsidR="000C6CDB" w:rsidRPr="000C6CDB" w:rsidRDefault="000C6CDB" w:rsidP="000C6CDB">
      <w:pPr>
        <w:spacing w:before="60" w:after="120"/>
        <w:rPr>
          <w:lang w:eastAsia="en-US"/>
        </w:rPr>
      </w:pPr>
      <w:r w:rsidRPr="000C6CDB">
        <w:rPr>
          <w:b/>
          <w:lang w:eastAsia="en-US"/>
        </w:rPr>
        <w:t>‘Education Outcome Start Date’</w:t>
      </w:r>
      <w:r w:rsidRPr="000C6CDB">
        <w:rPr>
          <w:lang w:eastAsia="en-US"/>
        </w:rPr>
        <w:t xml:space="preserve"> means, in relation to an Education Outcome, the first day of: </w:t>
      </w:r>
    </w:p>
    <w:p w14:paraId="51CE7ADC" w14:textId="77777777" w:rsidR="000C6CDB" w:rsidRPr="000C6CDB" w:rsidRDefault="000C6CDB" w:rsidP="000C6CDB">
      <w:pPr>
        <w:spacing w:before="60" w:after="120"/>
        <w:rPr>
          <w:szCs w:val="22"/>
          <w:lang w:eastAsia="en-US"/>
        </w:rPr>
      </w:pPr>
      <w:r w:rsidRPr="000C6CDB">
        <w:rPr>
          <w:szCs w:val="22"/>
          <w:lang w:eastAsia="en-US"/>
        </w:rPr>
        <w:t xml:space="preserve">(a) </w:t>
      </w:r>
      <w:r w:rsidRPr="000C6CDB">
        <w:rPr>
          <w:szCs w:val="22"/>
          <w:lang w:eastAsia="en-US"/>
        </w:rPr>
        <w:tab/>
        <w:t xml:space="preserve">six months of a Qualifying Education Course; or </w:t>
      </w:r>
    </w:p>
    <w:p w14:paraId="794C28DA" w14:textId="77777777" w:rsidR="000C6CDB" w:rsidRPr="000C6CDB" w:rsidRDefault="000C6CDB" w:rsidP="000C6CDB">
      <w:pPr>
        <w:spacing w:before="60" w:after="120"/>
        <w:rPr>
          <w:color w:val="00B0F0"/>
          <w:szCs w:val="22"/>
          <w:lang w:eastAsia="en-US"/>
        </w:rPr>
      </w:pPr>
      <w:r w:rsidRPr="000C6CDB">
        <w:rPr>
          <w:szCs w:val="22"/>
          <w:lang w:eastAsia="en-US"/>
        </w:rPr>
        <w:t>(b)</w:t>
      </w:r>
      <w:r w:rsidRPr="000C6CDB">
        <w:rPr>
          <w:szCs w:val="22"/>
          <w:lang w:eastAsia="en-US"/>
        </w:rPr>
        <w:tab/>
        <w:t>a Qualifying Training Course.</w:t>
      </w:r>
    </w:p>
    <w:p w14:paraId="79C838B7" w14:textId="77777777" w:rsidR="000C6CDB" w:rsidRPr="000C6CDB" w:rsidRDefault="000C6CDB" w:rsidP="000C6CDB">
      <w:pPr>
        <w:spacing w:before="60" w:after="120"/>
        <w:rPr>
          <w:lang w:eastAsia="en-US"/>
        </w:rPr>
      </w:pPr>
      <w:r w:rsidRPr="000C6CDB">
        <w:rPr>
          <w:lang w:eastAsia="en-US"/>
        </w:rPr>
        <w:t>‘</w:t>
      </w:r>
      <w:r w:rsidRPr="000C6CDB">
        <w:rPr>
          <w:b/>
          <w:lang w:eastAsia="en-US"/>
        </w:rPr>
        <w:t>Effective Exit</w:t>
      </w:r>
      <w:r w:rsidRPr="000C6CDB">
        <w:rPr>
          <w:lang w:eastAsia="en-US"/>
        </w:rPr>
        <w:t>’ means the automatic removal of:</w:t>
      </w:r>
    </w:p>
    <w:p w14:paraId="1134B8B3" w14:textId="77777777" w:rsidR="000C6CDB" w:rsidRPr="000C6CDB" w:rsidRDefault="000C6CDB" w:rsidP="000C6CDB">
      <w:pPr>
        <w:spacing w:before="60" w:after="120"/>
        <w:ind w:left="720" w:hanging="720"/>
        <w:rPr>
          <w:lang w:eastAsia="en-US"/>
        </w:rPr>
      </w:pPr>
      <w:r w:rsidRPr="000C6CDB">
        <w:rPr>
          <w:lang w:eastAsia="en-US"/>
        </w:rPr>
        <w:t>(a)</w:t>
      </w:r>
      <w:r w:rsidRPr="000C6CDB">
        <w:rPr>
          <w:lang w:eastAsia="en-US"/>
        </w:rPr>
        <w:tab/>
        <w:t>a Volunteer from the Department’s IT Systems when</w:t>
      </w:r>
      <w:r w:rsidRPr="005B34F5">
        <w:rPr>
          <w:lang w:eastAsia="en-US"/>
        </w:rPr>
        <w:t xml:space="preserve">: </w:t>
      </w:r>
    </w:p>
    <w:p w14:paraId="2E9E5404" w14:textId="77777777" w:rsidR="000C6CDB" w:rsidRPr="000C6CDB" w:rsidRDefault="000C6CDB" w:rsidP="000C6CDB">
      <w:pPr>
        <w:spacing w:before="60" w:after="120"/>
        <w:ind w:left="720"/>
        <w:rPr>
          <w:lang w:eastAsia="en-US"/>
        </w:rPr>
      </w:pPr>
      <w:r w:rsidRPr="000C6CDB">
        <w:rPr>
          <w:lang w:eastAsia="en-US"/>
        </w:rPr>
        <w:t>(i)</w:t>
      </w:r>
      <w:r w:rsidRPr="000C6CDB">
        <w:rPr>
          <w:lang w:eastAsia="en-US"/>
        </w:rPr>
        <w:tab/>
        <w:t>they have reached a maximum of six months Period of Service in Stream A; or</w:t>
      </w:r>
    </w:p>
    <w:p w14:paraId="0B09DEA5" w14:textId="77777777" w:rsidR="000C6CDB" w:rsidRPr="000C6CDB" w:rsidRDefault="000C6CDB" w:rsidP="000C6CDB">
      <w:pPr>
        <w:spacing w:before="60" w:after="120"/>
        <w:ind w:left="720"/>
        <w:rPr>
          <w:lang w:eastAsia="en-US"/>
        </w:rPr>
      </w:pPr>
      <w:r w:rsidRPr="000C6CDB">
        <w:rPr>
          <w:lang w:eastAsia="en-US"/>
        </w:rPr>
        <w:t>(ii)</w:t>
      </w:r>
      <w:r w:rsidRPr="000C6CDB">
        <w:rPr>
          <w:lang w:eastAsia="en-US"/>
        </w:rPr>
        <w:tab/>
        <w:t>they become a NEIS Participant; or</w:t>
      </w:r>
    </w:p>
    <w:p w14:paraId="14AF1478" w14:textId="77777777" w:rsidR="000C6CDB" w:rsidRPr="000C6CDB" w:rsidRDefault="000C6CDB" w:rsidP="000C6CDB">
      <w:pPr>
        <w:spacing w:before="60" w:after="120"/>
        <w:rPr>
          <w:lang w:eastAsia="en-US"/>
        </w:rPr>
      </w:pPr>
      <w:r w:rsidRPr="000C6CDB">
        <w:rPr>
          <w:lang w:eastAsia="en-US"/>
        </w:rPr>
        <w:t>(b)</w:t>
      </w:r>
      <w:r w:rsidRPr="000C6CDB">
        <w:rPr>
          <w:lang w:eastAsia="en-US"/>
        </w:rPr>
        <w:tab/>
        <w:t>a Fully Eligible Participant from the Department’s IT Systems as being eligible for the full range of Services when:</w:t>
      </w:r>
    </w:p>
    <w:p w14:paraId="1BB0FFBC" w14:textId="77777777" w:rsidR="000C6CDB" w:rsidRPr="000C6CDB" w:rsidRDefault="000C6CDB" w:rsidP="000C6CDB">
      <w:pPr>
        <w:spacing w:before="60" w:after="120"/>
        <w:ind w:left="1440" w:hanging="720"/>
        <w:rPr>
          <w:lang w:eastAsia="en-US"/>
        </w:rPr>
      </w:pPr>
      <w:r w:rsidRPr="000C6CDB">
        <w:rPr>
          <w:lang w:eastAsia="en-US"/>
        </w:rPr>
        <w:t>(i)</w:t>
      </w:r>
      <w:r w:rsidRPr="000C6CDB">
        <w:rPr>
          <w:lang w:eastAsia="en-US"/>
        </w:rPr>
        <w:tab/>
        <w:t>the Department is advised by DHS that the Fully Eligible Participant has stopped receiving an Income Support Payment;</w:t>
      </w:r>
    </w:p>
    <w:p w14:paraId="704F955A" w14:textId="77777777" w:rsidR="000C6CDB" w:rsidRPr="000C6CDB" w:rsidRDefault="000C6CDB" w:rsidP="000C6CDB">
      <w:pPr>
        <w:spacing w:before="60" w:after="120"/>
        <w:ind w:left="1440" w:hanging="720"/>
        <w:rPr>
          <w:lang w:eastAsia="en-US"/>
        </w:rPr>
      </w:pPr>
      <w:r w:rsidRPr="000C6CDB">
        <w:rPr>
          <w:lang w:eastAsia="en-US"/>
        </w:rPr>
        <w:t>(ii)</w:t>
      </w:r>
      <w:r w:rsidRPr="000C6CDB">
        <w:rPr>
          <w:lang w:eastAsia="en-US"/>
        </w:rPr>
        <w:tab/>
        <w:t>the Department is advised by DHS that the Fully Eligible Participant is fully meeting their part-time Mutual Obligation Requirements and no longer needs to remain connected to the Provider;</w:t>
      </w:r>
    </w:p>
    <w:p w14:paraId="38219788" w14:textId="77777777" w:rsidR="000C6CDB" w:rsidRPr="000C6CDB" w:rsidRDefault="000C6CDB" w:rsidP="000C6CDB">
      <w:pPr>
        <w:spacing w:before="60" w:after="120"/>
        <w:ind w:left="1440" w:hanging="720"/>
        <w:rPr>
          <w:lang w:eastAsia="en-US"/>
        </w:rPr>
      </w:pPr>
      <w:r w:rsidRPr="000C6CDB">
        <w:rPr>
          <w:lang w:eastAsia="en-US"/>
        </w:rPr>
        <w:t>(iii)</w:t>
      </w:r>
      <w:r w:rsidRPr="000C6CDB">
        <w:rPr>
          <w:lang w:eastAsia="en-US"/>
        </w:rPr>
        <w:tab/>
        <w:t>the Fully Eligible Participant is commenced in Disability Employment Services or the Community Development</w:t>
      </w:r>
      <w:r w:rsidRPr="000C6CDB">
        <w:rPr>
          <w:color w:val="00B0F0"/>
          <w:lang w:eastAsia="en-US"/>
        </w:rPr>
        <w:t xml:space="preserve"> </w:t>
      </w:r>
      <w:r w:rsidRPr="000C6CDB">
        <w:rPr>
          <w:lang w:eastAsia="en-US"/>
        </w:rPr>
        <w:t>Programme or equivalent;</w:t>
      </w:r>
    </w:p>
    <w:p w14:paraId="7BBEFD5E" w14:textId="0F1302C5" w:rsidR="000C6CDB" w:rsidRPr="000C6CDB" w:rsidRDefault="000C6CDB" w:rsidP="00CF0940">
      <w:pPr>
        <w:spacing w:before="60" w:after="120"/>
        <w:ind w:firstLine="709"/>
        <w:rPr>
          <w:lang w:eastAsia="en-US"/>
        </w:rPr>
      </w:pPr>
      <w:r w:rsidRPr="000C6CDB">
        <w:rPr>
          <w:lang w:eastAsia="en-US"/>
        </w:rPr>
        <w:t>(iv)</w:t>
      </w:r>
      <w:r w:rsidRPr="000C6CDB">
        <w:rPr>
          <w:lang w:eastAsia="en-US"/>
        </w:rPr>
        <w:tab/>
        <w:t xml:space="preserve">the Fully Eligible Participant becomes a NEIS Participant; </w:t>
      </w:r>
    </w:p>
    <w:p w14:paraId="664B12DB" w14:textId="45AD89A8" w:rsidR="00B3791A" w:rsidRDefault="000C6CDB" w:rsidP="00CF0940">
      <w:pPr>
        <w:spacing w:before="60" w:after="120"/>
        <w:ind w:left="1418" w:hanging="709"/>
        <w:rPr>
          <w:lang w:eastAsia="en-US"/>
        </w:rPr>
      </w:pPr>
      <w:r w:rsidRPr="000C6CDB">
        <w:rPr>
          <w:lang w:eastAsia="en-US"/>
        </w:rPr>
        <w:t>(v)</w:t>
      </w:r>
      <w:r w:rsidRPr="000C6CDB">
        <w:rPr>
          <w:lang w:eastAsia="en-US"/>
        </w:rPr>
        <w:tab/>
      </w:r>
      <w:r w:rsidR="00B3791A">
        <w:rPr>
          <w:lang w:eastAsia="en-US"/>
        </w:rPr>
        <w:t>the Fully Eligible Participant is commenced in the Time to Work Employment Service, except if the Fully Eligible Participant is a Pre-release Prisoner; or</w:t>
      </w:r>
    </w:p>
    <w:p w14:paraId="690AEB7E" w14:textId="778129B0" w:rsidR="000C6CDB" w:rsidRPr="000C6CDB" w:rsidRDefault="00B3791A" w:rsidP="00CF0940">
      <w:pPr>
        <w:spacing w:before="60" w:after="120"/>
        <w:ind w:left="1418" w:hanging="709"/>
        <w:rPr>
          <w:lang w:eastAsia="en-US"/>
        </w:rPr>
      </w:pPr>
      <w:r>
        <w:rPr>
          <w:lang w:eastAsia="en-US"/>
        </w:rPr>
        <w:lastRenderedPageBreak/>
        <w:t>(v</w:t>
      </w:r>
      <w:r w:rsidR="00DB124E">
        <w:t>i</w:t>
      </w:r>
      <w:r>
        <w:rPr>
          <w:lang w:eastAsia="en-US"/>
        </w:rPr>
        <w:t>)</w:t>
      </w:r>
      <w:r>
        <w:rPr>
          <w:lang w:eastAsia="en-US"/>
        </w:rPr>
        <w:tab/>
      </w:r>
      <w:r w:rsidR="000C6CDB" w:rsidRPr="000C6CDB">
        <w:rPr>
          <w:lang w:eastAsia="en-US"/>
        </w:rPr>
        <w:t xml:space="preserve">the Fully Eligible Participant participates in an activity, or an event occurs in relation to the Fully Eligible Participant, that the Department may advise as being an Effective Exit. </w:t>
      </w:r>
    </w:p>
    <w:p w14:paraId="0FAA3F05" w14:textId="1263FF38" w:rsidR="001F0731" w:rsidRDefault="001F0731" w:rsidP="000C6CDB">
      <w:pPr>
        <w:spacing w:before="60" w:after="120"/>
        <w:rPr>
          <w:lang w:eastAsia="en-US"/>
        </w:rPr>
      </w:pPr>
      <w:r>
        <w:rPr>
          <w:b/>
          <w:lang w:eastAsia="en-US"/>
        </w:rPr>
        <w:t xml:space="preserve">‘Electronic Calendar’ </w:t>
      </w:r>
      <w:r>
        <w:rPr>
          <w:lang w:eastAsia="en-US"/>
        </w:rPr>
        <w:t>means the electronic calendar in the Department’s IT Systems used by the Provider for managing, and/or setting dates and times for:</w:t>
      </w:r>
    </w:p>
    <w:p w14:paraId="2142CFA7" w14:textId="62CB5125" w:rsidR="001F0731" w:rsidRDefault="001F0731" w:rsidP="000C6CDB">
      <w:pPr>
        <w:spacing w:before="60" w:after="120"/>
        <w:rPr>
          <w:lang w:eastAsia="en-US"/>
        </w:rPr>
      </w:pPr>
      <w:r>
        <w:rPr>
          <w:lang w:eastAsia="en-US"/>
        </w:rPr>
        <w:t>(a)</w:t>
      </w:r>
      <w:r>
        <w:rPr>
          <w:lang w:eastAsia="en-US"/>
        </w:rPr>
        <w:tab/>
        <w:t>Referrals;</w:t>
      </w:r>
    </w:p>
    <w:p w14:paraId="2CF4DBCC" w14:textId="64BC5D10" w:rsidR="001F0731" w:rsidRDefault="001F0731" w:rsidP="000C6CDB">
      <w:pPr>
        <w:spacing w:before="60" w:after="120"/>
        <w:rPr>
          <w:lang w:eastAsia="en-US"/>
        </w:rPr>
      </w:pPr>
      <w:r>
        <w:rPr>
          <w:lang w:eastAsia="en-US"/>
        </w:rPr>
        <w:t>(b)</w:t>
      </w:r>
      <w:r>
        <w:rPr>
          <w:lang w:eastAsia="en-US"/>
        </w:rPr>
        <w:tab/>
        <w:t>Engagements; and</w:t>
      </w:r>
    </w:p>
    <w:p w14:paraId="294B08CE" w14:textId="19672AFF" w:rsidR="001F0731" w:rsidRPr="001F0731" w:rsidRDefault="001F0731" w:rsidP="000C6CDB">
      <w:pPr>
        <w:spacing w:before="60" w:after="120"/>
        <w:rPr>
          <w:lang w:eastAsia="en-US"/>
        </w:rPr>
      </w:pPr>
      <w:r>
        <w:rPr>
          <w:lang w:eastAsia="en-US"/>
        </w:rPr>
        <w:t>(c)</w:t>
      </w:r>
      <w:r>
        <w:rPr>
          <w:lang w:eastAsia="en-US"/>
        </w:rPr>
        <w:tab/>
        <w:t>referrals by the Provider to other employment services, including to Other Programs.</w:t>
      </w:r>
    </w:p>
    <w:p w14:paraId="0D449F42" w14:textId="77777777" w:rsidR="000C6CDB" w:rsidRPr="000C6CDB" w:rsidRDefault="000C6CDB" w:rsidP="000C6CDB">
      <w:pPr>
        <w:spacing w:before="60" w:after="120"/>
        <w:rPr>
          <w:szCs w:val="22"/>
          <w:lang w:eastAsia="en-US"/>
        </w:rPr>
      </w:pPr>
      <w:r w:rsidRPr="000C6CDB">
        <w:rPr>
          <w:szCs w:val="22"/>
          <w:lang w:eastAsia="en-US"/>
        </w:rPr>
        <w:t>‘</w:t>
      </w:r>
      <w:r w:rsidRPr="000C6CDB">
        <w:rPr>
          <w:b/>
          <w:bCs/>
          <w:szCs w:val="22"/>
          <w:lang w:eastAsia="en-US"/>
        </w:rPr>
        <w:t>Employability Skills Training</w:t>
      </w:r>
      <w:r w:rsidRPr="000C6CDB">
        <w:rPr>
          <w:szCs w:val="22"/>
          <w:lang w:eastAsia="en-US"/>
        </w:rPr>
        <w:t>’ or ‘</w:t>
      </w:r>
      <w:r w:rsidRPr="000C6CDB">
        <w:rPr>
          <w:b/>
          <w:bCs/>
          <w:szCs w:val="22"/>
          <w:lang w:eastAsia="en-US"/>
        </w:rPr>
        <w:t>EST</w:t>
      </w:r>
      <w:r w:rsidRPr="000C6CDB">
        <w:rPr>
          <w:szCs w:val="22"/>
          <w:lang w:eastAsia="en-US"/>
        </w:rPr>
        <w:t>’ means the Commonwealth initiative of that name, administered by the Department, which provides eligible Stream Participants with employability skills training.</w:t>
      </w:r>
    </w:p>
    <w:p w14:paraId="1C9E5669" w14:textId="77777777" w:rsidR="000C6CDB" w:rsidRPr="000C6CDB" w:rsidRDefault="000C6CDB" w:rsidP="000C6CDB">
      <w:pPr>
        <w:spacing w:before="60" w:after="120"/>
        <w:rPr>
          <w:strike/>
          <w:color w:val="76923C" w:themeColor="accent3" w:themeShade="BF"/>
          <w:lang w:eastAsia="en-US"/>
        </w:rPr>
      </w:pPr>
      <w:r w:rsidRPr="000C6CDB">
        <w:rPr>
          <w:lang w:eastAsia="en-US"/>
        </w:rPr>
        <w:t>‘</w:t>
      </w:r>
      <w:r w:rsidRPr="000C6CDB">
        <w:rPr>
          <w:b/>
          <w:lang w:eastAsia="en-US"/>
        </w:rPr>
        <w:t>Employer</w:t>
      </w:r>
      <w:r w:rsidRPr="000C6CDB">
        <w:rPr>
          <w:lang w:eastAsia="en-US"/>
        </w:rPr>
        <w:t>’ means an entity that has the legal capacity to enter into a contract of employment with a Participant.</w:t>
      </w:r>
    </w:p>
    <w:p w14:paraId="0165ACCD" w14:textId="58B4E416" w:rsidR="000C6CDB" w:rsidRDefault="000C6CDB" w:rsidP="000C6CDB">
      <w:pPr>
        <w:spacing w:before="60" w:after="120"/>
        <w:rPr>
          <w:lang w:eastAsia="en-US"/>
        </w:rPr>
      </w:pPr>
      <w:r w:rsidRPr="000C6CDB">
        <w:rPr>
          <w:lang w:eastAsia="en-US"/>
        </w:rPr>
        <w:t>‘</w:t>
      </w:r>
      <w:r w:rsidRPr="000C6CDB">
        <w:rPr>
          <w:b/>
          <w:lang w:eastAsia="en-US"/>
        </w:rPr>
        <w:t>Employment</w:t>
      </w:r>
      <w:r w:rsidRPr="000C6CDB">
        <w:rPr>
          <w:lang w:eastAsia="en-US"/>
        </w:rPr>
        <w:t>’ or ‘</w:t>
      </w:r>
      <w:r w:rsidRPr="000C6CDB">
        <w:rPr>
          <w:b/>
          <w:lang w:eastAsia="en-US"/>
        </w:rPr>
        <w:t>Employed</w:t>
      </w:r>
      <w:r w:rsidRPr="000C6CDB">
        <w:rPr>
          <w:lang w:eastAsia="en-US"/>
        </w:rPr>
        <w:t>’ means the status of a person who is in paid work under a contract of employment or who is otherwise deemed to be an employee under relevant Australian legislation.</w:t>
      </w:r>
      <w:r w:rsidRPr="000C6CDB" w:rsidDel="004B063A">
        <w:rPr>
          <w:lang w:eastAsia="en-US"/>
        </w:rPr>
        <w:t xml:space="preserve"> </w:t>
      </w:r>
    </w:p>
    <w:p w14:paraId="2E9F139C" w14:textId="4CE33383" w:rsidR="00215C36" w:rsidRPr="00215C36" w:rsidRDefault="00215C36" w:rsidP="000C6CDB">
      <w:pPr>
        <w:spacing w:before="60" w:after="120"/>
        <w:rPr>
          <w:lang w:eastAsia="en-US"/>
        </w:rPr>
      </w:pPr>
      <w:r>
        <w:rPr>
          <w:b/>
          <w:lang w:eastAsia="en-US"/>
        </w:rPr>
        <w:t xml:space="preserve">‘Employment Facilitator’ </w:t>
      </w:r>
      <w:r>
        <w:rPr>
          <w:lang w:eastAsia="en-US"/>
        </w:rPr>
        <w:t>means a person contracted by the Department to provide a local point of contact for the Department and who works directly with local communities, business and stakeholders, as well as certain Participants or potential Participants where required to connect them with training and job opportunities and to link them with other existing support.</w:t>
      </w:r>
    </w:p>
    <w:p w14:paraId="34A2DFDB" w14:textId="77777777" w:rsidR="000C6CDB" w:rsidRPr="000C6CDB" w:rsidRDefault="000C6CDB" w:rsidP="000C6CDB">
      <w:pPr>
        <w:spacing w:before="60" w:after="120"/>
        <w:rPr>
          <w:lang w:eastAsia="en-US"/>
        </w:rPr>
      </w:pPr>
      <w:r w:rsidRPr="000C6CDB">
        <w:rPr>
          <w:lang w:eastAsia="en-US"/>
        </w:rPr>
        <w:t>‘</w:t>
      </w:r>
      <w:r w:rsidRPr="000C6CDB">
        <w:rPr>
          <w:b/>
          <w:bCs/>
          <w:lang w:eastAsia="en-US"/>
        </w:rPr>
        <w:t>Employment Fund</w:t>
      </w:r>
      <w:r w:rsidRPr="000C6CDB">
        <w:rPr>
          <w:lang w:eastAsia="en-US"/>
        </w:rPr>
        <w:t xml:space="preserve">’ means funding collectively available for the General Account and the Wage Subsidy Account. </w:t>
      </w:r>
    </w:p>
    <w:p w14:paraId="6772B4EA" w14:textId="77777777" w:rsidR="000C6CDB" w:rsidRPr="000C6CDB" w:rsidRDefault="000C6CDB" w:rsidP="000C6CDB">
      <w:pPr>
        <w:spacing w:before="60" w:after="120"/>
        <w:rPr>
          <w:lang w:eastAsia="en-US"/>
        </w:rPr>
      </w:pPr>
      <w:r w:rsidRPr="000C6CDB">
        <w:rPr>
          <w:lang w:eastAsia="en-US"/>
        </w:rPr>
        <w:t>‘</w:t>
      </w:r>
      <w:r w:rsidRPr="00687816">
        <w:rPr>
          <w:b/>
          <w:lang w:eastAsia="en-US"/>
        </w:rPr>
        <w:t>Employment Outcome</w:t>
      </w:r>
      <w:r w:rsidRPr="000C6CDB">
        <w:rPr>
          <w:lang w:eastAsia="en-US"/>
        </w:rPr>
        <w:t>’ means:</w:t>
      </w:r>
    </w:p>
    <w:p w14:paraId="369370FA" w14:textId="77777777" w:rsidR="000C6CDB" w:rsidRPr="000C6CDB" w:rsidRDefault="000C6CDB" w:rsidP="000C6CDB">
      <w:pPr>
        <w:spacing w:before="60" w:after="120"/>
        <w:rPr>
          <w:lang w:eastAsia="en-US"/>
        </w:rPr>
      </w:pPr>
      <w:r w:rsidRPr="000C6CDB">
        <w:rPr>
          <w:lang w:eastAsia="en-US"/>
        </w:rPr>
        <w:t xml:space="preserve">(a) </w:t>
      </w:r>
      <w:r w:rsidRPr="000C6CDB">
        <w:rPr>
          <w:lang w:eastAsia="en-US"/>
        </w:rPr>
        <w:tab/>
        <w:t>a Partial Outcome; or</w:t>
      </w:r>
    </w:p>
    <w:p w14:paraId="516201A2" w14:textId="77777777" w:rsidR="000C6CDB" w:rsidRPr="000C6CDB" w:rsidRDefault="000C6CDB" w:rsidP="000C6CDB">
      <w:pPr>
        <w:spacing w:before="60" w:after="120"/>
        <w:rPr>
          <w:lang w:eastAsia="en-US"/>
        </w:rPr>
      </w:pPr>
      <w:r w:rsidRPr="000C6CDB">
        <w:rPr>
          <w:lang w:eastAsia="en-US"/>
        </w:rPr>
        <w:t>(b)</w:t>
      </w:r>
      <w:r w:rsidRPr="000C6CDB">
        <w:rPr>
          <w:lang w:eastAsia="en-US"/>
        </w:rPr>
        <w:tab/>
        <w:t>a Full Outcome.</w:t>
      </w:r>
    </w:p>
    <w:p w14:paraId="37E58363" w14:textId="77777777" w:rsidR="000C6CDB" w:rsidRPr="000C6CDB" w:rsidRDefault="000C6CDB" w:rsidP="000C6CDB">
      <w:pPr>
        <w:spacing w:before="60" w:after="120"/>
        <w:rPr>
          <w:lang w:eastAsia="en-US"/>
        </w:rPr>
      </w:pPr>
      <w:r w:rsidRPr="000C6CDB">
        <w:rPr>
          <w:b/>
          <w:lang w:eastAsia="en-US"/>
        </w:rPr>
        <w:t>‘Employment Outcome Start Date’</w:t>
      </w:r>
      <w:r w:rsidRPr="000C6CDB">
        <w:rPr>
          <w:lang w:eastAsia="en-US"/>
        </w:rPr>
        <w:t xml:space="preserve"> means:</w:t>
      </w:r>
    </w:p>
    <w:p w14:paraId="7AEE3724" w14:textId="2CC868B4" w:rsidR="000C6CDB" w:rsidRPr="000C6CDB" w:rsidRDefault="000C6CDB" w:rsidP="000C6CDB">
      <w:pPr>
        <w:spacing w:before="60" w:after="120"/>
        <w:rPr>
          <w:lang w:eastAsia="en-US"/>
        </w:rPr>
      </w:pPr>
      <w:r w:rsidRPr="000C6CDB">
        <w:rPr>
          <w:lang w:eastAsia="en-US"/>
        </w:rPr>
        <w:t xml:space="preserve">(a) </w:t>
      </w:r>
      <w:r w:rsidR="001F0731">
        <w:rPr>
          <w:lang w:eastAsia="en-US"/>
        </w:rPr>
        <w:tab/>
      </w:r>
      <w:r w:rsidRPr="000C6CDB">
        <w:rPr>
          <w:lang w:eastAsia="en-US"/>
        </w:rPr>
        <w:t xml:space="preserve">in the case of a Stream Participant who is: </w:t>
      </w:r>
    </w:p>
    <w:p w14:paraId="1FC6598A" w14:textId="77777777" w:rsidR="000C6CDB" w:rsidRPr="000C6CDB" w:rsidRDefault="000C6CDB" w:rsidP="000C6CDB">
      <w:pPr>
        <w:spacing w:before="60" w:after="120"/>
        <w:ind w:left="1440" w:hanging="720"/>
        <w:rPr>
          <w:lang w:eastAsia="en-US"/>
        </w:rPr>
      </w:pPr>
      <w:r w:rsidRPr="000C6CDB">
        <w:rPr>
          <w:lang w:eastAsia="en-US"/>
        </w:rPr>
        <w:t>(i)</w:t>
      </w:r>
      <w:r w:rsidRPr="000C6CDB">
        <w:rPr>
          <w:lang w:eastAsia="en-US"/>
        </w:rPr>
        <w:tab/>
        <w:t xml:space="preserve">in receipt of an Income Support Payment: </w:t>
      </w:r>
    </w:p>
    <w:p w14:paraId="1765C78C" w14:textId="77777777" w:rsidR="000C6CDB" w:rsidRPr="000C6CDB" w:rsidRDefault="000C6CDB" w:rsidP="000C6CDB">
      <w:pPr>
        <w:spacing w:before="60" w:after="120"/>
        <w:ind w:left="2160" w:hanging="720"/>
        <w:outlineLvl w:val="2"/>
        <w:rPr>
          <w:lang w:eastAsia="en-US"/>
        </w:rPr>
      </w:pPr>
      <w:r w:rsidRPr="000C6CDB">
        <w:rPr>
          <w:lang w:eastAsia="en-US"/>
        </w:rPr>
        <w:t>(A)</w:t>
      </w:r>
      <w:r w:rsidRPr="000C6CDB">
        <w:rPr>
          <w:lang w:eastAsia="en-US"/>
        </w:rPr>
        <w:tab/>
        <w:t>subject to paragraph (a)(i)(B) below, the first day of the DHS Fortnight that applies to the Stream Participant following the relevant Job Seeker Placement Start Date; or</w:t>
      </w:r>
    </w:p>
    <w:p w14:paraId="36A4F31E" w14:textId="77777777" w:rsidR="000C6CDB" w:rsidRPr="000C6CDB" w:rsidRDefault="000C6CDB" w:rsidP="000C6CDB">
      <w:pPr>
        <w:spacing w:before="60" w:after="120"/>
        <w:ind w:left="2160" w:hanging="720"/>
        <w:outlineLvl w:val="2"/>
        <w:rPr>
          <w:lang w:eastAsia="en-US"/>
        </w:rPr>
      </w:pPr>
      <w:r w:rsidRPr="000C6CDB">
        <w:rPr>
          <w:lang w:eastAsia="en-US"/>
        </w:rPr>
        <w:t>(B)</w:t>
      </w:r>
      <w:r w:rsidRPr="000C6CDB">
        <w:rPr>
          <w:lang w:eastAsia="en-US"/>
        </w:rPr>
        <w:tab/>
        <w:t>if the relevant Job Seeker Placement Start Date is the first day of the DHS Fortnight that applies to the Stream Participant, that Job Seeker Placement Start Date; or</w:t>
      </w:r>
    </w:p>
    <w:p w14:paraId="710F94A5" w14:textId="77777777" w:rsidR="000C6CDB" w:rsidRPr="000C6CDB" w:rsidRDefault="000C6CDB" w:rsidP="000C6CDB">
      <w:pPr>
        <w:spacing w:before="60" w:after="120"/>
        <w:ind w:left="1440" w:hanging="720"/>
        <w:rPr>
          <w:lang w:eastAsia="en-US"/>
        </w:rPr>
      </w:pPr>
      <w:r w:rsidRPr="000C6CDB">
        <w:rPr>
          <w:lang w:eastAsia="en-US"/>
        </w:rPr>
        <w:t>(ii)</w:t>
      </w:r>
      <w:r w:rsidRPr="000C6CDB">
        <w:rPr>
          <w:lang w:eastAsia="en-US"/>
        </w:rPr>
        <w:tab/>
        <w:t>not in receipt of an Income Support Payment, the relevant Job Seeker Placement Start Date; or</w:t>
      </w:r>
    </w:p>
    <w:p w14:paraId="7DC67A78" w14:textId="77777777" w:rsidR="000C6CDB" w:rsidRPr="000C6CDB" w:rsidRDefault="000C6CDB" w:rsidP="000C6CDB">
      <w:pPr>
        <w:spacing w:before="60" w:after="120"/>
        <w:rPr>
          <w:lang w:eastAsia="en-US"/>
        </w:rPr>
      </w:pPr>
      <w:r w:rsidRPr="000C6CDB">
        <w:rPr>
          <w:lang w:eastAsia="en-US"/>
        </w:rPr>
        <w:t>(b)</w:t>
      </w:r>
      <w:r w:rsidRPr="000C6CDB">
        <w:rPr>
          <w:lang w:eastAsia="en-US"/>
        </w:rPr>
        <w:tab/>
        <w:t>as otherwise specified in any Guidelines or advised by the Department.</w:t>
      </w:r>
    </w:p>
    <w:p w14:paraId="4255499A" w14:textId="77777777" w:rsidR="000C6CDB" w:rsidRPr="000C6CDB" w:rsidRDefault="000C6CDB" w:rsidP="000C6CDB">
      <w:pPr>
        <w:spacing w:before="60" w:after="120"/>
        <w:rPr>
          <w:lang w:eastAsia="en-US"/>
        </w:rPr>
      </w:pPr>
      <w:r w:rsidRPr="000C6CDB">
        <w:rPr>
          <w:lang w:eastAsia="en-US"/>
        </w:rPr>
        <w:t>‘</w:t>
      </w:r>
      <w:r w:rsidRPr="000C6CDB">
        <w:rPr>
          <w:b/>
          <w:lang w:eastAsia="en-US"/>
        </w:rPr>
        <w:t>Employment Provider’</w:t>
      </w:r>
      <w:r w:rsidRPr="000C6CDB">
        <w:rPr>
          <w:lang w:eastAsia="en-US"/>
        </w:rPr>
        <w:t xml:space="preserve"> means any entity contracted to the Commonwealth to provide Employment Provider Services under the jobactive Deed 2015-2020. </w:t>
      </w:r>
    </w:p>
    <w:p w14:paraId="5CF56419" w14:textId="77777777" w:rsidR="000C6CDB" w:rsidRPr="000C6CDB" w:rsidRDefault="000C6CDB" w:rsidP="000C6CDB">
      <w:pPr>
        <w:spacing w:before="60" w:after="120"/>
        <w:rPr>
          <w:lang w:eastAsia="en-US"/>
        </w:rPr>
      </w:pPr>
      <w:r w:rsidRPr="000C6CDB">
        <w:rPr>
          <w:lang w:eastAsia="en-US"/>
        </w:rPr>
        <w:t>‘</w:t>
      </w:r>
      <w:r w:rsidRPr="000C6CDB">
        <w:rPr>
          <w:b/>
          <w:lang w:eastAsia="en-US"/>
        </w:rPr>
        <w:t>Employment Provider Services’</w:t>
      </w:r>
      <w:r w:rsidRPr="000C6CDB">
        <w:rPr>
          <w:lang w:eastAsia="en-US"/>
        </w:rPr>
        <w:t xml:space="preserve"> means Services under Streams A to C. </w:t>
      </w:r>
    </w:p>
    <w:p w14:paraId="4D0DF40A" w14:textId="77777777" w:rsidR="000C6CDB" w:rsidRPr="000C6CDB" w:rsidRDefault="000C6CDB" w:rsidP="000C6CDB">
      <w:pPr>
        <w:spacing w:before="60" w:after="120"/>
        <w:rPr>
          <w:lang w:eastAsia="en-US"/>
        </w:rPr>
      </w:pPr>
      <w:r w:rsidRPr="000C6CDB">
        <w:rPr>
          <w:lang w:eastAsia="en-US"/>
        </w:rPr>
        <w:t>‘</w:t>
      </w:r>
      <w:r w:rsidRPr="000C6CDB">
        <w:rPr>
          <w:b/>
          <w:lang w:eastAsia="en-US"/>
        </w:rPr>
        <w:t>Employment Provider Services Key Performance Indicators’</w:t>
      </w:r>
      <w:r w:rsidRPr="000C6CDB">
        <w:rPr>
          <w:lang w:eastAsia="en-US"/>
        </w:rPr>
        <w:t xml:space="preserve"> or ‘Employment Provider Services KPIs’ means the indicators specified in clause 99 or as Notified by the Department.</w:t>
      </w:r>
    </w:p>
    <w:p w14:paraId="2B57FF1F" w14:textId="77777777" w:rsidR="000C6CDB" w:rsidRPr="000C6CDB" w:rsidRDefault="000C6CDB" w:rsidP="000C6CDB">
      <w:pPr>
        <w:spacing w:before="60" w:after="120"/>
        <w:rPr>
          <w:lang w:eastAsia="en-US"/>
        </w:rPr>
      </w:pPr>
      <w:r w:rsidRPr="000C6CDB">
        <w:rPr>
          <w:lang w:eastAsia="en-US"/>
        </w:rPr>
        <w:t>‘</w:t>
      </w:r>
      <w:r w:rsidRPr="000C6CDB">
        <w:rPr>
          <w:b/>
          <w:lang w:eastAsia="en-US"/>
        </w:rPr>
        <w:t>Employment Region</w:t>
      </w:r>
      <w:r w:rsidRPr="000C6CDB">
        <w:rPr>
          <w:lang w:eastAsia="en-US"/>
        </w:rPr>
        <w:t>’ means a geographical area:</w:t>
      </w:r>
    </w:p>
    <w:p w14:paraId="69E319C8" w14:textId="77777777" w:rsidR="000C6CDB" w:rsidRPr="000C6CDB" w:rsidRDefault="000C6CDB" w:rsidP="000C6CDB">
      <w:pPr>
        <w:spacing w:before="60" w:after="120"/>
        <w:ind w:left="720" w:hanging="720"/>
        <w:rPr>
          <w:lang w:eastAsia="en-US"/>
        </w:rPr>
      </w:pPr>
      <w:r w:rsidRPr="000C6CDB">
        <w:rPr>
          <w:lang w:eastAsia="en-US"/>
        </w:rPr>
        <w:t>(a)</w:t>
      </w:r>
      <w:r w:rsidRPr="000C6CDB">
        <w:rPr>
          <w:lang w:eastAsia="en-US"/>
        </w:rPr>
        <w:tab/>
        <w:t xml:space="preserve">identified and displayed at </w:t>
      </w:r>
      <w:r w:rsidRPr="000C6CDB">
        <w:rPr>
          <w:u w:val="single"/>
          <w:lang w:eastAsia="en-US"/>
        </w:rPr>
        <w:t>lmip.gov.au</w:t>
      </w:r>
      <w:r w:rsidRPr="000C6CDB">
        <w:rPr>
          <w:lang w:eastAsia="en-US"/>
        </w:rPr>
        <w:t>, as varied by the Department at the Department’s absolute discretion; and</w:t>
      </w:r>
    </w:p>
    <w:p w14:paraId="4860FF79" w14:textId="77777777" w:rsidR="000C6CDB" w:rsidRPr="000C6CDB" w:rsidRDefault="000C6CDB" w:rsidP="000C6CDB">
      <w:pPr>
        <w:spacing w:before="60" w:after="120"/>
        <w:rPr>
          <w:lang w:eastAsia="en-US"/>
        </w:rPr>
      </w:pPr>
      <w:r w:rsidRPr="000C6CDB">
        <w:rPr>
          <w:lang w:eastAsia="en-US"/>
        </w:rPr>
        <w:t>(b)</w:t>
      </w:r>
      <w:r w:rsidRPr="000C6CDB">
        <w:rPr>
          <w:lang w:eastAsia="en-US"/>
        </w:rPr>
        <w:tab/>
        <w:t>that the Provider is contracted to service under this Deed, as specified in item 6.1 of Schedule 1.</w:t>
      </w:r>
    </w:p>
    <w:p w14:paraId="4C359B6D" w14:textId="77777777" w:rsidR="000C6CDB" w:rsidRPr="000C6CDB" w:rsidRDefault="000C6CDB" w:rsidP="000C6CDB">
      <w:pPr>
        <w:spacing w:before="60" w:after="120"/>
        <w:rPr>
          <w:b/>
          <w:lang w:eastAsia="en-US"/>
        </w:rPr>
      </w:pPr>
      <w:r w:rsidRPr="000C6CDB">
        <w:rPr>
          <w:lang w:eastAsia="en-US"/>
        </w:rPr>
        <w:t>‘</w:t>
      </w:r>
      <w:r w:rsidRPr="000C6CDB">
        <w:rPr>
          <w:b/>
          <w:lang w:eastAsia="en-US"/>
        </w:rPr>
        <w:t>Employment Services Assessment</w:t>
      </w:r>
      <w:r w:rsidRPr="000C6CDB">
        <w:rPr>
          <w:lang w:eastAsia="en-US"/>
        </w:rPr>
        <w:t>’ or ‘</w:t>
      </w:r>
      <w:r w:rsidRPr="000C6CDB">
        <w:rPr>
          <w:b/>
          <w:lang w:eastAsia="en-US"/>
        </w:rPr>
        <w:t>ESAt</w:t>
      </w:r>
      <w:r w:rsidRPr="000C6CDB">
        <w:rPr>
          <w:lang w:eastAsia="en-US"/>
        </w:rPr>
        <w:t>’ means an assessment of a Stream Participant’s barriers to employment and work capacity conducted by DHS.</w:t>
      </w:r>
    </w:p>
    <w:p w14:paraId="3F986F9A" w14:textId="77777777" w:rsidR="000C6CDB" w:rsidRPr="000C6CDB" w:rsidRDefault="000C6CDB" w:rsidP="000C6CDB">
      <w:pPr>
        <w:spacing w:before="60" w:after="120"/>
        <w:rPr>
          <w:lang w:eastAsia="en-US"/>
        </w:rPr>
      </w:pPr>
      <w:r w:rsidRPr="000C6CDB">
        <w:rPr>
          <w:lang w:eastAsia="en-US"/>
        </w:rPr>
        <w:t>‘</w:t>
      </w:r>
      <w:r w:rsidRPr="000C6CDB">
        <w:rPr>
          <w:b/>
          <w:lang w:eastAsia="en-US"/>
        </w:rPr>
        <w:t>Employment Services Tip off Line</w:t>
      </w:r>
      <w:r w:rsidRPr="000C6CDB">
        <w:rPr>
          <w:lang w:eastAsia="en-US"/>
        </w:rPr>
        <w:t xml:space="preserve">’ means a telephone and email service, </w:t>
      </w:r>
      <w:r w:rsidRPr="000C6CDB">
        <w:rPr>
          <w:szCs w:val="22"/>
          <w:lang w:eastAsia="en-US"/>
        </w:rPr>
        <w:t>developed primarily for current and former employees of Employment Providers who suspect, or have evidence of incorrect claims or acceptance of Payments, or any other activities that may be a breach of the Deed that Employment Providers have signed with the Department, and which allows those persons to report their concerns to the Department.</w:t>
      </w:r>
    </w:p>
    <w:p w14:paraId="55FE39F7" w14:textId="77777777" w:rsidR="000C6CDB" w:rsidRPr="000C6CDB" w:rsidRDefault="000C6CDB" w:rsidP="000C6CDB">
      <w:pPr>
        <w:spacing w:before="60" w:after="120"/>
        <w:rPr>
          <w:lang w:eastAsia="en-US"/>
        </w:rPr>
      </w:pPr>
      <w:r w:rsidRPr="000C6CDB">
        <w:rPr>
          <w:lang w:eastAsia="en-US"/>
        </w:rPr>
        <w:lastRenderedPageBreak/>
        <w:t>‘</w:t>
      </w:r>
      <w:r w:rsidRPr="000C6CDB">
        <w:rPr>
          <w:b/>
          <w:lang w:eastAsia="en-US"/>
        </w:rPr>
        <w:t>Employment Systems Help Desk’</w:t>
      </w:r>
      <w:r w:rsidRPr="000C6CDB">
        <w:rPr>
          <w:lang w:eastAsia="en-US"/>
        </w:rPr>
        <w:t xml:space="preserve"> means the Department’s centralised point of IT support for employment service providers in relation to the Department’s IT Systems, including the Employment Services System and Employment and Community Services Network.</w:t>
      </w:r>
    </w:p>
    <w:p w14:paraId="31BF26E0" w14:textId="59D30AFE" w:rsidR="001F0731" w:rsidRPr="001F0731" w:rsidRDefault="001F0731" w:rsidP="000C6CDB">
      <w:pPr>
        <w:spacing w:before="60" w:after="120"/>
        <w:rPr>
          <w:lang w:eastAsia="en-US"/>
        </w:rPr>
      </w:pPr>
      <w:r>
        <w:rPr>
          <w:b/>
          <w:lang w:eastAsia="en-US"/>
        </w:rPr>
        <w:t xml:space="preserve">‘Engagement’ </w:t>
      </w:r>
      <w:r>
        <w:rPr>
          <w:lang w:eastAsia="en-US"/>
        </w:rPr>
        <w:t>means an engagement that is recorded in the Electronic Calendar in accordance with clause 83A.2.</w:t>
      </w:r>
    </w:p>
    <w:p w14:paraId="15029C77" w14:textId="11137012" w:rsidR="000C6CDB" w:rsidRPr="000C6CDB" w:rsidRDefault="000C6CDB" w:rsidP="000C6CDB">
      <w:pPr>
        <w:spacing w:before="60" w:after="120"/>
        <w:rPr>
          <w:color w:val="9BBB59" w:themeColor="accent3"/>
          <w:lang w:eastAsia="en-US"/>
        </w:rPr>
      </w:pPr>
      <w:r w:rsidRPr="000C6CDB">
        <w:rPr>
          <w:lang w:eastAsia="en-US"/>
        </w:rPr>
        <w:t>‘</w:t>
      </w:r>
      <w:r w:rsidRPr="000C6CDB">
        <w:rPr>
          <w:b/>
          <w:lang w:eastAsia="en-US"/>
        </w:rPr>
        <w:t>Enterprise Agreement’</w:t>
      </w:r>
      <w:r w:rsidRPr="000C6CDB">
        <w:rPr>
          <w:lang w:eastAsia="en-US"/>
        </w:rPr>
        <w:t xml:space="preserve"> has the same meaning given to it under the </w:t>
      </w:r>
      <w:r w:rsidRPr="000C6CDB">
        <w:rPr>
          <w:i/>
          <w:lang w:eastAsia="en-US"/>
        </w:rPr>
        <w:t>Fair Work Act 2009.</w:t>
      </w:r>
    </w:p>
    <w:p w14:paraId="20392BA4" w14:textId="77777777" w:rsidR="000C6CDB" w:rsidRPr="000C6CDB" w:rsidRDefault="000C6CDB" w:rsidP="000C6CDB">
      <w:pPr>
        <w:spacing w:before="60" w:after="120"/>
        <w:rPr>
          <w:b/>
          <w:color w:val="C80896"/>
          <w:szCs w:val="22"/>
          <w:lang w:eastAsia="en-US"/>
        </w:rPr>
      </w:pPr>
      <w:r w:rsidRPr="000C6CDB">
        <w:rPr>
          <w:b/>
          <w:szCs w:val="22"/>
          <w:lang w:eastAsia="en-US"/>
        </w:rPr>
        <w:t>‘</w:t>
      </w:r>
      <w:r w:rsidRPr="000C6CDB">
        <w:rPr>
          <w:b/>
          <w:bCs/>
          <w:szCs w:val="22"/>
          <w:lang w:eastAsia="en-US"/>
        </w:rPr>
        <w:t>EST Course’</w:t>
      </w:r>
      <w:r w:rsidRPr="000C6CDB">
        <w:rPr>
          <w:b/>
          <w:szCs w:val="22"/>
          <w:lang w:eastAsia="en-US"/>
        </w:rPr>
        <w:t xml:space="preserve"> </w:t>
      </w:r>
      <w:r w:rsidRPr="000C6CDB">
        <w:rPr>
          <w:szCs w:val="22"/>
          <w:lang w:eastAsia="en-US"/>
        </w:rPr>
        <w:t>means a Training Block 1 Course or a Training Block 2 Course.</w:t>
      </w:r>
      <w:r w:rsidRPr="000C6CDB">
        <w:rPr>
          <w:b/>
          <w:color w:val="C80896"/>
          <w:szCs w:val="22"/>
          <w:lang w:eastAsia="en-US"/>
        </w:rPr>
        <w:t xml:space="preserve"> </w:t>
      </w:r>
    </w:p>
    <w:p w14:paraId="4C4C0513" w14:textId="77777777" w:rsidR="000C6CDB" w:rsidRPr="000C6CDB" w:rsidRDefault="000C6CDB" w:rsidP="000C6CDB">
      <w:pPr>
        <w:spacing w:before="60" w:after="120"/>
        <w:rPr>
          <w:szCs w:val="22"/>
          <w:lang w:eastAsia="en-US"/>
        </w:rPr>
      </w:pPr>
      <w:r w:rsidRPr="000C6CDB">
        <w:rPr>
          <w:szCs w:val="22"/>
          <w:lang w:eastAsia="en-US"/>
        </w:rPr>
        <w:t>‘</w:t>
      </w:r>
      <w:r w:rsidRPr="000C6CDB">
        <w:rPr>
          <w:b/>
          <w:bCs/>
          <w:szCs w:val="22"/>
          <w:lang w:eastAsia="en-US"/>
        </w:rPr>
        <w:t>EST Eligible Participant</w:t>
      </w:r>
      <w:r w:rsidRPr="000C6CDB">
        <w:rPr>
          <w:bCs/>
          <w:szCs w:val="22"/>
          <w:lang w:eastAsia="en-US"/>
        </w:rPr>
        <w:t>’</w:t>
      </w:r>
      <w:r w:rsidRPr="000C6CDB">
        <w:rPr>
          <w:szCs w:val="22"/>
          <w:lang w:eastAsia="en-US"/>
        </w:rPr>
        <w:t xml:space="preserve"> means a Fully Eligible Participant (Mutual Obligation) who meets the eligibility requirements for EST as specified in any Guidelines.</w:t>
      </w:r>
    </w:p>
    <w:p w14:paraId="1B6B8338" w14:textId="77777777" w:rsidR="000C6CDB" w:rsidRPr="000C6CDB" w:rsidRDefault="000C6CDB" w:rsidP="000C6CDB">
      <w:pPr>
        <w:spacing w:before="60" w:after="120"/>
        <w:rPr>
          <w:szCs w:val="22"/>
          <w:lang w:eastAsia="en-US"/>
        </w:rPr>
      </w:pPr>
      <w:r w:rsidRPr="000C6CDB">
        <w:rPr>
          <w:b/>
          <w:szCs w:val="22"/>
          <w:lang w:eastAsia="en-US"/>
        </w:rPr>
        <w:t>‘</w:t>
      </w:r>
      <w:r w:rsidRPr="000C6CDB">
        <w:rPr>
          <w:b/>
          <w:bCs/>
          <w:szCs w:val="22"/>
          <w:lang w:eastAsia="en-US"/>
        </w:rPr>
        <w:t>EST Provider’</w:t>
      </w:r>
      <w:r w:rsidRPr="000C6CDB">
        <w:rPr>
          <w:b/>
          <w:szCs w:val="22"/>
          <w:lang w:eastAsia="en-US"/>
        </w:rPr>
        <w:t xml:space="preserve"> </w:t>
      </w:r>
      <w:r w:rsidRPr="000C6CDB">
        <w:rPr>
          <w:szCs w:val="22"/>
          <w:lang w:eastAsia="en-US"/>
        </w:rPr>
        <w:t xml:space="preserve">means an entity that is a party to the </w:t>
      </w:r>
      <w:r w:rsidRPr="000C6CDB">
        <w:rPr>
          <w:i/>
          <w:iCs/>
          <w:szCs w:val="22"/>
          <w:lang w:eastAsia="en-US"/>
        </w:rPr>
        <w:t>Employability Skills Training Services Panel Deed 2017 – 2020</w:t>
      </w:r>
      <w:r w:rsidRPr="000C6CDB">
        <w:rPr>
          <w:szCs w:val="22"/>
          <w:lang w:eastAsia="en-US"/>
        </w:rPr>
        <w:t xml:space="preserve"> with the Department.</w:t>
      </w:r>
    </w:p>
    <w:p w14:paraId="0695C29B" w14:textId="77777777" w:rsidR="000C6CDB" w:rsidRPr="000C6CDB" w:rsidRDefault="000C6CDB" w:rsidP="000C6CDB">
      <w:pPr>
        <w:spacing w:before="60" w:after="120"/>
        <w:rPr>
          <w:lang w:eastAsia="en-US"/>
        </w:rPr>
      </w:pPr>
      <w:r w:rsidRPr="000C6CDB">
        <w:rPr>
          <w:lang w:eastAsia="en-US"/>
        </w:rPr>
        <w:t>‘</w:t>
      </w:r>
      <w:r w:rsidRPr="000C6CDB">
        <w:rPr>
          <w:b/>
          <w:lang w:eastAsia="en-US"/>
        </w:rPr>
        <w:t>Exceptional Circumstances</w:t>
      </w:r>
      <w:r w:rsidRPr="000C6CDB">
        <w:rPr>
          <w:lang w:eastAsia="en-US"/>
        </w:rPr>
        <w:t>’ means circumstances beyond the control of the Provider and/or a Stream Participant and includes:</w:t>
      </w:r>
    </w:p>
    <w:p w14:paraId="3A575DD2" w14:textId="77777777" w:rsidR="000C6CDB" w:rsidRPr="000C6CDB" w:rsidRDefault="000C6CDB" w:rsidP="000C6CDB">
      <w:pPr>
        <w:spacing w:before="60" w:after="120"/>
        <w:rPr>
          <w:lang w:eastAsia="en-US"/>
        </w:rPr>
      </w:pPr>
      <w:r w:rsidRPr="000C6CDB">
        <w:rPr>
          <w:lang w:eastAsia="en-US"/>
        </w:rPr>
        <w:t>(a)</w:t>
      </w:r>
      <w:r w:rsidRPr="000C6CDB">
        <w:rPr>
          <w:lang w:eastAsia="en-US"/>
        </w:rPr>
        <w:tab/>
        <w:t>where the Stream Participant resides in:</w:t>
      </w:r>
    </w:p>
    <w:p w14:paraId="44B70CE4" w14:textId="77777777" w:rsidR="000C6CDB" w:rsidRPr="000C6CDB" w:rsidRDefault="000C6CDB" w:rsidP="000C6CDB">
      <w:pPr>
        <w:spacing w:before="60" w:after="120"/>
        <w:ind w:firstLine="720"/>
        <w:rPr>
          <w:lang w:eastAsia="en-US"/>
        </w:rPr>
      </w:pPr>
      <w:r w:rsidRPr="000C6CDB">
        <w:rPr>
          <w:lang w:eastAsia="en-US"/>
        </w:rPr>
        <w:t>(i)</w:t>
      </w:r>
      <w:r w:rsidRPr="000C6CDB">
        <w:rPr>
          <w:lang w:eastAsia="en-US"/>
        </w:rPr>
        <w:tab/>
        <w:t>an area which is affected by extreme weather conditions (if agreed to by the Department);</w:t>
      </w:r>
    </w:p>
    <w:p w14:paraId="3D766B3C" w14:textId="77777777" w:rsidR="000C6CDB" w:rsidRPr="000C6CDB" w:rsidRDefault="000C6CDB" w:rsidP="000C6CDB">
      <w:pPr>
        <w:spacing w:before="60" w:after="120"/>
        <w:ind w:firstLine="720"/>
        <w:rPr>
          <w:lang w:eastAsia="en-US"/>
        </w:rPr>
      </w:pPr>
      <w:r w:rsidRPr="000C6CDB">
        <w:rPr>
          <w:lang w:eastAsia="en-US"/>
        </w:rPr>
        <w:t>(ii)</w:t>
      </w:r>
      <w:r w:rsidRPr="000C6CDB">
        <w:rPr>
          <w:lang w:eastAsia="en-US"/>
        </w:rPr>
        <w:tab/>
        <w:t>an area affected by a natural disaster; or</w:t>
      </w:r>
    </w:p>
    <w:p w14:paraId="02FC9F90" w14:textId="77777777" w:rsidR="000C6CDB" w:rsidRPr="000C6CDB" w:rsidRDefault="000C6CDB" w:rsidP="000C6CDB">
      <w:pPr>
        <w:spacing w:before="60" w:after="120"/>
        <w:ind w:firstLine="720"/>
        <w:rPr>
          <w:lang w:eastAsia="en-US"/>
        </w:rPr>
      </w:pPr>
      <w:r w:rsidRPr="000C6CDB">
        <w:rPr>
          <w:lang w:eastAsia="en-US"/>
        </w:rPr>
        <w:t>(iii)</w:t>
      </w:r>
      <w:r w:rsidRPr="000C6CDB">
        <w:rPr>
          <w:lang w:eastAsia="en-US"/>
        </w:rPr>
        <w:tab/>
        <w:t>an area affected by public transport strikes;</w:t>
      </w:r>
    </w:p>
    <w:p w14:paraId="308204B8" w14:textId="77777777" w:rsidR="000C6CDB" w:rsidRPr="000C6CDB" w:rsidRDefault="000C6CDB" w:rsidP="000C6CDB">
      <w:pPr>
        <w:spacing w:before="60" w:after="120"/>
        <w:ind w:left="720" w:hanging="720"/>
        <w:rPr>
          <w:lang w:eastAsia="en-US"/>
        </w:rPr>
      </w:pPr>
      <w:r w:rsidRPr="000C6CDB">
        <w:rPr>
          <w:lang w:eastAsia="en-US"/>
        </w:rPr>
        <w:t>(b)</w:t>
      </w:r>
      <w:r w:rsidRPr="000C6CDB">
        <w:rPr>
          <w:lang w:eastAsia="en-US"/>
        </w:rPr>
        <w:tab/>
        <w:t>when a Stream Participant is participating in full-time Training or Education and their participation in those activities restricts their availability to participate in an Initial Interview; or</w:t>
      </w:r>
    </w:p>
    <w:p w14:paraId="06FBE389" w14:textId="77777777" w:rsidR="000C6CDB" w:rsidRPr="000C6CDB" w:rsidRDefault="000C6CDB" w:rsidP="000C6CDB">
      <w:pPr>
        <w:spacing w:before="60" w:after="120"/>
        <w:rPr>
          <w:lang w:eastAsia="en-US"/>
        </w:rPr>
      </w:pPr>
      <w:r w:rsidRPr="000C6CDB">
        <w:rPr>
          <w:lang w:eastAsia="en-US"/>
        </w:rPr>
        <w:t>(c)</w:t>
      </w:r>
      <w:r w:rsidRPr="000C6CDB">
        <w:rPr>
          <w:lang w:eastAsia="en-US"/>
        </w:rPr>
        <w:tab/>
        <w:t>other circumstances advised by the Department.</w:t>
      </w:r>
    </w:p>
    <w:p w14:paraId="0854BD57" w14:textId="77777777" w:rsidR="000C6CDB" w:rsidRPr="000C6CDB" w:rsidRDefault="000C6CDB" w:rsidP="000C6CDB">
      <w:pPr>
        <w:spacing w:before="60" w:after="120"/>
        <w:rPr>
          <w:lang w:eastAsia="en-US"/>
        </w:rPr>
      </w:pPr>
      <w:r w:rsidRPr="000C6CDB">
        <w:rPr>
          <w:b/>
          <w:lang w:eastAsia="en-US"/>
        </w:rPr>
        <w:t>‘Exempt Public Authority</w:t>
      </w:r>
      <w:r w:rsidRPr="000C6CDB">
        <w:rPr>
          <w:lang w:eastAsia="en-US"/>
        </w:rPr>
        <w:t xml:space="preserve">’ has the meaning given to that term in section 9 of </w:t>
      </w:r>
      <w:r w:rsidRPr="000C6CDB">
        <w:rPr>
          <w:i/>
          <w:lang w:eastAsia="en-US"/>
        </w:rPr>
        <w:t>the Corporations Act 2001</w:t>
      </w:r>
      <w:r w:rsidRPr="000C6CDB">
        <w:rPr>
          <w:lang w:eastAsia="en-US"/>
        </w:rPr>
        <w:t xml:space="preserve"> (Cth).</w:t>
      </w:r>
    </w:p>
    <w:p w14:paraId="35F0596B" w14:textId="77777777" w:rsidR="000C6CDB" w:rsidRPr="000C6CDB" w:rsidRDefault="000C6CDB" w:rsidP="000C6CDB">
      <w:pPr>
        <w:spacing w:before="60" w:after="120"/>
        <w:rPr>
          <w:lang w:eastAsia="en-US"/>
        </w:rPr>
      </w:pPr>
      <w:r w:rsidRPr="000C6CDB">
        <w:rPr>
          <w:lang w:eastAsia="en-US"/>
        </w:rPr>
        <w:t>‘</w:t>
      </w:r>
      <w:r w:rsidRPr="000C6CDB">
        <w:rPr>
          <w:b/>
          <w:lang w:eastAsia="en-US"/>
        </w:rPr>
        <w:t>Exemption</w:t>
      </w:r>
      <w:r w:rsidRPr="000C6CDB">
        <w:rPr>
          <w:lang w:eastAsia="en-US"/>
        </w:rPr>
        <w:t>’ means circumstances recorded by DHS, resulting in an exemption by DHS from Mutual Obligation Requirements of a Fully Eligible Participant (Mutual Obligation) for a specified period of time.</w:t>
      </w:r>
    </w:p>
    <w:p w14:paraId="60A33B28" w14:textId="77777777" w:rsidR="000C6CDB" w:rsidRPr="000C6CDB" w:rsidRDefault="000C6CDB" w:rsidP="000C6CDB">
      <w:pPr>
        <w:spacing w:before="60" w:after="120"/>
        <w:rPr>
          <w:lang w:eastAsia="en-US"/>
        </w:rPr>
      </w:pPr>
      <w:r w:rsidRPr="000C6CDB">
        <w:rPr>
          <w:lang w:eastAsia="en-US"/>
        </w:rPr>
        <w:t>‘</w:t>
      </w:r>
      <w:r w:rsidRPr="000C6CDB">
        <w:rPr>
          <w:b/>
          <w:lang w:eastAsia="en-US"/>
        </w:rPr>
        <w:t>Existing Material</w:t>
      </w:r>
      <w:r w:rsidRPr="000C6CDB">
        <w:rPr>
          <w:lang w:eastAsia="en-US"/>
        </w:rPr>
        <w:t>’ means all Material, except Commonwealth Material, in existence prior to the Deed Commencement Date:</w:t>
      </w:r>
    </w:p>
    <w:p w14:paraId="71214CD6" w14:textId="77777777" w:rsidR="000C6CDB" w:rsidRPr="000C6CDB" w:rsidRDefault="000C6CDB" w:rsidP="000C6CDB">
      <w:pPr>
        <w:spacing w:before="60" w:after="120"/>
        <w:rPr>
          <w:lang w:eastAsia="en-US"/>
        </w:rPr>
      </w:pPr>
      <w:r w:rsidRPr="000C6CDB">
        <w:rPr>
          <w:lang w:eastAsia="en-US"/>
        </w:rPr>
        <w:t>(a)</w:t>
      </w:r>
      <w:r w:rsidRPr="000C6CDB">
        <w:rPr>
          <w:lang w:eastAsia="en-US"/>
        </w:rPr>
        <w:tab/>
        <w:t xml:space="preserve">incorporated in; </w:t>
      </w:r>
    </w:p>
    <w:p w14:paraId="258DAFBF" w14:textId="77777777" w:rsidR="000C6CDB" w:rsidRPr="000C6CDB" w:rsidRDefault="000C6CDB" w:rsidP="000C6CDB">
      <w:pPr>
        <w:spacing w:before="60" w:after="120"/>
        <w:rPr>
          <w:lang w:eastAsia="en-US"/>
        </w:rPr>
      </w:pPr>
      <w:r w:rsidRPr="000C6CDB">
        <w:rPr>
          <w:lang w:eastAsia="en-US"/>
        </w:rPr>
        <w:t>(b)</w:t>
      </w:r>
      <w:r w:rsidRPr="000C6CDB">
        <w:rPr>
          <w:lang w:eastAsia="en-US"/>
        </w:rPr>
        <w:tab/>
        <w:t xml:space="preserve">supplied with, or as part of; or </w:t>
      </w:r>
    </w:p>
    <w:p w14:paraId="479BEB8F" w14:textId="77777777" w:rsidR="000C6CDB" w:rsidRPr="000C6CDB" w:rsidRDefault="000C6CDB" w:rsidP="000C6CDB">
      <w:pPr>
        <w:spacing w:before="60" w:after="120"/>
        <w:rPr>
          <w:lang w:eastAsia="en-US"/>
        </w:rPr>
      </w:pPr>
      <w:r w:rsidRPr="000C6CDB">
        <w:rPr>
          <w:lang w:eastAsia="en-US"/>
        </w:rPr>
        <w:t>(c)</w:t>
      </w:r>
      <w:r w:rsidRPr="000C6CDB">
        <w:rPr>
          <w:lang w:eastAsia="en-US"/>
        </w:rPr>
        <w:tab/>
        <w:t>required to be supplied with, or as part of,</w:t>
      </w:r>
    </w:p>
    <w:p w14:paraId="43A89721" w14:textId="77777777" w:rsidR="000C6CDB" w:rsidRPr="000C6CDB" w:rsidRDefault="000C6CDB" w:rsidP="000C6CDB">
      <w:pPr>
        <w:spacing w:before="60" w:after="120"/>
        <w:rPr>
          <w:lang w:eastAsia="en-US"/>
        </w:rPr>
      </w:pPr>
      <w:r w:rsidRPr="000C6CDB">
        <w:rPr>
          <w:lang w:eastAsia="en-US"/>
        </w:rPr>
        <w:t>the Deed Material.</w:t>
      </w:r>
    </w:p>
    <w:p w14:paraId="35BAA016" w14:textId="77777777" w:rsidR="000C6CDB" w:rsidRPr="000C6CDB" w:rsidRDefault="000C6CDB" w:rsidP="000C6CDB">
      <w:pPr>
        <w:spacing w:before="60" w:after="120"/>
        <w:rPr>
          <w:lang w:eastAsia="en-US"/>
        </w:rPr>
      </w:pPr>
      <w:r w:rsidRPr="000C6CDB">
        <w:rPr>
          <w:lang w:eastAsia="en-US"/>
        </w:rPr>
        <w:t>‘</w:t>
      </w:r>
      <w:r w:rsidRPr="000C6CDB">
        <w:rPr>
          <w:b/>
          <w:lang w:eastAsia="en-US"/>
        </w:rPr>
        <w:t>Exit</w:t>
      </w:r>
      <w:r w:rsidRPr="000C6CDB">
        <w:rPr>
          <w:lang w:eastAsia="en-US"/>
        </w:rPr>
        <w:t xml:space="preserve">’ means an exit of a Stream Participant from Employment Provider Services in accordance with clause 95.1 and </w:t>
      </w:r>
      <w:r w:rsidRPr="000C6CDB">
        <w:rPr>
          <w:b/>
          <w:lang w:eastAsia="en-US"/>
        </w:rPr>
        <w:t>‘Exited’</w:t>
      </w:r>
      <w:r w:rsidRPr="000C6CDB">
        <w:rPr>
          <w:lang w:eastAsia="en-US"/>
        </w:rPr>
        <w:t xml:space="preserve"> has an equivalent meaning.</w:t>
      </w:r>
    </w:p>
    <w:p w14:paraId="539C3053" w14:textId="77777777" w:rsidR="000C6CDB" w:rsidRPr="000C6CDB" w:rsidRDefault="000C6CDB" w:rsidP="000C6CDB">
      <w:pPr>
        <w:spacing w:before="60" w:after="120"/>
        <w:rPr>
          <w:lang w:eastAsia="en-US"/>
        </w:rPr>
      </w:pPr>
      <w:r w:rsidRPr="000C6CDB">
        <w:rPr>
          <w:lang w:eastAsia="en-US"/>
        </w:rPr>
        <w:t>‘</w:t>
      </w:r>
      <w:r w:rsidRPr="000C6CDB">
        <w:rPr>
          <w:b/>
          <w:lang w:eastAsia="en-US"/>
        </w:rPr>
        <w:t>Extended Service Periods</w:t>
      </w:r>
      <w:r w:rsidRPr="000C6CDB">
        <w:rPr>
          <w:lang w:eastAsia="en-US"/>
        </w:rPr>
        <w:t>’ means one or more periods of time from the end of the Service Period.</w:t>
      </w:r>
    </w:p>
    <w:p w14:paraId="29F6D32B" w14:textId="77777777" w:rsidR="000C6CDB" w:rsidRPr="000C6CDB" w:rsidRDefault="000C6CDB" w:rsidP="000C6CDB">
      <w:pPr>
        <w:spacing w:before="60" w:after="120"/>
        <w:rPr>
          <w:lang w:eastAsia="en-US"/>
        </w:rPr>
      </w:pPr>
      <w:r w:rsidRPr="000C6CDB">
        <w:rPr>
          <w:b/>
          <w:szCs w:val="22"/>
          <w:lang w:eastAsia="en-US"/>
        </w:rPr>
        <w:t>‘Extraordinary Audit’</w:t>
      </w:r>
      <w:r w:rsidRPr="000C6CDB">
        <w:rPr>
          <w:lang w:eastAsia="en-US"/>
        </w:rPr>
        <w:t xml:space="preserve"> means a QAF Audit, for any reason, as required by the Department. </w:t>
      </w:r>
    </w:p>
    <w:p w14:paraId="7D0FEB7D" w14:textId="77777777" w:rsidR="000C6CDB" w:rsidRPr="000C6CDB" w:rsidRDefault="000C6CDB" w:rsidP="000C6CDB">
      <w:pPr>
        <w:spacing w:before="60" w:after="120"/>
        <w:rPr>
          <w:lang w:eastAsia="en-US"/>
        </w:rPr>
      </w:pPr>
      <w:r w:rsidRPr="000C6CDB">
        <w:rPr>
          <w:b/>
          <w:szCs w:val="22"/>
          <w:lang w:eastAsia="en-US"/>
        </w:rPr>
        <w:t xml:space="preserve">‘Extraordinary </w:t>
      </w:r>
      <w:r w:rsidRPr="000C6CDB">
        <w:rPr>
          <w:rFonts w:cs="Times"/>
          <w:b/>
          <w:szCs w:val="22"/>
          <w:lang w:eastAsia="en-US"/>
        </w:rPr>
        <w:t>Report’</w:t>
      </w:r>
      <w:r w:rsidRPr="000C6CDB">
        <w:rPr>
          <w:lang w:eastAsia="en-US"/>
        </w:rPr>
        <w:t xml:space="preserve"> means a complete and unedited audit report by a Quality Auditor, in accordance with any Guidelines, resulting from an Extraordinary Audit.</w:t>
      </w:r>
    </w:p>
    <w:p w14:paraId="66CA1690" w14:textId="77777777" w:rsidR="000C6CDB" w:rsidRPr="000C6CDB" w:rsidRDefault="000C6CDB" w:rsidP="000C6CDB">
      <w:pPr>
        <w:spacing w:before="60" w:after="120"/>
        <w:rPr>
          <w:color w:val="00B0F0"/>
          <w:lang w:eastAsia="en-US"/>
        </w:rPr>
      </w:pPr>
      <w:r w:rsidRPr="000C6CDB">
        <w:rPr>
          <w:lang w:eastAsia="en-US"/>
        </w:rPr>
        <w:t>‘</w:t>
      </w:r>
      <w:r w:rsidRPr="000C6CDB">
        <w:rPr>
          <w:b/>
          <w:lang w:eastAsia="en-US"/>
        </w:rPr>
        <w:t>Fair Work Ombudsman</w:t>
      </w:r>
      <w:r w:rsidRPr="000C6CDB">
        <w:rPr>
          <w:lang w:eastAsia="en-US"/>
        </w:rPr>
        <w:t xml:space="preserve">’ means the Fair Work Ombudsman established under the </w:t>
      </w:r>
      <w:r w:rsidRPr="000C6CDB">
        <w:rPr>
          <w:i/>
          <w:lang w:eastAsia="en-US"/>
        </w:rPr>
        <w:t>Fair Work Act 2009</w:t>
      </w:r>
      <w:r w:rsidRPr="000C6CDB">
        <w:rPr>
          <w:lang w:eastAsia="en-US"/>
        </w:rPr>
        <w:t xml:space="preserve"> (Cth) and includes any other entity that may, from time to time, perform the functions of the Fair Work Ombudsman.</w:t>
      </w:r>
    </w:p>
    <w:p w14:paraId="71D091C3" w14:textId="77777777" w:rsidR="000C6CDB" w:rsidRPr="000C6CDB" w:rsidRDefault="000C6CDB" w:rsidP="000C6CDB">
      <w:pPr>
        <w:spacing w:before="60" w:after="120"/>
        <w:rPr>
          <w:b/>
          <w:lang w:eastAsia="en-US"/>
        </w:rPr>
      </w:pPr>
      <w:r w:rsidRPr="000C6CDB">
        <w:rPr>
          <w:lang w:eastAsia="en-US"/>
        </w:rPr>
        <w:t>‘</w:t>
      </w:r>
      <w:r w:rsidRPr="000C6CDB">
        <w:rPr>
          <w:b/>
          <w:lang w:eastAsia="en-US"/>
        </w:rPr>
        <w:t>Fees</w:t>
      </w:r>
      <w:r w:rsidRPr="000C6CDB">
        <w:rPr>
          <w:lang w:eastAsia="en-US"/>
        </w:rPr>
        <w:t>’ means any amounts payable by the Department under this Deed specified to be Fees and any amounts not expressly identified as a Reimbursement or an Ancillary Payment.</w:t>
      </w:r>
    </w:p>
    <w:p w14:paraId="6974E4EB" w14:textId="77777777" w:rsidR="000C6CDB" w:rsidRPr="000C6CDB" w:rsidRDefault="000C6CDB" w:rsidP="000C6CDB">
      <w:pPr>
        <w:spacing w:before="60" w:after="120"/>
        <w:rPr>
          <w:lang w:eastAsia="en-US"/>
        </w:rPr>
      </w:pPr>
      <w:r w:rsidRPr="000C6CDB">
        <w:rPr>
          <w:lang w:eastAsia="en-US"/>
        </w:rPr>
        <w:t>‘</w:t>
      </w:r>
      <w:r w:rsidRPr="000C6CDB">
        <w:rPr>
          <w:b/>
          <w:lang w:eastAsia="en-US"/>
        </w:rPr>
        <w:t>Financial Quarter</w:t>
      </w:r>
      <w:r w:rsidRPr="000C6CDB">
        <w:rPr>
          <w:lang w:eastAsia="en-US"/>
        </w:rPr>
        <w:t>’ means any one of the following:</w:t>
      </w:r>
    </w:p>
    <w:p w14:paraId="447EE79C" w14:textId="77777777" w:rsidR="000C6CDB" w:rsidRPr="000C6CDB" w:rsidRDefault="000C6CDB" w:rsidP="000C6CDB">
      <w:pPr>
        <w:spacing w:before="60" w:after="120"/>
        <w:rPr>
          <w:lang w:eastAsia="en-US"/>
        </w:rPr>
      </w:pPr>
      <w:r w:rsidRPr="000C6CDB">
        <w:rPr>
          <w:lang w:eastAsia="en-US"/>
        </w:rPr>
        <w:t>(a)</w:t>
      </w:r>
      <w:r w:rsidRPr="000C6CDB">
        <w:rPr>
          <w:lang w:eastAsia="en-US"/>
        </w:rPr>
        <w:tab/>
        <w:t>1 July to 30 September;</w:t>
      </w:r>
    </w:p>
    <w:p w14:paraId="53881626" w14:textId="77777777" w:rsidR="000C6CDB" w:rsidRPr="000C6CDB" w:rsidRDefault="000C6CDB" w:rsidP="000C6CDB">
      <w:pPr>
        <w:spacing w:before="60" w:after="120"/>
        <w:rPr>
          <w:lang w:eastAsia="en-US"/>
        </w:rPr>
      </w:pPr>
      <w:r w:rsidRPr="000C6CDB">
        <w:rPr>
          <w:lang w:eastAsia="en-US"/>
        </w:rPr>
        <w:t>(b)</w:t>
      </w:r>
      <w:r w:rsidRPr="000C6CDB">
        <w:rPr>
          <w:lang w:eastAsia="en-US"/>
        </w:rPr>
        <w:tab/>
        <w:t>1 October to 31 December;</w:t>
      </w:r>
    </w:p>
    <w:p w14:paraId="26C69EC6" w14:textId="77777777" w:rsidR="000C6CDB" w:rsidRPr="000C6CDB" w:rsidRDefault="000C6CDB" w:rsidP="000C6CDB">
      <w:pPr>
        <w:spacing w:before="60" w:after="120"/>
        <w:rPr>
          <w:lang w:eastAsia="en-US"/>
        </w:rPr>
      </w:pPr>
      <w:r w:rsidRPr="000C6CDB">
        <w:rPr>
          <w:lang w:eastAsia="en-US"/>
        </w:rPr>
        <w:t>(c)</w:t>
      </w:r>
      <w:r w:rsidRPr="000C6CDB">
        <w:rPr>
          <w:lang w:eastAsia="en-US"/>
        </w:rPr>
        <w:tab/>
        <w:t>1 January to 31 March; or</w:t>
      </w:r>
    </w:p>
    <w:p w14:paraId="2CC5EC25" w14:textId="77777777" w:rsidR="000C6CDB" w:rsidRPr="000C6CDB" w:rsidRDefault="000C6CDB" w:rsidP="000C6CDB">
      <w:pPr>
        <w:spacing w:before="60" w:after="120"/>
        <w:rPr>
          <w:lang w:eastAsia="en-US"/>
        </w:rPr>
      </w:pPr>
      <w:r w:rsidRPr="000C6CDB">
        <w:rPr>
          <w:lang w:eastAsia="en-US"/>
        </w:rPr>
        <w:lastRenderedPageBreak/>
        <w:t>(d)</w:t>
      </w:r>
      <w:r w:rsidRPr="000C6CDB">
        <w:rPr>
          <w:lang w:eastAsia="en-US"/>
        </w:rPr>
        <w:tab/>
        <w:t>1 April to 30 June.</w:t>
      </w:r>
    </w:p>
    <w:p w14:paraId="40011598" w14:textId="77777777" w:rsidR="000C6CDB" w:rsidRPr="000C6CDB" w:rsidRDefault="000C6CDB" w:rsidP="000C6CDB">
      <w:pPr>
        <w:spacing w:before="60" w:after="120"/>
        <w:rPr>
          <w:lang w:eastAsia="en-US"/>
        </w:rPr>
      </w:pPr>
      <w:r w:rsidRPr="000C6CDB">
        <w:rPr>
          <w:lang w:eastAsia="en-US"/>
        </w:rPr>
        <w:t>‘</w:t>
      </w:r>
      <w:r w:rsidRPr="000C6CDB">
        <w:rPr>
          <w:b/>
          <w:lang w:eastAsia="en-US"/>
        </w:rPr>
        <w:t>Financial Year</w:t>
      </w:r>
      <w:r w:rsidRPr="000C6CDB">
        <w:rPr>
          <w:lang w:eastAsia="en-US"/>
        </w:rPr>
        <w:t>’ means a period from 1 July in one year to 30 June in the following year.</w:t>
      </w:r>
    </w:p>
    <w:p w14:paraId="04A62D02" w14:textId="77777777" w:rsidR="000C6CDB" w:rsidRPr="000C6CDB" w:rsidRDefault="000C6CDB" w:rsidP="000C6CDB">
      <w:pPr>
        <w:spacing w:before="60" w:after="120"/>
        <w:rPr>
          <w:lang w:eastAsia="en-US"/>
        </w:rPr>
      </w:pPr>
      <w:r w:rsidRPr="000C6CDB">
        <w:rPr>
          <w:lang w:eastAsia="en-US"/>
        </w:rPr>
        <w:t>‘</w:t>
      </w:r>
      <w:r w:rsidRPr="000C6CDB">
        <w:rPr>
          <w:b/>
          <w:lang w:eastAsia="en-US"/>
        </w:rPr>
        <w:t>Full Outcome</w:t>
      </w:r>
      <w:r w:rsidRPr="000C6CDB">
        <w:rPr>
          <w:lang w:eastAsia="en-US"/>
        </w:rPr>
        <w:t>’ means that, for the duration of a 4 Week Period, 12 Week Period or 26 Week Period, as relevant, a Stream Participant:</w:t>
      </w:r>
    </w:p>
    <w:p w14:paraId="76194F75" w14:textId="77777777" w:rsidR="000C6CDB" w:rsidRPr="000C6CDB" w:rsidRDefault="000C6CDB" w:rsidP="000C6CDB">
      <w:pPr>
        <w:spacing w:before="60" w:after="120"/>
        <w:ind w:left="720" w:hanging="720"/>
        <w:rPr>
          <w:lang w:eastAsia="en-US"/>
        </w:rPr>
      </w:pPr>
      <w:r w:rsidRPr="000C6CDB">
        <w:rPr>
          <w:lang w:eastAsia="en-US"/>
        </w:rPr>
        <w:t>(a)</w:t>
      </w:r>
      <w:r w:rsidRPr="000C6CDB">
        <w:rPr>
          <w:lang w:eastAsia="en-US"/>
        </w:rPr>
        <w:tab/>
        <w:t>who was</w:t>
      </w:r>
      <w:r w:rsidRPr="000C6CDB">
        <w:rPr>
          <w:color w:val="00B0F0"/>
          <w:lang w:eastAsia="en-US"/>
        </w:rPr>
        <w:t xml:space="preserve"> </w:t>
      </w:r>
      <w:r w:rsidRPr="000C6CDB">
        <w:rPr>
          <w:lang w:eastAsia="en-US"/>
        </w:rPr>
        <w:t>in receipt of a Newstart Allowance or a Youth Allowance (other) on the relevant Employment Outcome Start Date:</w:t>
      </w:r>
    </w:p>
    <w:p w14:paraId="440A4260" w14:textId="77777777" w:rsidR="000C6CDB" w:rsidRPr="000C6CDB" w:rsidRDefault="000C6CDB" w:rsidP="000C6CDB">
      <w:pPr>
        <w:spacing w:before="60" w:after="120"/>
        <w:ind w:left="1440" w:hanging="720"/>
        <w:rPr>
          <w:lang w:eastAsia="en-US"/>
        </w:rPr>
      </w:pPr>
      <w:r w:rsidRPr="000C6CDB">
        <w:rPr>
          <w:lang w:eastAsia="en-US"/>
        </w:rPr>
        <w:t>(i)</w:t>
      </w:r>
      <w:r w:rsidRPr="000C6CDB">
        <w:rPr>
          <w:lang w:eastAsia="en-US"/>
        </w:rPr>
        <w:tab/>
        <w:t>generates sufficient income from Employment or Unsubsidised Self-Employment or a full-time apprenticeship or traineeship or part-time apprenticeship or traineeship to have caused the Fully Eligible Participant’s Basic Rate of Newstart Allowance or Youth Allowance (other) to cease;</w:t>
      </w:r>
      <w:r w:rsidRPr="000C6CDB">
        <w:rPr>
          <w:color w:val="00B0F0"/>
          <w:lang w:eastAsia="en-US"/>
        </w:rPr>
        <w:t xml:space="preserve"> </w:t>
      </w:r>
      <w:r w:rsidRPr="000C6CDB">
        <w:rPr>
          <w:lang w:eastAsia="en-US"/>
        </w:rPr>
        <w:t>or</w:t>
      </w:r>
      <w:r w:rsidRPr="000C6CDB">
        <w:rPr>
          <w:color w:val="00B0F0"/>
          <w:lang w:eastAsia="en-US"/>
        </w:rPr>
        <w:t xml:space="preserve"> </w:t>
      </w:r>
    </w:p>
    <w:p w14:paraId="58A134EA" w14:textId="77777777" w:rsidR="000C6CDB" w:rsidRPr="000C6CDB" w:rsidRDefault="000C6CDB" w:rsidP="000C6CDB">
      <w:pPr>
        <w:spacing w:before="60" w:after="120"/>
        <w:ind w:firstLine="720"/>
        <w:rPr>
          <w:color w:val="00B0F0"/>
          <w:lang w:eastAsia="en-US"/>
        </w:rPr>
      </w:pPr>
      <w:r w:rsidRPr="000C6CDB">
        <w:rPr>
          <w:lang w:eastAsia="en-US"/>
        </w:rPr>
        <w:t>(ii)</w:t>
      </w:r>
      <w:r w:rsidRPr="000C6CDB">
        <w:rPr>
          <w:lang w:eastAsia="en-US"/>
        </w:rPr>
        <w:tab/>
        <w:t xml:space="preserve">remains each week in a full-time apprenticeship or traineeship; </w:t>
      </w:r>
    </w:p>
    <w:p w14:paraId="3B77DF42" w14:textId="77777777" w:rsidR="000C6CDB" w:rsidRPr="000C6CDB" w:rsidRDefault="000C6CDB" w:rsidP="000C6CDB">
      <w:pPr>
        <w:spacing w:before="60" w:after="120"/>
        <w:rPr>
          <w:lang w:eastAsia="en-US"/>
        </w:rPr>
      </w:pPr>
      <w:r w:rsidRPr="000C6CDB">
        <w:rPr>
          <w:lang w:eastAsia="en-US"/>
        </w:rPr>
        <w:t>(b)</w:t>
      </w:r>
      <w:r w:rsidRPr="000C6CDB">
        <w:rPr>
          <w:lang w:eastAsia="en-US"/>
        </w:rPr>
        <w:tab/>
        <w:t>who was:</w:t>
      </w:r>
    </w:p>
    <w:p w14:paraId="00BCB030" w14:textId="77777777" w:rsidR="000C6CDB" w:rsidRPr="000C6CDB" w:rsidRDefault="000C6CDB" w:rsidP="000C6CDB">
      <w:pPr>
        <w:spacing w:before="60" w:after="120"/>
        <w:ind w:left="1440" w:hanging="720"/>
        <w:rPr>
          <w:lang w:eastAsia="en-US"/>
        </w:rPr>
      </w:pPr>
      <w:r w:rsidRPr="000C6CDB">
        <w:rPr>
          <w:lang w:eastAsia="en-US"/>
        </w:rPr>
        <w:t xml:space="preserve">(i) </w:t>
      </w:r>
      <w:r w:rsidRPr="000C6CDB">
        <w:rPr>
          <w:lang w:eastAsia="en-US"/>
        </w:rPr>
        <w:tab/>
        <w:t>receiving Newstart Allowance, Youth Allowance (other) or Parenting Payment (Partnered or Single) with part-time Mutual Obligation</w:t>
      </w:r>
      <w:r w:rsidRPr="000C6CDB" w:rsidDel="00C63055">
        <w:rPr>
          <w:lang w:eastAsia="en-US"/>
        </w:rPr>
        <w:t xml:space="preserve"> </w:t>
      </w:r>
      <w:r w:rsidRPr="000C6CDB">
        <w:rPr>
          <w:lang w:eastAsia="en-US"/>
        </w:rPr>
        <w:t>Requirements; and</w:t>
      </w:r>
    </w:p>
    <w:p w14:paraId="61BFC04E" w14:textId="77777777" w:rsidR="000C6CDB" w:rsidRPr="000C6CDB" w:rsidRDefault="000C6CDB" w:rsidP="000C6CDB">
      <w:pPr>
        <w:spacing w:before="60" w:after="120"/>
        <w:ind w:left="1440" w:hanging="720"/>
        <w:rPr>
          <w:lang w:eastAsia="en-US"/>
        </w:rPr>
      </w:pPr>
      <w:r w:rsidRPr="000C6CDB">
        <w:rPr>
          <w:lang w:eastAsia="en-US"/>
        </w:rPr>
        <w:t>(ii)</w:t>
      </w:r>
      <w:r w:rsidRPr="000C6CDB">
        <w:rPr>
          <w:lang w:eastAsia="en-US"/>
        </w:rPr>
        <w:tab/>
        <w:t>identified on the Department’s IT Systems as a parent or as having a disability,</w:t>
      </w:r>
    </w:p>
    <w:p w14:paraId="14416A40" w14:textId="77777777" w:rsidR="000C6CDB" w:rsidRPr="000C6CDB" w:rsidRDefault="000C6CDB" w:rsidP="000C6CDB">
      <w:pPr>
        <w:spacing w:before="60" w:after="120"/>
        <w:ind w:left="567"/>
        <w:rPr>
          <w:lang w:eastAsia="en-US"/>
        </w:rPr>
      </w:pPr>
      <w:r w:rsidRPr="000C6CDB">
        <w:rPr>
          <w:lang w:eastAsia="en-US"/>
        </w:rPr>
        <w:t>on the relevant Employment Outcome Start Date, is, for at least 30 hours or more each fortnight, in Employment, Unsubsidised Self-Employment or an apprenticeship or a traineeship;</w:t>
      </w:r>
    </w:p>
    <w:p w14:paraId="2C95C622" w14:textId="77777777" w:rsidR="000C6CDB" w:rsidRPr="000C6CDB" w:rsidRDefault="000C6CDB" w:rsidP="000C6CDB">
      <w:pPr>
        <w:spacing w:before="60" w:after="120"/>
        <w:rPr>
          <w:lang w:eastAsia="en-US"/>
        </w:rPr>
      </w:pPr>
      <w:r w:rsidRPr="000C6CDB">
        <w:rPr>
          <w:lang w:eastAsia="en-US"/>
        </w:rPr>
        <w:t>(c)</w:t>
      </w:r>
      <w:r w:rsidRPr="000C6CDB">
        <w:rPr>
          <w:lang w:eastAsia="en-US"/>
        </w:rPr>
        <w:tab/>
        <w:t>who is:</w:t>
      </w:r>
    </w:p>
    <w:p w14:paraId="08DED8A0" w14:textId="77777777" w:rsidR="000C6CDB" w:rsidRPr="000C6CDB" w:rsidRDefault="000C6CDB" w:rsidP="000C6CDB">
      <w:pPr>
        <w:spacing w:before="60" w:after="120"/>
        <w:ind w:left="1440" w:hanging="720"/>
        <w:rPr>
          <w:lang w:eastAsia="en-US"/>
        </w:rPr>
      </w:pPr>
      <w:r w:rsidRPr="000C6CDB">
        <w:rPr>
          <w:lang w:eastAsia="en-US"/>
        </w:rPr>
        <w:t xml:space="preserve">(i) </w:t>
      </w:r>
      <w:r w:rsidRPr="000C6CDB">
        <w:rPr>
          <w:lang w:eastAsia="en-US"/>
        </w:rPr>
        <w:tab/>
        <w:t xml:space="preserve">not in receipt of Newstart Allowance, Youth Allowance (Other) or Parenting Payment and is not otherwise identified in paragraphs (d) or (e) below; or </w:t>
      </w:r>
    </w:p>
    <w:p w14:paraId="68293688" w14:textId="77777777" w:rsidR="000C6CDB" w:rsidRPr="000C6CDB" w:rsidRDefault="000C6CDB" w:rsidP="000C6CDB">
      <w:pPr>
        <w:spacing w:before="60" w:after="120"/>
        <w:ind w:firstLine="720"/>
        <w:rPr>
          <w:lang w:eastAsia="en-US"/>
        </w:rPr>
      </w:pPr>
      <w:r w:rsidRPr="000C6CDB">
        <w:rPr>
          <w:lang w:eastAsia="en-US"/>
        </w:rPr>
        <w:t xml:space="preserve">(ii) </w:t>
      </w:r>
      <w:r w:rsidRPr="000C6CDB">
        <w:rPr>
          <w:lang w:eastAsia="en-US"/>
        </w:rPr>
        <w:tab/>
        <w:t xml:space="preserve">a Disability Support Pension Recipient (Compulsory Requirement); and </w:t>
      </w:r>
    </w:p>
    <w:p w14:paraId="101DF965" w14:textId="77777777" w:rsidR="000C6CDB" w:rsidRPr="000C6CDB" w:rsidRDefault="000C6CDB" w:rsidP="000C6CDB">
      <w:pPr>
        <w:spacing w:before="60" w:after="120"/>
        <w:ind w:left="567"/>
        <w:rPr>
          <w:lang w:eastAsia="en-US"/>
        </w:rPr>
      </w:pPr>
      <w:r w:rsidRPr="000C6CDB">
        <w:rPr>
          <w:lang w:eastAsia="en-US"/>
        </w:rPr>
        <w:t xml:space="preserve">is in Employment, Unsubsidised Self-Employment or an apprenticeship or a traineeship for at least 80 hours over a 4 Week Period, or 240 hours over a 12 Week Period, and 280 hours over a 26 Week Period; </w:t>
      </w:r>
    </w:p>
    <w:p w14:paraId="68F54013" w14:textId="77777777" w:rsidR="000C6CDB" w:rsidRPr="000C6CDB" w:rsidRDefault="000C6CDB" w:rsidP="000C6CDB">
      <w:pPr>
        <w:spacing w:before="60" w:after="120"/>
        <w:ind w:left="567" w:hanging="567"/>
        <w:rPr>
          <w:lang w:eastAsia="en-US"/>
        </w:rPr>
      </w:pPr>
      <w:r w:rsidRPr="000C6CDB">
        <w:rPr>
          <w:lang w:eastAsia="en-US"/>
        </w:rPr>
        <w:t>(d)</w:t>
      </w:r>
      <w:r w:rsidRPr="000C6CDB">
        <w:rPr>
          <w:lang w:eastAsia="en-US"/>
        </w:rPr>
        <w:tab/>
        <w:t>who was</w:t>
      </w:r>
      <w:r w:rsidRPr="000C6CDB">
        <w:rPr>
          <w:color w:val="00B0F0"/>
          <w:lang w:eastAsia="en-US"/>
        </w:rPr>
        <w:t xml:space="preserve"> </w:t>
      </w:r>
      <w:r w:rsidRPr="000C6CDB">
        <w:rPr>
          <w:lang w:eastAsia="en-US"/>
        </w:rPr>
        <w:t xml:space="preserve">identified on the Department’s IT Systems on the relevant Employment Outcome Start Date as having a disability and a Partial Capacity to Work, is in Employment, Unsubsidised Self-Employment or an apprenticeship or a traineeship that equals or exceeds the minimum number of hours per week in the range as assessed by DHS through an ESAt or JCA, but is not less than eight hours of work each week; </w:t>
      </w:r>
    </w:p>
    <w:p w14:paraId="23A8156F" w14:textId="77777777" w:rsidR="000C6CDB" w:rsidRPr="000C6CDB" w:rsidRDefault="000C6CDB" w:rsidP="000C6CDB">
      <w:pPr>
        <w:spacing w:before="60" w:after="120"/>
        <w:rPr>
          <w:lang w:eastAsia="en-US"/>
        </w:rPr>
      </w:pPr>
      <w:r w:rsidRPr="000C6CDB">
        <w:rPr>
          <w:lang w:eastAsia="en-US"/>
        </w:rPr>
        <w:t>(e)</w:t>
      </w:r>
      <w:r w:rsidRPr="000C6CDB">
        <w:rPr>
          <w:lang w:eastAsia="en-US"/>
        </w:rPr>
        <w:tab/>
        <w:t>who:</w:t>
      </w:r>
    </w:p>
    <w:p w14:paraId="024B18D2" w14:textId="77777777" w:rsidR="000C6CDB" w:rsidRPr="000C6CDB" w:rsidRDefault="000C6CDB" w:rsidP="000C6CDB">
      <w:pPr>
        <w:spacing w:before="60" w:after="120"/>
        <w:ind w:left="1440" w:hanging="720"/>
        <w:rPr>
          <w:lang w:eastAsia="en-US"/>
        </w:rPr>
      </w:pPr>
      <w:r w:rsidRPr="000C6CDB">
        <w:rPr>
          <w:lang w:eastAsia="en-US"/>
        </w:rPr>
        <w:t>(i)</w:t>
      </w:r>
      <w:r w:rsidRPr="000C6CDB">
        <w:rPr>
          <w:lang w:eastAsia="en-US"/>
        </w:rPr>
        <w:tab/>
        <w:t>was in receipt of a Parenting Payment (Partnered or Single) without Mutual Obligation</w:t>
      </w:r>
      <w:r w:rsidRPr="000C6CDB" w:rsidDel="00C63055">
        <w:rPr>
          <w:lang w:eastAsia="en-US"/>
        </w:rPr>
        <w:t xml:space="preserve"> </w:t>
      </w:r>
      <w:r w:rsidRPr="000C6CDB">
        <w:rPr>
          <w:lang w:eastAsia="en-US"/>
        </w:rPr>
        <w:t>Requirements, or Carer Payment on the relevant Employment Outcome Start Date; and</w:t>
      </w:r>
    </w:p>
    <w:p w14:paraId="1603ED6F" w14:textId="77777777" w:rsidR="000C6CDB" w:rsidRPr="000C6CDB" w:rsidRDefault="000C6CDB" w:rsidP="000C6CDB">
      <w:pPr>
        <w:spacing w:before="60" w:after="120"/>
        <w:ind w:left="1440" w:hanging="720"/>
        <w:rPr>
          <w:lang w:eastAsia="en-US"/>
        </w:rPr>
      </w:pPr>
      <w:r w:rsidRPr="000C6CDB">
        <w:rPr>
          <w:lang w:eastAsia="en-US"/>
        </w:rPr>
        <w:t>(ii)</w:t>
      </w:r>
      <w:r w:rsidRPr="000C6CDB">
        <w:rPr>
          <w:lang w:eastAsia="en-US"/>
        </w:rPr>
        <w:tab/>
        <w:t>chooses to work reduced hours due to caring responsibilities (this choice being identified on the Department’s IT Systems on or before the relevant Employment Outcome Start Date),</w:t>
      </w:r>
    </w:p>
    <w:p w14:paraId="2FB87732" w14:textId="5CA4A862" w:rsidR="000C6CDB" w:rsidRDefault="000C6CDB" w:rsidP="000C6CDB">
      <w:pPr>
        <w:spacing w:before="60" w:after="120"/>
        <w:ind w:left="720"/>
        <w:rPr>
          <w:lang w:eastAsia="en-US"/>
        </w:rPr>
      </w:pPr>
      <w:r w:rsidRPr="000C6CDB">
        <w:rPr>
          <w:lang w:eastAsia="en-US"/>
        </w:rPr>
        <w:t xml:space="preserve">is in Employment, Unsubsidised Self-Employment or an apprenticeship or a traineeship for at least 30 hours each fortnight; </w:t>
      </w:r>
    </w:p>
    <w:p w14:paraId="715DFA1B" w14:textId="0484272E" w:rsidR="00F0529A" w:rsidRPr="00741CCC" w:rsidRDefault="00F0529A" w:rsidP="00741CCC">
      <w:pPr>
        <w:spacing w:before="120" w:after="120" w:line="264" w:lineRule="auto"/>
        <w:ind w:left="720" w:hanging="720"/>
        <w:rPr>
          <w:color w:val="FF0000"/>
        </w:rPr>
      </w:pPr>
      <w:r w:rsidRPr="00741CCC">
        <w:t>(f)</w:t>
      </w:r>
      <w:r w:rsidRPr="00741CCC">
        <w:tab/>
        <w:t>who was in receipt of any Income Support Payment, has, and maintains, a Significant Increase in Income; or</w:t>
      </w:r>
    </w:p>
    <w:p w14:paraId="52C188AA" w14:textId="33DC8CA5" w:rsidR="000C6CDB" w:rsidRPr="000C6CDB" w:rsidRDefault="000C6CDB" w:rsidP="000C6CDB">
      <w:pPr>
        <w:spacing w:before="60" w:after="120"/>
        <w:ind w:left="720" w:hanging="720"/>
        <w:rPr>
          <w:lang w:eastAsia="en-US"/>
        </w:rPr>
      </w:pPr>
      <w:r w:rsidRPr="000C6CDB">
        <w:rPr>
          <w:lang w:eastAsia="en-US"/>
        </w:rPr>
        <w:t>(</w:t>
      </w:r>
      <w:r w:rsidR="00F0529A">
        <w:rPr>
          <w:lang w:eastAsia="en-US"/>
        </w:rPr>
        <w:t>g</w:t>
      </w:r>
      <w:r w:rsidRPr="000C6CDB">
        <w:rPr>
          <w:lang w:eastAsia="en-US"/>
        </w:rPr>
        <w:t>)</w:t>
      </w:r>
      <w:r w:rsidRPr="000C6CDB">
        <w:rPr>
          <w:lang w:eastAsia="en-US"/>
        </w:rPr>
        <w:tab/>
        <w:t>meets the requirements for any other event that the Department may Notify the Provider of as being a Full Outcome.</w:t>
      </w:r>
    </w:p>
    <w:p w14:paraId="65A4B0E1" w14:textId="77777777" w:rsidR="000C6CDB" w:rsidRPr="000C6CDB" w:rsidRDefault="000C6CDB" w:rsidP="000C6CDB">
      <w:pPr>
        <w:spacing w:before="60" w:after="120"/>
        <w:rPr>
          <w:lang w:eastAsia="en-US"/>
        </w:rPr>
      </w:pPr>
      <w:r w:rsidRPr="000C6CDB">
        <w:rPr>
          <w:lang w:eastAsia="en-US"/>
        </w:rPr>
        <w:t>‘</w:t>
      </w:r>
      <w:r w:rsidRPr="000C6CDB">
        <w:rPr>
          <w:b/>
          <w:lang w:eastAsia="en-US"/>
        </w:rPr>
        <w:t>Full Outcome Conversion</w:t>
      </w:r>
      <w:r w:rsidRPr="000C6CDB">
        <w:rPr>
          <w:lang w:eastAsia="en-US"/>
        </w:rPr>
        <w:t>’ means a change, as specified in any Guidelines, in a Stream Participant’s Employment and the change:</w:t>
      </w:r>
    </w:p>
    <w:p w14:paraId="7A22A0BF" w14:textId="77777777" w:rsidR="000C6CDB" w:rsidRPr="000C6CDB" w:rsidRDefault="000C6CDB" w:rsidP="000C6CDB">
      <w:pPr>
        <w:spacing w:before="60" w:after="120"/>
        <w:rPr>
          <w:szCs w:val="22"/>
          <w:lang w:eastAsia="en-US"/>
        </w:rPr>
      </w:pPr>
      <w:r w:rsidRPr="000C6CDB">
        <w:rPr>
          <w:szCs w:val="22"/>
          <w:lang w:eastAsia="en-US"/>
        </w:rPr>
        <w:t>(a)</w:t>
      </w:r>
      <w:r w:rsidRPr="000C6CDB">
        <w:rPr>
          <w:szCs w:val="22"/>
          <w:lang w:eastAsia="en-US"/>
        </w:rPr>
        <w:tab/>
        <w:t>occurs during a 26 Week Period;</w:t>
      </w:r>
    </w:p>
    <w:p w14:paraId="1D7DA6A4" w14:textId="77777777" w:rsidR="000C6CDB" w:rsidRPr="000C6CDB" w:rsidRDefault="000C6CDB" w:rsidP="000C6CDB">
      <w:pPr>
        <w:spacing w:before="60" w:after="120"/>
        <w:rPr>
          <w:szCs w:val="22"/>
          <w:lang w:eastAsia="en-US"/>
        </w:rPr>
      </w:pPr>
      <w:r w:rsidRPr="000C6CDB">
        <w:rPr>
          <w:szCs w:val="22"/>
          <w:lang w:eastAsia="en-US"/>
        </w:rPr>
        <w:t>(b)</w:t>
      </w:r>
      <w:r w:rsidRPr="000C6CDB">
        <w:rPr>
          <w:szCs w:val="22"/>
          <w:lang w:eastAsia="en-US"/>
        </w:rPr>
        <w:tab/>
        <w:t>is permanent and results in a Full Outcome; and</w:t>
      </w:r>
    </w:p>
    <w:p w14:paraId="786EA0BD" w14:textId="77777777" w:rsidR="000C6CDB" w:rsidRPr="000C6CDB" w:rsidRDefault="000C6CDB" w:rsidP="000C6CDB">
      <w:pPr>
        <w:spacing w:before="60" w:after="120"/>
        <w:rPr>
          <w:szCs w:val="22"/>
          <w:lang w:eastAsia="en-US"/>
        </w:rPr>
      </w:pPr>
      <w:r w:rsidRPr="000C6CDB">
        <w:rPr>
          <w:szCs w:val="22"/>
          <w:lang w:eastAsia="en-US"/>
        </w:rPr>
        <w:t>(c)</w:t>
      </w:r>
      <w:r w:rsidRPr="000C6CDB">
        <w:rPr>
          <w:szCs w:val="22"/>
          <w:lang w:eastAsia="en-US"/>
        </w:rPr>
        <w:tab/>
        <w:t>is recorded on the Department’s IT Systems in accordance with any Guidelines.</w:t>
      </w:r>
    </w:p>
    <w:p w14:paraId="47197795" w14:textId="77777777" w:rsidR="000C6CDB" w:rsidRPr="000C6CDB" w:rsidRDefault="000C6CDB" w:rsidP="000C6CDB">
      <w:pPr>
        <w:spacing w:before="60" w:after="120"/>
        <w:rPr>
          <w:lang w:eastAsia="en-US"/>
        </w:rPr>
      </w:pPr>
      <w:r w:rsidRPr="000C6CDB">
        <w:rPr>
          <w:lang w:eastAsia="en-US"/>
        </w:rPr>
        <w:t>‘</w:t>
      </w:r>
      <w:r w:rsidRPr="000C6CDB">
        <w:rPr>
          <w:b/>
          <w:lang w:eastAsia="en-US"/>
        </w:rPr>
        <w:t>Full-Time</w:t>
      </w:r>
      <w:r w:rsidRPr="000C6CDB">
        <w:rPr>
          <w:lang w:eastAsia="en-US"/>
        </w:rPr>
        <w:t>’ means:</w:t>
      </w:r>
    </w:p>
    <w:p w14:paraId="370D71F6" w14:textId="77777777" w:rsidR="000C6CDB" w:rsidRPr="000C6CDB" w:rsidRDefault="000C6CDB" w:rsidP="000C6CDB">
      <w:pPr>
        <w:spacing w:before="60" w:after="120"/>
        <w:ind w:left="720" w:hanging="720"/>
        <w:rPr>
          <w:szCs w:val="22"/>
          <w:lang w:eastAsia="en-US"/>
        </w:rPr>
      </w:pPr>
      <w:r w:rsidRPr="000C6CDB">
        <w:rPr>
          <w:szCs w:val="22"/>
          <w:lang w:eastAsia="en-US"/>
        </w:rPr>
        <w:t>(a)</w:t>
      </w:r>
      <w:r w:rsidRPr="000C6CDB">
        <w:rPr>
          <w:szCs w:val="22"/>
          <w:lang w:eastAsia="en-US"/>
        </w:rPr>
        <w:tab/>
        <w:t>for a Site, Monday to Friday from 9am to 5pm daily on Business Days, or as otherwise agreed with the Department; and</w:t>
      </w:r>
    </w:p>
    <w:p w14:paraId="19D9B440" w14:textId="77777777" w:rsidR="000C6CDB" w:rsidRPr="000C6CDB" w:rsidRDefault="000C6CDB" w:rsidP="000C6CDB">
      <w:pPr>
        <w:spacing w:before="60" w:after="120"/>
        <w:ind w:left="720" w:hanging="720"/>
        <w:rPr>
          <w:szCs w:val="22"/>
          <w:lang w:eastAsia="en-US"/>
        </w:rPr>
      </w:pPr>
      <w:r w:rsidRPr="000C6CDB">
        <w:rPr>
          <w:szCs w:val="22"/>
          <w:lang w:eastAsia="en-US"/>
        </w:rPr>
        <w:lastRenderedPageBreak/>
        <w:t>(b)</w:t>
      </w:r>
      <w:r w:rsidRPr="000C6CDB">
        <w:rPr>
          <w:szCs w:val="22"/>
          <w:lang w:eastAsia="en-US"/>
        </w:rPr>
        <w:tab/>
        <w:t>for a NEIS Business, the number of hours as a minimum, as set out in any Guidelines, a NEIS Participant must work in their NEIS Business.</w:t>
      </w:r>
    </w:p>
    <w:p w14:paraId="4FE4B279" w14:textId="77777777" w:rsidR="000C6CDB" w:rsidRPr="000C6CDB" w:rsidRDefault="000C6CDB" w:rsidP="000C6CDB">
      <w:pPr>
        <w:spacing w:before="60" w:after="120"/>
        <w:rPr>
          <w:lang w:eastAsia="en-US"/>
        </w:rPr>
      </w:pPr>
      <w:r w:rsidRPr="000C6CDB">
        <w:rPr>
          <w:lang w:eastAsia="en-US"/>
        </w:rPr>
        <w:t>‘</w:t>
      </w:r>
      <w:r w:rsidRPr="000C6CDB">
        <w:rPr>
          <w:b/>
          <w:lang w:eastAsia="en-US"/>
        </w:rPr>
        <w:t>Full-Time Study</w:t>
      </w:r>
      <w:r w:rsidRPr="000C6CDB">
        <w:rPr>
          <w:lang w:eastAsia="en-US"/>
        </w:rPr>
        <w:t>’ means:</w:t>
      </w:r>
    </w:p>
    <w:p w14:paraId="139FA0C7" w14:textId="77777777" w:rsidR="000C6CDB" w:rsidRPr="000C6CDB" w:rsidRDefault="000C6CDB" w:rsidP="000C6CDB">
      <w:pPr>
        <w:spacing w:before="60" w:after="120"/>
        <w:ind w:left="720" w:hanging="720"/>
        <w:rPr>
          <w:szCs w:val="22"/>
          <w:lang w:eastAsia="en-US"/>
        </w:rPr>
      </w:pPr>
      <w:r w:rsidRPr="000C6CDB">
        <w:rPr>
          <w:szCs w:val="22"/>
          <w:lang w:eastAsia="en-US"/>
        </w:rPr>
        <w:t>(a)</w:t>
      </w:r>
      <w:r w:rsidRPr="000C6CDB">
        <w:rPr>
          <w:szCs w:val="22"/>
          <w:lang w:eastAsia="en-US"/>
        </w:rPr>
        <w:tab/>
        <w:t xml:space="preserve">a university course that, for the purposes of the Higher Education Contribution Scheme, represents a standard student load for the equivalent of a full-time student; </w:t>
      </w:r>
    </w:p>
    <w:p w14:paraId="6DE7BD72" w14:textId="77777777" w:rsidR="000C6CDB" w:rsidRPr="000C6CDB" w:rsidRDefault="000C6CDB" w:rsidP="000C6CDB">
      <w:pPr>
        <w:spacing w:before="60" w:after="120"/>
        <w:rPr>
          <w:szCs w:val="22"/>
          <w:lang w:eastAsia="en-US"/>
        </w:rPr>
      </w:pPr>
      <w:r w:rsidRPr="000C6CDB">
        <w:rPr>
          <w:szCs w:val="22"/>
          <w:lang w:eastAsia="en-US"/>
        </w:rPr>
        <w:t>(b)</w:t>
      </w:r>
      <w:r w:rsidRPr="000C6CDB">
        <w:rPr>
          <w:szCs w:val="22"/>
          <w:lang w:eastAsia="en-US"/>
        </w:rPr>
        <w:tab/>
        <w:t>a course that is at least 15 class contact hours a week; or</w:t>
      </w:r>
    </w:p>
    <w:p w14:paraId="6E5B9F5E" w14:textId="77777777" w:rsidR="000C6CDB" w:rsidRPr="000C6CDB" w:rsidRDefault="000C6CDB" w:rsidP="000C6CDB">
      <w:pPr>
        <w:spacing w:before="60" w:after="120"/>
        <w:rPr>
          <w:szCs w:val="22"/>
          <w:lang w:eastAsia="en-US"/>
        </w:rPr>
      </w:pPr>
      <w:r w:rsidRPr="000C6CDB">
        <w:rPr>
          <w:szCs w:val="22"/>
          <w:lang w:eastAsia="en-US"/>
        </w:rPr>
        <w:t>(c)</w:t>
      </w:r>
      <w:r w:rsidRPr="000C6CDB">
        <w:rPr>
          <w:szCs w:val="22"/>
          <w:lang w:eastAsia="en-US"/>
        </w:rPr>
        <w:tab/>
        <w:t>a course determined as being full-time by the relevant educational institution.</w:t>
      </w:r>
      <w:r w:rsidRPr="000C6CDB" w:rsidDel="00C75340">
        <w:rPr>
          <w:szCs w:val="22"/>
          <w:lang w:eastAsia="en-US"/>
        </w:rPr>
        <w:t xml:space="preserve"> </w:t>
      </w:r>
    </w:p>
    <w:p w14:paraId="4BFDDB26" w14:textId="77777777" w:rsidR="000C6CDB" w:rsidRPr="000C6CDB" w:rsidRDefault="000C6CDB" w:rsidP="000C6CDB">
      <w:pPr>
        <w:spacing w:before="60" w:after="120"/>
        <w:rPr>
          <w:lang w:eastAsia="en-US"/>
        </w:rPr>
      </w:pPr>
      <w:r w:rsidRPr="000C6CDB">
        <w:rPr>
          <w:lang w:eastAsia="en-US"/>
        </w:rPr>
        <w:t>‘</w:t>
      </w:r>
      <w:r w:rsidRPr="000C6CDB">
        <w:rPr>
          <w:b/>
          <w:lang w:eastAsia="en-US"/>
        </w:rPr>
        <w:t>Fully Eligible Participant</w:t>
      </w:r>
      <w:r w:rsidRPr="000C6CDB">
        <w:rPr>
          <w:lang w:eastAsia="en-US"/>
        </w:rPr>
        <w:t>’ means a person, who is identified by DHS, the Department, or the Provider on the Department’s IT Systems as fully eligible for all Employment Provider Services, and includes a Fully Eligible Participant (Mutual Obligation), a Fully Eligible Participant (Voluntary), a Disability Support Pension Recipient (Compulsory Requirements) and any other person identified in any Guidelines, but excludes a Volunteer.</w:t>
      </w:r>
    </w:p>
    <w:p w14:paraId="64CD2056" w14:textId="77777777" w:rsidR="000C6CDB" w:rsidRPr="000C6CDB" w:rsidRDefault="000C6CDB" w:rsidP="000C6CDB">
      <w:pPr>
        <w:spacing w:before="60" w:after="120"/>
        <w:rPr>
          <w:lang w:eastAsia="en-US"/>
        </w:rPr>
      </w:pPr>
      <w:r w:rsidRPr="000C6CDB">
        <w:rPr>
          <w:b/>
          <w:bCs/>
          <w:lang w:eastAsia="en-US"/>
        </w:rPr>
        <w:t>‘</w:t>
      </w:r>
      <w:r w:rsidRPr="000C6CDB">
        <w:rPr>
          <w:b/>
          <w:lang w:eastAsia="en-US"/>
        </w:rPr>
        <w:t>Fully Eligible Participant (Mutual Obligation)</w:t>
      </w:r>
      <w:r w:rsidRPr="000C6CDB">
        <w:rPr>
          <w:b/>
          <w:bCs/>
          <w:lang w:eastAsia="en-US"/>
        </w:rPr>
        <w:t>’</w:t>
      </w:r>
      <w:r w:rsidRPr="000C6CDB">
        <w:rPr>
          <w:lang w:eastAsia="en-US"/>
        </w:rPr>
        <w:t xml:space="preserve"> means a Fully Eligible Participant with Mutual Obligation Requirements, including an SPI Participant and any other Fully Eligible Participant as specified in any Guidelines, but excluding a Disability Support Pension Recipient (Compulsory Requirements).</w:t>
      </w:r>
      <w:r w:rsidRPr="000C6CDB">
        <w:rPr>
          <w:sz w:val="16"/>
          <w:szCs w:val="16"/>
          <w:lang w:eastAsia="en-US"/>
        </w:rPr>
        <w:t> </w:t>
      </w:r>
    </w:p>
    <w:p w14:paraId="2C5E73C9" w14:textId="77777777" w:rsidR="000C6CDB" w:rsidRPr="000C6CDB" w:rsidRDefault="000C6CDB" w:rsidP="000C6CDB">
      <w:pPr>
        <w:spacing w:before="60" w:after="120"/>
        <w:rPr>
          <w:lang w:eastAsia="en-US"/>
        </w:rPr>
      </w:pPr>
      <w:r w:rsidRPr="000C6CDB">
        <w:rPr>
          <w:lang w:eastAsia="en-US"/>
        </w:rPr>
        <w:t>‘</w:t>
      </w:r>
      <w:r w:rsidRPr="000C6CDB">
        <w:rPr>
          <w:b/>
          <w:lang w:eastAsia="en-US"/>
        </w:rPr>
        <w:t>Fully Eligible Participant (Voluntary)</w:t>
      </w:r>
      <w:r w:rsidRPr="000C6CDB">
        <w:rPr>
          <w:lang w:eastAsia="en-US"/>
        </w:rPr>
        <w:t>’ means a Fully Eligible Participant who:</w:t>
      </w:r>
    </w:p>
    <w:p w14:paraId="3E8CB91E" w14:textId="77777777" w:rsidR="000C6CDB" w:rsidRPr="000C6CDB" w:rsidRDefault="000C6CDB" w:rsidP="000C6CDB">
      <w:pPr>
        <w:spacing w:before="60" w:after="120"/>
        <w:rPr>
          <w:lang w:eastAsia="en-US"/>
        </w:rPr>
      </w:pPr>
      <w:r w:rsidRPr="000C6CDB">
        <w:rPr>
          <w:lang w:eastAsia="en-US"/>
        </w:rPr>
        <w:t>(a)</w:t>
      </w:r>
      <w:r w:rsidRPr="000C6CDB">
        <w:rPr>
          <w:lang w:eastAsia="en-US"/>
        </w:rPr>
        <w:tab/>
        <w:t>is subject to an Exemption;</w:t>
      </w:r>
    </w:p>
    <w:p w14:paraId="37A6783C" w14:textId="77777777" w:rsidR="000C6CDB" w:rsidRPr="000C6CDB" w:rsidRDefault="000C6CDB" w:rsidP="000C6CDB">
      <w:pPr>
        <w:spacing w:before="60" w:after="120"/>
        <w:rPr>
          <w:lang w:eastAsia="en-US"/>
        </w:rPr>
      </w:pPr>
      <w:r w:rsidRPr="000C6CDB">
        <w:rPr>
          <w:lang w:eastAsia="en-US"/>
        </w:rPr>
        <w:t>(b)</w:t>
      </w:r>
      <w:r w:rsidRPr="000C6CDB">
        <w:rPr>
          <w:lang w:eastAsia="en-US"/>
        </w:rPr>
        <w:tab/>
        <w:t xml:space="preserve">has part-time Mutual Obligation Requirements and is fully meeting his or her Mutual Obligation Requirements; </w:t>
      </w:r>
    </w:p>
    <w:p w14:paraId="085F6274" w14:textId="77777777" w:rsidR="000C6CDB" w:rsidRPr="000C6CDB" w:rsidRDefault="000C6CDB" w:rsidP="000C6CDB">
      <w:pPr>
        <w:spacing w:before="60" w:after="120"/>
        <w:ind w:left="720" w:hanging="720"/>
        <w:rPr>
          <w:lang w:eastAsia="en-US"/>
        </w:rPr>
      </w:pPr>
      <w:r w:rsidRPr="000C6CDB">
        <w:rPr>
          <w:lang w:eastAsia="en-US"/>
        </w:rPr>
        <w:t>(c)</w:t>
      </w:r>
      <w:r w:rsidRPr="000C6CDB">
        <w:rPr>
          <w:lang w:eastAsia="en-US"/>
        </w:rPr>
        <w:tab/>
        <w:t>has a temporary reduced work capacity of less than 15 hours per week, as determined by an ESAt or JCA, for the period determined by an ESAt or JCA;</w:t>
      </w:r>
    </w:p>
    <w:p w14:paraId="4E50A8A6" w14:textId="2F0C7600" w:rsidR="000C6CDB" w:rsidRPr="000C6CDB" w:rsidRDefault="000C6CDB" w:rsidP="000C6CDB">
      <w:pPr>
        <w:spacing w:before="60" w:after="120"/>
        <w:rPr>
          <w:lang w:eastAsia="en-US"/>
        </w:rPr>
      </w:pPr>
      <w:r w:rsidRPr="000C6CDB">
        <w:rPr>
          <w:lang w:eastAsia="en-US"/>
        </w:rPr>
        <w:t>(d)</w:t>
      </w:r>
      <w:r w:rsidRPr="000C6CDB">
        <w:rPr>
          <w:lang w:eastAsia="en-US"/>
        </w:rPr>
        <w:tab/>
        <w:t xml:space="preserve">is a PCW Participant with a current and future work capacity of less than 15 hours per week; </w:t>
      </w:r>
    </w:p>
    <w:p w14:paraId="0599607B" w14:textId="77777777" w:rsidR="00BE24D7" w:rsidRDefault="000C6CDB" w:rsidP="000C6CDB">
      <w:pPr>
        <w:spacing w:before="60" w:after="120"/>
        <w:rPr>
          <w:lang w:eastAsia="en-US"/>
        </w:rPr>
      </w:pPr>
      <w:r w:rsidRPr="000C6CDB">
        <w:rPr>
          <w:lang w:eastAsia="en-US"/>
        </w:rPr>
        <w:t>(e)</w:t>
      </w:r>
      <w:r w:rsidR="00BE24D7">
        <w:rPr>
          <w:lang w:eastAsia="en-US"/>
        </w:rPr>
        <w:tab/>
        <w:t>is a Stronger Transitions Eligible Participant; or</w:t>
      </w:r>
    </w:p>
    <w:p w14:paraId="0762BE1A" w14:textId="3E483BF2" w:rsidR="000C6CDB" w:rsidRPr="000C6CDB" w:rsidRDefault="00BE24D7" w:rsidP="000C6CDB">
      <w:pPr>
        <w:spacing w:before="60" w:after="120"/>
        <w:rPr>
          <w:lang w:eastAsia="en-US"/>
        </w:rPr>
      </w:pPr>
      <w:r>
        <w:rPr>
          <w:lang w:eastAsia="en-US"/>
        </w:rPr>
        <w:t>(f)</w:t>
      </w:r>
      <w:r>
        <w:rPr>
          <w:lang w:eastAsia="en-US"/>
        </w:rPr>
        <w:tab/>
      </w:r>
      <w:r w:rsidR="000C6CDB" w:rsidRPr="000C6CDB">
        <w:rPr>
          <w:lang w:eastAsia="en-US"/>
        </w:rPr>
        <w:t>is otherwise identified by the Department as being a Fully Eligible Participant (Voluntary),</w:t>
      </w:r>
    </w:p>
    <w:p w14:paraId="72239E18" w14:textId="77777777" w:rsidR="000C6CDB" w:rsidRPr="000C6CDB" w:rsidRDefault="000C6CDB" w:rsidP="000C6CDB">
      <w:pPr>
        <w:spacing w:before="60" w:after="120"/>
        <w:rPr>
          <w:lang w:eastAsia="en-US"/>
        </w:rPr>
      </w:pPr>
      <w:r w:rsidRPr="000C6CDB">
        <w:rPr>
          <w:lang w:eastAsia="en-US"/>
        </w:rPr>
        <w:t>and volunteers to participate in additional activities.</w:t>
      </w:r>
    </w:p>
    <w:p w14:paraId="5B74F6D4" w14:textId="77777777" w:rsidR="000C6CDB" w:rsidRPr="000C6CDB" w:rsidRDefault="000C6CDB" w:rsidP="000C6CDB">
      <w:pPr>
        <w:spacing w:before="60" w:after="120"/>
        <w:rPr>
          <w:b/>
          <w:bCs/>
          <w:lang w:eastAsia="en-US"/>
        </w:rPr>
      </w:pPr>
      <w:r w:rsidRPr="000C6CDB">
        <w:rPr>
          <w:b/>
          <w:bCs/>
          <w:lang w:eastAsia="en-US"/>
        </w:rPr>
        <w:t xml:space="preserve">‘General Account’ </w:t>
      </w:r>
      <w:r w:rsidRPr="000C6CDB">
        <w:rPr>
          <w:lang w:eastAsia="en-US"/>
        </w:rPr>
        <w:t>means a flexible pool of funds which is part of the Employment Fund and held by the Department, and which is nominally credited to the Provider at the Site level. </w:t>
      </w:r>
    </w:p>
    <w:p w14:paraId="312E0373" w14:textId="77777777" w:rsidR="000C6CDB" w:rsidRPr="000C6CDB" w:rsidRDefault="000C6CDB" w:rsidP="000C6CDB">
      <w:pPr>
        <w:spacing w:before="60" w:after="120"/>
        <w:rPr>
          <w:lang w:eastAsia="en-US"/>
        </w:rPr>
      </w:pPr>
      <w:r w:rsidRPr="000C6CDB">
        <w:rPr>
          <w:lang w:eastAsia="en-US"/>
        </w:rPr>
        <w:t>‘</w:t>
      </w:r>
      <w:r w:rsidRPr="000C6CDB">
        <w:rPr>
          <w:b/>
          <w:lang w:eastAsia="en-US"/>
        </w:rPr>
        <w:t>Group Based Activity</w:t>
      </w:r>
      <w:r w:rsidRPr="000C6CDB">
        <w:rPr>
          <w:lang w:eastAsia="en-US"/>
        </w:rPr>
        <w:t>’ means a Work for the Dole activity, hosted by an Activity Host Organisation and designed for more than one Fully Eligible Participant</w:t>
      </w:r>
      <w:r w:rsidRPr="000C6CDB">
        <w:rPr>
          <w:rFonts w:asciiTheme="minorHAnsi" w:hAnsiTheme="minorHAnsi" w:cstheme="minorHAnsi"/>
          <w:color w:val="FF0000"/>
          <w:lang w:eastAsia="en-US"/>
        </w:rPr>
        <w:t xml:space="preserve"> </w:t>
      </w:r>
      <w:r w:rsidRPr="000C6CDB">
        <w:rPr>
          <w:rFonts w:asciiTheme="minorHAnsi" w:hAnsiTheme="minorHAnsi" w:cstheme="minorHAnsi"/>
          <w:lang w:eastAsia="en-US"/>
        </w:rPr>
        <w:t>or DES Participant</w:t>
      </w:r>
      <w:r w:rsidRPr="000C6CDB">
        <w:rPr>
          <w:lang w:eastAsia="en-US"/>
        </w:rPr>
        <w:t>, which involves carrying out tasks as part of a specific group project.</w:t>
      </w:r>
    </w:p>
    <w:p w14:paraId="4D4723D9" w14:textId="77777777" w:rsidR="000C6CDB" w:rsidRPr="000C6CDB" w:rsidRDefault="000C6CDB" w:rsidP="000C6CDB">
      <w:pPr>
        <w:spacing w:before="60" w:after="120"/>
        <w:rPr>
          <w:lang w:eastAsia="en-US"/>
        </w:rPr>
      </w:pPr>
      <w:r w:rsidRPr="000C6CDB">
        <w:rPr>
          <w:lang w:eastAsia="en-US"/>
        </w:rPr>
        <w:t>‘</w:t>
      </w:r>
      <w:r w:rsidRPr="000C6CDB">
        <w:rPr>
          <w:b/>
          <w:lang w:eastAsia="en-US"/>
        </w:rPr>
        <w:t>Group Based Activity Budget</w:t>
      </w:r>
      <w:r w:rsidRPr="000C6CDB">
        <w:rPr>
          <w:lang w:eastAsia="en-US"/>
        </w:rPr>
        <w:t>’ means the Group Based Activity budget described in clause 124.9(b)(ii).</w:t>
      </w:r>
    </w:p>
    <w:p w14:paraId="3D372A34" w14:textId="77777777" w:rsidR="000C6CDB" w:rsidRPr="000C6CDB" w:rsidRDefault="000C6CDB" w:rsidP="000C6CDB">
      <w:pPr>
        <w:spacing w:before="60" w:after="120"/>
        <w:rPr>
          <w:lang w:eastAsia="en-US"/>
        </w:rPr>
      </w:pPr>
      <w:r w:rsidRPr="000C6CDB">
        <w:rPr>
          <w:lang w:eastAsia="en-US"/>
        </w:rPr>
        <w:t>‘</w:t>
      </w:r>
      <w:r w:rsidRPr="000C6CDB">
        <w:rPr>
          <w:b/>
          <w:lang w:eastAsia="en-US"/>
        </w:rPr>
        <w:t>Group Based Activity Overhead Costs</w:t>
      </w:r>
      <w:r w:rsidRPr="000C6CDB">
        <w:rPr>
          <w:lang w:eastAsia="en-US"/>
        </w:rPr>
        <w:t>’ means the costs directly associated with the establishment and running of a Group Based Activity, including:</w:t>
      </w:r>
    </w:p>
    <w:p w14:paraId="085AD5BA" w14:textId="77777777" w:rsidR="000C6CDB" w:rsidRPr="000C6CDB" w:rsidRDefault="000C6CDB" w:rsidP="000C6CDB">
      <w:pPr>
        <w:spacing w:before="60" w:after="120"/>
        <w:ind w:left="720" w:hanging="720"/>
        <w:rPr>
          <w:szCs w:val="22"/>
          <w:lang w:eastAsia="en-US"/>
        </w:rPr>
      </w:pPr>
      <w:r w:rsidRPr="000C6CDB">
        <w:rPr>
          <w:szCs w:val="22"/>
          <w:lang w:eastAsia="en-US"/>
        </w:rPr>
        <w:t>(a)</w:t>
      </w:r>
      <w:r w:rsidRPr="000C6CDB">
        <w:rPr>
          <w:szCs w:val="22"/>
          <w:lang w:eastAsia="en-US"/>
        </w:rPr>
        <w:tab/>
        <w:t xml:space="preserve">the costs of Supervisors, capital equipment, transportation of Fully Eligible Participants, rent and associated infrastructure, activity materials and training; </w:t>
      </w:r>
    </w:p>
    <w:p w14:paraId="1FC5E2F7" w14:textId="77777777" w:rsidR="000C6CDB" w:rsidRPr="000C6CDB" w:rsidRDefault="000C6CDB" w:rsidP="000C6CDB">
      <w:pPr>
        <w:spacing w:before="60" w:after="120"/>
        <w:ind w:left="720" w:hanging="720"/>
        <w:rPr>
          <w:szCs w:val="22"/>
          <w:lang w:eastAsia="en-US"/>
        </w:rPr>
      </w:pPr>
      <w:r w:rsidRPr="000C6CDB">
        <w:rPr>
          <w:szCs w:val="22"/>
          <w:lang w:eastAsia="en-US"/>
        </w:rPr>
        <w:t>(b)</w:t>
      </w:r>
      <w:r w:rsidRPr="000C6CDB">
        <w:rPr>
          <w:szCs w:val="22"/>
          <w:lang w:eastAsia="en-US"/>
        </w:rPr>
        <w:tab/>
        <w:t>insurance (limited only to the additional costs of insurance where the nature of a Group Based Activity means that it is not covered by Department funded insurance, or insurance that the Provider is required to obtain in accordance with clause 42, being insurance only for the period of the Group Based Activity); and</w:t>
      </w:r>
    </w:p>
    <w:p w14:paraId="05A0DF85" w14:textId="77777777" w:rsidR="000C6CDB" w:rsidRPr="000C6CDB" w:rsidRDefault="000C6CDB" w:rsidP="000C6CDB">
      <w:pPr>
        <w:spacing w:before="60" w:after="120"/>
        <w:rPr>
          <w:szCs w:val="22"/>
          <w:lang w:eastAsia="en-US"/>
        </w:rPr>
      </w:pPr>
      <w:r w:rsidRPr="000C6CDB">
        <w:rPr>
          <w:szCs w:val="22"/>
          <w:lang w:eastAsia="en-US"/>
        </w:rPr>
        <w:t>(c)</w:t>
      </w:r>
      <w:r w:rsidRPr="000C6CDB">
        <w:rPr>
          <w:szCs w:val="22"/>
          <w:lang w:eastAsia="en-US"/>
        </w:rPr>
        <w:tab/>
        <w:t>any other item as specified by the Department,</w:t>
      </w:r>
    </w:p>
    <w:p w14:paraId="07ABB73A" w14:textId="77777777" w:rsidR="000C6CDB" w:rsidRPr="000C6CDB" w:rsidRDefault="000C6CDB" w:rsidP="000C6CDB">
      <w:pPr>
        <w:spacing w:before="60" w:after="120"/>
        <w:rPr>
          <w:lang w:eastAsia="en-US"/>
        </w:rPr>
      </w:pPr>
      <w:r w:rsidRPr="000C6CDB">
        <w:rPr>
          <w:lang w:eastAsia="en-US"/>
        </w:rPr>
        <w:t>but does not include the cost of items provided to individual Fully Eligible Participants.</w:t>
      </w:r>
    </w:p>
    <w:p w14:paraId="61A0F19A" w14:textId="77777777" w:rsidR="000C6CDB" w:rsidRPr="000C6CDB" w:rsidRDefault="000C6CDB" w:rsidP="000C6CDB">
      <w:pPr>
        <w:spacing w:before="60" w:after="120"/>
        <w:rPr>
          <w:lang w:eastAsia="en-US"/>
        </w:rPr>
      </w:pPr>
      <w:r w:rsidRPr="000C6CDB">
        <w:rPr>
          <w:lang w:eastAsia="en-US"/>
        </w:rPr>
        <w:t>‘</w:t>
      </w:r>
      <w:r w:rsidRPr="000C6CDB">
        <w:rPr>
          <w:b/>
          <w:lang w:eastAsia="en-US"/>
        </w:rPr>
        <w:t>GST</w:t>
      </w:r>
      <w:r w:rsidRPr="000C6CDB">
        <w:rPr>
          <w:lang w:eastAsia="en-US"/>
        </w:rPr>
        <w:t>’ has the meaning as given in section 195-1 of the GST Act.</w:t>
      </w:r>
    </w:p>
    <w:p w14:paraId="7661905C" w14:textId="77777777" w:rsidR="000C6CDB" w:rsidRPr="000C6CDB" w:rsidRDefault="000C6CDB" w:rsidP="000C6CDB">
      <w:pPr>
        <w:spacing w:before="60" w:after="120"/>
        <w:rPr>
          <w:lang w:eastAsia="en-US"/>
        </w:rPr>
      </w:pPr>
      <w:r w:rsidRPr="000C6CDB">
        <w:rPr>
          <w:lang w:eastAsia="en-US"/>
        </w:rPr>
        <w:t>‘</w:t>
      </w:r>
      <w:r w:rsidRPr="000C6CDB">
        <w:rPr>
          <w:b/>
          <w:lang w:eastAsia="en-US"/>
        </w:rPr>
        <w:t>GST Act</w:t>
      </w:r>
      <w:r w:rsidRPr="000C6CDB">
        <w:rPr>
          <w:lang w:eastAsia="en-US"/>
        </w:rPr>
        <w:t xml:space="preserve">’ means the </w:t>
      </w:r>
      <w:r w:rsidRPr="000C6CDB">
        <w:rPr>
          <w:i/>
          <w:lang w:eastAsia="en-US"/>
        </w:rPr>
        <w:t>A New Tax System (Goods and Services Tax) Act 1999</w:t>
      </w:r>
      <w:r w:rsidRPr="000C6CDB">
        <w:rPr>
          <w:lang w:eastAsia="en-US"/>
        </w:rPr>
        <w:t xml:space="preserve"> (Cth).</w:t>
      </w:r>
    </w:p>
    <w:p w14:paraId="17EC1D73" w14:textId="77777777" w:rsidR="000C6CDB" w:rsidRPr="000C6CDB" w:rsidRDefault="000C6CDB" w:rsidP="000C6CDB">
      <w:pPr>
        <w:spacing w:before="60" w:after="120"/>
        <w:rPr>
          <w:lang w:eastAsia="en-US"/>
        </w:rPr>
      </w:pPr>
      <w:r w:rsidRPr="000C6CDB">
        <w:rPr>
          <w:lang w:eastAsia="en-US"/>
        </w:rPr>
        <w:t>‘</w:t>
      </w:r>
      <w:r w:rsidRPr="000C6CDB">
        <w:rPr>
          <w:b/>
          <w:lang w:eastAsia="en-US"/>
        </w:rPr>
        <w:t>Guide to Social Security Law</w:t>
      </w:r>
      <w:r w:rsidRPr="000C6CDB">
        <w:rPr>
          <w:lang w:eastAsia="en-US"/>
        </w:rPr>
        <w:t xml:space="preserve">’ means the </w:t>
      </w:r>
      <w:hyperlink r:id="rId19" w:history="1">
        <w:r w:rsidRPr="00705346">
          <w:rPr>
            <w:rStyle w:val="Hyperlink"/>
            <w:lang w:eastAsia="en-US"/>
          </w:rPr>
          <w:t>guidelines published by the Department of Social Services</w:t>
        </w:r>
      </w:hyperlink>
      <w:r w:rsidRPr="000C6CDB">
        <w:rPr>
          <w:lang w:eastAsia="en-US"/>
        </w:rPr>
        <w:t>, as amended.</w:t>
      </w:r>
    </w:p>
    <w:p w14:paraId="58327A5A" w14:textId="77777777" w:rsidR="000C6CDB" w:rsidRPr="000C6CDB" w:rsidRDefault="000C6CDB" w:rsidP="000C6CDB">
      <w:pPr>
        <w:spacing w:before="60" w:after="120"/>
        <w:rPr>
          <w:lang w:eastAsia="en-US"/>
        </w:rPr>
      </w:pPr>
      <w:r w:rsidRPr="000C6CDB">
        <w:rPr>
          <w:lang w:eastAsia="en-US"/>
        </w:rPr>
        <w:t>‘</w:t>
      </w:r>
      <w:r w:rsidRPr="000C6CDB">
        <w:rPr>
          <w:b/>
          <w:lang w:eastAsia="en-US"/>
        </w:rPr>
        <w:t>Guidelines</w:t>
      </w:r>
      <w:r w:rsidRPr="000C6CDB">
        <w:rPr>
          <w:lang w:eastAsia="en-US"/>
        </w:rPr>
        <w:t>’ refers to the guidelines, if any, as described in this Deed and issued by the Department, as amended by the Department.</w:t>
      </w:r>
    </w:p>
    <w:p w14:paraId="238CA3AB" w14:textId="77777777" w:rsidR="000C6CDB" w:rsidRPr="000C6CDB" w:rsidRDefault="000C6CDB" w:rsidP="000C6CDB">
      <w:pPr>
        <w:spacing w:before="60" w:after="120"/>
        <w:rPr>
          <w:lang w:eastAsia="en-US"/>
        </w:rPr>
      </w:pPr>
      <w:r w:rsidRPr="000C6CDB">
        <w:rPr>
          <w:lang w:eastAsia="en-US"/>
        </w:rPr>
        <w:lastRenderedPageBreak/>
        <w:t>‘</w:t>
      </w:r>
      <w:r w:rsidRPr="000C6CDB">
        <w:rPr>
          <w:b/>
          <w:lang w:eastAsia="en-US"/>
        </w:rPr>
        <w:t>Harmful Code</w:t>
      </w:r>
      <w:r w:rsidRPr="000C6CDB">
        <w:rPr>
          <w:lang w:eastAsia="en-US"/>
        </w:rPr>
        <w:t xml:space="preserve">’ means any software or code that is designed to infiltrate a computer, system, network or other infrastructure without an end user’s informed consent, such as </w:t>
      </w:r>
      <w:r w:rsidRPr="000C6CDB">
        <w:rPr>
          <w:rFonts w:asciiTheme="minorHAnsi" w:hAnsiTheme="minorHAnsi" w:cstheme="minorHAnsi"/>
          <w:iCs/>
          <w:szCs w:val="22"/>
          <w:lang w:eastAsia="en-US"/>
        </w:rPr>
        <w:t>an attack of any sort including: distributed denial of service,</w:t>
      </w:r>
      <w:r w:rsidRPr="000C6CDB">
        <w:rPr>
          <w:rFonts w:asciiTheme="minorHAnsi" w:hAnsiTheme="minorHAnsi" w:cstheme="minorHAnsi"/>
          <w:iCs/>
          <w:color w:val="FF0000"/>
          <w:szCs w:val="22"/>
          <w:lang w:eastAsia="en-US"/>
        </w:rPr>
        <w:t xml:space="preserve"> </w:t>
      </w:r>
      <w:r w:rsidRPr="000C6CDB">
        <w:rPr>
          <w:lang w:eastAsia="en-US"/>
        </w:rPr>
        <w:t>malware, virus, trojans, worms, spam, phishing e-mail, backdoors, botspyware, adware, diallers, toolkits, keyloggers,</w:t>
      </w:r>
      <w:r w:rsidRPr="000C6CDB">
        <w:rPr>
          <w:color w:val="C80896"/>
          <w:lang w:eastAsia="en-US"/>
        </w:rPr>
        <w:t xml:space="preserve"> </w:t>
      </w:r>
      <w:r w:rsidRPr="000C6CDB">
        <w:rPr>
          <w:rFonts w:asciiTheme="minorHAnsi" w:hAnsiTheme="minorHAnsi" w:cstheme="minorHAnsi"/>
          <w:iCs/>
          <w:szCs w:val="22"/>
          <w:lang w:eastAsia="en-US"/>
        </w:rPr>
        <w:t>clickjackers</w:t>
      </w:r>
      <w:r w:rsidRPr="000C6CDB">
        <w:rPr>
          <w:lang w:eastAsia="en-US"/>
        </w:rPr>
        <w:t>, web bug, exploits, cracking tools, and hacking tools.</w:t>
      </w:r>
    </w:p>
    <w:p w14:paraId="656F89D8" w14:textId="77777777" w:rsidR="000C6CDB" w:rsidRPr="000C6CDB" w:rsidRDefault="000C6CDB" w:rsidP="000C6CDB">
      <w:pPr>
        <w:spacing w:before="60" w:after="120"/>
        <w:rPr>
          <w:lang w:eastAsia="en-US"/>
        </w:rPr>
      </w:pPr>
      <w:r w:rsidRPr="000C6CDB">
        <w:rPr>
          <w:lang w:eastAsia="en-US"/>
        </w:rPr>
        <w:t>‘</w:t>
      </w:r>
      <w:r w:rsidRPr="000C6CDB">
        <w:rPr>
          <w:b/>
          <w:lang w:eastAsia="en-US"/>
        </w:rPr>
        <w:t>Harvest Area</w:t>
      </w:r>
      <w:r w:rsidRPr="000C6CDB">
        <w:rPr>
          <w:lang w:eastAsia="en-US"/>
        </w:rPr>
        <w:t>’ means the areas specified at item 8.1 of Schedule 1, which are comprised of one or more SA2 geographical regions defined by the Australian Bureau of Statistics, as specified in item 8.10 of Schedule 1, in which the Provider must provide Harvest Labour Services.</w:t>
      </w:r>
    </w:p>
    <w:p w14:paraId="0308228D" w14:textId="77777777" w:rsidR="000C6CDB" w:rsidRPr="000C6CDB" w:rsidRDefault="000C6CDB" w:rsidP="000C6CDB">
      <w:pPr>
        <w:spacing w:before="60" w:after="120"/>
        <w:rPr>
          <w:color w:val="C80896"/>
          <w:szCs w:val="22"/>
          <w:lang w:eastAsia="en-US"/>
        </w:rPr>
      </w:pPr>
      <w:r w:rsidRPr="000C6CDB">
        <w:rPr>
          <w:b/>
          <w:szCs w:val="22"/>
          <w:lang w:eastAsia="en-US"/>
        </w:rPr>
        <w:t>‘Harvest Crops’</w:t>
      </w:r>
      <w:r w:rsidRPr="000C6CDB">
        <w:rPr>
          <w:szCs w:val="22"/>
          <w:lang w:eastAsia="en-US"/>
        </w:rPr>
        <w:t xml:space="preserve"> means all vegetables, fruits, grains, seeds, hops, nuts, fungi, olives, flowers, broad acre crops, sugar, sandalwood, or other specialised crops as described in any Guidelines.</w:t>
      </w:r>
    </w:p>
    <w:p w14:paraId="6A223118" w14:textId="77777777" w:rsidR="000C6CDB" w:rsidRPr="000C6CDB" w:rsidRDefault="000C6CDB" w:rsidP="000C6CDB">
      <w:pPr>
        <w:spacing w:before="60" w:after="120"/>
        <w:rPr>
          <w:lang w:eastAsia="en-US"/>
        </w:rPr>
      </w:pPr>
      <w:r w:rsidRPr="000C6CDB">
        <w:rPr>
          <w:lang w:eastAsia="en-US"/>
        </w:rPr>
        <w:t>‘</w:t>
      </w:r>
      <w:r w:rsidRPr="000C6CDB">
        <w:rPr>
          <w:b/>
          <w:lang w:eastAsia="en-US"/>
        </w:rPr>
        <w:t>Harvest Employer</w:t>
      </w:r>
      <w:r w:rsidRPr="000C6CDB">
        <w:rPr>
          <w:lang w:eastAsia="en-US"/>
        </w:rPr>
        <w:t xml:space="preserve">’ means </w:t>
      </w:r>
      <w:r w:rsidRPr="000C6CDB">
        <w:rPr>
          <w:szCs w:val="22"/>
          <w:lang w:eastAsia="en-US"/>
        </w:rPr>
        <w:t>an</w:t>
      </w:r>
      <w:r w:rsidRPr="000C6CDB">
        <w:rPr>
          <w:lang w:eastAsia="en-US"/>
        </w:rPr>
        <w:t xml:space="preserve"> Employer who</w:t>
      </w:r>
      <w:r w:rsidRPr="000C6CDB">
        <w:rPr>
          <w:szCs w:val="22"/>
          <w:lang w:eastAsia="en-US"/>
        </w:rPr>
        <w:t>se business undertakes Harvest Work</w:t>
      </w:r>
      <w:r w:rsidRPr="000C6CDB">
        <w:rPr>
          <w:lang w:eastAsia="en-US"/>
        </w:rPr>
        <w:t xml:space="preserve"> within the Harvest Area(s).</w:t>
      </w:r>
    </w:p>
    <w:p w14:paraId="3CC25690" w14:textId="77777777" w:rsidR="000C6CDB" w:rsidRPr="000C6CDB" w:rsidRDefault="000C6CDB" w:rsidP="000C6CDB">
      <w:pPr>
        <w:spacing w:before="60" w:after="120"/>
        <w:rPr>
          <w:lang w:eastAsia="en-US"/>
        </w:rPr>
      </w:pPr>
      <w:r w:rsidRPr="000C6CDB">
        <w:rPr>
          <w:lang w:eastAsia="en-US"/>
        </w:rPr>
        <w:t>‘</w:t>
      </w:r>
      <w:r w:rsidRPr="000C6CDB">
        <w:rPr>
          <w:b/>
          <w:lang w:eastAsia="en-US"/>
        </w:rPr>
        <w:t>Harvest Information</w:t>
      </w:r>
      <w:r w:rsidRPr="000C6CDB">
        <w:rPr>
          <w:lang w:eastAsia="en-US"/>
        </w:rPr>
        <w:t>’ means information about a harvest, Harvest Work and Harvest Vacancies, including information regarding:</w:t>
      </w:r>
    </w:p>
    <w:p w14:paraId="067FB1ED" w14:textId="77777777" w:rsidR="000C6CDB" w:rsidRPr="000C6CDB" w:rsidRDefault="000C6CDB" w:rsidP="000C6CDB">
      <w:pPr>
        <w:spacing w:before="60" w:after="120"/>
        <w:rPr>
          <w:szCs w:val="22"/>
          <w:lang w:eastAsia="en-US"/>
        </w:rPr>
      </w:pPr>
      <w:r w:rsidRPr="000C6CDB">
        <w:rPr>
          <w:szCs w:val="22"/>
          <w:lang w:eastAsia="en-US"/>
        </w:rPr>
        <w:t>(a)</w:t>
      </w:r>
      <w:r w:rsidRPr="000C6CDB">
        <w:rPr>
          <w:szCs w:val="22"/>
          <w:lang w:eastAsia="en-US"/>
        </w:rPr>
        <w:tab/>
        <w:t>accommodation that Harvest Workers can get;</w:t>
      </w:r>
    </w:p>
    <w:p w14:paraId="6BD97BE1" w14:textId="77777777" w:rsidR="000C6CDB" w:rsidRPr="000C6CDB" w:rsidRDefault="000C6CDB" w:rsidP="000C6CDB">
      <w:pPr>
        <w:spacing w:before="60" w:after="120"/>
        <w:rPr>
          <w:szCs w:val="22"/>
          <w:lang w:eastAsia="en-US"/>
        </w:rPr>
      </w:pPr>
      <w:r w:rsidRPr="000C6CDB">
        <w:rPr>
          <w:szCs w:val="22"/>
          <w:lang w:eastAsia="en-US"/>
        </w:rPr>
        <w:t>(b)</w:t>
      </w:r>
      <w:r w:rsidRPr="000C6CDB">
        <w:rPr>
          <w:szCs w:val="22"/>
          <w:lang w:eastAsia="en-US"/>
        </w:rPr>
        <w:tab/>
        <w:t>possible means of transportation to Harvest Work;</w:t>
      </w:r>
    </w:p>
    <w:p w14:paraId="11725C14" w14:textId="77777777" w:rsidR="000C6CDB" w:rsidRPr="000C6CDB" w:rsidRDefault="000C6CDB" w:rsidP="000C6CDB">
      <w:pPr>
        <w:spacing w:before="60" w:after="120"/>
        <w:rPr>
          <w:szCs w:val="22"/>
          <w:lang w:eastAsia="en-US"/>
        </w:rPr>
      </w:pPr>
      <w:r w:rsidRPr="000C6CDB">
        <w:rPr>
          <w:szCs w:val="22"/>
          <w:lang w:eastAsia="en-US"/>
        </w:rPr>
        <w:t>(c)</w:t>
      </w:r>
      <w:r w:rsidRPr="000C6CDB">
        <w:rPr>
          <w:szCs w:val="22"/>
          <w:lang w:eastAsia="en-US"/>
        </w:rPr>
        <w:tab/>
        <w:t>conditions of employment and pay rates relating to Harvest Work;</w:t>
      </w:r>
    </w:p>
    <w:p w14:paraId="6B43301F" w14:textId="77777777" w:rsidR="000C6CDB" w:rsidRPr="000C6CDB" w:rsidRDefault="000C6CDB" w:rsidP="000C6CDB">
      <w:pPr>
        <w:spacing w:before="60" w:after="120"/>
        <w:rPr>
          <w:szCs w:val="22"/>
          <w:lang w:eastAsia="en-US"/>
        </w:rPr>
      </w:pPr>
      <w:r w:rsidRPr="000C6CDB">
        <w:rPr>
          <w:szCs w:val="22"/>
          <w:lang w:eastAsia="en-US"/>
        </w:rPr>
        <w:t>(d)</w:t>
      </w:r>
      <w:r w:rsidRPr="000C6CDB">
        <w:rPr>
          <w:szCs w:val="22"/>
          <w:lang w:eastAsia="en-US"/>
        </w:rPr>
        <w:tab/>
        <w:t>relevant legislative requirements relating to hiring or employing Harvest Workers;</w:t>
      </w:r>
    </w:p>
    <w:p w14:paraId="0B9A12B2" w14:textId="77777777" w:rsidR="000C6CDB" w:rsidRPr="000C6CDB" w:rsidRDefault="000C6CDB" w:rsidP="000C6CDB">
      <w:pPr>
        <w:spacing w:before="60" w:after="120"/>
        <w:rPr>
          <w:szCs w:val="22"/>
          <w:lang w:eastAsia="en-US"/>
        </w:rPr>
      </w:pPr>
      <w:r w:rsidRPr="000C6CDB">
        <w:rPr>
          <w:szCs w:val="22"/>
          <w:lang w:eastAsia="en-US"/>
        </w:rPr>
        <w:t>(e)</w:t>
      </w:r>
      <w:r w:rsidRPr="000C6CDB">
        <w:rPr>
          <w:szCs w:val="22"/>
          <w:lang w:eastAsia="en-US"/>
        </w:rPr>
        <w:tab/>
        <w:t>relevant legislative requirements relating to the provision of Harvest Work;</w:t>
      </w:r>
    </w:p>
    <w:p w14:paraId="30CBECD7" w14:textId="77777777" w:rsidR="000C6CDB" w:rsidRPr="000C6CDB" w:rsidRDefault="000C6CDB" w:rsidP="000C6CDB">
      <w:pPr>
        <w:spacing w:before="60" w:after="120"/>
        <w:rPr>
          <w:szCs w:val="22"/>
          <w:lang w:eastAsia="en-US"/>
        </w:rPr>
      </w:pPr>
      <w:r w:rsidRPr="000C6CDB">
        <w:rPr>
          <w:szCs w:val="22"/>
          <w:lang w:eastAsia="en-US"/>
        </w:rPr>
        <w:t>(f)</w:t>
      </w:r>
      <w:r w:rsidRPr="000C6CDB">
        <w:rPr>
          <w:szCs w:val="22"/>
          <w:lang w:eastAsia="en-US"/>
        </w:rPr>
        <w:tab/>
        <w:t>major harvesting</w:t>
      </w:r>
      <w:r w:rsidRPr="000C6CDB">
        <w:rPr>
          <w:color w:val="C80896"/>
          <w:szCs w:val="22"/>
          <w:lang w:eastAsia="en-US"/>
        </w:rPr>
        <w:t xml:space="preserve"> </w:t>
      </w:r>
      <w:r w:rsidRPr="000C6CDB">
        <w:rPr>
          <w:szCs w:val="22"/>
          <w:lang w:eastAsia="en-US"/>
        </w:rPr>
        <w:t>areas in Australia;</w:t>
      </w:r>
    </w:p>
    <w:p w14:paraId="1A49B419" w14:textId="77777777" w:rsidR="000C6CDB" w:rsidRPr="000C6CDB" w:rsidRDefault="000C6CDB" w:rsidP="000C6CDB">
      <w:pPr>
        <w:spacing w:before="60" w:after="120"/>
        <w:rPr>
          <w:szCs w:val="22"/>
          <w:lang w:eastAsia="en-US"/>
        </w:rPr>
      </w:pPr>
      <w:r w:rsidRPr="000C6CDB">
        <w:rPr>
          <w:szCs w:val="22"/>
          <w:lang w:eastAsia="en-US"/>
        </w:rPr>
        <w:t>(g)</w:t>
      </w:r>
      <w:r w:rsidRPr="000C6CDB">
        <w:rPr>
          <w:szCs w:val="22"/>
          <w:lang w:eastAsia="en-US"/>
        </w:rPr>
        <w:tab/>
        <w:t>available work in major harvesting areas in Australia;</w:t>
      </w:r>
    </w:p>
    <w:p w14:paraId="188EDB35" w14:textId="77777777" w:rsidR="000C6CDB" w:rsidRPr="000C6CDB" w:rsidRDefault="000C6CDB" w:rsidP="000C6CDB">
      <w:pPr>
        <w:spacing w:before="60" w:after="120"/>
        <w:rPr>
          <w:szCs w:val="22"/>
          <w:lang w:eastAsia="en-US"/>
        </w:rPr>
      </w:pPr>
      <w:r w:rsidRPr="000C6CDB">
        <w:rPr>
          <w:szCs w:val="22"/>
          <w:lang w:eastAsia="en-US"/>
        </w:rPr>
        <w:t>(h)</w:t>
      </w:r>
      <w:r w:rsidRPr="000C6CDB">
        <w:rPr>
          <w:szCs w:val="22"/>
          <w:lang w:eastAsia="en-US"/>
        </w:rPr>
        <w:tab/>
        <w:t>the type of clothing recommended for undertaking Harvest Work;</w:t>
      </w:r>
    </w:p>
    <w:p w14:paraId="3B7C359A" w14:textId="77777777" w:rsidR="000C6CDB" w:rsidRPr="000C6CDB" w:rsidRDefault="000C6CDB" w:rsidP="000C6CDB">
      <w:pPr>
        <w:spacing w:before="60" w:after="120"/>
        <w:rPr>
          <w:szCs w:val="22"/>
          <w:lang w:eastAsia="en-US"/>
        </w:rPr>
      </w:pPr>
      <w:r w:rsidRPr="000C6CDB">
        <w:rPr>
          <w:szCs w:val="22"/>
          <w:lang w:eastAsia="en-US"/>
        </w:rPr>
        <w:t>(i)</w:t>
      </w:r>
      <w:r w:rsidRPr="000C6CDB">
        <w:rPr>
          <w:szCs w:val="22"/>
          <w:lang w:eastAsia="en-US"/>
        </w:rPr>
        <w:tab/>
        <w:t>physical requirements for Harvest Work;</w:t>
      </w:r>
    </w:p>
    <w:p w14:paraId="27213B60" w14:textId="77777777" w:rsidR="000C6CDB" w:rsidRPr="000C6CDB" w:rsidRDefault="000C6CDB" w:rsidP="000C6CDB">
      <w:pPr>
        <w:spacing w:before="60" w:after="120"/>
        <w:rPr>
          <w:szCs w:val="22"/>
          <w:lang w:eastAsia="en-US"/>
        </w:rPr>
      </w:pPr>
      <w:r w:rsidRPr="000C6CDB">
        <w:rPr>
          <w:szCs w:val="22"/>
          <w:lang w:eastAsia="en-US"/>
        </w:rPr>
        <w:t>(j)</w:t>
      </w:r>
      <w:r w:rsidRPr="000C6CDB">
        <w:rPr>
          <w:szCs w:val="22"/>
          <w:lang w:eastAsia="en-US"/>
        </w:rPr>
        <w:tab/>
        <w:t>the weather conditions in major harvesting</w:t>
      </w:r>
      <w:r w:rsidRPr="000C6CDB">
        <w:rPr>
          <w:color w:val="C80896"/>
          <w:szCs w:val="22"/>
          <w:lang w:eastAsia="en-US"/>
        </w:rPr>
        <w:t xml:space="preserve"> </w:t>
      </w:r>
      <w:r w:rsidRPr="000C6CDB">
        <w:rPr>
          <w:szCs w:val="22"/>
          <w:lang w:eastAsia="en-US"/>
        </w:rPr>
        <w:t>areas in Australia;</w:t>
      </w:r>
    </w:p>
    <w:p w14:paraId="40EF90F7" w14:textId="77777777" w:rsidR="000C6CDB" w:rsidRPr="000C6CDB" w:rsidRDefault="000C6CDB" w:rsidP="000C6CDB">
      <w:pPr>
        <w:spacing w:before="60" w:after="120"/>
        <w:rPr>
          <w:szCs w:val="22"/>
          <w:lang w:eastAsia="en-US"/>
        </w:rPr>
      </w:pPr>
      <w:r w:rsidRPr="000C6CDB">
        <w:rPr>
          <w:szCs w:val="22"/>
          <w:lang w:eastAsia="en-US"/>
        </w:rPr>
        <w:t>(k)</w:t>
      </w:r>
      <w:r w:rsidRPr="000C6CDB">
        <w:rPr>
          <w:szCs w:val="22"/>
          <w:lang w:eastAsia="en-US"/>
        </w:rPr>
        <w:tab/>
        <w:t>wages for Harvest Work;</w:t>
      </w:r>
    </w:p>
    <w:p w14:paraId="41992B52" w14:textId="77777777" w:rsidR="000C6CDB" w:rsidRPr="000C6CDB" w:rsidRDefault="000C6CDB" w:rsidP="000C6CDB">
      <w:pPr>
        <w:spacing w:before="60" w:after="120"/>
        <w:rPr>
          <w:szCs w:val="22"/>
          <w:lang w:eastAsia="en-US"/>
        </w:rPr>
      </w:pPr>
      <w:r w:rsidRPr="000C6CDB">
        <w:rPr>
          <w:szCs w:val="22"/>
          <w:lang w:eastAsia="en-US"/>
        </w:rPr>
        <w:t>(l)</w:t>
      </w:r>
      <w:r w:rsidRPr="000C6CDB">
        <w:rPr>
          <w:szCs w:val="22"/>
          <w:lang w:eastAsia="en-US"/>
        </w:rPr>
        <w:tab/>
        <w:t>contact details for organisations hiring Harvest Workers; and</w:t>
      </w:r>
    </w:p>
    <w:p w14:paraId="2C1FCF98" w14:textId="77777777" w:rsidR="000C6CDB" w:rsidRPr="000C6CDB" w:rsidRDefault="000C6CDB" w:rsidP="000C6CDB">
      <w:pPr>
        <w:spacing w:before="60" w:after="120"/>
        <w:rPr>
          <w:szCs w:val="22"/>
          <w:lang w:eastAsia="en-US"/>
        </w:rPr>
      </w:pPr>
      <w:r w:rsidRPr="000C6CDB">
        <w:rPr>
          <w:szCs w:val="22"/>
          <w:lang w:eastAsia="en-US"/>
        </w:rPr>
        <w:t>(m)</w:t>
      </w:r>
      <w:r w:rsidRPr="000C6CDB">
        <w:rPr>
          <w:szCs w:val="22"/>
          <w:lang w:eastAsia="en-US"/>
        </w:rPr>
        <w:tab/>
        <w:t>any other information the Provider or the Department considers relevant.</w:t>
      </w:r>
    </w:p>
    <w:p w14:paraId="5B6BB5C9" w14:textId="77777777" w:rsidR="000C6CDB" w:rsidRPr="000C6CDB" w:rsidRDefault="000C6CDB" w:rsidP="000C6CDB">
      <w:pPr>
        <w:spacing w:before="60" w:after="120"/>
        <w:rPr>
          <w:rFonts w:eastAsiaTheme="minorEastAsia" w:cstheme="minorBidi"/>
          <w:szCs w:val="22"/>
        </w:rPr>
      </w:pPr>
      <w:r w:rsidRPr="000C6CDB">
        <w:rPr>
          <w:rFonts w:eastAsiaTheme="minorEastAsia" w:cstheme="minorBidi"/>
          <w:b/>
          <w:szCs w:val="22"/>
        </w:rPr>
        <w:t>‘Harvest Labour Hire Firm’</w:t>
      </w:r>
      <w:r w:rsidRPr="000C6CDB">
        <w:rPr>
          <w:rFonts w:eastAsiaTheme="minorEastAsia" w:cstheme="minorBidi"/>
          <w:szCs w:val="22"/>
        </w:rPr>
        <w:t xml:space="preserve"> means an entity which:</w:t>
      </w:r>
    </w:p>
    <w:p w14:paraId="4E29C95E" w14:textId="77777777" w:rsidR="000C6CDB" w:rsidRPr="000C6CDB" w:rsidRDefault="000C6CDB" w:rsidP="000C6CDB">
      <w:pPr>
        <w:spacing w:before="60" w:after="120"/>
        <w:rPr>
          <w:rFonts w:eastAsiaTheme="minorEastAsia" w:cstheme="minorBidi"/>
          <w:szCs w:val="22"/>
        </w:rPr>
      </w:pPr>
      <w:r w:rsidRPr="000C6CDB">
        <w:rPr>
          <w:rFonts w:eastAsiaTheme="minorEastAsia" w:cstheme="minorBidi"/>
          <w:szCs w:val="22"/>
        </w:rPr>
        <w:t>(a)</w:t>
      </w:r>
      <w:r w:rsidRPr="000C6CDB">
        <w:rPr>
          <w:rFonts w:eastAsiaTheme="minorEastAsia" w:cstheme="minorBidi"/>
          <w:szCs w:val="22"/>
        </w:rPr>
        <w:tab/>
        <w:t xml:space="preserve">is contracted to provide labour to a Harvest Employer; and </w:t>
      </w:r>
    </w:p>
    <w:p w14:paraId="341F03D3" w14:textId="77777777" w:rsidR="000C6CDB" w:rsidRPr="000C6CDB" w:rsidRDefault="000C6CDB" w:rsidP="000C6CDB">
      <w:pPr>
        <w:spacing w:before="60" w:after="120"/>
        <w:ind w:left="720" w:hanging="720"/>
        <w:rPr>
          <w:color w:val="C80896"/>
          <w:szCs w:val="22"/>
          <w:lang w:eastAsia="en-US"/>
        </w:rPr>
      </w:pPr>
      <w:r w:rsidRPr="000C6CDB">
        <w:rPr>
          <w:szCs w:val="22"/>
          <w:lang w:eastAsia="en-US"/>
        </w:rPr>
        <w:t>(b)</w:t>
      </w:r>
      <w:r w:rsidRPr="000C6CDB">
        <w:rPr>
          <w:szCs w:val="22"/>
          <w:lang w:eastAsia="en-US"/>
        </w:rPr>
        <w:tab/>
        <w:t xml:space="preserve">is a member of the Recruitment &amp; Consulting Services Association Australia &amp; New Zealand, </w:t>
      </w:r>
      <w:r w:rsidRPr="000C6CDB">
        <w:rPr>
          <w:bCs/>
          <w:iCs/>
          <w:szCs w:val="22"/>
          <w:lang w:eastAsia="en-US"/>
        </w:rPr>
        <w:t>unless otherwise agreed in writing by the Department</w:t>
      </w:r>
      <w:r w:rsidRPr="000C6CDB">
        <w:rPr>
          <w:szCs w:val="22"/>
          <w:lang w:eastAsia="en-US"/>
        </w:rPr>
        <w:t>.</w:t>
      </w:r>
    </w:p>
    <w:p w14:paraId="24E285FA" w14:textId="77777777" w:rsidR="000C6CDB" w:rsidRPr="000C6CDB" w:rsidRDefault="000C6CDB" w:rsidP="000C6CDB">
      <w:pPr>
        <w:spacing w:before="60" w:after="120"/>
        <w:rPr>
          <w:lang w:eastAsia="en-US"/>
        </w:rPr>
      </w:pPr>
      <w:r w:rsidRPr="000C6CDB">
        <w:rPr>
          <w:lang w:eastAsia="en-US"/>
        </w:rPr>
        <w:t>‘</w:t>
      </w:r>
      <w:r w:rsidRPr="000C6CDB">
        <w:rPr>
          <w:b/>
          <w:lang w:eastAsia="en-US"/>
        </w:rPr>
        <w:t>Harvest Labour Services</w:t>
      </w:r>
      <w:r w:rsidRPr="000C6CDB">
        <w:rPr>
          <w:lang w:eastAsia="en-US"/>
        </w:rPr>
        <w:t>’ or ‘</w:t>
      </w:r>
      <w:r w:rsidRPr="000C6CDB">
        <w:rPr>
          <w:b/>
          <w:lang w:eastAsia="en-US"/>
        </w:rPr>
        <w:t>HLS</w:t>
      </w:r>
      <w:r w:rsidRPr="000C6CDB">
        <w:rPr>
          <w:lang w:eastAsia="en-US"/>
        </w:rPr>
        <w:t>’ means the Services specified in Part D.</w:t>
      </w:r>
    </w:p>
    <w:p w14:paraId="213A96DF" w14:textId="77777777" w:rsidR="000C6CDB" w:rsidRPr="000C6CDB" w:rsidRDefault="000C6CDB" w:rsidP="000C6CDB">
      <w:pPr>
        <w:spacing w:before="60" w:after="120"/>
        <w:rPr>
          <w:lang w:eastAsia="en-US"/>
        </w:rPr>
      </w:pPr>
      <w:r w:rsidRPr="000C6CDB">
        <w:rPr>
          <w:lang w:eastAsia="en-US"/>
        </w:rPr>
        <w:t>‘</w:t>
      </w:r>
      <w:r w:rsidRPr="000C6CDB">
        <w:rPr>
          <w:b/>
          <w:lang w:eastAsia="en-US"/>
        </w:rPr>
        <w:t>Harvest Placement</w:t>
      </w:r>
      <w:r w:rsidRPr="000C6CDB">
        <w:rPr>
          <w:lang w:eastAsia="en-US"/>
        </w:rPr>
        <w:t>’ means the placement of a Harvest Worker into a Harvest Vacancy.</w:t>
      </w:r>
    </w:p>
    <w:p w14:paraId="5FBAB4B0" w14:textId="77777777" w:rsidR="000C6CDB" w:rsidRPr="000C6CDB" w:rsidRDefault="000C6CDB" w:rsidP="000C6CDB">
      <w:pPr>
        <w:spacing w:before="60" w:after="120"/>
        <w:rPr>
          <w:lang w:eastAsia="en-US"/>
        </w:rPr>
      </w:pPr>
      <w:r w:rsidRPr="000C6CDB">
        <w:rPr>
          <w:lang w:eastAsia="en-US"/>
        </w:rPr>
        <w:t>‘</w:t>
      </w:r>
      <w:r w:rsidRPr="000C6CDB">
        <w:rPr>
          <w:b/>
          <w:lang w:eastAsia="en-US"/>
        </w:rPr>
        <w:t>Harvest Placement Fee</w:t>
      </w:r>
      <w:r w:rsidRPr="000C6CDB">
        <w:rPr>
          <w:lang w:eastAsia="en-US"/>
        </w:rPr>
        <w:t>’ means the Fee for a Harvest Placement that the Provider may claim in accordance with clause 135.1.</w:t>
      </w:r>
    </w:p>
    <w:p w14:paraId="18B2AF50" w14:textId="77777777" w:rsidR="000C6CDB" w:rsidRPr="000C6CDB" w:rsidRDefault="000C6CDB" w:rsidP="000C6CDB">
      <w:pPr>
        <w:spacing w:before="60" w:after="120"/>
        <w:rPr>
          <w:lang w:eastAsia="en-US"/>
        </w:rPr>
      </w:pPr>
      <w:r w:rsidRPr="000C6CDB">
        <w:rPr>
          <w:lang w:eastAsia="en-US"/>
        </w:rPr>
        <w:t>‘</w:t>
      </w:r>
      <w:r w:rsidRPr="000C6CDB">
        <w:rPr>
          <w:b/>
          <w:lang w:eastAsia="en-US"/>
        </w:rPr>
        <w:t>Harvest Service Fee</w:t>
      </w:r>
      <w:r w:rsidRPr="000C6CDB">
        <w:rPr>
          <w:lang w:eastAsia="en-US"/>
        </w:rPr>
        <w:t>’ means those Fees the Provider may claim in accordance with clause 135.5.</w:t>
      </w:r>
    </w:p>
    <w:p w14:paraId="19FC4EB5" w14:textId="77777777" w:rsidR="000C6CDB" w:rsidRPr="000C6CDB" w:rsidRDefault="000C6CDB" w:rsidP="000C6CDB">
      <w:pPr>
        <w:spacing w:before="60" w:after="120"/>
        <w:rPr>
          <w:lang w:eastAsia="en-US"/>
        </w:rPr>
      </w:pPr>
      <w:r w:rsidRPr="000C6CDB">
        <w:rPr>
          <w:lang w:eastAsia="en-US"/>
        </w:rPr>
        <w:t>‘</w:t>
      </w:r>
      <w:r w:rsidRPr="000C6CDB">
        <w:rPr>
          <w:b/>
          <w:lang w:eastAsia="en-US"/>
        </w:rPr>
        <w:t>Harvest Trail Website</w:t>
      </w:r>
      <w:r w:rsidRPr="000C6CDB">
        <w:rPr>
          <w:lang w:eastAsia="en-US"/>
        </w:rPr>
        <w:t>’ means the</w:t>
      </w:r>
      <w:r w:rsidR="00705346">
        <w:rPr>
          <w:lang w:eastAsia="en-US"/>
        </w:rPr>
        <w:t xml:space="preserve"> </w:t>
      </w:r>
      <w:hyperlink r:id="rId20" w:history="1">
        <w:r w:rsidR="00705346" w:rsidRPr="00705346">
          <w:rPr>
            <w:rStyle w:val="Hyperlink"/>
            <w:lang w:eastAsia="en-US"/>
          </w:rPr>
          <w:t>Harvest Trail</w:t>
        </w:r>
        <w:r w:rsidRPr="00705346">
          <w:rPr>
            <w:rStyle w:val="Hyperlink"/>
            <w:lang w:eastAsia="en-US"/>
          </w:rPr>
          <w:t xml:space="preserve"> website</w:t>
        </w:r>
      </w:hyperlink>
      <w:r w:rsidRPr="000C6CDB">
        <w:rPr>
          <w:lang w:eastAsia="en-US"/>
        </w:rPr>
        <w:t xml:space="preserve"> hosted by the Department.</w:t>
      </w:r>
    </w:p>
    <w:p w14:paraId="7F642388" w14:textId="77777777" w:rsidR="000C6CDB" w:rsidRPr="000C6CDB" w:rsidRDefault="000C6CDB" w:rsidP="000C6CDB">
      <w:pPr>
        <w:spacing w:before="60" w:after="120"/>
        <w:rPr>
          <w:lang w:eastAsia="en-US"/>
        </w:rPr>
      </w:pPr>
      <w:r w:rsidRPr="000C6CDB">
        <w:rPr>
          <w:lang w:eastAsia="en-US"/>
        </w:rPr>
        <w:t>‘</w:t>
      </w:r>
      <w:r w:rsidRPr="000C6CDB">
        <w:rPr>
          <w:b/>
          <w:lang w:eastAsia="en-US"/>
        </w:rPr>
        <w:t>Harvest Vacancy</w:t>
      </w:r>
      <w:r w:rsidRPr="000C6CDB">
        <w:rPr>
          <w:lang w:eastAsia="en-US"/>
        </w:rPr>
        <w:t xml:space="preserve">’ means a vacancy that: </w:t>
      </w:r>
    </w:p>
    <w:p w14:paraId="3FB417EF" w14:textId="77777777" w:rsidR="000C6CDB" w:rsidRPr="000C6CDB" w:rsidRDefault="000C6CDB" w:rsidP="000C6CDB">
      <w:pPr>
        <w:spacing w:before="60" w:after="120"/>
        <w:rPr>
          <w:szCs w:val="22"/>
          <w:lang w:eastAsia="en-US"/>
        </w:rPr>
      </w:pPr>
      <w:r w:rsidRPr="000C6CDB">
        <w:rPr>
          <w:szCs w:val="22"/>
          <w:lang w:eastAsia="en-US"/>
        </w:rPr>
        <w:t>(a)</w:t>
      </w:r>
      <w:r w:rsidRPr="000C6CDB">
        <w:rPr>
          <w:szCs w:val="22"/>
          <w:lang w:eastAsia="en-US"/>
        </w:rPr>
        <w:tab/>
        <w:t>involves Harvest Work;</w:t>
      </w:r>
    </w:p>
    <w:p w14:paraId="7B070BA7" w14:textId="77777777" w:rsidR="000C6CDB" w:rsidRPr="000C6CDB" w:rsidRDefault="000C6CDB" w:rsidP="000C6CDB">
      <w:pPr>
        <w:spacing w:before="60" w:after="120"/>
        <w:ind w:left="720" w:hanging="720"/>
        <w:rPr>
          <w:szCs w:val="22"/>
          <w:lang w:eastAsia="en-US"/>
        </w:rPr>
      </w:pPr>
      <w:r w:rsidRPr="000C6CDB">
        <w:rPr>
          <w:szCs w:val="22"/>
          <w:lang w:eastAsia="en-US"/>
        </w:rPr>
        <w:t>(b)</w:t>
      </w:r>
      <w:r w:rsidRPr="000C6CDB">
        <w:rPr>
          <w:szCs w:val="22"/>
          <w:lang w:eastAsia="en-US"/>
        </w:rPr>
        <w:tab/>
        <w:t>requires direct employment with a Harvest Employer or Harvest Labour Hire Firm as an employee (not a contractor);</w:t>
      </w:r>
    </w:p>
    <w:p w14:paraId="58571215" w14:textId="77777777" w:rsidR="000C6CDB" w:rsidRPr="000C6CDB" w:rsidRDefault="000C6CDB" w:rsidP="000C6CDB">
      <w:pPr>
        <w:spacing w:before="60" w:after="120"/>
        <w:rPr>
          <w:szCs w:val="22"/>
          <w:lang w:eastAsia="en-US"/>
        </w:rPr>
      </w:pPr>
      <w:r w:rsidRPr="000C6CDB">
        <w:rPr>
          <w:szCs w:val="22"/>
          <w:lang w:eastAsia="en-US"/>
        </w:rPr>
        <w:t>(c)</w:t>
      </w:r>
      <w:r w:rsidRPr="000C6CDB">
        <w:rPr>
          <w:szCs w:val="22"/>
          <w:lang w:eastAsia="en-US"/>
        </w:rPr>
        <w:tab/>
        <w:t>does not contravene Commonwealth, state or territory legislation;</w:t>
      </w:r>
    </w:p>
    <w:p w14:paraId="1F5D98C1" w14:textId="77777777" w:rsidR="000C6CDB" w:rsidRPr="000C6CDB" w:rsidRDefault="000C6CDB" w:rsidP="000C6CDB">
      <w:pPr>
        <w:spacing w:before="60" w:after="120"/>
        <w:ind w:left="720" w:hanging="720"/>
        <w:rPr>
          <w:szCs w:val="22"/>
          <w:lang w:eastAsia="en-US"/>
        </w:rPr>
      </w:pPr>
      <w:r w:rsidRPr="000C6CDB">
        <w:rPr>
          <w:szCs w:val="22"/>
          <w:lang w:eastAsia="en-US"/>
        </w:rPr>
        <w:lastRenderedPageBreak/>
        <w:t>(d)</w:t>
      </w:r>
      <w:r w:rsidRPr="000C6CDB">
        <w:rPr>
          <w:szCs w:val="22"/>
          <w:lang w:eastAsia="en-US"/>
        </w:rPr>
        <w:tab/>
        <w:t>provides terms and conditions of employment which are consistent with the relevant workplace relations laws, or any instrument made under such laws, and work health and safety laws, or any instrument made under such laws; and</w:t>
      </w:r>
    </w:p>
    <w:p w14:paraId="64B9F7E2" w14:textId="77777777" w:rsidR="000C6CDB" w:rsidRPr="000C6CDB" w:rsidRDefault="000C6CDB" w:rsidP="000C6CDB">
      <w:pPr>
        <w:spacing w:before="60" w:after="120"/>
        <w:rPr>
          <w:szCs w:val="22"/>
          <w:lang w:eastAsia="en-US"/>
        </w:rPr>
      </w:pPr>
      <w:r w:rsidRPr="000C6CDB">
        <w:rPr>
          <w:szCs w:val="22"/>
          <w:lang w:eastAsia="en-US"/>
        </w:rPr>
        <w:t>(e)</w:t>
      </w:r>
      <w:r w:rsidRPr="000C6CDB">
        <w:rPr>
          <w:szCs w:val="22"/>
          <w:lang w:eastAsia="en-US"/>
        </w:rPr>
        <w:tab/>
        <w:t>is as otherwise described in any Guidelines.</w:t>
      </w:r>
    </w:p>
    <w:p w14:paraId="4D6775CA" w14:textId="77777777" w:rsidR="000C6CDB" w:rsidRPr="000C6CDB" w:rsidRDefault="000C6CDB" w:rsidP="000C6CDB">
      <w:pPr>
        <w:spacing w:before="60" w:after="120"/>
        <w:rPr>
          <w:lang w:eastAsia="en-US"/>
        </w:rPr>
      </w:pPr>
      <w:r w:rsidRPr="000C6CDB">
        <w:rPr>
          <w:lang w:eastAsia="en-US"/>
        </w:rPr>
        <w:t>‘</w:t>
      </w:r>
      <w:r w:rsidRPr="000C6CDB">
        <w:rPr>
          <w:b/>
          <w:lang w:eastAsia="en-US"/>
        </w:rPr>
        <w:t>Harvest Work’</w:t>
      </w:r>
      <w:r w:rsidRPr="000C6CDB">
        <w:rPr>
          <w:lang w:eastAsia="en-US"/>
        </w:rPr>
        <w:t xml:space="preserve"> means work </w:t>
      </w:r>
      <w:r w:rsidRPr="000C6CDB">
        <w:rPr>
          <w:szCs w:val="22"/>
          <w:lang w:eastAsia="en-US"/>
        </w:rPr>
        <w:t xml:space="preserve">in Harvest Areas </w:t>
      </w:r>
      <w:r w:rsidRPr="000C6CDB">
        <w:rPr>
          <w:lang w:eastAsia="en-US"/>
        </w:rPr>
        <w:t>that</w:t>
      </w:r>
      <w:r w:rsidRPr="000C6CDB">
        <w:rPr>
          <w:color w:val="C80896"/>
          <w:szCs w:val="22"/>
          <w:lang w:eastAsia="en-US"/>
        </w:rPr>
        <w:t xml:space="preserve"> </w:t>
      </w:r>
      <w:r w:rsidRPr="000C6CDB">
        <w:rPr>
          <w:szCs w:val="22"/>
          <w:lang w:eastAsia="en-US"/>
        </w:rPr>
        <w:t>is seasonal and includes one or more of the following activities</w:t>
      </w:r>
      <w:r w:rsidRPr="000C6CDB">
        <w:rPr>
          <w:lang w:eastAsia="en-US"/>
        </w:rPr>
        <w:t>:</w:t>
      </w:r>
    </w:p>
    <w:p w14:paraId="151E9450" w14:textId="77777777" w:rsidR="000C6CDB" w:rsidRPr="000C6CDB" w:rsidRDefault="000C6CDB" w:rsidP="000C6CDB">
      <w:pPr>
        <w:spacing w:before="60" w:after="120"/>
        <w:rPr>
          <w:lang w:eastAsia="en-US"/>
        </w:rPr>
      </w:pPr>
      <w:r w:rsidRPr="000C6CDB">
        <w:rPr>
          <w:lang w:eastAsia="en-US"/>
        </w:rPr>
        <w:t>(a)</w:t>
      </w:r>
      <w:r w:rsidRPr="000C6CDB">
        <w:rPr>
          <w:lang w:eastAsia="en-US"/>
        </w:rPr>
        <w:tab/>
        <w:t xml:space="preserve">harvesting </w:t>
      </w:r>
      <w:r w:rsidRPr="000C6CDB">
        <w:rPr>
          <w:szCs w:val="22"/>
          <w:lang w:eastAsia="en-US"/>
        </w:rPr>
        <w:t>of Harvest</w:t>
      </w:r>
      <w:r w:rsidRPr="000C6CDB">
        <w:rPr>
          <w:lang w:eastAsia="en-US"/>
        </w:rPr>
        <w:t xml:space="preserve"> Crops;</w:t>
      </w:r>
    </w:p>
    <w:p w14:paraId="512C70F1" w14:textId="77777777" w:rsidR="000C6CDB" w:rsidRPr="000C6CDB" w:rsidRDefault="000C6CDB" w:rsidP="000C6CDB">
      <w:pPr>
        <w:spacing w:before="60" w:after="120"/>
        <w:rPr>
          <w:lang w:eastAsia="en-US"/>
        </w:rPr>
      </w:pPr>
      <w:r w:rsidRPr="000C6CDB">
        <w:rPr>
          <w:lang w:eastAsia="en-US"/>
        </w:rPr>
        <w:t>(b)</w:t>
      </w:r>
      <w:r w:rsidRPr="000C6CDB">
        <w:rPr>
          <w:lang w:eastAsia="en-US"/>
        </w:rPr>
        <w:tab/>
        <w:t>pruning and trimming vines and fruit trees;</w:t>
      </w:r>
    </w:p>
    <w:p w14:paraId="30F5AA03" w14:textId="77777777" w:rsidR="000C6CDB" w:rsidRPr="000C6CDB" w:rsidRDefault="000C6CDB" w:rsidP="000C6CDB">
      <w:pPr>
        <w:spacing w:before="60" w:after="120"/>
        <w:rPr>
          <w:lang w:eastAsia="en-US"/>
        </w:rPr>
      </w:pPr>
      <w:r w:rsidRPr="000C6CDB">
        <w:rPr>
          <w:lang w:eastAsia="en-US"/>
        </w:rPr>
        <w:t>(c)</w:t>
      </w:r>
      <w:r w:rsidRPr="000C6CDB">
        <w:rPr>
          <w:lang w:eastAsia="en-US"/>
        </w:rPr>
        <w:tab/>
        <w:t>thinning and trimming flowers;</w:t>
      </w:r>
    </w:p>
    <w:p w14:paraId="5B881479" w14:textId="77777777" w:rsidR="000C6CDB" w:rsidRPr="000C6CDB" w:rsidRDefault="000C6CDB" w:rsidP="000C6CDB">
      <w:pPr>
        <w:spacing w:before="60" w:after="120"/>
        <w:rPr>
          <w:lang w:eastAsia="en-US"/>
        </w:rPr>
      </w:pPr>
      <w:r w:rsidRPr="000C6CDB">
        <w:rPr>
          <w:lang w:eastAsia="en-US"/>
        </w:rPr>
        <w:t>(d)</w:t>
      </w:r>
      <w:r w:rsidRPr="000C6CDB">
        <w:rPr>
          <w:lang w:eastAsia="en-US"/>
        </w:rPr>
        <w:tab/>
        <w:t>chipping and weeding;</w:t>
      </w:r>
    </w:p>
    <w:p w14:paraId="0E864891" w14:textId="77777777" w:rsidR="000C6CDB" w:rsidRPr="000C6CDB" w:rsidRDefault="000C6CDB" w:rsidP="000C6CDB">
      <w:pPr>
        <w:spacing w:before="60" w:after="120"/>
        <w:rPr>
          <w:lang w:eastAsia="en-US"/>
        </w:rPr>
      </w:pPr>
      <w:r w:rsidRPr="000C6CDB">
        <w:rPr>
          <w:lang w:eastAsia="en-US"/>
        </w:rPr>
        <w:t>(e)</w:t>
      </w:r>
      <w:r w:rsidRPr="000C6CDB">
        <w:rPr>
          <w:lang w:eastAsia="en-US"/>
        </w:rPr>
        <w:tab/>
        <w:t xml:space="preserve">operating harvesting equipment; </w:t>
      </w:r>
    </w:p>
    <w:p w14:paraId="509A97A6" w14:textId="77777777" w:rsidR="000C6CDB" w:rsidRPr="000C6CDB" w:rsidRDefault="000C6CDB" w:rsidP="000C6CDB">
      <w:pPr>
        <w:spacing w:before="60" w:after="120"/>
        <w:rPr>
          <w:lang w:eastAsia="en-US"/>
        </w:rPr>
      </w:pPr>
      <w:r w:rsidRPr="000C6CDB">
        <w:rPr>
          <w:lang w:eastAsia="en-US"/>
        </w:rPr>
        <w:t>(f)</w:t>
      </w:r>
      <w:r w:rsidRPr="000C6CDB">
        <w:rPr>
          <w:lang w:eastAsia="en-US"/>
        </w:rPr>
        <w:tab/>
        <w:t>planting;</w:t>
      </w:r>
    </w:p>
    <w:p w14:paraId="55B8A541" w14:textId="77777777" w:rsidR="000C6CDB" w:rsidRPr="000C6CDB" w:rsidRDefault="000C6CDB" w:rsidP="000C6CDB">
      <w:pPr>
        <w:spacing w:before="60" w:after="120"/>
        <w:rPr>
          <w:lang w:eastAsia="en-US"/>
        </w:rPr>
      </w:pPr>
      <w:r w:rsidRPr="000C6CDB">
        <w:rPr>
          <w:lang w:eastAsia="en-US"/>
        </w:rPr>
        <w:t>(g)</w:t>
      </w:r>
      <w:r w:rsidRPr="000C6CDB">
        <w:rPr>
          <w:lang w:eastAsia="en-US"/>
        </w:rPr>
        <w:tab/>
        <w:t xml:space="preserve">irrigating; </w:t>
      </w:r>
    </w:p>
    <w:p w14:paraId="27A8824F" w14:textId="77777777" w:rsidR="000C6CDB" w:rsidRPr="000C6CDB" w:rsidRDefault="000C6CDB" w:rsidP="000C6CDB">
      <w:pPr>
        <w:spacing w:before="60" w:after="120"/>
        <w:rPr>
          <w:lang w:eastAsia="en-US"/>
        </w:rPr>
      </w:pPr>
      <w:r w:rsidRPr="000C6CDB">
        <w:rPr>
          <w:lang w:eastAsia="en-US"/>
        </w:rPr>
        <w:t>(h)</w:t>
      </w:r>
      <w:r w:rsidRPr="000C6CDB">
        <w:rPr>
          <w:lang w:eastAsia="en-US"/>
        </w:rPr>
        <w:tab/>
        <w:t>siloing;</w:t>
      </w:r>
    </w:p>
    <w:p w14:paraId="069BE66C" w14:textId="77777777" w:rsidR="000C6CDB" w:rsidRPr="000C6CDB" w:rsidRDefault="000C6CDB" w:rsidP="000C6CDB">
      <w:pPr>
        <w:spacing w:before="60" w:after="120"/>
        <w:rPr>
          <w:lang w:eastAsia="en-US"/>
        </w:rPr>
      </w:pPr>
      <w:r w:rsidRPr="000C6CDB">
        <w:rPr>
          <w:lang w:eastAsia="en-US"/>
        </w:rPr>
        <w:t>(i)</w:t>
      </w:r>
      <w:r w:rsidRPr="000C6CDB">
        <w:rPr>
          <w:lang w:eastAsia="en-US"/>
        </w:rPr>
        <w:tab/>
        <w:t>packing and canning; and</w:t>
      </w:r>
    </w:p>
    <w:p w14:paraId="25E368EB" w14:textId="77777777" w:rsidR="000C6CDB" w:rsidRPr="000C6CDB" w:rsidRDefault="000C6CDB" w:rsidP="000C6CDB">
      <w:pPr>
        <w:spacing w:before="60" w:after="120"/>
        <w:rPr>
          <w:lang w:eastAsia="en-US"/>
        </w:rPr>
      </w:pPr>
      <w:r w:rsidRPr="000C6CDB">
        <w:rPr>
          <w:lang w:eastAsia="en-US"/>
        </w:rPr>
        <w:t>(j)</w:t>
      </w:r>
      <w:r w:rsidRPr="000C6CDB">
        <w:rPr>
          <w:lang w:eastAsia="en-US"/>
        </w:rPr>
        <w:tab/>
        <w:t>any other like activities, as specified in any Guidelines,</w:t>
      </w:r>
    </w:p>
    <w:p w14:paraId="203CD53E" w14:textId="77777777" w:rsidR="000C6CDB" w:rsidRPr="000C6CDB" w:rsidRDefault="000C6CDB" w:rsidP="000C6CDB">
      <w:pPr>
        <w:spacing w:before="60" w:after="120"/>
        <w:rPr>
          <w:lang w:eastAsia="en-US"/>
        </w:rPr>
      </w:pPr>
      <w:r w:rsidRPr="000C6CDB">
        <w:rPr>
          <w:lang w:eastAsia="en-US"/>
        </w:rPr>
        <w:t>but does not include any work in relation to any crops which are not Harvest Crops (such as aquaculture), as determined by the Department at its absolute discretion, and including as specified in any Guidelines.</w:t>
      </w:r>
    </w:p>
    <w:p w14:paraId="58CD6524" w14:textId="77777777" w:rsidR="000C6CDB" w:rsidRPr="000C6CDB" w:rsidRDefault="000C6CDB" w:rsidP="000C6CDB">
      <w:pPr>
        <w:spacing w:before="60" w:after="120"/>
        <w:rPr>
          <w:lang w:eastAsia="en-US"/>
        </w:rPr>
      </w:pPr>
      <w:r w:rsidRPr="000C6CDB">
        <w:rPr>
          <w:lang w:eastAsia="en-US"/>
        </w:rPr>
        <w:t>‘</w:t>
      </w:r>
      <w:r w:rsidRPr="000C6CDB">
        <w:rPr>
          <w:b/>
          <w:lang w:eastAsia="en-US"/>
        </w:rPr>
        <w:t>Harvest Worker’</w:t>
      </w:r>
      <w:r w:rsidRPr="000C6CDB">
        <w:rPr>
          <w:lang w:eastAsia="en-US"/>
        </w:rPr>
        <w:t xml:space="preserve"> means a person who is not prohibited by law from working in Australia.</w:t>
      </w:r>
    </w:p>
    <w:p w14:paraId="5AAE0A11" w14:textId="77777777" w:rsidR="000C6CDB" w:rsidRPr="000C6CDB" w:rsidRDefault="000C6CDB" w:rsidP="000C6CDB">
      <w:pPr>
        <w:spacing w:before="60" w:after="120"/>
        <w:rPr>
          <w:rFonts w:cstheme="minorHAnsi"/>
          <w:iCs/>
          <w:color w:val="00B0F0"/>
          <w:szCs w:val="22"/>
          <w:lang w:eastAsia="en-US"/>
        </w:rPr>
      </w:pPr>
      <w:r w:rsidRPr="000C6CDB">
        <w:rPr>
          <w:rFonts w:cstheme="minorHAnsi"/>
          <w:b/>
          <w:iCs/>
          <w:szCs w:val="22"/>
          <w:lang w:eastAsia="en-US"/>
        </w:rPr>
        <w:t xml:space="preserve">‘Indigenous Enterprise’ </w:t>
      </w:r>
      <w:r w:rsidRPr="000C6CDB">
        <w:rPr>
          <w:rFonts w:cstheme="minorHAnsi"/>
          <w:iCs/>
          <w:szCs w:val="22"/>
          <w:lang w:eastAsia="en-US"/>
        </w:rPr>
        <w:t xml:space="preserve">means an organisation that is 50 per cent or more owned by Aboriginal or Torres Strait Islander persons and is operating as a business. </w:t>
      </w:r>
    </w:p>
    <w:p w14:paraId="5FD9C73A" w14:textId="490E0265" w:rsidR="000C6CDB" w:rsidRPr="000C6CDB" w:rsidRDefault="00F0529A" w:rsidP="000C6CDB">
      <w:pPr>
        <w:spacing w:before="60" w:after="120"/>
        <w:rPr>
          <w:lang w:eastAsia="en-US"/>
        </w:rPr>
      </w:pPr>
      <w:r w:rsidRPr="000C6CDB" w:rsidDel="00F0529A">
        <w:rPr>
          <w:b/>
          <w:lang w:eastAsia="en-US"/>
        </w:rPr>
        <w:t xml:space="preserve"> </w:t>
      </w:r>
      <w:r w:rsidR="000C6CDB" w:rsidRPr="000C6CDB">
        <w:rPr>
          <w:lang w:eastAsia="en-US"/>
        </w:rPr>
        <w:t>‘</w:t>
      </w:r>
      <w:r w:rsidR="000C6CDB" w:rsidRPr="000C6CDB">
        <w:rPr>
          <w:b/>
          <w:lang w:eastAsia="en-US"/>
        </w:rPr>
        <w:t>Individual Hosted Activity’</w:t>
      </w:r>
      <w:r w:rsidR="000C6CDB" w:rsidRPr="000C6CDB">
        <w:rPr>
          <w:lang w:eastAsia="en-US"/>
        </w:rPr>
        <w:t xml:space="preserve"> means a Work for the Dole activity, hosted by an Activity Host Organisation, in which the Work for the Dole Place(s) are designed for individual Fully Eligible Participants</w:t>
      </w:r>
      <w:r w:rsidR="000C6CDB" w:rsidRPr="000C6CDB">
        <w:rPr>
          <w:rFonts w:asciiTheme="minorHAnsi" w:hAnsiTheme="minorHAnsi" w:cstheme="minorHAnsi"/>
          <w:color w:val="FF0000"/>
          <w:lang w:eastAsia="en-US"/>
        </w:rPr>
        <w:t xml:space="preserve"> </w:t>
      </w:r>
      <w:r w:rsidR="000C6CDB" w:rsidRPr="000C6CDB">
        <w:rPr>
          <w:rFonts w:asciiTheme="minorHAnsi" w:hAnsiTheme="minorHAnsi" w:cstheme="minorHAnsi"/>
          <w:lang w:eastAsia="en-US"/>
        </w:rPr>
        <w:t>or DES Participants</w:t>
      </w:r>
      <w:r w:rsidR="000C6CDB" w:rsidRPr="000C6CDB">
        <w:rPr>
          <w:lang w:eastAsia="en-US"/>
        </w:rPr>
        <w:t>.</w:t>
      </w:r>
    </w:p>
    <w:p w14:paraId="40BCD9F5" w14:textId="77777777" w:rsidR="000C6CDB" w:rsidRPr="000C6CDB" w:rsidRDefault="000C6CDB" w:rsidP="000C6CDB">
      <w:pPr>
        <w:spacing w:before="60" w:after="120"/>
        <w:rPr>
          <w:lang w:eastAsia="en-US"/>
        </w:rPr>
      </w:pPr>
      <w:r w:rsidRPr="000C6CDB">
        <w:rPr>
          <w:lang w:eastAsia="en-US"/>
        </w:rPr>
        <w:t>‘</w:t>
      </w:r>
      <w:r w:rsidRPr="000C6CDB">
        <w:rPr>
          <w:b/>
          <w:lang w:eastAsia="en-US"/>
        </w:rPr>
        <w:t>Initial Interview’</w:t>
      </w:r>
      <w:r w:rsidRPr="000C6CDB">
        <w:rPr>
          <w:lang w:eastAsia="en-US"/>
        </w:rPr>
        <w:t xml:space="preserve"> means an initial Contact between the Provider and a Stream Participant in accordance with clause 85, and where appropriate, includes an Initial Interview for a New Stream.</w:t>
      </w:r>
    </w:p>
    <w:p w14:paraId="28025656" w14:textId="77777777" w:rsidR="000C6CDB" w:rsidRPr="000C6CDB" w:rsidRDefault="000C6CDB" w:rsidP="000C6CDB">
      <w:pPr>
        <w:spacing w:before="60" w:after="120"/>
        <w:rPr>
          <w:lang w:eastAsia="en-US"/>
        </w:rPr>
      </w:pPr>
      <w:r w:rsidRPr="000C6CDB">
        <w:rPr>
          <w:lang w:eastAsia="en-US"/>
        </w:rPr>
        <w:t>‘</w:t>
      </w:r>
      <w:r w:rsidRPr="000C6CDB">
        <w:rPr>
          <w:b/>
          <w:lang w:eastAsia="en-US"/>
        </w:rPr>
        <w:t>Initial</w:t>
      </w:r>
      <w:r w:rsidRPr="000C6CDB">
        <w:rPr>
          <w:lang w:eastAsia="en-US"/>
        </w:rPr>
        <w:t xml:space="preserve"> </w:t>
      </w:r>
      <w:r w:rsidRPr="000C6CDB">
        <w:rPr>
          <w:b/>
          <w:lang w:eastAsia="en-US"/>
        </w:rPr>
        <w:t>Interview for a New Stream’</w:t>
      </w:r>
      <w:r w:rsidRPr="000C6CDB">
        <w:rPr>
          <w:lang w:eastAsia="en-US"/>
        </w:rPr>
        <w:t xml:space="preserve"> means an initial Contact between the Provider and a Fully Eligible Participant when the Fully Eligible Participant has moved into a higher Stream due to a Change of Circumstances Reassessment, and in accordance with clause 85.</w:t>
      </w:r>
    </w:p>
    <w:p w14:paraId="7CB6DBE8" w14:textId="77777777" w:rsidR="000C6CDB" w:rsidRPr="000C6CDB" w:rsidRDefault="000C6CDB" w:rsidP="000C6CDB">
      <w:pPr>
        <w:spacing w:before="60" w:after="120"/>
        <w:rPr>
          <w:lang w:eastAsia="en-US"/>
        </w:rPr>
      </w:pPr>
      <w:r w:rsidRPr="000C6CDB">
        <w:rPr>
          <w:lang w:eastAsia="en-US"/>
        </w:rPr>
        <w:t>‘</w:t>
      </w:r>
      <w:r w:rsidRPr="000C6CDB">
        <w:rPr>
          <w:b/>
          <w:lang w:eastAsia="en-US"/>
        </w:rPr>
        <w:t>Input Tax Credit’</w:t>
      </w:r>
      <w:r w:rsidRPr="000C6CDB">
        <w:rPr>
          <w:lang w:eastAsia="en-US"/>
        </w:rPr>
        <w:t xml:space="preserve"> has the meaning given in section 195-1 of the GST Act.</w:t>
      </w:r>
    </w:p>
    <w:p w14:paraId="0E1F5C1B" w14:textId="77777777" w:rsidR="000C6CDB" w:rsidRPr="000C6CDB" w:rsidRDefault="000C6CDB" w:rsidP="000C6CDB">
      <w:pPr>
        <w:spacing w:before="60" w:after="120"/>
        <w:rPr>
          <w:lang w:eastAsia="en-US"/>
        </w:rPr>
      </w:pPr>
      <w:r w:rsidRPr="000C6CDB">
        <w:rPr>
          <w:lang w:eastAsia="en-US"/>
        </w:rPr>
        <w:t>‘</w:t>
      </w:r>
      <w:r w:rsidRPr="000C6CDB">
        <w:rPr>
          <w:b/>
          <w:lang w:eastAsia="en-US"/>
        </w:rPr>
        <w:t>Intellectual Property Rights’</w:t>
      </w:r>
      <w:r w:rsidRPr="000C6CDB">
        <w:rPr>
          <w:lang w:eastAsia="en-US"/>
        </w:rPr>
        <w:t xml:space="preserve"> includes: </w:t>
      </w:r>
    </w:p>
    <w:p w14:paraId="641D1EFF" w14:textId="77777777" w:rsidR="000C6CDB" w:rsidRPr="000C6CDB" w:rsidRDefault="000C6CDB" w:rsidP="000C6CDB">
      <w:pPr>
        <w:spacing w:before="60" w:after="120"/>
        <w:rPr>
          <w:szCs w:val="22"/>
          <w:lang w:eastAsia="en-US"/>
        </w:rPr>
      </w:pPr>
      <w:r w:rsidRPr="000C6CDB">
        <w:rPr>
          <w:szCs w:val="22"/>
          <w:lang w:eastAsia="en-US"/>
        </w:rPr>
        <w:t>(a)</w:t>
      </w:r>
      <w:r w:rsidRPr="000C6CDB">
        <w:rPr>
          <w:szCs w:val="22"/>
          <w:lang w:eastAsia="en-US"/>
        </w:rPr>
        <w:tab/>
        <w:t>all copyright (including rights in relation to phonograms and broadcasts);</w:t>
      </w:r>
    </w:p>
    <w:p w14:paraId="4C3AF667" w14:textId="77777777" w:rsidR="000C6CDB" w:rsidRPr="000C6CDB" w:rsidRDefault="000C6CDB" w:rsidP="000C6CDB">
      <w:pPr>
        <w:spacing w:before="60" w:after="120"/>
        <w:ind w:left="720" w:hanging="720"/>
        <w:rPr>
          <w:szCs w:val="22"/>
          <w:lang w:eastAsia="en-US"/>
        </w:rPr>
      </w:pPr>
      <w:r w:rsidRPr="000C6CDB">
        <w:rPr>
          <w:szCs w:val="22"/>
          <w:lang w:eastAsia="en-US"/>
        </w:rPr>
        <w:t>(b)</w:t>
      </w:r>
      <w:r w:rsidRPr="000C6CDB">
        <w:rPr>
          <w:szCs w:val="22"/>
          <w:lang w:eastAsia="en-US"/>
        </w:rPr>
        <w:tab/>
        <w:t xml:space="preserve">all rights in relation to inventions (including patent rights), plant varieties, trademarks (including service marks), designs, circuit layouts; and </w:t>
      </w:r>
    </w:p>
    <w:p w14:paraId="0D0B9820" w14:textId="77777777" w:rsidR="000C6CDB" w:rsidRPr="000C6CDB" w:rsidRDefault="000C6CDB" w:rsidP="000C6CDB">
      <w:pPr>
        <w:spacing w:before="60" w:after="120"/>
        <w:rPr>
          <w:szCs w:val="22"/>
          <w:lang w:eastAsia="en-US"/>
        </w:rPr>
      </w:pPr>
      <w:r w:rsidRPr="000C6CDB">
        <w:rPr>
          <w:szCs w:val="22"/>
          <w:lang w:eastAsia="en-US"/>
        </w:rPr>
        <w:t>(c)</w:t>
      </w:r>
      <w:r w:rsidRPr="000C6CDB">
        <w:rPr>
          <w:szCs w:val="22"/>
          <w:lang w:eastAsia="en-US"/>
        </w:rPr>
        <w:tab/>
        <w:t>all other rights resulting from intellectual activity in the industrial, scientific, literary or artistic fields,</w:t>
      </w:r>
    </w:p>
    <w:p w14:paraId="10D7BAC7" w14:textId="77777777" w:rsidR="000C6CDB" w:rsidRPr="000C6CDB" w:rsidRDefault="000C6CDB" w:rsidP="000C6CDB">
      <w:pPr>
        <w:spacing w:before="60" w:after="120"/>
        <w:ind w:firstLine="720"/>
        <w:rPr>
          <w:szCs w:val="22"/>
          <w:lang w:eastAsia="en-US"/>
        </w:rPr>
      </w:pPr>
      <w:r w:rsidRPr="000C6CDB">
        <w:rPr>
          <w:szCs w:val="22"/>
          <w:lang w:eastAsia="en-US"/>
        </w:rPr>
        <w:t>but does not include:</w:t>
      </w:r>
    </w:p>
    <w:p w14:paraId="3F250BC8" w14:textId="77777777" w:rsidR="000C6CDB" w:rsidRPr="000C6CDB" w:rsidRDefault="000C6CDB" w:rsidP="000C6CDB">
      <w:pPr>
        <w:spacing w:before="60" w:after="120"/>
        <w:rPr>
          <w:szCs w:val="22"/>
          <w:lang w:eastAsia="en-US"/>
        </w:rPr>
      </w:pPr>
      <w:r w:rsidRPr="000C6CDB">
        <w:rPr>
          <w:szCs w:val="22"/>
          <w:lang w:eastAsia="en-US"/>
        </w:rPr>
        <w:t>(d)</w:t>
      </w:r>
      <w:r w:rsidRPr="000C6CDB">
        <w:rPr>
          <w:szCs w:val="22"/>
          <w:lang w:eastAsia="en-US"/>
        </w:rPr>
        <w:tab/>
        <w:t>Moral Rights;</w:t>
      </w:r>
    </w:p>
    <w:p w14:paraId="0B41C6EF" w14:textId="77777777" w:rsidR="000C6CDB" w:rsidRPr="000C6CDB" w:rsidRDefault="000C6CDB" w:rsidP="000C6CDB">
      <w:pPr>
        <w:spacing w:before="60" w:after="120"/>
        <w:rPr>
          <w:szCs w:val="22"/>
          <w:lang w:eastAsia="en-US"/>
        </w:rPr>
      </w:pPr>
      <w:r w:rsidRPr="000C6CDB">
        <w:rPr>
          <w:szCs w:val="22"/>
          <w:lang w:eastAsia="en-US"/>
        </w:rPr>
        <w:t>(e)</w:t>
      </w:r>
      <w:r w:rsidRPr="000C6CDB">
        <w:rPr>
          <w:szCs w:val="22"/>
          <w:lang w:eastAsia="en-US"/>
        </w:rPr>
        <w:tab/>
        <w:t>the non-proprietary rights of performers; or</w:t>
      </w:r>
    </w:p>
    <w:p w14:paraId="7579790A" w14:textId="77777777" w:rsidR="000C6CDB" w:rsidRPr="000C6CDB" w:rsidRDefault="000C6CDB" w:rsidP="000C6CDB">
      <w:pPr>
        <w:spacing w:before="60" w:after="120"/>
        <w:rPr>
          <w:szCs w:val="22"/>
          <w:lang w:eastAsia="en-US"/>
        </w:rPr>
      </w:pPr>
      <w:r w:rsidRPr="000C6CDB">
        <w:rPr>
          <w:szCs w:val="22"/>
          <w:lang w:eastAsia="en-US"/>
        </w:rPr>
        <w:t>(f)</w:t>
      </w:r>
      <w:r w:rsidRPr="000C6CDB">
        <w:rPr>
          <w:szCs w:val="22"/>
          <w:lang w:eastAsia="en-US"/>
        </w:rPr>
        <w:tab/>
        <w:t>rights in relation to confidential information.</w:t>
      </w:r>
    </w:p>
    <w:p w14:paraId="50257A01" w14:textId="77777777" w:rsidR="000C6CDB" w:rsidRPr="000C6CDB" w:rsidRDefault="000C6CDB" w:rsidP="000C6CDB">
      <w:pPr>
        <w:spacing w:before="60" w:after="120"/>
        <w:rPr>
          <w:lang w:eastAsia="en-US"/>
        </w:rPr>
      </w:pPr>
      <w:r w:rsidRPr="000C6CDB">
        <w:rPr>
          <w:lang w:eastAsia="en-US"/>
        </w:rPr>
        <w:t>‘</w:t>
      </w:r>
      <w:r w:rsidRPr="000C6CDB">
        <w:rPr>
          <w:b/>
          <w:lang w:eastAsia="en-US"/>
        </w:rPr>
        <w:t>Interest’</w:t>
      </w:r>
      <w:r w:rsidRPr="000C6CDB">
        <w:rPr>
          <w:lang w:eastAsia="en-US"/>
        </w:rPr>
        <w:t xml:space="preserve"> means interest calculated at a rate determined by the Department that will be no higher than the 90 day bank-accepted bill rate (available from the Reserve Bank of Australia) less 10 basis points.</w:t>
      </w:r>
    </w:p>
    <w:p w14:paraId="48C65E7E" w14:textId="77777777" w:rsidR="000C6CDB" w:rsidRPr="000C6CDB" w:rsidRDefault="000C6CDB" w:rsidP="000C6CDB">
      <w:pPr>
        <w:spacing w:before="60" w:after="120"/>
        <w:rPr>
          <w:lang w:eastAsia="en-US"/>
        </w:rPr>
      </w:pPr>
      <w:r w:rsidRPr="000C6CDB">
        <w:rPr>
          <w:lang w:eastAsia="en-US"/>
        </w:rPr>
        <w:t>‘</w:t>
      </w:r>
      <w:r w:rsidRPr="000C6CDB">
        <w:rPr>
          <w:b/>
          <w:lang w:eastAsia="en-US"/>
        </w:rPr>
        <w:t>Intervention’</w:t>
      </w:r>
      <w:r w:rsidRPr="000C6CDB">
        <w:rPr>
          <w:lang w:eastAsia="en-US"/>
        </w:rPr>
        <w:t xml:space="preserve"> means a specialist service provided by a private sector or community entity or an employment or training programme administered by the Commonwealth or by a state or territory government (including by state or territory government funded providers) that the Provider may access, to provide specialised assistance to Stream Participants to increase job competitiveness or address Non-vocational Barriers.</w:t>
      </w:r>
    </w:p>
    <w:p w14:paraId="7D23D15A" w14:textId="77777777" w:rsidR="000C6CDB" w:rsidRPr="000C6CDB" w:rsidRDefault="000C6CDB" w:rsidP="000C6CDB">
      <w:pPr>
        <w:spacing w:before="60" w:after="120"/>
        <w:rPr>
          <w:lang w:eastAsia="en-US"/>
        </w:rPr>
      </w:pPr>
      <w:r w:rsidRPr="000C6CDB">
        <w:rPr>
          <w:lang w:eastAsia="en-US"/>
        </w:rPr>
        <w:lastRenderedPageBreak/>
        <w:t>‘</w:t>
      </w:r>
      <w:r w:rsidRPr="000C6CDB">
        <w:rPr>
          <w:b/>
          <w:lang w:eastAsia="en-US"/>
        </w:rPr>
        <w:t>jobactive’</w:t>
      </w:r>
      <w:r w:rsidRPr="000C6CDB">
        <w:rPr>
          <w:lang w:eastAsia="en-US"/>
        </w:rPr>
        <w:t xml:space="preserve"> means the Commonwealth programme of that name (or such other name as advised by the Department from time to time), administered by the Department.</w:t>
      </w:r>
    </w:p>
    <w:p w14:paraId="622351C5" w14:textId="77777777" w:rsidR="000C6CDB" w:rsidRPr="000C6CDB" w:rsidRDefault="000C6CDB" w:rsidP="000C6CDB">
      <w:pPr>
        <w:spacing w:before="60" w:after="120"/>
        <w:rPr>
          <w:lang w:eastAsia="en-US"/>
        </w:rPr>
      </w:pPr>
      <w:r w:rsidRPr="000C6CDB">
        <w:rPr>
          <w:lang w:eastAsia="en-US"/>
        </w:rPr>
        <w:t>‘</w:t>
      </w:r>
      <w:r w:rsidRPr="000C6CDB">
        <w:rPr>
          <w:b/>
          <w:lang w:eastAsia="en-US"/>
        </w:rPr>
        <w:t>jobactive Website</w:t>
      </w:r>
      <w:r w:rsidRPr="000C6CDB">
        <w:rPr>
          <w:lang w:eastAsia="en-US"/>
        </w:rPr>
        <w:t xml:space="preserve">’ means the jobactive website that is owned and maintained by the Department and accessible via the internet. </w:t>
      </w:r>
    </w:p>
    <w:p w14:paraId="0004D7F3" w14:textId="77777777" w:rsidR="000C6CDB" w:rsidRPr="000C6CDB" w:rsidRDefault="000C6CDB" w:rsidP="000C6CDB">
      <w:pPr>
        <w:spacing w:before="60" w:after="120"/>
        <w:rPr>
          <w:b/>
          <w:lang w:eastAsia="en-US"/>
        </w:rPr>
      </w:pPr>
      <w:r w:rsidRPr="000C6CDB">
        <w:rPr>
          <w:lang w:eastAsia="en-US"/>
        </w:rPr>
        <w:t>‘</w:t>
      </w:r>
      <w:r w:rsidRPr="000C6CDB">
        <w:rPr>
          <w:b/>
          <w:lang w:eastAsia="en-US"/>
        </w:rPr>
        <w:t>Job Capacity Assessment</w:t>
      </w:r>
      <w:r w:rsidRPr="000C6CDB">
        <w:rPr>
          <w:lang w:eastAsia="en-US"/>
        </w:rPr>
        <w:t>’ or ‘</w:t>
      </w:r>
      <w:r w:rsidRPr="000C6CDB">
        <w:rPr>
          <w:b/>
          <w:lang w:eastAsia="en-US"/>
        </w:rPr>
        <w:t>JCA</w:t>
      </w:r>
      <w:r w:rsidRPr="000C6CDB">
        <w:rPr>
          <w:lang w:eastAsia="en-US"/>
        </w:rPr>
        <w:t>’ means an assessment conducted by DHS to determine eligibility for the Disability Support Pension and includes assessment of barriers to employment and work capacity.</w:t>
      </w:r>
    </w:p>
    <w:p w14:paraId="54DD2F89" w14:textId="77777777" w:rsidR="000C6CDB" w:rsidRPr="000C6CDB" w:rsidRDefault="000C6CDB" w:rsidP="000C6CDB">
      <w:pPr>
        <w:spacing w:before="60" w:after="120"/>
        <w:rPr>
          <w:lang w:eastAsia="en-US"/>
        </w:rPr>
      </w:pPr>
      <w:r w:rsidRPr="000C6CDB">
        <w:rPr>
          <w:b/>
          <w:lang w:eastAsia="en-US"/>
        </w:rPr>
        <w:t>‘Job Plan’</w:t>
      </w:r>
      <w:r w:rsidRPr="000C6CDB">
        <w:rPr>
          <w:lang w:eastAsia="en-US"/>
        </w:rPr>
        <w:t xml:space="preserve"> means</w:t>
      </w:r>
      <w:r w:rsidRPr="000C6CDB">
        <w:rPr>
          <w:color w:val="76923C" w:themeColor="accent3" w:themeShade="BF"/>
          <w:lang w:eastAsia="en-US"/>
        </w:rPr>
        <w:t>:</w:t>
      </w:r>
    </w:p>
    <w:p w14:paraId="447585B2" w14:textId="77777777" w:rsidR="000C6CDB" w:rsidRPr="000C6CDB" w:rsidRDefault="000C6CDB" w:rsidP="000C6CDB">
      <w:pPr>
        <w:spacing w:before="60" w:after="120"/>
        <w:ind w:left="720" w:hanging="720"/>
        <w:rPr>
          <w:lang w:eastAsia="en-US"/>
        </w:rPr>
      </w:pPr>
      <w:r w:rsidRPr="000C6CDB">
        <w:rPr>
          <w:lang w:eastAsia="en-US"/>
        </w:rPr>
        <w:t>(a)</w:t>
      </w:r>
      <w:r w:rsidRPr="000C6CDB">
        <w:rPr>
          <w:lang w:eastAsia="en-US"/>
        </w:rPr>
        <w:tab/>
        <w:t>for ParentsNext Volunteers, the plan defined as a ‘Participation Plan’ under the ParentsNext Funding Agreement; and</w:t>
      </w:r>
    </w:p>
    <w:p w14:paraId="6B96C6B8" w14:textId="77777777" w:rsidR="000C6CDB" w:rsidRPr="000C6CDB" w:rsidRDefault="000C6CDB" w:rsidP="000C6CDB">
      <w:pPr>
        <w:spacing w:before="60" w:after="120"/>
        <w:ind w:left="720" w:hanging="720"/>
        <w:rPr>
          <w:lang w:eastAsia="en-US"/>
        </w:rPr>
      </w:pPr>
      <w:r w:rsidRPr="000C6CDB">
        <w:rPr>
          <w:lang w:eastAsia="en-US"/>
        </w:rPr>
        <w:t>(b)</w:t>
      </w:r>
      <w:r w:rsidRPr="000C6CDB">
        <w:rPr>
          <w:lang w:eastAsia="en-US"/>
        </w:rPr>
        <w:tab/>
        <w:t xml:space="preserve">for all other Stream Participants, the plan described in clause 87, and which includes an employment pathway plan under the </w:t>
      </w:r>
      <w:r w:rsidRPr="00687816">
        <w:rPr>
          <w:i/>
          <w:lang w:eastAsia="en-US"/>
        </w:rPr>
        <w:t>Social Security Act 1991</w:t>
      </w:r>
      <w:r w:rsidRPr="000C6CDB">
        <w:rPr>
          <w:lang w:eastAsia="en-US"/>
        </w:rPr>
        <w:t xml:space="preserve"> (Cth) and a participation plan for Disability Support Pension recipients with compulsory requirements under the </w:t>
      </w:r>
      <w:r w:rsidRPr="00687816">
        <w:rPr>
          <w:i/>
          <w:lang w:eastAsia="en-US"/>
        </w:rPr>
        <w:t>Social Security Act 1991</w:t>
      </w:r>
      <w:r w:rsidRPr="000C6CDB">
        <w:rPr>
          <w:lang w:eastAsia="en-US"/>
        </w:rPr>
        <w:t xml:space="preserve"> (Cth), or, if the </w:t>
      </w:r>
      <w:r w:rsidRPr="00687816">
        <w:rPr>
          <w:i/>
          <w:lang w:eastAsia="en-US"/>
        </w:rPr>
        <w:t>Social Security Act 1991</w:t>
      </w:r>
      <w:r w:rsidRPr="000C6CDB">
        <w:rPr>
          <w:lang w:eastAsia="en-US"/>
        </w:rPr>
        <w:t xml:space="preserve"> (Cth) is amended, any other such plans. </w:t>
      </w:r>
    </w:p>
    <w:p w14:paraId="1FEE003D" w14:textId="17870487" w:rsidR="001F0731" w:rsidRPr="001F0731" w:rsidRDefault="001F0731" w:rsidP="000C6CDB">
      <w:pPr>
        <w:spacing w:before="60" w:after="120"/>
        <w:rPr>
          <w:lang w:eastAsia="en-US"/>
        </w:rPr>
      </w:pPr>
      <w:r>
        <w:rPr>
          <w:b/>
          <w:lang w:eastAsia="en-US"/>
        </w:rPr>
        <w:t xml:space="preserve">‘Job Referral’ </w:t>
      </w:r>
      <w:r>
        <w:rPr>
          <w:lang w:eastAsia="en-US"/>
        </w:rPr>
        <w:t>means a job opportunity that the Provider requests the Participant to act on.</w:t>
      </w:r>
    </w:p>
    <w:p w14:paraId="12525E82" w14:textId="7D43750A" w:rsidR="000C6CDB" w:rsidRPr="000C6CDB" w:rsidRDefault="000C6CDB" w:rsidP="000C6CDB">
      <w:pPr>
        <w:spacing w:before="60" w:after="120"/>
        <w:rPr>
          <w:lang w:eastAsia="en-US"/>
        </w:rPr>
      </w:pPr>
      <w:r w:rsidRPr="000C6CDB">
        <w:rPr>
          <w:lang w:eastAsia="en-US"/>
        </w:rPr>
        <w:t>‘</w:t>
      </w:r>
      <w:r w:rsidRPr="000C6CDB">
        <w:rPr>
          <w:b/>
          <w:bCs/>
          <w:lang w:eastAsia="en-US"/>
        </w:rPr>
        <w:t>Job Search’</w:t>
      </w:r>
      <w:r w:rsidRPr="000C6CDB">
        <w:rPr>
          <w:lang w:eastAsia="en-US"/>
        </w:rPr>
        <w:t xml:space="preserve"> means an instance of active contact with a potential Employer to apply for a job, and includes a contact by phone or in person, by submitting a written application, or by attending a job interview. </w:t>
      </w:r>
    </w:p>
    <w:p w14:paraId="7D0056CC" w14:textId="77777777" w:rsidR="000C6CDB" w:rsidRPr="000C6CDB" w:rsidRDefault="000C6CDB" w:rsidP="000C6CDB">
      <w:pPr>
        <w:suppressAutoHyphens/>
        <w:spacing w:before="120" w:after="120" w:line="264" w:lineRule="auto"/>
        <w:outlineLvl w:val="1"/>
        <w:rPr>
          <w:i/>
          <w:sz w:val="20"/>
        </w:rPr>
      </w:pPr>
      <w:r w:rsidRPr="000C6CDB">
        <w:rPr>
          <w:i/>
          <w:sz w:val="20"/>
        </w:rPr>
        <w:t>Note: Relevant job vacancies do not need to have been publically advertised to count as a Job Search. However, looking for job vacancies in newspapers or online does not count as a Job Search unless actual contact is made with the relevant potential Employer.</w:t>
      </w:r>
    </w:p>
    <w:p w14:paraId="110ECB72" w14:textId="77777777" w:rsidR="000C6CDB" w:rsidRPr="000C6CDB" w:rsidRDefault="000C6CDB" w:rsidP="000C6CDB">
      <w:pPr>
        <w:spacing w:before="60" w:after="120"/>
        <w:rPr>
          <w:iCs/>
          <w:lang w:eastAsia="en-US"/>
        </w:rPr>
      </w:pPr>
      <w:r w:rsidRPr="000C6CDB">
        <w:rPr>
          <w:b/>
          <w:iCs/>
          <w:lang w:eastAsia="en-US"/>
        </w:rPr>
        <w:t>‘</w:t>
      </w:r>
      <w:r w:rsidRPr="000C6CDB">
        <w:rPr>
          <w:b/>
          <w:iCs/>
          <w:szCs w:val="22"/>
          <w:lang w:eastAsia="en-US"/>
        </w:rPr>
        <w:t>Job Search Period’</w:t>
      </w:r>
      <w:r w:rsidRPr="000C6CDB">
        <w:rPr>
          <w:iCs/>
          <w:szCs w:val="22"/>
          <w:lang w:eastAsia="en-US"/>
        </w:rPr>
        <w:t xml:space="preserve"> means, unless otherwise specified in any Guidelines, the </w:t>
      </w:r>
      <w:r w:rsidRPr="000C6CDB">
        <w:rPr>
          <w:szCs w:val="22"/>
          <w:lang w:eastAsia="en-US"/>
        </w:rPr>
        <w:t>first month and each successive month thereafter, of a Fully Eligible Participant’s (Mutual Obligation) or Disability Support Pension Recipient’s (Compulsory Requirements) Period of Unemployment.</w:t>
      </w:r>
    </w:p>
    <w:p w14:paraId="7F9F8749" w14:textId="709C0939" w:rsidR="000C6CDB" w:rsidRPr="000C6CDB" w:rsidRDefault="000C6CDB" w:rsidP="000C6CDB">
      <w:pPr>
        <w:spacing w:before="60" w:after="120"/>
        <w:rPr>
          <w:lang w:eastAsia="en-US"/>
        </w:rPr>
      </w:pPr>
      <w:r w:rsidRPr="000C6CDB">
        <w:rPr>
          <w:b/>
          <w:lang w:eastAsia="en-US"/>
        </w:rPr>
        <w:t>‘Job Search Requirement’</w:t>
      </w:r>
      <w:r w:rsidRPr="000C6CDB">
        <w:rPr>
          <w:lang w:eastAsia="en-US"/>
        </w:rPr>
        <w:t xml:space="preserve"> means the number of Job Searches that a Fully Eligible Participant (Mutual Obligation) or a Disability Support Pension Recipient (Compulsory Requirements) must complete</w:t>
      </w:r>
      <w:r w:rsidR="00A341FD">
        <w:rPr>
          <w:lang w:eastAsia="en-US"/>
        </w:rPr>
        <w:t>,</w:t>
      </w:r>
      <w:r w:rsidRPr="000C6CDB">
        <w:rPr>
          <w:lang w:eastAsia="en-US"/>
        </w:rPr>
        <w:t xml:space="preserve"> as specified in any Guidelines</w:t>
      </w:r>
      <w:r w:rsidR="001F0731">
        <w:rPr>
          <w:lang w:eastAsia="en-US"/>
        </w:rPr>
        <w:t>, and which must be specified in the Participant’s Job Plan in accordance with clause 113.1</w:t>
      </w:r>
      <w:r w:rsidRPr="000C6CDB">
        <w:rPr>
          <w:lang w:eastAsia="en-US"/>
        </w:rPr>
        <w:t xml:space="preserve">. </w:t>
      </w:r>
    </w:p>
    <w:p w14:paraId="26160889" w14:textId="77777777" w:rsidR="000C6CDB" w:rsidRPr="000C6CDB" w:rsidRDefault="000C6CDB" w:rsidP="000C6CDB">
      <w:pPr>
        <w:spacing w:before="60" w:after="120"/>
        <w:rPr>
          <w:lang w:eastAsia="en-US"/>
        </w:rPr>
      </w:pPr>
      <w:r w:rsidRPr="000C6CDB">
        <w:rPr>
          <w:b/>
          <w:lang w:eastAsia="en-US"/>
        </w:rPr>
        <w:t>‘Job Seeker Classification Instrument’</w:t>
      </w:r>
      <w:r w:rsidRPr="000C6CDB">
        <w:rPr>
          <w:lang w:eastAsia="en-US"/>
        </w:rPr>
        <w:t xml:space="preserve"> or ‘</w:t>
      </w:r>
      <w:r w:rsidRPr="000C6CDB">
        <w:rPr>
          <w:b/>
          <w:lang w:eastAsia="en-US"/>
        </w:rPr>
        <w:t>JSCI’</w:t>
      </w:r>
      <w:r w:rsidRPr="000C6CDB">
        <w:rPr>
          <w:lang w:eastAsia="en-US"/>
        </w:rPr>
        <w:t xml:space="preserve"> means the tool used by DHS and Providers to measure a Stream Participant’s relative level of disadvantage based on the expected difficulty in finding the Stream Participant employment because of the Stream Participant’s personal circumstances and labour market skills.</w:t>
      </w:r>
    </w:p>
    <w:p w14:paraId="365243EA" w14:textId="77777777" w:rsidR="000C6CDB" w:rsidRPr="000C6CDB" w:rsidRDefault="000C6CDB" w:rsidP="000C6CDB">
      <w:pPr>
        <w:spacing w:before="60" w:after="240"/>
        <w:rPr>
          <w:lang w:eastAsia="en-US"/>
        </w:rPr>
      </w:pPr>
      <w:r w:rsidRPr="000C6CDB">
        <w:rPr>
          <w:b/>
          <w:lang w:eastAsia="en-US"/>
        </w:rPr>
        <w:t>‘Job Seeker Placement’</w:t>
      </w:r>
      <w:r w:rsidRPr="000C6CDB">
        <w:rPr>
          <w:lang w:eastAsia="en-US"/>
        </w:rPr>
        <w:t xml:space="preserve"> means a Vacancy or a position in an apprenticeship or a traineeship, that is recorded or lodged on the Department’s IT Systems by the Provider as being occupied by the Stream Participant in accordance with this Deed.</w:t>
      </w:r>
    </w:p>
    <w:p w14:paraId="0D04412D" w14:textId="77777777" w:rsidR="000C6CDB" w:rsidRPr="000C6CDB" w:rsidRDefault="000C6CDB" w:rsidP="000C6CDB">
      <w:pPr>
        <w:spacing w:before="60" w:after="240"/>
        <w:rPr>
          <w:lang w:eastAsia="en-US"/>
        </w:rPr>
      </w:pPr>
      <w:r w:rsidRPr="000C6CDB">
        <w:rPr>
          <w:b/>
          <w:lang w:eastAsia="en-US"/>
        </w:rPr>
        <w:t>‘Job Seeker Placement Start Date’</w:t>
      </w:r>
      <w:r w:rsidRPr="000C6CDB">
        <w:rPr>
          <w:lang w:eastAsia="en-US"/>
        </w:rPr>
        <w:t xml:space="preserve"> means:</w:t>
      </w:r>
    </w:p>
    <w:p w14:paraId="774514AA" w14:textId="77777777" w:rsidR="000C6CDB" w:rsidRPr="000C6CDB" w:rsidRDefault="000C6CDB" w:rsidP="008327F0">
      <w:pPr>
        <w:spacing w:before="60" w:after="120"/>
        <w:ind w:left="675" w:hanging="675"/>
        <w:rPr>
          <w:lang w:eastAsia="en-US"/>
        </w:rPr>
      </w:pPr>
      <w:r w:rsidRPr="000C6CDB">
        <w:rPr>
          <w:lang w:eastAsia="en-US"/>
        </w:rPr>
        <w:t>(a)</w:t>
      </w:r>
      <w:r w:rsidRPr="000C6CDB">
        <w:rPr>
          <w:lang w:eastAsia="en-US"/>
        </w:rPr>
        <w:tab/>
      </w:r>
      <w:r w:rsidR="008327F0" w:rsidRPr="008327F0">
        <w:t>unless paragraphs (b), (c) or (d) below apply,</w:t>
      </w:r>
      <w:r w:rsidR="008327F0">
        <w:t xml:space="preserve"> </w:t>
      </w:r>
      <w:r w:rsidRPr="000C6CDB">
        <w:rPr>
          <w:lang w:eastAsia="en-US"/>
        </w:rPr>
        <w:t xml:space="preserve">the date on which the Stream Participant first commences in a Job </w:t>
      </w:r>
      <w:r w:rsidR="008327F0">
        <w:rPr>
          <w:lang w:eastAsia="en-US"/>
        </w:rPr>
        <w:t xml:space="preserve">Seeker Placement; </w:t>
      </w:r>
    </w:p>
    <w:p w14:paraId="3036BC3D" w14:textId="77777777" w:rsidR="000C6CDB" w:rsidRPr="000C6CDB" w:rsidRDefault="000C6CDB" w:rsidP="000C6CDB">
      <w:pPr>
        <w:spacing w:before="60" w:after="120"/>
        <w:rPr>
          <w:lang w:eastAsia="en-US"/>
        </w:rPr>
      </w:pPr>
      <w:r w:rsidRPr="000C6CDB">
        <w:rPr>
          <w:lang w:eastAsia="en-US"/>
        </w:rPr>
        <w:t>(b)</w:t>
      </w:r>
      <w:r w:rsidRPr="000C6CDB">
        <w:rPr>
          <w:lang w:eastAsia="en-US"/>
        </w:rPr>
        <w:tab/>
        <w:t>if the Job Seeker Placement includes an initial Paid Induction Period, either:</w:t>
      </w:r>
    </w:p>
    <w:p w14:paraId="3EE03B04" w14:textId="77777777" w:rsidR="000C6CDB" w:rsidRPr="000C6CDB" w:rsidRDefault="000C6CDB" w:rsidP="000C6CDB">
      <w:pPr>
        <w:spacing w:before="60" w:after="120"/>
        <w:ind w:firstLine="720"/>
        <w:rPr>
          <w:lang w:eastAsia="en-US"/>
        </w:rPr>
      </w:pPr>
      <w:r w:rsidRPr="000C6CDB">
        <w:rPr>
          <w:lang w:eastAsia="en-US"/>
        </w:rPr>
        <w:t>(i)</w:t>
      </w:r>
      <w:r w:rsidRPr="000C6CDB">
        <w:rPr>
          <w:lang w:eastAsia="en-US"/>
        </w:rPr>
        <w:tab/>
        <w:t>the day on which the Stream Participant first commences in the Job Seeker Placement; or</w:t>
      </w:r>
    </w:p>
    <w:p w14:paraId="3B44CD8A" w14:textId="77777777" w:rsidR="000C6CDB" w:rsidRPr="000C6CDB" w:rsidRDefault="000C6CDB" w:rsidP="000C6CDB">
      <w:pPr>
        <w:spacing w:before="60" w:after="120"/>
        <w:ind w:firstLine="720"/>
        <w:rPr>
          <w:lang w:eastAsia="en-US"/>
        </w:rPr>
      </w:pPr>
      <w:r w:rsidRPr="000C6CDB">
        <w:rPr>
          <w:lang w:eastAsia="en-US"/>
        </w:rPr>
        <w:t>(ii)</w:t>
      </w:r>
      <w:r w:rsidRPr="000C6CDB">
        <w:rPr>
          <w:lang w:eastAsia="en-US"/>
        </w:rPr>
        <w:tab/>
        <w:t>the first day of continuous Employment following the Paid Induction Period,</w:t>
      </w:r>
    </w:p>
    <w:p w14:paraId="598DECBD" w14:textId="77777777" w:rsidR="000C6CDB" w:rsidRPr="000C6CDB" w:rsidRDefault="000C6CDB" w:rsidP="008327F0">
      <w:pPr>
        <w:spacing w:before="60" w:after="120"/>
        <w:ind w:firstLine="680"/>
        <w:rPr>
          <w:color w:val="00B0F0"/>
          <w:lang w:eastAsia="en-US"/>
        </w:rPr>
      </w:pPr>
      <w:r w:rsidRPr="000C6CDB">
        <w:rPr>
          <w:lang w:eastAsia="en-US"/>
        </w:rPr>
        <w:t>wh</w:t>
      </w:r>
      <w:r w:rsidR="008327F0">
        <w:rPr>
          <w:lang w:eastAsia="en-US"/>
        </w:rPr>
        <w:t xml:space="preserve">ichever the Provider selects; </w:t>
      </w:r>
    </w:p>
    <w:p w14:paraId="34C0050C" w14:textId="7DD4526C" w:rsidR="000C6CDB" w:rsidRDefault="000C6CDB" w:rsidP="000C6CDB">
      <w:pPr>
        <w:spacing w:before="60" w:after="120"/>
        <w:ind w:left="720" w:hanging="720"/>
        <w:rPr>
          <w:lang w:eastAsia="en-US"/>
        </w:rPr>
      </w:pPr>
      <w:r w:rsidRPr="000C6CDB">
        <w:rPr>
          <w:lang w:eastAsia="en-US"/>
        </w:rPr>
        <w:t>(c)</w:t>
      </w:r>
      <w:r w:rsidRPr="000C6CDB">
        <w:rPr>
          <w:lang w:eastAsia="en-US"/>
        </w:rPr>
        <w:tab/>
      </w:r>
      <w:r w:rsidR="00F0529A" w:rsidRPr="005D6FC5">
        <w:t>if there is a Significant Increase in Income or a Significant Increase in Pre-Existing Employment in relation to the Job Seeker Placement</w:t>
      </w:r>
      <w:r w:rsidRPr="000C6CDB">
        <w:rPr>
          <w:lang w:eastAsia="en-US"/>
        </w:rPr>
        <w:t xml:space="preserve">, the date of the </w:t>
      </w:r>
      <w:r w:rsidR="00F0529A">
        <w:rPr>
          <w:lang w:eastAsia="en-US"/>
        </w:rPr>
        <w:t>relevant s</w:t>
      </w:r>
      <w:r w:rsidRPr="000C6CDB">
        <w:rPr>
          <w:lang w:eastAsia="en-US"/>
        </w:rPr>
        <w:t xml:space="preserve">ignificant </w:t>
      </w:r>
      <w:r w:rsidR="00F0529A">
        <w:rPr>
          <w:lang w:eastAsia="en-US"/>
        </w:rPr>
        <w:t>i</w:t>
      </w:r>
      <w:r w:rsidRPr="000C6CDB">
        <w:rPr>
          <w:lang w:eastAsia="en-US"/>
        </w:rPr>
        <w:t>ncrease which the Provider records on the Department’s IT Systems, or as otherwise specified in any Guideline</w:t>
      </w:r>
      <w:r w:rsidR="008327F0">
        <w:rPr>
          <w:lang w:eastAsia="en-US"/>
        </w:rPr>
        <w:t>s or advised by the Department; or</w:t>
      </w:r>
    </w:p>
    <w:p w14:paraId="458E76E6" w14:textId="77777777" w:rsidR="008327F0" w:rsidRPr="000C6CDB" w:rsidRDefault="008327F0" w:rsidP="000C6CDB">
      <w:pPr>
        <w:spacing w:before="60" w:after="120"/>
        <w:ind w:left="720" w:hanging="720"/>
        <w:rPr>
          <w:color w:val="00B0F0"/>
          <w:lang w:eastAsia="en-US"/>
        </w:rPr>
      </w:pPr>
      <w:r>
        <w:rPr>
          <w:lang w:eastAsia="en-US"/>
        </w:rPr>
        <w:t>(d)</w:t>
      </w:r>
      <w:r>
        <w:rPr>
          <w:lang w:eastAsia="en-US"/>
        </w:rPr>
        <w:tab/>
      </w:r>
      <w:r w:rsidRPr="008327F0">
        <w:t>if the Job Seeker Placement relates to a Vacancy as described in paragraph (b) of the definition of ‘Vacancy’, a day selected by the Provider to be the Job Seeker Placement Start Date that is after the last day of the latest Outcome Period in relation to which the Provider has claimed or will claim a Provider Seasonal Work Incentive Payment.</w:t>
      </w:r>
    </w:p>
    <w:p w14:paraId="057431B8" w14:textId="77777777" w:rsidR="000C6CDB" w:rsidRPr="000C6CDB" w:rsidRDefault="000C6CDB" w:rsidP="000C6CDB">
      <w:pPr>
        <w:spacing w:before="60" w:after="120"/>
        <w:rPr>
          <w:lang w:eastAsia="en-US"/>
        </w:rPr>
      </w:pPr>
      <w:r w:rsidRPr="000C6CDB">
        <w:rPr>
          <w:b/>
          <w:lang w:eastAsia="en-US"/>
        </w:rPr>
        <w:lastRenderedPageBreak/>
        <w:t>‘Job Services Australia’</w:t>
      </w:r>
      <w:r w:rsidRPr="000C6CDB">
        <w:rPr>
          <w:lang w:eastAsia="en-US"/>
        </w:rPr>
        <w:t xml:space="preserve"> or </w:t>
      </w:r>
      <w:r w:rsidRPr="000C6CDB">
        <w:rPr>
          <w:b/>
          <w:lang w:eastAsia="en-US"/>
        </w:rPr>
        <w:t>‘JSA’</w:t>
      </w:r>
      <w:r w:rsidRPr="000C6CDB">
        <w:rPr>
          <w:lang w:eastAsia="en-US"/>
        </w:rPr>
        <w:t xml:space="preserve"> means the Commonwealth programme of that name (or such other name as advised by the Department from time to time), administered by the Department up to 30 June 2015.</w:t>
      </w:r>
    </w:p>
    <w:p w14:paraId="55A4235A" w14:textId="77777777" w:rsidR="000C6CDB" w:rsidRPr="000C6CDB" w:rsidRDefault="000C6CDB" w:rsidP="000C6CDB">
      <w:pPr>
        <w:spacing w:before="60" w:after="120"/>
        <w:rPr>
          <w:lang w:eastAsia="en-US"/>
        </w:rPr>
      </w:pPr>
      <w:r w:rsidRPr="000C6CDB">
        <w:rPr>
          <w:b/>
          <w:lang w:eastAsia="en-US"/>
        </w:rPr>
        <w:t>‘Jobs, Land and Economy Programme’</w:t>
      </w:r>
      <w:r w:rsidRPr="000C6CDB">
        <w:rPr>
          <w:lang w:eastAsia="en-US"/>
        </w:rPr>
        <w:t xml:space="preserve"> means the Commonwealth programme administered by the Department of Prime Minister and Cabinet which aims to get adult Aboriginal or Torres Strait Islander persons into work, foster viable indigenous businesses and assist Aboriginal or Torres Strait Islander persons to generate economic and social benefits from land and sea use and native title rights.</w:t>
      </w:r>
    </w:p>
    <w:p w14:paraId="14ED26CA" w14:textId="77777777" w:rsidR="000C6CDB" w:rsidRPr="000C6CDB" w:rsidRDefault="000C6CDB" w:rsidP="000C6CDB">
      <w:pPr>
        <w:spacing w:before="60" w:after="120"/>
        <w:rPr>
          <w:lang w:eastAsia="en-US"/>
        </w:rPr>
      </w:pPr>
      <w:r w:rsidRPr="000C6CDB">
        <w:rPr>
          <w:b/>
          <w:lang w:eastAsia="en-US"/>
        </w:rPr>
        <w:t>‘Joint Charter of Deed Management’</w:t>
      </w:r>
      <w:r w:rsidRPr="000C6CDB">
        <w:rPr>
          <w:lang w:eastAsia="en-US"/>
        </w:rPr>
        <w:t xml:space="preserve"> means the charter at Annexure A2 which embodies the commitment by the Department and Employment Providers to work cooperatively to achieve shared goals and outcomes in the delivery of employment services.</w:t>
      </w:r>
    </w:p>
    <w:p w14:paraId="675AE971" w14:textId="6BDEF3CD" w:rsidR="00134F46" w:rsidRDefault="00134F46" w:rsidP="000C6CDB">
      <w:pPr>
        <w:spacing w:before="60" w:after="120"/>
        <w:rPr>
          <w:lang w:eastAsia="en-US"/>
        </w:rPr>
      </w:pPr>
      <w:r w:rsidRPr="00134F46">
        <w:rPr>
          <w:rStyle w:val="7DefinitionTitle"/>
        </w:rPr>
        <w:t>‘Launch into Work’</w:t>
      </w:r>
      <w:r>
        <w:rPr>
          <w:lang w:eastAsia="en-US"/>
        </w:rPr>
        <w:t xml:space="preserve"> means the Commonwealth programme of that name designed to provide suitable Participants with training, mentoring and short-term, unpaid work experience in order to prepare Participants for employment.</w:t>
      </w:r>
    </w:p>
    <w:p w14:paraId="633BF782" w14:textId="54F167D2" w:rsidR="00134F46" w:rsidRDefault="00134F46" w:rsidP="000C6CDB">
      <w:pPr>
        <w:spacing w:before="60" w:after="120"/>
        <w:rPr>
          <w:lang w:eastAsia="en-US"/>
        </w:rPr>
      </w:pPr>
      <w:r w:rsidRPr="00134F46">
        <w:rPr>
          <w:rStyle w:val="7DefinitionTitle"/>
        </w:rPr>
        <w:t>‘Launch into Work Organisation’</w:t>
      </w:r>
      <w:r>
        <w:rPr>
          <w:lang w:eastAsia="en-US"/>
        </w:rPr>
        <w:t xml:space="preserve"> means an organisation that hosts a Launch into Work Placement.</w:t>
      </w:r>
    </w:p>
    <w:p w14:paraId="4C28C080" w14:textId="679D11DF" w:rsidR="00134F46" w:rsidRDefault="00134F46" w:rsidP="000C6CDB">
      <w:pPr>
        <w:spacing w:before="60" w:after="120"/>
        <w:rPr>
          <w:lang w:eastAsia="en-US"/>
        </w:rPr>
      </w:pPr>
      <w:r w:rsidRPr="00134F46">
        <w:rPr>
          <w:rStyle w:val="7DefinitionTitle"/>
        </w:rPr>
        <w:t>‘Launch into Work Placement’</w:t>
      </w:r>
      <w:r>
        <w:rPr>
          <w:lang w:eastAsia="en-US"/>
        </w:rPr>
        <w:t xml:space="preserve"> means a placement of a Participant into a Launch into Work activity, arranged in accordance with clause 109D and any Guidelines.</w:t>
      </w:r>
    </w:p>
    <w:p w14:paraId="68F5C6DB" w14:textId="313C0A11" w:rsidR="000C6CDB" w:rsidRPr="000C6CDB" w:rsidRDefault="000C6CDB" w:rsidP="000C6CDB">
      <w:pPr>
        <w:spacing w:before="60" w:after="120"/>
        <w:rPr>
          <w:lang w:eastAsia="en-US"/>
        </w:rPr>
      </w:pPr>
      <w:r w:rsidRPr="000C6CDB">
        <w:rPr>
          <w:lang w:eastAsia="en-US"/>
        </w:rPr>
        <w:t>‘</w:t>
      </w:r>
      <w:r w:rsidRPr="000C6CDB">
        <w:rPr>
          <w:b/>
          <w:lang w:eastAsia="en-US"/>
        </w:rPr>
        <w:t>Lead Provider’</w:t>
      </w:r>
      <w:r w:rsidRPr="000C6CDB">
        <w:rPr>
          <w:lang w:eastAsia="en-US"/>
        </w:rPr>
        <w:t xml:space="preserve"> means</w:t>
      </w:r>
      <w:r w:rsidR="00B77849">
        <w:t xml:space="preserve"> the Employment Provider assigned to that role in accordance with any Guidelines.</w:t>
      </w:r>
    </w:p>
    <w:p w14:paraId="1D7E2C4F" w14:textId="34692274" w:rsidR="000C6CDB" w:rsidRPr="000C6CDB" w:rsidRDefault="00B77849" w:rsidP="000C6CDB">
      <w:pPr>
        <w:spacing w:before="60" w:after="120"/>
        <w:rPr>
          <w:lang w:eastAsia="en-US"/>
        </w:rPr>
      </w:pPr>
      <w:r w:rsidRPr="000C6CDB" w:rsidDel="00B77849">
        <w:rPr>
          <w:lang w:eastAsia="en-US"/>
        </w:rPr>
        <w:t xml:space="preserve"> </w:t>
      </w:r>
      <w:r w:rsidR="000C6CDB" w:rsidRPr="000C6CDB">
        <w:rPr>
          <w:b/>
          <w:lang w:eastAsia="en-US"/>
        </w:rPr>
        <w:t>‘Liquidated Damages’</w:t>
      </w:r>
      <w:r w:rsidR="000C6CDB" w:rsidRPr="000C6CDB">
        <w:rPr>
          <w:lang w:eastAsia="en-US"/>
        </w:rPr>
        <w:t xml:space="preserve"> means the amount that the Department may recover from a Provider in accordance with clause 54.</w:t>
      </w:r>
    </w:p>
    <w:p w14:paraId="0C769EAE" w14:textId="77777777" w:rsidR="000C6CDB" w:rsidRPr="000C6CDB" w:rsidRDefault="000C6CDB" w:rsidP="000C6CDB">
      <w:pPr>
        <w:spacing w:before="60" w:after="120"/>
        <w:rPr>
          <w:lang w:eastAsia="en-US"/>
        </w:rPr>
      </w:pPr>
      <w:r w:rsidRPr="000C6CDB">
        <w:rPr>
          <w:lang w:eastAsia="en-US"/>
        </w:rPr>
        <w:t>‘</w:t>
      </w:r>
      <w:r w:rsidRPr="000C6CDB">
        <w:rPr>
          <w:b/>
          <w:lang w:eastAsia="en-US"/>
        </w:rPr>
        <w:t>Major Non-conformance’</w:t>
      </w:r>
      <w:r w:rsidRPr="000C6CDB">
        <w:rPr>
          <w:lang w:eastAsia="en-US"/>
        </w:rPr>
        <w:t xml:space="preserve"> means a major non</w:t>
      </w:r>
      <w:r w:rsidRPr="000C6CDB">
        <w:rPr>
          <w:lang w:eastAsia="en-US"/>
        </w:rPr>
        <w:noBreakHyphen/>
        <w:t xml:space="preserve">conformance with a Quality Standard or the Quality Principles in accordance with any Guidelines and as determined by the Department. </w:t>
      </w:r>
    </w:p>
    <w:p w14:paraId="3DB233BB" w14:textId="77777777" w:rsidR="000C6CDB" w:rsidRPr="000C6CDB" w:rsidRDefault="000C6CDB" w:rsidP="000C6CDB">
      <w:pPr>
        <w:spacing w:before="60" w:after="120"/>
        <w:rPr>
          <w:lang w:eastAsia="en-US"/>
        </w:rPr>
      </w:pPr>
      <w:r w:rsidRPr="000C6CDB">
        <w:rPr>
          <w:lang w:eastAsia="en-US"/>
        </w:rPr>
        <w:t>‘</w:t>
      </w:r>
      <w:r w:rsidRPr="000C6CDB">
        <w:rPr>
          <w:b/>
          <w:lang w:eastAsia="en-US"/>
        </w:rPr>
        <w:t>Material’</w:t>
      </w:r>
      <w:r w:rsidRPr="000C6CDB">
        <w:rPr>
          <w:lang w:eastAsia="en-US"/>
        </w:rPr>
        <w:t xml:space="preserve"> includes equipment, software (including source code and object code), goods, and Records stored by any means including all copies and extracts of the same.</w:t>
      </w:r>
    </w:p>
    <w:p w14:paraId="78776173" w14:textId="77777777" w:rsidR="000C6CDB" w:rsidRPr="000C6CDB" w:rsidRDefault="000C6CDB" w:rsidP="000C6CDB">
      <w:pPr>
        <w:spacing w:before="60" w:after="120"/>
        <w:rPr>
          <w:lang w:eastAsia="en-US"/>
        </w:rPr>
      </w:pPr>
      <w:r w:rsidRPr="000C6CDB">
        <w:rPr>
          <w:lang w:eastAsia="en-US"/>
        </w:rPr>
        <w:t>‘</w:t>
      </w:r>
      <w:r w:rsidRPr="000C6CDB">
        <w:rPr>
          <w:b/>
          <w:lang w:eastAsia="en-US"/>
        </w:rPr>
        <w:t>Material Subcontractor’</w:t>
      </w:r>
      <w:r w:rsidRPr="000C6CDB">
        <w:rPr>
          <w:lang w:eastAsia="en-US"/>
        </w:rPr>
        <w:t xml:space="preserve"> means any Subcontractor of the Provider subcontracted to perform a substantial part (as determined by the Department) of the Services.</w:t>
      </w:r>
    </w:p>
    <w:p w14:paraId="16E274C9" w14:textId="77777777" w:rsidR="000C6CDB" w:rsidRPr="000C6CDB" w:rsidRDefault="000C6CDB" w:rsidP="000C6CDB">
      <w:pPr>
        <w:spacing w:before="60" w:after="120"/>
        <w:rPr>
          <w:color w:val="9BBB59" w:themeColor="accent3"/>
          <w:lang w:eastAsia="en-US"/>
        </w:rPr>
      </w:pPr>
      <w:r w:rsidRPr="000C6CDB">
        <w:rPr>
          <w:lang w:eastAsia="en-US"/>
        </w:rPr>
        <w:t>‘</w:t>
      </w:r>
      <w:r w:rsidRPr="000C6CDB">
        <w:rPr>
          <w:b/>
          <w:lang w:eastAsia="en-US"/>
        </w:rPr>
        <w:t>Modern Award’</w:t>
      </w:r>
      <w:r w:rsidRPr="000C6CDB">
        <w:rPr>
          <w:lang w:eastAsia="en-US"/>
        </w:rPr>
        <w:t xml:space="preserve"> means a modern award made under Part 2-3 of the </w:t>
      </w:r>
      <w:r w:rsidRPr="000C6CDB">
        <w:rPr>
          <w:i/>
          <w:lang w:eastAsia="en-US"/>
        </w:rPr>
        <w:t>Fair Work Act 2009</w:t>
      </w:r>
      <w:r w:rsidRPr="000C6CDB">
        <w:rPr>
          <w:lang w:eastAsia="en-US"/>
        </w:rPr>
        <w:t>.</w:t>
      </w:r>
    </w:p>
    <w:p w14:paraId="08A70E2D" w14:textId="77777777" w:rsidR="000C6CDB" w:rsidRPr="000C6CDB" w:rsidRDefault="000C6CDB" w:rsidP="000C6CDB">
      <w:pPr>
        <w:spacing w:before="60" w:after="120"/>
        <w:rPr>
          <w:lang w:eastAsia="en-US"/>
        </w:rPr>
      </w:pPr>
      <w:r w:rsidRPr="000C6CDB">
        <w:rPr>
          <w:lang w:eastAsia="en-US"/>
        </w:rPr>
        <w:t>‘</w:t>
      </w:r>
      <w:r w:rsidRPr="000C6CDB">
        <w:rPr>
          <w:b/>
          <w:lang w:eastAsia="en-US"/>
        </w:rPr>
        <w:t>Moral Rights’</w:t>
      </w:r>
      <w:r w:rsidRPr="000C6CDB">
        <w:rPr>
          <w:lang w:eastAsia="en-US"/>
        </w:rPr>
        <w:t xml:space="preserve"> has the meaning given to the term ‘moral rights’ by the </w:t>
      </w:r>
      <w:r w:rsidRPr="00687816">
        <w:rPr>
          <w:i/>
          <w:lang w:eastAsia="en-US"/>
        </w:rPr>
        <w:t>Copyright Act 1968</w:t>
      </w:r>
      <w:r w:rsidRPr="000C6CDB">
        <w:rPr>
          <w:lang w:eastAsia="en-US"/>
        </w:rPr>
        <w:t xml:space="preserve"> (Cth).</w:t>
      </w:r>
    </w:p>
    <w:p w14:paraId="3E6208B7" w14:textId="0D3E981D" w:rsidR="001F0731" w:rsidRDefault="000C6CDB" w:rsidP="000C6CDB">
      <w:pPr>
        <w:spacing w:before="60" w:after="120"/>
        <w:rPr>
          <w:lang w:eastAsia="en-US"/>
        </w:rPr>
      </w:pPr>
      <w:r w:rsidRPr="000C6CDB">
        <w:rPr>
          <w:lang w:eastAsia="en-US"/>
        </w:rPr>
        <w:t>‘</w:t>
      </w:r>
      <w:r w:rsidRPr="000C6CDB">
        <w:rPr>
          <w:b/>
          <w:lang w:eastAsia="en-US"/>
        </w:rPr>
        <w:t>Mutual Obligation Requirement’</w:t>
      </w:r>
      <w:r w:rsidRPr="000C6CDB">
        <w:rPr>
          <w:lang w:eastAsia="en-US"/>
        </w:rPr>
        <w:t xml:space="preserve"> means the activity test</w:t>
      </w:r>
      <w:r w:rsidR="001F0731">
        <w:rPr>
          <w:lang w:eastAsia="en-US"/>
        </w:rPr>
        <w:t>,</w:t>
      </w:r>
      <w:r w:rsidRPr="000C6CDB">
        <w:rPr>
          <w:lang w:eastAsia="en-US"/>
        </w:rPr>
        <w:t xml:space="preserve"> participation requirements</w:t>
      </w:r>
      <w:r w:rsidR="001F0731">
        <w:rPr>
          <w:lang w:eastAsia="en-US"/>
        </w:rPr>
        <w:t xml:space="preserve"> or other requirements</w:t>
      </w:r>
      <w:r w:rsidRPr="000C6CDB">
        <w:rPr>
          <w:lang w:eastAsia="en-US"/>
        </w:rPr>
        <w:t xml:space="preserve"> that a </w:t>
      </w:r>
      <w:r w:rsidR="001F0731">
        <w:rPr>
          <w:lang w:eastAsia="en-US"/>
        </w:rPr>
        <w:t xml:space="preserve">jobactive or Other Program participant </w:t>
      </w:r>
      <w:r w:rsidRPr="000C6CDB">
        <w:rPr>
          <w:lang w:eastAsia="en-US"/>
        </w:rPr>
        <w:t>must meet in order to receive an Income Support Payment</w:t>
      </w:r>
      <w:r w:rsidR="001F0731">
        <w:rPr>
          <w:lang w:eastAsia="en-US"/>
        </w:rPr>
        <w:t>, including a requirement that, if not complied with, would be a:</w:t>
      </w:r>
    </w:p>
    <w:p w14:paraId="7BF1BF7F" w14:textId="5762A80F" w:rsidR="001F0731" w:rsidRDefault="001F0731" w:rsidP="000C6CDB">
      <w:pPr>
        <w:spacing w:before="60" w:after="120"/>
        <w:rPr>
          <w:lang w:eastAsia="en-US"/>
        </w:rPr>
      </w:pPr>
      <w:r>
        <w:rPr>
          <w:lang w:eastAsia="en-US"/>
        </w:rPr>
        <w:t>(a)</w:t>
      </w:r>
      <w:r>
        <w:rPr>
          <w:lang w:eastAsia="en-US"/>
        </w:rPr>
        <w:tab/>
        <w:t>Mutual Obligation Failure;</w:t>
      </w:r>
    </w:p>
    <w:p w14:paraId="7ED63238" w14:textId="614F00EB" w:rsidR="001F0731" w:rsidRDefault="001F0731" w:rsidP="000C6CDB">
      <w:pPr>
        <w:spacing w:before="60" w:after="120"/>
        <w:rPr>
          <w:lang w:eastAsia="en-US"/>
        </w:rPr>
      </w:pPr>
      <w:r>
        <w:rPr>
          <w:lang w:eastAsia="en-US"/>
        </w:rPr>
        <w:t>(b)</w:t>
      </w:r>
      <w:r>
        <w:rPr>
          <w:lang w:eastAsia="en-US"/>
        </w:rPr>
        <w:tab/>
        <w:t>Work Refusal Failure;</w:t>
      </w:r>
    </w:p>
    <w:p w14:paraId="2EE32DAF" w14:textId="070C12DA" w:rsidR="001F0731" w:rsidRDefault="001F0731" w:rsidP="000C6CDB">
      <w:pPr>
        <w:spacing w:before="60" w:after="120"/>
        <w:rPr>
          <w:lang w:eastAsia="en-US"/>
        </w:rPr>
      </w:pPr>
      <w:r>
        <w:rPr>
          <w:lang w:eastAsia="en-US"/>
        </w:rPr>
        <w:t>(c)</w:t>
      </w:r>
      <w:r>
        <w:rPr>
          <w:lang w:eastAsia="en-US"/>
        </w:rPr>
        <w:tab/>
        <w:t>Unemployment Failure; or</w:t>
      </w:r>
    </w:p>
    <w:p w14:paraId="753BD8EF" w14:textId="5073A394" w:rsidR="001F0731" w:rsidRDefault="001F0731" w:rsidP="000C6CDB">
      <w:pPr>
        <w:spacing w:before="60" w:after="120"/>
        <w:rPr>
          <w:lang w:eastAsia="en-US"/>
        </w:rPr>
      </w:pPr>
      <w:r>
        <w:rPr>
          <w:lang w:eastAsia="en-US"/>
        </w:rPr>
        <w:t>(d)</w:t>
      </w:r>
      <w:r>
        <w:rPr>
          <w:lang w:eastAsia="en-US"/>
        </w:rPr>
        <w:tab/>
        <w:t>failure to meet a Reconnection Requirement,</w:t>
      </w:r>
    </w:p>
    <w:p w14:paraId="0BD78EF2" w14:textId="661CF3B0" w:rsidR="000C6CDB" w:rsidRPr="000C6CDB" w:rsidRDefault="001F0731" w:rsidP="000C6CDB">
      <w:pPr>
        <w:spacing w:before="60" w:after="120"/>
        <w:rPr>
          <w:lang w:eastAsia="en-US"/>
        </w:rPr>
      </w:pPr>
      <w:r>
        <w:rPr>
          <w:lang w:eastAsia="en-US"/>
        </w:rPr>
        <w:t>under the Social Security Law</w:t>
      </w:r>
      <w:r w:rsidR="000C6CDB" w:rsidRPr="000C6CDB">
        <w:rPr>
          <w:lang w:eastAsia="en-US"/>
        </w:rPr>
        <w:t>.</w:t>
      </w:r>
    </w:p>
    <w:p w14:paraId="67938F09" w14:textId="77777777" w:rsidR="000C6CDB" w:rsidRPr="000C6CDB" w:rsidRDefault="000C6CDB" w:rsidP="000C6CDB">
      <w:pPr>
        <w:spacing w:before="60" w:after="120"/>
        <w:rPr>
          <w:lang w:eastAsia="en-US"/>
        </w:rPr>
      </w:pPr>
      <w:r w:rsidRPr="000C6CDB">
        <w:rPr>
          <w:lang w:eastAsia="en-US"/>
        </w:rPr>
        <w:t>‘</w:t>
      </w:r>
      <w:r w:rsidRPr="000C6CDB">
        <w:rPr>
          <w:b/>
          <w:lang w:eastAsia="en-US"/>
        </w:rPr>
        <w:t>National Harvest</w:t>
      </w:r>
      <w:r w:rsidRPr="000C6CDB">
        <w:rPr>
          <w:lang w:eastAsia="en-US"/>
        </w:rPr>
        <w:t xml:space="preserve"> </w:t>
      </w:r>
      <w:r w:rsidRPr="000C6CDB">
        <w:rPr>
          <w:b/>
          <w:lang w:eastAsia="en-US"/>
        </w:rPr>
        <w:t>Guide’</w:t>
      </w:r>
      <w:r w:rsidRPr="000C6CDB">
        <w:rPr>
          <w:lang w:eastAsia="en-US"/>
        </w:rPr>
        <w:t xml:space="preserve"> means the document of that name specified in clause 136.9.</w:t>
      </w:r>
    </w:p>
    <w:p w14:paraId="22E34428" w14:textId="77777777" w:rsidR="000C6CDB" w:rsidRPr="000C6CDB" w:rsidRDefault="000C6CDB" w:rsidP="000C6CDB">
      <w:pPr>
        <w:spacing w:before="60" w:after="120"/>
        <w:rPr>
          <w:lang w:eastAsia="en-US"/>
        </w:rPr>
      </w:pPr>
      <w:r w:rsidRPr="000C6CDB">
        <w:rPr>
          <w:lang w:eastAsia="en-US"/>
        </w:rPr>
        <w:t>‘</w:t>
      </w:r>
      <w:r w:rsidRPr="000C6CDB">
        <w:rPr>
          <w:b/>
          <w:lang w:eastAsia="en-US"/>
        </w:rPr>
        <w:t>National Harvest Labour Information Service’</w:t>
      </w:r>
      <w:r w:rsidRPr="000C6CDB">
        <w:rPr>
          <w:lang w:eastAsia="en-US"/>
        </w:rPr>
        <w:t xml:space="preserve"> or ‘</w:t>
      </w:r>
      <w:r w:rsidRPr="000C6CDB">
        <w:rPr>
          <w:b/>
          <w:lang w:eastAsia="en-US"/>
        </w:rPr>
        <w:t>NHLIS’</w:t>
      </w:r>
      <w:r w:rsidRPr="000C6CDB">
        <w:rPr>
          <w:lang w:eastAsia="en-US"/>
        </w:rPr>
        <w:t xml:space="preserve"> means the Services of that name specified in clause 136.</w:t>
      </w:r>
    </w:p>
    <w:p w14:paraId="03BA7DFD" w14:textId="77777777" w:rsidR="000C6CDB" w:rsidRPr="000C6CDB" w:rsidRDefault="000C6CDB" w:rsidP="000C6CDB">
      <w:pPr>
        <w:spacing w:before="60" w:after="120"/>
        <w:rPr>
          <w:lang w:eastAsia="en-US"/>
        </w:rPr>
      </w:pPr>
      <w:r w:rsidRPr="000C6CDB">
        <w:rPr>
          <w:lang w:eastAsia="en-US"/>
        </w:rPr>
        <w:t>‘</w:t>
      </w:r>
      <w:r w:rsidRPr="000C6CDB">
        <w:rPr>
          <w:b/>
          <w:lang w:eastAsia="en-US"/>
        </w:rPr>
        <w:t>National Harvest Telephone Information Service’</w:t>
      </w:r>
      <w:r w:rsidRPr="000C6CDB">
        <w:rPr>
          <w:lang w:eastAsia="en-US"/>
        </w:rPr>
        <w:t xml:space="preserve"> means the Services of that name specified in clause 136.8.</w:t>
      </w:r>
    </w:p>
    <w:p w14:paraId="24800304" w14:textId="77777777" w:rsidR="000C6CDB" w:rsidRPr="000C6CDB" w:rsidRDefault="000C6CDB" w:rsidP="000C6CDB">
      <w:pPr>
        <w:spacing w:before="60" w:after="120"/>
        <w:rPr>
          <w:lang w:eastAsia="en-US"/>
        </w:rPr>
      </w:pPr>
      <w:r w:rsidRPr="000C6CDB">
        <w:rPr>
          <w:b/>
          <w:lang w:eastAsia="en-US"/>
        </w:rPr>
        <w:t xml:space="preserve">‘National Minimum Wage’ </w:t>
      </w:r>
      <w:r w:rsidRPr="000C6CDB">
        <w:rPr>
          <w:lang w:eastAsia="en-US"/>
        </w:rPr>
        <w:t xml:space="preserve">means the national minimum wage as set in a national minimum wage order made under Part 2-6 of the </w:t>
      </w:r>
      <w:r w:rsidRPr="000C6CDB">
        <w:rPr>
          <w:i/>
          <w:lang w:eastAsia="en-US"/>
        </w:rPr>
        <w:t>Fair Work Act 2009</w:t>
      </w:r>
      <w:r w:rsidRPr="000C6CDB">
        <w:rPr>
          <w:lang w:eastAsia="en-US"/>
        </w:rPr>
        <w:t>.</w:t>
      </w:r>
    </w:p>
    <w:p w14:paraId="5E007B74" w14:textId="75B6E126" w:rsidR="000C6CDB" w:rsidRPr="000C6CDB" w:rsidRDefault="000C6CDB" w:rsidP="000C6CDB">
      <w:pPr>
        <w:spacing w:before="60" w:after="120"/>
        <w:rPr>
          <w:color w:val="00B0F0"/>
          <w:lang w:eastAsia="en-US"/>
        </w:rPr>
      </w:pPr>
      <w:r w:rsidRPr="000C6CDB">
        <w:rPr>
          <w:lang w:eastAsia="en-US"/>
        </w:rPr>
        <w:t>‘</w:t>
      </w:r>
      <w:r w:rsidRPr="000C6CDB">
        <w:rPr>
          <w:b/>
          <w:lang w:eastAsia="en-US"/>
        </w:rPr>
        <w:t>National Work Experience Programme’</w:t>
      </w:r>
      <w:r w:rsidR="00493A4F">
        <w:rPr>
          <w:b/>
          <w:lang w:eastAsia="en-US"/>
        </w:rPr>
        <w:t xml:space="preserve"> </w:t>
      </w:r>
      <w:r w:rsidR="00493A4F">
        <w:rPr>
          <w:lang w:eastAsia="en-US"/>
        </w:rPr>
        <w:t xml:space="preserve">or </w:t>
      </w:r>
      <w:r w:rsidR="00493A4F">
        <w:rPr>
          <w:b/>
          <w:lang w:eastAsia="en-US"/>
        </w:rPr>
        <w:t>‘NWEP’</w:t>
      </w:r>
      <w:r w:rsidRPr="000C6CDB">
        <w:rPr>
          <w:lang w:eastAsia="en-US"/>
        </w:rPr>
        <w:t xml:space="preserve"> means the Commonwealth programme of that name, administered by the Department, which aims to provide eligible Stream Participants as specified in any Guidelines with opportunities to enhance their vocational skills and experience in a work-like environment.</w:t>
      </w:r>
    </w:p>
    <w:p w14:paraId="538D0A86" w14:textId="355E4177" w:rsidR="000C6CDB" w:rsidRPr="000C6CDB" w:rsidRDefault="000C6CDB" w:rsidP="000C6CDB">
      <w:pPr>
        <w:spacing w:before="60" w:after="120"/>
        <w:rPr>
          <w:color w:val="00B0F0"/>
          <w:lang w:eastAsia="en-US"/>
        </w:rPr>
      </w:pPr>
      <w:r w:rsidRPr="000C6CDB">
        <w:rPr>
          <w:lang w:eastAsia="en-US"/>
        </w:rPr>
        <w:t>‘</w:t>
      </w:r>
      <w:r w:rsidRPr="000C6CDB">
        <w:rPr>
          <w:b/>
          <w:lang w:eastAsia="en-US"/>
        </w:rPr>
        <w:t>National Work Experience Programme Placement’</w:t>
      </w:r>
      <w:r w:rsidRPr="000C6CDB">
        <w:rPr>
          <w:lang w:eastAsia="en-US"/>
        </w:rPr>
        <w:t xml:space="preserve"> </w:t>
      </w:r>
      <w:r w:rsidR="00493A4F">
        <w:rPr>
          <w:lang w:eastAsia="en-US"/>
        </w:rPr>
        <w:t xml:space="preserve">or </w:t>
      </w:r>
      <w:r w:rsidR="00493A4F">
        <w:rPr>
          <w:b/>
          <w:lang w:eastAsia="en-US"/>
        </w:rPr>
        <w:t xml:space="preserve">‘NWEP Placement’ </w:t>
      </w:r>
      <w:r w:rsidRPr="000C6CDB">
        <w:rPr>
          <w:lang w:eastAsia="en-US"/>
        </w:rPr>
        <w:t>means a short-term unpaid work experience placement that meets the eligibility requirements for a National Work Experience Programme Placement, as specified under clause 109 and any Guidelines.</w:t>
      </w:r>
    </w:p>
    <w:p w14:paraId="64D99A68" w14:textId="77777777" w:rsidR="000C6CDB" w:rsidRPr="000C6CDB" w:rsidRDefault="000C6CDB" w:rsidP="000C6CDB">
      <w:pPr>
        <w:spacing w:before="60" w:after="120"/>
        <w:rPr>
          <w:lang w:eastAsia="en-US"/>
        </w:rPr>
      </w:pPr>
      <w:r w:rsidRPr="000C6CDB">
        <w:rPr>
          <w:lang w:eastAsia="en-US"/>
        </w:rPr>
        <w:lastRenderedPageBreak/>
        <w:t>‘</w:t>
      </w:r>
      <w:r w:rsidRPr="000C6CDB">
        <w:rPr>
          <w:b/>
          <w:lang w:eastAsia="en-US"/>
        </w:rPr>
        <w:t>NEIS Allowance’</w:t>
      </w:r>
      <w:r w:rsidRPr="000C6CDB">
        <w:rPr>
          <w:lang w:eastAsia="en-US"/>
        </w:rPr>
        <w:t xml:space="preserve"> means an allowance payable by the Department to a NEIS Participant in accordance with the NEIS Participant Agreement.</w:t>
      </w:r>
    </w:p>
    <w:p w14:paraId="0B057EEC" w14:textId="77777777" w:rsidR="000C6CDB" w:rsidRPr="000C6CDB" w:rsidRDefault="000C6CDB" w:rsidP="000C6CDB">
      <w:pPr>
        <w:spacing w:before="60" w:after="120"/>
        <w:rPr>
          <w:lang w:eastAsia="en-US"/>
        </w:rPr>
      </w:pPr>
      <w:r w:rsidRPr="000C6CDB">
        <w:rPr>
          <w:lang w:eastAsia="en-US"/>
        </w:rPr>
        <w:t>‘</w:t>
      </w:r>
      <w:r w:rsidRPr="000C6CDB">
        <w:rPr>
          <w:b/>
          <w:lang w:eastAsia="en-US"/>
        </w:rPr>
        <w:t>NEIS Assistance’</w:t>
      </w:r>
      <w:r w:rsidRPr="000C6CDB">
        <w:rPr>
          <w:lang w:eastAsia="en-US"/>
        </w:rPr>
        <w:t xml:space="preserve"> means the assistance provided to a NEIS Participant in accordance with this Deed, including any Guidelines:</w:t>
      </w:r>
    </w:p>
    <w:p w14:paraId="6CE2CFDD" w14:textId="77777777" w:rsidR="000C6CDB" w:rsidRPr="000C6CDB" w:rsidRDefault="000C6CDB" w:rsidP="000C6CDB">
      <w:pPr>
        <w:spacing w:before="60" w:after="120"/>
        <w:ind w:left="720" w:hanging="720"/>
        <w:rPr>
          <w:lang w:eastAsia="en-US"/>
        </w:rPr>
      </w:pPr>
      <w:r w:rsidRPr="000C6CDB">
        <w:rPr>
          <w:lang w:eastAsia="en-US"/>
        </w:rPr>
        <w:t>(a)</w:t>
      </w:r>
      <w:r w:rsidRPr="000C6CDB">
        <w:rPr>
          <w:lang w:eastAsia="en-US"/>
        </w:rPr>
        <w:tab/>
        <w:t>including, where applicable, the payment of NEIS Allowance and NEIS Rental Assistance, NEIS Business Mentoring, monthly contact, business advice and counselling; and</w:t>
      </w:r>
    </w:p>
    <w:p w14:paraId="544D50F6" w14:textId="77777777" w:rsidR="000C6CDB" w:rsidRPr="000C6CDB" w:rsidRDefault="000C6CDB" w:rsidP="000C6CDB">
      <w:pPr>
        <w:spacing w:before="60" w:after="120"/>
        <w:ind w:left="720" w:hanging="720"/>
        <w:rPr>
          <w:lang w:eastAsia="en-US"/>
        </w:rPr>
      </w:pPr>
      <w:r w:rsidRPr="000C6CDB">
        <w:rPr>
          <w:lang w:eastAsia="en-US"/>
        </w:rPr>
        <w:t>(b)</w:t>
      </w:r>
      <w:r w:rsidRPr="000C6CDB">
        <w:rPr>
          <w:lang w:eastAsia="en-US"/>
        </w:rPr>
        <w:tab/>
        <w:t xml:space="preserve">for a period of 52 weeks (or as otherwise extended or reduced by the Department), commencing on the date on which the relevant NEIS Participant Agreement is approved by the Department, but excluding any period during which the NEIS Participant Agreement is suspended by the Department.  </w:t>
      </w:r>
    </w:p>
    <w:p w14:paraId="3527DAFD" w14:textId="77777777" w:rsidR="000C6CDB" w:rsidRPr="000C6CDB" w:rsidRDefault="000C6CDB" w:rsidP="000C6CDB">
      <w:pPr>
        <w:spacing w:before="60" w:after="120"/>
        <w:rPr>
          <w:lang w:eastAsia="en-US"/>
        </w:rPr>
      </w:pPr>
      <w:r w:rsidRPr="000C6CDB">
        <w:rPr>
          <w:lang w:eastAsia="en-US"/>
        </w:rPr>
        <w:t>‘</w:t>
      </w:r>
      <w:r w:rsidRPr="000C6CDB">
        <w:rPr>
          <w:b/>
          <w:lang w:eastAsia="en-US"/>
        </w:rPr>
        <w:t>NEIS Business’</w:t>
      </w:r>
      <w:r w:rsidRPr="000C6CDB">
        <w:rPr>
          <w:lang w:eastAsia="en-US"/>
        </w:rPr>
        <w:t xml:space="preserve"> means the NEIS Participant’s business, the details of which are set out in the schedule to the NEIS Participant Agreement, and which is to be operated in accordance with the NEIS Business Plan.</w:t>
      </w:r>
    </w:p>
    <w:p w14:paraId="5508EBC8" w14:textId="77777777" w:rsidR="000C6CDB" w:rsidRPr="000C6CDB" w:rsidRDefault="000C6CDB" w:rsidP="000C6CDB">
      <w:pPr>
        <w:spacing w:before="60" w:after="120"/>
        <w:rPr>
          <w:lang w:eastAsia="en-US"/>
        </w:rPr>
      </w:pPr>
      <w:r w:rsidRPr="000C6CDB">
        <w:rPr>
          <w:lang w:eastAsia="en-US"/>
        </w:rPr>
        <w:t>‘</w:t>
      </w:r>
      <w:r w:rsidRPr="000C6CDB">
        <w:rPr>
          <w:b/>
          <w:lang w:eastAsia="en-US"/>
        </w:rPr>
        <w:t>NEIS Business Eligibility Criteria’</w:t>
      </w:r>
      <w:r w:rsidRPr="000C6CDB">
        <w:rPr>
          <w:lang w:eastAsia="en-US"/>
        </w:rPr>
        <w:t xml:space="preserve"> means the criteria specified in any Guidelines against which a proposed NEIS Business is assessed to determine if it meets the eligibility requirements for a NEIS Business.</w:t>
      </w:r>
    </w:p>
    <w:p w14:paraId="524A499F" w14:textId="77777777" w:rsidR="000C6CDB" w:rsidRPr="000C6CDB" w:rsidRDefault="000C6CDB" w:rsidP="000C6CDB">
      <w:pPr>
        <w:spacing w:before="60" w:after="120"/>
        <w:rPr>
          <w:lang w:eastAsia="en-US"/>
        </w:rPr>
      </w:pPr>
      <w:r w:rsidRPr="000C6CDB">
        <w:rPr>
          <w:lang w:eastAsia="en-US"/>
        </w:rPr>
        <w:t>‘</w:t>
      </w:r>
      <w:r w:rsidRPr="000C6CDB">
        <w:rPr>
          <w:b/>
          <w:lang w:eastAsia="en-US"/>
        </w:rPr>
        <w:t>NEIS Business Mentoring’</w:t>
      </w:r>
      <w:r w:rsidRPr="000C6CDB">
        <w:rPr>
          <w:lang w:eastAsia="en-US"/>
        </w:rPr>
        <w:t xml:space="preserve"> means mentoring support provided by a NEIS Provider to a NEIS Participant and includes assistance and advice about organisational, financial and marketing issues to help the NEIS Participant to develop their business, and other requirements specified in any Guidelines.</w:t>
      </w:r>
    </w:p>
    <w:p w14:paraId="06F73D2B" w14:textId="77777777" w:rsidR="000C6CDB" w:rsidRPr="000C6CDB" w:rsidRDefault="000C6CDB" w:rsidP="000C6CDB">
      <w:pPr>
        <w:spacing w:before="60" w:after="120"/>
        <w:rPr>
          <w:lang w:eastAsia="en-US"/>
        </w:rPr>
      </w:pPr>
      <w:r w:rsidRPr="000C6CDB">
        <w:rPr>
          <w:lang w:eastAsia="en-US"/>
        </w:rPr>
        <w:t>‘</w:t>
      </w:r>
      <w:r w:rsidRPr="000C6CDB">
        <w:rPr>
          <w:b/>
          <w:lang w:eastAsia="en-US"/>
        </w:rPr>
        <w:t>NEIS Business Mentoring Report</w:t>
      </w:r>
      <w:r w:rsidRPr="000C6CDB">
        <w:rPr>
          <w:lang w:eastAsia="en-US"/>
        </w:rPr>
        <w:t>’ means a Report that provides, in accordance with any Guidelines, a description of the delivery of NEIS Business Mentoring.</w:t>
      </w:r>
    </w:p>
    <w:p w14:paraId="55F25D62" w14:textId="77777777" w:rsidR="000C6CDB" w:rsidRPr="000C6CDB" w:rsidRDefault="000C6CDB" w:rsidP="000C6CDB">
      <w:pPr>
        <w:spacing w:before="60" w:after="120"/>
        <w:rPr>
          <w:lang w:eastAsia="en-US"/>
        </w:rPr>
      </w:pPr>
      <w:r w:rsidRPr="000C6CDB">
        <w:rPr>
          <w:b/>
          <w:lang w:eastAsia="en-US"/>
        </w:rPr>
        <w:t>‘NEIS Business Plan’</w:t>
      </w:r>
      <w:r w:rsidRPr="000C6CDB">
        <w:rPr>
          <w:lang w:eastAsia="en-US"/>
        </w:rPr>
        <w:t xml:space="preserve"> means a plan that sets out, at a minimum, how a NEIS Prospective Participant’s proposed NEIS Business and, where approved, how a NEIS Participant’s NEIS Business will operate, the business insurance required, and a forecast of the cash flow each Financial Quarter.</w:t>
      </w:r>
    </w:p>
    <w:p w14:paraId="4DF54C5F" w14:textId="77777777" w:rsidR="000C6CDB" w:rsidRPr="000C6CDB" w:rsidRDefault="000C6CDB" w:rsidP="000C6CDB">
      <w:pPr>
        <w:spacing w:before="60" w:after="120"/>
        <w:rPr>
          <w:b/>
          <w:lang w:eastAsia="en-US"/>
        </w:rPr>
      </w:pPr>
      <w:r w:rsidRPr="000C6CDB">
        <w:rPr>
          <w:b/>
          <w:lang w:eastAsia="en-US"/>
        </w:rPr>
        <w:t>‘NEIS Commencement</w:t>
      </w:r>
      <w:r w:rsidRPr="000C6CDB">
        <w:rPr>
          <w:lang w:eastAsia="en-US"/>
        </w:rPr>
        <w:t>’ means the date on which a NEIS Participant commences receipt of NEIS Assistance, as identified in the Department’s IT Systems.</w:t>
      </w:r>
    </w:p>
    <w:p w14:paraId="567FB532" w14:textId="77777777" w:rsidR="000C6CDB" w:rsidRPr="000C6CDB" w:rsidRDefault="000C6CDB" w:rsidP="000C6CDB">
      <w:pPr>
        <w:spacing w:before="60" w:after="120"/>
        <w:rPr>
          <w:lang w:eastAsia="en-US"/>
        </w:rPr>
      </w:pPr>
      <w:r w:rsidRPr="000C6CDB">
        <w:rPr>
          <w:b/>
          <w:lang w:eastAsia="en-US"/>
        </w:rPr>
        <w:t>‘NEIS Eligible’</w:t>
      </w:r>
      <w:r w:rsidRPr="000C6CDB">
        <w:rPr>
          <w:lang w:eastAsia="en-US"/>
        </w:rPr>
        <w:t xml:space="preserve"> means that a person</w:t>
      </w:r>
      <w:r w:rsidRPr="000C6CDB">
        <w:rPr>
          <w:color w:val="E36C0A" w:themeColor="accent6" w:themeShade="BF"/>
          <w:lang w:eastAsia="en-US"/>
        </w:rPr>
        <w:t xml:space="preserve"> </w:t>
      </w:r>
      <w:r w:rsidRPr="000C6CDB">
        <w:rPr>
          <w:lang w:eastAsia="en-US"/>
        </w:rPr>
        <w:t>meets the eligibility requirements for NEIS in accordance with any Guidelines.</w:t>
      </w:r>
    </w:p>
    <w:p w14:paraId="7C573373" w14:textId="77777777" w:rsidR="000C6CDB" w:rsidRPr="000C6CDB" w:rsidRDefault="000C6CDB" w:rsidP="000C6CDB">
      <w:pPr>
        <w:spacing w:before="60" w:after="120"/>
        <w:rPr>
          <w:b/>
          <w:lang w:eastAsia="en-US"/>
        </w:rPr>
      </w:pPr>
      <w:r w:rsidRPr="000C6CDB">
        <w:rPr>
          <w:lang w:eastAsia="en-US"/>
        </w:rPr>
        <w:t>‘</w:t>
      </w:r>
      <w:r w:rsidRPr="000C6CDB">
        <w:rPr>
          <w:b/>
          <w:lang w:eastAsia="en-US"/>
        </w:rPr>
        <w:t>NEIS External Income</w:t>
      </w:r>
      <w:r w:rsidRPr="000C6CDB">
        <w:rPr>
          <w:lang w:eastAsia="en-US"/>
        </w:rPr>
        <w:t xml:space="preserve">’ means any gross income that the Australian Taxation Office would regard as income, received by a NEIS Participant while he or she is in receipt of NEIS Assistance, and includes types of income which satisfy the requirements in any Guidelines.  </w:t>
      </w:r>
    </w:p>
    <w:p w14:paraId="385DBF62" w14:textId="77777777" w:rsidR="000C6CDB" w:rsidRPr="000C6CDB" w:rsidRDefault="000C6CDB" w:rsidP="000C6CDB">
      <w:pPr>
        <w:spacing w:before="60" w:after="120"/>
        <w:rPr>
          <w:b/>
          <w:lang w:eastAsia="en-US"/>
        </w:rPr>
      </w:pPr>
      <w:r w:rsidRPr="000C6CDB">
        <w:rPr>
          <w:lang w:eastAsia="en-US"/>
        </w:rPr>
        <w:t>‘</w:t>
      </w:r>
      <w:r w:rsidRPr="000C6CDB">
        <w:rPr>
          <w:b/>
          <w:lang w:eastAsia="en-US"/>
        </w:rPr>
        <w:t>NEIS External Income Test</w:t>
      </w:r>
      <w:r w:rsidRPr="000C6CDB">
        <w:rPr>
          <w:lang w:eastAsia="en-US"/>
        </w:rPr>
        <w:t>’ is a test, as specified in any Guidelines, based upon the NEIS Income Statement of a NEIS Participant’s NEIS External Income, and used to determine whether the total gross NEIS External Income in a Financial Quarter is more than twice the rate of NEIS Allowance for that Financial Quarter.</w:t>
      </w:r>
    </w:p>
    <w:p w14:paraId="7F83EF22" w14:textId="77777777" w:rsidR="000C6CDB" w:rsidRPr="000C6CDB" w:rsidRDefault="000C6CDB" w:rsidP="000C6CDB">
      <w:pPr>
        <w:spacing w:before="60" w:after="120"/>
        <w:rPr>
          <w:szCs w:val="22"/>
          <w:lang w:eastAsia="en-US"/>
        </w:rPr>
      </w:pPr>
      <w:r w:rsidRPr="000C6CDB">
        <w:rPr>
          <w:b/>
          <w:szCs w:val="22"/>
          <w:lang w:eastAsia="en-US"/>
        </w:rPr>
        <w:t xml:space="preserve">‘NEIS Fee’ </w:t>
      </w:r>
      <w:r w:rsidRPr="000C6CDB">
        <w:rPr>
          <w:szCs w:val="22"/>
          <w:lang w:eastAsia="en-US"/>
        </w:rPr>
        <w:t>means the fee of $5,580 which is payable for the provision of NEIS Services in accordance with clause 130.</w:t>
      </w:r>
    </w:p>
    <w:p w14:paraId="0379F812" w14:textId="77777777" w:rsidR="000C6CDB" w:rsidRPr="000C6CDB" w:rsidRDefault="000C6CDB" w:rsidP="000C6CDB">
      <w:pPr>
        <w:spacing w:before="60" w:after="120"/>
        <w:rPr>
          <w:lang w:eastAsia="en-US"/>
        </w:rPr>
      </w:pPr>
      <w:r w:rsidRPr="000C6CDB">
        <w:rPr>
          <w:lang w:eastAsia="en-US"/>
        </w:rPr>
        <w:t>‘</w:t>
      </w:r>
      <w:r w:rsidRPr="000C6CDB">
        <w:rPr>
          <w:b/>
          <w:lang w:eastAsia="en-US"/>
        </w:rPr>
        <w:t>NEIS Financial Information</w:t>
      </w:r>
      <w:r w:rsidRPr="000C6CDB">
        <w:rPr>
          <w:lang w:eastAsia="en-US"/>
        </w:rPr>
        <w:t>’ is financial information about a NEIS Business which includes any information specified in any Guidelines.</w:t>
      </w:r>
    </w:p>
    <w:p w14:paraId="792E82CF" w14:textId="77777777" w:rsidR="000C6CDB" w:rsidRPr="000C6CDB" w:rsidRDefault="000C6CDB" w:rsidP="000C6CDB">
      <w:pPr>
        <w:spacing w:before="60" w:after="120"/>
        <w:rPr>
          <w:lang w:eastAsia="en-US"/>
        </w:rPr>
      </w:pPr>
      <w:r w:rsidRPr="000C6CDB">
        <w:rPr>
          <w:lang w:eastAsia="en-US"/>
        </w:rPr>
        <w:t>‘</w:t>
      </w:r>
      <w:r w:rsidRPr="000C6CDB">
        <w:rPr>
          <w:b/>
          <w:lang w:eastAsia="en-US"/>
        </w:rPr>
        <w:t>NEIS Income Statement</w:t>
      </w:r>
      <w:r w:rsidRPr="000C6CDB">
        <w:rPr>
          <w:lang w:eastAsia="en-US"/>
        </w:rPr>
        <w:t>’ means a correctly completed statement of a NEIS Participant’s gross NEIS External Income, and any other information specified by the Department, in a form approved by the Department.</w:t>
      </w:r>
    </w:p>
    <w:p w14:paraId="085D28DA" w14:textId="77777777" w:rsidR="000C6CDB" w:rsidRPr="000C6CDB" w:rsidRDefault="000C6CDB" w:rsidP="000C6CDB">
      <w:pPr>
        <w:spacing w:before="60" w:after="120"/>
        <w:rPr>
          <w:lang w:eastAsia="en-US"/>
        </w:rPr>
      </w:pPr>
      <w:r w:rsidRPr="000C6CDB">
        <w:rPr>
          <w:b/>
          <w:lang w:eastAsia="en-US"/>
        </w:rPr>
        <w:t>‘NEIS Key Performance Indicators’</w:t>
      </w:r>
      <w:r w:rsidRPr="000C6CDB">
        <w:rPr>
          <w:lang w:eastAsia="en-US"/>
        </w:rPr>
        <w:t xml:space="preserve"> or </w:t>
      </w:r>
      <w:r w:rsidRPr="000C6CDB">
        <w:rPr>
          <w:b/>
          <w:lang w:eastAsia="en-US"/>
        </w:rPr>
        <w:t>‘NEIS KPIs’</w:t>
      </w:r>
      <w:r w:rsidRPr="000C6CDB">
        <w:rPr>
          <w:lang w:eastAsia="en-US"/>
        </w:rPr>
        <w:t xml:space="preserve"> means the performance indicators for NEIS specified in clause 131, or as Notified by the Department.</w:t>
      </w:r>
    </w:p>
    <w:p w14:paraId="78F4EB2A" w14:textId="77777777" w:rsidR="000C6CDB" w:rsidRPr="000C6CDB" w:rsidRDefault="000C6CDB" w:rsidP="000C6CDB">
      <w:pPr>
        <w:spacing w:before="60" w:after="120"/>
        <w:rPr>
          <w:lang w:eastAsia="en-US"/>
        </w:rPr>
      </w:pPr>
      <w:r w:rsidRPr="000C6CDB">
        <w:rPr>
          <w:lang w:eastAsia="en-US"/>
        </w:rPr>
        <w:t>‘</w:t>
      </w:r>
      <w:r w:rsidRPr="000C6CDB">
        <w:rPr>
          <w:b/>
          <w:lang w:eastAsia="en-US"/>
        </w:rPr>
        <w:t>NEIS Participant’</w:t>
      </w:r>
      <w:r w:rsidRPr="000C6CDB">
        <w:rPr>
          <w:lang w:eastAsia="en-US"/>
        </w:rPr>
        <w:t xml:space="preserve"> means a person who is a party to a current NEIS Participant Agreement and who is in receipt of NEIS Assistance.</w:t>
      </w:r>
    </w:p>
    <w:p w14:paraId="66EE9E65" w14:textId="77777777" w:rsidR="000C6CDB" w:rsidRPr="000C6CDB" w:rsidRDefault="000C6CDB" w:rsidP="000C6CDB">
      <w:pPr>
        <w:spacing w:before="60" w:after="120"/>
        <w:rPr>
          <w:lang w:eastAsia="en-US"/>
        </w:rPr>
      </w:pPr>
      <w:r w:rsidRPr="000C6CDB">
        <w:rPr>
          <w:lang w:eastAsia="en-US"/>
        </w:rPr>
        <w:t>‘</w:t>
      </w:r>
      <w:r w:rsidRPr="000C6CDB">
        <w:rPr>
          <w:b/>
          <w:lang w:eastAsia="en-US"/>
        </w:rPr>
        <w:t>NEIS Participant Agreement’</w:t>
      </w:r>
      <w:r w:rsidRPr="000C6CDB">
        <w:rPr>
          <w:lang w:eastAsia="en-US"/>
        </w:rPr>
        <w:t xml:space="preserve"> means an agreement, in a form prescribed by the Department:</w:t>
      </w:r>
    </w:p>
    <w:p w14:paraId="6B3F7782" w14:textId="77777777" w:rsidR="000C6CDB" w:rsidRPr="000C6CDB" w:rsidRDefault="000C6CDB" w:rsidP="000C6CDB">
      <w:pPr>
        <w:spacing w:before="60" w:after="120"/>
        <w:rPr>
          <w:lang w:eastAsia="en-US"/>
        </w:rPr>
      </w:pPr>
      <w:r w:rsidRPr="000C6CDB">
        <w:rPr>
          <w:lang w:eastAsia="en-US"/>
        </w:rPr>
        <w:t>(a)</w:t>
      </w:r>
      <w:r w:rsidRPr="000C6CDB">
        <w:rPr>
          <w:lang w:eastAsia="en-US"/>
        </w:rPr>
        <w:tab/>
        <w:t>entered into between a NEIS Prospective Participant and the Department; and</w:t>
      </w:r>
    </w:p>
    <w:p w14:paraId="7CD8A8DD" w14:textId="77777777" w:rsidR="000C6CDB" w:rsidRPr="000C6CDB" w:rsidRDefault="000C6CDB" w:rsidP="000C6CDB">
      <w:pPr>
        <w:ind w:left="720" w:hanging="720"/>
        <w:rPr>
          <w:szCs w:val="22"/>
          <w:lang w:eastAsia="en-US"/>
        </w:rPr>
      </w:pPr>
      <w:r w:rsidRPr="000C6CDB">
        <w:rPr>
          <w:szCs w:val="22"/>
          <w:lang w:eastAsia="en-US"/>
        </w:rPr>
        <w:t>(b)</w:t>
      </w:r>
      <w:r w:rsidRPr="000C6CDB">
        <w:rPr>
          <w:szCs w:val="22"/>
          <w:lang w:eastAsia="en-US"/>
        </w:rPr>
        <w:tab/>
        <w:t>for a period of 52 weeks (or as otherwise extended or reduced by the Department), commencing on the date on which the relevant NEIS Participant Agreement is approved by the Department, but excluding any period during which the NEIS Participant Agreement is suspended by the Department.</w:t>
      </w:r>
    </w:p>
    <w:p w14:paraId="1ED32331" w14:textId="77777777" w:rsidR="000C6CDB" w:rsidRPr="000C6CDB" w:rsidRDefault="000C6CDB" w:rsidP="000C6CDB">
      <w:pPr>
        <w:rPr>
          <w:b/>
          <w:color w:val="76923C" w:themeColor="accent3" w:themeShade="BF"/>
          <w:szCs w:val="22"/>
          <w:lang w:eastAsia="en-US"/>
        </w:rPr>
      </w:pPr>
    </w:p>
    <w:p w14:paraId="24F9E0D9" w14:textId="77777777" w:rsidR="000C6CDB" w:rsidRPr="000C6CDB" w:rsidRDefault="000C6CDB" w:rsidP="000C6CDB">
      <w:pPr>
        <w:spacing w:before="60" w:after="120"/>
        <w:rPr>
          <w:lang w:eastAsia="en-US"/>
        </w:rPr>
      </w:pPr>
      <w:r w:rsidRPr="000C6CDB">
        <w:rPr>
          <w:lang w:eastAsia="en-US"/>
        </w:rPr>
        <w:lastRenderedPageBreak/>
        <w:t>‘</w:t>
      </w:r>
      <w:r w:rsidRPr="000C6CDB">
        <w:rPr>
          <w:b/>
          <w:lang w:eastAsia="en-US"/>
        </w:rPr>
        <w:t>NEIS Places’</w:t>
      </w:r>
      <w:r w:rsidRPr="000C6CDB">
        <w:rPr>
          <w:lang w:eastAsia="en-US"/>
        </w:rPr>
        <w:t xml:space="preserve"> means the maximum number of NEIS Commencements which the Provider may achieve in each Financial Year in each Employment Region as set out at item 7.2 of Schedule 1, or as otherwise agreed by the Department in writing. </w:t>
      </w:r>
    </w:p>
    <w:p w14:paraId="2133BAB4" w14:textId="77777777" w:rsidR="000C6CDB" w:rsidRPr="000C6CDB" w:rsidRDefault="000C6CDB" w:rsidP="000C6CDB">
      <w:pPr>
        <w:spacing w:before="60" w:after="120"/>
        <w:rPr>
          <w:lang w:eastAsia="en-US"/>
        </w:rPr>
      </w:pPr>
      <w:r w:rsidRPr="000C6CDB">
        <w:rPr>
          <w:b/>
          <w:lang w:eastAsia="en-US"/>
        </w:rPr>
        <w:t>‘NEIS Post-Programme Outcome’</w:t>
      </w:r>
      <w:r w:rsidRPr="000C6CDB">
        <w:rPr>
          <w:lang w:eastAsia="en-US"/>
        </w:rPr>
        <w:t xml:space="preserve"> means a situation where a NEIS Participant is verified by the Department as not being in receipt of any Income Support Payment, 13 weeks after cessation of their NEIS Participant Agreement, unless:</w:t>
      </w:r>
    </w:p>
    <w:p w14:paraId="588E4502" w14:textId="77777777" w:rsidR="000C6CDB" w:rsidRPr="000C6CDB" w:rsidRDefault="000C6CDB" w:rsidP="000C6CDB">
      <w:pPr>
        <w:ind w:left="720" w:hanging="720"/>
        <w:rPr>
          <w:szCs w:val="22"/>
          <w:lang w:eastAsia="en-US"/>
        </w:rPr>
      </w:pPr>
      <w:r w:rsidRPr="000C6CDB">
        <w:rPr>
          <w:szCs w:val="22"/>
          <w:lang w:eastAsia="en-US"/>
        </w:rPr>
        <w:t>(a)</w:t>
      </w:r>
      <w:r w:rsidRPr="000C6CDB">
        <w:rPr>
          <w:szCs w:val="22"/>
          <w:lang w:eastAsia="en-US"/>
        </w:rPr>
        <w:tab/>
        <w:t>the NEIS Participant was previously in receipt of Parenting Payment (Single), Disability Support Pension, Carer Payment or DVA War Widow/er or Partner Service Pension; or</w:t>
      </w:r>
    </w:p>
    <w:p w14:paraId="64FA51B7" w14:textId="77777777" w:rsidR="000C6CDB" w:rsidRPr="000C6CDB" w:rsidRDefault="000C6CDB" w:rsidP="000C6CDB">
      <w:pPr>
        <w:ind w:left="720" w:hanging="720"/>
        <w:rPr>
          <w:szCs w:val="22"/>
          <w:lang w:eastAsia="en-US"/>
        </w:rPr>
      </w:pPr>
      <w:r w:rsidRPr="000C6CDB">
        <w:rPr>
          <w:szCs w:val="22"/>
          <w:lang w:eastAsia="en-US"/>
        </w:rPr>
        <w:t>(b)</w:t>
      </w:r>
      <w:r w:rsidRPr="000C6CDB">
        <w:rPr>
          <w:szCs w:val="22"/>
          <w:lang w:eastAsia="en-US"/>
        </w:rPr>
        <w:tab/>
        <w:t>the NEIS Participant was not in receipt of Newstart Allowance, Youth Allowance or any other Income Support Payment on commencement of their NEIS Participant Agreement,</w:t>
      </w:r>
    </w:p>
    <w:p w14:paraId="721DBA36" w14:textId="77777777" w:rsidR="000C6CDB" w:rsidRPr="000C6CDB" w:rsidRDefault="000C6CDB" w:rsidP="000C6CDB">
      <w:pPr>
        <w:spacing w:before="60" w:after="120"/>
        <w:rPr>
          <w:lang w:eastAsia="en-US"/>
        </w:rPr>
      </w:pPr>
      <w:r w:rsidRPr="000C6CDB">
        <w:rPr>
          <w:lang w:eastAsia="en-US"/>
        </w:rPr>
        <w:t>in which case, a NEIS Post-Programme Outcome only occurs if the NEIS Participant is in Employment (of at least 20 hours per week) 13 weeks after cessation of their NEIS Participant Agreement.</w:t>
      </w:r>
    </w:p>
    <w:p w14:paraId="797D968F" w14:textId="77777777" w:rsidR="000C6CDB" w:rsidRPr="000C6CDB" w:rsidRDefault="000C6CDB" w:rsidP="000C6CDB">
      <w:pPr>
        <w:spacing w:before="60" w:after="120"/>
        <w:rPr>
          <w:lang w:eastAsia="en-US"/>
        </w:rPr>
      </w:pPr>
      <w:r w:rsidRPr="000C6CDB">
        <w:rPr>
          <w:lang w:eastAsia="en-US"/>
        </w:rPr>
        <w:t>‘</w:t>
      </w:r>
      <w:r w:rsidRPr="000C6CDB">
        <w:rPr>
          <w:b/>
          <w:lang w:eastAsia="en-US"/>
        </w:rPr>
        <w:t>NEIS Prospective Participant</w:t>
      </w:r>
      <w:r w:rsidRPr="000C6CDB">
        <w:rPr>
          <w:lang w:eastAsia="en-US"/>
        </w:rPr>
        <w:t>’ means a person who has been assessed by the NEIS Provider as NEIS Eligible and has not executed a NEIS Participant Agreement.</w:t>
      </w:r>
    </w:p>
    <w:p w14:paraId="6205F059" w14:textId="77777777" w:rsidR="000C6CDB" w:rsidRPr="000C6CDB" w:rsidRDefault="000C6CDB" w:rsidP="000C6CDB">
      <w:pPr>
        <w:spacing w:before="60" w:after="120"/>
        <w:rPr>
          <w:lang w:eastAsia="en-US"/>
        </w:rPr>
      </w:pPr>
      <w:r w:rsidRPr="000C6CDB">
        <w:rPr>
          <w:lang w:eastAsia="en-US"/>
        </w:rPr>
        <w:t>‘</w:t>
      </w:r>
      <w:r w:rsidRPr="000C6CDB">
        <w:rPr>
          <w:b/>
          <w:lang w:eastAsia="en-US"/>
        </w:rPr>
        <w:t>NEIS Provider’</w:t>
      </w:r>
      <w:r w:rsidRPr="000C6CDB">
        <w:rPr>
          <w:lang w:eastAsia="en-US"/>
        </w:rPr>
        <w:t xml:space="preserve"> means any entity that is contracted by the Commonwealth to provide NEIS Services under Part C of the jobactive Deed 2015-2020, including the Provider, where relevant. </w:t>
      </w:r>
    </w:p>
    <w:p w14:paraId="18E25EAD" w14:textId="77777777" w:rsidR="000C6CDB" w:rsidRPr="000C6CDB" w:rsidRDefault="000C6CDB" w:rsidP="000C6CDB">
      <w:pPr>
        <w:spacing w:before="60" w:after="120"/>
        <w:rPr>
          <w:lang w:eastAsia="en-US"/>
        </w:rPr>
      </w:pPr>
      <w:r w:rsidRPr="000C6CDB">
        <w:rPr>
          <w:lang w:eastAsia="en-US"/>
        </w:rPr>
        <w:t>‘</w:t>
      </w:r>
      <w:r w:rsidRPr="000C6CDB">
        <w:rPr>
          <w:b/>
          <w:lang w:eastAsia="en-US"/>
        </w:rPr>
        <w:t>NEIS Rental Assistance’</w:t>
      </w:r>
      <w:r w:rsidRPr="000C6CDB">
        <w:rPr>
          <w:lang w:eastAsia="en-US"/>
        </w:rPr>
        <w:t xml:space="preserve"> means rental assistance payable by the Department to a NEIS Participant in accordance with the NEIS Participant Agreement. </w:t>
      </w:r>
    </w:p>
    <w:p w14:paraId="3F56CC3E" w14:textId="77777777" w:rsidR="000C6CDB" w:rsidRPr="000C6CDB" w:rsidRDefault="000C6CDB" w:rsidP="000C6CDB">
      <w:pPr>
        <w:spacing w:before="60" w:after="120"/>
        <w:rPr>
          <w:lang w:eastAsia="en-US"/>
        </w:rPr>
      </w:pPr>
      <w:r w:rsidRPr="000C6CDB">
        <w:rPr>
          <w:lang w:eastAsia="en-US"/>
        </w:rPr>
        <w:t>‘</w:t>
      </w:r>
      <w:r w:rsidRPr="000C6CDB">
        <w:rPr>
          <w:b/>
          <w:lang w:eastAsia="en-US"/>
        </w:rPr>
        <w:t>NEIS Services’</w:t>
      </w:r>
      <w:r w:rsidRPr="000C6CDB">
        <w:rPr>
          <w:lang w:eastAsia="en-US"/>
        </w:rPr>
        <w:t xml:space="preserve"> means the Services that must be provided by the NEIS Provider to NEIS Prospective Participants and NEIS Participants in accordance with Part C and clause 97, including for the purpose of assisting NEIS Participants in establishing and running viable new small businesses in accordance with any Guidelines or written instructions issued by the Department.</w:t>
      </w:r>
    </w:p>
    <w:p w14:paraId="7FE6459B" w14:textId="77777777" w:rsidR="000C6CDB" w:rsidRPr="000C6CDB" w:rsidRDefault="000C6CDB" w:rsidP="000C6CDB">
      <w:pPr>
        <w:spacing w:before="60" w:after="120"/>
        <w:rPr>
          <w:lang w:eastAsia="en-US"/>
        </w:rPr>
      </w:pPr>
      <w:r w:rsidRPr="000C6CDB">
        <w:rPr>
          <w:lang w:eastAsia="en-US"/>
        </w:rPr>
        <w:t>‘</w:t>
      </w:r>
      <w:r w:rsidRPr="000C6CDB">
        <w:rPr>
          <w:b/>
          <w:lang w:eastAsia="en-US"/>
        </w:rPr>
        <w:t>NEIS Training</w:t>
      </w:r>
      <w:r w:rsidRPr="000C6CDB">
        <w:rPr>
          <w:lang w:eastAsia="en-US"/>
        </w:rPr>
        <w:t>’ means training for a Certificate IV in New</w:t>
      </w:r>
      <w:r w:rsidRPr="000C6CDB">
        <w:rPr>
          <w:color w:val="9BBB59" w:themeColor="accent3"/>
          <w:lang w:eastAsia="en-US"/>
        </w:rPr>
        <w:t xml:space="preserve"> </w:t>
      </w:r>
      <w:r w:rsidRPr="000C6CDB">
        <w:rPr>
          <w:lang w:eastAsia="en-US"/>
        </w:rPr>
        <w:t>Small Business or Certificate III in Micro Business Operations, or as otherwise advised by the Department, and which must be undertaken in a face to face setting, unless otherwise specified in any Guidelines.</w:t>
      </w:r>
    </w:p>
    <w:p w14:paraId="40093868" w14:textId="77777777" w:rsidR="000C6CDB" w:rsidRPr="000C6CDB" w:rsidRDefault="000C6CDB" w:rsidP="000C6CDB">
      <w:pPr>
        <w:spacing w:before="60" w:after="120"/>
        <w:rPr>
          <w:lang w:eastAsia="en-US"/>
        </w:rPr>
      </w:pPr>
      <w:r w:rsidRPr="000C6CDB">
        <w:rPr>
          <w:lang w:eastAsia="en-US"/>
        </w:rPr>
        <w:t>‘</w:t>
      </w:r>
      <w:r w:rsidRPr="000C6CDB">
        <w:rPr>
          <w:b/>
          <w:lang w:eastAsia="en-US"/>
        </w:rPr>
        <w:t>NEIS Volunteer’</w:t>
      </w:r>
      <w:r w:rsidRPr="000C6CDB">
        <w:rPr>
          <w:lang w:eastAsia="en-US"/>
        </w:rPr>
        <w:t xml:space="preserve"> means a person who is Referred to a NEIS Provider in the Department’s IT Systems, and is not: </w:t>
      </w:r>
    </w:p>
    <w:p w14:paraId="3CC5B33E" w14:textId="77777777" w:rsidR="000C6CDB" w:rsidRPr="000C6CDB" w:rsidRDefault="000C6CDB" w:rsidP="000C6CDB">
      <w:pPr>
        <w:spacing w:before="60" w:after="120"/>
        <w:rPr>
          <w:lang w:eastAsia="en-US"/>
        </w:rPr>
      </w:pPr>
      <w:r w:rsidRPr="000C6CDB">
        <w:rPr>
          <w:lang w:eastAsia="en-US"/>
        </w:rPr>
        <w:t>(a)</w:t>
      </w:r>
      <w:r w:rsidRPr="000C6CDB">
        <w:rPr>
          <w:lang w:eastAsia="en-US"/>
        </w:rPr>
        <w:tab/>
        <w:t xml:space="preserve">undertaking Full-Time Study, except for the purposes of NEIS Training; </w:t>
      </w:r>
    </w:p>
    <w:p w14:paraId="077A139D" w14:textId="77777777" w:rsidR="000C6CDB" w:rsidRPr="000C6CDB" w:rsidRDefault="000C6CDB" w:rsidP="000C6CDB">
      <w:pPr>
        <w:spacing w:before="60" w:after="120"/>
        <w:rPr>
          <w:lang w:eastAsia="en-US"/>
        </w:rPr>
      </w:pPr>
      <w:r w:rsidRPr="000C6CDB">
        <w:rPr>
          <w:lang w:eastAsia="en-US"/>
        </w:rPr>
        <w:t>(b)</w:t>
      </w:r>
      <w:r w:rsidRPr="000C6CDB">
        <w:rPr>
          <w:lang w:eastAsia="en-US"/>
        </w:rPr>
        <w:tab/>
        <w:t xml:space="preserve">Employed for 15 hours or more each week; </w:t>
      </w:r>
    </w:p>
    <w:p w14:paraId="714F2973" w14:textId="77777777" w:rsidR="000C6CDB" w:rsidRPr="000C6CDB" w:rsidRDefault="000C6CDB" w:rsidP="000C6CDB">
      <w:pPr>
        <w:spacing w:before="60" w:after="120"/>
        <w:rPr>
          <w:lang w:eastAsia="en-US"/>
        </w:rPr>
      </w:pPr>
      <w:r w:rsidRPr="000C6CDB">
        <w:rPr>
          <w:lang w:eastAsia="en-US"/>
        </w:rPr>
        <w:t>(c)</w:t>
      </w:r>
      <w:r w:rsidRPr="000C6CDB">
        <w:rPr>
          <w:lang w:eastAsia="en-US"/>
        </w:rPr>
        <w:tab/>
        <w:t>a Fully Eligible Participant;</w:t>
      </w:r>
    </w:p>
    <w:p w14:paraId="04F6228F" w14:textId="77777777" w:rsidR="000C6CDB" w:rsidRPr="000C6CDB" w:rsidRDefault="000C6CDB" w:rsidP="000C6CDB">
      <w:pPr>
        <w:spacing w:before="60" w:after="120"/>
        <w:rPr>
          <w:lang w:eastAsia="en-US"/>
        </w:rPr>
      </w:pPr>
      <w:r w:rsidRPr="000C6CDB">
        <w:rPr>
          <w:lang w:eastAsia="en-US"/>
        </w:rPr>
        <w:t>(d)</w:t>
      </w:r>
      <w:r w:rsidRPr="000C6CDB">
        <w:rPr>
          <w:lang w:eastAsia="en-US"/>
        </w:rPr>
        <w:tab/>
        <w:t>prohibited by law from working in Australia; or</w:t>
      </w:r>
    </w:p>
    <w:p w14:paraId="71986C23" w14:textId="77777777" w:rsidR="000C6CDB" w:rsidRPr="000C6CDB" w:rsidRDefault="000C6CDB" w:rsidP="000C6CDB">
      <w:pPr>
        <w:spacing w:before="60" w:after="120"/>
        <w:rPr>
          <w:color w:val="E36C0A" w:themeColor="accent6" w:themeShade="BF"/>
          <w:lang w:eastAsia="en-US"/>
        </w:rPr>
      </w:pPr>
      <w:r w:rsidRPr="000C6CDB">
        <w:rPr>
          <w:lang w:eastAsia="en-US"/>
        </w:rPr>
        <w:t>(e)</w:t>
      </w:r>
      <w:r w:rsidRPr="000C6CDB">
        <w:rPr>
          <w:lang w:eastAsia="en-US"/>
        </w:rPr>
        <w:tab/>
        <w:t xml:space="preserve">an overseas visitor on a working holiday visa or an overseas student studying in Australia. </w:t>
      </w:r>
    </w:p>
    <w:p w14:paraId="70E38CE8" w14:textId="082D4F8D" w:rsidR="000C6CDB" w:rsidRPr="000C6CDB" w:rsidRDefault="00381890" w:rsidP="000C6CDB">
      <w:pPr>
        <w:spacing w:before="60" w:after="120"/>
        <w:rPr>
          <w:lang w:eastAsia="en-US"/>
        </w:rPr>
      </w:pPr>
      <w:r w:rsidRPr="000C6CDB" w:rsidDel="00381890">
        <w:rPr>
          <w:lang w:eastAsia="en-US"/>
        </w:rPr>
        <w:t xml:space="preserve"> </w:t>
      </w:r>
      <w:r w:rsidR="000C6CDB" w:rsidRPr="000C6CDB">
        <w:rPr>
          <w:lang w:eastAsia="en-US"/>
        </w:rPr>
        <w:t>‘</w:t>
      </w:r>
      <w:r w:rsidR="000C6CDB" w:rsidRPr="000C6CDB">
        <w:rPr>
          <w:b/>
          <w:lang w:eastAsia="en-US"/>
        </w:rPr>
        <w:t>Non-conformance’</w:t>
      </w:r>
      <w:r w:rsidR="000C6CDB" w:rsidRPr="000C6CDB">
        <w:rPr>
          <w:lang w:eastAsia="en-US"/>
        </w:rPr>
        <w:t xml:space="preserve"> means a non-conformance with a Quality Standard or the Quality Principles in accordance with any Guidelines.</w:t>
      </w:r>
    </w:p>
    <w:p w14:paraId="64A1A32E" w14:textId="77777777" w:rsidR="000C6CDB" w:rsidRPr="000C6CDB" w:rsidRDefault="000C6CDB" w:rsidP="000C6CDB">
      <w:pPr>
        <w:spacing w:before="60" w:after="120"/>
        <w:rPr>
          <w:lang w:eastAsia="en-US"/>
        </w:rPr>
      </w:pPr>
      <w:r w:rsidRPr="000C6CDB">
        <w:rPr>
          <w:lang w:eastAsia="en-US"/>
        </w:rPr>
        <w:t>‘</w:t>
      </w:r>
      <w:r w:rsidRPr="000C6CDB">
        <w:rPr>
          <w:b/>
          <w:lang w:eastAsia="en-US"/>
        </w:rPr>
        <w:t>Non-conformance Report’</w:t>
      </w:r>
      <w:r w:rsidRPr="000C6CDB">
        <w:rPr>
          <w:lang w:eastAsia="en-US"/>
        </w:rPr>
        <w:t xml:space="preserve"> means a report in accordance with any Guidelines, which forms part of each Quality Report, and details Non-conformances identified in a QAF Audit. </w:t>
      </w:r>
    </w:p>
    <w:p w14:paraId="27FE0224" w14:textId="77777777" w:rsidR="000C6CDB" w:rsidRPr="000C6CDB" w:rsidRDefault="000C6CDB" w:rsidP="000C6CDB">
      <w:pPr>
        <w:spacing w:before="60" w:after="120"/>
        <w:rPr>
          <w:lang w:eastAsia="en-US"/>
        </w:rPr>
      </w:pPr>
      <w:r w:rsidRPr="000C6CDB">
        <w:rPr>
          <w:lang w:eastAsia="en-US"/>
        </w:rPr>
        <w:t>‘</w:t>
      </w:r>
      <w:r w:rsidRPr="000C6CDB">
        <w:rPr>
          <w:b/>
          <w:lang w:eastAsia="en-US"/>
        </w:rPr>
        <w:t>Non-Payable Outcome’</w:t>
      </w:r>
      <w:r w:rsidRPr="000C6CDB">
        <w:rPr>
          <w:lang w:eastAsia="en-US"/>
        </w:rPr>
        <w:t xml:space="preserve"> means one or more of the following:</w:t>
      </w:r>
    </w:p>
    <w:p w14:paraId="56A4DE2B" w14:textId="77777777" w:rsidR="000C6CDB" w:rsidRPr="000C6CDB" w:rsidRDefault="000C6CDB" w:rsidP="000C6CDB">
      <w:pPr>
        <w:spacing w:before="60" w:after="120"/>
        <w:rPr>
          <w:lang w:eastAsia="en-US"/>
        </w:rPr>
      </w:pPr>
      <w:r w:rsidRPr="000C6CDB">
        <w:rPr>
          <w:lang w:eastAsia="en-US"/>
        </w:rPr>
        <w:t>(a)</w:t>
      </w:r>
      <w:r w:rsidRPr="000C6CDB">
        <w:rPr>
          <w:lang w:eastAsia="en-US"/>
        </w:rPr>
        <w:tab/>
        <w:t>Employment, including a retail position, involving nudity or in the sex industry;</w:t>
      </w:r>
    </w:p>
    <w:p w14:paraId="0DEBEF37" w14:textId="77777777" w:rsidR="000C6CDB" w:rsidRPr="000C6CDB" w:rsidRDefault="000C6CDB" w:rsidP="000C6CDB">
      <w:pPr>
        <w:spacing w:before="60" w:after="120"/>
        <w:rPr>
          <w:szCs w:val="22"/>
          <w:lang w:eastAsia="en-US"/>
        </w:rPr>
      </w:pPr>
      <w:r w:rsidRPr="000C6CDB">
        <w:rPr>
          <w:szCs w:val="22"/>
          <w:lang w:eastAsia="en-US"/>
        </w:rPr>
        <w:t>(b)</w:t>
      </w:r>
      <w:r w:rsidRPr="000C6CDB">
        <w:rPr>
          <w:szCs w:val="22"/>
          <w:lang w:eastAsia="en-US"/>
        </w:rPr>
        <w:tab/>
        <w:t>volunteer work;</w:t>
      </w:r>
    </w:p>
    <w:p w14:paraId="2F44D16C" w14:textId="77777777" w:rsidR="000C6CDB" w:rsidRPr="000C6CDB" w:rsidRDefault="000C6CDB" w:rsidP="000C6CDB">
      <w:pPr>
        <w:spacing w:before="60" w:after="120"/>
        <w:rPr>
          <w:szCs w:val="22"/>
          <w:lang w:eastAsia="en-US"/>
        </w:rPr>
      </w:pPr>
      <w:r w:rsidRPr="000C6CDB">
        <w:rPr>
          <w:szCs w:val="22"/>
          <w:lang w:eastAsia="en-US"/>
        </w:rPr>
        <w:t>(c)</w:t>
      </w:r>
      <w:r w:rsidRPr="000C6CDB">
        <w:rPr>
          <w:szCs w:val="22"/>
          <w:lang w:eastAsia="en-US"/>
        </w:rPr>
        <w:tab/>
        <w:t>Activities;</w:t>
      </w:r>
    </w:p>
    <w:p w14:paraId="7E22D7CD" w14:textId="77777777" w:rsidR="000C6CDB" w:rsidRPr="000C6CDB" w:rsidRDefault="000C6CDB" w:rsidP="000C6CDB">
      <w:pPr>
        <w:spacing w:before="60" w:after="120"/>
        <w:rPr>
          <w:szCs w:val="22"/>
          <w:lang w:eastAsia="en-US"/>
        </w:rPr>
      </w:pPr>
      <w:r w:rsidRPr="000C6CDB">
        <w:rPr>
          <w:szCs w:val="22"/>
          <w:lang w:eastAsia="en-US"/>
        </w:rPr>
        <w:t>(d)</w:t>
      </w:r>
      <w:r w:rsidRPr="000C6CDB">
        <w:rPr>
          <w:szCs w:val="22"/>
          <w:lang w:eastAsia="en-US"/>
        </w:rPr>
        <w:tab/>
        <w:t>unpaid work;</w:t>
      </w:r>
    </w:p>
    <w:p w14:paraId="19BDBCD3" w14:textId="77777777" w:rsidR="000C6CDB" w:rsidRPr="000C6CDB" w:rsidRDefault="000C6CDB" w:rsidP="000C6CDB">
      <w:pPr>
        <w:spacing w:before="60" w:after="120"/>
        <w:rPr>
          <w:lang w:eastAsia="en-US"/>
        </w:rPr>
      </w:pPr>
      <w:r w:rsidRPr="000C6CDB">
        <w:rPr>
          <w:lang w:eastAsia="en-US"/>
        </w:rPr>
        <w:t>(e)</w:t>
      </w:r>
      <w:r w:rsidRPr="000C6CDB">
        <w:rPr>
          <w:lang w:eastAsia="en-US"/>
        </w:rPr>
        <w:tab/>
        <w:t>a training course not eligible for Austudy, Abstudy, or Youth Allowance(Student);</w:t>
      </w:r>
    </w:p>
    <w:p w14:paraId="1F01AD1E" w14:textId="77777777" w:rsidR="000C6CDB" w:rsidRPr="000C6CDB" w:rsidRDefault="000C6CDB" w:rsidP="000C6CDB">
      <w:pPr>
        <w:spacing w:before="60" w:after="120"/>
        <w:ind w:left="720" w:hanging="720"/>
        <w:rPr>
          <w:lang w:eastAsia="en-US"/>
        </w:rPr>
      </w:pPr>
      <w:r w:rsidRPr="000C6CDB">
        <w:rPr>
          <w:lang w:eastAsia="en-US"/>
        </w:rPr>
        <w:t>(f)</w:t>
      </w:r>
      <w:r w:rsidRPr="000C6CDB">
        <w:rPr>
          <w:lang w:eastAsia="en-US"/>
        </w:rPr>
        <w:tab/>
        <w:t xml:space="preserve">a training course delivered by a training institution that is not approved to deliver the respective training course as specified </w:t>
      </w:r>
      <w:r w:rsidR="00705346">
        <w:rPr>
          <w:lang w:eastAsia="en-US"/>
        </w:rPr>
        <w:t xml:space="preserve">on the </w:t>
      </w:r>
      <w:hyperlink r:id="rId21" w:history="1">
        <w:r w:rsidR="00705346" w:rsidRPr="00705346">
          <w:rPr>
            <w:rStyle w:val="Hyperlink"/>
            <w:lang w:eastAsia="en-US"/>
          </w:rPr>
          <w:t>training.gov.au</w:t>
        </w:r>
      </w:hyperlink>
      <w:r w:rsidR="00705346">
        <w:rPr>
          <w:lang w:eastAsia="en-US"/>
        </w:rPr>
        <w:t xml:space="preserve"> website</w:t>
      </w:r>
      <w:r w:rsidRPr="000C6CDB">
        <w:rPr>
          <w:lang w:eastAsia="en-US"/>
        </w:rPr>
        <w:t>;</w:t>
      </w:r>
    </w:p>
    <w:p w14:paraId="1E5B0FCC" w14:textId="77777777" w:rsidR="000C6CDB" w:rsidRPr="000C6CDB" w:rsidRDefault="000C6CDB" w:rsidP="000C6CDB">
      <w:pPr>
        <w:spacing w:before="60" w:after="120"/>
        <w:ind w:left="720" w:hanging="720"/>
        <w:rPr>
          <w:lang w:eastAsia="en-US"/>
        </w:rPr>
      </w:pPr>
      <w:r w:rsidRPr="000C6CDB">
        <w:rPr>
          <w:lang w:eastAsia="en-US"/>
        </w:rPr>
        <w:t>(g)</w:t>
      </w:r>
      <w:r w:rsidRPr="000C6CDB">
        <w:rPr>
          <w:lang w:eastAsia="en-US"/>
        </w:rPr>
        <w:tab/>
        <w:t>a training course duplicating, or having significant components similar to, employment services, such as training for work preparation or job search skills;</w:t>
      </w:r>
    </w:p>
    <w:p w14:paraId="2679CBEB" w14:textId="77777777" w:rsidR="000C6CDB" w:rsidRPr="000C6CDB" w:rsidRDefault="000C6CDB" w:rsidP="000C6CDB">
      <w:pPr>
        <w:spacing w:before="60" w:after="120"/>
        <w:ind w:left="720" w:hanging="720"/>
        <w:rPr>
          <w:lang w:eastAsia="en-US"/>
        </w:rPr>
      </w:pPr>
      <w:r w:rsidRPr="000C6CDB">
        <w:rPr>
          <w:lang w:eastAsia="en-US"/>
        </w:rPr>
        <w:lastRenderedPageBreak/>
        <w:t>(h)</w:t>
      </w:r>
      <w:r w:rsidRPr="000C6CDB">
        <w:rPr>
          <w:lang w:eastAsia="en-US"/>
        </w:rPr>
        <w:tab/>
        <w:t>a job that involves taking up employment in another country, regardless of whether the salary is paid in Australian Dollars or by an Australian company;</w:t>
      </w:r>
    </w:p>
    <w:p w14:paraId="2990C2CD" w14:textId="77777777" w:rsidR="000C6CDB" w:rsidRPr="000C6CDB" w:rsidRDefault="000C6CDB" w:rsidP="000C6CDB">
      <w:pPr>
        <w:spacing w:before="60" w:after="120"/>
        <w:rPr>
          <w:lang w:eastAsia="en-US"/>
        </w:rPr>
      </w:pPr>
      <w:r w:rsidRPr="000C6CDB">
        <w:rPr>
          <w:lang w:eastAsia="en-US"/>
        </w:rPr>
        <w:t>(i)</w:t>
      </w:r>
      <w:r w:rsidRPr="000C6CDB">
        <w:rPr>
          <w:lang w:eastAsia="en-US"/>
        </w:rPr>
        <w:tab/>
        <w:t xml:space="preserve">a job involving illegal activity; </w:t>
      </w:r>
    </w:p>
    <w:p w14:paraId="318DF071" w14:textId="77777777" w:rsidR="000C6CDB" w:rsidRPr="000C6CDB" w:rsidRDefault="000C6CDB" w:rsidP="000C6CDB">
      <w:pPr>
        <w:spacing w:before="60" w:after="120"/>
        <w:rPr>
          <w:lang w:eastAsia="en-US"/>
        </w:rPr>
      </w:pPr>
      <w:r w:rsidRPr="000C6CDB">
        <w:rPr>
          <w:lang w:eastAsia="en-US"/>
        </w:rPr>
        <w:t>(j)</w:t>
      </w:r>
      <w:r w:rsidRPr="000C6CDB">
        <w:rPr>
          <w:lang w:eastAsia="en-US"/>
        </w:rPr>
        <w:tab/>
        <w:t>a job involving income or funds from gambling deemed to be inappropriate by the Department;</w:t>
      </w:r>
    </w:p>
    <w:p w14:paraId="2D4DDAD8" w14:textId="77777777" w:rsidR="000C6CDB" w:rsidRPr="000C6CDB" w:rsidRDefault="000C6CDB" w:rsidP="000C6CDB">
      <w:pPr>
        <w:spacing w:before="60" w:after="120"/>
        <w:ind w:left="720" w:hanging="720"/>
        <w:rPr>
          <w:lang w:eastAsia="en-US"/>
        </w:rPr>
      </w:pPr>
      <w:r w:rsidRPr="000C6CDB">
        <w:rPr>
          <w:rFonts w:eastAsiaTheme="minorHAnsi"/>
          <w:lang w:eastAsia="en-US"/>
        </w:rPr>
        <w:t>(k)</w:t>
      </w:r>
      <w:r w:rsidRPr="000C6CDB">
        <w:rPr>
          <w:rFonts w:eastAsiaTheme="minorHAnsi"/>
          <w:lang w:eastAsia="en-US"/>
        </w:rPr>
        <w:tab/>
        <w:t xml:space="preserve">a Qualifying Education Course that started before the Commencement of the relevant </w:t>
      </w:r>
      <w:r w:rsidRPr="000C6CDB">
        <w:rPr>
          <w:lang w:eastAsia="en-US"/>
        </w:rPr>
        <w:t xml:space="preserve">Stream </w:t>
      </w:r>
      <w:r w:rsidRPr="000C6CDB">
        <w:rPr>
          <w:rFonts w:eastAsiaTheme="minorHAnsi"/>
          <w:lang w:eastAsia="en-US"/>
        </w:rPr>
        <w:t xml:space="preserve">Participant, unless the </w:t>
      </w:r>
      <w:r w:rsidRPr="000C6CDB">
        <w:rPr>
          <w:lang w:eastAsia="en-US"/>
        </w:rPr>
        <w:t xml:space="preserve">Stream </w:t>
      </w:r>
      <w:r w:rsidRPr="000C6CDB">
        <w:rPr>
          <w:rFonts w:eastAsiaTheme="minorHAnsi"/>
          <w:lang w:eastAsia="en-US"/>
        </w:rPr>
        <w:t>Participant</w:t>
      </w:r>
      <w:r w:rsidRPr="000C6CDB" w:rsidDel="00812DF1">
        <w:rPr>
          <w:rFonts w:eastAsiaTheme="minorHAnsi"/>
          <w:lang w:eastAsia="en-US"/>
        </w:rPr>
        <w:t xml:space="preserve"> </w:t>
      </w:r>
      <w:r w:rsidRPr="000C6CDB">
        <w:rPr>
          <w:rFonts w:eastAsiaTheme="minorHAnsi"/>
          <w:lang w:eastAsia="en-US"/>
        </w:rPr>
        <w:t xml:space="preserve">is a Vulnerable Youth (Student); </w:t>
      </w:r>
    </w:p>
    <w:p w14:paraId="1ED1685D" w14:textId="4D5186B9" w:rsidR="000C6CDB" w:rsidRPr="000C6CDB" w:rsidRDefault="000C6CDB" w:rsidP="000C6CDB">
      <w:pPr>
        <w:spacing w:before="60" w:after="120"/>
        <w:ind w:left="720" w:hanging="720"/>
        <w:rPr>
          <w:lang w:eastAsia="en-US"/>
        </w:rPr>
      </w:pPr>
      <w:r w:rsidRPr="000C6CDB">
        <w:rPr>
          <w:rFonts w:eastAsiaTheme="minorHAnsi"/>
          <w:lang w:eastAsia="en-US"/>
        </w:rPr>
        <w:t xml:space="preserve">(l) </w:t>
      </w:r>
      <w:r w:rsidRPr="000C6CDB">
        <w:rPr>
          <w:rFonts w:eastAsiaTheme="minorHAnsi"/>
          <w:lang w:eastAsia="en-US"/>
        </w:rPr>
        <w:tab/>
        <w:t xml:space="preserve">Employment that started before the Commencement of the relevant Stream Participant except </w:t>
      </w:r>
      <w:r w:rsidR="00F0529A" w:rsidRPr="005D6FC5">
        <w:rPr>
          <w:rFonts w:eastAsia="Calibri"/>
        </w:rPr>
        <w:t xml:space="preserve">where a Significant Increase in Income or a Significant Increase in Pre-Existing Employment </w:t>
      </w:r>
      <w:r w:rsidR="00F0529A" w:rsidRPr="005D6FC5">
        <w:t xml:space="preserve">applies to </w:t>
      </w:r>
      <w:r w:rsidR="00F0529A" w:rsidRPr="005D6FC5">
        <w:rPr>
          <w:rFonts w:eastAsia="Calibri"/>
        </w:rPr>
        <w:t>the Employment</w:t>
      </w:r>
      <w:r w:rsidRPr="000C6CDB">
        <w:rPr>
          <w:rFonts w:eastAsiaTheme="minorHAnsi"/>
          <w:lang w:eastAsia="en-US"/>
        </w:rPr>
        <w:t>;</w:t>
      </w:r>
    </w:p>
    <w:p w14:paraId="629D6DBB" w14:textId="77777777" w:rsidR="000C6CDB" w:rsidRPr="000C6CDB" w:rsidRDefault="000C6CDB" w:rsidP="000C6CDB">
      <w:pPr>
        <w:spacing w:before="60" w:after="120"/>
        <w:ind w:left="720" w:hanging="720"/>
        <w:rPr>
          <w:lang w:eastAsia="en-US"/>
        </w:rPr>
      </w:pPr>
      <w:r w:rsidRPr="000C6CDB">
        <w:rPr>
          <w:lang w:eastAsia="en-US"/>
        </w:rPr>
        <w:t>(m)</w:t>
      </w:r>
      <w:r w:rsidRPr="000C6CDB">
        <w:rPr>
          <w:lang w:eastAsia="en-US"/>
        </w:rPr>
        <w:tab/>
        <w:t>a programme, including a Work Trial programme, funded by the Australian Government, or a state or territory government, including a Complementary Service and as advised by the Department;</w:t>
      </w:r>
    </w:p>
    <w:p w14:paraId="4C8796BE" w14:textId="77777777" w:rsidR="000C6CDB" w:rsidRPr="000C6CDB" w:rsidRDefault="000C6CDB" w:rsidP="000C6CDB">
      <w:pPr>
        <w:spacing w:before="60" w:after="120"/>
        <w:ind w:left="720" w:hanging="720"/>
        <w:rPr>
          <w:lang w:eastAsia="en-US"/>
        </w:rPr>
      </w:pPr>
      <w:r w:rsidRPr="000C6CDB">
        <w:rPr>
          <w:lang w:eastAsia="en-US"/>
        </w:rPr>
        <w:t>(n)</w:t>
      </w:r>
      <w:r w:rsidRPr="000C6CDB">
        <w:rPr>
          <w:lang w:eastAsia="en-US"/>
        </w:rPr>
        <w:tab/>
        <w:t>non-ongoing Employment or a Work Trial where the Stream Participant’s wages are subsidised by the Provider’s own funds and the Provider subsequently seeks Reimbursement of the subsidy from the Employment Fund;</w:t>
      </w:r>
    </w:p>
    <w:p w14:paraId="08AEE1E0" w14:textId="77777777" w:rsidR="000C6CDB" w:rsidRPr="000C6CDB" w:rsidRDefault="000C6CDB" w:rsidP="000C6CDB">
      <w:pPr>
        <w:spacing w:before="60" w:after="120"/>
        <w:ind w:left="720" w:hanging="720"/>
        <w:rPr>
          <w:lang w:eastAsia="en-US"/>
        </w:rPr>
      </w:pPr>
      <w:r w:rsidRPr="000C6CDB">
        <w:rPr>
          <w:lang w:eastAsia="en-US"/>
        </w:rPr>
        <w:t>(o)</w:t>
      </w:r>
      <w:r w:rsidRPr="000C6CDB">
        <w:rPr>
          <w:lang w:eastAsia="en-US"/>
        </w:rPr>
        <w:tab/>
        <w:t>an education or training course in circumstances where  the Provider has already received an Outcome Payment for that Stream Participant in the same Period of Unemployment;</w:t>
      </w:r>
    </w:p>
    <w:p w14:paraId="381C029A" w14:textId="77777777" w:rsidR="000C6CDB" w:rsidRPr="000C6CDB" w:rsidRDefault="000C6CDB" w:rsidP="000C6CDB">
      <w:pPr>
        <w:spacing w:before="60" w:after="120"/>
        <w:ind w:left="720" w:hanging="720"/>
        <w:rPr>
          <w:lang w:eastAsia="en-US"/>
        </w:rPr>
      </w:pPr>
      <w:r w:rsidRPr="000C6CDB">
        <w:rPr>
          <w:lang w:eastAsia="en-US"/>
        </w:rPr>
        <w:t>(p)</w:t>
      </w:r>
      <w:r w:rsidRPr="000C6CDB">
        <w:rPr>
          <w:color w:val="00B0F0"/>
          <w:lang w:eastAsia="en-US"/>
        </w:rPr>
        <w:tab/>
      </w:r>
      <w:r w:rsidRPr="000C6CDB">
        <w:rPr>
          <w:lang w:eastAsia="en-US"/>
        </w:rPr>
        <w:t>a 4 Week Period Employment Outcome if:</w:t>
      </w:r>
    </w:p>
    <w:p w14:paraId="259C9893" w14:textId="77777777" w:rsidR="000C6CDB" w:rsidRPr="000C6CDB" w:rsidRDefault="000C6CDB" w:rsidP="000C6CDB">
      <w:pPr>
        <w:spacing w:before="60" w:after="120"/>
        <w:ind w:left="1440" w:hanging="720"/>
        <w:rPr>
          <w:lang w:eastAsia="en-US"/>
        </w:rPr>
      </w:pPr>
      <w:r w:rsidRPr="000C6CDB">
        <w:rPr>
          <w:lang w:eastAsia="en-US"/>
        </w:rPr>
        <w:t>(i)</w:t>
      </w:r>
      <w:r w:rsidRPr="000C6CDB">
        <w:rPr>
          <w:lang w:eastAsia="en-US"/>
        </w:rPr>
        <w:tab/>
        <w:t xml:space="preserve">the Provider has claimed an Outcome Payment in relation to another Stream Participant that previously occupied the same or a similar position (the </w:t>
      </w:r>
      <w:r w:rsidRPr="000C6CDB">
        <w:rPr>
          <w:i/>
          <w:lang w:eastAsia="en-US"/>
        </w:rPr>
        <w:t>prior outcome</w:t>
      </w:r>
      <w:r w:rsidRPr="000C6CDB">
        <w:rPr>
          <w:lang w:eastAsia="en-US"/>
        </w:rPr>
        <w:t>); and</w:t>
      </w:r>
    </w:p>
    <w:p w14:paraId="039615F3" w14:textId="77777777" w:rsidR="000C6CDB" w:rsidRPr="000C6CDB" w:rsidRDefault="000C6CDB" w:rsidP="000C6CDB">
      <w:pPr>
        <w:spacing w:before="60" w:after="120"/>
        <w:ind w:left="1440" w:hanging="720"/>
        <w:rPr>
          <w:lang w:eastAsia="en-US"/>
        </w:rPr>
      </w:pPr>
      <w:r w:rsidRPr="000C6CDB">
        <w:rPr>
          <w:lang w:eastAsia="en-US"/>
        </w:rPr>
        <w:t>(ii)</w:t>
      </w:r>
      <w:r w:rsidRPr="000C6CDB">
        <w:rPr>
          <w:lang w:eastAsia="en-US"/>
        </w:rPr>
        <w:tab/>
        <w:t xml:space="preserve">the Employment Outcome Start Date occurs less than 12 weeks after the end of the Outcome Period for the </w:t>
      </w:r>
      <w:r w:rsidRPr="000C6CDB">
        <w:rPr>
          <w:i/>
          <w:lang w:eastAsia="en-US"/>
        </w:rPr>
        <w:t>prior outcome</w:t>
      </w:r>
      <w:r w:rsidRPr="000C6CDB">
        <w:rPr>
          <w:lang w:eastAsia="en-US"/>
        </w:rPr>
        <w:t xml:space="preserve">; </w:t>
      </w:r>
    </w:p>
    <w:p w14:paraId="2FD4B6E3" w14:textId="77777777" w:rsidR="000C6CDB" w:rsidRPr="000C6CDB" w:rsidRDefault="000C6CDB" w:rsidP="000C6CDB">
      <w:pPr>
        <w:spacing w:before="60" w:after="120"/>
        <w:ind w:left="720" w:hanging="720"/>
        <w:rPr>
          <w:lang w:eastAsia="en-US"/>
        </w:rPr>
      </w:pPr>
      <w:r w:rsidRPr="000C6CDB">
        <w:rPr>
          <w:lang w:eastAsia="en-US"/>
        </w:rPr>
        <w:t>(q)</w:t>
      </w:r>
      <w:r w:rsidRPr="000C6CDB">
        <w:rPr>
          <w:lang w:eastAsia="en-US"/>
        </w:rPr>
        <w:tab/>
        <w:t>Employment that contravenes Commonwealth, state or territory legislation or provides terms and conditions of employment which are inconsistent with the relevant workplace relations laws, or any instrument made under such laws, excluding where the Employment has not been paid in accordance with any applicable Enterprise Agreement, Modern Award or the National Minimum Wage;</w:t>
      </w:r>
    </w:p>
    <w:p w14:paraId="0E78F15E" w14:textId="77777777" w:rsidR="000C6CDB" w:rsidRPr="000C6CDB" w:rsidRDefault="000C6CDB" w:rsidP="000C6CDB">
      <w:pPr>
        <w:spacing w:before="60" w:after="120"/>
        <w:ind w:left="720" w:hanging="720"/>
        <w:rPr>
          <w:lang w:eastAsia="en-US"/>
        </w:rPr>
      </w:pPr>
      <w:r w:rsidRPr="000C6CDB">
        <w:rPr>
          <w:lang w:eastAsia="en-US"/>
        </w:rPr>
        <w:t>(r)</w:t>
      </w:r>
      <w:r w:rsidRPr="000C6CDB">
        <w:rPr>
          <w:lang w:eastAsia="en-US"/>
        </w:rPr>
        <w:tab/>
        <w:t>Employment that pays a commission as either the entire remuneration or part of the remuneration, except where the commission being paid to the Stream Participant is in addition to an amount which is paid to the Stream Participant in accordance with any applicable Commonwealth, state or territory legislation and any applicable Modern Award or the National Minimum Wage;</w:t>
      </w:r>
    </w:p>
    <w:p w14:paraId="62F5E9E6" w14:textId="77777777" w:rsidR="00F0529A" w:rsidRDefault="000C6CDB" w:rsidP="00741CCC">
      <w:pPr>
        <w:spacing w:before="60" w:after="120"/>
        <w:ind w:left="720" w:hanging="720"/>
        <w:rPr>
          <w:lang w:eastAsia="en-US"/>
        </w:rPr>
      </w:pPr>
      <w:r w:rsidRPr="000C6CDB">
        <w:rPr>
          <w:lang w:eastAsia="en-US"/>
        </w:rPr>
        <w:t>(s)</w:t>
      </w:r>
      <w:r w:rsidRPr="000C6CDB">
        <w:rPr>
          <w:lang w:eastAsia="en-US"/>
        </w:rPr>
        <w:tab/>
        <w:t>Employment or Unsubsidised Self-Employment which is Recurring, except for</w:t>
      </w:r>
      <w:r w:rsidR="00F0529A">
        <w:rPr>
          <w:lang w:eastAsia="en-US"/>
        </w:rPr>
        <w:t>:</w:t>
      </w:r>
    </w:p>
    <w:p w14:paraId="292B65E4" w14:textId="0F006F5D" w:rsidR="00F0529A" w:rsidRDefault="00856A62" w:rsidP="00741CCC">
      <w:pPr>
        <w:spacing w:before="60" w:after="120"/>
        <w:ind w:left="1440" w:hanging="720"/>
        <w:rPr>
          <w:lang w:eastAsia="en-US"/>
        </w:rPr>
      </w:pPr>
      <w:r>
        <w:rPr>
          <w:lang w:eastAsia="en-US"/>
        </w:rPr>
        <w:t>(i)</w:t>
      </w:r>
      <w:r>
        <w:rPr>
          <w:lang w:eastAsia="en-US"/>
        </w:rPr>
        <w:tab/>
      </w:r>
      <w:r w:rsidR="000C6CDB" w:rsidRPr="000C6CDB">
        <w:rPr>
          <w:lang w:eastAsia="en-US"/>
        </w:rPr>
        <w:t>4 Week Period Full Outcomes and 4 Week Period Partial Outcomes</w:t>
      </w:r>
      <w:r w:rsidR="00F0529A">
        <w:rPr>
          <w:lang w:eastAsia="en-US"/>
        </w:rPr>
        <w:t>; and</w:t>
      </w:r>
    </w:p>
    <w:p w14:paraId="7BC6CC54" w14:textId="59AAD0C6" w:rsidR="00AB4F1C" w:rsidRPr="000C6CDB" w:rsidRDefault="00856A62" w:rsidP="00741CCC">
      <w:pPr>
        <w:spacing w:before="60" w:after="120"/>
        <w:ind w:left="1440" w:hanging="720"/>
        <w:rPr>
          <w:lang w:eastAsia="en-US"/>
        </w:rPr>
      </w:pPr>
      <w:r>
        <w:rPr>
          <w:lang w:eastAsia="en-US"/>
        </w:rPr>
        <w:t>(ii)</w:t>
      </w:r>
      <w:r>
        <w:rPr>
          <w:lang w:eastAsia="en-US"/>
        </w:rPr>
        <w:tab/>
      </w:r>
      <w:r w:rsidR="00C46B19">
        <w:rPr>
          <w:lang w:eastAsia="en-US"/>
        </w:rPr>
        <w:t>Employment Outcomes that satisfy item (f) of the definition of Full Outcome</w:t>
      </w:r>
      <w:r w:rsidR="00AB4F1C">
        <w:rPr>
          <w:lang w:eastAsia="en-US"/>
        </w:rPr>
        <w:t>; or</w:t>
      </w:r>
    </w:p>
    <w:p w14:paraId="6521D814" w14:textId="77777777" w:rsidR="000C6CDB" w:rsidRPr="000C6CDB" w:rsidRDefault="000C6CDB" w:rsidP="000C6CDB">
      <w:pPr>
        <w:spacing w:before="60" w:after="120"/>
        <w:rPr>
          <w:lang w:eastAsia="en-US"/>
        </w:rPr>
      </w:pPr>
      <w:r w:rsidRPr="000C6CDB">
        <w:rPr>
          <w:lang w:eastAsia="en-US"/>
        </w:rPr>
        <w:t>(t)</w:t>
      </w:r>
      <w:r w:rsidRPr="000C6CDB">
        <w:rPr>
          <w:lang w:eastAsia="en-US"/>
        </w:rPr>
        <w:tab/>
        <w:t>any other situation that the Department may advise or as specified in any Guidelines.</w:t>
      </w:r>
    </w:p>
    <w:p w14:paraId="5E6B5B85" w14:textId="77777777" w:rsidR="000C6CDB" w:rsidRPr="000C6CDB" w:rsidRDefault="000C6CDB" w:rsidP="000C6CDB">
      <w:pPr>
        <w:spacing w:before="60" w:after="120"/>
        <w:rPr>
          <w:lang w:eastAsia="en-US"/>
        </w:rPr>
      </w:pPr>
      <w:r w:rsidRPr="000C6CDB">
        <w:rPr>
          <w:lang w:eastAsia="en-US"/>
        </w:rPr>
        <w:t>‘</w:t>
      </w:r>
      <w:r w:rsidRPr="000C6CDB">
        <w:rPr>
          <w:b/>
          <w:lang w:eastAsia="en-US"/>
        </w:rPr>
        <w:t>Non-regional Location’</w:t>
      </w:r>
      <w:r w:rsidRPr="000C6CDB">
        <w:rPr>
          <w:lang w:eastAsia="en-US"/>
        </w:rPr>
        <w:t xml:space="preserve"> means a location identified on the Department’s IT Systems as not attracting a regional loading. </w:t>
      </w:r>
    </w:p>
    <w:p w14:paraId="57A2D881" w14:textId="77777777" w:rsidR="000C6CDB" w:rsidRPr="000C6CDB" w:rsidRDefault="000C6CDB" w:rsidP="000C6CDB">
      <w:pPr>
        <w:suppressAutoHyphens/>
        <w:spacing w:before="120" w:after="120" w:line="264" w:lineRule="auto"/>
        <w:outlineLvl w:val="1"/>
        <w:rPr>
          <w:i/>
          <w:color w:val="76923C" w:themeColor="accent3" w:themeShade="BF"/>
          <w:sz w:val="20"/>
        </w:rPr>
      </w:pPr>
      <w:r w:rsidRPr="000C6CDB">
        <w:rPr>
          <w:i/>
          <w:sz w:val="20"/>
        </w:rPr>
        <w:t>Note: Table 4 of Annexure B2 indicates the locations that do not attract a regional loading, however, to the extent of any inconsistency between this table and the Department’s IT Systems with respect to relevant locations, the Department’s IT Systems prevails.</w:t>
      </w:r>
    </w:p>
    <w:p w14:paraId="1D58A8E1" w14:textId="77777777" w:rsidR="000C6CDB" w:rsidRPr="000C6CDB" w:rsidRDefault="000C6CDB" w:rsidP="000C6CDB">
      <w:pPr>
        <w:spacing w:before="60" w:after="120"/>
        <w:rPr>
          <w:lang w:eastAsia="en-US"/>
        </w:rPr>
      </w:pPr>
      <w:r w:rsidRPr="000C6CDB">
        <w:rPr>
          <w:lang w:eastAsia="en-US"/>
        </w:rPr>
        <w:t>‘</w:t>
      </w:r>
      <w:r w:rsidRPr="000C6CDB">
        <w:rPr>
          <w:b/>
          <w:lang w:eastAsia="en-US"/>
        </w:rPr>
        <w:t>Non-vocational Barriers’</w:t>
      </w:r>
      <w:r w:rsidRPr="000C6CDB">
        <w:rPr>
          <w:lang w:eastAsia="en-US"/>
        </w:rPr>
        <w:t xml:space="preserve"> means the range of barriers that can prevent a person from obtaining and sustaining employment or education or from undertaking further skills development, including homelessness, mental illness, drug or alcohol addiction, sexual abuse or violence and physical or mental abuse.</w:t>
      </w:r>
    </w:p>
    <w:p w14:paraId="6D53754F" w14:textId="77777777" w:rsidR="000C6CDB" w:rsidRPr="000C6CDB" w:rsidRDefault="000C6CDB" w:rsidP="000C6CDB">
      <w:pPr>
        <w:spacing w:before="60" w:after="120"/>
        <w:rPr>
          <w:lang w:eastAsia="en-US"/>
        </w:rPr>
      </w:pPr>
      <w:r w:rsidRPr="000C6CDB">
        <w:rPr>
          <w:lang w:eastAsia="en-US"/>
        </w:rPr>
        <w:t>‘</w:t>
      </w:r>
      <w:r w:rsidRPr="000C6CDB">
        <w:rPr>
          <w:b/>
          <w:lang w:eastAsia="en-US"/>
        </w:rPr>
        <w:t>Notice’</w:t>
      </w:r>
      <w:r w:rsidRPr="000C6CDB">
        <w:rPr>
          <w:lang w:eastAsia="en-US"/>
        </w:rPr>
        <w:t xml:space="preserve"> means a written notice in accordance with clause 71 and ‘Notify’ has an equivalent meaning. </w:t>
      </w:r>
    </w:p>
    <w:p w14:paraId="35C85308" w14:textId="16B345C9" w:rsidR="000C6CDB" w:rsidRDefault="000C6CDB" w:rsidP="000C6CDB">
      <w:pPr>
        <w:spacing w:before="60" w:after="120"/>
        <w:rPr>
          <w:rFonts w:eastAsiaTheme="minorHAnsi"/>
          <w:lang w:eastAsia="en-US"/>
        </w:rPr>
      </w:pPr>
      <w:r w:rsidRPr="000C6CDB">
        <w:rPr>
          <w:rFonts w:eastAsiaTheme="minorHAnsi"/>
          <w:b/>
          <w:lang w:eastAsia="en-US"/>
        </w:rPr>
        <w:t>'Notifiable Incident'</w:t>
      </w:r>
      <w:r w:rsidRPr="000C6CDB">
        <w:rPr>
          <w:rFonts w:eastAsiaTheme="minorHAnsi"/>
          <w:lang w:eastAsia="en-US"/>
        </w:rPr>
        <w:t xml:space="preserve"> has the meaning given in the WHS Act.</w:t>
      </w:r>
    </w:p>
    <w:p w14:paraId="7688E5F7" w14:textId="0C973250" w:rsidR="00493A4F" w:rsidRDefault="00493A4F" w:rsidP="000C6CDB">
      <w:pPr>
        <w:spacing w:before="60" w:after="120"/>
        <w:rPr>
          <w:rFonts w:eastAsiaTheme="minorHAnsi"/>
          <w:lang w:eastAsia="en-US"/>
        </w:rPr>
      </w:pPr>
      <w:r>
        <w:rPr>
          <w:rFonts w:eastAsiaTheme="minorHAnsi"/>
          <w:b/>
          <w:lang w:eastAsia="en-US"/>
        </w:rPr>
        <w:t xml:space="preserve">‘NWEP Completion Outcome’ </w:t>
      </w:r>
      <w:r>
        <w:rPr>
          <w:rFonts w:eastAsiaTheme="minorHAnsi"/>
          <w:lang w:eastAsia="en-US"/>
        </w:rPr>
        <w:t>means an eligible Stream Participant has participated in an NWEP Placement for at least two weeks.</w:t>
      </w:r>
    </w:p>
    <w:p w14:paraId="1F71EFD2" w14:textId="046819E3" w:rsidR="00493A4F" w:rsidRPr="00493A4F" w:rsidRDefault="00493A4F" w:rsidP="000C6CDB">
      <w:pPr>
        <w:spacing w:before="60" w:after="120"/>
        <w:rPr>
          <w:lang w:eastAsia="en-US"/>
        </w:rPr>
      </w:pPr>
      <w:r>
        <w:rPr>
          <w:rFonts w:eastAsiaTheme="minorHAnsi"/>
          <w:b/>
          <w:lang w:eastAsia="en-US"/>
        </w:rPr>
        <w:t>‘NWEP Incentive’</w:t>
      </w:r>
      <w:r>
        <w:rPr>
          <w:rFonts w:eastAsiaTheme="minorHAnsi"/>
          <w:lang w:eastAsia="en-US"/>
        </w:rPr>
        <w:t xml:space="preserve"> means an amount of $300, unless otherwise specified in any Guidelines, payable to an Activity Host Organisation for an NWEP Placement that meets the eligibility requirements for an NWEP Incentive, as specified under clause 109 and any Guidelines.</w:t>
      </w:r>
    </w:p>
    <w:p w14:paraId="61263325" w14:textId="77777777" w:rsidR="000C6CDB" w:rsidRPr="000C6CDB" w:rsidRDefault="000C6CDB" w:rsidP="000C6CDB">
      <w:pPr>
        <w:spacing w:before="60" w:after="120"/>
        <w:rPr>
          <w:lang w:eastAsia="en-US"/>
        </w:rPr>
      </w:pPr>
      <w:r w:rsidRPr="000C6CDB">
        <w:rPr>
          <w:lang w:eastAsia="en-US"/>
        </w:rPr>
        <w:lastRenderedPageBreak/>
        <w:t>‘</w:t>
      </w:r>
      <w:r w:rsidRPr="000C6CDB">
        <w:rPr>
          <w:b/>
          <w:lang w:eastAsia="en-US"/>
        </w:rPr>
        <w:t>Ombudsman’</w:t>
      </w:r>
      <w:r w:rsidRPr="000C6CDB">
        <w:rPr>
          <w:lang w:eastAsia="en-US"/>
        </w:rPr>
        <w:t xml:space="preserve"> means the Commonwealth Ombudsman established under the </w:t>
      </w:r>
      <w:r w:rsidRPr="00061024">
        <w:rPr>
          <w:i/>
          <w:lang w:eastAsia="en-US"/>
        </w:rPr>
        <w:t>Ombudsman Act 1976</w:t>
      </w:r>
      <w:r w:rsidRPr="000C6CDB">
        <w:rPr>
          <w:lang w:eastAsia="en-US"/>
        </w:rPr>
        <w:t xml:space="preserve"> (Cth) and includes any other entity that may, from time to time, perform the functions of the Commonwealth Ombudsman.</w:t>
      </w:r>
    </w:p>
    <w:p w14:paraId="34537BE6" w14:textId="476B84F7" w:rsidR="000F4D9B" w:rsidRDefault="000F4D9B" w:rsidP="000C6CDB">
      <w:pPr>
        <w:spacing w:before="60" w:after="120"/>
        <w:rPr>
          <w:lang w:eastAsia="en-US"/>
        </w:rPr>
      </w:pPr>
      <w:r>
        <w:rPr>
          <w:b/>
          <w:lang w:eastAsia="en-US"/>
        </w:rPr>
        <w:t xml:space="preserve">‘Online Employment Services Trial’ </w:t>
      </w:r>
      <w:r>
        <w:rPr>
          <w:lang w:eastAsia="en-US"/>
        </w:rPr>
        <w:t xml:space="preserve">or </w:t>
      </w:r>
      <w:r>
        <w:rPr>
          <w:b/>
          <w:lang w:eastAsia="en-US"/>
        </w:rPr>
        <w:t>‘OEST’</w:t>
      </w:r>
      <w:r>
        <w:rPr>
          <w:lang w:eastAsia="en-US"/>
        </w:rPr>
        <w:t xml:space="preserve"> means the Commonwealth initiative of that name, administered by the Department, which enables eligible new job seekers to engage with employment services online.</w:t>
      </w:r>
    </w:p>
    <w:p w14:paraId="02D8DDA3" w14:textId="2522E21F" w:rsidR="000F4D9B" w:rsidRPr="00493A4F" w:rsidRDefault="000F4D9B" w:rsidP="000C6CDB">
      <w:pPr>
        <w:spacing w:before="60" w:after="120"/>
        <w:rPr>
          <w:lang w:eastAsia="en-US"/>
        </w:rPr>
      </w:pPr>
      <w:r>
        <w:rPr>
          <w:b/>
          <w:lang w:eastAsia="en-US"/>
        </w:rPr>
        <w:t>‘Online Employment Services Trial Participant’</w:t>
      </w:r>
      <w:r>
        <w:rPr>
          <w:lang w:eastAsia="en-US"/>
        </w:rPr>
        <w:t xml:space="preserve"> or </w:t>
      </w:r>
      <w:r>
        <w:rPr>
          <w:b/>
          <w:lang w:eastAsia="en-US"/>
        </w:rPr>
        <w:t>‘OEST Participant’</w:t>
      </w:r>
      <w:r>
        <w:rPr>
          <w:lang w:eastAsia="en-US"/>
        </w:rPr>
        <w:t xml:space="preserve"> means a Stream Participant who is identified on the Department’s IT Systems as transferred from the Online Employment Services Trial to the Provider. </w:t>
      </w:r>
    </w:p>
    <w:p w14:paraId="3EDB78B2" w14:textId="43F8A15E" w:rsidR="00381890" w:rsidRDefault="00E264BD" w:rsidP="000C6CDB">
      <w:pPr>
        <w:spacing w:before="60" w:after="120"/>
        <w:rPr>
          <w:lang w:eastAsia="en-US"/>
        </w:rPr>
      </w:pPr>
      <w:r>
        <w:rPr>
          <w:b/>
          <w:lang w:eastAsia="en-US"/>
        </w:rPr>
        <w:t xml:space="preserve">‘Other Program’ </w:t>
      </w:r>
      <w:r>
        <w:rPr>
          <w:lang w:eastAsia="en-US"/>
        </w:rPr>
        <w:t>means:</w:t>
      </w:r>
    </w:p>
    <w:p w14:paraId="391B39C1" w14:textId="6837E915" w:rsidR="00E264BD" w:rsidRDefault="00E264BD" w:rsidP="000C6CDB">
      <w:pPr>
        <w:spacing w:before="60" w:after="120"/>
        <w:rPr>
          <w:lang w:eastAsia="en-US"/>
        </w:rPr>
      </w:pPr>
      <w:r>
        <w:rPr>
          <w:lang w:eastAsia="en-US"/>
        </w:rPr>
        <w:t>(a)</w:t>
      </w:r>
      <w:r>
        <w:rPr>
          <w:lang w:eastAsia="en-US"/>
        </w:rPr>
        <w:tab/>
        <w:t>ParentsNext; or</w:t>
      </w:r>
    </w:p>
    <w:p w14:paraId="43F5B2DB" w14:textId="00AC40E5" w:rsidR="00E264BD" w:rsidRDefault="00E264BD" w:rsidP="000C6CDB">
      <w:pPr>
        <w:spacing w:before="60" w:after="120"/>
        <w:rPr>
          <w:lang w:eastAsia="en-US"/>
        </w:rPr>
      </w:pPr>
      <w:r>
        <w:rPr>
          <w:lang w:eastAsia="en-US"/>
        </w:rPr>
        <w:t>(b)</w:t>
      </w:r>
      <w:r>
        <w:rPr>
          <w:lang w:eastAsia="en-US"/>
        </w:rPr>
        <w:tab/>
        <w:t>Disability Employment Services.</w:t>
      </w:r>
    </w:p>
    <w:p w14:paraId="6B4233BB" w14:textId="6CB3977B" w:rsidR="00E264BD" w:rsidRDefault="00E264BD" w:rsidP="000C6CDB">
      <w:pPr>
        <w:spacing w:before="60" w:after="120"/>
        <w:rPr>
          <w:lang w:eastAsia="en-US"/>
        </w:rPr>
      </w:pPr>
      <w:r>
        <w:rPr>
          <w:b/>
          <w:lang w:eastAsia="en-US"/>
        </w:rPr>
        <w:t xml:space="preserve">‘Other Program Provider’ </w:t>
      </w:r>
      <w:r>
        <w:rPr>
          <w:lang w:eastAsia="en-US"/>
        </w:rPr>
        <w:t xml:space="preserve">means a: </w:t>
      </w:r>
    </w:p>
    <w:p w14:paraId="40C7313C" w14:textId="5C51D08D" w:rsidR="00E264BD" w:rsidRDefault="00E264BD" w:rsidP="000C6CDB">
      <w:pPr>
        <w:spacing w:before="60" w:after="120"/>
        <w:rPr>
          <w:lang w:eastAsia="en-US"/>
        </w:rPr>
      </w:pPr>
      <w:r>
        <w:rPr>
          <w:lang w:eastAsia="en-US"/>
        </w:rPr>
        <w:t>(a)</w:t>
      </w:r>
      <w:r>
        <w:rPr>
          <w:lang w:eastAsia="en-US"/>
        </w:rPr>
        <w:tab/>
        <w:t>ParentsNext Provider; or</w:t>
      </w:r>
    </w:p>
    <w:p w14:paraId="49BAA24A" w14:textId="28D713B1" w:rsidR="00E264BD" w:rsidRPr="00E264BD" w:rsidRDefault="00E264BD" w:rsidP="000C6CDB">
      <w:pPr>
        <w:spacing w:before="60" w:after="120"/>
        <w:rPr>
          <w:lang w:eastAsia="en-US"/>
        </w:rPr>
      </w:pPr>
      <w:r>
        <w:rPr>
          <w:lang w:eastAsia="en-US"/>
        </w:rPr>
        <w:t>(b)</w:t>
      </w:r>
      <w:r>
        <w:rPr>
          <w:lang w:eastAsia="en-US"/>
        </w:rPr>
        <w:tab/>
        <w:t>DES Provider.</w:t>
      </w:r>
    </w:p>
    <w:p w14:paraId="1184F919" w14:textId="701A5FD6" w:rsidR="000C6CDB" w:rsidRPr="000C6CDB" w:rsidRDefault="000C6CDB" w:rsidP="000C6CDB">
      <w:pPr>
        <w:spacing w:before="60" w:after="120"/>
        <w:rPr>
          <w:lang w:eastAsia="en-US"/>
        </w:rPr>
      </w:pPr>
      <w:r w:rsidRPr="000C6CDB">
        <w:rPr>
          <w:lang w:eastAsia="en-US"/>
        </w:rPr>
        <w:t>‘</w:t>
      </w:r>
      <w:r w:rsidRPr="000C6CDB">
        <w:rPr>
          <w:b/>
          <w:lang w:eastAsia="en-US"/>
        </w:rPr>
        <w:t xml:space="preserve">Other Provider’ </w:t>
      </w:r>
      <w:r w:rsidRPr="000C6CDB">
        <w:rPr>
          <w:lang w:eastAsia="en-US"/>
        </w:rPr>
        <w:t>means:</w:t>
      </w:r>
      <w:r w:rsidRPr="000C6CDB">
        <w:rPr>
          <w:strike/>
          <w:color w:val="E36C0A" w:themeColor="accent6" w:themeShade="BF"/>
          <w:lang w:eastAsia="en-US"/>
        </w:rPr>
        <w:t xml:space="preserve"> </w:t>
      </w:r>
    </w:p>
    <w:p w14:paraId="3554E1B7" w14:textId="77777777" w:rsidR="000C6CDB" w:rsidRPr="000C6CDB" w:rsidRDefault="000C6CDB" w:rsidP="000C6CDB">
      <w:pPr>
        <w:spacing w:before="60" w:after="120"/>
        <w:rPr>
          <w:lang w:eastAsia="en-US"/>
        </w:rPr>
      </w:pPr>
      <w:r w:rsidRPr="000C6CDB">
        <w:rPr>
          <w:lang w:eastAsia="en-US"/>
        </w:rPr>
        <w:t>(a)</w:t>
      </w:r>
      <w:r w:rsidRPr="000C6CDB">
        <w:rPr>
          <w:lang w:eastAsia="en-US"/>
        </w:rPr>
        <w:tab/>
        <w:t xml:space="preserve">for a Stream Participant, their Employment Provider; </w:t>
      </w:r>
    </w:p>
    <w:p w14:paraId="1463F4B6" w14:textId="77777777" w:rsidR="000C6CDB" w:rsidRPr="000C6CDB" w:rsidRDefault="000C6CDB" w:rsidP="000C6CDB">
      <w:pPr>
        <w:spacing w:before="60" w:after="120"/>
        <w:rPr>
          <w:lang w:eastAsia="en-US"/>
        </w:rPr>
      </w:pPr>
      <w:r w:rsidRPr="000C6CDB">
        <w:rPr>
          <w:lang w:eastAsia="en-US"/>
        </w:rPr>
        <w:t>(b)</w:t>
      </w:r>
      <w:r w:rsidRPr="000C6CDB">
        <w:rPr>
          <w:lang w:eastAsia="en-US"/>
        </w:rPr>
        <w:tab/>
        <w:t xml:space="preserve">for a ParentsNext Participant, their ParentsNext Provider; </w:t>
      </w:r>
    </w:p>
    <w:p w14:paraId="6F96E24E" w14:textId="1CA4B50E" w:rsidR="00B3791A" w:rsidRDefault="000C6CDB" w:rsidP="000C6CDB">
      <w:pPr>
        <w:spacing w:before="60" w:after="120"/>
        <w:rPr>
          <w:lang w:eastAsia="en-US"/>
        </w:rPr>
      </w:pPr>
      <w:r w:rsidRPr="000C6CDB">
        <w:rPr>
          <w:lang w:eastAsia="en-US"/>
        </w:rPr>
        <w:t>(c)</w:t>
      </w:r>
      <w:r w:rsidR="00B3791A">
        <w:rPr>
          <w:lang w:eastAsia="en-US"/>
        </w:rPr>
        <w:tab/>
        <w:t>for a Time to Work Participant, their Time to Work Provider;</w:t>
      </w:r>
      <w:r w:rsidRPr="000C6CDB">
        <w:rPr>
          <w:lang w:eastAsia="en-US"/>
        </w:rPr>
        <w:tab/>
      </w:r>
    </w:p>
    <w:p w14:paraId="59AFABAE" w14:textId="637CC9F5" w:rsidR="000C6CDB" w:rsidRPr="000C6CDB" w:rsidRDefault="00B3791A" w:rsidP="000C6CDB">
      <w:pPr>
        <w:spacing w:before="60" w:after="120"/>
        <w:rPr>
          <w:lang w:eastAsia="en-US"/>
        </w:rPr>
      </w:pPr>
      <w:r>
        <w:rPr>
          <w:lang w:eastAsia="en-US"/>
        </w:rPr>
        <w:t>(d)</w:t>
      </w:r>
      <w:r>
        <w:rPr>
          <w:lang w:eastAsia="en-US"/>
        </w:rPr>
        <w:tab/>
      </w:r>
      <w:r w:rsidR="000C6CDB" w:rsidRPr="000C6CDB">
        <w:rPr>
          <w:lang w:eastAsia="en-US"/>
        </w:rPr>
        <w:t>for a Transition to Work Participant, their Transition to Work Provider; and</w:t>
      </w:r>
    </w:p>
    <w:p w14:paraId="435A0994" w14:textId="54802A50" w:rsidR="000C6CDB" w:rsidRPr="000C6CDB" w:rsidRDefault="000C6CDB" w:rsidP="000C6CDB">
      <w:pPr>
        <w:spacing w:before="60" w:after="120"/>
        <w:rPr>
          <w:lang w:eastAsia="en-US"/>
        </w:rPr>
      </w:pPr>
      <w:r w:rsidRPr="000C6CDB">
        <w:rPr>
          <w:lang w:eastAsia="en-US"/>
        </w:rPr>
        <w:t>(</w:t>
      </w:r>
      <w:r w:rsidR="00B3791A">
        <w:rPr>
          <w:lang w:eastAsia="en-US"/>
        </w:rPr>
        <w:t>e</w:t>
      </w:r>
      <w:r w:rsidRPr="000C6CDB">
        <w:rPr>
          <w:lang w:eastAsia="en-US"/>
        </w:rPr>
        <w:t>)</w:t>
      </w:r>
      <w:r w:rsidRPr="000C6CDB">
        <w:rPr>
          <w:lang w:eastAsia="en-US"/>
        </w:rPr>
        <w:tab/>
        <w:t>for a DES Participant, their DES Provider.</w:t>
      </w:r>
    </w:p>
    <w:p w14:paraId="702E44A9" w14:textId="588B6C98" w:rsidR="000C6CDB" w:rsidRPr="000C6CDB" w:rsidRDefault="000C6CDB" w:rsidP="000C6CDB">
      <w:pPr>
        <w:spacing w:before="60" w:after="120"/>
        <w:rPr>
          <w:lang w:eastAsia="en-US"/>
        </w:rPr>
      </w:pPr>
      <w:r w:rsidRPr="000C6CDB">
        <w:rPr>
          <w:lang w:eastAsia="en-US"/>
        </w:rPr>
        <w:t>‘</w:t>
      </w:r>
      <w:r w:rsidRPr="000C6CDB">
        <w:rPr>
          <w:b/>
          <w:lang w:eastAsia="en-US"/>
        </w:rPr>
        <w:t>Outcome’</w:t>
      </w:r>
      <w:r w:rsidRPr="000C6CDB">
        <w:rPr>
          <w:lang w:eastAsia="en-US"/>
        </w:rPr>
        <w:t xml:space="preserve"> means only an Employment Outcome, an Education Outcome</w:t>
      </w:r>
      <w:r w:rsidRPr="000C6CDB">
        <w:rPr>
          <w:rFonts w:asciiTheme="minorHAnsi" w:hAnsiTheme="minorHAnsi" w:cstheme="minorHAnsi"/>
          <w:szCs w:val="22"/>
          <w:lang w:eastAsia="en-US"/>
        </w:rPr>
        <w:t>, a PaTH Internship Outcome</w:t>
      </w:r>
      <w:r w:rsidR="00197D47" w:rsidRPr="00197D47">
        <w:rPr>
          <w:rFonts w:asciiTheme="minorHAnsi" w:hAnsiTheme="minorHAnsi" w:cstheme="minorHAnsi"/>
          <w:szCs w:val="22"/>
        </w:rPr>
        <w:t>, a QSHW Outcome</w:t>
      </w:r>
      <w:r w:rsidR="00493A4F">
        <w:rPr>
          <w:rFonts w:asciiTheme="minorHAnsi" w:hAnsiTheme="minorHAnsi" w:cstheme="minorHAnsi"/>
          <w:szCs w:val="22"/>
        </w:rPr>
        <w:t>, an NWEP Completion Outcome</w:t>
      </w:r>
      <w:r w:rsidRPr="00197D47">
        <w:rPr>
          <w:rFonts w:asciiTheme="minorHAnsi" w:hAnsiTheme="minorHAnsi" w:cstheme="minorHAnsi"/>
          <w:szCs w:val="22"/>
          <w:lang w:eastAsia="en-US"/>
        </w:rPr>
        <w:t xml:space="preserve"> </w:t>
      </w:r>
      <w:r w:rsidRPr="000C6CDB">
        <w:rPr>
          <w:rFonts w:asciiTheme="minorHAnsi" w:hAnsiTheme="minorHAnsi" w:cstheme="minorHAnsi"/>
          <w:szCs w:val="22"/>
          <w:lang w:eastAsia="en-US"/>
        </w:rPr>
        <w:t>or</w:t>
      </w:r>
      <w:r w:rsidRPr="000C6CDB">
        <w:rPr>
          <w:lang w:eastAsia="en-US"/>
        </w:rPr>
        <w:t xml:space="preserve"> a NEIS Post-Programme Outcome.</w:t>
      </w:r>
    </w:p>
    <w:p w14:paraId="3A0CF5B1" w14:textId="77777777" w:rsidR="000C6CDB" w:rsidRPr="000C6CDB" w:rsidRDefault="000C6CDB" w:rsidP="000C6CDB">
      <w:pPr>
        <w:spacing w:before="60" w:after="120"/>
        <w:rPr>
          <w:lang w:eastAsia="en-US"/>
        </w:rPr>
      </w:pPr>
      <w:r w:rsidRPr="000C6CDB">
        <w:rPr>
          <w:lang w:eastAsia="en-US"/>
        </w:rPr>
        <w:t>‘</w:t>
      </w:r>
      <w:r w:rsidRPr="000C6CDB">
        <w:rPr>
          <w:b/>
          <w:lang w:eastAsia="en-US"/>
        </w:rPr>
        <w:t>Outcome Payment’</w:t>
      </w:r>
      <w:r w:rsidRPr="000C6CDB">
        <w:rPr>
          <w:lang w:eastAsia="en-US"/>
        </w:rPr>
        <w:t xml:space="preserve"> means a Fee for</w:t>
      </w:r>
      <w:r w:rsidRPr="008504FE">
        <w:rPr>
          <w:lang w:eastAsia="en-US"/>
        </w:rPr>
        <w:t xml:space="preserve">: </w:t>
      </w:r>
    </w:p>
    <w:p w14:paraId="1E3A492A" w14:textId="77777777" w:rsidR="000C6CDB" w:rsidRPr="000C6CDB" w:rsidRDefault="000C6CDB" w:rsidP="000C6CDB">
      <w:pPr>
        <w:spacing w:before="60" w:after="120"/>
        <w:rPr>
          <w:lang w:eastAsia="en-US"/>
        </w:rPr>
      </w:pPr>
      <w:r w:rsidRPr="000C6CDB">
        <w:rPr>
          <w:rFonts w:asciiTheme="minorHAnsi" w:hAnsiTheme="minorHAnsi" w:cstheme="minorHAnsi"/>
          <w:szCs w:val="22"/>
          <w:lang w:eastAsia="en-US"/>
        </w:rPr>
        <w:t>(a)</w:t>
      </w:r>
      <w:r w:rsidRPr="000C6CDB">
        <w:rPr>
          <w:rFonts w:asciiTheme="minorHAnsi" w:hAnsiTheme="minorHAnsi" w:cstheme="minorHAnsi"/>
          <w:szCs w:val="22"/>
          <w:lang w:eastAsia="en-US"/>
        </w:rPr>
        <w:tab/>
      </w:r>
      <w:r w:rsidRPr="000C6CDB">
        <w:rPr>
          <w:lang w:eastAsia="en-US"/>
        </w:rPr>
        <w:t>an Employment Outcome or an Education Outcome as set out in T</w:t>
      </w:r>
      <w:r w:rsidR="00197D47">
        <w:rPr>
          <w:lang w:eastAsia="en-US"/>
        </w:rPr>
        <w:t xml:space="preserve">able 1A or 1B in Annexure B2; </w:t>
      </w:r>
    </w:p>
    <w:p w14:paraId="3D159D22" w14:textId="77777777" w:rsidR="000C6CDB" w:rsidRDefault="000C6CDB" w:rsidP="000C6CDB">
      <w:pPr>
        <w:spacing w:before="60" w:after="120"/>
        <w:rPr>
          <w:rFonts w:asciiTheme="minorHAnsi" w:hAnsiTheme="minorHAnsi" w:cstheme="minorHAnsi"/>
          <w:szCs w:val="22"/>
          <w:lang w:eastAsia="en-US"/>
        </w:rPr>
      </w:pPr>
      <w:r w:rsidRPr="000C6CDB">
        <w:rPr>
          <w:lang w:eastAsia="en-US"/>
        </w:rPr>
        <w:t>(b)</w:t>
      </w:r>
      <w:r w:rsidRPr="000C6CDB">
        <w:rPr>
          <w:lang w:eastAsia="en-US"/>
        </w:rPr>
        <w:tab/>
      </w:r>
      <w:r w:rsidRPr="000C6CDB">
        <w:rPr>
          <w:rFonts w:asciiTheme="minorHAnsi" w:hAnsiTheme="minorHAnsi" w:cstheme="minorHAnsi"/>
          <w:szCs w:val="22"/>
          <w:lang w:eastAsia="en-US"/>
        </w:rPr>
        <w:t>a PaTH Internship Outcome as set out in Table 1C or Table 1D in Annexure B2</w:t>
      </w:r>
      <w:r w:rsidR="00197D47">
        <w:rPr>
          <w:rFonts w:asciiTheme="minorHAnsi" w:hAnsiTheme="minorHAnsi" w:cstheme="minorHAnsi"/>
          <w:szCs w:val="22"/>
          <w:lang w:eastAsia="en-US"/>
        </w:rPr>
        <w:t>;</w:t>
      </w:r>
    </w:p>
    <w:p w14:paraId="013A0922" w14:textId="6000DED6" w:rsidR="00197D47" w:rsidRPr="00197D47" w:rsidRDefault="00197D47" w:rsidP="000C6CDB">
      <w:pPr>
        <w:spacing w:before="60" w:after="120"/>
      </w:pPr>
      <w:r>
        <w:rPr>
          <w:rFonts w:asciiTheme="minorHAnsi" w:hAnsiTheme="minorHAnsi" w:cstheme="minorHAnsi"/>
          <w:szCs w:val="22"/>
          <w:lang w:eastAsia="en-US"/>
        </w:rPr>
        <w:t>(c)</w:t>
      </w:r>
      <w:r>
        <w:rPr>
          <w:rFonts w:asciiTheme="minorHAnsi" w:hAnsiTheme="minorHAnsi" w:cstheme="minorHAnsi"/>
          <w:szCs w:val="22"/>
          <w:lang w:eastAsia="en-US"/>
        </w:rPr>
        <w:tab/>
      </w:r>
      <w:r w:rsidRPr="00197D47">
        <w:t xml:space="preserve">a QSHW Outcome in the form of a Provider Seasonal Work Incentive Payment; </w:t>
      </w:r>
    </w:p>
    <w:p w14:paraId="52DD07B6" w14:textId="77777777" w:rsidR="00493A4F" w:rsidRDefault="00197D47" w:rsidP="000C6CDB">
      <w:pPr>
        <w:spacing w:before="60" w:after="120"/>
      </w:pPr>
      <w:r w:rsidRPr="00197D47">
        <w:t>(d)</w:t>
      </w:r>
      <w:r w:rsidRPr="00197D47">
        <w:tab/>
        <w:t>a NEIS Post-Programme Outcome as set out in clause 130.1(b)</w:t>
      </w:r>
      <w:r w:rsidR="00493A4F">
        <w:t>; or</w:t>
      </w:r>
    </w:p>
    <w:p w14:paraId="2A7D006B" w14:textId="4E08B01E" w:rsidR="00197D47" w:rsidRPr="00197D47" w:rsidRDefault="00493A4F" w:rsidP="000C6CDB">
      <w:pPr>
        <w:spacing w:before="60" w:after="120"/>
        <w:rPr>
          <w:rFonts w:asciiTheme="minorHAnsi" w:hAnsiTheme="minorHAnsi" w:cstheme="minorHAnsi"/>
          <w:szCs w:val="22"/>
          <w:lang w:eastAsia="en-US"/>
        </w:rPr>
      </w:pPr>
      <w:r>
        <w:t>(e)</w:t>
      </w:r>
      <w:r>
        <w:tab/>
        <w:t>an NWEP Completion Outcome</w:t>
      </w:r>
      <w:r w:rsidR="00197D47" w:rsidRPr="00197D47">
        <w:t>.</w:t>
      </w:r>
    </w:p>
    <w:p w14:paraId="1885E304" w14:textId="77777777" w:rsidR="000C6CDB" w:rsidRPr="000C6CDB" w:rsidRDefault="000C6CDB" w:rsidP="000C6CDB">
      <w:pPr>
        <w:spacing w:before="60" w:after="120"/>
        <w:rPr>
          <w:lang w:eastAsia="en-US"/>
        </w:rPr>
      </w:pPr>
      <w:r w:rsidRPr="000C6CDB">
        <w:rPr>
          <w:lang w:eastAsia="en-US"/>
        </w:rPr>
        <w:t>‘</w:t>
      </w:r>
      <w:r w:rsidRPr="000C6CDB">
        <w:rPr>
          <w:b/>
          <w:lang w:eastAsia="en-US"/>
        </w:rPr>
        <w:t>Outcome Period’</w:t>
      </w:r>
      <w:r w:rsidRPr="000C6CDB">
        <w:rPr>
          <w:lang w:eastAsia="en-US"/>
        </w:rPr>
        <w:t xml:space="preserve"> means:</w:t>
      </w:r>
    </w:p>
    <w:p w14:paraId="6362BCC5" w14:textId="77777777" w:rsidR="000C6CDB" w:rsidRPr="000C6CDB" w:rsidRDefault="000C6CDB" w:rsidP="000C6CDB">
      <w:pPr>
        <w:spacing w:before="60" w:after="120"/>
        <w:ind w:left="720" w:hanging="720"/>
        <w:rPr>
          <w:lang w:eastAsia="en-US"/>
        </w:rPr>
      </w:pPr>
      <w:r w:rsidRPr="000C6CDB">
        <w:rPr>
          <w:lang w:eastAsia="en-US"/>
        </w:rPr>
        <w:t>(a)</w:t>
      </w:r>
      <w:r w:rsidRPr="000C6CDB">
        <w:rPr>
          <w:lang w:eastAsia="en-US"/>
        </w:rPr>
        <w:tab/>
        <w:t xml:space="preserve">for an Employment Outcome, the period from the relevant Employment Outcome Start Date to the achievement of a 4 Week Period, 12 Week Period or </w:t>
      </w:r>
      <w:r w:rsidR="00197D47">
        <w:rPr>
          <w:lang w:eastAsia="en-US"/>
        </w:rPr>
        <w:t xml:space="preserve">26 Week Period, as relevant; </w:t>
      </w:r>
      <w:r w:rsidR="0064070F">
        <w:rPr>
          <w:lang w:eastAsia="en-US"/>
        </w:rPr>
        <w:t>and</w:t>
      </w:r>
    </w:p>
    <w:p w14:paraId="5DF0CF7B" w14:textId="77777777" w:rsidR="000C6CDB" w:rsidRPr="000C6CDB" w:rsidRDefault="000C6CDB" w:rsidP="000C6CDB">
      <w:pPr>
        <w:spacing w:before="60" w:after="120"/>
        <w:rPr>
          <w:color w:val="00B0F0"/>
          <w:lang w:eastAsia="en-US"/>
        </w:rPr>
      </w:pPr>
      <w:r w:rsidRPr="000C6CDB">
        <w:rPr>
          <w:lang w:eastAsia="en-US"/>
        </w:rPr>
        <w:t>(b)</w:t>
      </w:r>
      <w:r w:rsidRPr="000C6CDB">
        <w:rPr>
          <w:lang w:eastAsia="en-US"/>
        </w:rPr>
        <w:tab/>
        <w:t xml:space="preserve">for an Education Outcome: </w:t>
      </w:r>
    </w:p>
    <w:p w14:paraId="7A549838" w14:textId="77777777" w:rsidR="000C6CDB" w:rsidRPr="000C6CDB" w:rsidRDefault="000C6CDB" w:rsidP="000C6CDB">
      <w:pPr>
        <w:spacing w:before="60" w:after="120"/>
        <w:ind w:firstLine="720"/>
        <w:rPr>
          <w:lang w:eastAsia="en-US"/>
        </w:rPr>
      </w:pPr>
      <w:r w:rsidRPr="000C6CDB">
        <w:rPr>
          <w:lang w:eastAsia="en-US"/>
        </w:rPr>
        <w:t>(i)</w:t>
      </w:r>
      <w:r w:rsidRPr="000C6CDB">
        <w:rPr>
          <w:lang w:eastAsia="en-US"/>
        </w:rPr>
        <w:tab/>
        <w:t xml:space="preserve">six months of a Qualifying Education Course; or </w:t>
      </w:r>
    </w:p>
    <w:p w14:paraId="1A6083D3" w14:textId="77777777" w:rsidR="000C6CDB" w:rsidRPr="000C6CDB" w:rsidRDefault="000C6CDB" w:rsidP="000C6CDB">
      <w:pPr>
        <w:spacing w:before="60" w:after="120"/>
        <w:ind w:left="1440" w:hanging="720"/>
        <w:rPr>
          <w:lang w:eastAsia="en-US"/>
        </w:rPr>
      </w:pPr>
      <w:r w:rsidRPr="000C6CDB">
        <w:rPr>
          <w:lang w:eastAsia="en-US"/>
        </w:rPr>
        <w:t>(ii)</w:t>
      </w:r>
      <w:r w:rsidRPr="000C6CDB">
        <w:rPr>
          <w:lang w:eastAsia="en-US"/>
        </w:rPr>
        <w:tab/>
        <w:t>the period from commencement to completion of a Qualifying Training Course that is 12 weeks or more in duration; or</w:t>
      </w:r>
    </w:p>
    <w:p w14:paraId="03ADE34A" w14:textId="77777777" w:rsidR="000C6CDB" w:rsidRPr="000C6CDB" w:rsidRDefault="000C6CDB" w:rsidP="000C6CDB">
      <w:pPr>
        <w:spacing w:before="60" w:after="120"/>
        <w:ind w:left="1440" w:hanging="720"/>
        <w:rPr>
          <w:lang w:eastAsia="en-US"/>
        </w:rPr>
      </w:pPr>
      <w:r w:rsidRPr="000C6CDB">
        <w:rPr>
          <w:lang w:eastAsia="en-US"/>
        </w:rPr>
        <w:t>(iii)</w:t>
      </w:r>
      <w:r w:rsidRPr="000C6CDB">
        <w:rPr>
          <w:lang w:eastAsia="en-US"/>
        </w:rPr>
        <w:tab/>
        <w:t>the period from commencement of a Qualifying Training Course that is less than 12 weeks in duration to the achievement of a the relevant 4 Wee</w:t>
      </w:r>
      <w:r w:rsidR="00B3638D">
        <w:rPr>
          <w:lang w:eastAsia="en-US"/>
        </w:rPr>
        <w:t xml:space="preserve">k Period Employment Outcome; </w:t>
      </w:r>
    </w:p>
    <w:p w14:paraId="40F532BF" w14:textId="77777777" w:rsidR="000C6CDB" w:rsidRDefault="000C6CDB" w:rsidP="000C6CDB">
      <w:pPr>
        <w:spacing w:before="60" w:after="120"/>
        <w:ind w:left="720" w:hanging="720"/>
        <w:rPr>
          <w:lang w:eastAsia="en-US"/>
        </w:rPr>
      </w:pPr>
      <w:r w:rsidRPr="000C6CDB">
        <w:rPr>
          <w:lang w:eastAsia="en-US"/>
        </w:rPr>
        <w:t>(c)</w:t>
      </w:r>
      <w:r w:rsidRPr="000C6CDB">
        <w:rPr>
          <w:lang w:eastAsia="en-US"/>
        </w:rPr>
        <w:tab/>
        <w:t>for a NEIS Post-Programme Outcome, the period of 13 weeks immediately following cessation of the relevant NEIS Participant Agr</w:t>
      </w:r>
      <w:r w:rsidR="00197D47">
        <w:rPr>
          <w:lang w:eastAsia="en-US"/>
        </w:rPr>
        <w:t>eement; and</w:t>
      </w:r>
    </w:p>
    <w:p w14:paraId="19A8B151" w14:textId="77777777" w:rsidR="00197D47" w:rsidRPr="000C6CDB" w:rsidRDefault="00197D47" w:rsidP="000C6CDB">
      <w:pPr>
        <w:spacing w:before="60" w:after="120"/>
        <w:ind w:left="720" w:hanging="720"/>
        <w:rPr>
          <w:color w:val="00B0F0"/>
          <w:lang w:eastAsia="en-US"/>
        </w:rPr>
      </w:pPr>
      <w:r>
        <w:rPr>
          <w:lang w:eastAsia="en-US"/>
        </w:rPr>
        <w:t>(d)</w:t>
      </w:r>
      <w:r>
        <w:rPr>
          <w:lang w:eastAsia="en-US"/>
        </w:rPr>
        <w:tab/>
      </w:r>
      <w:r w:rsidRPr="00197D47">
        <w:t>for a QSHW Outcome, the period of one week during which a QSHW Outcome is achieved.</w:t>
      </w:r>
    </w:p>
    <w:p w14:paraId="77A7216D" w14:textId="77777777" w:rsidR="000C6CDB" w:rsidRPr="000C6CDB" w:rsidRDefault="000C6CDB" w:rsidP="000C6CDB">
      <w:pPr>
        <w:spacing w:before="60" w:after="120"/>
        <w:rPr>
          <w:lang w:eastAsia="en-US"/>
        </w:rPr>
      </w:pPr>
      <w:r w:rsidRPr="000C6CDB">
        <w:rPr>
          <w:lang w:eastAsia="en-US"/>
        </w:rPr>
        <w:t>‘</w:t>
      </w:r>
      <w:r w:rsidRPr="000C6CDB">
        <w:rPr>
          <w:b/>
          <w:lang w:eastAsia="en-US"/>
        </w:rPr>
        <w:t>Outreach’</w:t>
      </w:r>
      <w:r w:rsidRPr="000C6CDB">
        <w:rPr>
          <w:lang w:eastAsia="en-US"/>
        </w:rPr>
        <w:t xml:space="preserve"> means, for a Site, a regular presence other than Part-Time or Full-Time - for example, on a monthly, seasonal or 'as the need arises' basis. </w:t>
      </w:r>
    </w:p>
    <w:p w14:paraId="61BA4ADB" w14:textId="77777777" w:rsidR="000C6CDB" w:rsidRPr="000C6CDB" w:rsidRDefault="000C6CDB" w:rsidP="000C6CDB">
      <w:pPr>
        <w:spacing w:before="60" w:after="120"/>
        <w:rPr>
          <w:lang w:eastAsia="en-US"/>
        </w:rPr>
      </w:pPr>
      <w:r w:rsidRPr="000C6CDB">
        <w:rPr>
          <w:lang w:eastAsia="en-US"/>
        </w:rPr>
        <w:t>‘</w:t>
      </w:r>
      <w:r w:rsidRPr="000C6CDB">
        <w:rPr>
          <w:b/>
          <w:lang w:eastAsia="en-US"/>
        </w:rPr>
        <w:t>Own Organisation’</w:t>
      </w:r>
      <w:r w:rsidRPr="000C6CDB">
        <w:rPr>
          <w:lang w:eastAsia="en-US"/>
        </w:rPr>
        <w:t xml:space="preserve"> means the Provider or that part of the Provider that delivers Services under this Deed.</w:t>
      </w:r>
    </w:p>
    <w:p w14:paraId="42D6A1EE" w14:textId="77777777" w:rsidR="000C6CDB" w:rsidRPr="000C6CDB" w:rsidRDefault="000C6CDB" w:rsidP="000C6CDB">
      <w:pPr>
        <w:spacing w:before="60" w:after="120"/>
        <w:rPr>
          <w:lang w:eastAsia="en-US"/>
        </w:rPr>
      </w:pPr>
      <w:r w:rsidRPr="000C6CDB">
        <w:rPr>
          <w:lang w:eastAsia="en-US"/>
        </w:rPr>
        <w:lastRenderedPageBreak/>
        <w:t>‘</w:t>
      </w:r>
      <w:r w:rsidRPr="000C6CDB">
        <w:rPr>
          <w:b/>
          <w:lang w:eastAsia="en-US"/>
        </w:rPr>
        <w:t>Paid Induction Period’</w:t>
      </w:r>
      <w:r w:rsidRPr="000C6CDB">
        <w:rPr>
          <w:lang w:eastAsia="en-US"/>
        </w:rPr>
        <w:t xml:space="preserve"> is a period before the start of continuous Employment of a Stream Participant where the Stream Participant undergoes associated job training supported by the Employer and where the Employer remunerates the Stream Participant in compliance with all applicable legislation. </w:t>
      </w:r>
    </w:p>
    <w:p w14:paraId="3F0EF04B" w14:textId="77777777" w:rsidR="000C6CDB" w:rsidRPr="000C6CDB" w:rsidRDefault="000C6CDB" w:rsidP="000C6CDB">
      <w:pPr>
        <w:spacing w:before="60" w:after="120"/>
        <w:rPr>
          <w:lang w:eastAsia="en-US"/>
        </w:rPr>
      </w:pPr>
      <w:r w:rsidRPr="000C6CDB">
        <w:rPr>
          <w:b/>
          <w:lang w:eastAsia="en-US"/>
        </w:rPr>
        <w:t>‘ParentsNext’</w:t>
      </w:r>
      <w:r w:rsidRPr="000C6CDB">
        <w:rPr>
          <w:lang w:eastAsia="en-US"/>
        </w:rPr>
        <w:t xml:space="preserve"> means the Commonwealth programme of that name (or such other name as advised by the Department), administered by the Department. </w:t>
      </w:r>
    </w:p>
    <w:p w14:paraId="3B253601" w14:textId="77777777" w:rsidR="000C6CDB" w:rsidRPr="000C6CDB" w:rsidRDefault="000C6CDB" w:rsidP="000C6CDB">
      <w:pPr>
        <w:spacing w:before="60" w:after="120"/>
        <w:rPr>
          <w:lang w:eastAsia="en-US"/>
        </w:rPr>
      </w:pPr>
      <w:r w:rsidRPr="000C6CDB">
        <w:rPr>
          <w:lang w:eastAsia="en-US"/>
        </w:rPr>
        <w:t>‘</w:t>
      </w:r>
      <w:r w:rsidRPr="000C6CDB">
        <w:rPr>
          <w:b/>
          <w:bCs/>
          <w:szCs w:val="22"/>
          <w:lang w:eastAsia="en-US"/>
        </w:rPr>
        <w:t>ParentsNext Funding Agreement</w:t>
      </w:r>
      <w:r w:rsidRPr="000C6CDB">
        <w:rPr>
          <w:lang w:eastAsia="en-US"/>
        </w:rPr>
        <w:t>’ means the agreement for the provision of ParentsNext services with the Department as varied from time to time.</w:t>
      </w:r>
    </w:p>
    <w:p w14:paraId="1D958627" w14:textId="77777777" w:rsidR="000C6CDB" w:rsidRPr="000C6CDB" w:rsidRDefault="000C6CDB" w:rsidP="000C6CDB">
      <w:pPr>
        <w:rPr>
          <w:color w:val="E36C0A" w:themeColor="accent6" w:themeShade="BF"/>
          <w:szCs w:val="22"/>
          <w:lang w:eastAsia="en-US"/>
        </w:rPr>
      </w:pPr>
      <w:r w:rsidRPr="000C6CDB">
        <w:rPr>
          <w:b/>
          <w:szCs w:val="22"/>
          <w:lang w:eastAsia="en-US"/>
        </w:rPr>
        <w:t>‘ParentsNext Participant’</w:t>
      </w:r>
      <w:r w:rsidRPr="000C6CDB">
        <w:rPr>
          <w:szCs w:val="22"/>
          <w:lang w:eastAsia="en-US"/>
        </w:rPr>
        <w:t xml:space="preserve"> means a person who is participating in ParentsNext.</w:t>
      </w:r>
    </w:p>
    <w:p w14:paraId="0C484C14" w14:textId="77777777" w:rsidR="000C6CDB" w:rsidRPr="000C6CDB" w:rsidRDefault="000C6CDB" w:rsidP="000C6CDB">
      <w:pPr>
        <w:spacing w:before="60" w:after="120"/>
        <w:rPr>
          <w:lang w:eastAsia="en-US"/>
        </w:rPr>
      </w:pPr>
      <w:r w:rsidRPr="000C6CDB">
        <w:rPr>
          <w:lang w:eastAsia="en-US"/>
        </w:rPr>
        <w:t>‘</w:t>
      </w:r>
      <w:r w:rsidRPr="000C6CDB">
        <w:rPr>
          <w:b/>
          <w:bCs/>
          <w:szCs w:val="22"/>
          <w:lang w:eastAsia="en-US"/>
        </w:rPr>
        <w:t>ParentsNext Provider</w:t>
      </w:r>
      <w:r w:rsidRPr="000C6CDB">
        <w:rPr>
          <w:lang w:eastAsia="en-US"/>
        </w:rPr>
        <w:t>’ means any entity that is a party to a ParentsNext funding agreement with the Department.</w:t>
      </w:r>
    </w:p>
    <w:p w14:paraId="4C9B60CC" w14:textId="77777777" w:rsidR="000C6CDB" w:rsidRPr="000C6CDB" w:rsidRDefault="000C6CDB" w:rsidP="000C6CDB">
      <w:pPr>
        <w:spacing w:before="60" w:after="120"/>
        <w:rPr>
          <w:lang w:eastAsia="en-US"/>
        </w:rPr>
      </w:pPr>
      <w:r w:rsidRPr="000C6CDB">
        <w:rPr>
          <w:lang w:eastAsia="en-US"/>
        </w:rPr>
        <w:t>‘</w:t>
      </w:r>
      <w:r w:rsidRPr="000C6CDB">
        <w:rPr>
          <w:b/>
          <w:bCs/>
          <w:szCs w:val="22"/>
          <w:lang w:eastAsia="en-US"/>
        </w:rPr>
        <w:t>ParentsNext Volunteer</w:t>
      </w:r>
      <w:r w:rsidRPr="000C6CDB">
        <w:rPr>
          <w:lang w:eastAsia="en-US"/>
        </w:rPr>
        <w:t>’ means a Volunteer who is participating in ParentsNext.</w:t>
      </w:r>
    </w:p>
    <w:p w14:paraId="7FDD6186" w14:textId="77777777" w:rsidR="000C6CDB" w:rsidRPr="000C6CDB" w:rsidRDefault="000C6CDB" w:rsidP="000C6CDB">
      <w:pPr>
        <w:spacing w:before="60" w:after="120"/>
        <w:rPr>
          <w:lang w:eastAsia="en-US"/>
        </w:rPr>
      </w:pPr>
      <w:r w:rsidRPr="000C6CDB">
        <w:rPr>
          <w:lang w:eastAsia="en-US"/>
        </w:rPr>
        <w:t>‘</w:t>
      </w:r>
      <w:r w:rsidRPr="000C6CDB">
        <w:rPr>
          <w:b/>
          <w:lang w:eastAsia="en-US"/>
        </w:rPr>
        <w:t>Part-Time’</w:t>
      </w:r>
      <w:r w:rsidRPr="000C6CDB">
        <w:rPr>
          <w:lang w:eastAsia="en-US"/>
        </w:rPr>
        <w:t xml:space="preserve"> means, for a Site, set weekly hours on Business Days with hours of operation less than Full-Time, as agreed with the Department. </w:t>
      </w:r>
    </w:p>
    <w:p w14:paraId="6AF355B3" w14:textId="77777777" w:rsidR="000C6CDB" w:rsidRPr="000C6CDB" w:rsidRDefault="000C6CDB" w:rsidP="000C6CDB">
      <w:pPr>
        <w:spacing w:before="60" w:after="120"/>
        <w:rPr>
          <w:lang w:eastAsia="en-US"/>
        </w:rPr>
      </w:pPr>
      <w:r w:rsidRPr="000C6CDB">
        <w:rPr>
          <w:lang w:eastAsia="en-US"/>
        </w:rPr>
        <w:t>‘</w:t>
      </w:r>
      <w:r w:rsidRPr="000C6CDB">
        <w:rPr>
          <w:b/>
          <w:lang w:eastAsia="en-US"/>
        </w:rPr>
        <w:t>Partial</w:t>
      </w:r>
      <w:r w:rsidRPr="000C6CDB">
        <w:rPr>
          <w:lang w:eastAsia="en-US"/>
        </w:rPr>
        <w:t xml:space="preserve"> </w:t>
      </w:r>
      <w:r w:rsidRPr="000C6CDB">
        <w:rPr>
          <w:b/>
          <w:lang w:eastAsia="en-US"/>
        </w:rPr>
        <w:t>Outcome’</w:t>
      </w:r>
      <w:r w:rsidRPr="000C6CDB">
        <w:rPr>
          <w:lang w:eastAsia="en-US"/>
        </w:rPr>
        <w:t xml:space="preserve"> means that, for the duration of a 4 Week Period or a 12 Week Period, as relevant, a Stream Participant:</w:t>
      </w:r>
    </w:p>
    <w:p w14:paraId="142BB655" w14:textId="77777777" w:rsidR="000C6CDB" w:rsidRPr="000C6CDB" w:rsidRDefault="000C6CDB" w:rsidP="000C6CDB">
      <w:pPr>
        <w:spacing w:before="60" w:after="120"/>
        <w:ind w:left="720" w:hanging="720"/>
        <w:rPr>
          <w:lang w:eastAsia="en-US"/>
        </w:rPr>
      </w:pPr>
      <w:r w:rsidRPr="000C6CDB">
        <w:rPr>
          <w:lang w:eastAsia="en-US"/>
        </w:rPr>
        <w:t xml:space="preserve">(a) </w:t>
      </w:r>
      <w:r w:rsidRPr="000C6CDB">
        <w:rPr>
          <w:lang w:eastAsia="en-US"/>
        </w:rPr>
        <w:tab/>
        <w:t>who was</w:t>
      </w:r>
      <w:r w:rsidRPr="000C6CDB">
        <w:rPr>
          <w:color w:val="00B0F0"/>
          <w:lang w:eastAsia="en-US"/>
        </w:rPr>
        <w:t xml:space="preserve"> </w:t>
      </w:r>
      <w:r w:rsidRPr="000C6CDB">
        <w:rPr>
          <w:lang w:eastAsia="en-US"/>
        </w:rPr>
        <w:t>in receipt of Newstart Allowance or Youth Allowance (other) on the relevant Employment Outcome Start Date,</w:t>
      </w:r>
      <w:r w:rsidRPr="000C6CDB">
        <w:rPr>
          <w:color w:val="00B0F0"/>
          <w:lang w:eastAsia="en-US"/>
        </w:rPr>
        <w:t xml:space="preserve"> </w:t>
      </w:r>
      <w:r w:rsidRPr="000C6CDB">
        <w:rPr>
          <w:lang w:eastAsia="en-US"/>
        </w:rPr>
        <w:t xml:space="preserve">generates sufficient income in Employment, Unsubsidised Self-Employment or an apprenticeship or a traineeship to reduce the Fully Eligible Participant’s Basic Rate of Newstart Allowance or Youth Allowance (other) by an average of at least 60 per cent; </w:t>
      </w:r>
    </w:p>
    <w:p w14:paraId="6BFE898F" w14:textId="77777777" w:rsidR="000C6CDB" w:rsidRPr="000C6CDB" w:rsidRDefault="000C6CDB" w:rsidP="000C6CDB">
      <w:pPr>
        <w:spacing w:before="60" w:after="120"/>
        <w:rPr>
          <w:lang w:eastAsia="en-US"/>
        </w:rPr>
      </w:pPr>
      <w:r w:rsidRPr="000C6CDB">
        <w:rPr>
          <w:lang w:eastAsia="en-US"/>
        </w:rPr>
        <w:t>(b)</w:t>
      </w:r>
      <w:r w:rsidRPr="000C6CDB">
        <w:rPr>
          <w:lang w:eastAsia="en-US"/>
        </w:rPr>
        <w:tab/>
        <w:t xml:space="preserve">who was: </w:t>
      </w:r>
    </w:p>
    <w:p w14:paraId="1EF01302" w14:textId="77777777" w:rsidR="000C6CDB" w:rsidRPr="000C6CDB" w:rsidRDefault="000C6CDB" w:rsidP="000C6CDB">
      <w:pPr>
        <w:spacing w:before="60" w:after="120"/>
        <w:ind w:left="1440" w:hanging="720"/>
        <w:rPr>
          <w:lang w:eastAsia="en-US"/>
        </w:rPr>
      </w:pPr>
      <w:r w:rsidRPr="000C6CDB">
        <w:rPr>
          <w:lang w:eastAsia="en-US"/>
        </w:rPr>
        <w:t>(i)</w:t>
      </w:r>
      <w:r w:rsidRPr="000C6CDB">
        <w:rPr>
          <w:lang w:eastAsia="en-US"/>
        </w:rPr>
        <w:tab/>
        <w:t xml:space="preserve">in receipt of Newstart Allowance, Youth Allowance (other) or Parenting Payment (Partnered or Single) with part time Mutual Obligation Requirements; and </w:t>
      </w:r>
    </w:p>
    <w:p w14:paraId="7B160878" w14:textId="77777777" w:rsidR="000C6CDB" w:rsidRPr="000C6CDB" w:rsidRDefault="000C6CDB" w:rsidP="000C6CDB">
      <w:pPr>
        <w:spacing w:before="60" w:after="120"/>
        <w:ind w:left="1440" w:hanging="720"/>
        <w:rPr>
          <w:lang w:eastAsia="en-US"/>
        </w:rPr>
      </w:pPr>
      <w:r w:rsidRPr="000C6CDB">
        <w:rPr>
          <w:lang w:eastAsia="en-US"/>
        </w:rPr>
        <w:t>(ii)</w:t>
      </w:r>
      <w:r w:rsidRPr="000C6CDB">
        <w:rPr>
          <w:lang w:eastAsia="en-US"/>
        </w:rPr>
        <w:tab/>
        <w:t xml:space="preserve">identified on the Department’s IT Systems as a parent or as having a disability, </w:t>
      </w:r>
    </w:p>
    <w:p w14:paraId="174FCE25" w14:textId="77777777" w:rsidR="000C6CDB" w:rsidRPr="000C6CDB" w:rsidRDefault="000C6CDB" w:rsidP="000C6CDB">
      <w:pPr>
        <w:spacing w:before="60" w:after="120"/>
        <w:ind w:left="720"/>
        <w:rPr>
          <w:lang w:eastAsia="en-US"/>
        </w:rPr>
      </w:pPr>
      <w:r w:rsidRPr="000C6CDB">
        <w:rPr>
          <w:lang w:eastAsia="en-US"/>
        </w:rPr>
        <w:t>on the relevant Employment Outcome Start Date, is in Employment, Unsubsidised Self-Employment or an apprenticeship or a traineeship for an average of 10 or more hours per week;</w:t>
      </w:r>
    </w:p>
    <w:p w14:paraId="6BA4204E" w14:textId="77777777" w:rsidR="000C6CDB" w:rsidRPr="000C6CDB" w:rsidRDefault="000C6CDB" w:rsidP="000C6CDB">
      <w:pPr>
        <w:spacing w:before="60" w:after="120"/>
        <w:rPr>
          <w:lang w:eastAsia="en-US"/>
        </w:rPr>
      </w:pPr>
      <w:r w:rsidRPr="000C6CDB">
        <w:rPr>
          <w:lang w:eastAsia="en-US"/>
        </w:rPr>
        <w:t xml:space="preserve">(c) </w:t>
      </w:r>
      <w:r w:rsidRPr="000C6CDB">
        <w:rPr>
          <w:lang w:eastAsia="en-US"/>
        </w:rPr>
        <w:tab/>
        <w:t>who is:</w:t>
      </w:r>
    </w:p>
    <w:p w14:paraId="12783963" w14:textId="77777777" w:rsidR="000C6CDB" w:rsidRPr="000C6CDB" w:rsidRDefault="000C6CDB" w:rsidP="000C6CDB">
      <w:pPr>
        <w:spacing w:before="60" w:after="120"/>
        <w:ind w:left="1440" w:hanging="720"/>
        <w:rPr>
          <w:lang w:eastAsia="en-US"/>
        </w:rPr>
      </w:pPr>
      <w:r w:rsidRPr="000C6CDB">
        <w:rPr>
          <w:lang w:eastAsia="en-US"/>
        </w:rPr>
        <w:t>(i)</w:t>
      </w:r>
      <w:r w:rsidRPr="000C6CDB">
        <w:rPr>
          <w:lang w:eastAsia="en-US"/>
        </w:rPr>
        <w:tab/>
        <w:t>not in receipt of Newstart Allowance, Youth Allowance (Other) or Parenting Payment and is not otherwise identified in paragraphs (d) or (e) below; or</w:t>
      </w:r>
    </w:p>
    <w:p w14:paraId="293E57EB" w14:textId="77777777" w:rsidR="000C6CDB" w:rsidRPr="000C6CDB" w:rsidRDefault="000C6CDB" w:rsidP="000C6CDB">
      <w:pPr>
        <w:spacing w:before="60" w:after="120"/>
        <w:ind w:firstLine="720"/>
        <w:rPr>
          <w:lang w:eastAsia="en-US"/>
        </w:rPr>
      </w:pPr>
      <w:r w:rsidRPr="000C6CDB">
        <w:rPr>
          <w:lang w:eastAsia="en-US"/>
        </w:rPr>
        <w:t>(ii)</w:t>
      </w:r>
      <w:r w:rsidRPr="000C6CDB">
        <w:rPr>
          <w:lang w:eastAsia="en-US"/>
        </w:rPr>
        <w:tab/>
        <w:t>a Disability Support Pension Recipient (Compulsory Requirements); and</w:t>
      </w:r>
    </w:p>
    <w:p w14:paraId="57BF9AC0" w14:textId="77777777" w:rsidR="000C6CDB" w:rsidRPr="000C6CDB" w:rsidRDefault="000C6CDB" w:rsidP="000C6CDB">
      <w:pPr>
        <w:spacing w:before="60" w:after="120"/>
        <w:ind w:left="720"/>
        <w:rPr>
          <w:lang w:eastAsia="en-US"/>
        </w:rPr>
      </w:pPr>
      <w:r w:rsidRPr="000C6CDB">
        <w:rPr>
          <w:lang w:eastAsia="en-US"/>
        </w:rPr>
        <w:t>is in Employment, Unsubsidised Self-Employment or an apprenticeship or a traineeship for an average of 15 or more hours per week, which does not lead to a Full Outcome;</w:t>
      </w:r>
    </w:p>
    <w:p w14:paraId="6CA0A36B" w14:textId="77777777" w:rsidR="000C6CDB" w:rsidRPr="000C6CDB" w:rsidRDefault="000C6CDB" w:rsidP="000C6CDB">
      <w:pPr>
        <w:spacing w:before="60" w:after="120"/>
        <w:ind w:left="720" w:hanging="720"/>
        <w:rPr>
          <w:lang w:eastAsia="en-US"/>
        </w:rPr>
      </w:pPr>
      <w:r w:rsidRPr="000C6CDB">
        <w:rPr>
          <w:lang w:eastAsia="en-US"/>
        </w:rPr>
        <w:t>(d)</w:t>
      </w:r>
      <w:r w:rsidRPr="000C6CDB">
        <w:rPr>
          <w:lang w:eastAsia="en-US"/>
        </w:rPr>
        <w:tab/>
        <w:t>who was</w:t>
      </w:r>
      <w:r w:rsidRPr="000C6CDB">
        <w:rPr>
          <w:color w:val="00B0F0"/>
          <w:lang w:eastAsia="en-US"/>
        </w:rPr>
        <w:t xml:space="preserve"> </w:t>
      </w:r>
      <w:r w:rsidRPr="000C6CDB">
        <w:rPr>
          <w:lang w:eastAsia="en-US"/>
        </w:rPr>
        <w:t>identified on the Department’s IT Systems on the relevant Employment Outcome Start Date as having a disability and a Partial Capacity to Work, is in Employment, Unsubsidised Self-Employment or an apprenticeship or a traineeship that is on average at least 70 per cent of the minimum number of hours per week in the range as assessed by DHS through an ESAt or JCA</w:t>
      </w:r>
      <w:r w:rsidR="00BA0980">
        <w:rPr>
          <w:lang w:eastAsia="en-US"/>
        </w:rPr>
        <w:t xml:space="preserve"> </w:t>
      </w:r>
      <w:r w:rsidRPr="000C6CDB">
        <w:rPr>
          <w:lang w:eastAsia="en-US"/>
        </w:rPr>
        <w:t xml:space="preserve">but is not less than an average of 8 hours of work per week; </w:t>
      </w:r>
    </w:p>
    <w:p w14:paraId="69AA40BF" w14:textId="77777777" w:rsidR="000C6CDB" w:rsidRPr="000C6CDB" w:rsidRDefault="000C6CDB" w:rsidP="000C6CDB">
      <w:pPr>
        <w:spacing w:before="60" w:after="120"/>
        <w:rPr>
          <w:lang w:eastAsia="en-US"/>
        </w:rPr>
      </w:pPr>
      <w:r w:rsidRPr="000C6CDB">
        <w:rPr>
          <w:lang w:eastAsia="en-US"/>
        </w:rPr>
        <w:t>(e)</w:t>
      </w:r>
      <w:r w:rsidRPr="000C6CDB">
        <w:rPr>
          <w:lang w:eastAsia="en-US"/>
        </w:rPr>
        <w:tab/>
        <w:t xml:space="preserve">who: </w:t>
      </w:r>
    </w:p>
    <w:p w14:paraId="4382C969" w14:textId="77777777" w:rsidR="000C6CDB" w:rsidRPr="000C6CDB" w:rsidRDefault="000C6CDB" w:rsidP="000C6CDB">
      <w:pPr>
        <w:spacing w:before="60" w:after="120"/>
        <w:ind w:left="1440" w:hanging="720"/>
        <w:rPr>
          <w:lang w:eastAsia="en-US"/>
        </w:rPr>
      </w:pPr>
      <w:r w:rsidRPr="000C6CDB">
        <w:rPr>
          <w:lang w:eastAsia="en-US"/>
        </w:rPr>
        <w:t>(i)</w:t>
      </w:r>
      <w:r w:rsidRPr="000C6CDB">
        <w:rPr>
          <w:lang w:eastAsia="en-US"/>
        </w:rPr>
        <w:tab/>
        <w:t>was in receipt of a Parenting Payment (Partnered or Single) without Mutual Obligation</w:t>
      </w:r>
      <w:r w:rsidRPr="000C6CDB" w:rsidDel="00C63055">
        <w:rPr>
          <w:lang w:eastAsia="en-US"/>
        </w:rPr>
        <w:t xml:space="preserve"> </w:t>
      </w:r>
      <w:r w:rsidRPr="000C6CDB">
        <w:rPr>
          <w:lang w:eastAsia="en-US"/>
        </w:rPr>
        <w:t xml:space="preserve">Requirements or Carer Payment on the relevant Employment Outcome Start Date; and </w:t>
      </w:r>
    </w:p>
    <w:p w14:paraId="0B759BD0" w14:textId="77777777" w:rsidR="000C6CDB" w:rsidRPr="000C6CDB" w:rsidRDefault="000C6CDB" w:rsidP="000C6CDB">
      <w:pPr>
        <w:spacing w:before="60" w:after="120"/>
        <w:ind w:left="1440" w:hanging="720"/>
        <w:rPr>
          <w:lang w:eastAsia="en-US"/>
        </w:rPr>
      </w:pPr>
      <w:r w:rsidRPr="000C6CDB">
        <w:rPr>
          <w:lang w:eastAsia="en-US"/>
        </w:rPr>
        <w:t>(ii)</w:t>
      </w:r>
      <w:r w:rsidRPr="000C6CDB">
        <w:rPr>
          <w:lang w:eastAsia="en-US"/>
        </w:rPr>
        <w:tab/>
        <w:t xml:space="preserve">chooses to work reduced hours due to caring responsibilities (this choice being identified on the Department’s IT Systems on or before the relevant Employment Outcome Start), </w:t>
      </w:r>
    </w:p>
    <w:p w14:paraId="39E725CC" w14:textId="77777777" w:rsidR="000C6CDB" w:rsidRPr="000C6CDB" w:rsidRDefault="000C6CDB" w:rsidP="000C6CDB">
      <w:pPr>
        <w:spacing w:before="60" w:after="120"/>
        <w:ind w:left="720"/>
        <w:rPr>
          <w:lang w:eastAsia="en-US"/>
        </w:rPr>
      </w:pPr>
      <w:r w:rsidRPr="000C6CDB">
        <w:rPr>
          <w:lang w:eastAsia="en-US"/>
        </w:rPr>
        <w:t xml:space="preserve">is in Employment or Unsubsidised Self-Employment or an apprenticeship or a traineeship for an average of 10 hours or more per week; </w:t>
      </w:r>
    </w:p>
    <w:p w14:paraId="73A1D587" w14:textId="77777777" w:rsidR="000C6CDB" w:rsidRPr="000C6CDB" w:rsidRDefault="000C6CDB" w:rsidP="000C6CDB">
      <w:pPr>
        <w:spacing w:before="60" w:after="120"/>
        <w:rPr>
          <w:lang w:eastAsia="en-US"/>
        </w:rPr>
      </w:pPr>
      <w:r w:rsidRPr="000C6CDB">
        <w:rPr>
          <w:lang w:eastAsia="en-US"/>
        </w:rPr>
        <w:t>(f)</w:t>
      </w:r>
      <w:r w:rsidRPr="000C6CDB">
        <w:rPr>
          <w:lang w:eastAsia="en-US"/>
        </w:rPr>
        <w:tab/>
        <w:t>has in operation an executed NEIS Participant Agreement and is receiving NEIS Assistance; or</w:t>
      </w:r>
    </w:p>
    <w:p w14:paraId="228994C1" w14:textId="77777777" w:rsidR="000C6CDB" w:rsidRPr="000C6CDB" w:rsidRDefault="000C6CDB" w:rsidP="000C6CDB">
      <w:pPr>
        <w:spacing w:before="60" w:after="120"/>
        <w:ind w:left="720" w:hanging="720"/>
        <w:rPr>
          <w:lang w:eastAsia="en-US"/>
        </w:rPr>
      </w:pPr>
      <w:r w:rsidRPr="000C6CDB">
        <w:rPr>
          <w:lang w:eastAsia="en-US"/>
        </w:rPr>
        <w:t>(g)</w:t>
      </w:r>
      <w:r w:rsidRPr="000C6CDB">
        <w:rPr>
          <w:lang w:eastAsia="en-US"/>
        </w:rPr>
        <w:tab/>
        <w:t>meets the requirements for any other event that the Department may Notify the Provider as being a Partial Outcome.</w:t>
      </w:r>
    </w:p>
    <w:p w14:paraId="131C7B92" w14:textId="77777777" w:rsidR="000C6CDB" w:rsidRPr="000C6CDB" w:rsidRDefault="000C6CDB" w:rsidP="000C6CDB">
      <w:pPr>
        <w:spacing w:before="60" w:after="120"/>
        <w:rPr>
          <w:lang w:eastAsia="en-US"/>
        </w:rPr>
      </w:pPr>
      <w:r w:rsidRPr="000C6CDB">
        <w:rPr>
          <w:lang w:eastAsia="en-US"/>
        </w:rPr>
        <w:lastRenderedPageBreak/>
        <w:t>‘</w:t>
      </w:r>
      <w:r w:rsidRPr="000C6CDB">
        <w:rPr>
          <w:b/>
          <w:lang w:eastAsia="en-US"/>
        </w:rPr>
        <w:t>Participant’</w:t>
      </w:r>
      <w:r w:rsidRPr="000C6CDB">
        <w:rPr>
          <w:lang w:eastAsia="en-US"/>
        </w:rPr>
        <w:t xml:space="preserve"> means a Stream Participant, a Harvest Worker, a NEIS Prospective Participant and a NEIS Participant.</w:t>
      </w:r>
    </w:p>
    <w:p w14:paraId="46BD4025" w14:textId="77777777" w:rsidR="000C6CDB" w:rsidRPr="000C6CDB" w:rsidRDefault="000C6CDB" w:rsidP="000C6CDB">
      <w:pPr>
        <w:spacing w:before="60" w:after="120"/>
        <w:rPr>
          <w:lang w:eastAsia="en-US"/>
        </w:rPr>
      </w:pPr>
      <w:r w:rsidRPr="000C6CDB">
        <w:rPr>
          <w:lang w:eastAsia="en-US"/>
        </w:rPr>
        <w:t>‘</w:t>
      </w:r>
      <w:r w:rsidRPr="000C6CDB">
        <w:rPr>
          <w:b/>
          <w:lang w:eastAsia="en-US"/>
        </w:rPr>
        <w:t>Participant Services Records’</w:t>
      </w:r>
      <w:r w:rsidRPr="000C6CDB">
        <w:rPr>
          <w:lang w:eastAsia="en-US"/>
        </w:rPr>
        <w:t xml:space="preserve"> means Deed Records (including documents associated with the Customer feedback register) about a Participant, that are directly created for the purposes of providing Services.</w:t>
      </w:r>
    </w:p>
    <w:p w14:paraId="65529671" w14:textId="77777777" w:rsidR="000C6CDB" w:rsidRPr="000C6CDB" w:rsidRDefault="000C6CDB" w:rsidP="000C6CDB">
      <w:pPr>
        <w:spacing w:before="60" w:after="120"/>
        <w:rPr>
          <w:rFonts w:asciiTheme="minorHAnsi" w:hAnsiTheme="minorHAnsi" w:cstheme="minorHAnsi"/>
          <w:color w:val="C80896"/>
          <w:szCs w:val="22"/>
          <w:lang w:eastAsia="en-US"/>
        </w:rPr>
      </w:pPr>
      <w:r w:rsidRPr="000C6CDB">
        <w:rPr>
          <w:rFonts w:asciiTheme="minorHAnsi" w:hAnsiTheme="minorHAnsi" w:cstheme="minorHAnsi"/>
          <w:b/>
          <w:szCs w:val="22"/>
          <w:lang w:eastAsia="en-US"/>
        </w:rPr>
        <w:t>‘Participated’</w:t>
      </w:r>
      <w:r w:rsidRPr="000C6CDB">
        <w:rPr>
          <w:rFonts w:asciiTheme="minorHAnsi" w:hAnsiTheme="minorHAnsi" w:cstheme="minorHAnsi"/>
          <w:szCs w:val="22"/>
          <w:lang w:eastAsia="en-US"/>
        </w:rPr>
        <w:t xml:space="preserve"> means, in relation to a PaTH Internship, that the relevant PaTH Intern has participated in the PaTH Internship in accordance with any Guidelines</w:t>
      </w:r>
      <w:r w:rsidRPr="000C6CDB">
        <w:rPr>
          <w:rFonts w:asciiTheme="minorHAnsi" w:hAnsiTheme="minorHAnsi" w:cstheme="minorHAnsi"/>
          <w:color w:val="C80896"/>
          <w:szCs w:val="22"/>
          <w:lang w:eastAsia="en-US"/>
        </w:rPr>
        <w:t>.</w:t>
      </w:r>
    </w:p>
    <w:p w14:paraId="5600940E" w14:textId="77777777" w:rsidR="000C6CDB" w:rsidRPr="000C6CDB" w:rsidRDefault="000C6CDB" w:rsidP="000C6CDB">
      <w:pPr>
        <w:spacing w:before="60" w:after="120"/>
        <w:rPr>
          <w:lang w:eastAsia="en-US"/>
        </w:rPr>
      </w:pPr>
      <w:r w:rsidRPr="000C6CDB">
        <w:rPr>
          <w:lang w:eastAsia="en-US"/>
        </w:rPr>
        <w:t>‘</w:t>
      </w:r>
      <w:r w:rsidRPr="000C6CDB">
        <w:rPr>
          <w:b/>
          <w:lang w:eastAsia="en-US"/>
        </w:rPr>
        <w:t>Particulars’</w:t>
      </w:r>
      <w:r w:rsidRPr="000C6CDB">
        <w:rPr>
          <w:lang w:eastAsia="en-US"/>
        </w:rPr>
        <w:t xml:space="preserve"> means the document of that name in which the Parties execute this Deed.</w:t>
      </w:r>
    </w:p>
    <w:p w14:paraId="6F3CADDB" w14:textId="77777777" w:rsidR="000C6CDB" w:rsidRPr="000C6CDB" w:rsidRDefault="000C6CDB" w:rsidP="000C6CDB">
      <w:pPr>
        <w:spacing w:before="60" w:after="120"/>
        <w:rPr>
          <w:lang w:eastAsia="en-US"/>
        </w:rPr>
      </w:pPr>
      <w:r w:rsidRPr="000C6CDB">
        <w:rPr>
          <w:lang w:eastAsia="en-US"/>
        </w:rPr>
        <w:t>‘</w:t>
      </w:r>
      <w:r w:rsidRPr="000C6CDB">
        <w:rPr>
          <w:b/>
          <w:lang w:eastAsia="en-US"/>
        </w:rPr>
        <w:t>Party’</w:t>
      </w:r>
      <w:r w:rsidRPr="000C6CDB">
        <w:rPr>
          <w:lang w:eastAsia="en-US"/>
        </w:rPr>
        <w:t xml:space="preserve"> means a party to this Deed.</w:t>
      </w:r>
    </w:p>
    <w:p w14:paraId="05E6A36C" w14:textId="77777777" w:rsidR="000C6CDB" w:rsidRPr="000C6CDB" w:rsidRDefault="000C6CDB" w:rsidP="000C6CDB">
      <w:pPr>
        <w:spacing w:before="60" w:after="120"/>
        <w:rPr>
          <w:rFonts w:asciiTheme="minorHAnsi" w:hAnsiTheme="minorHAnsi" w:cstheme="minorHAnsi"/>
          <w:color w:val="C80896"/>
          <w:szCs w:val="22"/>
          <w:lang w:eastAsia="en-US"/>
        </w:rPr>
      </w:pPr>
      <w:r w:rsidRPr="000C6CDB">
        <w:rPr>
          <w:rFonts w:asciiTheme="minorHAnsi" w:hAnsiTheme="minorHAnsi" w:cstheme="minorHAnsi"/>
          <w:b/>
          <w:szCs w:val="22"/>
          <w:lang w:eastAsia="en-US"/>
        </w:rPr>
        <w:t xml:space="preserve">‘PaTH Intern’ </w:t>
      </w:r>
      <w:r w:rsidRPr="000C6CDB">
        <w:rPr>
          <w:rFonts w:asciiTheme="minorHAnsi" w:hAnsiTheme="minorHAnsi" w:cstheme="minorHAnsi"/>
          <w:szCs w:val="22"/>
          <w:lang w:eastAsia="en-US"/>
        </w:rPr>
        <w:t>means a Fully Eligible Participant (Mutual Obligation) who meets the eligibility requirements for a PaTH Intern as specified in any Guidelines.</w:t>
      </w:r>
    </w:p>
    <w:p w14:paraId="7C181942" w14:textId="77777777" w:rsidR="000C6CDB" w:rsidRPr="000C6CDB" w:rsidRDefault="000C6CDB" w:rsidP="000C6CDB">
      <w:pPr>
        <w:spacing w:before="60" w:after="120"/>
        <w:rPr>
          <w:rFonts w:asciiTheme="minorHAnsi" w:hAnsiTheme="minorHAnsi" w:cstheme="minorHAnsi"/>
          <w:color w:val="C80896"/>
          <w:szCs w:val="22"/>
          <w:lang w:eastAsia="en-US"/>
        </w:rPr>
      </w:pPr>
      <w:r w:rsidRPr="000C6CDB">
        <w:rPr>
          <w:rFonts w:asciiTheme="minorHAnsi" w:hAnsiTheme="minorHAnsi" w:cstheme="minorHAnsi"/>
          <w:b/>
          <w:szCs w:val="22"/>
          <w:lang w:eastAsia="en-US"/>
        </w:rPr>
        <w:t xml:space="preserve">‘PaTH Internship’ </w:t>
      </w:r>
      <w:r w:rsidRPr="000C6CDB">
        <w:rPr>
          <w:rFonts w:asciiTheme="minorHAnsi" w:hAnsiTheme="minorHAnsi" w:cstheme="minorHAnsi"/>
          <w:szCs w:val="22"/>
          <w:lang w:eastAsia="en-US"/>
        </w:rPr>
        <w:t>means a short-term unpaid work experience placement that meets the eligibility requirements of a PaTH Internship as specified in any Guidelines.</w:t>
      </w:r>
    </w:p>
    <w:p w14:paraId="438DED91" w14:textId="6FE447E9" w:rsidR="000C6CDB" w:rsidRPr="000C6CDB" w:rsidRDefault="000C6CDB" w:rsidP="000C6CDB">
      <w:pPr>
        <w:spacing w:before="60" w:after="120"/>
        <w:rPr>
          <w:rFonts w:asciiTheme="minorHAnsi" w:hAnsiTheme="minorHAnsi" w:cstheme="minorHAnsi"/>
          <w:color w:val="C80896"/>
          <w:szCs w:val="22"/>
          <w:lang w:eastAsia="en-US"/>
        </w:rPr>
      </w:pPr>
      <w:r w:rsidRPr="000C6CDB">
        <w:rPr>
          <w:rFonts w:asciiTheme="minorHAnsi" w:hAnsiTheme="minorHAnsi" w:cstheme="minorHAnsi"/>
          <w:b/>
          <w:szCs w:val="22"/>
          <w:lang w:eastAsia="en-US"/>
        </w:rPr>
        <w:t xml:space="preserve">‘PaTH Internship Agreement’ </w:t>
      </w:r>
      <w:r w:rsidRPr="000C6CDB">
        <w:rPr>
          <w:rFonts w:asciiTheme="minorHAnsi" w:hAnsiTheme="minorHAnsi" w:cstheme="minorHAnsi"/>
          <w:szCs w:val="22"/>
          <w:lang w:eastAsia="en-US"/>
        </w:rPr>
        <w:t>means a</w:t>
      </w:r>
      <w:r w:rsidR="00563FC7">
        <w:rPr>
          <w:rFonts w:asciiTheme="minorHAnsi" w:hAnsiTheme="minorHAnsi" w:cstheme="minorHAnsi"/>
          <w:szCs w:val="22"/>
          <w:lang w:eastAsia="en-US"/>
        </w:rPr>
        <w:t>n</w:t>
      </w:r>
      <w:r w:rsidRPr="000C6CDB">
        <w:rPr>
          <w:rFonts w:asciiTheme="minorHAnsi" w:hAnsiTheme="minorHAnsi" w:cstheme="minorHAnsi"/>
          <w:szCs w:val="22"/>
          <w:lang w:eastAsia="en-US"/>
        </w:rPr>
        <w:t xml:space="preserve"> </w:t>
      </w:r>
      <w:r w:rsidR="00563FC7">
        <w:rPr>
          <w:rFonts w:asciiTheme="minorHAnsi" w:hAnsiTheme="minorHAnsi" w:cstheme="minorHAnsi"/>
          <w:szCs w:val="22"/>
          <w:lang w:eastAsia="en-US"/>
        </w:rPr>
        <w:t xml:space="preserve">Activity Host </w:t>
      </w:r>
      <w:r w:rsidR="00DB124E">
        <w:t xml:space="preserve">Organisation </w:t>
      </w:r>
      <w:r w:rsidR="00563FC7">
        <w:rPr>
          <w:rFonts w:asciiTheme="minorHAnsi" w:hAnsiTheme="minorHAnsi" w:cstheme="minorHAnsi"/>
          <w:szCs w:val="22"/>
          <w:lang w:eastAsia="en-US"/>
        </w:rPr>
        <w:t>Agreement</w:t>
      </w:r>
      <w:r w:rsidRPr="000C6CDB">
        <w:rPr>
          <w:rFonts w:asciiTheme="minorHAnsi" w:hAnsiTheme="minorHAnsi" w:cstheme="minorHAnsi"/>
          <w:szCs w:val="22"/>
          <w:lang w:eastAsia="en-US"/>
        </w:rPr>
        <w:t xml:space="preserve"> between the Provider, an Activity Host Organisation and a PaTH Intern in relation to a PaTH Internship, in accordance with any Guidelines. </w:t>
      </w:r>
    </w:p>
    <w:p w14:paraId="36DF9F6E" w14:textId="77777777" w:rsidR="000C6CDB" w:rsidRPr="000C6CDB" w:rsidRDefault="000C6CDB" w:rsidP="000C6CDB">
      <w:pPr>
        <w:spacing w:before="60" w:after="120"/>
        <w:rPr>
          <w:rFonts w:asciiTheme="minorHAnsi" w:hAnsiTheme="minorHAnsi" w:cstheme="minorHAnsi"/>
          <w:color w:val="C80896"/>
          <w:szCs w:val="22"/>
          <w:lang w:eastAsia="en-US"/>
        </w:rPr>
      </w:pPr>
      <w:r w:rsidRPr="000C6CDB">
        <w:rPr>
          <w:rFonts w:asciiTheme="minorHAnsi" w:hAnsiTheme="minorHAnsi" w:cstheme="minorHAnsi"/>
          <w:b/>
          <w:szCs w:val="22"/>
          <w:lang w:eastAsia="en-US"/>
        </w:rPr>
        <w:t xml:space="preserve">‘PaTH Internship Amount’ </w:t>
      </w:r>
      <w:r w:rsidRPr="000C6CDB">
        <w:rPr>
          <w:rFonts w:asciiTheme="minorHAnsi" w:hAnsiTheme="minorHAnsi" w:cstheme="minorHAnsi"/>
          <w:szCs w:val="22"/>
          <w:lang w:eastAsia="en-US"/>
        </w:rPr>
        <w:t xml:space="preserve">means an amount of $1000, unless otherwise specified in any Guidelines. </w:t>
      </w:r>
      <w:r w:rsidRPr="000C6CDB" w:rsidDel="00C95A35">
        <w:rPr>
          <w:rFonts w:asciiTheme="minorHAnsi" w:hAnsiTheme="minorHAnsi" w:cstheme="minorHAnsi"/>
          <w:color w:val="C80896"/>
          <w:szCs w:val="22"/>
          <w:lang w:eastAsia="en-US"/>
        </w:rPr>
        <w:t xml:space="preserve"> </w:t>
      </w:r>
    </w:p>
    <w:p w14:paraId="3BF40AF0" w14:textId="77777777" w:rsidR="000C6CDB" w:rsidRPr="00BA0980" w:rsidRDefault="000C6CDB" w:rsidP="000C6CDB">
      <w:pPr>
        <w:spacing w:before="60" w:after="120"/>
        <w:rPr>
          <w:rFonts w:asciiTheme="minorHAnsi" w:hAnsiTheme="minorHAnsi" w:cstheme="minorHAnsi"/>
          <w:szCs w:val="22"/>
          <w:lang w:eastAsia="en-US"/>
        </w:rPr>
      </w:pPr>
      <w:r w:rsidRPr="00BA0980">
        <w:rPr>
          <w:rFonts w:asciiTheme="minorHAnsi" w:hAnsiTheme="minorHAnsi" w:cstheme="minorHAnsi"/>
          <w:b/>
          <w:szCs w:val="22"/>
          <w:lang w:eastAsia="en-US"/>
        </w:rPr>
        <w:t xml:space="preserve">‘PaTH Internship Outcome’ </w:t>
      </w:r>
      <w:r w:rsidRPr="00BA0980">
        <w:rPr>
          <w:rFonts w:asciiTheme="minorHAnsi" w:hAnsiTheme="minorHAnsi" w:cstheme="minorHAnsi"/>
          <w:szCs w:val="22"/>
          <w:lang w:eastAsia="en-US"/>
        </w:rPr>
        <w:t>means that a PaTH Intern has:</w:t>
      </w:r>
    </w:p>
    <w:p w14:paraId="1C547A13" w14:textId="77777777" w:rsidR="000C6CDB" w:rsidRPr="00BA0980" w:rsidRDefault="000C6CDB" w:rsidP="000C6CDB">
      <w:pPr>
        <w:spacing w:before="60" w:after="120"/>
        <w:ind w:left="709" w:hanging="709"/>
        <w:rPr>
          <w:rFonts w:asciiTheme="minorHAnsi" w:hAnsiTheme="minorHAnsi" w:cstheme="minorHAnsi"/>
          <w:szCs w:val="22"/>
          <w:lang w:eastAsia="en-US"/>
        </w:rPr>
      </w:pPr>
      <w:r w:rsidRPr="00BA0980">
        <w:rPr>
          <w:rFonts w:asciiTheme="minorHAnsi" w:hAnsiTheme="minorHAnsi" w:cstheme="minorHAnsi"/>
          <w:szCs w:val="22"/>
          <w:lang w:eastAsia="en-US"/>
        </w:rPr>
        <w:t>(a)</w:t>
      </w:r>
      <w:r w:rsidRPr="00BA0980">
        <w:rPr>
          <w:rFonts w:asciiTheme="minorHAnsi" w:hAnsiTheme="minorHAnsi" w:cstheme="minorHAnsi"/>
          <w:szCs w:val="22"/>
          <w:lang w:eastAsia="en-US"/>
        </w:rPr>
        <w:tab/>
        <w:t xml:space="preserve">Completed a PaTH Internship; </w:t>
      </w:r>
    </w:p>
    <w:p w14:paraId="6FDBD90E" w14:textId="77777777" w:rsidR="000C6CDB" w:rsidRPr="00BA0980" w:rsidRDefault="000C6CDB" w:rsidP="000C6CDB">
      <w:pPr>
        <w:spacing w:before="60" w:after="120"/>
        <w:ind w:left="709" w:hanging="709"/>
        <w:rPr>
          <w:rFonts w:asciiTheme="minorHAnsi" w:hAnsiTheme="minorHAnsi" w:cstheme="minorHAnsi"/>
          <w:szCs w:val="22"/>
          <w:lang w:eastAsia="en-US"/>
        </w:rPr>
      </w:pPr>
      <w:r w:rsidRPr="00BA0980">
        <w:rPr>
          <w:rFonts w:asciiTheme="minorHAnsi" w:hAnsiTheme="minorHAnsi" w:cstheme="minorHAnsi"/>
          <w:szCs w:val="22"/>
          <w:lang w:eastAsia="en-US"/>
        </w:rPr>
        <w:t>(b)</w:t>
      </w:r>
      <w:r w:rsidRPr="00BA0980">
        <w:rPr>
          <w:rFonts w:asciiTheme="minorHAnsi" w:hAnsiTheme="minorHAnsi" w:cstheme="minorHAnsi"/>
          <w:szCs w:val="22"/>
          <w:lang w:eastAsia="en-US"/>
        </w:rPr>
        <w:tab/>
        <w:t>Participated in a PaTH Internship for at least 2 weeks and then obtained Employment with either:</w:t>
      </w:r>
    </w:p>
    <w:p w14:paraId="6022EA17" w14:textId="77777777" w:rsidR="000C6CDB" w:rsidRPr="00BA0980" w:rsidRDefault="000C6CDB" w:rsidP="000C6CDB">
      <w:pPr>
        <w:spacing w:before="60" w:after="120"/>
        <w:ind w:left="1418" w:hanging="709"/>
        <w:rPr>
          <w:rFonts w:asciiTheme="minorHAnsi" w:hAnsiTheme="minorHAnsi" w:cstheme="minorHAnsi"/>
          <w:szCs w:val="22"/>
          <w:lang w:eastAsia="en-US"/>
        </w:rPr>
      </w:pPr>
      <w:r w:rsidRPr="00BA0980">
        <w:rPr>
          <w:rFonts w:asciiTheme="minorHAnsi" w:hAnsiTheme="minorHAnsi" w:cstheme="minorHAnsi"/>
          <w:szCs w:val="22"/>
          <w:lang w:eastAsia="en-US"/>
        </w:rPr>
        <w:t>(i)</w:t>
      </w:r>
      <w:r w:rsidRPr="00BA0980">
        <w:rPr>
          <w:rFonts w:asciiTheme="minorHAnsi" w:hAnsiTheme="minorHAnsi" w:cstheme="minorHAnsi"/>
          <w:szCs w:val="22"/>
          <w:lang w:eastAsia="en-US"/>
        </w:rPr>
        <w:tab/>
        <w:t xml:space="preserve">the relevant Activity Host Organisation; or </w:t>
      </w:r>
    </w:p>
    <w:p w14:paraId="367B65DF" w14:textId="77777777" w:rsidR="000C6CDB" w:rsidRPr="00BA0980" w:rsidRDefault="000C6CDB" w:rsidP="000C6CDB">
      <w:pPr>
        <w:spacing w:before="60" w:after="120"/>
        <w:ind w:left="1418" w:hanging="709"/>
        <w:rPr>
          <w:rFonts w:asciiTheme="minorHAnsi" w:hAnsiTheme="minorHAnsi" w:cstheme="minorHAnsi"/>
          <w:szCs w:val="22"/>
          <w:lang w:eastAsia="en-US"/>
        </w:rPr>
      </w:pPr>
      <w:r w:rsidRPr="00BA0980">
        <w:rPr>
          <w:rFonts w:asciiTheme="minorHAnsi" w:hAnsiTheme="minorHAnsi" w:cstheme="minorHAnsi"/>
          <w:szCs w:val="22"/>
          <w:lang w:eastAsia="en-US"/>
        </w:rPr>
        <w:t>(ii)</w:t>
      </w:r>
      <w:r w:rsidRPr="00BA0980">
        <w:rPr>
          <w:rFonts w:asciiTheme="minorHAnsi" w:hAnsiTheme="minorHAnsi" w:cstheme="minorHAnsi"/>
          <w:szCs w:val="22"/>
          <w:lang w:eastAsia="en-US"/>
        </w:rPr>
        <w:tab/>
        <w:t>another Employer,</w:t>
      </w:r>
    </w:p>
    <w:p w14:paraId="36FFFCF8" w14:textId="77777777" w:rsidR="000C6CDB" w:rsidRPr="00BA0980" w:rsidRDefault="000C6CDB" w:rsidP="000C6CDB">
      <w:pPr>
        <w:spacing w:before="60" w:after="120"/>
        <w:ind w:left="1418" w:hanging="709"/>
        <w:rPr>
          <w:rFonts w:asciiTheme="minorHAnsi" w:hAnsiTheme="minorHAnsi" w:cstheme="minorHAnsi"/>
          <w:szCs w:val="22"/>
          <w:lang w:eastAsia="en-US"/>
        </w:rPr>
      </w:pPr>
      <w:r w:rsidRPr="00BA0980">
        <w:rPr>
          <w:rFonts w:asciiTheme="minorHAnsi" w:hAnsiTheme="minorHAnsi" w:cstheme="minorHAnsi"/>
          <w:szCs w:val="22"/>
          <w:lang w:eastAsia="en-US"/>
        </w:rPr>
        <w:t>prior to the end of the PaTH Internship Period; or</w:t>
      </w:r>
    </w:p>
    <w:p w14:paraId="15989196" w14:textId="77777777" w:rsidR="000C6CDB" w:rsidRPr="000C6CDB" w:rsidRDefault="000C6CDB" w:rsidP="000C6CDB">
      <w:pPr>
        <w:spacing w:before="60" w:after="120"/>
        <w:ind w:left="709" w:hanging="709"/>
        <w:rPr>
          <w:rFonts w:asciiTheme="minorHAnsi" w:hAnsiTheme="minorHAnsi" w:cstheme="minorHAnsi"/>
          <w:color w:val="C80896"/>
          <w:szCs w:val="22"/>
          <w:lang w:eastAsia="en-US"/>
        </w:rPr>
      </w:pPr>
      <w:r w:rsidRPr="00BA0980">
        <w:rPr>
          <w:rFonts w:asciiTheme="minorHAnsi" w:hAnsiTheme="minorHAnsi" w:cstheme="minorHAnsi"/>
          <w:szCs w:val="22"/>
          <w:lang w:eastAsia="en-US"/>
        </w:rPr>
        <w:t>(c)</w:t>
      </w:r>
      <w:r w:rsidRPr="00BA0980">
        <w:rPr>
          <w:rFonts w:asciiTheme="minorHAnsi" w:hAnsiTheme="minorHAnsi" w:cstheme="minorHAnsi"/>
          <w:szCs w:val="22"/>
          <w:lang w:eastAsia="en-US"/>
        </w:rPr>
        <w:tab/>
        <w:t>Participated in the PaTH Internship for at least 4 weeks and then agreed with the Provider and the relevant Activity Host Organisation to end the relevant PaTH Internship prior to the end of the PaTH Internship Period.</w:t>
      </w:r>
    </w:p>
    <w:p w14:paraId="1915D2A7" w14:textId="77777777" w:rsidR="000C6CDB" w:rsidRPr="000C6CDB" w:rsidRDefault="000C6CDB" w:rsidP="000C6CDB">
      <w:pPr>
        <w:spacing w:before="60" w:after="120"/>
        <w:rPr>
          <w:rFonts w:asciiTheme="minorHAnsi" w:hAnsiTheme="minorHAnsi" w:cstheme="minorHAnsi"/>
          <w:color w:val="C80896"/>
          <w:szCs w:val="22"/>
          <w:lang w:eastAsia="en-US"/>
        </w:rPr>
      </w:pPr>
      <w:r w:rsidRPr="00BA0980">
        <w:rPr>
          <w:rFonts w:asciiTheme="minorHAnsi" w:hAnsiTheme="minorHAnsi" w:cstheme="minorHAnsi"/>
          <w:b/>
          <w:szCs w:val="22"/>
          <w:lang w:eastAsia="en-US"/>
        </w:rPr>
        <w:t>‘PaTH Internship Period’</w:t>
      </w:r>
      <w:r w:rsidRPr="00BA0980">
        <w:rPr>
          <w:rFonts w:asciiTheme="minorHAnsi" w:hAnsiTheme="minorHAnsi" w:cstheme="minorHAnsi"/>
          <w:szCs w:val="22"/>
          <w:lang w:eastAsia="en-US"/>
        </w:rPr>
        <w:t xml:space="preserve"> means a period, of no less than 4 weeks and no more than 12 weeks, that is specified in the relevant PaTH Internship Agreement as being the duration of the PaTH Internship.</w:t>
      </w:r>
    </w:p>
    <w:p w14:paraId="753F1C1E" w14:textId="7481BBBF" w:rsidR="000C6CDB" w:rsidRPr="000C6CDB" w:rsidRDefault="000C6CDB" w:rsidP="000C6CDB">
      <w:pPr>
        <w:spacing w:before="60" w:after="120"/>
        <w:rPr>
          <w:rFonts w:asciiTheme="minorHAnsi" w:hAnsiTheme="minorHAnsi" w:cstheme="minorHAnsi"/>
          <w:color w:val="C80896"/>
          <w:szCs w:val="22"/>
          <w:lang w:eastAsia="en-US"/>
        </w:rPr>
      </w:pPr>
      <w:r w:rsidRPr="00BA0980">
        <w:rPr>
          <w:rFonts w:asciiTheme="minorHAnsi" w:hAnsiTheme="minorHAnsi" w:cstheme="minorHAnsi"/>
          <w:b/>
          <w:szCs w:val="22"/>
          <w:lang w:eastAsia="en-US"/>
        </w:rPr>
        <w:t>‘PaTH Internship Start Date’</w:t>
      </w:r>
      <w:r w:rsidRPr="00BA0980">
        <w:rPr>
          <w:rFonts w:asciiTheme="minorHAnsi" w:hAnsiTheme="minorHAnsi" w:cstheme="minorHAnsi"/>
          <w:szCs w:val="22"/>
          <w:lang w:eastAsia="en-US"/>
        </w:rPr>
        <w:t xml:space="preserve"> means the date on which the PaTH Intern commences in the relevant PaTH Internship</w:t>
      </w:r>
      <w:r w:rsidR="00E709A0">
        <w:rPr>
          <w:rFonts w:asciiTheme="minorHAnsi" w:hAnsiTheme="minorHAnsi" w:cstheme="minorHAnsi"/>
          <w:szCs w:val="22"/>
          <w:lang w:eastAsia="en-US"/>
        </w:rPr>
        <w:t>, if that day occurs during the Participant’s Period of Registration</w:t>
      </w:r>
      <w:r w:rsidRPr="00BA0980">
        <w:rPr>
          <w:rFonts w:asciiTheme="minorHAnsi" w:hAnsiTheme="minorHAnsi" w:cstheme="minorHAnsi"/>
          <w:szCs w:val="22"/>
          <w:lang w:eastAsia="en-US"/>
        </w:rPr>
        <w:t>.</w:t>
      </w:r>
    </w:p>
    <w:p w14:paraId="1126A7BB" w14:textId="77777777" w:rsidR="000C6CDB" w:rsidRPr="000C6CDB" w:rsidRDefault="000C6CDB" w:rsidP="000C6CDB">
      <w:pPr>
        <w:spacing w:before="60" w:after="120"/>
        <w:rPr>
          <w:lang w:eastAsia="en-US"/>
        </w:rPr>
      </w:pPr>
      <w:r w:rsidRPr="000C6CDB">
        <w:rPr>
          <w:lang w:eastAsia="en-US"/>
        </w:rPr>
        <w:t>‘</w:t>
      </w:r>
      <w:r w:rsidRPr="000C6CDB">
        <w:rPr>
          <w:b/>
          <w:lang w:eastAsia="en-US"/>
        </w:rPr>
        <w:t>Payments’</w:t>
      </w:r>
      <w:r w:rsidRPr="000C6CDB">
        <w:rPr>
          <w:lang w:eastAsia="en-US"/>
        </w:rPr>
        <w:t xml:space="preserve"> means the Fees, Reimbursements and Ancillary Payments payable under this Deed. </w:t>
      </w:r>
    </w:p>
    <w:p w14:paraId="12FD7C17" w14:textId="77777777" w:rsidR="000C6CDB" w:rsidRPr="000C6CDB" w:rsidRDefault="000C6CDB" w:rsidP="000C6CDB">
      <w:pPr>
        <w:spacing w:before="60" w:after="120"/>
        <w:rPr>
          <w:lang w:eastAsia="en-US"/>
        </w:rPr>
      </w:pPr>
      <w:r w:rsidRPr="000C6CDB">
        <w:rPr>
          <w:b/>
          <w:lang w:eastAsia="en-US"/>
        </w:rPr>
        <w:t>‘Payment Period’</w:t>
      </w:r>
      <w:r w:rsidRPr="000C6CDB">
        <w:rPr>
          <w:lang w:eastAsia="en-US"/>
        </w:rPr>
        <w:t xml:space="preserve"> means the period which:</w:t>
      </w:r>
    </w:p>
    <w:p w14:paraId="218E38F4" w14:textId="77777777" w:rsidR="000C6CDB" w:rsidRPr="000C6CDB" w:rsidRDefault="000C6CDB" w:rsidP="000C6CDB">
      <w:pPr>
        <w:spacing w:before="60" w:after="120"/>
        <w:rPr>
          <w:szCs w:val="22"/>
          <w:lang w:eastAsia="en-US"/>
        </w:rPr>
      </w:pPr>
      <w:r w:rsidRPr="000C6CDB">
        <w:rPr>
          <w:szCs w:val="22"/>
          <w:lang w:eastAsia="en-US"/>
        </w:rPr>
        <w:t>(a)</w:t>
      </w:r>
      <w:r w:rsidRPr="000C6CDB">
        <w:rPr>
          <w:szCs w:val="22"/>
          <w:lang w:eastAsia="en-US"/>
        </w:rPr>
        <w:tab/>
        <w:t>starts on the day on which a Stream Participant is first Commenced; and</w:t>
      </w:r>
    </w:p>
    <w:p w14:paraId="682B9DC3" w14:textId="77777777" w:rsidR="000C6CDB" w:rsidRPr="000C6CDB" w:rsidRDefault="000C6CDB" w:rsidP="000C6CDB">
      <w:pPr>
        <w:spacing w:before="60" w:after="120"/>
        <w:rPr>
          <w:szCs w:val="22"/>
          <w:lang w:eastAsia="en-US"/>
        </w:rPr>
      </w:pPr>
      <w:r w:rsidRPr="000C6CDB">
        <w:rPr>
          <w:szCs w:val="22"/>
          <w:lang w:eastAsia="en-US"/>
        </w:rPr>
        <w:t>(b)</w:t>
      </w:r>
      <w:r w:rsidRPr="000C6CDB">
        <w:rPr>
          <w:szCs w:val="22"/>
          <w:lang w:eastAsia="en-US"/>
        </w:rPr>
        <w:tab/>
        <w:t>runs continuously until the Stream Participant Exits, except where:</w:t>
      </w:r>
    </w:p>
    <w:p w14:paraId="6C5039B9" w14:textId="77777777" w:rsidR="000C6CDB" w:rsidRPr="000C6CDB" w:rsidRDefault="000C6CDB" w:rsidP="00061024">
      <w:pPr>
        <w:spacing w:before="60" w:after="120"/>
        <w:ind w:left="1440" w:hanging="720"/>
        <w:rPr>
          <w:szCs w:val="22"/>
          <w:lang w:eastAsia="en-US"/>
        </w:rPr>
      </w:pPr>
      <w:r w:rsidRPr="000C6CDB">
        <w:rPr>
          <w:szCs w:val="22"/>
          <w:lang w:eastAsia="en-US"/>
        </w:rPr>
        <w:t>(i)</w:t>
      </w:r>
      <w:r w:rsidRPr="000C6CDB">
        <w:rPr>
          <w:szCs w:val="22"/>
          <w:lang w:eastAsia="en-US"/>
        </w:rPr>
        <w:tab/>
        <w:t xml:space="preserve">the Stream Participant is Suspended (in which case the Payment Period operates in accordance with clause 92.1); or </w:t>
      </w:r>
    </w:p>
    <w:p w14:paraId="5CC36006" w14:textId="77777777" w:rsidR="000C6CDB" w:rsidRPr="000C6CDB" w:rsidRDefault="000C6CDB" w:rsidP="00061024">
      <w:pPr>
        <w:spacing w:before="60" w:after="120"/>
        <w:ind w:firstLine="720"/>
        <w:rPr>
          <w:szCs w:val="22"/>
          <w:lang w:eastAsia="en-US"/>
        </w:rPr>
      </w:pPr>
      <w:r w:rsidRPr="000C6CDB">
        <w:rPr>
          <w:szCs w:val="22"/>
          <w:lang w:eastAsia="en-US"/>
        </w:rPr>
        <w:t>(ii)</w:t>
      </w:r>
      <w:r w:rsidRPr="000C6CDB">
        <w:rPr>
          <w:szCs w:val="22"/>
          <w:lang w:eastAsia="en-US"/>
        </w:rPr>
        <w:tab/>
        <w:t xml:space="preserve">clauses 95.3 and 95.4 apply. </w:t>
      </w:r>
    </w:p>
    <w:p w14:paraId="4E479CB9" w14:textId="77777777" w:rsidR="000C6CDB" w:rsidRPr="00BA0980" w:rsidRDefault="000C6CDB" w:rsidP="00BA0980">
      <w:pPr>
        <w:spacing w:before="60" w:after="120"/>
        <w:rPr>
          <w:lang w:eastAsia="en-US"/>
        </w:rPr>
      </w:pPr>
      <w:r w:rsidRPr="000C6CDB">
        <w:rPr>
          <w:b/>
          <w:lang w:eastAsia="en-US"/>
        </w:rPr>
        <w:t xml:space="preserve">‘Pay Slip Verified Outcome Payment’ </w:t>
      </w:r>
      <w:r w:rsidRPr="000C6CDB">
        <w:rPr>
          <w:lang w:eastAsia="en-US"/>
        </w:rPr>
        <w:t>means an Outcome Payment for an Employment Outcome that is verified by a pay slip</w:t>
      </w:r>
      <w:r w:rsidRPr="00BA0980">
        <w:rPr>
          <w:lang w:eastAsia="en-US"/>
        </w:rPr>
        <w:t>,</w:t>
      </w:r>
      <w:r w:rsidRPr="000C6CDB">
        <w:rPr>
          <w:lang w:eastAsia="en-US"/>
        </w:rPr>
        <w:t xml:space="preserve"> payroll summary</w:t>
      </w:r>
      <w:r w:rsidRPr="000C6CDB">
        <w:rPr>
          <w:color w:val="00B0F0"/>
          <w:lang w:eastAsia="en-US"/>
        </w:rPr>
        <w:t xml:space="preserve"> </w:t>
      </w:r>
      <w:r w:rsidRPr="00BA0980">
        <w:rPr>
          <w:lang w:eastAsia="en-US"/>
        </w:rPr>
        <w:t xml:space="preserve">or other evidence </w:t>
      </w:r>
      <w:r w:rsidRPr="000C6CDB">
        <w:rPr>
          <w:lang w:eastAsia="en-US"/>
        </w:rPr>
        <w:t>in accordance with any Guidelines.</w:t>
      </w:r>
    </w:p>
    <w:p w14:paraId="2C54372E" w14:textId="77777777" w:rsidR="000C6CDB" w:rsidRPr="000C6CDB" w:rsidRDefault="000C6CDB" w:rsidP="000C6CDB">
      <w:pPr>
        <w:spacing w:before="60" w:after="120"/>
        <w:rPr>
          <w:lang w:eastAsia="en-US"/>
        </w:rPr>
      </w:pPr>
      <w:r w:rsidRPr="000C6CDB">
        <w:rPr>
          <w:b/>
          <w:lang w:eastAsia="en-US"/>
        </w:rPr>
        <w:t>‘Performance Period’</w:t>
      </w:r>
      <w:r w:rsidRPr="000C6CDB">
        <w:rPr>
          <w:lang w:eastAsia="en-US"/>
        </w:rPr>
        <w:t xml:space="preserve"> means each consecutive six month period during the Term of this Deed, unless otherwise advised by the Department.</w:t>
      </w:r>
    </w:p>
    <w:p w14:paraId="35D5AE9D" w14:textId="77777777" w:rsidR="000C6CDB" w:rsidRPr="000C6CDB" w:rsidRDefault="000C6CDB" w:rsidP="000C6CDB">
      <w:pPr>
        <w:spacing w:before="60" w:after="120"/>
        <w:rPr>
          <w:lang w:eastAsia="en-US"/>
        </w:rPr>
      </w:pPr>
      <w:r w:rsidRPr="000C6CDB">
        <w:rPr>
          <w:b/>
          <w:lang w:eastAsia="en-US"/>
        </w:rPr>
        <w:t>‘Period of Registration’</w:t>
      </w:r>
      <w:r w:rsidRPr="000C6CDB">
        <w:rPr>
          <w:lang w:eastAsia="en-US"/>
        </w:rPr>
        <w:t xml:space="preserve"> means the period of continuous registration of a Stream Participant on the Provider’s caseload, beginning on their Commencement and ending when they are transferred from the Provider in accordance with this Deed or Exited, but which is halted in accordance with clause 92 when the Stream Participant is Suspended.</w:t>
      </w:r>
    </w:p>
    <w:p w14:paraId="61987AC6" w14:textId="77777777" w:rsidR="000C6CDB" w:rsidRPr="000C6CDB" w:rsidRDefault="000C6CDB" w:rsidP="000C6CDB">
      <w:pPr>
        <w:spacing w:before="60" w:after="120"/>
        <w:rPr>
          <w:lang w:eastAsia="en-US"/>
        </w:rPr>
      </w:pPr>
      <w:r w:rsidRPr="000C6CDB">
        <w:rPr>
          <w:b/>
          <w:lang w:eastAsia="en-US"/>
        </w:rPr>
        <w:t xml:space="preserve">'Period of Service' </w:t>
      </w:r>
      <w:r w:rsidRPr="000C6CDB">
        <w:rPr>
          <w:lang w:eastAsia="en-US"/>
        </w:rPr>
        <w:t>means a period:</w:t>
      </w:r>
    </w:p>
    <w:p w14:paraId="31AAF18C" w14:textId="5AFBF6B7" w:rsidR="000C6CDB" w:rsidRPr="000C6CDB" w:rsidRDefault="000C6CDB" w:rsidP="000F4D9B">
      <w:pPr>
        <w:spacing w:before="60" w:after="120"/>
        <w:ind w:left="675" w:hanging="675"/>
        <w:rPr>
          <w:lang w:eastAsia="en-US"/>
        </w:rPr>
      </w:pPr>
      <w:r w:rsidRPr="000C6CDB">
        <w:rPr>
          <w:lang w:eastAsia="en-US"/>
        </w:rPr>
        <w:t xml:space="preserve">(a) </w:t>
      </w:r>
      <w:r w:rsidRPr="000C6CDB">
        <w:rPr>
          <w:lang w:eastAsia="en-US"/>
        </w:rPr>
        <w:tab/>
        <w:t>which begins</w:t>
      </w:r>
      <w:r w:rsidR="000F4D9B">
        <w:rPr>
          <w:lang w:eastAsia="en-US"/>
        </w:rPr>
        <w:t xml:space="preserve"> as specified in the Department’s IT Systems</w:t>
      </w:r>
      <w:r w:rsidRPr="000C6CDB">
        <w:rPr>
          <w:lang w:eastAsia="en-US"/>
        </w:rPr>
        <w:t>;</w:t>
      </w:r>
    </w:p>
    <w:p w14:paraId="060145C1" w14:textId="77777777" w:rsidR="000C6CDB" w:rsidRPr="00BA0980" w:rsidRDefault="000C6CDB" w:rsidP="000C6CDB">
      <w:pPr>
        <w:spacing w:before="60" w:after="120"/>
        <w:rPr>
          <w:lang w:eastAsia="en-US"/>
        </w:rPr>
      </w:pPr>
      <w:r w:rsidRPr="000C6CDB">
        <w:rPr>
          <w:lang w:eastAsia="en-US"/>
        </w:rPr>
        <w:t xml:space="preserve">(b) </w:t>
      </w:r>
      <w:r w:rsidRPr="000C6CDB">
        <w:rPr>
          <w:lang w:eastAsia="en-US"/>
        </w:rPr>
        <w:tab/>
      </w:r>
      <w:r w:rsidRPr="00BA0980">
        <w:rPr>
          <w:lang w:eastAsia="en-US"/>
        </w:rPr>
        <w:t>which halts when the Stream Participant is Suspended and recommences when the Suspension ends;</w:t>
      </w:r>
    </w:p>
    <w:p w14:paraId="79DDB1EF" w14:textId="77777777" w:rsidR="000C6CDB" w:rsidRPr="000C6CDB" w:rsidRDefault="000C6CDB" w:rsidP="000C6CDB">
      <w:pPr>
        <w:spacing w:before="60" w:after="120"/>
        <w:rPr>
          <w:lang w:eastAsia="en-US"/>
        </w:rPr>
      </w:pPr>
      <w:r w:rsidRPr="00BA0980">
        <w:rPr>
          <w:lang w:eastAsia="en-US"/>
        </w:rPr>
        <w:lastRenderedPageBreak/>
        <w:t>(c)</w:t>
      </w:r>
      <w:r w:rsidRPr="000C6CDB">
        <w:rPr>
          <w:lang w:eastAsia="en-US"/>
        </w:rPr>
        <w:tab/>
        <w:t>which ends when the Stream Participant is either:</w:t>
      </w:r>
    </w:p>
    <w:p w14:paraId="49002033" w14:textId="77777777" w:rsidR="000C6CDB" w:rsidRPr="000C6CDB" w:rsidRDefault="000C6CDB" w:rsidP="00061024">
      <w:pPr>
        <w:spacing w:before="60" w:after="120"/>
        <w:ind w:left="1440" w:hanging="720"/>
        <w:rPr>
          <w:szCs w:val="22"/>
          <w:lang w:eastAsia="en-US"/>
        </w:rPr>
      </w:pPr>
      <w:r w:rsidRPr="000C6CDB">
        <w:rPr>
          <w:szCs w:val="22"/>
          <w:lang w:eastAsia="en-US"/>
        </w:rPr>
        <w:t>(i)</w:t>
      </w:r>
      <w:r w:rsidRPr="000C6CDB">
        <w:rPr>
          <w:szCs w:val="22"/>
          <w:lang w:eastAsia="en-US"/>
        </w:rPr>
        <w:tab/>
        <w:t xml:space="preserve">Exited; or </w:t>
      </w:r>
    </w:p>
    <w:p w14:paraId="24E02077" w14:textId="77777777" w:rsidR="000C6CDB" w:rsidRPr="000C6CDB" w:rsidRDefault="000C6CDB" w:rsidP="00061024">
      <w:pPr>
        <w:spacing w:before="60" w:after="120"/>
        <w:ind w:left="1440" w:hanging="720"/>
        <w:rPr>
          <w:szCs w:val="22"/>
          <w:lang w:eastAsia="en-US"/>
        </w:rPr>
      </w:pPr>
      <w:r w:rsidRPr="000C6CDB">
        <w:rPr>
          <w:szCs w:val="22"/>
          <w:lang w:eastAsia="en-US"/>
        </w:rPr>
        <w:t>(ii)</w:t>
      </w:r>
      <w:r w:rsidRPr="000C6CDB">
        <w:rPr>
          <w:szCs w:val="22"/>
          <w:lang w:eastAsia="en-US"/>
        </w:rPr>
        <w:tab/>
        <w:t>moved into another Stream, except in the case of an SPI Participant who moves from Stream A to Stream B and remains an SPI Participant; or</w:t>
      </w:r>
    </w:p>
    <w:p w14:paraId="454A4A33" w14:textId="77777777" w:rsidR="000C6CDB" w:rsidRPr="000C6CDB" w:rsidRDefault="000C6CDB" w:rsidP="00061024">
      <w:pPr>
        <w:spacing w:before="60" w:after="120"/>
        <w:ind w:left="1440" w:hanging="720"/>
        <w:rPr>
          <w:szCs w:val="22"/>
          <w:lang w:eastAsia="en-US"/>
        </w:rPr>
      </w:pPr>
      <w:r w:rsidRPr="000C6CDB">
        <w:rPr>
          <w:szCs w:val="22"/>
          <w:lang w:eastAsia="en-US"/>
        </w:rPr>
        <w:t>(iii)</w:t>
      </w:r>
      <w:r w:rsidRPr="000C6CDB">
        <w:rPr>
          <w:szCs w:val="22"/>
          <w:lang w:eastAsia="en-US"/>
        </w:rPr>
        <w:tab/>
        <w:t xml:space="preserve">for Volunteers, when they have received a total of six months of Employment Provider Services including from any other Employment Provider; and </w:t>
      </w:r>
    </w:p>
    <w:p w14:paraId="4E0D5F9E" w14:textId="77777777" w:rsidR="000C6CDB" w:rsidRPr="000C6CDB" w:rsidRDefault="000C6CDB" w:rsidP="000C6CDB">
      <w:pPr>
        <w:spacing w:before="60" w:after="120"/>
        <w:rPr>
          <w:lang w:eastAsia="en-US"/>
        </w:rPr>
      </w:pPr>
      <w:r w:rsidRPr="00BA0980">
        <w:rPr>
          <w:lang w:eastAsia="en-US"/>
        </w:rPr>
        <w:t xml:space="preserve">(d) </w:t>
      </w:r>
      <w:r w:rsidRPr="00BA0980">
        <w:rPr>
          <w:lang w:eastAsia="en-US"/>
        </w:rPr>
        <w:tab/>
      </w:r>
      <w:r w:rsidRPr="000C6CDB">
        <w:rPr>
          <w:lang w:eastAsia="en-US"/>
        </w:rPr>
        <w:t>during which the Provider must provide Employment Provider Services to the Stream Participant.</w:t>
      </w:r>
    </w:p>
    <w:p w14:paraId="721A091C" w14:textId="77777777" w:rsidR="000C6CDB" w:rsidRPr="000C6CDB" w:rsidRDefault="000C6CDB" w:rsidP="000C6CDB">
      <w:pPr>
        <w:spacing w:before="60" w:after="120"/>
        <w:rPr>
          <w:lang w:eastAsia="en-US"/>
        </w:rPr>
      </w:pPr>
      <w:r w:rsidRPr="000C6CDB">
        <w:rPr>
          <w:lang w:eastAsia="en-US"/>
        </w:rPr>
        <w:t>‘</w:t>
      </w:r>
      <w:r w:rsidRPr="000C6CDB">
        <w:rPr>
          <w:b/>
          <w:lang w:eastAsia="en-US"/>
        </w:rPr>
        <w:t xml:space="preserve">Period of Unemployment’ </w:t>
      </w:r>
      <w:r w:rsidRPr="000C6CDB">
        <w:rPr>
          <w:lang w:eastAsia="en-US"/>
        </w:rPr>
        <w:t>means the period which commences on the date on which a Stream Participant registers with DHS or directly with the Provider as unemployed, and concludes in accordance with clause 94.1.</w:t>
      </w:r>
    </w:p>
    <w:p w14:paraId="6BDC79C5" w14:textId="77777777" w:rsidR="000C6CDB" w:rsidRPr="000C6CDB" w:rsidRDefault="000C6CDB" w:rsidP="000C6CDB">
      <w:pPr>
        <w:spacing w:before="60" w:after="120"/>
        <w:rPr>
          <w:lang w:eastAsia="en-US"/>
        </w:rPr>
      </w:pPr>
      <w:r w:rsidRPr="000C6CDB">
        <w:rPr>
          <w:lang w:eastAsia="en-US"/>
        </w:rPr>
        <w:t>‘</w:t>
      </w:r>
      <w:r w:rsidRPr="000C6CDB">
        <w:rPr>
          <w:b/>
          <w:lang w:eastAsia="en-US"/>
        </w:rPr>
        <w:t>Permissible Break’</w:t>
      </w:r>
      <w:r w:rsidRPr="000C6CDB">
        <w:rPr>
          <w:lang w:eastAsia="en-US"/>
        </w:rPr>
        <w:t xml:space="preserve"> means, where a Stream Participant is working towards a Full Outcome, a period of time during which a Stream Participant has a break in Employment caused by a situation which is outside the control of the Stream Participant or the Provider and which satisfies the requirements specified in any Guidelines.</w:t>
      </w:r>
    </w:p>
    <w:p w14:paraId="1930D032" w14:textId="41C57E60" w:rsidR="00E264BD" w:rsidRDefault="00E264BD" w:rsidP="000C6CDB">
      <w:pPr>
        <w:spacing w:before="60" w:after="120"/>
        <w:rPr>
          <w:lang w:eastAsia="en-US"/>
        </w:rPr>
      </w:pPr>
      <w:r>
        <w:rPr>
          <w:b/>
          <w:lang w:eastAsia="en-US"/>
        </w:rPr>
        <w:t xml:space="preserve">‘Personal Event’ </w:t>
      </w:r>
      <w:r>
        <w:rPr>
          <w:lang w:eastAsia="en-US"/>
        </w:rPr>
        <w:t>means a Stream Participant’s personal event that has been recorded in their Electronic Calendar.</w:t>
      </w:r>
    </w:p>
    <w:p w14:paraId="508DF573" w14:textId="35941220" w:rsidR="00E264BD" w:rsidRPr="00E264BD" w:rsidRDefault="00E264BD" w:rsidP="000C6CDB">
      <w:pPr>
        <w:spacing w:before="60" w:after="120"/>
        <w:rPr>
          <w:lang w:eastAsia="en-US"/>
        </w:rPr>
      </w:pPr>
      <w:r>
        <w:rPr>
          <w:b/>
          <w:lang w:eastAsia="en-US"/>
        </w:rPr>
        <w:t xml:space="preserve">‘Personal Event Time’ </w:t>
      </w:r>
      <w:r>
        <w:rPr>
          <w:lang w:eastAsia="en-US"/>
        </w:rPr>
        <w:t>means the time that a Personal Event is scheduled to occur.</w:t>
      </w:r>
    </w:p>
    <w:p w14:paraId="04386B7D" w14:textId="4E25BF82" w:rsidR="000C6CDB" w:rsidRPr="000C6CDB" w:rsidRDefault="000C6CDB" w:rsidP="000C6CDB">
      <w:pPr>
        <w:spacing w:before="60" w:after="120"/>
        <w:rPr>
          <w:lang w:eastAsia="en-US"/>
        </w:rPr>
      </w:pPr>
      <w:r w:rsidRPr="000C6CDB">
        <w:rPr>
          <w:lang w:eastAsia="en-US"/>
        </w:rPr>
        <w:t>‘</w:t>
      </w:r>
      <w:r w:rsidRPr="000C6CDB">
        <w:rPr>
          <w:b/>
          <w:lang w:eastAsia="en-US"/>
        </w:rPr>
        <w:t>Personal Information’</w:t>
      </w:r>
      <w:r w:rsidRPr="000C6CDB">
        <w:rPr>
          <w:lang w:eastAsia="en-US"/>
        </w:rPr>
        <w:t xml:space="preserve"> has the same meaning as under section 6 of the Privacy Act which currently is information or an opinion about an identified individual, or an individual who is reasonably identifiable:</w:t>
      </w:r>
    </w:p>
    <w:p w14:paraId="038043B3" w14:textId="77777777" w:rsidR="000C6CDB" w:rsidRPr="000C6CDB" w:rsidRDefault="000C6CDB" w:rsidP="000C6CDB">
      <w:pPr>
        <w:spacing w:before="60" w:after="120"/>
        <w:rPr>
          <w:lang w:eastAsia="en-US"/>
        </w:rPr>
      </w:pPr>
      <w:r w:rsidRPr="000C6CDB">
        <w:rPr>
          <w:lang w:eastAsia="en-US"/>
        </w:rPr>
        <w:t>(a)</w:t>
      </w:r>
      <w:r w:rsidRPr="000C6CDB">
        <w:rPr>
          <w:lang w:eastAsia="en-US"/>
        </w:rPr>
        <w:tab/>
        <w:t>whether the information or opinion is true or not; and</w:t>
      </w:r>
    </w:p>
    <w:p w14:paraId="6AB1E0B9" w14:textId="77777777" w:rsidR="000C6CDB" w:rsidRPr="000C6CDB" w:rsidRDefault="000C6CDB" w:rsidP="000C6CDB">
      <w:pPr>
        <w:spacing w:before="60" w:after="120"/>
        <w:rPr>
          <w:lang w:eastAsia="en-US"/>
        </w:rPr>
      </w:pPr>
      <w:r w:rsidRPr="000C6CDB">
        <w:rPr>
          <w:lang w:eastAsia="en-US"/>
        </w:rPr>
        <w:t>(b)</w:t>
      </w:r>
      <w:r w:rsidRPr="000C6CDB">
        <w:rPr>
          <w:lang w:eastAsia="en-US"/>
        </w:rPr>
        <w:tab/>
        <w:t>whether the information or opinion is recorded in a material form or not.</w:t>
      </w:r>
    </w:p>
    <w:p w14:paraId="450709F9" w14:textId="77777777" w:rsidR="000C6CDB" w:rsidRPr="000C6CDB" w:rsidRDefault="000C6CDB" w:rsidP="000C6CDB">
      <w:pPr>
        <w:spacing w:before="60" w:after="120"/>
        <w:rPr>
          <w:lang w:eastAsia="en-US"/>
        </w:rPr>
      </w:pPr>
      <w:r w:rsidRPr="000C6CDB">
        <w:rPr>
          <w:lang w:eastAsia="en-US"/>
        </w:rPr>
        <w:t>‘</w:t>
      </w:r>
      <w:r w:rsidRPr="000C6CDB">
        <w:rPr>
          <w:b/>
          <w:lang w:eastAsia="en-US"/>
        </w:rPr>
        <w:t>Personnel’</w:t>
      </w:r>
      <w:r w:rsidRPr="000C6CDB">
        <w:rPr>
          <w:lang w:eastAsia="en-US"/>
        </w:rPr>
        <w:t xml:space="preserve"> means:</w:t>
      </w:r>
    </w:p>
    <w:p w14:paraId="3A167D75" w14:textId="77777777" w:rsidR="000C6CDB" w:rsidRPr="000C6CDB" w:rsidRDefault="000C6CDB" w:rsidP="000C6CDB">
      <w:pPr>
        <w:spacing w:before="60" w:after="120"/>
        <w:ind w:left="720" w:hanging="720"/>
        <w:rPr>
          <w:lang w:eastAsia="en-US"/>
        </w:rPr>
      </w:pPr>
      <w:r w:rsidRPr="000C6CDB">
        <w:rPr>
          <w:lang w:eastAsia="en-US"/>
        </w:rPr>
        <w:t>(a)</w:t>
      </w:r>
      <w:r w:rsidRPr="000C6CDB">
        <w:rPr>
          <w:lang w:eastAsia="en-US"/>
        </w:rPr>
        <w:tab/>
        <w:t>in relation to the Provider, any natural person who is an officer, employee, volunteer or professional advisor of the Provider; and</w:t>
      </w:r>
    </w:p>
    <w:p w14:paraId="0BD7CFD8" w14:textId="77777777" w:rsidR="000C6CDB" w:rsidRPr="000C6CDB" w:rsidRDefault="000C6CDB" w:rsidP="000C6CDB">
      <w:pPr>
        <w:spacing w:before="60" w:after="120"/>
        <w:ind w:left="720" w:hanging="720"/>
        <w:rPr>
          <w:lang w:eastAsia="en-US"/>
        </w:rPr>
      </w:pPr>
      <w:r w:rsidRPr="000C6CDB">
        <w:rPr>
          <w:lang w:eastAsia="en-US"/>
        </w:rPr>
        <w:t>(b)</w:t>
      </w:r>
      <w:r w:rsidRPr="000C6CDB">
        <w:rPr>
          <w:lang w:eastAsia="en-US"/>
        </w:rPr>
        <w:tab/>
        <w:t>in relation to any other entity, any natural person who is an officer, employee, volunteer or professional advisor of the entity.</w:t>
      </w:r>
    </w:p>
    <w:p w14:paraId="714D38E1" w14:textId="77777777" w:rsidR="000C6CDB" w:rsidRPr="00BA0980" w:rsidRDefault="000C6CDB" w:rsidP="00BA0980">
      <w:pPr>
        <w:spacing w:before="60" w:after="120"/>
        <w:rPr>
          <w:color w:val="00B0F0"/>
          <w:lang w:eastAsia="en-US"/>
        </w:rPr>
      </w:pPr>
      <w:r w:rsidRPr="00BA0980">
        <w:rPr>
          <w:lang w:eastAsia="en-US"/>
        </w:rPr>
        <w:t>‘</w:t>
      </w:r>
      <w:r w:rsidRPr="00BA0980">
        <w:rPr>
          <w:b/>
          <w:lang w:eastAsia="en-US"/>
        </w:rPr>
        <w:t>Pre-existing Employment’</w:t>
      </w:r>
      <w:r w:rsidRPr="00BA0980">
        <w:rPr>
          <w:lang w:eastAsia="en-US"/>
        </w:rPr>
        <w:t xml:space="preserve"> means a position in Employment, Unsubsidised Self Employment, an apprenticeship or traineeship occupied by the Stream Participant prior to them receiving Employment Provider Services from any Employment Provider.</w:t>
      </w:r>
      <w:r w:rsidRPr="000C6CDB">
        <w:rPr>
          <w:b/>
          <w:color w:val="00B0F0"/>
          <w:szCs w:val="22"/>
          <w:lang w:eastAsia="en-US"/>
        </w:rPr>
        <w:t xml:space="preserve"> </w:t>
      </w:r>
    </w:p>
    <w:p w14:paraId="3A8BFE68" w14:textId="77777777" w:rsidR="000C6CDB" w:rsidRPr="000C6CDB" w:rsidRDefault="000C6CDB" w:rsidP="000C6CDB">
      <w:pPr>
        <w:spacing w:before="60" w:after="120"/>
        <w:rPr>
          <w:lang w:eastAsia="en-US"/>
        </w:rPr>
      </w:pPr>
      <w:r w:rsidRPr="000C6CDB">
        <w:rPr>
          <w:lang w:eastAsia="en-US"/>
        </w:rPr>
        <w:t>‘</w:t>
      </w:r>
      <w:r w:rsidRPr="000C6CDB">
        <w:rPr>
          <w:b/>
          <w:lang w:eastAsia="en-US"/>
        </w:rPr>
        <w:t>Pre-release Prisoner</w:t>
      </w:r>
      <w:r w:rsidRPr="000C6CDB">
        <w:rPr>
          <w:lang w:eastAsia="en-US"/>
        </w:rPr>
        <w:t>’ means a Stream Participant who is identified as a Pre-release Prisoner in the Department’s IT Systems and specified as such in any Guidelines.</w:t>
      </w:r>
      <w:r w:rsidRPr="000C6CDB" w:rsidDel="007B3C55">
        <w:rPr>
          <w:lang w:eastAsia="en-US"/>
        </w:rPr>
        <w:t xml:space="preserve"> </w:t>
      </w:r>
    </w:p>
    <w:p w14:paraId="27ABC090" w14:textId="77777777" w:rsidR="000C6CDB" w:rsidRPr="000C6CDB" w:rsidRDefault="000C6CDB" w:rsidP="000C6CDB">
      <w:pPr>
        <w:spacing w:before="60" w:after="120"/>
        <w:rPr>
          <w:lang w:eastAsia="en-US"/>
        </w:rPr>
      </w:pPr>
      <w:r w:rsidRPr="000C6CDB">
        <w:rPr>
          <w:lang w:eastAsia="en-US"/>
        </w:rPr>
        <w:t>‘</w:t>
      </w:r>
      <w:r w:rsidRPr="000C6CDB">
        <w:rPr>
          <w:b/>
          <w:lang w:eastAsia="en-US"/>
        </w:rPr>
        <w:t>Privacy Act’</w:t>
      </w:r>
      <w:r w:rsidRPr="000C6CDB">
        <w:rPr>
          <w:lang w:eastAsia="en-US"/>
        </w:rPr>
        <w:t xml:space="preserve"> refers to the </w:t>
      </w:r>
      <w:r w:rsidRPr="00061024">
        <w:rPr>
          <w:i/>
          <w:lang w:eastAsia="en-US"/>
        </w:rPr>
        <w:t>Privacy Act 1988</w:t>
      </w:r>
      <w:r w:rsidRPr="000C6CDB">
        <w:rPr>
          <w:lang w:eastAsia="en-US"/>
        </w:rPr>
        <w:t xml:space="preserve"> (Cth).</w:t>
      </w:r>
    </w:p>
    <w:p w14:paraId="4185EDC0" w14:textId="008F5741" w:rsidR="000C6CDB" w:rsidRPr="000C6CDB" w:rsidRDefault="000C6CDB" w:rsidP="000C6CDB">
      <w:pPr>
        <w:spacing w:before="60" w:after="120"/>
        <w:rPr>
          <w:lang w:eastAsia="en-US"/>
        </w:rPr>
      </w:pPr>
      <w:r w:rsidRPr="000C6CDB">
        <w:rPr>
          <w:lang w:eastAsia="en-US"/>
        </w:rPr>
        <w:t>‘</w:t>
      </w:r>
      <w:r w:rsidRPr="000C6CDB">
        <w:rPr>
          <w:b/>
          <w:lang w:eastAsia="en-US"/>
        </w:rPr>
        <w:t>Programme Assurance Activities’</w:t>
      </w:r>
      <w:r w:rsidRPr="000C6CDB">
        <w:rPr>
          <w:lang w:eastAsia="en-US"/>
        </w:rPr>
        <w:t xml:space="preserve"> refers to activities that may be conducted at any time, to assist the Department in determining whether the Provider is meeting its obligations under the Deed, including any Guidelines. </w:t>
      </w:r>
    </w:p>
    <w:p w14:paraId="49FEBD50" w14:textId="77777777" w:rsidR="000C6CDB" w:rsidRPr="000C6CDB" w:rsidRDefault="000C6CDB" w:rsidP="000C6CDB">
      <w:pPr>
        <w:spacing w:before="60" w:after="120"/>
        <w:rPr>
          <w:lang w:eastAsia="en-US"/>
        </w:rPr>
      </w:pPr>
      <w:r w:rsidRPr="000C6CDB">
        <w:rPr>
          <w:lang w:eastAsia="en-US"/>
        </w:rPr>
        <w:t>‘</w:t>
      </w:r>
      <w:r w:rsidRPr="000C6CDB">
        <w:rPr>
          <w:b/>
          <w:lang w:eastAsia="en-US"/>
        </w:rPr>
        <w:t>Protected Information’</w:t>
      </w:r>
      <w:r w:rsidRPr="000C6CDB">
        <w:rPr>
          <w:lang w:eastAsia="en-US"/>
        </w:rPr>
        <w:t xml:space="preserve"> has the same meaning as under section 23 of the </w:t>
      </w:r>
      <w:r w:rsidRPr="00061024">
        <w:rPr>
          <w:i/>
          <w:lang w:eastAsia="en-US"/>
        </w:rPr>
        <w:t>Social Security Act</w:t>
      </w:r>
      <w:r w:rsidRPr="000C6CDB">
        <w:rPr>
          <w:lang w:eastAsia="en-US"/>
        </w:rPr>
        <w:t xml:space="preserve"> 1991.</w:t>
      </w:r>
    </w:p>
    <w:p w14:paraId="4CB17962" w14:textId="77777777" w:rsidR="000C6CDB" w:rsidRPr="000C6CDB" w:rsidRDefault="000C6CDB" w:rsidP="000C6CDB">
      <w:pPr>
        <w:spacing w:before="60" w:after="120"/>
        <w:rPr>
          <w:lang w:eastAsia="en-US"/>
        </w:rPr>
      </w:pPr>
      <w:r w:rsidRPr="000C6CDB">
        <w:rPr>
          <w:lang w:eastAsia="en-US"/>
        </w:rPr>
        <w:t>‘</w:t>
      </w:r>
      <w:r w:rsidRPr="000C6CDB">
        <w:rPr>
          <w:b/>
          <w:lang w:eastAsia="en-US"/>
        </w:rPr>
        <w:t>Provider’</w:t>
      </w:r>
      <w:r w:rsidRPr="000C6CDB">
        <w:rPr>
          <w:lang w:eastAsia="en-US"/>
        </w:rPr>
        <w:t xml:space="preserve"> means the employment services provider contracted under this Deed, and includes its Personnel, successors and assigns, and any constituent entities of the Provider’s organisation, and includes reference to a Tendering Group contracted under this Deed, where applicable.</w:t>
      </w:r>
    </w:p>
    <w:p w14:paraId="0F0A87C3" w14:textId="77777777" w:rsidR="000C6CDB" w:rsidRPr="000C6CDB" w:rsidRDefault="000C6CDB" w:rsidP="000C6CDB">
      <w:pPr>
        <w:spacing w:before="60" w:after="120"/>
        <w:rPr>
          <w:lang w:eastAsia="en-US"/>
        </w:rPr>
      </w:pPr>
      <w:r w:rsidRPr="000C6CDB">
        <w:rPr>
          <w:b/>
          <w:lang w:eastAsia="en-US"/>
        </w:rPr>
        <w:t>'Provider Exit'</w:t>
      </w:r>
      <w:r w:rsidRPr="000C6CDB">
        <w:rPr>
          <w:lang w:eastAsia="en-US"/>
        </w:rPr>
        <w:t xml:space="preserve"> means the manual exiting of a Stream Participant from the Employment Provider Services by the Provider, through its recording the exit and the relevant reasons on the Department's IT Systems, in accordance with this Deed including any Guidelines.</w:t>
      </w:r>
    </w:p>
    <w:p w14:paraId="2206F179" w14:textId="77777777" w:rsidR="000C6CDB" w:rsidRPr="000C6CDB" w:rsidRDefault="000C6CDB" w:rsidP="000C6CDB">
      <w:pPr>
        <w:spacing w:before="60" w:after="120"/>
        <w:rPr>
          <w:lang w:eastAsia="en-US"/>
        </w:rPr>
      </w:pPr>
      <w:r w:rsidRPr="000C6CDB">
        <w:rPr>
          <w:lang w:eastAsia="en-US"/>
        </w:rPr>
        <w:t>‘</w:t>
      </w:r>
      <w:r w:rsidRPr="000C6CDB">
        <w:rPr>
          <w:b/>
          <w:lang w:eastAsia="en-US"/>
        </w:rPr>
        <w:t>Provider Records’</w:t>
      </w:r>
      <w:r w:rsidRPr="000C6CDB">
        <w:rPr>
          <w:lang w:eastAsia="en-US"/>
        </w:rPr>
        <w:t xml:space="preserve"> means all Records, except Commonwealth Records, in existence prior to the Deed Commencement Date:</w:t>
      </w:r>
    </w:p>
    <w:p w14:paraId="7F6A7A2E" w14:textId="77777777" w:rsidR="000C6CDB" w:rsidRPr="000C6CDB" w:rsidRDefault="000C6CDB" w:rsidP="000C6CDB">
      <w:pPr>
        <w:spacing w:before="60" w:after="120"/>
        <w:rPr>
          <w:lang w:eastAsia="en-US"/>
        </w:rPr>
      </w:pPr>
      <w:r w:rsidRPr="000C6CDB">
        <w:rPr>
          <w:lang w:eastAsia="en-US"/>
        </w:rPr>
        <w:t>(a)</w:t>
      </w:r>
      <w:r w:rsidRPr="000C6CDB">
        <w:rPr>
          <w:lang w:eastAsia="en-US"/>
        </w:rPr>
        <w:tab/>
        <w:t>incorporated in;</w:t>
      </w:r>
    </w:p>
    <w:p w14:paraId="32DE4500" w14:textId="77777777" w:rsidR="000C6CDB" w:rsidRPr="000C6CDB" w:rsidRDefault="000C6CDB" w:rsidP="000C6CDB">
      <w:pPr>
        <w:spacing w:before="60" w:after="120"/>
        <w:rPr>
          <w:lang w:eastAsia="en-US"/>
        </w:rPr>
      </w:pPr>
      <w:r w:rsidRPr="000C6CDB">
        <w:rPr>
          <w:lang w:eastAsia="en-US"/>
        </w:rPr>
        <w:t>(b)</w:t>
      </w:r>
      <w:r w:rsidRPr="000C6CDB">
        <w:rPr>
          <w:lang w:eastAsia="en-US"/>
        </w:rPr>
        <w:tab/>
        <w:t>supplied with, or as part of; or</w:t>
      </w:r>
    </w:p>
    <w:p w14:paraId="1409E872" w14:textId="77777777" w:rsidR="000C6CDB" w:rsidRPr="000C6CDB" w:rsidRDefault="000C6CDB" w:rsidP="000C6CDB">
      <w:pPr>
        <w:spacing w:before="60" w:after="120"/>
        <w:rPr>
          <w:lang w:eastAsia="en-US"/>
        </w:rPr>
      </w:pPr>
      <w:r w:rsidRPr="000C6CDB">
        <w:rPr>
          <w:lang w:eastAsia="en-US"/>
        </w:rPr>
        <w:t>(c)</w:t>
      </w:r>
      <w:r w:rsidRPr="000C6CDB">
        <w:rPr>
          <w:lang w:eastAsia="en-US"/>
        </w:rPr>
        <w:tab/>
        <w:t>required to be supplied with, or as part of,</w:t>
      </w:r>
    </w:p>
    <w:p w14:paraId="5B270FEA" w14:textId="77777777" w:rsidR="000C6CDB" w:rsidRPr="000C6CDB" w:rsidRDefault="000C6CDB" w:rsidP="000C6CDB">
      <w:pPr>
        <w:spacing w:before="60" w:after="120"/>
        <w:rPr>
          <w:lang w:eastAsia="en-US"/>
        </w:rPr>
      </w:pPr>
      <w:r w:rsidRPr="000C6CDB">
        <w:rPr>
          <w:lang w:eastAsia="en-US"/>
        </w:rPr>
        <w:t>the Deed Records.</w:t>
      </w:r>
    </w:p>
    <w:p w14:paraId="049A6E2F" w14:textId="77777777" w:rsidR="00197D47" w:rsidRPr="00197D47" w:rsidRDefault="00197D47" w:rsidP="000C6CDB">
      <w:pPr>
        <w:spacing w:before="60" w:after="120"/>
        <w:rPr>
          <w:lang w:eastAsia="en-US"/>
        </w:rPr>
      </w:pPr>
      <w:r w:rsidRPr="00197D47">
        <w:rPr>
          <w:b/>
          <w:szCs w:val="22"/>
        </w:rPr>
        <w:lastRenderedPageBreak/>
        <w:t>‘Provider Seasonal Work Incentive Payment’</w:t>
      </w:r>
      <w:r w:rsidRPr="00197D47">
        <w:rPr>
          <w:szCs w:val="22"/>
        </w:rPr>
        <w:t xml:space="preserve"> means an amount of $100, unless otherwise specified in any Guidelines.</w:t>
      </w:r>
    </w:p>
    <w:p w14:paraId="3381C350" w14:textId="77777777" w:rsidR="000C6CDB" w:rsidRPr="000C6CDB" w:rsidRDefault="000C6CDB" w:rsidP="000C6CDB">
      <w:pPr>
        <w:spacing w:before="60" w:after="120"/>
        <w:rPr>
          <w:lang w:eastAsia="en-US"/>
        </w:rPr>
      </w:pPr>
      <w:r w:rsidRPr="000C6CDB">
        <w:rPr>
          <w:lang w:eastAsia="en-US"/>
        </w:rPr>
        <w:t>‘</w:t>
      </w:r>
      <w:r w:rsidRPr="000C6CDB">
        <w:rPr>
          <w:b/>
          <w:lang w:eastAsia="en-US"/>
        </w:rPr>
        <w:t>Provider IT System’</w:t>
      </w:r>
      <w:r w:rsidRPr="000C6CDB">
        <w:rPr>
          <w:lang w:eastAsia="en-US"/>
        </w:rPr>
        <w:t xml:space="preserve"> means an information technology system</w:t>
      </w:r>
      <w:r w:rsidRPr="000C6CDB">
        <w:rPr>
          <w:rFonts w:asciiTheme="minorHAnsi" w:hAnsiTheme="minorHAnsi"/>
          <w:color w:val="FF0000"/>
          <w:lang w:eastAsia="en-US"/>
        </w:rPr>
        <w:t xml:space="preserve"> </w:t>
      </w:r>
      <w:r w:rsidRPr="00C45329">
        <w:rPr>
          <w:rFonts w:asciiTheme="minorHAnsi" w:hAnsiTheme="minorHAnsi" w:cstheme="minorHAnsi"/>
          <w:iCs/>
          <w:szCs w:val="22"/>
          <w:lang w:eastAsia="en-US"/>
        </w:rPr>
        <w:t>used by the Provider or any Subcontractor to provide any Services or to Access the Department’s IT Systems.</w:t>
      </w:r>
    </w:p>
    <w:p w14:paraId="142E9D6C" w14:textId="77777777" w:rsidR="000C6CDB" w:rsidRPr="000C6CDB" w:rsidRDefault="000C6CDB" w:rsidP="000C6CDB">
      <w:pPr>
        <w:spacing w:before="60" w:after="120"/>
        <w:rPr>
          <w:lang w:eastAsia="en-US"/>
        </w:rPr>
      </w:pPr>
      <w:r w:rsidRPr="000C6CDB">
        <w:rPr>
          <w:lang w:eastAsia="en-US"/>
        </w:rPr>
        <w:t>‘</w:t>
      </w:r>
      <w:r w:rsidRPr="000C6CDB">
        <w:rPr>
          <w:b/>
          <w:lang w:eastAsia="en-US"/>
        </w:rPr>
        <w:t>Purchase</w:t>
      </w:r>
      <w:r w:rsidRPr="000C6CDB">
        <w:rPr>
          <w:lang w:eastAsia="en-US"/>
        </w:rPr>
        <w:t xml:space="preserve">’ means to acquire Activities from an Activity Host Organisation or a Supervisor by the payment of money, in accordance with any Guidelines, but excludes transfer or payment of money between Employment Providers as part of collaborating on Work for the Dole </w:t>
      </w:r>
      <w:r w:rsidRPr="000C6CDB">
        <w:rPr>
          <w:szCs w:val="22"/>
          <w:lang w:eastAsia="en-US"/>
        </w:rPr>
        <w:t>activities</w:t>
      </w:r>
      <w:r w:rsidRPr="000C6CDB">
        <w:rPr>
          <w:lang w:eastAsia="en-US"/>
        </w:rPr>
        <w:t>.</w:t>
      </w:r>
    </w:p>
    <w:p w14:paraId="5B59E50A" w14:textId="77777777" w:rsidR="00197D47" w:rsidRPr="00197D47" w:rsidRDefault="00197D47" w:rsidP="00197D47">
      <w:pPr>
        <w:spacing w:before="60" w:after="120"/>
        <w:rPr>
          <w:szCs w:val="22"/>
        </w:rPr>
      </w:pPr>
      <w:r w:rsidRPr="00197D47">
        <w:rPr>
          <w:b/>
          <w:szCs w:val="22"/>
        </w:rPr>
        <w:t>‘QSHW Eligible’</w:t>
      </w:r>
      <w:r w:rsidRPr="00197D47">
        <w:rPr>
          <w:szCs w:val="22"/>
        </w:rPr>
        <w:t xml:space="preserve"> means that a Stream Participant is eligible in accordance with any Guidelines to be placed in a QSHW Vacancy.</w:t>
      </w:r>
    </w:p>
    <w:p w14:paraId="22B4A24D" w14:textId="77777777" w:rsidR="00197D47" w:rsidRPr="00197D47" w:rsidRDefault="00197D47" w:rsidP="00197D47">
      <w:pPr>
        <w:pStyle w:val="11Definitiontext"/>
        <w:rPr>
          <w:szCs w:val="22"/>
        </w:rPr>
      </w:pPr>
      <w:r w:rsidRPr="00197D47">
        <w:rPr>
          <w:b/>
          <w:szCs w:val="22"/>
        </w:rPr>
        <w:t>‘QSHW Employer’</w:t>
      </w:r>
      <w:r w:rsidRPr="00197D47">
        <w:rPr>
          <w:szCs w:val="22"/>
        </w:rPr>
        <w:t xml:space="preserve"> means an Employer whose business undertakes QSHW.</w:t>
      </w:r>
    </w:p>
    <w:p w14:paraId="06C32C82" w14:textId="77777777" w:rsidR="00197D47" w:rsidRPr="00197D47" w:rsidRDefault="00197D47" w:rsidP="00197D47">
      <w:pPr>
        <w:pStyle w:val="11Definitiontext"/>
        <w:rPr>
          <w:szCs w:val="22"/>
        </w:rPr>
      </w:pPr>
      <w:r w:rsidRPr="00197D47">
        <w:rPr>
          <w:b/>
          <w:szCs w:val="22"/>
        </w:rPr>
        <w:t>‘QSHW Outcome’</w:t>
      </w:r>
      <w:r w:rsidRPr="00197D47">
        <w:rPr>
          <w:szCs w:val="22"/>
        </w:rPr>
        <w:t xml:space="preserve"> means that, during a one week</w:t>
      </w:r>
      <w:r w:rsidRPr="00197D47">
        <w:t xml:space="preserve"> period that</w:t>
      </w:r>
      <w:r w:rsidRPr="00197D47">
        <w:rPr>
          <w:szCs w:val="22"/>
        </w:rPr>
        <w:t>:</w:t>
      </w:r>
    </w:p>
    <w:p w14:paraId="088F241D" w14:textId="77777777" w:rsidR="00197D47" w:rsidRPr="00197D47" w:rsidRDefault="00197D47" w:rsidP="00C96B95">
      <w:pPr>
        <w:spacing w:before="60" w:after="120"/>
      </w:pPr>
      <w:r w:rsidRPr="00197D47">
        <w:t>(a)</w:t>
      </w:r>
      <w:r w:rsidRPr="00197D47">
        <w:tab/>
        <w:t>is after the relevant QSHW Placement Start Date; and</w:t>
      </w:r>
    </w:p>
    <w:p w14:paraId="76691871" w14:textId="77777777" w:rsidR="00197D47" w:rsidRPr="00197D47" w:rsidRDefault="00197D47" w:rsidP="00C96B95">
      <w:pPr>
        <w:spacing w:before="60" w:after="120"/>
        <w:ind w:left="709" w:hanging="709"/>
      </w:pPr>
      <w:r w:rsidRPr="00197D47">
        <w:t>(b)</w:t>
      </w:r>
      <w:r w:rsidRPr="00197D47">
        <w:tab/>
        <w:t xml:space="preserve">does not overlap with the Outcome Period for any other Outcome that has been claimed in relation to the relevant QSHW Eligible Stream Participant by any Employment Provider, </w:t>
      </w:r>
    </w:p>
    <w:p w14:paraId="38DB91D3" w14:textId="77777777" w:rsidR="00197D47" w:rsidRPr="00197D47" w:rsidRDefault="00197D47" w:rsidP="00197D47">
      <w:pPr>
        <w:pStyle w:val="11Definitiontext"/>
      </w:pPr>
      <w:r w:rsidRPr="00197D47">
        <w:t>the relevant QSHW Eligible Stream Participant:</w:t>
      </w:r>
    </w:p>
    <w:p w14:paraId="5A761F59" w14:textId="77777777" w:rsidR="00197D47" w:rsidRPr="00197D47" w:rsidRDefault="00197D47" w:rsidP="00C96B95">
      <w:pPr>
        <w:spacing w:before="60" w:after="120"/>
        <w:ind w:left="709" w:hanging="709"/>
      </w:pPr>
      <w:r w:rsidRPr="00197D47">
        <w:t>(c)</w:t>
      </w:r>
      <w:r w:rsidRPr="00197D47">
        <w:tab/>
        <w:t xml:space="preserve">unless (d) or (e) applies, was Employed to undertake QSHW for at least 35 hours; </w:t>
      </w:r>
    </w:p>
    <w:p w14:paraId="009D6F0E" w14:textId="77777777" w:rsidR="00197D47" w:rsidRPr="00197D47" w:rsidRDefault="00197D47" w:rsidP="00C96B95">
      <w:pPr>
        <w:spacing w:before="60" w:after="120"/>
        <w:ind w:left="709" w:hanging="709"/>
      </w:pPr>
      <w:r w:rsidRPr="00197D47">
        <w:t>(d)</w:t>
      </w:r>
      <w:r w:rsidRPr="00197D47">
        <w:tab/>
        <w:t>where they are identified on the Department’s IT Systems on the relevant QSHW Placement Start Date as having a disability and a Partial Capacity to Work, was Employed to undertake QSHW for at least the minimum number of hours per week in the range as assessed by DHS through an ESAt or JCA, but is not less than eight hours; or</w:t>
      </w:r>
    </w:p>
    <w:p w14:paraId="32BA17C5" w14:textId="77777777" w:rsidR="00197D47" w:rsidRPr="00197D47" w:rsidRDefault="00197D47" w:rsidP="00C96B95">
      <w:pPr>
        <w:spacing w:before="60" w:after="120"/>
        <w:ind w:left="709" w:hanging="709"/>
      </w:pPr>
      <w:r w:rsidRPr="00197D47">
        <w:t>(e)</w:t>
      </w:r>
      <w:r w:rsidRPr="00197D47">
        <w:tab/>
        <w:t>where they are identified on the Department’s IT Systems on the relevant QSHW Placement Start Date as a parent or as having a disability, and as having part-time Mutual Obligation Requirements, was Employed to undertake QSHW for at least 15 hours.</w:t>
      </w:r>
    </w:p>
    <w:p w14:paraId="282EB670" w14:textId="77777777" w:rsidR="00197D47" w:rsidRPr="00197D47" w:rsidRDefault="00197D47" w:rsidP="00197D47">
      <w:pPr>
        <w:pStyle w:val="11Definitiontext"/>
        <w:rPr>
          <w:szCs w:val="22"/>
        </w:rPr>
      </w:pPr>
      <w:r w:rsidRPr="00197D47">
        <w:rPr>
          <w:b/>
        </w:rPr>
        <w:t>‘QSHW Placement’</w:t>
      </w:r>
      <w:r w:rsidRPr="00197D47">
        <w:t xml:space="preserve"> </w:t>
      </w:r>
      <w:r w:rsidRPr="00197D47">
        <w:rPr>
          <w:szCs w:val="22"/>
        </w:rPr>
        <w:t>means a QSHW Vacancy that is recorded or lodged on the Department’s IT Systems by the Provider as being occupied by a QSHW Eligible Stream Participant in accordance with this Deed.</w:t>
      </w:r>
    </w:p>
    <w:p w14:paraId="2319ABD0" w14:textId="77777777" w:rsidR="00197D47" w:rsidRPr="00197D47" w:rsidRDefault="00197D47" w:rsidP="00197D47">
      <w:pPr>
        <w:pStyle w:val="11Definitiontext"/>
        <w:rPr>
          <w:rFonts w:cs="Calibri"/>
          <w:szCs w:val="22"/>
        </w:rPr>
      </w:pPr>
      <w:r w:rsidRPr="00197D47">
        <w:rPr>
          <w:b/>
        </w:rPr>
        <w:t>‘QSHW</w:t>
      </w:r>
      <w:r w:rsidRPr="00197D47">
        <w:rPr>
          <w:rFonts w:cs="Calibri"/>
          <w:b/>
          <w:szCs w:val="22"/>
        </w:rPr>
        <w:t xml:space="preserve"> Placement Start Date’</w:t>
      </w:r>
      <w:r w:rsidRPr="00197D47">
        <w:rPr>
          <w:rFonts w:cs="Calibri"/>
          <w:szCs w:val="22"/>
        </w:rPr>
        <w:t xml:space="preserve"> means the date on which the Stream Participant first commences in the QSHW Placement.</w:t>
      </w:r>
    </w:p>
    <w:p w14:paraId="2AE1007A" w14:textId="77777777" w:rsidR="00197D47" w:rsidRPr="00197D47" w:rsidRDefault="00197D47" w:rsidP="00197D47">
      <w:pPr>
        <w:spacing w:before="60" w:after="120"/>
        <w:rPr>
          <w:lang w:eastAsia="en-US"/>
        </w:rPr>
      </w:pPr>
      <w:r w:rsidRPr="00197D47">
        <w:rPr>
          <w:b/>
          <w:szCs w:val="22"/>
        </w:rPr>
        <w:t>‘QSHW Vacancy’</w:t>
      </w:r>
      <w:r w:rsidRPr="00197D47">
        <w:rPr>
          <w:szCs w:val="22"/>
        </w:rPr>
        <w:t xml:space="preserve"> means a Vacancy that is a vacant position for paid Employment involving QSHW with a QSHW Employer.</w:t>
      </w:r>
    </w:p>
    <w:p w14:paraId="14DC031B" w14:textId="77777777" w:rsidR="000C6CDB" w:rsidRPr="000C6CDB" w:rsidRDefault="000C6CDB" w:rsidP="00197D47">
      <w:pPr>
        <w:spacing w:before="60" w:after="120"/>
        <w:rPr>
          <w:lang w:eastAsia="en-US"/>
        </w:rPr>
      </w:pPr>
      <w:r w:rsidRPr="000C6CDB">
        <w:rPr>
          <w:lang w:eastAsia="en-US"/>
        </w:rPr>
        <w:t>‘</w:t>
      </w:r>
      <w:r w:rsidRPr="000C6CDB">
        <w:rPr>
          <w:b/>
          <w:lang w:eastAsia="en-US"/>
        </w:rPr>
        <w:t>Qualifying Education Course</w:t>
      </w:r>
      <w:r w:rsidRPr="000C6CDB">
        <w:rPr>
          <w:lang w:eastAsia="en-US"/>
        </w:rPr>
        <w:t>’ means a single qualification course that is:</w:t>
      </w:r>
    </w:p>
    <w:p w14:paraId="576FD62C" w14:textId="77777777" w:rsidR="000C6CDB" w:rsidRPr="000C6CDB" w:rsidRDefault="000C6CDB" w:rsidP="00C96B95">
      <w:pPr>
        <w:spacing w:before="60" w:after="120"/>
        <w:ind w:left="709" w:hanging="709"/>
        <w:rPr>
          <w:lang w:eastAsia="en-US"/>
        </w:rPr>
      </w:pPr>
      <w:r w:rsidRPr="000C6CDB">
        <w:rPr>
          <w:lang w:eastAsia="en-US"/>
        </w:rPr>
        <w:t xml:space="preserve">(a) </w:t>
      </w:r>
      <w:r w:rsidRPr="000C6CDB">
        <w:rPr>
          <w:lang w:eastAsia="en-US"/>
        </w:rPr>
        <w:tab/>
        <w:t>approved for Austudy or Youth Allowance (Student) or Abstudy purposes;</w:t>
      </w:r>
    </w:p>
    <w:p w14:paraId="78783062" w14:textId="77777777" w:rsidR="000C6CDB" w:rsidRPr="000C6CDB" w:rsidRDefault="000C6CDB" w:rsidP="00C96B95">
      <w:pPr>
        <w:spacing w:before="60" w:after="120"/>
        <w:ind w:left="709" w:hanging="709"/>
        <w:rPr>
          <w:lang w:eastAsia="en-US"/>
        </w:rPr>
      </w:pPr>
      <w:r w:rsidRPr="000C6CDB">
        <w:rPr>
          <w:lang w:eastAsia="en-US"/>
        </w:rPr>
        <w:t xml:space="preserve">(b) </w:t>
      </w:r>
      <w:r w:rsidRPr="000C6CDB">
        <w:rPr>
          <w:lang w:eastAsia="en-US"/>
        </w:rPr>
        <w:tab/>
        <w:t>more than six months in duration;</w:t>
      </w:r>
    </w:p>
    <w:p w14:paraId="35E51265" w14:textId="77777777" w:rsidR="000C6CDB" w:rsidRPr="000C6CDB" w:rsidRDefault="000C6CDB" w:rsidP="00C96B95">
      <w:pPr>
        <w:spacing w:before="60" w:after="120"/>
        <w:ind w:left="709" w:hanging="709"/>
        <w:rPr>
          <w:lang w:eastAsia="en-US"/>
        </w:rPr>
      </w:pPr>
      <w:r w:rsidRPr="000C6CDB">
        <w:rPr>
          <w:lang w:eastAsia="en-US"/>
        </w:rPr>
        <w:t>(c)</w:t>
      </w:r>
      <w:r w:rsidRPr="000C6CDB">
        <w:rPr>
          <w:lang w:eastAsia="en-US"/>
        </w:rPr>
        <w:tab/>
        <w:t xml:space="preserve">delivered face-to-face by a training organisation approved to deliver the course as specified on training.gov.au; </w:t>
      </w:r>
    </w:p>
    <w:p w14:paraId="2FFF6AA9" w14:textId="77777777" w:rsidR="000C6CDB" w:rsidRPr="000C6CDB" w:rsidRDefault="000C6CDB" w:rsidP="00C96B95">
      <w:pPr>
        <w:spacing w:before="60" w:after="120"/>
        <w:ind w:left="709" w:hanging="709"/>
        <w:rPr>
          <w:color w:val="00B0F0"/>
          <w:lang w:eastAsia="en-US"/>
        </w:rPr>
      </w:pPr>
      <w:r w:rsidRPr="000C6CDB">
        <w:rPr>
          <w:lang w:eastAsia="en-US"/>
        </w:rPr>
        <w:t>(d)</w:t>
      </w:r>
      <w:r w:rsidRPr="000C6CDB">
        <w:rPr>
          <w:lang w:eastAsia="en-US"/>
        </w:rPr>
        <w:tab/>
        <w:t xml:space="preserve">Full-Time Study; </w:t>
      </w:r>
    </w:p>
    <w:p w14:paraId="74AB912F" w14:textId="77777777" w:rsidR="000C6CDB" w:rsidRPr="00C45329" w:rsidRDefault="000C6CDB" w:rsidP="00C96B95">
      <w:pPr>
        <w:spacing w:before="60" w:after="120"/>
        <w:ind w:left="709" w:hanging="709"/>
        <w:rPr>
          <w:lang w:eastAsia="en-US"/>
        </w:rPr>
      </w:pPr>
      <w:r w:rsidRPr="00C45329">
        <w:rPr>
          <w:lang w:eastAsia="en-US"/>
        </w:rPr>
        <w:t>(e)</w:t>
      </w:r>
      <w:r w:rsidRPr="00C45329">
        <w:rPr>
          <w:lang w:eastAsia="en-US"/>
        </w:rPr>
        <w:tab/>
        <w:t xml:space="preserve">not less than Year 12 or equivalent, or Certificate III; and </w:t>
      </w:r>
    </w:p>
    <w:p w14:paraId="74EDB653" w14:textId="77777777" w:rsidR="000C6CDB" w:rsidRDefault="000C6CDB" w:rsidP="00C96B95">
      <w:pPr>
        <w:spacing w:before="60" w:after="120"/>
        <w:ind w:left="709" w:hanging="709"/>
        <w:rPr>
          <w:lang w:eastAsia="en-US"/>
        </w:rPr>
      </w:pPr>
      <w:r w:rsidRPr="00C45329">
        <w:rPr>
          <w:lang w:eastAsia="en-US"/>
        </w:rPr>
        <w:t xml:space="preserve">(f) </w:t>
      </w:r>
      <w:r w:rsidRPr="000C6CDB">
        <w:rPr>
          <w:lang w:eastAsia="en-US"/>
        </w:rPr>
        <w:tab/>
        <w:t>as otherwise specified in any Guidelines.</w:t>
      </w:r>
    </w:p>
    <w:p w14:paraId="5E7890E7" w14:textId="77777777" w:rsidR="00197D47" w:rsidRPr="00197D47" w:rsidRDefault="00197D47" w:rsidP="00197D47">
      <w:pPr>
        <w:pStyle w:val="11Definitiontext"/>
        <w:rPr>
          <w:b/>
          <w:szCs w:val="22"/>
        </w:rPr>
      </w:pPr>
      <w:r w:rsidRPr="00197D47">
        <w:rPr>
          <w:b/>
          <w:szCs w:val="22"/>
        </w:rPr>
        <w:t>‘Qualifying Seasonal Horticultural Work’</w:t>
      </w:r>
      <w:r w:rsidRPr="00197D47">
        <w:rPr>
          <w:szCs w:val="22"/>
        </w:rPr>
        <w:t xml:space="preserve"> or </w:t>
      </w:r>
      <w:r w:rsidRPr="00197D47">
        <w:rPr>
          <w:b/>
          <w:szCs w:val="22"/>
        </w:rPr>
        <w:t>‘QSHW’:</w:t>
      </w:r>
    </w:p>
    <w:p w14:paraId="525BC668" w14:textId="77777777" w:rsidR="00197D47" w:rsidRPr="00197D47" w:rsidRDefault="00197D47" w:rsidP="00C96B95">
      <w:pPr>
        <w:spacing w:before="60" w:after="120"/>
        <w:ind w:left="709" w:hanging="709"/>
        <w:rPr>
          <w:szCs w:val="22"/>
        </w:rPr>
      </w:pPr>
      <w:r w:rsidRPr="00197D47">
        <w:rPr>
          <w:szCs w:val="22"/>
        </w:rPr>
        <w:t>(a)</w:t>
      </w:r>
      <w:r w:rsidRPr="00197D47">
        <w:rPr>
          <w:szCs w:val="22"/>
        </w:rPr>
        <w:tab/>
        <w:t xml:space="preserve">has the same meaning as ‘qualifying seasonal horticultural work’ in subsection 1073K(7) of the </w:t>
      </w:r>
      <w:r w:rsidRPr="00197D47">
        <w:rPr>
          <w:i/>
          <w:szCs w:val="22"/>
        </w:rPr>
        <w:t>Social Security Act 1991</w:t>
      </w:r>
      <w:r w:rsidRPr="00197D47">
        <w:rPr>
          <w:szCs w:val="22"/>
        </w:rPr>
        <w:t xml:space="preserve"> (Cth); or</w:t>
      </w:r>
    </w:p>
    <w:p w14:paraId="25D7717A" w14:textId="77777777" w:rsidR="00197D47" w:rsidRPr="00197D47" w:rsidRDefault="00197D47" w:rsidP="00C96B95">
      <w:pPr>
        <w:spacing w:before="60" w:after="120"/>
        <w:ind w:left="709" w:hanging="709"/>
        <w:rPr>
          <w:szCs w:val="22"/>
        </w:rPr>
      </w:pPr>
      <w:r w:rsidRPr="00197D47">
        <w:rPr>
          <w:szCs w:val="22"/>
        </w:rPr>
        <w:t>(b)</w:t>
      </w:r>
      <w:r w:rsidRPr="00197D47">
        <w:rPr>
          <w:szCs w:val="22"/>
        </w:rPr>
        <w:tab/>
        <w:t>if there is no instrument in force under subsection 1073K(8) of the</w:t>
      </w:r>
      <w:r w:rsidRPr="00C96B95">
        <w:rPr>
          <w:i/>
          <w:szCs w:val="22"/>
        </w:rPr>
        <w:t xml:space="preserve"> Social Security Act 1991</w:t>
      </w:r>
      <w:r w:rsidRPr="00197D47">
        <w:rPr>
          <w:szCs w:val="22"/>
        </w:rPr>
        <w:t xml:space="preserve"> (Cth), means work that is specified as ‘Qualifying Seasonal Horticultural Work’ in any Guidelines.</w:t>
      </w:r>
    </w:p>
    <w:p w14:paraId="55292C29" w14:textId="77777777" w:rsidR="000C6CDB" w:rsidRPr="000C6CDB" w:rsidRDefault="000C6CDB" w:rsidP="00197D47">
      <w:pPr>
        <w:spacing w:before="60" w:after="120"/>
        <w:rPr>
          <w:lang w:eastAsia="en-US"/>
        </w:rPr>
      </w:pPr>
      <w:r w:rsidRPr="000C6CDB">
        <w:rPr>
          <w:lang w:eastAsia="en-US"/>
        </w:rPr>
        <w:t>‘</w:t>
      </w:r>
      <w:r w:rsidRPr="000C6CDB">
        <w:rPr>
          <w:b/>
          <w:lang w:eastAsia="en-US"/>
        </w:rPr>
        <w:t>Qualifying Training Course'</w:t>
      </w:r>
      <w:r w:rsidRPr="000C6CDB">
        <w:rPr>
          <w:lang w:eastAsia="en-US"/>
        </w:rPr>
        <w:t xml:space="preserve"> means a training course which</w:t>
      </w:r>
      <w:r w:rsidRPr="000C6CDB">
        <w:rPr>
          <w:color w:val="00B0F0"/>
          <w:lang w:eastAsia="en-US"/>
        </w:rPr>
        <w:t xml:space="preserve"> </w:t>
      </w:r>
      <w:r w:rsidRPr="000C6CDB">
        <w:rPr>
          <w:lang w:eastAsia="en-US"/>
        </w:rPr>
        <w:t xml:space="preserve">is specified in any Guidelines </w:t>
      </w:r>
      <w:r w:rsidRPr="00C45329">
        <w:rPr>
          <w:lang w:eastAsia="en-US"/>
        </w:rPr>
        <w:t xml:space="preserve">and which: </w:t>
      </w:r>
    </w:p>
    <w:p w14:paraId="27900EBE" w14:textId="77777777" w:rsidR="000C6CDB" w:rsidRPr="00C96B95" w:rsidRDefault="000C6CDB" w:rsidP="00C96B95">
      <w:pPr>
        <w:spacing w:before="60" w:after="120"/>
        <w:ind w:left="709" w:hanging="709"/>
        <w:rPr>
          <w:szCs w:val="22"/>
        </w:rPr>
      </w:pPr>
      <w:r w:rsidRPr="00C45329">
        <w:rPr>
          <w:lang w:eastAsia="en-US"/>
        </w:rPr>
        <w:t>(a)</w:t>
      </w:r>
      <w:r w:rsidRPr="000C6CDB">
        <w:rPr>
          <w:color w:val="00B0F0"/>
          <w:lang w:eastAsia="en-US"/>
        </w:rPr>
        <w:tab/>
      </w:r>
      <w:r w:rsidRPr="00C96B95">
        <w:rPr>
          <w:szCs w:val="22"/>
        </w:rPr>
        <w:t>may have been commenced, but must not have been completed, before the start of the Stream Participant’s current Period of Unemployment;</w:t>
      </w:r>
    </w:p>
    <w:p w14:paraId="5C924D70" w14:textId="77777777" w:rsidR="000C6CDB" w:rsidRPr="00C96B95" w:rsidRDefault="000C6CDB" w:rsidP="00C96B95">
      <w:pPr>
        <w:spacing w:before="60" w:after="120"/>
        <w:ind w:left="709" w:hanging="709"/>
        <w:rPr>
          <w:szCs w:val="22"/>
        </w:rPr>
      </w:pPr>
      <w:r w:rsidRPr="00C96B95">
        <w:rPr>
          <w:szCs w:val="22"/>
        </w:rPr>
        <w:t>(b)</w:t>
      </w:r>
      <w:r w:rsidRPr="00C96B95">
        <w:rPr>
          <w:szCs w:val="22"/>
        </w:rPr>
        <w:tab/>
        <w:t>the Stream Participant has completed after the start of his or her current Period of Unemployment;</w:t>
      </w:r>
    </w:p>
    <w:p w14:paraId="73B1A74A" w14:textId="77777777" w:rsidR="000C6CDB" w:rsidRPr="00C96B95" w:rsidRDefault="000C6CDB" w:rsidP="00C96B95">
      <w:pPr>
        <w:spacing w:before="60" w:after="120"/>
        <w:ind w:left="709" w:hanging="709"/>
        <w:rPr>
          <w:szCs w:val="22"/>
        </w:rPr>
      </w:pPr>
      <w:r w:rsidRPr="00C96B95">
        <w:rPr>
          <w:szCs w:val="22"/>
        </w:rPr>
        <w:lastRenderedPageBreak/>
        <w:t>(c)</w:t>
      </w:r>
      <w:r w:rsidRPr="00C96B95">
        <w:rPr>
          <w:szCs w:val="22"/>
        </w:rPr>
        <w:tab/>
        <w:t xml:space="preserve">results in the attainment of a qualification not less than Certificate III level; </w:t>
      </w:r>
    </w:p>
    <w:p w14:paraId="016BA76A" w14:textId="77777777" w:rsidR="000C6CDB" w:rsidRPr="00C96B95" w:rsidRDefault="000C6CDB" w:rsidP="00C96B95">
      <w:pPr>
        <w:spacing w:before="60" w:after="120"/>
        <w:ind w:left="709" w:hanging="709"/>
        <w:rPr>
          <w:szCs w:val="22"/>
        </w:rPr>
      </w:pPr>
      <w:r w:rsidRPr="00C96B95">
        <w:rPr>
          <w:szCs w:val="22"/>
        </w:rPr>
        <w:t>(d)</w:t>
      </w:r>
      <w:r w:rsidRPr="00C96B95">
        <w:rPr>
          <w:szCs w:val="22"/>
        </w:rPr>
        <w:tab/>
        <w:t>is approved for Austudy or Youth Allowance (Student) or Abstudy purposes; and</w:t>
      </w:r>
    </w:p>
    <w:p w14:paraId="1A0245C8" w14:textId="77777777" w:rsidR="000C6CDB" w:rsidRPr="00C96B95" w:rsidRDefault="000C6CDB" w:rsidP="00C96B95">
      <w:pPr>
        <w:spacing w:before="60" w:after="120"/>
        <w:ind w:left="709" w:hanging="709"/>
        <w:rPr>
          <w:szCs w:val="22"/>
        </w:rPr>
      </w:pPr>
      <w:r w:rsidRPr="00C96B95">
        <w:rPr>
          <w:szCs w:val="22"/>
        </w:rPr>
        <w:t>(e)</w:t>
      </w:r>
      <w:r w:rsidRPr="00C96B95">
        <w:rPr>
          <w:szCs w:val="22"/>
        </w:rPr>
        <w:tab/>
        <w:t>is as otherwise specified in any Guidelines.</w:t>
      </w:r>
    </w:p>
    <w:p w14:paraId="643BCCF1" w14:textId="77777777" w:rsidR="000C6CDB" w:rsidRPr="000C6CDB" w:rsidRDefault="000C6CDB" w:rsidP="000C6CDB">
      <w:pPr>
        <w:spacing w:before="60" w:after="120"/>
        <w:rPr>
          <w:lang w:eastAsia="en-US"/>
        </w:rPr>
      </w:pPr>
      <w:r w:rsidRPr="000C6CDB">
        <w:rPr>
          <w:lang w:eastAsia="en-US"/>
        </w:rPr>
        <w:t>‘</w:t>
      </w:r>
      <w:r w:rsidRPr="000C6CDB">
        <w:rPr>
          <w:b/>
          <w:lang w:eastAsia="en-US"/>
        </w:rPr>
        <w:t>Quality Assurance Framework’</w:t>
      </w:r>
      <w:r w:rsidRPr="000C6CDB">
        <w:rPr>
          <w:lang w:eastAsia="en-US"/>
        </w:rPr>
        <w:t xml:space="preserve"> or ‘</w:t>
      </w:r>
      <w:r w:rsidRPr="000C6CDB">
        <w:rPr>
          <w:b/>
          <w:lang w:eastAsia="en-US"/>
        </w:rPr>
        <w:t>QAF’</w:t>
      </w:r>
      <w:r w:rsidRPr="000C6CDB">
        <w:rPr>
          <w:lang w:eastAsia="en-US"/>
        </w:rPr>
        <w:t xml:space="preserve"> means the Department’s framework for assessing the quality of Employment Provider Services delivered by Employment Providers to Stream Participants, Employers and the Department. </w:t>
      </w:r>
    </w:p>
    <w:p w14:paraId="6532233C" w14:textId="77777777" w:rsidR="000C6CDB" w:rsidRPr="000C6CDB" w:rsidRDefault="000C6CDB" w:rsidP="000C6CDB">
      <w:pPr>
        <w:spacing w:before="60" w:after="120"/>
        <w:rPr>
          <w:lang w:eastAsia="en-US"/>
        </w:rPr>
      </w:pPr>
      <w:r w:rsidRPr="000C6CDB">
        <w:rPr>
          <w:b/>
          <w:szCs w:val="22"/>
          <w:lang w:eastAsia="en-US"/>
        </w:rPr>
        <w:t>‘Quality Assurance Framework Audit’</w:t>
      </w:r>
      <w:r w:rsidRPr="000C6CDB">
        <w:rPr>
          <w:lang w:eastAsia="en-US"/>
        </w:rPr>
        <w:t xml:space="preserve"> or ‘</w:t>
      </w:r>
      <w:r w:rsidRPr="000C6CDB">
        <w:rPr>
          <w:b/>
          <w:szCs w:val="22"/>
          <w:lang w:eastAsia="en-US"/>
        </w:rPr>
        <w:t>QAF Audit’</w:t>
      </w:r>
      <w:r w:rsidRPr="000C6CDB">
        <w:rPr>
          <w:lang w:eastAsia="en-US"/>
        </w:rPr>
        <w:t xml:space="preserve"> means a Quality Standards Audit and a Quality Principles Audit.</w:t>
      </w:r>
    </w:p>
    <w:p w14:paraId="4F7EA9AF" w14:textId="77777777" w:rsidR="000C6CDB" w:rsidRPr="000C6CDB" w:rsidRDefault="000C6CDB" w:rsidP="000C6CDB">
      <w:pPr>
        <w:spacing w:before="60" w:after="120"/>
        <w:rPr>
          <w:lang w:eastAsia="en-US"/>
        </w:rPr>
      </w:pPr>
      <w:r w:rsidRPr="000C6CDB">
        <w:rPr>
          <w:b/>
          <w:szCs w:val="22"/>
          <w:lang w:eastAsia="en-US"/>
        </w:rPr>
        <w:t>‘Quality Assurance Framework Auditor List’</w:t>
      </w:r>
      <w:r w:rsidRPr="000C6CDB">
        <w:rPr>
          <w:lang w:eastAsia="en-US"/>
        </w:rPr>
        <w:t xml:space="preserve"> or ‘</w:t>
      </w:r>
      <w:r w:rsidRPr="000C6CDB">
        <w:rPr>
          <w:b/>
          <w:szCs w:val="22"/>
          <w:lang w:eastAsia="en-US"/>
        </w:rPr>
        <w:t>QAF Auditor List’</w:t>
      </w:r>
      <w:r w:rsidRPr="000C6CDB">
        <w:rPr>
          <w:lang w:eastAsia="en-US"/>
        </w:rPr>
        <w:t xml:space="preserve"> means the list of Conformity Assessment Bodies appointed by the Department to conduct QAF Audits.</w:t>
      </w:r>
    </w:p>
    <w:p w14:paraId="49408633" w14:textId="77777777" w:rsidR="000C6CDB" w:rsidRPr="000C6CDB" w:rsidRDefault="000C6CDB" w:rsidP="000C6CDB">
      <w:pPr>
        <w:spacing w:before="60" w:after="120"/>
        <w:rPr>
          <w:lang w:eastAsia="en-US"/>
        </w:rPr>
      </w:pPr>
      <w:r w:rsidRPr="000C6CDB">
        <w:rPr>
          <w:b/>
          <w:lang w:eastAsia="en-US"/>
        </w:rPr>
        <w:t>‘Quality Assurance Framework Certificate’</w:t>
      </w:r>
      <w:r w:rsidRPr="000C6CDB">
        <w:rPr>
          <w:lang w:eastAsia="en-US"/>
        </w:rPr>
        <w:t xml:space="preserve"> or </w:t>
      </w:r>
      <w:r w:rsidRPr="000C6CDB">
        <w:rPr>
          <w:b/>
          <w:lang w:eastAsia="en-US"/>
        </w:rPr>
        <w:t xml:space="preserve">‘QAF Certificate’ </w:t>
      </w:r>
      <w:r w:rsidRPr="000C6CDB">
        <w:rPr>
          <w:lang w:eastAsia="en-US"/>
        </w:rPr>
        <w:t>means a certificate, issued by the Department that certifies that the Provider:</w:t>
      </w:r>
    </w:p>
    <w:p w14:paraId="4B693462" w14:textId="77777777" w:rsidR="000C6CDB" w:rsidRPr="000C6CDB" w:rsidRDefault="000C6CDB" w:rsidP="000C6CDB">
      <w:pPr>
        <w:spacing w:before="60" w:after="120"/>
        <w:rPr>
          <w:lang w:eastAsia="en-US"/>
        </w:rPr>
      </w:pPr>
      <w:r w:rsidRPr="000C6CDB">
        <w:rPr>
          <w:lang w:eastAsia="en-US"/>
        </w:rPr>
        <w:t>(a)</w:t>
      </w:r>
      <w:r w:rsidRPr="000C6CDB">
        <w:rPr>
          <w:lang w:eastAsia="en-US"/>
        </w:rPr>
        <w:tab/>
        <w:t>complies with a Quality Standard; and</w:t>
      </w:r>
    </w:p>
    <w:p w14:paraId="1E0B75FC" w14:textId="77777777" w:rsidR="000C6CDB" w:rsidRPr="000C6CDB" w:rsidRDefault="000C6CDB" w:rsidP="000C6CDB">
      <w:pPr>
        <w:spacing w:before="60" w:after="120"/>
        <w:rPr>
          <w:lang w:eastAsia="en-US"/>
        </w:rPr>
      </w:pPr>
      <w:r w:rsidRPr="000C6CDB">
        <w:rPr>
          <w:lang w:eastAsia="en-US"/>
        </w:rPr>
        <w:t>(b)</w:t>
      </w:r>
      <w:r w:rsidRPr="000C6CDB">
        <w:rPr>
          <w:lang w:eastAsia="en-US"/>
        </w:rPr>
        <w:tab/>
        <w:t>adheres to the Quality Principles,</w:t>
      </w:r>
    </w:p>
    <w:p w14:paraId="38BA0AFB" w14:textId="77777777" w:rsidR="000C6CDB" w:rsidRPr="000C6CDB" w:rsidRDefault="000C6CDB" w:rsidP="000C6CDB">
      <w:pPr>
        <w:spacing w:before="60" w:after="120"/>
        <w:rPr>
          <w:lang w:eastAsia="en-US"/>
        </w:rPr>
      </w:pPr>
      <w:r w:rsidRPr="000C6CDB">
        <w:rPr>
          <w:lang w:eastAsia="en-US"/>
        </w:rPr>
        <w:t>in accordance with any Guidelines.</w:t>
      </w:r>
    </w:p>
    <w:p w14:paraId="54440F22" w14:textId="77777777" w:rsidR="000C6CDB" w:rsidRPr="000C6CDB" w:rsidRDefault="000C6CDB" w:rsidP="000C6CDB">
      <w:pPr>
        <w:spacing w:before="60" w:after="120"/>
        <w:rPr>
          <w:lang w:eastAsia="en-US"/>
        </w:rPr>
      </w:pPr>
      <w:r w:rsidRPr="000C6CDB">
        <w:rPr>
          <w:b/>
          <w:szCs w:val="22"/>
          <w:lang w:eastAsia="en-US"/>
        </w:rPr>
        <w:t>‘Quality Assurance Framework Audit Plan’</w:t>
      </w:r>
      <w:r w:rsidRPr="000C6CDB">
        <w:rPr>
          <w:lang w:eastAsia="en-US"/>
        </w:rPr>
        <w:t xml:space="preserve"> or ‘</w:t>
      </w:r>
      <w:r w:rsidRPr="000C6CDB">
        <w:rPr>
          <w:b/>
          <w:szCs w:val="22"/>
          <w:lang w:eastAsia="en-US"/>
        </w:rPr>
        <w:t>QAF Audit Plan’</w:t>
      </w:r>
      <w:r w:rsidRPr="000C6CDB">
        <w:rPr>
          <w:lang w:eastAsia="en-US"/>
        </w:rPr>
        <w:t xml:space="preserve"> means a plan for the conduct of a Quality Principles</w:t>
      </w:r>
      <w:r w:rsidRPr="000C6CDB" w:rsidDel="00100622">
        <w:rPr>
          <w:lang w:eastAsia="en-US"/>
        </w:rPr>
        <w:t xml:space="preserve"> </w:t>
      </w:r>
      <w:r w:rsidRPr="000C6CDB">
        <w:rPr>
          <w:lang w:eastAsia="en-US"/>
        </w:rPr>
        <w:t xml:space="preserve">Audit in accordance with any Guidelines. </w:t>
      </w:r>
    </w:p>
    <w:p w14:paraId="52055DEC" w14:textId="77777777" w:rsidR="000C6CDB" w:rsidRPr="000C6CDB" w:rsidRDefault="000C6CDB" w:rsidP="000C6CDB">
      <w:pPr>
        <w:spacing w:before="60" w:after="120"/>
        <w:rPr>
          <w:lang w:eastAsia="en-US"/>
        </w:rPr>
      </w:pPr>
      <w:r w:rsidRPr="000C6CDB">
        <w:rPr>
          <w:b/>
          <w:szCs w:val="22"/>
          <w:lang w:eastAsia="en-US"/>
        </w:rPr>
        <w:t>‘Quality Auditor’</w:t>
      </w:r>
      <w:r w:rsidRPr="000C6CDB">
        <w:rPr>
          <w:lang w:eastAsia="en-US"/>
        </w:rPr>
        <w:t xml:space="preserve"> means a Conformity Assessment Body appointed by the Department to its QAF Auditor List</w:t>
      </w:r>
      <w:r w:rsidRPr="000C6CDB" w:rsidDel="002A2E20">
        <w:rPr>
          <w:lang w:eastAsia="en-US"/>
        </w:rPr>
        <w:t xml:space="preserve"> </w:t>
      </w:r>
      <w:r w:rsidRPr="000C6CDB">
        <w:rPr>
          <w:lang w:eastAsia="en-US"/>
        </w:rPr>
        <w:t>and includes an auditor with authority from a Conformity Assessment Body to conduct Quality Principles Audits on behalf of that body.</w:t>
      </w:r>
    </w:p>
    <w:p w14:paraId="32F10705" w14:textId="77777777" w:rsidR="000C6CDB" w:rsidRPr="000C6CDB" w:rsidRDefault="000C6CDB" w:rsidP="000C6CDB">
      <w:pPr>
        <w:spacing w:before="60" w:after="120"/>
        <w:rPr>
          <w:lang w:eastAsia="en-US"/>
        </w:rPr>
      </w:pPr>
      <w:r w:rsidRPr="000C6CDB">
        <w:rPr>
          <w:b/>
          <w:szCs w:val="22"/>
          <w:lang w:eastAsia="en-US"/>
        </w:rPr>
        <w:t>‘Quality Principles’</w:t>
      </w:r>
      <w:r w:rsidRPr="000C6CDB">
        <w:rPr>
          <w:lang w:eastAsia="en-US"/>
        </w:rPr>
        <w:t xml:space="preserve"> means the principles developed by the Department against which Providers must demonstrate adherence to under the Quality Assurance Framework.</w:t>
      </w:r>
    </w:p>
    <w:p w14:paraId="63A70DF3" w14:textId="77777777" w:rsidR="000C6CDB" w:rsidRPr="000C6CDB" w:rsidRDefault="000C6CDB" w:rsidP="000C6CDB">
      <w:pPr>
        <w:spacing w:before="60" w:after="120"/>
        <w:rPr>
          <w:lang w:eastAsia="en-US"/>
        </w:rPr>
      </w:pPr>
      <w:r w:rsidRPr="000C6CDB">
        <w:rPr>
          <w:b/>
          <w:szCs w:val="22"/>
          <w:lang w:eastAsia="en-US"/>
        </w:rPr>
        <w:t>‘Quality Principles Audit’</w:t>
      </w:r>
      <w:r w:rsidRPr="000C6CDB">
        <w:rPr>
          <w:lang w:eastAsia="en-US"/>
        </w:rPr>
        <w:t xml:space="preserve"> means any audit, conducted for the purposes of the Quality Assurance Framework, to determine whether the Provider complies with, or continues to comply with, the Quality Principles, and includes  Certification Audits, Surveillance Audits and Extraordinary  Audits.</w:t>
      </w:r>
    </w:p>
    <w:p w14:paraId="1ACF19E4" w14:textId="77777777" w:rsidR="000C6CDB" w:rsidRPr="000C6CDB" w:rsidRDefault="000C6CDB" w:rsidP="000C6CDB">
      <w:pPr>
        <w:spacing w:before="60" w:after="120"/>
        <w:rPr>
          <w:lang w:eastAsia="en-US"/>
        </w:rPr>
      </w:pPr>
      <w:r w:rsidRPr="000C6CDB">
        <w:rPr>
          <w:b/>
          <w:szCs w:val="22"/>
          <w:lang w:eastAsia="en-US"/>
        </w:rPr>
        <w:t>‘Quality Principles Report’</w:t>
      </w:r>
      <w:r w:rsidRPr="000C6CDB">
        <w:rPr>
          <w:lang w:eastAsia="en-US"/>
        </w:rPr>
        <w:t xml:space="preserve"> means a Certification Report, Surveillance Report or an Extraordinary Report.</w:t>
      </w:r>
    </w:p>
    <w:p w14:paraId="162107E9" w14:textId="77777777" w:rsidR="000C6CDB" w:rsidRPr="000C6CDB" w:rsidRDefault="000C6CDB" w:rsidP="000C6CDB">
      <w:pPr>
        <w:spacing w:before="60" w:after="120"/>
        <w:rPr>
          <w:lang w:eastAsia="en-US"/>
        </w:rPr>
      </w:pPr>
      <w:r w:rsidRPr="000C6CDB">
        <w:rPr>
          <w:b/>
          <w:szCs w:val="22"/>
          <w:lang w:eastAsia="en-US"/>
        </w:rPr>
        <w:t>‘Quality Report’</w:t>
      </w:r>
      <w:r w:rsidRPr="000C6CDB">
        <w:rPr>
          <w:lang w:eastAsia="en-US"/>
        </w:rPr>
        <w:t xml:space="preserve"> means a Quality Standards Report and a Quality Principles Report.</w:t>
      </w:r>
    </w:p>
    <w:p w14:paraId="0C394572" w14:textId="0093C15D" w:rsidR="000C6CDB" w:rsidRPr="000C6CDB" w:rsidRDefault="000C6CDB" w:rsidP="000C6CDB">
      <w:pPr>
        <w:spacing w:before="60" w:after="120"/>
        <w:rPr>
          <w:lang w:eastAsia="en-US"/>
        </w:rPr>
      </w:pPr>
      <w:r w:rsidRPr="000C6CDB">
        <w:rPr>
          <w:b/>
          <w:szCs w:val="22"/>
          <w:lang w:eastAsia="en-US"/>
        </w:rPr>
        <w:t>‘Quality Standard’</w:t>
      </w:r>
      <w:r w:rsidRPr="000C6CDB">
        <w:rPr>
          <w:lang w:eastAsia="en-US"/>
        </w:rPr>
        <w:t xml:space="preserve"> means a quality standard approved by the Department for the purposes of gaining a Quality Assurance Framework Certificate in accordance with any Guidelines.</w:t>
      </w:r>
    </w:p>
    <w:p w14:paraId="0C29EB0D" w14:textId="77777777" w:rsidR="000C6CDB" w:rsidRPr="000C6CDB" w:rsidRDefault="000C6CDB" w:rsidP="000C6CDB">
      <w:pPr>
        <w:spacing w:before="60" w:after="120"/>
        <w:rPr>
          <w:lang w:eastAsia="en-US"/>
        </w:rPr>
      </w:pPr>
      <w:r w:rsidRPr="000C6CDB">
        <w:rPr>
          <w:b/>
          <w:szCs w:val="22"/>
          <w:lang w:eastAsia="en-US"/>
        </w:rPr>
        <w:t>‘Quality Standards Audit’</w:t>
      </w:r>
      <w:r w:rsidRPr="000C6CDB">
        <w:rPr>
          <w:lang w:eastAsia="en-US"/>
        </w:rPr>
        <w:t xml:space="preserve"> means any audit conducted in accordance with a Quality Standard.</w:t>
      </w:r>
    </w:p>
    <w:p w14:paraId="3F2B13E2" w14:textId="77777777" w:rsidR="000C6CDB" w:rsidRPr="000C6CDB" w:rsidRDefault="000C6CDB" w:rsidP="000C6CDB">
      <w:pPr>
        <w:spacing w:before="60" w:after="120"/>
        <w:rPr>
          <w:lang w:eastAsia="en-US"/>
        </w:rPr>
      </w:pPr>
      <w:r w:rsidRPr="000C6CDB">
        <w:rPr>
          <w:b/>
          <w:szCs w:val="22"/>
          <w:lang w:eastAsia="en-US"/>
        </w:rPr>
        <w:t>‘Quality Standards Report’</w:t>
      </w:r>
      <w:r w:rsidRPr="000C6CDB" w:rsidDel="00303E6B">
        <w:rPr>
          <w:lang w:eastAsia="en-US"/>
        </w:rPr>
        <w:t xml:space="preserve"> </w:t>
      </w:r>
      <w:r w:rsidRPr="000C6CDB">
        <w:rPr>
          <w:lang w:eastAsia="en-US"/>
        </w:rPr>
        <w:t>means a complete and unedited report by a Quality Auditor, in accordance with a Quality Standard, resulting from a Quality Standards Audit.</w:t>
      </w:r>
    </w:p>
    <w:p w14:paraId="72A6ADD9" w14:textId="77777777" w:rsidR="000C6CDB" w:rsidRPr="000C6CDB" w:rsidRDefault="000C6CDB" w:rsidP="000C6CDB">
      <w:pPr>
        <w:spacing w:before="60" w:after="120"/>
        <w:rPr>
          <w:lang w:eastAsia="en-US"/>
        </w:rPr>
      </w:pPr>
      <w:r w:rsidRPr="000C6CDB">
        <w:rPr>
          <w:lang w:eastAsia="en-US"/>
        </w:rPr>
        <w:t>‘</w:t>
      </w:r>
      <w:r w:rsidRPr="000C6CDB">
        <w:rPr>
          <w:rFonts w:cs="Calibri"/>
          <w:b/>
          <w:bCs/>
          <w:szCs w:val="22"/>
          <w:lang w:eastAsia="en-US"/>
        </w:rPr>
        <w:t>Reasonable Excuse</w:t>
      </w:r>
      <w:r w:rsidRPr="000C6CDB">
        <w:rPr>
          <w:lang w:eastAsia="en-US"/>
        </w:rPr>
        <w:t xml:space="preserve">’ has the meaning given to the term ‘reasonable excuse’ in the Social Security Law. </w:t>
      </w:r>
    </w:p>
    <w:p w14:paraId="7F685B7C" w14:textId="77777777" w:rsidR="000C6CDB" w:rsidRPr="000C6CDB" w:rsidRDefault="000C6CDB" w:rsidP="000C6CDB">
      <w:pPr>
        <w:spacing w:before="60" w:after="120"/>
        <w:rPr>
          <w:lang w:eastAsia="en-US"/>
        </w:rPr>
      </w:pPr>
      <w:r w:rsidRPr="000C6CDB">
        <w:rPr>
          <w:lang w:eastAsia="en-US"/>
        </w:rPr>
        <w:t>‘</w:t>
      </w:r>
      <w:r w:rsidRPr="000C6CDB">
        <w:rPr>
          <w:b/>
          <w:lang w:eastAsia="en-US"/>
        </w:rPr>
        <w:t>Records’</w:t>
      </w:r>
      <w:r w:rsidRPr="000C6CDB">
        <w:rPr>
          <w:lang w:eastAsia="en-US"/>
        </w:rPr>
        <w:t xml:space="preserve"> means documents, information and data stored by any means and all copies and extracts of the same, and includes Deed Records, Commonwealth Records and Provider Records.</w:t>
      </w:r>
    </w:p>
    <w:p w14:paraId="618A9569" w14:textId="77777777" w:rsidR="000C6CDB" w:rsidRPr="000C6CDB" w:rsidRDefault="000C6CDB" w:rsidP="000C6CDB">
      <w:pPr>
        <w:spacing w:before="60" w:after="120"/>
        <w:rPr>
          <w:lang w:eastAsia="en-US"/>
        </w:rPr>
      </w:pPr>
      <w:r w:rsidRPr="000C6CDB">
        <w:rPr>
          <w:lang w:eastAsia="en-US"/>
        </w:rPr>
        <w:t>‘</w:t>
      </w:r>
      <w:r w:rsidRPr="000C6CDB">
        <w:rPr>
          <w:b/>
          <w:lang w:eastAsia="en-US"/>
        </w:rPr>
        <w:t>Records Management Instructions’</w:t>
      </w:r>
      <w:r w:rsidRPr="000C6CDB">
        <w:rPr>
          <w:lang w:eastAsia="en-US"/>
        </w:rPr>
        <w:t xml:space="preserve"> means any Guidelines provided by the Department in relation to the management, retention and disposal of Records. </w:t>
      </w:r>
    </w:p>
    <w:p w14:paraId="5034D298" w14:textId="02557862" w:rsidR="000C6CDB" w:rsidRPr="000C6CDB" w:rsidRDefault="000C6CDB" w:rsidP="000C6CDB">
      <w:pPr>
        <w:spacing w:before="60" w:after="120"/>
        <w:rPr>
          <w:lang w:eastAsia="en-US"/>
        </w:rPr>
      </w:pPr>
      <w:r w:rsidRPr="000C6CDB">
        <w:rPr>
          <w:lang w:eastAsia="en-US"/>
        </w:rPr>
        <w:t>‘</w:t>
      </w:r>
      <w:r w:rsidRPr="000C6CDB">
        <w:rPr>
          <w:b/>
          <w:lang w:eastAsia="en-US"/>
        </w:rPr>
        <w:t>Recurring’</w:t>
      </w:r>
      <w:r w:rsidRPr="000C6CDB">
        <w:rPr>
          <w:lang w:eastAsia="en-US"/>
        </w:rPr>
        <w:t xml:space="preserve"> means Employment or Unsubsidised Self-Employment which results in more than one Employment Outcome for the same Stream Participant during the same Period of Unemployment with the same Employer, as specified in any Guidelines. </w:t>
      </w:r>
    </w:p>
    <w:p w14:paraId="157FE418" w14:textId="77777777" w:rsidR="000C6CDB" w:rsidRPr="000C6CDB" w:rsidRDefault="000C6CDB" w:rsidP="000C6CDB">
      <w:pPr>
        <w:spacing w:before="60" w:after="120"/>
        <w:rPr>
          <w:lang w:eastAsia="en-US"/>
        </w:rPr>
      </w:pPr>
      <w:r w:rsidRPr="000C6CDB">
        <w:rPr>
          <w:lang w:eastAsia="en-US"/>
        </w:rPr>
        <w:t>‘</w:t>
      </w:r>
      <w:r w:rsidRPr="000C6CDB">
        <w:rPr>
          <w:b/>
          <w:lang w:eastAsia="en-US"/>
        </w:rPr>
        <w:t>Referral’</w:t>
      </w:r>
      <w:r w:rsidRPr="000C6CDB">
        <w:rPr>
          <w:lang w:eastAsia="en-US"/>
        </w:rPr>
        <w:t xml:space="preserve"> or ‘</w:t>
      </w:r>
      <w:r w:rsidRPr="000C6CDB">
        <w:rPr>
          <w:b/>
          <w:lang w:eastAsia="en-US"/>
        </w:rPr>
        <w:t>Referred’</w:t>
      </w:r>
      <w:r w:rsidRPr="000C6CDB">
        <w:rPr>
          <w:lang w:eastAsia="en-US"/>
        </w:rPr>
        <w:t xml:space="preserve"> means a referral of a person to the Provider by DHS, the Department, or another employment services provider.</w:t>
      </w:r>
    </w:p>
    <w:p w14:paraId="665E1C25" w14:textId="77777777" w:rsidR="000C6CDB" w:rsidRPr="000C6CDB" w:rsidRDefault="000C6CDB" w:rsidP="000C6CDB">
      <w:pPr>
        <w:spacing w:before="60" w:after="120"/>
        <w:rPr>
          <w:lang w:eastAsia="en-US"/>
        </w:rPr>
      </w:pPr>
      <w:r w:rsidRPr="000C6CDB">
        <w:rPr>
          <w:b/>
          <w:lang w:eastAsia="en-US"/>
        </w:rPr>
        <w:t>‘Regional Location’</w:t>
      </w:r>
      <w:r w:rsidRPr="000C6CDB">
        <w:rPr>
          <w:lang w:eastAsia="en-US"/>
        </w:rPr>
        <w:t xml:space="preserve"> means a location identified on the Department’s IT Systems as attracting a regional loading.</w:t>
      </w:r>
    </w:p>
    <w:p w14:paraId="436AB6D2" w14:textId="77777777" w:rsidR="000C6CDB" w:rsidRPr="000C6CDB" w:rsidRDefault="000C6CDB" w:rsidP="000C6CDB">
      <w:pPr>
        <w:suppressAutoHyphens/>
        <w:spacing w:before="120" w:after="120" w:line="264" w:lineRule="auto"/>
        <w:outlineLvl w:val="1"/>
        <w:rPr>
          <w:i/>
          <w:color w:val="76923C" w:themeColor="accent3" w:themeShade="BF"/>
          <w:sz w:val="20"/>
        </w:rPr>
      </w:pPr>
      <w:r w:rsidRPr="00C45329">
        <w:rPr>
          <w:i/>
          <w:sz w:val="20"/>
        </w:rPr>
        <w:t>Note: Table 4 of Annexure B2 indicates the locations that attract a regional loading, however, to the extent of any inconsistency between this table and the Department’s IT Systems with respect to relevant locations, the Department’s IT Systems prevails.</w:t>
      </w:r>
    </w:p>
    <w:p w14:paraId="6FF46809" w14:textId="77777777" w:rsidR="000C6CDB" w:rsidRPr="000C6CDB" w:rsidRDefault="000C6CDB" w:rsidP="000C6CDB">
      <w:pPr>
        <w:spacing w:before="60" w:after="120"/>
        <w:rPr>
          <w:b/>
          <w:lang w:eastAsia="en-US"/>
        </w:rPr>
      </w:pPr>
      <w:r w:rsidRPr="000C6CDB">
        <w:rPr>
          <w:lang w:eastAsia="en-US"/>
        </w:rPr>
        <w:lastRenderedPageBreak/>
        <w:t>'</w:t>
      </w:r>
      <w:r w:rsidRPr="000C6CDB">
        <w:rPr>
          <w:b/>
          <w:lang w:eastAsia="en-US"/>
        </w:rPr>
        <w:t>Register</w:t>
      </w:r>
      <w:r w:rsidRPr="000C6CDB">
        <w:rPr>
          <w:lang w:eastAsia="en-US"/>
        </w:rPr>
        <w:t>', '</w:t>
      </w:r>
      <w:r w:rsidRPr="000C6CDB">
        <w:rPr>
          <w:b/>
          <w:lang w:eastAsia="en-US"/>
        </w:rPr>
        <w:t>Registration</w:t>
      </w:r>
      <w:r w:rsidRPr="000C6CDB">
        <w:rPr>
          <w:lang w:eastAsia="en-US"/>
        </w:rPr>
        <w:t>' or '</w:t>
      </w:r>
      <w:r w:rsidRPr="000C6CDB">
        <w:rPr>
          <w:b/>
          <w:lang w:eastAsia="en-US"/>
        </w:rPr>
        <w:t>Registered</w:t>
      </w:r>
      <w:r w:rsidRPr="000C6CDB">
        <w:rPr>
          <w:lang w:eastAsia="en-US"/>
        </w:rPr>
        <w:t>' means the act of registering the creation or activation of a Participant's record on the Department’s IT Systems.</w:t>
      </w:r>
    </w:p>
    <w:p w14:paraId="0E4801A1" w14:textId="77777777" w:rsidR="000C6CDB" w:rsidRPr="000C6CDB" w:rsidRDefault="000C6CDB" w:rsidP="000C6CDB">
      <w:pPr>
        <w:spacing w:before="60" w:after="120"/>
        <w:rPr>
          <w:lang w:eastAsia="en-US"/>
        </w:rPr>
      </w:pPr>
      <w:r w:rsidRPr="000C6CDB">
        <w:rPr>
          <w:lang w:eastAsia="en-US"/>
        </w:rPr>
        <w:t>'</w:t>
      </w:r>
      <w:r w:rsidRPr="000C6CDB">
        <w:rPr>
          <w:b/>
          <w:lang w:eastAsia="en-US"/>
        </w:rPr>
        <w:t>Regulator</w:t>
      </w:r>
      <w:r w:rsidRPr="000C6CDB">
        <w:rPr>
          <w:lang w:eastAsia="en-US"/>
        </w:rPr>
        <w:t>' means the person who is the regulator within the meaning of the WHS Act.</w:t>
      </w:r>
    </w:p>
    <w:p w14:paraId="7B7347BD" w14:textId="77777777" w:rsidR="000C6CDB" w:rsidRPr="000C6CDB" w:rsidRDefault="000C6CDB" w:rsidP="000C6CDB">
      <w:pPr>
        <w:spacing w:before="60" w:after="120"/>
        <w:rPr>
          <w:lang w:eastAsia="en-US"/>
        </w:rPr>
      </w:pPr>
      <w:r w:rsidRPr="000C6CDB">
        <w:rPr>
          <w:lang w:eastAsia="en-US"/>
        </w:rPr>
        <w:t>‘</w:t>
      </w:r>
      <w:r w:rsidRPr="000C6CDB">
        <w:rPr>
          <w:b/>
          <w:lang w:eastAsia="en-US"/>
        </w:rPr>
        <w:t>Reimbursement</w:t>
      </w:r>
      <w:r w:rsidRPr="000C6CDB">
        <w:rPr>
          <w:lang w:eastAsia="en-US"/>
        </w:rPr>
        <w:t xml:space="preserve">’ means any amounts payable by the Department under this Deed as a reimbursement, or such other payments that may be Notified by the Department to be a reimbursement. </w:t>
      </w:r>
    </w:p>
    <w:p w14:paraId="10941E17" w14:textId="77777777" w:rsidR="000C6CDB" w:rsidRPr="000C6CDB" w:rsidRDefault="000C6CDB" w:rsidP="000C6CDB">
      <w:pPr>
        <w:spacing w:before="60" w:after="120"/>
        <w:rPr>
          <w:lang w:eastAsia="en-US"/>
        </w:rPr>
      </w:pPr>
      <w:r w:rsidRPr="000C6CDB">
        <w:rPr>
          <w:lang w:eastAsia="en-US"/>
        </w:rPr>
        <w:t>‘</w:t>
      </w:r>
      <w:r w:rsidRPr="000C6CDB">
        <w:rPr>
          <w:b/>
          <w:lang w:eastAsia="en-US"/>
        </w:rPr>
        <w:t>Related Entity’</w:t>
      </w:r>
      <w:r w:rsidRPr="000C6CDB">
        <w:rPr>
          <w:lang w:eastAsia="en-US"/>
        </w:rPr>
        <w:t xml:space="preserve"> means:</w:t>
      </w:r>
    </w:p>
    <w:p w14:paraId="1D5318B9" w14:textId="77777777" w:rsidR="000C6CDB" w:rsidRPr="000C6CDB" w:rsidRDefault="000C6CDB" w:rsidP="000C6CDB">
      <w:pPr>
        <w:spacing w:before="60" w:after="120"/>
        <w:rPr>
          <w:lang w:eastAsia="en-US"/>
        </w:rPr>
      </w:pPr>
      <w:r w:rsidRPr="000C6CDB">
        <w:rPr>
          <w:lang w:eastAsia="en-US"/>
        </w:rPr>
        <w:t>(a)</w:t>
      </w:r>
      <w:r w:rsidRPr="000C6CDB">
        <w:rPr>
          <w:lang w:eastAsia="en-US"/>
        </w:rPr>
        <w:tab/>
        <w:t xml:space="preserve">those parts of the Provider other than Own Organisation; </w:t>
      </w:r>
    </w:p>
    <w:p w14:paraId="17E825CF" w14:textId="77777777" w:rsidR="000C6CDB" w:rsidRPr="000C6CDB" w:rsidRDefault="000C6CDB" w:rsidP="000C6CDB">
      <w:pPr>
        <w:spacing w:before="60" w:after="120"/>
        <w:ind w:left="720" w:hanging="720"/>
        <w:rPr>
          <w:lang w:eastAsia="en-US"/>
        </w:rPr>
      </w:pPr>
      <w:r w:rsidRPr="000C6CDB">
        <w:rPr>
          <w:lang w:eastAsia="en-US"/>
        </w:rPr>
        <w:t>(b)</w:t>
      </w:r>
      <w:r w:rsidRPr="000C6CDB">
        <w:rPr>
          <w:lang w:eastAsia="en-US"/>
        </w:rPr>
        <w:tab/>
        <w:t xml:space="preserve">‘entities connected with a corporation’ as defined in section 64B of the Corporations Act 2001 (Cth) with the word ‘Provider’ substituted for every occurrence of the word ‘corporation’ in that section; </w:t>
      </w:r>
    </w:p>
    <w:p w14:paraId="3FFF3D4E" w14:textId="77777777" w:rsidR="000C6CDB" w:rsidRPr="000C6CDB" w:rsidRDefault="000C6CDB" w:rsidP="000C6CDB">
      <w:pPr>
        <w:spacing w:before="60" w:after="120"/>
        <w:rPr>
          <w:lang w:eastAsia="en-US"/>
        </w:rPr>
      </w:pPr>
      <w:r w:rsidRPr="000C6CDB">
        <w:rPr>
          <w:lang w:eastAsia="en-US"/>
        </w:rPr>
        <w:t>(c)</w:t>
      </w:r>
      <w:r w:rsidRPr="000C6CDB">
        <w:rPr>
          <w:lang w:eastAsia="en-US"/>
        </w:rPr>
        <w:tab/>
        <w:t>an entity that:</w:t>
      </w:r>
    </w:p>
    <w:p w14:paraId="3DDFC1A3" w14:textId="77777777" w:rsidR="000C6CDB" w:rsidRPr="000C6CDB" w:rsidRDefault="000C6CDB" w:rsidP="000C6CDB">
      <w:pPr>
        <w:spacing w:before="60" w:after="120"/>
        <w:ind w:firstLine="720"/>
        <w:rPr>
          <w:lang w:eastAsia="en-US"/>
        </w:rPr>
      </w:pPr>
      <w:r w:rsidRPr="000C6CDB">
        <w:rPr>
          <w:lang w:eastAsia="en-US"/>
        </w:rPr>
        <w:t>(i)</w:t>
      </w:r>
      <w:r w:rsidRPr="000C6CDB">
        <w:rPr>
          <w:lang w:eastAsia="en-US"/>
        </w:rPr>
        <w:tab/>
        <w:t>can control, or materially influence, the Provider’s activities or internal affairs;</w:t>
      </w:r>
    </w:p>
    <w:p w14:paraId="4C145E0F" w14:textId="77777777" w:rsidR="000C6CDB" w:rsidRPr="000C6CDB" w:rsidRDefault="000C6CDB" w:rsidP="00C96B95">
      <w:pPr>
        <w:spacing w:before="60" w:after="120"/>
        <w:ind w:left="1418" w:hanging="698"/>
        <w:rPr>
          <w:lang w:eastAsia="en-US"/>
        </w:rPr>
      </w:pPr>
      <w:r w:rsidRPr="000C6CDB">
        <w:rPr>
          <w:lang w:eastAsia="en-US"/>
        </w:rPr>
        <w:t>(ii)</w:t>
      </w:r>
      <w:r w:rsidRPr="000C6CDB">
        <w:rPr>
          <w:lang w:eastAsia="en-US"/>
        </w:rPr>
        <w:tab/>
        <w:t>has the capacity to determine, or materially influence, the outcome of the Provider’s financial and operating policies; or</w:t>
      </w:r>
    </w:p>
    <w:p w14:paraId="4469491B" w14:textId="77777777" w:rsidR="000C6CDB" w:rsidRPr="000C6CDB" w:rsidRDefault="000C6CDB" w:rsidP="00C96B95">
      <w:pPr>
        <w:spacing w:before="60" w:after="120"/>
        <w:ind w:left="1418" w:hanging="698"/>
        <w:rPr>
          <w:lang w:eastAsia="en-US"/>
        </w:rPr>
      </w:pPr>
      <w:r w:rsidRPr="000C6CDB">
        <w:rPr>
          <w:lang w:eastAsia="en-US"/>
        </w:rPr>
        <w:t>(iii)</w:t>
      </w:r>
      <w:r w:rsidRPr="000C6CDB">
        <w:rPr>
          <w:lang w:eastAsia="en-US"/>
        </w:rPr>
        <w:tab/>
        <w:t>is financially interested in the Provider’s success or failure or apparent success or failure;</w:t>
      </w:r>
    </w:p>
    <w:p w14:paraId="16265A9E" w14:textId="77777777" w:rsidR="000C6CDB" w:rsidRPr="000C6CDB" w:rsidRDefault="000C6CDB" w:rsidP="000C6CDB">
      <w:pPr>
        <w:spacing w:before="60" w:after="120"/>
        <w:rPr>
          <w:lang w:eastAsia="en-US"/>
        </w:rPr>
      </w:pPr>
      <w:r w:rsidRPr="000C6CDB">
        <w:rPr>
          <w:lang w:eastAsia="en-US"/>
        </w:rPr>
        <w:t>(d)</w:t>
      </w:r>
      <w:r w:rsidRPr="000C6CDB">
        <w:rPr>
          <w:lang w:eastAsia="en-US"/>
        </w:rPr>
        <w:tab/>
        <w:t>if the Provider is a company, an entity that:</w:t>
      </w:r>
    </w:p>
    <w:p w14:paraId="586F0FA7" w14:textId="77777777" w:rsidR="000C6CDB" w:rsidRPr="000C6CDB" w:rsidRDefault="000C6CDB" w:rsidP="000C6CDB">
      <w:pPr>
        <w:spacing w:before="60" w:after="120"/>
        <w:ind w:firstLine="720"/>
        <w:rPr>
          <w:lang w:eastAsia="en-US"/>
        </w:rPr>
      </w:pPr>
      <w:r w:rsidRPr="000C6CDB">
        <w:rPr>
          <w:lang w:eastAsia="en-US"/>
        </w:rPr>
        <w:t>(i)</w:t>
      </w:r>
      <w:r w:rsidRPr="000C6CDB">
        <w:rPr>
          <w:lang w:eastAsia="en-US"/>
        </w:rPr>
        <w:tab/>
        <w:t>is a holding company of the Provider;</w:t>
      </w:r>
    </w:p>
    <w:p w14:paraId="37B8529C" w14:textId="77777777" w:rsidR="000C6CDB" w:rsidRPr="000C6CDB" w:rsidRDefault="000C6CDB" w:rsidP="000C6CDB">
      <w:pPr>
        <w:spacing w:before="60" w:after="120"/>
        <w:ind w:firstLine="720"/>
        <w:rPr>
          <w:lang w:eastAsia="en-US"/>
        </w:rPr>
      </w:pPr>
      <w:r w:rsidRPr="000C6CDB">
        <w:rPr>
          <w:lang w:eastAsia="en-US"/>
        </w:rPr>
        <w:t>(ii)</w:t>
      </w:r>
      <w:r w:rsidRPr="000C6CDB">
        <w:rPr>
          <w:lang w:eastAsia="en-US"/>
        </w:rPr>
        <w:tab/>
        <w:t>is a subsidiary of the Provider;</w:t>
      </w:r>
    </w:p>
    <w:p w14:paraId="3545F574" w14:textId="77777777" w:rsidR="000C6CDB" w:rsidRPr="000C6CDB" w:rsidRDefault="000C6CDB" w:rsidP="000C6CDB">
      <w:pPr>
        <w:spacing w:before="60" w:after="120"/>
        <w:ind w:firstLine="720"/>
        <w:rPr>
          <w:lang w:eastAsia="en-US"/>
        </w:rPr>
      </w:pPr>
      <w:r w:rsidRPr="000C6CDB">
        <w:rPr>
          <w:lang w:eastAsia="en-US"/>
        </w:rPr>
        <w:t>(iii)</w:t>
      </w:r>
      <w:r w:rsidRPr="000C6CDB">
        <w:rPr>
          <w:lang w:eastAsia="en-US"/>
        </w:rPr>
        <w:tab/>
        <w:t xml:space="preserve">is a subsidiary of a holding company of the Provider; </w:t>
      </w:r>
    </w:p>
    <w:p w14:paraId="57E62141" w14:textId="77777777" w:rsidR="000C6CDB" w:rsidRPr="000C6CDB" w:rsidRDefault="000C6CDB" w:rsidP="000C6CDB">
      <w:pPr>
        <w:spacing w:before="60" w:after="120"/>
        <w:ind w:firstLine="720"/>
        <w:rPr>
          <w:lang w:eastAsia="en-US"/>
        </w:rPr>
      </w:pPr>
      <w:r w:rsidRPr="000C6CDB">
        <w:rPr>
          <w:lang w:eastAsia="en-US"/>
        </w:rPr>
        <w:t>(iv)</w:t>
      </w:r>
      <w:r w:rsidRPr="000C6CDB">
        <w:rPr>
          <w:lang w:eastAsia="en-US"/>
        </w:rPr>
        <w:tab/>
        <w:t xml:space="preserve">has one or more </w:t>
      </w:r>
      <w:r w:rsidRPr="00C45329">
        <w:rPr>
          <w:lang w:eastAsia="en-US"/>
        </w:rPr>
        <w:t>Di</w:t>
      </w:r>
      <w:r w:rsidRPr="000C6CDB">
        <w:rPr>
          <w:lang w:eastAsia="en-US"/>
        </w:rPr>
        <w:t xml:space="preserve">rectors who are also </w:t>
      </w:r>
      <w:r w:rsidRPr="00C45329">
        <w:rPr>
          <w:lang w:eastAsia="en-US"/>
        </w:rPr>
        <w:t>D</w:t>
      </w:r>
      <w:r w:rsidRPr="000C6CDB">
        <w:rPr>
          <w:lang w:eastAsia="en-US"/>
        </w:rPr>
        <w:t>irectors of the Provider; or</w:t>
      </w:r>
    </w:p>
    <w:p w14:paraId="3296AAB5" w14:textId="77777777" w:rsidR="000C6CDB" w:rsidRPr="000C6CDB" w:rsidRDefault="000C6CDB" w:rsidP="000C6CDB">
      <w:pPr>
        <w:spacing w:before="60" w:after="120"/>
        <w:ind w:firstLine="720"/>
        <w:rPr>
          <w:lang w:eastAsia="en-US"/>
        </w:rPr>
      </w:pPr>
      <w:r w:rsidRPr="000C6CDB">
        <w:rPr>
          <w:lang w:eastAsia="en-US"/>
        </w:rPr>
        <w:t>(v)</w:t>
      </w:r>
      <w:r w:rsidRPr="000C6CDB">
        <w:rPr>
          <w:lang w:eastAsia="en-US"/>
        </w:rPr>
        <w:tab/>
        <w:t>without limiting clauses (d)(i) to (iv) of this definition, controls the Provider; or</w:t>
      </w:r>
    </w:p>
    <w:p w14:paraId="591FB167" w14:textId="77777777" w:rsidR="000C6CDB" w:rsidRPr="000C6CDB" w:rsidRDefault="000C6CDB" w:rsidP="000C6CDB">
      <w:pPr>
        <w:spacing w:before="60" w:after="120"/>
        <w:ind w:left="720" w:hanging="720"/>
        <w:rPr>
          <w:lang w:eastAsia="en-US"/>
        </w:rPr>
      </w:pPr>
      <w:r w:rsidRPr="000C6CDB">
        <w:rPr>
          <w:lang w:eastAsia="en-US"/>
        </w:rPr>
        <w:t>(e)</w:t>
      </w:r>
      <w:r w:rsidRPr="000C6CDB">
        <w:rPr>
          <w:lang w:eastAsia="en-US"/>
        </w:rPr>
        <w:tab/>
        <w:t xml:space="preserve">an entity, where a familial or spousal relationship between the principals, owners, </w:t>
      </w:r>
      <w:r w:rsidRPr="00C45329">
        <w:rPr>
          <w:lang w:eastAsia="en-US"/>
        </w:rPr>
        <w:t>D</w:t>
      </w:r>
      <w:r w:rsidRPr="000C6CDB">
        <w:rPr>
          <w:lang w:eastAsia="en-US"/>
        </w:rPr>
        <w:t>irectors, officers or other like persons exists between that entity and the principals, owners,</w:t>
      </w:r>
      <w:r w:rsidRPr="00C45329">
        <w:rPr>
          <w:lang w:eastAsia="en-US"/>
        </w:rPr>
        <w:t xml:space="preserve"> Directors</w:t>
      </w:r>
      <w:r w:rsidRPr="000C6CDB">
        <w:rPr>
          <w:lang w:eastAsia="en-US"/>
        </w:rPr>
        <w:t>, officers or like persons of the Provider.</w:t>
      </w:r>
    </w:p>
    <w:p w14:paraId="2FE5997B" w14:textId="77777777" w:rsidR="000C6CDB" w:rsidRPr="000C6CDB" w:rsidRDefault="000C6CDB" w:rsidP="000C6CDB">
      <w:pPr>
        <w:spacing w:before="60" w:after="120"/>
        <w:rPr>
          <w:lang w:eastAsia="en-US"/>
        </w:rPr>
      </w:pPr>
      <w:r w:rsidRPr="000C6CDB">
        <w:rPr>
          <w:lang w:eastAsia="en-US"/>
        </w:rPr>
        <w:t>‘</w:t>
      </w:r>
      <w:r w:rsidRPr="000C6CDB">
        <w:rPr>
          <w:b/>
          <w:lang w:eastAsia="en-US"/>
        </w:rPr>
        <w:t>Relevant Harvest Bodies</w:t>
      </w:r>
      <w:r w:rsidRPr="000C6CDB">
        <w:rPr>
          <w:lang w:eastAsia="en-US"/>
        </w:rPr>
        <w:t>’ includes the following:</w:t>
      </w:r>
    </w:p>
    <w:p w14:paraId="163DCE17" w14:textId="77777777" w:rsidR="000C6CDB" w:rsidRPr="000C6CDB" w:rsidRDefault="000C6CDB" w:rsidP="000C6CDB">
      <w:pPr>
        <w:spacing w:before="60" w:after="120"/>
        <w:rPr>
          <w:szCs w:val="22"/>
          <w:lang w:eastAsia="en-US"/>
        </w:rPr>
      </w:pPr>
      <w:r w:rsidRPr="000C6CDB">
        <w:rPr>
          <w:szCs w:val="22"/>
          <w:lang w:eastAsia="en-US"/>
        </w:rPr>
        <w:t>(a)</w:t>
      </w:r>
      <w:r w:rsidRPr="000C6CDB">
        <w:rPr>
          <w:szCs w:val="22"/>
          <w:lang w:eastAsia="en-US"/>
        </w:rPr>
        <w:tab/>
        <w:t>national and state farmer and grower organisations;</w:t>
      </w:r>
    </w:p>
    <w:p w14:paraId="5C1809FE" w14:textId="77777777" w:rsidR="000C6CDB" w:rsidRPr="000C6CDB" w:rsidRDefault="000C6CDB" w:rsidP="000C6CDB">
      <w:pPr>
        <w:spacing w:before="60" w:after="120"/>
        <w:rPr>
          <w:szCs w:val="22"/>
          <w:lang w:eastAsia="en-US"/>
        </w:rPr>
      </w:pPr>
      <w:r w:rsidRPr="000C6CDB">
        <w:rPr>
          <w:szCs w:val="22"/>
          <w:lang w:eastAsia="en-US"/>
        </w:rPr>
        <w:t>(b)</w:t>
      </w:r>
      <w:r w:rsidRPr="000C6CDB">
        <w:rPr>
          <w:szCs w:val="22"/>
          <w:lang w:eastAsia="en-US"/>
        </w:rPr>
        <w:tab/>
        <w:t>local economic and development organisations;</w:t>
      </w:r>
    </w:p>
    <w:p w14:paraId="2144339C" w14:textId="77777777" w:rsidR="000C6CDB" w:rsidRPr="000C6CDB" w:rsidRDefault="000C6CDB" w:rsidP="000C6CDB">
      <w:pPr>
        <w:spacing w:before="60" w:after="120"/>
        <w:rPr>
          <w:szCs w:val="22"/>
          <w:lang w:eastAsia="en-US"/>
        </w:rPr>
      </w:pPr>
      <w:r w:rsidRPr="000C6CDB">
        <w:rPr>
          <w:szCs w:val="22"/>
          <w:lang w:eastAsia="en-US"/>
        </w:rPr>
        <w:t>(c)</w:t>
      </w:r>
      <w:r w:rsidRPr="000C6CDB">
        <w:rPr>
          <w:szCs w:val="22"/>
          <w:lang w:eastAsia="en-US"/>
        </w:rPr>
        <w:tab/>
        <w:t xml:space="preserve">tourist and accommodation operators that operate in or near major </w:t>
      </w:r>
      <w:r w:rsidRPr="00C45329">
        <w:rPr>
          <w:szCs w:val="22"/>
          <w:lang w:eastAsia="en-US"/>
        </w:rPr>
        <w:t>harvesting</w:t>
      </w:r>
      <w:r w:rsidRPr="000C6CDB">
        <w:rPr>
          <w:szCs w:val="22"/>
          <w:lang w:eastAsia="en-US"/>
        </w:rPr>
        <w:t xml:space="preserve"> areas in Australia;</w:t>
      </w:r>
    </w:p>
    <w:p w14:paraId="507CB572" w14:textId="77777777" w:rsidR="000C6CDB" w:rsidRPr="000C6CDB" w:rsidRDefault="000C6CDB" w:rsidP="000C6CDB">
      <w:pPr>
        <w:spacing w:before="60" w:after="120"/>
        <w:rPr>
          <w:szCs w:val="22"/>
          <w:lang w:eastAsia="en-US"/>
        </w:rPr>
      </w:pPr>
      <w:r w:rsidRPr="000C6CDB">
        <w:rPr>
          <w:szCs w:val="22"/>
          <w:lang w:eastAsia="en-US"/>
        </w:rPr>
        <w:t>(d)</w:t>
      </w:r>
      <w:r w:rsidRPr="000C6CDB">
        <w:rPr>
          <w:szCs w:val="22"/>
          <w:lang w:eastAsia="en-US"/>
        </w:rPr>
        <w:tab/>
        <w:t>transport company officials;</w:t>
      </w:r>
    </w:p>
    <w:p w14:paraId="5B49C515" w14:textId="77777777" w:rsidR="000C6CDB" w:rsidRPr="000C6CDB" w:rsidRDefault="000C6CDB" w:rsidP="000C6CDB">
      <w:pPr>
        <w:spacing w:before="60" w:after="120"/>
        <w:rPr>
          <w:szCs w:val="22"/>
          <w:lang w:eastAsia="en-US"/>
        </w:rPr>
      </w:pPr>
      <w:r w:rsidRPr="000C6CDB">
        <w:rPr>
          <w:szCs w:val="22"/>
          <w:lang w:eastAsia="en-US"/>
        </w:rPr>
        <w:t>(e)</w:t>
      </w:r>
      <w:r w:rsidRPr="000C6CDB">
        <w:rPr>
          <w:szCs w:val="22"/>
          <w:lang w:eastAsia="en-US"/>
        </w:rPr>
        <w:tab/>
        <w:t>providers of Harvest Labour Services;</w:t>
      </w:r>
    </w:p>
    <w:p w14:paraId="381A9B55" w14:textId="77777777" w:rsidR="000C6CDB" w:rsidRPr="000C6CDB" w:rsidRDefault="000C6CDB" w:rsidP="000C6CDB">
      <w:pPr>
        <w:spacing w:before="60" w:after="120"/>
        <w:rPr>
          <w:szCs w:val="22"/>
          <w:lang w:eastAsia="en-US"/>
        </w:rPr>
      </w:pPr>
      <w:r w:rsidRPr="000C6CDB">
        <w:rPr>
          <w:szCs w:val="22"/>
          <w:lang w:eastAsia="en-US"/>
        </w:rPr>
        <w:t>(f)</w:t>
      </w:r>
      <w:r w:rsidRPr="000C6CDB">
        <w:rPr>
          <w:szCs w:val="22"/>
          <w:lang w:eastAsia="en-US"/>
        </w:rPr>
        <w:tab/>
        <w:t>growers’ associations;</w:t>
      </w:r>
    </w:p>
    <w:p w14:paraId="6FC5EA83" w14:textId="77777777" w:rsidR="000C6CDB" w:rsidRPr="000C6CDB" w:rsidRDefault="000C6CDB" w:rsidP="000C6CDB">
      <w:pPr>
        <w:spacing w:before="60" w:after="120"/>
        <w:rPr>
          <w:szCs w:val="22"/>
          <w:lang w:eastAsia="en-US"/>
        </w:rPr>
      </w:pPr>
      <w:r w:rsidRPr="000C6CDB">
        <w:rPr>
          <w:szCs w:val="22"/>
          <w:lang w:eastAsia="en-US"/>
        </w:rPr>
        <w:t>(g)</w:t>
      </w:r>
      <w:r w:rsidRPr="000C6CDB">
        <w:rPr>
          <w:szCs w:val="22"/>
          <w:lang w:eastAsia="en-US"/>
        </w:rPr>
        <w:tab/>
        <w:t>employers of Harvest Workers;</w:t>
      </w:r>
    </w:p>
    <w:p w14:paraId="16C28D3E" w14:textId="77777777" w:rsidR="000C6CDB" w:rsidRPr="000C6CDB" w:rsidRDefault="000C6CDB" w:rsidP="000C6CDB">
      <w:pPr>
        <w:spacing w:before="60" w:after="120"/>
        <w:rPr>
          <w:szCs w:val="22"/>
          <w:lang w:eastAsia="en-US"/>
        </w:rPr>
      </w:pPr>
      <w:r w:rsidRPr="000C6CDB">
        <w:rPr>
          <w:szCs w:val="22"/>
          <w:lang w:eastAsia="en-US"/>
        </w:rPr>
        <w:t>(h)</w:t>
      </w:r>
      <w:r w:rsidRPr="000C6CDB">
        <w:rPr>
          <w:szCs w:val="22"/>
          <w:lang w:eastAsia="en-US"/>
        </w:rPr>
        <w:tab/>
        <w:t>relevant Commonwealth, state, territory and local government bodies; and</w:t>
      </w:r>
    </w:p>
    <w:p w14:paraId="40B13B7F" w14:textId="77777777" w:rsidR="000C6CDB" w:rsidRPr="000C6CDB" w:rsidRDefault="000C6CDB" w:rsidP="000C6CDB">
      <w:pPr>
        <w:spacing w:before="60" w:after="120"/>
        <w:rPr>
          <w:szCs w:val="22"/>
          <w:lang w:eastAsia="en-US"/>
        </w:rPr>
      </w:pPr>
      <w:r w:rsidRPr="000C6CDB">
        <w:rPr>
          <w:szCs w:val="22"/>
          <w:lang w:eastAsia="en-US"/>
        </w:rPr>
        <w:t>(i)</w:t>
      </w:r>
      <w:r w:rsidRPr="000C6CDB">
        <w:rPr>
          <w:szCs w:val="22"/>
          <w:lang w:eastAsia="en-US"/>
        </w:rPr>
        <w:tab/>
        <w:t>any other parties that the Provider or the Department considers relevant.</w:t>
      </w:r>
    </w:p>
    <w:p w14:paraId="6A4444E9" w14:textId="77777777" w:rsidR="000C6CDB" w:rsidRPr="000C6CDB" w:rsidRDefault="000C6CDB" w:rsidP="000C6CDB">
      <w:pPr>
        <w:spacing w:before="60" w:after="120"/>
        <w:rPr>
          <w:lang w:eastAsia="en-US"/>
        </w:rPr>
      </w:pPr>
      <w:r w:rsidRPr="000C6CDB">
        <w:rPr>
          <w:lang w:eastAsia="en-US"/>
        </w:rPr>
        <w:t>‘</w:t>
      </w:r>
      <w:r w:rsidRPr="000C6CDB">
        <w:rPr>
          <w:b/>
          <w:lang w:eastAsia="en-US"/>
        </w:rPr>
        <w:t xml:space="preserve">Relocation Assistance to Take Up a Job Agreement’ </w:t>
      </w:r>
      <w:r w:rsidRPr="000C6CDB">
        <w:rPr>
          <w:lang w:eastAsia="en-US"/>
        </w:rPr>
        <w:t>or ‘</w:t>
      </w:r>
      <w:r w:rsidRPr="000C6CDB">
        <w:rPr>
          <w:b/>
          <w:lang w:eastAsia="en-US"/>
        </w:rPr>
        <w:t>RATTUAJ Agreement’</w:t>
      </w:r>
      <w:r w:rsidRPr="000C6CDB">
        <w:rPr>
          <w:lang w:eastAsia="en-US"/>
        </w:rPr>
        <w:t xml:space="preserve"> means a written agreement, entered into between a Provider and a RATTUAJ Participant in relation to a RATTUAJ Payment, in a form as specified in any Guidelines.</w:t>
      </w:r>
    </w:p>
    <w:p w14:paraId="58148D50" w14:textId="77777777" w:rsidR="000C6CDB" w:rsidRPr="000C6CDB" w:rsidRDefault="000C6CDB" w:rsidP="000C6CDB">
      <w:pPr>
        <w:spacing w:before="60" w:after="120"/>
        <w:rPr>
          <w:lang w:eastAsia="en-US"/>
        </w:rPr>
      </w:pPr>
      <w:r w:rsidRPr="000C6CDB">
        <w:rPr>
          <w:lang w:eastAsia="en-US"/>
        </w:rPr>
        <w:t>‘</w:t>
      </w:r>
      <w:r w:rsidRPr="000C6CDB">
        <w:rPr>
          <w:b/>
          <w:lang w:eastAsia="en-US"/>
        </w:rPr>
        <w:t>Relocation Assistance to Take Up a Job Participant’</w:t>
      </w:r>
      <w:r w:rsidRPr="000C6CDB">
        <w:rPr>
          <w:lang w:eastAsia="en-US"/>
        </w:rPr>
        <w:t xml:space="preserve"> or ‘</w:t>
      </w:r>
      <w:r w:rsidRPr="000C6CDB">
        <w:rPr>
          <w:b/>
          <w:lang w:eastAsia="en-US"/>
        </w:rPr>
        <w:t>RATTUAJ Participant’</w:t>
      </w:r>
      <w:r w:rsidRPr="000C6CDB">
        <w:rPr>
          <w:lang w:eastAsia="en-US"/>
        </w:rPr>
        <w:t xml:space="preserve"> means a Fully Eligible Participant who meets the eligibility requirements for a RATTUAJ Participant, as specified in any Guidelines.</w:t>
      </w:r>
    </w:p>
    <w:p w14:paraId="277E1AC5" w14:textId="77777777" w:rsidR="000C6CDB" w:rsidRPr="000C6CDB" w:rsidRDefault="000C6CDB" w:rsidP="000C6CDB">
      <w:pPr>
        <w:spacing w:before="60" w:after="120"/>
        <w:rPr>
          <w:lang w:eastAsia="en-US"/>
        </w:rPr>
      </w:pPr>
      <w:r w:rsidRPr="000C6CDB">
        <w:rPr>
          <w:lang w:eastAsia="en-US"/>
        </w:rPr>
        <w:t>‘</w:t>
      </w:r>
      <w:r w:rsidRPr="000C6CDB">
        <w:rPr>
          <w:b/>
          <w:lang w:eastAsia="en-US"/>
        </w:rPr>
        <w:t>Relocation Assistance to Take Up a Job Payment’</w:t>
      </w:r>
      <w:r w:rsidRPr="000C6CDB">
        <w:rPr>
          <w:lang w:eastAsia="en-US"/>
        </w:rPr>
        <w:t xml:space="preserve"> or ‘</w:t>
      </w:r>
      <w:r w:rsidRPr="000C6CDB">
        <w:rPr>
          <w:b/>
          <w:lang w:eastAsia="en-US"/>
        </w:rPr>
        <w:t>RATTUAJ Payment’</w:t>
      </w:r>
      <w:r w:rsidRPr="000C6CDB">
        <w:rPr>
          <w:lang w:eastAsia="en-US"/>
        </w:rPr>
        <w:t xml:space="preserve"> means a payment to assist a RATTUAJ Participant to prepare to relocate, to move and/or to settle into a new location, in the amounts the RATTUAJ Participant is eligible in accordance with any Guidelines. </w:t>
      </w:r>
    </w:p>
    <w:p w14:paraId="2BD5AFD7" w14:textId="77777777" w:rsidR="000C6CDB" w:rsidRPr="000C6CDB" w:rsidRDefault="000C6CDB" w:rsidP="000C6CDB">
      <w:pPr>
        <w:spacing w:before="60" w:after="120"/>
        <w:rPr>
          <w:lang w:eastAsia="en-US"/>
        </w:rPr>
      </w:pPr>
      <w:r w:rsidRPr="000C6CDB">
        <w:rPr>
          <w:lang w:eastAsia="en-US"/>
        </w:rPr>
        <w:lastRenderedPageBreak/>
        <w:t>‘</w:t>
      </w:r>
      <w:r w:rsidRPr="000C6CDB">
        <w:rPr>
          <w:b/>
          <w:lang w:eastAsia="en-US"/>
        </w:rPr>
        <w:t>Relocation Assistance to Take Up a Job Placement’</w:t>
      </w:r>
      <w:r w:rsidRPr="000C6CDB">
        <w:rPr>
          <w:lang w:eastAsia="en-US"/>
        </w:rPr>
        <w:t xml:space="preserve"> or ‘</w:t>
      </w:r>
      <w:r w:rsidRPr="000C6CDB">
        <w:rPr>
          <w:b/>
          <w:lang w:eastAsia="en-US"/>
        </w:rPr>
        <w:t>RATTUAJ Placement’</w:t>
      </w:r>
      <w:r w:rsidRPr="000C6CDB">
        <w:rPr>
          <w:lang w:eastAsia="en-US"/>
        </w:rPr>
        <w:t xml:space="preserve"> means an Employment position that meets the eligibility requirements for a RATTUAJ Placement, as specified in any Guidelines.</w:t>
      </w:r>
    </w:p>
    <w:p w14:paraId="3FC78E64" w14:textId="23383A97" w:rsidR="000C6CDB" w:rsidRDefault="000C6CDB" w:rsidP="000C6CDB">
      <w:pPr>
        <w:spacing w:before="60" w:after="120"/>
        <w:rPr>
          <w:lang w:eastAsia="en-US"/>
        </w:rPr>
      </w:pPr>
      <w:r w:rsidRPr="000C6CDB">
        <w:rPr>
          <w:lang w:eastAsia="en-US"/>
        </w:rPr>
        <w:t>‘</w:t>
      </w:r>
      <w:r w:rsidRPr="000C6CDB">
        <w:rPr>
          <w:b/>
          <w:lang w:eastAsia="en-US"/>
        </w:rPr>
        <w:t>Report</w:t>
      </w:r>
      <w:r w:rsidRPr="000C6CDB">
        <w:rPr>
          <w:lang w:eastAsia="en-US"/>
        </w:rPr>
        <w:t>’ means Deed Material that is provided to the Department for the purposes of reporting on the Services.</w:t>
      </w:r>
    </w:p>
    <w:p w14:paraId="3F2C899F" w14:textId="19D3488D" w:rsidR="00BE24D7" w:rsidRPr="00BE24D7" w:rsidRDefault="00BE24D7" w:rsidP="000C6CDB">
      <w:pPr>
        <w:spacing w:before="60" w:after="120"/>
        <w:rPr>
          <w:lang w:eastAsia="en-US"/>
        </w:rPr>
      </w:pPr>
      <w:r>
        <w:rPr>
          <w:b/>
          <w:lang w:eastAsia="en-US"/>
        </w:rPr>
        <w:t xml:space="preserve">‘Request for Quotation’ </w:t>
      </w:r>
      <w:r>
        <w:rPr>
          <w:lang w:eastAsia="en-US"/>
        </w:rPr>
        <w:t xml:space="preserve">or </w:t>
      </w:r>
      <w:r>
        <w:rPr>
          <w:b/>
          <w:lang w:eastAsia="en-US"/>
        </w:rPr>
        <w:t>‘RFQ’</w:t>
      </w:r>
      <w:r>
        <w:rPr>
          <w:lang w:eastAsia="en-US"/>
        </w:rPr>
        <w:t xml:space="preserve"> means a request for quotation for a Comprehensive Skills Assessment issued by the Provider to a TSP Member. </w:t>
      </w:r>
    </w:p>
    <w:p w14:paraId="65AE7083" w14:textId="77777777" w:rsidR="00197D47" w:rsidRPr="00197D47" w:rsidRDefault="00197D47" w:rsidP="00197D47">
      <w:pPr>
        <w:spacing w:before="60" w:after="120"/>
      </w:pPr>
      <w:r w:rsidRPr="00197D47">
        <w:rPr>
          <w:b/>
        </w:rPr>
        <w:t xml:space="preserve">‘Seasonal Work Living Away and Travel Allowance’ </w:t>
      </w:r>
      <w:r w:rsidRPr="00197D47">
        <w:t xml:space="preserve">means </w:t>
      </w:r>
      <w:r w:rsidRPr="00197D47">
        <w:rPr>
          <w:szCs w:val="22"/>
        </w:rPr>
        <w:t>an amount of up to $300, unless otherwise specified in any Guidelines.’</w:t>
      </w:r>
    </w:p>
    <w:p w14:paraId="701F37CA" w14:textId="77777777" w:rsidR="00197D47" w:rsidRDefault="00197D47" w:rsidP="00C45329">
      <w:pPr>
        <w:spacing w:before="60" w:after="120"/>
      </w:pPr>
      <w:r w:rsidRPr="00197D47">
        <w:rPr>
          <w:b/>
        </w:rPr>
        <w:t>‘Seasonal Work Incentives for Job Seekers Trial’</w:t>
      </w:r>
      <w:r w:rsidRPr="00197D47">
        <w:t xml:space="preserve"> means a two-year trial commencing on 1 July 2017 to encourage QSHW Eligible Stream Participants to take up QSHW.</w:t>
      </w:r>
    </w:p>
    <w:p w14:paraId="78AC374A" w14:textId="77777777" w:rsidR="000C6CDB" w:rsidRPr="00C45329" w:rsidRDefault="000C6CDB" w:rsidP="00C45329">
      <w:pPr>
        <w:spacing w:before="60" w:after="120"/>
        <w:rPr>
          <w:lang w:eastAsia="en-US"/>
        </w:rPr>
      </w:pPr>
      <w:r w:rsidRPr="000C6CDB">
        <w:rPr>
          <w:lang w:eastAsia="en-US"/>
        </w:rPr>
        <w:t>‘</w:t>
      </w:r>
      <w:r w:rsidRPr="000C6CDB">
        <w:rPr>
          <w:b/>
          <w:lang w:eastAsia="en-US"/>
        </w:rPr>
        <w:t>Schedule</w:t>
      </w:r>
      <w:r w:rsidRPr="000C6CDB">
        <w:rPr>
          <w:lang w:eastAsia="en-US"/>
        </w:rPr>
        <w:t>’ means a schedule to this Deed.</w:t>
      </w:r>
    </w:p>
    <w:p w14:paraId="01D21C48" w14:textId="77777777" w:rsidR="000C6CDB" w:rsidRPr="000C6CDB" w:rsidRDefault="000C6CDB" w:rsidP="000C6CDB">
      <w:pPr>
        <w:spacing w:before="60" w:after="120"/>
        <w:rPr>
          <w:lang w:eastAsia="en-US"/>
        </w:rPr>
      </w:pPr>
      <w:r w:rsidRPr="000C6CDB">
        <w:rPr>
          <w:lang w:eastAsia="en-US"/>
        </w:rPr>
        <w:t>‘</w:t>
      </w:r>
      <w:r w:rsidRPr="000C6CDB">
        <w:rPr>
          <w:b/>
          <w:lang w:eastAsia="en-US"/>
        </w:rPr>
        <w:t>Security Contact’</w:t>
      </w:r>
      <w:r w:rsidRPr="000C6CDB">
        <w:rPr>
          <w:lang w:eastAsia="en-US"/>
        </w:rPr>
        <w:t xml:space="preserve"> means one or more Personnel with responsibility:</w:t>
      </w:r>
    </w:p>
    <w:p w14:paraId="74939626" w14:textId="77777777" w:rsidR="000C6CDB" w:rsidRPr="000C6CDB" w:rsidRDefault="000C6CDB" w:rsidP="000C6CDB">
      <w:pPr>
        <w:spacing w:before="60" w:after="120"/>
        <w:rPr>
          <w:szCs w:val="22"/>
          <w:lang w:eastAsia="en-US"/>
        </w:rPr>
      </w:pPr>
      <w:r w:rsidRPr="000C6CDB">
        <w:rPr>
          <w:szCs w:val="22"/>
          <w:lang w:eastAsia="en-US"/>
        </w:rPr>
        <w:t>(a)</w:t>
      </w:r>
      <w:r w:rsidRPr="000C6CDB">
        <w:rPr>
          <w:szCs w:val="22"/>
          <w:lang w:eastAsia="en-US"/>
        </w:rPr>
        <w:tab/>
        <w:t>for ensuring the Provider’s compliance with the Department’s Security Policies;</w:t>
      </w:r>
    </w:p>
    <w:p w14:paraId="5CF41F26" w14:textId="77777777" w:rsidR="000C6CDB" w:rsidRPr="000C6CDB" w:rsidRDefault="000C6CDB" w:rsidP="000C6CDB">
      <w:pPr>
        <w:spacing w:before="60" w:after="120"/>
        <w:rPr>
          <w:szCs w:val="22"/>
          <w:lang w:eastAsia="en-US"/>
        </w:rPr>
      </w:pPr>
      <w:r w:rsidRPr="000C6CDB">
        <w:rPr>
          <w:szCs w:val="22"/>
          <w:lang w:eastAsia="en-US"/>
        </w:rPr>
        <w:t>(b)</w:t>
      </w:r>
      <w:r w:rsidRPr="000C6CDB">
        <w:rPr>
          <w:szCs w:val="22"/>
          <w:lang w:eastAsia="en-US"/>
        </w:rPr>
        <w:tab/>
        <w:t>to use the online identity and access management tool to manage system access; and</w:t>
      </w:r>
    </w:p>
    <w:p w14:paraId="1C5BE294" w14:textId="77777777" w:rsidR="000C6CDB" w:rsidRPr="000C6CDB" w:rsidRDefault="000C6CDB" w:rsidP="000C6CDB">
      <w:pPr>
        <w:spacing w:before="60" w:after="120"/>
        <w:rPr>
          <w:szCs w:val="22"/>
          <w:lang w:eastAsia="en-US"/>
        </w:rPr>
      </w:pPr>
      <w:r w:rsidRPr="000C6CDB">
        <w:rPr>
          <w:szCs w:val="22"/>
          <w:lang w:eastAsia="en-US"/>
        </w:rPr>
        <w:t>(c)</w:t>
      </w:r>
      <w:r w:rsidRPr="000C6CDB">
        <w:rPr>
          <w:szCs w:val="22"/>
          <w:lang w:eastAsia="en-US"/>
        </w:rPr>
        <w:tab/>
        <w:t>to communicate with the Department in relation to IT security related matters.</w:t>
      </w:r>
    </w:p>
    <w:p w14:paraId="0C0FFF37" w14:textId="77777777" w:rsidR="000C6CDB" w:rsidRPr="000C6CDB" w:rsidRDefault="000C6CDB" w:rsidP="000C6CDB">
      <w:pPr>
        <w:spacing w:before="60" w:after="120"/>
        <w:rPr>
          <w:lang w:eastAsia="en-US"/>
        </w:rPr>
      </w:pPr>
      <w:r w:rsidRPr="000C6CDB">
        <w:rPr>
          <w:lang w:eastAsia="en-US"/>
        </w:rPr>
        <w:t>‘</w:t>
      </w:r>
      <w:r w:rsidRPr="000C6CDB">
        <w:rPr>
          <w:b/>
          <w:lang w:eastAsia="en-US"/>
        </w:rPr>
        <w:t>Self-help Facilities’</w:t>
      </w:r>
      <w:r w:rsidRPr="000C6CDB">
        <w:rPr>
          <w:lang w:eastAsia="en-US"/>
        </w:rPr>
        <w:t xml:space="preserve"> means personal computers or similar devices with broadband internet connectivity, printers and other sundry equipment and local area wireless technology that allows an electronic device to exchange data or connect to the Internet (i.e. Wi-Fi access) at no charge to Stream Participants which accord with any specifications notified by the Department and any Guidelines.  </w:t>
      </w:r>
    </w:p>
    <w:p w14:paraId="5CBEA457" w14:textId="77777777" w:rsidR="000C6CDB" w:rsidRPr="000C6CDB" w:rsidRDefault="000C6CDB" w:rsidP="000C6CDB">
      <w:pPr>
        <w:spacing w:before="60" w:after="120"/>
        <w:rPr>
          <w:iCs/>
          <w:lang w:eastAsia="en-US"/>
        </w:rPr>
      </w:pPr>
      <w:r w:rsidRPr="000C6CDB">
        <w:rPr>
          <w:iCs/>
          <w:lang w:eastAsia="en-US"/>
        </w:rPr>
        <w:t>‘</w:t>
      </w:r>
      <w:r w:rsidRPr="000C6CDB">
        <w:rPr>
          <w:b/>
          <w:iCs/>
          <w:lang w:eastAsia="en-US"/>
        </w:rPr>
        <w:t>Self Service and Job Activity Phase</w:t>
      </w:r>
      <w:r w:rsidRPr="000C6CDB">
        <w:rPr>
          <w:iCs/>
          <w:lang w:eastAsia="en-US"/>
        </w:rPr>
        <w:t>’ means the period from the Initial Interview to the end of six months of a Stream A (General) Participant’s Period of Service.</w:t>
      </w:r>
    </w:p>
    <w:p w14:paraId="18B382C3" w14:textId="77777777" w:rsidR="000C6CDB" w:rsidRPr="000C6CDB" w:rsidRDefault="000C6CDB" w:rsidP="000C6CDB">
      <w:pPr>
        <w:spacing w:before="60" w:after="120"/>
        <w:rPr>
          <w:lang w:eastAsia="en-US"/>
        </w:rPr>
      </w:pPr>
      <w:r w:rsidRPr="000C6CDB">
        <w:rPr>
          <w:lang w:eastAsia="en-US"/>
        </w:rPr>
        <w:t>‘</w:t>
      </w:r>
      <w:r w:rsidRPr="000C6CDB">
        <w:rPr>
          <w:b/>
          <w:lang w:eastAsia="en-US"/>
        </w:rPr>
        <w:t>Serious Non-vocational Barrier</w:t>
      </w:r>
      <w:r w:rsidRPr="000C6CDB">
        <w:rPr>
          <w:lang w:eastAsia="en-US"/>
        </w:rPr>
        <w:t>’ means, for a Vulnerable Youth and Vulnerable Youth (Student), a Non-vocational Barrier that requires immediate intervention with a view to stabilising the circumstances of the Vulnerable Youth or Vulnerable Youth (Student).</w:t>
      </w:r>
    </w:p>
    <w:p w14:paraId="39AC2E8F" w14:textId="77777777" w:rsidR="000C6CDB" w:rsidRPr="000C6CDB" w:rsidRDefault="000C6CDB" w:rsidP="000C6CDB">
      <w:pPr>
        <w:spacing w:before="60" w:after="120"/>
        <w:rPr>
          <w:lang w:eastAsia="en-US"/>
        </w:rPr>
      </w:pPr>
      <w:r w:rsidRPr="000C6CDB">
        <w:rPr>
          <w:lang w:eastAsia="en-US"/>
        </w:rPr>
        <w:t>‘</w:t>
      </w:r>
      <w:r w:rsidRPr="000C6CDB">
        <w:rPr>
          <w:b/>
          <w:lang w:eastAsia="en-US"/>
        </w:rPr>
        <w:t>Service Delivery Plan</w:t>
      </w:r>
      <w:r w:rsidRPr="000C6CDB">
        <w:rPr>
          <w:lang w:eastAsia="en-US"/>
        </w:rPr>
        <w:t>’ means a statement of representations made by the Provider to the Department in regards to the Services it will deliver, as specified in Schedule 2.</w:t>
      </w:r>
    </w:p>
    <w:p w14:paraId="1D82F4E0" w14:textId="77777777" w:rsidR="000C6CDB" w:rsidRPr="000C6CDB" w:rsidRDefault="000C6CDB" w:rsidP="000C6CDB">
      <w:pPr>
        <w:spacing w:before="60" w:after="120"/>
        <w:rPr>
          <w:lang w:eastAsia="en-US"/>
        </w:rPr>
      </w:pPr>
      <w:r w:rsidRPr="000C6CDB">
        <w:rPr>
          <w:lang w:eastAsia="en-US"/>
        </w:rPr>
        <w:t>‘</w:t>
      </w:r>
      <w:r w:rsidRPr="000C6CDB">
        <w:rPr>
          <w:b/>
          <w:lang w:eastAsia="en-US"/>
        </w:rPr>
        <w:t>Service Guarantees</w:t>
      </w:r>
      <w:r w:rsidRPr="000C6CDB">
        <w:rPr>
          <w:lang w:eastAsia="en-US"/>
        </w:rPr>
        <w:t>’ means a set of minimum service standards for Employment Provider Services as specified in Annexure B3.</w:t>
      </w:r>
      <w:r w:rsidRPr="000C6CDB" w:rsidDel="003B6D2B">
        <w:rPr>
          <w:lang w:eastAsia="en-US"/>
        </w:rPr>
        <w:t xml:space="preserve"> </w:t>
      </w:r>
    </w:p>
    <w:p w14:paraId="43F8EF72" w14:textId="77777777" w:rsidR="000C6CDB" w:rsidRPr="000C6CDB" w:rsidRDefault="000C6CDB" w:rsidP="000C6CDB">
      <w:pPr>
        <w:spacing w:before="60" w:after="120"/>
        <w:rPr>
          <w:lang w:eastAsia="en-US"/>
        </w:rPr>
      </w:pPr>
      <w:r w:rsidRPr="000C6CDB">
        <w:rPr>
          <w:lang w:eastAsia="en-US"/>
        </w:rPr>
        <w:t>‘</w:t>
      </w:r>
      <w:r w:rsidRPr="000C6CDB">
        <w:rPr>
          <w:b/>
          <w:lang w:eastAsia="en-US"/>
        </w:rPr>
        <w:t>Service Period</w:t>
      </w:r>
      <w:r w:rsidRPr="000C6CDB">
        <w:rPr>
          <w:lang w:eastAsia="en-US"/>
        </w:rPr>
        <w:t>’ means, subject to any contrary stipulation in this Deed, the period of that name specified in item 4 of Schedule 1.</w:t>
      </w:r>
    </w:p>
    <w:p w14:paraId="4006B97D" w14:textId="77777777" w:rsidR="000C6CDB" w:rsidRPr="000C6CDB" w:rsidRDefault="000C6CDB" w:rsidP="000C6CDB">
      <w:pPr>
        <w:spacing w:before="60" w:after="120"/>
        <w:rPr>
          <w:lang w:eastAsia="en-US"/>
        </w:rPr>
      </w:pPr>
      <w:r w:rsidRPr="000C6CDB">
        <w:rPr>
          <w:lang w:eastAsia="en-US"/>
        </w:rPr>
        <w:t>‘</w:t>
      </w:r>
      <w:r w:rsidRPr="000C6CDB">
        <w:rPr>
          <w:b/>
          <w:lang w:eastAsia="en-US"/>
        </w:rPr>
        <w:t>Service Start Date</w:t>
      </w:r>
      <w:r w:rsidRPr="000C6CDB">
        <w:rPr>
          <w:lang w:eastAsia="en-US"/>
        </w:rPr>
        <w:t>’ means the date of that name specified in item 3 of Schedule 1.</w:t>
      </w:r>
    </w:p>
    <w:p w14:paraId="5D06B86A" w14:textId="77777777" w:rsidR="000C6CDB" w:rsidRPr="000C6CDB" w:rsidRDefault="000C6CDB" w:rsidP="000C6CDB">
      <w:pPr>
        <w:spacing w:before="60" w:after="120"/>
        <w:rPr>
          <w:lang w:eastAsia="en-US"/>
        </w:rPr>
      </w:pPr>
      <w:r w:rsidRPr="000C6CDB">
        <w:rPr>
          <w:lang w:eastAsia="en-US"/>
        </w:rPr>
        <w:t>‘</w:t>
      </w:r>
      <w:r w:rsidRPr="000C6CDB">
        <w:rPr>
          <w:b/>
          <w:lang w:eastAsia="en-US"/>
        </w:rPr>
        <w:t>Services</w:t>
      </w:r>
      <w:r w:rsidRPr="000C6CDB">
        <w:rPr>
          <w:lang w:eastAsia="en-US"/>
        </w:rPr>
        <w:t>’ means the services that the Provider is contracted to perform and provide under this Deed.</w:t>
      </w:r>
    </w:p>
    <w:p w14:paraId="3925E09F" w14:textId="77777777" w:rsidR="00C46B19" w:rsidRPr="005D6FC5" w:rsidRDefault="00C46B19" w:rsidP="00C46B19">
      <w:pPr>
        <w:spacing w:before="120" w:after="120" w:line="264" w:lineRule="auto"/>
        <w:rPr>
          <w:rFonts w:cs="Calibri"/>
          <w:iCs/>
          <w:szCs w:val="22"/>
        </w:rPr>
      </w:pPr>
      <w:r w:rsidRPr="005D6FC5">
        <w:rPr>
          <w:rFonts w:cs="Calibri"/>
          <w:b/>
          <w:iCs/>
          <w:szCs w:val="22"/>
        </w:rPr>
        <w:t>‘Significant Increase in Income’</w:t>
      </w:r>
      <w:r w:rsidRPr="005D6FC5">
        <w:rPr>
          <w:rFonts w:cs="Calibri"/>
          <w:iCs/>
          <w:szCs w:val="22"/>
        </w:rPr>
        <w:t xml:space="preserve"> means circumstances where a Stream Participant:</w:t>
      </w:r>
    </w:p>
    <w:p w14:paraId="7D270F9F" w14:textId="77777777" w:rsidR="00C46B19" w:rsidRPr="005D6FC5" w:rsidRDefault="00C46B19" w:rsidP="00C46B19">
      <w:pPr>
        <w:spacing w:before="120" w:after="120" w:line="264" w:lineRule="auto"/>
        <w:ind w:left="709" w:hanging="709"/>
        <w:rPr>
          <w:rFonts w:cs="Calibri"/>
          <w:iCs/>
          <w:szCs w:val="22"/>
        </w:rPr>
      </w:pPr>
      <w:r w:rsidRPr="005D6FC5">
        <w:rPr>
          <w:rFonts w:cs="Calibri"/>
          <w:iCs/>
          <w:szCs w:val="22"/>
        </w:rPr>
        <w:t>(a)</w:t>
      </w:r>
      <w:r w:rsidRPr="005D6FC5">
        <w:rPr>
          <w:rFonts w:cs="Calibri"/>
          <w:iCs/>
          <w:szCs w:val="22"/>
        </w:rPr>
        <w:tab/>
        <w:t xml:space="preserve">participates in Employment, Unsubsidised Self Employment, an apprenticeship or a traineeship that: </w:t>
      </w:r>
    </w:p>
    <w:p w14:paraId="5E8F3B20" w14:textId="77777777" w:rsidR="00C46B19" w:rsidRPr="005D6FC5" w:rsidRDefault="00C46B19" w:rsidP="00C46B19">
      <w:pPr>
        <w:spacing w:before="120" w:after="120" w:line="264" w:lineRule="auto"/>
        <w:ind w:left="1440" w:hanging="720"/>
        <w:rPr>
          <w:rFonts w:cs="Calibri"/>
          <w:iCs/>
          <w:szCs w:val="22"/>
        </w:rPr>
      </w:pPr>
      <w:r w:rsidRPr="005D6FC5">
        <w:rPr>
          <w:rFonts w:cs="Calibri"/>
          <w:iCs/>
          <w:szCs w:val="22"/>
        </w:rPr>
        <w:t>(i)</w:t>
      </w:r>
      <w:r w:rsidRPr="005D6FC5">
        <w:rPr>
          <w:rFonts w:cs="Calibri"/>
          <w:iCs/>
          <w:szCs w:val="22"/>
        </w:rPr>
        <w:tab/>
        <w:t>was first occupied by the Stream Participant during their current Period of Unemployment; and</w:t>
      </w:r>
    </w:p>
    <w:p w14:paraId="37DC17E9" w14:textId="77777777" w:rsidR="00C46B19" w:rsidRPr="005D6FC5" w:rsidRDefault="00C46B19" w:rsidP="00C46B19">
      <w:pPr>
        <w:spacing w:before="120" w:after="120" w:line="264" w:lineRule="auto"/>
        <w:ind w:left="1440" w:hanging="720"/>
        <w:rPr>
          <w:rFonts w:cs="Calibri"/>
          <w:b/>
        </w:rPr>
      </w:pPr>
      <w:r w:rsidRPr="005D6FC5">
        <w:rPr>
          <w:rFonts w:cs="Calibri"/>
          <w:iCs/>
          <w:szCs w:val="22"/>
        </w:rPr>
        <w:t>(ii)</w:t>
      </w:r>
      <w:r w:rsidRPr="005D6FC5">
        <w:rPr>
          <w:rFonts w:cs="Calibri"/>
          <w:iCs/>
          <w:szCs w:val="22"/>
        </w:rPr>
        <w:tab/>
        <w:t>did not satisfy a 4, 12 or 26 Week Period for a Full Outcome because the income earned or hours worked were insufficient to satisfy the relevant paragraph (a)-(e) of the definition of a Full Outcome; and</w:t>
      </w:r>
    </w:p>
    <w:p w14:paraId="73C7FBA2" w14:textId="3637BF32" w:rsidR="00C46B19" w:rsidRPr="005D6FC5" w:rsidRDefault="00C46B19" w:rsidP="005D6FC5">
      <w:pPr>
        <w:spacing w:before="120" w:after="120" w:line="264" w:lineRule="auto"/>
        <w:ind w:left="709" w:hanging="709"/>
        <w:rPr>
          <w:rFonts w:cs="Calibri"/>
          <w:iCs/>
          <w:color w:val="FF0000"/>
          <w:szCs w:val="22"/>
        </w:rPr>
      </w:pPr>
      <w:r w:rsidRPr="005D6FC5">
        <w:rPr>
          <w:rFonts w:cs="Calibri"/>
          <w:iCs/>
          <w:szCs w:val="22"/>
        </w:rPr>
        <w:t>(b)</w:t>
      </w:r>
      <w:r w:rsidRPr="005D6FC5">
        <w:rPr>
          <w:rFonts w:cs="Calibri"/>
          <w:iCs/>
          <w:szCs w:val="22"/>
        </w:rPr>
        <w:tab/>
        <w:t>generates sufficient income from Employment, Unsubsidised Self Employment, an apprenticeship or a traineeship to have caused the Participant’s Basic Rate of Income Support Payment to cease.</w:t>
      </w:r>
    </w:p>
    <w:p w14:paraId="65DDA9B3" w14:textId="5443C8F7" w:rsidR="000C6CDB" w:rsidRPr="00C45329" w:rsidRDefault="000C6CDB" w:rsidP="000C6CDB">
      <w:pPr>
        <w:spacing w:before="60" w:after="120"/>
        <w:rPr>
          <w:lang w:eastAsia="en-US"/>
        </w:rPr>
      </w:pPr>
      <w:r w:rsidRPr="00C45329">
        <w:rPr>
          <w:b/>
          <w:lang w:eastAsia="en-US"/>
        </w:rPr>
        <w:t>‘Significant Increase</w:t>
      </w:r>
      <w:r w:rsidR="00C46B19">
        <w:rPr>
          <w:b/>
          <w:lang w:eastAsia="en-US"/>
        </w:rPr>
        <w:t xml:space="preserve"> in Pre-existing Employment</w:t>
      </w:r>
      <w:r w:rsidRPr="00C45329">
        <w:rPr>
          <w:b/>
          <w:lang w:eastAsia="en-US"/>
        </w:rPr>
        <w:t>’</w:t>
      </w:r>
      <w:r w:rsidRPr="00C45329">
        <w:rPr>
          <w:lang w:eastAsia="en-US"/>
        </w:rPr>
        <w:t xml:space="preserve"> means circumstances where the income received or hours worked (as relevant) by the Stream Participant from Pre-existing Employment increases:</w:t>
      </w:r>
    </w:p>
    <w:p w14:paraId="03C42726" w14:textId="77777777" w:rsidR="000C6CDB" w:rsidRPr="00C45329" w:rsidRDefault="000C6CDB" w:rsidP="000C6CDB">
      <w:pPr>
        <w:spacing w:before="60" w:after="120"/>
        <w:rPr>
          <w:lang w:eastAsia="en-US"/>
        </w:rPr>
      </w:pPr>
      <w:r w:rsidRPr="00C45329">
        <w:rPr>
          <w:lang w:eastAsia="en-US"/>
        </w:rPr>
        <w:t>(a)</w:t>
      </w:r>
      <w:r w:rsidRPr="00C45329">
        <w:rPr>
          <w:lang w:eastAsia="en-US"/>
        </w:rPr>
        <w:tab/>
        <w:t xml:space="preserve">after their commencement in jobactive; </w:t>
      </w:r>
    </w:p>
    <w:p w14:paraId="171E9E98" w14:textId="77777777" w:rsidR="000C6CDB" w:rsidRPr="00C45329" w:rsidRDefault="000C6CDB" w:rsidP="00C96B95">
      <w:pPr>
        <w:spacing w:before="60" w:after="120"/>
        <w:ind w:left="709" w:hanging="709"/>
        <w:rPr>
          <w:lang w:eastAsia="en-US"/>
        </w:rPr>
      </w:pPr>
      <w:r w:rsidRPr="00C45329">
        <w:rPr>
          <w:lang w:eastAsia="en-US"/>
        </w:rPr>
        <w:lastRenderedPageBreak/>
        <w:t>(b)</w:t>
      </w:r>
      <w:r w:rsidRPr="00C45329">
        <w:rPr>
          <w:lang w:eastAsia="en-US"/>
        </w:rPr>
        <w:tab/>
        <w:t xml:space="preserve">from less than the level of income or hours described at the relevant item (a)-(g) of the definition of a Partial Outcome to the level of income or hours described at the relevant item (a)-(f) of the definition of a Full Outcome; and </w:t>
      </w:r>
    </w:p>
    <w:p w14:paraId="0CB6F321" w14:textId="77777777" w:rsidR="000C6CDB" w:rsidRPr="00C45329" w:rsidRDefault="000C6CDB" w:rsidP="00C96B95">
      <w:pPr>
        <w:spacing w:before="60" w:after="120"/>
        <w:ind w:left="709" w:hanging="709"/>
        <w:rPr>
          <w:i/>
          <w:iCs/>
          <w:color w:val="00B0F0"/>
          <w:lang w:eastAsia="en-US"/>
        </w:rPr>
      </w:pPr>
      <w:r w:rsidRPr="00C45329">
        <w:rPr>
          <w:lang w:eastAsia="en-US"/>
        </w:rPr>
        <w:t>(c)</w:t>
      </w:r>
      <w:r w:rsidRPr="00C45329">
        <w:rPr>
          <w:lang w:eastAsia="en-US"/>
        </w:rPr>
        <w:tab/>
        <w:t>as specified in any Guidelines or advised by the Department.</w:t>
      </w:r>
      <w:r w:rsidRPr="000C6CDB">
        <w:rPr>
          <w:color w:val="00B0F0"/>
          <w:lang w:eastAsia="en-US"/>
        </w:rPr>
        <w:t xml:space="preserve"> </w:t>
      </w:r>
    </w:p>
    <w:p w14:paraId="6199FE85" w14:textId="77777777" w:rsidR="000C6CDB" w:rsidRPr="000C6CDB" w:rsidRDefault="000C6CDB" w:rsidP="000C6CDB">
      <w:pPr>
        <w:spacing w:before="60" w:after="120"/>
        <w:rPr>
          <w:lang w:eastAsia="en-US"/>
        </w:rPr>
      </w:pPr>
      <w:r w:rsidRPr="000C6CDB">
        <w:rPr>
          <w:lang w:eastAsia="en-US"/>
        </w:rPr>
        <w:t>‘</w:t>
      </w:r>
      <w:r w:rsidRPr="000C6CDB">
        <w:rPr>
          <w:b/>
          <w:lang w:eastAsia="en-US"/>
        </w:rPr>
        <w:t>Site</w:t>
      </w:r>
      <w:r w:rsidRPr="000C6CDB">
        <w:rPr>
          <w:lang w:eastAsia="en-US"/>
        </w:rPr>
        <w:t>’ means the one or more physical locations in the case of:</w:t>
      </w:r>
    </w:p>
    <w:p w14:paraId="6BC623BC" w14:textId="77777777" w:rsidR="000C6CDB" w:rsidRPr="000C6CDB" w:rsidRDefault="000C6CDB" w:rsidP="000C6CDB">
      <w:pPr>
        <w:spacing w:before="60" w:after="120"/>
        <w:rPr>
          <w:lang w:eastAsia="en-US"/>
        </w:rPr>
      </w:pPr>
      <w:r w:rsidRPr="000C6CDB">
        <w:rPr>
          <w:lang w:eastAsia="en-US"/>
        </w:rPr>
        <w:t>(a)</w:t>
      </w:r>
      <w:r w:rsidRPr="000C6CDB">
        <w:rPr>
          <w:lang w:eastAsia="en-US"/>
        </w:rPr>
        <w:tab/>
        <w:t>Employment Provider Services or NEIS Services, in an Employment Region; or</w:t>
      </w:r>
    </w:p>
    <w:p w14:paraId="2B55C0F5" w14:textId="77777777" w:rsidR="000C6CDB" w:rsidRPr="000C6CDB" w:rsidRDefault="000C6CDB" w:rsidP="000C6CDB">
      <w:pPr>
        <w:spacing w:before="60" w:after="120"/>
        <w:rPr>
          <w:lang w:eastAsia="en-US"/>
        </w:rPr>
      </w:pPr>
      <w:r w:rsidRPr="000C6CDB">
        <w:rPr>
          <w:lang w:eastAsia="en-US"/>
        </w:rPr>
        <w:t>(b)</w:t>
      </w:r>
      <w:r w:rsidRPr="000C6CDB">
        <w:rPr>
          <w:lang w:eastAsia="en-US"/>
        </w:rPr>
        <w:tab/>
        <w:t>Harvest Labour Services, in a Harvest Area,</w:t>
      </w:r>
    </w:p>
    <w:p w14:paraId="13D852F2" w14:textId="77777777" w:rsidR="000C6CDB" w:rsidRPr="000C6CDB" w:rsidRDefault="000C6CDB" w:rsidP="000C6CDB">
      <w:pPr>
        <w:spacing w:before="60" w:after="120"/>
        <w:rPr>
          <w:lang w:eastAsia="en-US"/>
        </w:rPr>
      </w:pPr>
      <w:r w:rsidRPr="000C6CDB">
        <w:rPr>
          <w:lang w:eastAsia="en-US"/>
        </w:rPr>
        <w:t>specified in items 6.3, 7.3 and 8.2 of Schedule 1, as relevant.</w:t>
      </w:r>
    </w:p>
    <w:p w14:paraId="6CF2BC84" w14:textId="77777777" w:rsidR="000C6CDB" w:rsidRPr="000C6CDB" w:rsidRDefault="000C6CDB" w:rsidP="000C6CDB">
      <w:pPr>
        <w:spacing w:before="60" w:after="120"/>
        <w:rPr>
          <w:lang w:eastAsia="en-US"/>
        </w:rPr>
      </w:pPr>
      <w:r w:rsidRPr="000C6CDB">
        <w:rPr>
          <w:b/>
          <w:lang w:eastAsia="en-US"/>
        </w:rPr>
        <w:t>'Social Security Appeals Process</w:t>
      </w:r>
      <w:r w:rsidRPr="000C6CDB">
        <w:rPr>
          <w:lang w:eastAsia="en-US"/>
        </w:rPr>
        <w:t xml:space="preserve">' means reviews and appeals of decisions made under the </w:t>
      </w:r>
      <w:r w:rsidRPr="000C6CDB">
        <w:rPr>
          <w:i/>
          <w:lang w:eastAsia="en-US"/>
        </w:rPr>
        <w:t>Social Security Act 1991</w:t>
      </w:r>
      <w:r w:rsidRPr="000C6CDB">
        <w:rPr>
          <w:lang w:eastAsia="en-US"/>
        </w:rPr>
        <w:t xml:space="preserve"> (Cth) or </w:t>
      </w:r>
      <w:r w:rsidRPr="000C6CDB">
        <w:rPr>
          <w:i/>
          <w:lang w:eastAsia="en-US"/>
        </w:rPr>
        <w:t>Social Security (Administration) Act 1999</w:t>
      </w:r>
      <w:r w:rsidRPr="000C6CDB">
        <w:rPr>
          <w:lang w:eastAsia="en-US"/>
        </w:rPr>
        <w:t xml:space="preserve"> (Cth).</w:t>
      </w:r>
    </w:p>
    <w:p w14:paraId="37371368" w14:textId="77777777" w:rsidR="000C6CDB" w:rsidRDefault="000C6CDB" w:rsidP="00C45329">
      <w:pPr>
        <w:spacing w:before="60" w:after="120"/>
      </w:pPr>
      <w:r w:rsidRPr="000C6CDB">
        <w:rPr>
          <w:lang w:eastAsia="en-US"/>
        </w:rPr>
        <w:t>‘</w:t>
      </w:r>
      <w:r w:rsidRPr="000C6CDB">
        <w:rPr>
          <w:b/>
          <w:lang w:eastAsia="en-US"/>
        </w:rPr>
        <w:t>Social Security Law</w:t>
      </w:r>
      <w:r w:rsidRPr="000C6CDB">
        <w:rPr>
          <w:lang w:eastAsia="en-US"/>
        </w:rPr>
        <w:t xml:space="preserve">’ means the </w:t>
      </w:r>
      <w:r w:rsidRPr="000C6CDB">
        <w:rPr>
          <w:i/>
          <w:lang w:eastAsia="en-US"/>
        </w:rPr>
        <w:t>Social Security Act 1991</w:t>
      </w:r>
      <w:r w:rsidRPr="000C6CDB">
        <w:rPr>
          <w:lang w:eastAsia="en-US"/>
        </w:rPr>
        <w:t xml:space="preserve"> (Cth), </w:t>
      </w:r>
      <w:r w:rsidRPr="00C45329">
        <w:rPr>
          <w:lang w:eastAsia="en-US"/>
        </w:rPr>
        <w:t xml:space="preserve">the </w:t>
      </w:r>
      <w:r w:rsidRPr="000C6CDB">
        <w:rPr>
          <w:i/>
          <w:lang w:eastAsia="en-US"/>
        </w:rPr>
        <w:t>Social Security (Administration) Act 1999</w:t>
      </w:r>
      <w:r w:rsidRPr="000C6CDB">
        <w:rPr>
          <w:lang w:eastAsia="en-US"/>
        </w:rPr>
        <w:t xml:space="preserve"> (Cth), and includes all relevant subordinate legislation and the Guide to Social Security Law </w:t>
      </w:r>
      <w:r w:rsidRPr="00C45329">
        <w:rPr>
          <w:lang w:eastAsia="en-US"/>
        </w:rPr>
        <w:t>and instruments</w:t>
      </w:r>
      <w:r w:rsidRPr="000C6CDB">
        <w:rPr>
          <w:lang w:eastAsia="en-US"/>
        </w:rPr>
        <w:t>, each as amended from time to time.</w:t>
      </w:r>
    </w:p>
    <w:p w14:paraId="56F05592" w14:textId="13EEAF7B" w:rsidR="00B77849" w:rsidRPr="00B77849" w:rsidRDefault="00B77849" w:rsidP="00B77849">
      <w:pPr>
        <w:pStyle w:val="7bDefinition"/>
        <w:rPr>
          <w:rStyle w:val="7DefinitionTitle"/>
        </w:rPr>
      </w:pPr>
      <w:r w:rsidRPr="00B77849">
        <w:rPr>
          <w:rStyle w:val="7DefinitionTitle"/>
        </w:rPr>
        <w:t xml:space="preserve">'Source' </w:t>
      </w:r>
      <w:r w:rsidRPr="00B77849">
        <w:rPr>
          <w:rStyle w:val="7DefinitionTitle"/>
          <w:rFonts w:cs="Times New Roman"/>
          <w:b w:val="0"/>
          <w:iCs w:val="0"/>
          <w:color w:val="auto"/>
          <w:szCs w:val="20"/>
        </w:rPr>
        <w:t>means</w:t>
      </w:r>
      <w:r>
        <w:rPr>
          <w:rStyle w:val="7DefinitionTitle"/>
        </w:rPr>
        <w:t xml:space="preserve"> </w:t>
      </w:r>
      <w:r w:rsidRPr="00B77849">
        <w:rPr>
          <w:rStyle w:val="7DefinitionTitle"/>
          <w:rFonts w:cs="Times New Roman"/>
          <w:b w:val="0"/>
          <w:iCs w:val="0"/>
          <w:color w:val="auto"/>
          <w:szCs w:val="20"/>
        </w:rPr>
        <w:t>the act of identifying and securing a Work for the Dole Place by providing or arranging</w:t>
      </w:r>
      <w:r w:rsidR="004A2516">
        <w:rPr>
          <w:rStyle w:val="7DefinitionTitle"/>
          <w:rFonts w:cs="Times New Roman"/>
          <w:b w:val="0"/>
          <w:iCs w:val="0"/>
          <w:color w:val="auto"/>
          <w:szCs w:val="20"/>
        </w:rPr>
        <w:t xml:space="preserve"> </w:t>
      </w:r>
      <w:r w:rsidRPr="00B77849">
        <w:rPr>
          <w:rStyle w:val="7DefinitionTitle"/>
          <w:rFonts w:cs="Times New Roman"/>
          <w:b w:val="0"/>
          <w:iCs w:val="0"/>
          <w:color w:val="auto"/>
          <w:szCs w:val="20"/>
        </w:rPr>
        <w:t>the same, and</w:t>
      </w:r>
      <w:r>
        <w:rPr>
          <w:rStyle w:val="7DefinitionTitle"/>
        </w:rPr>
        <w:t xml:space="preserve"> 'Sourced' </w:t>
      </w:r>
      <w:r w:rsidRPr="00B77849">
        <w:rPr>
          <w:rStyle w:val="7DefinitionTitle"/>
          <w:rFonts w:cs="Times New Roman"/>
          <w:b w:val="0"/>
          <w:iCs w:val="0"/>
          <w:color w:val="auto"/>
          <w:szCs w:val="20"/>
        </w:rPr>
        <w:t>and</w:t>
      </w:r>
      <w:r>
        <w:rPr>
          <w:rStyle w:val="7DefinitionTitle"/>
        </w:rPr>
        <w:t xml:space="preserve"> 'Sources' </w:t>
      </w:r>
      <w:r w:rsidRPr="00B77849">
        <w:rPr>
          <w:rStyle w:val="7DefinitionTitle"/>
          <w:rFonts w:cs="Times New Roman"/>
          <w:b w:val="0"/>
          <w:iCs w:val="0"/>
          <w:color w:val="auto"/>
          <w:szCs w:val="20"/>
        </w:rPr>
        <w:t>have an equivalent meaning.</w:t>
      </w:r>
    </w:p>
    <w:p w14:paraId="5D0FA53E" w14:textId="77777777" w:rsidR="000C6CDB" w:rsidRPr="000C6CDB" w:rsidRDefault="000C6CDB" w:rsidP="000C6CDB">
      <w:pPr>
        <w:spacing w:before="60" w:after="120"/>
        <w:rPr>
          <w:lang w:eastAsia="en-US"/>
        </w:rPr>
      </w:pPr>
      <w:r w:rsidRPr="000C6CDB">
        <w:rPr>
          <w:lang w:eastAsia="en-US"/>
        </w:rPr>
        <w:t>‘</w:t>
      </w:r>
      <w:r w:rsidRPr="000C6CDB">
        <w:rPr>
          <w:b/>
          <w:lang w:eastAsia="en-US"/>
        </w:rPr>
        <w:t>SPI Case Management Phase</w:t>
      </w:r>
      <w:r w:rsidRPr="000C6CDB">
        <w:rPr>
          <w:lang w:eastAsia="en-US"/>
        </w:rPr>
        <w:t>’ means, unless otherwise directed by the Department, one of the following periods:</w:t>
      </w:r>
    </w:p>
    <w:p w14:paraId="3C43283F" w14:textId="77777777" w:rsidR="000C6CDB" w:rsidRPr="000C6CDB" w:rsidRDefault="000C6CDB" w:rsidP="000C6CDB">
      <w:pPr>
        <w:spacing w:before="60" w:after="120"/>
        <w:rPr>
          <w:szCs w:val="22"/>
          <w:lang w:eastAsia="en-US"/>
        </w:rPr>
      </w:pPr>
      <w:r w:rsidRPr="000C6CDB">
        <w:rPr>
          <w:szCs w:val="22"/>
          <w:lang w:eastAsia="en-US"/>
        </w:rPr>
        <w:t>(a)</w:t>
      </w:r>
      <w:r w:rsidRPr="000C6CDB">
        <w:rPr>
          <w:szCs w:val="22"/>
          <w:lang w:eastAsia="en-US"/>
        </w:rPr>
        <w:tab/>
        <w:t xml:space="preserve">from the Initial Interview to the beginning of an SPI Participant’s initial SPI Work for the Dole Phase; </w:t>
      </w:r>
    </w:p>
    <w:p w14:paraId="776BC1DD" w14:textId="77777777" w:rsidR="000C6CDB" w:rsidRPr="00C96B95" w:rsidRDefault="000C6CDB" w:rsidP="00C96B95">
      <w:pPr>
        <w:spacing w:before="60" w:after="120"/>
        <w:ind w:left="709" w:hanging="709"/>
        <w:rPr>
          <w:lang w:eastAsia="en-US"/>
        </w:rPr>
      </w:pPr>
      <w:r w:rsidRPr="00C96B95">
        <w:rPr>
          <w:lang w:eastAsia="en-US"/>
        </w:rPr>
        <w:t>(b)</w:t>
      </w:r>
      <w:r w:rsidRPr="00C96B95">
        <w:rPr>
          <w:lang w:eastAsia="en-US"/>
        </w:rPr>
        <w:tab/>
        <w:t>from the end of an SPI Participant’s initial SPI Work for the Dole Phase to the beginning of their second SPI Work for the Dole Phase; and</w:t>
      </w:r>
    </w:p>
    <w:p w14:paraId="7BF93856" w14:textId="77777777" w:rsidR="000C6CDB" w:rsidRPr="000C6CDB" w:rsidRDefault="000C6CDB" w:rsidP="000C6CDB">
      <w:pPr>
        <w:spacing w:before="60" w:after="120"/>
        <w:rPr>
          <w:szCs w:val="22"/>
          <w:lang w:eastAsia="en-US"/>
        </w:rPr>
      </w:pPr>
      <w:r w:rsidRPr="00C96B95">
        <w:rPr>
          <w:lang w:eastAsia="en-US"/>
        </w:rPr>
        <w:t>(c)</w:t>
      </w:r>
      <w:r w:rsidRPr="00C96B95">
        <w:rPr>
          <w:lang w:eastAsia="en-US"/>
        </w:rPr>
        <w:tab/>
        <w:t>each alternative six month period thereafter,</w:t>
      </w:r>
    </w:p>
    <w:p w14:paraId="22F34197" w14:textId="77777777" w:rsidR="000C6CDB" w:rsidRPr="000C6CDB" w:rsidRDefault="000C6CDB" w:rsidP="000C6CDB">
      <w:pPr>
        <w:spacing w:before="60" w:after="120"/>
        <w:rPr>
          <w:lang w:eastAsia="en-US"/>
        </w:rPr>
      </w:pPr>
      <w:r w:rsidRPr="000C6CDB">
        <w:rPr>
          <w:lang w:eastAsia="en-US"/>
        </w:rPr>
        <w:t>of an SPI Participant’s Period of Service.</w:t>
      </w:r>
    </w:p>
    <w:p w14:paraId="69280B8E" w14:textId="77777777" w:rsidR="000C6CDB" w:rsidRPr="00C45329" w:rsidRDefault="000C6CDB" w:rsidP="00C45329">
      <w:pPr>
        <w:spacing w:before="60" w:after="120"/>
        <w:rPr>
          <w:color w:val="9BBB59" w:themeColor="accent3"/>
          <w:lang w:eastAsia="en-US"/>
        </w:rPr>
      </w:pPr>
      <w:r w:rsidRPr="00C45329">
        <w:rPr>
          <w:lang w:eastAsia="en-US"/>
        </w:rPr>
        <w:t>‘</w:t>
      </w:r>
      <w:r w:rsidRPr="00C45329">
        <w:rPr>
          <w:b/>
          <w:lang w:eastAsia="en-US"/>
        </w:rPr>
        <w:t>SPI Measure</w:t>
      </w:r>
      <w:r w:rsidRPr="00C45329">
        <w:rPr>
          <w:lang w:eastAsia="en-US"/>
        </w:rPr>
        <w:t>’ means the ‘Stronger Participation Incentives for Job Seekers under 30’ measure announced in the 2014-2015 Budget as amended by the ‘Streamlining Intensive Servicing for Young Job Seekers’ measure announced in the Mid-Year Economic and Fiscal Outlook 2015-2016.</w:t>
      </w:r>
    </w:p>
    <w:p w14:paraId="40502E49" w14:textId="77777777" w:rsidR="000C6CDB" w:rsidRPr="00C45329" w:rsidRDefault="000C6CDB" w:rsidP="00C45329">
      <w:pPr>
        <w:spacing w:before="60" w:after="120"/>
        <w:rPr>
          <w:lang w:eastAsia="en-US"/>
        </w:rPr>
      </w:pPr>
      <w:r w:rsidRPr="000C6CDB">
        <w:rPr>
          <w:lang w:eastAsia="en-US"/>
        </w:rPr>
        <w:t>‘</w:t>
      </w:r>
      <w:r w:rsidRPr="000C6CDB">
        <w:rPr>
          <w:b/>
          <w:lang w:eastAsia="en-US"/>
        </w:rPr>
        <w:t>SPI Participant</w:t>
      </w:r>
      <w:r w:rsidRPr="000C6CDB">
        <w:rPr>
          <w:lang w:eastAsia="en-US"/>
        </w:rPr>
        <w:t xml:space="preserve">’ or </w:t>
      </w:r>
      <w:r w:rsidRPr="000C6CDB">
        <w:rPr>
          <w:b/>
          <w:lang w:eastAsia="en-US"/>
        </w:rPr>
        <w:t>‘Stronger Participation Incentives Participant’</w:t>
      </w:r>
      <w:r w:rsidRPr="000C6CDB">
        <w:rPr>
          <w:lang w:eastAsia="en-US"/>
        </w:rPr>
        <w:t xml:space="preserve"> means a Stream A (SPI) Participant </w:t>
      </w:r>
      <w:r w:rsidRPr="00C45329">
        <w:rPr>
          <w:lang w:eastAsia="en-US"/>
        </w:rPr>
        <w:t xml:space="preserve">or </w:t>
      </w:r>
      <w:r w:rsidRPr="000C6CDB">
        <w:rPr>
          <w:lang w:eastAsia="en-US"/>
        </w:rPr>
        <w:t>a Stream B (SPI) Participant.</w:t>
      </w:r>
    </w:p>
    <w:p w14:paraId="5F0C8F58" w14:textId="77777777" w:rsidR="000C6CDB" w:rsidRPr="000C6CDB" w:rsidRDefault="000C6CDB" w:rsidP="000C6CDB">
      <w:pPr>
        <w:spacing w:before="60" w:after="120"/>
        <w:rPr>
          <w:lang w:eastAsia="en-US"/>
        </w:rPr>
      </w:pPr>
      <w:r w:rsidRPr="000C6CDB">
        <w:rPr>
          <w:b/>
          <w:lang w:eastAsia="en-US"/>
        </w:rPr>
        <w:t xml:space="preserve">‘SPI Work for the Dole Phase’ </w:t>
      </w:r>
      <w:r w:rsidRPr="000C6CDB">
        <w:rPr>
          <w:lang w:eastAsia="en-US"/>
        </w:rPr>
        <w:t xml:space="preserve">means any period during which an SPI Participant must participate in Work for the Dole </w:t>
      </w:r>
      <w:r w:rsidRPr="000C6CDB">
        <w:rPr>
          <w:szCs w:val="22"/>
          <w:lang w:eastAsia="en-US"/>
        </w:rPr>
        <w:t>activities</w:t>
      </w:r>
      <w:r w:rsidRPr="000C6CDB">
        <w:rPr>
          <w:lang w:eastAsia="en-US"/>
        </w:rPr>
        <w:t xml:space="preserve"> or any other Activities, as specified in any Guidelines.</w:t>
      </w:r>
    </w:p>
    <w:p w14:paraId="7FE4013A" w14:textId="77777777" w:rsidR="000C6CDB" w:rsidRPr="000C6CDB" w:rsidRDefault="000C6CDB" w:rsidP="000C6CDB">
      <w:pPr>
        <w:spacing w:before="60" w:after="120"/>
        <w:rPr>
          <w:lang w:eastAsia="en-US"/>
        </w:rPr>
      </w:pPr>
      <w:r w:rsidRPr="000C6CDB">
        <w:rPr>
          <w:b/>
          <w:lang w:eastAsia="en-US"/>
        </w:rPr>
        <w:t>‘Star Rating’</w:t>
      </w:r>
      <w:r w:rsidRPr="000C6CDB">
        <w:rPr>
          <w:lang w:eastAsia="en-US"/>
        </w:rPr>
        <w:t xml:space="preserve"> means the relative measure of performance of the Provider for Employment Provider Services, calculated by the Department at its absolute discretion.</w:t>
      </w:r>
    </w:p>
    <w:p w14:paraId="690FFB3D" w14:textId="77777777" w:rsidR="000C6CDB" w:rsidRPr="000C6CDB" w:rsidRDefault="000C6CDB" w:rsidP="000C6CDB">
      <w:pPr>
        <w:spacing w:before="60" w:after="120"/>
        <w:rPr>
          <w:rFonts w:cstheme="minorHAnsi"/>
          <w:iCs/>
          <w:szCs w:val="22"/>
          <w:lang w:eastAsia="en-US"/>
        </w:rPr>
      </w:pPr>
      <w:r w:rsidRPr="000C6CDB">
        <w:rPr>
          <w:rFonts w:cstheme="minorHAnsi"/>
          <w:b/>
          <w:iCs/>
          <w:szCs w:val="22"/>
          <w:lang w:eastAsia="en-US"/>
        </w:rPr>
        <w:t>‘Statement of Applicability’</w:t>
      </w:r>
      <w:r w:rsidRPr="000C6CDB">
        <w:rPr>
          <w:rFonts w:cstheme="minorHAnsi"/>
          <w:iCs/>
          <w:szCs w:val="22"/>
          <w:lang w:eastAsia="en-US"/>
        </w:rPr>
        <w:t xml:space="preserve"> or </w:t>
      </w:r>
      <w:r w:rsidRPr="000C6CDB">
        <w:rPr>
          <w:rFonts w:cstheme="minorHAnsi"/>
          <w:b/>
          <w:iCs/>
          <w:szCs w:val="22"/>
          <w:lang w:eastAsia="en-US"/>
        </w:rPr>
        <w:t>‘SOA’</w:t>
      </w:r>
      <w:r w:rsidRPr="000C6CDB">
        <w:rPr>
          <w:rFonts w:cstheme="minorHAnsi"/>
          <w:iCs/>
          <w:szCs w:val="22"/>
          <w:lang w:eastAsia="en-US"/>
        </w:rPr>
        <w:t xml:space="preserve"> means the document of that name that specifies the accreditation requirements for Provider IT Systems, issued by the Department.</w:t>
      </w:r>
    </w:p>
    <w:p w14:paraId="25264607" w14:textId="77777777" w:rsidR="000C6CDB" w:rsidRPr="000C6CDB" w:rsidRDefault="000C6CDB" w:rsidP="000C6CDB">
      <w:pPr>
        <w:spacing w:before="60" w:after="120"/>
        <w:rPr>
          <w:lang w:eastAsia="en-US"/>
        </w:rPr>
      </w:pPr>
      <w:r w:rsidRPr="000C6CDB">
        <w:rPr>
          <w:lang w:eastAsia="en-US"/>
        </w:rPr>
        <w:t>‘</w:t>
      </w:r>
      <w:r w:rsidRPr="000C6CDB">
        <w:rPr>
          <w:b/>
          <w:lang w:eastAsia="en-US"/>
        </w:rPr>
        <w:t>Stream’</w:t>
      </w:r>
      <w:r w:rsidRPr="000C6CDB">
        <w:rPr>
          <w:lang w:eastAsia="en-US"/>
        </w:rPr>
        <w:t xml:space="preserve"> means Services under Streams A, B or C.</w:t>
      </w:r>
    </w:p>
    <w:p w14:paraId="48593F7A" w14:textId="77777777" w:rsidR="000C6CDB" w:rsidRPr="000C6CDB" w:rsidRDefault="000C6CDB" w:rsidP="000C6CDB">
      <w:pPr>
        <w:spacing w:before="60" w:after="120"/>
        <w:rPr>
          <w:lang w:eastAsia="en-US"/>
        </w:rPr>
      </w:pPr>
      <w:r w:rsidRPr="000C6CDB">
        <w:rPr>
          <w:b/>
          <w:lang w:eastAsia="en-US"/>
        </w:rPr>
        <w:t>‘Stream A’</w:t>
      </w:r>
      <w:r w:rsidRPr="000C6CDB">
        <w:rPr>
          <w:lang w:eastAsia="en-US"/>
        </w:rPr>
        <w:t xml:space="preserve"> means the grouping of Services specified as Stream A for Stream A Participants.</w:t>
      </w:r>
    </w:p>
    <w:p w14:paraId="22E5095B" w14:textId="77777777" w:rsidR="000C6CDB" w:rsidRPr="000C6CDB" w:rsidRDefault="000C6CDB" w:rsidP="000C6CDB">
      <w:pPr>
        <w:spacing w:before="60" w:after="120"/>
        <w:rPr>
          <w:lang w:eastAsia="en-US"/>
        </w:rPr>
      </w:pPr>
      <w:r w:rsidRPr="000C6CDB">
        <w:rPr>
          <w:lang w:eastAsia="en-US"/>
        </w:rPr>
        <w:t>‘</w:t>
      </w:r>
      <w:r w:rsidRPr="000C6CDB">
        <w:rPr>
          <w:b/>
          <w:lang w:eastAsia="en-US"/>
        </w:rPr>
        <w:t>Stream A Case Management Phase’</w:t>
      </w:r>
      <w:r w:rsidRPr="000C6CDB">
        <w:rPr>
          <w:lang w:eastAsia="en-US"/>
        </w:rPr>
        <w:t xml:space="preserve"> means, unless otherwise directed by the Department, one of the following periods:</w:t>
      </w:r>
    </w:p>
    <w:p w14:paraId="47A4C053" w14:textId="77777777" w:rsidR="000C6CDB" w:rsidRPr="000C6CDB" w:rsidRDefault="000C6CDB" w:rsidP="000C6CDB">
      <w:pPr>
        <w:spacing w:before="60" w:after="120"/>
        <w:rPr>
          <w:lang w:eastAsia="en-US"/>
        </w:rPr>
      </w:pPr>
      <w:r w:rsidRPr="000C6CDB">
        <w:rPr>
          <w:lang w:eastAsia="en-US"/>
        </w:rPr>
        <w:t>(a)</w:t>
      </w:r>
      <w:r w:rsidRPr="000C6CDB">
        <w:rPr>
          <w:lang w:eastAsia="en-US"/>
        </w:rPr>
        <w:tab/>
        <w:t xml:space="preserve">from the end of </w:t>
      </w:r>
      <w:r w:rsidRPr="00C45329">
        <w:rPr>
          <w:lang w:eastAsia="en-US"/>
        </w:rPr>
        <w:t>six</w:t>
      </w:r>
      <w:r w:rsidRPr="000C6CDB">
        <w:rPr>
          <w:color w:val="E36C0A" w:themeColor="accent6" w:themeShade="BF"/>
          <w:lang w:eastAsia="en-US"/>
        </w:rPr>
        <w:t xml:space="preserve"> </w:t>
      </w:r>
      <w:r w:rsidRPr="000C6CDB">
        <w:rPr>
          <w:lang w:eastAsia="en-US"/>
        </w:rPr>
        <w:t>months to the end of</w:t>
      </w:r>
      <w:r w:rsidRPr="00C45329">
        <w:rPr>
          <w:lang w:eastAsia="en-US"/>
        </w:rPr>
        <w:t xml:space="preserve"> 12 </w:t>
      </w:r>
      <w:r w:rsidRPr="000C6CDB">
        <w:rPr>
          <w:lang w:eastAsia="en-US"/>
        </w:rPr>
        <w:t xml:space="preserve">months; </w:t>
      </w:r>
    </w:p>
    <w:p w14:paraId="167308F2" w14:textId="77777777" w:rsidR="000C6CDB" w:rsidRPr="000C6CDB" w:rsidRDefault="000C6CDB" w:rsidP="000C6CDB">
      <w:pPr>
        <w:spacing w:before="60" w:after="120"/>
        <w:rPr>
          <w:lang w:eastAsia="en-US"/>
        </w:rPr>
      </w:pPr>
      <w:r w:rsidRPr="000C6CDB">
        <w:rPr>
          <w:lang w:eastAsia="en-US"/>
        </w:rPr>
        <w:t>(b)</w:t>
      </w:r>
      <w:r w:rsidRPr="000C6CDB">
        <w:rPr>
          <w:lang w:eastAsia="en-US"/>
        </w:rPr>
        <w:tab/>
        <w:t xml:space="preserve">from the end of </w:t>
      </w:r>
      <w:r w:rsidRPr="00C45329">
        <w:rPr>
          <w:lang w:eastAsia="en-US"/>
        </w:rPr>
        <w:t>18</w:t>
      </w:r>
      <w:r w:rsidRPr="000C6CDB">
        <w:rPr>
          <w:color w:val="E36C0A" w:themeColor="accent6" w:themeShade="BF"/>
          <w:lang w:eastAsia="en-US"/>
        </w:rPr>
        <w:t xml:space="preserve"> </w:t>
      </w:r>
      <w:r w:rsidR="00C45329">
        <w:rPr>
          <w:lang w:eastAsia="en-US"/>
        </w:rPr>
        <w:t>months to the end of</w:t>
      </w:r>
      <w:r w:rsidRPr="00C45329">
        <w:rPr>
          <w:lang w:eastAsia="en-US"/>
        </w:rPr>
        <w:t xml:space="preserve"> 24 </w:t>
      </w:r>
      <w:r w:rsidRPr="000C6CDB">
        <w:rPr>
          <w:lang w:eastAsia="en-US"/>
        </w:rPr>
        <w:t>months; and</w:t>
      </w:r>
    </w:p>
    <w:p w14:paraId="562AE8C1" w14:textId="77777777" w:rsidR="000C6CDB" w:rsidRPr="000C6CDB" w:rsidRDefault="000C6CDB" w:rsidP="000C6CDB">
      <w:pPr>
        <w:spacing w:before="60" w:after="120"/>
        <w:rPr>
          <w:lang w:eastAsia="en-US"/>
        </w:rPr>
      </w:pPr>
      <w:r w:rsidRPr="000C6CDB">
        <w:rPr>
          <w:lang w:eastAsia="en-US"/>
        </w:rPr>
        <w:t>(c)</w:t>
      </w:r>
      <w:r w:rsidRPr="000C6CDB">
        <w:rPr>
          <w:lang w:eastAsia="en-US"/>
        </w:rPr>
        <w:tab/>
        <w:t>each alternative six month period thereafter,</w:t>
      </w:r>
    </w:p>
    <w:p w14:paraId="473020D6" w14:textId="77777777" w:rsidR="000C6CDB" w:rsidRPr="00C45329" w:rsidRDefault="000C6CDB" w:rsidP="000C6CDB">
      <w:pPr>
        <w:spacing w:before="60" w:after="120"/>
        <w:rPr>
          <w:lang w:eastAsia="en-US"/>
        </w:rPr>
      </w:pPr>
      <w:r w:rsidRPr="000C6CDB">
        <w:rPr>
          <w:lang w:eastAsia="en-US"/>
        </w:rPr>
        <w:t>of a Stream A (General) Participant’s Period of Service.</w:t>
      </w:r>
    </w:p>
    <w:p w14:paraId="1C687ABA" w14:textId="77777777" w:rsidR="000C6CDB" w:rsidRPr="000C6CDB" w:rsidRDefault="000C6CDB" w:rsidP="000C6CDB">
      <w:pPr>
        <w:spacing w:before="60" w:after="120"/>
        <w:rPr>
          <w:lang w:eastAsia="en-US"/>
        </w:rPr>
      </w:pPr>
      <w:r w:rsidRPr="000C6CDB">
        <w:rPr>
          <w:b/>
          <w:lang w:eastAsia="en-US"/>
        </w:rPr>
        <w:t>‘Stream A (General) Participant’</w:t>
      </w:r>
      <w:r w:rsidRPr="000C6CDB">
        <w:rPr>
          <w:lang w:eastAsia="en-US"/>
        </w:rPr>
        <w:t xml:space="preserve"> means a Stream A Participant who is not a Stream A (SPI) Participant. </w:t>
      </w:r>
    </w:p>
    <w:p w14:paraId="6F38E1E6" w14:textId="77777777" w:rsidR="000C6CDB" w:rsidRPr="000C6CDB" w:rsidRDefault="000C6CDB" w:rsidP="000C6CDB">
      <w:pPr>
        <w:spacing w:before="60" w:after="120"/>
        <w:rPr>
          <w:lang w:eastAsia="en-US"/>
        </w:rPr>
      </w:pPr>
      <w:r w:rsidRPr="000C6CDB">
        <w:rPr>
          <w:b/>
          <w:lang w:eastAsia="en-US"/>
        </w:rPr>
        <w:t>‘Stream A Participant’</w:t>
      </w:r>
      <w:r w:rsidRPr="000C6CDB">
        <w:rPr>
          <w:lang w:eastAsia="en-US"/>
        </w:rPr>
        <w:t xml:space="preserve"> means: </w:t>
      </w:r>
    </w:p>
    <w:p w14:paraId="743F1476" w14:textId="77777777" w:rsidR="000C6CDB" w:rsidRPr="000C6CDB" w:rsidRDefault="000C6CDB" w:rsidP="000C6CDB">
      <w:pPr>
        <w:spacing w:before="60" w:after="120"/>
        <w:ind w:left="720" w:hanging="720"/>
        <w:rPr>
          <w:lang w:eastAsia="en-US"/>
        </w:rPr>
      </w:pPr>
      <w:r w:rsidRPr="000C6CDB">
        <w:rPr>
          <w:lang w:eastAsia="en-US"/>
        </w:rPr>
        <w:lastRenderedPageBreak/>
        <w:t>(a)</w:t>
      </w:r>
      <w:r w:rsidRPr="000C6CDB">
        <w:rPr>
          <w:lang w:eastAsia="en-US"/>
        </w:rPr>
        <w:tab/>
        <w:t>a Fully Eligible Participant who is placed in Stream A by DHS or the Provider in accordance with this Deed, and includes a Stream A (SPI) Participant; and</w:t>
      </w:r>
    </w:p>
    <w:p w14:paraId="3300DFE4" w14:textId="77777777" w:rsidR="000C6CDB" w:rsidRPr="000C6CDB" w:rsidRDefault="000C6CDB" w:rsidP="000C6CDB">
      <w:pPr>
        <w:spacing w:before="60" w:after="120"/>
        <w:rPr>
          <w:lang w:eastAsia="en-US"/>
        </w:rPr>
      </w:pPr>
      <w:r w:rsidRPr="000C6CDB">
        <w:rPr>
          <w:lang w:eastAsia="en-US"/>
        </w:rPr>
        <w:t>(b)</w:t>
      </w:r>
      <w:r w:rsidRPr="000C6CDB">
        <w:rPr>
          <w:lang w:eastAsia="en-US"/>
        </w:rPr>
        <w:tab/>
        <w:t>a  Volunteer.</w:t>
      </w:r>
    </w:p>
    <w:p w14:paraId="4399EC65" w14:textId="77777777" w:rsidR="000C6CDB" w:rsidRPr="000C6CDB" w:rsidRDefault="000C6CDB" w:rsidP="000C6CDB">
      <w:pPr>
        <w:spacing w:before="60" w:after="120"/>
        <w:rPr>
          <w:lang w:eastAsia="en-US"/>
        </w:rPr>
      </w:pPr>
      <w:r w:rsidRPr="000C6CDB">
        <w:rPr>
          <w:b/>
          <w:lang w:eastAsia="en-US"/>
        </w:rPr>
        <w:t>‘Stream A (SPI) Participant’</w:t>
      </w:r>
      <w:r w:rsidRPr="000C6CDB">
        <w:rPr>
          <w:lang w:eastAsia="en-US"/>
        </w:rPr>
        <w:t xml:space="preserve"> means a Stream A Participant who is identified as a Stream A (SPI) Participant</w:t>
      </w:r>
      <w:r w:rsidRPr="000C6CDB" w:rsidDel="00534E1A">
        <w:rPr>
          <w:lang w:eastAsia="en-US"/>
        </w:rPr>
        <w:t xml:space="preserve"> </w:t>
      </w:r>
      <w:r w:rsidRPr="000C6CDB">
        <w:rPr>
          <w:lang w:eastAsia="en-US"/>
        </w:rPr>
        <w:t>in the Department’s IT Systems.</w:t>
      </w:r>
    </w:p>
    <w:p w14:paraId="030EABDF" w14:textId="77777777" w:rsidR="000C6CDB" w:rsidRPr="000C6CDB" w:rsidRDefault="000C6CDB" w:rsidP="000C6CDB">
      <w:pPr>
        <w:spacing w:before="60" w:after="120"/>
        <w:rPr>
          <w:lang w:eastAsia="en-US"/>
        </w:rPr>
      </w:pPr>
      <w:r w:rsidRPr="000C6CDB">
        <w:rPr>
          <w:b/>
          <w:lang w:eastAsia="en-US"/>
        </w:rPr>
        <w:t>‘Stream A Work for the Dole Phase’</w:t>
      </w:r>
      <w:r w:rsidRPr="000C6CDB">
        <w:rPr>
          <w:lang w:eastAsia="en-US"/>
        </w:rPr>
        <w:t xml:space="preserve"> means, unless otherwise directed by the Department, one or all of the following periods:</w:t>
      </w:r>
    </w:p>
    <w:p w14:paraId="64E440EF" w14:textId="77777777" w:rsidR="000C6CDB" w:rsidRPr="000C6CDB" w:rsidRDefault="000C6CDB" w:rsidP="000C6CDB">
      <w:pPr>
        <w:spacing w:before="60" w:after="120"/>
        <w:rPr>
          <w:lang w:eastAsia="en-US"/>
        </w:rPr>
      </w:pPr>
      <w:r w:rsidRPr="000C6CDB">
        <w:rPr>
          <w:lang w:eastAsia="en-US"/>
        </w:rPr>
        <w:t>(a)</w:t>
      </w:r>
      <w:r w:rsidRPr="000C6CDB">
        <w:rPr>
          <w:lang w:eastAsia="en-US"/>
        </w:rPr>
        <w:tab/>
        <w:t xml:space="preserve">from the end of </w:t>
      </w:r>
      <w:r w:rsidRPr="00C45329">
        <w:rPr>
          <w:lang w:eastAsia="en-US"/>
        </w:rPr>
        <w:t xml:space="preserve">12 </w:t>
      </w:r>
      <w:r w:rsidR="00C45329">
        <w:rPr>
          <w:lang w:eastAsia="en-US"/>
        </w:rPr>
        <w:t xml:space="preserve">months until the end of </w:t>
      </w:r>
      <w:r w:rsidRPr="00C45329">
        <w:rPr>
          <w:lang w:eastAsia="en-US"/>
        </w:rPr>
        <w:t xml:space="preserve">18 </w:t>
      </w:r>
      <w:r w:rsidRPr="000C6CDB">
        <w:rPr>
          <w:lang w:eastAsia="en-US"/>
        </w:rPr>
        <w:t>months;</w:t>
      </w:r>
    </w:p>
    <w:p w14:paraId="239BF023" w14:textId="77777777" w:rsidR="000C6CDB" w:rsidRPr="000C6CDB" w:rsidRDefault="000C6CDB" w:rsidP="000C6CDB">
      <w:pPr>
        <w:spacing w:before="60" w:after="120"/>
        <w:rPr>
          <w:lang w:eastAsia="en-US"/>
        </w:rPr>
      </w:pPr>
      <w:r w:rsidRPr="000C6CDB">
        <w:rPr>
          <w:lang w:eastAsia="en-US"/>
        </w:rPr>
        <w:t>(b)</w:t>
      </w:r>
      <w:r w:rsidRPr="000C6CDB">
        <w:rPr>
          <w:lang w:eastAsia="en-US"/>
        </w:rPr>
        <w:tab/>
        <w:t xml:space="preserve">from the end of </w:t>
      </w:r>
      <w:r w:rsidRPr="00C45329">
        <w:rPr>
          <w:lang w:eastAsia="en-US"/>
        </w:rPr>
        <w:t xml:space="preserve">24 </w:t>
      </w:r>
      <w:r w:rsidR="00C45329">
        <w:rPr>
          <w:lang w:eastAsia="en-US"/>
        </w:rPr>
        <w:t>months to the end of</w:t>
      </w:r>
      <w:r w:rsidRPr="000C6CDB">
        <w:rPr>
          <w:color w:val="E36C0A" w:themeColor="accent6" w:themeShade="BF"/>
          <w:lang w:eastAsia="en-US"/>
        </w:rPr>
        <w:t xml:space="preserve"> </w:t>
      </w:r>
      <w:r w:rsidRPr="00C45329">
        <w:rPr>
          <w:lang w:eastAsia="en-US"/>
        </w:rPr>
        <w:t>30</w:t>
      </w:r>
      <w:r w:rsidRPr="000C6CDB">
        <w:rPr>
          <w:color w:val="E36C0A" w:themeColor="accent6" w:themeShade="BF"/>
          <w:lang w:eastAsia="en-US"/>
        </w:rPr>
        <w:t xml:space="preserve"> </w:t>
      </w:r>
      <w:r w:rsidRPr="000C6CDB">
        <w:rPr>
          <w:lang w:eastAsia="en-US"/>
        </w:rPr>
        <w:t>months; and</w:t>
      </w:r>
    </w:p>
    <w:p w14:paraId="30583AFE" w14:textId="77777777" w:rsidR="000C6CDB" w:rsidRPr="000C6CDB" w:rsidRDefault="000C6CDB" w:rsidP="000C6CDB">
      <w:pPr>
        <w:spacing w:before="60" w:after="120"/>
        <w:rPr>
          <w:lang w:eastAsia="en-US"/>
        </w:rPr>
      </w:pPr>
      <w:r w:rsidRPr="000C6CDB">
        <w:rPr>
          <w:lang w:eastAsia="en-US"/>
        </w:rPr>
        <w:t>(c)</w:t>
      </w:r>
      <w:r w:rsidRPr="000C6CDB">
        <w:rPr>
          <w:lang w:eastAsia="en-US"/>
        </w:rPr>
        <w:tab/>
        <w:t>each alternative six month period thereafter,</w:t>
      </w:r>
    </w:p>
    <w:p w14:paraId="43DBF8AA" w14:textId="77777777" w:rsidR="000C6CDB" w:rsidRPr="000C6CDB" w:rsidRDefault="000C6CDB" w:rsidP="000C6CDB">
      <w:pPr>
        <w:spacing w:before="60" w:after="120"/>
        <w:rPr>
          <w:lang w:eastAsia="en-US"/>
        </w:rPr>
      </w:pPr>
      <w:r w:rsidRPr="000C6CDB">
        <w:rPr>
          <w:lang w:eastAsia="en-US"/>
        </w:rPr>
        <w:t>of a Stream A (General) Participant’s Period of Service.</w:t>
      </w:r>
    </w:p>
    <w:p w14:paraId="68DF7C27" w14:textId="77777777" w:rsidR="000C6CDB" w:rsidRPr="000C6CDB" w:rsidRDefault="000C6CDB" w:rsidP="000C6CDB">
      <w:pPr>
        <w:spacing w:before="60" w:after="120"/>
        <w:rPr>
          <w:lang w:eastAsia="en-US"/>
        </w:rPr>
      </w:pPr>
      <w:r w:rsidRPr="000C6CDB">
        <w:rPr>
          <w:b/>
          <w:lang w:eastAsia="en-US"/>
        </w:rPr>
        <w:t>‘Stream B’</w:t>
      </w:r>
      <w:r w:rsidRPr="000C6CDB">
        <w:rPr>
          <w:lang w:eastAsia="en-US"/>
        </w:rPr>
        <w:t xml:space="preserve"> means the grouping of Services specified as Stream B for Stream B Participants. </w:t>
      </w:r>
    </w:p>
    <w:p w14:paraId="60AAE1AC" w14:textId="77777777" w:rsidR="000C6CDB" w:rsidRPr="000C6CDB" w:rsidRDefault="000C6CDB" w:rsidP="000C6CDB">
      <w:pPr>
        <w:spacing w:before="60" w:after="120"/>
        <w:rPr>
          <w:lang w:eastAsia="en-US"/>
        </w:rPr>
      </w:pPr>
      <w:r w:rsidRPr="000C6CDB">
        <w:rPr>
          <w:b/>
          <w:lang w:eastAsia="en-US"/>
        </w:rPr>
        <w:t>‘Stream B Case Management Phase’</w:t>
      </w:r>
      <w:r w:rsidRPr="000C6CDB">
        <w:rPr>
          <w:lang w:eastAsia="en-US"/>
        </w:rPr>
        <w:t xml:space="preserve"> means, unless otherwise directed by the Department, one of the following periods:</w:t>
      </w:r>
    </w:p>
    <w:p w14:paraId="16A066D8" w14:textId="77777777" w:rsidR="000C6CDB" w:rsidRPr="000C6CDB" w:rsidRDefault="000C6CDB" w:rsidP="000C6CDB">
      <w:pPr>
        <w:spacing w:before="60" w:after="120"/>
        <w:rPr>
          <w:lang w:eastAsia="en-US"/>
        </w:rPr>
      </w:pPr>
      <w:r w:rsidRPr="000C6CDB">
        <w:rPr>
          <w:lang w:eastAsia="en-US"/>
        </w:rPr>
        <w:t>(a)</w:t>
      </w:r>
      <w:r w:rsidRPr="000C6CDB">
        <w:rPr>
          <w:lang w:eastAsia="en-US"/>
        </w:rPr>
        <w:tab/>
        <w:t xml:space="preserve">from the Initial Interview to the end of 12 months; </w:t>
      </w:r>
    </w:p>
    <w:p w14:paraId="22961A67" w14:textId="77777777" w:rsidR="000C6CDB" w:rsidRPr="000C6CDB" w:rsidRDefault="000C6CDB" w:rsidP="000C6CDB">
      <w:pPr>
        <w:spacing w:before="60" w:after="120"/>
        <w:rPr>
          <w:lang w:eastAsia="en-US"/>
        </w:rPr>
      </w:pPr>
      <w:r w:rsidRPr="000C6CDB">
        <w:rPr>
          <w:lang w:eastAsia="en-US"/>
        </w:rPr>
        <w:t>(b)</w:t>
      </w:r>
      <w:r w:rsidRPr="000C6CDB">
        <w:rPr>
          <w:lang w:eastAsia="en-US"/>
        </w:rPr>
        <w:tab/>
        <w:t>from the end of 18 months to the end of 24 months; and</w:t>
      </w:r>
    </w:p>
    <w:p w14:paraId="737FA227" w14:textId="77777777" w:rsidR="000C6CDB" w:rsidRPr="000C6CDB" w:rsidRDefault="000C6CDB" w:rsidP="000C6CDB">
      <w:pPr>
        <w:spacing w:before="60" w:after="120"/>
        <w:rPr>
          <w:lang w:eastAsia="en-US"/>
        </w:rPr>
      </w:pPr>
      <w:r w:rsidRPr="000C6CDB">
        <w:rPr>
          <w:lang w:eastAsia="en-US"/>
        </w:rPr>
        <w:t>(c)</w:t>
      </w:r>
      <w:r w:rsidRPr="000C6CDB">
        <w:rPr>
          <w:lang w:eastAsia="en-US"/>
        </w:rPr>
        <w:tab/>
        <w:t>each alternative six month period thereafter,</w:t>
      </w:r>
    </w:p>
    <w:p w14:paraId="027CAFFA" w14:textId="77777777" w:rsidR="000C6CDB" w:rsidRPr="000C6CDB" w:rsidRDefault="000C6CDB" w:rsidP="000C6CDB">
      <w:pPr>
        <w:spacing w:before="60" w:after="120"/>
        <w:rPr>
          <w:lang w:eastAsia="en-US"/>
        </w:rPr>
      </w:pPr>
      <w:r w:rsidRPr="000C6CDB">
        <w:rPr>
          <w:lang w:eastAsia="en-US"/>
        </w:rPr>
        <w:t>of a Stream B (General) Participant’s Period of Service.</w:t>
      </w:r>
    </w:p>
    <w:p w14:paraId="0477BC67" w14:textId="77777777" w:rsidR="000C6CDB" w:rsidRPr="000C6CDB" w:rsidRDefault="000C6CDB" w:rsidP="000C6CDB">
      <w:pPr>
        <w:spacing w:before="60" w:after="120"/>
        <w:rPr>
          <w:lang w:eastAsia="en-US"/>
        </w:rPr>
      </w:pPr>
      <w:r w:rsidRPr="000C6CDB">
        <w:rPr>
          <w:b/>
          <w:lang w:eastAsia="en-US"/>
        </w:rPr>
        <w:t>‘Stream B Work for the Dole Phase’</w:t>
      </w:r>
      <w:r w:rsidRPr="000C6CDB">
        <w:rPr>
          <w:lang w:eastAsia="en-US"/>
        </w:rPr>
        <w:t xml:space="preserve"> means, subject to clause 104.2 and any direction to the contrary by the Department, one or all of the following periods:</w:t>
      </w:r>
    </w:p>
    <w:p w14:paraId="00835FD7" w14:textId="77777777" w:rsidR="000C6CDB" w:rsidRPr="000C6CDB" w:rsidRDefault="000C6CDB" w:rsidP="000C6CDB">
      <w:pPr>
        <w:spacing w:before="60" w:after="120"/>
        <w:rPr>
          <w:lang w:eastAsia="en-US"/>
        </w:rPr>
      </w:pPr>
      <w:r w:rsidRPr="000C6CDB">
        <w:rPr>
          <w:lang w:eastAsia="en-US"/>
        </w:rPr>
        <w:t>(a)</w:t>
      </w:r>
      <w:r w:rsidRPr="000C6CDB">
        <w:rPr>
          <w:lang w:eastAsia="en-US"/>
        </w:rPr>
        <w:tab/>
        <w:t>from the end of 12 months to the end of 18 months; and</w:t>
      </w:r>
    </w:p>
    <w:p w14:paraId="4B0069DA" w14:textId="77777777" w:rsidR="000C6CDB" w:rsidRPr="000C6CDB" w:rsidRDefault="000C6CDB" w:rsidP="000C6CDB">
      <w:pPr>
        <w:spacing w:before="60" w:after="120"/>
        <w:rPr>
          <w:lang w:eastAsia="en-US"/>
        </w:rPr>
      </w:pPr>
      <w:r w:rsidRPr="000C6CDB">
        <w:rPr>
          <w:lang w:eastAsia="en-US"/>
        </w:rPr>
        <w:t>(b)</w:t>
      </w:r>
      <w:r w:rsidRPr="000C6CDB">
        <w:rPr>
          <w:lang w:eastAsia="en-US"/>
        </w:rPr>
        <w:tab/>
        <w:t>each alternative six month period thereafter,</w:t>
      </w:r>
    </w:p>
    <w:p w14:paraId="69E9A7F7" w14:textId="77777777" w:rsidR="000C6CDB" w:rsidRPr="000C6CDB" w:rsidRDefault="000C6CDB" w:rsidP="000C6CDB">
      <w:pPr>
        <w:spacing w:before="60" w:after="120"/>
        <w:rPr>
          <w:lang w:eastAsia="en-US"/>
        </w:rPr>
      </w:pPr>
      <w:r w:rsidRPr="000C6CDB">
        <w:rPr>
          <w:lang w:eastAsia="en-US"/>
        </w:rPr>
        <w:t>of a Stream B (General) Participant’s Period of Service.</w:t>
      </w:r>
    </w:p>
    <w:p w14:paraId="43DD8FFD" w14:textId="77777777" w:rsidR="000C6CDB" w:rsidRPr="000C6CDB" w:rsidRDefault="000C6CDB" w:rsidP="000C6CDB">
      <w:pPr>
        <w:spacing w:before="60" w:after="120"/>
        <w:rPr>
          <w:lang w:eastAsia="en-US"/>
        </w:rPr>
      </w:pPr>
      <w:r w:rsidRPr="000C6CDB">
        <w:rPr>
          <w:b/>
          <w:lang w:eastAsia="en-US"/>
        </w:rPr>
        <w:t>‘Stream B (General) Participant’</w:t>
      </w:r>
      <w:r w:rsidRPr="000C6CDB">
        <w:rPr>
          <w:lang w:eastAsia="en-US"/>
        </w:rPr>
        <w:t xml:space="preserve"> means a Stream B Participant who is not a Stream B (SPI) Participant. </w:t>
      </w:r>
    </w:p>
    <w:p w14:paraId="25E9ADE9" w14:textId="77777777" w:rsidR="000C6CDB" w:rsidRPr="000C6CDB" w:rsidRDefault="000C6CDB" w:rsidP="000C6CDB">
      <w:pPr>
        <w:spacing w:before="60" w:after="120"/>
        <w:rPr>
          <w:lang w:eastAsia="en-US"/>
        </w:rPr>
      </w:pPr>
      <w:r w:rsidRPr="000C6CDB">
        <w:rPr>
          <w:b/>
          <w:lang w:eastAsia="en-US"/>
        </w:rPr>
        <w:t>‘Stream B Participant’</w:t>
      </w:r>
      <w:r w:rsidRPr="000C6CDB">
        <w:rPr>
          <w:lang w:eastAsia="en-US"/>
        </w:rPr>
        <w:t xml:space="preserve"> means a Fully Eligible Participant who is placed in Stream B by DHS or the Provider in accordance with this Deed, and includes a Stream B (SPI) Participant.</w:t>
      </w:r>
    </w:p>
    <w:p w14:paraId="10C184AF" w14:textId="77777777" w:rsidR="000C6CDB" w:rsidRPr="000C6CDB" w:rsidRDefault="000C6CDB" w:rsidP="000C6CDB">
      <w:pPr>
        <w:spacing w:before="60" w:after="120"/>
        <w:rPr>
          <w:lang w:eastAsia="en-US"/>
        </w:rPr>
      </w:pPr>
      <w:r w:rsidRPr="000C6CDB">
        <w:rPr>
          <w:b/>
          <w:lang w:eastAsia="en-US"/>
        </w:rPr>
        <w:t>‘Stream B (SPI) Participant’</w:t>
      </w:r>
      <w:r w:rsidRPr="000C6CDB">
        <w:rPr>
          <w:lang w:eastAsia="en-US"/>
        </w:rPr>
        <w:t xml:space="preserve"> means a Stream B Participant who is identified as a Stream B (SPI) Participant in the Department’s IT Systems.</w:t>
      </w:r>
    </w:p>
    <w:p w14:paraId="6B0BFA86" w14:textId="77777777" w:rsidR="000C6CDB" w:rsidRPr="000C6CDB" w:rsidRDefault="000C6CDB" w:rsidP="000C6CDB">
      <w:pPr>
        <w:spacing w:before="60" w:after="120"/>
        <w:rPr>
          <w:lang w:eastAsia="en-US"/>
        </w:rPr>
      </w:pPr>
      <w:r w:rsidRPr="000C6CDB">
        <w:rPr>
          <w:b/>
          <w:lang w:eastAsia="en-US"/>
        </w:rPr>
        <w:t>‘Stream C’</w:t>
      </w:r>
      <w:r w:rsidRPr="000C6CDB">
        <w:rPr>
          <w:lang w:eastAsia="en-US"/>
        </w:rPr>
        <w:t xml:space="preserve"> means those Services specified as Stream C for Stream C Participants.</w:t>
      </w:r>
    </w:p>
    <w:p w14:paraId="4596D56C" w14:textId="77777777" w:rsidR="000C6CDB" w:rsidRPr="000C6CDB" w:rsidRDefault="000C6CDB" w:rsidP="000C6CDB">
      <w:pPr>
        <w:spacing w:before="60" w:after="120"/>
        <w:rPr>
          <w:lang w:eastAsia="en-US"/>
        </w:rPr>
      </w:pPr>
      <w:r w:rsidRPr="000C6CDB">
        <w:rPr>
          <w:b/>
          <w:lang w:eastAsia="en-US"/>
        </w:rPr>
        <w:t>‘Stream C Case Management Phase’</w:t>
      </w:r>
      <w:r w:rsidRPr="000C6CDB">
        <w:rPr>
          <w:lang w:eastAsia="en-US"/>
        </w:rPr>
        <w:t xml:space="preserve"> means, unless otherwise directed by the Department, one of the following periods:</w:t>
      </w:r>
    </w:p>
    <w:p w14:paraId="46867C0E" w14:textId="77777777" w:rsidR="000C6CDB" w:rsidRPr="000C6CDB" w:rsidRDefault="000C6CDB" w:rsidP="000C6CDB">
      <w:pPr>
        <w:spacing w:before="60" w:after="120"/>
        <w:rPr>
          <w:lang w:eastAsia="en-US"/>
        </w:rPr>
      </w:pPr>
      <w:r w:rsidRPr="000C6CDB">
        <w:rPr>
          <w:lang w:eastAsia="en-US"/>
        </w:rPr>
        <w:t>(a)</w:t>
      </w:r>
      <w:r w:rsidRPr="000C6CDB">
        <w:rPr>
          <w:lang w:eastAsia="en-US"/>
        </w:rPr>
        <w:tab/>
        <w:t xml:space="preserve">from the Initial Interview to the end of 12 months; </w:t>
      </w:r>
    </w:p>
    <w:p w14:paraId="30520D8A" w14:textId="77777777" w:rsidR="000C6CDB" w:rsidRPr="000C6CDB" w:rsidRDefault="000C6CDB" w:rsidP="000C6CDB">
      <w:pPr>
        <w:spacing w:before="60" w:after="120"/>
        <w:rPr>
          <w:lang w:eastAsia="en-US"/>
        </w:rPr>
      </w:pPr>
      <w:r w:rsidRPr="000C6CDB">
        <w:rPr>
          <w:lang w:eastAsia="en-US"/>
        </w:rPr>
        <w:t>(b)</w:t>
      </w:r>
      <w:r w:rsidRPr="000C6CDB">
        <w:rPr>
          <w:lang w:eastAsia="en-US"/>
        </w:rPr>
        <w:tab/>
        <w:t>from the end of 18 months to the end of 24 months; and</w:t>
      </w:r>
    </w:p>
    <w:p w14:paraId="56DE228D" w14:textId="77777777" w:rsidR="000C6CDB" w:rsidRPr="000C6CDB" w:rsidRDefault="000C6CDB" w:rsidP="000C6CDB">
      <w:pPr>
        <w:spacing w:before="60" w:after="120"/>
        <w:rPr>
          <w:lang w:eastAsia="en-US"/>
        </w:rPr>
      </w:pPr>
      <w:r w:rsidRPr="000C6CDB">
        <w:rPr>
          <w:lang w:eastAsia="en-US"/>
        </w:rPr>
        <w:t>(c)</w:t>
      </w:r>
      <w:r w:rsidRPr="000C6CDB">
        <w:rPr>
          <w:lang w:eastAsia="en-US"/>
        </w:rPr>
        <w:tab/>
        <w:t>each alternative six month period thereafter,</w:t>
      </w:r>
    </w:p>
    <w:p w14:paraId="22E056A3" w14:textId="77777777" w:rsidR="000C6CDB" w:rsidRPr="000C6CDB" w:rsidRDefault="000C6CDB" w:rsidP="000C6CDB">
      <w:pPr>
        <w:spacing w:before="60" w:after="120"/>
        <w:rPr>
          <w:lang w:eastAsia="en-US"/>
        </w:rPr>
      </w:pPr>
      <w:r w:rsidRPr="000C6CDB">
        <w:rPr>
          <w:lang w:eastAsia="en-US"/>
        </w:rPr>
        <w:t>of a Stream C Participant’s, Period of Service.</w:t>
      </w:r>
    </w:p>
    <w:p w14:paraId="136875C6" w14:textId="77777777" w:rsidR="000C6CDB" w:rsidRPr="000C6CDB" w:rsidRDefault="000C6CDB" w:rsidP="000C6CDB">
      <w:pPr>
        <w:spacing w:before="60" w:after="120"/>
        <w:rPr>
          <w:rFonts w:eastAsia="Calibri"/>
          <w:lang w:eastAsia="en-US"/>
        </w:rPr>
      </w:pPr>
      <w:r w:rsidRPr="000C6CDB">
        <w:rPr>
          <w:b/>
          <w:lang w:eastAsia="en-US"/>
        </w:rPr>
        <w:t>‘Stream C Participant’</w:t>
      </w:r>
      <w:r w:rsidRPr="000C6CDB">
        <w:rPr>
          <w:lang w:eastAsia="en-US"/>
        </w:rPr>
        <w:t xml:space="preserve"> means a Fully Eligible Participant who is placed in Stream C by DHS or the Provider in accordance with this Deed.</w:t>
      </w:r>
      <w:r w:rsidRPr="000C6CDB">
        <w:rPr>
          <w:rFonts w:eastAsia="Calibri"/>
          <w:lang w:eastAsia="en-US"/>
        </w:rPr>
        <w:t xml:space="preserve"> </w:t>
      </w:r>
    </w:p>
    <w:p w14:paraId="297AD624" w14:textId="77777777" w:rsidR="000C6CDB" w:rsidRPr="000C6CDB" w:rsidRDefault="000C6CDB" w:rsidP="000C6CDB">
      <w:pPr>
        <w:spacing w:before="60" w:after="120"/>
        <w:rPr>
          <w:lang w:eastAsia="en-US"/>
        </w:rPr>
      </w:pPr>
      <w:r w:rsidRPr="000C6CDB">
        <w:rPr>
          <w:lang w:eastAsia="en-US"/>
        </w:rPr>
        <w:t>‘</w:t>
      </w:r>
      <w:r w:rsidRPr="000C6CDB">
        <w:rPr>
          <w:b/>
          <w:lang w:eastAsia="en-US"/>
        </w:rPr>
        <w:t>Stream C Work for the Dole Phase</w:t>
      </w:r>
      <w:r w:rsidRPr="000C6CDB">
        <w:rPr>
          <w:lang w:eastAsia="en-US"/>
        </w:rPr>
        <w:t>’ means, subject to clause 104.2 and any direction to the contrary by the Department, one or all of the following periods:</w:t>
      </w:r>
    </w:p>
    <w:p w14:paraId="6875F92B" w14:textId="77777777" w:rsidR="000C6CDB" w:rsidRPr="000C6CDB" w:rsidRDefault="000C6CDB" w:rsidP="000C6CDB">
      <w:pPr>
        <w:spacing w:before="60" w:after="120"/>
        <w:rPr>
          <w:lang w:eastAsia="en-US"/>
        </w:rPr>
      </w:pPr>
      <w:r w:rsidRPr="000C6CDB">
        <w:rPr>
          <w:lang w:eastAsia="en-US"/>
        </w:rPr>
        <w:t>(a)</w:t>
      </w:r>
      <w:r w:rsidRPr="000C6CDB">
        <w:rPr>
          <w:lang w:eastAsia="en-US"/>
        </w:rPr>
        <w:tab/>
        <w:t>from the end of 12 months to the end of 18 months; and</w:t>
      </w:r>
    </w:p>
    <w:p w14:paraId="10E4DB83" w14:textId="77777777" w:rsidR="000C6CDB" w:rsidRPr="000C6CDB" w:rsidRDefault="000C6CDB" w:rsidP="000C6CDB">
      <w:pPr>
        <w:spacing w:before="60" w:after="120"/>
        <w:rPr>
          <w:lang w:eastAsia="en-US"/>
        </w:rPr>
      </w:pPr>
      <w:r w:rsidRPr="000C6CDB">
        <w:rPr>
          <w:lang w:eastAsia="en-US"/>
        </w:rPr>
        <w:t>(b)</w:t>
      </w:r>
      <w:r w:rsidRPr="000C6CDB">
        <w:rPr>
          <w:lang w:eastAsia="en-US"/>
        </w:rPr>
        <w:tab/>
        <w:t>each alternative six month period thereafter,</w:t>
      </w:r>
    </w:p>
    <w:p w14:paraId="36C5F1DA" w14:textId="77777777" w:rsidR="000C6CDB" w:rsidRPr="000C6CDB" w:rsidRDefault="000C6CDB" w:rsidP="000C6CDB">
      <w:pPr>
        <w:spacing w:before="60" w:after="120"/>
        <w:rPr>
          <w:lang w:eastAsia="en-US"/>
        </w:rPr>
      </w:pPr>
      <w:r w:rsidRPr="000C6CDB">
        <w:rPr>
          <w:lang w:eastAsia="en-US"/>
        </w:rPr>
        <w:t>of a Stream C Participant’s Period of Service.</w:t>
      </w:r>
    </w:p>
    <w:p w14:paraId="62DC1A0D" w14:textId="0F9AF52E" w:rsidR="000C6CDB" w:rsidRDefault="000C6CDB" w:rsidP="000C6CDB">
      <w:pPr>
        <w:spacing w:before="60" w:after="120"/>
        <w:rPr>
          <w:lang w:eastAsia="en-US"/>
        </w:rPr>
      </w:pPr>
      <w:r w:rsidRPr="000C6CDB">
        <w:rPr>
          <w:lang w:eastAsia="en-US"/>
        </w:rPr>
        <w:t>‘</w:t>
      </w:r>
      <w:r w:rsidRPr="000C6CDB">
        <w:rPr>
          <w:b/>
          <w:lang w:eastAsia="en-US"/>
        </w:rPr>
        <w:t>Stream Participant</w:t>
      </w:r>
      <w:r w:rsidRPr="000C6CDB">
        <w:rPr>
          <w:lang w:eastAsia="en-US"/>
        </w:rPr>
        <w:t xml:space="preserve">’ means a Fully Eligible Participant and a Volunteer. </w:t>
      </w:r>
    </w:p>
    <w:p w14:paraId="46BC8D93" w14:textId="6DA30F0F" w:rsidR="00661453" w:rsidRDefault="00661453" w:rsidP="000C6CDB">
      <w:pPr>
        <w:spacing w:before="60" w:after="120"/>
        <w:rPr>
          <w:lang w:eastAsia="en-US"/>
        </w:rPr>
      </w:pPr>
      <w:r>
        <w:rPr>
          <w:b/>
          <w:lang w:eastAsia="en-US"/>
        </w:rPr>
        <w:lastRenderedPageBreak/>
        <w:t xml:space="preserve">‘Stronger Transitions Eligible Participant’ </w:t>
      </w:r>
      <w:r>
        <w:rPr>
          <w:lang w:eastAsia="en-US"/>
        </w:rPr>
        <w:t>means a Stream B Participant who is eligible for services under the Stronger Transitions Package, in accordance with any Guidelines.</w:t>
      </w:r>
    </w:p>
    <w:p w14:paraId="2385B307" w14:textId="08C7B759" w:rsidR="00661453" w:rsidRDefault="00661453" w:rsidP="000C6CDB">
      <w:pPr>
        <w:spacing w:before="60" w:after="120"/>
        <w:rPr>
          <w:lang w:eastAsia="en-US"/>
        </w:rPr>
      </w:pPr>
      <w:r>
        <w:rPr>
          <w:b/>
          <w:lang w:eastAsia="en-US"/>
        </w:rPr>
        <w:t>‘Stronger Transitions Package</w:t>
      </w:r>
      <w:r>
        <w:rPr>
          <w:lang w:eastAsia="en-US"/>
        </w:rPr>
        <w:t xml:space="preserve">’ means the package of support described in the Mid-Year Economic and Fiscal Outlook 2017-18 under the </w:t>
      </w:r>
      <w:r>
        <w:rPr>
          <w:i/>
          <w:lang w:eastAsia="en-US"/>
        </w:rPr>
        <w:t xml:space="preserve">Stronger Transitions – transition of retrenched workers into future jobs </w:t>
      </w:r>
      <w:r>
        <w:rPr>
          <w:lang w:eastAsia="en-US"/>
        </w:rPr>
        <w:t>measure.</w:t>
      </w:r>
    </w:p>
    <w:p w14:paraId="70D17C57" w14:textId="44F1FC84" w:rsidR="00661453" w:rsidRDefault="00661453" w:rsidP="000C6CDB">
      <w:pPr>
        <w:spacing w:before="60" w:after="120"/>
        <w:rPr>
          <w:lang w:eastAsia="en-US"/>
        </w:rPr>
      </w:pPr>
      <w:r>
        <w:rPr>
          <w:b/>
          <w:lang w:eastAsia="en-US"/>
        </w:rPr>
        <w:t xml:space="preserve">‘Stronger Transitions Region’ </w:t>
      </w:r>
      <w:r>
        <w:rPr>
          <w:lang w:eastAsia="en-US"/>
        </w:rPr>
        <w:t>means a region, as specified in any Guidelines, in which services under the Stronger Transitions Package are provided by a TSP Member.</w:t>
      </w:r>
    </w:p>
    <w:p w14:paraId="4D0C50F0" w14:textId="147C1404" w:rsidR="00BA79E4" w:rsidRPr="00BA79E4" w:rsidRDefault="00661453" w:rsidP="000C6CDB">
      <w:pPr>
        <w:spacing w:before="60" w:after="120"/>
        <w:rPr>
          <w:lang w:eastAsia="en-US"/>
        </w:rPr>
      </w:pPr>
      <w:r>
        <w:rPr>
          <w:b/>
          <w:lang w:eastAsia="en-US"/>
        </w:rPr>
        <w:t>‘Stronger Transitions Support Statement’</w:t>
      </w:r>
      <w:r>
        <w:rPr>
          <w:lang w:eastAsia="en-US"/>
        </w:rPr>
        <w:t xml:space="preserve"> means a statement provided to a Stronger Transitions Eligible Participant who has participated in pre-job</w:t>
      </w:r>
      <w:r w:rsidR="00A341FD">
        <w:rPr>
          <w:lang w:eastAsia="en-US"/>
        </w:rPr>
        <w:t>a</w:t>
      </w:r>
      <w:r>
        <w:rPr>
          <w:lang w:eastAsia="en-US"/>
        </w:rPr>
        <w:t xml:space="preserve">ctive </w:t>
      </w:r>
      <w:r w:rsidR="00BA79E4">
        <w:rPr>
          <w:lang w:eastAsia="en-US"/>
        </w:rPr>
        <w:t xml:space="preserve">support under the Stronger Transitions Package by their Employment Facilitator which outlines the training and support that the Stronger Transitions Eligible Participant has received to date, as part of the Stronger Transitions Package. </w:t>
      </w:r>
    </w:p>
    <w:p w14:paraId="30E0471B" w14:textId="77777777" w:rsidR="000C6CDB" w:rsidRPr="000C6CDB" w:rsidRDefault="000C6CDB" w:rsidP="000C6CDB">
      <w:pPr>
        <w:spacing w:before="60" w:after="120"/>
        <w:rPr>
          <w:lang w:eastAsia="en-US"/>
        </w:rPr>
      </w:pPr>
      <w:r w:rsidRPr="000C6CDB">
        <w:rPr>
          <w:b/>
          <w:lang w:eastAsia="en-US"/>
        </w:rPr>
        <w:t>‘Structural Adjustment Package’</w:t>
      </w:r>
      <w:r w:rsidRPr="000C6CDB">
        <w:rPr>
          <w:lang w:eastAsia="en-US"/>
        </w:rPr>
        <w:t xml:space="preserve"> means a package of services and support available to eligible Stream Participants as part of a labour or structural adjustment programme announced by the Australian Government and included in any Guidelines.</w:t>
      </w:r>
    </w:p>
    <w:p w14:paraId="27149D3E" w14:textId="77777777" w:rsidR="000C6CDB" w:rsidRPr="000C6CDB" w:rsidRDefault="000C6CDB" w:rsidP="000C6CDB">
      <w:pPr>
        <w:spacing w:before="60" w:after="120"/>
        <w:rPr>
          <w:lang w:eastAsia="en-US"/>
        </w:rPr>
      </w:pPr>
      <w:r w:rsidRPr="000C6CDB">
        <w:rPr>
          <w:lang w:eastAsia="en-US"/>
        </w:rPr>
        <w:t>‘</w:t>
      </w:r>
      <w:r w:rsidRPr="000C6CDB">
        <w:rPr>
          <w:b/>
          <w:lang w:eastAsia="en-US"/>
        </w:rPr>
        <w:t>Subcontract</w:t>
      </w:r>
      <w:r w:rsidRPr="000C6CDB">
        <w:rPr>
          <w:lang w:eastAsia="en-US"/>
        </w:rPr>
        <w:t>’ means any arrangement entered into by the Provider by which some or all of the Services under this Deed are provided by another entity.</w:t>
      </w:r>
    </w:p>
    <w:p w14:paraId="5CE12378" w14:textId="77777777" w:rsidR="000C6CDB" w:rsidRPr="000C6CDB" w:rsidRDefault="000C6CDB" w:rsidP="000C6CDB">
      <w:pPr>
        <w:spacing w:before="60" w:after="120"/>
        <w:rPr>
          <w:lang w:eastAsia="en-US"/>
        </w:rPr>
      </w:pPr>
      <w:r w:rsidRPr="000C6CDB">
        <w:rPr>
          <w:lang w:eastAsia="en-US"/>
        </w:rPr>
        <w:t>‘</w:t>
      </w:r>
      <w:r w:rsidRPr="000C6CDB">
        <w:rPr>
          <w:b/>
          <w:lang w:eastAsia="en-US"/>
        </w:rPr>
        <w:t>Subcontractor</w:t>
      </w:r>
      <w:r w:rsidRPr="000C6CDB">
        <w:rPr>
          <w:lang w:eastAsia="en-US"/>
        </w:rPr>
        <w:t>’ means any party which has entered into a Subcontract with the Provider, including a Material Subcontractor.</w:t>
      </w:r>
    </w:p>
    <w:p w14:paraId="441AAB87" w14:textId="77777777" w:rsidR="000C6CDB" w:rsidRPr="000C6CDB" w:rsidRDefault="000C6CDB" w:rsidP="000C6CDB">
      <w:pPr>
        <w:spacing w:before="60" w:after="120"/>
        <w:rPr>
          <w:lang w:eastAsia="en-US"/>
        </w:rPr>
      </w:pPr>
      <w:r w:rsidRPr="000C6CDB">
        <w:rPr>
          <w:lang w:eastAsia="en-US"/>
        </w:rPr>
        <w:t>‘</w:t>
      </w:r>
      <w:r w:rsidRPr="000C6CDB">
        <w:rPr>
          <w:b/>
          <w:lang w:eastAsia="en-US"/>
        </w:rPr>
        <w:t>Supervisor</w:t>
      </w:r>
      <w:r w:rsidRPr="000C6CDB">
        <w:rPr>
          <w:lang w:eastAsia="en-US"/>
        </w:rPr>
        <w:t>’ means a person who has the responsibility for the Supervision of Fully Eligible Participants engaged in an Activity.</w:t>
      </w:r>
    </w:p>
    <w:p w14:paraId="4E333A53" w14:textId="77777777" w:rsidR="000C6CDB" w:rsidRPr="000C6CDB" w:rsidRDefault="000C6CDB" w:rsidP="000C6CDB">
      <w:pPr>
        <w:spacing w:before="60" w:after="120"/>
        <w:rPr>
          <w:lang w:eastAsia="en-US"/>
        </w:rPr>
      </w:pPr>
      <w:r w:rsidRPr="000C6CDB">
        <w:rPr>
          <w:lang w:eastAsia="en-US"/>
        </w:rPr>
        <w:t>‘</w:t>
      </w:r>
      <w:r w:rsidRPr="000C6CDB">
        <w:rPr>
          <w:b/>
          <w:lang w:eastAsia="en-US"/>
        </w:rPr>
        <w:t>Supervision’</w:t>
      </w:r>
      <w:r w:rsidRPr="000C6CDB">
        <w:rPr>
          <w:lang w:eastAsia="en-US"/>
        </w:rPr>
        <w:t xml:space="preserve"> means the action or process of directly monitoring and managing Fully Eligible Participants participating in Activities. </w:t>
      </w:r>
    </w:p>
    <w:p w14:paraId="1E516BA7" w14:textId="1CD9B44F" w:rsidR="000C6CDB" w:rsidRPr="000C6CDB" w:rsidRDefault="000C6CDB" w:rsidP="000C6CDB">
      <w:pPr>
        <w:spacing w:before="60" w:after="120"/>
        <w:rPr>
          <w:b/>
          <w:lang w:eastAsia="en-US"/>
        </w:rPr>
      </w:pPr>
      <w:r w:rsidRPr="000C6CDB">
        <w:rPr>
          <w:lang w:eastAsia="en-US"/>
        </w:rPr>
        <w:t>‘</w:t>
      </w:r>
      <w:r w:rsidRPr="000C6CDB">
        <w:rPr>
          <w:b/>
          <w:lang w:eastAsia="en-US"/>
        </w:rPr>
        <w:t>Surveillance Audit’</w:t>
      </w:r>
      <w:r w:rsidRPr="000C6CDB">
        <w:rPr>
          <w:lang w:eastAsia="en-US"/>
        </w:rPr>
        <w:t xml:space="preserve"> means an audit of the Provider undertaken by a Quality Auditor, to determine whether the Provider continues to adhere to the Quality Principles, in accordance with any Guidelines.</w:t>
      </w:r>
    </w:p>
    <w:p w14:paraId="349BB5EB" w14:textId="77777777" w:rsidR="000C6CDB" w:rsidRPr="000C6CDB" w:rsidRDefault="000C6CDB" w:rsidP="000C6CDB">
      <w:pPr>
        <w:spacing w:before="60" w:after="120"/>
        <w:rPr>
          <w:lang w:eastAsia="en-US"/>
        </w:rPr>
      </w:pPr>
      <w:r w:rsidRPr="000C6CDB">
        <w:rPr>
          <w:b/>
          <w:lang w:eastAsia="en-US"/>
        </w:rPr>
        <w:t xml:space="preserve">‘Surveillance Report’ </w:t>
      </w:r>
      <w:r w:rsidRPr="000C6CDB">
        <w:rPr>
          <w:lang w:eastAsia="en-US"/>
        </w:rPr>
        <w:t>means a complete and unedited report by a Quality Auditor, in accordance with any Guidelines, resulting from a Surveillance Audit.</w:t>
      </w:r>
    </w:p>
    <w:p w14:paraId="549EC074" w14:textId="77777777" w:rsidR="000C6CDB" w:rsidRPr="000C6CDB" w:rsidRDefault="000C6CDB" w:rsidP="000C6CDB">
      <w:pPr>
        <w:spacing w:before="60" w:after="120"/>
        <w:rPr>
          <w:lang w:eastAsia="en-US"/>
        </w:rPr>
      </w:pPr>
      <w:r w:rsidRPr="000C6CDB">
        <w:rPr>
          <w:lang w:eastAsia="en-US"/>
        </w:rPr>
        <w:t>‘</w:t>
      </w:r>
      <w:r w:rsidRPr="000C6CDB">
        <w:rPr>
          <w:b/>
          <w:lang w:eastAsia="en-US"/>
        </w:rPr>
        <w:t>Suspend</w:t>
      </w:r>
      <w:r w:rsidRPr="000C6CDB">
        <w:rPr>
          <w:lang w:eastAsia="en-US"/>
        </w:rPr>
        <w:t>’ or ‘</w:t>
      </w:r>
      <w:r w:rsidRPr="000C6CDB">
        <w:rPr>
          <w:b/>
          <w:lang w:eastAsia="en-US"/>
        </w:rPr>
        <w:t>Suspended</w:t>
      </w:r>
      <w:r w:rsidRPr="000C6CDB">
        <w:rPr>
          <w:lang w:eastAsia="en-US"/>
        </w:rPr>
        <w:t>’ means the act of imposing a Suspension.</w:t>
      </w:r>
    </w:p>
    <w:p w14:paraId="6949F1F0" w14:textId="77777777" w:rsidR="000C6CDB" w:rsidRPr="000C6CDB" w:rsidRDefault="000C6CDB" w:rsidP="001322EC">
      <w:pPr>
        <w:spacing w:before="60" w:after="120"/>
        <w:rPr>
          <w:lang w:eastAsia="en-US"/>
        </w:rPr>
      </w:pPr>
      <w:r w:rsidRPr="000C6CDB">
        <w:rPr>
          <w:lang w:eastAsia="en-US"/>
        </w:rPr>
        <w:t>‘</w:t>
      </w:r>
      <w:r w:rsidRPr="000C6CDB">
        <w:rPr>
          <w:b/>
          <w:lang w:eastAsia="en-US"/>
        </w:rPr>
        <w:t>Suspension’</w:t>
      </w:r>
      <w:r w:rsidRPr="000C6CDB">
        <w:rPr>
          <w:lang w:eastAsia="en-US"/>
        </w:rPr>
        <w:t xml:space="preserve"> means a period of time of that name, as recorded by either the Provider (in accordance with this Deed), the Department or DHS on the Department’s IT System, during which Administration Fees will not be triggered for payment and the requirement to provide Employment Provider Services to a Stream Participant is suspended in accordance with clause 92. </w:t>
      </w:r>
    </w:p>
    <w:p w14:paraId="54D36F2F" w14:textId="77777777" w:rsidR="000C6CDB" w:rsidRPr="000C6CDB" w:rsidRDefault="000C6CDB" w:rsidP="000C6CDB">
      <w:pPr>
        <w:spacing w:before="60" w:after="120"/>
        <w:rPr>
          <w:lang w:eastAsia="en-US"/>
        </w:rPr>
      </w:pPr>
      <w:r w:rsidRPr="000C6CDB">
        <w:rPr>
          <w:lang w:eastAsia="en-US"/>
        </w:rPr>
        <w:t>‘</w:t>
      </w:r>
      <w:r w:rsidRPr="000C6CDB">
        <w:rPr>
          <w:b/>
          <w:lang w:eastAsia="en-US"/>
        </w:rPr>
        <w:t>Tax Invoice</w:t>
      </w:r>
      <w:r w:rsidRPr="000C6CDB">
        <w:rPr>
          <w:lang w:eastAsia="en-US"/>
        </w:rPr>
        <w:t>’ has the meaning given in section 195-1 of the GST Act.</w:t>
      </w:r>
    </w:p>
    <w:p w14:paraId="4E5D4699" w14:textId="77777777" w:rsidR="000C6CDB" w:rsidRPr="000C6CDB" w:rsidRDefault="000C6CDB" w:rsidP="000C6CDB">
      <w:pPr>
        <w:spacing w:before="60" w:after="120"/>
        <w:rPr>
          <w:lang w:eastAsia="en-US"/>
        </w:rPr>
      </w:pPr>
      <w:r w:rsidRPr="000C6CDB">
        <w:rPr>
          <w:lang w:eastAsia="en-US"/>
        </w:rPr>
        <w:t>‘</w:t>
      </w:r>
      <w:r w:rsidRPr="000C6CDB">
        <w:rPr>
          <w:b/>
          <w:lang w:eastAsia="en-US"/>
        </w:rPr>
        <w:t>Taxable Supply</w:t>
      </w:r>
      <w:r w:rsidRPr="000C6CDB">
        <w:rPr>
          <w:lang w:eastAsia="en-US"/>
        </w:rPr>
        <w:t>’ has the meaning given in section 195-1 of the GST Act.</w:t>
      </w:r>
    </w:p>
    <w:p w14:paraId="6B6A4454" w14:textId="77777777" w:rsidR="000C6CDB" w:rsidRPr="000C6CDB" w:rsidRDefault="000C6CDB" w:rsidP="000C6CDB">
      <w:pPr>
        <w:spacing w:before="60" w:after="120"/>
        <w:rPr>
          <w:lang w:eastAsia="en-US"/>
        </w:rPr>
      </w:pPr>
      <w:r w:rsidRPr="000C6CDB">
        <w:rPr>
          <w:lang w:eastAsia="en-US"/>
        </w:rPr>
        <w:t>‘</w:t>
      </w:r>
      <w:r w:rsidRPr="000C6CDB">
        <w:rPr>
          <w:b/>
          <w:lang w:eastAsia="en-US"/>
        </w:rPr>
        <w:t>Tendering Group</w:t>
      </w:r>
      <w:r w:rsidRPr="000C6CDB">
        <w:rPr>
          <w:lang w:eastAsia="en-US"/>
        </w:rPr>
        <w:t>’ means a group of two or more entities, however constituted, other than a partnership, which have entered into an arrangement for the purposes of jointly delivering the Services, and which may have appointed a lead member of the group with authority to act on behalf of all members of the group for the purposes of this Deed, as specified in the Particulars.</w:t>
      </w:r>
    </w:p>
    <w:p w14:paraId="66CC482B" w14:textId="77777777" w:rsidR="000C6CDB" w:rsidRPr="000C6CDB" w:rsidRDefault="000C6CDB" w:rsidP="000C6CDB">
      <w:pPr>
        <w:spacing w:before="60" w:after="120"/>
        <w:rPr>
          <w:lang w:eastAsia="en-US"/>
        </w:rPr>
      </w:pPr>
      <w:r w:rsidRPr="000C6CDB">
        <w:rPr>
          <w:lang w:eastAsia="en-US"/>
        </w:rPr>
        <w:t>‘</w:t>
      </w:r>
      <w:r w:rsidRPr="000C6CDB">
        <w:rPr>
          <w:b/>
          <w:lang w:eastAsia="en-US"/>
        </w:rPr>
        <w:t>Term of this Deed</w:t>
      </w:r>
      <w:r w:rsidRPr="000C6CDB">
        <w:rPr>
          <w:lang w:eastAsia="en-US"/>
        </w:rPr>
        <w:t>’ refers to the period described in clause 2.1.</w:t>
      </w:r>
    </w:p>
    <w:p w14:paraId="45F98AFD" w14:textId="77777777" w:rsidR="000C6CDB" w:rsidRPr="000C6CDB" w:rsidRDefault="000C6CDB" w:rsidP="000C6CDB">
      <w:pPr>
        <w:spacing w:before="60" w:after="120"/>
        <w:rPr>
          <w:color w:val="C80896"/>
          <w:lang w:eastAsia="en-US"/>
        </w:rPr>
      </w:pPr>
      <w:r w:rsidRPr="000C6CDB">
        <w:rPr>
          <w:b/>
          <w:lang w:eastAsia="en-US"/>
        </w:rPr>
        <w:t>‘Third Party IT Provider</w:t>
      </w:r>
      <w:r w:rsidRPr="000C6CDB">
        <w:rPr>
          <w:lang w:eastAsia="en-US"/>
        </w:rPr>
        <w:t xml:space="preserve">’ means an entity contracted by the Provider to provide information technology services to the Provider for the purposes of providing the Services, whether or not the entity is a Subcontractor, and includes </w:t>
      </w:r>
      <w:r w:rsidRPr="00C45329">
        <w:rPr>
          <w:lang w:eastAsia="en-US"/>
        </w:rPr>
        <w:t>as relevant, its Personnel, successor and assigns, and any constituent entities of the Third Party IT Provider's organisation. To avoid doubt, a Third Party IT Provider includes a cloud services provider, an infrastructure as a service provider, a software as a service provider, a platform as a service provider, an applications management provider, and also any provider of infrastructure (including servers and network hardware) used for the purpose of Accessing or storing Records.</w:t>
      </w:r>
    </w:p>
    <w:p w14:paraId="1155DEEF" w14:textId="77777777" w:rsidR="000C6CDB" w:rsidRPr="000C6CDB" w:rsidRDefault="000C6CDB" w:rsidP="000C6CDB">
      <w:pPr>
        <w:spacing w:before="60" w:after="120"/>
        <w:rPr>
          <w:lang w:eastAsia="en-US"/>
        </w:rPr>
      </w:pPr>
      <w:r w:rsidRPr="000C6CDB">
        <w:rPr>
          <w:b/>
          <w:lang w:eastAsia="en-US"/>
        </w:rPr>
        <w:t>‘Third Party IT Provider Deed’</w:t>
      </w:r>
      <w:r w:rsidRPr="000C6CDB">
        <w:rPr>
          <w:lang w:eastAsia="en-US"/>
        </w:rPr>
        <w:t xml:space="preserve"> means an agreement between a Third Party IT Provider and the Department in the terms and form as specified</w:t>
      </w:r>
      <w:r w:rsidR="00705346">
        <w:rPr>
          <w:lang w:eastAsia="en-US"/>
        </w:rPr>
        <w:t xml:space="preserve"> on the Department’s </w:t>
      </w:r>
      <w:hyperlink r:id="rId22" w:history="1">
        <w:r w:rsidR="00705346">
          <w:rPr>
            <w:rStyle w:val="Hyperlink"/>
            <w:lang w:eastAsia="en-US"/>
          </w:rPr>
          <w:t>Employment S</w:t>
        </w:r>
        <w:r w:rsidR="00705346" w:rsidRPr="00D71611">
          <w:rPr>
            <w:rStyle w:val="Hyperlink"/>
            <w:lang w:eastAsia="en-US"/>
          </w:rPr>
          <w:t>ervices</w:t>
        </w:r>
        <w:r w:rsidR="00705346">
          <w:rPr>
            <w:rStyle w:val="Hyperlink"/>
            <w:lang w:eastAsia="en-US"/>
          </w:rPr>
          <w:t xml:space="preserve"> Procurement-I</w:t>
        </w:r>
        <w:r w:rsidR="00705346" w:rsidRPr="00D71611">
          <w:rPr>
            <w:rStyle w:val="Hyperlink"/>
            <w:lang w:eastAsia="en-US"/>
          </w:rPr>
          <w:t>nformation</w:t>
        </w:r>
      </w:hyperlink>
      <w:r w:rsidR="00705346">
        <w:rPr>
          <w:lang w:eastAsia="en-US"/>
        </w:rPr>
        <w:t xml:space="preserve"> webpage.</w:t>
      </w:r>
    </w:p>
    <w:p w14:paraId="26563431" w14:textId="77777777" w:rsidR="000C6CDB" w:rsidRPr="000C6CDB" w:rsidRDefault="000C6CDB" w:rsidP="000C6CDB">
      <w:pPr>
        <w:spacing w:before="60" w:after="120"/>
        <w:rPr>
          <w:lang w:eastAsia="en-US"/>
        </w:rPr>
      </w:pPr>
      <w:r w:rsidRPr="000C6CDB">
        <w:rPr>
          <w:lang w:eastAsia="en-US"/>
        </w:rPr>
        <w:t>‘</w:t>
      </w:r>
      <w:r w:rsidRPr="000C6CDB">
        <w:rPr>
          <w:b/>
          <w:lang w:eastAsia="en-US"/>
        </w:rPr>
        <w:t>Third Party System’</w:t>
      </w:r>
      <w:r w:rsidRPr="000C6CDB">
        <w:rPr>
          <w:lang w:eastAsia="en-US"/>
        </w:rPr>
        <w:t xml:space="preserve"> means </w:t>
      </w:r>
    </w:p>
    <w:p w14:paraId="541D0C93" w14:textId="77777777" w:rsidR="000C6CDB" w:rsidRPr="000C6CDB" w:rsidRDefault="000C6CDB" w:rsidP="000C6CDB">
      <w:pPr>
        <w:spacing w:before="60" w:after="120"/>
        <w:rPr>
          <w:lang w:eastAsia="en-US"/>
        </w:rPr>
      </w:pPr>
      <w:r w:rsidRPr="000C6CDB">
        <w:rPr>
          <w:lang w:eastAsia="en-US"/>
        </w:rPr>
        <w:lastRenderedPageBreak/>
        <w:t>(a)</w:t>
      </w:r>
      <w:r w:rsidRPr="000C6CDB">
        <w:rPr>
          <w:lang w:eastAsia="en-US"/>
        </w:rPr>
        <w:tab/>
        <w:t>a Provider IT System; or</w:t>
      </w:r>
    </w:p>
    <w:p w14:paraId="797835E5" w14:textId="77777777" w:rsidR="000C6CDB" w:rsidRPr="000C6CDB" w:rsidRDefault="000C6CDB" w:rsidP="00C96B95">
      <w:pPr>
        <w:spacing w:before="60" w:after="120"/>
        <w:ind w:left="709" w:hanging="709"/>
        <w:rPr>
          <w:lang w:eastAsia="en-US"/>
        </w:rPr>
      </w:pPr>
      <w:r w:rsidRPr="000C6CDB">
        <w:rPr>
          <w:lang w:eastAsia="en-US"/>
        </w:rPr>
        <w:t>(b)</w:t>
      </w:r>
      <w:r w:rsidRPr="000C6CDB">
        <w:rPr>
          <w:lang w:eastAsia="en-US"/>
        </w:rPr>
        <w:tab/>
        <w:t>an information technology system of a Third Party IT Provider</w:t>
      </w:r>
      <w:r w:rsidRPr="000C6CDB">
        <w:rPr>
          <w:rFonts w:asciiTheme="minorHAnsi" w:hAnsiTheme="minorHAnsi"/>
          <w:color w:val="FF0000"/>
          <w:lang w:eastAsia="en-US"/>
        </w:rPr>
        <w:t xml:space="preserve"> </w:t>
      </w:r>
      <w:r w:rsidRPr="00C45329">
        <w:rPr>
          <w:rFonts w:asciiTheme="minorHAnsi" w:hAnsiTheme="minorHAnsi" w:cstheme="minorHAnsi"/>
          <w:iCs/>
          <w:szCs w:val="22"/>
          <w:lang w:eastAsia="en-US"/>
        </w:rPr>
        <w:t>used by the Provider or any Subcontractor to provide any Services or to Access the Department’s IT Systems</w:t>
      </w:r>
      <w:r w:rsidRPr="000C6CDB">
        <w:rPr>
          <w:lang w:eastAsia="en-US"/>
        </w:rPr>
        <w:t>.</w:t>
      </w:r>
    </w:p>
    <w:p w14:paraId="6C6946E8" w14:textId="77777777" w:rsidR="00B3791A" w:rsidRPr="002E45BE" w:rsidRDefault="00B3791A" w:rsidP="00EF5EFD">
      <w:pPr>
        <w:spacing w:before="60" w:after="120"/>
      </w:pPr>
      <w:r w:rsidRPr="002E45BE">
        <w:rPr>
          <w:rStyle w:val="7DefinitionTitle"/>
        </w:rPr>
        <w:t>‘Time to Work Employment Service’</w:t>
      </w:r>
      <w:r w:rsidRPr="002E45BE">
        <w:t xml:space="preserve"> </w:t>
      </w:r>
      <w:r w:rsidRPr="002E45BE">
        <w:rPr>
          <w:rStyle w:val="7bDefinitionChar"/>
        </w:rPr>
        <w:t>means the Commonwealth program of that name (or such other name as advised by the Department), administered by the Department.</w:t>
      </w:r>
    </w:p>
    <w:p w14:paraId="1DD23449" w14:textId="77777777" w:rsidR="00B3791A" w:rsidRPr="002E45BE" w:rsidRDefault="00B3791A" w:rsidP="00EF5EFD">
      <w:pPr>
        <w:spacing w:before="60" w:after="120"/>
        <w:rPr>
          <w:rStyle w:val="7bDefinitionChar"/>
        </w:rPr>
      </w:pPr>
      <w:r w:rsidRPr="002E45BE">
        <w:rPr>
          <w:rStyle w:val="7DefinitionTitle"/>
        </w:rPr>
        <w:t>‘Time to Work Participant’</w:t>
      </w:r>
      <w:r w:rsidRPr="002E45BE">
        <w:t xml:space="preserve"> </w:t>
      </w:r>
      <w:r w:rsidRPr="002E45BE">
        <w:rPr>
          <w:rStyle w:val="7bDefinitionChar"/>
        </w:rPr>
        <w:t>means a person who is participating in the Time to Work Employment Service.</w:t>
      </w:r>
    </w:p>
    <w:p w14:paraId="242C8DB1" w14:textId="77777777" w:rsidR="00B3791A" w:rsidRPr="002E45BE" w:rsidRDefault="00B3791A" w:rsidP="00EF5EFD">
      <w:pPr>
        <w:spacing w:before="60" w:after="120"/>
      </w:pPr>
      <w:r w:rsidRPr="002E45BE">
        <w:rPr>
          <w:rStyle w:val="7DefinitionTitle"/>
        </w:rPr>
        <w:t>‘Time to Work Provider’</w:t>
      </w:r>
      <w:r w:rsidRPr="002E45BE">
        <w:t xml:space="preserve"> </w:t>
      </w:r>
      <w:r w:rsidRPr="002E45BE">
        <w:rPr>
          <w:rStyle w:val="7bDefinitionChar"/>
        </w:rPr>
        <w:t>means any entity contracted by the Commonwealth to provide services for the Time to Work Employment Service.</w:t>
      </w:r>
    </w:p>
    <w:p w14:paraId="13B891DF" w14:textId="4275946A" w:rsidR="000C6CDB" w:rsidRPr="000C6CDB" w:rsidRDefault="000C6CDB" w:rsidP="000C6CDB">
      <w:pPr>
        <w:spacing w:before="60" w:after="120"/>
        <w:rPr>
          <w:color w:val="C80896"/>
          <w:szCs w:val="22"/>
          <w:lang w:eastAsia="en-US"/>
        </w:rPr>
      </w:pPr>
      <w:r w:rsidRPr="00C45329">
        <w:rPr>
          <w:szCs w:val="22"/>
          <w:lang w:eastAsia="en-US"/>
        </w:rPr>
        <w:t>‘</w:t>
      </w:r>
      <w:r w:rsidRPr="00C45329">
        <w:rPr>
          <w:b/>
          <w:bCs/>
          <w:szCs w:val="22"/>
          <w:lang w:eastAsia="en-US"/>
        </w:rPr>
        <w:t>Training Block 1 Course</w:t>
      </w:r>
      <w:r w:rsidRPr="00C45329">
        <w:rPr>
          <w:bCs/>
          <w:szCs w:val="22"/>
          <w:lang w:eastAsia="en-US"/>
        </w:rPr>
        <w:t>’</w:t>
      </w:r>
      <w:r w:rsidRPr="00C45329">
        <w:rPr>
          <w:szCs w:val="22"/>
          <w:lang w:eastAsia="en-US"/>
        </w:rPr>
        <w:t xml:space="preserve"> means a course of that name delivered by EST Providers that is designed to equip young job seekers with pre-employment skills and prepare them to meet the expectations of Employers.</w:t>
      </w:r>
      <w:r w:rsidRPr="000C6CDB">
        <w:rPr>
          <w:color w:val="C80896"/>
          <w:szCs w:val="22"/>
          <w:lang w:eastAsia="en-US"/>
        </w:rPr>
        <w:t xml:space="preserve"> </w:t>
      </w:r>
    </w:p>
    <w:p w14:paraId="2AC0DF45" w14:textId="77777777" w:rsidR="000C6CDB" w:rsidRPr="000C6CDB" w:rsidRDefault="000C6CDB" w:rsidP="000C6CDB">
      <w:pPr>
        <w:spacing w:before="60" w:after="120"/>
        <w:rPr>
          <w:color w:val="C80896"/>
          <w:szCs w:val="22"/>
          <w:lang w:eastAsia="en-US"/>
        </w:rPr>
      </w:pPr>
      <w:r w:rsidRPr="00C45329">
        <w:rPr>
          <w:bCs/>
          <w:szCs w:val="22"/>
          <w:lang w:eastAsia="en-US"/>
        </w:rPr>
        <w:t>‘</w:t>
      </w:r>
      <w:r w:rsidRPr="00C45329">
        <w:rPr>
          <w:b/>
          <w:szCs w:val="22"/>
          <w:lang w:eastAsia="en-US"/>
        </w:rPr>
        <w:t>Training Block 2</w:t>
      </w:r>
      <w:r w:rsidRPr="00C45329">
        <w:rPr>
          <w:b/>
          <w:bCs/>
          <w:szCs w:val="22"/>
          <w:lang w:eastAsia="en-US"/>
        </w:rPr>
        <w:t xml:space="preserve"> Course</w:t>
      </w:r>
      <w:r w:rsidRPr="00C45329">
        <w:rPr>
          <w:bCs/>
          <w:szCs w:val="22"/>
          <w:lang w:eastAsia="en-US"/>
        </w:rPr>
        <w:t>’</w:t>
      </w:r>
      <w:r w:rsidRPr="00C45329">
        <w:rPr>
          <w:szCs w:val="22"/>
          <w:lang w:eastAsia="en-US"/>
        </w:rPr>
        <w:t xml:space="preserve"> means a course of that name delivered by EST Providers that is designed to equip young job seekers with advanced job hunting, career development and interview skills.</w:t>
      </w:r>
    </w:p>
    <w:p w14:paraId="444229F1" w14:textId="77777777" w:rsidR="000C6CDB" w:rsidRPr="000C6CDB" w:rsidRDefault="000C6CDB" w:rsidP="000C6CDB">
      <w:pPr>
        <w:spacing w:before="60" w:after="120"/>
        <w:rPr>
          <w:lang w:eastAsia="en-US"/>
        </w:rPr>
      </w:pPr>
      <w:r w:rsidRPr="000C6CDB">
        <w:rPr>
          <w:lang w:eastAsia="en-US"/>
        </w:rPr>
        <w:t>‘</w:t>
      </w:r>
      <w:r w:rsidRPr="000C6CDB">
        <w:rPr>
          <w:b/>
          <w:lang w:eastAsia="en-US"/>
        </w:rPr>
        <w:t>Transition Date’</w:t>
      </w:r>
      <w:r w:rsidRPr="000C6CDB">
        <w:rPr>
          <w:lang w:eastAsia="en-US"/>
        </w:rPr>
        <w:t xml:space="preserve"> means the date on which a Transitioned Participant is transferred to the Provider in the Department’s IT Systems, or as otherwise Notified by the Department. </w:t>
      </w:r>
    </w:p>
    <w:p w14:paraId="394FCE27" w14:textId="77777777" w:rsidR="000C6CDB" w:rsidRPr="000C6CDB" w:rsidRDefault="000C6CDB" w:rsidP="000C6CDB">
      <w:pPr>
        <w:spacing w:before="60" w:after="120"/>
        <w:rPr>
          <w:lang w:eastAsia="en-US"/>
        </w:rPr>
      </w:pPr>
      <w:r w:rsidRPr="000C6CDB">
        <w:rPr>
          <w:lang w:eastAsia="en-US"/>
        </w:rPr>
        <w:t>‘</w:t>
      </w:r>
      <w:r w:rsidRPr="000C6CDB">
        <w:rPr>
          <w:b/>
          <w:lang w:eastAsia="en-US"/>
        </w:rPr>
        <w:t>Transitioned Participant’</w:t>
      </w:r>
      <w:r w:rsidRPr="000C6CDB">
        <w:rPr>
          <w:lang w:eastAsia="en-US"/>
        </w:rPr>
        <w:t xml:space="preserve"> means a person identified as transitioned to the Provider by the Department’s IT Systems.</w:t>
      </w:r>
    </w:p>
    <w:p w14:paraId="45A49292" w14:textId="77777777" w:rsidR="000C6CDB" w:rsidRPr="000C6CDB" w:rsidRDefault="000C6CDB" w:rsidP="000C6CDB">
      <w:pPr>
        <w:spacing w:before="60" w:after="120"/>
        <w:rPr>
          <w:lang w:eastAsia="en-US"/>
        </w:rPr>
      </w:pPr>
      <w:r w:rsidRPr="000C6CDB">
        <w:rPr>
          <w:lang w:eastAsia="en-US"/>
        </w:rPr>
        <w:t>‘</w:t>
      </w:r>
      <w:r w:rsidRPr="000C6CDB">
        <w:rPr>
          <w:b/>
          <w:lang w:eastAsia="en-US"/>
        </w:rPr>
        <w:t>Transition Period’</w:t>
      </w:r>
      <w:r w:rsidRPr="000C6CDB">
        <w:rPr>
          <w:lang w:eastAsia="en-US"/>
        </w:rPr>
        <w:t xml:space="preserve"> means the period, if any, Notified by the Department to the Provider in accordance with clause 57.1.</w:t>
      </w:r>
    </w:p>
    <w:p w14:paraId="6ECD3701" w14:textId="24826472" w:rsidR="00243997" w:rsidRDefault="00B3791A" w:rsidP="00243997">
      <w:pPr>
        <w:spacing w:before="60" w:after="120"/>
        <w:rPr>
          <w:rStyle w:val="7bDefinitionChar"/>
        </w:rPr>
      </w:pPr>
      <w:r w:rsidRPr="002E45BE">
        <w:rPr>
          <w:rStyle w:val="7DefinitionTitle"/>
        </w:rPr>
        <w:t>‘Transition Plan’</w:t>
      </w:r>
      <w:r w:rsidRPr="00E6571E">
        <w:rPr>
          <w:color w:val="FF0000"/>
          <w:szCs w:val="22"/>
        </w:rPr>
        <w:t xml:space="preserve"> </w:t>
      </w:r>
      <w:r w:rsidRPr="002E45BE">
        <w:rPr>
          <w:rStyle w:val="7bDefinitionChar"/>
        </w:rPr>
        <w:t>means the plan prepared under the Time to Work Employment Service that identifies a Time to Work Participant’s post-release requirements for parole; reintegration and rehabilitation services; vocational education, employment and other activities; and support services.</w:t>
      </w:r>
    </w:p>
    <w:p w14:paraId="2C6AD923" w14:textId="1B05E80D" w:rsidR="00BA79E4" w:rsidRPr="00BA79E4" w:rsidRDefault="00BA79E4" w:rsidP="00B3791A">
      <w:pPr>
        <w:rPr>
          <w:color w:val="FF0000"/>
          <w:szCs w:val="22"/>
        </w:rPr>
      </w:pPr>
      <w:r>
        <w:rPr>
          <w:rStyle w:val="7bDefinitionChar"/>
          <w:b/>
        </w:rPr>
        <w:t xml:space="preserve">‘Transition Services Panel Member’ </w:t>
      </w:r>
      <w:r>
        <w:rPr>
          <w:rStyle w:val="7bDefinitionChar"/>
        </w:rPr>
        <w:t xml:space="preserve">or </w:t>
      </w:r>
      <w:r>
        <w:rPr>
          <w:rStyle w:val="7bDefinitionChar"/>
          <w:b/>
        </w:rPr>
        <w:t xml:space="preserve">‘TSP Member’ </w:t>
      </w:r>
      <w:r>
        <w:rPr>
          <w:rStyle w:val="7bDefinitionChar"/>
        </w:rPr>
        <w:t xml:space="preserve">means an entity contracted by the Department to provide services for the purposes of the Stronger Transitions Package under the </w:t>
      </w:r>
      <w:r w:rsidRPr="00243997">
        <w:rPr>
          <w:rStyle w:val="7bDefinitionChar"/>
          <w:i/>
        </w:rPr>
        <w:t>Transition Services Panel Deed 2018-2020</w:t>
      </w:r>
      <w:r>
        <w:rPr>
          <w:rStyle w:val="7bDefinitionChar"/>
        </w:rPr>
        <w:t>.</w:t>
      </w:r>
    </w:p>
    <w:p w14:paraId="5597D42A" w14:textId="531CC11A" w:rsidR="000C6CDB" w:rsidRPr="000C6CDB" w:rsidRDefault="000C6CDB" w:rsidP="000C6CDB">
      <w:pPr>
        <w:spacing w:before="60" w:after="120"/>
        <w:rPr>
          <w:color w:val="00B0F0"/>
          <w:lang w:eastAsia="en-US"/>
        </w:rPr>
      </w:pPr>
      <w:r w:rsidRPr="00C45329">
        <w:rPr>
          <w:lang w:eastAsia="en-US"/>
        </w:rPr>
        <w:t>‘</w:t>
      </w:r>
      <w:r w:rsidRPr="00C45329">
        <w:rPr>
          <w:b/>
          <w:lang w:eastAsia="en-US"/>
        </w:rPr>
        <w:t>Transition to Work Participant’</w:t>
      </w:r>
      <w:r w:rsidRPr="00C45329">
        <w:rPr>
          <w:lang w:eastAsia="en-US"/>
        </w:rPr>
        <w:t xml:space="preserve"> means a Participant who is participating in the Transition to Work Service. </w:t>
      </w:r>
    </w:p>
    <w:p w14:paraId="3CB32307" w14:textId="77777777" w:rsidR="000C6CDB" w:rsidRPr="000C6CDB" w:rsidRDefault="000C6CDB" w:rsidP="000C6CDB">
      <w:pPr>
        <w:spacing w:before="60" w:after="120"/>
        <w:rPr>
          <w:color w:val="00B0F0"/>
          <w:lang w:eastAsia="en-US"/>
        </w:rPr>
      </w:pPr>
      <w:r w:rsidRPr="00C45329">
        <w:rPr>
          <w:lang w:eastAsia="en-US"/>
        </w:rPr>
        <w:t>‘</w:t>
      </w:r>
      <w:r w:rsidRPr="00C45329">
        <w:rPr>
          <w:b/>
          <w:lang w:eastAsia="en-US"/>
        </w:rPr>
        <w:t>Transition to Work Provider’</w:t>
      </w:r>
      <w:r w:rsidRPr="00C45329">
        <w:rPr>
          <w:lang w:eastAsia="en-US"/>
        </w:rPr>
        <w:t xml:space="preserve"> means any entity contracted by the Commonwealth to provide Transition to Work Services under the </w:t>
      </w:r>
      <w:r w:rsidRPr="00243997">
        <w:rPr>
          <w:i/>
          <w:lang w:eastAsia="en-US"/>
        </w:rPr>
        <w:t>Transition to Work Deed 2016-2020</w:t>
      </w:r>
      <w:r w:rsidRPr="00C45329">
        <w:rPr>
          <w:lang w:eastAsia="en-US"/>
        </w:rPr>
        <w:t>.</w:t>
      </w:r>
    </w:p>
    <w:p w14:paraId="3F53A03B" w14:textId="77777777" w:rsidR="000C6CDB" w:rsidRPr="00C45329" w:rsidRDefault="000C6CDB" w:rsidP="00C45329">
      <w:pPr>
        <w:spacing w:before="60" w:after="120"/>
        <w:rPr>
          <w:color w:val="00B0F0"/>
          <w:lang w:eastAsia="en-US"/>
        </w:rPr>
      </w:pPr>
      <w:r w:rsidRPr="00C45329">
        <w:rPr>
          <w:lang w:eastAsia="en-US"/>
        </w:rPr>
        <w:t>‘</w:t>
      </w:r>
      <w:r w:rsidRPr="00C45329">
        <w:rPr>
          <w:b/>
          <w:lang w:eastAsia="en-US"/>
        </w:rPr>
        <w:t>Transition to Work Service’</w:t>
      </w:r>
      <w:r w:rsidRPr="00C45329">
        <w:rPr>
          <w:lang w:eastAsia="en-US"/>
        </w:rPr>
        <w:t xml:space="preserve"> means the Commonwealth service of that name (or such other name as advised by the Department), administered by the Department.</w:t>
      </w:r>
    </w:p>
    <w:p w14:paraId="0636C55D" w14:textId="77777777" w:rsidR="000C6CDB" w:rsidRPr="000C6CDB" w:rsidRDefault="000C6CDB" w:rsidP="000C6CDB">
      <w:pPr>
        <w:spacing w:before="60" w:after="120"/>
        <w:rPr>
          <w:lang w:eastAsia="en-US"/>
        </w:rPr>
      </w:pPr>
      <w:r w:rsidRPr="000C6CDB">
        <w:rPr>
          <w:lang w:eastAsia="en-US"/>
        </w:rPr>
        <w:t>‘</w:t>
      </w:r>
      <w:r w:rsidRPr="000C6CDB">
        <w:rPr>
          <w:b/>
          <w:lang w:eastAsia="en-US"/>
        </w:rPr>
        <w:t>Unsubsidised Self-Employment</w:t>
      </w:r>
      <w:r w:rsidRPr="000C6CDB">
        <w:rPr>
          <w:lang w:eastAsia="en-US"/>
        </w:rPr>
        <w:t>’ means self-employment where a Stream Participant does not receive a personal income subsidy of any kind.</w:t>
      </w:r>
    </w:p>
    <w:p w14:paraId="7E3E30A9" w14:textId="77777777" w:rsidR="000C6CDB" w:rsidRPr="000C6CDB" w:rsidRDefault="000C6CDB" w:rsidP="000C6CDB">
      <w:pPr>
        <w:spacing w:before="60" w:after="120"/>
        <w:rPr>
          <w:lang w:eastAsia="en-US"/>
        </w:rPr>
      </w:pPr>
      <w:r w:rsidRPr="000C6CDB">
        <w:rPr>
          <w:lang w:eastAsia="en-US"/>
        </w:rPr>
        <w:t>‘</w:t>
      </w:r>
      <w:r w:rsidRPr="000C6CDB">
        <w:rPr>
          <w:b/>
          <w:lang w:eastAsia="en-US"/>
        </w:rPr>
        <w:t>Unsuitable</w:t>
      </w:r>
      <w:r w:rsidRPr="000C6CDB">
        <w:rPr>
          <w:lang w:eastAsia="en-US"/>
        </w:rPr>
        <w:t xml:space="preserve">’ means that a </w:t>
      </w:r>
      <w:r w:rsidRPr="00C45329">
        <w:rPr>
          <w:lang w:eastAsia="en-US"/>
        </w:rPr>
        <w:t>position</w:t>
      </w:r>
      <w:r w:rsidRPr="000C6CDB">
        <w:rPr>
          <w:color w:val="9BBB59" w:themeColor="accent3"/>
          <w:lang w:eastAsia="en-US"/>
        </w:rPr>
        <w:t xml:space="preserve"> </w:t>
      </w:r>
      <w:r w:rsidRPr="000C6CDB">
        <w:rPr>
          <w:lang w:eastAsia="en-US"/>
        </w:rPr>
        <w:t>is, in accordance with any Guidelines:</w:t>
      </w:r>
    </w:p>
    <w:p w14:paraId="32DDC638" w14:textId="77777777" w:rsidR="000C6CDB" w:rsidRPr="00C45329" w:rsidRDefault="000C6CDB" w:rsidP="000C6CDB">
      <w:pPr>
        <w:rPr>
          <w:lang w:eastAsia="en-US"/>
        </w:rPr>
      </w:pPr>
      <w:r w:rsidRPr="000C6CDB">
        <w:rPr>
          <w:lang w:eastAsia="en-US"/>
        </w:rPr>
        <w:t>(a)</w:t>
      </w:r>
      <w:r w:rsidRPr="000C6CDB">
        <w:rPr>
          <w:lang w:eastAsia="en-US"/>
        </w:rPr>
        <w:tab/>
      </w:r>
      <w:r w:rsidRPr="00C45329">
        <w:rPr>
          <w:lang w:eastAsia="en-US"/>
        </w:rPr>
        <w:t>a position, including a retail position, involving nudity or in the sex industry;</w:t>
      </w:r>
    </w:p>
    <w:p w14:paraId="010A31E2" w14:textId="77777777" w:rsidR="000C6CDB" w:rsidRPr="00C45329" w:rsidRDefault="000C6CDB" w:rsidP="000C6CDB">
      <w:pPr>
        <w:rPr>
          <w:lang w:eastAsia="en-US"/>
        </w:rPr>
      </w:pPr>
      <w:r w:rsidRPr="00C45329">
        <w:rPr>
          <w:lang w:eastAsia="en-US"/>
        </w:rPr>
        <w:t>(b)</w:t>
      </w:r>
      <w:r w:rsidRPr="00C45329">
        <w:rPr>
          <w:lang w:eastAsia="en-US"/>
        </w:rPr>
        <w:tab/>
        <w:t>a position in volunteer work, work experience or unpaid work;</w:t>
      </w:r>
    </w:p>
    <w:p w14:paraId="7F284EEA" w14:textId="77777777" w:rsidR="000C6CDB" w:rsidRPr="00C45329" w:rsidRDefault="000C6CDB" w:rsidP="000C6CDB">
      <w:pPr>
        <w:spacing w:before="60" w:after="120"/>
        <w:ind w:left="720" w:hanging="720"/>
        <w:rPr>
          <w:lang w:eastAsia="en-US"/>
        </w:rPr>
      </w:pPr>
      <w:r w:rsidRPr="00C45329">
        <w:rPr>
          <w:lang w:eastAsia="en-US"/>
        </w:rPr>
        <w:t>(c)</w:t>
      </w:r>
      <w:r w:rsidRPr="00C45329">
        <w:rPr>
          <w:lang w:eastAsia="en-US"/>
        </w:rPr>
        <w:tab/>
        <w:t xml:space="preserve">except in relation to wage rates, a position </w:t>
      </w:r>
      <w:r w:rsidRPr="000C6CDB">
        <w:rPr>
          <w:lang w:eastAsia="en-US"/>
        </w:rPr>
        <w:t xml:space="preserve">in contravention of Commonwealth, state or territory legislation or which </w:t>
      </w:r>
      <w:r w:rsidRPr="00C45329">
        <w:rPr>
          <w:lang w:eastAsia="en-US"/>
        </w:rPr>
        <w:t>involves terms and conditions of employment which are inconsistent with the relevant workplace relations laws, or any instrument made under such laws;</w:t>
      </w:r>
    </w:p>
    <w:p w14:paraId="48686078" w14:textId="77777777" w:rsidR="000C6CDB" w:rsidRPr="000C6CDB" w:rsidRDefault="000C6CDB" w:rsidP="000C6CDB">
      <w:pPr>
        <w:spacing w:before="60" w:after="120"/>
        <w:ind w:left="720" w:hanging="720"/>
        <w:rPr>
          <w:color w:val="9BBB59" w:themeColor="accent3"/>
          <w:lang w:eastAsia="en-US"/>
        </w:rPr>
      </w:pPr>
      <w:r w:rsidRPr="00C45329">
        <w:rPr>
          <w:lang w:eastAsia="en-US"/>
        </w:rPr>
        <w:t>(d)</w:t>
      </w:r>
      <w:r w:rsidRPr="00C45329">
        <w:rPr>
          <w:lang w:eastAsia="en-US"/>
        </w:rPr>
        <w:tab/>
        <w:t>in relation to wage rates, a position sourced by the Provider where the wage rate paid is not at least equivalent to the rate specified in clause 91.3(a)(i) or (ii), as relevant;</w:t>
      </w:r>
    </w:p>
    <w:p w14:paraId="6749AB8A" w14:textId="77777777" w:rsidR="000C6CDB" w:rsidRPr="00C45329" w:rsidRDefault="000C6CDB" w:rsidP="000C6CDB">
      <w:pPr>
        <w:spacing w:before="60" w:after="120"/>
        <w:rPr>
          <w:lang w:eastAsia="en-US"/>
        </w:rPr>
      </w:pPr>
      <w:r w:rsidRPr="00C45329">
        <w:rPr>
          <w:lang w:eastAsia="en-US"/>
        </w:rPr>
        <w:t>(e)</w:t>
      </w:r>
      <w:r w:rsidRPr="00C45329">
        <w:rPr>
          <w:lang w:eastAsia="en-US"/>
        </w:rPr>
        <w:tab/>
        <w:t>a position in a training course;</w:t>
      </w:r>
    </w:p>
    <w:p w14:paraId="1046C612" w14:textId="77777777" w:rsidR="000C6CDB" w:rsidRPr="00C45329" w:rsidRDefault="000C6CDB" w:rsidP="000C6CDB">
      <w:pPr>
        <w:spacing w:before="60" w:after="120"/>
        <w:ind w:left="720" w:hanging="720"/>
        <w:rPr>
          <w:lang w:eastAsia="en-US"/>
        </w:rPr>
      </w:pPr>
      <w:r w:rsidRPr="00C45329">
        <w:rPr>
          <w:lang w:eastAsia="en-US"/>
        </w:rPr>
        <w:t xml:space="preserve">(f) </w:t>
      </w:r>
      <w:r w:rsidRPr="00C45329">
        <w:rPr>
          <w:lang w:eastAsia="en-US"/>
        </w:rPr>
        <w:tab/>
        <w:t>a position in a programme funded by the Commonwealth or by a state or territory government as advised by the Department;</w:t>
      </w:r>
    </w:p>
    <w:p w14:paraId="06295A76" w14:textId="77777777" w:rsidR="000C6CDB" w:rsidRPr="00C45329" w:rsidRDefault="000C6CDB" w:rsidP="000C6CDB">
      <w:pPr>
        <w:spacing w:before="60" w:after="120"/>
        <w:ind w:left="720" w:hanging="720"/>
        <w:rPr>
          <w:lang w:eastAsia="en-US"/>
        </w:rPr>
      </w:pPr>
      <w:r w:rsidRPr="00C45329">
        <w:rPr>
          <w:lang w:eastAsia="en-US"/>
        </w:rPr>
        <w:t xml:space="preserve">(g) </w:t>
      </w:r>
      <w:r w:rsidRPr="00C45329">
        <w:rPr>
          <w:lang w:eastAsia="en-US"/>
        </w:rPr>
        <w:tab/>
        <w:t xml:space="preserve">in another country, regardless of whether the salary is paid in Australian dollars or by an Australian company; </w:t>
      </w:r>
    </w:p>
    <w:p w14:paraId="7B802400" w14:textId="77777777" w:rsidR="000C6CDB" w:rsidRPr="00C45329" w:rsidRDefault="000C6CDB" w:rsidP="000C6CDB">
      <w:pPr>
        <w:spacing w:before="60" w:after="120"/>
        <w:rPr>
          <w:lang w:eastAsia="en-US"/>
        </w:rPr>
      </w:pPr>
      <w:r w:rsidRPr="00C45329">
        <w:rPr>
          <w:lang w:eastAsia="en-US"/>
        </w:rPr>
        <w:t xml:space="preserve">(h) </w:t>
      </w:r>
      <w:r w:rsidRPr="00C45329">
        <w:rPr>
          <w:lang w:eastAsia="en-US"/>
        </w:rPr>
        <w:tab/>
        <w:t>a position involving illegal activity;</w:t>
      </w:r>
    </w:p>
    <w:p w14:paraId="7DF20A9C" w14:textId="77777777" w:rsidR="000C6CDB" w:rsidRPr="00C45329" w:rsidRDefault="000C6CDB" w:rsidP="000C6CDB">
      <w:pPr>
        <w:spacing w:before="60" w:after="120"/>
        <w:rPr>
          <w:lang w:eastAsia="en-US"/>
        </w:rPr>
      </w:pPr>
      <w:r w:rsidRPr="00C45329">
        <w:rPr>
          <w:lang w:eastAsia="en-US"/>
        </w:rPr>
        <w:t>(i)</w:t>
      </w:r>
      <w:r w:rsidRPr="00C45329">
        <w:rPr>
          <w:lang w:eastAsia="en-US"/>
        </w:rPr>
        <w:tab/>
        <w:t xml:space="preserve">a position involving income or funds from gambling deemed to be inappropriate by the Department; </w:t>
      </w:r>
    </w:p>
    <w:p w14:paraId="498DF131" w14:textId="77777777" w:rsidR="000C6CDB" w:rsidRPr="00C45329" w:rsidRDefault="000C6CDB" w:rsidP="000C6CDB">
      <w:pPr>
        <w:spacing w:before="60" w:after="120"/>
        <w:ind w:left="720" w:hanging="720"/>
        <w:rPr>
          <w:lang w:eastAsia="en-US"/>
        </w:rPr>
      </w:pPr>
      <w:r w:rsidRPr="00C45329">
        <w:rPr>
          <w:lang w:eastAsia="en-US"/>
        </w:rPr>
        <w:t>(j)</w:t>
      </w:r>
      <w:r w:rsidRPr="00C45329">
        <w:rPr>
          <w:lang w:eastAsia="en-US"/>
        </w:rPr>
        <w:tab/>
        <w:t xml:space="preserve">a position that pays a commission as either the entire remuneration or part of the remuneration, except where the commission being paid to the Participant is in addition to an amount which is paid to the Participant in </w:t>
      </w:r>
      <w:r w:rsidRPr="00C45329">
        <w:rPr>
          <w:lang w:eastAsia="en-US"/>
        </w:rPr>
        <w:lastRenderedPageBreak/>
        <w:t>accordance with any applicable Commonwealth, state or territory legislation and any applicable Modern Award or the National Minimum Wage; or</w:t>
      </w:r>
    </w:p>
    <w:p w14:paraId="656ABBA4" w14:textId="77777777" w:rsidR="000C6CDB" w:rsidRPr="000C6CDB" w:rsidRDefault="000C6CDB" w:rsidP="000C6CDB">
      <w:pPr>
        <w:spacing w:before="60" w:after="120"/>
        <w:rPr>
          <w:lang w:eastAsia="en-US"/>
        </w:rPr>
      </w:pPr>
      <w:r w:rsidRPr="00C45329">
        <w:rPr>
          <w:lang w:eastAsia="en-US"/>
        </w:rPr>
        <w:t>(k)</w:t>
      </w:r>
      <w:r w:rsidRPr="00C45329">
        <w:rPr>
          <w:lang w:eastAsia="en-US"/>
        </w:rPr>
        <w:tab/>
        <w:t>a position that the Department has advised is not acceptable.</w:t>
      </w:r>
    </w:p>
    <w:p w14:paraId="4AAD706C" w14:textId="77777777" w:rsidR="000C6CDB" w:rsidRPr="000C6CDB" w:rsidRDefault="00C45329" w:rsidP="000C6CDB">
      <w:pPr>
        <w:spacing w:before="60" w:after="120"/>
        <w:rPr>
          <w:lang w:eastAsia="en-US"/>
        </w:rPr>
      </w:pPr>
      <w:r w:rsidRPr="000C6CDB">
        <w:rPr>
          <w:lang w:eastAsia="en-US"/>
        </w:rPr>
        <w:t xml:space="preserve"> </w:t>
      </w:r>
      <w:r w:rsidR="000C6CDB" w:rsidRPr="000C6CDB">
        <w:rPr>
          <w:lang w:eastAsia="en-US"/>
        </w:rPr>
        <w:t>‘</w:t>
      </w:r>
      <w:r w:rsidR="000C6CDB" w:rsidRPr="000C6CDB">
        <w:rPr>
          <w:b/>
          <w:lang w:eastAsia="en-US"/>
        </w:rPr>
        <w:t>Vacancy’</w:t>
      </w:r>
      <w:r w:rsidR="000C6CDB" w:rsidRPr="000C6CDB">
        <w:rPr>
          <w:lang w:eastAsia="en-US"/>
        </w:rPr>
        <w:t xml:space="preserve"> means </w:t>
      </w:r>
      <w:r w:rsidR="000C6CDB" w:rsidRPr="00C45329">
        <w:rPr>
          <w:lang w:eastAsia="en-US"/>
        </w:rPr>
        <w:t xml:space="preserve">a: </w:t>
      </w:r>
    </w:p>
    <w:p w14:paraId="7ABEC402" w14:textId="77777777" w:rsidR="000C6CDB" w:rsidRPr="00C45329" w:rsidRDefault="00197D47" w:rsidP="00197D47">
      <w:pPr>
        <w:spacing w:before="60" w:after="120"/>
        <w:rPr>
          <w:lang w:eastAsia="en-US"/>
        </w:rPr>
      </w:pPr>
      <w:r>
        <w:rPr>
          <w:lang w:eastAsia="en-US"/>
        </w:rPr>
        <w:t>(a)</w:t>
      </w:r>
      <w:r>
        <w:rPr>
          <w:lang w:eastAsia="en-US"/>
        </w:rPr>
        <w:tab/>
      </w:r>
      <w:r w:rsidR="000C6CDB" w:rsidRPr="00C45329">
        <w:rPr>
          <w:lang w:eastAsia="en-US"/>
        </w:rPr>
        <w:t>vacant position for:</w:t>
      </w:r>
    </w:p>
    <w:p w14:paraId="03728CB2" w14:textId="77777777" w:rsidR="000C6CDB" w:rsidRPr="00C45329" w:rsidRDefault="000C6CDB" w:rsidP="00197D47">
      <w:pPr>
        <w:spacing w:before="60" w:after="120"/>
        <w:ind w:firstLine="709"/>
        <w:rPr>
          <w:lang w:eastAsia="en-US"/>
        </w:rPr>
      </w:pPr>
      <w:r w:rsidRPr="00C45329">
        <w:rPr>
          <w:lang w:eastAsia="en-US"/>
        </w:rPr>
        <w:t>(i)</w:t>
      </w:r>
      <w:r w:rsidRPr="00C45329">
        <w:rPr>
          <w:lang w:eastAsia="en-US"/>
        </w:rPr>
        <w:tab/>
        <w:t xml:space="preserve">paid Employment with an Employer; or </w:t>
      </w:r>
    </w:p>
    <w:p w14:paraId="5C8C47D4" w14:textId="77777777" w:rsidR="000C6CDB" w:rsidRPr="00C45329" w:rsidRDefault="000C6CDB" w:rsidP="00197D47">
      <w:pPr>
        <w:spacing w:before="60" w:after="120"/>
        <w:ind w:firstLine="709"/>
        <w:rPr>
          <w:lang w:eastAsia="en-US"/>
        </w:rPr>
      </w:pPr>
      <w:r w:rsidRPr="00C45329">
        <w:rPr>
          <w:lang w:eastAsia="en-US"/>
        </w:rPr>
        <w:t>(ii)</w:t>
      </w:r>
      <w:r w:rsidRPr="00C45329">
        <w:rPr>
          <w:lang w:eastAsia="en-US"/>
        </w:rPr>
        <w:tab/>
      </w:r>
      <w:r w:rsidR="00197D47">
        <w:rPr>
          <w:lang w:eastAsia="en-US"/>
        </w:rPr>
        <w:t xml:space="preserve">Unsubsidised Self Employment; </w:t>
      </w:r>
    </w:p>
    <w:p w14:paraId="0CAC6E94" w14:textId="77777777" w:rsidR="00197D47" w:rsidRPr="00197D47" w:rsidRDefault="000C6CDB" w:rsidP="00197D47">
      <w:pPr>
        <w:pStyle w:val="11Definitiontext"/>
        <w:ind w:left="567" w:hanging="567"/>
        <w:rPr>
          <w:szCs w:val="22"/>
        </w:rPr>
      </w:pPr>
      <w:r w:rsidRPr="00C45329">
        <w:t>(b)</w:t>
      </w:r>
      <w:r w:rsidRPr="00C45329">
        <w:tab/>
      </w:r>
      <w:r w:rsidR="00197D47" w:rsidRPr="00197D47">
        <w:rPr>
          <w:szCs w:val="22"/>
        </w:rPr>
        <w:t>a position for Employment that:</w:t>
      </w:r>
    </w:p>
    <w:p w14:paraId="4E1AE015" w14:textId="77777777" w:rsidR="00197D47" w:rsidRPr="00197D47" w:rsidRDefault="00197D47" w:rsidP="00197D47">
      <w:pPr>
        <w:pStyle w:val="11Definitiontext"/>
        <w:ind w:left="1134" w:hanging="567"/>
        <w:rPr>
          <w:szCs w:val="22"/>
        </w:rPr>
      </w:pPr>
      <w:r w:rsidRPr="00197D47">
        <w:rPr>
          <w:szCs w:val="22"/>
        </w:rPr>
        <w:t>(i)</w:t>
      </w:r>
      <w:r w:rsidRPr="00197D47">
        <w:rPr>
          <w:szCs w:val="22"/>
        </w:rPr>
        <w:tab/>
        <w:t xml:space="preserve">was a QSHW Vacancy; </w:t>
      </w:r>
    </w:p>
    <w:p w14:paraId="781367EF" w14:textId="77777777" w:rsidR="00197D47" w:rsidRPr="00197D47" w:rsidRDefault="00197D47" w:rsidP="00197D47">
      <w:pPr>
        <w:pStyle w:val="11Definitiontext"/>
        <w:ind w:left="1134" w:hanging="567"/>
        <w:rPr>
          <w:szCs w:val="22"/>
        </w:rPr>
      </w:pPr>
      <w:r w:rsidRPr="00197D47">
        <w:rPr>
          <w:szCs w:val="22"/>
        </w:rPr>
        <w:t>(ii)</w:t>
      </w:r>
      <w:r w:rsidRPr="00197D47">
        <w:rPr>
          <w:szCs w:val="22"/>
        </w:rPr>
        <w:tab/>
        <w:t>is occupied by a QSHW Eligible Stream Participant that the Provider placed into the position; and</w:t>
      </w:r>
    </w:p>
    <w:p w14:paraId="1B8721A8" w14:textId="77777777" w:rsidR="00197D47" w:rsidRPr="00197D47" w:rsidRDefault="00197D47" w:rsidP="00197D47">
      <w:pPr>
        <w:spacing w:before="60" w:after="120"/>
        <w:ind w:left="567" w:hanging="567"/>
        <w:rPr>
          <w:lang w:eastAsia="en-US"/>
        </w:rPr>
      </w:pPr>
      <w:r w:rsidRPr="00197D47">
        <w:rPr>
          <w:szCs w:val="22"/>
        </w:rPr>
        <w:t>(iii)</w:t>
      </w:r>
      <w:r w:rsidRPr="00197D47">
        <w:rPr>
          <w:szCs w:val="22"/>
        </w:rPr>
        <w:tab/>
        <w:t>the Provider chooses to rely on to achieve an Employment Outcome in the future rather than any QSHW Outcome; or</w:t>
      </w:r>
    </w:p>
    <w:p w14:paraId="2A22D7D0" w14:textId="77777777" w:rsidR="000C6CDB" w:rsidRPr="00A953CD" w:rsidRDefault="00197D47" w:rsidP="00197D47">
      <w:pPr>
        <w:spacing w:before="60" w:after="120"/>
        <w:rPr>
          <w:lang w:eastAsia="en-US"/>
        </w:rPr>
      </w:pPr>
      <w:r>
        <w:rPr>
          <w:lang w:eastAsia="en-US"/>
        </w:rPr>
        <w:t>(c)</w:t>
      </w:r>
      <w:r w:rsidR="00D405DB">
        <w:rPr>
          <w:lang w:eastAsia="en-US"/>
        </w:rPr>
        <w:tab/>
      </w:r>
      <w:r w:rsidR="000C6CDB" w:rsidRPr="00C45329">
        <w:rPr>
          <w:lang w:eastAsia="en-US"/>
        </w:rPr>
        <w:t>Pre-existing Employment,</w:t>
      </w:r>
    </w:p>
    <w:p w14:paraId="15BE1FBB" w14:textId="77777777" w:rsidR="000C6CDB" w:rsidRPr="000C6CDB" w:rsidRDefault="000C6CDB" w:rsidP="00197D47">
      <w:pPr>
        <w:spacing w:before="60" w:after="120"/>
        <w:rPr>
          <w:szCs w:val="22"/>
          <w:lang w:eastAsia="en-US"/>
        </w:rPr>
      </w:pPr>
      <w:r w:rsidRPr="000C6CDB">
        <w:rPr>
          <w:szCs w:val="22"/>
          <w:lang w:eastAsia="en-US"/>
        </w:rPr>
        <w:t xml:space="preserve">that </w:t>
      </w:r>
      <w:r w:rsidRPr="00C45329">
        <w:rPr>
          <w:szCs w:val="22"/>
          <w:lang w:eastAsia="en-US"/>
        </w:rPr>
        <w:t>is n</w:t>
      </w:r>
      <w:r w:rsidRPr="000C6CDB">
        <w:rPr>
          <w:szCs w:val="22"/>
          <w:lang w:eastAsia="en-US"/>
        </w:rPr>
        <w:t>ot Unsuitable.</w:t>
      </w:r>
    </w:p>
    <w:p w14:paraId="39D40241" w14:textId="66E6FC8F" w:rsidR="000C6CDB" w:rsidRPr="000C6CDB" w:rsidRDefault="000C6CDB" w:rsidP="000C6CDB">
      <w:pPr>
        <w:spacing w:before="60" w:after="120"/>
        <w:rPr>
          <w:lang w:eastAsia="en-US"/>
        </w:rPr>
      </w:pPr>
      <w:r w:rsidRPr="000C6CDB">
        <w:rPr>
          <w:b/>
          <w:lang w:eastAsia="en-US"/>
        </w:rPr>
        <w:t>‘Valid Reason’</w:t>
      </w:r>
      <w:r w:rsidRPr="000C6CDB">
        <w:rPr>
          <w:lang w:eastAsia="en-US"/>
        </w:rPr>
        <w:t xml:space="preserve"> means a valid reason as specified in any Guidelines. </w:t>
      </w:r>
    </w:p>
    <w:p w14:paraId="15674FBB" w14:textId="77777777" w:rsidR="000C6CDB" w:rsidRPr="000C6CDB" w:rsidRDefault="000C6CDB" w:rsidP="000C6CDB">
      <w:pPr>
        <w:spacing w:before="60" w:after="120"/>
        <w:rPr>
          <w:lang w:eastAsia="en-US"/>
        </w:rPr>
      </w:pPr>
      <w:r w:rsidRPr="000C6CDB">
        <w:rPr>
          <w:lang w:eastAsia="en-US"/>
        </w:rPr>
        <w:t>‘</w:t>
      </w:r>
      <w:r w:rsidRPr="000C6CDB">
        <w:rPr>
          <w:b/>
          <w:lang w:eastAsia="en-US"/>
        </w:rPr>
        <w:t>Vocational Barrier</w:t>
      </w:r>
      <w:r w:rsidRPr="000C6CDB">
        <w:rPr>
          <w:lang w:eastAsia="en-US"/>
        </w:rPr>
        <w:t xml:space="preserve">’ means a lack of appropriate training, skills or qualifications for employment. </w:t>
      </w:r>
    </w:p>
    <w:p w14:paraId="376A83CA" w14:textId="77777777" w:rsidR="000C6CDB" w:rsidRPr="000C6CDB" w:rsidRDefault="000C6CDB" w:rsidP="000C6CDB">
      <w:pPr>
        <w:spacing w:before="60" w:after="120"/>
        <w:rPr>
          <w:lang w:eastAsia="en-US"/>
        </w:rPr>
      </w:pPr>
      <w:r w:rsidRPr="000C6CDB">
        <w:rPr>
          <w:lang w:eastAsia="en-US"/>
        </w:rPr>
        <w:t>‘</w:t>
      </w:r>
      <w:r w:rsidRPr="000C6CDB">
        <w:rPr>
          <w:b/>
          <w:lang w:eastAsia="en-US"/>
        </w:rPr>
        <w:t>Voluntary Work</w:t>
      </w:r>
      <w:r w:rsidRPr="000C6CDB">
        <w:rPr>
          <w:lang w:eastAsia="en-US"/>
        </w:rPr>
        <w:t>’ means an Activity which meets the criteria specified by the Department for voluntary work in any Guidelines, provides Stream Participants with opportunities to gain personal and workplace skills that will directly improve their Employment prospects and is undertaken in a not-for-profit Activity Host Organisation.</w:t>
      </w:r>
    </w:p>
    <w:p w14:paraId="0C4EA178" w14:textId="77777777" w:rsidR="000C6CDB" w:rsidRPr="000C6CDB" w:rsidRDefault="000C6CDB" w:rsidP="000C6CDB">
      <w:pPr>
        <w:spacing w:before="60" w:after="120"/>
        <w:rPr>
          <w:lang w:eastAsia="en-US"/>
        </w:rPr>
      </w:pPr>
      <w:r w:rsidRPr="000C6CDB">
        <w:rPr>
          <w:lang w:eastAsia="en-US"/>
        </w:rPr>
        <w:t>‘</w:t>
      </w:r>
      <w:r w:rsidRPr="000C6CDB">
        <w:rPr>
          <w:b/>
          <w:lang w:eastAsia="en-US"/>
        </w:rPr>
        <w:t>Volunteer</w:t>
      </w:r>
      <w:r w:rsidRPr="000C6CDB">
        <w:rPr>
          <w:lang w:eastAsia="en-US"/>
        </w:rPr>
        <w:t>’ means a person who is:</w:t>
      </w:r>
    </w:p>
    <w:p w14:paraId="3F953E34" w14:textId="77777777" w:rsidR="000C6CDB" w:rsidRPr="000C6CDB" w:rsidRDefault="000C6CDB" w:rsidP="000C6CDB">
      <w:pPr>
        <w:spacing w:before="60" w:after="120"/>
        <w:rPr>
          <w:lang w:eastAsia="en-US"/>
        </w:rPr>
      </w:pPr>
      <w:r w:rsidRPr="000C6CDB">
        <w:rPr>
          <w:lang w:eastAsia="en-US"/>
        </w:rPr>
        <w:t>(a)</w:t>
      </w:r>
      <w:r w:rsidRPr="000C6CDB">
        <w:rPr>
          <w:lang w:eastAsia="en-US"/>
        </w:rPr>
        <w:tab/>
        <w:t>in receipt of Income Support Payments, but:</w:t>
      </w:r>
    </w:p>
    <w:p w14:paraId="5B8020EA" w14:textId="77777777" w:rsidR="000C6CDB" w:rsidRPr="000C6CDB" w:rsidRDefault="000C6CDB" w:rsidP="0042649F">
      <w:pPr>
        <w:spacing w:before="60" w:after="120"/>
        <w:ind w:firstLine="720"/>
        <w:rPr>
          <w:szCs w:val="22"/>
          <w:lang w:eastAsia="en-US"/>
        </w:rPr>
      </w:pPr>
      <w:r w:rsidRPr="000C6CDB">
        <w:rPr>
          <w:szCs w:val="22"/>
          <w:lang w:eastAsia="en-US"/>
        </w:rPr>
        <w:t>(i)</w:t>
      </w:r>
      <w:r w:rsidRPr="000C6CDB">
        <w:rPr>
          <w:szCs w:val="22"/>
          <w:lang w:eastAsia="en-US"/>
        </w:rPr>
        <w:tab/>
        <w:t>does not have Mutual Obligation Requirements; or</w:t>
      </w:r>
    </w:p>
    <w:p w14:paraId="5D7B8A8C" w14:textId="77777777" w:rsidR="000C6CDB" w:rsidRPr="000C6CDB" w:rsidRDefault="000C6CDB" w:rsidP="0042649F">
      <w:pPr>
        <w:spacing w:before="60" w:after="120"/>
        <w:ind w:firstLine="720"/>
        <w:rPr>
          <w:szCs w:val="22"/>
          <w:lang w:eastAsia="en-US"/>
        </w:rPr>
      </w:pPr>
      <w:r w:rsidRPr="000C6CDB">
        <w:rPr>
          <w:szCs w:val="22"/>
          <w:lang w:eastAsia="en-US"/>
        </w:rPr>
        <w:t>(ii)</w:t>
      </w:r>
      <w:r w:rsidRPr="000C6CDB">
        <w:rPr>
          <w:szCs w:val="22"/>
          <w:lang w:eastAsia="en-US"/>
        </w:rPr>
        <w:tab/>
        <w:t xml:space="preserve">is not a Disability Support Pension Recipient (Compulsory Requirements); </w:t>
      </w:r>
    </w:p>
    <w:p w14:paraId="677EF905" w14:textId="77777777" w:rsidR="000C6CDB" w:rsidRPr="000C6CDB" w:rsidRDefault="000C6CDB" w:rsidP="000C6CDB">
      <w:pPr>
        <w:spacing w:before="60" w:after="120"/>
        <w:rPr>
          <w:lang w:eastAsia="en-US"/>
        </w:rPr>
      </w:pPr>
      <w:r w:rsidRPr="000C6CDB">
        <w:rPr>
          <w:lang w:eastAsia="en-US"/>
        </w:rPr>
        <w:t xml:space="preserve">(b) </w:t>
      </w:r>
      <w:r w:rsidRPr="000C6CDB">
        <w:rPr>
          <w:lang w:eastAsia="en-US"/>
        </w:rPr>
        <w:tab/>
        <w:t xml:space="preserve">a full-time student seeking an apprenticeship or traineeship; </w:t>
      </w:r>
    </w:p>
    <w:p w14:paraId="0D241EB2" w14:textId="77777777" w:rsidR="000C6CDB" w:rsidRPr="000C6CDB" w:rsidRDefault="000C6CDB" w:rsidP="000C6CDB">
      <w:pPr>
        <w:spacing w:before="60" w:after="120"/>
        <w:rPr>
          <w:szCs w:val="22"/>
          <w:lang w:eastAsia="en-US"/>
        </w:rPr>
      </w:pPr>
      <w:r w:rsidRPr="000C6CDB">
        <w:rPr>
          <w:szCs w:val="22"/>
          <w:lang w:eastAsia="en-US"/>
        </w:rPr>
        <w:t>(c)</w:t>
      </w:r>
      <w:r w:rsidRPr="000C6CDB">
        <w:rPr>
          <w:szCs w:val="22"/>
          <w:lang w:eastAsia="en-US"/>
        </w:rPr>
        <w:tab/>
        <w:t>not in receipt of Income Support Payments and is not:</w:t>
      </w:r>
    </w:p>
    <w:p w14:paraId="3DBA3907" w14:textId="77777777" w:rsidR="000C6CDB" w:rsidRPr="000C6CDB" w:rsidRDefault="000C6CDB" w:rsidP="000C6CDB">
      <w:pPr>
        <w:spacing w:before="60" w:after="120"/>
        <w:ind w:left="1440" w:hanging="720"/>
        <w:rPr>
          <w:szCs w:val="22"/>
          <w:lang w:eastAsia="en-US"/>
        </w:rPr>
      </w:pPr>
      <w:r w:rsidRPr="000C6CDB">
        <w:rPr>
          <w:szCs w:val="22"/>
          <w:lang w:eastAsia="en-US"/>
        </w:rPr>
        <w:t>(i)</w:t>
      </w:r>
      <w:r w:rsidRPr="000C6CDB">
        <w:rPr>
          <w:szCs w:val="22"/>
          <w:lang w:eastAsia="en-US"/>
        </w:rPr>
        <w:tab/>
        <w:t>undertaking Full-Time Study, unless the purpose for seeking Services from the Provider is to obtain an apprenticeship or traineeship;</w:t>
      </w:r>
    </w:p>
    <w:p w14:paraId="2C2A9B62" w14:textId="77777777" w:rsidR="000C6CDB" w:rsidRPr="000C6CDB" w:rsidRDefault="000C6CDB" w:rsidP="0042649F">
      <w:pPr>
        <w:spacing w:before="60" w:after="120"/>
        <w:ind w:left="1440" w:hanging="720"/>
        <w:rPr>
          <w:szCs w:val="22"/>
          <w:lang w:eastAsia="en-US"/>
        </w:rPr>
      </w:pPr>
      <w:r w:rsidRPr="000C6CDB">
        <w:rPr>
          <w:szCs w:val="22"/>
          <w:lang w:eastAsia="en-US"/>
        </w:rPr>
        <w:t>(ii)</w:t>
      </w:r>
      <w:r w:rsidRPr="000C6CDB">
        <w:rPr>
          <w:szCs w:val="22"/>
          <w:lang w:eastAsia="en-US"/>
        </w:rPr>
        <w:tab/>
        <w:t>Employed for 15 hours or more each week;</w:t>
      </w:r>
    </w:p>
    <w:p w14:paraId="7997D045" w14:textId="77777777" w:rsidR="000C6CDB" w:rsidRPr="000C6CDB" w:rsidRDefault="000C6CDB" w:rsidP="0042649F">
      <w:pPr>
        <w:spacing w:before="60" w:after="120"/>
        <w:ind w:left="1440" w:hanging="720"/>
        <w:rPr>
          <w:szCs w:val="22"/>
          <w:lang w:eastAsia="en-US"/>
        </w:rPr>
      </w:pPr>
      <w:r w:rsidRPr="000C6CDB">
        <w:rPr>
          <w:szCs w:val="22"/>
          <w:lang w:eastAsia="en-US"/>
        </w:rPr>
        <w:t xml:space="preserve">(iii) </w:t>
      </w:r>
      <w:r w:rsidRPr="000C6CDB">
        <w:rPr>
          <w:szCs w:val="22"/>
          <w:lang w:eastAsia="en-US"/>
        </w:rPr>
        <w:tab/>
        <w:t>an overseas visitor on a working holiday visa or an overseas student studying in Australia; or</w:t>
      </w:r>
    </w:p>
    <w:p w14:paraId="501DE6D2" w14:textId="77777777" w:rsidR="000C6CDB" w:rsidRPr="000C6CDB" w:rsidRDefault="000C6CDB" w:rsidP="0042649F">
      <w:pPr>
        <w:spacing w:before="60" w:after="120"/>
        <w:ind w:left="1440" w:hanging="720"/>
        <w:rPr>
          <w:szCs w:val="22"/>
          <w:lang w:eastAsia="en-US"/>
        </w:rPr>
      </w:pPr>
      <w:r w:rsidRPr="000C6CDB">
        <w:rPr>
          <w:szCs w:val="22"/>
          <w:lang w:eastAsia="en-US"/>
        </w:rPr>
        <w:t>(iv)</w:t>
      </w:r>
      <w:r w:rsidRPr="000C6CDB">
        <w:rPr>
          <w:szCs w:val="22"/>
          <w:lang w:eastAsia="en-US"/>
        </w:rPr>
        <w:tab/>
        <w:t>prohibited by law from working in Australia; or</w:t>
      </w:r>
    </w:p>
    <w:p w14:paraId="262CD497" w14:textId="77777777" w:rsidR="000C6CDB" w:rsidRPr="000C6CDB" w:rsidRDefault="000C6CDB" w:rsidP="000C6CDB">
      <w:pPr>
        <w:spacing w:before="60" w:after="120"/>
        <w:rPr>
          <w:szCs w:val="22"/>
          <w:lang w:eastAsia="en-US"/>
        </w:rPr>
      </w:pPr>
      <w:r w:rsidRPr="000C6CDB">
        <w:rPr>
          <w:szCs w:val="22"/>
          <w:lang w:eastAsia="en-US"/>
        </w:rPr>
        <w:t>(d)</w:t>
      </w:r>
      <w:r w:rsidRPr="000C6CDB">
        <w:rPr>
          <w:szCs w:val="22"/>
          <w:lang w:eastAsia="en-US"/>
        </w:rPr>
        <w:tab/>
        <w:t xml:space="preserve">otherwise identified by the Department as being a Volunteer, </w:t>
      </w:r>
    </w:p>
    <w:p w14:paraId="20E47794" w14:textId="77777777" w:rsidR="000C6CDB" w:rsidRPr="00863616" w:rsidRDefault="000C6CDB" w:rsidP="00863616">
      <w:pPr>
        <w:spacing w:before="60" w:after="120"/>
        <w:rPr>
          <w:szCs w:val="22"/>
          <w:lang w:eastAsia="en-US"/>
        </w:rPr>
      </w:pPr>
      <w:r w:rsidRPr="000C6CDB">
        <w:rPr>
          <w:szCs w:val="22"/>
          <w:lang w:eastAsia="en-US"/>
        </w:rPr>
        <w:t>and volunteers to participate in additional activities.</w:t>
      </w:r>
    </w:p>
    <w:p w14:paraId="77CC309E" w14:textId="77777777" w:rsidR="000C6CDB" w:rsidRPr="000C6CDB" w:rsidRDefault="000C6CDB" w:rsidP="000C6CDB">
      <w:pPr>
        <w:spacing w:before="60" w:after="120"/>
        <w:rPr>
          <w:lang w:eastAsia="en-US"/>
        </w:rPr>
      </w:pPr>
      <w:r w:rsidRPr="000C6CDB">
        <w:rPr>
          <w:lang w:eastAsia="en-US"/>
        </w:rPr>
        <w:t>‘</w:t>
      </w:r>
      <w:r w:rsidRPr="000C6CDB">
        <w:rPr>
          <w:b/>
          <w:lang w:eastAsia="en-US"/>
        </w:rPr>
        <w:t>Vulnerable Youth’</w:t>
      </w:r>
      <w:r w:rsidRPr="000C6CDB">
        <w:rPr>
          <w:lang w:eastAsia="en-US"/>
        </w:rPr>
        <w:t xml:space="preserve"> means a person who:</w:t>
      </w:r>
    </w:p>
    <w:p w14:paraId="6F722504" w14:textId="77777777" w:rsidR="000C6CDB" w:rsidRPr="000C6CDB" w:rsidRDefault="000C6CDB" w:rsidP="000C6CDB">
      <w:pPr>
        <w:spacing w:before="60" w:after="120"/>
        <w:rPr>
          <w:lang w:eastAsia="en-US"/>
        </w:rPr>
      </w:pPr>
      <w:r w:rsidRPr="000C6CDB">
        <w:rPr>
          <w:lang w:eastAsia="en-US"/>
        </w:rPr>
        <w:t>(a)</w:t>
      </w:r>
      <w:r w:rsidRPr="000C6CDB">
        <w:rPr>
          <w:lang w:eastAsia="en-US"/>
        </w:rPr>
        <w:tab/>
        <w:t>is aged 15 to 21 years;</w:t>
      </w:r>
    </w:p>
    <w:p w14:paraId="090301F8" w14:textId="77777777" w:rsidR="000C6CDB" w:rsidRPr="000C6CDB" w:rsidRDefault="000C6CDB" w:rsidP="000C6CDB">
      <w:pPr>
        <w:spacing w:before="60" w:after="120"/>
        <w:rPr>
          <w:lang w:eastAsia="en-US"/>
        </w:rPr>
      </w:pPr>
      <w:r w:rsidRPr="000C6CDB">
        <w:rPr>
          <w:lang w:eastAsia="en-US"/>
        </w:rPr>
        <w:t>(b)</w:t>
      </w:r>
      <w:r w:rsidRPr="000C6CDB">
        <w:rPr>
          <w:lang w:eastAsia="en-US"/>
        </w:rPr>
        <w:tab/>
        <w:t>is not Employed for more than 15 hours per week;</w:t>
      </w:r>
    </w:p>
    <w:p w14:paraId="536F2FC7" w14:textId="77777777" w:rsidR="000C6CDB" w:rsidRPr="000C6CDB" w:rsidRDefault="000C6CDB" w:rsidP="000C6CDB">
      <w:pPr>
        <w:spacing w:before="60" w:after="120"/>
        <w:rPr>
          <w:lang w:eastAsia="en-US"/>
        </w:rPr>
      </w:pPr>
      <w:r w:rsidRPr="000C6CDB">
        <w:rPr>
          <w:lang w:eastAsia="en-US"/>
        </w:rPr>
        <w:t>(c)</w:t>
      </w:r>
      <w:r w:rsidRPr="000C6CDB">
        <w:rPr>
          <w:lang w:eastAsia="en-US"/>
        </w:rPr>
        <w:tab/>
        <w:t>is not in Full-Time Study;</w:t>
      </w:r>
    </w:p>
    <w:p w14:paraId="6B88D755" w14:textId="77777777" w:rsidR="000C6CDB" w:rsidRPr="000C6CDB" w:rsidRDefault="000C6CDB" w:rsidP="000C6CDB">
      <w:pPr>
        <w:spacing w:before="60" w:after="120"/>
        <w:rPr>
          <w:lang w:eastAsia="en-US"/>
        </w:rPr>
      </w:pPr>
      <w:r w:rsidRPr="000C6CDB">
        <w:rPr>
          <w:lang w:eastAsia="en-US"/>
        </w:rPr>
        <w:t>(d)</w:t>
      </w:r>
      <w:r w:rsidRPr="000C6CDB">
        <w:rPr>
          <w:lang w:eastAsia="en-US"/>
        </w:rPr>
        <w:tab/>
        <w:t>is not in receipt of Income Support Payments;</w:t>
      </w:r>
    </w:p>
    <w:p w14:paraId="7BB9C33F" w14:textId="77777777" w:rsidR="000C6CDB" w:rsidRPr="000C6CDB" w:rsidRDefault="000C6CDB" w:rsidP="000C6CDB">
      <w:pPr>
        <w:spacing w:before="60" w:after="120"/>
        <w:rPr>
          <w:lang w:eastAsia="en-US"/>
        </w:rPr>
      </w:pPr>
      <w:r w:rsidRPr="000C6CDB">
        <w:rPr>
          <w:lang w:eastAsia="en-US"/>
        </w:rPr>
        <w:t>(e)</w:t>
      </w:r>
      <w:r w:rsidRPr="000C6CDB">
        <w:rPr>
          <w:lang w:eastAsia="en-US"/>
        </w:rPr>
        <w:tab/>
        <w:t>has at least one Serious Non-vocational Barrier; and</w:t>
      </w:r>
    </w:p>
    <w:p w14:paraId="20845355" w14:textId="77777777" w:rsidR="000C6CDB" w:rsidRPr="000C6CDB" w:rsidRDefault="000C6CDB" w:rsidP="000C6CDB">
      <w:pPr>
        <w:spacing w:before="60" w:after="120"/>
        <w:rPr>
          <w:lang w:eastAsia="en-US"/>
        </w:rPr>
      </w:pPr>
      <w:r w:rsidRPr="000C6CDB">
        <w:rPr>
          <w:lang w:eastAsia="en-US"/>
        </w:rPr>
        <w:t>(f)</w:t>
      </w:r>
      <w:r w:rsidRPr="000C6CDB">
        <w:rPr>
          <w:lang w:eastAsia="en-US"/>
        </w:rPr>
        <w:tab/>
        <w:t>has a legal right to work in Australia.</w:t>
      </w:r>
    </w:p>
    <w:p w14:paraId="0F7D98B5" w14:textId="77777777" w:rsidR="000C6CDB" w:rsidRPr="000C6CDB" w:rsidRDefault="000C6CDB" w:rsidP="000C6CDB">
      <w:pPr>
        <w:spacing w:before="60" w:after="120"/>
        <w:rPr>
          <w:lang w:eastAsia="en-US"/>
        </w:rPr>
      </w:pPr>
      <w:r w:rsidRPr="000C6CDB">
        <w:rPr>
          <w:lang w:eastAsia="en-US"/>
        </w:rPr>
        <w:t>‘</w:t>
      </w:r>
      <w:r w:rsidRPr="000C6CDB">
        <w:rPr>
          <w:b/>
          <w:lang w:eastAsia="en-US"/>
        </w:rPr>
        <w:t>Vulnerable Youth (Student)</w:t>
      </w:r>
      <w:r w:rsidRPr="000C6CDB">
        <w:rPr>
          <w:lang w:eastAsia="en-US"/>
        </w:rPr>
        <w:t>’ means a person who:</w:t>
      </w:r>
    </w:p>
    <w:p w14:paraId="60580D67" w14:textId="77777777" w:rsidR="000C6CDB" w:rsidRPr="000C6CDB" w:rsidRDefault="000C6CDB" w:rsidP="000C6CDB">
      <w:pPr>
        <w:spacing w:before="60" w:after="120"/>
        <w:rPr>
          <w:lang w:eastAsia="en-US"/>
        </w:rPr>
      </w:pPr>
      <w:r w:rsidRPr="000C6CDB">
        <w:rPr>
          <w:lang w:eastAsia="en-US"/>
        </w:rPr>
        <w:lastRenderedPageBreak/>
        <w:t>(a)</w:t>
      </w:r>
      <w:r w:rsidRPr="000C6CDB">
        <w:rPr>
          <w:lang w:eastAsia="en-US"/>
        </w:rPr>
        <w:tab/>
        <w:t>is aged 15 to 21 years;</w:t>
      </w:r>
    </w:p>
    <w:p w14:paraId="2D07045B" w14:textId="77777777" w:rsidR="000C6CDB" w:rsidRPr="000C6CDB" w:rsidRDefault="000C6CDB" w:rsidP="000C6CDB">
      <w:pPr>
        <w:spacing w:before="60" w:after="120"/>
        <w:rPr>
          <w:lang w:eastAsia="en-US"/>
        </w:rPr>
      </w:pPr>
      <w:r w:rsidRPr="000C6CDB">
        <w:rPr>
          <w:lang w:eastAsia="en-US"/>
        </w:rPr>
        <w:t>(b)</w:t>
      </w:r>
      <w:r w:rsidRPr="000C6CDB">
        <w:rPr>
          <w:lang w:eastAsia="en-US"/>
        </w:rPr>
        <w:tab/>
        <w:t>is in Full-Time Study;</w:t>
      </w:r>
    </w:p>
    <w:p w14:paraId="013EEC08" w14:textId="77777777" w:rsidR="000C6CDB" w:rsidRPr="000C6CDB" w:rsidRDefault="000C6CDB" w:rsidP="000C6CDB">
      <w:pPr>
        <w:spacing w:before="60" w:after="120"/>
        <w:rPr>
          <w:lang w:eastAsia="en-US"/>
        </w:rPr>
      </w:pPr>
      <w:r w:rsidRPr="000C6CDB">
        <w:rPr>
          <w:lang w:eastAsia="en-US"/>
        </w:rPr>
        <w:t>(c)</w:t>
      </w:r>
      <w:r w:rsidRPr="000C6CDB">
        <w:rPr>
          <w:lang w:eastAsia="en-US"/>
        </w:rPr>
        <w:tab/>
        <w:t>presents in crisis;</w:t>
      </w:r>
    </w:p>
    <w:p w14:paraId="65F1A1A1" w14:textId="77777777" w:rsidR="000C6CDB" w:rsidRPr="000C6CDB" w:rsidRDefault="000C6CDB" w:rsidP="000C6CDB">
      <w:pPr>
        <w:spacing w:before="60" w:after="120"/>
        <w:rPr>
          <w:lang w:eastAsia="en-US"/>
        </w:rPr>
      </w:pPr>
      <w:r w:rsidRPr="000C6CDB">
        <w:rPr>
          <w:lang w:eastAsia="en-US"/>
        </w:rPr>
        <w:t>(d)</w:t>
      </w:r>
      <w:r w:rsidRPr="000C6CDB">
        <w:rPr>
          <w:lang w:eastAsia="en-US"/>
        </w:rPr>
        <w:tab/>
        <w:t>has at least one Serious Non-vocational Barrier; and</w:t>
      </w:r>
    </w:p>
    <w:p w14:paraId="01D29C92" w14:textId="77777777" w:rsidR="000C6CDB" w:rsidRPr="000C6CDB" w:rsidRDefault="000C6CDB" w:rsidP="000C6CDB">
      <w:pPr>
        <w:spacing w:before="60" w:after="120"/>
        <w:rPr>
          <w:lang w:eastAsia="en-US"/>
        </w:rPr>
      </w:pPr>
      <w:r w:rsidRPr="000C6CDB">
        <w:rPr>
          <w:lang w:eastAsia="en-US"/>
        </w:rPr>
        <w:t>(e)</w:t>
      </w:r>
      <w:r w:rsidRPr="000C6CDB">
        <w:rPr>
          <w:lang w:eastAsia="en-US"/>
        </w:rPr>
        <w:tab/>
        <w:t>has a legal right to work in Australia.</w:t>
      </w:r>
    </w:p>
    <w:p w14:paraId="07CD4E61" w14:textId="77777777" w:rsidR="000C6CDB" w:rsidRPr="000C6CDB" w:rsidRDefault="000C6CDB" w:rsidP="000C6CDB">
      <w:pPr>
        <w:spacing w:before="60" w:after="120"/>
        <w:rPr>
          <w:lang w:eastAsia="en-US"/>
        </w:rPr>
      </w:pPr>
      <w:r w:rsidRPr="000C6CDB">
        <w:rPr>
          <w:b/>
          <w:lang w:eastAsia="en-US"/>
        </w:rPr>
        <w:t xml:space="preserve">‘Wage Subsidy’ </w:t>
      </w:r>
      <w:r w:rsidRPr="000C6CDB">
        <w:rPr>
          <w:lang w:eastAsia="en-US"/>
        </w:rPr>
        <w:t>means a payment</w:t>
      </w:r>
      <w:r w:rsidR="00863616">
        <w:rPr>
          <w:lang w:eastAsia="en-US"/>
        </w:rPr>
        <w:t xml:space="preserve"> </w:t>
      </w:r>
      <w:r w:rsidRPr="00863616">
        <w:rPr>
          <w:lang w:eastAsia="en-US"/>
        </w:rPr>
        <w:t xml:space="preserve">identified as a Wage Subsidy </w:t>
      </w:r>
      <w:r w:rsidRPr="000C6CDB">
        <w:rPr>
          <w:lang w:eastAsia="en-US"/>
        </w:rPr>
        <w:t>in any Guidelines, and any other wage subsidy as advised by the Department.</w:t>
      </w:r>
    </w:p>
    <w:p w14:paraId="6A44A1B3" w14:textId="77777777" w:rsidR="000C6CDB" w:rsidRPr="000C6CDB" w:rsidRDefault="000C6CDB" w:rsidP="000C6CDB">
      <w:pPr>
        <w:spacing w:before="60" w:after="120"/>
        <w:rPr>
          <w:szCs w:val="22"/>
          <w:lang w:eastAsia="en-US"/>
        </w:rPr>
      </w:pPr>
      <w:r w:rsidRPr="000C6CDB">
        <w:rPr>
          <w:b/>
          <w:bCs/>
          <w:szCs w:val="22"/>
          <w:lang w:eastAsia="en-US"/>
        </w:rPr>
        <w:t>‘Wage Subsidy Account’</w:t>
      </w:r>
      <w:r w:rsidRPr="000C6CDB">
        <w:rPr>
          <w:szCs w:val="22"/>
          <w:lang w:eastAsia="en-US"/>
        </w:rPr>
        <w:t xml:space="preserve"> means funding collectively available within the Employment Fund for Wage Subsidies.</w:t>
      </w:r>
    </w:p>
    <w:p w14:paraId="65FC4547" w14:textId="77777777" w:rsidR="000C6CDB" w:rsidRPr="000C6CDB" w:rsidRDefault="000C6CDB" w:rsidP="000C6CDB">
      <w:pPr>
        <w:spacing w:before="60" w:after="120"/>
        <w:rPr>
          <w:b/>
          <w:szCs w:val="22"/>
          <w:lang w:eastAsia="en-US"/>
        </w:rPr>
      </w:pPr>
      <w:r w:rsidRPr="000C6CDB">
        <w:rPr>
          <w:b/>
          <w:szCs w:val="22"/>
          <w:lang w:eastAsia="en-US"/>
        </w:rPr>
        <w:t xml:space="preserve">‘Wage Subsidy Agreement’ </w:t>
      </w:r>
      <w:r w:rsidRPr="000C6CDB">
        <w:rPr>
          <w:szCs w:val="22"/>
          <w:lang w:eastAsia="en-US"/>
        </w:rPr>
        <w:t xml:space="preserve">means an agreement for the purposes of the Wage Subsidy substantially in a form specified by the Department. </w:t>
      </w:r>
    </w:p>
    <w:p w14:paraId="19FAAFFA" w14:textId="77777777" w:rsidR="000C6CDB" w:rsidRPr="000C6CDB" w:rsidRDefault="000C6CDB" w:rsidP="000C6CDB">
      <w:pPr>
        <w:spacing w:before="60" w:after="120"/>
        <w:rPr>
          <w:szCs w:val="22"/>
          <w:lang w:eastAsia="en-US"/>
        </w:rPr>
      </w:pPr>
      <w:r w:rsidRPr="000C6CDB">
        <w:rPr>
          <w:b/>
          <w:szCs w:val="22"/>
          <w:lang w:eastAsia="en-US"/>
        </w:rPr>
        <w:t xml:space="preserve">‘Wage Subsidy Employer’ </w:t>
      </w:r>
      <w:r w:rsidRPr="000C6CDB">
        <w:rPr>
          <w:szCs w:val="22"/>
          <w:lang w:eastAsia="en-US"/>
        </w:rPr>
        <w:t>means an Employer who meets the eligibility requirements for a Wage Subsidy as specified in any Guidelines.</w:t>
      </w:r>
    </w:p>
    <w:p w14:paraId="413DD4F9" w14:textId="77777777" w:rsidR="000C6CDB" w:rsidRPr="000C6CDB" w:rsidRDefault="000C6CDB" w:rsidP="000C6CDB">
      <w:pPr>
        <w:spacing w:before="60" w:after="120"/>
        <w:rPr>
          <w:b/>
          <w:szCs w:val="22"/>
          <w:lang w:eastAsia="en-US"/>
        </w:rPr>
      </w:pPr>
      <w:r w:rsidRPr="000C6CDB">
        <w:rPr>
          <w:b/>
          <w:szCs w:val="22"/>
          <w:lang w:eastAsia="en-US"/>
        </w:rPr>
        <w:t xml:space="preserve">‘Wage Subsidy Participant’ </w:t>
      </w:r>
      <w:r w:rsidRPr="000C6CDB">
        <w:rPr>
          <w:szCs w:val="22"/>
          <w:lang w:eastAsia="en-US"/>
        </w:rPr>
        <w:t>means a Stream Participant who meets the eligibility requirements for a Wage Subsidy as specified in any Guidelines.</w:t>
      </w:r>
    </w:p>
    <w:p w14:paraId="7C203569" w14:textId="77777777" w:rsidR="000C6CDB" w:rsidRPr="000C6CDB" w:rsidRDefault="000C6CDB" w:rsidP="000C6CDB">
      <w:pPr>
        <w:spacing w:before="60" w:after="120"/>
        <w:rPr>
          <w:szCs w:val="22"/>
          <w:lang w:eastAsia="en-US"/>
        </w:rPr>
      </w:pPr>
      <w:r w:rsidRPr="000C6CDB">
        <w:rPr>
          <w:b/>
          <w:szCs w:val="22"/>
          <w:lang w:eastAsia="en-US"/>
        </w:rPr>
        <w:t xml:space="preserve">‘Wage Subsidy Period’ </w:t>
      </w:r>
      <w:r w:rsidRPr="000C6CDB">
        <w:rPr>
          <w:szCs w:val="22"/>
          <w:lang w:eastAsia="en-US"/>
        </w:rPr>
        <w:t>means the payment period for a Wage Subsidy as specified in any Guidelines.</w:t>
      </w:r>
    </w:p>
    <w:p w14:paraId="7AADFEFE" w14:textId="77777777" w:rsidR="000C6CDB" w:rsidRPr="000C6CDB" w:rsidRDefault="000C6CDB" w:rsidP="000C6CDB">
      <w:pPr>
        <w:spacing w:before="60" w:after="120"/>
        <w:rPr>
          <w:szCs w:val="22"/>
          <w:lang w:eastAsia="en-US"/>
        </w:rPr>
      </w:pPr>
      <w:r w:rsidRPr="000C6CDB">
        <w:rPr>
          <w:b/>
          <w:szCs w:val="22"/>
          <w:lang w:eastAsia="en-US"/>
        </w:rPr>
        <w:t xml:space="preserve">‘Wage Subsidy Placement’ </w:t>
      </w:r>
      <w:r w:rsidRPr="000C6CDB">
        <w:rPr>
          <w:szCs w:val="22"/>
          <w:lang w:eastAsia="en-US"/>
        </w:rPr>
        <w:t>means an Employment position which meets the eligibility requirements for a Wage Subsidy as specified in any Guidelines.</w:t>
      </w:r>
    </w:p>
    <w:p w14:paraId="001C4E3D" w14:textId="77777777" w:rsidR="000C6CDB" w:rsidRPr="000C6CDB" w:rsidRDefault="000C6CDB" w:rsidP="000C6CDB">
      <w:pPr>
        <w:spacing w:before="60" w:after="120"/>
        <w:rPr>
          <w:lang w:eastAsia="en-US"/>
        </w:rPr>
      </w:pPr>
      <w:r w:rsidRPr="000C6CDB">
        <w:rPr>
          <w:lang w:eastAsia="en-US"/>
        </w:rPr>
        <w:t>'</w:t>
      </w:r>
      <w:r w:rsidRPr="000C6CDB">
        <w:rPr>
          <w:b/>
          <w:lang w:eastAsia="en-US"/>
        </w:rPr>
        <w:t>WHS Act</w:t>
      </w:r>
      <w:r w:rsidRPr="000C6CDB">
        <w:rPr>
          <w:lang w:eastAsia="en-US"/>
        </w:rPr>
        <w:t xml:space="preserve">' means the </w:t>
      </w:r>
      <w:r w:rsidRPr="000C6CDB">
        <w:rPr>
          <w:i/>
          <w:lang w:eastAsia="en-US"/>
        </w:rPr>
        <w:t>Work Health and Safety Act 2011</w:t>
      </w:r>
      <w:r w:rsidRPr="000C6CDB">
        <w:rPr>
          <w:lang w:eastAsia="en-US"/>
        </w:rPr>
        <w:t xml:space="preserve"> (Cth) and any </w:t>
      </w:r>
      <w:r w:rsidRPr="00587171">
        <w:rPr>
          <w:lang w:eastAsia="en-US"/>
        </w:rPr>
        <w:t>‘</w:t>
      </w:r>
      <w:r w:rsidRPr="000C6CDB">
        <w:rPr>
          <w:lang w:eastAsia="en-US"/>
        </w:rPr>
        <w:t xml:space="preserve">corresponding WHS </w:t>
      </w:r>
      <w:r w:rsidRPr="00863616">
        <w:rPr>
          <w:lang w:eastAsia="en-US"/>
        </w:rPr>
        <w:t xml:space="preserve">law’ as defined in section 4 of the </w:t>
      </w:r>
      <w:r w:rsidRPr="00863616">
        <w:rPr>
          <w:i/>
          <w:lang w:eastAsia="en-US"/>
        </w:rPr>
        <w:t xml:space="preserve">Work Health and Safety Act 2011 </w:t>
      </w:r>
      <w:r w:rsidRPr="00863616">
        <w:rPr>
          <w:lang w:eastAsia="en-US"/>
        </w:rPr>
        <w:t>(Cth)</w:t>
      </w:r>
      <w:r w:rsidRPr="000C6CDB">
        <w:rPr>
          <w:lang w:eastAsia="en-US"/>
        </w:rPr>
        <w:t>.</w:t>
      </w:r>
    </w:p>
    <w:p w14:paraId="58F2264B" w14:textId="77777777" w:rsidR="000C6CDB" w:rsidRPr="000C6CDB" w:rsidRDefault="000C6CDB" w:rsidP="000C6CDB">
      <w:pPr>
        <w:spacing w:before="60" w:after="120"/>
        <w:rPr>
          <w:b/>
          <w:lang w:eastAsia="en-US"/>
        </w:rPr>
      </w:pPr>
      <w:r w:rsidRPr="000C6CDB">
        <w:rPr>
          <w:lang w:eastAsia="en-US"/>
        </w:rPr>
        <w:t>'</w:t>
      </w:r>
      <w:r w:rsidRPr="000C6CDB">
        <w:rPr>
          <w:b/>
          <w:lang w:eastAsia="en-US"/>
        </w:rPr>
        <w:t>WHS Entry Permit Holder</w:t>
      </w:r>
      <w:r w:rsidRPr="000C6CDB">
        <w:rPr>
          <w:lang w:eastAsia="en-US"/>
        </w:rPr>
        <w:t>' has the same meaning as that given in the WHS Act.</w:t>
      </w:r>
    </w:p>
    <w:p w14:paraId="5CB3E490" w14:textId="77777777" w:rsidR="000C6CDB" w:rsidRPr="000C6CDB" w:rsidRDefault="000C6CDB" w:rsidP="000C6CDB">
      <w:pPr>
        <w:spacing w:before="60" w:after="120"/>
        <w:rPr>
          <w:b/>
          <w:lang w:eastAsia="en-US"/>
        </w:rPr>
      </w:pPr>
      <w:r w:rsidRPr="000C6CDB">
        <w:rPr>
          <w:lang w:eastAsia="en-US"/>
        </w:rPr>
        <w:t>'</w:t>
      </w:r>
      <w:r w:rsidRPr="000C6CDB">
        <w:rPr>
          <w:b/>
          <w:lang w:eastAsia="en-US"/>
        </w:rPr>
        <w:t>WHS Laws</w:t>
      </w:r>
      <w:r w:rsidRPr="000C6CDB">
        <w:rPr>
          <w:lang w:eastAsia="en-US"/>
        </w:rPr>
        <w:t>' means the WHS Act, WHS Regulations and all relevant state and territory work, health and safety legislation.</w:t>
      </w:r>
    </w:p>
    <w:p w14:paraId="7C543DF4" w14:textId="77777777" w:rsidR="000C6CDB" w:rsidRPr="000C6CDB" w:rsidRDefault="000C6CDB" w:rsidP="000C6CDB">
      <w:pPr>
        <w:spacing w:before="60" w:after="120"/>
        <w:rPr>
          <w:b/>
          <w:lang w:eastAsia="en-US"/>
        </w:rPr>
      </w:pPr>
      <w:r w:rsidRPr="000C6CDB">
        <w:rPr>
          <w:lang w:eastAsia="en-US"/>
        </w:rPr>
        <w:t>'</w:t>
      </w:r>
      <w:r w:rsidRPr="000C6CDB">
        <w:rPr>
          <w:b/>
          <w:lang w:eastAsia="en-US"/>
        </w:rPr>
        <w:t>WHS</w:t>
      </w:r>
      <w:r w:rsidRPr="000C6CDB">
        <w:rPr>
          <w:lang w:eastAsia="en-US"/>
        </w:rPr>
        <w:t xml:space="preserve"> </w:t>
      </w:r>
      <w:r w:rsidRPr="000C6CDB">
        <w:rPr>
          <w:b/>
          <w:lang w:eastAsia="en-US"/>
        </w:rPr>
        <w:t>Regulations</w:t>
      </w:r>
      <w:r w:rsidRPr="000C6CDB">
        <w:rPr>
          <w:lang w:eastAsia="en-US"/>
        </w:rPr>
        <w:t>' means the regulations made under the WHS Act.</w:t>
      </w:r>
    </w:p>
    <w:p w14:paraId="46D9AB15" w14:textId="77777777" w:rsidR="000C6CDB" w:rsidRPr="00863616" w:rsidRDefault="000C6CDB" w:rsidP="000C6CDB">
      <w:pPr>
        <w:spacing w:before="60" w:after="120"/>
        <w:rPr>
          <w:lang w:eastAsia="en-US"/>
        </w:rPr>
      </w:pPr>
      <w:r w:rsidRPr="00863616">
        <w:rPr>
          <w:b/>
          <w:lang w:eastAsia="en-US"/>
        </w:rPr>
        <w:t xml:space="preserve">‘Work Experience (Other) Placement’ </w:t>
      </w:r>
      <w:r w:rsidRPr="00863616">
        <w:rPr>
          <w:lang w:eastAsia="en-US"/>
        </w:rPr>
        <w:t>means a short-term, observational, unpaid work experience placement that meets the eligibility requirements for a Work Experience (Other) Placement as specified under clause 109.1 and any Guidelines.</w:t>
      </w:r>
    </w:p>
    <w:p w14:paraId="27851EC5" w14:textId="77777777" w:rsidR="000C6CDB" w:rsidRPr="000C6CDB" w:rsidRDefault="000C6CDB" w:rsidP="000C6CDB">
      <w:pPr>
        <w:spacing w:before="60" w:after="120"/>
        <w:rPr>
          <w:lang w:eastAsia="en-US"/>
        </w:rPr>
      </w:pPr>
      <w:r w:rsidRPr="000C6CDB">
        <w:rPr>
          <w:b/>
          <w:lang w:eastAsia="en-US"/>
        </w:rPr>
        <w:t>‘Work for the Dole’</w:t>
      </w:r>
      <w:r w:rsidRPr="000C6CDB">
        <w:rPr>
          <w:lang w:eastAsia="en-US"/>
        </w:rPr>
        <w:t xml:space="preserve"> means the Commonwealth programme of that name designed to help job seekers gain the skills, experience and confidence that they need to move to work as soon as possible, while at the same time, making a positive contribution to their local community. </w:t>
      </w:r>
    </w:p>
    <w:p w14:paraId="38FA32C0" w14:textId="77777777" w:rsidR="000C6CDB" w:rsidRPr="000C6CDB" w:rsidRDefault="000C6CDB" w:rsidP="000C6CDB">
      <w:pPr>
        <w:spacing w:before="60" w:after="120"/>
        <w:rPr>
          <w:lang w:eastAsia="en-US"/>
        </w:rPr>
      </w:pPr>
      <w:r w:rsidRPr="000C6CDB">
        <w:rPr>
          <w:b/>
          <w:lang w:eastAsia="en-US"/>
        </w:rPr>
        <w:t>‘Work for the Dole Coordinator’</w:t>
      </w:r>
      <w:r w:rsidRPr="000C6CDB">
        <w:rPr>
          <w:lang w:eastAsia="en-US"/>
        </w:rPr>
        <w:t xml:space="preserve"> means a contractor, including relevant Specified Personnel,</w:t>
      </w:r>
      <w:r w:rsidR="00B77849">
        <w:t xml:space="preserve"> that was</w:t>
      </w:r>
      <w:r w:rsidRPr="000C6CDB">
        <w:rPr>
          <w:lang w:eastAsia="en-US"/>
        </w:rPr>
        <w:t xml:space="preserve"> engaged by the Department to deliver Work for the Dole Coordinator services under the </w:t>
      </w:r>
      <w:r w:rsidRPr="000C6CDB">
        <w:rPr>
          <w:i/>
          <w:lang w:eastAsia="en-US"/>
        </w:rPr>
        <w:t>jobactive Deed 2015-2020 - Work for the Dole Coordinator.</w:t>
      </w:r>
    </w:p>
    <w:p w14:paraId="7179B8A7" w14:textId="77777777" w:rsidR="000C6CDB" w:rsidRPr="000C6CDB" w:rsidRDefault="000C6CDB" w:rsidP="000C6CDB">
      <w:pPr>
        <w:spacing w:before="60" w:after="120"/>
        <w:rPr>
          <w:lang w:eastAsia="en-US"/>
        </w:rPr>
      </w:pPr>
      <w:r w:rsidRPr="000C6CDB">
        <w:rPr>
          <w:lang w:eastAsia="en-US"/>
        </w:rPr>
        <w:t>‘</w:t>
      </w:r>
      <w:r w:rsidRPr="000C6CDB">
        <w:rPr>
          <w:b/>
          <w:lang w:eastAsia="en-US"/>
        </w:rPr>
        <w:t>Work for the Dole Fees</w:t>
      </w:r>
      <w:r w:rsidRPr="000C6CDB">
        <w:rPr>
          <w:lang w:eastAsia="en-US"/>
        </w:rPr>
        <w:t xml:space="preserve">’ means the Fees set out in Table 2B in Annexure B2. </w:t>
      </w:r>
      <w:r w:rsidRPr="000C6CDB" w:rsidDel="00C95A35">
        <w:rPr>
          <w:lang w:eastAsia="en-US"/>
        </w:rPr>
        <w:t xml:space="preserve"> </w:t>
      </w:r>
    </w:p>
    <w:p w14:paraId="65ADD4C1" w14:textId="77777777" w:rsidR="000C6CDB" w:rsidRPr="000C6CDB" w:rsidRDefault="000C6CDB" w:rsidP="000C6CDB">
      <w:pPr>
        <w:spacing w:before="60" w:after="120"/>
        <w:rPr>
          <w:b/>
          <w:lang w:eastAsia="en-US"/>
        </w:rPr>
      </w:pPr>
      <w:r w:rsidRPr="000C6CDB">
        <w:rPr>
          <w:b/>
          <w:lang w:eastAsia="en-US"/>
        </w:rPr>
        <w:t xml:space="preserve">‘Work for the Dole Phase’ </w:t>
      </w:r>
      <w:r w:rsidRPr="000C6CDB">
        <w:rPr>
          <w:lang w:eastAsia="en-US"/>
        </w:rPr>
        <w:t>means the SPI Work for the Dole Phase, Stream A Work for the Dole Phase, Stream B Work for the Dole Phase and Stream C Work for the Dole Phase.</w:t>
      </w:r>
    </w:p>
    <w:p w14:paraId="58C7D424" w14:textId="77777777" w:rsidR="000C6CDB" w:rsidRDefault="000C6CDB" w:rsidP="000C6CDB">
      <w:pPr>
        <w:spacing w:after="120"/>
      </w:pPr>
      <w:r w:rsidRPr="000C6CDB">
        <w:rPr>
          <w:b/>
          <w:lang w:eastAsia="en-US"/>
        </w:rPr>
        <w:t>‘Work for the Dole Place’</w:t>
      </w:r>
      <w:r w:rsidRPr="000C6CDB">
        <w:rPr>
          <w:lang w:eastAsia="en-US"/>
        </w:rPr>
        <w:t xml:space="preserve"> means a place in Work for the Dole </w:t>
      </w:r>
      <w:r w:rsidRPr="000C6CDB">
        <w:rPr>
          <w:szCs w:val="22"/>
          <w:lang w:eastAsia="en-US"/>
        </w:rPr>
        <w:t>activities</w:t>
      </w:r>
      <w:r w:rsidRPr="000C6CDB">
        <w:rPr>
          <w:lang w:eastAsia="en-US"/>
        </w:rPr>
        <w:t xml:space="preserve"> of a minimum of 15 hours per week duration and in accordance with any Guidelines in which a Fully Eligible Participant </w:t>
      </w:r>
      <w:r w:rsidRPr="00863616">
        <w:rPr>
          <w:rFonts w:cs="Calibri"/>
          <w:lang w:eastAsia="en-US"/>
        </w:rPr>
        <w:t>or DES Participant</w:t>
      </w:r>
      <w:r w:rsidRPr="00863616">
        <w:rPr>
          <w:lang w:eastAsia="en-US"/>
        </w:rPr>
        <w:t xml:space="preserve"> </w:t>
      </w:r>
      <w:r w:rsidRPr="000C6CDB">
        <w:rPr>
          <w:lang w:eastAsia="en-US"/>
        </w:rPr>
        <w:t xml:space="preserve">can participate. </w:t>
      </w:r>
    </w:p>
    <w:p w14:paraId="052255BA" w14:textId="77777777" w:rsidR="00B77849" w:rsidRPr="000C6CDB" w:rsidRDefault="00B77849" w:rsidP="000C6CDB">
      <w:pPr>
        <w:spacing w:after="120"/>
        <w:rPr>
          <w:lang w:eastAsia="en-US"/>
        </w:rPr>
      </w:pPr>
      <w:r w:rsidRPr="00B77849">
        <w:rPr>
          <w:rStyle w:val="7DefinitionTitle"/>
        </w:rPr>
        <w:t>'Work for the Dole Place Fee'</w:t>
      </w:r>
      <w:r>
        <w:t xml:space="preserve"> means the Fee specified at clause 124A.2.</w:t>
      </w:r>
    </w:p>
    <w:p w14:paraId="113F8296" w14:textId="77777777" w:rsidR="000C6CDB" w:rsidRPr="00863616" w:rsidRDefault="000C6CDB" w:rsidP="000C6CDB">
      <w:pPr>
        <w:spacing w:before="60" w:after="120"/>
        <w:rPr>
          <w:lang w:eastAsia="en-US"/>
        </w:rPr>
      </w:pPr>
      <w:r w:rsidRPr="00863616">
        <w:rPr>
          <w:b/>
          <w:lang w:eastAsia="en-US"/>
        </w:rPr>
        <w:t>‘Working with Children Laws’</w:t>
      </w:r>
      <w:r w:rsidRPr="00863616" w:rsidDel="00C80F0E">
        <w:rPr>
          <w:lang w:eastAsia="en-US"/>
        </w:rPr>
        <w:t xml:space="preserve"> </w:t>
      </w:r>
      <w:r w:rsidRPr="00863616">
        <w:rPr>
          <w:lang w:eastAsia="en-US"/>
        </w:rPr>
        <w:t xml:space="preserve">means the: </w:t>
      </w:r>
    </w:p>
    <w:p w14:paraId="4C8168F1" w14:textId="77777777" w:rsidR="000C6CDB" w:rsidRPr="00863616" w:rsidRDefault="000C6CDB" w:rsidP="000C6CDB">
      <w:pPr>
        <w:spacing w:before="60" w:after="120"/>
        <w:rPr>
          <w:lang w:eastAsia="en-US"/>
        </w:rPr>
      </w:pPr>
      <w:r w:rsidRPr="00863616">
        <w:rPr>
          <w:lang w:eastAsia="en-US"/>
        </w:rPr>
        <w:t>(a)</w:t>
      </w:r>
      <w:r w:rsidRPr="00863616">
        <w:rPr>
          <w:lang w:eastAsia="en-US"/>
        </w:rPr>
        <w:tab/>
      </w:r>
      <w:r w:rsidRPr="00863616">
        <w:rPr>
          <w:i/>
          <w:lang w:eastAsia="en-US"/>
        </w:rPr>
        <w:t>Child Protection (Working with Children) Act 2012</w:t>
      </w:r>
      <w:r w:rsidRPr="00863616">
        <w:rPr>
          <w:lang w:eastAsia="en-US"/>
        </w:rPr>
        <w:t xml:space="preserve"> (NSW); </w:t>
      </w:r>
    </w:p>
    <w:p w14:paraId="1BA3C516" w14:textId="77777777" w:rsidR="000C6CDB" w:rsidRPr="00863616" w:rsidRDefault="000C6CDB" w:rsidP="000C6CDB">
      <w:pPr>
        <w:spacing w:before="60" w:after="120"/>
        <w:rPr>
          <w:lang w:eastAsia="en-US"/>
        </w:rPr>
      </w:pPr>
      <w:r w:rsidRPr="00863616">
        <w:rPr>
          <w:lang w:eastAsia="en-US"/>
        </w:rPr>
        <w:t>(b)</w:t>
      </w:r>
      <w:r w:rsidRPr="00863616">
        <w:rPr>
          <w:lang w:eastAsia="en-US"/>
        </w:rPr>
        <w:tab/>
      </w:r>
      <w:r w:rsidRPr="00863616">
        <w:rPr>
          <w:i/>
          <w:lang w:eastAsia="en-US"/>
        </w:rPr>
        <w:t>Working with Children (Risk Management and Screening) Act 2000</w:t>
      </w:r>
      <w:r w:rsidRPr="00863616">
        <w:rPr>
          <w:lang w:eastAsia="en-US"/>
        </w:rPr>
        <w:t xml:space="preserve"> (Qld);</w:t>
      </w:r>
    </w:p>
    <w:p w14:paraId="74CCA72B" w14:textId="77777777" w:rsidR="000C6CDB" w:rsidRPr="00863616" w:rsidRDefault="000C6CDB" w:rsidP="000C6CDB">
      <w:pPr>
        <w:spacing w:before="60" w:after="120"/>
        <w:rPr>
          <w:lang w:eastAsia="en-US"/>
        </w:rPr>
      </w:pPr>
      <w:r w:rsidRPr="00863616">
        <w:rPr>
          <w:lang w:eastAsia="en-US"/>
        </w:rPr>
        <w:t>(c)</w:t>
      </w:r>
      <w:r w:rsidRPr="00863616">
        <w:rPr>
          <w:lang w:eastAsia="en-US"/>
        </w:rPr>
        <w:tab/>
      </w:r>
      <w:r w:rsidRPr="00863616">
        <w:rPr>
          <w:i/>
          <w:lang w:eastAsia="en-US"/>
        </w:rPr>
        <w:t>Working with Children (Criminal Record Checking) Act 2004</w:t>
      </w:r>
      <w:r w:rsidRPr="00863616">
        <w:rPr>
          <w:lang w:eastAsia="en-US"/>
        </w:rPr>
        <w:t xml:space="preserve"> (WA);</w:t>
      </w:r>
    </w:p>
    <w:p w14:paraId="6A361614" w14:textId="77777777" w:rsidR="000C6CDB" w:rsidRPr="00863616" w:rsidRDefault="000C6CDB" w:rsidP="000C6CDB">
      <w:pPr>
        <w:spacing w:before="60" w:after="120"/>
        <w:rPr>
          <w:lang w:eastAsia="en-US"/>
        </w:rPr>
      </w:pPr>
      <w:r w:rsidRPr="00863616">
        <w:rPr>
          <w:lang w:eastAsia="en-US"/>
        </w:rPr>
        <w:t>(d)</w:t>
      </w:r>
      <w:r w:rsidRPr="00863616">
        <w:rPr>
          <w:lang w:eastAsia="en-US"/>
        </w:rPr>
        <w:tab/>
      </w:r>
      <w:r w:rsidRPr="00863616">
        <w:rPr>
          <w:i/>
          <w:lang w:eastAsia="en-US"/>
        </w:rPr>
        <w:t>Working with Children Act 2005</w:t>
      </w:r>
      <w:r w:rsidRPr="00863616">
        <w:rPr>
          <w:lang w:eastAsia="en-US"/>
        </w:rPr>
        <w:t xml:space="preserve"> (Vic);</w:t>
      </w:r>
    </w:p>
    <w:p w14:paraId="37F9E80A" w14:textId="77777777" w:rsidR="000C6CDB" w:rsidRPr="00863616" w:rsidRDefault="000C6CDB" w:rsidP="000C6CDB">
      <w:pPr>
        <w:spacing w:before="60" w:after="120"/>
        <w:rPr>
          <w:lang w:eastAsia="en-US"/>
        </w:rPr>
      </w:pPr>
      <w:r w:rsidRPr="00863616">
        <w:rPr>
          <w:lang w:eastAsia="en-US"/>
        </w:rPr>
        <w:lastRenderedPageBreak/>
        <w:t>(e)</w:t>
      </w:r>
      <w:r w:rsidRPr="00863616">
        <w:rPr>
          <w:lang w:eastAsia="en-US"/>
        </w:rPr>
        <w:tab/>
      </w:r>
      <w:r w:rsidRPr="00863616">
        <w:rPr>
          <w:i/>
          <w:lang w:eastAsia="en-US"/>
        </w:rPr>
        <w:t>Children’s Protection Act 1993</w:t>
      </w:r>
      <w:r w:rsidRPr="00863616">
        <w:rPr>
          <w:lang w:eastAsia="en-US"/>
        </w:rPr>
        <w:t xml:space="preserve"> (SA);</w:t>
      </w:r>
    </w:p>
    <w:p w14:paraId="09479B42" w14:textId="77777777" w:rsidR="000C6CDB" w:rsidRPr="00863616" w:rsidRDefault="000C6CDB" w:rsidP="000C6CDB">
      <w:pPr>
        <w:spacing w:before="60" w:after="120"/>
        <w:rPr>
          <w:lang w:eastAsia="en-US"/>
        </w:rPr>
      </w:pPr>
      <w:r w:rsidRPr="00863616">
        <w:rPr>
          <w:lang w:eastAsia="en-US"/>
        </w:rPr>
        <w:t>(f)</w:t>
      </w:r>
      <w:r w:rsidRPr="00863616">
        <w:rPr>
          <w:lang w:eastAsia="en-US"/>
        </w:rPr>
        <w:tab/>
      </w:r>
      <w:r w:rsidRPr="00863616">
        <w:rPr>
          <w:i/>
          <w:lang w:eastAsia="en-US"/>
        </w:rPr>
        <w:t>Working with Vulnerable People (Background Checking) Act 2011</w:t>
      </w:r>
      <w:r w:rsidRPr="00863616">
        <w:rPr>
          <w:lang w:eastAsia="en-US"/>
        </w:rPr>
        <w:t xml:space="preserve"> (ACT);</w:t>
      </w:r>
    </w:p>
    <w:p w14:paraId="1B1BDB5E" w14:textId="77777777" w:rsidR="000C6CDB" w:rsidRPr="00863616" w:rsidRDefault="000C6CDB" w:rsidP="000C6CDB">
      <w:pPr>
        <w:spacing w:before="60" w:after="120"/>
        <w:rPr>
          <w:lang w:eastAsia="en-US"/>
        </w:rPr>
      </w:pPr>
      <w:r w:rsidRPr="00863616">
        <w:rPr>
          <w:lang w:eastAsia="en-US"/>
        </w:rPr>
        <w:t>(g)</w:t>
      </w:r>
      <w:r w:rsidRPr="00863616">
        <w:rPr>
          <w:lang w:eastAsia="en-US"/>
        </w:rPr>
        <w:tab/>
      </w:r>
      <w:r w:rsidRPr="00863616">
        <w:rPr>
          <w:i/>
          <w:lang w:eastAsia="en-US"/>
        </w:rPr>
        <w:t>Care and Protection of Children Act 2007</w:t>
      </w:r>
      <w:r w:rsidRPr="00863616">
        <w:rPr>
          <w:lang w:eastAsia="en-US"/>
        </w:rPr>
        <w:t xml:space="preserve"> (NT); </w:t>
      </w:r>
    </w:p>
    <w:p w14:paraId="16BB54F5" w14:textId="77777777" w:rsidR="000C6CDB" w:rsidRPr="00863616" w:rsidRDefault="000C6CDB" w:rsidP="000C6CDB">
      <w:pPr>
        <w:spacing w:before="60" w:after="120"/>
        <w:rPr>
          <w:lang w:eastAsia="en-US"/>
        </w:rPr>
      </w:pPr>
      <w:r w:rsidRPr="00863616">
        <w:rPr>
          <w:lang w:eastAsia="en-US"/>
        </w:rPr>
        <w:t>(h)</w:t>
      </w:r>
      <w:r w:rsidRPr="00863616">
        <w:rPr>
          <w:lang w:eastAsia="en-US"/>
        </w:rPr>
        <w:tab/>
      </w:r>
      <w:r w:rsidRPr="00863616">
        <w:rPr>
          <w:i/>
          <w:lang w:eastAsia="en-US"/>
        </w:rPr>
        <w:t xml:space="preserve">Registration to Work with Vulnerable People Act 2013 </w:t>
      </w:r>
      <w:r w:rsidRPr="00863616">
        <w:rPr>
          <w:lang w:eastAsia="en-US"/>
        </w:rPr>
        <w:t xml:space="preserve">(Tas); and </w:t>
      </w:r>
    </w:p>
    <w:p w14:paraId="2BB6EA23" w14:textId="77777777" w:rsidR="000C6CDB" w:rsidRPr="00863616" w:rsidRDefault="000C6CDB" w:rsidP="00863616">
      <w:pPr>
        <w:spacing w:before="60" w:after="120"/>
        <w:rPr>
          <w:color w:val="00B0F0"/>
          <w:lang w:eastAsia="en-US"/>
        </w:rPr>
      </w:pPr>
      <w:r w:rsidRPr="00863616">
        <w:rPr>
          <w:lang w:eastAsia="en-US"/>
        </w:rPr>
        <w:t>(i)</w:t>
      </w:r>
      <w:r w:rsidRPr="00863616">
        <w:rPr>
          <w:lang w:eastAsia="en-US"/>
        </w:rPr>
        <w:tab/>
        <w:t xml:space="preserve">any other legislation that provides for the checking and clearance of people who work with Children. </w:t>
      </w:r>
    </w:p>
    <w:p w14:paraId="2340FDDC" w14:textId="77777777" w:rsidR="000C6CDB" w:rsidRPr="000C6CDB" w:rsidRDefault="000C6CDB" w:rsidP="000C6CDB">
      <w:pPr>
        <w:spacing w:before="60" w:after="120"/>
        <w:rPr>
          <w:lang w:eastAsia="en-US"/>
        </w:rPr>
      </w:pPr>
      <w:r w:rsidRPr="000C6CDB">
        <w:rPr>
          <w:b/>
          <w:lang w:eastAsia="en-US"/>
        </w:rPr>
        <w:t>‘Work-like Experiences’</w:t>
      </w:r>
      <w:r w:rsidRPr="000C6CDB">
        <w:rPr>
          <w:lang w:eastAsia="en-US"/>
        </w:rPr>
        <w:t xml:space="preserve"> means experiences that involve Fully Eligible Participants in activities that provide them with experience similar to others in a workplace, and which should assist in preparing Fully Eligible Participants to take up employment. </w:t>
      </w:r>
    </w:p>
    <w:p w14:paraId="0F579CCB" w14:textId="77777777" w:rsidR="000C6CDB" w:rsidRPr="00863616" w:rsidRDefault="000C6CDB" w:rsidP="000C6CDB">
      <w:pPr>
        <w:spacing w:before="60" w:after="120"/>
        <w:rPr>
          <w:lang w:eastAsia="en-US"/>
        </w:rPr>
      </w:pPr>
      <w:r w:rsidRPr="00863616">
        <w:rPr>
          <w:b/>
          <w:lang w:eastAsia="en-US"/>
        </w:rPr>
        <w:t>‘Workshop’</w:t>
      </w:r>
      <w:r w:rsidRPr="00863616">
        <w:rPr>
          <w:lang w:eastAsia="en-US"/>
        </w:rPr>
        <w:t xml:space="preserve"> means an ‘Exploring Being My Own Boss’ workshop or any other workshop specified by the Department to be a Workshop.</w:t>
      </w:r>
    </w:p>
    <w:p w14:paraId="2F26D03E" w14:textId="77777777" w:rsidR="000C6CDB" w:rsidRPr="00863616" w:rsidRDefault="000C6CDB" w:rsidP="000C6CDB">
      <w:pPr>
        <w:spacing w:before="60" w:after="120"/>
        <w:rPr>
          <w:lang w:eastAsia="en-US"/>
        </w:rPr>
      </w:pPr>
      <w:r w:rsidRPr="00863616">
        <w:rPr>
          <w:lang w:eastAsia="en-US"/>
        </w:rPr>
        <w:t>‘</w:t>
      </w:r>
      <w:r w:rsidRPr="00863616">
        <w:rPr>
          <w:b/>
          <w:lang w:eastAsia="en-US"/>
        </w:rPr>
        <w:t>Workshop Provider’</w:t>
      </w:r>
      <w:r w:rsidRPr="00863616">
        <w:rPr>
          <w:lang w:eastAsia="en-US"/>
        </w:rPr>
        <w:t xml:space="preserve"> means a NEIS Provider that is contracted by the Department to deliver Workshops (including the Provider where relevant).</w:t>
      </w:r>
    </w:p>
    <w:p w14:paraId="7F0FB2B6" w14:textId="77777777" w:rsidR="000C6CDB" w:rsidRPr="000C6CDB" w:rsidDel="00C80F0E" w:rsidRDefault="000C6CDB" w:rsidP="000C6CDB">
      <w:pPr>
        <w:spacing w:before="60" w:after="120"/>
        <w:rPr>
          <w:lang w:eastAsia="en-US"/>
        </w:rPr>
      </w:pPr>
      <w:r w:rsidRPr="000C6CDB">
        <w:rPr>
          <w:lang w:eastAsia="en-US"/>
        </w:rPr>
        <w:t>‘</w:t>
      </w:r>
      <w:r w:rsidRPr="000C6CDB">
        <w:rPr>
          <w:b/>
          <w:lang w:eastAsia="en-US"/>
        </w:rPr>
        <w:t>Work Trial</w:t>
      </w:r>
      <w:r w:rsidRPr="000C6CDB">
        <w:rPr>
          <w:lang w:eastAsia="en-US"/>
        </w:rPr>
        <w:t>’ means a short period of paid employment on a trial or probation basis.</w:t>
      </w:r>
      <w:r w:rsidRPr="000C6CDB" w:rsidDel="00C80F0E">
        <w:rPr>
          <w:lang w:eastAsia="en-US"/>
        </w:rPr>
        <w:t xml:space="preserve"> </w:t>
      </w:r>
    </w:p>
    <w:p w14:paraId="1847E84E" w14:textId="77777777" w:rsidR="000C6CDB" w:rsidRPr="000C6CDB" w:rsidRDefault="000C6CDB" w:rsidP="000C6CDB">
      <w:pPr>
        <w:spacing w:before="60" w:after="120"/>
        <w:rPr>
          <w:lang w:eastAsia="en-US"/>
        </w:rPr>
      </w:pPr>
      <w:r w:rsidRPr="00863616">
        <w:rPr>
          <w:lang w:eastAsia="en-US"/>
        </w:rPr>
        <w:t>‘</w:t>
      </w:r>
      <w:r w:rsidRPr="00863616">
        <w:rPr>
          <w:b/>
          <w:lang w:eastAsia="en-US"/>
        </w:rPr>
        <w:t>Youth Bonus Wage Subsidy’</w:t>
      </w:r>
      <w:r w:rsidRPr="00863616">
        <w:rPr>
          <w:lang w:eastAsia="en-US"/>
        </w:rPr>
        <w:t xml:space="preserve"> means the Wage Subsidy of that name identified in any Guidelines.</w:t>
      </w:r>
    </w:p>
    <w:p w14:paraId="19A7B94D" w14:textId="77777777" w:rsidR="000C6CDB" w:rsidRPr="00863616" w:rsidRDefault="000C6CDB" w:rsidP="00863616">
      <w:pPr>
        <w:spacing w:before="60" w:after="120"/>
        <w:rPr>
          <w:lang w:eastAsia="en-US"/>
        </w:rPr>
      </w:pPr>
      <w:r w:rsidRPr="000C6CDB">
        <w:rPr>
          <w:lang w:eastAsia="en-US"/>
        </w:rPr>
        <w:t>‘</w:t>
      </w:r>
      <w:r w:rsidRPr="000C6CDB">
        <w:rPr>
          <w:b/>
          <w:lang w:eastAsia="en-US"/>
        </w:rPr>
        <w:t>Youth Wage Subsidy’</w:t>
      </w:r>
      <w:r w:rsidRPr="000C6CDB">
        <w:rPr>
          <w:lang w:eastAsia="en-US"/>
        </w:rPr>
        <w:t xml:space="preserve"> means the </w:t>
      </w:r>
      <w:r w:rsidRPr="00863616">
        <w:rPr>
          <w:lang w:eastAsia="en-US"/>
        </w:rPr>
        <w:t>W</w:t>
      </w:r>
      <w:r w:rsidRPr="000C6CDB">
        <w:rPr>
          <w:lang w:eastAsia="en-US"/>
        </w:rPr>
        <w:t xml:space="preserve">age </w:t>
      </w:r>
      <w:r w:rsidRPr="00863616">
        <w:rPr>
          <w:lang w:eastAsia="en-US"/>
        </w:rPr>
        <w:t>S</w:t>
      </w:r>
      <w:r w:rsidRPr="000C6CDB">
        <w:rPr>
          <w:lang w:eastAsia="en-US"/>
        </w:rPr>
        <w:t>ubsidy of that name</w:t>
      </w:r>
      <w:r w:rsidR="00863616">
        <w:rPr>
          <w:lang w:eastAsia="en-US"/>
        </w:rPr>
        <w:t xml:space="preserve"> </w:t>
      </w:r>
      <w:r w:rsidRPr="00863616">
        <w:rPr>
          <w:lang w:eastAsia="en-US"/>
        </w:rPr>
        <w:t>identified</w:t>
      </w:r>
      <w:r w:rsidRPr="000C6CDB">
        <w:rPr>
          <w:color w:val="E36C0A" w:themeColor="accent6" w:themeShade="BF"/>
          <w:lang w:eastAsia="en-US"/>
        </w:rPr>
        <w:t xml:space="preserve"> </w:t>
      </w:r>
      <w:r w:rsidRPr="000C6CDB">
        <w:rPr>
          <w:lang w:eastAsia="en-US"/>
        </w:rPr>
        <w:t>in</w:t>
      </w:r>
      <w:r w:rsidRPr="000C6CDB">
        <w:rPr>
          <w:color w:val="E36C0A" w:themeColor="accent6" w:themeShade="BF"/>
          <w:lang w:eastAsia="en-US"/>
        </w:rPr>
        <w:t xml:space="preserve"> </w:t>
      </w:r>
      <w:r w:rsidRPr="000C6CDB">
        <w:rPr>
          <w:lang w:eastAsia="en-US"/>
        </w:rPr>
        <w:t>any Guidelines.</w:t>
      </w:r>
      <w:r w:rsidRPr="000C6CDB">
        <w:rPr>
          <w:sz w:val="20"/>
          <w:lang w:eastAsia="en-US"/>
        </w:rPr>
        <w:br w:type="page"/>
      </w:r>
    </w:p>
    <w:p w14:paraId="527C84F4" w14:textId="77777777" w:rsidR="000C6CDB" w:rsidRPr="000C6CDB" w:rsidRDefault="000C6CDB" w:rsidP="00BE4F01">
      <w:pPr>
        <w:pStyle w:val="1aChapterHeading"/>
        <w:rPr>
          <w:lang w:eastAsia="en-US"/>
        </w:rPr>
      </w:pPr>
      <w:bookmarkStart w:id="1142" w:name="_Toc415224921"/>
      <w:bookmarkStart w:id="1143" w:name="_Toc457551194"/>
      <w:bookmarkStart w:id="1144" w:name="_Toc518567858"/>
      <w:r w:rsidRPr="000C6CDB">
        <w:rPr>
          <w:lang w:eastAsia="en-US"/>
        </w:rPr>
        <w:lastRenderedPageBreak/>
        <w:t>Annexure A2 – Joint Charter of Deed Management</w:t>
      </w:r>
      <w:bookmarkEnd w:id="1142"/>
      <w:bookmarkEnd w:id="1143"/>
      <w:bookmarkEnd w:id="1144"/>
    </w:p>
    <w:p w14:paraId="0E057782" w14:textId="77777777" w:rsidR="000C6CDB" w:rsidRPr="000C6CDB" w:rsidRDefault="000C6CDB" w:rsidP="000C6CDB">
      <w:pPr>
        <w:rPr>
          <w:sz w:val="20"/>
          <w:lang w:eastAsia="en-US"/>
        </w:rPr>
        <w:sectPr w:rsidR="000C6CDB" w:rsidRPr="000C6CDB" w:rsidSect="00F95202">
          <w:headerReference w:type="even" r:id="rId23"/>
          <w:headerReference w:type="default" r:id="rId24"/>
          <w:footerReference w:type="even" r:id="rId25"/>
          <w:headerReference w:type="first" r:id="rId26"/>
          <w:footerReference w:type="first" r:id="rId27"/>
          <w:pgSz w:w="11906" w:h="16838"/>
          <w:pgMar w:top="425" w:right="567" w:bottom="425" w:left="567" w:header="0" w:footer="548" w:gutter="0"/>
          <w:cols w:space="708"/>
          <w:docGrid w:linePitch="360"/>
        </w:sectPr>
      </w:pPr>
      <w:r w:rsidRPr="000C6CDB">
        <w:rPr>
          <w:noProof/>
          <w:sz w:val="20"/>
        </w:rPr>
        <w:drawing>
          <wp:inline distT="0" distB="0" distL="0" distR="0" wp14:anchorId="509D0544" wp14:editId="32DFD998">
            <wp:extent cx="6924675" cy="1752600"/>
            <wp:effectExtent l="0" t="0" r="9525" b="0"/>
            <wp:docPr id="6" name="Picture 6" descr="Australian Government Department of Employ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14_0001 EMP Word Template navy_01-1.jpg"/>
                    <pic:cNvPicPr/>
                  </pic:nvPicPr>
                  <pic:blipFill rotWithShape="1">
                    <a:blip r:embed="rId28" cstate="print">
                      <a:extLst>
                        <a:ext uri="{28A0092B-C50C-407E-A947-70E740481C1C}">
                          <a14:useLocalDpi xmlns:a14="http://schemas.microsoft.com/office/drawing/2010/main" val="0"/>
                        </a:ext>
                      </a:extLst>
                    </a:blip>
                    <a:srcRect b="27179"/>
                    <a:stretch/>
                  </pic:blipFill>
                  <pic:spPr bwMode="auto">
                    <a:xfrm>
                      <a:off x="0" y="0"/>
                      <a:ext cx="6927046" cy="1753200"/>
                    </a:xfrm>
                    <a:prstGeom prst="rect">
                      <a:avLst/>
                    </a:prstGeom>
                    <a:ln>
                      <a:noFill/>
                    </a:ln>
                    <a:extLst>
                      <a:ext uri="{53640926-AAD7-44D8-BBD7-CCE9431645EC}">
                        <a14:shadowObscured xmlns:a14="http://schemas.microsoft.com/office/drawing/2010/main"/>
                      </a:ext>
                    </a:extLst>
                  </pic:spPr>
                </pic:pic>
              </a:graphicData>
            </a:graphic>
          </wp:inline>
        </w:drawing>
      </w:r>
    </w:p>
    <w:p w14:paraId="02C67B2A" w14:textId="77777777" w:rsidR="000C6CDB" w:rsidRPr="000C6CDB" w:rsidRDefault="000C6CDB" w:rsidP="0042649F">
      <w:pPr>
        <w:spacing w:before="60" w:after="120"/>
        <w:rPr>
          <w:rFonts w:eastAsiaTheme="minorEastAsia"/>
          <w:b/>
          <w:sz w:val="40"/>
          <w:szCs w:val="40"/>
          <w:lang w:eastAsia="en-US"/>
        </w:rPr>
      </w:pPr>
      <w:r w:rsidRPr="000C6CDB">
        <w:rPr>
          <w:rFonts w:eastAsiaTheme="minorEastAsia"/>
          <w:b/>
          <w:sz w:val="40"/>
          <w:szCs w:val="40"/>
          <w:lang w:eastAsia="en-US"/>
        </w:rPr>
        <w:t>Employment Services Joint Charter of Deed Management</w:t>
      </w:r>
    </w:p>
    <w:p w14:paraId="136FB1EF" w14:textId="708E27F9" w:rsidR="000C6CDB" w:rsidRPr="000C6CDB" w:rsidRDefault="000C6CDB" w:rsidP="000C6CDB">
      <w:pPr>
        <w:rPr>
          <w:rFonts w:eastAsia="Arial Unicode MS"/>
          <w:sz w:val="24"/>
          <w:szCs w:val="24"/>
          <w:lang w:eastAsia="en-US"/>
        </w:rPr>
      </w:pPr>
      <w:r w:rsidRPr="000C6CDB">
        <w:rPr>
          <w:rFonts w:eastAsia="Arial Unicode MS"/>
          <w:sz w:val="24"/>
          <w:szCs w:val="24"/>
          <w:lang w:eastAsia="en-US"/>
        </w:rPr>
        <w:t>The Department of Employment and providers delivering services under the jobactive Deed 2015–2020</w:t>
      </w:r>
      <w:r w:rsidRPr="00BE4F01">
        <w:rPr>
          <w:rFonts w:eastAsia="Arial Unicode MS"/>
          <w:sz w:val="24"/>
          <w:szCs w:val="24"/>
          <w:lang w:eastAsia="en-US"/>
        </w:rPr>
        <w:t xml:space="preserve">, the jobactive Deed (Norfolk Island) 2016-2018, </w:t>
      </w:r>
      <w:r w:rsidR="00134F46">
        <w:rPr>
          <w:rFonts w:eastAsia="Arial Unicode MS"/>
          <w:sz w:val="24"/>
          <w:szCs w:val="24"/>
          <w:lang w:eastAsia="en-US"/>
        </w:rPr>
        <w:t>the ParentsNext Deed, the Employability Skills Training Deed 2017-2020,</w:t>
      </w:r>
      <w:r w:rsidRPr="00BE4F01">
        <w:rPr>
          <w:rFonts w:eastAsia="Arial Unicode MS"/>
          <w:sz w:val="24"/>
          <w:szCs w:val="24"/>
          <w:lang w:eastAsia="en-US"/>
        </w:rPr>
        <w:t xml:space="preserve"> the Transition to Work Deed 2016-2020</w:t>
      </w:r>
      <w:r w:rsidR="00134F46">
        <w:rPr>
          <w:rFonts w:eastAsia="Arial Unicode MS"/>
          <w:sz w:val="24"/>
          <w:szCs w:val="24"/>
          <w:lang w:eastAsia="en-US"/>
        </w:rPr>
        <w:t xml:space="preserve"> and the </w:t>
      </w:r>
      <w:r w:rsidR="00617FD7">
        <w:rPr>
          <w:rFonts w:eastAsia="Arial Unicode MS"/>
          <w:sz w:val="24"/>
          <w:szCs w:val="24"/>
          <w:lang w:eastAsia="en-US"/>
        </w:rPr>
        <w:t>Time</w:t>
      </w:r>
      <w:r w:rsidR="00134F46">
        <w:rPr>
          <w:rFonts w:eastAsia="Arial Unicode MS"/>
          <w:sz w:val="24"/>
          <w:szCs w:val="24"/>
          <w:lang w:eastAsia="en-US"/>
        </w:rPr>
        <w:t xml:space="preserve"> to Work </w:t>
      </w:r>
      <w:r w:rsidR="00617FD7">
        <w:rPr>
          <w:rFonts w:eastAsia="Arial Unicode MS"/>
          <w:sz w:val="24"/>
          <w:szCs w:val="24"/>
          <w:lang w:eastAsia="en-US"/>
        </w:rPr>
        <w:t xml:space="preserve">Employment Service </w:t>
      </w:r>
      <w:r w:rsidR="00134F46">
        <w:rPr>
          <w:rFonts w:eastAsia="Arial Unicode MS"/>
          <w:sz w:val="24"/>
          <w:szCs w:val="24"/>
          <w:lang w:eastAsia="en-US"/>
        </w:rPr>
        <w:t>Deed</w:t>
      </w:r>
      <w:r w:rsidRPr="000C6CDB">
        <w:rPr>
          <w:rFonts w:eastAsia="Arial Unicode MS"/>
          <w:sz w:val="24"/>
          <w:szCs w:val="24"/>
          <w:lang w:eastAsia="en-US"/>
        </w:rPr>
        <w:t xml:space="preserve">, agree to conduct themselves in accordance with this Joint Charter of Deed Management.  </w:t>
      </w:r>
    </w:p>
    <w:p w14:paraId="3F09CFBB" w14:textId="623693E5" w:rsidR="000C6CDB" w:rsidRPr="000C6CDB" w:rsidRDefault="000C6CDB" w:rsidP="000C6CDB">
      <w:pPr>
        <w:rPr>
          <w:rFonts w:eastAsia="Arial Unicode MS"/>
          <w:sz w:val="24"/>
          <w:szCs w:val="24"/>
          <w:lang w:eastAsia="en-US"/>
        </w:rPr>
      </w:pPr>
      <w:r w:rsidRPr="000C6CDB">
        <w:rPr>
          <w:rFonts w:eastAsia="Arial Unicode MS"/>
          <w:sz w:val="24"/>
          <w:szCs w:val="24"/>
          <w:lang w:eastAsia="en-US"/>
        </w:rPr>
        <w:t>This joint charter is observed by the Department, Employment Providers,</w:t>
      </w:r>
      <w:r w:rsidR="00F16BB4">
        <w:rPr>
          <w:rFonts w:eastAsia="Arial Unicode MS"/>
        </w:rPr>
        <w:t xml:space="preserve"> ParentsNext Providers, EST Providers,</w:t>
      </w:r>
      <w:r w:rsidRPr="000C6CDB">
        <w:rPr>
          <w:rFonts w:eastAsia="Arial Unicode MS"/>
          <w:sz w:val="24"/>
          <w:szCs w:val="24"/>
          <w:lang w:eastAsia="en-US"/>
        </w:rPr>
        <w:t xml:space="preserve"> </w:t>
      </w:r>
      <w:r w:rsidRPr="00BE4F01">
        <w:rPr>
          <w:rFonts w:eastAsia="Arial Unicode MS"/>
          <w:sz w:val="24"/>
          <w:szCs w:val="24"/>
          <w:lang w:eastAsia="en-US"/>
        </w:rPr>
        <w:t>Transition to Work Providers</w:t>
      </w:r>
      <w:r w:rsidRPr="00F16BB4">
        <w:rPr>
          <w:rFonts w:eastAsia="Arial Unicode MS"/>
          <w:sz w:val="24"/>
          <w:szCs w:val="24"/>
          <w:lang w:eastAsia="en-US"/>
        </w:rPr>
        <w:t>,</w:t>
      </w:r>
      <w:r w:rsidRPr="002E45BE">
        <w:rPr>
          <w:rFonts w:eastAsia="Arial Unicode MS"/>
          <w:sz w:val="24"/>
          <w:szCs w:val="24"/>
          <w:lang w:eastAsia="en-US"/>
        </w:rPr>
        <w:t xml:space="preserve"> </w:t>
      </w:r>
      <w:r w:rsidR="00617FD7" w:rsidRPr="002E45BE">
        <w:rPr>
          <w:rFonts w:eastAsia="Arial Unicode MS"/>
          <w:sz w:val="24"/>
          <w:szCs w:val="24"/>
          <w:lang w:eastAsia="en-US"/>
        </w:rPr>
        <w:t>Time</w:t>
      </w:r>
      <w:r w:rsidR="00134F46" w:rsidRPr="002E45BE">
        <w:rPr>
          <w:rFonts w:eastAsia="Arial Unicode MS"/>
          <w:sz w:val="24"/>
          <w:szCs w:val="24"/>
          <w:lang w:eastAsia="en-US"/>
        </w:rPr>
        <w:t xml:space="preserve"> to Work Providers, </w:t>
      </w:r>
      <w:r w:rsidRPr="00F16BB4">
        <w:rPr>
          <w:rFonts w:eastAsia="Arial Unicode MS"/>
          <w:sz w:val="24"/>
          <w:szCs w:val="24"/>
          <w:lang w:eastAsia="en-US"/>
        </w:rPr>
        <w:t xml:space="preserve">the </w:t>
      </w:r>
      <w:r w:rsidRPr="000C6CDB">
        <w:rPr>
          <w:rFonts w:eastAsia="Arial Unicode MS"/>
          <w:sz w:val="24"/>
          <w:szCs w:val="24"/>
          <w:lang w:eastAsia="en-US"/>
        </w:rPr>
        <w:t xml:space="preserve">National Harvest Labour Information Service and providers of the New Enterprise Incentive Scheme and Harvest Labour Services.  </w:t>
      </w:r>
    </w:p>
    <w:p w14:paraId="7673025C" w14:textId="77777777" w:rsidR="000C6CDB" w:rsidRPr="000C6CDB" w:rsidRDefault="000C6CDB" w:rsidP="0042649F">
      <w:pPr>
        <w:spacing w:before="240"/>
        <w:rPr>
          <w:rFonts w:eastAsiaTheme="minorEastAsia"/>
          <w:b/>
          <w:sz w:val="32"/>
          <w:szCs w:val="32"/>
          <w:lang w:eastAsia="en-US"/>
        </w:rPr>
      </w:pPr>
      <w:r w:rsidRPr="000C6CDB">
        <w:rPr>
          <w:rFonts w:eastAsiaTheme="minorEastAsia"/>
          <w:b/>
          <w:sz w:val="32"/>
          <w:szCs w:val="32"/>
          <w:lang w:eastAsia="en-US"/>
        </w:rPr>
        <w:t>A joint approach for stronger employment services</w:t>
      </w:r>
    </w:p>
    <w:p w14:paraId="352E83ED" w14:textId="77777777" w:rsidR="000C6CDB" w:rsidRPr="000C6CDB" w:rsidRDefault="000C6CDB" w:rsidP="000C6CDB">
      <w:pPr>
        <w:rPr>
          <w:rFonts w:eastAsia="Arial Unicode MS"/>
          <w:sz w:val="24"/>
          <w:szCs w:val="24"/>
          <w:lang w:eastAsia="en-US"/>
        </w:rPr>
      </w:pPr>
      <w:r w:rsidRPr="000C6CDB">
        <w:rPr>
          <w:rFonts w:eastAsia="Arial Unicode MS"/>
          <w:sz w:val="24"/>
          <w:szCs w:val="24"/>
          <w:lang w:eastAsia="en-US"/>
        </w:rPr>
        <w:t xml:space="preserve">The Employment Services Joint Charter reflects our commitment to work together to ensure that employment services meet the needs of job seekers, employers, communities and the Australian Government. </w:t>
      </w:r>
    </w:p>
    <w:p w14:paraId="5487E25B" w14:textId="77777777" w:rsidR="000C6CDB" w:rsidRPr="000C6CDB" w:rsidRDefault="000C6CDB" w:rsidP="000C6CDB">
      <w:pPr>
        <w:rPr>
          <w:rFonts w:eastAsia="Arial Unicode MS"/>
          <w:sz w:val="24"/>
          <w:szCs w:val="24"/>
          <w:lang w:eastAsia="en-US"/>
        </w:rPr>
      </w:pPr>
      <w:r w:rsidRPr="000C6CDB">
        <w:rPr>
          <w:rFonts w:eastAsia="Arial Unicode MS"/>
          <w:sz w:val="24"/>
          <w:szCs w:val="24"/>
          <w:lang w:eastAsia="en-US"/>
        </w:rPr>
        <w:t xml:space="preserve">Together, we are committed to maintaining the reputation and integrity of employment services, strengthening the employment services industry and working together to make sure services are managed and delivered effectively and provide value for money. </w:t>
      </w:r>
    </w:p>
    <w:p w14:paraId="7C038CEE" w14:textId="77777777" w:rsidR="000C6CDB" w:rsidRPr="000C6CDB" w:rsidRDefault="000C6CDB" w:rsidP="0042649F">
      <w:pPr>
        <w:spacing w:before="240"/>
        <w:rPr>
          <w:rFonts w:eastAsiaTheme="minorEastAsia"/>
          <w:b/>
          <w:sz w:val="32"/>
          <w:szCs w:val="32"/>
          <w:lang w:eastAsia="en-US"/>
        </w:rPr>
      </w:pPr>
      <w:r w:rsidRPr="000C6CDB">
        <w:rPr>
          <w:rFonts w:eastAsiaTheme="minorEastAsia"/>
          <w:b/>
          <w:sz w:val="32"/>
          <w:szCs w:val="32"/>
          <w:lang w:eastAsia="en-US"/>
        </w:rPr>
        <w:t xml:space="preserve">Our commitments </w:t>
      </w:r>
    </w:p>
    <w:tbl>
      <w:tblPr>
        <w:tblStyle w:val="TableGrid"/>
        <w:tblW w:w="488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Caption w:val="Table Our Commitments"/>
        <w:tblDescription w:val="What Providers can expect from the Department and What the Department can expect from Providers"/>
      </w:tblPr>
      <w:tblGrid>
        <w:gridCol w:w="5181"/>
        <w:gridCol w:w="5206"/>
      </w:tblGrid>
      <w:tr w:rsidR="000C6CDB" w:rsidRPr="000C6CDB" w14:paraId="01121300" w14:textId="77777777" w:rsidTr="00F95202">
        <w:trPr>
          <w:tblHeader/>
        </w:trPr>
        <w:tc>
          <w:tcPr>
            <w:tcW w:w="2494" w:type="pct"/>
            <w:shd w:val="clear" w:color="auto" w:fill="auto"/>
          </w:tcPr>
          <w:p w14:paraId="2F42786E" w14:textId="77777777" w:rsidR="000C6CDB" w:rsidRPr="000C6CDB" w:rsidRDefault="000C6CDB" w:rsidP="0042649F">
            <w:pPr>
              <w:spacing w:before="60" w:after="120"/>
              <w:rPr>
                <w:rFonts w:ascii="HMRC Modena" w:eastAsiaTheme="minorEastAsia" w:hAnsi="HMRC Modena" w:cs="HMRC Modena"/>
                <w:b/>
                <w:i/>
                <w:sz w:val="32"/>
                <w:szCs w:val="32"/>
                <w:lang w:eastAsia="en-US"/>
              </w:rPr>
            </w:pPr>
            <w:r w:rsidRPr="000C6CDB">
              <w:rPr>
                <w:rFonts w:eastAsiaTheme="minorEastAsia"/>
                <w:b/>
                <w:i/>
                <w:sz w:val="32"/>
                <w:szCs w:val="32"/>
                <w:lang w:eastAsia="en-US"/>
              </w:rPr>
              <w:t xml:space="preserve">What providers can expect from the </w:t>
            </w:r>
            <w:r w:rsidRPr="000C6CDB">
              <w:rPr>
                <w:rFonts w:eastAsiaTheme="minorEastAsia"/>
                <w:b/>
                <w:i/>
                <w:sz w:val="32"/>
                <w:szCs w:val="32"/>
                <w:lang w:eastAsia="en-US"/>
              </w:rPr>
              <w:br/>
              <w:t>Department:</w:t>
            </w:r>
          </w:p>
        </w:tc>
        <w:tc>
          <w:tcPr>
            <w:tcW w:w="2506" w:type="pct"/>
            <w:shd w:val="clear" w:color="auto" w:fill="auto"/>
          </w:tcPr>
          <w:p w14:paraId="2412D214" w14:textId="77777777" w:rsidR="000C6CDB" w:rsidRPr="000C6CDB" w:rsidRDefault="000C6CDB" w:rsidP="0042649F">
            <w:pPr>
              <w:spacing w:before="60" w:after="120"/>
              <w:rPr>
                <w:rFonts w:ascii="HMRC Modena" w:eastAsiaTheme="minorEastAsia" w:hAnsi="HMRC Modena" w:cs="HMRC Modena"/>
                <w:b/>
                <w:i/>
                <w:sz w:val="32"/>
                <w:szCs w:val="32"/>
                <w:lang w:eastAsia="en-US"/>
              </w:rPr>
            </w:pPr>
            <w:r w:rsidRPr="000C6CDB">
              <w:rPr>
                <w:rFonts w:eastAsiaTheme="minorEastAsia"/>
                <w:b/>
                <w:i/>
                <w:sz w:val="32"/>
                <w:szCs w:val="32"/>
                <w:lang w:eastAsia="en-US"/>
              </w:rPr>
              <w:t>What the Department can expect from providers:</w:t>
            </w:r>
          </w:p>
        </w:tc>
      </w:tr>
      <w:tr w:rsidR="000C6CDB" w:rsidRPr="000C6CDB" w14:paraId="751EB308" w14:textId="77777777" w:rsidTr="00F95202">
        <w:trPr>
          <w:trHeight w:val="635"/>
        </w:trPr>
        <w:tc>
          <w:tcPr>
            <w:tcW w:w="2494" w:type="pct"/>
            <w:tcBorders>
              <w:bottom w:val="single" w:sz="4" w:space="0" w:color="EEECE1" w:themeColor="background2"/>
              <w:right w:val="single" w:sz="4" w:space="0" w:color="EEECE1" w:themeColor="background2"/>
            </w:tcBorders>
            <w:shd w:val="clear" w:color="auto" w:fill="548DD4" w:themeFill="text2" w:themeFillTint="99"/>
            <w:vAlign w:val="center"/>
          </w:tcPr>
          <w:p w14:paraId="2D6F9049" w14:textId="77777777" w:rsidR="000C6CDB" w:rsidRPr="000C6CDB" w:rsidRDefault="000C6CDB" w:rsidP="000C6CDB">
            <w:pPr>
              <w:tabs>
                <w:tab w:val="left" w:pos="0"/>
              </w:tabs>
              <w:spacing w:after="60"/>
              <w:ind w:left="284"/>
              <w:jc w:val="center"/>
              <w:rPr>
                <w:rFonts w:cs="Arial"/>
                <w:b/>
                <w:sz w:val="26"/>
                <w:szCs w:val="26"/>
              </w:rPr>
            </w:pPr>
            <w:r w:rsidRPr="000C6CDB">
              <w:rPr>
                <w:rFonts w:cs="Arial"/>
                <w:b/>
                <w:sz w:val="26"/>
                <w:szCs w:val="26"/>
              </w:rPr>
              <w:t>Respect and support</w:t>
            </w:r>
          </w:p>
        </w:tc>
        <w:tc>
          <w:tcPr>
            <w:tcW w:w="2506" w:type="pct"/>
            <w:tcBorders>
              <w:left w:val="single" w:sz="4" w:space="0" w:color="EEECE1" w:themeColor="background2"/>
              <w:bottom w:val="single" w:sz="4" w:space="0" w:color="EEECE1" w:themeColor="background2"/>
            </w:tcBorders>
            <w:shd w:val="clear" w:color="auto" w:fill="95B3D7" w:themeFill="accent1" w:themeFillTint="99"/>
            <w:vAlign w:val="center"/>
          </w:tcPr>
          <w:p w14:paraId="2BFF1D95" w14:textId="77777777" w:rsidR="000C6CDB" w:rsidRPr="000C6CDB" w:rsidRDefault="000C6CDB" w:rsidP="000C6CDB">
            <w:pPr>
              <w:spacing w:after="60"/>
              <w:jc w:val="center"/>
              <w:rPr>
                <w:rFonts w:cs="Arial"/>
                <w:b/>
                <w:sz w:val="26"/>
                <w:szCs w:val="26"/>
              </w:rPr>
            </w:pPr>
            <w:r w:rsidRPr="000C6CDB">
              <w:rPr>
                <w:rFonts w:cs="Arial"/>
                <w:b/>
                <w:sz w:val="26"/>
                <w:szCs w:val="26"/>
              </w:rPr>
              <w:t>Respect</w:t>
            </w:r>
          </w:p>
        </w:tc>
      </w:tr>
      <w:tr w:rsidR="000C6CDB" w:rsidRPr="000C6CDB" w14:paraId="1FFB8BBC" w14:textId="77777777" w:rsidTr="00F95202">
        <w:trPr>
          <w:trHeight w:val="677"/>
        </w:trPr>
        <w:tc>
          <w:tcPr>
            <w:tcW w:w="2494" w:type="pct"/>
            <w:tcBorders>
              <w:top w:val="single" w:sz="4" w:space="0" w:color="EEECE1" w:themeColor="background2"/>
              <w:bottom w:val="single" w:sz="4" w:space="0" w:color="EEECE1" w:themeColor="background2"/>
              <w:right w:val="single" w:sz="4" w:space="0" w:color="EEECE1" w:themeColor="background2"/>
            </w:tcBorders>
            <w:shd w:val="clear" w:color="auto" w:fill="8DB3E2" w:themeFill="text2" w:themeFillTint="66"/>
            <w:vAlign w:val="center"/>
          </w:tcPr>
          <w:p w14:paraId="35C7308E" w14:textId="77777777" w:rsidR="000C6CDB" w:rsidRPr="000C6CDB" w:rsidRDefault="000C6CDB" w:rsidP="000C6CDB">
            <w:pPr>
              <w:spacing w:after="60"/>
              <w:jc w:val="center"/>
              <w:rPr>
                <w:rFonts w:cs="Arial"/>
                <w:b/>
                <w:sz w:val="26"/>
                <w:szCs w:val="26"/>
              </w:rPr>
            </w:pPr>
            <w:r w:rsidRPr="000C6CDB">
              <w:rPr>
                <w:rFonts w:cs="Arial"/>
                <w:b/>
                <w:sz w:val="26"/>
                <w:szCs w:val="26"/>
              </w:rPr>
              <w:t>Openness and transparency</w:t>
            </w:r>
          </w:p>
        </w:tc>
        <w:tc>
          <w:tcPr>
            <w:tcW w:w="2506" w:type="pct"/>
            <w:tcBorders>
              <w:top w:val="single" w:sz="4" w:space="0" w:color="EEECE1" w:themeColor="background2"/>
              <w:left w:val="single" w:sz="4" w:space="0" w:color="EEECE1" w:themeColor="background2"/>
              <w:bottom w:val="single" w:sz="4" w:space="0" w:color="EEECE1" w:themeColor="background2"/>
            </w:tcBorders>
            <w:shd w:val="clear" w:color="auto" w:fill="B8CCE4" w:themeFill="accent1" w:themeFillTint="66"/>
            <w:vAlign w:val="center"/>
          </w:tcPr>
          <w:p w14:paraId="359E965F" w14:textId="77777777" w:rsidR="000C6CDB" w:rsidRPr="000C6CDB" w:rsidRDefault="000C6CDB" w:rsidP="000C6CDB">
            <w:pPr>
              <w:spacing w:after="60"/>
              <w:jc w:val="center"/>
              <w:rPr>
                <w:rFonts w:cs="Arial"/>
                <w:b/>
                <w:sz w:val="26"/>
                <w:szCs w:val="26"/>
              </w:rPr>
            </w:pPr>
            <w:r w:rsidRPr="000C6CDB">
              <w:rPr>
                <w:rFonts w:cs="Arial"/>
                <w:b/>
                <w:sz w:val="26"/>
                <w:szCs w:val="26"/>
              </w:rPr>
              <w:t>Collaboration</w:t>
            </w:r>
          </w:p>
        </w:tc>
      </w:tr>
      <w:tr w:rsidR="000C6CDB" w:rsidRPr="000C6CDB" w14:paraId="1666E81D" w14:textId="77777777" w:rsidTr="00F95202">
        <w:trPr>
          <w:trHeight w:val="747"/>
        </w:trPr>
        <w:tc>
          <w:tcPr>
            <w:tcW w:w="5000" w:type="pct"/>
            <w:gridSpan w:val="2"/>
            <w:tcBorders>
              <w:top w:val="single" w:sz="4" w:space="0" w:color="EEECE1" w:themeColor="background2"/>
              <w:bottom w:val="single" w:sz="4" w:space="0" w:color="EEECE1" w:themeColor="background2"/>
            </w:tcBorders>
            <w:shd w:val="clear" w:color="auto" w:fill="548DD4" w:themeFill="text2" w:themeFillTint="99"/>
            <w:vAlign w:val="center"/>
          </w:tcPr>
          <w:p w14:paraId="102C813E" w14:textId="77777777" w:rsidR="000C6CDB" w:rsidRPr="000C6CDB" w:rsidRDefault="000C6CDB" w:rsidP="000C6CDB">
            <w:pPr>
              <w:spacing w:after="60"/>
              <w:jc w:val="center"/>
              <w:rPr>
                <w:rFonts w:cs="Arial"/>
                <w:b/>
                <w:sz w:val="26"/>
                <w:szCs w:val="26"/>
              </w:rPr>
            </w:pPr>
            <w:r w:rsidRPr="000C6CDB">
              <w:rPr>
                <w:rFonts w:cs="Arial"/>
                <w:b/>
                <w:sz w:val="26"/>
                <w:szCs w:val="26"/>
              </w:rPr>
              <w:t>Integrity and accountability</w:t>
            </w:r>
          </w:p>
        </w:tc>
      </w:tr>
      <w:tr w:rsidR="000C6CDB" w:rsidRPr="000C6CDB" w14:paraId="2367E2BE" w14:textId="77777777" w:rsidTr="00F95202">
        <w:trPr>
          <w:trHeight w:val="753"/>
        </w:trPr>
        <w:tc>
          <w:tcPr>
            <w:tcW w:w="5000" w:type="pct"/>
            <w:gridSpan w:val="2"/>
            <w:tcBorders>
              <w:top w:val="single" w:sz="4" w:space="0" w:color="EEECE1" w:themeColor="background2"/>
            </w:tcBorders>
            <w:shd w:val="clear" w:color="auto" w:fill="8DB3E2" w:themeFill="text2" w:themeFillTint="66"/>
            <w:vAlign w:val="center"/>
          </w:tcPr>
          <w:p w14:paraId="04E36A0B" w14:textId="77777777" w:rsidR="000C6CDB" w:rsidRPr="000C6CDB" w:rsidRDefault="000C6CDB" w:rsidP="000C6CDB">
            <w:pPr>
              <w:spacing w:after="120"/>
              <w:jc w:val="center"/>
              <w:rPr>
                <w:rFonts w:cs="Arial"/>
                <w:b/>
                <w:bCs/>
                <w:i/>
                <w:iCs/>
                <w:sz w:val="26"/>
                <w:szCs w:val="26"/>
              </w:rPr>
            </w:pPr>
            <w:r w:rsidRPr="000C6CDB">
              <w:rPr>
                <w:rFonts w:cs="Arial"/>
                <w:b/>
                <w:sz w:val="26"/>
                <w:szCs w:val="26"/>
              </w:rPr>
              <w:t>Continuous improvement</w:t>
            </w:r>
          </w:p>
        </w:tc>
      </w:tr>
    </w:tbl>
    <w:p w14:paraId="63725615" w14:textId="77777777" w:rsidR="000C6CDB" w:rsidRPr="000C6CDB" w:rsidRDefault="000C6CDB" w:rsidP="000C6CDB">
      <w:pPr>
        <w:spacing w:after="120"/>
        <w:ind w:left="360" w:hanging="360"/>
        <w:contextualSpacing/>
        <w:rPr>
          <w:rFonts w:asciiTheme="minorHAnsi" w:hAnsiTheme="minorHAnsi" w:cstheme="minorHAnsi"/>
          <w:szCs w:val="22"/>
        </w:rPr>
        <w:sectPr w:rsidR="000C6CDB" w:rsidRPr="000C6CDB" w:rsidSect="00F95202">
          <w:headerReference w:type="even" r:id="rId29"/>
          <w:headerReference w:type="default" r:id="rId30"/>
          <w:footerReference w:type="default" r:id="rId31"/>
          <w:headerReference w:type="first" r:id="rId32"/>
          <w:type w:val="continuous"/>
          <w:pgSz w:w="11906" w:h="16838"/>
          <w:pgMar w:top="425" w:right="707" w:bottom="426" w:left="567" w:header="0" w:footer="548" w:gutter="0"/>
          <w:cols w:space="708"/>
          <w:docGrid w:linePitch="360"/>
        </w:sectPr>
      </w:pPr>
    </w:p>
    <w:p w14:paraId="345D5346" w14:textId="77777777" w:rsidR="000C6CDB" w:rsidRPr="00B109B7" w:rsidRDefault="000C6CDB" w:rsidP="000C6CDB">
      <w:pPr>
        <w:rPr>
          <w:b/>
          <w:bCs/>
          <w:sz w:val="48"/>
          <w:szCs w:val="48"/>
          <w:u w:val="single"/>
          <w:lang w:eastAsia="en-US"/>
        </w:rPr>
      </w:pPr>
      <w:r w:rsidRPr="000C6CDB">
        <w:rPr>
          <w:b/>
          <w:bCs/>
          <w:sz w:val="48"/>
          <w:szCs w:val="48"/>
          <w:lang w:eastAsia="en-US"/>
        </w:rPr>
        <w:lastRenderedPageBreak/>
        <w:t xml:space="preserve"> </w:t>
      </w:r>
      <w:r w:rsidRPr="00B109B7">
        <w:rPr>
          <w:b/>
          <w:bCs/>
          <w:sz w:val="48"/>
          <w:szCs w:val="48"/>
          <w:u w:val="single"/>
          <w:lang w:eastAsia="en-US"/>
        </w:rPr>
        <w:t>What providers can expect from the Department</w:t>
      </w:r>
    </w:p>
    <w:p w14:paraId="7B5070A1" w14:textId="77777777" w:rsidR="000C6CDB" w:rsidRPr="000C6CDB" w:rsidRDefault="000C6CDB" w:rsidP="000C6CDB">
      <w:pPr>
        <w:rPr>
          <w:sz w:val="20"/>
          <w:lang w:eastAsia="en-US"/>
        </w:rPr>
        <w:sectPr w:rsidR="000C6CDB" w:rsidRPr="000C6CDB" w:rsidSect="00F95202">
          <w:pgSz w:w="11906" w:h="16838"/>
          <w:pgMar w:top="425" w:right="567" w:bottom="425" w:left="567" w:header="284" w:footer="550" w:gutter="0"/>
          <w:cols w:space="708"/>
          <w:docGrid w:linePitch="360"/>
        </w:sectPr>
      </w:pPr>
    </w:p>
    <w:p w14:paraId="57FDC646" w14:textId="77777777" w:rsidR="000C6CDB" w:rsidRPr="000C6CDB" w:rsidRDefault="000C6CDB" w:rsidP="00B54419">
      <w:pPr>
        <w:numPr>
          <w:ilvl w:val="0"/>
          <w:numId w:val="31"/>
        </w:numPr>
        <w:spacing w:after="120"/>
        <w:contextualSpacing/>
        <w:rPr>
          <w:rFonts w:asciiTheme="minorHAnsi" w:hAnsiTheme="minorHAnsi" w:cstheme="minorHAnsi"/>
          <w:sz w:val="36"/>
          <w:szCs w:val="36"/>
        </w:rPr>
      </w:pPr>
      <w:r w:rsidRPr="000C6CDB">
        <w:rPr>
          <w:rFonts w:cstheme="minorHAnsi"/>
          <w:b/>
          <w:sz w:val="36"/>
          <w:szCs w:val="36"/>
          <w:lang w:eastAsia="en-US"/>
        </w:rPr>
        <w:t>Respect</w:t>
      </w:r>
      <w:r w:rsidRPr="000C6CDB">
        <w:rPr>
          <w:rFonts w:asciiTheme="minorHAnsi" w:hAnsiTheme="minorHAnsi" w:cstheme="minorHAnsi"/>
          <w:sz w:val="36"/>
          <w:szCs w:val="36"/>
        </w:rPr>
        <w:t xml:space="preserve"> </w:t>
      </w:r>
      <w:r w:rsidRPr="000C6CDB">
        <w:rPr>
          <w:rFonts w:cstheme="minorHAnsi"/>
          <w:b/>
          <w:sz w:val="36"/>
          <w:szCs w:val="36"/>
          <w:lang w:eastAsia="en-US"/>
        </w:rPr>
        <w:t>and</w:t>
      </w:r>
      <w:r w:rsidRPr="000C6CDB">
        <w:rPr>
          <w:rFonts w:asciiTheme="minorHAnsi" w:hAnsiTheme="minorHAnsi" w:cstheme="minorHAnsi"/>
          <w:sz w:val="36"/>
          <w:szCs w:val="36"/>
        </w:rPr>
        <w:t xml:space="preserve"> </w:t>
      </w:r>
      <w:r w:rsidRPr="000C6CDB">
        <w:rPr>
          <w:rFonts w:cstheme="minorHAnsi"/>
          <w:b/>
          <w:sz w:val="36"/>
          <w:szCs w:val="36"/>
          <w:lang w:eastAsia="en-US"/>
        </w:rPr>
        <w:t>support</w:t>
      </w:r>
    </w:p>
    <w:p w14:paraId="3DAC59F3" w14:textId="77777777" w:rsidR="000C6CDB" w:rsidRPr="000C6CDB" w:rsidRDefault="000C6CDB" w:rsidP="000C6CDB">
      <w:pPr>
        <w:ind w:firstLine="720"/>
        <w:rPr>
          <w:szCs w:val="22"/>
          <w:lang w:eastAsia="en-US"/>
        </w:rPr>
      </w:pPr>
      <w:r w:rsidRPr="000C6CDB">
        <w:rPr>
          <w:rFonts w:eastAsia="Arial Unicode MS"/>
          <w:szCs w:val="22"/>
          <w:lang w:eastAsia="en-US"/>
        </w:rPr>
        <w:t>The Department will:</w:t>
      </w:r>
    </w:p>
    <w:p w14:paraId="1803960C" w14:textId="77777777" w:rsidR="000C6CDB" w:rsidRPr="000C6CDB" w:rsidRDefault="000C6CDB" w:rsidP="00B54419">
      <w:pPr>
        <w:numPr>
          <w:ilvl w:val="0"/>
          <w:numId w:val="30"/>
        </w:numPr>
        <w:spacing w:after="120"/>
        <w:ind w:left="1080"/>
        <w:contextualSpacing/>
        <w:rPr>
          <w:rFonts w:asciiTheme="minorHAnsi" w:eastAsia="Arial Unicode MS" w:hAnsiTheme="minorHAnsi" w:cstheme="minorHAnsi"/>
          <w:szCs w:val="22"/>
        </w:rPr>
      </w:pPr>
      <w:r w:rsidRPr="000C6CDB">
        <w:rPr>
          <w:rFonts w:asciiTheme="minorHAnsi" w:eastAsia="Arial Unicode MS" w:hAnsiTheme="minorHAnsi" w:cstheme="minorHAnsi"/>
          <w:szCs w:val="22"/>
        </w:rPr>
        <w:t>respect providers’ role, experience and expertise</w:t>
      </w:r>
    </w:p>
    <w:p w14:paraId="5CA00ADF" w14:textId="77777777" w:rsidR="000C6CDB" w:rsidRPr="000C6CDB" w:rsidRDefault="000C6CDB" w:rsidP="00B54419">
      <w:pPr>
        <w:numPr>
          <w:ilvl w:val="0"/>
          <w:numId w:val="30"/>
        </w:numPr>
        <w:spacing w:after="120"/>
        <w:ind w:left="1080"/>
        <w:contextualSpacing/>
        <w:rPr>
          <w:rFonts w:asciiTheme="minorHAnsi" w:eastAsia="Arial Unicode MS" w:hAnsiTheme="minorHAnsi" w:cstheme="minorHAnsi"/>
          <w:szCs w:val="22"/>
        </w:rPr>
      </w:pPr>
      <w:r w:rsidRPr="000C6CDB">
        <w:rPr>
          <w:rFonts w:asciiTheme="minorHAnsi" w:eastAsia="Arial Unicode MS" w:hAnsiTheme="minorHAnsi" w:cstheme="minorHAnsi"/>
          <w:szCs w:val="22"/>
        </w:rPr>
        <w:t>treat each provider with courtesy and consideration</w:t>
      </w:r>
    </w:p>
    <w:p w14:paraId="02CDF5EA" w14:textId="77777777" w:rsidR="000C6CDB" w:rsidRPr="000C6CDB" w:rsidRDefault="000C6CDB" w:rsidP="00B54419">
      <w:pPr>
        <w:numPr>
          <w:ilvl w:val="0"/>
          <w:numId w:val="30"/>
        </w:numPr>
        <w:spacing w:after="120"/>
        <w:ind w:left="1080"/>
        <w:contextualSpacing/>
        <w:rPr>
          <w:rFonts w:asciiTheme="minorHAnsi" w:eastAsia="Arial Unicode MS" w:hAnsiTheme="minorHAnsi" w:cstheme="minorHAnsi"/>
          <w:szCs w:val="22"/>
        </w:rPr>
      </w:pPr>
      <w:r w:rsidRPr="000C6CDB">
        <w:rPr>
          <w:rFonts w:asciiTheme="minorHAnsi" w:eastAsia="Arial Unicode MS" w:hAnsiTheme="minorHAnsi" w:cstheme="minorHAnsi"/>
          <w:szCs w:val="22"/>
        </w:rPr>
        <w:t>meet regularly with providers</w:t>
      </w:r>
    </w:p>
    <w:p w14:paraId="325FD0E0" w14:textId="77777777" w:rsidR="000C6CDB" w:rsidRPr="000C6CDB" w:rsidRDefault="000C6CDB" w:rsidP="00B54419">
      <w:pPr>
        <w:numPr>
          <w:ilvl w:val="0"/>
          <w:numId w:val="30"/>
        </w:numPr>
        <w:spacing w:after="120"/>
        <w:ind w:left="1080"/>
        <w:contextualSpacing/>
        <w:rPr>
          <w:rFonts w:asciiTheme="minorHAnsi" w:eastAsia="Arial Unicode MS" w:hAnsiTheme="minorHAnsi" w:cstheme="minorHAnsi"/>
          <w:szCs w:val="22"/>
        </w:rPr>
      </w:pPr>
      <w:r w:rsidRPr="000C6CDB">
        <w:rPr>
          <w:rFonts w:asciiTheme="minorHAnsi" w:eastAsia="Arial Unicode MS" w:hAnsiTheme="minorHAnsi" w:cstheme="minorHAnsi"/>
          <w:szCs w:val="22"/>
        </w:rPr>
        <w:t xml:space="preserve">adhere to agreed communication protocols with providers </w:t>
      </w:r>
    </w:p>
    <w:p w14:paraId="20DCE411" w14:textId="77777777" w:rsidR="000C6CDB" w:rsidRPr="000C6CDB" w:rsidRDefault="000C6CDB" w:rsidP="00B54419">
      <w:pPr>
        <w:numPr>
          <w:ilvl w:val="0"/>
          <w:numId w:val="30"/>
        </w:numPr>
        <w:spacing w:after="120"/>
        <w:ind w:left="1080"/>
        <w:contextualSpacing/>
        <w:rPr>
          <w:rFonts w:asciiTheme="minorHAnsi" w:eastAsia="Arial Unicode MS" w:hAnsiTheme="minorHAnsi" w:cstheme="minorHAnsi"/>
          <w:szCs w:val="22"/>
        </w:rPr>
      </w:pPr>
      <w:r w:rsidRPr="000C6CDB">
        <w:rPr>
          <w:rFonts w:asciiTheme="minorHAnsi" w:eastAsia="Arial Unicode MS" w:hAnsiTheme="minorHAnsi" w:cstheme="minorHAnsi"/>
          <w:szCs w:val="22"/>
        </w:rPr>
        <w:t>respond to providers’ queries, generally within 10 business days</w:t>
      </w:r>
    </w:p>
    <w:p w14:paraId="55261D9E" w14:textId="77777777" w:rsidR="000C6CDB" w:rsidRPr="000C6CDB" w:rsidRDefault="000C6CDB" w:rsidP="00B54419">
      <w:pPr>
        <w:numPr>
          <w:ilvl w:val="0"/>
          <w:numId w:val="30"/>
        </w:numPr>
        <w:spacing w:after="120"/>
        <w:ind w:left="1080"/>
        <w:contextualSpacing/>
        <w:rPr>
          <w:rFonts w:asciiTheme="minorHAnsi" w:eastAsia="Arial Unicode MS" w:hAnsiTheme="minorHAnsi" w:cstheme="minorHAnsi"/>
          <w:szCs w:val="22"/>
        </w:rPr>
      </w:pPr>
      <w:r w:rsidRPr="000C6CDB">
        <w:rPr>
          <w:rFonts w:asciiTheme="minorHAnsi" w:eastAsia="Arial Unicode MS" w:hAnsiTheme="minorHAnsi" w:cstheme="minorHAnsi"/>
          <w:szCs w:val="22"/>
        </w:rPr>
        <w:t>work with providers to resolve complaints, disputes or problems, and consider the perspective of all parties—including employers and job seekers—when developing resolutions</w:t>
      </w:r>
    </w:p>
    <w:p w14:paraId="324B0E24" w14:textId="77777777" w:rsidR="000C6CDB" w:rsidRPr="000C6CDB" w:rsidRDefault="000C6CDB" w:rsidP="00B54419">
      <w:pPr>
        <w:numPr>
          <w:ilvl w:val="0"/>
          <w:numId w:val="30"/>
        </w:numPr>
        <w:spacing w:after="120"/>
        <w:ind w:left="1080"/>
        <w:contextualSpacing/>
        <w:rPr>
          <w:rFonts w:asciiTheme="minorHAnsi" w:eastAsia="Arial Unicode MS" w:hAnsiTheme="minorHAnsi" w:cstheme="minorHAnsi"/>
          <w:szCs w:val="22"/>
        </w:rPr>
      </w:pPr>
      <w:r w:rsidRPr="000C6CDB">
        <w:rPr>
          <w:rFonts w:asciiTheme="minorHAnsi" w:eastAsia="Arial Unicode MS" w:hAnsiTheme="minorHAnsi" w:cstheme="minorHAnsi"/>
          <w:szCs w:val="22"/>
        </w:rPr>
        <w:t xml:space="preserve">support providers to implement programme changes effectively </w:t>
      </w:r>
    </w:p>
    <w:p w14:paraId="046A4975" w14:textId="77777777" w:rsidR="000C6CDB" w:rsidRPr="000C6CDB" w:rsidRDefault="000C6CDB" w:rsidP="00B54419">
      <w:pPr>
        <w:numPr>
          <w:ilvl w:val="0"/>
          <w:numId w:val="30"/>
        </w:numPr>
        <w:spacing w:after="120"/>
        <w:ind w:left="1080"/>
        <w:contextualSpacing/>
        <w:rPr>
          <w:rFonts w:asciiTheme="minorHAnsi" w:eastAsia="Arial Unicode MS" w:hAnsiTheme="minorHAnsi" w:cstheme="minorHAnsi"/>
          <w:szCs w:val="22"/>
        </w:rPr>
      </w:pPr>
      <w:r w:rsidRPr="000C6CDB">
        <w:rPr>
          <w:rFonts w:asciiTheme="minorHAnsi" w:eastAsia="Arial Unicode MS" w:hAnsiTheme="minorHAnsi" w:cstheme="minorHAnsi"/>
          <w:szCs w:val="22"/>
        </w:rPr>
        <w:t xml:space="preserve">maintain the National Customer Service Line </w:t>
      </w:r>
    </w:p>
    <w:p w14:paraId="7C90C0D4" w14:textId="77777777" w:rsidR="000C6CDB" w:rsidRPr="000C6CDB" w:rsidRDefault="000C6CDB" w:rsidP="00B54419">
      <w:pPr>
        <w:numPr>
          <w:ilvl w:val="0"/>
          <w:numId w:val="30"/>
        </w:numPr>
        <w:spacing w:after="120"/>
        <w:ind w:left="1080"/>
        <w:contextualSpacing/>
        <w:rPr>
          <w:rFonts w:asciiTheme="minorHAnsi" w:eastAsia="Arial Unicode MS" w:hAnsiTheme="minorHAnsi" w:cstheme="minorHAnsi"/>
          <w:szCs w:val="22"/>
        </w:rPr>
      </w:pPr>
      <w:r w:rsidRPr="000C6CDB">
        <w:rPr>
          <w:rFonts w:asciiTheme="minorHAnsi" w:eastAsia="Arial Unicode MS" w:hAnsiTheme="minorHAnsi" w:cstheme="minorHAnsi"/>
          <w:szCs w:val="22"/>
        </w:rPr>
        <w:t>maintain the Employer Hotline to facilitate connections between employers and providers.</w:t>
      </w:r>
    </w:p>
    <w:p w14:paraId="58426F1D" w14:textId="77777777" w:rsidR="000C6CDB" w:rsidRPr="000C6CDB" w:rsidRDefault="000C6CDB" w:rsidP="00B54419">
      <w:pPr>
        <w:numPr>
          <w:ilvl w:val="0"/>
          <w:numId w:val="31"/>
        </w:numPr>
        <w:spacing w:after="120"/>
        <w:contextualSpacing/>
        <w:rPr>
          <w:rFonts w:asciiTheme="minorHAnsi" w:hAnsiTheme="minorHAnsi" w:cstheme="minorHAnsi"/>
          <w:szCs w:val="22"/>
        </w:rPr>
      </w:pPr>
      <w:r w:rsidRPr="000C6CDB">
        <w:rPr>
          <w:rFonts w:cstheme="minorHAnsi"/>
          <w:b/>
          <w:sz w:val="36"/>
          <w:szCs w:val="36"/>
          <w:lang w:eastAsia="en-US"/>
        </w:rPr>
        <w:t>Openness</w:t>
      </w:r>
      <w:r w:rsidRPr="000C6CDB">
        <w:rPr>
          <w:rFonts w:asciiTheme="minorHAnsi" w:hAnsiTheme="minorHAnsi" w:cstheme="minorHAnsi"/>
          <w:szCs w:val="22"/>
        </w:rPr>
        <w:t xml:space="preserve"> </w:t>
      </w:r>
      <w:r w:rsidRPr="000C6CDB">
        <w:rPr>
          <w:rFonts w:cstheme="minorHAnsi"/>
          <w:b/>
          <w:sz w:val="36"/>
          <w:szCs w:val="36"/>
          <w:lang w:eastAsia="en-US"/>
        </w:rPr>
        <w:t>and</w:t>
      </w:r>
      <w:r w:rsidRPr="000C6CDB">
        <w:rPr>
          <w:rFonts w:asciiTheme="minorHAnsi" w:hAnsiTheme="minorHAnsi" w:cstheme="minorHAnsi"/>
          <w:szCs w:val="22"/>
        </w:rPr>
        <w:t xml:space="preserve"> </w:t>
      </w:r>
      <w:r w:rsidRPr="000C6CDB">
        <w:rPr>
          <w:rFonts w:cstheme="minorHAnsi"/>
          <w:b/>
          <w:sz w:val="36"/>
          <w:szCs w:val="36"/>
          <w:lang w:eastAsia="en-US"/>
        </w:rPr>
        <w:t>transparency</w:t>
      </w:r>
    </w:p>
    <w:p w14:paraId="07AD8D2C" w14:textId="77777777" w:rsidR="000C6CDB" w:rsidRPr="000C6CDB" w:rsidRDefault="000C6CDB" w:rsidP="000C6CDB">
      <w:pPr>
        <w:ind w:firstLine="720"/>
        <w:rPr>
          <w:rFonts w:eastAsia="Arial Unicode MS"/>
          <w:szCs w:val="22"/>
          <w:lang w:eastAsia="en-US"/>
        </w:rPr>
      </w:pPr>
      <w:r w:rsidRPr="000C6CDB">
        <w:rPr>
          <w:rFonts w:eastAsia="Arial Unicode MS"/>
          <w:szCs w:val="22"/>
          <w:lang w:eastAsia="en-US"/>
        </w:rPr>
        <w:t>The Department will:</w:t>
      </w:r>
    </w:p>
    <w:p w14:paraId="280D7819" w14:textId="77777777" w:rsidR="000C6CDB" w:rsidRPr="000C6CDB" w:rsidRDefault="000C6CDB" w:rsidP="00B54419">
      <w:pPr>
        <w:numPr>
          <w:ilvl w:val="0"/>
          <w:numId w:val="30"/>
        </w:numPr>
        <w:spacing w:after="120"/>
        <w:ind w:left="1080"/>
        <w:contextualSpacing/>
        <w:rPr>
          <w:rFonts w:asciiTheme="minorHAnsi" w:eastAsia="Arial Unicode MS" w:hAnsiTheme="minorHAnsi" w:cstheme="minorHAnsi"/>
          <w:szCs w:val="22"/>
        </w:rPr>
      </w:pPr>
      <w:r w:rsidRPr="000C6CDB">
        <w:rPr>
          <w:rFonts w:asciiTheme="minorHAnsi" w:eastAsia="Arial Unicode MS" w:hAnsiTheme="minorHAnsi" w:cstheme="minorHAnsi"/>
          <w:szCs w:val="22"/>
        </w:rPr>
        <w:t>be transparent in our business dealings</w:t>
      </w:r>
    </w:p>
    <w:p w14:paraId="27C529E1" w14:textId="77777777" w:rsidR="000C6CDB" w:rsidRPr="000C6CDB" w:rsidRDefault="000C6CDB" w:rsidP="00B54419">
      <w:pPr>
        <w:numPr>
          <w:ilvl w:val="0"/>
          <w:numId w:val="30"/>
        </w:numPr>
        <w:spacing w:after="120"/>
        <w:ind w:left="1080"/>
        <w:contextualSpacing/>
        <w:rPr>
          <w:rFonts w:asciiTheme="minorHAnsi" w:eastAsia="Arial Unicode MS" w:hAnsiTheme="minorHAnsi" w:cstheme="minorHAnsi"/>
          <w:szCs w:val="22"/>
        </w:rPr>
      </w:pPr>
      <w:r w:rsidRPr="000C6CDB">
        <w:rPr>
          <w:rFonts w:asciiTheme="minorHAnsi" w:eastAsia="Arial Unicode MS" w:hAnsiTheme="minorHAnsi" w:cstheme="minorHAnsi"/>
          <w:szCs w:val="22"/>
        </w:rPr>
        <w:t xml:space="preserve">maintain honest and open communication </w:t>
      </w:r>
    </w:p>
    <w:p w14:paraId="51E46B90" w14:textId="77777777" w:rsidR="000C6CDB" w:rsidRPr="000C6CDB" w:rsidRDefault="000C6CDB" w:rsidP="00B54419">
      <w:pPr>
        <w:numPr>
          <w:ilvl w:val="0"/>
          <w:numId w:val="30"/>
        </w:numPr>
        <w:spacing w:after="120"/>
        <w:ind w:left="1080"/>
        <w:contextualSpacing/>
        <w:rPr>
          <w:rFonts w:asciiTheme="minorHAnsi" w:eastAsia="Arial Unicode MS" w:hAnsiTheme="minorHAnsi" w:cstheme="minorHAnsi"/>
          <w:szCs w:val="22"/>
        </w:rPr>
      </w:pPr>
      <w:r w:rsidRPr="000C6CDB">
        <w:rPr>
          <w:rFonts w:asciiTheme="minorHAnsi" w:eastAsia="Arial Unicode MS" w:hAnsiTheme="minorHAnsi" w:cstheme="minorHAnsi"/>
          <w:szCs w:val="22"/>
        </w:rPr>
        <w:t xml:space="preserve">provide consistent, accurate and timely advice  </w:t>
      </w:r>
    </w:p>
    <w:p w14:paraId="42FF5073" w14:textId="77777777" w:rsidR="000C6CDB" w:rsidRPr="000C6CDB" w:rsidRDefault="000C6CDB" w:rsidP="00B54419">
      <w:pPr>
        <w:numPr>
          <w:ilvl w:val="0"/>
          <w:numId w:val="30"/>
        </w:numPr>
        <w:spacing w:after="120"/>
        <w:ind w:left="1080"/>
        <w:contextualSpacing/>
        <w:rPr>
          <w:rFonts w:asciiTheme="minorHAnsi" w:eastAsia="Arial Unicode MS" w:hAnsiTheme="minorHAnsi" w:cstheme="minorHAnsi"/>
          <w:szCs w:val="22"/>
        </w:rPr>
      </w:pPr>
      <w:r w:rsidRPr="000C6CDB">
        <w:rPr>
          <w:rFonts w:asciiTheme="minorHAnsi" w:eastAsia="Arial Unicode MS" w:hAnsiTheme="minorHAnsi" w:cstheme="minorHAnsi"/>
          <w:szCs w:val="22"/>
        </w:rPr>
        <w:t>maintain feedback mechanisms to support formal and informal feedback from providers</w:t>
      </w:r>
    </w:p>
    <w:p w14:paraId="57BE1D26" w14:textId="77777777" w:rsidR="000C6CDB" w:rsidRPr="000C6CDB" w:rsidRDefault="000C6CDB" w:rsidP="00B54419">
      <w:pPr>
        <w:numPr>
          <w:ilvl w:val="0"/>
          <w:numId w:val="30"/>
        </w:numPr>
        <w:spacing w:after="120"/>
        <w:ind w:left="1080"/>
        <w:contextualSpacing/>
        <w:rPr>
          <w:rFonts w:asciiTheme="minorHAnsi" w:eastAsia="Arial Unicode MS" w:hAnsiTheme="minorHAnsi" w:cstheme="minorHAnsi"/>
          <w:szCs w:val="22"/>
        </w:rPr>
      </w:pPr>
      <w:r w:rsidRPr="000C6CDB">
        <w:rPr>
          <w:rFonts w:asciiTheme="minorHAnsi" w:eastAsia="Arial Unicode MS" w:hAnsiTheme="minorHAnsi" w:cstheme="minorHAnsi"/>
          <w:szCs w:val="22"/>
        </w:rPr>
        <w:t>consult providers wherever possible, generally through industry representatives—including on contract variations</w:t>
      </w:r>
    </w:p>
    <w:p w14:paraId="33711EAF" w14:textId="77777777" w:rsidR="000C6CDB" w:rsidRPr="000C6CDB" w:rsidRDefault="000C6CDB" w:rsidP="00B54419">
      <w:pPr>
        <w:numPr>
          <w:ilvl w:val="0"/>
          <w:numId w:val="30"/>
        </w:numPr>
        <w:spacing w:after="120"/>
        <w:ind w:left="1080"/>
        <w:contextualSpacing/>
        <w:rPr>
          <w:rFonts w:asciiTheme="minorHAnsi" w:eastAsia="Arial Unicode MS" w:hAnsiTheme="minorHAnsi" w:cstheme="minorHAnsi"/>
          <w:szCs w:val="22"/>
        </w:rPr>
      </w:pPr>
      <w:r w:rsidRPr="000C6CDB">
        <w:rPr>
          <w:rFonts w:asciiTheme="minorHAnsi" w:eastAsia="Arial Unicode MS" w:hAnsiTheme="minorHAnsi" w:cstheme="minorHAnsi"/>
          <w:szCs w:val="22"/>
        </w:rPr>
        <w:t>provide reasonable notice for providers to implement new or amended guidelines.</w:t>
      </w:r>
    </w:p>
    <w:p w14:paraId="15B2FE49" w14:textId="77777777" w:rsidR="000C6CDB" w:rsidRPr="000C6CDB" w:rsidRDefault="000C6CDB" w:rsidP="000C6CDB">
      <w:pPr>
        <w:ind w:right="-45"/>
        <w:rPr>
          <w:rFonts w:eastAsia="Arial Unicode MS" w:cstheme="minorHAnsi"/>
          <w:sz w:val="24"/>
          <w:lang w:eastAsia="en-US"/>
        </w:rPr>
      </w:pPr>
    </w:p>
    <w:p w14:paraId="0ED200C7" w14:textId="77777777" w:rsidR="000C6CDB" w:rsidRPr="000C6CDB" w:rsidRDefault="000C6CDB" w:rsidP="00B54419">
      <w:pPr>
        <w:numPr>
          <w:ilvl w:val="0"/>
          <w:numId w:val="31"/>
        </w:numPr>
        <w:spacing w:after="120"/>
        <w:contextualSpacing/>
        <w:rPr>
          <w:rFonts w:asciiTheme="minorHAnsi" w:hAnsiTheme="minorHAnsi" w:cstheme="minorHAnsi"/>
          <w:szCs w:val="22"/>
        </w:rPr>
      </w:pPr>
      <w:r w:rsidRPr="000C6CDB">
        <w:rPr>
          <w:rFonts w:cstheme="minorHAnsi"/>
          <w:b/>
          <w:sz w:val="36"/>
          <w:szCs w:val="36"/>
          <w:lang w:eastAsia="en-US"/>
        </w:rPr>
        <w:t>Integrity</w:t>
      </w:r>
      <w:r w:rsidRPr="000C6CDB">
        <w:rPr>
          <w:rFonts w:asciiTheme="minorHAnsi" w:hAnsiTheme="minorHAnsi" w:cstheme="minorHAnsi"/>
          <w:szCs w:val="22"/>
        </w:rPr>
        <w:t xml:space="preserve"> </w:t>
      </w:r>
      <w:r w:rsidRPr="000C6CDB">
        <w:rPr>
          <w:rFonts w:cstheme="minorHAnsi"/>
          <w:b/>
          <w:sz w:val="36"/>
          <w:szCs w:val="36"/>
          <w:lang w:eastAsia="en-US"/>
        </w:rPr>
        <w:t>and</w:t>
      </w:r>
      <w:r w:rsidRPr="000C6CDB">
        <w:rPr>
          <w:rFonts w:asciiTheme="minorHAnsi" w:hAnsiTheme="minorHAnsi" w:cstheme="minorHAnsi"/>
          <w:szCs w:val="22"/>
        </w:rPr>
        <w:t xml:space="preserve"> </w:t>
      </w:r>
      <w:r w:rsidRPr="000C6CDB">
        <w:rPr>
          <w:rFonts w:cstheme="minorHAnsi"/>
          <w:b/>
          <w:sz w:val="36"/>
          <w:szCs w:val="36"/>
          <w:lang w:eastAsia="en-US"/>
        </w:rPr>
        <w:t>accountability</w:t>
      </w:r>
    </w:p>
    <w:p w14:paraId="297485FF" w14:textId="77777777" w:rsidR="000C6CDB" w:rsidRPr="000C6CDB" w:rsidRDefault="000C6CDB" w:rsidP="000C6CDB">
      <w:pPr>
        <w:ind w:firstLine="720"/>
        <w:rPr>
          <w:rFonts w:eastAsia="Arial Unicode MS"/>
          <w:szCs w:val="22"/>
          <w:lang w:eastAsia="en-US"/>
        </w:rPr>
      </w:pPr>
      <w:r w:rsidRPr="000C6CDB">
        <w:rPr>
          <w:rFonts w:eastAsia="Arial Unicode MS"/>
          <w:szCs w:val="22"/>
          <w:lang w:eastAsia="en-US"/>
        </w:rPr>
        <w:t>The Department will:</w:t>
      </w:r>
    </w:p>
    <w:p w14:paraId="764547D9" w14:textId="77777777" w:rsidR="000C6CDB" w:rsidRPr="000C6CDB" w:rsidRDefault="000C6CDB" w:rsidP="00B54419">
      <w:pPr>
        <w:numPr>
          <w:ilvl w:val="0"/>
          <w:numId w:val="30"/>
        </w:numPr>
        <w:spacing w:after="120"/>
        <w:ind w:left="1080"/>
        <w:contextualSpacing/>
        <w:rPr>
          <w:rFonts w:asciiTheme="minorHAnsi" w:eastAsia="Arial Unicode MS" w:hAnsiTheme="minorHAnsi" w:cstheme="minorHAnsi"/>
          <w:szCs w:val="22"/>
        </w:rPr>
      </w:pPr>
      <w:r w:rsidRPr="000C6CDB">
        <w:rPr>
          <w:rFonts w:asciiTheme="minorHAnsi" w:eastAsia="Arial Unicode MS" w:hAnsiTheme="minorHAnsi" w:cstheme="minorHAnsi"/>
          <w:szCs w:val="22"/>
        </w:rPr>
        <w:t>observe the Australian Public Service (APS) Code of Conduct and APS Values</w:t>
      </w:r>
    </w:p>
    <w:p w14:paraId="5AE24338" w14:textId="77777777" w:rsidR="000C6CDB" w:rsidRPr="000C6CDB" w:rsidRDefault="000C6CDB" w:rsidP="00B54419">
      <w:pPr>
        <w:numPr>
          <w:ilvl w:val="0"/>
          <w:numId w:val="30"/>
        </w:numPr>
        <w:spacing w:after="120"/>
        <w:ind w:left="1080"/>
        <w:contextualSpacing/>
        <w:rPr>
          <w:rFonts w:asciiTheme="minorHAnsi" w:eastAsia="Arial Unicode MS" w:hAnsiTheme="minorHAnsi" w:cstheme="minorHAnsi"/>
          <w:szCs w:val="22"/>
        </w:rPr>
      </w:pPr>
      <w:r w:rsidRPr="000C6CDB">
        <w:rPr>
          <w:rFonts w:asciiTheme="minorHAnsi" w:eastAsia="Arial Unicode MS" w:hAnsiTheme="minorHAnsi" w:cstheme="minorHAnsi"/>
          <w:szCs w:val="22"/>
        </w:rPr>
        <w:t xml:space="preserve">adhere to the Commonwealth Procurement Rules, including on </w:t>
      </w:r>
      <w:r w:rsidRPr="000C6CDB">
        <w:rPr>
          <w:rFonts w:asciiTheme="minorHAnsi" w:eastAsia="Arial Unicode MS" w:hAnsiTheme="minorHAnsi" w:cstheme="minorHAnsi"/>
          <w:szCs w:val="22"/>
        </w:rPr>
        <w:t>principles of probity and ethical and fair dealings</w:t>
      </w:r>
    </w:p>
    <w:p w14:paraId="3539B10F" w14:textId="77777777" w:rsidR="000C6CDB" w:rsidRPr="000C6CDB" w:rsidRDefault="000C6CDB" w:rsidP="00B54419">
      <w:pPr>
        <w:numPr>
          <w:ilvl w:val="0"/>
          <w:numId w:val="30"/>
        </w:numPr>
        <w:spacing w:after="120"/>
        <w:ind w:left="1080"/>
        <w:contextualSpacing/>
        <w:rPr>
          <w:rFonts w:asciiTheme="minorHAnsi" w:eastAsia="Arial Unicode MS" w:hAnsiTheme="minorHAnsi" w:cstheme="minorHAnsi"/>
          <w:szCs w:val="22"/>
        </w:rPr>
      </w:pPr>
      <w:r w:rsidRPr="000C6CDB">
        <w:rPr>
          <w:rFonts w:asciiTheme="minorHAnsi" w:eastAsia="Arial Unicode MS" w:hAnsiTheme="minorHAnsi" w:cstheme="minorHAnsi"/>
          <w:szCs w:val="22"/>
        </w:rPr>
        <w:t>act honestly and in the best interests of the Government, the employment services industry, job seekers and the community</w:t>
      </w:r>
    </w:p>
    <w:p w14:paraId="014A4DA4" w14:textId="77777777" w:rsidR="000C6CDB" w:rsidRPr="000C6CDB" w:rsidRDefault="000C6CDB" w:rsidP="00B54419">
      <w:pPr>
        <w:numPr>
          <w:ilvl w:val="0"/>
          <w:numId w:val="30"/>
        </w:numPr>
        <w:spacing w:after="120"/>
        <w:ind w:left="1080"/>
        <w:contextualSpacing/>
        <w:rPr>
          <w:rFonts w:asciiTheme="minorHAnsi" w:eastAsia="Arial Unicode MS" w:hAnsiTheme="minorHAnsi" w:cstheme="minorHAnsi"/>
          <w:szCs w:val="22"/>
        </w:rPr>
      </w:pPr>
      <w:r w:rsidRPr="000C6CDB">
        <w:rPr>
          <w:rFonts w:asciiTheme="minorHAnsi" w:eastAsia="Arial Unicode MS" w:hAnsiTheme="minorHAnsi" w:cstheme="minorHAnsi"/>
          <w:szCs w:val="22"/>
        </w:rPr>
        <w:t>be accountable for our decisions and actions</w:t>
      </w:r>
    </w:p>
    <w:p w14:paraId="1A91411B" w14:textId="77777777" w:rsidR="000C6CDB" w:rsidRPr="000C6CDB" w:rsidRDefault="000C6CDB" w:rsidP="00B54419">
      <w:pPr>
        <w:numPr>
          <w:ilvl w:val="0"/>
          <w:numId w:val="30"/>
        </w:numPr>
        <w:spacing w:after="120"/>
        <w:ind w:left="1080"/>
        <w:contextualSpacing/>
        <w:rPr>
          <w:rFonts w:asciiTheme="minorHAnsi" w:eastAsia="Arial Unicode MS" w:hAnsiTheme="minorHAnsi" w:cstheme="minorHAnsi"/>
          <w:szCs w:val="22"/>
        </w:rPr>
      </w:pPr>
      <w:r w:rsidRPr="000C6CDB">
        <w:rPr>
          <w:rFonts w:asciiTheme="minorHAnsi" w:eastAsia="Arial Unicode MS" w:hAnsiTheme="minorHAnsi" w:cstheme="minorHAnsi"/>
          <w:szCs w:val="22"/>
        </w:rPr>
        <w:t xml:space="preserve">support providers to comply with their deed requirements by: </w:t>
      </w:r>
    </w:p>
    <w:p w14:paraId="517B68F3" w14:textId="77777777" w:rsidR="000C6CDB" w:rsidRPr="000C6CDB" w:rsidRDefault="000C6CDB" w:rsidP="00B54419">
      <w:pPr>
        <w:numPr>
          <w:ilvl w:val="1"/>
          <w:numId w:val="32"/>
        </w:numPr>
        <w:spacing w:after="120"/>
        <w:ind w:left="1800"/>
        <w:contextualSpacing/>
        <w:rPr>
          <w:rFonts w:asciiTheme="minorHAnsi" w:eastAsia="Arial Unicode MS" w:hAnsiTheme="minorHAnsi" w:cstheme="minorHAnsi"/>
          <w:szCs w:val="22"/>
        </w:rPr>
      </w:pPr>
      <w:r w:rsidRPr="000C6CDB">
        <w:rPr>
          <w:rFonts w:asciiTheme="minorHAnsi" w:eastAsia="Arial Unicode MS" w:hAnsiTheme="minorHAnsi" w:cstheme="minorHAnsi"/>
          <w:szCs w:val="22"/>
        </w:rPr>
        <w:t>streamlining and simplifying guidelines</w:t>
      </w:r>
    </w:p>
    <w:p w14:paraId="067603D7" w14:textId="77777777" w:rsidR="000C6CDB" w:rsidRPr="000C6CDB" w:rsidRDefault="000C6CDB" w:rsidP="00B54419">
      <w:pPr>
        <w:numPr>
          <w:ilvl w:val="1"/>
          <w:numId w:val="32"/>
        </w:numPr>
        <w:spacing w:after="120"/>
        <w:ind w:left="1800"/>
        <w:contextualSpacing/>
        <w:rPr>
          <w:rFonts w:asciiTheme="minorHAnsi" w:eastAsia="Arial Unicode MS" w:hAnsiTheme="minorHAnsi" w:cstheme="minorHAnsi"/>
          <w:szCs w:val="22"/>
        </w:rPr>
      </w:pPr>
      <w:r w:rsidRPr="000C6CDB">
        <w:rPr>
          <w:rFonts w:asciiTheme="minorHAnsi" w:eastAsia="Arial Unicode MS" w:hAnsiTheme="minorHAnsi" w:cstheme="minorHAnsi"/>
          <w:szCs w:val="22"/>
        </w:rPr>
        <w:t>providing timely feedback from contract monitoring and programme assurance activities</w:t>
      </w:r>
    </w:p>
    <w:p w14:paraId="787E0AE5" w14:textId="77777777" w:rsidR="000C6CDB" w:rsidRPr="000C6CDB" w:rsidRDefault="000C6CDB" w:rsidP="000C6CDB">
      <w:pPr>
        <w:spacing w:after="120"/>
        <w:ind w:left="1080"/>
        <w:contextualSpacing/>
        <w:rPr>
          <w:rFonts w:asciiTheme="minorHAnsi" w:eastAsia="Arial Unicode MS" w:hAnsiTheme="minorHAnsi" w:cstheme="minorHAnsi"/>
          <w:color w:val="00B0F0"/>
          <w:szCs w:val="22"/>
        </w:rPr>
      </w:pPr>
      <w:r w:rsidRPr="000C6CDB">
        <w:rPr>
          <w:rFonts w:asciiTheme="minorHAnsi" w:eastAsia="Arial Unicode MS" w:hAnsiTheme="minorHAnsi" w:cstheme="minorHAnsi"/>
          <w:szCs w:val="22"/>
        </w:rPr>
        <w:t>treat providers’ information confidentially (subject to relevant deed provisions)</w:t>
      </w:r>
      <w:r w:rsidRPr="000C6CDB">
        <w:rPr>
          <w:rFonts w:asciiTheme="minorHAnsi" w:eastAsia="Arial Unicode MS" w:hAnsiTheme="minorHAnsi" w:cstheme="minorHAnsi"/>
          <w:color w:val="00B0F0"/>
          <w:szCs w:val="22"/>
        </w:rPr>
        <w:t xml:space="preserve"> </w:t>
      </w:r>
    </w:p>
    <w:p w14:paraId="1674F173" w14:textId="77777777" w:rsidR="000C6CDB" w:rsidRPr="00BE4F01" w:rsidRDefault="000C6CDB" w:rsidP="00B54419">
      <w:pPr>
        <w:numPr>
          <w:ilvl w:val="0"/>
          <w:numId w:val="30"/>
        </w:numPr>
        <w:spacing w:after="120"/>
        <w:ind w:left="1080"/>
        <w:contextualSpacing/>
        <w:rPr>
          <w:rFonts w:asciiTheme="minorHAnsi" w:eastAsia="Arial Unicode MS" w:hAnsiTheme="minorHAnsi" w:cstheme="minorHAnsi"/>
          <w:b/>
          <w:szCs w:val="22"/>
        </w:rPr>
      </w:pPr>
      <w:r w:rsidRPr="00BE4F01">
        <w:rPr>
          <w:rFonts w:asciiTheme="minorHAnsi" w:eastAsia="Arial Unicode MS" w:hAnsiTheme="minorHAnsi" w:cstheme="minorHAnsi"/>
          <w:szCs w:val="22"/>
        </w:rPr>
        <w:t xml:space="preserve">exercise its rights under the Deed in good faith. </w:t>
      </w:r>
    </w:p>
    <w:p w14:paraId="1F5F7ECE" w14:textId="77777777" w:rsidR="000C6CDB" w:rsidRPr="000C6CDB" w:rsidRDefault="000C6CDB" w:rsidP="00B54419">
      <w:pPr>
        <w:numPr>
          <w:ilvl w:val="0"/>
          <w:numId w:val="31"/>
        </w:numPr>
        <w:spacing w:after="120"/>
        <w:contextualSpacing/>
        <w:rPr>
          <w:rFonts w:asciiTheme="minorHAnsi" w:hAnsiTheme="minorHAnsi" w:cstheme="minorHAnsi"/>
          <w:szCs w:val="22"/>
        </w:rPr>
      </w:pPr>
      <w:r w:rsidRPr="000C6CDB">
        <w:rPr>
          <w:rFonts w:cstheme="minorHAnsi"/>
          <w:b/>
          <w:sz w:val="36"/>
          <w:szCs w:val="36"/>
          <w:lang w:eastAsia="en-US"/>
        </w:rPr>
        <w:t>Continuous</w:t>
      </w:r>
      <w:r w:rsidRPr="000C6CDB">
        <w:rPr>
          <w:rFonts w:asciiTheme="minorHAnsi" w:hAnsiTheme="minorHAnsi" w:cstheme="minorHAnsi"/>
          <w:szCs w:val="22"/>
        </w:rPr>
        <w:t xml:space="preserve"> </w:t>
      </w:r>
      <w:r w:rsidRPr="000C6CDB">
        <w:rPr>
          <w:rFonts w:cstheme="minorHAnsi"/>
          <w:b/>
          <w:sz w:val="36"/>
          <w:szCs w:val="36"/>
          <w:lang w:eastAsia="en-US"/>
        </w:rPr>
        <w:t>improvement</w:t>
      </w:r>
      <w:r w:rsidRPr="000C6CDB">
        <w:rPr>
          <w:rFonts w:asciiTheme="minorHAnsi" w:hAnsiTheme="minorHAnsi" w:cstheme="minorHAnsi"/>
          <w:szCs w:val="22"/>
        </w:rPr>
        <w:t xml:space="preserve"> </w:t>
      </w:r>
    </w:p>
    <w:p w14:paraId="2D9056E4" w14:textId="77777777" w:rsidR="000C6CDB" w:rsidRPr="000C6CDB" w:rsidRDefault="000C6CDB" w:rsidP="000C6CDB">
      <w:pPr>
        <w:ind w:firstLine="720"/>
        <w:rPr>
          <w:rFonts w:eastAsia="Arial Unicode MS"/>
          <w:szCs w:val="22"/>
          <w:lang w:eastAsia="en-US"/>
        </w:rPr>
      </w:pPr>
      <w:r w:rsidRPr="000C6CDB">
        <w:rPr>
          <w:rFonts w:eastAsia="Arial Unicode MS"/>
          <w:szCs w:val="22"/>
          <w:lang w:eastAsia="en-US"/>
        </w:rPr>
        <w:t>The Department will:</w:t>
      </w:r>
    </w:p>
    <w:p w14:paraId="15622932" w14:textId="77777777" w:rsidR="000C6CDB" w:rsidRPr="000C6CDB" w:rsidRDefault="000C6CDB" w:rsidP="00B54419">
      <w:pPr>
        <w:numPr>
          <w:ilvl w:val="0"/>
          <w:numId w:val="30"/>
        </w:numPr>
        <w:spacing w:after="120"/>
        <w:ind w:left="1080"/>
        <w:contextualSpacing/>
        <w:rPr>
          <w:rFonts w:asciiTheme="minorHAnsi" w:eastAsia="Arial Unicode MS" w:hAnsiTheme="minorHAnsi" w:cstheme="minorHAnsi"/>
          <w:szCs w:val="22"/>
        </w:rPr>
      </w:pPr>
      <w:r w:rsidRPr="000C6CDB">
        <w:rPr>
          <w:rFonts w:asciiTheme="minorHAnsi" w:eastAsia="Arial Unicode MS" w:hAnsiTheme="minorHAnsi" w:cstheme="minorHAnsi"/>
          <w:szCs w:val="22"/>
        </w:rPr>
        <w:t xml:space="preserve">work with the industry to promote better practice and innovation </w:t>
      </w:r>
    </w:p>
    <w:p w14:paraId="71D317C3" w14:textId="77777777" w:rsidR="000C6CDB" w:rsidRPr="000C6CDB" w:rsidRDefault="000C6CDB" w:rsidP="00B54419">
      <w:pPr>
        <w:numPr>
          <w:ilvl w:val="0"/>
          <w:numId w:val="30"/>
        </w:numPr>
        <w:spacing w:after="120"/>
        <w:ind w:left="1080"/>
        <w:contextualSpacing/>
        <w:rPr>
          <w:rFonts w:asciiTheme="minorHAnsi" w:eastAsia="Arial Unicode MS" w:hAnsiTheme="minorHAnsi" w:cstheme="minorHAnsi"/>
          <w:szCs w:val="22"/>
        </w:rPr>
      </w:pPr>
      <w:r w:rsidRPr="000C6CDB">
        <w:rPr>
          <w:rFonts w:asciiTheme="minorHAnsi" w:eastAsia="Arial Unicode MS" w:hAnsiTheme="minorHAnsi" w:cstheme="minorHAnsi"/>
          <w:szCs w:val="22"/>
        </w:rPr>
        <w:t>regularly review provider performance and deliver balanced and consistent feedback</w:t>
      </w:r>
    </w:p>
    <w:p w14:paraId="4A43814F" w14:textId="77777777" w:rsidR="000C6CDB" w:rsidRPr="000C6CDB" w:rsidRDefault="000C6CDB" w:rsidP="00B54419">
      <w:pPr>
        <w:numPr>
          <w:ilvl w:val="0"/>
          <w:numId w:val="30"/>
        </w:numPr>
        <w:spacing w:after="120"/>
        <w:ind w:left="1080"/>
        <w:contextualSpacing/>
        <w:rPr>
          <w:rFonts w:asciiTheme="minorHAnsi" w:eastAsia="Arial Unicode MS" w:hAnsiTheme="minorHAnsi" w:cstheme="minorHAnsi"/>
          <w:szCs w:val="22"/>
        </w:rPr>
      </w:pPr>
      <w:r w:rsidRPr="000C6CDB">
        <w:rPr>
          <w:rFonts w:asciiTheme="minorHAnsi" w:eastAsia="Arial Unicode MS" w:hAnsiTheme="minorHAnsi" w:cstheme="minorHAnsi"/>
          <w:szCs w:val="22"/>
        </w:rPr>
        <w:t>work with providers to help them meet the needs of employers and industry</w:t>
      </w:r>
    </w:p>
    <w:p w14:paraId="1AC49C14" w14:textId="77777777" w:rsidR="000C6CDB" w:rsidRPr="000C6CDB" w:rsidRDefault="000C6CDB" w:rsidP="00B54419">
      <w:pPr>
        <w:numPr>
          <w:ilvl w:val="0"/>
          <w:numId w:val="30"/>
        </w:numPr>
        <w:spacing w:after="120"/>
        <w:ind w:left="1080"/>
        <w:contextualSpacing/>
        <w:rPr>
          <w:rFonts w:asciiTheme="minorHAnsi" w:eastAsia="Arial Unicode MS" w:hAnsiTheme="minorHAnsi" w:cstheme="minorHAnsi"/>
          <w:szCs w:val="22"/>
        </w:rPr>
      </w:pPr>
      <w:r w:rsidRPr="000C6CDB">
        <w:rPr>
          <w:rFonts w:asciiTheme="minorHAnsi" w:eastAsia="Arial Unicode MS" w:hAnsiTheme="minorHAnsi" w:cstheme="minorHAnsi"/>
          <w:szCs w:val="22"/>
        </w:rPr>
        <w:t>work with providers to reduce the administrative burden of managing and complying with deeds</w:t>
      </w:r>
    </w:p>
    <w:p w14:paraId="03A45FB8" w14:textId="77777777" w:rsidR="000C6CDB" w:rsidRPr="000C6CDB" w:rsidRDefault="000C6CDB" w:rsidP="00B54419">
      <w:pPr>
        <w:numPr>
          <w:ilvl w:val="0"/>
          <w:numId w:val="30"/>
        </w:numPr>
        <w:spacing w:after="120"/>
        <w:ind w:left="1080"/>
        <w:contextualSpacing/>
        <w:rPr>
          <w:rFonts w:asciiTheme="minorHAnsi" w:eastAsia="Arial Unicode MS" w:hAnsiTheme="minorHAnsi" w:cstheme="minorHAnsi"/>
          <w:szCs w:val="22"/>
        </w:rPr>
      </w:pPr>
      <w:r w:rsidRPr="000C6CDB">
        <w:rPr>
          <w:rFonts w:asciiTheme="minorHAnsi" w:eastAsia="Arial Unicode MS" w:hAnsiTheme="minorHAnsi" w:cstheme="minorHAnsi"/>
          <w:szCs w:val="22"/>
        </w:rPr>
        <w:t>continually develop its contract management capability to make sure providers receive high quality support.</w:t>
      </w:r>
    </w:p>
    <w:p w14:paraId="53F8CF03" w14:textId="77777777" w:rsidR="000C6CDB" w:rsidRPr="000C6CDB" w:rsidRDefault="000C6CDB" w:rsidP="000C6CDB">
      <w:pPr>
        <w:rPr>
          <w:rFonts w:eastAsia="Arial Unicode MS"/>
          <w:sz w:val="20"/>
          <w:lang w:eastAsia="en-US"/>
        </w:rPr>
        <w:sectPr w:rsidR="000C6CDB" w:rsidRPr="000C6CDB" w:rsidSect="00F95202">
          <w:type w:val="continuous"/>
          <w:pgSz w:w="11906" w:h="16838"/>
          <w:pgMar w:top="425" w:right="991" w:bottom="568" w:left="567" w:header="284" w:footer="549" w:gutter="0"/>
          <w:cols w:num="2" w:space="708"/>
          <w:docGrid w:linePitch="360"/>
        </w:sectPr>
      </w:pPr>
    </w:p>
    <w:p w14:paraId="0B2A96A3" w14:textId="77777777" w:rsidR="000C6CDB" w:rsidRPr="00B109B7" w:rsidRDefault="000C6CDB" w:rsidP="000C6CDB">
      <w:pPr>
        <w:rPr>
          <w:b/>
          <w:bCs/>
          <w:sz w:val="48"/>
          <w:szCs w:val="48"/>
          <w:u w:val="single"/>
          <w:lang w:eastAsia="en-US"/>
        </w:rPr>
      </w:pPr>
      <w:r w:rsidRPr="000C6CDB">
        <w:rPr>
          <w:b/>
          <w:bCs/>
          <w:sz w:val="48"/>
          <w:szCs w:val="48"/>
          <w:lang w:eastAsia="en-US"/>
        </w:rPr>
        <w:lastRenderedPageBreak/>
        <w:t xml:space="preserve"> </w:t>
      </w:r>
      <w:r w:rsidRPr="00B109B7">
        <w:rPr>
          <w:b/>
          <w:bCs/>
          <w:sz w:val="48"/>
          <w:szCs w:val="48"/>
          <w:u w:val="single"/>
          <w:lang w:eastAsia="en-US"/>
        </w:rPr>
        <w:t>What the Department can expect from Providers</w:t>
      </w:r>
    </w:p>
    <w:p w14:paraId="7BE197F2" w14:textId="77777777" w:rsidR="000C6CDB" w:rsidRPr="000C6CDB" w:rsidRDefault="000C6CDB" w:rsidP="000C6CDB">
      <w:pPr>
        <w:rPr>
          <w:sz w:val="20"/>
          <w:lang w:eastAsia="en-US"/>
        </w:rPr>
        <w:sectPr w:rsidR="000C6CDB" w:rsidRPr="000C6CDB" w:rsidSect="00F95202">
          <w:headerReference w:type="even" r:id="rId33"/>
          <w:headerReference w:type="default" r:id="rId34"/>
          <w:pgSz w:w="11906" w:h="16838" w:code="9"/>
          <w:pgMar w:top="425" w:right="567" w:bottom="425" w:left="284" w:header="283" w:footer="510" w:gutter="0"/>
          <w:cols w:space="708"/>
          <w:docGrid w:linePitch="360"/>
        </w:sectPr>
      </w:pPr>
    </w:p>
    <w:p w14:paraId="188F099D" w14:textId="77777777" w:rsidR="000C6CDB" w:rsidRPr="000C6CDB" w:rsidRDefault="000C6CDB" w:rsidP="00B54419">
      <w:pPr>
        <w:numPr>
          <w:ilvl w:val="0"/>
          <w:numId w:val="38"/>
        </w:numPr>
        <w:tabs>
          <w:tab w:val="left" w:pos="426"/>
        </w:tabs>
        <w:spacing w:after="120"/>
        <w:ind w:left="499" w:hanging="357"/>
        <w:contextualSpacing/>
        <w:rPr>
          <w:rFonts w:asciiTheme="minorHAnsi" w:hAnsiTheme="minorHAnsi" w:cstheme="minorHAnsi"/>
          <w:sz w:val="36"/>
          <w:szCs w:val="36"/>
        </w:rPr>
      </w:pPr>
      <w:r w:rsidRPr="000C6CDB">
        <w:rPr>
          <w:rFonts w:asciiTheme="minorHAnsi" w:hAnsiTheme="minorHAnsi" w:cstheme="minorHAnsi"/>
          <w:b/>
          <w:bCs/>
          <w:sz w:val="36"/>
          <w:szCs w:val="36"/>
        </w:rPr>
        <w:t xml:space="preserve">Respect </w:t>
      </w:r>
    </w:p>
    <w:p w14:paraId="427098B0" w14:textId="77777777" w:rsidR="000C6CDB" w:rsidRPr="000C6CDB" w:rsidRDefault="000C6CDB" w:rsidP="00B54419">
      <w:pPr>
        <w:numPr>
          <w:ilvl w:val="0"/>
          <w:numId w:val="30"/>
        </w:numPr>
        <w:spacing w:after="120"/>
        <w:ind w:left="1080"/>
        <w:contextualSpacing/>
        <w:rPr>
          <w:rFonts w:asciiTheme="minorHAnsi" w:eastAsia="Arial Unicode MS" w:hAnsiTheme="minorHAnsi" w:cstheme="minorHAnsi"/>
          <w:szCs w:val="22"/>
        </w:rPr>
      </w:pPr>
      <w:r w:rsidRPr="000C6CDB">
        <w:rPr>
          <w:rFonts w:asciiTheme="minorHAnsi" w:eastAsia="Arial Unicode MS" w:hAnsiTheme="minorHAnsi" w:cstheme="minorHAnsi"/>
          <w:szCs w:val="22"/>
        </w:rPr>
        <w:t xml:space="preserve">Providers will: respect the Department’s role, experience and expertise </w:t>
      </w:r>
    </w:p>
    <w:p w14:paraId="749E6ACE" w14:textId="77777777" w:rsidR="000C6CDB" w:rsidRPr="000C6CDB" w:rsidRDefault="000C6CDB" w:rsidP="00B54419">
      <w:pPr>
        <w:numPr>
          <w:ilvl w:val="0"/>
          <w:numId w:val="30"/>
        </w:numPr>
        <w:spacing w:after="120"/>
        <w:ind w:left="1080"/>
        <w:contextualSpacing/>
        <w:rPr>
          <w:rFonts w:asciiTheme="minorHAnsi" w:eastAsia="Arial Unicode MS" w:hAnsiTheme="minorHAnsi" w:cstheme="minorHAnsi"/>
          <w:szCs w:val="22"/>
        </w:rPr>
      </w:pPr>
      <w:r w:rsidRPr="000C6CDB">
        <w:rPr>
          <w:rFonts w:asciiTheme="minorHAnsi" w:eastAsia="Arial Unicode MS" w:hAnsiTheme="minorHAnsi" w:cstheme="minorHAnsi"/>
          <w:szCs w:val="22"/>
        </w:rPr>
        <w:t xml:space="preserve">treat job seekers, the Department, other providers, Work for the Dole host organisations and industry stakeholders with courtesy and consideration </w:t>
      </w:r>
    </w:p>
    <w:p w14:paraId="7C745CFD" w14:textId="77777777" w:rsidR="000C6CDB" w:rsidRPr="000C6CDB" w:rsidRDefault="000C6CDB" w:rsidP="00B54419">
      <w:pPr>
        <w:numPr>
          <w:ilvl w:val="0"/>
          <w:numId w:val="30"/>
        </w:numPr>
        <w:spacing w:after="120"/>
        <w:ind w:left="1080"/>
        <w:contextualSpacing/>
        <w:rPr>
          <w:rFonts w:asciiTheme="minorHAnsi" w:eastAsia="Arial Unicode MS" w:hAnsiTheme="minorHAnsi" w:cstheme="minorHAnsi"/>
          <w:szCs w:val="22"/>
        </w:rPr>
      </w:pPr>
      <w:r w:rsidRPr="000C6CDB">
        <w:rPr>
          <w:rFonts w:asciiTheme="minorHAnsi" w:eastAsia="Arial Unicode MS" w:hAnsiTheme="minorHAnsi" w:cstheme="minorHAnsi"/>
          <w:szCs w:val="22"/>
        </w:rPr>
        <w:t>respond to queries appropriately.</w:t>
      </w:r>
    </w:p>
    <w:p w14:paraId="1720555E" w14:textId="77777777" w:rsidR="000C6CDB" w:rsidRPr="000C6CDB" w:rsidRDefault="000C6CDB" w:rsidP="00B54419">
      <w:pPr>
        <w:numPr>
          <w:ilvl w:val="0"/>
          <w:numId w:val="38"/>
        </w:numPr>
        <w:tabs>
          <w:tab w:val="left" w:pos="426"/>
        </w:tabs>
        <w:spacing w:after="120"/>
        <w:ind w:left="499" w:hanging="357"/>
        <w:contextualSpacing/>
        <w:rPr>
          <w:rFonts w:asciiTheme="minorHAnsi" w:hAnsiTheme="minorHAnsi" w:cstheme="minorHAnsi"/>
          <w:szCs w:val="22"/>
        </w:rPr>
      </w:pPr>
      <w:r w:rsidRPr="000C6CDB">
        <w:rPr>
          <w:rFonts w:cstheme="minorHAnsi"/>
          <w:b/>
          <w:sz w:val="36"/>
          <w:szCs w:val="36"/>
          <w:lang w:eastAsia="en-US"/>
        </w:rPr>
        <w:t>Collaboration</w:t>
      </w:r>
    </w:p>
    <w:p w14:paraId="4E77A993" w14:textId="77777777" w:rsidR="000C6CDB" w:rsidRPr="000C6CDB" w:rsidRDefault="000C6CDB" w:rsidP="00B54419">
      <w:pPr>
        <w:numPr>
          <w:ilvl w:val="0"/>
          <w:numId w:val="30"/>
        </w:numPr>
        <w:spacing w:after="120"/>
        <w:ind w:left="1080"/>
        <w:contextualSpacing/>
        <w:rPr>
          <w:rFonts w:asciiTheme="minorHAnsi" w:eastAsia="Arial Unicode MS" w:hAnsiTheme="minorHAnsi" w:cstheme="minorHAnsi"/>
          <w:szCs w:val="22"/>
        </w:rPr>
      </w:pPr>
      <w:r w:rsidRPr="000C6CDB">
        <w:rPr>
          <w:rFonts w:asciiTheme="minorHAnsi" w:eastAsia="Arial Unicode MS" w:hAnsiTheme="minorHAnsi" w:cstheme="minorHAnsi"/>
          <w:szCs w:val="22"/>
        </w:rPr>
        <w:t>develop and maintain effective relationships with the Department, employers, other providers, Work for the Dole host organisations and industry stakeholders</w:t>
      </w:r>
    </w:p>
    <w:p w14:paraId="5FB14F9B" w14:textId="77777777" w:rsidR="000C6CDB" w:rsidRPr="000C6CDB" w:rsidRDefault="000C6CDB" w:rsidP="00B54419">
      <w:pPr>
        <w:numPr>
          <w:ilvl w:val="0"/>
          <w:numId w:val="30"/>
        </w:numPr>
        <w:spacing w:after="120"/>
        <w:ind w:left="1080"/>
        <w:contextualSpacing/>
        <w:rPr>
          <w:rFonts w:asciiTheme="minorHAnsi" w:eastAsia="Arial Unicode MS" w:hAnsiTheme="minorHAnsi" w:cstheme="minorHAnsi"/>
          <w:szCs w:val="22"/>
        </w:rPr>
      </w:pPr>
      <w:r w:rsidRPr="000C6CDB">
        <w:rPr>
          <w:rFonts w:asciiTheme="minorHAnsi" w:eastAsia="Arial Unicode MS" w:hAnsiTheme="minorHAnsi" w:cstheme="minorHAnsi"/>
          <w:szCs w:val="22"/>
        </w:rPr>
        <w:t>work with the Department to resolve complaints, disputes or problems, using the following informal dispute resolution process in the first instance (except for matters that are excluded under the relevant deeds):</w:t>
      </w:r>
    </w:p>
    <w:p w14:paraId="3047DA08" w14:textId="77777777" w:rsidR="000C6CDB" w:rsidRPr="000C6CDB" w:rsidRDefault="000C6CDB" w:rsidP="000C6CDB">
      <w:pPr>
        <w:ind w:left="1080" w:hanging="360"/>
        <w:rPr>
          <w:rFonts w:eastAsia="Arial Unicode MS"/>
          <w:szCs w:val="22"/>
          <w:lang w:eastAsia="en-US"/>
        </w:rPr>
      </w:pPr>
      <w:r w:rsidRPr="000C6CDB">
        <w:rPr>
          <w:rFonts w:eastAsia="Arial Unicode MS"/>
          <w:szCs w:val="22"/>
          <w:lang w:eastAsia="en-US"/>
        </w:rPr>
        <w:t xml:space="preserve">1. </w:t>
      </w:r>
      <w:r w:rsidRPr="000C6CDB">
        <w:rPr>
          <w:rFonts w:eastAsia="Arial Unicode MS"/>
          <w:szCs w:val="22"/>
          <w:lang w:eastAsia="en-US"/>
        </w:rPr>
        <w:tab/>
        <w:t>The provider initially discusses any issues or problems directly with a contract or account manager.</w:t>
      </w:r>
    </w:p>
    <w:p w14:paraId="4F842DE3" w14:textId="77777777" w:rsidR="000C6CDB" w:rsidRPr="000C6CDB" w:rsidRDefault="000C6CDB" w:rsidP="000C6CDB">
      <w:pPr>
        <w:ind w:left="1080" w:hanging="360"/>
        <w:rPr>
          <w:rFonts w:eastAsia="Arial Unicode MS"/>
          <w:szCs w:val="22"/>
          <w:lang w:eastAsia="en-US"/>
        </w:rPr>
      </w:pPr>
      <w:r w:rsidRPr="000C6CDB">
        <w:rPr>
          <w:rFonts w:eastAsia="Arial Unicode MS"/>
          <w:szCs w:val="22"/>
          <w:lang w:eastAsia="en-US"/>
        </w:rPr>
        <w:t xml:space="preserve">2. </w:t>
      </w:r>
      <w:r w:rsidRPr="000C6CDB">
        <w:rPr>
          <w:rFonts w:eastAsia="Arial Unicode MS"/>
          <w:szCs w:val="22"/>
          <w:lang w:eastAsia="en-US"/>
        </w:rPr>
        <w:tab/>
        <w:t xml:space="preserve">If the dispute, complaint or problem can’t be resolved, the provider requests that it be raised with the relevant state manager. </w:t>
      </w:r>
    </w:p>
    <w:p w14:paraId="1CE13429" w14:textId="77777777" w:rsidR="000C6CDB" w:rsidRPr="000C6CDB" w:rsidRDefault="000C6CDB" w:rsidP="000C6CDB">
      <w:pPr>
        <w:ind w:left="1080" w:hanging="360"/>
        <w:rPr>
          <w:rFonts w:eastAsia="Arial Unicode MS"/>
          <w:szCs w:val="22"/>
          <w:lang w:eastAsia="en-US"/>
        </w:rPr>
      </w:pPr>
      <w:r w:rsidRPr="000C6CDB">
        <w:rPr>
          <w:rFonts w:eastAsia="Arial Unicode MS"/>
          <w:szCs w:val="22"/>
          <w:lang w:eastAsia="en-US"/>
        </w:rPr>
        <w:t xml:space="preserve">3. </w:t>
      </w:r>
      <w:r w:rsidRPr="000C6CDB">
        <w:rPr>
          <w:rFonts w:eastAsia="Arial Unicode MS"/>
          <w:szCs w:val="22"/>
          <w:lang w:eastAsia="en-US"/>
        </w:rPr>
        <w:tab/>
        <w:t>If this process does not resolve the issue, the National Contract Manager will attempt to facilitate a resolution.</w:t>
      </w:r>
    </w:p>
    <w:p w14:paraId="069AC271" w14:textId="77777777" w:rsidR="000C6CDB" w:rsidRPr="000C6CDB" w:rsidRDefault="000C6CDB" w:rsidP="000C6CDB">
      <w:pPr>
        <w:ind w:left="1080" w:hanging="360"/>
        <w:rPr>
          <w:rFonts w:eastAsia="Arial Unicode MS"/>
          <w:szCs w:val="22"/>
          <w:lang w:eastAsia="en-US"/>
        </w:rPr>
      </w:pPr>
      <w:r w:rsidRPr="000C6CDB">
        <w:rPr>
          <w:rFonts w:eastAsia="Arial Unicode MS"/>
          <w:szCs w:val="22"/>
          <w:lang w:eastAsia="en-US"/>
        </w:rPr>
        <w:t xml:space="preserve">4. </w:t>
      </w:r>
      <w:r w:rsidRPr="000C6CDB">
        <w:rPr>
          <w:rFonts w:eastAsia="Arial Unicode MS"/>
          <w:szCs w:val="22"/>
          <w:lang w:eastAsia="en-US"/>
        </w:rPr>
        <w:tab/>
        <w:t>Any dispute or problem that cannot be resolved through this informal resolution process will be managed through the formal procedures set out in the relevant deed.</w:t>
      </w:r>
    </w:p>
    <w:p w14:paraId="7A222FB4" w14:textId="77777777" w:rsidR="000C6CDB" w:rsidRPr="000C6CDB" w:rsidRDefault="000C6CDB" w:rsidP="00B54419">
      <w:pPr>
        <w:numPr>
          <w:ilvl w:val="0"/>
          <w:numId w:val="38"/>
        </w:numPr>
        <w:tabs>
          <w:tab w:val="left" w:pos="426"/>
        </w:tabs>
        <w:spacing w:after="120"/>
        <w:ind w:left="499" w:hanging="357"/>
        <w:contextualSpacing/>
        <w:rPr>
          <w:rFonts w:asciiTheme="minorHAnsi" w:hAnsiTheme="minorHAnsi" w:cstheme="minorHAnsi"/>
          <w:szCs w:val="22"/>
        </w:rPr>
      </w:pPr>
      <w:r w:rsidRPr="000C6CDB">
        <w:rPr>
          <w:rFonts w:asciiTheme="minorHAnsi" w:hAnsiTheme="minorHAnsi" w:cstheme="minorHAnsi"/>
          <w:szCs w:val="22"/>
        </w:rPr>
        <w:br w:type="column"/>
      </w:r>
      <w:r w:rsidRPr="000C6CDB">
        <w:rPr>
          <w:rFonts w:cstheme="minorHAnsi"/>
          <w:b/>
          <w:sz w:val="36"/>
          <w:szCs w:val="36"/>
          <w:lang w:eastAsia="en-US"/>
        </w:rPr>
        <w:t>Integrity</w:t>
      </w:r>
      <w:r w:rsidRPr="000C6CDB">
        <w:rPr>
          <w:rFonts w:asciiTheme="minorHAnsi" w:hAnsiTheme="minorHAnsi" w:cstheme="minorHAnsi"/>
          <w:szCs w:val="22"/>
        </w:rPr>
        <w:t xml:space="preserve"> </w:t>
      </w:r>
      <w:r w:rsidRPr="000C6CDB">
        <w:rPr>
          <w:rFonts w:cstheme="minorHAnsi"/>
          <w:b/>
          <w:sz w:val="36"/>
          <w:szCs w:val="36"/>
          <w:lang w:eastAsia="en-US"/>
        </w:rPr>
        <w:t>and</w:t>
      </w:r>
      <w:r w:rsidRPr="000C6CDB">
        <w:rPr>
          <w:rFonts w:asciiTheme="minorHAnsi" w:hAnsiTheme="minorHAnsi" w:cstheme="minorHAnsi"/>
          <w:szCs w:val="22"/>
        </w:rPr>
        <w:t xml:space="preserve"> </w:t>
      </w:r>
      <w:r w:rsidRPr="000C6CDB">
        <w:rPr>
          <w:rFonts w:cstheme="minorHAnsi"/>
          <w:b/>
          <w:sz w:val="36"/>
          <w:szCs w:val="36"/>
          <w:lang w:eastAsia="en-US"/>
        </w:rPr>
        <w:t>accountability</w:t>
      </w:r>
      <w:r w:rsidRPr="000C6CDB">
        <w:rPr>
          <w:rFonts w:asciiTheme="minorHAnsi" w:hAnsiTheme="minorHAnsi" w:cstheme="minorHAnsi"/>
          <w:szCs w:val="22"/>
        </w:rPr>
        <w:t xml:space="preserve"> </w:t>
      </w:r>
    </w:p>
    <w:p w14:paraId="0C8D179C" w14:textId="77777777" w:rsidR="000C6CDB" w:rsidRPr="000C6CDB" w:rsidRDefault="000C6CDB" w:rsidP="000C6CDB">
      <w:pPr>
        <w:ind w:firstLine="720"/>
        <w:rPr>
          <w:rFonts w:eastAsia="Arial Unicode MS"/>
          <w:szCs w:val="22"/>
          <w:lang w:eastAsia="en-US"/>
        </w:rPr>
      </w:pPr>
      <w:r w:rsidRPr="000C6CDB">
        <w:rPr>
          <w:rFonts w:eastAsia="Arial Unicode MS"/>
          <w:szCs w:val="22"/>
          <w:lang w:eastAsia="en-US"/>
        </w:rPr>
        <w:t>Providers will:</w:t>
      </w:r>
    </w:p>
    <w:p w14:paraId="1BCF8208" w14:textId="77777777" w:rsidR="000C6CDB" w:rsidRPr="000C6CDB" w:rsidRDefault="000C6CDB" w:rsidP="00B54419">
      <w:pPr>
        <w:numPr>
          <w:ilvl w:val="0"/>
          <w:numId w:val="30"/>
        </w:numPr>
        <w:spacing w:after="120"/>
        <w:ind w:left="1080"/>
        <w:contextualSpacing/>
        <w:rPr>
          <w:rFonts w:asciiTheme="minorHAnsi" w:eastAsia="Arial Unicode MS" w:hAnsiTheme="minorHAnsi" w:cstheme="minorHAnsi"/>
          <w:szCs w:val="22"/>
        </w:rPr>
      </w:pPr>
      <w:r w:rsidRPr="000C6CDB">
        <w:rPr>
          <w:rFonts w:asciiTheme="minorHAnsi" w:eastAsia="Arial Unicode MS" w:hAnsiTheme="minorHAnsi" w:cstheme="minorHAnsi"/>
          <w:szCs w:val="22"/>
        </w:rPr>
        <w:t>maintain high standards of professional conduct</w:t>
      </w:r>
    </w:p>
    <w:p w14:paraId="02BC35E4" w14:textId="77777777" w:rsidR="000C6CDB" w:rsidRPr="000C6CDB" w:rsidRDefault="000C6CDB" w:rsidP="00B54419">
      <w:pPr>
        <w:numPr>
          <w:ilvl w:val="0"/>
          <w:numId w:val="30"/>
        </w:numPr>
        <w:spacing w:after="120"/>
        <w:ind w:left="1080"/>
        <w:contextualSpacing/>
        <w:rPr>
          <w:rFonts w:asciiTheme="minorHAnsi" w:eastAsia="Arial Unicode MS" w:hAnsiTheme="minorHAnsi" w:cstheme="minorHAnsi"/>
          <w:szCs w:val="22"/>
        </w:rPr>
      </w:pPr>
      <w:r w:rsidRPr="000C6CDB">
        <w:rPr>
          <w:rFonts w:asciiTheme="minorHAnsi" w:eastAsia="Arial Unicode MS" w:hAnsiTheme="minorHAnsi" w:cstheme="minorHAnsi"/>
          <w:szCs w:val="22"/>
        </w:rPr>
        <w:t>recognise and act on the Government’s employment services policies</w:t>
      </w:r>
    </w:p>
    <w:p w14:paraId="096C1C29" w14:textId="77777777" w:rsidR="000C6CDB" w:rsidRPr="000C6CDB" w:rsidRDefault="000C6CDB" w:rsidP="00B54419">
      <w:pPr>
        <w:numPr>
          <w:ilvl w:val="0"/>
          <w:numId w:val="30"/>
        </w:numPr>
        <w:spacing w:after="120"/>
        <w:ind w:left="1080"/>
        <w:contextualSpacing/>
        <w:rPr>
          <w:rFonts w:asciiTheme="minorHAnsi" w:eastAsia="Arial Unicode MS" w:hAnsiTheme="minorHAnsi" w:cstheme="minorHAnsi"/>
          <w:szCs w:val="22"/>
        </w:rPr>
      </w:pPr>
      <w:r w:rsidRPr="000C6CDB">
        <w:rPr>
          <w:rFonts w:asciiTheme="minorHAnsi" w:eastAsia="Arial Unicode MS" w:hAnsiTheme="minorHAnsi" w:cstheme="minorHAnsi"/>
          <w:szCs w:val="22"/>
        </w:rPr>
        <w:t>implement programme changes in a timely way</w:t>
      </w:r>
    </w:p>
    <w:p w14:paraId="13810A72" w14:textId="77777777" w:rsidR="000C6CDB" w:rsidRPr="000C6CDB" w:rsidRDefault="000C6CDB" w:rsidP="00B54419">
      <w:pPr>
        <w:numPr>
          <w:ilvl w:val="0"/>
          <w:numId w:val="30"/>
        </w:numPr>
        <w:spacing w:after="120"/>
        <w:ind w:left="1080"/>
        <w:contextualSpacing/>
        <w:rPr>
          <w:rFonts w:asciiTheme="minorHAnsi" w:eastAsia="Arial Unicode MS" w:hAnsiTheme="minorHAnsi" w:cstheme="minorHAnsi"/>
          <w:szCs w:val="22"/>
        </w:rPr>
      </w:pPr>
      <w:r w:rsidRPr="000C6CDB">
        <w:rPr>
          <w:rFonts w:asciiTheme="minorHAnsi" w:eastAsia="Arial Unicode MS" w:hAnsiTheme="minorHAnsi" w:cstheme="minorHAnsi"/>
          <w:szCs w:val="22"/>
        </w:rPr>
        <w:t>maintain effective governance and control frameworks to provide assurance of the quality of services and compliance with relevant deeds</w:t>
      </w:r>
    </w:p>
    <w:p w14:paraId="587A6EB3" w14:textId="77777777" w:rsidR="000C6CDB" w:rsidRPr="000C6CDB" w:rsidRDefault="000C6CDB" w:rsidP="00B54419">
      <w:pPr>
        <w:numPr>
          <w:ilvl w:val="0"/>
          <w:numId w:val="30"/>
        </w:numPr>
        <w:spacing w:after="120"/>
        <w:ind w:left="1080"/>
        <w:contextualSpacing/>
        <w:rPr>
          <w:rFonts w:asciiTheme="minorHAnsi" w:eastAsia="Arial Unicode MS" w:hAnsiTheme="minorHAnsi" w:cstheme="minorHAnsi"/>
          <w:szCs w:val="22"/>
        </w:rPr>
      </w:pPr>
      <w:r w:rsidRPr="000C6CDB">
        <w:rPr>
          <w:rFonts w:asciiTheme="minorHAnsi" w:eastAsia="Arial Unicode MS" w:hAnsiTheme="minorHAnsi" w:cstheme="minorHAnsi"/>
          <w:szCs w:val="22"/>
        </w:rPr>
        <w:t>act in accordance with the law and avoid any practice or activity which could bring employment services or the Department into disrepute</w:t>
      </w:r>
    </w:p>
    <w:p w14:paraId="6BF5BBED" w14:textId="77777777" w:rsidR="000C6CDB" w:rsidRPr="000C6CDB" w:rsidRDefault="000C6CDB" w:rsidP="00B54419">
      <w:pPr>
        <w:numPr>
          <w:ilvl w:val="0"/>
          <w:numId w:val="30"/>
        </w:numPr>
        <w:spacing w:after="120"/>
        <w:ind w:left="1080"/>
        <w:contextualSpacing/>
        <w:rPr>
          <w:rFonts w:asciiTheme="minorHAnsi" w:eastAsia="Arial Unicode MS" w:hAnsiTheme="minorHAnsi" w:cstheme="minorHAnsi"/>
          <w:szCs w:val="22"/>
        </w:rPr>
      </w:pPr>
      <w:r w:rsidRPr="000C6CDB">
        <w:rPr>
          <w:rFonts w:asciiTheme="minorHAnsi" w:eastAsia="Arial Unicode MS" w:hAnsiTheme="minorHAnsi" w:cstheme="minorHAnsi"/>
          <w:szCs w:val="22"/>
        </w:rPr>
        <w:t>manage feedback fairly, ethically and confidentially (subject to relevant deed provisions)</w:t>
      </w:r>
    </w:p>
    <w:p w14:paraId="4D377506" w14:textId="77777777" w:rsidR="000C6CDB" w:rsidRPr="000C6CDB" w:rsidRDefault="000C6CDB" w:rsidP="00B54419">
      <w:pPr>
        <w:numPr>
          <w:ilvl w:val="0"/>
          <w:numId w:val="30"/>
        </w:numPr>
        <w:spacing w:after="120"/>
        <w:ind w:left="1080"/>
        <w:contextualSpacing/>
        <w:rPr>
          <w:rFonts w:asciiTheme="minorHAnsi" w:eastAsia="Arial Unicode MS" w:hAnsiTheme="minorHAnsi" w:cstheme="minorHAnsi"/>
          <w:szCs w:val="22"/>
        </w:rPr>
      </w:pPr>
      <w:r w:rsidRPr="000C6CDB">
        <w:rPr>
          <w:rFonts w:asciiTheme="minorHAnsi" w:eastAsia="Arial Unicode MS" w:hAnsiTheme="minorHAnsi" w:cstheme="minorHAnsi"/>
          <w:szCs w:val="22"/>
        </w:rPr>
        <w:t>make sure staff deliver accurate and consistent advice and information to job seekers, employers, Work for the Dole host organisations and other stakeholders</w:t>
      </w:r>
    </w:p>
    <w:p w14:paraId="63913FD1" w14:textId="77777777" w:rsidR="000C6CDB" w:rsidRPr="000C6CDB" w:rsidRDefault="000C6CDB" w:rsidP="00B54419">
      <w:pPr>
        <w:numPr>
          <w:ilvl w:val="0"/>
          <w:numId w:val="30"/>
        </w:numPr>
        <w:spacing w:after="120"/>
        <w:ind w:left="1080"/>
        <w:contextualSpacing/>
        <w:rPr>
          <w:rFonts w:asciiTheme="minorHAnsi" w:eastAsia="Arial Unicode MS" w:hAnsiTheme="minorHAnsi" w:cstheme="minorHAnsi"/>
          <w:szCs w:val="22"/>
        </w:rPr>
      </w:pPr>
      <w:r w:rsidRPr="000C6CDB">
        <w:rPr>
          <w:rFonts w:asciiTheme="minorHAnsi" w:eastAsia="Arial Unicode MS" w:hAnsiTheme="minorHAnsi" w:cstheme="minorHAnsi"/>
          <w:szCs w:val="22"/>
        </w:rPr>
        <w:t xml:space="preserve">actively identify and manage risks. </w:t>
      </w:r>
    </w:p>
    <w:p w14:paraId="564A308E" w14:textId="77777777" w:rsidR="000C6CDB" w:rsidRPr="000C6CDB" w:rsidRDefault="000C6CDB" w:rsidP="00B54419">
      <w:pPr>
        <w:numPr>
          <w:ilvl w:val="0"/>
          <w:numId w:val="38"/>
        </w:numPr>
        <w:tabs>
          <w:tab w:val="left" w:pos="426"/>
        </w:tabs>
        <w:spacing w:after="120"/>
        <w:ind w:left="499" w:hanging="357"/>
        <w:contextualSpacing/>
        <w:rPr>
          <w:rFonts w:asciiTheme="minorHAnsi" w:hAnsiTheme="minorHAnsi" w:cstheme="minorHAnsi"/>
          <w:szCs w:val="22"/>
        </w:rPr>
      </w:pPr>
      <w:r w:rsidRPr="000C6CDB">
        <w:rPr>
          <w:rFonts w:cstheme="minorHAnsi"/>
          <w:b/>
          <w:sz w:val="36"/>
          <w:szCs w:val="36"/>
          <w:lang w:eastAsia="en-US"/>
        </w:rPr>
        <w:t>Continuous</w:t>
      </w:r>
      <w:r w:rsidRPr="000C6CDB">
        <w:rPr>
          <w:rFonts w:asciiTheme="minorHAnsi" w:hAnsiTheme="minorHAnsi" w:cstheme="minorHAnsi"/>
          <w:szCs w:val="22"/>
        </w:rPr>
        <w:t xml:space="preserve"> </w:t>
      </w:r>
      <w:r w:rsidRPr="000C6CDB">
        <w:rPr>
          <w:rFonts w:cstheme="minorHAnsi"/>
          <w:b/>
          <w:sz w:val="36"/>
          <w:szCs w:val="36"/>
          <w:lang w:eastAsia="en-US"/>
        </w:rPr>
        <w:t>Improvement</w:t>
      </w:r>
      <w:r w:rsidRPr="000C6CDB">
        <w:rPr>
          <w:rFonts w:asciiTheme="minorHAnsi" w:hAnsiTheme="minorHAnsi" w:cstheme="minorHAnsi"/>
          <w:szCs w:val="22"/>
        </w:rPr>
        <w:t xml:space="preserve"> </w:t>
      </w:r>
    </w:p>
    <w:p w14:paraId="7735AC8C" w14:textId="77777777" w:rsidR="000C6CDB" w:rsidRPr="000C6CDB" w:rsidRDefault="000C6CDB" w:rsidP="000C6CDB">
      <w:pPr>
        <w:ind w:firstLine="720"/>
        <w:rPr>
          <w:rFonts w:eastAsia="Arial Unicode MS"/>
          <w:szCs w:val="22"/>
          <w:lang w:eastAsia="en-US"/>
        </w:rPr>
      </w:pPr>
      <w:r w:rsidRPr="000C6CDB">
        <w:rPr>
          <w:rFonts w:eastAsia="Arial Unicode MS"/>
          <w:szCs w:val="22"/>
          <w:lang w:eastAsia="en-US"/>
        </w:rPr>
        <w:t>Providers will:</w:t>
      </w:r>
    </w:p>
    <w:p w14:paraId="61296574" w14:textId="77777777" w:rsidR="000C6CDB" w:rsidRPr="000C6CDB" w:rsidRDefault="000C6CDB" w:rsidP="00B54419">
      <w:pPr>
        <w:numPr>
          <w:ilvl w:val="0"/>
          <w:numId w:val="30"/>
        </w:numPr>
        <w:spacing w:after="120"/>
        <w:ind w:left="1080"/>
        <w:contextualSpacing/>
        <w:rPr>
          <w:rFonts w:asciiTheme="minorHAnsi" w:eastAsia="Arial Unicode MS" w:hAnsiTheme="minorHAnsi" w:cstheme="minorHAnsi"/>
          <w:szCs w:val="22"/>
        </w:rPr>
      </w:pPr>
      <w:r w:rsidRPr="000C6CDB">
        <w:rPr>
          <w:rFonts w:asciiTheme="minorHAnsi" w:eastAsia="Arial Unicode MS" w:hAnsiTheme="minorHAnsi" w:cstheme="minorHAnsi"/>
          <w:szCs w:val="22"/>
        </w:rPr>
        <w:t xml:space="preserve">work to increase job outcomes for job seekers </w:t>
      </w:r>
    </w:p>
    <w:p w14:paraId="0C25F0E1" w14:textId="77777777" w:rsidR="000C6CDB" w:rsidRPr="000C6CDB" w:rsidRDefault="000C6CDB" w:rsidP="00B54419">
      <w:pPr>
        <w:numPr>
          <w:ilvl w:val="0"/>
          <w:numId w:val="30"/>
        </w:numPr>
        <w:spacing w:after="120"/>
        <w:ind w:left="1080"/>
        <w:contextualSpacing/>
        <w:rPr>
          <w:rFonts w:asciiTheme="minorHAnsi" w:eastAsia="Arial Unicode MS" w:hAnsiTheme="minorHAnsi" w:cstheme="minorHAnsi"/>
          <w:szCs w:val="22"/>
        </w:rPr>
      </w:pPr>
      <w:r w:rsidRPr="000C6CDB">
        <w:rPr>
          <w:rFonts w:asciiTheme="minorHAnsi" w:eastAsia="Arial Unicode MS" w:hAnsiTheme="minorHAnsi" w:cstheme="minorHAnsi"/>
          <w:szCs w:val="22"/>
        </w:rPr>
        <w:t xml:space="preserve">further develop service strategies that increase job outcomes for Indigenous job seekers </w:t>
      </w:r>
    </w:p>
    <w:p w14:paraId="2696A422" w14:textId="77777777" w:rsidR="000C6CDB" w:rsidRPr="000C6CDB" w:rsidRDefault="000C6CDB" w:rsidP="00B54419">
      <w:pPr>
        <w:numPr>
          <w:ilvl w:val="0"/>
          <w:numId w:val="30"/>
        </w:numPr>
        <w:spacing w:after="120"/>
        <w:ind w:left="1080"/>
        <w:contextualSpacing/>
        <w:rPr>
          <w:rFonts w:asciiTheme="minorHAnsi" w:eastAsia="Arial Unicode MS" w:hAnsiTheme="minorHAnsi" w:cstheme="minorHAnsi"/>
          <w:szCs w:val="22"/>
        </w:rPr>
      </w:pPr>
      <w:r w:rsidRPr="000C6CDB">
        <w:rPr>
          <w:rFonts w:asciiTheme="minorHAnsi" w:eastAsia="Arial Unicode MS" w:hAnsiTheme="minorHAnsi" w:cstheme="minorHAnsi"/>
          <w:szCs w:val="22"/>
        </w:rPr>
        <w:t>develop tailored and effective services that meet employers’ needs</w:t>
      </w:r>
    </w:p>
    <w:p w14:paraId="7C236F42" w14:textId="77777777" w:rsidR="000C6CDB" w:rsidRPr="000C6CDB" w:rsidRDefault="000C6CDB" w:rsidP="00B54419">
      <w:pPr>
        <w:numPr>
          <w:ilvl w:val="0"/>
          <w:numId w:val="30"/>
        </w:numPr>
        <w:spacing w:after="120"/>
        <w:ind w:left="1080"/>
        <w:contextualSpacing/>
        <w:rPr>
          <w:rFonts w:asciiTheme="minorHAnsi" w:eastAsia="Arial Unicode MS" w:hAnsiTheme="minorHAnsi" w:cstheme="minorHAnsi"/>
          <w:szCs w:val="22"/>
        </w:rPr>
      </w:pPr>
      <w:r w:rsidRPr="000C6CDB">
        <w:rPr>
          <w:rFonts w:asciiTheme="minorHAnsi" w:eastAsia="Arial Unicode MS" w:hAnsiTheme="minorHAnsi" w:cstheme="minorHAnsi"/>
          <w:szCs w:val="22"/>
        </w:rPr>
        <w:t>regularly review performance and work to address performance management issues</w:t>
      </w:r>
    </w:p>
    <w:p w14:paraId="76703F0B" w14:textId="77777777" w:rsidR="000C6CDB" w:rsidRPr="000C6CDB" w:rsidRDefault="000C6CDB" w:rsidP="00B54419">
      <w:pPr>
        <w:numPr>
          <w:ilvl w:val="0"/>
          <w:numId w:val="30"/>
        </w:numPr>
        <w:spacing w:after="120"/>
        <w:ind w:left="1080"/>
        <w:contextualSpacing/>
        <w:rPr>
          <w:rFonts w:asciiTheme="minorHAnsi" w:eastAsia="Arial Unicode MS" w:hAnsiTheme="minorHAnsi" w:cstheme="minorHAnsi"/>
          <w:szCs w:val="22"/>
        </w:rPr>
      </w:pPr>
      <w:r w:rsidRPr="000C6CDB">
        <w:rPr>
          <w:rFonts w:asciiTheme="minorHAnsi" w:eastAsia="Arial Unicode MS" w:hAnsiTheme="minorHAnsi" w:cstheme="minorHAnsi"/>
          <w:szCs w:val="22"/>
        </w:rPr>
        <w:t xml:space="preserve">encourage and foster innovative approaches and better practice </w:t>
      </w:r>
    </w:p>
    <w:p w14:paraId="4B2F83CE" w14:textId="77777777" w:rsidR="000C6CDB" w:rsidRPr="000C6CDB" w:rsidRDefault="000C6CDB" w:rsidP="00B54419">
      <w:pPr>
        <w:numPr>
          <w:ilvl w:val="0"/>
          <w:numId w:val="30"/>
        </w:numPr>
        <w:spacing w:after="120"/>
        <w:ind w:left="1080"/>
        <w:contextualSpacing/>
        <w:rPr>
          <w:rFonts w:asciiTheme="minorHAnsi" w:eastAsia="Arial Unicode MS" w:hAnsiTheme="minorHAnsi" w:cstheme="minorHAnsi"/>
          <w:szCs w:val="22"/>
        </w:rPr>
      </w:pPr>
      <w:r w:rsidRPr="000C6CDB">
        <w:rPr>
          <w:rFonts w:asciiTheme="minorHAnsi" w:eastAsia="Arial Unicode MS" w:hAnsiTheme="minorHAnsi" w:cstheme="minorHAnsi"/>
          <w:szCs w:val="22"/>
        </w:rPr>
        <w:t>support efforts to streamline activities without compromising the integrity of employment services</w:t>
      </w:r>
    </w:p>
    <w:p w14:paraId="78E04495" w14:textId="77777777" w:rsidR="000C6CDB" w:rsidRPr="000C6CDB" w:rsidRDefault="000C6CDB" w:rsidP="00B54419">
      <w:pPr>
        <w:numPr>
          <w:ilvl w:val="0"/>
          <w:numId w:val="30"/>
        </w:numPr>
        <w:spacing w:after="120"/>
        <w:ind w:left="1080"/>
        <w:contextualSpacing/>
        <w:rPr>
          <w:rFonts w:asciiTheme="minorHAnsi" w:eastAsia="Arial Unicode MS" w:hAnsiTheme="minorHAnsi" w:cstheme="minorHAnsi"/>
          <w:szCs w:val="22"/>
        </w:rPr>
      </w:pPr>
      <w:r w:rsidRPr="000C6CDB">
        <w:rPr>
          <w:rFonts w:asciiTheme="minorHAnsi" w:eastAsia="Arial Unicode MS" w:hAnsiTheme="minorHAnsi" w:cstheme="minorHAnsi"/>
          <w:szCs w:val="22"/>
        </w:rPr>
        <w:t xml:space="preserve">maintain and strengthen the capability of staff. </w:t>
      </w:r>
    </w:p>
    <w:p w14:paraId="4EB404A9" w14:textId="77777777" w:rsidR="000C6CDB" w:rsidRPr="000C6CDB" w:rsidRDefault="000C6CDB" w:rsidP="00B54419">
      <w:pPr>
        <w:numPr>
          <w:ilvl w:val="0"/>
          <w:numId w:val="27"/>
        </w:numPr>
        <w:spacing w:before="60" w:after="120"/>
        <w:ind w:left="0" w:firstLine="0"/>
        <w:jc w:val="center"/>
        <w:rPr>
          <w:b/>
          <w:sz w:val="40"/>
          <w:szCs w:val="40"/>
          <w:lang w:eastAsia="en-US"/>
        </w:rPr>
        <w:sectPr w:rsidR="000C6CDB" w:rsidRPr="000C6CDB" w:rsidSect="00F95202">
          <w:type w:val="continuous"/>
          <w:pgSz w:w="11906" w:h="16838" w:code="9"/>
          <w:pgMar w:top="425" w:right="567" w:bottom="425" w:left="283" w:header="567" w:footer="567" w:gutter="284"/>
          <w:cols w:num="2" w:space="708"/>
          <w:docGrid w:linePitch="360"/>
        </w:sectPr>
      </w:pPr>
    </w:p>
    <w:p w14:paraId="6B239D09" w14:textId="77777777" w:rsidR="000C6CDB" w:rsidRPr="000C6CDB" w:rsidRDefault="000C6CDB" w:rsidP="000C6CDB">
      <w:pPr>
        <w:rPr>
          <w:sz w:val="20"/>
          <w:lang w:eastAsia="en-US"/>
        </w:rPr>
      </w:pPr>
    </w:p>
    <w:p w14:paraId="504C53B6" w14:textId="77777777" w:rsidR="000C6CDB" w:rsidRPr="000C6CDB" w:rsidRDefault="000C6CDB" w:rsidP="000C6CDB">
      <w:pPr>
        <w:rPr>
          <w:b/>
          <w:sz w:val="40"/>
          <w:szCs w:val="40"/>
          <w:lang w:eastAsia="en-US"/>
        </w:rPr>
      </w:pPr>
      <w:r w:rsidRPr="000C6CDB">
        <w:rPr>
          <w:sz w:val="20"/>
          <w:lang w:eastAsia="en-US"/>
        </w:rPr>
        <w:br w:type="page"/>
      </w:r>
    </w:p>
    <w:p w14:paraId="1B344742" w14:textId="77777777" w:rsidR="000C6CDB" w:rsidRPr="000C6CDB" w:rsidRDefault="000C6CDB" w:rsidP="00BE4F01">
      <w:pPr>
        <w:pStyle w:val="1PartHeading"/>
        <w:rPr>
          <w:lang w:eastAsia="en-US"/>
        </w:rPr>
      </w:pPr>
      <w:bookmarkStart w:id="1145" w:name="_Toc518567859"/>
      <w:r w:rsidRPr="000C6CDB">
        <w:rPr>
          <w:lang w:eastAsia="en-US"/>
        </w:rPr>
        <w:lastRenderedPageBreak/>
        <w:t>PART B –  EMPLOYMENT PROVIDER SERVICES</w:t>
      </w:r>
      <w:bookmarkEnd w:id="1145"/>
    </w:p>
    <w:p w14:paraId="3F9E7629" w14:textId="4F4C28E5" w:rsidR="000C6CDB" w:rsidRPr="000C6CDB" w:rsidRDefault="000C6CDB" w:rsidP="00BE4F01">
      <w:pPr>
        <w:pStyle w:val="1aChapterHeading"/>
        <w:rPr>
          <w:lang w:eastAsia="en-US"/>
        </w:rPr>
      </w:pPr>
      <w:bookmarkStart w:id="1146" w:name="_Toc415224922"/>
      <w:bookmarkStart w:id="1147" w:name="_Toc457551195"/>
      <w:bookmarkStart w:id="1148" w:name="_Toc518567860"/>
      <w:r w:rsidRPr="000C6CDB">
        <w:rPr>
          <w:lang w:eastAsia="en-US"/>
        </w:rPr>
        <w:t>CHAPTER B1 – GENERAL EMPLOYMENT PROVIDER SERVICES</w:t>
      </w:r>
      <w:bookmarkEnd w:id="1146"/>
      <w:bookmarkEnd w:id="1147"/>
      <w:bookmarkEnd w:id="1148"/>
      <w:r w:rsidRPr="000C6CDB" w:rsidDel="00962B2C">
        <w:rPr>
          <w:lang w:eastAsia="en-US"/>
        </w:rPr>
        <w:t xml:space="preserve"> </w:t>
      </w:r>
      <w:bookmarkEnd w:id="443"/>
      <w:bookmarkEnd w:id="444"/>
    </w:p>
    <w:p w14:paraId="3D27CBCD" w14:textId="77777777" w:rsidR="000C6CDB" w:rsidRPr="000C6CDB" w:rsidRDefault="000C6CDB" w:rsidP="004E4F5E">
      <w:pPr>
        <w:pStyle w:val="1bSectionHeading"/>
        <w:rPr>
          <w:lang w:eastAsia="en-US"/>
        </w:rPr>
      </w:pPr>
      <w:bookmarkStart w:id="1149" w:name="_Toc225840161"/>
      <w:bookmarkStart w:id="1150" w:name="_Toc518567861"/>
      <w:r w:rsidRPr="000C6CDB">
        <w:rPr>
          <w:lang w:eastAsia="en-US"/>
        </w:rPr>
        <w:t xml:space="preserve">Section </w:t>
      </w:r>
      <w:r w:rsidRPr="00BE4F01">
        <w:rPr>
          <w:lang w:eastAsia="en-US"/>
        </w:rPr>
        <w:t xml:space="preserve">B1.1 </w:t>
      </w:r>
      <w:r w:rsidRPr="000C6CDB">
        <w:rPr>
          <w:lang w:eastAsia="en-US"/>
        </w:rPr>
        <w:t>– Application</w:t>
      </w:r>
      <w:bookmarkEnd w:id="1149"/>
      <w:r w:rsidRPr="000C6CDB">
        <w:rPr>
          <w:lang w:eastAsia="en-US"/>
        </w:rPr>
        <w:t xml:space="preserve"> and allocation of Stream Participants to the Provider</w:t>
      </w:r>
      <w:bookmarkEnd w:id="1150"/>
    </w:p>
    <w:p w14:paraId="3AC24732" w14:textId="77777777" w:rsidR="000C6CDB" w:rsidRPr="000C6CDB" w:rsidRDefault="000C6CDB" w:rsidP="00F67335">
      <w:pPr>
        <w:pStyle w:val="2Clause1"/>
        <w:rPr>
          <w:lang w:eastAsia="en-US"/>
        </w:rPr>
      </w:pPr>
      <w:bookmarkStart w:id="1151" w:name="_Toc202959353"/>
      <w:bookmarkStart w:id="1152" w:name="_Toc225840162"/>
      <w:bookmarkStart w:id="1153" w:name="_Toc393289670"/>
      <w:bookmarkStart w:id="1154" w:name="_Toc415224923"/>
      <w:bookmarkStart w:id="1155" w:name="_Toc457551196"/>
      <w:bookmarkStart w:id="1156" w:name="_Toc518567862"/>
      <w:r w:rsidRPr="000C6CDB">
        <w:rPr>
          <w:lang w:eastAsia="en-US"/>
        </w:rPr>
        <w:t>Employment Provider Services</w:t>
      </w:r>
      <w:bookmarkEnd w:id="1151"/>
      <w:bookmarkEnd w:id="1152"/>
      <w:bookmarkEnd w:id="1153"/>
      <w:bookmarkEnd w:id="1154"/>
      <w:bookmarkEnd w:id="1155"/>
      <w:bookmarkEnd w:id="1156"/>
    </w:p>
    <w:p w14:paraId="4A322D31" w14:textId="77777777" w:rsidR="000C6CDB" w:rsidRPr="000C6CDB" w:rsidRDefault="000C6CDB" w:rsidP="00F67335">
      <w:pPr>
        <w:pStyle w:val="3Cls11"/>
      </w:pPr>
      <w:r w:rsidRPr="000C6CDB">
        <w:t>Subject to this Deed, the Provider must provide Employment Provider Services to all Stream Participants:</w:t>
      </w:r>
    </w:p>
    <w:p w14:paraId="01FC9D73" w14:textId="77777777" w:rsidR="000C6CDB" w:rsidRPr="000C6CDB" w:rsidRDefault="000C6CDB" w:rsidP="00BA79E4">
      <w:pPr>
        <w:pStyle w:val="4Clsa"/>
      </w:pPr>
      <w:r w:rsidRPr="000C6CDB">
        <w:t>who are transitioned to, Referred to, Directly Register with or transfer to the Provider;</w:t>
      </w:r>
    </w:p>
    <w:p w14:paraId="533106CA" w14:textId="77777777" w:rsidR="000C6CDB" w:rsidRPr="000C6CDB" w:rsidRDefault="000C6CDB" w:rsidP="0095028C">
      <w:pPr>
        <w:pStyle w:val="4Clsa"/>
      </w:pPr>
      <w:r w:rsidRPr="000C6CDB">
        <w:t xml:space="preserve"> in accordance with:</w:t>
      </w:r>
    </w:p>
    <w:p w14:paraId="1ADE4E33" w14:textId="7512AAC3" w:rsidR="000C6CDB" w:rsidRPr="000C6CDB" w:rsidRDefault="000C6CDB" w:rsidP="0095028C">
      <w:pPr>
        <w:pStyle w:val="5aifollowing"/>
        <w:numPr>
          <w:ilvl w:val="3"/>
          <w:numId w:val="1"/>
        </w:numPr>
      </w:pPr>
      <w:r w:rsidRPr="000C6CDB">
        <w:t>this Part B;</w:t>
      </w:r>
    </w:p>
    <w:p w14:paraId="5D6ACAB3" w14:textId="6D1DB628" w:rsidR="000C6CDB" w:rsidRPr="000C6CDB" w:rsidRDefault="000C6CDB" w:rsidP="007D07A1">
      <w:pPr>
        <w:pStyle w:val="5aifollowing"/>
        <w:numPr>
          <w:ilvl w:val="3"/>
          <w:numId w:val="1"/>
        </w:numPr>
      </w:pPr>
      <w:r w:rsidRPr="000C6CDB">
        <w:t>the Stream, and the period or phase within each Stream, identified for them in the Department’s IT Systems; and</w:t>
      </w:r>
    </w:p>
    <w:p w14:paraId="64EF1C80" w14:textId="76FAD677" w:rsidR="000C6CDB" w:rsidRPr="000C6CDB" w:rsidRDefault="000C6CDB" w:rsidP="00070E54">
      <w:pPr>
        <w:pStyle w:val="5aifollowing"/>
        <w:numPr>
          <w:ilvl w:val="3"/>
          <w:numId w:val="1"/>
        </w:numPr>
      </w:pPr>
      <w:r w:rsidRPr="000C6CDB">
        <w:t>their Job Plan; and</w:t>
      </w:r>
    </w:p>
    <w:p w14:paraId="442554C8" w14:textId="77777777" w:rsidR="000C6CDB" w:rsidRPr="000C6CDB" w:rsidRDefault="000C6CDB">
      <w:pPr>
        <w:pStyle w:val="4Clsa"/>
      </w:pPr>
      <w:r w:rsidRPr="000C6CDB">
        <w:t>for the duration of their Period of Registration, including while they are undertaking their Annual Activity Requirements.</w:t>
      </w:r>
    </w:p>
    <w:p w14:paraId="67326747" w14:textId="77777777" w:rsidR="000C6CDB" w:rsidRPr="000C6CDB" w:rsidRDefault="000C6CDB" w:rsidP="00182E19">
      <w:pPr>
        <w:pStyle w:val="2Clause1"/>
        <w:rPr>
          <w:lang w:eastAsia="en-US"/>
        </w:rPr>
      </w:pPr>
      <w:bookmarkStart w:id="1157" w:name="_Toc395204320"/>
      <w:bookmarkStart w:id="1158" w:name="_Toc395267674"/>
      <w:bookmarkStart w:id="1159" w:name="_Toc395267927"/>
      <w:bookmarkStart w:id="1160" w:name="_Toc395280768"/>
      <w:bookmarkStart w:id="1161" w:name="_Toc395281020"/>
      <w:bookmarkStart w:id="1162" w:name="_Toc395281272"/>
      <w:bookmarkStart w:id="1163" w:name="_Toc395281984"/>
      <w:bookmarkStart w:id="1164" w:name="_Toc395282236"/>
      <w:bookmarkStart w:id="1165" w:name="_Toc395282488"/>
      <w:bookmarkStart w:id="1166" w:name="_Toc395282740"/>
      <w:bookmarkStart w:id="1167" w:name="_Toc395282992"/>
      <w:bookmarkStart w:id="1168" w:name="_Toc395204325"/>
      <w:bookmarkStart w:id="1169" w:name="_Toc395267679"/>
      <w:bookmarkStart w:id="1170" w:name="_Toc395267932"/>
      <w:bookmarkStart w:id="1171" w:name="_Toc395280773"/>
      <w:bookmarkStart w:id="1172" w:name="_Toc395281025"/>
      <w:bookmarkStart w:id="1173" w:name="_Toc395281277"/>
      <w:bookmarkStart w:id="1174" w:name="_Toc395281989"/>
      <w:bookmarkStart w:id="1175" w:name="_Toc395282241"/>
      <w:bookmarkStart w:id="1176" w:name="_Toc395282493"/>
      <w:bookmarkStart w:id="1177" w:name="_Toc395282745"/>
      <w:bookmarkStart w:id="1178" w:name="_Toc395282997"/>
      <w:bookmarkStart w:id="1179" w:name="_Toc415224924"/>
      <w:bookmarkStart w:id="1180" w:name="_Toc457551197"/>
      <w:bookmarkStart w:id="1181" w:name="_Toc518567863"/>
      <w:bookmarkStart w:id="1182" w:name="_Toc393289671"/>
      <w:bookmarkStart w:id="1183" w:name="_Ref393974106"/>
      <w:bookmarkStart w:id="1184" w:name="_Toc393289672"/>
      <w:bookmarkStart w:id="1185" w:name="_Ref393825139"/>
      <w:bookmarkEnd w:id="1157"/>
      <w:bookmarkEnd w:id="1158"/>
      <w:bookmarkEnd w:id="1159"/>
      <w:bookmarkEnd w:id="1160"/>
      <w:bookmarkEnd w:id="1161"/>
      <w:bookmarkEnd w:id="1162"/>
      <w:bookmarkEnd w:id="1163"/>
      <w:bookmarkEnd w:id="1164"/>
      <w:bookmarkEnd w:id="1165"/>
      <w:bookmarkEnd w:id="1166"/>
      <w:bookmarkEnd w:id="1167"/>
      <w:bookmarkEnd w:id="1168"/>
      <w:bookmarkEnd w:id="1169"/>
      <w:bookmarkEnd w:id="1170"/>
      <w:bookmarkEnd w:id="1171"/>
      <w:bookmarkEnd w:id="1172"/>
      <w:bookmarkEnd w:id="1173"/>
      <w:bookmarkEnd w:id="1174"/>
      <w:bookmarkEnd w:id="1175"/>
      <w:bookmarkEnd w:id="1176"/>
      <w:bookmarkEnd w:id="1177"/>
      <w:bookmarkEnd w:id="1178"/>
      <w:r w:rsidRPr="000C6CDB">
        <w:rPr>
          <w:lang w:eastAsia="en-US"/>
        </w:rPr>
        <w:t>Service Guarantees and Service Delivery Plan(s)</w:t>
      </w:r>
      <w:bookmarkEnd w:id="1179"/>
      <w:bookmarkEnd w:id="1180"/>
      <w:bookmarkEnd w:id="1181"/>
    </w:p>
    <w:p w14:paraId="13B0FAD8" w14:textId="77777777" w:rsidR="000C6CDB" w:rsidRPr="000C6CDB" w:rsidRDefault="000C6CDB" w:rsidP="00182E19">
      <w:pPr>
        <w:pStyle w:val="3Cls11"/>
      </w:pPr>
      <w:r w:rsidRPr="000C6CDB">
        <w:t>The Provider must:</w:t>
      </w:r>
    </w:p>
    <w:p w14:paraId="0793E11A" w14:textId="77777777" w:rsidR="000C6CDB" w:rsidRPr="000C6CDB" w:rsidRDefault="000C6CDB" w:rsidP="00BA79E4">
      <w:pPr>
        <w:pStyle w:val="4Clsa"/>
      </w:pPr>
      <w:r w:rsidRPr="000C6CDB">
        <w:t xml:space="preserve">conduct Employment Provider Services at or above the minimum standards in the Service Guarantees and in accordance with all representations made by the Provider with regards to Employment Provider Services, as specified in the Service Delivery Plan(s) and the Provider’s tender response to the request for tender for this Deed; </w:t>
      </w:r>
    </w:p>
    <w:p w14:paraId="4F2F5180" w14:textId="77777777" w:rsidR="000C6CDB" w:rsidRPr="000C6CDB" w:rsidRDefault="000C6CDB" w:rsidP="0095028C">
      <w:pPr>
        <w:pStyle w:val="4Clsa"/>
      </w:pPr>
      <w:r w:rsidRPr="000C6CDB">
        <w:t>prominently display the Service Guarantees and Service Delivery Plan(s) in its offices and all Sites, and make these available to Stream Participants, potential Stream Participants and Employers; and</w:t>
      </w:r>
    </w:p>
    <w:p w14:paraId="65567809" w14:textId="77777777" w:rsidR="000C6CDB" w:rsidRPr="00BE4F01" w:rsidRDefault="000C6CDB" w:rsidP="0095028C">
      <w:pPr>
        <w:pStyle w:val="4Clsa"/>
      </w:pPr>
      <w:r w:rsidRPr="000C6CDB">
        <w:t xml:space="preserve">upload the Service Delivery Plan(s) on the Provider’s page of </w:t>
      </w:r>
      <w:r w:rsidRPr="00BE4F01">
        <w:t>the jobactive Website</w:t>
      </w:r>
      <w:r w:rsidRPr="000C6CDB">
        <w:t>.</w:t>
      </w:r>
    </w:p>
    <w:p w14:paraId="4147D79F" w14:textId="77777777" w:rsidR="000C6CDB" w:rsidRPr="000C6CDB" w:rsidRDefault="000C6CDB" w:rsidP="00182E19">
      <w:pPr>
        <w:pStyle w:val="3Cls11"/>
      </w:pPr>
      <w:r w:rsidRPr="000C6CDB">
        <w:t>The Provider must not make changes to the Service Delivery Plan(s) without the prior written agreement of the Department.</w:t>
      </w:r>
    </w:p>
    <w:p w14:paraId="7C27CD3E" w14:textId="77777777" w:rsidR="000C6CDB" w:rsidRPr="000C6CDB" w:rsidRDefault="000C6CDB" w:rsidP="00182E19">
      <w:pPr>
        <w:pStyle w:val="2Clause1"/>
        <w:rPr>
          <w:lang w:eastAsia="en-US"/>
        </w:rPr>
      </w:pPr>
      <w:bookmarkStart w:id="1186" w:name="_Toc457551198"/>
      <w:bookmarkStart w:id="1187" w:name="_Toc518567864"/>
      <w:r w:rsidRPr="000C6CDB">
        <w:rPr>
          <w:lang w:eastAsia="en-US"/>
        </w:rPr>
        <w:t>Engagement with other services in the community</w:t>
      </w:r>
      <w:bookmarkEnd w:id="1186"/>
      <w:bookmarkEnd w:id="1187"/>
    </w:p>
    <w:p w14:paraId="1DF9C59A" w14:textId="77777777" w:rsidR="000C6CDB" w:rsidRPr="000C6CDB" w:rsidRDefault="000C6CDB" w:rsidP="00182E19">
      <w:pPr>
        <w:pStyle w:val="3Cls11"/>
      </w:pPr>
      <w:r w:rsidRPr="000C6CDB">
        <w:t>In providing Employment Provider Services, the Provider must work cooperatively, and in accordance with any Guidelines, with other programmes and services provided by the Commonwealth, state or territory governments, relevant local governments, and private and community services and stakeholders.</w:t>
      </w:r>
    </w:p>
    <w:p w14:paraId="121E6503" w14:textId="77777777" w:rsidR="000C6CDB" w:rsidRPr="000C6CDB" w:rsidRDefault="000C6CDB" w:rsidP="00182E19">
      <w:pPr>
        <w:pStyle w:val="2Clause1"/>
        <w:rPr>
          <w:lang w:eastAsia="en-US"/>
        </w:rPr>
      </w:pPr>
      <w:bookmarkStart w:id="1188" w:name="_Ref395602418"/>
      <w:bookmarkStart w:id="1189" w:name="_Ref395606306"/>
      <w:bookmarkStart w:id="1190" w:name="_Toc415224926"/>
      <w:bookmarkStart w:id="1191" w:name="_Toc457551199"/>
      <w:bookmarkStart w:id="1192" w:name="_Toc518567865"/>
      <w:bookmarkStart w:id="1193" w:name="_Ref394414798"/>
      <w:r w:rsidRPr="000C6CDB">
        <w:rPr>
          <w:lang w:eastAsia="en-US"/>
        </w:rPr>
        <w:t>Volunteers</w:t>
      </w:r>
      <w:bookmarkEnd w:id="1188"/>
      <w:bookmarkEnd w:id="1189"/>
      <w:bookmarkEnd w:id="1190"/>
      <w:bookmarkEnd w:id="1191"/>
      <w:bookmarkEnd w:id="1192"/>
      <w:r w:rsidRPr="000C6CDB">
        <w:rPr>
          <w:lang w:eastAsia="en-US"/>
        </w:rPr>
        <w:t xml:space="preserve"> </w:t>
      </w:r>
      <w:bookmarkEnd w:id="1182"/>
      <w:bookmarkEnd w:id="1183"/>
      <w:bookmarkEnd w:id="1193"/>
    </w:p>
    <w:p w14:paraId="3315E32E" w14:textId="77777777" w:rsidR="000C6CDB" w:rsidRPr="000C6CDB" w:rsidRDefault="000C6CDB" w:rsidP="00182E19">
      <w:pPr>
        <w:pStyle w:val="3Cls11"/>
      </w:pPr>
      <w:bookmarkStart w:id="1194" w:name="_Ref395599914"/>
      <w:r w:rsidRPr="000C6CDB">
        <w:t>Subject to this Deed, the Provider must provide Services under Chapter B1 to each Volunteer, as if they were a Stream A (General) Participant and do so until they have received a total of six months of Employment Provider Services, including from any other Employment Provider.</w:t>
      </w:r>
      <w:bookmarkEnd w:id="1194"/>
    </w:p>
    <w:p w14:paraId="69B9334D" w14:textId="77777777" w:rsidR="000C6CDB" w:rsidRPr="000C6CDB" w:rsidRDefault="000C6CDB" w:rsidP="00182E19">
      <w:pPr>
        <w:pStyle w:val="3Cls11"/>
      </w:pPr>
      <w:r w:rsidRPr="000C6CDB">
        <w:t>Where a Volunteer transfers to the Provider under clause 82, the Provider must only provide Services to the Volunteer for the remainder of their six month Period of Service.</w:t>
      </w:r>
    </w:p>
    <w:p w14:paraId="00F1F7C7" w14:textId="77777777" w:rsidR="000C6CDB" w:rsidRPr="000C6CDB" w:rsidRDefault="000C6CDB" w:rsidP="00182E19">
      <w:pPr>
        <w:pStyle w:val="3Cls11"/>
      </w:pPr>
      <w:bookmarkStart w:id="1195" w:name="_Ref393984940"/>
      <w:r w:rsidRPr="000C6CDB">
        <w:t>Subject to clause 95.7, the Provider must not provide Services under Chapter B1 to a Volunteer who:</w:t>
      </w:r>
      <w:bookmarkEnd w:id="1195"/>
    </w:p>
    <w:p w14:paraId="5DBB48DC" w14:textId="77777777" w:rsidR="000C6CDB" w:rsidRPr="000C6CDB" w:rsidRDefault="000C6CDB" w:rsidP="00BA79E4">
      <w:pPr>
        <w:pStyle w:val="4Clsa"/>
      </w:pPr>
      <w:r w:rsidRPr="000C6CDB">
        <w:t>has already received Services as a Volunteer for a total of six months, including from another Employment Provider; or</w:t>
      </w:r>
    </w:p>
    <w:p w14:paraId="74E70945" w14:textId="77777777" w:rsidR="000C6CDB" w:rsidRPr="000C6CDB" w:rsidRDefault="000C6CDB" w:rsidP="00BA79E4">
      <w:pPr>
        <w:pStyle w:val="4Clsa"/>
      </w:pPr>
      <w:r w:rsidRPr="000C6CDB">
        <w:lastRenderedPageBreak/>
        <w:t>returns to the Services as a Volunteer at 13 Consecutive Weeks or more after the date of Exit.</w:t>
      </w:r>
    </w:p>
    <w:p w14:paraId="5E5B9034" w14:textId="40D65F46" w:rsidR="000C6CDB" w:rsidRPr="000C6CDB" w:rsidRDefault="000C6CDB" w:rsidP="00182E19">
      <w:pPr>
        <w:pStyle w:val="2Clause1"/>
        <w:rPr>
          <w:lang w:eastAsia="en-US"/>
        </w:rPr>
      </w:pPr>
      <w:bookmarkStart w:id="1196" w:name="_Ref393985631"/>
      <w:bookmarkStart w:id="1197" w:name="_Toc415224927"/>
      <w:bookmarkStart w:id="1198" w:name="_Toc457551200"/>
      <w:bookmarkStart w:id="1199" w:name="_Toc518567866"/>
      <w:r w:rsidRPr="000C6CDB">
        <w:rPr>
          <w:lang w:eastAsia="en-US"/>
        </w:rPr>
        <w:t>Transition in</w:t>
      </w:r>
      <w:bookmarkEnd w:id="1184"/>
      <w:bookmarkEnd w:id="1185"/>
      <w:bookmarkEnd w:id="1196"/>
      <w:bookmarkEnd w:id="1197"/>
      <w:bookmarkEnd w:id="1198"/>
      <w:bookmarkEnd w:id="1199"/>
    </w:p>
    <w:p w14:paraId="79B809B5" w14:textId="77777777" w:rsidR="000C6CDB" w:rsidRPr="000C6CDB" w:rsidRDefault="000C6CDB" w:rsidP="00182E19">
      <w:pPr>
        <w:pStyle w:val="3Cls11"/>
      </w:pPr>
      <w:r w:rsidRPr="000C6CDB">
        <w:t>If directed by the Department, the Provider must provide Employment Provider Services to each Transitioned Participant in accordance with this Deed as a Stream Participant and subject to:</w:t>
      </w:r>
    </w:p>
    <w:p w14:paraId="24595765" w14:textId="77777777" w:rsidR="000C6CDB" w:rsidRPr="000C6CDB" w:rsidRDefault="000C6CDB" w:rsidP="00BA79E4">
      <w:pPr>
        <w:pStyle w:val="4Clsa"/>
      </w:pPr>
      <w:r w:rsidRPr="000C6CDB">
        <w:t>clause 76.2;</w:t>
      </w:r>
    </w:p>
    <w:p w14:paraId="127A943D" w14:textId="77777777" w:rsidR="000C6CDB" w:rsidRPr="000C6CDB" w:rsidRDefault="000C6CDB" w:rsidP="0095028C">
      <w:pPr>
        <w:pStyle w:val="4Clsa"/>
      </w:pPr>
      <w:r w:rsidRPr="000C6CDB">
        <w:t xml:space="preserve">Annexure B1; </w:t>
      </w:r>
    </w:p>
    <w:p w14:paraId="039593C6" w14:textId="77777777" w:rsidR="000C6CDB" w:rsidRPr="000C6CDB" w:rsidRDefault="000C6CDB" w:rsidP="0095028C">
      <w:pPr>
        <w:pStyle w:val="4Clsa"/>
      </w:pPr>
      <w:r w:rsidRPr="000C6CDB">
        <w:t xml:space="preserve">any Guidelines; and </w:t>
      </w:r>
    </w:p>
    <w:p w14:paraId="1C52BB78" w14:textId="77777777" w:rsidR="000C6CDB" w:rsidRPr="000C6CDB" w:rsidRDefault="000C6CDB" w:rsidP="007D07A1">
      <w:pPr>
        <w:pStyle w:val="4Clsa"/>
      </w:pPr>
      <w:r w:rsidRPr="000C6CDB">
        <w:t>any directions given by the Department.</w:t>
      </w:r>
    </w:p>
    <w:p w14:paraId="2CEEA856" w14:textId="325938E9" w:rsidR="000C6CDB" w:rsidRPr="000C6CDB" w:rsidRDefault="000C6CDB" w:rsidP="00182E19">
      <w:pPr>
        <w:pStyle w:val="3Cls11"/>
      </w:pPr>
      <w:bookmarkStart w:id="1200" w:name="_Ref393825033"/>
      <w:r w:rsidRPr="000C6CDB">
        <w:t>The Provider must Commence each Transitioned Participant in Employment Provider Services within 6 weeks of their Transition Date.</w:t>
      </w:r>
      <w:bookmarkEnd w:id="1200"/>
      <w:r w:rsidRPr="000C6CDB">
        <w:t xml:space="preserve"> </w:t>
      </w:r>
    </w:p>
    <w:p w14:paraId="5ABCB87E" w14:textId="77777777" w:rsidR="000C6CDB" w:rsidRPr="000C6CDB" w:rsidRDefault="000C6CDB" w:rsidP="00182E19">
      <w:pPr>
        <w:pStyle w:val="3Cls11"/>
      </w:pPr>
      <w:r w:rsidRPr="000C6CDB">
        <w:t>Where a Transitioned Participant is the subject of a Wage Subsidy or RATTUAJ Payment on their Transition Date, the Provider must comply with clause 82.2.</w:t>
      </w:r>
    </w:p>
    <w:p w14:paraId="14FE9E08" w14:textId="77777777" w:rsidR="000C6CDB" w:rsidRPr="000C6CDB" w:rsidRDefault="000C6CDB" w:rsidP="00182E19">
      <w:pPr>
        <w:pStyle w:val="2Clause1"/>
        <w:rPr>
          <w:lang w:eastAsia="en-US"/>
        </w:rPr>
      </w:pPr>
      <w:bookmarkStart w:id="1201" w:name="_Toc393289673"/>
      <w:bookmarkStart w:id="1202" w:name="_Toc202959355"/>
      <w:bookmarkStart w:id="1203" w:name="_Toc202959356"/>
      <w:bookmarkStart w:id="1204" w:name="_Toc202959363"/>
      <w:bookmarkStart w:id="1205" w:name="_Toc202959364"/>
      <w:bookmarkStart w:id="1206" w:name="_Toc208996069"/>
      <w:bookmarkStart w:id="1207" w:name="_Toc208996698"/>
      <w:bookmarkStart w:id="1208" w:name="_Toc209005686"/>
      <w:bookmarkStart w:id="1209" w:name="_Toc209006289"/>
      <w:bookmarkStart w:id="1210" w:name="_Toc209006890"/>
      <w:bookmarkStart w:id="1211" w:name="_Toc209007362"/>
      <w:bookmarkStart w:id="1212" w:name="_Toc209007832"/>
      <w:bookmarkStart w:id="1213" w:name="_Toc205108948"/>
      <w:bookmarkStart w:id="1214" w:name="_Toc203916463"/>
      <w:bookmarkStart w:id="1215" w:name="_Toc225840166"/>
      <w:bookmarkStart w:id="1216" w:name="_Toc393289674"/>
      <w:bookmarkStart w:id="1217" w:name="_Ref414899439"/>
      <w:bookmarkStart w:id="1218" w:name="_Toc415224928"/>
      <w:bookmarkStart w:id="1219" w:name="_Toc457551201"/>
      <w:bookmarkStart w:id="1220" w:name="_Toc518567867"/>
      <w:bookmarkEnd w:id="1201"/>
      <w:bookmarkEnd w:id="1202"/>
      <w:bookmarkEnd w:id="1203"/>
      <w:bookmarkEnd w:id="1204"/>
      <w:bookmarkEnd w:id="1205"/>
      <w:bookmarkEnd w:id="1206"/>
      <w:bookmarkEnd w:id="1207"/>
      <w:bookmarkEnd w:id="1208"/>
      <w:bookmarkEnd w:id="1209"/>
      <w:bookmarkEnd w:id="1210"/>
      <w:bookmarkEnd w:id="1211"/>
      <w:bookmarkEnd w:id="1212"/>
      <w:bookmarkEnd w:id="1213"/>
      <w:bookmarkEnd w:id="1214"/>
      <w:r w:rsidRPr="000C6CDB">
        <w:rPr>
          <w:lang w:eastAsia="en-US"/>
        </w:rPr>
        <w:t>Referrals</w:t>
      </w:r>
      <w:bookmarkEnd w:id="1215"/>
      <w:bookmarkEnd w:id="1216"/>
      <w:bookmarkEnd w:id="1217"/>
      <w:bookmarkEnd w:id="1218"/>
      <w:bookmarkEnd w:id="1219"/>
      <w:bookmarkEnd w:id="1220"/>
    </w:p>
    <w:p w14:paraId="07014DBC" w14:textId="77777777" w:rsidR="000C6CDB" w:rsidRPr="000C6CDB" w:rsidRDefault="000C6CDB" w:rsidP="00182E19">
      <w:pPr>
        <w:pStyle w:val="3Cls11"/>
      </w:pPr>
      <w:r w:rsidRPr="000C6CDB">
        <w:t>The Provider must only accept Referrals of Stream Participants made through the Department’s IT Systems or directly by DHS.</w:t>
      </w:r>
    </w:p>
    <w:p w14:paraId="580FDAF2" w14:textId="77777777" w:rsidR="000C6CDB" w:rsidRPr="000C6CDB" w:rsidRDefault="000C6CDB" w:rsidP="00182E19">
      <w:pPr>
        <w:pStyle w:val="3Cls11"/>
      </w:pPr>
      <w:r w:rsidRPr="000C6CDB">
        <w:t xml:space="preserve">Subject to this Deed, the Department’s IT Systems will allow a flow of Referrals to the Provider within a 30 per cent tolerance of the Provider's Business Share within each Employment Region. </w:t>
      </w:r>
    </w:p>
    <w:p w14:paraId="734F51D9" w14:textId="77777777" w:rsidR="000C6CDB" w:rsidRPr="000C6CDB" w:rsidRDefault="000C6CDB" w:rsidP="00182E19">
      <w:pPr>
        <w:pStyle w:val="2Clause1"/>
        <w:rPr>
          <w:lang w:eastAsia="en-US"/>
        </w:rPr>
      </w:pPr>
      <w:bookmarkStart w:id="1221" w:name="_Toc225840167"/>
      <w:bookmarkStart w:id="1222" w:name="_Toc393289675"/>
      <w:bookmarkStart w:id="1223" w:name="_Ref393984844"/>
      <w:bookmarkStart w:id="1224" w:name="_Ref394414726"/>
      <w:bookmarkStart w:id="1225" w:name="_Toc415224929"/>
      <w:bookmarkStart w:id="1226" w:name="_Toc457551202"/>
      <w:bookmarkStart w:id="1227" w:name="_Toc518567868"/>
      <w:r w:rsidRPr="000C6CDB">
        <w:rPr>
          <w:lang w:eastAsia="en-US"/>
        </w:rPr>
        <w:t>Direct Registration of Stream Participants without a Referral</w:t>
      </w:r>
      <w:bookmarkEnd w:id="1221"/>
      <w:bookmarkEnd w:id="1222"/>
      <w:bookmarkEnd w:id="1223"/>
      <w:bookmarkEnd w:id="1224"/>
      <w:bookmarkEnd w:id="1225"/>
      <w:bookmarkEnd w:id="1226"/>
      <w:bookmarkEnd w:id="1227"/>
    </w:p>
    <w:p w14:paraId="4503ED2A" w14:textId="77777777" w:rsidR="000C6CDB" w:rsidRPr="000C6CDB" w:rsidRDefault="000C6CDB" w:rsidP="00182E19">
      <w:pPr>
        <w:pStyle w:val="3Cls11"/>
        <w:rPr>
          <w:szCs w:val="22"/>
          <w:lang w:eastAsia="en-US"/>
        </w:rPr>
      </w:pPr>
      <w:r w:rsidRPr="000C6CDB">
        <w:rPr>
          <w:szCs w:val="22"/>
          <w:lang w:eastAsia="en-US"/>
        </w:rPr>
        <w:t xml:space="preserve">Subject to </w:t>
      </w:r>
      <w:r w:rsidRPr="000C6CDB">
        <w:t>clause</w:t>
      </w:r>
      <w:r w:rsidRPr="000C6CDB">
        <w:rPr>
          <w:color w:val="76923C" w:themeColor="accent3" w:themeShade="BF"/>
        </w:rPr>
        <w:t xml:space="preserve"> </w:t>
      </w:r>
      <w:r w:rsidRPr="000C6CDB">
        <w:rPr>
          <w:rFonts w:cs="Calibri"/>
        </w:rPr>
        <w:t>75.3</w:t>
      </w:r>
      <w:r w:rsidRPr="000C6CDB">
        <w:rPr>
          <w:szCs w:val="22"/>
          <w:lang w:eastAsia="en-US"/>
        </w:rPr>
        <w:t xml:space="preserve">, </w:t>
      </w:r>
      <w:r w:rsidRPr="000C6CDB">
        <w:t>where a person presents to the Provider without a Referral, the Provider must confirm their eligibility for Direct Registration in accordance with any Guidelines, and if eligibility is confirmed, Directly Register and immediately provide Employment Provider Services to that Stream Participant in accordance with this Deed, including any Guidelines.</w:t>
      </w:r>
    </w:p>
    <w:p w14:paraId="42AE3D7F" w14:textId="77777777" w:rsidR="000C6CDB" w:rsidRPr="000C6CDB" w:rsidRDefault="000C6CDB" w:rsidP="00182E19">
      <w:pPr>
        <w:pStyle w:val="1cmid-heading"/>
        <w:rPr>
          <w:lang w:eastAsia="en-US"/>
        </w:rPr>
      </w:pPr>
      <w:r w:rsidRPr="000C6CDB">
        <w:rPr>
          <w:lang w:eastAsia="en-US"/>
        </w:rPr>
        <w:t xml:space="preserve">Volunteers </w:t>
      </w:r>
      <w:r w:rsidRPr="000C6CDB">
        <w:rPr>
          <w:lang w:eastAsia="en-US"/>
        </w:rPr>
        <w:tab/>
      </w:r>
    </w:p>
    <w:p w14:paraId="317A17CA" w14:textId="77777777" w:rsidR="000C6CDB" w:rsidRPr="000C6CDB" w:rsidRDefault="000C6CDB" w:rsidP="00182E19">
      <w:pPr>
        <w:pStyle w:val="3Cls11"/>
      </w:pPr>
      <w:bookmarkStart w:id="1228" w:name="_Ref394486651"/>
      <w:r w:rsidRPr="000C6CDB">
        <w:t>The Provider must immediately refer any Volunteer that it Directly Registers who is not receiving Income Support Payments to DHS if it appears to the Provider that the Volunteer may be eligible to receive Income Support Payments.</w:t>
      </w:r>
    </w:p>
    <w:bookmarkEnd w:id="1228"/>
    <w:p w14:paraId="33EF7461" w14:textId="77777777" w:rsidR="000C6CDB" w:rsidRPr="000C6CDB" w:rsidRDefault="000C6CDB" w:rsidP="00182E19">
      <w:pPr>
        <w:pStyle w:val="1cmid-heading"/>
        <w:rPr>
          <w:lang w:eastAsia="en-US"/>
        </w:rPr>
      </w:pPr>
      <w:r w:rsidRPr="000C6CDB">
        <w:rPr>
          <w:lang w:eastAsia="en-US"/>
        </w:rPr>
        <w:t>Vulnerable Youth and Vulnerable Youth (Student)</w:t>
      </w:r>
    </w:p>
    <w:p w14:paraId="04507878" w14:textId="77777777" w:rsidR="000C6CDB" w:rsidRPr="000C6CDB" w:rsidRDefault="000C6CDB" w:rsidP="00182E19">
      <w:pPr>
        <w:pStyle w:val="3Cls11"/>
      </w:pPr>
      <w:bookmarkStart w:id="1229" w:name="_Ref395599993"/>
      <w:r w:rsidRPr="000C6CDB">
        <w:t>Where a Vulnerable Youth or Vulnerable Youth (Student) presents to the Provider without a Referral, and in the case of a Vulnerable Youth (Student), no appropriate local youth services are available, the Provider must:</w:t>
      </w:r>
      <w:bookmarkEnd w:id="1229"/>
    </w:p>
    <w:p w14:paraId="1E2A5529" w14:textId="77777777" w:rsidR="000C6CDB" w:rsidRPr="000C6CDB" w:rsidRDefault="000C6CDB" w:rsidP="00BA79E4">
      <w:pPr>
        <w:pStyle w:val="4Clsa"/>
      </w:pPr>
      <w:bookmarkStart w:id="1230" w:name="_Ref394415622"/>
      <w:r w:rsidRPr="000C6CDB">
        <w:t xml:space="preserve">immediately Directly Register them, </w:t>
      </w:r>
      <w:bookmarkStart w:id="1231" w:name="_Ref394415564"/>
      <w:bookmarkEnd w:id="1230"/>
      <w:r w:rsidRPr="000C6CDB">
        <w:t>conduct an Initial Interview, and provide them with Services under Stream C;</w:t>
      </w:r>
      <w:bookmarkEnd w:id="1231"/>
      <w:r w:rsidRPr="000C6CDB">
        <w:t xml:space="preserve"> </w:t>
      </w:r>
    </w:p>
    <w:p w14:paraId="5911B6E5" w14:textId="60882970" w:rsidR="000C6CDB" w:rsidRPr="000C6CDB" w:rsidRDefault="000C6CDB" w:rsidP="0095028C">
      <w:pPr>
        <w:pStyle w:val="4Clsa"/>
      </w:pPr>
      <w:bookmarkStart w:id="1232" w:name="_Ref394415585"/>
      <w:r w:rsidRPr="000C6CDB">
        <w:t>if they present in crisis, immediately provide, or refer them to relevant crisis assistance; and</w:t>
      </w:r>
      <w:bookmarkEnd w:id="1232"/>
    </w:p>
    <w:p w14:paraId="17A26774" w14:textId="77777777" w:rsidR="000C6CDB" w:rsidRPr="000C6CDB" w:rsidRDefault="000C6CDB" w:rsidP="0095028C">
      <w:pPr>
        <w:pStyle w:val="4Clsa"/>
      </w:pPr>
      <w:r w:rsidRPr="000C6CDB">
        <w:t>within four weeks of the Direct Registration refer them to DHS to:</w:t>
      </w:r>
    </w:p>
    <w:p w14:paraId="4C679512" w14:textId="161E99C5" w:rsidR="000C6CDB" w:rsidRPr="000C6CDB" w:rsidRDefault="000C6CDB" w:rsidP="007D07A1">
      <w:pPr>
        <w:pStyle w:val="5aifollowing"/>
        <w:numPr>
          <w:ilvl w:val="3"/>
          <w:numId w:val="1"/>
        </w:numPr>
      </w:pPr>
      <w:r w:rsidRPr="000C6CDB">
        <w:t>determine their eligibility for Income Support Payments, regardless of whether the Provider expects them to be eligible for Income Support Payments; and</w:t>
      </w:r>
    </w:p>
    <w:p w14:paraId="3CCEBBC4" w14:textId="6D6DC198" w:rsidR="000C6CDB" w:rsidRPr="000C6CDB" w:rsidRDefault="000C6CDB" w:rsidP="00070E54">
      <w:pPr>
        <w:pStyle w:val="5aifollowing"/>
        <w:numPr>
          <w:ilvl w:val="3"/>
          <w:numId w:val="1"/>
        </w:numPr>
      </w:pPr>
      <w:bookmarkStart w:id="1233" w:name="_Ref394415510"/>
      <w:r w:rsidRPr="000C6CDB">
        <w:t>conduct an Assessment of them.</w:t>
      </w:r>
      <w:bookmarkEnd w:id="1233"/>
    </w:p>
    <w:p w14:paraId="62061B14" w14:textId="77777777" w:rsidR="000C6CDB" w:rsidRPr="000C6CDB" w:rsidRDefault="000C6CDB" w:rsidP="00182E19">
      <w:pPr>
        <w:pStyle w:val="3Cls11"/>
      </w:pPr>
      <w:r w:rsidRPr="000C6CDB">
        <w:t>If the Assessment referred to in clause 78.3(c)(ii) determines that:</w:t>
      </w:r>
    </w:p>
    <w:p w14:paraId="1F49B60B" w14:textId="77777777" w:rsidR="000C6CDB" w:rsidRPr="000C6CDB" w:rsidRDefault="000C6CDB" w:rsidP="00BA79E4">
      <w:pPr>
        <w:pStyle w:val="4Clsa"/>
      </w:pPr>
      <w:r w:rsidRPr="000C6CDB">
        <w:lastRenderedPageBreak/>
        <w:t>a Vulnerable Youth or Vulnerable Youth (Student) is eligible for Employment Provider Services under Stream C, the Provider must continue providing Services under Stream C to them as a Fully Eligible Participant for the remainder of their Period of Service;</w:t>
      </w:r>
    </w:p>
    <w:p w14:paraId="69D98D6C" w14:textId="77777777" w:rsidR="000C6CDB" w:rsidRPr="000C6CDB" w:rsidRDefault="000C6CDB" w:rsidP="0095028C">
      <w:pPr>
        <w:pStyle w:val="4Clsa"/>
      </w:pPr>
      <w:r w:rsidRPr="000C6CDB">
        <w:t>a Vulnerable Youth (Student) is not eligible for Employment Provider Services under Stream C, the Provider must immediately Exit the Vulnerable Youth (Student);</w:t>
      </w:r>
    </w:p>
    <w:p w14:paraId="5A1368BC" w14:textId="189C955B" w:rsidR="000C6CDB" w:rsidRPr="000C6CDB" w:rsidRDefault="000C6CDB" w:rsidP="0095028C">
      <w:pPr>
        <w:pStyle w:val="4Clsa"/>
      </w:pPr>
      <w:bookmarkStart w:id="1234" w:name="_Ref397071258"/>
      <w:r w:rsidRPr="000C6CDB">
        <w:t>a Vulnerable Youth:</w:t>
      </w:r>
      <w:bookmarkEnd w:id="1234"/>
    </w:p>
    <w:p w14:paraId="35A5E1D8" w14:textId="05480326" w:rsidR="000C6CDB" w:rsidRPr="000C6CDB" w:rsidRDefault="000C6CDB" w:rsidP="007D07A1">
      <w:pPr>
        <w:pStyle w:val="5aifollowing"/>
        <w:numPr>
          <w:ilvl w:val="3"/>
          <w:numId w:val="1"/>
        </w:numPr>
      </w:pPr>
      <w:bookmarkStart w:id="1235" w:name="_Ref414900064"/>
      <w:bookmarkStart w:id="1236" w:name="_Ref394907179"/>
      <w:bookmarkStart w:id="1237" w:name="_Ref396316617"/>
      <w:r w:rsidRPr="000C6CDB">
        <w:t>is not eligible for Services as a Fully Eligible Participant, the Provider must:</w:t>
      </w:r>
      <w:bookmarkEnd w:id="1235"/>
    </w:p>
    <w:p w14:paraId="37D5E460" w14:textId="77777777" w:rsidR="000C6CDB" w:rsidRPr="000C6CDB" w:rsidRDefault="000C6CDB" w:rsidP="00B54419">
      <w:pPr>
        <w:pStyle w:val="6ClsA"/>
        <w:numPr>
          <w:ilvl w:val="4"/>
          <w:numId w:val="54"/>
        </w:numPr>
      </w:pPr>
      <w:r w:rsidRPr="000C6CDB">
        <w:t>immediately provide Services to the Vulnerable Youth as a Volunteer in accordance with clause 75.1; or</w:t>
      </w:r>
    </w:p>
    <w:p w14:paraId="2A11892D" w14:textId="24CBAFD0" w:rsidR="00716694" w:rsidRPr="000C6CDB" w:rsidRDefault="000C6CDB" w:rsidP="00716694">
      <w:pPr>
        <w:pStyle w:val="6ClsA"/>
      </w:pPr>
      <w:r w:rsidRPr="000C6CDB">
        <w:t>if clause 75.3 applies, immediately Exit the Vulnerable Youth</w:t>
      </w:r>
      <w:bookmarkEnd w:id="1236"/>
      <w:r w:rsidRPr="000C6CDB">
        <w:t>;</w:t>
      </w:r>
      <w:bookmarkStart w:id="1238" w:name="_Ref395685206"/>
      <w:bookmarkStart w:id="1239" w:name="_Ref414900073"/>
      <w:bookmarkStart w:id="1240" w:name="_Ref393897089"/>
      <w:bookmarkEnd w:id="1237"/>
    </w:p>
    <w:p w14:paraId="59B4FF9C" w14:textId="6947B356" w:rsidR="000C6CDB" w:rsidRPr="000C6CDB" w:rsidRDefault="000C6CDB" w:rsidP="00716694">
      <w:pPr>
        <w:pStyle w:val="5Clsi"/>
        <w:numPr>
          <w:ilvl w:val="3"/>
          <w:numId w:val="1"/>
        </w:numPr>
      </w:pPr>
      <w:r w:rsidRPr="000C6CDB">
        <w:t>is eligible for Services as a Fully Eligible Participant, the Provider must immediately provide Employment Provider Services to the Vulnerable Youth as a Fully Eligible Participant under the relevant Stream identified in the Assessment; or</w:t>
      </w:r>
      <w:bookmarkEnd w:id="1238"/>
      <w:bookmarkEnd w:id="1239"/>
    </w:p>
    <w:p w14:paraId="0FBEF052" w14:textId="7D8854DA" w:rsidR="000C6CDB" w:rsidRPr="000C6CDB" w:rsidRDefault="000C6CDB" w:rsidP="0095028C">
      <w:pPr>
        <w:pStyle w:val="5aifollowing"/>
        <w:numPr>
          <w:ilvl w:val="3"/>
          <w:numId w:val="1"/>
        </w:numPr>
      </w:pPr>
      <w:r w:rsidRPr="000C6CDB">
        <w:t xml:space="preserve">should be referred to Disability Employment Services, the Provider must continue to provide Employment Provider Services to the Vulnerable Youth under Stream C until the Vulnerable Youth starts receiving Disability Employment Services. </w:t>
      </w:r>
    </w:p>
    <w:p w14:paraId="2B163BCD" w14:textId="77777777" w:rsidR="000C6CDB" w:rsidRPr="000C6CDB" w:rsidRDefault="000C6CDB" w:rsidP="0095028C">
      <w:pPr>
        <w:pStyle w:val="8Note"/>
      </w:pPr>
      <w:bookmarkStart w:id="1241" w:name="_Ref394919945"/>
      <w:r w:rsidRPr="000C6CDB">
        <w:t>Note: If the Assessment referred to in clause 78.3(c)(ii) does not occur within 90 days of a Stream Participant’s Commencement, they will be Effectively Exited.</w:t>
      </w:r>
    </w:p>
    <w:p w14:paraId="0F01024A" w14:textId="77777777" w:rsidR="000C6CDB" w:rsidRPr="000C6CDB" w:rsidRDefault="000C6CDB" w:rsidP="00182E19">
      <w:pPr>
        <w:pStyle w:val="3Cls11"/>
      </w:pPr>
      <w:r w:rsidRPr="000C6CDB">
        <w:t>Notwithstanding any other clause in this Deed, when a Vulnerable Youth is moved into a Stream other than Stream C in accordance with clauses 78.4(c)(i) or 78.4(c)(ii):</w:t>
      </w:r>
    </w:p>
    <w:p w14:paraId="34C18A0E" w14:textId="77777777" w:rsidR="000C6CDB" w:rsidRPr="000C6CDB" w:rsidRDefault="000C6CDB" w:rsidP="00BA79E4">
      <w:pPr>
        <w:pStyle w:val="4Clsa"/>
      </w:pPr>
      <w:r w:rsidRPr="000C6CDB">
        <w:t>the Payment Period and Period of Service in relation to that Vulnerable Youth are deemed to continue as if the Vulnerable Youth had Commenced in that Stream</w:t>
      </w:r>
      <w:bookmarkEnd w:id="1241"/>
      <w:r w:rsidRPr="000C6CDB">
        <w:t>; and</w:t>
      </w:r>
    </w:p>
    <w:p w14:paraId="7FDA0543" w14:textId="77777777" w:rsidR="000C6CDB" w:rsidRPr="000C6CDB" w:rsidRDefault="000C6CDB" w:rsidP="0095028C">
      <w:pPr>
        <w:pStyle w:val="4Clsa"/>
      </w:pPr>
      <w:r w:rsidRPr="000C6CDB">
        <w:t xml:space="preserve">the Provider will not be required to provide that Vulnerable Youth with an Initial Interview for a New Stream, but must still: </w:t>
      </w:r>
    </w:p>
    <w:p w14:paraId="6A08D4CC" w14:textId="2603DC62" w:rsidR="000C6CDB" w:rsidRPr="000C6CDB" w:rsidRDefault="000C6CDB" w:rsidP="0095028C">
      <w:pPr>
        <w:pStyle w:val="5aifollowing"/>
        <w:numPr>
          <w:ilvl w:val="3"/>
          <w:numId w:val="1"/>
        </w:numPr>
      </w:pPr>
      <w:r w:rsidRPr="000C6CDB">
        <w:t xml:space="preserve">explain the Employment Provider Services that the Provider will provide; </w:t>
      </w:r>
    </w:p>
    <w:p w14:paraId="6FD880E1" w14:textId="0E366558" w:rsidR="000C6CDB" w:rsidRPr="000C6CDB" w:rsidRDefault="000C6CDB" w:rsidP="007D07A1">
      <w:pPr>
        <w:pStyle w:val="5aifollowing"/>
        <w:numPr>
          <w:ilvl w:val="3"/>
          <w:numId w:val="1"/>
        </w:numPr>
      </w:pPr>
      <w:r w:rsidRPr="000C6CDB">
        <w:t>record the movement of the Vulnerable Youth in the Department’s IT Systems in accordance with any Guidelines; and</w:t>
      </w:r>
    </w:p>
    <w:p w14:paraId="5FD531B8" w14:textId="76D55B76" w:rsidR="000C6CDB" w:rsidRPr="00716694" w:rsidRDefault="000C6CDB" w:rsidP="00070E54">
      <w:pPr>
        <w:pStyle w:val="5aifollowing"/>
        <w:numPr>
          <w:ilvl w:val="3"/>
          <w:numId w:val="1"/>
        </w:numPr>
      </w:pPr>
      <w:r w:rsidRPr="000C6CDB">
        <w:t xml:space="preserve">update the Job Plan, if appropriate. </w:t>
      </w:r>
    </w:p>
    <w:p w14:paraId="10E154F6" w14:textId="62D2B311" w:rsidR="000C6CDB" w:rsidRPr="000C6CDB" w:rsidRDefault="000C6CDB" w:rsidP="00182E19">
      <w:pPr>
        <w:pStyle w:val="2Clause1"/>
        <w:rPr>
          <w:lang w:eastAsia="en-US"/>
        </w:rPr>
      </w:pPr>
      <w:bookmarkStart w:id="1242" w:name="_Toc398056219"/>
      <w:bookmarkStart w:id="1243" w:name="_Toc397002000"/>
      <w:bookmarkStart w:id="1244" w:name="_Toc398056220"/>
      <w:bookmarkStart w:id="1245" w:name="_Toc398144105"/>
      <w:bookmarkStart w:id="1246" w:name="_Toc203995209"/>
      <w:bookmarkStart w:id="1247" w:name="_Toc204091087"/>
      <w:bookmarkStart w:id="1248" w:name="_Toc203886302"/>
      <w:bookmarkStart w:id="1249" w:name="_Toc203916467"/>
      <w:bookmarkStart w:id="1250" w:name="_Toc205029778"/>
      <w:bookmarkStart w:id="1251" w:name="_Toc205108955"/>
      <w:bookmarkStart w:id="1252" w:name="_Toc205029779"/>
      <w:bookmarkStart w:id="1253" w:name="_Toc205108956"/>
      <w:bookmarkStart w:id="1254" w:name="_Toc202959370"/>
      <w:bookmarkStart w:id="1255" w:name="_Toc225840168"/>
      <w:bookmarkStart w:id="1256" w:name="_Ref392583354"/>
      <w:bookmarkStart w:id="1257" w:name="_Toc393289676"/>
      <w:bookmarkStart w:id="1258" w:name="_Ref398888474"/>
      <w:bookmarkStart w:id="1259" w:name="_Ref402257442"/>
      <w:bookmarkStart w:id="1260" w:name="_Toc415224930"/>
      <w:bookmarkStart w:id="1261" w:name="_Toc457551203"/>
      <w:bookmarkStart w:id="1262" w:name="_Toc518567869"/>
      <w:bookmarkEnd w:id="1240"/>
      <w:bookmarkEnd w:id="1242"/>
      <w:bookmarkEnd w:id="1243"/>
      <w:bookmarkEnd w:id="1244"/>
      <w:bookmarkEnd w:id="1245"/>
      <w:bookmarkEnd w:id="1246"/>
      <w:bookmarkEnd w:id="1247"/>
      <w:bookmarkEnd w:id="1248"/>
      <w:bookmarkEnd w:id="1249"/>
      <w:bookmarkEnd w:id="1250"/>
      <w:bookmarkEnd w:id="1251"/>
      <w:bookmarkEnd w:id="1252"/>
      <w:bookmarkEnd w:id="1253"/>
      <w:r w:rsidRPr="000C6CDB">
        <w:rPr>
          <w:lang w:eastAsia="en-US"/>
        </w:rPr>
        <w:t>Change of Circumstances Reassessment</w:t>
      </w:r>
      <w:bookmarkEnd w:id="1254"/>
      <w:bookmarkEnd w:id="1255"/>
      <w:bookmarkEnd w:id="1256"/>
      <w:bookmarkEnd w:id="1257"/>
      <w:bookmarkEnd w:id="1258"/>
      <w:bookmarkEnd w:id="1259"/>
      <w:bookmarkEnd w:id="1260"/>
      <w:bookmarkEnd w:id="1261"/>
      <w:bookmarkEnd w:id="1262"/>
    </w:p>
    <w:p w14:paraId="2F85112C" w14:textId="4E616197" w:rsidR="000C6CDB" w:rsidRPr="000C6CDB" w:rsidRDefault="000C6CDB" w:rsidP="00182E19">
      <w:pPr>
        <w:pStyle w:val="3Cls11"/>
      </w:pPr>
      <w:bookmarkStart w:id="1263" w:name="_Ref402257431"/>
      <w:bookmarkStart w:id="1264" w:name="_Ref398736139"/>
      <w:r w:rsidRPr="000C6CDB">
        <w:t xml:space="preserve">If, at any time, the individual circumstances of a Stream Participant change </w:t>
      </w:r>
      <w:r w:rsidR="00846234">
        <w:t>in a manner specified in any Guidelines</w:t>
      </w:r>
      <w:r w:rsidRPr="000C6CDB">
        <w:t>, the Provider must, in accordance with any Guidelines, arrange for a Change of Circumstances Reassessment to be conducted:</w:t>
      </w:r>
      <w:bookmarkEnd w:id="1263"/>
    </w:p>
    <w:p w14:paraId="1EF09A7B" w14:textId="20F0B362" w:rsidR="000C6CDB" w:rsidRPr="000C6CDB" w:rsidRDefault="00846234" w:rsidP="00BA79E4">
      <w:pPr>
        <w:pStyle w:val="4Clsa"/>
      </w:pPr>
      <w:r>
        <w:t xml:space="preserve">subject to clause 79.1(b)(ii), </w:t>
      </w:r>
      <w:r w:rsidR="000C6CDB" w:rsidRPr="000C6CDB">
        <w:t>by DHS</w:t>
      </w:r>
      <w:r>
        <w:t>,</w:t>
      </w:r>
      <w:r w:rsidR="000C6CDB" w:rsidRPr="000C6CDB">
        <w:t> using a JSCI</w:t>
      </w:r>
      <w:r>
        <w:t>,</w:t>
      </w:r>
      <w:r w:rsidR="000C6CDB" w:rsidRPr="000C6CDB">
        <w:t xml:space="preserve"> f</w:t>
      </w:r>
      <w:r w:rsidR="00A341FD">
        <w:t xml:space="preserve">or Fully Eligible Participants </w:t>
      </w:r>
      <w:r w:rsidR="000C6CDB" w:rsidRPr="000C6CDB">
        <w:t>in Streams A or B, in the first six months of their servicing under jobactive by any Employment Provider, allowing for Suspensions, and Exits where clauses 95.3 and 95.4 apply</w:t>
      </w:r>
      <w:bookmarkStart w:id="1265" w:name="_Ref414900575"/>
      <w:bookmarkStart w:id="1266" w:name="_Ref414900525"/>
      <w:r w:rsidR="000C6CDB" w:rsidRPr="000C6CDB">
        <w:t>;</w:t>
      </w:r>
      <w:bookmarkEnd w:id="1265"/>
      <w:bookmarkEnd w:id="1266"/>
    </w:p>
    <w:p w14:paraId="2C7BEC1F" w14:textId="07FFA770" w:rsidR="00846234" w:rsidRDefault="000C6CDB" w:rsidP="0095028C">
      <w:pPr>
        <w:pStyle w:val="4Clsa"/>
      </w:pPr>
      <w:r w:rsidRPr="000C6CDB">
        <w:t>by the Provider, using a JSCI, for all Stream Participants in Stream A and Stream B</w:t>
      </w:r>
      <w:r w:rsidR="00846234">
        <w:t>:</w:t>
      </w:r>
      <w:r w:rsidRPr="000C6CDB">
        <w:t xml:space="preserve"> </w:t>
      </w:r>
    </w:p>
    <w:p w14:paraId="553FA2B1" w14:textId="58E83775" w:rsidR="00846234" w:rsidRDefault="000C6CDB" w:rsidP="00741CCC">
      <w:pPr>
        <w:pStyle w:val="5aifollowing"/>
        <w:numPr>
          <w:ilvl w:val="3"/>
          <w:numId w:val="1"/>
        </w:numPr>
      </w:pPr>
      <w:r w:rsidRPr="000C6CDB">
        <w:t>not covered by clause 79.1(a)</w:t>
      </w:r>
      <w:r w:rsidR="00846234">
        <w:t>;</w:t>
      </w:r>
      <w:r w:rsidRPr="000C6CDB">
        <w:t xml:space="preserve"> </w:t>
      </w:r>
      <w:r w:rsidR="00846234">
        <w:t>or</w:t>
      </w:r>
    </w:p>
    <w:p w14:paraId="0F631DD4" w14:textId="42089FA9" w:rsidR="000C6CDB" w:rsidRPr="000C6CDB" w:rsidRDefault="00846234" w:rsidP="00741CCC">
      <w:pPr>
        <w:pStyle w:val="5aifollowing"/>
        <w:numPr>
          <w:ilvl w:val="3"/>
          <w:numId w:val="1"/>
        </w:numPr>
      </w:pPr>
      <w:r>
        <w:t xml:space="preserve">where the Change of Circumstances Reassessment is required by clause 114.8(b)(ii); </w:t>
      </w:r>
      <w:r w:rsidR="000C6CDB" w:rsidRPr="000C6CDB">
        <w:t>and</w:t>
      </w:r>
    </w:p>
    <w:p w14:paraId="687C09E2" w14:textId="46862AD3" w:rsidR="000C6CDB" w:rsidRPr="000C6CDB" w:rsidRDefault="000C6CDB" w:rsidP="0095028C">
      <w:pPr>
        <w:pStyle w:val="4Clsa"/>
      </w:pPr>
      <w:r w:rsidRPr="000C6CDB">
        <w:t>by</w:t>
      </w:r>
      <w:r w:rsidR="00846234">
        <w:t xml:space="preserve"> the Provider, using a JSCI, or by</w:t>
      </w:r>
      <w:r w:rsidRPr="000C6CDB">
        <w:t xml:space="preserve"> DHS, using an ESAt/JCA, for Stream Participants in Stream C.</w:t>
      </w:r>
      <w:bookmarkEnd w:id="1264"/>
      <w:r w:rsidRPr="000C6CDB">
        <w:t xml:space="preserve"> </w:t>
      </w:r>
    </w:p>
    <w:p w14:paraId="799401F5" w14:textId="203BDCA9" w:rsidR="000C6CDB" w:rsidRPr="000C6CDB" w:rsidRDefault="000C6CDB" w:rsidP="00182E19">
      <w:pPr>
        <w:pStyle w:val="3Cls11"/>
      </w:pPr>
      <w:r w:rsidRPr="000C6CDB">
        <w:t>The Provider m</w:t>
      </w:r>
      <w:r w:rsidR="00A341FD">
        <w:t>ust</w:t>
      </w:r>
      <w:r w:rsidRPr="000C6CDB">
        <w:t xml:space="preserve"> </w:t>
      </w:r>
      <w:r w:rsidR="00846234">
        <w:t xml:space="preserve">have clear evidence of a change in circumstances from the relevant Stream Participant, in accordance with any Guidelines, before arranging </w:t>
      </w:r>
      <w:r w:rsidRPr="000C6CDB">
        <w:t>a Change of Circumstances Reassessment to be conducted by DHS, or conduct</w:t>
      </w:r>
      <w:r w:rsidR="00846234">
        <w:t>ing</w:t>
      </w:r>
      <w:r w:rsidRPr="000C6CDB">
        <w:t xml:space="preserve"> a Change of Circumstances Reassessment itself</w:t>
      </w:r>
      <w:r w:rsidR="00846234">
        <w:t>.</w:t>
      </w:r>
    </w:p>
    <w:p w14:paraId="3E1C128F" w14:textId="753CB24F" w:rsidR="000C6CDB" w:rsidRPr="000C6CDB" w:rsidRDefault="000C6CDB" w:rsidP="00741CCC">
      <w:pPr>
        <w:pStyle w:val="4Clsa"/>
        <w:numPr>
          <w:ilvl w:val="0"/>
          <w:numId w:val="0"/>
        </w:numPr>
        <w:ind w:left="1503"/>
      </w:pPr>
    </w:p>
    <w:p w14:paraId="5600C9D8" w14:textId="17791924" w:rsidR="000C6CDB" w:rsidRPr="000C6CDB" w:rsidRDefault="00846234" w:rsidP="00741CCC">
      <w:pPr>
        <w:pStyle w:val="3Cls11"/>
      </w:pPr>
      <w:r>
        <w:t>W</w:t>
      </w:r>
      <w:r w:rsidR="000C6CDB" w:rsidRPr="000C6CDB">
        <w:t xml:space="preserve">here the Provider conducts </w:t>
      </w:r>
      <w:r>
        <w:t>a</w:t>
      </w:r>
      <w:r w:rsidR="000C6CDB" w:rsidRPr="000C6CDB">
        <w:t xml:space="preserve"> Change of Circumstances Reassessment itself, </w:t>
      </w:r>
      <w:r>
        <w:t>the Provider must make</w:t>
      </w:r>
      <w:r w:rsidR="000C6CDB" w:rsidRPr="000C6CDB">
        <w:t xml:space="preserve"> a Record of </w:t>
      </w:r>
      <w:r>
        <w:t xml:space="preserve">the </w:t>
      </w:r>
      <w:r w:rsidR="000C6CDB" w:rsidRPr="000C6CDB">
        <w:t>evidence or information</w:t>
      </w:r>
      <w:r>
        <w:t xml:space="preserve"> referred to in clause 79.2</w:t>
      </w:r>
      <w:r w:rsidR="000C6CDB" w:rsidRPr="000C6CDB">
        <w:t xml:space="preserve"> on the Department’s IT Systems</w:t>
      </w:r>
      <w:r w:rsidR="00A341FD">
        <w:t>,</w:t>
      </w:r>
      <w:r w:rsidR="000C6CDB" w:rsidRPr="000C6CDB">
        <w:t xml:space="preserve"> in accordance with any Guidelines.</w:t>
      </w:r>
    </w:p>
    <w:p w14:paraId="774C51C3" w14:textId="6A7C1D38" w:rsidR="000C6CDB" w:rsidRPr="000C6CDB" w:rsidRDefault="000C6CDB" w:rsidP="00182E19">
      <w:pPr>
        <w:pStyle w:val="3Cls11"/>
      </w:pPr>
      <w:r w:rsidRPr="000C6CDB">
        <w:t xml:space="preserve">If the Provider breaches this </w:t>
      </w:r>
      <w:r w:rsidRPr="000C6CDB">
        <w:rPr>
          <w:szCs w:val="22"/>
        </w:rPr>
        <w:t>clause 79</w:t>
      </w:r>
      <w:r w:rsidRPr="000C6CDB">
        <w:t xml:space="preserve">, the Department may, at its absolute discretion, immediately: </w:t>
      </w:r>
    </w:p>
    <w:p w14:paraId="45E98E11" w14:textId="77777777" w:rsidR="000C6CDB" w:rsidRPr="000C6CDB" w:rsidRDefault="000C6CDB" w:rsidP="00BA79E4">
      <w:pPr>
        <w:pStyle w:val="4Clsa"/>
      </w:pPr>
      <w:r w:rsidRPr="000C6CDB">
        <w:t>take action under clause 52.2; or</w:t>
      </w:r>
    </w:p>
    <w:p w14:paraId="2BFBEF21" w14:textId="77777777" w:rsidR="000C6CDB" w:rsidRPr="000C6CDB" w:rsidRDefault="000C6CDB" w:rsidP="0095028C">
      <w:pPr>
        <w:pStyle w:val="4Clsa"/>
      </w:pPr>
      <w:r w:rsidRPr="000C6CDB">
        <w:t xml:space="preserve">terminate this Deed under clause 56. </w:t>
      </w:r>
    </w:p>
    <w:p w14:paraId="00041C0D" w14:textId="77777777" w:rsidR="00846234" w:rsidRDefault="000C6CDB" w:rsidP="00182E19">
      <w:pPr>
        <w:pStyle w:val="3Cls11"/>
      </w:pPr>
      <w:r w:rsidRPr="000C6CDB">
        <w:t>If</w:t>
      </w:r>
      <w:r w:rsidR="00846234">
        <w:t>:</w:t>
      </w:r>
      <w:r w:rsidRPr="000C6CDB">
        <w:t xml:space="preserve"> </w:t>
      </w:r>
    </w:p>
    <w:p w14:paraId="6041AFAB" w14:textId="43D477D4" w:rsidR="00846234" w:rsidRDefault="000C6CDB" w:rsidP="00493A4F">
      <w:pPr>
        <w:pStyle w:val="4Clsa"/>
      </w:pPr>
      <w:r w:rsidRPr="000C6CDB">
        <w:t>a Change of Circumstances Reassessment indicates that a Fully Eligible Participant should be in a higher Stream</w:t>
      </w:r>
      <w:r w:rsidR="00846234">
        <w:t>; or</w:t>
      </w:r>
      <w:r w:rsidRPr="000C6CDB">
        <w:t xml:space="preserve"> </w:t>
      </w:r>
    </w:p>
    <w:p w14:paraId="4F50A6EA" w14:textId="61747BE5" w:rsidR="00846234" w:rsidRDefault="00846234" w:rsidP="00493A4F">
      <w:pPr>
        <w:pStyle w:val="4Clsa"/>
      </w:pPr>
      <w:r>
        <w:t xml:space="preserve">the Provider receives notification in the Department’s IT Systems that the Fully Eligible Participant should be in a higher </w:t>
      </w:r>
      <w:r w:rsidR="00493A4F">
        <w:t>Stream,</w:t>
      </w:r>
    </w:p>
    <w:p w14:paraId="7B118D5E" w14:textId="2A09A6CC" w:rsidR="000C6CDB" w:rsidRPr="000C6CDB" w:rsidRDefault="000C6CDB" w:rsidP="00493A4F">
      <w:pPr>
        <w:pStyle w:val="4Clsa"/>
        <w:numPr>
          <w:ilvl w:val="0"/>
          <w:numId w:val="0"/>
        </w:numPr>
        <w:ind w:left="993"/>
      </w:pPr>
      <w:r w:rsidRPr="000C6CDB">
        <w:t>the Provider must immediately commence the Fully Eligible Participant in the relevant Stream and provide Employment Provider Services to the Fully Eligible Participant accordingly.</w:t>
      </w:r>
    </w:p>
    <w:p w14:paraId="6B693AD1" w14:textId="77777777" w:rsidR="000C6CDB" w:rsidRPr="000C6CDB" w:rsidRDefault="000C6CDB" w:rsidP="00182E19">
      <w:pPr>
        <w:pStyle w:val="2Clause1"/>
        <w:rPr>
          <w:lang w:eastAsia="en-US"/>
        </w:rPr>
      </w:pPr>
      <w:bookmarkStart w:id="1267" w:name="_Toc395280803"/>
      <w:bookmarkStart w:id="1268" w:name="_Toc395281055"/>
      <w:bookmarkStart w:id="1269" w:name="_Toc395281307"/>
      <w:bookmarkStart w:id="1270" w:name="_Toc395282019"/>
      <w:bookmarkStart w:id="1271" w:name="_Toc395282271"/>
      <w:bookmarkStart w:id="1272" w:name="_Toc395282523"/>
      <w:bookmarkStart w:id="1273" w:name="_Toc395282775"/>
      <w:bookmarkStart w:id="1274" w:name="_Toc395283027"/>
      <w:bookmarkStart w:id="1275" w:name="_Toc395538925"/>
      <w:bookmarkStart w:id="1276" w:name="_Toc393289678"/>
      <w:bookmarkStart w:id="1277" w:name="_Toc208996233"/>
      <w:bookmarkStart w:id="1278" w:name="_Toc208996862"/>
      <w:bookmarkStart w:id="1279" w:name="_Toc209005850"/>
      <w:bookmarkStart w:id="1280" w:name="_Toc209006453"/>
      <w:bookmarkStart w:id="1281" w:name="_Toc209007054"/>
      <w:bookmarkStart w:id="1282" w:name="_Toc209007526"/>
      <w:bookmarkStart w:id="1283" w:name="_Toc209007996"/>
      <w:bookmarkStart w:id="1284" w:name="_Toc204594216"/>
      <w:bookmarkStart w:id="1285" w:name="_Toc204594220"/>
      <w:bookmarkStart w:id="1286" w:name="_Toc203916471"/>
      <w:bookmarkStart w:id="1287" w:name="_Toc205029782"/>
      <w:bookmarkStart w:id="1288" w:name="_Toc205108959"/>
      <w:bookmarkStart w:id="1289" w:name="_Toc202928949"/>
      <w:bookmarkStart w:id="1290" w:name="_Toc202929349"/>
      <w:bookmarkStart w:id="1291" w:name="_Toc202929533"/>
      <w:bookmarkStart w:id="1292" w:name="_Toc202955163"/>
      <w:bookmarkStart w:id="1293" w:name="_Toc202955898"/>
      <w:bookmarkStart w:id="1294" w:name="_Toc202956218"/>
      <w:bookmarkStart w:id="1295" w:name="_Toc202959372"/>
      <w:bookmarkStart w:id="1296" w:name="_Toc225840170"/>
      <w:bookmarkStart w:id="1297" w:name="_Toc202959373"/>
      <w:bookmarkStart w:id="1298" w:name="_Toc393289680"/>
      <w:bookmarkStart w:id="1299" w:name="_Ref393967144"/>
      <w:bookmarkStart w:id="1300" w:name="_Toc415224931"/>
      <w:bookmarkStart w:id="1301" w:name="_Toc457551204"/>
      <w:bookmarkStart w:id="1302" w:name="_Toc518567870"/>
      <w:bookmarkEnd w:id="1267"/>
      <w:bookmarkEnd w:id="1268"/>
      <w:bookmarkEnd w:id="1269"/>
      <w:bookmarkEnd w:id="1270"/>
      <w:bookmarkEnd w:id="1271"/>
      <w:bookmarkEnd w:id="1272"/>
      <w:bookmarkEnd w:id="1273"/>
      <w:bookmarkEnd w:id="1274"/>
      <w:bookmarkEnd w:id="1275"/>
      <w:bookmarkEnd w:id="1276"/>
      <w:bookmarkEnd w:id="1277"/>
      <w:bookmarkEnd w:id="1278"/>
      <w:bookmarkEnd w:id="1279"/>
      <w:bookmarkEnd w:id="1280"/>
      <w:bookmarkEnd w:id="1281"/>
      <w:bookmarkEnd w:id="1282"/>
      <w:bookmarkEnd w:id="1283"/>
      <w:bookmarkEnd w:id="1284"/>
      <w:bookmarkEnd w:id="1285"/>
      <w:bookmarkEnd w:id="1286"/>
      <w:bookmarkEnd w:id="1287"/>
      <w:bookmarkEnd w:id="1288"/>
      <w:bookmarkEnd w:id="1289"/>
      <w:bookmarkEnd w:id="1290"/>
      <w:bookmarkEnd w:id="1291"/>
      <w:bookmarkEnd w:id="1292"/>
      <w:bookmarkEnd w:id="1293"/>
      <w:bookmarkEnd w:id="1294"/>
      <w:bookmarkEnd w:id="1295"/>
      <w:r w:rsidRPr="000C6CDB">
        <w:rPr>
          <w:lang w:eastAsia="en-US"/>
        </w:rPr>
        <w:t xml:space="preserve">Relocation of Stream Participant </w:t>
      </w:r>
      <w:bookmarkEnd w:id="1296"/>
      <w:bookmarkEnd w:id="1297"/>
      <w:r w:rsidRPr="000C6CDB">
        <w:rPr>
          <w:lang w:eastAsia="en-US"/>
        </w:rPr>
        <w:t>between Provider’s Sites</w:t>
      </w:r>
      <w:bookmarkEnd w:id="1298"/>
      <w:bookmarkEnd w:id="1299"/>
      <w:bookmarkEnd w:id="1300"/>
      <w:bookmarkEnd w:id="1301"/>
      <w:bookmarkEnd w:id="1302"/>
    </w:p>
    <w:p w14:paraId="3F0264E1" w14:textId="77777777" w:rsidR="000C6CDB" w:rsidRPr="000C6CDB" w:rsidRDefault="000C6CDB" w:rsidP="00182E19">
      <w:pPr>
        <w:pStyle w:val="3Cls11"/>
      </w:pPr>
      <w:bookmarkStart w:id="1303" w:name="_Ref393815754"/>
      <w:r w:rsidRPr="000C6CDB">
        <w:t>Subject to clauses 123.4 and 123.6, if a Stream Participant moves to a new location and their new location is within a reasonable distance of a Site of the Provider, the Provider must continue to provide Employment Provider Services to them at no additional cost to the Department.</w:t>
      </w:r>
      <w:bookmarkEnd w:id="1303"/>
    </w:p>
    <w:p w14:paraId="59E4D671" w14:textId="77777777" w:rsidR="000C6CDB" w:rsidRPr="000C6CDB" w:rsidRDefault="000C6CDB" w:rsidP="00BA79E4">
      <w:pPr>
        <w:pStyle w:val="8Note"/>
        <w:ind w:left="0"/>
      </w:pPr>
      <w:r w:rsidRPr="000C6CDB">
        <w:t xml:space="preserve">Note: Subject to clause 88.14, if a Stream Participant moves to a new location in accordance with clause 80.1, the transfer of any Fees or Employment Fund credits is an internal matter for the Provider. </w:t>
      </w:r>
      <w:bookmarkStart w:id="1304" w:name="_Toc222287577"/>
      <w:bookmarkStart w:id="1305" w:name="_Toc222544318"/>
      <w:bookmarkStart w:id="1306" w:name="_Toc202959374"/>
      <w:bookmarkStart w:id="1307" w:name="_Toc205112916"/>
      <w:bookmarkStart w:id="1308" w:name="_Toc225840171"/>
      <w:bookmarkStart w:id="1309" w:name="_Ref391893727"/>
      <w:bookmarkEnd w:id="1304"/>
      <w:bookmarkEnd w:id="1305"/>
    </w:p>
    <w:p w14:paraId="3B038A90" w14:textId="7BD2325A" w:rsidR="000C6CDB" w:rsidRPr="000C6CDB" w:rsidRDefault="000C6CDB" w:rsidP="00CE5316">
      <w:pPr>
        <w:pStyle w:val="2Clause1"/>
        <w:rPr>
          <w:lang w:eastAsia="en-US"/>
        </w:rPr>
      </w:pPr>
      <w:bookmarkStart w:id="1310" w:name="_Toc393289681"/>
      <w:bookmarkStart w:id="1311" w:name="_Ref393967152"/>
      <w:bookmarkStart w:id="1312" w:name="_Ref394392070"/>
      <w:bookmarkStart w:id="1313" w:name="_Ref394392143"/>
      <w:bookmarkStart w:id="1314" w:name="_Ref394587393"/>
      <w:bookmarkStart w:id="1315" w:name="_Ref414901551"/>
      <w:bookmarkStart w:id="1316" w:name="_Toc415224932"/>
      <w:bookmarkStart w:id="1317" w:name="_Toc457551205"/>
      <w:bookmarkStart w:id="1318" w:name="_Toc518567871"/>
      <w:r w:rsidRPr="000C6CDB">
        <w:rPr>
          <w:lang w:eastAsia="en-US"/>
        </w:rPr>
        <w:t>Transfer of Stream Participants from the Provider</w:t>
      </w:r>
      <w:bookmarkEnd w:id="1306"/>
      <w:bookmarkEnd w:id="1307"/>
      <w:bookmarkEnd w:id="1308"/>
      <w:bookmarkEnd w:id="1309"/>
      <w:bookmarkEnd w:id="1310"/>
      <w:bookmarkEnd w:id="1311"/>
      <w:bookmarkEnd w:id="1312"/>
      <w:bookmarkEnd w:id="1313"/>
      <w:bookmarkEnd w:id="1314"/>
      <w:bookmarkEnd w:id="1315"/>
      <w:bookmarkEnd w:id="1316"/>
      <w:bookmarkEnd w:id="1317"/>
      <w:bookmarkEnd w:id="1318"/>
    </w:p>
    <w:p w14:paraId="11E7842B" w14:textId="77777777" w:rsidR="000C6CDB" w:rsidRPr="000C6CDB" w:rsidRDefault="000C6CDB" w:rsidP="00CE5316">
      <w:pPr>
        <w:pStyle w:val="3Cls11"/>
      </w:pPr>
      <w:bookmarkStart w:id="1319" w:name="_Ref393438748"/>
      <w:r w:rsidRPr="000C6CDB">
        <w:t>A Stream Participant may, at any time, be transferred from the Provider to another Employment Provider:</w:t>
      </w:r>
      <w:bookmarkEnd w:id="1319"/>
    </w:p>
    <w:p w14:paraId="79C60E87" w14:textId="77777777" w:rsidR="000C6CDB" w:rsidRPr="000C6CDB" w:rsidRDefault="000C6CDB" w:rsidP="00BA79E4">
      <w:pPr>
        <w:pStyle w:val="4Clsa"/>
      </w:pPr>
      <w:bookmarkStart w:id="1320" w:name="_Ref391894755"/>
      <w:r w:rsidRPr="000C6CDB">
        <w:t>by DHS or the Department, where the Stream Participant moves to a new location that is not within a reasonable distance of a Site of the Provider;</w:t>
      </w:r>
      <w:bookmarkEnd w:id="1320"/>
    </w:p>
    <w:p w14:paraId="3E2857FD" w14:textId="77777777" w:rsidR="000C6CDB" w:rsidRPr="000C6CDB" w:rsidRDefault="000C6CDB" w:rsidP="0095028C">
      <w:pPr>
        <w:pStyle w:val="4Clsa"/>
      </w:pPr>
      <w:bookmarkStart w:id="1321" w:name="_Ref391894867"/>
      <w:r w:rsidRPr="000C6CDB">
        <w:t>by the Department, where the Department is satisfied that:</w:t>
      </w:r>
    </w:p>
    <w:p w14:paraId="2CC463FF" w14:textId="7687CE09" w:rsidR="000C6CDB" w:rsidRPr="000C6CDB" w:rsidRDefault="000C6CDB" w:rsidP="0095028C">
      <w:pPr>
        <w:pStyle w:val="5aifollowing"/>
        <w:numPr>
          <w:ilvl w:val="3"/>
          <w:numId w:val="1"/>
        </w:numPr>
      </w:pPr>
      <w:r w:rsidRPr="000C6CDB">
        <w:t>the Stream Participant will receive services that could better enhance their Employment prospects from the other Employment Provider;</w:t>
      </w:r>
      <w:bookmarkStart w:id="1322" w:name="_Ref391894872"/>
      <w:bookmarkEnd w:id="1321"/>
      <w:r w:rsidRPr="000C6CDB">
        <w:t xml:space="preserve"> </w:t>
      </w:r>
      <w:bookmarkEnd w:id="1322"/>
      <w:r w:rsidRPr="000C6CDB">
        <w:t>or</w:t>
      </w:r>
    </w:p>
    <w:p w14:paraId="053CF45F" w14:textId="3973D20D" w:rsidR="000C6CDB" w:rsidRPr="000C6CDB" w:rsidRDefault="000C6CDB" w:rsidP="007D07A1">
      <w:pPr>
        <w:pStyle w:val="5aifollowing"/>
        <w:numPr>
          <w:ilvl w:val="3"/>
          <w:numId w:val="1"/>
        </w:numPr>
      </w:pPr>
      <w:r w:rsidRPr="000C6CDB">
        <w:t xml:space="preserve">the Stream Participant and the Provider are unable to achieve or maintain a reasonable and constructive servicing relationship, as determined by the Department; </w:t>
      </w:r>
    </w:p>
    <w:p w14:paraId="0E77A5F9" w14:textId="77777777" w:rsidR="000C6CDB" w:rsidRPr="000C6CDB" w:rsidRDefault="000C6CDB" w:rsidP="00070E54">
      <w:pPr>
        <w:pStyle w:val="4Clsa"/>
      </w:pPr>
      <w:bookmarkStart w:id="1323" w:name="_Ref391894999"/>
      <w:r w:rsidRPr="000C6CDB">
        <w:t>if the Department, the Provider, another Employment Provider and the Stream Participant agree to the transfer; or</w:t>
      </w:r>
      <w:bookmarkStart w:id="1324" w:name="_Ref392601508"/>
      <w:bookmarkEnd w:id="1323"/>
    </w:p>
    <w:p w14:paraId="1F27038C" w14:textId="0D705209" w:rsidR="000C6CDB" w:rsidRPr="000C6CDB" w:rsidRDefault="000C6CDB">
      <w:pPr>
        <w:pStyle w:val="4Clsa"/>
      </w:pPr>
      <w:bookmarkStart w:id="1325" w:name="_Ref393811637"/>
      <w:bookmarkStart w:id="1326" w:name="_Ref398126735"/>
      <w:r w:rsidRPr="000C6CDB">
        <w:t>by the Department, where:</w:t>
      </w:r>
      <w:bookmarkEnd w:id="1324"/>
      <w:bookmarkEnd w:id="1325"/>
      <w:bookmarkEnd w:id="1326"/>
    </w:p>
    <w:p w14:paraId="36BFCD47" w14:textId="3D042A99" w:rsidR="000C6CDB" w:rsidRPr="000C6CDB" w:rsidRDefault="000C6CDB" w:rsidP="005D0B62">
      <w:pPr>
        <w:pStyle w:val="5aifollowing"/>
        <w:numPr>
          <w:ilvl w:val="3"/>
          <w:numId w:val="1"/>
        </w:numPr>
      </w:pPr>
      <w:bookmarkStart w:id="1327" w:name="_Ref394593549"/>
      <w:r w:rsidRPr="000C6CDB">
        <w:t>a Stream A Participant’s Period of Registration exceeds 24 months; or</w:t>
      </w:r>
      <w:bookmarkEnd w:id="1327"/>
      <w:r w:rsidRPr="000C6CDB">
        <w:t xml:space="preserve"> </w:t>
      </w:r>
    </w:p>
    <w:p w14:paraId="7732F834" w14:textId="63930A55" w:rsidR="000C6CDB" w:rsidRPr="000C6CDB" w:rsidRDefault="000C6CDB" w:rsidP="005D0B62">
      <w:pPr>
        <w:pStyle w:val="5aifollowing"/>
        <w:numPr>
          <w:ilvl w:val="3"/>
          <w:numId w:val="1"/>
        </w:numPr>
      </w:pPr>
      <w:bookmarkStart w:id="1328" w:name="_Ref394593614"/>
      <w:r w:rsidRPr="000C6CDB">
        <w:t>a Stream B Participant or Stream C Participant’s Period of Registration exceeds 36 months; and</w:t>
      </w:r>
      <w:bookmarkEnd w:id="1328"/>
    </w:p>
    <w:p w14:paraId="7968D3CE" w14:textId="01E5237B" w:rsidR="000C6CDB" w:rsidRPr="000C6CDB" w:rsidRDefault="000C6CDB" w:rsidP="005D0B62">
      <w:pPr>
        <w:pStyle w:val="5aifollowing"/>
        <w:numPr>
          <w:ilvl w:val="3"/>
          <w:numId w:val="1"/>
        </w:numPr>
      </w:pPr>
      <w:r w:rsidRPr="000C6CDB">
        <w:t>they remain unemployed,</w:t>
      </w:r>
    </w:p>
    <w:p w14:paraId="45927BD9" w14:textId="77777777" w:rsidR="000C6CDB" w:rsidRPr="000C6CDB" w:rsidRDefault="000C6CDB">
      <w:pPr>
        <w:pStyle w:val="4aafollowing"/>
      </w:pPr>
      <w:r w:rsidRPr="000C6CDB">
        <w:t>unless:</w:t>
      </w:r>
    </w:p>
    <w:p w14:paraId="1FA610F8" w14:textId="1B24788D" w:rsidR="000C6CDB" w:rsidRPr="000C6CDB" w:rsidRDefault="000C6CDB" w:rsidP="005D0B62">
      <w:pPr>
        <w:pStyle w:val="5aifollowing"/>
        <w:numPr>
          <w:ilvl w:val="3"/>
          <w:numId w:val="1"/>
        </w:numPr>
      </w:pPr>
      <w:r w:rsidRPr="000C6CDB">
        <w:t>the Stream Participant achieves an Employment Outcome, in which case the time under clause 81.1(d)(i) and (ii) runs from the date of the achievement of the Outcome; or</w:t>
      </w:r>
    </w:p>
    <w:p w14:paraId="40E5CB77" w14:textId="554855B6" w:rsidR="000C6CDB" w:rsidRPr="00BE4F01" w:rsidRDefault="000C6CDB" w:rsidP="005D0B62">
      <w:pPr>
        <w:pStyle w:val="5aifollowing"/>
        <w:numPr>
          <w:ilvl w:val="3"/>
          <w:numId w:val="1"/>
        </w:numPr>
      </w:pPr>
      <w:r w:rsidRPr="00BE4F01">
        <w:t xml:space="preserve">there is no available Employment Provider in the relevant Employment Region for the Stream Participant to transfer to; </w:t>
      </w:r>
    </w:p>
    <w:p w14:paraId="4ABB781C" w14:textId="77777777" w:rsidR="000C6CDB" w:rsidRPr="00BE4F01" w:rsidRDefault="000C6CDB">
      <w:pPr>
        <w:pStyle w:val="4Clsa"/>
      </w:pPr>
      <w:r w:rsidRPr="00BE4F01">
        <w:lastRenderedPageBreak/>
        <w:t>by the Department, where the Department reduces the Provider’s Business Share in accordance with this Deed; or</w:t>
      </w:r>
    </w:p>
    <w:p w14:paraId="158AB05C" w14:textId="09961ACA" w:rsidR="000C6CDB" w:rsidRPr="005D0B62" w:rsidRDefault="000C6CDB" w:rsidP="00BE4F01">
      <w:pPr>
        <w:pStyle w:val="4Clsa"/>
      </w:pPr>
      <w:r w:rsidRPr="00CE5316">
        <w:t>by the Department, for any other reason.</w:t>
      </w:r>
    </w:p>
    <w:p w14:paraId="049C6D20" w14:textId="77777777" w:rsidR="000C6CDB" w:rsidRPr="000C6CDB" w:rsidRDefault="000C6CDB" w:rsidP="00CE5316">
      <w:pPr>
        <w:pStyle w:val="3Cls11"/>
        <w:rPr>
          <w:rFonts w:cs="Calibri"/>
        </w:rPr>
      </w:pPr>
      <w:r w:rsidRPr="000C6CDB">
        <w:t xml:space="preserve">If a Stream Participant is transferred in accordance with clause </w:t>
      </w:r>
      <w:r w:rsidRPr="000C6CDB">
        <w:rPr>
          <w:rFonts w:cs="Calibri"/>
          <w:szCs w:val="22"/>
        </w:rPr>
        <w:t>81.1</w:t>
      </w:r>
      <w:r w:rsidRPr="000C6CDB">
        <w:t>, the Provider must, in accordance with any Guidelines:</w:t>
      </w:r>
    </w:p>
    <w:p w14:paraId="001324D8" w14:textId="77777777" w:rsidR="000C6CDB" w:rsidRPr="000C6CDB" w:rsidRDefault="000C6CDB" w:rsidP="00BA79E4">
      <w:pPr>
        <w:pStyle w:val="4Clsa"/>
      </w:pPr>
      <w:r w:rsidRPr="000C6CDB">
        <w:t xml:space="preserve">immediately provide sufficient assistance and cooperation to any person nominated by the Department to facilitate the transfer; </w:t>
      </w:r>
    </w:p>
    <w:p w14:paraId="79791921" w14:textId="2346A494" w:rsidR="000C6CDB" w:rsidRPr="000C6CDB" w:rsidRDefault="000C6CDB" w:rsidP="0095028C">
      <w:pPr>
        <w:pStyle w:val="4Clsa"/>
      </w:pPr>
      <w:bookmarkStart w:id="1329" w:name="_Ref393438952"/>
      <w:r w:rsidRPr="000C6CDB">
        <w:t>comply with the Department’s directions in relation to the transfer or destruction of Deed Material and Commonwealth Material in the Provider’s possession or control, including that stored in Third Party Systems; and</w:t>
      </w:r>
      <w:bookmarkEnd w:id="1329"/>
    </w:p>
    <w:p w14:paraId="35C5FCB4" w14:textId="77777777" w:rsidR="000C6CDB" w:rsidRPr="000C6CDB" w:rsidRDefault="000C6CDB" w:rsidP="0095028C">
      <w:pPr>
        <w:pStyle w:val="4Clsa"/>
      </w:pPr>
      <w:r w:rsidRPr="000C6CDB">
        <w:t>subject to clause 81.2(b), maintain all Records relating to the Stream Participant in accordance with clause 37.9.</w:t>
      </w:r>
    </w:p>
    <w:p w14:paraId="077C544B" w14:textId="1936AC8C" w:rsidR="000C6CDB" w:rsidRPr="000C6CDB" w:rsidRDefault="000C6CDB" w:rsidP="00CE5316">
      <w:pPr>
        <w:pStyle w:val="2Clause1"/>
        <w:rPr>
          <w:lang w:eastAsia="en-US"/>
        </w:rPr>
      </w:pPr>
      <w:bookmarkStart w:id="1330" w:name="_Toc393289682"/>
      <w:bookmarkStart w:id="1331" w:name="_Ref394392074"/>
      <w:bookmarkStart w:id="1332" w:name="_Ref394392147"/>
      <w:bookmarkStart w:id="1333" w:name="_Ref394414928"/>
      <w:bookmarkStart w:id="1334" w:name="_Ref394415999"/>
      <w:bookmarkStart w:id="1335" w:name="_Ref394416101"/>
      <w:bookmarkStart w:id="1336" w:name="_Ref394589259"/>
      <w:bookmarkStart w:id="1337" w:name="_Ref394589319"/>
      <w:bookmarkStart w:id="1338" w:name="_Ref394593712"/>
      <w:bookmarkStart w:id="1339" w:name="_Ref394661088"/>
      <w:bookmarkStart w:id="1340" w:name="_Ref414901562"/>
      <w:bookmarkStart w:id="1341" w:name="_Toc415224933"/>
      <w:bookmarkStart w:id="1342" w:name="_Toc457551206"/>
      <w:bookmarkStart w:id="1343" w:name="_Toc518567872"/>
      <w:r w:rsidRPr="000C6CDB">
        <w:rPr>
          <w:lang w:eastAsia="en-US"/>
        </w:rPr>
        <w:t>Transfer of Stream Participants to the Provider</w:t>
      </w:r>
      <w:bookmarkEnd w:id="1330"/>
      <w:bookmarkEnd w:id="1331"/>
      <w:bookmarkEnd w:id="1332"/>
      <w:bookmarkEnd w:id="1333"/>
      <w:bookmarkEnd w:id="1334"/>
      <w:bookmarkEnd w:id="1335"/>
      <w:bookmarkEnd w:id="1336"/>
      <w:bookmarkEnd w:id="1337"/>
      <w:bookmarkEnd w:id="1338"/>
      <w:bookmarkEnd w:id="1339"/>
      <w:bookmarkEnd w:id="1340"/>
      <w:bookmarkEnd w:id="1341"/>
      <w:bookmarkEnd w:id="1342"/>
      <w:bookmarkEnd w:id="1343"/>
      <w:r w:rsidRPr="000C6CDB">
        <w:rPr>
          <w:lang w:eastAsia="en-US"/>
        </w:rPr>
        <w:t xml:space="preserve"> </w:t>
      </w:r>
    </w:p>
    <w:p w14:paraId="47BA7EFD" w14:textId="77777777" w:rsidR="000C6CDB" w:rsidRPr="000C6CDB" w:rsidRDefault="000C6CDB" w:rsidP="00CE5316">
      <w:pPr>
        <w:pStyle w:val="3Cls11"/>
      </w:pPr>
      <w:r w:rsidRPr="000C6CDB">
        <w:t>If a Stream Participant is transferred to the Provider for any reason, the Provider must, in accordance with any Guidelines:</w:t>
      </w:r>
    </w:p>
    <w:p w14:paraId="58A67D29" w14:textId="06B19D94" w:rsidR="000C6CDB" w:rsidRPr="000C6CDB" w:rsidRDefault="000C6CDB" w:rsidP="00BA79E4">
      <w:pPr>
        <w:pStyle w:val="4Clsa"/>
      </w:pPr>
      <w:r w:rsidRPr="000C6CDB">
        <w:t xml:space="preserve">immediately provide sufficient assistance and cooperation to any person nominated by the Department, to enable Employment Provider Services to </w:t>
      </w:r>
      <w:r w:rsidR="000F4D9B">
        <w:t xml:space="preserve">be provided, or </w:t>
      </w:r>
      <w:r w:rsidRPr="000C6CDB">
        <w:t>continue to be provided</w:t>
      </w:r>
      <w:r w:rsidR="00A341FD">
        <w:t>,</w:t>
      </w:r>
      <w:r w:rsidRPr="000C6CDB">
        <w:t xml:space="preserve"> to the Stream Participant; </w:t>
      </w:r>
    </w:p>
    <w:p w14:paraId="061C7227" w14:textId="77777777" w:rsidR="000C6CDB" w:rsidRPr="000C6CDB" w:rsidRDefault="000C6CDB" w:rsidP="0095028C">
      <w:pPr>
        <w:pStyle w:val="4Clsa"/>
      </w:pPr>
      <w:r w:rsidRPr="000C6CDB">
        <w:t>conduct an Initial Interview with the Stream Participant in accordance with clause 85;</w:t>
      </w:r>
    </w:p>
    <w:p w14:paraId="0C53F6FF" w14:textId="77777777" w:rsidR="000C6CDB" w:rsidRPr="000C6CDB" w:rsidRDefault="000C6CDB" w:rsidP="0095028C">
      <w:pPr>
        <w:pStyle w:val="4Clsa"/>
      </w:pPr>
      <w:r w:rsidRPr="000C6CDB">
        <w:t>immediately provide Employment Provider Services to the Stream Participant in accordance with this Deed; and</w:t>
      </w:r>
    </w:p>
    <w:p w14:paraId="0C374A4A" w14:textId="77777777" w:rsidR="000C6CDB" w:rsidRPr="000C6CDB" w:rsidRDefault="000C6CDB" w:rsidP="007D07A1">
      <w:pPr>
        <w:pStyle w:val="4Clsa"/>
      </w:pPr>
      <w:r w:rsidRPr="000C6CDB">
        <w:t>comply with the Department's directions in relation to the transfer of Material and Stream Participants.</w:t>
      </w:r>
    </w:p>
    <w:p w14:paraId="4029AE75" w14:textId="77777777" w:rsidR="000C6CDB" w:rsidRPr="000C6CDB" w:rsidRDefault="000C6CDB" w:rsidP="00CE5316">
      <w:pPr>
        <w:pStyle w:val="3Cls11"/>
      </w:pPr>
      <w:bookmarkStart w:id="1344" w:name="_Ref395603946"/>
      <w:bookmarkStart w:id="1345" w:name="_Ref394667920"/>
      <w:r w:rsidRPr="000C6CDB">
        <w:t>Where a Stream Participant is the subject of a Wage Subsidy Agreement or an RATTUAJ Agreement on the date of their transfer to the Provider, the Provider must:</w:t>
      </w:r>
      <w:bookmarkEnd w:id="1344"/>
    </w:p>
    <w:p w14:paraId="1A16937A" w14:textId="77777777" w:rsidR="000C6CDB" w:rsidRPr="000C6CDB" w:rsidRDefault="000C6CDB" w:rsidP="00BA79E4">
      <w:pPr>
        <w:pStyle w:val="4Clsa"/>
      </w:pPr>
      <w:r w:rsidRPr="000C6CDB">
        <w:t xml:space="preserve">notwithstanding that the Stream Participant has Exited or is not part of the Provider’s caseload, use its best endeavours to enter into a Wage Subsidy Agreement or a RATTUAJ Agreement, as relevant, with the Wage Subsidy Employer or the Stream Participant, as relevant, for a period as advised by the Department; </w:t>
      </w:r>
    </w:p>
    <w:p w14:paraId="6F24620B" w14:textId="77777777" w:rsidR="000C6CDB" w:rsidRPr="000C6CDB" w:rsidRDefault="000C6CDB" w:rsidP="0095028C">
      <w:pPr>
        <w:pStyle w:val="4Clsa"/>
      </w:pPr>
      <w:r w:rsidRPr="000C6CDB">
        <w:t>advise the Department if it is unable to enter into a Wage Subsidy Agreement or RATTUAJ Agreement, as relevant; and</w:t>
      </w:r>
    </w:p>
    <w:p w14:paraId="61D23F13" w14:textId="77777777" w:rsidR="000C6CDB" w:rsidRPr="000C6CDB" w:rsidRDefault="000C6CDB" w:rsidP="0095028C">
      <w:pPr>
        <w:pStyle w:val="4Clsa"/>
      </w:pPr>
      <w:r w:rsidRPr="000C6CDB">
        <w:t>comply with any direction by the Department in relation to the Stream Participant.</w:t>
      </w:r>
    </w:p>
    <w:bookmarkEnd w:id="1345"/>
    <w:p w14:paraId="59CA9823" w14:textId="77777777" w:rsidR="000C6CDB" w:rsidRPr="000C6CDB" w:rsidRDefault="000C6CDB" w:rsidP="007D07A1">
      <w:pPr>
        <w:pStyle w:val="8Note"/>
      </w:pPr>
      <w:r w:rsidRPr="000C6CDB">
        <w:t>Notes to clauses 81 and 82</w:t>
      </w:r>
    </w:p>
    <w:p w14:paraId="4C3B678E" w14:textId="77777777" w:rsidR="000C6CDB" w:rsidRPr="000C6CDB" w:rsidRDefault="000C6CDB" w:rsidP="00070E54">
      <w:pPr>
        <w:pStyle w:val="8Note"/>
      </w:pPr>
      <w:r w:rsidRPr="000C6CDB">
        <w:t>Note 1: If a Stream Participant is transferred to or from the Provider:</w:t>
      </w:r>
    </w:p>
    <w:p w14:paraId="1E00A18F" w14:textId="77777777" w:rsidR="000C6CDB" w:rsidRPr="000C6CDB" w:rsidRDefault="000C6CDB">
      <w:pPr>
        <w:pStyle w:val="8Note"/>
      </w:pPr>
      <w:r w:rsidRPr="000C6CDB">
        <w:t>(a)</w:t>
      </w:r>
      <w:r w:rsidRPr="000C6CDB">
        <w:tab/>
        <w:t>clause 88.14 describes how adjustments are made to the Employment Fund;</w:t>
      </w:r>
    </w:p>
    <w:p w14:paraId="19429ECD" w14:textId="77777777" w:rsidR="000C6CDB" w:rsidRPr="000C6CDB" w:rsidRDefault="000C6CDB">
      <w:pPr>
        <w:pStyle w:val="8Note"/>
      </w:pPr>
      <w:r w:rsidRPr="000C6CDB">
        <w:t>(b)</w:t>
      </w:r>
      <w:r w:rsidRPr="000C6CDB">
        <w:tab/>
        <w:t>clauses 123.3 and 123.4 describe how adjustments are made to Administration Fees; and</w:t>
      </w:r>
    </w:p>
    <w:p w14:paraId="2BD2ECA0" w14:textId="77777777" w:rsidR="000C6CDB" w:rsidRPr="000C6CDB" w:rsidRDefault="000C6CDB">
      <w:pPr>
        <w:pStyle w:val="8Note"/>
      </w:pPr>
      <w:r w:rsidRPr="000C6CDB">
        <w:t>(c)</w:t>
      </w:r>
      <w:r w:rsidRPr="000C6CDB">
        <w:tab/>
        <w:t>during a 4 Week Period, 12 Week Period or 26 Week Period, clause 125 describes the situation with regards to eligibility to claim an Outcome Payment.</w:t>
      </w:r>
    </w:p>
    <w:p w14:paraId="55CC7AE8" w14:textId="77777777" w:rsidR="000C6CDB" w:rsidRPr="000C6CDB" w:rsidRDefault="000C6CDB">
      <w:pPr>
        <w:pStyle w:val="8Note"/>
      </w:pPr>
      <w:r w:rsidRPr="000C6CDB">
        <w:t>Note 2: The Department will adjust the Business Share of the Provider under clause 20.1 after each quarter during the Term of this Deed to account for transfers of Stream Participants to or from the Provider pursuant to clause 81.1(d).</w:t>
      </w:r>
    </w:p>
    <w:p w14:paraId="35F7F1AB" w14:textId="2938A480" w:rsidR="00563FC7" w:rsidRDefault="00563FC7" w:rsidP="00563FC7">
      <w:pPr>
        <w:pStyle w:val="3Cls11"/>
        <w:numPr>
          <w:ilvl w:val="0"/>
          <w:numId w:val="0"/>
        </w:numPr>
        <w:ind w:left="1021" w:hanging="737"/>
        <w:rPr>
          <w:lang w:eastAsia="en-US"/>
        </w:rPr>
      </w:pPr>
      <w:r>
        <w:rPr>
          <w:lang w:eastAsia="en-US"/>
        </w:rPr>
        <w:lastRenderedPageBreak/>
        <w:t>82.2A</w:t>
      </w:r>
      <w:r>
        <w:rPr>
          <w:lang w:eastAsia="en-US"/>
        </w:rPr>
        <w:tab/>
        <w:t>Except for an Activity Host Agreement for a Work for the Dole activity, where a Stream Participant is the subject of an Activity Host Organisation Agreement on the date of their transfer to the Provider, the Provider must:</w:t>
      </w:r>
    </w:p>
    <w:p w14:paraId="7D0B973E" w14:textId="55778EFD" w:rsidR="00563FC7" w:rsidRDefault="00563FC7" w:rsidP="00BA79E4">
      <w:pPr>
        <w:pStyle w:val="4Clsa"/>
        <w:numPr>
          <w:ilvl w:val="2"/>
          <w:numId w:val="78"/>
        </w:numPr>
        <w:rPr>
          <w:lang w:eastAsia="en-US"/>
        </w:rPr>
      </w:pPr>
      <w:r>
        <w:rPr>
          <w:lang w:eastAsia="en-US"/>
        </w:rPr>
        <w:t>use its best endeavours to:</w:t>
      </w:r>
    </w:p>
    <w:p w14:paraId="66B55926" w14:textId="62491E7B" w:rsidR="00563FC7" w:rsidRDefault="00563FC7" w:rsidP="00BA79E4">
      <w:pPr>
        <w:pStyle w:val="5aifollowing"/>
        <w:numPr>
          <w:ilvl w:val="3"/>
          <w:numId w:val="78"/>
        </w:numPr>
      </w:pPr>
      <w:r>
        <w:rPr>
          <w:lang w:eastAsia="en-US"/>
        </w:rPr>
        <w:t>novate the relevant Activity Host Organisation Agreement to it; or</w:t>
      </w:r>
    </w:p>
    <w:p w14:paraId="45F6970F" w14:textId="5F6639C2" w:rsidR="00563FC7" w:rsidRDefault="00563FC7" w:rsidP="0095028C">
      <w:pPr>
        <w:pStyle w:val="5aifollowing"/>
        <w:numPr>
          <w:ilvl w:val="3"/>
          <w:numId w:val="78"/>
        </w:numPr>
      </w:pPr>
      <w:r>
        <w:rPr>
          <w:lang w:eastAsia="en-US"/>
        </w:rPr>
        <w:t>enter into a new Activity Host Organisation Agreement with the relevant Activity Host Organisation on the same terms as the current Activity Host Organisation Agreement;</w:t>
      </w:r>
    </w:p>
    <w:p w14:paraId="54FF41B1" w14:textId="51E23827" w:rsidR="00563FC7" w:rsidRDefault="00563FC7" w:rsidP="0095028C">
      <w:pPr>
        <w:pStyle w:val="4Clsa"/>
        <w:numPr>
          <w:ilvl w:val="2"/>
          <w:numId w:val="78"/>
        </w:numPr>
        <w:rPr>
          <w:lang w:eastAsia="en-US"/>
        </w:rPr>
      </w:pPr>
      <w:r>
        <w:rPr>
          <w:lang w:eastAsia="en-US"/>
        </w:rPr>
        <w:t>advise the Department if it is unable to novate the relevant Activity Host Organisation Agreement</w:t>
      </w:r>
      <w:r w:rsidR="00B72D83">
        <w:t xml:space="preserve"> or enter into a new Activity Host Organisation Agreement</w:t>
      </w:r>
      <w:r>
        <w:rPr>
          <w:lang w:eastAsia="en-US"/>
        </w:rPr>
        <w:t xml:space="preserve"> within 10 Business Days of becoming aware of this inability; and</w:t>
      </w:r>
    </w:p>
    <w:p w14:paraId="6D755161" w14:textId="7479A885" w:rsidR="00563FC7" w:rsidRPr="00563FC7" w:rsidRDefault="00563FC7" w:rsidP="007D07A1">
      <w:pPr>
        <w:pStyle w:val="4Clsa"/>
        <w:numPr>
          <w:ilvl w:val="2"/>
          <w:numId w:val="78"/>
        </w:numPr>
        <w:rPr>
          <w:lang w:eastAsia="en-US"/>
        </w:rPr>
      </w:pPr>
      <w:r>
        <w:rPr>
          <w:lang w:eastAsia="en-US"/>
        </w:rPr>
        <w:t xml:space="preserve">comply with any direction by the Department in relation to the Stream Participant. </w:t>
      </w:r>
    </w:p>
    <w:p w14:paraId="20940CBF" w14:textId="4EEB5A67" w:rsidR="000C6CDB" w:rsidRPr="00BE4F01" w:rsidRDefault="000C6CDB" w:rsidP="00CE5316">
      <w:pPr>
        <w:pStyle w:val="1cmid-heading"/>
        <w:rPr>
          <w:lang w:eastAsia="en-US"/>
        </w:rPr>
      </w:pPr>
      <w:r w:rsidRPr="00BE4F01">
        <w:rPr>
          <w:lang w:eastAsia="en-US"/>
        </w:rPr>
        <w:t>Transition to Work Participants</w:t>
      </w:r>
    </w:p>
    <w:p w14:paraId="6AB9B587" w14:textId="77777777" w:rsidR="000C6CDB" w:rsidRPr="00BE4F01" w:rsidRDefault="000C6CDB" w:rsidP="00CE5316">
      <w:pPr>
        <w:pStyle w:val="3Cls11"/>
      </w:pPr>
      <w:r w:rsidRPr="00BE4F01">
        <w:t>Where the Provider is advised by the relevant Transition to Work Provider that a Transition to Work Participant is exiting the Transition to Work Service and returning to jobactive, the Provider must, in accordance with any Guidelines:</w:t>
      </w:r>
    </w:p>
    <w:p w14:paraId="7175FA72" w14:textId="77777777" w:rsidR="000C6CDB" w:rsidRPr="00BE4F01" w:rsidRDefault="000C6CDB" w:rsidP="00BA79E4">
      <w:pPr>
        <w:pStyle w:val="4Clsa"/>
      </w:pPr>
      <w:r w:rsidRPr="00BE4F01">
        <w:t>cooperate, as required, with the Transition to Work Provider to help the Transition to Work Participant to move back into Employment Provider Services;</w:t>
      </w:r>
    </w:p>
    <w:p w14:paraId="5615D1A9" w14:textId="77777777" w:rsidR="000C6CDB" w:rsidRPr="00BE4F01" w:rsidRDefault="000C6CDB" w:rsidP="0095028C">
      <w:pPr>
        <w:pStyle w:val="4Clsa"/>
      </w:pPr>
      <w:r w:rsidRPr="00BE4F01">
        <w:t>participate in a meeting with the Transition to Work Participant and the Transition to Work Provider to prepare the Transition to Work Participant for their commencement of servicing under jobactive, including, amongst other things, advising the Transition to Work Participant of their Mutual Obligation Requirements (if relevant) and determining appropriate activities for the Transition to Work Participant to participate in during the Work for the Dole Phase, so as to meet their Mutual Obligation Requirements (if relevant); and</w:t>
      </w:r>
    </w:p>
    <w:p w14:paraId="1E19301D" w14:textId="68CC3CA4" w:rsidR="000C6CDB" w:rsidRDefault="000C6CDB" w:rsidP="0095028C">
      <w:pPr>
        <w:pStyle w:val="4Clsa"/>
      </w:pPr>
      <w:r w:rsidRPr="00BE4F01">
        <w:t xml:space="preserve">where relevant, conduct an Initial Interview with the Transition to Work Participant and the Transition to Work Provider in accordance with clause 85 in the Transition to Work Participant’s final week of their participation in the Transition to Work Service. </w:t>
      </w:r>
    </w:p>
    <w:p w14:paraId="617C12FA" w14:textId="77777777" w:rsidR="00617FD7" w:rsidRPr="00BC77BF" w:rsidRDefault="00617FD7" w:rsidP="002E45BE">
      <w:pPr>
        <w:pStyle w:val="1cmid-heading"/>
      </w:pPr>
      <w:r>
        <w:t>Time</w:t>
      </w:r>
      <w:r w:rsidRPr="003C7614">
        <w:t xml:space="preserve"> to Work </w:t>
      </w:r>
      <w:r w:rsidRPr="00BC77BF">
        <w:t>Participants</w:t>
      </w:r>
    </w:p>
    <w:p w14:paraId="6FF0FB2D" w14:textId="502E217B" w:rsidR="00617FD7" w:rsidRPr="00BC77BF" w:rsidRDefault="00617FD7" w:rsidP="002E45BE">
      <w:pPr>
        <w:pStyle w:val="3Cls11"/>
      </w:pPr>
      <w:r w:rsidRPr="00BC77BF">
        <w:t xml:space="preserve">Where the Provider is advised by a </w:t>
      </w:r>
      <w:r>
        <w:t>Time</w:t>
      </w:r>
      <w:r w:rsidRPr="003C7614">
        <w:rPr>
          <w:iCs/>
        </w:rPr>
        <w:t xml:space="preserve"> to Work </w:t>
      </w:r>
      <w:r w:rsidRPr="00BC77BF">
        <w:t xml:space="preserve">Provider that a </w:t>
      </w:r>
      <w:r>
        <w:t>Time</w:t>
      </w:r>
      <w:r w:rsidRPr="003C7614">
        <w:rPr>
          <w:iCs/>
        </w:rPr>
        <w:t xml:space="preserve"> to Work </w:t>
      </w:r>
      <w:r w:rsidRPr="00BC77BF">
        <w:t xml:space="preserve">Participant is exiting </w:t>
      </w:r>
      <w:r>
        <w:t>the Time</w:t>
      </w:r>
      <w:r w:rsidRPr="003C7614">
        <w:rPr>
          <w:iCs/>
        </w:rPr>
        <w:t xml:space="preserve"> to Work</w:t>
      </w:r>
      <w:r>
        <w:rPr>
          <w:iCs/>
        </w:rPr>
        <w:t xml:space="preserve"> Employment Service</w:t>
      </w:r>
      <w:r w:rsidRPr="003C7614">
        <w:rPr>
          <w:iCs/>
        </w:rPr>
        <w:t xml:space="preserve"> </w:t>
      </w:r>
      <w:r w:rsidRPr="00BC77BF">
        <w:t>and transitioning to jobactive, the Provider must:</w:t>
      </w:r>
    </w:p>
    <w:p w14:paraId="0AE0DEF1" w14:textId="22498E80" w:rsidR="00617FD7" w:rsidRPr="00BC77BF" w:rsidRDefault="00617FD7" w:rsidP="00BA79E4">
      <w:pPr>
        <w:pStyle w:val="4Clsa"/>
      </w:pPr>
      <w:r w:rsidRPr="00BC77BF">
        <w:t xml:space="preserve">cooperate with the </w:t>
      </w:r>
      <w:r>
        <w:t>Time</w:t>
      </w:r>
      <w:r w:rsidRPr="003C7614">
        <w:rPr>
          <w:iCs/>
        </w:rPr>
        <w:t xml:space="preserve"> to Work </w:t>
      </w:r>
      <w:r w:rsidRPr="00BC77BF">
        <w:t xml:space="preserve">Provider to help the </w:t>
      </w:r>
      <w:r>
        <w:t>Time</w:t>
      </w:r>
      <w:r w:rsidRPr="003C7614">
        <w:rPr>
          <w:iCs/>
        </w:rPr>
        <w:t xml:space="preserve"> to Work </w:t>
      </w:r>
      <w:r w:rsidRPr="00BC77BF">
        <w:t>Participant move into Employment Provider Services; and</w:t>
      </w:r>
    </w:p>
    <w:p w14:paraId="7E3F458D" w14:textId="44C7944D" w:rsidR="00617FD7" w:rsidRPr="00BE4F01" w:rsidRDefault="00617FD7" w:rsidP="0095028C">
      <w:pPr>
        <w:pStyle w:val="4Clsa"/>
      </w:pPr>
      <w:r w:rsidRPr="00BC77BF">
        <w:t xml:space="preserve">during the three week period preceding the </w:t>
      </w:r>
      <w:r>
        <w:t>Time</w:t>
      </w:r>
      <w:r w:rsidRPr="003C7614">
        <w:rPr>
          <w:iCs/>
        </w:rPr>
        <w:t xml:space="preserve"> to Work </w:t>
      </w:r>
      <w:r w:rsidRPr="00BC77BF">
        <w:t xml:space="preserve">Participant’s release from prison, participate in a facilitated transfer meeting with the </w:t>
      </w:r>
      <w:r>
        <w:t>Time</w:t>
      </w:r>
      <w:r>
        <w:rPr>
          <w:iCs/>
        </w:rPr>
        <w:t xml:space="preserve"> to Work</w:t>
      </w:r>
      <w:r w:rsidRPr="00BC77BF">
        <w:t xml:space="preserve"> Participant and the </w:t>
      </w:r>
      <w:r>
        <w:t>Time</w:t>
      </w:r>
      <w:r w:rsidRPr="003C7614">
        <w:rPr>
          <w:iCs/>
        </w:rPr>
        <w:t xml:space="preserve"> to Work </w:t>
      </w:r>
      <w:r w:rsidRPr="00BC77BF">
        <w:t xml:space="preserve">Provider to prepare the </w:t>
      </w:r>
      <w:r>
        <w:t>Time</w:t>
      </w:r>
      <w:r>
        <w:rPr>
          <w:iCs/>
        </w:rPr>
        <w:t xml:space="preserve"> to Work</w:t>
      </w:r>
      <w:r w:rsidRPr="00BC77BF">
        <w:t xml:space="preserve"> Participant for their commencement of servicing under jobactive.</w:t>
      </w:r>
    </w:p>
    <w:p w14:paraId="47579BB5" w14:textId="667CFB43" w:rsidR="000C6CDB" w:rsidRPr="000C6CDB" w:rsidRDefault="000C6CDB" w:rsidP="00CE5316">
      <w:pPr>
        <w:pStyle w:val="2Clause1"/>
        <w:rPr>
          <w:lang w:eastAsia="en-US"/>
        </w:rPr>
      </w:pPr>
      <w:bookmarkStart w:id="1346" w:name="_Toc394677871"/>
      <w:bookmarkStart w:id="1347" w:name="_Toc394680639"/>
      <w:bookmarkStart w:id="1348" w:name="_Toc394927540"/>
      <w:bookmarkStart w:id="1349" w:name="_Toc394927775"/>
      <w:bookmarkStart w:id="1350" w:name="_Toc394932768"/>
      <w:bookmarkStart w:id="1351" w:name="_Toc394991906"/>
      <w:bookmarkStart w:id="1352" w:name="_Toc394992161"/>
      <w:bookmarkStart w:id="1353" w:name="_Toc394992416"/>
      <w:bookmarkStart w:id="1354" w:name="_Toc394992672"/>
      <w:bookmarkStart w:id="1355" w:name="_Toc395173840"/>
      <w:bookmarkStart w:id="1356" w:name="_Toc395204360"/>
      <w:bookmarkStart w:id="1357" w:name="_Toc395267712"/>
      <w:bookmarkStart w:id="1358" w:name="_Toc395267965"/>
      <w:bookmarkStart w:id="1359" w:name="_Toc395280807"/>
      <w:bookmarkStart w:id="1360" w:name="_Toc395281059"/>
      <w:bookmarkStart w:id="1361" w:name="_Toc395281311"/>
      <w:bookmarkStart w:id="1362" w:name="_Toc395282023"/>
      <w:bookmarkStart w:id="1363" w:name="_Toc395282275"/>
      <w:bookmarkStart w:id="1364" w:name="_Toc395282527"/>
      <w:bookmarkStart w:id="1365" w:name="_Toc395282779"/>
      <w:bookmarkStart w:id="1366" w:name="_Toc395283031"/>
      <w:bookmarkStart w:id="1367" w:name="_Toc394677872"/>
      <w:bookmarkStart w:id="1368" w:name="_Toc394680640"/>
      <w:bookmarkStart w:id="1369" w:name="_Toc394927541"/>
      <w:bookmarkStart w:id="1370" w:name="_Toc394927776"/>
      <w:bookmarkStart w:id="1371" w:name="_Toc394932769"/>
      <w:bookmarkStart w:id="1372" w:name="_Toc394991907"/>
      <w:bookmarkStart w:id="1373" w:name="_Toc394992162"/>
      <w:bookmarkStart w:id="1374" w:name="_Toc394992417"/>
      <w:bookmarkStart w:id="1375" w:name="_Toc394992673"/>
      <w:bookmarkStart w:id="1376" w:name="_Toc395173841"/>
      <w:bookmarkStart w:id="1377" w:name="_Toc395204361"/>
      <w:bookmarkStart w:id="1378" w:name="_Toc395267713"/>
      <w:bookmarkStart w:id="1379" w:name="_Toc395267966"/>
      <w:bookmarkStart w:id="1380" w:name="_Toc395280808"/>
      <w:bookmarkStart w:id="1381" w:name="_Toc395281060"/>
      <w:bookmarkStart w:id="1382" w:name="_Toc395281312"/>
      <w:bookmarkStart w:id="1383" w:name="_Toc395282024"/>
      <w:bookmarkStart w:id="1384" w:name="_Toc395282276"/>
      <w:bookmarkStart w:id="1385" w:name="_Toc395282528"/>
      <w:bookmarkStart w:id="1386" w:name="_Toc395282780"/>
      <w:bookmarkStart w:id="1387" w:name="_Toc395283032"/>
      <w:bookmarkStart w:id="1388" w:name="_Toc202959383"/>
      <w:bookmarkStart w:id="1389" w:name="_Toc225840179"/>
      <w:bookmarkStart w:id="1390" w:name="_Toc393289690"/>
      <w:bookmarkStart w:id="1391" w:name="_Ref393984671"/>
      <w:bookmarkStart w:id="1392" w:name="_Ref395604629"/>
      <w:bookmarkStart w:id="1393" w:name="_Ref414908419"/>
      <w:bookmarkStart w:id="1394" w:name="_Toc415224934"/>
      <w:bookmarkStart w:id="1395" w:name="_Toc457551207"/>
      <w:bookmarkStart w:id="1396" w:name="_Toc518567873"/>
      <w:bookmarkEnd w:id="1346"/>
      <w:bookmarkEnd w:id="1347"/>
      <w:bookmarkEnd w:id="1348"/>
      <w:bookmarkEnd w:id="1349"/>
      <w:bookmarkEnd w:id="1350"/>
      <w:bookmarkEnd w:id="1351"/>
      <w:bookmarkEnd w:id="1352"/>
      <w:bookmarkEnd w:id="1353"/>
      <w:bookmarkEnd w:id="1354"/>
      <w:bookmarkEnd w:id="1355"/>
      <w:bookmarkEnd w:id="1356"/>
      <w:bookmarkEnd w:id="1357"/>
      <w:bookmarkEnd w:id="1358"/>
      <w:bookmarkEnd w:id="1359"/>
      <w:bookmarkEnd w:id="1360"/>
      <w:bookmarkEnd w:id="1361"/>
      <w:bookmarkEnd w:id="1362"/>
      <w:bookmarkEnd w:id="1363"/>
      <w:bookmarkEnd w:id="1364"/>
      <w:bookmarkEnd w:id="1365"/>
      <w:bookmarkEnd w:id="1366"/>
      <w:bookmarkEnd w:id="1367"/>
      <w:bookmarkEnd w:id="1368"/>
      <w:bookmarkEnd w:id="1369"/>
      <w:bookmarkEnd w:id="1370"/>
      <w:bookmarkEnd w:id="1371"/>
      <w:bookmarkEnd w:id="1372"/>
      <w:bookmarkEnd w:id="1373"/>
      <w:bookmarkEnd w:id="1374"/>
      <w:bookmarkEnd w:id="1375"/>
      <w:bookmarkEnd w:id="1376"/>
      <w:bookmarkEnd w:id="1377"/>
      <w:bookmarkEnd w:id="1378"/>
      <w:bookmarkEnd w:id="1379"/>
      <w:bookmarkEnd w:id="1380"/>
      <w:bookmarkEnd w:id="1381"/>
      <w:bookmarkEnd w:id="1382"/>
      <w:bookmarkEnd w:id="1383"/>
      <w:bookmarkEnd w:id="1384"/>
      <w:bookmarkEnd w:id="1385"/>
      <w:bookmarkEnd w:id="1386"/>
      <w:bookmarkEnd w:id="1387"/>
      <w:r w:rsidRPr="000C6CDB">
        <w:rPr>
          <w:lang w:eastAsia="en-US"/>
        </w:rPr>
        <w:t>Appointments with Stream Participants</w:t>
      </w:r>
      <w:bookmarkEnd w:id="1388"/>
      <w:bookmarkEnd w:id="1389"/>
      <w:bookmarkEnd w:id="1390"/>
      <w:bookmarkEnd w:id="1391"/>
      <w:bookmarkEnd w:id="1392"/>
      <w:bookmarkEnd w:id="1393"/>
      <w:bookmarkEnd w:id="1394"/>
      <w:bookmarkEnd w:id="1395"/>
      <w:bookmarkEnd w:id="1396"/>
    </w:p>
    <w:p w14:paraId="06FD3A10" w14:textId="4A7900BD" w:rsidR="000C6CDB" w:rsidRPr="000C6CDB" w:rsidRDefault="000C6CDB" w:rsidP="00CE5316">
      <w:pPr>
        <w:pStyle w:val="3Cls11"/>
      </w:pPr>
      <w:r w:rsidRPr="000C6CDB">
        <w:t>Unless otherwise agreed with the Department, the Provider m</w:t>
      </w:r>
      <w:r w:rsidR="00A341FD">
        <w:t xml:space="preserve">ust ensure that the Electronic </w:t>
      </w:r>
      <w:r w:rsidR="00E264BD">
        <w:t xml:space="preserve">Calendar </w:t>
      </w:r>
      <w:r w:rsidRPr="000C6CDB">
        <w:t>has, at all times, capacity to receive an Appointment within the next two Business Days.</w:t>
      </w:r>
    </w:p>
    <w:p w14:paraId="3BA919FB" w14:textId="77777777" w:rsidR="000C6CDB" w:rsidRPr="000C6CDB" w:rsidRDefault="000C6CDB" w:rsidP="00CE5316">
      <w:pPr>
        <w:pStyle w:val="3Cls11"/>
      </w:pPr>
      <w:r w:rsidRPr="000C6CDB">
        <w:t>Where:</w:t>
      </w:r>
    </w:p>
    <w:p w14:paraId="4F499F3B" w14:textId="77777777" w:rsidR="000C6CDB" w:rsidRPr="00D958E2" w:rsidRDefault="000C6CDB" w:rsidP="0095028C">
      <w:pPr>
        <w:pStyle w:val="4Clsa"/>
        <w:rPr>
          <w:color w:val="76923C" w:themeColor="accent3" w:themeShade="BF"/>
        </w:rPr>
      </w:pPr>
      <w:r w:rsidRPr="000C6CDB">
        <w:t xml:space="preserve">a Stream Participant Directly Registers with the Provider; or </w:t>
      </w:r>
    </w:p>
    <w:p w14:paraId="566E8535" w14:textId="77777777" w:rsidR="000C6CDB" w:rsidRPr="000C6CDB" w:rsidRDefault="000C6CDB" w:rsidP="0095028C">
      <w:pPr>
        <w:pStyle w:val="4Clsa"/>
        <w:rPr>
          <w:color w:val="76923C" w:themeColor="accent3" w:themeShade="BF"/>
        </w:rPr>
      </w:pPr>
      <w:r w:rsidRPr="000C6CDB">
        <w:t xml:space="preserve">the Provider or Stream Participant needs to reschedule an Appointment, </w:t>
      </w:r>
    </w:p>
    <w:p w14:paraId="68F915DF" w14:textId="77777777" w:rsidR="000C6CDB" w:rsidRPr="000C6CDB" w:rsidRDefault="000C6CDB" w:rsidP="00CE5316">
      <w:pPr>
        <w:pStyle w:val="3b11following"/>
      </w:pPr>
      <w:r w:rsidRPr="000C6CDB">
        <w:t>the Provider must make an Appointment with the Stream Participant at the next available opportunity.</w:t>
      </w:r>
    </w:p>
    <w:p w14:paraId="32781DE7" w14:textId="5364DAA0" w:rsidR="00D958E2" w:rsidRPr="00D958E2" w:rsidRDefault="000C6CDB" w:rsidP="00CE5316">
      <w:pPr>
        <w:pStyle w:val="3Cls11"/>
        <w:rPr>
          <w:color w:val="76923C" w:themeColor="accent3" w:themeShade="BF"/>
        </w:rPr>
      </w:pPr>
      <w:r w:rsidRPr="000C6CDB">
        <w:lastRenderedPageBreak/>
        <w:t>Where a Stream Participant has an Appointment with the Provider, the Provider must, in accordance with this Deed including any Guidelines</w:t>
      </w:r>
      <w:r w:rsidR="00856A62">
        <w:t>:</w:t>
      </w:r>
    </w:p>
    <w:p w14:paraId="200A04A8" w14:textId="77777777" w:rsidR="00D958E2" w:rsidRPr="00D958E2" w:rsidRDefault="00D958E2" w:rsidP="00BA79E4">
      <w:pPr>
        <w:pStyle w:val="4Clsa"/>
        <w:rPr>
          <w:color w:val="76923C" w:themeColor="accent3" w:themeShade="BF"/>
        </w:rPr>
      </w:pPr>
      <w:r>
        <w:t>provide the Stream Participant with a Contact on the date and at the time of the Appointment as recorded in the Electronic Calendar; and</w:t>
      </w:r>
    </w:p>
    <w:p w14:paraId="36C90120" w14:textId="08197C2C" w:rsidR="000C6CDB" w:rsidRPr="000C6CDB" w:rsidRDefault="00D958E2" w:rsidP="0095028C">
      <w:pPr>
        <w:pStyle w:val="4Clsa"/>
        <w:rPr>
          <w:color w:val="76923C" w:themeColor="accent3" w:themeShade="BF"/>
        </w:rPr>
      </w:pPr>
      <w:r>
        <w:t>record the Stream Participant’s attendance at the Appointment in the Electronic Calendar by close of business on the day that the Appointment is schedule</w:t>
      </w:r>
      <w:r w:rsidR="00A341FD">
        <w:t>d</w:t>
      </w:r>
      <w:r>
        <w:t xml:space="preserve"> to occur</w:t>
      </w:r>
      <w:r w:rsidR="000C6CDB" w:rsidRPr="000C6CDB">
        <w:t>.</w:t>
      </w:r>
    </w:p>
    <w:p w14:paraId="04717754" w14:textId="77777777" w:rsidR="00D958E2" w:rsidRPr="00D958E2" w:rsidRDefault="00D958E2" w:rsidP="00D958E2">
      <w:pPr>
        <w:keepNext/>
        <w:keepLines/>
        <w:suppressAutoHyphens/>
        <w:spacing w:before="240" w:after="120" w:line="264" w:lineRule="auto"/>
        <w:ind w:left="737" w:hanging="737"/>
        <w:outlineLvl w:val="0"/>
        <w:rPr>
          <w:b/>
        </w:rPr>
      </w:pPr>
      <w:r w:rsidRPr="00D958E2">
        <w:rPr>
          <w:b/>
        </w:rPr>
        <w:t>83A.</w:t>
      </w:r>
      <w:r w:rsidRPr="00D958E2">
        <w:rPr>
          <w:b/>
        </w:rPr>
        <w:tab/>
        <w:t xml:space="preserve">Recording Engagements in the Electronic Calendar </w:t>
      </w:r>
    </w:p>
    <w:p w14:paraId="0FFB946E" w14:textId="77777777" w:rsidR="00D958E2" w:rsidRPr="00D958E2" w:rsidRDefault="00D958E2" w:rsidP="00D958E2">
      <w:pPr>
        <w:keepLines/>
        <w:tabs>
          <w:tab w:val="left" w:pos="993"/>
        </w:tabs>
        <w:suppressAutoHyphens/>
        <w:spacing w:before="120" w:after="120" w:line="264" w:lineRule="auto"/>
        <w:ind w:left="1021" w:hanging="737"/>
        <w:outlineLvl w:val="1"/>
      </w:pPr>
      <w:r w:rsidRPr="00D958E2">
        <w:t>83A.1</w:t>
      </w:r>
      <w:r w:rsidRPr="00D958E2">
        <w:tab/>
        <w:t xml:space="preserve">Clause </w:t>
      </w:r>
      <w:bookmarkStart w:id="1397" w:name="_Ref497731915"/>
      <w:r w:rsidRPr="00D958E2">
        <w:t>83A.2 applies to any:</w:t>
      </w:r>
      <w:bookmarkEnd w:id="1397"/>
    </w:p>
    <w:p w14:paraId="4179FB4E" w14:textId="77777777" w:rsidR="00D958E2" w:rsidRPr="00D958E2" w:rsidRDefault="00D958E2" w:rsidP="00D958E2">
      <w:pPr>
        <w:tabs>
          <w:tab w:val="left" w:pos="880"/>
        </w:tabs>
        <w:suppressAutoHyphens/>
        <w:spacing w:before="120" w:after="120" w:line="264" w:lineRule="auto"/>
        <w:ind w:left="1729" w:hanging="737"/>
      </w:pPr>
      <w:r w:rsidRPr="00D958E2">
        <w:t>(a)</w:t>
      </w:r>
      <w:r w:rsidRPr="00D958E2">
        <w:tab/>
        <w:t>Fully Eligible Participant (Mutual Obligation); and</w:t>
      </w:r>
    </w:p>
    <w:p w14:paraId="7FAAB3C7" w14:textId="77777777" w:rsidR="00D958E2" w:rsidRPr="00D958E2" w:rsidRDefault="00D958E2" w:rsidP="00D958E2">
      <w:pPr>
        <w:tabs>
          <w:tab w:val="left" w:pos="880"/>
        </w:tabs>
        <w:suppressAutoHyphens/>
        <w:spacing w:before="120" w:after="120" w:line="264" w:lineRule="auto"/>
        <w:ind w:left="1729" w:hanging="737"/>
      </w:pPr>
      <w:r w:rsidRPr="00D958E2">
        <w:t>(b)</w:t>
      </w:r>
      <w:r w:rsidRPr="00D958E2">
        <w:tab/>
        <w:t>other Stream Participant as specified in any Guidelines.</w:t>
      </w:r>
      <w:bookmarkStart w:id="1398" w:name="_Ref496697574"/>
    </w:p>
    <w:p w14:paraId="52BFCE55" w14:textId="77777777" w:rsidR="00D958E2" w:rsidRPr="00D958E2" w:rsidRDefault="00D958E2" w:rsidP="00D958E2">
      <w:pPr>
        <w:keepLines/>
        <w:tabs>
          <w:tab w:val="left" w:pos="993"/>
        </w:tabs>
        <w:suppressAutoHyphens/>
        <w:spacing w:before="120" w:after="120" w:line="264" w:lineRule="auto"/>
        <w:ind w:left="1021" w:hanging="737"/>
        <w:outlineLvl w:val="1"/>
      </w:pPr>
      <w:bookmarkStart w:id="1399" w:name="_Ref497731848"/>
      <w:r w:rsidRPr="00D958E2">
        <w:t>83A.2</w:t>
      </w:r>
      <w:r w:rsidRPr="00D958E2">
        <w:tab/>
        <w:t>Subject to clause 83A.1, the Provider must, in accordance with the requirements of the Department’s IT Systems and any Guidelines, record in each Participant’s Electronic Calendar details of all:</w:t>
      </w:r>
    </w:p>
    <w:p w14:paraId="235B623B" w14:textId="77777777" w:rsidR="00D958E2" w:rsidRPr="00D958E2" w:rsidRDefault="00D958E2" w:rsidP="00D958E2">
      <w:pPr>
        <w:tabs>
          <w:tab w:val="left" w:pos="880"/>
        </w:tabs>
        <w:suppressAutoHyphens/>
        <w:spacing w:before="120" w:after="120" w:line="264" w:lineRule="auto"/>
        <w:ind w:left="1502" w:hanging="510"/>
      </w:pPr>
      <w:r w:rsidRPr="00D958E2">
        <w:t>(a)</w:t>
      </w:r>
      <w:r w:rsidRPr="00D958E2">
        <w:tab/>
        <w:t xml:space="preserve">Mutual Obligation Requirements; and </w:t>
      </w:r>
    </w:p>
    <w:p w14:paraId="03D432A0" w14:textId="77777777" w:rsidR="00D958E2" w:rsidRPr="00D958E2" w:rsidRDefault="00D958E2" w:rsidP="00D958E2">
      <w:pPr>
        <w:tabs>
          <w:tab w:val="left" w:pos="880"/>
        </w:tabs>
        <w:suppressAutoHyphens/>
        <w:spacing w:before="120" w:after="120" w:line="264" w:lineRule="auto"/>
        <w:ind w:left="1502" w:hanging="510"/>
      </w:pPr>
      <w:r w:rsidRPr="00D958E2">
        <w:t>(b)</w:t>
      </w:r>
      <w:r w:rsidRPr="00D958E2">
        <w:tab/>
        <w:t>other:</w:t>
      </w:r>
      <w:bookmarkEnd w:id="1398"/>
      <w:bookmarkEnd w:id="1399"/>
      <w:r w:rsidRPr="00D958E2">
        <w:t xml:space="preserve"> </w:t>
      </w:r>
    </w:p>
    <w:p w14:paraId="7EA6D8A5" w14:textId="0512B131" w:rsidR="00D958E2" w:rsidRPr="00D958E2" w:rsidRDefault="00D958E2" w:rsidP="005D0B62">
      <w:pPr>
        <w:pStyle w:val="5aifollowing"/>
        <w:numPr>
          <w:ilvl w:val="3"/>
          <w:numId w:val="1"/>
        </w:numPr>
      </w:pPr>
      <w:bookmarkStart w:id="1400" w:name="_Ref496700213"/>
      <w:r w:rsidRPr="00D958E2">
        <w:t>Contacts;</w:t>
      </w:r>
      <w:bookmarkEnd w:id="1400"/>
      <w:r w:rsidRPr="00D958E2">
        <w:t xml:space="preserve"> </w:t>
      </w:r>
    </w:p>
    <w:p w14:paraId="61D23ECE" w14:textId="4EDEAC41" w:rsidR="00D958E2" w:rsidRPr="00D958E2" w:rsidRDefault="00D958E2" w:rsidP="005D0B62">
      <w:pPr>
        <w:pStyle w:val="5aifollowing"/>
        <w:numPr>
          <w:ilvl w:val="3"/>
          <w:numId w:val="1"/>
        </w:numPr>
      </w:pPr>
      <w:r w:rsidRPr="00D958E2">
        <w:t>Activities;</w:t>
      </w:r>
    </w:p>
    <w:p w14:paraId="59C05142" w14:textId="04E26EE7" w:rsidR="00D958E2" w:rsidRPr="00D958E2" w:rsidRDefault="00D958E2" w:rsidP="005D0B62">
      <w:pPr>
        <w:pStyle w:val="5aifollowing"/>
        <w:numPr>
          <w:ilvl w:val="3"/>
          <w:numId w:val="1"/>
        </w:numPr>
      </w:pPr>
      <w:r w:rsidRPr="00D958E2">
        <w:t>job interviews;</w:t>
      </w:r>
    </w:p>
    <w:p w14:paraId="41FA2472" w14:textId="19D5836D" w:rsidR="00D958E2" w:rsidRPr="00D958E2" w:rsidRDefault="00D958E2" w:rsidP="005D0B62">
      <w:pPr>
        <w:pStyle w:val="5aifollowing"/>
        <w:numPr>
          <w:ilvl w:val="3"/>
          <w:numId w:val="1"/>
        </w:numPr>
      </w:pPr>
      <w:r w:rsidRPr="00D958E2">
        <w:t xml:space="preserve">Employment, if the hours are regular and can reasonably be scheduled by the Provider; </w:t>
      </w:r>
    </w:p>
    <w:p w14:paraId="34551097" w14:textId="6DA5C102" w:rsidR="00D958E2" w:rsidRPr="00D958E2" w:rsidRDefault="00D958E2" w:rsidP="005D0B62">
      <w:pPr>
        <w:pStyle w:val="5aifollowing"/>
        <w:numPr>
          <w:ilvl w:val="3"/>
          <w:numId w:val="1"/>
        </w:numPr>
      </w:pPr>
      <w:r w:rsidRPr="00D958E2">
        <w:t>Education and training;</w:t>
      </w:r>
    </w:p>
    <w:p w14:paraId="3E6A4F44" w14:textId="540C631E" w:rsidR="00D958E2" w:rsidRPr="00D958E2" w:rsidRDefault="00D958E2" w:rsidP="005D0B62">
      <w:pPr>
        <w:pStyle w:val="5aifollowing"/>
        <w:numPr>
          <w:ilvl w:val="3"/>
          <w:numId w:val="1"/>
        </w:numPr>
      </w:pPr>
      <w:r w:rsidRPr="00D958E2">
        <w:t xml:space="preserve">drug and/or alcohol treatment; </w:t>
      </w:r>
    </w:p>
    <w:p w14:paraId="0F6FB873" w14:textId="7B4D4786" w:rsidR="00D958E2" w:rsidRPr="00D958E2" w:rsidRDefault="00D958E2" w:rsidP="005D0B62">
      <w:pPr>
        <w:pStyle w:val="5aifollowing"/>
        <w:numPr>
          <w:ilvl w:val="3"/>
          <w:numId w:val="1"/>
        </w:numPr>
      </w:pPr>
      <w:bookmarkStart w:id="1401" w:name="_Ref496700215"/>
      <w:r w:rsidRPr="00D958E2">
        <w:t>workshops, training and other activities delivered by the Provider to Stream Participants</w:t>
      </w:r>
      <w:bookmarkEnd w:id="1401"/>
      <w:r w:rsidRPr="00D958E2">
        <w:t>; and/or</w:t>
      </w:r>
    </w:p>
    <w:p w14:paraId="4C03D7F6" w14:textId="47BD4B60" w:rsidR="00D958E2" w:rsidRPr="00D958E2" w:rsidRDefault="00D958E2" w:rsidP="005D0B62">
      <w:pPr>
        <w:pStyle w:val="5aifollowing"/>
        <w:numPr>
          <w:ilvl w:val="3"/>
          <w:numId w:val="1"/>
        </w:numPr>
      </w:pPr>
      <w:bookmarkStart w:id="1402" w:name="_Ref497745167"/>
      <w:r w:rsidRPr="00D958E2">
        <w:t>third party appointments,</w:t>
      </w:r>
    </w:p>
    <w:bookmarkEnd w:id="1402"/>
    <w:p w14:paraId="4A80DD72" w14:textId="77777777" w:rsidR="00D958E2" w:rsidRPr="00D958E2" w:rsidRDefault="00D958E2" w:rsidP="00D958E2">
      <w:pPr>
        <w:keepLines/>
        <w:suppressAutoHyphens/>
        <w:spacing w:before="120" w:after="120" w:line="264" w:lineRule="auto"/>
        <w:ind w:left="1021"/>
        <w:outlineLvl w:val="1"/>
      </w:pPr>
      <w:r w:rsidRPr="00D958E2">
        <w:t xml:space="preserve">in which the Stream Participant is engaged to participate. </w:t>
      </w:r>
    </w:p>
    <w:p w14:paraId="4CBC3987" w14:textId="77777777" w:rsidR="00D958E2" w:rsidRPr="00D958E2" w:rsidRDefault="00D958E2" w:rsidP="00BA79E4">
      <w:pPr>
        <w:pStyle w:val="8Note"/>
        <w:ind w:left="0"/>
      </w:pPr>
      <w:r w:rsidRPr="00D958E2">
        <w:t xml:space="preserve">Note: The Provider must also monitor and record each Fully Eligible Participant (Mutual Obligation)’s participation against their Mutual </w:t>
      </w:r>
      <w:r w:rsidRPr="00D958E2">
        <w:rPr>
          <w:bCs/>
        </w:rPr>
        <w:t>Obligation</w:t>
      </w:r>
      <w:r w:rsidRPr="00D958E2">
        <w:t xml:space="preserve"> Requirements, and respond to any non-compliance by a Participant with their Mutual Obligation Requirements, in accordance with Chapter B3 Targeted Compliance Framework and Activities.</w:t>
      </w:r>
    </w:p>
    <w:p w14:paraId="6BF7C516" w14:textId="77777777" w:rsidR="00D958E2" w:rsidRPr="00D958E2" w:rsidRDefault="00D958E2" w:rsidP="00D958E2">
      <w:pPr>
        <w:keepLines/>
        <w:tabs>
          <w:tab w:val="left" w:pos="993"/>
        </w:tabs>
        <w:suppressAutoHyphens/>
        <w:spacing w:before="120" w:after="120" w:line="264" w:lineRule="auto"/>
        <w:ind w:left="1021" w:hanging="737"/>
        <w:outlineLvl w:val="1"/>
      </w:pPr>
      <w:r w:rsidRPr="00D958E2">
        <w:t>83A.3</w:t>
      </w:r>
      <w:r w:rsidRPr="00D958E2">
        <w:tab/>
        <w:t>When recording an Engagement, the Provider must also:</w:t>
      </w:r>
    </w:p>
    <w:p w14:paraId="1B50BD0E" w14:textId="77777777" w:rsidR="00D958E2" w:rsidRPr="00D958E2" w:rsidRDefault="00D958E2" w:rsidP="00D958E2">
      <w:pPr>
        <w:tabs>
          <w:tab w:val="left" w:pos="880"/>
        </w:tabs>
        <w:suppressAutoHyphens/>
        <w:spacing w:before="120" w:after="120" w:line="264" w:lineRule="auto"/>
        <w:ind w:left="1502" w:hanging="510"/>
      </w:pPr>
      <w:r w:rsidRPr="00D958E2">
        <w:t>(a)</w:t>
      </w:r>
      <w:r w:rsidRPr="00D958E2">
        <w:tab/>
        <w:t>notify the Participant, in the manner required by the Department’s IT Systems, of:</w:t>
      </w:r>
    </w:p>
    <w:p w14:paraId="03717078" w14:textId="6C32E5EF" w:rsidR="00D958E2" w:rsidRPr="00D958E2" w:rsidRDefault="00D958E2" w:rsidP="005D0B62">
      <w:pPr>
        <w:pStyle w:val="5aifollowing"/>
        <w:numPr>
          <w:ilvl w:val="3"/>
          <w:numId w:val="127"/>
        </w:numPr>
      </w:pPr>
      <w:r w:rsidRPr="00D958E2">
        <w:t>the dates and times recorded by the Provider for the Engagement; and</w:t>
      </w:r>
    </w:p>
    <w:p w14:paraId="31F46FC8" w14:textId="0AA5491E" w:rsidR="00D958E2" w:rsidRPr="00D958E2" w:rsidRDefault="00D958E2" w:rsidP="005D0B62">
      <w:pPr>
        <w:pStyle w:val="5aifollowing"/>
        <w:numPr>
          <w:ilvl w:val="3"/>
          <w:numId w:val="127"/>
        </w:numPr>
      </w:pPr>
      <w:r w:rsidRPr="00D958E2">
        <w:t>if it is the first time that the Participant will participate in an Engagement of that kind, the evidence required (if any) to confirm their participation in the Engagement; and</w:t>
      </w:r>
    </w:p>
    <w:p w14:paraId="09710A60" w14:textId="77777777" w:rsidR="00D958E2" w:rsidRPr="00D958E2" w:rsidRDefault="00D958E2" w:rsidP="00D958E2">
      <w:pPr>
        <w:tabs>
          <w:tab w:val="left" w:pos="880"/>
        </w:tabs>
        <w:suppressAutoHyphens/>
        <w:spacing w:before="120" w:after="120" w:line="264" w:lineRule="auto"/>
        <w:ind w:left="1502" w:hanging="510"/>
      </w:pPr>
      <w:r w:rsidRPr="00D958E2">
        <w:t>(b)</w:t>
      </w:r>
      <w:r w:rsidRPr="00D958E2">
        <w:tab/>
        <w:t xml:space="preserve">if the Engagement forms a part of a Fully Eligible Participant (Mutual Obligation)’s Mutual Obligation Requirements: </w:t>
      </w:r>
    </w:p>
    <w:p w14:paraId="50A7B9A0" w14:textId="56CEEA24" w:rsidR="00D958E2" w:rsidRPr="00D958E2" w:rsidRDefault="00D958E2" w:rsidP="005D0B62">
      <w:pPr>
        <w:pStyle w:val="5aifollowing"/>
        <w:numPr>
          <w:ilvl w:val="3"/>
          <w:numId w:val="128"/>
        </w:numPr>
      </w:pPr>
      <w:r w:rsidRPr="00D958E2">
        <w:t>notify the Participant, in the manner required by the Department’s IT Systems, of whether the Engagement is:</w:t>
      </w:r>
    </w:p>
    <w:p w14:paraId="4D89042B" w14:textId="77777777" w:rsidR="00D958E2" w:rsidRPr="00D958E2" w:rsidRDefault="00D958E2" w:rsidP="00D958E2">
      <w:pPr>
        <w:tabs>
          <w:tab w:val="left" w:pos="2722"/>
        </w:tabs>
        <w:spacing w:after="240" w:line="280" w:lineRule="atLeast"/>
        <w:ind w:left="2496" w:hanging="681"/>
        <w:outlineLvl w:val="4"/>
        <w:rPr>
          <w:rFonts w:cs="Angsana New"/>
          <w:szCs w:val="22"/>
          <w:lang w:eastAsia="zh-CN" w:bidi="th-TH"/>
        </w:rPr>
      </w:pPr>
      <w:r w:rsidRPr="00D958E2">
        <w:rPr>
          <w:rFonts w:cs="Angsana New"/>
          <w:szCs w:val="22"/>
          <w:lang w:eastAsia="zh-CN" w:bidi="th-TH"/>
        </w:rPr>
        <w:t>(A)</w:t>
      </w:r>
      <w:r w:rsidRPr="00D958E2">
        <w:rPr>
          <w:rFonts w:cs="Angsana New"/>
          <w:szCs w:val="22"/>
          <w:lang w:eastAsia="zh-CN" w:bidi="th-TH"/>
        </w:rPr>
        <w:tab/>
        <w:t>compulsory;</w:t>
      </w:r>
    </w:p>
    <w:p w14:paraId="1C71C5AF" w14:textId="77777777" w:rsidR="00D958E2" w:rsidRPr="00D958E2" w:rsidRDefault="00D958E2" w:rsidP="00D958E2">
      <w:pPr>
        <w:tabs>
          <w:tab w:val="left" w:pos="2722"/>
        </w:tabs>
        <w:spacing w:after="240" w:line="280" w:lineRule="atLeast"/>
        <w:ind w:left="2496" w:hanging="681"/>
        <w:outlineLvl w:val="4"/>
        <w:rPr>
          <w:rFonts w:cs="Angsana New"/>
          <w:szCs w:val="22"/>
          <w:lang w:eastAsia="zh-CN" w:bidi="th-TH"/>
        </w:rPr>
      </w:pPr>
      <w:r w:rsidRPr="00D958E2">
        <w:rPr>
          <w:rFonts w:cs="Angsana New"/>
          <w:szCs w:val="22"/>
          <w:lang w:eastAsia="zh-CN" w:bidi="th-TH"/>
        </w:rPr>
        <w:t>(B)</w:t>
      </w:r>
      <w:r w:rsidRPr="00D958E2">
        <w:rPr>
          <w:rFonts w:cs="Angsana New"/>
          <w:szCs w:val="22"/>
          <w:lang w:eastAsia="zh-CN" w:bidi="th-TH"/>
        </w:rPr>
        <w:tab/>
        <w:t>a voluntary activity that contributes to the Participant’s Annual Activity Requirement; or</w:t>
      </w:r>
    </w:p>
    <w:p w14:paraId="53B978CE" w14:textId="77777777" w:rsidR="00D958E2" w:rsidRPr="00D958E2" w:rsidRDefault="00D958E2" w:rsidP="00D958E2">
      <w:pPr>
        <w:tabs>
          <w:tab w:val="left" w:pos="2722"/>
        </w:tabs>
        <w:spacing w:after="240" w:line="280" w:lineRule="atLeast"/>
        <w:ind w:left="2496" w:hanging="681"/>
        <w:outlineLvl w:val="4"/>
        <w:rPr>
          <w:rFonts w:cs="Angsana New"/>
          <w:szCs w:val="22"/>
          <w:lang w:eastAsia="zh-CN" w:bidi="th-TH"/>
        </w:rPr>
      </w:pPr>
      <w:r w:rsidRPr="00D958E2">
        <w:rPr>
          <w:rFonts w:cs="Angsana New"/>
          <w:szCs w:val="22"/>
          <w:lang w:eastAsia="zh-CN" w:bidi="th-TH"/>
        </w:rPr>
        <w:t>(C)</w:t>
      </w:r>
      <w:r w:rsidRPr="00D958E2">
        <w:rPr>
          <w:rFonts w:cs="Angsana New"/>
          <w:szCs w:val="22"/>
          <w:lang w:eastAsia="zh-CN" w:bidi="th-TH"/>
        </w:rPr>
        <w:tab/>
        <w:t>a Reconnection Requirement; and</w:t>
      </w:r>
    </w:p>
    <w:p w14:paraId="0D5C5373" w14:textId="0C765512" w:rsidR="00D958E2" w:rsidRPr="00D958E2" w:rsidRDefault="00D958E2" w:rsidP="00D156F7">
      <w:pPr>
        <w:pStyle w:val="5aifollowing"/>
        <w:numPr>
          <w:ilvl w:val="3"/>
          <w:numId w:val="128"/>
        </w:numPr>
      </w:pPr>
      <w:r w:rsidRPr="00D958E2">
        <w:lastRenderedPageBreak/>
        <w:t>ensure that the Participant understands how to meet the Mutual Obligation Requirement and the consequences for failing to meet the Mutual Obligation Requirement.</w:t>
      </w:r>
    </w:p>
    <w:p w14:paraId="29FA29BC" w14:textId="77777777" w:rsidR="00D958E2" w:rsidRPr="00D958E2" w:rsidRDefault="00D958E2" w:rsidP="00D958E2">
      <w:pPr>
        <w:keepNext/>
        <w:spacing w:before="240"/>
        <w:ind w:firstLine="737"/>
        <w:rPr>
          <w:i/>
          <w:szCs w:val="22"/>
        </w:rPr>
      </w:pPr>
      <w:r w:rsidRPr="00D958E2">
        <w:rPr>
          <w:i/>
          <w:szCs w:val="22"/>
        </w:rPr>
        <w:t>Engagements conflicting with Personal Events</w:t>
      </w:r>
    </w:p>
    <w:p w14:paraId="7D1FEBA8" w14:textId="77777777" w:rsidR="00D958E2" w:rsidRPr="00D958E2" w:rsidRDefault="00D958E2" w:rsidP="00D958E2">
      <w:pPr>
        <w:keepLines/>
        <w:tabs>
          <w:tab w:val="left" w:pos="993"/>
        </w:tabs>
        <w:suppressAutoHyphens/>
        <w:spacing w:before="120" w:after="120" w:line="264" w:lineRule="auto"/>
        <w:ind w:left="1021" w:hanging="737"/>
        <w:outlineLvl w:val="1"/>
      </w:pPr>
      <w:r w:rsidRPr="00D958E2">
        <w:t>83A.4</w:t>
      </w:r>
      <w:r w:rsidRPr="00D958E2">
        <w:tab/>
        <w:t>Where the Provider is considering recording an Engagement in a Participant’s Electronic Calendar with the Engagement scheduled to occur at a Personal Event Time, the Provider must, in accordance with any Guidelines:</w:t>
      </w:r>
    </w:p>
    <w:p w14:paraId="4CA08E7B" w14:textId="77777777" w:rsidR="00D958E2" w:rsidRPr="00D958E2" w:rsidRDefault="00D958E2" w:rsidP="00D958E2">
      <w:pPr>
        <w:tabs>
          <w:tab w:val="left" w:pos="880"/>
        </w:tabs>
        <w:suppressAutoHyphens/>
        <w:spacing w:before="120" w:after="120" w:line="264" w:lineRule="auto"/>
        <w:ind w:left="1502" w:hanging="510"/>
      </w:pPr>
      <w:r w:rsidRPr="00D958E2">
        <w:t>(a)</w:t>
      </w:r>
      <w:r w:rsidRPr="00D958E2">
        <w:tab/>
        <w:t>if the Engagement is not a Mutual Obligation Requirement, record the Engagement so that it is not scheduled to occur at the Personal Event Time; or</w:t>
      </w:r>
    </w:p>
    <w:p w14:paraId="4686E7AA" w14:textId="77777777" w:rsidR="00D958E2" w:rsidRPr="00D958E2" w:rsidRDefault="00D958E2" w:rsidP="00D958E2">
      <w:pPr>
        <w:tabs>
          <w:tab w:val="left" w:pos="880"/>
        </w:tabs>
        <w:suppressAutoHyphens/>
        <w:spacing w:before="120" w:after="120" w:line="264" w:lineRule="auto"/>
        <w:ind w:left="1502" w:hanging="510"/>
      </w:pPr>
      <w:r w:rsidRPr="00D958E2">
        <w:t>(b)</w:t>
      </w:r>
      <w:r w:rsidRPr="00D958E2">
        <w:tab/>
        <w:t>if the Engagement is a Mutual Obligation Requirement:</w:t>
      </w:r>
    </w:p>
    <w:p w14:paraId="40723C93" w14:textId="1AE30C69" w:rsidR="00D958E2" w:rsidRPr="00D958E2" w:rsidRDefault="00D958E2" w:rsidP="005D0B62">
      <w:pPr>
        <w:pStyle w:val="5aifollowing"/>
        <w:numPr>
          <w:ilvl w:val="3"/>
          <w:numId w:val="129"/>
        </w:numPr>
      </w:pPr>
      <w:r w:rsidRPr="00D958E2">
        <w:t>advise the Participant that, even though the Participant has recorded a Personal Event, the Provider may still record the Mutual Obligation Requirement so that it is scheduled to occur at the Personal Event Time;</w:t>
      </w:r>
    </w:p>
    <w:p w14:paraId="798AA8BE" w14:textId="36F42861" w:rsidR="00D958E2" w:rsidRPr="00D958E2" w:rsidRDefault="00D958E2" w:rsidP="005D0B62">
      <w:pPr>
        <w:pStyle w:val="5aifollowing"/>
        <w:numPr>
          <w:ilvl w:val="3"/>
          <w:numId w:val="129"/>
        </w:numPr>
      </w:pPr>
      <w:r w:rsidRPr="00D958E2">
        <w:t>discuss with the Participant whether it is appropriate to so record the Mutual Obligation Requirement, including whether the Participant has sufficient notice, and is able, to make other arrangements for the Personal Event; and</w:t>
      </w:r>
    </w:p>
    <w:p w14:paraId="57787CF4" w14:textId="0EE37D0C" w:rsidR="00D958E2" w:rsidRPr="00D958E2" w:rsidRDefault="00D958E2" w:rsidP="005D0B62">
      <w:pPr>
        <w:pStyle w:val="5aifollowing"/>
        <w:numPr>
          <w:ilvl w:val="3"/>
          <w:numId w:val="129"/>
        </w:numPr>
      </w:pPr>
      <w:r w:rsidRPr="00D958E2">
        <w:t xml:space="preserve">record the Mutual Obligation Requirement so that it is scheduled to occur at: </w:t>
      </w:r>
    </w:p>
    <w:p w14:paraId="445E8743" w14:textId="77777777" w:rsidR="00D958E2" w:rsidRPr="00D958E2" w:rsidRDefault="00D958E2" w:rsidP="00D958E2">
      <w:pPr>
        <w:tabs>
          <w:tab w:val="left" w:pos="1304"/>
        </w:tabs>
        <w:suppressAutoHyphens/>
        <w:spacing w:before="120" w:after="120" w:line="264" w:lineRule="auto"/>
        <w:ind w:left="2494" w:hanging="680"/>
      </w:pPr>
      <w:r w:rsidRPr="00D958E2">
        <w:t>(A)</w:t>
      </w:r>
      <w:r w:rsidRPr="00D958E2">
        <w:tab/>
        <w:t>the Personal Event Time if the Provider assesses that it is appropriate to do so, record the Provider’s reasons for this assessment, and manage the conflicting events in the Electronic Calendar; or</w:t>
      </w:r>
    </w:p>
    <w:p w14:paraId="36494AF6" w14:textId="657D7E14" w:rsidR="00D958E2" w:rsidRPr="00611C4D" w:rsidRDefault="00D958E2" w:rsidP="00D958E2">
      <w:pPr>
        <w:tabs>
          <w:tab w:val="left" w:pos="1304"/>
        </w:tabs>
        <w:suppressAutoHyphens/>
        <w:spacing w:before="120" w:after="120" w:line="264" w:lineRule="auto"/>
        <w:ind w:left="2494" w:hanging="680"/>
      </w:pPr>
      <w:r w:rsidRPr="00D958E2">
        <w:t>(B)</w:t>
      </w:r>
      <w:r w:rsidRPr="00D958E2">
        <w:tab/>
        <w:t>a time that is not the Personal Event Time.</w:t>
      </w:r>
    </w:p>
    <w:p w14:paraId="3707873D" w14:textId="53DE5D97" w:rsidR="000C6CDB" w:rsidRPr="000E4416" w:rsidRDefault="000C6CDB" w:rsidP="00CE5316">
      <w:pPr>
        <w:pStyle w:val="1bSectionHeading"/>
        <w:rPr>
          <w:lang w:eastAsia="en-US"/>
        </w:rPr>
      </w:pPr>
      <w:bookmarkStart w:id="1403" w:name="_Toc518567874"/>
      <w:r w:rsidRPr="000C6CDB">
        <w:rPr>
          <w:lang w:eastAsia="en-US"/>
        </w:rPr>
        <w:t xml:space="preserve">Section </w:t>
      </w:r>
      <w:r w:rsidRPr="000E4416">
        <w:rPr>
          <w:lang w:eastAsia="en-US"/>
        </w:rPr>
        <w:t>B1.</w:t>
      </w:r>
      <w:r w:rsidRPr="000C6CDB">
        <w:rPr>
          <w:lang w:eastAsia="en-US"/>
        </w:rPr>
        <w:t>2 – Contacts</w:t>
      </w:r>
      <w:bookmarkEnd w:id="1403"/>
    </w:p>
    <w:p w14:paraId="36DC12AA" w14:textId="77777777" w:rsidR="000C6CDB" w:rsidRPr="000C6CDB" w:rsidRDefault="000C6CDB" w:rsidP="00CE5316">
      <w:pPr>
        <w:pStyle w:val="2Clause1"/>
        <w:rPr>
          <w:lang w:eastAsia="en-US"/>
        </w:rPr>
      </w:pPr>
      <w:bookmarkStart w:id="1404" w:name="_Toc222287589"/>
      <w:bookmarkStart w:id="1405" w:name="_Toc222544330"/>
      <w:bookmarkStart w:id="1406" w:name="_Toc222287590"/>
      <w:bookmarkStart w:id="1407" w:name="_Toc222544331"/>
      <w:bookmarkStart w:id="1408" w:name="_Ref394415949"/>
      <w:bookmarkStart w:id="1409" w:name="_Toc415224935"/>
      <w:bookmarkStart w:id="1410" w:name="_Toc457551208"/>
      <w:bookmarkStart w:id="1411" w:name="_Toc518567875"/>
      <w:bookmarkStart w:id="1412" w:name="_Toc372026564"/>
      <w:bookmarkStart w:id="1413" w:name="_Ref393822418"/>
      <w:bookmarkStart w:id="1414" w:name="_Toc225840180"/>
      <w:bookmarkStart w:id="1415" w:name="_Toc202959384"/>
      <w:bookmarkStart w:id="1416" w:name="_Toc393289691"/>
      <w:bookmarkEnd w:id="1404"/>
      <w:bookmarkEnd w:id="1405"/>
      <w:bookmarkEnd w:id="1406"/>
      <w:bookmarkEnd w:id="1407"/>
      <w:r w:rsidRPr="000C6CDB">
        <w:rPr>
          <w:lang w:eastAsia="en-US"/>
        </w:rPr>
        <w:t>Contacts</w:t>
      </w:r>
      <w:bookmarkEnd w:id="1408"/>
      <w:bookmarkEnd w:id="1409"/>
      <w:bookmarkEnd w:id="1410"/>
      <w:bookmarkEnd w:id="1411"/>
      <w:r w:rsidRPr="000C6CDB">
        <w:rPr>
          <w:lang w:eastAsia="en-US"/>
        </w:rPr>
        <w:t xml:space="preserve"> </w:t>
      </w:r>
    </w:p>
    <w:p w14:paraId="33C4E5FD" w14:textId="77777777" w:rsidR="000C6CDB" w:rsidRPr="000C6CDB" w:rsidRDefault="000C6CDB" w:rsidP="00CE5316">
      <w:pPr>
        <w:pStyle w:val="3Cls11"/>
      </w:pPr>
      <w:bookmarkStart w:id="1417" w:name="_Ref414958388"/>
      <w:r w:rsidRPr="000C6CDB">
        <w:t>The Provider must provide each Stream Participant</w:t>
      </w:r>
      <w:r w:rsidRPr="000C6CDB">
        <w:rPr>
          <w:color w:val="76923C" w:themeColor="accent3" w:themeShade="BF"/>
        </w:rPr>
        <w:t xml:space="preserve"> </w:t>
      </w:r>
      <w:r w:rsidRPr="000C6CDB">
        <w:t>with the following Contacts in accordance with this Deed including any Guidelines:</w:t>
      </w:r>
      <w:bookmarkEnd w:id="1417"/>
    </w:p>
    <w:p w14:paraId="23B7F9C5" w14:textId="77777777" w:rsidR="000C6CDB" w:rsidRPr="000C6CDB" w:rsidRDefault="000C6CDB" w:rsidP="00BA79E4">
      <w:pPr>
        <w:pStyle w:val="4Clsa"/>
      </w:pPr>
      <w:r w:rsidRPr="000C6CDB">
        <w:t>an Initial Interview</w:t>
      </w:r>
      <w:r w:rsidR="00CE5316">
        <w:t>:</w:t>
      </w:r>
      <w:r w:rsidRPr="000C6CDB">
        <w:t xml:space="preserve"> </w:t>
      </w:r>
      <w:bookmarkStart w:id="1418" w:name="_Ref394592957"/>
    </w:p>
    <w:p w14:paraId="63F5D2C1" w14:textId="2D97AACF" w:rsidR="000C6CDB" w:rsidRPr="000E4416" w:rsidRDefault="000C6CDB" w:rsidP="0095028C">
      <w:pPr>
        <w:pStyle w:val="5aifollowing"/>
        <w:numPr>
          <w:ilvl w:val="3"/>
          <w:numId w:val="1"/>
        </w:numPr>
      </w:pPr>
      <w:r w:rsidRPr="000E4416">
        <w:t>for a ParentsNext Volunteer, at a time and date agreed between the ParentsNext Volunteer, their ParentsNext Provider and the Provider; and</w:t>
      </w:r>
    </w:p>
    <w:p w14:paraId="68A32E4C" w14:textId="56D12665" w:rsidR="000C6CDB" w:rsidRPr="005D0B62" w:rsidRDefault="000C6CDB" w:rsidP="0095028C">
      <w:pPr>
        <w:pStyle w:val="5aifollowing"/>
        <w:numPr>
          <w:ilvl w:val="3"/>
          <w:numId w:val="1"/>
        </w:numPr>
      </w:pPr>
      <w:r w:rsidRPr="000E4416">
        <w:t>for all other Participants,</w:t>
      </w:r>
      <w:r w:rsidRPr="005D0B62">
        <w:rPr>
          <w:color w:val="E36C0A" w:themeColor="accent6" w:themeShade="BF"/>
        </w:rPr>
        <w:t xml:space="preserve"> </w:t>
      </w:r>
      <w:r w:rsidRPr="000C6CDB">
        <w:t>on the date of the relevant Appointment in the Provider's Electronic Diary, or</w:t>
      </w:r>
      <w:bookmarkEnd w:id="1418"/>
      <w:r w:rsidRPr="000C6CDB">
        <w:t xml:space="preserve"> as subsequently arranged between them and the Provider;</w:t>
      </w:r>
    </w:p>
    <w:p w14:paraId="573400EF" w14:textId="77777777" w:rsidR="000C6CDB" w:rsidRPr="000C6CDB" w:rsidRDefault="000C6CDB" w:rsidP="007D07A1">
      <w:pPr>
        <w:pStyle w:val="4Clsa"/>
      </w:pPr>
      <w:bookmarkStart w:id="1419" w:name="_Ref394593004"/>
      <w:r w:rsidRPr="000C6CDB">
        <w:t>for SPI Participants, one Contact each month to discuss Job Searches they have undertaken in the previous month and to identify jobs that they can be referred to;</w:t>
      </w:r>
      <w:bookmarkEnd w:id="1419"/>
      <w:r w:rsidRPr="000C6CDB">
        <w:t xml:space="preserve"> </w:t>
      </w:r>
    </w:p>
    <w:p w14:paraId="0114BD2D" w14:textId="267B95CB" w:rsidR="000C6CDB" w:rsidRPr="000C6CDB" w:rsidRDefault="000C6CDB" w:rsidP="00070E54">
      <w:pPr>
        <w:pStyle w:val="4Clsa"/>
        <w:rPr>
          <w:color w:val="00B0F0"/>
        </w:rPr>
      </w:pPr>
      <w:r w:rsidRPr="000E4416">
        <w:t xml:space="preserve">for Transition to Work Participants, participate in a preparation meeting in accordance with clause 82.3(b); </w:t>
      </w:r>
    </w:p>
    <w:p w14:paraId="26E6B237" w14:textId="271BEEFA" w:rsidR="00617FD7" w:rsidRDefault="00617FD7" w:rsidP="00070E54">
      <w:pPr>
        <w:pStyle w:val="4Clsa"/>
      </w:pPr>
      <w:r w:rsidRPr="00BC77BF">
        <w:t xml:space="preserve">for </w:t>
      </w:r>
      <w:r>
        <w:t>Time</w:t>
      </w:r>
      <w:r w:rsidRPr="00AC1382">
        <w:rPr>
          <w:iCs/>
        </w:rPr>
        <w:t xml:space="preserve"> to Work </w:t>
      </w:r>
      <w:r w:rsidRPr="00BC77BF">
        <w:t>Participants, participate in a facilitated transfer meeting in accordance with clause 82.4(b);</w:t>
      </w:r>
    </w:p>
    <w:p w14:paraId="66BA108E" w14:textId="04E8F0C0" w:rsidR="00B24525" w:rsidRDefault="00B24525">
      <w:pPr>
        <w:pStyle w:val="4Clsa"/>
      </w:pPr>
      <w:r>
        <w:t>for each Fully Eligible Participant (Mutual Obligation):</w:t>
      </w:r>
    </w:p>
    <w:p w14:paraId="1D567547" w14:textId="6FEAEE57" w:rsidR="00B24525" w:rsidRDefault="00B24525" w:rsidP="001C0544">
      <w:pPr>
        <w:pStyle w:val="5aifollowing"/>
        <w:numPr>
          <w:ilvl w:val="3"/>
          <w:numId w:val="1"/>
        </w:numPr>
      </w:pPr>
      <w:r>
        <w:t>Capability Interviews;</w:t>
      </w:r>
    </w:p>
    <w:p w14:paraId="4F8B9B3C" w14:textId="18E311C2" w:rsidR="00B24525" w:rsidRDefault="00B24525" w:rsidP="001C0544">
      <w:pPr>
        <w:pStyle w:val="5aifollowing"/>
        <w:numPr>
          <w:ilvl w:val="3"/>
          <w:numId w:val="1"/>
        </w:numPr>
      </w:pPr>
      <w:r>
        <w:t>any Contact that is a Reconnection Requirement</w:t>
      </w:r>
      <w:r w:rsidR="00856A62">
        <w:t>;</w:t>
      </w:r>
      <w:r>
        <w:t xml:space="preserve"> and</w:t>
      </w:r>
    </w:p>
    <w:p w14:paraId="13AA0D7D" w14:textId="4AE9EC68" w:rsidR="000C6CDB" w:rsidRPr="000E4416" w:rsidRDefault="00B24525" w:rsidP="001C0544">
      <w:pPr>
        <w:pStyle w:val="5aifollowing"/>
        <w:numPr>
          <w:ilvl w:val="3"/>
          <w:numId w:val="1"/>
        </w:numPr>
      </w:pPr>
      <w:r>
        <w:t>any other Contacts required in accordance with Chapter B3.1</w:t>
      </w:r>
      <w:r w:rsidR="000C6CDB" w:rsidRPr="000E4416">
        <w:t>; and</w:t>
      </w:r>
    </w:p>
    <w:p w14:paraId="34F0DCE7" w14:textId="77777777" w:rsidR="00B24525" w:rsidRDefault="000C6CDB">
      <w:pPr>
        <w:pStyle w:val="4Clsa"/>
      </w:pPr>
      <w:r w:rsidRPr="000C6CDB">
        <w:t>any other Contacts</w:t>
      </w:r>
      <w:r w:rsidR="00B24525">
        <w:t>:</w:t>
      </w:r>
      <w:r w:rsidRPr="000C6CDB">
        <w:t xml:space="preserve"> </w:t>
      </w:r>
    </w:p>
    <w:p w14:paraId="3D6DF65A" w14:textId="7D1007E7" w:rsidR="00B24525" w:rsidRDefault="000C6CDB" w:rsidP="00741CCC">
      <w:pPr>
        <w:pStyle w:val="5aifollowing"/>
        <w:numPr>
          <w:ilvl w:val="3"/>
          <w:numId w:val="1"/>
        </w:numPr>
      </w:pPr>
      <w:r w:rsidRPr="000C6CDB">
        <w:lastRenderedPageBreak/>
        <w:t>as outlined in the Provider’s Service Delivery Plan and its tender response to the request for tender for this Deed</w:t>
      </w:r>
      <w:r w:rsidR="00B24525">
        <w:t>;</w:t>
      </w:r>
      <w:r w:rsidRPr="000C6CDB">
        <w:t xml:space="preserve"> and </w:t>
      </w:r>
    </w:p>
    <w:p w14:paraId="7DD43958" w14:textId="7C789638" w:rsidR="000C6CDB" w:rsidRPr="000C6CDB" w:rsidRDefault="000C6CDB" w:rsidP="00741CCC">
      <w:pPr>
        <w:pStyle w:val="5aifollowing"/>
        <w:numPr>
          <w:ilvl w:val="3"/>
          <w:numId w:val="1"/>
        </w:numPr>
      </w:pPr>
      <w:r w:rsidRPr="000C6CDB">
        <w:t>as otherwise required to ensure the Stream Participant satisfies the requirements of their Job Plan.</w:t>
      </w:r>
    </w:p>
    <w:p w14:paraId="3C8BD0BD" w14:textId="77777777" w:rsidR="00B24525" w:rsidRPr="00B24525" w:rsidRDefault="000C6CDB" w:rsidP="00CE5316">
      <w:pPr>
        <w:pStyle w:val="3Cls11"/>
        <w:rPr>
          <w:color w:val="76923C" w:themeColor="accent3" w:themeShade="BF"/>
          <w:sz w:val="20"/>
          <w:lang w:eastAsia="en-US"/>
        </w:rPr>
      </w:pPr>
      <w:r w:rsidRPr="000C6CDB">
        <w:rPr>
          <w:lang w:eastAsia="en-US"/>
        </w:rPr>
        <w:t>The Provider must</w:t>
      </w:r>
      <w:r w:rsidR="00B24525">
        <w:rPr>
          <w:lang w:eastAsia="en-US"/>
        </w:rPr>
        <w:t>, in accordance with any Guidelines,</w:t>
      </w:r>
      <w:r w:rsidRPr="000C6CDB">
        <w:rPr>
          <w:lang w:eastAsia="en-US"/>
        </w:rPr>
        <w:t xml:space="preserve"> ensure that</w:t>
      </w:r>
      <w:r w:rsidR="00B24525">
        <w:rPr>
          <w:lang w:eastAsia="en-US"/>
        </w:rPr>
        <w:t>:</w:t>
      </w:r>
      <w:r w:rsidRPr="000C6CDB">
        <w:rPr>
          <w:lang w:eastAsia="en-US"/>
        </w:rPr>
        <w:t xml:space="preserve"> </w:t>
      </w:r>
    </w:p>
    <w:p w14:paraId="175ECED8" w14:textId="77777777" w:rsidR="00B24525" w:rsidRPr="000F4D9B" w:rsidRDefault="000C6CDB" w:rsidP="00BA79E4">
      <w:pPr>
        <w:pStyle w:val="4Clsa"/>
        <w:rPr>
          <w:color w:val="76923C" w:themeColor="accent3" w:themeShade="BF"/>
          <w:sz w:val="20"/>
          <w:lang w:eastAsia="en-US"/>
        </w:rPr>
      </w:pPr>
      <w:r w:rsidRPr="000C6CDB">
        <w:rPr>
          <w:lang w:eastAsia="en-US"/>
        </w:rPr>
        <w:t>each Contact is appropriately tailored to meet the circumstances of the individual Stream Participant</w:t>
      </w:r>
      <w:r w:rsidR="00B24525">
        <w:rPr>
          <w:lang w:eastAsia="en-US"/>
        </w:rPr>
        <w:t>;</w:t>
      </w:r>
      <w:r w:rsidRPr="000C6CDB">
        <w:rPr>
          <w:lang w:eastAsia="en-US"/>
        </w:rPr>
        <w:t xml:space="preserve"> and </w:t>
      </w:r>
    </w:p>
    <w:p w14:paraId="540711E4" w14:textId="14DB62F3" w:rsidR="000C6CDB" w:rsidRPr="005D6FC5" w:rsidRDefault="000C6CDB" w:rsidP="005D6FC5">
      <w:pPr>
        <w:pStyle w:val="4Clsa"/>
        <w:rPr>
          <w:color w:val="76923C" w:themeColor="accent3" w:themeShade="BF"/>
          <w:sz w:val="20"/>
          <w:lang w:eastAsia="en-US"/>
        </w:rPr>
      </w:pPr>
      <w:r w:rsidRPr="000C6CDB">
        <w:rPr>
          <w:lang w:eastAsia="en-US"/>
        </w:rPr>
        <w:t>the result of the Contact is recorded in the Department’s IT Systems.</w:t>
      </w:r>
    </w:p>
    <w:p w14:paraId="2E46284D" w14:textId="77777777" w:rsidR="000C6CDB" w:rsidRPr="000C6CDB" w:rsidRDefault="000C6CDB" w:rsidP="002C571E">
      <w:pPr>
        <w:pStyle w:val="2Clause1"/>
        <w:rPr>
          <w:lang w:eastAsia="en-US"/>
        </w:rPr>
      </w:pPr>
      <w:bookmarkStart w:id="1420" w:name="_Ref394667807"/>
      <w:bookmarkStart w:id="1421" w:name="_Toc415224936"/>
      <w:bookmarkStart w:id="1422" w:name="_Toc457551209"/>
      <w:bookmarkStart w:id="1423" w:name="_Toc518567876"/>
      <w:r w:rsidRPr="000C6CDB">
        <w:rPr>
          <w:lang w:eastAsia="en-US"/>
        </w:rPr>
        <w:t xml:space="preserve">Initial </w:t>
      </w:r>
      <w:bookmarkEnd w:id="1412"/>
      <w:r w:rsidRPr="000C6CDB">
        <w:rPr>
          <w:lang w:eastAsia="en-US"/>
        </w:rPr>
        <w:t>Interviews</w:t>
      </w:r>
      <w:bookmarkEnd w:id="1413"/>
      <w:bookmarkEnd w:id="1420"/>
      <w:bookmarkEnd w:id="1421"/>
      <w:bookmarkEnd w:id="1422"/>
      <w:bookmarkEnd w:id="1423"/>
    </w:p>
    <w:p w14:paraId="5484EEF5" w14:textId="77777777" w:rsidR="000C6CDB" w:rsidRPr="000C6CDB" w:rsidRDefault="000C6CDB" w:rsidP="002C571E">
      <w:pPr>
        <w:pStyle w:val="3Cls11"/>
      </w:pPr>
      <w:bookmarkStart w:id="1424" w:name="_Ref395120991"/>
      <w:bookmarkStart w:id="1425" w:name="_Ref394416395"/>
      <w:r w:rsidRPr="000C6CDB">
        <w:t xml:space="preserve">The Provider must, during the Initial Interview for each Stream Participant </w:t>
      </w:r>
      <w:r w:rsidRPr="000E4416">
        <w:t>(except a ParentsNext Volunteer)</w:t>
      </w:r>
      <w:r w:rsidRPr="000C6CDB">
        <w:t>:</w:t>
      </w:r>
      <w:bookmarkEnd w:id="1424"/>
      <w:bookmarkEnd w:id="1425"/>
    </w:p>
    <w:p w14:paraId="0AD016CE" w14:textId="77777777" w:rsidR="000C6CDB" w:rsidRPr="000C6CDB" w:rsidRDefault="000C6CDB" w:rsidP="00BA79E4">
      <w:pPr>
        <w:pStyle w:val="4Clsa"/>
      </w:pPr>
      <w:r w:rsidRPr="000C6CDB">
        <w:t>confirm the Stream Participant’s identity;</w:t>
      </w:r>
    </w:p>
    <w:p w14:paraId="6C07A298" w14:textId="77777777" w:rsidR="000C6CDB" w:rsidRPr="000C6CDB" w:rsidRDefault="000C6CDB" w:rsidP="0095028C">
      <w:pPr>
        <w:pStyle w:val="4Clsa"/>
      </w:pPr>
      <w:r w:rsidRPr="000C6CDB">
        <w:t>explain the Employment Provider Services that the Provider will provide to them;</w:t>
      </w:r>
    </w:p>
    <w:p w14:paraId="7BF57F2D" w14:textId="77777777" w:rsidR="000C6CDB" w:rsidRPr="000C6CDB" w:rsidRDefault="000C6CDB" w:rsidP="0095028C">
      <w:pPr>
        <w:pStyle w:val="4Clsa"/>
      </w:pPr>
      <w:r w:rsidRPr="000C6CDB">
        <w:t>identify their strengths and any issues they may have relating to finding Employment;</w:t>
      </w:r>
    </w:p>
    <w:p w14:paraId="141CD929" w14:textId="77777777" w:rsidR="000C6CDB" w:rsidRPr="000C6CDB" w:rsidRDefault="000C6CDB" w:rsidP="007D07A1">
      <w:pPr>
        <w:pStyle w:val="4Clsa"/>
      </w:pPr>
      <w:r w:rsidRPr="000C6CDB">
        <w:t>for Fully Eligible Participants (Mutual Obligation), explain their rights and obligations under the Social Security Law and the consequences of not meeting their Mutual Obligation Requirements;</w:t>
      </w:r>
    </w:p>
    <w:p w14:paraId="31C3BE75" w14:textId="77777777" w:rsidR="000C6CDB" w:rsidRPr="000C6CDB" w:rsidRDefault="000C6CDB" w:rsidP="00070E54">
      <w:pPr>
        <w:pStyle w:val="4Clsa"/>
      </w:pPr>
      <w:r w:rsidRPr="000C6CDB">
        <w:t>for Disability Support Pension Recipients (Compulsory Requirements), explain their rights and obligations under the Social Security Law and the consequences of not participating in accordance with their Job Plan;</w:t>
      </w:r>
    </w:p>
    <w:p w14:paraId="3D6E49B3" w14:textId="77777777" w:rsidR="000C6CDB" w:rsidRPr="000C6CDB" w:rsidRDefault="000C6CDB">
      <w:pPr>
        <w:pStyle w:val="4Clsa"/>
        <w:rPr>
          <w:color w:val="76923C" w:themeColor="accent3" w:themeShade="BF"/>
        </w:rPr>
      </w:pPr>
      <w:r w:rsidRPr="000C6CDB">
        <w:t xml:space="preserve">prepare or update a Job Plan for them; </w:t>
      </w:r>
    </w:p>
    <w:p w14:paraId="4B0E1E89" w14:textId="77777777" w:rsidR="000C6CDB" w:rsidRPr="000E4416" w:rsidRDefault="000C6CDB">
      <w:pPr>
        <w:pStyle w:val="4Clsa"/>
      </w:pPr>
      <w:r w:rsidRPr="000E4416">
        <w:t xml:space="preserve">provide them with details of the current National Minimum Wage, the Fair Work Ombudsman website (including the Pay and Conditions Tool) and contact details for the Fair Work Ombudsman; and </w:t>
      </w:r>
    </w:p>
    <w:p w14:paraId="77B644AF" w14:textId="77777777" w:rsidR="000C6CDB" w:rsidRPr="000C6CDB" w:rsidRDefault="000C6CDB">
      <w:pPr>
        <w:pStyle w:val="4Clsa"/>
      </w:pPr>
      <w:r w:rsidRPr="000C6CDB">
        <w:t>otherwise comply with any Guidelines.</w:t>
      </w:r>
    </w:p>
    <w:p w14:paraId="2675E264" w14:textId="77777777" w:rsidR="000C6CDB" w:rsidRPr="000C6CDB" w:rsidRDefault="000C6CDB" w:rsidP="002C571E">
      <w:pPr>
        <w:pStyle w:val="3Cls11"/>
        <w:rPr>
          <w:sz w:val="20"/>
          <w:lang w:eastAsia="en-US"/>
        </w:rPr>
      </w:pPr>
      <w:bookmarkStart w:id="1426" w:name="_Ref394416689"/>
      <w:r w:rsidRPr="000C6CDB">
        <w:rPr>
          <w:lang w:eastAsia="en-US"/>
        </w:rPr>
        <w:t>In addition to the requirements set out in clause 85.1, the Provider must:</w:t>
      </w:r>
    </w:p>
    <w:p w14:paraId="137AD0B3" w14:textId="77777777" w:rsidR="000C6CDB" w:rsidRPr="000C6CDB" w:rsidRDefault="000C6CDB" w:rsidP="00BA79E4">
      <w:pPr>
        <w:pStyle w:val="4Clsa"/>
      </w:pPr>
      <w:r w:rsidRPr="000C6CDB">
        <w:t>at the Initial Interview; or</w:t>
      </w:r>
    </w:p>
    <w:p w14:paraId="69A5299C" w14:textId="77777777" w:rsidR="000C6CDB" w:rsidRPr="000C6CDB" w:rsidRDefault="000C6CDB" w:rsidP="00BA79E4">
      <w:pPr>
        <w:pStyle w:val="4Clsa"/>
      </w:pPr>
      <w:r w:rsidRPr="000C6CDB">
        <w:t>in the case of a Stream B (General) Participant and Stream C Participant, at such times as is deemed appropriate by the Provider based on the person’s individual needs,</w:t>
      </w:r>
    </w:p>
    <w:p w14:paraId="003A2390" w14:textId="77777777" w:rsidR="000C6CDB" w:rsidRPr="000C6CDB" w:rsidRDefault="00323C87" w:rsidP="002C571E">
      <w:pPr>
        <w:pStyle w:val="3b11following"/>
      </w:pPr>
      <w:r>
        <w:t>for each Stream Participant</w:t>
      </w:r>
      <w:r w:rsidR="000C6CDB" w:rsidRPr="000C6CDB">
        <w:t>:</w:t>
      </w:r>
    </w:p>
    <w:p w14:paraId="5172EF47" w14:textId="77777777" w:rsidR="000C6CDB" w:rsidRPr="000C6CDB" w:rsidRDefault="000C6CDB" w:rsidP="00BA79E4">
      <w:pPr>
        <w:pStyle w:val="4Clsa"/>
      </w:pPr>
      <w:r w:rsidRPr="000C6CDB">
        <w:t>canvass with them the jobs that Employers have available in the local labour market;</w:t>
      </w:r>
    </w:p>
    <w:p w14:paraId="415257D4" w14:textId="77777777" w:rsidR="000C6CDB" w:rsidRPr="000C6CDB" w:rsidRDefault="000C6CDB" w:rsidP="0095028C">
      <w:pPr>
        <w:pStyle w:val="4Clsa"/>
      </w:pPr>
      <w:r w:rsidRPr="000C6CDB">
        <w:t>refer them to suitable Vacancies in accordance with clause 91; and</w:t>
      </w:r>
    </w:p>
    <w:p w14:paraId="0F002A7F" w14:textId="77777777" w:rsidR="000C6CDB" w:rsidRPr="000C6CDB" w:rsidRDefault="000C6CDB" w:rsidP="0095028C">
      <w:pPr>
        <w:pStyle w:val="4Clsa"/>
      </w:pPr>
      <w:r w:rsidRPr="000C6CDB">
        <w:t xml:space="preserve">provide Self-help Facilities in accordance with clause 86.1. </w:t>
      </w:r>
    </w:p>
    <w:p w14:paraId="146B12BF" w14:textId="77777777" w:rsidR="000C6CDB" w:rsidRPr="00323C87" w:rsidRDefault="000C6CDB" w:rsidP="002C571E">
      <w:pPr>
        <w:pStyle w:val="3Cls11"/>
      </w:pPr>
      <w:r w:rsidRPr="00323C87">
        <w:t>The Provider must, during an Initial Interview for a ParentsNext Volunteer:</w:t>
      </w:r>
    </w:p>
    <w:p w14:paraId="6ABADD3C" w14:textId="77777777" w:rsidR="000C6CDB" w:rsidRPr="00323C87" w:rsidRDefault="000C6CDB" w:rsidP="00BA79E4">
      <w:pPr>
        <w:pStyle w:val="4Clsa"/>
      </w:pPr>
      <w:r w:rsidRPr="00323C87">
        <w:t>explain the Employment Provider Services that the Provider will provide to them;</w:t>
      </w:r>
    </w:p>
    <w:p w14:paraId="1DC63B50" w14:textId="77777777" w:rsidR="000C6CDB" w:rsidRPr="00323C87" w:rsidRDefault="000C6CDB" w:rsidP="0095028C">
      <w:pPr>
        <w:pStyle w:val="4Clsa"/>
      </w:pPr>
      <w:r w:rsidRPr="00323C87">
        <w:t>agree with the ParentsNext Volunteer and their ParentsNext Provider on the activities that the ParentsNext Volunteer will undertake while they are receiving Employment Provider Services; and</w:t>
      </w:r>
    </w:p>
    <w:p w14:paraId="58DE30D8" w14:textId="77777777" w:rsidR="000C6CDB" w:rsidRPr="00323C87" w:rsidRDefault="000C6CDB" w:rsidP="0095028C">
      <w:pPr>
        <w:pStyle w:val="4Clsa"/>
      </w:pPr>
      <w:r w:rsidRPr="00323C87">
        <w:t>explain the consequences of not participating appropriately in the Services; and</w:t>
      </w:r>
    </w:p>
    <w:p w14:paraId="5F04C4EE" w14:textId="77777777" w:rsidR="00323C87" w:rsidRPr="002C571E" w:rsidRDefault="000C6CDB" w:rsidP="007D07A1">
      <w:pPr>
        <w:pStyle w:val="4Clsa"/>
      </w:pPr>
      <w:r w:rsidRPr="00323C87">
        <w:t>otherwise comply with any Guidelines.</w:t>
      </w:r>
      <w:r w:rsidRPr="000C6CDB">
        <w:rPr>
          <w:color w:val="76923C" w:themeColor="accent3" w:themeShade="BF"/>
        </w:rPr>
        <w:t xml:space="preserve"> </w:t>
      </w:r>
    </w:p>
    <w:p w14:paraId="5503BEF8" w14:textId="77777777" w:rsidR="000C6CDB" w:rsidRPr="00323C87" w:rsidRDefault="000C6CDB" w:rsidP="002C571E">
      <w:pPr>
        <w:pStyle w:val="3Cls11"/>
      </w:pPr>
      <w:r w:rsidRPr="00323C87">
        <w:lastRenderedPageBreak/>
        <w:t>The Provider must ensure that each Initial Interview is delivered face to face, unless there are Exceptional Circumstances, or the Department agrees otherwise in writing.</w:t>
      </w:r>
    </w:p>
    <w:p w14:paraId="0BC20823" w14:textId="77777777" w:rsidR="000C6CDB" w:rsidRPr="000C6CDB" w:rsidRDefault="000C6CDB" w:rsidP="002C571E">
      <w:pPr>
        <w:pStyle w:val="1bSectionHeading"/>
        <w:rPr>
          <w:lang w:eastAsia="en-US"/>
        </w:rPr>
      </w:pPr>
      <w:bookmarkStart w:id="1427" w:name="_Toc518567877"/>
      <w:bookmarkStart w:id="1428" w:name="_Toc225840186"/>
      <w:bookmarkEnd w:id="1414"/>
      <w:bookmarkEnd w:id="1415"/>
      <w:bookmarkEnd w:id="1416"/>
      <w:bookmarkEnd w:id="1426"/>
      <w:r w:rsidRPr="000C6CDB">
        <w:rPr>
          <w:lang w:eastAsia="en-US"/>
        </w:rPr>
        <w:t xml:space="preserve">Section </w:t>
      </w:r>
      <w:r w:rsidRPr="00323C87">
        <w:rPr>
          <w:lang w:eastAsia="en-US"/>
        </w:rPr>
        <w:t>B1.</w:t>
      </w:r>
      <w:r w:rsidRPr="000C6CDB">
        <w:rPr>
          <w:lang w:eastAsia="en-US"/>
        </w:rPr>
        <w:t>3 – Self-help Support for Stream Participants</w:t>
      </w:r>
      <w:bookmarkEnd w:id="1427"/>
    </w:p>
    <w:p w14:paraId="2DBEEA9A" w14:textId="77777777" w:rsidR="000C6CDB" w:rsidRPr="000C6CDB" w:rsidRDefault="000C6CDB" w:rsidP="002C571E">
      <w:pPr>
        <w:pStyle w:val="2Clause1"/>
        <w:rPr>
          <w:lang w:eastAsia="en-US"/>
        </w:rPr>
      </w:pPr>
      <w:bookmarkStart w:id="1429" w:name="_Ref394416604"/>
      <w:bookmarkStart w:id="1430" w:name="_Toc415224937"/>
      <w:bookmarkStart w:id="1431" w:name="_Toc457551210"/>
      <w:bookmarkStart w:id="1432" w:name="_Toc518567878"/>
      <w:r w:rsidRPr="000C6CDB">
        <w:rPr>
          <w:lang w:eastAsia="en-US"/>
        </w:rPr>
        <w:t>Self-help Facilities</w:t>
      </w:r>
      <w:bookmarkEnd w:id="1429"/>
      <w:bookmarkEnd w:id="1430"/>
      <w:bookmarkEnd w:id="1431"/>
      <w:bookmarkEnd w:id="1432"/>
    </w:p>
    <w:p w14:paraId="103ADF27" w14:textId="77777777" w:rsidR="000C6CDB" w:rsidRPr="000C6CDB" w:rsidRDefault="000C6CDB" w:rsidP="002C571E">
      <w:pPr>
        <w:pStyle w:val="3Cls11"/>
      </w:pPr>
      <w:bookmarkStart w:id="1433" w:name="_Ref395200144"/>
      <w:r w:rsidRPr="000C6CDB">
        <w:t>In accordance with Chapter 2, the Provider:</w:t>
      </w:r>
      <w:bookmarkEnd w:id="1433"/>
    </w:p>
    <w:p w14:paraId="3D8FA067" w14:textId="77777777" w:rsidR="000C6CDB" w:rsidRPr="000C6CDB" w:rsidRDefault="000C6CDB" w:rsidP="00BA79E4">
      <w:pPr>
        <w:pStyle w:val="4Clsa"/>
      </w:pPr>
      <w:r w:rsidRPr="000C6CDB">
        <w:t>must make available at each of its Sites, and provide advice on how to use, Self-help Facilities so as to enable each Stream Participant to:</w:t>
      </w:r>
    </w:p>
    <w:p w14:paraId="4A0962F6" w14:textId="65E89D36" w:rsidR="000C6CDB" w:rsidRPr="000C6CDB" w:rsidRDefault="000C6CDB" w:rsidP="0095028C">
      <w:pPr>
        <w:pStyle w:val="5aifollowing"/>
        <w:numPr>
          <w:ilvl w:val="3"/>
          <w:numId w:val="1"/>
        </w:numPr>
      </w:pPr>
      <w:r w:rsidRPr="000C6CDB">
        <w:t>access self-help tools made available by the Department or as otherwise identified by the Stream Participant or the Provider; and</w:t>
      </w:r>
    </w:p>
    <w:p w14:paraId="65266583" w14:textId="407BF02A" w:rsidR="000C6CDB" w:rsidRPr="000C6CDB" w:rsidRDefault="000C6CDB" w:rsidP="0095028C">
      <w:pPr>
        <w:pStyle w:val="5aifollowing"/>
        <w:numPr>
          <w:ilvl w:val="3"/>
          <w:numId w:val="1"/>
        </w:numPr>
      </w:pPr>
      <w:r w:rsidRPr="000C6CDB">
        <w:t xml:space="preserve">undertake active and ongoing job searching; </w:t>
      </w:r>
    </w:p>
    <w:p w14:paraId="0D112CE2" w14:textId="77777777" w:rsidR="000C6CDB" w:rsidRPr="000C6CDB" w:rsidRDefault="000C6CDB" w:rsidP="007D07A1">
      <w:pPr>
        <w:pStyle w:val="4Clsa"/>
      </w:pPr>
      <w:r w:rsidRPr="000C6CDB">
        <w:t>must provide to each Stream Participant:</w:t>
      </w:r>
    </w:p>
    <w:p w14:paraId="66F388DB" w14:textId="01FBD3CC" w:rsidR="000C6CDB" w:rsidRPr="000C6CDB" w:rsidRDefault="000C6CDB" w:rsidP="00070E54">
      <w:pPr>
        <w:pStyle w:val="5aifollowing"/>
        <w:numPr>
          <w:ilvl w:val="3"/>
          <w:numId w:val="1"/>
        </w:numPr>
      </w:pPr>
      <w:r w:rsidRPr="000C6CDB">
        <w:t xml:space="preserve">access to suitable Vacancies; </w:t>
      </w:r>
    </w:p>
    <w:p w14:paraId="27D62096" w14:textId="10D50491" w:rsidR="000C6CDB" w:rsidRPr="000C6CDB" w:rsidRDefault="000C6CDB" w:rsidP="001C0544">
      <w:pPr>
        <w:pStyle w:val="5aifollowing"/>
        <w:numPr>
          <w:ilvl w:val="3"/>
          <w:numId w:val="1"/>
        </w:numPr>
      </w:pPr>
      <w:r w:rsidRPr="000C6CDB">
        <w:t>advice about the best ways to look for and find work;</w:t>
      </w:r>
    </w:p>
    <w:p w14:paraId="5CACEAF7" w14:textId="09ADC1D0" w:rsidR="000C6CDB" w:rsidRPr="000C6CDB" w:rsidRDefault="000C6CDB" w:rsidP="001C0544">
      <w:pPr>
        <w:pStyle w:val="5aifollowing"/>
        <w:numPr>
          <w:ilvl w:val="3"/>
          <w:numId w:val="1"/>
        </w:numPr>
      </w:pPr>
      <w:r w:rsidRPr="000C6CDB">
        <w:t>advice about local, regional, or national employment opportunities;</w:t>
      </w:r>
    </w:p>
    <w:p w14:paraId="70BEE2B7" w14:textId="5F2BE4FB" w:rsidR="000C6CDB" w:rsidRPr="000C6CDB" w:rsidRDefault="000C6CDB" w:rsidP="001C0544">
      <w:pPr>
        <w:pStyle w:val="5aifollowing"/>
        <w:numPr>
          <w:ilvl w:val="3"/>
          <w:numId w:val="1"/>
        </w:numPr>
      </w:pPr>
      <w:r w:rsidRPr="000C6CDB">
        <w:t xml:space="preserve">assistance, as required, to apply for jobs; </w:t>
      </w:r>
    </w:p>
    <w:p w14:paraId="660C7047" w14:textId="30EEADCC" w:rsidR="000C6CDB" w:rsidRPr="000C6CDB" w:rsidRDefault="000C6CDB" w:rsidP="001C0544">
      <w:pPr>
        <w:pStyle w:val="5aifollowing"/>
        <w:numPr>
          <w:ilvl w:val="3"/>
          <w:numId w:val="1"/>
        </w:numPr>
      </w:pPr>
      <w:r w:rsidRPr="000C6CDB">
        <w:t>access to free Wi-Fi facilities at each Site; and</w:t>
      </w:r>
    </w:p>
    <w:p w14:paraId="063C3FEB" w14:textId="395B3A66" w:rsidR="000C6CDB" w:rsidRPr="000C6CDB" w:rsidRDefault="000C6CDB" w:rsidP="001C0544">
      <w:pPr>
        <w:pStyle w:val="5aifollowing"/>
        <w:numPr>
          <w:ilvl w:val="3"/>
          <w:numId w:val="1"/>
        </w:numPr>
      </w:pPr>
      <w:r w:rsidRPr="000C6CDB">
        <w:t>information about skill shortage areas; and</w:t>
      </w:r>
    </w:p>
    <w:p w14:paraId="506CD1F8" w14:textId="77777777" w:rsidR="000C6CDB" w:rsidRPr="000C6CDB" w:rsidRDefault="000C6CDB">
      <w:pPr>
        <w:pStyle w:val="4Clsa"/>
      </w:pPr>
      <w:r w:rsidRPr="000C6CDB">
        <w:t>where appropriate, assist Stream Participants to prepare a résumé and load the completed résumé onto the Department’s IT Systems.</w:t>
      </w:r>
    </w:p>
    <w:p w14:paraId="79BFE863" w14:textId="77777777" w:rsidR="000C6CDB" w:rsidRPr="000C6CDB" w:rsidRDefault="000C6CDB" w:rsidP="002C571E">
      <w:pPr>
        <w:pStyle w:val="3Cls11"/>
      </w:pPr>
      <w:r w:rsidRPr="000C6CDB">
        <w:t>The Provider must establish and implement controls to ensure the appropriate use of Self-help Facilities by Stream Participants, including with regard to the Commonwealth’s Cybersafety Policy.</w:t>
      </w:r>
    </w:p>
    <w:p w14:paraId="5243213D" w14:textId="17C000A0" w:rsidR="000C6CDB" w:rsidRPr="00323C87" w:rsidRDefault="000C6CDB" w:rsidP="002C571E">
      <w:pPr>
        <w:pStyle w:val="1bSectionHeading"/>
        <w:rPr>
          <w:lang w:eastAsia="en-US"/>
        </w:rPr>
      </w:pPr>
      <w:bookmarkStart w:id="1434" w:name="_Toc518567879"/>
      <w:r w:rsidRPr="000C6CDB">
        <w:rPr>
          <w:lang w:eastAsia="en-US"/>
        </w:rPr>
        <w:t xml:space="preserve">Section </w:t>
      </w:r>
      <w:r w:rsidRPr="00323C87">
        <w:rPr>
          <w:lang w:eastAsia="en-US"/>
        </w:rPr>
        <w:t>B1.</w:t>
      </w:r>
      <w:r w:rsidRPr="000C6CDB">
        <w:rPr>
          <w:lang w:eastAsia="en-US"/>
        </w:rPr>
        <w:t>4 – Job Plans</w:t>
      </w:r>
      <w:bookmarkEnd w:id="1428"/>
      <w:bookmarkEnd w:id="1434"/>
      <w:r w:rsidRPr="000C6CDB">
        <w:rPr>
          <w:lang w:eastAsia="en-US"/>
        </w:rPr>
        <w:t xml:space="preserve"> </w:t>
      </w:r>
    </w:p>
    <w:p w14:paraId="745F03FD" w14:textId="77777777" w:rsidR="000C6CDB" w:rsidRPr="000C6CDB" w:rsidRDefault="000C6CDB" w:rsidP="002C571E">
      <w:pPr>
        <w:pStyle w:val="2Clause1"/>
        <w:rPr>
          <w:lang w:eastAsia="en-US"/>
        </w:rPr>
      </w:pPr>
      <w:bookmarkStart w:id="1435" w:name="_Toc394002744"/>
      <w:bookmarkStart w:id="1436" w:name="_Toc394400133"/>
      <w:bookmarkStart w:id="1437" w:name="_Toc394482669"/>
      <w:bookmarkStart w:id="1438" w:name="_Toc394479836"/>
      <w:bookmarkStart w:id="1439" w:name="_Toc394002745"/>
      <w:bookmarkStart w:id="1440" w:name="_Toc394400134"/>
      <w:bookmarkStart w:id="1441" w:name="_Toc394482670"/>
      <w:bookmarkStart w:id="1442" w:name="_Toc394479837"/>
      <w:bookmarkStart w:id="1443" w:name="_Toc394002746"/>
      <w:bookmarkStart w:id="1444" w:name="_Toc394400135"/>
      <w:bookmarkStart w:id="1445" w:name="_Toc394482671"/>
      <w:bookmarkStart w:id="1446" w:name="_Toc394479838"/>
      <w:bookmarkStart w:id="1447" w:name="_Toc394002747"/>
      <w:bookmarkStart w:id="1448" w:name="_Toc394400136"/>
      <w:bookmarkStart w:id="1449" w:name="_Toc394482672"/>
      <w:bookmarkStart w:id="1450" w:name="_Toc394479839"/>
      <w:bookmarkStart w:id="1451" w:name="_Toc394002748"/>
      <w:bookmarkStart w:id="1452" w:name="_Toc394400137"/>
      <w:bookmarkStart w:id="1453" w:name="_Toc394482673"/>
      <w:bookmarkStart w:id="1454" w:name="_Toc394479840"/>
      <w:bookmarkStart w:id="1455" w:name="_Toc394002749"/>
      <w:bookmarkStart w:id="1456" w:name="_Toc394400138"/>
      <w:bookmarkStart w:id="1457" w:name="_Toc394482674"/>
      <w:bookmarkStart w:id="1458" w:name="_Toc394479841"/>
      <w:bookmarkStart w:id="1459" w:name="_Toc394002750"/>
      <w:bookmarkStart w:id="1460" w:name="_Toc394400139"/>
      <w:bookmarkStart w:id="1461" w:name="_Toc394482675"/>
      <w:bookmarkStart w:id="1462" w:name="_Toc394479842"/>
      <w:bookmarkStart w:id="1463" w:name="_Toc394002751"/>
      <w:bookmarkStart w:id="1464" w:name="_Toc394400140"/>
      <w:bookmarkStart w:id="1465" w:name="_Toc394482676"/>
      <w:bookmarkStart w:id="1466" w:name="_Toc394479843"/>
      <w:bookmarkStart w:id="1467" w:name="_Toc394002752"/>
      <w:bookmarkStart w:id="1468" w:name="_Toc394400141"/>
      <w:bookmarkStart w:id="1469" w:name="_Toc394482677"/>
      <w:bookmarkStart w:id="1470" w:name="_Toc394479844"/>
      <w:bookmarkStart w:id="1471" w:name="_Toc394002753"/>
      <w:bookmarkStart w:id="1472" w:name="_Toc394400142"/>
      <w:bookmarkStart w:id="1473" w:name="_Toc394482678"/>
      <w:bookmarkStart w:id="1474" w:name="_Toc394479845"/>
      <w:bookmarkStart w:id="1475" w:name="_Toc203995238"/>
      <w:bookmarkStart w:id="1476" w:name="_Toc204091117"/>
      <w:bookmarkStart w:id="1477" w:name="_Toc225840187"/>
      <w:bookmarkStart w:id="1478" w:name="_Toc393289697"/>
      <w:bookmarkStart w:id="1479" w:name="_Ref393810983"/>
      <w:bookmarkStart w:id="1480" w:name="_Toc415224938"/>
      <w:bookmarkStart w:id="1481" w:name="_Ref451511631"/>
      <w:bookmarkStart w:id="1482" w:name="_Toc457551211"/>
      <w:bookmarkStart w:id="1483" w:name="_Toc518567880"/>
      <w:bookmarkEnd w:id="1435"/>
      <w:bookmarkEnd w:id="1436"/>
      <w:bookmarkEnd w:id="1437"/>
      <w:bookmarkEnd w:id="1438"/>
      <w:bookmarkEnd w:id="1439"/>
      <w:bookmarkEnd w:id="1440"/>
      <w:bookmarkEnd w:id="1441"/>
      <w:bookmarkEnd w:id="1442"/>
      <w:bookmarkEnd w:id="1443"/>
      <w:bookmarkEnd w:id="1444"/>
      <w:bookmarkEnd w:id="1445"/>
      <w:bookmarkEnd w:id="1446"/>
      <w:bookmarkEnd w:id="1447"/>
      <w:bookmarkEnd w:id="1448"/>
      <w:bookmarkEnd w:id="1449"/>
      <w:bookmarkEnd w:id="1450"/>
      <w:bookmarkEnd w:id="1451"/>
      <w:bookmarkEnd w:id="1452"/>
      <w:bookmarkEnd w:id="1453"/>
      <w:bookmarkEnd w:id="1454"/>
      <w:bookmarkEnd w:id="1455"/>
      <w:bookmarkEnd w:id="1456"/>
      <w:bookmarkEnd w:id="1457"/>
      <w:bookmarkEnd w:id="1458"/>
      <w:bookmarkEnd w:id="1459"/>
      <w:bookmarkEnd w:id="1460"/>
      <w:bookmarkEnd w:id="1461"/>
      <w:bookmarkEnd w:id="1462"/>
      <w:bookmarkEnd w:id="1463"/>
      <w:bookmarkEnd w:id="1464"/>
      <w:bookmarkEnd w:id="1465"/>
      <w:bookmarkEnd w:id="1466"/>
      <w:bookmarkEnd w:id="1467"/>
      <w:bookmarkEnd w:id="1468"/>
      <w:bookmarkEnd w:id="1469"/>
      <w:bookmarkEnd w:id="1470"/>
      <w:bookmarkEnd w:id="1471"/>
      <w:bookmarkEnd w:id="1472"/>
      <w:bookmarkEnd w:id="1473"/>
      <w:bookmarkEnd w:id="1474"/>
      <w:bookmarkEnd w:id="1475"/>
      <w:bookmarkEnd w:id="1476"/>
      <w:r w:rsidRPr="000C6CDB">
        <w:rPr>
          <w:lang w:eastAsia="en-US"/>
        </w:rPr>
        <w:t xml:space="preserve">General requirements for a </w:t>
      </w:r>
      <w:bookmarkEnd w:id="1477"/>
      <w:r w:rsidRPr="000C6CDB">
        <w:rPr>
          <w:lang w:eastAsia="en-US"/>
        </w:rPr>
        <w:t>Job Plan</w:t>
      </w:r>
      <w:bookmarkEnd w:id="1478"/>
      <w:bookmarkEnd w:id="1479"/>
      <w:bookmarkEnd w:id="1480"/>
      <w:bookmarkEnd w:id="1481"/>
      <w:bookmarkEnd w:id="1482"/>
      <w:bookmarkEnd w:id="1483"/>
      <w:r w:rsidRPr="000C6CDB">
        <w:rPr>
          <w:lang w:eastAsia="en-US"/>
        </w:rPr>
        <w:t xml:space="preserve"> </w:t>
      </w:r>
    </w:p>
    <w:p w14:paraId="7C28F126" w14:textId="4C4B3E77" w:rsidR="000C6CDB" w:rsidRPr="000C6CDB" w:rsidRDefault="000C6CDB" w:rsidP="002C571E">
      <w:pPr>
        <w:pStyle w:val="3Cls11"/>
      </w:pPr>
      <w:r w:rsidRPr="000C6CDB">
        <w:t>The Provider must ensure that, at all times, each Stream Participant has a current</w:t>
      </w:r>
      <w:r w:rsidR="00430A48">
        <w:t xml:space="preserve"> and up to date</w:t>
      </w:r>
      <w:r w:rsidRPr="000C6CDB">
        <w:t xml:space="preserve"> Job Plan.</w:t>
      </w:r>
    </w:p>
    <w:p w14:paraId="617DFC4E" w14:textId="5DD59106" w:rsidR="00430A48" w:rsidRDefault="00430A48" w:rsidP="002C571E">
      <w:pPr>
        <w:pStyle w:val="3Cls11"/>
      </w:pPr>
      <w:bookmarkStart w:id="1484" w:name="_Ref393810995"/>
      <w:r>
        <w:t xml:space="preserve">In addition to the Provider’s obligations under clause 118 in relation to the Social Security Law, </w:t>
      </w:r>
      <w:r w:rsidR="00D117FA">
        <w:t>the Provider must ensure that the relevant Delegate complies with the rules set out in any Guidelines when entering into or updating a Job Plan.</w:t>
      </w:r>
    </w:p>
    <w:p w14:paraId="652978B5" w14:textId="2F1153E1" w:rsidR="00D117FA" w:rsidRDefault="00D117FA" w:rsidP="002C571E">
      <w:pPr>
        <w:pStyle w:val="3Cls11"/>
      </w:pPr>
      <w:r>
        <w:t>The Provider must provide the Stream Participant with the assistance, and arrange and monitor the activities, specified in the Participant’s Job Plan.</w:t>
      </w:r>
    </w:p>
    <w:p w14:paraId="46CBA971" w14:textId="22570E8E" w:rsidR="00D117FA" w:rsidRDefault="00D117FA" w:rsidP="00D117FA">
      <w:pPr>
        <w:pStyle w:val="1cmid-heading"/>
      </w:pPr>
      <w:r>
        <w:t>Entering into a Job Plan</w:t>
      </w:r>
    </w:p>
    <w:p w14:paraId="49B842E7" w14:textId="6EBBBEB7" w:rsidR="000C6CDB" w:rsidRPr="000C6CDB" w:rsidRDefault="00D117FA" w:rsidP="002C571E">
      <w:pPr>
        <w:pStyle w:val="3Cls11"/>
      </w:pPr>
      <w:r>
        <w:t>Subject to clause 87.5, i</w:t>
      </w:r>
      <w:r w:rsidR="000C6CDB" w:rsidRPr="000C6CDB">
        <w:t xml:space="preserve">f, at their Initial Interview: </w:t>
      </w:r>
    </w:p>
    <w:p w14:paraId="3CEB7AC0" w14:textId="77777777" w:rsidR="000C6CDB" w:rsidRPr="000C6CDB" w:rsidRDefault="000C6CDB" w:rsidP="00BA79E4">
      <w:pPr>
        <w:pStyle w:val="4Clsa"/>
      </w:pPr>
      <w:r w:rsidRPr="000C6CDB">
        <w:t>a Stream Participant does not have a Job Plan; or</w:t>
      </w:r>
    </w:p>
    <w:p w14:paraId="30D0E1A1" w14:textId="69CC3A6F" w:rsidR="000C6CDB" w:rsidRPr="000C6CDB" w:rsidRDefault="000C6CDB" w:rsidP="0095028C">
      <w:pPr>
        <w:pStyle w:val="4Clsa"/>
      </w:pPr>
      <w:bookmarkStart w:id="1485" w:name="_Ref397087706"/>
      <w:r w:rsidRPr="000C6CDB">
        <w:t>in any case, they have transferred to the Provider from another Employment Provider</w:t>
      </w:r>
      <w:r w:rsidR="000F4D9B">
        <w:t xml:space="preserve"> </w:t>
      </w:r>
      <w:r w:rsidR="00A53D6E">
        <w:t>or from the Online Employment Services Trial</w:t>
      </w:r>
      <w:r w:rsidRPr="000C6CDB">
        <w:t>,</w:t>
      </w:r>
      <w:bookmarkEnd w:id="1485"/>
      <w:r w:rsidRPr="000C6CDB">
        <w:t xml:space="preserve"> </w:t>
      </w:r>
    </w:p>
    <w:p w14:paraId="586CBB13" w14:textId="77777777" w:rsidR="000C6CDB" w:rsidRPr="000C6CDB" w:rsidRDefault="000C6CDB" w:rsidP="00EA0DC0">
      <w:pPr>
        <w:pStyle w:val="3b11following"/>
      </w:pPr>
      <w:r w:rsidRPr="000C6CDB">
        <w:t>the Provider must:</w:t>
      </w:r>
    </w:p>
    <w:p w14:paraId="5E519CB8" w14:textId="48418D40" w:rsidR="000C6CDB" w:rsidRPr="000C6CDB" w:rsidRDefault="00D117FA" w:rsidP="00BA79E4">
      <w:pPr>
        <w:pStyle w:val="4Clsa"/>
      </w:pPr>
      <w:r>
        <w:t xml:space="preserve">ensure that </w:t>
      </w:r>
      <w:r w:rsidR="000C6CDB" w:rsidRPr="000C6CDB">
        <w:t>a Delegate create</w:t>
      </w:r>
      <w:r>
        <w:t>s</w:t>
      </w:r>
      <w:r w:rsidR="000C6CDB" w:rsidRPr="000C6CDB">
        <w:t>, enter</w:t>
      </w:r>
      <w:r>
        <w:t>s</w:t>
      </w:r>
      <w:r w:rsidR="000C6CDB" w:rsidRPr="000C6CDB">
        <w:t xml:space="preserve"> into and approve</w:t>
      </w:r>
      <w:r>
        <w:t>s</w:t>
      </w:r>
      <w:r w:rsidR="000C6CDB" w:rsidRPr="000C6CDB">
        <w:t xml:space="preserve"> a new Job Plan with the Stream Participant; and</w:t>
      </w:r>
    </w:p>
    <w:p w14:paraId="7BF6305B" w14:textId="66565038" w:rsidR="000C6CDB" w:rsidRPr="000C6CDB" w:rsidRDefault="000C6CDB" w:rsidP="0095028C">
      <w:pPr>
        <w:pStyle w:val="4Clsa"/>
      </w:pPr>
      <w:r w:rsidRPr="000C6CDB">
        <w:lastRenderedPageBreak/>
        <w:t>explain</w:t>
      </w:r>
      <w:r w:rsidR="00D117FA">
        <w:t>s</w:t>
      </w:r>
      <w:r w:rsidRPr="000C6CDB">
        <w:t xml:space="preserve"> the Job Plan to the Stream Participant,</w:t>
      </w:r>
    </w:p>
    <w:p w14:paraId="38A38AF4" w14:textId="0AA7F2D8" w:rsidR="000C6CDB" w:rsidRDefault="000C6CDB" w:rsidP="005D6FC5">
      <w:pPr>
        <w:pStyle w:val="3b11following"/>
      </w:pPr>
      <w:r w:rsidRPr="000C6CDB">
        <w:t>in accordance with any Guidelines.</w:t>
      </w:r>
      <w:bookmarkEnd w:id="1484"/>
    </w:p>
    <w:p w14:paraId="6D4273E7" w14:textId="01C00767" w:rsidR="00D117FA" w:rsidRPr="000C6CDB" w:rsidRDefault="00D117FA" w:rsidP="00D117FA">
      <w:pPr>
        <w:pStyle w:val="1cmid-heading"/>
      </w:pPr>
      <w:r>
        <w:t>ParentsNext Volunteers</w:t>
      </w:r>
    </w:p>
    <w:p w14:paraId="751689DB" w14:textId="77777777" w:rsidR="000C6CDB" w:rsidRPr="00323C87" w:rsidRDefault="000C6CDB" w:rsidP="00EA0DC0">
      <w:pPr>
        <w:pStyle w:val="3Cls11"/>
      </w:pPr>
      <w:bookmarkStart w:id="1486" w:name="_Ref451511388"/>
      <w:r w:rsidRPr="00323C87">
        <w:t>The Provider must:</w:t>
      </w:r>
    </w:p>
    <w:p w14:paraId="7CB380E1" w14:textId="77777777" w:rsidR="000C6CDB" w:rsidRPr="00323C87" w:rsidRDefault="000C6CDB" w:rsidP="00BA79E4">
      <w:pPr>
        <w:pStyle w:val="4Clsa"/>
      </w:pPr>
      <w:r w:rsidRPr="00323C87">
        <w:t>not enter into or update a Job Plan for a ParentsNext Volunteer; and</w:t>
      </w:r>
    </w:p>
    <w:bookmarkEnd w:id="1486"/>
    <w:p w14:paraId="0D642E5A" w14:textId="77777777" w:rsidR="000C6CDB" w:rsidRPr="00323C87" w:rsidRDefault="000C6CDB" w:rsidP="0095028C">
      <w:pPr>
        <w:pStyle w:val="4Clsa"/>
      </w:pPr>
      <w:r w:rsidRPr="00323C87">
        <w:t>where a Job Plan for a ParentsNext Volunteer does not meet the requirements of this clause 87, ensure that the Job Plan is updated by the ParentsNext Volunteer’s ParentsNext Provider.</w:t>
      </w:r>
    </w:p>
    <w:p w14:paraId="5752FADA" w14:textId="77777777" w:rsidR="000C6CDB" w:rsidRPr="000C6CDB" w:rsidRDefault="000C6CDB" w:rsidP="00EA0DC0">
      <w:pPr>
        <w:pStyle w:val="1cmid-heading"/>
        <w:rPr>
          <w:lang w:eastAsia="en-US"/>
        </w:rPr>
      </w:pPr>
      <w:r w:rsidRPr="000C6CDB">
        <w:rPr>
          <w:lang w:eastAsia="en-US"/>
        </w:rPr>
        <w:t xml:space="preserve">Contents of a Job Plan  </w:t>
      </w:r>
    </w:p>
    <w:p w14:paraId="256E53F7" w14:textId="77777777" w:rsidR="000C6CDB" w:rsidRPr="000C6CDB" w:rsidRDefault="000C6CDB" w:rsidP="00EA0DC0">
      <w:pPr>
        <w:pStyle w:val="3Cls11"/>
        <w:rPr>
          <w:color w:val="76923C" w:themeColor="accent3" w:themeShade="BF"/>
        </w:rPr>
      </w:pPr>
      <w:r w:rsidRPr="00323C87">
        <w:t xml:space="preserve">Subject to clause 87.5, the </w:t>
      </w:r>
      <w:r w:rsidRPr="000C6CDB">
        <w:t>Provider must ensure that the Job Plan for each Stream Participant:</w:t>
      </w:r>
    </w:p>
    <w:p w14:paraId="55179139" w14:textId="3D3A62BA" w:rsidR="00D117FA" w:rsidRDefault="000C6CDB" w:rsidP="00BA79E4">
      <w:pPr>
        <w:pStyle w:val="4Clsa"/>
      </w:pPr>
      <w:r w:rsidRPr="000C6CDB">
        <w:t>contains the terms with which the Stream Participant must comply in order to satisfy their</w:t>
      </w:r>
      <w:r w:rsidRPr="000C6CDB" w:rsidDel="00233035">
        <w:t xml:space="preserve"> </w:t>
      </w:r>
      <w:r w:rsidRPr="000C6CDB">
        <w:t>Mutual Obligation Requirements (including their Annual Activity Requirement) (if any)</w:t>
      </w:r>
      <w:r w:rsidR="00D117FA">
        <w:t>, including:</w:t>
      </w:r>
    </w:p>
    <w:p w14:paraId="448B0131" w14:textId="0FE4B097" w:rsidR="00D117FA" w:rsidRDefault="00D117FA" w:rsidP="00741CCC">
      <w:pPr>
        <w:pStyle w:val="5aifollowing"/>
        <w:numPr>
          <w:ilvl w:val="3"/>
          <w:numId w:val="1"/>
        </w:numPr>
      </w:pPr>
      <w:r>
        <w:t>the Stream Participant’s Job Search Requirements</w:t>
      </w:r>
      <w:r w:rsidR="00E13ACD">
        <w:t>;</w:t>
      </w:r>
    </w:p>
    <w:p w14:paraId="22DF984E" w14:textId="0398C6F9" w:rsidR="00D117FA" w:rsidRDefault="00D117FA" w:rsidP="00741CCC">
      <w:pPr>
        <w:pStyle w:val="5aifollowing"/>
        <w:numPr>
          <w:ilvl w:val="3"/>
          <w:numId w:val="1"/>
        </w:numPr>
      </w:pPr>
      <w:r>
        <w:t>the Activities that the Stream Participant must participate in to meet their Annual Activity Requirement; and</w:t>
      </w:r>
    </w:p>
    <w:p w14:paraId="1497EB3F" w14:textId="4AB9DD3E" w:rsidR="000C6CDB" w:rsidRPr="000C6CDB" w:rsidRDefault="00D117FA" w:rsidP="00741CCC">
      <w:pPr>
        <w:pStyle w:val="5aifollowing"/>
        <w:numPr>
          <w:ilvl w:val="3"/>
          <w:numId w:val="1"/>
        </w:numPr>
      </w:pPr>
      <w:r>
        <w:t>the Stream Participant’s personal responsibility for self-reporting participation against their Mutual Obligation Requirements, unless the Provider has assessed that the Stream Participant is not capable of self-reporting in accordance with clause 106A.1(a)</w:t>
      </w:r>
      <w:r w:rsidR="000C6CDB" w:rsidRPr="000C6CDB">
        <w:t xml:space="preserve">; </w:t>
      </w:r>
    </w:p>
    <w:p w14:paraId="2328926D" w14:textId="77777777" w:rsidR="000C6CDB" w:rsidRPr="000C6CDB" w:rsidRDefault="000C6CDB" w:rsidP="00BA79E4">
      <w:pPr>
        <w:pStyle w:val="4Clsa"/>
      </w:pPr>
      <w:r w:rsidRPr="000C6CDB">
        <w:t>contains the details of any vocational and non-vocational activities that are specifically tailored to address the Stream Participant’s individual needs or Partial Capacity to Work (if relevant), and that are designed to help them overcome any Vocational Barriers and Non-Vocational Barriers having regard to the particular Employment Provider Services the Stream</w:t>
      </w:r>
      <w:r w:rsidRPr="000C6CDB" w:rsidDel="003626D7">
        <w:t xml:space="preserve"> </w:t>
      </w:r>
      <w:r w:rsidRPr="000C6CDB">
        <w:t>Participant is receiving;</w:t>
      </w:r>
    </w:p>
    <w:p w14:paraId="3EC84A10" w14:textId="2E139DDB" w:rsidR="00617FD7" w:rsidRDefault="00617FD7" w:rsidP="0095028C">
      <w:pPr>
        <w:pStyle w:val="4Clsa"/>
      </w:pPr>
      <w:r w:rsidRPr="00BC77BF">
        <w:t xml:space="preserve">where the Stream Participant has participated in </w:t>
      </w:r>
      <w:r>
        <w:t>the Time</w:t>
      </w:r>
      <w:r w:rsidRPr="00AC1382">
        <w:rPr>
          <w:iCs/>
        </w:rPr>
        <w:t xml:space="preserve"> to Work</w:t>
      </w:r>
      <w:r>
        <w:rPr>
          <w:iCs/>
        </w:rPr>
        <w:t xml:space="preserve"> Employment Service</w:t>
      </w:r>
      <w:r w:rsidRPr="00BC77BF">
        <w:t>, takes into account any current Transition Plan identified in the Department’s IT Systems;</w:t>
      </w:r>
    </w:p>
    <w:p w14:paraId="66861E76" w14:textId="1DBB8ACB" w:rsidR="000C6CDB" w:rsidRPr="000C6CDB" w:rsidRDefault="000C6CDB" w:rsidP="0095028C">
      <w:pPr>
        <w:pStyle w:val="4Clsa"/>
      </w:pPr>
      <w:r w:rsidRPr="000C6CDB">
        <w:t>is updated to include details of additional voluntary activities, if they:</w:t>
      </w:r>
    </w:p>
    <w:p w14:paraId="424B7DEB" w14:textId="1A402EB6" w:rsidR="000C6CDB" w:rsidRPr="000C6CDB" w:rsidRDefault="000C6CDB" w:rsidP="007D07A1">
      <w:pPr>
        <w:pStyle w:val="5aifollowing"/>
        <w:numPr>
          <w:ilvl w:val="3"/>
          <w:numId w:val="1"/>
        </w:numPr>
      </w:pPr>
      <w:r w:rsidRPr="000C6CDB">
        <w:t>are subject to an Exemption or fully meeting their Mutual Obligation Requirements (if any); and</w:t>
      </w:r>
    </w:p>
    <w:p w14:paraId="652A6D2C" w14:textId="47E6554C" w:rsidR="000C6CDB" w:rsidRDefault="000C6CDB" w:rsidP="00070E54">
      <w:pPr>
        <w:pStyle w:val="5aifollowing"/>
        <w:numPr>
          <w:ilvl w:val="3"/>
          <w:numId w:val="1"/>
        </w:numPr>
      </w:pPr>
      <w:r w:rsidRPr="000C6CDB">
        <w:t xml:space="preserve">volunteer to participate in additional activities; </w:t>
      </w:r>
    </w:p>
    <w:p w14:paraId="3684AB21" w14:textId="659B2678" w:rsidR="00D117FA" w:rsidRPr="000C6CDB" w:rsidRDefault="00D117FA">
      <w:pPr>
        <w:pStyle w:val="4Clsa"/>
      </w:pPr>
      <w:r>
        <w:t>is updated, within the timeframe specified in any Guidelines, when any event occurs that results in the need to change the Stream Participant’s Mutual Obligation Requirements or servicing (including to take into account the outcome of any Capability Interview or Capability Assessment</w:t>
      </w:r>
      <w:r w:rsidR="00856A62">
        <w:t>)</w:t>
      </w:r>
      <w:r>
        <w:t>; and</w:t>
      </w:r>
    </w:p>
    <w:p w14:paraId="68D6664B" w14:textId="34AABE1A" w:rsidR="000C6CDB" w:rsidRPr="005D6FC5" w:rsidRDefault="000C6CDB" w:rsidP="005D6FC5">
      <w:pPr>
        <w:pStyle w:val="4Clsa"/>
      </w:pPr>
      <w:r w:rsidRPr="000C6CDB">
        <w:t>is in a form approved by the Department and specifies all information required by any Guidelines.</w:t>
      </w:r>
      <w:bookmarkStart w:id="1487" w:name="_Toc225840191"/>
    </w:p>
    <w:p w14:paraId="2DCA07D8" w14:textId="35A1A850" w:rsidR="00E709A0" w:rsidRPr="00C35ED8" w:rsidRDefault="00E709A0" w:rsidP="00EA0DC0">
      <w:pPr>
        <w:pStyle w:val="3Cls11"/>
        <w:rPr>
          <w:color w:val="76923C" w:themeColor="accent3" w:themeShade="BF"/>
        </w:rPr>
      </w:pPr>
      <w:r>
        <w:t xml:space="preserve">Subject to passage of the </w:t>
      </w:r>
      <w:r w:rsidR="00D117FA">
        <w:rPr>
          <w:i/>
        </w:rPr>
        <w:t>Social Services Legislation Amendment (Drug Testing Trial) Bill 2018</w:t>
      </w:r>
      <w:r w:rsidR="00243997">
        <w:rPr>
          <w:i/>
        </w:rPr>
        <w:t xml:space="preserve"> </w:t>
      </w:r>
      <w:r w:rsidR="00243997">
        <w:t>(Cth)</w:t>
      </w:r>
      <w:r>
        <w:rPr>
          <w:i/>
        </w:rPr>
        <w:t xml:space="preserve">, </w:t>
      </w:r>
      <w:r>
        <w:t>where a Stream Participant is a Drug Test Trial Participant, the Provider must:</w:t>
      </w:r>
    </w:p>
    <w:p w14:paraId="2627B39E" w14:textId="3A7F4365" w:rsidR="00E709A0" w:rsidRDefault="00E709A0" w:rsidP="00BA79E4">
      <w:pPr>
        <w:pStyle w:val="4Clsa"/>
      </w:pPr>
      <w:r>
        <w:t>as relevant, enter into or update the Stream Participant’s Job Plan so as to include a compulsory requirement relating to undertaking Drug Treatment; and</w:t>
      </w:r>
    </w:p>
    <w:p w14:paraId="3F493CAD" w14:textId="6A8200B2" w:rsidR="00E709A0" w:rsidRPr="000C6CDB" w:rsidRDefault="00E709A0" w:rsidP="0095028C">
      <w:pPr>
        <w:pStyle w:val="4Clsa"/>
      </w:pPr>
      <w:r>
        <w:t>assist the Stream Participant to participate in Drug Treatment in accordance with any Guidelines.</w:t>
      </w:r>
    </w:p>
    <w:p w14:paraId="041F4B61" w14:textId="35568261" w:rsidR="000C6CDB" w:rsidRPr="000C6CDB" w:rsidRDefault="000C6CDB" w:rsidP="00EA0DC0">
      <w:pPr>
        <w:pStyle w:val="1bSectionHeading"/>
        <w:rPr>
          <w:lang w:eastAsia="en-US"/>
        </w:rPr>
      </w:pPr>
      <w:bookmarkStart w:id="1488" w:name="_Toc518567881"/>
      <w:r w:rsidRPr="000C6CDB">
        <w:rPr>
          <w:lang w:eastAsia="en-US"/>
        </w:rPr>
        <w:t xml:space="preserve">Section </w:t>
      </w:r>
      <w:r w:rsidRPr="00A56147">
        <w:rPr>
          <w:lang w:eastAsia="en-US"/>
        </w:rPr>
        <w:t xml:space="preserve">B1.5 </w:t>
      </w:r>
      <w:r w:rsidRPr="000C6CDB">
        <w:rPr>
          <w:lang w:eastAsia="en-US"/>
        </w:rPr>
        <w:t>– Employment Fund</w:t>
      </w:r>
      <w:bookmarkEnd w:id="1487"/>
      <w:bookmarkEnd w:id="1488"/>
    </w:p>
    <w:p w14:paraId="3F9B6C94" w14:textId="77777777" w:rsidR="000C6CDB" w:rsidRPr="000C6CDB" w:rsidRDefault="000C6CDB" w:rsidP="00A56147">
      <w:pPr>
        <w:rPr>
          <w:b/>
          <w:color w:val="00B0F0"/>
          <w:szCs w:val="22"/>
          <w:lang w:eastAsia="en-US"/>
        </w:rPr>
      </w:pPr>
    </w:p>
    <w:tbl>
      <w:tblPr>
        <w:tblStyle w:val="TableGrid"/>
        <w:tblW w:w="0" w:type="auto"/>
        <w:tblLook w:val="04A0" w:firstRow="1" w:lastRow="0" w:firstColumn="1" w:lastColumn="0" w:noHBand="0" w:noVBand="1"/>
        <w:tblCaption w:val="Reader's Guide"/>
        <w:tblDescription w:val="Reader’s Guide&#10;The Employment Fund is comprised of the General Account and the Wage Subsidy Account.&#10;General Account is a flexible pool of funds held by the Department which may be accessed by Employment Providers for reimbursement of purchases of goods or services which genuinely assist Stream Participants to build experience and skills to get a job.&#10;The Wage Subsidy Account is comprised of funds held by the Department for all Wage Subsidies.&#10;"/>
      </w:tblPr>
      <w:tblGrid>
        <w:gridCol w:w="10478"/>
      </w:tblGrid>
      <w:tr w:rsidR="000C6CDB" w:rsidRPr="000C6CDB" w14:paraId="0EC9E192" w14:textId="77777777" w:rsidTr="00D405DB">
        <w:trPr>
          <w:tblHeader/>
        </w:trPr>
        <w:tc>
          <w:tcPr>
            <w:tcW w:w="10704" w:type="dxa"/>
          </w:tcPr>
          <w:p w14:paraId="48A14747" w14:textId="77777777" w:rsidR="000C6CDB" w:rsidRPr="000C6CDB" w:rsidRDefault="000C6CDB" w:rsidP="00EA0DC0">
            <w:pPr>
              <w:pStyle w:val="9aReadersGuideHeading"/>
              <w:rPr>
                <w:lang w:eastAsia="en-US"/>
              </w:rPr>
            </w:pPr>
            <w:r w:rsidRPr="000C6CDB">
              <w:rPr>
                <w:lang w:eastAsia="en-US"/>
              </w:rPr>
              <w:lastRenderedPageBreak/>
              <w:t>Reader’s Guide</w:t>
            </w:r>
          </w:p>
          <w:p w14:paraId="6E383CA4" w14:textId="77777777" w:rsidR="000C6CDB" w:rsidRPr="000C6CDB" w:rsidRDefault="000C6CDB" w:rsidP="00BA79E4">
            <w:pPr>
              <w:pStyle w:val="9bReadersGuideText"/>
              <w:rPr>
                <w:lang w:eastAsia="en-US"/>
              </w:rPr>
            </w:pPr>
            <w:r w:rsidRPr="000C6CDB">
              <w:rPr>
                <w:lang w:eastAsia="en-US"/>
              </w:rPr>
              <w:t>The Employment Fund is comprised of the General Account and the Wage Subsidy Account.</w:t>
            </w:r>
          </w:p>
          <w:p w14:paraId="7E7B5536" w14:textId="77777777" w:rsidR="000C6CDB" w:rsidRPr="000C6CDB" w:rsidRDefault="000C6CDB" w:rsidP="00B54419">
            <w:pPr>
              <w:numPr>
                <w:ilvl w:val="0"/>
                <w:numId w:val="37"/>
              </w:numPr>
              <w:spacing w:after="120"/>
              <w:contextualSpacing/>
              <w:rPr>
                <w:rFonts w:asciiTheme="minorHAnsi" w:hAnsiTheme="minorHAnsi" w:cstheme="minorHAnsi"/>
                <w:i/>
                <w:szCs w:val="22"/>
              </w:rPr>
            </w:pPr>
            <w:r w:rsidRPr="000C6CDB">
              <w:rPr>
                <w:rFonts w:asciiTheme="minorHAnsi" w:hAnsiTheme="minorHAnsi" w:cstheme="minorHAnsi"/>
                <w:i/>
                <w:szCs w:val="22"/>
              </w:rPr>
              <w:t>General Account is a flexible pool of funds held by the Department which may be accessed by Employment Providers for reimbursement of purchases of goods or services which genuinely assist Stream Participants to build experience and skills to get a job.</w:t>
            </w:r>
          </w:p>
          <w:p w14:paraId="5C80FFB6" w14:textId="77777777" w:rsidR="000C6CDB" w:rsidRPr="000C6CDB" w:rsidRDefault="000C6CDB" w:rsidP="00B54419">
            <w:pPr>
              <w:numPr>
                <w:ilvl w:val="0"/>
                <w:numId w:val="37"/>
              </w:numPr>
              <w:spacing w:after="120"/>
              <w:contextualSpacing/>
              <w:rPr>
                <w:rFonts w:asciiTheme="minorHAnsi" w:hAnsiTheme="minorHAnsi" w:cstheme="minorHAnsi"/>
                <w:i/>
                <w:szCs w:val="22"/>
              </w:rPr>
            </w:pPr>
            <w:r w:rsidRPr="000C6CDB">
              <w:rPr>
                <w:rFonts w:asciiTheme="minorHAnsi" w:hAnsiTheme="minorHAnsi" w:cstheme="minorHAnsi"/>
                <w:i/>
                <w:szCs w:val="22"/>
              </w:rPr>
              <w:t xml:space="preserve">The Wage Subsidy Account is comprised of funds held by the Department for </w:t>
            </w:r>
            <w:r w:rsidRPr="00A56147">
              <w:rPr>
                <w:rFonts w:asciiTheme="minorHAnsi" w:hAnsiTheme="minorHAnsi" w:cstheme="minorHAnsi"/>
                <w:i/>
                <w:szCs w:val="22"/>
              </w:rPr>
              <w:t>all Wage Subsidies</w:t>
            </w:r>
            <w:r w:rsidRPr="000C6CDB">
              <w:rPr>
                <w:rFonts w:asciiTheme="minorHAnsi" w:hAnsiTheme="minorHAnsi" w:cstheme="minorHAnsi"/>
                <w:i/>
                <w:szCs w:val="22"/>
              </w:rPr>
              <w:t>.</w:t>
            </w:r>
          </w:p>
          <w:p w14:paraId="5BDED623" w14:textId="77777777" w:rsidR="000C6CDB" w:rsidRPr="000C6CDB" w:rsidRDefault="000C6CDB" w:rsidP="00A56147">
            <w:pPr>
              <w:rPr>
                <w:b/>
                <w:color w:val="00B0F0"/>
                <w:szCs w:val="22"/>
                <w:lang w:eastAsia="en-US"/>
              </w:rPr>
            </w:pPr>
          </w:p>
        </w:tc>
      </w:tr>
    </w:tbl>
    <w:p w14:paraId="71DF643F" w14:textId="77777777" w:rsidR="000C6CDB" w:rsidRPr="000C6CDB" w:rsidRDefault="000C6CDB" w:rsidP="00EA0DC0">
      <w:pPr>
        <w:pStyle w:val="2Clause1"/>
        <w:rPr>
          <w:lang w:eastAsia="en-US"/>
        </w:rPr>
      </w:pPr>
      <w:bookmarkStart w:id="1489" w:name="_Toc394400144"/>
      <w:bookmarkStart w:id="1490" w:name="_Toc394482680"/>
      <w:bookmarkStart w:id="1491" w:name="_Toc394479847"/>
      <w:bookmarkStart w:id="1492" w:name="_Ref393887106"/>
      <w:bookmarkStart w:id="1493" w:name="_Ref399146826"/>
      <w:bookmarkStart w:id="1494" w:name="_Ref399146843"/>
      <w:bookmarkStart w:id="1495" w:name="_Ref399159856"/>
      <w:bookmarkStart w:id="1496" w:name="_Toc415224939"/>
      <w:bookmarkStart w:id="1497" w:name="_Toc457551212"/>
      <w:bookmarkStart w:id="1498" w:name="_Toc518567882"/>
      <w:bookmarkEnd w:id="1489"/>
      <w:bookmarkEnd w:id="1490"/>
      <w:bookmarkEnd w:id="1491"/>
      <w:r w:rsidRPr="000C6CDB">
        <w:rPr>
          <w:lang w:eastAsia="en-US"/>
        </w:rPr>
        <w:t>Employment Fund</w:t>
      </w:r>
      <w:bookmarkEnd w:id="1492"/>
      <w:bookmarkEnd w:id="1493"/>
      <w:bookmarkEnd w:id="1494"/>
      <w:bookmarkEnd w:id="1495"/>
      <w:bookmarkEnd w:id="1496"/>
      <w:bookmarkEnd w:id="1497"/>
      <w:bookmarkEnd w:id="1498"/>
    </w:p>
    <w:p w14:paraId="2215A64C" w14:textId="77777777" w:rsidR="000C6CDB" w:rsidRPr="000C6CDB" w:rsidRDefault="000C6CDB" w:rsidP="000C6CDB">
      <w:pPr>
        <w:suppressAutoHyphens/>
        <w:spacing w:before="120" w:after="120" w:line="264" w:lineRule="auto"/>
        <w:ind w:left="709"/>
        <w:outlineLvl w:val="1"/>
        <w:rPr>
          <w:i/>
          <w:sz w:val="20"/>
        </w:rPr>
      </w:pPr>
      <w:bookmarkStart w:id="1499" w:name="_Ref394997669"/>
      <w:bookmarkStart w:id="1500" w:name="_Ref394316604"/>
      <w:bookmarkStart w:id="1501" w:name="_Ref393886890"/>
      <w:r w:rsidRPr="000C6CDB">
        <w:rPr>
          <w:i/>
          <w:sz w:val="20"/>
        </w:rPr>
        <w:t>Note: Clauses 88.1 to 88.8 apply to all elements of the Employment Fund.</w:t>
      </w:r>
      <w:bookmarkEnd w:id="1499"/>
    </w:p>
    <w:p w14:paraId="33996A2E" w14:textId="77777777" w:rsidR="000C6CDB" w:rsidRPr="000C6CDB" w:rsidRDefault="000C6CDB" w:rsidP="00EA0DC0">
      <w:pPr>
        <w:pStyle w:val="3Cls11"/>
      </w:pPr>
      <w:bookmarkStart w:id="1502" w:name="_Ref395085118"/>
      <w:r w:rsidRPr="000C6CDB">
        <w:t>Subject to this clause 88, the Provider may seek Reimbursements from the Employment Fund only in relation to Stream Participants and only in accordance with any Guidelines.</w:t>
      </w:r>
      <w:bookmarkEnd w:id="1500"/>
      <w:bookmarkEnd w:id="1502"/>
    </w:p>
    <w:p w14:paraId="1AE9A410" w14:textId="77777777" w:rsidR="00563FC7" w:rsidRDefault="000C6CDB" w:rsidP="00EA0DC0">
      <w:pPr>
        <w:pStyle w:val="3Cls11"/>
      </w:pPr>
      <w:r w:rsidRPr="000C6CDB">
        <w:t>Each claim for Reimbursement must be rendered by the Provider to the Department</w:t>
      </w:r>
      <w:r w:rsidR="00563FC7">
        <w:t>:</w:t>
      </w:r>
      <w:r w:rsidRPr="000C6CDB">
        <w:t xml:space="preserve"> </w:t>
      </w:r>
    </w:p>
    <w:p w14:paraId="76A7EC76" w14:textId="2E0E9606" w:rsidR="00563FC7" w:rsidRDefault="00563FC7" w:rsidP="00BA79E4">
      <w:pPr>
        <w:pStyle w:val="4Clsa"/>
      </w:pPr>
      <w:r>
        <w:t xml:space="preserve">for a Reimbursement from the General Account, </w:t>
      </w:r>
      <w:r w:rsidR="000C6CDB" w:rsidRPr="000C6CDB">
        <w:t xml:space="preserve">no more than 56 days after the relevant purchase has been made by the Provider or </w:t>
      </w:r>
      <w:r>
        <w:t>as otherwise specified in any Guidelines; and</w:t>
      </w:r>
    </w:p>
    <w:p w14:paraId="1F8B45DF" w14:textId="368D9A0D" w:rsidR="000C6CDB" w:rsidRPr="000C6CDB" w:rsidRDefault="00563FC7" w:rsidP="0095028C">
      <w:pPr>
        <w:pStyle w:val="4Clsa"/>
      </w:pPr>
      <w:r>
        <w:t xml:space="preserve">for a Reimbursement from the </w:t>
      </w:r>
      <w:r w:rsidR="000C6CDB" w:rsidRPr="000C6CDB">
        <w:t>Wage Subsid</w:t>
      </w:r>
      <w:r>
        <w:t>y Account</w:t>
      </w:r>
      <w:r w:rsidR="000C6CDB" w:rsidRPr="000C6CDB">
        <w:t xml:space="preserve">, no more than 56 days after the end of the relevant Wage Subsidy Period. </w:t>
      </w:r>
    </w:p>
    <w:p w14:paraId="3D0449B6" w14:textId="77777777" w:rsidR="000C6CDB" w:rsidRPr="000C6CDB" w:rsidRDefault="000C6CDB" w:rsidP="00EA0DC0">
      <w:pPr>
        <w:pStyle w:val="3Cls11"/>
      </w:pPr>
      <w:r w:rsidRPr="000C6CDB">
        <w:t>The Provider may purchase goods and services for Stream Participants in advance in accordance with any Guidelines, and where it claims a Reimbursement in relation to such goods and services, the Provider must, where required by any Guidelines, record the details of each Stream Participant that was assisted by such a purchase in the Department’s IT Systems.</w:t>
      </w:r>
    </w:p>
    <w:p w14:paraId="688CB2D1" w14:textId="77777777" w:rsidR="000C6CDB" w:rsidRPr="000C6CDB" w:rsidRDefault="000C6CDB" w:rsidP="00EA0DC0">
      <w:pPr>
        <w:pStyle w:val="3Cls11"/>
      </w:pPr>
      <w:r w:rsidRPr="000C6CDB">
        <w:t>If, in the Department’s view, the Provider has claimed Reimbursement from the Employment Fund in a manner which is inconsistent with this clause 88, the Department may, in addition to any other action available under this Deed, take the action described in clause 88.7(a).</w:t>
      </w:r>
    </w:p>
    <w:bookmarkEnd w:id="1501"/>
    <w:p w14:paraId="78B4E4BF" w14:textId="77777777" w:rsidR="000C6CDB" w:rsidRPr="000C6CDB" w:rsidRDefault="000C6CDB" w:rsidP="00EA0DC0">
      <w:pPr>
        <w:pStyle w:val="3Cls11"/>
      </w:pPr>
      <w:r w:rsidRPr="000C6CDB">
        <w:t>The Department may advise the Provider of persons other than Stream Participants in relation to which the Employment Fund may be used, and where the Department so advises, this clause 88 will apply to those persons as if they were Stream Participants.</w:t>
      </w:r>
    </w:p>
    <w:p w14:paraId="4EB87802" w14:textId="77777777" w:rsidR="000C6CDB" w:rsidRPr="000C6CDB" w:rsidRDefault="000C6CDB" w:rsidP="00EA0DC0">
      <w:pPr>
        <w:pStyle w:val="3Cls11"/>
      </w:pPr>
      <w:r w:rsidRPr="000C6CDB">
        <w:t>The Department may direct the Provider to deliver specific additional services to support the local labour market, for which an agreed Employment Fund credit or funding will be made available in accordance with the Guidelines, and for which amounts may be quarantined or reserved in accordance with clause 88.7(b).</w:t>
      </w:r>
    </w:p>
    <w:p w14:paraId="15E0D20D" w14:textId="77777777" w:rsidR="000C6CDB" w:rsidRPr="000C6CDB" w:rsidRDefault="000C6CDB" w:rsidP="00EA0DC0">
      <w:pPr>
        <w:pStyle w:val="3Cls11"/>
      </w:pPr>
      <w:r w:rsidRPr="000C6CDB">
        <w:t>The Department may, at any time:</w:t>
      </w:r>
    </w:p>
    <w:p w14:paraId="6CE6F0B8" w14:textId="77777777" w:rsidR="000C6CDB" w:rsidRPr="000C6CDB" w:rsidRDefault="000C6CDB" w:rsidP="00BA79E4">
      <w:pPr>
        <w:pStyle w:val="4Clsa"/>
      </w:pPr>
      <w:bookmarkStart w:id="1503" w:name="_Ref394394004"/>
      <w:r w:rsidRPr="000C6CDB">
        <w:t>impose limits upon the Provider’s access to the Employment Fund; and</w:t>
      </w:r>
      <w:bookmarkEnd w:id="1503"/>
    </w:p>
    <w:p w14:paraId="72ADC54B" w14:textId="1519672B" w:rsidR="000C6CDB" w:rsidRPr="000C6CDB" w:rsidRDefault="000C6CDB" w:rsidP="0095028C">
      <w:pPr>
        <w:pStyle w:val="4Clsa"/>
      </w:pPr>
      <w:bookmarkStart w:id="1504" w:name="_Ref394997327"/>
      <w:r w:rsidRPr="000C6CDB">
        <w:t>determine that amounts within the Employment Fund are to be quarantined or reserved for particular purposes and, where such amounts have been so quarantined or reserved, the Provider must not seek Reimbursement for a purpose other than that for which the amounts have been quarantined or reserved.</w:t>
      </w:r>
      <w:bookmarkEnd w:id="1504"/>
    </w:p>
    <w:p w14:paraId="0F76B13B" w14:textId="55BC335C" w:rsidR="000C6CDB" w:rsidRPr="000C6CDB" w:rsidRDefault="000C6CDB" w:rsidP="00EA0DC0">
      <w:pPr>
        <w:pStyle w:val="3Cls11"/>
      </w:pPr>
      <w:bookmarkStart w:id="1505" w:name="_Ref395610038"/>
      <w:r w:rsidRPr="000C6CDB">
        <w:t>The Provider must not represent notional credits allocated to it in the Employment Fund in its financial accounts.</w:t>
      </w:r>
      <w:bookmarkEnd w:id="1505"/>
      <w:r w:rsidRPr="000C6CDB">
        <w:t xml:space="preserve"> </w:t>
      </w:r>
    </w:p>
    <w:p w14:paraId="5779D5F6" w14:textId="77777777" w:rsidR="000C6CDB" w:rsidRPr="000C6CDB" w:rsidRDefault="000C6CDB" w:rsidP="00EA0DC0">
      <w:pPr>
        <w:pStyle w:val="1cmid-heading"/>
        <w:rPr>
          <w:lang w:eastAsia="en-US"/>
        </w:rPr>
      </w:pPr>
      <w:bookmarkStart w:id="1506" w:name="_Ref394652596"/>
      <w:r w:rsidRPr="000C6CDB">
        <w:rPr>
          <w:lang w:eastAsia="en-US"/>
        </w:rPr>
        <w:t xml:space="preserve">The </w:t>
      </w:r>
      <w:bookmarkEnd w:id="1506"/>
      <w:r w:rsidRPr="000C6CDB">
        <w:rPr>
          <w:lang w:eastAsia="en-US"/>
        </w:rPr>
        <w:t xml:space="preserve">General Account </w:t>
      </w:r>
    </w:p>
    <w:p w14:paraId="78121AAD" w14:textId="77777777" w:rsidR="000C6CDB" w:rsidRPr="000C6CDB" w:rsidRDefault="000C6CDB" w:rsidP="00BA79E4">
      <w:pPr>
        <w:pStyle w:val="8Note"/>
        <w:ind w:left="0"/>
        <w:rPr>
          <w:color w:val="00B0F0"/>
        </w:rPr>
      </w:pPr>
      <w:r w:rsidRPr="000C6CDB">
        <w:t xml:space="preserve">Note: Clauses 88.9 to 88.16 only apply to the General </w:t>
      </w:r>
      <w:r w:rsidRPr="000C6CDB">
        <w:rPr>
          <w:iCs/>
        </w:rPr>
        <w:t>Account</w:t>
      </w:r>
      <w:r w:rsidRPr="000C6CDB">
        <w:t xml:space="preserve"> </w:t>
      </w:r>
    </w:p>
    <w:p w14:paraId="699656A8" w14:textId="77777777" w:rsidR="000C6CDB" w:rsidRPr="000C6CDB" w:rsidRDefault="000C6CDB" w:rsidP="00EA0DC0">
      <w:pPr>
        <w:pStyle w:val="3Cls11"/>
        <w:rPr>
          <w:color w:val="C80896"/>
        </w:rPr>
      </w:pPr>
      <w:bookmarkStart w:id="1507" w:name="_Ref395089001"/>
      <w:bookmarkStart w:id="1508" w:name="_Ref394390226"/>
      <w:r w:rsidRPr="000C6CDB">
        <w:t>Subject to clauses 88.10 to 88.14, the Employment Fund will be credited</w:t>
      </w:r>
      <w:r w:rsidRPr="00A56147">
        <w:t>:</w:t>
      </w:r>
    </w:p>
    <w:p w14:paraId="478755F4" w14:textId="77777777" w:rsidR="000C6CDB" w:rsidRPr="00A56147" w:rsidRDefault="000C6CDB" w:rsidP="00BA79E4">
      <w:pPr>
        <w:pStyle w:val="4Clsa"/>
      </w:pPr>
      <w:r w:rsidRPr="00A56147">
        <w:lastRenderedPageBreak/>
        <w:t xml:space="preserve">once, in the amounts and at the times specified in </w:t>
      </w:r>
      <w:bookmarkEnd w:id="1507"/>
      <w:r w:rsidRPr="00A56147">
        <w:t>Table 3 of Annexure B2; and</w:t>
      </w:r>
    </w:p>
    <w:p w14:paraId="2DF95333" w14:textId="797E7C87" w:rsidR="000C6CDB" w:rsidRPr="000C6CDB" w:rsidRDefault="000C6CDB" w:rsidP="0095028C">
      <w:pPr>
        <w:pStyle w:val="4Clsa"/>
      </w:pPr>
      <w:r w:rsidRPr="00A56147">
        <w:t>once again, in the amounts specified in Table 3 of Annexure B2, on the Commencement of each Stream Participant in any higher Stream during their Period of Unemployment.</w:t>
      </w:r>
      <w:bookmarkEnd w:id="1508"/>
    </w:p>
    <w:p w14:paraId="50F99209" w14:textId="77777777" w:rsidR="000C6CDB" w:rsidRPr="000C6CDB" w:rsidRDefault="000C6CDB" w:rsidP="00EA0DC0">
      <w:pPr>
        <w:pStyle w:val="3Cls11"/>
      </w:pPr>
      <w:bookmarkStart w:id="1509" w:name="_Ref394052507"/>
      <w:r w:rsidRPr="000C6CDB">
        <w:t>The Provider may only seek Reimbursements from the General Account</w:t>
      </w:r>
      <w:r w:rsidRPr="000C6CDB" w:rsidDel="00AD7205">
        <w:t xml:space="preserve"> </w:t>
      </w:r>
      <w:r w:rsidRPr="000C6CDB">
        <w:t>in accordance with the credits available to them as specified in the Department’s IT System at the time of the Provider’s claim.</w:t>
      </w:r>
    </w:p>
    <w:p w14:paraId="11643A31" w14:textId="77777777" w:rsidR="000C6CDB" w:rsidRPr="000C6CDB" w:rsidRDefault="000C6CDB" w:rsidP="00EA0DC0">
      <w:pPr>
        <w:pStyle w:val="3Cls11"/>
      </w:pPr>
      <w:r w:rsidRPr="00A56147">
        <w:t>Reserved</w:t>
      </w:r>
      <w:r w:rsidRPr="000C6CDB">
        <w:t xml:space="preserve">. </w:t>
      </w:r>
    </w:p>
    <w:bookmarkEnd w:id="1509"/>
    <w:p w14:paraId="671D7508" w14:textId="4F67E63D" w:rsidR="00A53D6E" w:rsidRDefault="00A53D6E" w:rsidP="00EA0DC0">
      <w:pPr>
        <w:pStyle w:val="3Cls11"/>
      </w:pPr>
      <w:r>
        <w:t>For each OEST Participant who, upon being transferred from the Online Employment Services Trial to the Provider, Commences in Stream A but not as a Volunteer, the Employment Fund will be credited by the Department:</w:t>
      </w:r>
    </w:p>
    <w:p w14:paraId="6F8D0DC1" w14:textId="77777777" w:rsidR="00A53D6E" w:rsidRDefault="00A53D6E" w:rsidP="00A53D6E">
      <w:pPr>
        <w:pStyle w:val="4Clsa"/>
      </w:pPr>
      <w:r>
        <w:t>if they transfer to the Provider before 13 weeks of their Period of Service, in accordance with clause 88.9(a); and</w:t>
      </w:r>
    </w:p>
    <w:p w14:paraId="4D1911E3" w14:textId="670F7485" w:rsidR="000C6CDB" w:rsidRPr="00A56147" w:rsidRDefault="00A53D6E" w:rsidP="00A53D6E">
      <w:pPr>
        <w:pStyle w:val="4Clsa"/>
      </w:pPr>
      <w:r>
        <w:t>if they transfer to the Provider after 13 weeks of their Period of Service, within 20 Business Days after their Commencement and in the amounts specified in Table 3 of Annexure B2</w:t>
      </w:r>
      <w:r w:rsidR="000C6CDB" w:rsidRPr="00A56147">
        <w:t>.</w:t>
      </w:r>
    </w:p>
    <w:p w14:paraId="55D0121F" w14:textId="77777777" w:rsidR="000C6CDB" w:rsidRPr="000C6CDB" w:rsidRDefault="000C6CDB" w:rsidP="00F33A68">
      <w:pPr>
        <w:pStyle w:val="3Cls11"/>
      </w:pPr>
      <w:bookmarkStart w:id="1510" w:name="_Ref394390266"/>
      <w:r w:rsidRPr="000C6CDB">
        <w:t>For each Transitioned Participant, the Employment Fund will be credited in accordance with Annexure B1 (and not in accordance with clause 88.9), on the Transitioned Participant’s Commencement in accordance with clause 76.2.</w:t>
      </w:r>
      <w:bookmarkEnd w:id="1510"/>
    </w:p>
    <w:p w14:paraId="2A54153E" w14:textId="77777777" w:rsidR="000C6CDB" w:rsidRPr="000C6CDB" w:rsidRDefault="000C6CDB" w:rsidP="00F33A68">
      <w:pPr>
        <w:pStyle w:val="3Cls11"/>
      </w:pPr>
      <w:bookmarkStart w:id="1511" w:name="_Ref398298495"/>
      <w:bookmarkStart w:id="1512" w:name="_Ref394319709"/>
      <w:bookmarkStart w:id="1513" w:name="_Ref394317384"/>
      <w:r w:rsidRPr="000C6CDB">
        <w:t>Where a Stream Participant transfers from the Provider:</w:t>
      </w:r>
      <w:bookmarkEnd w:id="1511"/>
      <w:bookmarkEnd w:id="1512"/>
    </w:p>
    <w:p w14:paraId="76BFA72A" w14:textId="77777777" w:rsidR="000C6CDB" w:rsidRPr="000C6CDB" w:rsidRDefault="000C6CDB" w:rsidP="00BA79E4">
      <w:pPr>
        <w:pStyle w:val="4Clsa"/>
      </w:pPr>
      <w:r w:rsidRPr="000C6CDB">
        <w:t>in accordance with clauses 81.1(a) to (c), the transfer of any General Account credits will be a matter for the Provider to negotiate with the other Employment Provider;</w:t>
      </w:r>
    </w:p>
    <w:p w14:paraId="317CE694" w14:textId="77777777" w:rsidR="000C6CDB" w:rsidRPr="000C6CDB" w:rsidRDefault="000C6CDB" w:rsidP="0095028C">
      <w:pPr>
        <w:pStyle w:val="4Clsa"/>
      </w:pPr>
      <w:r w:rsidRPr="000C6CDB">
        <w:t>at the Department’s direction in accordance with clause 81.1(d), 50 per cent of the General Account credit made available to the Provider in respect of the Stream Participant (as per Table 3 of Annexure B2 for their current Stream)</w:t>
      </w:r>
      <w:r w:rsidRPr="00A56147">
        <w:t>,</w:t>
      </w:r>
      <w:r w:rsidRPr="000C6CDB">
        <w:rPr>
          <w:color w:val="00B0F0"/>
        </w:rPr>
        <w:t xml:space="preserve"> </w:t>
      </w:r>
      <w:r w:rsidRPr="000C6CDB">
        <w:t>will be transferred to or from the Provider in accordance with any Guidelines; and</w:t>
      </w:r>
      <w:r w:rsidRPr="000C6CDB" w:rsidDel="00931B79">
        <w:t xml:space="preserve"> </w:t>
      </w:r>
    </w:p>
    <w:p w14:paraId="1FA67A09" w14:textId="77777777" w:rsidR="000C6CDB" w:rsidRPr="000C6CDB" w:rsidRDefault="000C6CDB" w:rsidP="000F4D9B">
      <w:pPr>
        <w:pStyle w:val="8Note"/>
      </w:pPr>
      <w:r w:rsidRPr="000C6CDB">
        <w:t>Note: The Provider’s General Account may go into a negative balance as a result of these transfers.</w:t>
      </w:r>
    </w:p>
    <w:p w14:paraId="50A45C92" w14:textId="6C9EC8BD" w:rsidR="000C6CDB" w:rsidRPr="00A56147" w:rsidRDefault="000C6CDB" w:rsidP="00BA79E4">
      <w:pPr>
        <w:pStyle w:val="4Clsa"/>
      </w:pPr>
      <w:r w:rsidRPr="00A56147">
        <w:t>in accordance with clauses 81.1(e), 81</w:t>
      </w:r>
      <w:r w:rsidR="002E6F9A">
        <w:t>.</w:t>
      </w:r>
      <w:r w:rsidRPr="00A56147">
        <w:t>1(f), 101.3(c)(iii) or 101.3(d)(iii), the Department will transfer any remaining Employment Fund credits from the Provider to another Employment Provider taking into account the Stream Participant’s Stream and the proportion of the Provider’s caseload being transferred.</w:t>
      </w:r>
      <w:r w:rsidRPr="00A56147" w:rsidDel="00931B79">
        <w:t xml:space="preserve"> </w:t>
      </w:r>
      <w:bookmarkEnd w:id="1513"/>
    </w:p>
    <w:p w14:paraId="4C803ACF" w14:textId="77777777" w:rsidR="000C6CDB" w:rsidRPr="000C6CDB" w:rsidRDefault="000C6CDB" w:rsidP="00F33A68">
      <w:pPr>
        <w:pStyle w:val="3Cls11"/>
      </w:pPr>
      <w:r w:rsidRPr="000C6CDB">
        <w:t xml:space="preserve">Subject to clause 88.16, the Provider may </w:t>
      </w:r>
      <w:bookmarkStart w:id="1514" w:name="_Ref394314051"/>
      <w:r w:rsidRPr="000C6CDB">
        <w:t>transfer amounts credited at one Site to another Site regardless of the Employment Region</w:t>
      </w:r>
      <w:bookmarkEnd w:id="1514"/>
      <w:r w:rsidRPr="000C6CDB">
        <w:t xml:space="preserve">. </w:t>
      </w:r>
    </w:p>
    <w:p w14:paraId="6E5CF502" w14:textId="77777777" w:rsidR="000C6CDB" w:rsidRPr="000C6CDB" w:rsidRDefault="000C6CDB" w:rsidP="00F33A68">
      <w:pPr>
        <w:pStyle w:val="3Cls11"/>
      </w:pPr>
      <w:bookmarkStart w:id="1515" w:name="_Ref394316884"/>
      <w:r w:rsidRPr="000C6CDB">
        <w:t>The Department may, at any time:</w:t>
      </w:r>
      <w:bookmarkEnd w:id="1515"/>
    </w:p>
    <w:p w14:paraId="7F303772" w14:textId="77777777" w:rsidR="000C6CDB" w:rsidRPr="000C6CDB" w:rsidRDefault="000C6CDB" w:rsidP="00BA79E4">
      <w:pPr>
        <w:pStyle w:val="4Clsa"/>
      </w:pPr>
      <w:r w:rsidRPr="000C6CDB">
        <w:t>increase or reduce the amounts credited to the Employment Fund; or</w:t>
      </w:r>
    </w:p>
    <w:p w14:paraId="77CC1C01" w14:textId="77777777" w:rsidR="000C6CDB" w:rsidRPr="000C6CDB" w:rsidRDefault="000C6CDB" w:rsidP="0095028C">
      <w:pPr>
        <w:pStyle w:val="4Clsa"/>
      </w:pPr>
      <w:r w:rsidRPr="000C6CDB">
        <w:t xml:space="preserve">place limits on or restrict the Provider’s ability to transfer amounts credited to the Employment Fund between its Sites. </w:t>
      </w:r>
    </w:p>
    <w:p w14:paraId="6C5B3B7C" w14:textId="77747D4B" w:rsidR="000C6CDB" w:rsidRPr="000C6CDB" w:rsidRDefault="000C6CDB" w:rsidP="00F76214">
      <w:pPr>
        <w:pStyle w:val="2Clause1"/>
        <w:rPr>
          <w:lang w:eastAsia="en-US"/>
        </w:rPr>
      </w:pPr>
      <w:bookmarkStart w:id="1516" w:name="_Ref394317673"/>
      <w:bookmarkStart w:id="1517" w:name="_Ref394920109"/>
      <w:bookmarkStart w:id="1518" w:name="_Toc415224940"/>
      <w:bookmarkStart w:id="1519" w:name="_Toc457551213"/>
      <w:bookmarkStart w:id="1520" w:name="_Toc518567883"/>
      <w:r w:rsidRPr="000C6CDB">
        <w:rPr>
          <w:lang w:eastAsia="en-US"/>
        </w:rPr>
        <w:t>Wage Subsidies</w:t>
      </w:r>
      <w:bookmarkEnd w:id="1516"/>
      <w:bookmarkEnd w:id="1517"/>
      <w:bookmarkEnd w:id="1518"/>
      <w:bookmarkEnd w:id="1519"/>
      <w:bookmarkEnd w:id="1520"/>
    </w:p>
    <w:p w14:paraId="0305FE42" w14:textId="77777777" w:rsidR="000C6CDB" w:rsidRPr="000C6CDB" w:rsidRDefault="000C6CDB" w:rsidP="00F76214">
      <w:pPr>
        <w:pStyle w:val="3Cls11"/>
      </w:pPr>
      <w:r w:rsidRPr="000C6CDB">
        <w:t>The Provider must promote, deal with enquiries, manage and report on Wage Subsidies, in accordance with any Guidelines.</w:t>
      </w:r>
      <w:r w:rsidRPr="000C6CDB">
        <w:tab/>
        <w:t xml:space="preserve"> </w:t>
      </w:r>
    </w:p>
    <w:p w14:paraId="17F7E758" w14:textId="77777777" w:rsidR="000C6CDB" w:rsidRPr="000C6CDB" w:rsidRDefault="000C6CDB" w:rsidP="00F76214">
      <w:pPr>
        <w:pStyle w:val="3Cls11"/>
      </w:pPr>
      <w:bookmarkStart w:id="1521" w:name="_Ref394318237"/>
      <w:r w:rsidRPr="00F76214">
        <w:rPr>
          <w:color w:val="auto"/>
        </w:rPr>
        <w:t>S</w:t>
      </w:r>
      <w:r w:rsidRPr="00A56147">
        <w:t>ubject to any contrary provision specified in any Guidelines, th</w:t>
      </w:r>
      <w:r w:rsidRPr="000C6CDB">
        <w:t>e Provider must only pay a Wage Subsidy to a Wage Subsidy Employer with respect to a Wage Subsidy Participant if the Provider has, for each Wage Subsidy Period, first:</w:t>
      </w:r>
      <w:bookmarkEnd w:id="1521"/>
    </w:p>
    <w:p w14:paraId="1C72EBBF" w14:textId="77777777" w:rsidR="000C6CDB" w:rsidRPr="000C6CDB" w:rsidRDefault="000C6CDB" w:rsidP="00BA79E4">
      <w:pPr>
        <w:pStyle w:val="4Clsa"/>
      </w:pPr>
      <w:r w:rsidRPr="000C6CDB">
        <w:t>confirmed that:</w:t>
      </w:r>
    </w:p>
    <w:p w14:paraId="7FCAC185" w14:textId="68092C1F" w:rsidR="000C6CDB" w:rsidRPr="000C6CDB" w:rsidRDefault="000C6CDB" w:rsidP="0095028C">
      <w:pPr>
        <w:pStyle w:val="5aifollowing"/>
        <w:numPr>
          <w:ilvl w:val="3"/>
          <w:numId w:val="1"/>
        </w:numPr>
      </w:pPr>
      <w:r w:rsidRPr="000C6CDB">
        <w:t>the Stream Participant is a Wage Subsidy Participant; and</w:t>
      </w:r>
    </w:p>
    <w:p w14:paraId="206F01EE" w14:textId="33795C54" w:rsidR="000C6CDB" w:rsidRPr="000C6CDB" w:rsidRDefault="000C6CDB" w:rsidP="0095028C">
      <w:pPr>
        <w:pStyle w:val="5aifollowing"/>
        <w:numPr>
          <w:ilvl w:val="3"/>
          <w:numId w:val="1"/>
        </w:numPr>
      </w:pPr>
      <w:r w:rsidRPr="000C6CDB">
        <w:lastRenderedPageBreak/>
        <w:t>the relevant Employment position is a Wage Subsidy Placement;</w:t>
      </w:r>
    </w:p>
    <w:p w14:paraId="5DA9CF9E" w14:textId="77777777" w:rsidR="000C6CDB" w:rsidRPr="000C6CDB" w:rsidRDefault="000C6CDB" w:rsidP="007D07A1">
      <w:pPr>
        <w:pStyle w:val="4Clsa"/>
      </w:pPr>
      <w:r w:rsidRPr="000C6CDB">
        <w:t xml:space="preserve">entered into a Wage Subsidy Agreement with the relevant Wage Subsidy Employer; </w:t>
      </w:r>
    </w:p>
    <w:p w14:paraId="568EB72A" w14:textId="77777777" w:rsidR="000C6CDB" w:rsidRPr="000C6CDB" w:rsidRDefault="000C6CDB" w:rsidP="00070E54">
      <w:pPr>
        <w:pStyle w:val="4Clsa"/>
      </w:pPr>
      <w:r w:rsidRPr="000C6CDB">
        <w:t>received from the relevant Wage Subsidy Employer, Documentary Evidence of the Wage Subsidy Participant’s Employment for each relevant Wage Subsidy Period; and</w:t>
      </w:r>
    </w:p>
    <w:p w14:paraId="3C15AD23" w14:textId="77777777" w:rsidR="000C6CDB" w:rsidRPr="000C6CDB" w:rsidRDefault="000C6CDB">
      <w:pPr>
        <w:pStyle w:val="4Clsa"/>
      </w:pPr>
      <w:r w:rsidRPr="000C6CDB">
        <w:t>confirmed that the Wage Subsidy Employer is compliant with the Wage Subsidy Agreement,</w:t>
      </w:r>
    </w:p>
    <w:p w14:paraId="269FDA41" w14:textId="77777777" w:rsidR="000C6CDB" w:rsidRPr="000C6CDB" w:rsidRDefault="000C6CDB" w:rsidP="00F76214">
      <w:pPr>
        <w:pStyle w:val="3b11following"/>
      </w:pPr>
      <w:r w:rsidRPr="000C6CDB">
        <w:t>and done so in accordance with any Guidelines.</w:t>
      </w:r>
    </w:p>
    <w:p w14:paraId="5D84AE7A" w14:textId="77777777" w:rsidR="000C6CDB" w:rsidRPr="000C6CDB" w:rsidRDefault="000C6CDB" w:rsidP="00F76214">
      <w:pPr>
        <w:pStyle w:val="3Cls11"/>
      </w:pPr>
      <w:bookmarkStart w:id="1522" w:name="_Ref394318440"/>
      <w:r w:rsidRPr="00A56147">
        <w:t>Subject to any contrary provision specified in any Guidelines, t</w:t>
      </w:r>
      <w:r w:rsidRPr="000C6CDB">
        <w:t>he Provider must ensure that each payment of a Wage Subsidy is:</w:t>
      </w:r>
      <w:bookmarkEnd w:id="1522"/>
    </w:p>
    <w:p w14:paraId="4626675F" w14:textId="77777777" w:rsidR="000C6CDB" w:rsidRPr="000C6CDB" w:rsidRDefault="000C6CDB" w:rsidP="00BA79E4">
      <w:pPr>
        <w:pStyle w:val="4Clsa"/>
      </w:pPr>
      <w:r w:rsidRPr="000C6CDB">
        <w:t>paid from the Provider’s own funds;</w:t>
      </w:r>
    </w:p>
    <w:p w14:paraId="4A587450" w14:textId="77777777" w:rsidR="000C6CDB" w:rsidRPr="000C6CDB" w:rsidRDefault="000C6CDB" w:rsidP="0095028C">
      <w:pPr>
        <w:pStyle w:val="4Clsa"/>
      </w:pPr>
      <w:r w:rsidRPr="000C6CDB">
        <w:t xml:space="preserve">paid to the relevant Wage Subsidy Employer only once for each Wage Subsidy Participant; </w:t>
      </w:r>
    </w:p>
    <w:p w14:paraId="3E7301DF" w14:textId="77777777" w:rsidR="000C6CDB" w:rsidRPr="000C6CDB" w:rsidRDefault="000C6CDB" w:rsidP="0095028C">
      <w:pPr>
        <w:pStyle w:val="4Clsa"/>
      </w:pPr>
      <w:r w:rsidRPr="000C6CDB">
        <w:t>paid for the relevant Wage Subsidy Period and in the instalment amount as specified in any Guidelines; and</w:t>
      </w:r>
    </w:p>
    <w:p w14:paraId="5D1B9590" w14:textId="77777777" w:rsidR="000C6CDB" w:rsidRPr="000C6CDB" w:rsidRDefault="000C6CDB" w:rsidP="007D07A1">
      <w:pPr>
        <w:pStyle w:val="4Clsa"/>
      </w:pPr>
      <w:r w:rsidRPr="000C6CDB">
        <w:t>otherwise paid in accordance with any Guidelines.</w:t>
      </w:r>
    </w:p>
    <w:p w14:paraId="06458F15" w14:textId="77777777" w:rsidR="000C6CDB" w:rsidRPr="000C6CDB" w:rsidRDefault="000C6CDB" w:rsidP="00F76214">
      <w:pPr>
        <w:pStyle w:val="1cmid-heading"/>
        <w:rPr>
          <w:lang w:eastAsia="en-US"/>
        </w:rPr>
      </w:pPr>
      <w:r w:rsidRPr="000C6CDB">
        <w:rPr>
          <w:lang w:eastAsia="en-US"/>
        </w:rPr>
        <w:t>Reimbursement</w:t>
      </w:r>
    </w:p>
    <w:p w14:paraId="358EBCF8" w14:textId="77777777" w:rsidR="000C6CDB" w:rsidRPr="000C6CDB" w:rsidRDefault="000C6CDB" w:rsidP="00F76214">
      <w:pPr>
        <w:pStyle w:val="3Cls11"/>
      </w:pPr>
      <w:bookmarkStart w:id="1523" w:name="_Ref394997610"/>
      <w:r w:rsidRPr="000C6CDB">
        <w:t>Once the Provider has properly paid a Wage Subsidy in accordance with clause 89.2 and 89.3, the Provider may submit a claim for Reimbursement through the Department’s IT Systems, but must only do so in accordance with this clause 89 and any Guidelines.</w:t>
      </w:r>
    </w:p>
    <w:p w14:paraId="3FF4539B" w14:textId="77777777" w:rsidR="000C6CDB" w:rsidRPr="000C6CDB" w:rsidRDefault="000C6CDB" w:rsidP="00F76214">
      <w:pPr>
        <w:pStyle w:val="3Cls11"/>
      </w:pPr>
      <w:r w:rsidRPr="000C6CDB">
        <w:t>The Department will Reimburse the Provider for each Wage Subsidy that is paid in accordance with this Deed and properly claimed by the Provider under this clause 89.</w:t>
      </w:r>
    </w:p>
    <w:p w14:paraId="1B382F29" w14:textId="77777777" w:rsidR="000C6CDB" w:rsidRPr="000C6CDB" w:rsidRDefault="000C6CDB" w:rsidP="00F76214">
      <w:pPr>
        <w:pStyle w:val="1bSectionHeading"/>
        <w:rPr>
          <w:lang w:eastAsia="en-US"/>
        </w:rPr>
      </w:pPr>
      <w:bookmarkStart w:id="1524" w:name="_Toc208996265"/>
      <w:bookmarkStart w:id="1525" w:name="_Toc208996894"/>
      <w:bookmarkStart w:id="1526" w:name="_Toc209005882"/>
      <w:bookmarkStart w:id="1527" w:name="_Toc209006485"/>
      <w:bookmarkStart w:id="1528" w:name="_Toc209007086"/>
      <w:bookmarkStart w:id="1529" w:name="_Toc209007558"/>
      <w:bookmarkStart w:id="1530" w:name="_Toc209008028"/>
      <w:bookmarkStart w:id="1531" w:name="_Toc208996267"/>
      <w:bookmarkStart w:id="1532" w:name="_Toc208996896"/>
      <w:bookmarkStart w:id="1533" w:name="_Toc209005884"/>
      <w:bookmarkStart w:id="1534" w:name="_Toc209006487"/>
      <w:bookmarkStart w:id="1535" w:name="_Toc209007088"/>
      <w:bookmarkStart w:id="1536" w:name="_Toc209007560"/>
      <w:bookmarkStart w:id="1537" w:name="_Toc209008030"/>
      <w:bookmarkStart w:id="1538" w:name="_Toc208996273"/>
      <w:bookmarkStart w:id="1539" w:name="_Toc208996902"/>
      <w:bookmarkStart w:id="1540" w:name="_Toc209005890"/>
      <w:bookmarkStart w:id="1541" w:name="_Toc209006493"/>
      <w:bookmarkStart w:id="1542" w:name="_Toc209007094"/>
      <w:bookmarkStart w:id="1543" w:name="_Toc209007566"/>
      <w:bookmarkStart w:id="1544" w:name="_Toc209008036"/>
      <w:bookmarkStart w:id="1545" w:name="_Toc208996278"/>
      <w:bookmarkStart w:id="1546" w:name="_Toc208996907"/>
      <w:bookmarkStart w:id="1547" w:name="_Toc209005895"/>
      <w:bookmarkStart w:id="1548" w:name="_Toc209006498"/>
      <w:bookmarkStart w:id="1549" w:name="_Toc209007099"/>
      <w:bookmarkStart w:id="1550" w:name="_Toc209007571"/>
      <w:bookmarkStart w:id="1551" w:name="_Toc209008041"/>
      <w:bookmarkStart w:id="1552" w:name="_Toc208996280"/>
      <w:bookmarkStart w:id="1553" w:name="_Toc208996909"/>
      <w:bookmarkStart w:id="1554" w:name="_Toc209005897"/>
      <w:bookmarkStart w:id="1555" w:name="_Toc209006500"/>
      <w:bookmarkStart w:id="1556" w:name="_Toc209007101"/>
      <w:bookmarkStart w:id="1557" w:name="_Toc209007573"/>
      <w:bookmarkStart w:id="1558" w:name="_Toc209008043"/>
      <w:bookmarkStart w:id="1559" w:name="_Toc208996281"/>
      <w:bookmarkStart w:id="1560" w:name="_Toc208996910"/>
      <w:bookmarkStart w:id="1561" w:name="_Toc209005898"/>
      <w:bookmarkStart w:id="1562" w:name="_Toc209006501"/>
      <w:bookmarkStart w:id="1563" w:name="_Toc209007102"/>
      <w:bookmarkStart w:id="1564" w:name="_Toc209007574"/>
      <w:bookmarkStart w:id="1565" w:name="_Toc209008044"/>
      <w:bookmarkStart w:id="1566" w:name="_Toc208996282"/>
      <w:bookmarkStart w:id="1567" w:name="_Toc208996911"/>
      <w:bookmarkStart w:id="1568" w:name="_Toc209005899"/>
      <w:bookmarkStart w:id="1569" w:name="_Toc209006502"/>
      <w:bookmarkStart w:id="1570" w:name="_Toc209007103"/>
      <w:bookmarkStart w:id="1571" w:name="_Toc209007575"/>
      <w:bookmarkStart w:id="1572" w:name="_Toc209008045"/>
      <w:bookmarkStart w:id="1573" w:name="_Toc208996287"/>
      <w:bookmarkStart w:id="1574" w:name="_Toc208996916"/>
      <w:bookmarkStart w:id="1575" w:name="_Toc209005904"/>
      <w:bookmarkStart w:id="1576" w:name="_Toc209006507"/>
      <w:bookmarkStart w:id="1577" w:name="_Toc209007108"/>
      <w:bookmarkStart w:id="1578" w:name="_Toc209007580"/>
      <w:bookmarkStart w:id="1579" w:name="_Toc209008050"/>
      <w:bookmarkStart w:id="1580" w:name="_Toc208996291"/>
      <w:bookmarkStart w:id="1581" w:name="_Toc208996920"/>
      <w:bookmarkStart w:id="1582" w:name="_Toc209005908"/>
      <w:bookmarkStart w:id="1583" w:name="_Toc209006511"/>
      <w:bookmarkStart w:id="1584" w:name="_Toc209007112"/>
      <w:bookmarkStart w:id="1585" w:name="_Toc209007584"/>
      <w:bookmarkStart w:id="1586" w:name="_Toc209008054"/>
      <w:bookmarkStart w:id="1587" w:name="_Toc208996292"/>
      <w:bookmarkStart w:id="1588" w:name="_Toc208996921"/>
      <w:bookmarkStart w:id="1589" w:name="_Toc209005909"/>
      <w:bookmarkStart w:id="1590" w:name="_Toc209006512"/>
      <w:bookmarkStart w:id="1591" w:name="_Toc209007113"/>
      <w:bookmarkStart w:id="1592" w:name="_Toc209007585"/>
      <w:bookmarkStart w:id="1593" w:name="_Toc209008055"/>
      <w:bookmarkStart w:id="1594" w:name="_Toc208996295"/>
      <w:bookmarkStart w:id="1595" w:name="_Toc208996924"/>
      <w:bookmarkStart w:id="1596" w:name="_Toc209005912"/>
      <w:bookmarkStart w:id="1597" w:name="_Toc209006515"/>
      <w:bookmarkStart w:id="1598" w:name="_Toc209007116"/>
      <w:bookmarkStart w:id="1599" w:name="_Toc209007588"/>
      <w:bookmarkStart w:id="1600" w:name="_Toc209008058"/>
      <w:bookmarkStart w:id="1601" w:name="_Toc208996298"/>
      <w:bookmarkStart w:id="1602" w:name="_Toc208996927"/>
      <w:bookmarkStart w:id="1603" w:name="_Toc209005915"/>
      <w:bookmarkStart w:id="1604" w:name="_Toc209006518"/>
      <w:bookmarkStart w:id="1605" w:name="_Toc209007119"/>
      <w:bookmarkStart w:id="1606" w:name="_Toc209007591"/>
      <w:bookmarkStart w:id="1607" w:name="_Toc209008061"/>
      <w:bookmarkStart w:id="1608" w:name="_Toc208996302"/>
      <w:bookmarkStart w:id="1609" w:name="_Toc208996931"/>
      <w:bookmarkStart w:id="1610" w:name="_Toc209005919"/>
      <w:bookmarkStart w:id="1611" w:name="_Toc209006522"/>
      <w:bookmarkStart w:id="1612" w:name="_Toc209007123"/>
      <w:bookmarkStart w:id="1613" w:name="_Toc209007595"/>
      <w:bookmarkStart w:id="1614" w:name="_Toc209008065"/>
      <w:bookmarkStart w:id="1615" w:name="_Toc208996308"/>
      <w:bookmarkStart w:id="1616" w:name="_Toc208996937"/>
      <w:bookmarkStart w:id="1617" w:name="_Toc209005925"/>
      <w:bookmarkStart w:id="1618" w:name="_Toc209006528"/>
      <w:bookmarkStart w:id="1619" w:name="_Toc209007129"/>
      <w:bookmarkStart w:id="1620" w:name="_Toc209007601"/>
      <w:bookmarkStart w:id="1621" w:name="_Toc209008071"/>
      <w:bookmarkStart w:id="1622" w:name="_Toc208996320"/>
      <w:bookmarkStart w:id="1623" w:name="_Toc208996949"/>
      <w:bookmarkStart w:id="1624" w:name="_Toc209005937"/>
      <w:bookmarkStart w:id="1625" w:name="_Toc209006540"/>
      <w:bookmarkStart w:id="1626" w:name="_Toc209007141"/>
      <w:bookmarkStart w:id="1627" w:name="_Toc209007613"/>
      <w:bookmarkStart w:id="1628" w:name="_Toc209008083"/>
      <w:bookmarkStart w:id="1629" w:name="_Toc208996321"/>
      <w:bookmarkStart w:id="1630" w:name="_Toc208996950"/>
      <w:bookmarkStart w:id="1631" w:name="_Toc209005938"/>
      <w:bookmarkStart w:id="1632" w:name="_Toc209006541"/>
      <w:bookmarkStart w:id="1633" w:name="_Toc209007142"/>
      <w:bookmarkStart w:id="1634" w:name="_Toc209007614"/>
      <w:bookmarkStart w:id="1635" w:name="_Toc209008084"/>
      <w:bookmarkStart w:id="1636" w:name="_Toc208996328"/>
      <w:bookmarkStart w:id="1637" w:name="_Toc208996957"/>
      <w:bookmarkStart w:id="1638" w:name="_Toc209005945"/>
      <w:bookmarkStart w:id="1639" w:name="_Toc209006548"/>
      <w:bookmarkStart w:id="1640" w:name="_Toc209007149"/>
      <w:bookmarkStart w:id="1641" w:name="_Toc209007621"/>
      <w:bookmarkStart w:id="1642" w:name="_Toc209008091"/>
      <w:bookmarkStart w:id="1643" w:name="_Toc208996342"/>
      <w:bookmarkStart w:id="1644" w:name="_Toc208996971"/>
      <w:bookmarkStart w:id="1645" w:name="_Toc209005959"/>
      <w:bookmarkStart w:id="1646" w:name="_Toc209006562"/>
      <w:bookmarkStart w:id="1647" w:name="_Toc209007163"/>
      <w:bookmarkStart w:id="1648" w:name="_Toc209007635"/>
      <w:bookmarkStart w:id="1649" w:name="_Toc209008105"/>
      <w:bookmarkStart w:id="1650" w:name="_Toc393289705"/>
      <w:bookmarkStart w:id="1651" w:name="_Toc518567884"/>
      <w:bookmarkEnd w:id="1523"/>
      <w:bookmarkEnd w:id="1524"/>
      <w:bookmarkEnd w:id="1525"/>
      <w:bookmarkEnd w:id="1526"/>
      <w:bookmarkEnd w:id="1527"/>
      <w:bookmarkEnd w:id="1528"/>
      <w:bookmarkEnd w:id="1529"/>
      <w:bookmarkEnd w:id="1530"/>
      <w:bookmarkEnd w:id="1531"/>
      <w:bookmarkEnd w:id="1532"/>
      <w:bookmarkEnd w:id="1533"/>
      <w:bookmarkEnd w:id="1534"/>
      <w:bookmarkEnd w:id="1535"/>
      <w:bookmarkEnd w:id="1536"/>
      <w:bookmarkEnd w:id="1537"/>
      <w:bookmarkEnd w:id="1538"/>
      <w:bookmarkEnd w:id="1539"/>
      <w:bookmarkEnd w:id="1540"/>
      <w:bookmarkEnd w:id="1541"/>
      <w:bookmarkEnd w:id="1542"/>
      <w:bookmarkEnd w:id="1543"/>
      <w:bookmarkEnd w:id="1544"/>
      <w:bookmarkEnd w:id="1545"/>
      <w:bookmarkEnd w:id="1546"/>
      <w:bookmarkEnd w:id="1547"/>
      <w:bookmarkEnd w:id="1548"/>
      <w:bookmarkEnd w:id="1549"/>
      <w:bookmarkEnd w:id="1550"/>
      <w:bookmarkEnd w:id="1551"/>
      <w:bookmarkEnd w:id="1552"/>
      <w:bookmarkEnd w:id="1553"/>
      <w:bookmarkEnd w:id="1554"/>
      <w:bookmarkEnd w:id="1555"/>
      <w:bookmarkEnd w:id="1556"/>
      <w:bookmarkEnd w:id="1557"/>
      <w:bookmarkEnd w:id="1558"/>
      <w:bookmarkEnd w:id="1559"/>
      <w:bookmarkEnd w:id="1560"/>
      <w:bookmarkEnd w:id="1561"/>
      <w:bookmarkEnd w:id="1562"/>
      <w:bookmarkEnd w:id="1563"/>
      <w:bookmarkEnd w:id="1564"/>
      <w:bookmarkEnd w:id="1565"/>
      <w:bookmarkEnd w:id="1566"/>
      <w:bookmarkEnd w:id="1567"/>
      <w:bookmarkEnd w:id="1568"/>
      <w:bookmarkEnd w:id="1569"/>
      <w:bookmarkEnd w:id="1570"/>
      <w:bookmarkEnd w:id="1571"/>
      <w:bookmarkEnd w:id="1572"/>
      <w:bookmarkEnd w:id="1573"/>
      <w:bookmarkEnd w:id="1574"/>
      <w:bookmarkEnd w:id="1575"/>
      <w:bookmarkEnd w:id="1576"/>
      <w:bookmarkEnd w:id="1577"/>
      <w:bookmarkEnd w:id="1578"/>
      <w:bookmarkEnd w:id="1579"/>
      <w:bookmarkEnd w:id="1580"/>
      <w:bookmarkEnd w:id="1581"/>
      <w:bookmarkEnd w:id="1582"/>
      <w:bookmarkEnd w:id="1583"/>
      <w:bookmarkEnd w:id="1584"/>
      <w:bookmarkEnd w:id="1585"/>
      <w:bookmarkEnd w:id="1586"/>
      <w:bookmarkEnd w:id="1587"/>
      <w:bookmarkEnd w:id="1588"/>
      <w:bookmarkEnd w:id="1589"/>
      <w:bookmarkEnd w:id="1590"/>
      <w:bookmarkEnd w:id="1591"/>
      <w:bookmarkEnd w:id="1592"/>
      <w:bookmarkEnd w:id="1593"/>
      <w:bookmarkEnd w:id="1594"/>
      <w:bookmarkEnd w:id="1595"/>
      <w:bookmarkEnd w:id="1596"/>
      <w:bookmarkEnd w:id="1597"/>
      <w:bookmarkEnd w:id="1598"/>
      <w:bookmarkEnd w:id="1599"/>
      <w:bookmarkEnd w:id="1600"/>
      <w:bookmarkEnd w:id="1601"/>
      <w:bookmarkEnd w:id="1602"/>
      <w:bookmarkEnd w:id="1603"/>
      <w:bookmarkEnd w:id="1604"/>
      <w:bookmarkEnd w:id="1605"/>
      <w:bookmarkEnd w:id="1606"/>
      <w:bookmarkEnd w:id="1607"/>
      <w:bookmarkEnd w:id="1608"/>
      <w:bookmarkEnd w:id="1609"/>
      <w:bookmarkEnd w:id="1610"/>
      <w:bookmarkEnd w:id="1611"/>
      <w:bookmarkEnd w:id="1612"/>
      <w:bookmarkEnd w:id="1613"/>
      <w:bookmarkEnd w:id="1614"/>
      <w:bookmarkEnd w:id="1615"/>
      <w:bookmarkEnd w:id="1616"/>
      <w:bookmarkEnd w:id="1617"/>
      <w:bookmarkEnd w:id="1618"/>
      <w:bookmarkEnd w:id="1619"/>
      <w:bookmarkEnd w:id="1620"/>
      <w:bookmarkEnd w:id="1621"/>
      <w:bookmarkEnd w:id="1622"/>
      <w:bookmarkEnd w:id="1623"/>
      <w:bookmarkEnd w:id="1624"/>
      <w:bookmarkEnd w:id="1625"/>
      <w:bookmarkEnd w:id="1626"/>
      <w:bookmarkEnd w:id="1627"/>
      <w:bookmarkEnd w:id="1628"/>
      <w:bookmarkEnd w:id="1629"/>
      <w:bookmarkEnd w:id="1630"/>
      <w:bookmarkEnd w:id="1631"/>
      <w:bookmarkEnd w:id="1632"/>
      <w:bookmarkEnd w:id="1633"/>
      <w:bookmarkEnd w:id="1634"/>
      <w:bookmarkEnd w:id="1635"/>
      <w:bookmarkEnd w:id="1636"/>
      <w:bookmarkEnd w:id="1637"/>
      <w:bookmarkEnd w:id="1638"/>
      <w:bookmarkEnd w:id="1639"/>
      <w:bookmarkEnd w:id="1640"/>
      <w:bookmarkEnd w:id="1641"/>
      <w:bookmarkEnd w:id="1642"/>
      <w:bookmarkEnd w:id="1643"/>
      <w:bookmarkEnd w:id="1644"/>
      <w:bookmarkEnd w:id="1645"/>
      <w:bookmarkEnd w:id="1646"/>
      <w:bookmarkEnd w:id="1647"/>
      <w:bookmarkEnd w:id="1648"/>
      <w:bookmarkEnd w:id="1649"/>
      <w:r w:rsidRPr="000C6CDB">
        <w:rPr>
          <w:lang w:eastAsia="en-US"/>
        </w:rPr>
        <w:t xml:space="preserve">Section </w:t>
      </w:r>
      <w:r w:rsidRPr="00A56147">
        <w:rPr>
          <w:lang w:eastAsia="en-US"/>
        </w:rPr>
        <w:t>B1.</w:t>
      </w:r>
      <w:r w:rsidRPr="000C6CDB">
        <w:rPr>
          <w:lang w:eastAsia="en-US"/>
        </w:rPr>
        <w:t>6 – Employment incentives</w:t>
      </w:r>
      <w:bookmarkEnd w:id="1650"/>
      <w:bookmarkEnd w:id="1651"/>
    </w:p>
    <w:p w14:paraId="5576072B" w14:textId="77777777" w:rsidR="000C6CDB" w:rsidRPr="000C6CDB" w:rsidRDefault="000C6CDB" w:rsidP="00F76214">
      <w:pPr>
        <w:pStyle w:val="2Clause1"/>
        <w:rPr>
          <w:lang w:eastAsia="en-US"/>
        </w:rPr>
      </w:pPr>
      <w:bookmarkStart w:id="1652" w:name="_Ref394319254"/>
      <w:bookmarkStart w:id="1653" w:name="_Ref394319300"/>
      <w:bookmarkStart w:id="1654" w:name="_Ref394319433"/>
      <w:bookmarkStart w:id="1655" w:name="_Toc415224941"/>
      <w:bookmarkStart w:id="1656" w:name="_Toc457551214"/>
      <w:bookmarkStart w:id="1657" w:name="_Toc518567885"/>
      <w:r w:rsidRPr="000C6CDB">
        <w:rPr>
          <w:lang w:eastAsia="en-US"/>
        </w:rPr>
        <w:t>Relocation Assistance to Take Up a Job (RATTUAJ)</w:t>
      </w:r>
      <w:bookmarkEnd w:id="1652"/>
      <w:bookmarkEnd w:id="1653"/>
      <w:bookmarkEnd w:id="1654"/>
      <w:bookmarkEnd w:id="1655"/>
      <w:bookmarkEnd w:id="1656"/>
      <w:bookmarkEnd w:id="1657"/>
    </w:p>
    <w:p w14:paraId="2BFDDD35" w14:textId="77777777" w:rsidR="000C6CDB" w:rsidRPr="000C6CDB" w:rsidRDefault="000C6CDB" w:rsidP="00F76214">
      <w:pPr>
        <w:pStyle w:val="3Cls11"/>
      </w:pPr>
      <w:r w:rsidRPr="000C6CDB">
        <w:t>The Provider must only pay a RATTUAJ Payment if the Provider has first, in accordance with any Guidelines:</w:t>
      </w:r>
    </w:p>
    <w:p w14:paraId="451BF2E6" w14:textId="77777777" w:rsidR="000C6CDB" w:rsidRPr="000C6CDB" w:rsidRDefault="000C6CDB" w:rsidP="00BA79E4">
      <w:pPr>
        <w:pStyle w:val="4Clsa"/>
      </w:pPr>
      <w:r w:rsidRPr="000C6CDB">
        <w:t>correctly confirmed that:</w:t>
      </w:r>
    </w:p>
    <w:p w14:paraId="5C4247AE" w14:textId="467DEB3D" w:rsidR="000C6CDB" w:rsidRPr="000C6CDB" w:rsidRDefault="000C6CDB" w:rsidP="0095028C">
      <w:pPr>
        <w:pStyle w:val="5aifollowing"/>
        <w:numPr>
          <w:ilvl w:val="3"/>
          <w:numId w:val="1"/>
        </w:numPr>
      </w:pPr>
      <w:r w:rsidRPr="000C6CDB">
        <w:t>the person is a RATTUAJ Participant;</w:t>
      </w:r>
    </w:p>
    <w:p w14:paraId="75C4CE27" w14:textId="5D34D9BE" w:rsidR="000C6CDB" w:rsidRPr="000C6CDB" w:rsidRDefault="000C6CDB" w:rsidP="0095028C">
      <w:pPr>
        <w:pStyle w:val="5aifollowing"/>
        <w:numPr>
          <w:ilvl w:val="3"/>
          <w:numId w:val="1"/>
        </w:numPr>
      </w:pPr>
      <w:r w:rsidRPr="000C6CDB">
        <w:t>the relevant Employment position is a RATTUAJ Placement; and</w:t>
      </w:r>
    </w:p>
    <w:p w14:paraId="1A25963F" w14:textId="2293F8AC" w:rsidR="000C6CDB" w:rsidRPr="000C6CDB" w:rsidRDefault="000C6CDB" w:rsidP="007D07A1">
      <w:pPr>
        <w:pStyle w:val="5aifollowing"/>
        <w:numPr>
          <w:ilvl w:val="3"/>
          <w:numId w:val="1"/>
        </w:numPr>
      </w:pPr>
      <w:r w:rsidRPr="000C6CDB">
        <w:t>the proposed address to which the RATTUAJ Participant is relocating is eligible for a RATTUAJ Payment at the amount of the proposed payment;</w:t>
      </w:r>
    </w:p>
    <w:p w14:paraId="2F01ADE7" w14:textId="77777777" w:rsidR="000C6CDB" w:rsidRPr="000C6CDB" w:rsidRDefault="000C6CDB" w:rsidP="00070E54">
      <w:pPr>
        <w:pStyle w:val="4Clsa"/>
      </w:pPr>
      <w:r w:rsidRPr="000C6CDB">
        <w:t xml:space="preserve">received from the relevant RATTUAJ Participant, Documentary Evidence to support their entitlement to a RATTUAJ Payment at the amount of the proposed payment; </w:t>
      </w:r>
    </w:p>
    <w:p w14:paraId="6E79478A" w14:textId="77777777" w:rsidR="000C6CDB" w:rsidRPr="000C6CDB" w:rsidRDefault="000C6CDB">
      <w:pPr>
        <w:pStyle w:val="4Clsa"/>
      </w:pPr>
      <w:r w:rsidRPr="000C6CDB">
        <w:t xml:space="preserve">entered into a RATTUAJ Agreement with the RATTUAJ Participant; and </w:t>
      </w:r>
    </w:p>
    <w:p w14:paraId="3DBA640E" w14:textId="77777777" w:rsidR="000C6CDB" w:rsidRPr="000C6CDB" w:rsidRDefault="000C6CDB">
      <w:pPr>
        <w:pStyle w:val="4Clsa"/>
      </w:pPr>
      <w:r w:rsidRPr="000C6CDB">
        <w:t xml:space="preserve">confirmed that the RATTUAJ Participant is compliant with the RATTUAJ Agreement. </w:t>
      </w:r>
    </w:p>
    <w:p w14:paraId="329D4EB8" w14:textId="77777777" w:rsidR="000C6CDB" w:rsidRPr="000C6CDB" w:rsidRDefault="000C6CDB" w:rsidP="0043505D">
      <w:pPr>
        <w:pStyle w:val="3Cls11"/>
      </w:pPr>
      <w:r w:rsidRPr="000C6CDB">
        <w:t>The Provider must ensure that each RATTUAJ Payment is paid in full from the Provider’s own funds, and otherwise paid in accordance with the requirements specified in any Guidelines.</w:t>
      </w:r>
    </w:p>
    <w:p w14:paraId="57E1B652" w14:textId="77777777" w:rsidR="000C6CDB" w:rsidRPr="000C6CDB" w:rsidRDefault="000C6CDB" w:rsidP="0043505D">
      <w:pPr>
        <w:pStyle w:val="3Cls11"/>
      </w:pPr>
      <w:r w:rsidRPr="000C6CDB">
        <w:t xml:space="preserve">The Provider must end each RATTUAJ Agreement in the circumstances and in the manner specified in any Guidelines. </w:t>
      </w:r>
    </w:p>
    <w:p w14:paraId="091C3A97" w14:textId="77777777" w:rsidR="000C6CDB" w:rsidRPr="000C6CDB" w:rsidRDefault="000C6CDB" w:rsidP="0043505D">
      <w:pPr>
        <w:pStyle w:val="1cmid-heading"/>
        <w:rPr>
          <w:lang w:eastAsia="en-US"/>
        </w:rPr>
      </w:pPr>
      <w:r w:rsidRPr="000C6CDB">
        <w:rPr>
          <w:lang w:eastAsia="en-US"/>
        </w:rPr>
        <w:lastRenderedPageBreak/>
        <w:t>Reimbursement</w:t>
      </w:r>
    </w:p>
    <w:p w14:paraId="1B005B52" w14:textId="77777777" w:rsidR="000C6CDB" w:rsidRPr="000C6CDB" w:rsidRDefault="000C6CDB" w:rsidP="0043505D">
      <w:pPr>
        <w:pStyle w:val="3Cls11"/>
      </w:pPr>
      <w:bookmarkStart w:id="1658" w:name="_Ref394319326"/>
      <w:bookmarkStart w:id="1659" w:name="_Ref400041919"/>
      <w:r w:rsidRPr="000C6CDB">
        <w:t xml:space="preserve">Once the Provider has properly paid a RATTUAJ Payment in accordance with this clause 90, the Provider </w:t>
      </w:r>
      <w:bookmarkEnd w:id="1658"/>
      <w:r w:rsidRPr="000C6CDB">
        <w:t xml:space="preserve">may submit a claim for Reimbursement through the Department’s IT Systems for no more than the same amount as that RATTUAJ Payment, but must only do so </w:t>
      </w:r>
      <w:bookmarkStart w:id="1660" w:name="_Ref398889974"/>
      <w:r w:rsidRPr="000C6CDB">
        <w:t>in accordance with any Guidelines.</w:t>
      </w:r>
      <w:bookmarkEnd w:id="1659"/>
      <w:bookmarkEnd w:id="1660"/>
    </w:p>
    <w:p w14:paraId="77BC0F8F" w14:textId="77777777" w:rsidR="000C6CDB" w:rsidRDefault="000C6CDB" w:rsidP="0043505D">
      <w:pPr>
        <w:pStyle w:val="3Cls11"/>
      </w:pPr>
      <w:r w:rsidRPr="000C6CDB">
        <w:t>The Department will Reimburse the Provider for each RATTUAJ Payment that the Provider makes in accordance with this Deed and properly made claims under clause 90.4.</w:t>
      </w:r>
    </w:p>
    <w:p w14:paraId="04ADD8B0" w14:textId="77777777" w:rsidR="00742CF3" w:rsidRPr="00742CF3" w:rsidRDefault="00742CF3" w:rsidP="00742CF3">
      <w:pPr>
        <w:pStyle w:val="2a1Amanual"/>
        <w:rPr>
          <w:b/>
        </w:rPr>
      </w:pPr>
      <w:bookmarkStart w:id="1661" w:name="_Toc518567886"/>
      <w:r w:rsidRPr="00742CF3">
        <w:rPr>
          <w:b/>
        </w:rPr>
        <w:t>90A.</w:t>
      </w:r>
      <w:r w:rsidRPr="00742CF3">
        <w:rPr>
          <w:b/>
        </w:rPr>
        <w:tab/>
        <w:t>Seasonal Work Incentives for Job Seekers Trial</w:t>
      </w:r>
      <w:bookmarkEnd w:id="1661"/>
    </w:p>
    <w:tbl>
      <w:tblPr>
        <w:tblStyle w:val="TableGrid"/>
        <w:tblW w:w="0" w:type="auto"/>
        <w:tblLook w:val="04A0" w:firstRow="1" w:lastRow="0" w:firstColumn="1" w:lastColumn="0" w:noHBand="0" w:noVBand="1"/>
        <w:tblCaption w:val="Reader's Guide"/>
        <w:tblDescription w:val="Reader’s guide&#10;The Seasonal Work Incentives for Job Seekers Trial is a two-year trial commencing on 1 July 2017 in which QSHW Eligible Stream Participants can participate in QSHW and earn an extra $5,000 each year without affecting their Income Support Payments and access a Seasonal Work Living Away and Travel Allowance of up to $300 each year, where the QSHW is more than 120 km from their home.  The Seasonal Work Living Away and Travel Allowance is paid by the Department to the Provider and the Provider pays this allowance to relevant QSHW Eligible Stream Participants.&#10;&#10;Clause 91 applies to QSHW Vacancies in the same way that it applies to other types of Vacancies.  Clause 90A imposes additional requirements regarding QSHW Vacancies.&#10;&#10;The Provider must lodge every QSHW Vacancy that it obtains on the Department’s IT Systems, and, when recording the QSHW Vacancy in the Department’s IT Systems, select the Vacancy type ‘Qualifying Seasonal Horticultural Work’ if they want to claim the $100 Provider Seasonal Work Incentive Payment.  Subject to the requirements of clauses 125.10 and 125.12, the Provider may claim the $100 Provider Seasonal Work Incentive Payment for each week (up to a maximum of 6 weeks) that a QSHW Eligible Stream Participant is in a QSHW Placement and satisfies the requirements for a QSHW Outcome.&#10;Where a QSHW Eligible Stream Participant in a QSHW Placement obtains ongoing Employment in that position, the Provider may choose to record the position as a new Vacancy in accordance with clause 91.  The usual requirements regarding Employment Outcomes will then apply to that position and the Provider will no longer be able to claim the Provider Seasonal Work Incentive Payment for it.  &#10;&#10;"/>
      </w:tblPr>
      <w:tblGrid>
        <w:gridCol w:w="10478"/>
      </w:tblGrid>
      <w:tr w:rsidR="00742CF3" w14:paraId="0102A365" w14:textId="77777777" w:rsidTr="00D405DB">
        <w:trPr>
          <w:tblHeader/>
        </w:trPr>
        <w:tc>
          <w:tcPr>
            <w:tcW w:w="10598" w:type="dxa"/>
            <w:tcBorders>
              <w:top w:val="single" w:sz="4" w:space="0" w:color="auto"/>
              <w:left w:val="single" w:sz="4" w:space="0" w:color="auto"/>
              <w:bottom w:val="single" w:sz="4" w:space="0" w:color="auto"/>
              <w:right w:val="single" w:sz="4" w:space="0" w:color="auto"/>
            </w:tcBorders>
          </w:tcPr>
          <w:p w14:paraId="1C5E959B" w14:textId="77777777" w:rsidR="00742CF3" w:rsidRDefault="00742CF3" w:rsidP="00742CF3">
            <w:pPr>
              <w:pStyle w:val="9aReadersGuideHeading"/>
            </w:pPr>
            <w:r>
              <w:t>Reader’s guide</w:t>
            </w:r>
          </w:p>
          <w:p w14:paraId="739E2197" w14:textId="77777777" w:rsidR="00742CF3" w:rsidRPr="00742CF3" w:rsidRDefault="00742CF3" w:rsidP="00E024F2">
            <w:pPr>
              <w:spacing w:after="0" w:line="276" w:lineRule="auto"/>
              <w:rPr>
                <w:rFonts w:asciiTheme="minorHAnsi" w:hAnsiTheme="minorHAnsi"/>
              </w:rPr>
            </w:pPr>
            <w:r w:rsidRPr="00742CF3">
              <w:rPr>
                <w:rFonts w:asciiTheme="minorHAnsi" w:hAnsiTheme="minorHAnsi"/>
              </w:rPr>
              <w:t>The Seasonal Work Incentives for Job Seekers Trial is a two-year trial commencing on 1 July 2017 in which QSHW Eligible Stream Participants can participate in QSHW and earn an extra $5,000 each year without affecting their Income Support Payments and access a Seasonal Work Living Away and Travel Allowance of up to $300 each year, where the QSHW is more than 120 km from their home.  The Seasonal Work Living Away and Travel Allowance is paid by the Department to the Provider and the Provider pays this allowance to relevant QSHW Eligible Stream Participants.</w:t>
            </w:r>
          </w:p>
          <w:p w14:paraId="147B863C" w14:textId="77777777" w:rsidR="00742CF3" w:rsidRPr="00742CF3" w:rsidRDefault="00742CF3" w:rsidP="00E024F2">
            <w:pPr>
              <w:spacing w:after="0" w:line="276" w:lineRule="auto"/>
              <w:rPr>
                <w:rFonts w:asciiTheme="minorHAnsi" w:hAnsiTheme="minorHAnsi"/>
              </w:rPr>
            </w:pPr>
          </w:p>
          <w:p w14:paraId="61D96052" w14:textId="77777777" w:rsidR="00742CF3" w:rsidRPr="00742CF3" w:rsidRDefault="00742CF3" w:rsidP="00E024F2">
            <w:pPr>
              <w:spacing w:after="0" w:line="276" w:lineRule="auto"/>
              <w:rPr>
                <w:rFonts w:asciiTheme="minorHAnsi" w:hAnsiTheme="minorHAnsi"/>
              </w:rPr>
            </w:pPr>
            <w:r w:rsidRPr="00742CF3">
              <w:rPr>
                <w:rFonts w:asciiTheme="minorHAnsi" w:hAnsiTheme="minorHAnsi"/>
              </w:rPr>
              <w:t>Clause 91 applies to QSHW Vacancies in the same way that it applies to other types of Vacancies.  Clause 90A imposes additional requirements regarding QSHW Vacancies.</w:t>
            </w:r>
          </w:p>
          <w:p w14:paraId="6B51104A" w14:textId="77777777" w:rsidR="00742CF3" w:rsidRPr="00742CF3" w:rsidRDefault="00742CF3" w:rsidP="00E024F2">
            <w:pPr>
              <w:spacing w:after="0" w:line="276" w:lineRule="auto"/>
              <w:rPr>
                <w:rFonts w:asciiTheme="minorHAnsi" w:hAnsiTheme="minorHAnsi"/>
              </w:rPr>
            </w:pPr>
          </w:p>
          <w:p w14:paraId="1FEAD34E" w14:textId="77777777" w:rsidR="00742CF3" w:rsidRPr="00742CF3" w:rsidRDefault="00742CF3" w:rsidP="00E024F2">
            <w:pPr>
              <w:rPr>
                <w:rFonts w:asciiTheme="minorHAnsi" w:hAnsiTheme="minorHAnsi"/>
              </w:rPr>
            </w:pPr>
            <w:r w:rsidRPr="00742CF3">
              <w:rPr>
                <w:rFonts w:asciiTheme="minorHAnsi" w:hAnsiTheme="minorHAnsi"/>
              </w:rPr>
              <w:t>The Provider must lodge every QSHW Vacancy that it obtains on the Department’s IT Systems, and, when recording the QSHW Vacancy in the Department’s IT Systems, select the Vacancy type ‘Qualifying Seasonal Horticultural Work’ if they want to claim the $100 Provider Seasonal Work Incentive Payment.  Subject to the requirements of clauses 125.10 and 125.12, the Provider may claim the $100 Provider Seasonal Work Incentive Payment for each week (up to a maximum of 6 weeks) that a QSHW Eligible Stream Participant is in a QSHW Placement and satisfies the requirements for a QSHW Outcome.</w:t>
            </w:r>
          </w:p>
          <w:p w14:paraId="0EB92AE2" w14:textId="77777777" w:rsidR="00742CF3" w:rsidRPr="00742CF3" w:rsidRDefault="00742CF3" w:rsidP="00E024F2">
            <w:pPr>
              <w:spacing w:after="0" w:line="276" w:lineRule="auto"/>
              <w:rPr>
                <w:rFonts w:asciiTheme="minorHAnsi" w:hAnsiTheme="minorHAnsi"/>
              </w:rPr>
            </w:pPr>
            <w:r w:rsidRPr="00742CF3">
              <w:rPr>
                <w:rFonts w:asciiTheme="minorHAnsi" w:hAnsiTheme="minorHAnsi"/>
              </w:rPr>
              <w:t xml:space="preserve">Where a QSHW Eligible Stream Participant in a QSHW Placement obtains ongoing Employment in that position, the Provider may choose to record the position as a new Vacancy in accordance with clause 91.  The usual requirements regarding Employment Outcomes will then apply to that position and the Provider will no longer be able to claim the Provider Seasonal Work Incentive Payment for it.  </w:t>
            </w:r>
          </w:p>
          <w:p w14:paraId="70AEE7E1" w14:textId="77777777" w:rsidR="00742CF3" w:rsidRDefault="00742CF3" w:rsidP="00E024F2">
            <w:pPr>
              <w:spacing w:after="0" w:line="276" w:lineRule="auto"/>
            </w:pPr>
          </w:p>
        </w:tc>
      </w:tr>
    </w:tbl>
    <w:p w14:paraId="5D430885" w14:textId="77777777" w:rsidR="00742CF3" w:rsidRDefault="00742CF3" w:rsidP="00742CF3">
      <w:pPr>
        <w:pStyle w:val="3c11manual"/>
      </w:pPr>
      <w:r>
        <w:t>90A.1</w:t>
      </w:r>
      <w:r>
        <w:tab/>
        <w:t>The Provider must promote, deal with enquiries, manage and report on the Seasonal Work Incentives for Job Seekers Trial, in accordance with any Guidelines.</w:t>
      </w:r>
    </w:p>
    <w:p w14:paraId="6FAAC44F" w14:textId="77777777" w:rsidR="00742CF3" w:rsidRDefault="00742CF3" w:rsidP="00742CF3">
      <w:pPr>
        <w:pStyle w:val="3c11manual"/>
      </w:pPr>
      <w:r>
        <w:t>90A.2</w:t>
      </w:r>
      <w:r>
        <w:tab/>
        <w:t>The Provider must, in accordance with any Guidelines:</w:t>
      </w:r>
    </w:p>
    <w:p w14:paraId="053A08E2" w14:textId="77777777" w:rsidR="00742CF3" w:rsidRDefault="00742CF3" w:rsidP="00742CF3">
      <w:pPr>
        <w:pStyle w:val="4bamanual"/>
      </w:pPr>
      <w:r>
        <w:t>(a)</w:t>
      </w:r>
      <w:r>
        <w:tab/>
        <w:t>engage and work with QSHW Employers to understand their needs and identify QSHW Vacancies; and</w:t>
      </w:r>
    </w:p>
    <w:p w14:paraId="1E737515" w14:textId="77777777" w:rsidR="00742CF3" w:rsidRDefault="00742CF3" w:rsidP="00742CF3">
      <w:pPr>
        <w:pStyle w:val="4bamanual"/>
      </w:pPr>
      <w:r>
        <w:t>(b)</w:t>
      </w:r>
      <w:r>
        <w:tab/>
        <w:t>provide QSHW Employers with information about the Seasonal Work Incentives for Job Seekers Trial to ensure they are aware of the potential benefits available to them.</w:t>
      </w:r>
    </w:p>
    <w:p w14:paraId="4E5F7C32" w14:textId="77777777" w:rsidR="00742CF3" w:rsidRDefault="00742CF3" w:rsidP="00742CF3">
      <w:pPr>
        <w:pStyle w:val="3c11manual"/>
      </w:pPr>
      <w:r>
        <w:t>90A.3</w:t>
      </w:r>
      <w:r>
        <w:tab/>
        <w:t xml:space="preserve">In accordance with any Guidelines, the Provider: </w:t>
      </w:r>
    </w:p>
    <w:p w14:paraId="402C74A3" w14:textId="77777777" w:rsidR="00742CF3" w:rsidRDefault="00742CF3" w:rsidP="00742CF3">
      <w:pPr>
        <w:pStyle w:val="4bamanual"/>
      </w:pPr>
      <w:r>
        <w:t>(a)</w:t>
      </w:r>
      <w:r>
        <w:tab/>
        <w:t xml:space="preserve">should refer QSHW Eligible Stream Participants to QSHW Employers with QSHW Vacancies; </w:t>
      </w:r>
    </w:p>
    <w:p w14:paraId="04836F54" w14:textId="77777777" w:rsidR="00742CF3" w:rsidRDefault="00742CF3" w:rsidP="00742CF3">
      <w:pPr>
        <w:pStyle w:val="4bamanual"/>
      </w:pPr>
      <w:r>
        <w:t>(b)</w:t>
      </w:r>
      <w:r>
        <w:tab/>
        <w:t>must ensure that, before they refer any Stream Participant for a QSHW Vacancy, the Stream Participant:</w:t>
      </w:r>
    </w:p>
    <w:p w14:paraId="4152A263" w14:textId="4A6E434E" w:rsidR="00742CF3" w:rsidRDefault="00742CF3" w:rsidP="00BA79E4">
      <w:pPr>
        <w:pStyle w:val="5aifollowing"/>
        <w:numPr>
          <w:ilvl w:val="3"/>
          <w:numId w:val="1"/>
        </w:numPr>
      </w:pPr>
      <w:r>
        <w:t>is QSHW Eligible;</w:t>
      </w:r>
      <w:r>
        <w:tab/>
      </w:r>
    </w:p>
    <w:p w14:paraId="1A2C84A3" w14:textId="67DD7647" w:rsidR="00742CF3" w:rsidRDefault="00742CF3" w:rsidP="0095028C">
      <w:pPr>
        <w:pStyle w:val="5aifollowing"/>
        <w:numPr>
          <w:ilvl w:val="3"/>
          <w:numId w:val="1"/>
        </w:numPr>
      </w:pPr>
      <w:r>
        <w:t>has appropriate skills for the QSHW Vacancy;</w:t>
      </w:r>
    </w:p>
    <w:p w14:paraId="38E91E6F" w14:textId="62CAB4C3" w:rsidR="00742CF3" w:rsidRDefault="00742CF3" w:rsidP="0095028C">
      <w:pPr>
        <w:pStyle w:val="5aifollowing"/>
        <w:numPr>
          <w:ilvl w:val="3"/>
          <w:numId w:val="1"/>
        </w:numPr>
      </w:pPr>
      <w:r w:rsidRPr="006D1CE3">
        <w:t>is willing to do that work for at least 6 weeks; and</w:t>
      </w:r>
    </w:p>
    <w:p w14:paraId="62414B29" w14:textId="347ACFBB" w:rsidR="00742CF3" w:rsidRDefault="00742CF3" w:rsidP="007D07A1">
      <w:pPr>
        <w:pStyle w:val="5aifollowing"/>
        <w:numPr>
          <w:ilvl w:val="3"/>
          <w:numId w:val="1"/>
        </w:numPr>
      </w:pPr>
      <w:r>
        <w:lastRenderedPageBreak/>
        <w:t xml:space="preserve">has </w:t>
      </w:r>
      <w:r w:rsidRPr="006D1CE3">
        <w:t>been provided with details of the QSHW Employer and QSHW Vacancy so that the Stream Partic</w:t>
      </w:r>
      <w:r w:rsidR="00406A4A">
        <w:t>i</w:t>
      </w:r>
      <w:r w:rsidRPr="006D1CE3">
        <w:t>pant can gain an</w:t>
      </w:r>
      <w:r>
        <w:t xml:space="preserve"> understanding of the type and volume of work that they would be doing if placed in the QSHW Vacancy; </w:t>
      </w:r>
    </w:p>
    <w:p w14:paraId="7DED3EA1" w14:textId="77777777" w:rsidR="00742CF3" w:rsidRDefault="00742CF3" w:rsidP="00742CF3">
      <w:pPr>
        <w:pStyle w:val="4bamanual"/>
      </w:pPr>
      <w:r>
        <w:t xml:space="preserve"> (c)</w:t>
      </w:r>
      <w:r>
        <w:tab/>
        <w:t xml:space="preserve">must encourage QSHW Eligible Stream Participants to consider QSHW job opportunities outside of their local area, where applicable; </w:t>
      </w:r>
    </w:p>
    <w:p w14:paraId="1188A56C" w14:textId="77777777" w:rsidR="00742CF3" w:rsidRDefault="00742CF3" w:rsidP="00742CF3">
      <w:pPr>
        <w:pStyle w:val="4bamanual"/>
      </w:pPr>
      <w:r>
        <w:t>(d)</w:t>
      </w:r>
      <w:r>
        <w:tab/>
        <w:t xml:space="preserve">must record each QSHW Placement Start Date in the Department’s IT Systems within 56 days after the QSHW Placement Start Date; </w:t>
      </w:r>
    </w:p>
    <w:p w14:paraId="423EC852" w14:textId="77777777" w:rsidR="00742CF3" w:rsidRDefault="00742CF3" w:rsidP="00742CF3">
      <w:pPr>
        <w:pStyle w:val="4bamanual"/>
      </w:pPr>
      <w:r>
        <w:t>(e)</w:t>
      </w:r>
      <w:r>
        <w:tab/>
        <w:t>where a QSHW Eligible Stream Participant is identified on the Department’s IT Systems on the relevant QSHW Placement Start Date as having a disability and a Partial Capacity to Work, must ensure that the Stream Participant is not required to work more than the maximum number of hours per week in the range as assessed by DHS through an ESAt or JCA; and</w:t>
      </w:r>
    </w:p>
    <w:p w14:paraId="7D97D271" w14:textId="77777777" w:rsidR="00742CF3" w:rsidRDefault="00742CF3" w:rsidP="00742CF3">
      <w:pPr>
        <w:pStyle w:val="4bamanual"/>
      </w:pPr>
      <w:r>
        <w:t>(f)</w:t>
      </w:r>
      <w:r>
        <w:tab/>
        <w:t>must retain Documentary Evidence relating to each QSHW Placement.</w:t>
      </w:r>
    </w:p>
    <w:p w14:paraId="44714564" w14:textId="77777777" w:rsidR="00742CF3" w:rsidRDefault="00742CF3" w:rsidP="00742CF3">
      <w:pPr>
        <w:pStyle w:val="1cmid-heading"/>
      </w:pPr>
      <w:r>
        <w:t>Seasonal Work Living Away and Travel Allowance</w:t>
      </w:r>
    </w:p>
    <w:p w14:paraId="487FEF69" w14:textId="77777777" w:rsidR="00742CF3" w:rsidRPr="00742CF3" w:rsidRDefault="00742CF3" w:rsidP="00742CF3">
      <w:pPr>
        <w:pStyle w:val="3c11manual"/>
      </w:pPr>
      <w:r>
        <w:rPr>
          <w:szCs w:val="22"/>
        </w:rPr>
        <w:t>90A.4</w:t>
      </w:r>
      <w:r>
        <w:rPr>
          <w:szCs w:val="22"/>
        </w:rPr>
        <w:tab/>
        <w:t xml:space="preserve">The Provider must, in accordance with any Guidelines, pay the Seasonal Work Living Away and Travel Allowance to any </w:t>
      </w:r>
      <w:r>
        <w:t>QSHW Eligible Stream Participant placed by the Provider into a QSHW Vacancy where the relevant QSHW is more than 120km away from the Stream Participant’s residence.</w:t>
      </w:r>
    </w:p>
    <w:p w14:paraId="6F106011" w14:textId="501A0EF1" w:rsidR="000C6CDB" w:rsidRPr="000C6CDB" w:rsidRDefault="000C6CDB" w:rsidP="0043505D">
      <w:pPr>
        <w:pStyle w:val="1bSectionHeading"/>
        <w:rPr>
          <w:lang w:eastAsia="en-US"/>
        </w:rPr>
      </w:pPr>
      <w:bookmarkStart w:id="1662" w:name="_Toc518567887"/>
      <w:bookmarkStart w:id="1663" w:name="_Toc225840172"/>
      <w:r w:rsidRPr="000C6CDB">
        <w:rPr>
          <w:lang w:eastAsia="en-US"/>
        </w:rPr>
        <w:t>Section B</w:t>
      </w:r>
      <w:r w:rsidRPr="00A56147">
        <w:rPr>
          <w:lang w:eastAsia="en-US"/>
        </w:rPr>
        <w:t>1.</w:t>
      </w:r>
      <w:r w:rsidR="006F000F">
        <w:rPr>
          <w:lang w:eastAsia="en-US"/>
        </w:rPr>
        <w:t xml:space="preserve">7 </w:t>
      </w:r>
      <w:r w:rsidR="006F000F" w:rsidRPr="000C6CDB">
        <w:rPr>
          <w:lang w:eastAsia="en-US"/>
        </w:rPr>
        <w:t>–</w:t>
      </w:r>
      <w:r w:rsidRPr="000C6CDB">
        <w:rPr>
          <w:lang w:eastAsia="en-US"/>
        </w:rPr>
        <w:t xml:space="preserve"> Vacancy management</w:t>
      </w:r>
      <w:bookmarkEnd w:id="1662"/>
    </w:p>
    <w:p w14:paraId="62424C9B" w14:textId="77777777" w:rsidR="000C6CDB" w:rsidRPr="000C6CDB" w:rsidRDefault="000C6CDB" w:rsidP="00EF3ABC">
      <w:pPr>
        <w:pStyle w:val="2Clause1"/>
        <w:rPr>
          <w:lang w:eastAsia="en-US"/>
        </w:rPr>
      </w:pPr>
      <w:bookmarkStart w:id="1664" w:name="_Ref393806991"/>
      <w:bookmarkStart w:id="1665" w:name="_Toc415224942"/>
      <w:bookmarkStart w:id="1666" w:name="_Toc457551215"/>
      <w:bookmarkStart w:id="1667" w:name="_Toc518567888"/>
      <w:r w:rsidRPr="000C6CDB">
        <w:rPr>
          <w:lang w:eastAsia="en-US"/>
        </w:rPr>
        <w:t>Vacancy management</w:t>
      </w:r>
      <w:bookmarkEnd w:id="1664"/>
      <w:bookmarkEnd w:id="1665"/>
      <w:bookmarkEnd w:id="1666"/>
      <w:bookmarkEnd w:id="1667"/>
    </w:p>
    <w:p w14:paraId="2481CDD2" w14:textId="77777777" w:rsidR="000C6CDB" w:rsidRPr="000C6CDB" w:rsidRDefault="000C6CDB" w:rsidP="00EF3ABC">
      <w:pPr>
        <w:pStyle w:val="3Cls11"/>
      </w:pPr>
      <w:bookmarkStart w:id="1668" w:name="_Ref393798854"/>
      <w:r w:rsidRPr="000C6CDB">
        <w:t>The Provider must engage and work with Employers to understand their needs and identify job opportunities</w:t>
      </w:r>
      <w:bookmarkStart w:id="1669" w:name="_Ref395173505"/>
      <w:bookmarkEnd w:id="1668"/>
      <w:r w:rsidRPr="000C6CDB">
        <w:t>.</w:t>
      </w:r>
      <w:bookmarkEnd w:id="1669"/>
    </w:p>
    <w:p w14:paraId="22C1C044" w14:textId="77777777" w:rsidR="000C6CDB" w:rsidRPr="000C6CDB" w:rsidRDefault="000C6CDB" w:rsidP="00EF3ABC">
      <w:pPr>
        <w:pStyle w:val="3Cls11"/>
      </w:pPr>
      <w:r w:rsidRPr="000C6CDB">
        <w:t>The Provider must</w:t>
      </w:r>
      <w:r w:rsidRPr="00A56147">
        <w:t xml:space="preserve">, in accordance with any Guidelines, lodge every Vacancy that it creates or obtains </w:t>
      </w:r>
      <w:r w:rsidRPr="000C6CDB">
        <w:t>on the Department’s IT Systems.</w:t>
      </w:r>
    </w:p>
    <w:p w14:paraId="7DF9B569" w14:textId="77777777" w:rsidR="000C6CDB" w:rsidRPr="000C6CDB" w:rsidRDefault="000C6CDB" w:rsidP="00BA79E4">
      <w:pPr>
        <w:pStyle w:val="8Note"/>
        <w:ind w:left="0"/>
      </w:pPr>
      <w:r w:rsidRPr="000C6CDB">
        <w:t>Note:  The Provider may lodge more than one similar vacant position with the same Employer as a Vacancy, on the Department’s IT Systems.</w:t>
      </w:r>
    </w:p>
    <w:p w14:paraId="6FB16CA3" w14:textId="77777777" w:rsidR="000C6CDB" w:rsidRPr="000C6CDB" w:rsidRDefault="000C6CDB" w:rsidP="00EF3ABC">
      <w:pPr>
        <w:pStyle w:val="3Cls11"/>
      </w:pPr>
      <w:r w:rsidRPr="000C6CDB">
        <w:t>The Provider must</w:t>
      </w:r>
      <w:r w:rsidRPr="000C6CDB">
        <w:rPr>
          <w:color w:val="76923C" w:themeColor="accent3" w:themeShade="BF"/>
        </w:rPr>
        <w:t>:</w:t>
      </w:r>
    </w:p>
    <w:p w14:paraId="04A18DD9" w14:textId="77777777" w:rsidR="000C6CDB" w:rsidRPr="00A56147" w:rsidRDefault="000C6CDB" w:rsidP="00BA79E4">
      <w:pPr>
        <w:pStyle w:val="4Clsa"/>
      </w:pPr>
      <w:bookmarkStart w:id="1670" w:name="_Ref455140608"/>
      <w:r w:rsidRPr="00A56147">
        <w:t>where a position for paid Employment is sourced by the Provider, ensure that the position is paid at a rate at least equivalent to:</w:t>
      </w:r>
      <w:bookmarkEnd w:id="1670"/>
    </w:p>
    <w:p w14:paraId="44CB6F36" w14:textId="6A082F86" w:rsidR="000C6CDB" w:rsidRPr="00A56147" w:rsidRDefault="000C6CDB" w:rsidP="0095028C">
      <w:pPr>
        <w:pStyle w:val="5aifollowing"/>
        <w:numPr>
          <w:ilvl w:val="3"/>
          <w:numId w:val="1"/>
        </w:numPr>
      </w:pPr>
      <w:r w:rsidRPr="00A56147">
        <w:t>the minimum rate prescribed in any Modern Award that covers or applies to the position; or</w:t>
      </w:r>
    </w:p>
    <w:p w14:paraId="4B7638FE" w14:textId="54CD888F" w:rsidR="000C6CDB" w:rsidRPr="00A56147" w:rsidRDefault="000C6CDB" w:rsidP="0095028C">
      <w:pPr>
        <w:pStyle w:val="5aifollowing"/>
        <w:numPr>
          <w:ilvl w:val="3"/>
          <w:numId w:val="1"/>
        </w:numPr>
      </w:pPr>
      <w:r w:rsidRPr="00A56147">
        <w:t>if no Modern Award covers or applies to the position, the National Minimum Wage,</w:t>
      </w:r>
    </w:p>
    <w:p w14:paraId="117541F7" w14:textId="77777777" w:rsidR="000C6CDB" w:rsidRPr="00A56147" w:rsidRDefault="000C6CDB" w:rsidP="007D07A1">
      <w:pPr>
        <w:pStyle w:val="4aafollowing"/>
      </w:pPr>
      <w:r w:rsidRPr="00A56147">
        <w:t>before lodging the position as a Vacancy;</w:t>
      </w:r>
    </w:p>
    <w:p w14:paraId="5A706477" w14:textId="77777777" w:rsidR="000C6CDB" w:rsidRPr="00A56147" w:rsidRDefault="000C6CDB" w:rsidP="00070E54">
      <w:pPr>
        <w:pStyle w:val="4Clsa"/>
      </w:pPr>
      <w:r w:rsidRPr="00A56147">
        <w:t>not lodge an Unsuitable position as a Vacancy; and</w:t>
      </w:r>
    </w:p>
    <w:p w14:paraId="24CB0ADD" w14:textId="77777777" w:rsidR="000C6CDB" w:rsidRPr="000C6CDB" w:rsidRDefault="000C6CDB">
      <w:pPr>
        <w:pStyle w:val="4Clsa"/>
      </w:pPr>
      <w:r w:rsidRPr="000C6CDB">
        <w:t xml:space="preserve">ensure that </w:t>
      </w:r>
      <w:r w:rsidR="00742CF3" w:rsidRPr="00742CF3">
        <w:t xml:space="preserve">the details of </w:t>
      </w:r>
      <w:r w:rsidRPr="000C6CDB">
        <w:t>each Vacancy lodged o</w:t>
      </w:r>
      <w:r w:rsidR="00742CF3">
        <w:t>n the Department’s IT Systems are</w:t>
      </w:r>
      <w:r w:rsidRPr="000C6CDB">
        <w:t xml:space="preserve"> complete, up to date, an</w:t>
      </w:r>
      <w:r w:rsidR="00742CF3">
        <w:t>d comply</w:t>
      </w:r>
      <w:r w:rsidRPr="000C6CDB">
        <w:t xml:space="preserve"> with any conditions of use specified in any Guidelines.</w:t>
      </w:r>
    </w:p>
    <w:p w14:paraId="1C6C8DC3" w14:textId="77777777" w:rsidR="000C6CDB" w:rsidRPr="00A56147" w:rsidRDefault="000C6CDB">
      <w:pPr>
        <w:pStyle w:val="8Note"/>
      </w:pPr>
      <w:r w:rsidRPr="00A56147">
        <w:t>Note 1: For the avoidance of doubt, the Provider is not required to:</w:t>
      </w:r>
    </w:p>
    <w:p w14:paraId="0B8744A4" w14:textId="77777777" w:rsidR="000C6CDB" w:rsidRPr="00A56147" w:rsidRDefault="000C6CDB">
      <w:pPr>
        <w:pStyle w:val="8Note"/>
        <w:ind w:left="1418"/>
      </w:pPr>
      <w:r w:rsidRPr="00A56147">
        <w:t>(a)</w:t>
      </w:r>
      <w:r w:rsidRPr="00A56147">
        <w:tab/>
        <w:t xml:space="preserve">comply with clause 91.3(a) in relation to Unsubsidised Self Employment, Pre-existing Employment or any position sourced by a Participant themselves; </w:t>
      </w:r>
    </w:p>
    <w:p w14:paraId="5F60F00A" w14:textId="77777777" w:rsidR="000C6CDB" w:rsidRPr="00A56147" w:rsidRDefault="000C6CDB">
      <w:pPr>
        <w:pStyle w:val="8Note"/>
        <w:ind w:left="1418"/>
      </w:pPr>
      <w:r w:rsidRPr="00A56147">
        <w:t>(b)</w:t>
      </w:r>
      <w:r w:rsidRPr="00A56147">
        <w:tab/>
        <w:t xml:space="preserve">for clause 91.3(a), ensure that the relevant position is paid in accordance with any applicable Enterprise Agreement; or </w:t>
      </w:r>
    </w:p>
    <w:p w14:paraId="24E58CC5" w14:textId="77777777" w:rsidR="000C6CDB" w:rsidRPr="00A56147" w:rsidRDefault="000C6CDB">
      <w:pPr>
        <w:pStyle w:val="8Note"/>
        <w:ind w:left="1418"/>
      </w:pPr>
      <w:r w:rsidRPr="00A56147">
        <w:t>(c)</w:t>
      </w:r>
      <w:r w:rsidRPr="00A56147">
        <w:tab/>
        <w:t>verify that the Employment was paid in accordance with any applicable Enterprise Agreement, Modern Award or the National Minimum Wage at the point of claiming a related Outcome.</w:t>
      </w:r>
    </w:p>
    <w:p w14:paraId="155632F1" w14:textId="77777777" w:rsidR="000C6CDB" w:rsidRPr="000C6CDB" w:rsidRDefault="000C6CDB" w:rsidP="00EF3ABC">
      <w:pPr>
        <w:pStyle w:val="3Cls11"/>
      </w:pPr>
      <w:r w:rsidRPr="000C6CDB">
        <w:t>The Provider must, in accordance with any Guidelines:</w:t>
      </w:r>
    </w:p>
    <w:p w14:paraId="26ED0512" w14:textId="77777777" w:rsidR="000C6CDB" w:rsidRPr="000C6CDB" w:rsidRDefault="000C6CDB" w:rsidP="00BA79E4">
      <w:pPr>
        <w:pStyle w:val="4Clsa"/>
      </w:pPr>
      <w:r w:rsidRPr="000C6CDB">
        <w:t xml:space="preserve">refer suitable Stream Participants to Employers with Vacancies; </w:t>
      </w:r>
    </w:p>
    <w:p w14:paraId="6DE83BE2" w14:textId="77777777" w:rsidR="000C6CDB" w:rsidRPr="000C6CDB" w:rsidRDefault="000C6CDB" w:rsidP="0095028C">
      <w:pPr>
        <w:pStyle w:val="4Clsa"/>
      </w:pPr>
      <w:r w:rsidRPr="000C6CDB">
        <w:lastRenderedPageBreak/>
        <w:t xml:space="preserve">advise Fully Eligible Participants (Mutual Obligation) that they are required to take any suitable job and of the consequences of failing to do so; </w:t>
      </w:r>
    </w:p>
    <w:p w14:paraId="014E3DB9" w14:textId="77777777" w:rsidR="000C6CDB" w:rsidRPr="000C6CDB" w:rsidRDefault="000C6CDB" w:rsidP="0095028C">
      <w:pPr>
        <w:pStyle w:val="4Clsa"/>
      </w:pPr>
      <w:r w:rsidRPr="000C6CDB">
        <w:t>encourage Stream Participants to consider job opportunities outside of their local area; and</w:t>
      </w:r>
    </w:p>
    <w:p w14:paraId="31A295FC" w14:textId="77777777" w:rsidR="000C6CDB" w:rsidRPr="000C6CDB" w:rsidRDefault="000C6CDB" w:rsidP="007D07A1">
      <w:pPr>
        <w:pStyle w:val="4Clsa"/>
      </w:pPr>
      <w:r w:rsidRPr="000C6CDB">
        <w:t>record the Job Seeker Placement Start Date in the Department’s IT Systems</w:t>
      </w:r>
      <w:r w:rsidR="00EF3ABC">
        <w:t>:</w:t>
      </w:r>
    </w:p>
    <w:p w14:paraId="4560ABBB" w14:textId="3F08A334" w:rsidR="000C6CDB" w:rsidRPr="00F72E7F" w:rsidRDefault="000C6CDB" w:rsidP="00070E54">
      <w:pPr>
        <w:pStyle w:val="5aifollowing"/>
        <w:numPr>
          <w:ilvl w:val="3"/>
          <w:numId w:val="1"/>
        </w:numPr>
      </w:pPr>
      <w:r w:rsidRPr="00F72E7F">
        <w:t>within 56 days of each Stream Participant commencing in:</w:t>
      </w:r>
    </w:p>
    <w:p w14:paraId="28A8F958" w14:textId="77777777" w:rsidR="000C6CDB" w:rsidRPr="00F72E7F" w:rsidRDefault="000C6CDB" w:rsidP="00B54419">
      <w:pPr>
        <w:pStyle w:val="6ClsA"/>
        <w:numPr>
          <w:ilvl w:val="4"/>
          <w:numId w:val="55"/>
        </w:numPr>
      </w:pPr>
      <w:r w:rsidRPr="00F72E7F">
        <w:t>Employment, where the Stream Participant is successful in gaining Employment; or</w:t>
      </w:r>
    </w:p>
    <w:p w14:paraId="75725D03" w14:textId="77777777" w:rsidR="000C6CDB" w:rsidRPr="00F72E7F" w:rsidRDefault="000C6CDB" w:rsidP="00B54419">
      <w:pPr>
        <w:pStyle w:val="6ClsA"/>
        <w:numPr>
          <w:ilvl w:val="4"/>
          <w:numId w:val="55"/>
        </w:numPr>
      </w:pPr>
      <w:r w:rsidRPr="00F72E7F">
        <w:t>Unsubsidised Self Employment,</w:t>
      </w:r>
    </w:p>
    <w:p w14:paraId="3F673733" w14:textId="77777777" w:rsidR="000C6CDB" w:rsidRPr="00F72E7F" w:rsidRDefault="00A953CD" w:rsidP="00A953CD">
      <w:pPr>
        <w:pStyle w:val="5aifollowing"/>
        <w:ind w:firstLine="238"/>
      </w:pPr>
      <w:r>
        <w:t>a</w:t>
      </w:r>
      <w:r w:rsidR="000C6CDB" w:rsidRPr="00F72E7F">
        <w:t>s relevant; or</w:t>
      </w:r>
    </w:p>
    <w:p w14:paraId="75BD63C9" w14:textId="6043E3EA" w:rsidR="000C6CDB" w:rsidRPr="00F72E7F" w:rsidRDefault="000C6CDB" w:rsidP="00BA79E4">
      <w:pPr>
        <w:pStyle w:val="5aifollowing"/>
        <w:numPr>
          <w:ilvl w:val="3"/>
          <w:numId w:val="1"/>
        </w:numPr>
      </w:pPr>
      <w:r w:rsidRPr="00F72E7F">
        <w:t>for a Stream Participant who satisfies the requirements of clause 125.1(</w:t>
      </w:r>
      <w:r w:rsidR="00C46B19">
        <w:t>c</w:t>
      </w:r>
      <w:r w:rsidRPr="00F72E7F">
        <w:t>)</w:t>
      </w:r>
      <w:r w:rsidR="00C46B19">
        <w:t xml:space="preserve"> or (e)</w:t>
      </w:r>
      <w:r w:rsidRPr="00F72E7F">
        <w:t>, within 56 da</w:t>
      </w:r>
      <w:r w:rsidR="005F491C">
        <w:t>ys of the date of the relevant significant i</w:t>
      </w:r>
      <w:r w:rsidRPr="00F72E7F">
        <w:t>ncrease, or as otherwise specified in any Guidelines or advised by the Department.</w:t>
      </w:r>
    </w:p>
    <w:p w14:paraId="7DAA0210" w14:textId="77777777" w:rsidR="000C6CDB" w:rsidRPr="00F72E7F" w:rsidRDefault="000C6CDB" w:rsidP="0095028C">
      <w:pPr>
        <w:pStyle w:val="8Note"/>
      </w:pPr>
      <w:r w:rsidRPr="000C6CDB">
        <w:t>Note: The Provider can only claim Outcome Payments in relation to referrals of Stream Participants from its own caseload.</w:t>
      </w:r>
    </w:p>
    <w:p w14:paraId="7E1E1D50" w14:textId="79E84D71" w:rsidR="000C6CDB" w:rsidRPr="000C6CDB" w:rsidRDefault="000C6CDB" w:rsidP="00EF3ABC">
      <w:pPr>
        <w:pStyle w:val="1bSectionHeading"/>
        <w:rPr>
          <w:lang w:eastAsia="en-US"/>
        </w:rPr>
      </w:pPr>
      <w:bookmarkStart w:id="1671" w:name="_Toc518567889"/>
      <w:r w:rsidRPr="000C6CDB">
        <w:rPr>
          <w:lang w:eastAsia="en-US"/>
        </w:rPr>
        <w:t xml:space="preserve">Section </w:t>
      </w:r>
      <w:r w:rsidRPr="00F72E7F">
        <w:rPr>
          <w:lang w:eastAsia="en-US"/>
        </w:rPr>
        <w:t>B1.</w:t>
      </w:r>
      <w:r w:rsidRPr="000C6CDB">
        <w:rPr>
          <w:lang w:eastAsia="en-US"/>
        </w:rPr>
        <w:t>8 – Participant Suspension and Exit from Employment Provider Services</w:t>
      </w:r>
      <w:bookmarkEnd w:id="1663"/>
      <w:bookmarkEnd w:id="1671"/>
    </w:p>
    <w:p w14:paraId="64578FDB" w14:textId="77777777" w:rsidR="000C6CDB" w:rsidRPr="000C6CDB" w:rsidRDefault="000C6CDB" w:rsidP="00EF3ABC">
      <w:pPr>
        <w:pStyle w:val="2Clause1"/>
        <w:rPr>
          <w:lang w:eastAsia="en-US"/>
        </w:rPr>
      </w:pPr>
      <w:bookmarkStart w:id="1672" w:name="_Ref395258854"/>
      <w:bookmarkStart w:id="1673" w:name="_Toc415224943"/>
      <w:bookmarkStart w:id="1674" w:name="_Toc457551216"/>
      <w:bookmarkStart w:id="1675" w:name="_Toc518567890"/>
      <w:bookmarkStart w:id="1676" w:name="_Toc393289683"/>
      <w:bookmarkStart w:id="1677" w:name="_Ref394048302"/>
      <w:r w:rsidRPr="000C6CDB">
        <w:rPr>
          <w:lang w:eastAsia="en-US"/>
        </w:rPr>
        <w:t>Effect of Suspensions</w:t>
      </w:r>
      <w:bookmarkEnd w:id="1672"/>
      <w:bookmarkEnd w:id="1673"/>
      <w:bookmarkEnd w:id="1674"/>
      <w:bookmarkEnd w:id="1675"/>
      <w:r w:rsidRPr="000C6CDB">
        <w:rPr>
          <w:lang w:eastAsia="en-US"/>
        </w:rPr>
        <w:t xml:space="preserve"> </w:t>
      </w:r>
      <w:bookmarkEnd w:id="1676"/>
      <w:bookmarkEnd w:id="1677"/>
    </w:p>
    <w:p w14:paraId="0E369FE6" w14:textId="77777777" w:rsidR="000C6CDB" w:rsidRPr="000C6CDB" w:rsidRDefault="000C6CDB" w:rsidP="00EF3ABC">
      <w:pPr>
        <w:pStyle w:val="3Cls11"/>
      </w:pPr>
      <w:bookmarkStart w:id="1678" w:name="_Ref393468360"/>
      <w:r w:rsidRPr="000C6CDB">
        <w:t>Where a Stream Participant is Suspended, the Stream Participant’s Period of Unemployment continues but the Stream Participant’s:</w:t>
      </w:r>
      <w:bookmarkEnd w:id="1678"/>
    </w:p>
    <w:p w14:paraId="60A0FE23" w14:textId="77777777" w:rsidR="000C6CDB" w:rsidRPr="000C6CDB" w:rsidRDefault="000C6CDB" w:rsidP="00BA79E4">
      <w:pPr>
        <w:pStyle w:val="4Clsa"/>
      </w:pPr>
      <w:r w:rsidRPr="000C6CDB">
        <w:t xml:space="preserve">current Period of Service; </w:t>
      </w:r>
    </w:p>
    <w:p w14:paraId="1B427EC7" w14:textId="77777777" w:rsidR="000C6CDB" w:rsidRPr="000C6CDB" w:rsidRDefault="000C6CDB" w:rsidP="0095028C">
      <w:pPr>
        <w:pStyle w:val="4Clsa"/>
      </w:pPr>
      <w:r w:rsidRPr="000C6CDB">
        <w:t>current Period of Registration; and</w:t>
      </w:r>
    </w:p>
    <w:p w14:paraId="610647A5" w14:textId="77777777" w:rsidR="000C6CDB" w:rsidRPr="000C6CDB" w:rsidRDefault="000C6CDB" w:rsidP="0095028C">
      <w:pPr>
        <w:pStyle w:val="4Clsa"/>
      </w:pPr>
      <w:r w:rsidRPr="000C6CDB">
        <w:t>Payment Period (if still current);</w:t>
      </w:r>
    </w:p>
    <w:p w14:paraId="48F77D5A" w14:textId="77777777" w:rsidR="000C6CDB" w:rsidRPr="000C6CDB" w:rsidRDefault="000C6CDB" w:rsidP="00EF3ABC">
      <w:pPr>
        <w:pStyle w:val="3b11following"/>
      </w:pPr>
      <w:r w:rsidRPr="000C6CDB">
        <w:t>are halted and recommences when the Suspension ends.</w:t>
      </w:r>
    </w:p>
    <w:p w14:paraId="5990BB90" w14:textId="77777777" w:rsidR="000C6CDB" w:rsidRPr="000C6CDB" w:rsidRDefault="000C6CDB" w:rsidP="00EF3ABC">
      <w:pPr>
        <w:pStyle w:val="2Clause1"/>
        <w:rPr>
          <w:lang w:eastAsia="en-US"/>
        </w:rPr>
      </w:pPr>
      <w:bookmarkStart w:id="1679" w:name="_Toc414816599"/>
      <w:bookmarkStart w:id="1680" w:name="_Toc414985716"/>
      <w:bookmarkStart w:id="1681" w:name="_Toc415042738"/>
      <w:bookmarkStart w:id="1682" w:name="_Toc415046561"/>
      <w:bookmarkStart w:id="1683" w:name="_Toc415048789"/>
      <w:bookmarkStart w:id="1684" w:name="_Toc415049035"/>
      <w:bookmarkStart w:id="1685" w:name="_Toc415051864"/>
      <w:bookmarkStart w:id="1686" w:name="_Toc398056235"/>
      <w:bookmarkStart w:id="1687" w:name="_Toc398144120"/>
      <w:bookmarkStart w:id="1688" w:name="_Toc393289684"/>
      <w:bookmarkStart w:id="1689" w:name="_Toc395173853"/>
      <w:bookmarkStart w:id="1690" w:name="_Toc395204373"/>
      <w:bookmarkStart w:id="1691" w:name="_Toc395173864"/>
      <w:bookmarkStart w:id="1692" w:name="_Toc395204384"/>
      <w:bookmarkStart w:id="1693" w:name="_Toc395173886"/>
      <w:bookmarkStart w:id="1694" w:name="_Toc395204406"/>
      <w:bookmarkStart w:id="1695" w:name="_Toc395173906"/>
      <w:bookmarkStart w:id="1696" w:name="_Toc395204426"/>
      <w:bookmarkStart w:id="1697" w:name="_Toc394479858"/>
      <w:bookmarkStart w:id="1698" w:name="_Ref395258855"/>
      <w:bookmarkStart w:id="1699" w:name="_Toc415224944"/>
      <w:bookmarkStart w:id="1700" w:name="_Toc457551217"/>
      <w:bookmarkStart w:id="1701" w:name="_Toc518567891"/>
      <w:bookmarkEnd w:id="1679"/>
      <w:bookmarkEnd w:id="1680"/>
      <w:bookmarkEnd w:id="1681"/>
      <w:bookmarkEnd w:id="1682"/>
      <w:bookmarkEnd w:id="1683"/>
      <w:bookmarkEnd w:id="1684"/>
      <w:bookmarkEnd w:id="1685"/>
      <w:bookmarkEnd w:id="1686"/>
      <w:bookmarkEnd w:id="1687"/>
      <w:bookmarkEnd w:id="1688"/>
      <w:bookmarkEnd w:id="1689"/>
      <w:bookmarkEnd w:id="1690"/>
      <w:bookmarkEnd w:id="1691"/>
      <w:bookmarkEnd w:id="1692"/>
      <w:bookmarkEnd w:id="1693"/>
      <w:bookmarkEnd w:id="1694"/>
      <w:bookmarkEnd w:id="1695"/>
      <w:bookmarkEnd w:id="1696"/>
      <w:r w:rsidRPr="000C6CDB">
        <w:rPr>
          <w:lang w:eastAsia="en-US"/>
        </w:rPr>
        <w:t>Suspensions</w:t>
      </w:r>
      <w:bookmarkEnd w:id="1697"/>
      <w:bookmarkEnd w:id="1698"/>
      <w:bookmarkEnd w:id="1699"/>
      <w:bookmarkEnd w:id="1700"/>
      <w:bookmarkEnd w:id="1701"/>
      <w:r w:rsidRPr="000C6CDB">
        <w:rPr>
          <w:lang w:eastAsia="en-US"/>
        </w:rPr>
        <w:t xml:space="preserve"> </w:t>
      </w:r>
    </w:p>
    <w:p w14:paraId="2078634C" w14:textId="77777777" w:rsidR="000C6CDB" w:rsidRPr="000C6CDB" w:rsidRDefault="000C6CDB" w:rsidP="00EF3ABC">
      <w:pPr>
        <w:pStyle w:val="1cmid-heading"/>
        <w:rPr>
          <w:lang w:eastAsia="en-US"/>
        </w:rPr>
      </w:pPr>
      <w:r w:rsidRPr="000C6CDB">
        <w:rPr>
          <w:lang w:eastAsia="en-US"/>
        </w:rPr>
        <w:t>Fully Eligible Participants</w:t>
      </w:r>
    </w:p>
    <w:p w14:paraId="4586283C" w14:textId="77777777" w:rsidR="000C6CDB" w:rsidRPr="000C6CDB" w:rsidRDefault="000C6CDB" w:rsidP="00EF3ABC">
      <w:pPr>
        <w:pStyle w:val="3Cls11"/>
      </w:pPr>
      <w:bookmarkStart w:id="1702" w:name="_Ref395602050"/>
      <w:r w:rsidRPr="000C6CDB">
        <w:rPr>
          <w:szCs w:val="22"/>
        </w:rPr>
        <w:t>The Provider agrees that a</w:t>
      </w:r>
      <w:r w:rsidRPr="000C6CDB">
        <w:t xml:space="preserve"> Fully Eligible Participant is Suspended if:</w:t>
      </w:r>
      <w:bookmarkEnd w:id="1702"/>
    </w:p>
    <w:p w14:paraId="46C26687" w14:textId="77777777" w:rsidR="000C6CDB" w:rsidRPr="000C6CDB" w:rsidRDefault="000C6CDB" w:rsidP="00BA79E4">
      <w:pPr>
        <w:pStyle w:val="4Clsa"/>
      </w:pPr>
      <w:r w:rsidRPr="000C6CDB">
        <w:t>DHS notifies the Provider that a Fully Eligible Participant:</w:t>
      </w:r>
    </w:p>
    <w:p w14:paraId="2AE435FE" w14:textId="6E251854" w:rsidR="000C6CDB" w:rsidRPr="000C6CDB" w:rsidRDefault="000C6CDB" w:rsidP="0095028C">
      <w:pPr>
        <w:pStyle w:val="5aifollowing"/>
        <w:numPr>
          <w:ilvl w:val="3"/>
          <w:numId w:val="1"/>
        </w:numPr>
      </w:pPr>
      <w:r w:rsidRPr="000C6CDB">
        <w:t>has an Exemption;</w:t>
      </w:r>
    </w:p>
    <w:p w14:paraId="0FF808CC" w14:textId="570CBBF6" w:rsidR="000C6CDB" w:rsidRPr="000C6CDB" w:rsidRDefault="000C6CDB" w:rsidP="0095028C">
      <w:pPr>
        <w:pStyle w:val="5aifollowing"/>
        <w:numPr>
          <w:ilvl w:val="3"/>
          <w:numId w:val="1"/>
        </w:numPr>
      </w:pPr>
      <w:r w:rsidRPr="000C6CDB">
        <w:t>who has part-time Mutual Obligation Requirements, is fully meeting these requirements; or</w:t>
      </w:r>
    </w:p>
    <w:p w14:paraId="39764470" w14:textId="00099821" w:rsidR="000C6CDB" w:rsidRPr="000C6CDB" w:rsidRDefault="000C6CDB" w:rsidP="007D07A1">
      <w:pPr>
        <w:pStyle w:val="5aifollowing"/>
        <w:numPr>
          <w:ilvl w:val="3"/>
          <w:numId w:val="1"/>
        </w:numPr>
      </w:pPr>
      <w:bookmarkStart w:id="1703" w:name="_Ref398902300"/>
      <w:r w:rsidRPr="000C6CDB">
        <w:t>who is aged 55 years or over and has Mutual Obligation Requirements, is meeting those requirements by participating in 30 hours a fortnight of paid work, voluntary work or a combination of these;</w:t>
      </w:r>
      <w:bookmarkEnd w:id="1703"/>
      <w:r w:rsidRPr="000C6CDB">
        <w:t xml:space="preserve"> or</w:t>
      </w:r>
    </w:p>
    <w:p w14:paraId="092C5DB9" w14:textId="786B6BE9" w:rsidR="000C6CDB" w:rsidRPr="000C6CDB" w:rsidRDefault="000C6CDB" w:rsidP="00070E54">
      <w:pPr>
        <w:pStyle w:val="4Clsa"/>
      </w:pPr>
      <w:bookmarkStart w:id="1704" w:name="_Ref414904684"/>
      <w:r w:rsidRPr="000C6CDB">
        <w:t>the Fully Eligible Participant:</w:t>
      </w:r>
      <w:bookmarkEnd w:id="1704"/>
    </w:p>
    <w:p w14:paraId="06143E4E" w14:textId="09153A17" w:rsidR="000C6CDB" w:rsidRPr="000C6CDB" w:rsidRDefault="000C6CDB" w:rsidP="00BB1164">
      <w:pPr>
        <w:pStyle w:val="5aifollowing"/>
        <w:numPr>
          <w:ilvl w:val="3"/>
          <w:numId w:val="1"/>
        </w:numPr>
      </w:pPr>
      <w:r w:rsidRPr="000C6CDB">
        <w:t>has a temporary reduced work capacity of less than 15 hours per week; or</w:t>
      </w:r>
    </w:p>
    <w:p w14:paraId="51A6DD5F" w14:textId="15BF5BF7" w:rsidR="000C6CDB" w:rsidRPr="000C6CDB" w:rsidRDefault="000C6CDB" w:rsidP="00BB1164">
      <w:pPr>
        <w:pStyle w:val="5aifollowing"/>
        <w:numPr>
          <w:ilvl w:val="3"/>
          <w:numId w:val="1"/>
        </w:numPr>
      </w:pPr>
      <w:r w:rsidRPr="000C6CDB">
        <w:t>is identified as a PCW Participant who has a current and future work capacity of less than 15 hours per week.</w:t>
      </w:r>
    </w:p>
    <w:p w14:paraId="098777B5" w14:textId="6EE331A1" w:rsidR="000C6CDB" w:rsidRPr="000C6CDB" w:rsidRDefault="000C6CDB" w:rsidP="007A6912">
      <w:pPr>
        <w:pStyle w:val="3Cls11"/>
      </w:pPr>
      <w:bookmarkStart w:id="1705" w:name="_Ref395684279"/>
      <w:r w:rsidRPr="000C6CDB">
        <w:t>The Provider agrees that a Fully Eligible Participant will remain Suspended until, as relevant:</w:t>
      </w:r>
      <w:bookmarkEnd w:id="1705"/>
    </w:p>
    <w:p w14:paraId="2D080756" w14:textId="77777777" w:rsidR="000C6CDB" w:rsidRPr="000C6CDB" w:rsidRDefault="000C6CDB" w:rsidP="00BA79E4">
      <w:pPr>
        <w:pStyle w:val="4Clsa"/>
      </w:pPr>
      <w:r w:rsidRPr="000C6CDB">
        <w:t>DHS notifies the Provider that their Exemption has reached its end date;</w:t>
      </w:r>
    </w:p>
    <w:p w14:paraId="280E4B01" w14:textId="77777777" w:rsidR="000C6CDB" w:rsidRPr="000C6CDB" w:rsidRDefault="000C6CDB" w:rsidP="0095028C">
      <w:pPr>
        <w:pStyle w:val="4Clsa"/>
      </w:pPr>
      <w:r w:rsidRPr="000C6CDB">
        <w:t>the Provider identifies, or is notified by DHS, that the Fully Eligible Participant has:</w:t>
      </w:r>
    </w:p>
    <w:p w14:paraId="47603A42" w14:textId="4AD714D2" w:rsidR="000C6CDB" w:rsidRPr="000C6CDB" w:rsidRDefault="000C6CDB" w:rsidP="0095028C">
      <w:pPr>
        <w:pStyle w:val="5aifollowing"/>
        <w:numPr>
          <w:ilvl w:val="3"/>
          <w:numId w:val="1"/>
        </w:numPr>
      </w:pPr>
      <w:r w:rsidRPr="000C6CDB">
        <w:t>ceased to fully meet his or her Mutual Obligation Requirements; or</w:t>
      </w:r>
    </w:p>
    <w:p w14:paraId="51A7C819" w14:textId="384E8E40" w:rsidR="000C6CDB" w:rsidRPr="000C6CDB" w:rsidRDefault="000C6CDB" w:rsidP="007D07A1">
      <w:pPr>
        <w:pStyle w:val="5aifollowing"/>
        <w:numPr>
          <w:ilvl w:val="3"/>
          <w:numId w:val="1"/>
        </w:numPr>
      </w:pPr>
      <w:r w:rsidRPr="000C6CDB">
        <w:lastRenderedPageBreak/>
        <w:t>volunteered to participate in additional activities in accordance with clause 93.4;</w:t>
      </w:r>
    </w:p>
    <w:p w14:paraId="2CB443EB" w14:textId="77777777" w:rsidR="000C6CDB" w:rsidRPr="000C6CDB" w:rsidRDefault="000C6CDB" w:rsidP="00070E54">
      <w:pPr>
        <w:pStyle w:val="4Clsa"/>
      </w:pPr>
      <w:r w:rsidRPr="000C6CDB">
        <w:t>the period of temporary reduced work capacity specified in the Fully Eligible Participant’s ESAt or JCA as recorded in the Department’s IT Systems ends; or</w:t>
      </w:r>
    </w:p>
    <w:p w14:paraId="1A9E6A3C" w14:textId="77777777" w:rsidR="000C6CDB" w:rsidRPr="000C6CDB" w:rsidRDefault="000C6CDB">
      <w:pPr>
        <w:pStyle w:val="4Clsa"/>
      </w:pPr>
      <w:r w:rsidRPr="000C6CDB">
        <w:t>the Fully Eligible Participant Exits in accordance with clause 95 or 96.</w:t>
      </w:r>
    </w:p>
    <w:p w14:paraId="4A5E4DCC" w14:textId="77777777" w:rsidR="000C6CDB" w:rsidRPr="000C6CDB" w:rsidRDefault="000C6CDB" w:rsidP="007A6912">
      <w:pPr>
        <w:pStyle w:val="3Cls11"/>
      </w:pPr>
      <w:r w:rsidRPr="000C6CDB">
        <w:t>If the Provider identifies, or is notified by DHS, that a Fully Eligible Participant who is Suspended under this clause 93 has ceased to fully meet his or her Mutual Obligation Requirements:</w:t>
      </w:r>
    </w:p>
    <w:p w14:paraId="1EDB6853" w14:textId="77777777" w:rsidR="000C6CDB" w:rsidRPr="000C6CDB" w:rsidRDefault="000C6CDB" w:rsidP="00BA79E4">
      <w:pPr>
        <w:pStyle w:val="4Clsa"/>
      </w:pPr>
      <w:r w:rsidRPr="000C6CDB">
        <w:t>the Provider must:</w:t>
      </w:r>
    </w:p>
    <w:p w14:paraId="623DEA21" w14:textId="422B4041" w:rsidR="000C6CDB" w:rsidRPr="000C6CDB" w:rsidRDefault="000C6CDB" w:rsidP="0095028C">
      <w:pPr>
        <w:pStyle w:val="5aifollowing"/>
        <w:numPr>
          <w:ilvl w:val="3"/>
          <w:numId w:val="1"/>
        </w:numPr>
      </w:pPr>
      <w:r w:rsidRPr="000C6CDB">
        <w:t>update the Fully Eligible Participant’s Job Plan as appropriate; and</w:t>
      </w:r>
    </w:p>
    <w:p w14:paraId="7C4BD3BE" w14:textId="2C37947B" w:rsidR="000C6CDB" w:rsidRPr="000C6CDB" w:rsidRDefault="000C6CDB" w:rsidP="0095028C">
      <w:pPr>
        <w:pStyle w:val="5aifollowing"/>
        <w:numPr>
          <w:ilvl w:val="3"/>
          <w:numId w:val="1"/>
        </w:numPr>
      </w:pPr>
      <w:r w:rsidRPr="000C6CDB">
        <w:t>provide Employment Provider Services to the Fully Eligible Participant, in accordance with his or her updated Job Plan and his or her current Stream; and</w:t>
      </w:r>
    </w:p>
    <w:p w14:paraId="0407257A" w14:textId="77777777" w:rsidR="000C6CDB" w:rsidRPr="000C6CDB" w:rsidRDefault="000C6CDB" w:rsidP="007D07A1">
      <w:pPr>
        <w:pStyle w:val="4Clsa"/>
      </w:pPr>
      <w:r w:rsidRPr="000C6CDB">
        <w:t>the Fully Eligible Participant’s Payment Period, Period of Registration and current Period of Service resume from the date that the Provider or DHS records on the Department’s IT Systems that the Fully Eligible Participant has ceased to fully meet his or her Mutual Obligation Requirements.</w:t>
      </w:r>
    </w:p>
    <w:p w14:paraId="213559C4" w14:textId="1EE63E1B" w:rsidR="000C6CDB" w:rsidRPr="000C6CDB" w:rsidRDefault="000C6CDB" w:rsidP="007A6912">
      <w:pPr>
        <w:pStyle w:val="3Cls11"/>
      </w:pPr>
      <w:bookmarkStart w:id="1706" w:name="_Ref395602221"/>
      <w:r w:rsidRPr="000C6CDB">
        <w:t>If the Provider identifies, or is notified by DHS, that a Fully Eligible Participant who is Suspended under clause 93.1 has decided to volunteer to participate in additional activities,</w:t>
      </w:r>
      <w:bookmarkEnd w:id="1706"/>
      <w:r w:rsidRPr="000C6CDB">
        <w:t xml:space="preserve"> </w:t>
      </w:r>
      <w:bookmarkStart w:id="1707" w:name="_Ref414904348"/>
      <w:r w:rsidRPr="000C6CDB">
        <w:t>the Provider must:</w:t>
      </w:r>
      <w:bookmarkEnd w:id="1707"/>
    </w:p>
    <w:p w14:paraId="16C180A2" w14:textId="77777777" w:rsidR="000C6CDB" w:rsidRPr="000C6CDB" w:rsidRDefault="000C6CDB" w:rsidP="00BA79E4">
      <w:pPr>
        <w:pStyle w:val="4Clsa"/>
      </w:pPr>
      <w:r w:rsidRPr="000C6CDB">
        <w:t>agree with the Fully Eligible Participant on what voluntary activities he or she will participate in;</w:t>
      </w:r>
    </w:p>
    <w:p w14:paraId="187084D2" w14:textId="77777777" w:rsidR="000C6CDB" w:rsidRPr="000C6CDB" w:rsidRDefault="000C6CDB" w:rsidP="0095028C">
      <w:pPr>
        <w:pStyle w:val="4Clsa"/>
      </w:pPr>
      <w:r w:rsidRPr="000C6CDB">
        <w:t xml:space="preserve">update the Fully Eligible Participant’s Job Plan as appropriate; </w:t>
      </w:r>
    </w:p>
    <w:p w14:paraId="2FA42815" w14:textId="77777777" w:rsidR="000C6CDB" w:rsidRPr="000C6CDB" w:rsidRDefault="000C6CDB" w:rsidP="0095028C">
      <w:pPr>
        <w:pStyle w:val="4Clsa"/>
      </w:pPr>
      <w:r w:rsidRPr="000C6CDB">
        <w:t>record on the Department’s IT Systems that the Fully Eligible Participant is participating as a Fully Eligible Participant (Voluntary); and</w:t>
      </w:r>
    </w:p>
    <w:p w14:paraId="47A28585" w14:textId="77777777" w:rsidR="000C6CDB" w:rsidRPr="000C6CDB" w:rsidRDefault="000C6CDB" w:rsidP="007D07A1">
      <w:pPr>
        <w:pStyle w:val="4Clsa"/>
      </w:pPr>
      <w:r w:rsidRPr="000C6CDB">
        <w:t>provide Employment Provider Services to the Fully Eligible Participant, in accordance with his or her updated Job Plan and in the Fully Eligible Participant’s current Stream, for the period of the agreed voluntary activity, taking into account the reason for the Exemption, where applicable.</w:t>
      </w:r>
    </w:p>
    <w:p w14:paraId="40E91BA1" w14:textId="77777777" w:rsidR="000C6CDB" w:rsidRPr="000C6CDB" w:rsidRDefault="000C6CDB" w:rsidP="007A6912">
      <w:pPr>
        <w:pStyle w:val="3Cls11"/>
      </w:pPr>
      <w:r w:rsidRPr="000C6CDB">
        <w:t>Where a Fully Eligible Participant who was Suspended under clause 93.1(b) decides to participate as a Fully Eligible Participant (Voluntary) under clause 93.4, and the Provider identifies, or is notified by DHS, that the Fully Eligible Participant (Voluntary) has ceased to fully meet his or her Mutual Obligation Requirements, the Provider must update the Fully Eligible Participant’s Job Plan to remove reference to the voluntary activities and to change the Mutual Obligation Requirements activities, if required, and record on the Department’s IT Systems that the Fully Eligible Participant is participating as a Fully Eligible Participant (Mutual Obligation), and not as a Fully Eligible Participant (Voluntary).</w:t>
      </w:r>
    </w:p>
    <w:p w14:paraId="49D5C0EF" w14:textId="77777777" w:rsidR="000C6CDB" w:rsidRPr="000C6CDB" w:rsidRDefault="000C6CDB" w:rsidP="007A6912">
      <w:pPr>
        <w:pStyle w:val="3Cls11"/>
      </w:pPr>
      <w:r w:rsidRPr="000C6CDB">
        <w:t>Where a Fully Eligible Participant (Mutual Obligation):</w:t>
      </w:r>
    </w:p>
    <w:p w14:paraId="28577BAC" w14:textId="77777777" w:rsidR="000C6CDB" w:rsidRPr="000C6CDB" w:rsidRDefault="000C6CDB" w:rsidP="00BA79E4">
      <w:pPr>
        <w:pStyle w:val="4Clsa"/>
      </w:pPr>
      <w:r w:rsidRPr="000C6CDB">
        <w:t>has been Suspended during the Work for the Dole Phase for fully meeting their Mutual Obligation Requirements by undertaking Activities to meet their Annual Activity Requirement; and</w:t>
      </w:r>
    </w:p>
    <w:p w14:paraId="3F305013" w14:textId="77777777" w:rsidR="000C6CDB" w:rsidRPr="000C6CDB" w:rsidRDefault="000C6CDB" w:rsidP="0095028C">
      <w:pPr>
        <w:pStyle w:val="4Clsa"/>
      </w:pPr>
      <w:r w:rsidRPr="000C6CDB">
        <w:t xml:space="preserve">then ceases to be Suspended for any reason, </w:t>
      </w:r>
    </w:p>
    <w:p w14:paraId="3B7CB388" w14:textId="77777777" w:rsidR="000C6CDB" w:rsidRPr="000C6CDB" w:rsidRDefault="000C6CDB" w:rsidP="0095028C">
      <w:pPr>
        <w:pStyle w:val="4Clsa"/>
      </w:pPr>
      <w:r w:rsidRPr="000C6CDB">
        <w:t>the Provider must resume providing Employment Provider Services to the Fully Eligible Participant (Mutual Obligation):</w:t>
      </w:r>
    </w:p>
    <w:p w14:paraId="3A003EF3" w14:textId="77777777" w:rsidR="000C6CDB" w:rsidRPr="000C6CDB" w:rsidRDefault="000C6CDB" w:rsidP="007D07A1">
      <w:pPr>
        <w:pStyle w:val="4Clsa"/>
      </w:pPr>
      <w:r w:rsidRPr="000C6CDB">
        <w:t>at the start of the relevant Case Management Phase; or</w:t>
      </w:r>
    </w:p>
    <w:p w14:paraId="367BC240" w14:textId="77777777" w:rsidR="000C6CDB" w:rsidRPr="000C6CDB" w:rsidRDefault="000C6CDB" w:rsidP="00070E54">
      <w:pPr>
        <w:pStyle w:val="4Clsa"/>
      </w:pPr>
      <w:r w:rsidRPr="000C6CDB">
        <w:t>where the Suspension was for less than the time remaining for them in the Work for the Dole Phase, at the point in the relevant Work for the Dole Phase that they would have been had the Suspension not occurred.</w:t>
      </w:r>
    </w:p>
    <w:p w14:paraId="44D7E026" w14:textId="77777777" w:rsidR="000C6CDB" w:rsidRPr="000C6CDB" w:rsidRDefault="000C6CDB" w:rsidP="007A6912">
      <w:pPr>
        <w:pStyle w:val="1cmid-heading"/>
        <w:rPr>
          <w:lang w:eastAsia="en-US"/>
        </w:rPr>
      </w:pPr>
      <w:r w:rsidRPr="000C6CDB">
        <w:rPr>
          <w:lang w:eastAsia="en-US"/>
        </w:rPr>
        <w:lastRenderedPageBreak/>
        <w:t>Fully Eligible Participants (Voluntary)</w:t>
      </w:r>
    </w:p>
    <w:p w14:paraId="28BEF5E9" w14:textId="77777777" w:rsidR="000C6CDB" w:rsidRPr="000C6CDB" w:rsidRDefault="000C6CDB" w:rsidP="007A6912">
      <w:pPr>
        <w:pStyle w:val="3Cls11"/>
      </w:pPr>
      <w:r w:rsidRPr="000C6CDB">
        <w:t>If the Provider identifies, or is notified by DHS, that a Fully Eligible Participant is a Fully Eligible Participant (Voluntary) and has experienced a situation that affects his or her ability to participate in voluntary activities for a specified period of time:</w:t>
      </w:r>
    </w:p>
    <w:p w14:paraId="40ECB8E5" w14:textId="77777777" w:rsidR="000C6CDB" w:rsidRPr="000C6CDB" w:rsidRDefault="000C6CDB" w:rsidP="00BA79E4">
      <w:pPr>
        <w:pStyle w:val="4Clsa"/>
      </w:pPr>
      <w:r w:rsidRPr="000C6CDB">
        <w:t>the Provider must immediately record on the Department’s IT Systems that the Fully Eligible Participant is no longer participating as a Fully Eligible Participant (Voluntary) and the Suspension period resumes; and</w:t>
      </w:r>
    </w:p>
    <w:p w14:paraId="547E0D72" w14:textId="77777777" w:rsidR="000C6CDB" w:rsidRPr="000C6CDB" w:rsidRDefault="000C6CDB" w:rsidP="00BA79E4">
      <w:pPr>
        <w:pStyle w:val="4Clsa"/>
        <w:rPr>
          <w:i/>
        </w:rPr>
      </w:pPr>
      <w:r w:rsidRPr="000C6CDB">
        <w:t xml:space="preserve">the Fully Eligible Participant is Suspended and will remain Suspended until the Suspension ends or is lifted in accordance with clause 93.2. </w:t>
      </w:r>
    </w:p>
    <w:p w14:paraId="02D6A99B" w14:textId="77777777" w:rsidR="000C6CDB" w:rsidRPr="000C6CDB" w:rsidRDefault="000C6CDB" w:rsidP="007A6912">
      <w:pPr>
        <w:pStyle w:val="1cmid-heading"/>
        <w:rPr>
          <w:lang w:eastAsia="en-US"/>
        </w:rPr>
      </w:pPr>
      <w:r w:rsidRPr="000C6CDB">
        <w:rPr>
          <w:lang w:eastAsia="en-US"/>
        </w:rPr>
        <w:t xml:space="preserve">Volunteers </w:t>
      </w:r>
    </w:p>
    <w:p w14:paraId="003554F6" w14:textId="77777777" w:rsidR="000C6CDB" w:rsidRPr="000C6CDB" w:rsidRDefault="000C6CDB" w:rsidP="007A6912">
      <w:pPr>
        <w:pStyle w:val="3Cls11"/>
      </w:pPr>
      <w:bookmarkStart w:id="1708" w:name="_Ref395602387"/>
      <w:r w:rsidRPr="000C6CDB">
        <w:t>If</w:t>
      </w:r>
      <w:r w:rsidR="007A6912">
        <w:t>:</w:t>
      </w:r>
    </w:p>
    <w:p w14:paraId="190916F2" w14:textId="77777777" w:rsidR="000C6CDB" w:rsidRPr="00F72E7F" w:rsidRDefault="000C6CDB" w:rsidP="00BA79E4">
      <w:pPr>
        <w:pStyle w:val="4Clsa"/>
      </w:pPr>
      <w:r w:rsidRPr="00F72E7F">
        <w:t>for a ParentsNext Volunteer:</w:t>
      </w:r>
    </w:p>
    <w:p w14:paraId="0CC20785" w14:textId="35CED61E" w:rsidR="000C6CDB" w:rsidRPr="00F72E7F" w:rsidRDefault="000C6CDB" w:rsidP="0095028C">
      <w:pPr>
        <w:pStyle w:val="5aifollowing"/>
        <w:numPr>
          <w:ilvl w:val="3"/>
          <w:numId w:val="1"/>
        </w:numPr>
      </w:pPr>
      <w:r w:rsidRPr="00F72E7F">
        <w:t>the ParentsNext Volunteer’s ParentsNext Provider notifies the Provider that the ParentsNext Volunteer has an Exemption; or</w:t>
      </w:r>
    </w:p>
    <w:p w14:paraId="0AA73915" w14:textId="31408EA0" w:rsidR="000C6CDB" w:rsidRPr="00F72E7F" w:rsidRDefault="000C6CDB" w:rsidP="0095028C">
      <w:pPr>
        <w:pStyle w:val="5aifollowing"/>
        <w:numPr>
          <w:ilvl w:val="3"/>
          <w:numId w:val="1"/>
        </w:numPr>
      </w:pPr>
      <w:r w:rsidRPr="00F72E7F">
        <w:t>the Provider identifies that the ParentsNext Volunteer has experienced circumstances which prevent the ParentsNext Volunteer from participating in Services for a specified period of time, in accordance with any Guidelines; and</w:t>
      </w:r>
    </w:p>
    <w:p w14:paraId="4C45A435" w14:textId="7A876ECF" w:rsidR="000C6CDB" w:rsidRPr="00F72E7F" w:rsidRDefault="000C6CDB" w:rsidP="007D07A1">
      <w:pPr>
        <w:pStyle w:val="5aifollowing"/>
        <w:numPr>
          <w:ilvl w:val="3"/>
          <w:numId w:val="1"/>
        </w:numPr>
      </w:pPr>
      <w:r w:rsidRPr="00F72E7F">
        <w:t>the ParentsNext Volunteer’s ParentsNext Provider agrees to their Suspension;</w:t>
      </w:r>
    </w:p>
    <w:p w14:paraId="26B96D55" w14:textId="77777777" w:rsidR="000C6CDB" w:rsidRPr="007A6912" w:rsidRDefault="000C6CDB" w:rsidP="00070E54">
      <w:pPr>
        <w:pStyle w:val="4aafollowing"/>
      </w:pPr>
      <w:r w:rsidRPr="007A6912">
        <w:t>and</w:t>
      </w:r>
    </w:p>
    <w:p w14:paraId="32A414D2" w14:textId="77777777" w:rsidR="000C6CDB" w:rsidRPr="000C6CDB" w:rsidRDefault="000C6CDB">
      <w:pPr>
        <w:pStyle w:val="4Clsa"/>
      </w:pPr>
      <w:r w:rsidRPr="00F72E7F">
        <w:t>for all other Volunteers,</w:t>
      </w:r>
      <w:r w:rsidRPr="000C6CDB">
        <w:rPr>
          <w:color w:val="E36C0A" w:themeColor="accent6" w:themeShade="BF"/>
        </w:rPr>
        <w:t xml:space="preserve"> </w:t>
      </w:r>
      <w:r w:rsidRPr="000C6CDB">
        <w:t xml:space="preserve">the Provider identifies, or is notified by DHS, that </w:t>
      </w:r>
      <w:r w:rsidRPr="00F72E7F">
        <w:t xml:space="preserve">the </w:t>
      </w:r>
      <w:r w:rsidRPr="000C6CDB">
        <w:t xml:space="preserve">Volunteer has experienced a situation that affects his or her ability to participate in voluntary activities for a specified period of time, </w:t>
      </w:r>
    </w:p>
    <w:p w14:paraId="5BBF85F1" w14:textId="4C807BC4" w:rsidR="000C6CDB" w:rsidRPr="00F72E7F" w:rsidRDefault="000C6CDB" w:rsidP="007A6912">
      <w:pPr>
        <w:pStyle w:val="3b11following"/>
      </w:pPr>
      <w:r w:rsidRPr="000C6CDB">
        <w:t>the Provider must Suspend the Volunteer, for a period of up to 13 weeks, or for multiple periods up to 13 weeks at a time, as appropriate, by recording the Suspension and the reasons for the Suspension on the Department’s IT Systems.</w:t>
      </w:r>
      <w:bookmarkEnd w:id="1708"/>
    </w:p>
    <w:p w14:paraId="5D825D98" w14:textId="77777777" w:rsidR="000C6CDB" w:rsidRPr="000C6CDB" w:rsidRDefault="000C6CDB" w:rsidP="007A6912">
      <w:pPr>
        <w:pStyle w:val="3Cls11"/>
      </w:pPr>
      <w:r w:rsidRPr="000C6CDB">
        <w:t>Following any period of Suspension specified in clause 93.8, a Volunteer must be serviced by the Provider for the remainder of their six month Period of Service in accordance with clause 75.</w:t>
      </w:r>
    </w:p>
    <w:p w14:paraId="6D4D7166" w14:textId="77777777" w:rsidR="000C6CDB" w:rsidRPr="000C6CDB" w:rsidRDefault="000C6CDB" w:rsidP="007A6912">
      <w:pPr>
        <w:pStyle w:val="2Clause1"/>
        <w:rPr>
          <w:lang w:eastAsia="en-US"/>
        </w:rPr>
      </w:pPr>
      <w:bookmarkStart w:id="1709" w:name="_Toc395173910"/>
      <w:bookmarkStart w:id="1710" w:name="_Toc395204430"/>
      <w:bookmarkStart w:id="1711" w:name="_Toc395173911"/>
      <w:bookmarkStart w:id="1712" w:name="_Toc395204431"/>
      <w:bookmarkStart w:id="1713" w:name="_Toc393289686"/>
      <w:bookmarkStart w:id="1714" w:name="_Toc222287582"/>
      <w:bookmarkStart w:id="1715" w:name="_Toc222544323"/>
      <w:bookmarkStart w:id="1716" w:name="_Toc222287583"/>
      <w:bookmarkStart w:id="1717" w:name="_Toc222544324"/>
      <w:bookmarkStart w:id="1718" w:name="_Toc225840175"/>
      <w:bookmarkStart w:id="1719" w:name="_Toc393289687"/>
      <w:bookmarkStart w:id="1720" w:name="_Toc415224945"/>
      <w:bookmarkStart w:id="1721" w:name="_Toc457551218"/>
      <w:bookmarkStart w:id="1722" w:name="_Toc518567892"/>
      <w:bookmarkEnd w:id="1709"/>
      <w:bookmarkEnd w:id="1710"/>
      <w:bookmarkEnd w:id="1711"/>
      <w:bookmarkEnd w:id="1712"/>
      <w:bookmarkEnd w:id="1713"/>
      <w:bookmarkEnd w:id="1714"/>
      <w:bookmarkEnd w:id="1715"/>
      <w:bookmarkEnd w:id="1716"/>
      <w:bookmarkEnd w:id="1717"/>
      <w:r w:rsidRPr="000C6CDB">
        <w:rPr>
          <w:lang w:eastAsia="en-US"/>
        </w:rPr>
        <w:t>Effect of Exits</w:t>
      </w:r>
      <w:bookmarkEnd w:id="1718"/>
      <w:bookmarkEnd w:id="1719"/>
      <w:bookmarkEnd w:id="1720"/>
      <w:bookmarkEnd w:id="1721"/>
      <w:bookmarkEnd w:id="1722"/>
    </w:p>
    <w:p w14:paraId="4F044672" w14:textId="77777777" w:rsidR="000C6CDB" w:rsidRPr="000C6CDB" w:rsidRDefault="000C6CDB" w:rsidP="007A6912">
      <w:pPr>
        <w:pStyle w:val="3Cls11"/>
      </w:pPr>
      <w:bookmarkStart w:id="1723" w:name="_Ref394919816"/>
      <w:r w:rsidRPr="000C6CDB">
        <w:t>Subject to clauses 95.2 and 82.2, when a Stream Participant is Exited in accordance with this Section B8, the:</w:t>
      </w:r>
      <w:bookmarkEnd w:id="1723"/>
    </w:p>
    <w:p w14:paraId="720F6EEF" w14:textId="77777777" w:rsidR="000C6CDB" w:rsidRPr="000C6CDB" w:rsidRDefault="000C6CDB" w:rsidP="00BA79E4">
      <w:pPr>
        <w:pStyle w:val="4Clsa"/>
      </w:pPr>
      <w:r w:rsidRPr="000C6CDB">
        <w:t>current Period of Service;</w:t>
      </w:r>
    </w:p>
    <w:p w14:paraId="551FB9C3" w14:textId="77777777" w:rsidR="000C6CDB" w:rsidRPr="000C6CDB" w:rsidRDefault="000C6CDB" w:rsidP="0095028C">
      <w:pPr>
        <w:pStyle w:val="4Clsa"/>
      </w:pPr>
      <w:r w:rsidRPr="000C6CDB">
        <w:t>Period of Registration;</w:t>
      </w:r>
    </w:p>
    <w:p w14:paraId="3D266041" w14:textId="77777777" w:rsidR="000C6CDB" w:rsidRPr="000C6CDB" w:rsidRDefault="000C6CDB" w:rsidP="0095028C">
      <w:pPr>
        <w:pStyle w:val="4Clsa"/>
      </w:pPr>
      <w:r w:rsidRPr="000C6CDB">
        <w:t>Payment Period (if still current); and</w:t>
      </w:r>
    </w:p>
    <w:p w14:paraId="04478578" w14:textId="77777777" w:rsidR="000C6CDB" w:rsidRPr="000C6CDB" w:rsidRDefault="000C6CDB" w:rsidP="007D07A1">
      <w:pPr>
        <w:pStyle w:val="4Clsa"/>
      </w:pPr>
      <w:r w:rsidRPr="000C6CDB">
        <w:t>Period of Unemployment,</w:t>
      </w:r>
    </w:p>
    <w:p w14:paraId="46D7F6A1" w14:textId="77777777" w:rsidR="000C6CDB" w:rsidRPr="000C6CDB" w:rsidRDefault="000C6CDB" w:rsidP="007A6912">
      <w:pPr>
        <w:pStyle w:val="3b11following"/>
      </w:pPr>
      <w:r w:rsidRPr="000C6CDB">
        <w:t>for the Stream Participant end.</w:t>
      </w:r>
    </w:p>
    <w:p w14:paraId="661D5481" w14:textId="77777777" w:rsidR="000C6CDB" w:rsidRPr="000C6CDB" w:rsidRDefault="000C6CDB" w:rsidP="007A6912">
      <w:pPr>
        <w:pStyle w:val="2Clause1"/>
        <w:rPr>
          <w:lang w:eastAsia="en-US"/>
        </w:rPr>
      </w:pPr>
      <w:bookmarkStart w:id="1724" w:name="_Toc225840176"/>
      <w:bookmarkStart w:id="1725" w:name="_Toc393289688"/>
      <w:bookmarkStart w:id="1726" w:name="_Ref394588335"/>
      <w:bookmarkStart w:id="1727" w:name="_Ref394588664"/>
      <w:bookmarkStart w:id="1728" w:name="_Ref395614113"/>
      <w:bookmarkStart w:id="1729" w:name="_Ref395614249"/>
      <w:bookmarkStart w:id="1730" w:name="_Toc415224946"/>
      <w:bookmarkStart w:id="1731" w:name="_Toc457551219"/>
      <w:bookmarkStart w:id="1732" w:name="_Toc518567893"/>
      <w:r w:rsidRPr="000C6CDB">
        <w:rPr>
          <w:lang w:eastAsia="en-US"/>
        </w:rPr>
        <w:t>Exits</w:t>
      </w:r>
      <w:bookmarkEnd w:id="1724"/>
      <w:bookmarkEnd w:id="1725"/>
      <w:bookmarkEnd w:id="1726"/>
      <w:bookmarkEnd w:id="1727"/>
      <w:bookmarkEnd w:id="1728"/>
      <w:bookmarkEnd w:id="1729"/>
      <w:bookmarkEnd w:id="1730"/>
      <w:bookmarkEnd w:id="1731"/>
      <w:bookmarkEnd w:id="1732"/>
    </w:p>
    <w:p w14:paraId="0E3FC6C9" w14:textId="77777777" w:rsidR="000C6CDB" w:rsidRPr="000C6CDB" w:rsidRDefault="000C6CDB" w:rsidP="007A6912">
      <w:pPr>
        <w:pStyle w:val="3Cls11"/>
      </w:pPr>
      <w:bookmarkStart w:id="1733" w:name="_Ref394415265"/>
      <w:r w:rsidRPr="000C6CDB">
        <w:t>A Stream Participant is Exited when:</w:t>
      </w:r>
      <w:bookmarkEnd w:id="1733"/>
    </w:p>
    <w:p w14:paraId="3FB9D267" w14:textId="77777777" w:rsidR="000C6CDB" w:rsidRPr="000C6CDB" w:rsidRDefault="000C6CDB" w:rsidP="00BA79E4">
      <w:pPr>
        <w:pStyle w:val="4Clsa"/>
      </w:pPr>
      <w:r w:rsidRPr="000C6CDB">
        <w:t>an Effective Exit occurs;</w:t>
      </w:r>
    </w:p>
    <w:p w14:paraId="56C99AE6" w14:textId="77777777" w:rsidR="000C6CDB" w:rsidRPr="000C6CDB" w:rsidRDefault="000C6CDB" w:rsidP="0095028C">
      <w:pPr>
        <w:pStyle w:val="4Clsa"/>
      </w:pPr>
      <w:r w:rsidRPr="000C6CDB">
        <w:t>a Provider Exit occurs; or</w:t>
      </w:r>
    </w:p>
    <w:p w14:paraId="0F484F76" w14:textId="77777777" w:rsidR="000C6CDB" w:rsidRPr="00F72E7F" w:rsidRDefault="000C6CDB" w:rsidP="0095028C">
      <w:pPr>
        <w:pStyle w:val="4Clsa"/>
      </w:pPr>
      <w:r w:rsidRPr="000C6CDB">
        <w:t>any other event, as advised by the Department or as specified in any Guidelines, occurs.</w:t>
      </w:r>
    </w:p>
    <w:p w14:paraId="641D168A" w14:textId="79B51E2C" w:rsidR="000C6CDB" w:rsidRPr="000C6CDB" w:rsidRDefault="000C6CDB" w:rsidP="007A6912">
      <w:pPr>
        <w:pStyle w:val="3Cls11"/>
      </w:pPr>
      <w:bookmarkStart w:id="1734" w:name="_Ref455141051"/>
      <w:r w:rsidRPr="000C6CDB">
        <w:lastRenderedPageBreak/>
        <w:t>Where an event under clause 95.1 occurs, the Provider may cease providing Services to a Stream Participant unless clauses 95.3 or 82.2 applies.</w:t>
      </w:r>
      <w:bookmarkEnd w:id="1734"/>
    </w:p>
    <w:p w14:paraId="4AF6A092" w14:textId="77777777" w:rsidR="000C6CDB" w:rsidRPr="000C6CDB" w:rsidRDefault="000C6CDB" w:rsidP="007A6912">
      <w:pPr>
        <w:pStyle w:val="3Cls11"/>
      </w:pPr>
      <w:bookmarkStart w:id="1735" w:name="_Ref414900315"/>
      <w:bookmarkStart w:id="1736" w:name="_Ref393468337"/>
      <w:r w:rsidRPr="000C6CDB">
        <w:t>Where an Exit occurs for a Stream Participant, but the Stream Participant returns to the Services less than 13 Consecutive Weeks after the date of the Exit:</w:t>
      </w:r>
      <w:bookmarkEnd w:id="1735"/>
    </w:p>
    <w:p w14:paraId="727AE537" w14:textId="77777777" w:rsidR="000C6CDB" w:rsidRPr="000C6CDB" w:rsidRDefault="000C6CDB" w:rsidP="00BA79E4">
      <w:pPr>
        <w:pStyle w:val="4Clsa"/>
      </w:pPr>
      <w:r w:rsidRPr="000C6CDB">
        <w:t>the Stream Participant’s:</w:t>
      </w:r>
    </w:p>
    <w:p w14:paraId="6FB86990" w14:textId="77FFE784" w:rsidR="000C6CDB" w:rsidRPr="000C6CDB" w:rsidRDefault="000C6CDB" w:rsidP="0095028C">
      <w:pPr>
        <w:pStyle w:val="5aifollowing"/>
        <w:numPr>
          <w:ilvl w:val="3"/>
          <w:numId w:val="1"/>
        </w:numPr>
      </w:pPr>
      <w:r w:rsidRPr="000C6CDB">
        <w:t>Period of Service;</w:t>
      </w:r>
    </w:p>
    <w:p w14:paraId="10B69973" w14:textId="38C47BE7" w:rsidR="000C6CDB" w:rsidRPr="000C6CDB" w:rsidRDefault="000C6CDB" w:rsidP="0095028C">
      <w:pPr>
        <w:pStyle w:val="5aifollowing"/>
        <w:numPr>
          <w:ilvl w:val="3"/>
          <w:numId w:val="1"/>
        </w:numPr>
      </w:pPr>
      <w:r w:rsidRPr="000C6CDB">
        <w:t>Period of Registration (if relevant);</w:t>
      </w:r>
    </w:p>
    <w:p w14:paraId="4829860D" w14:textId="2F364A08" w:rsidR="000C6CDB" w:rsidRPr="000C6CDB" w:rsidRDefault="000C6CDB" w:rsidP="0095028C">
      <w:pPr>
        <w:pStyle w:val="5aifollowing"/>
        <w:numPr>
          <w:ilvl w:val="3"/>
          <w:numId w:val="1"/>
        </w:numPr>
      </w:pPr>
      <w:r w:rsidRPr="000C6CDB">
        <w:t>Payment Period (if still current); and</w:t>
      </w:r>
    </w:p>
    <w:p w14:paraId="7C08802E" w14:textId="62EC5A9E" w:rsidR="000C6CDB" w:rsidRPr="000C6CDB" w:rsidRDefault="000C6CDB" w:rsidP="007D07A1">
      <w:pPr>
        <w:pStyle w:val="5aifollowing"/>
        <w:numPr>
          <w:ilvl w:val="3"/>
          <w:numId w:val="1"/>
        </w:numPr>
      </w:pPr>
      <w:r w:rsidRPr="000C6CDB">
        <w:t>Period of Unemployment,</w:t>
      </w:r>
    </w:p>
    <w:p w14:paraId="6D2A4E48" w14:textId="77777777" w:rsidR="000C6CDB" w:rsidRPr="000C6CDB" w:rsidRDefault="000C6CDB" w:rsidP="007A6912">
      <w:pPr>
        <w:pStyle w:val="3b11following"/>
      </w:pPr>
      <w:r w:rsidRPr="000C6CDB">
        <w:t>continue from the date of the Stream Participant’s return, and</w:t>
      </w:r>
    </w:p>
    <w:p w14:paraId="0B0A1DD1" w14:textId="4496E586" w:rsidR="000C6CDB" w:rsidRPr="000C6CDB" w:rsidRDefault="000C6CDB" w:rsidP="00BA79E4">
      <w:pPr>
        <w:pStyle w:val="4Clsa"/>
      </w:pPr>
      <w:r w:rsidRPr="000C6CDB">
        <w:t xml:space="preserve"> the Provider must, as soon as it becomes aware of the Stream Participant’s return:</w:t>
      </w:r>
      <w:bookmarkEnd w:id="1736"/>
    </w:p>
    <w:p w14:paraId="1E267F91" w14:textId="77E6CF98" w:rsidR="000C6CDB" w:rsidRPr="000C6CDB" w:rsidRDefault="000C6CDB" w:rsidP="0095028C">
      <w:pPr>
        <w:pStyle w:val="5aifollowing"/>
        <w:numPr>
          <w:ilvl w:val="3"/>
          <w:numId w:val="1"/>
        </w:numPr>
      </w:pPr>
      <w:r w:rsidRPr="000C6CDB">
        <w:t>resume providing Employment Provider Services to the Stream Participant; and</w:t>
      </w:r>
    </w:p>
    <w:p w14:paraId="45F8B0B2" w14:textId="7FEF7DCD" w:rsidR="000C6CDB" w:rsidRPr="000C6CDB" w:rsidRDefault="000C6CDB" w:rsidP="0095028C">
      <w:pPr>
        <w:pStyle w:val="5aifollowing"/>
        <w:numPr>
          <w:ilvl w:val="3"/>
          <w:numId w:val="1"/>
        </w:numPr>
      </w:pPr>
      <w:r w:rsidRPr="000C6CDB">
        <w:t>record the resumption of Employment Provider Services on the Department’s IT Systems in accordance with any Guidelines.</w:t>
      </w:r>
    </w:p>
    <w:p w14:paraId="709F8064" w14:textId="66A8572D" w:rsidR="000C6CDB" w:rsidRPr="000C6CDB" w:rsidRDefault="000C6CDB" w:rsidP="007A6912">
      <w:pPr>
        <w:pStyle w:val="3Cls11"/>
      </w:pPr>
      <w:bookmarkStart w:id="1737" w:name="_Ref393468345"/>
      <w:r w:rsidRPr="000C6CDB">
        <w:t>Where an Exit occurs for a Fully Eligible Participant and the Fully Eligible Participant subsequently returns to the services at 13 Consecutive Weeks or more after the date of the Exit, the Fully Eligible Participant begins a new:</w:t>
      </w:r>
      <w:bookmarkEnd w:id="1737"/>
    </w:p>
    <w:p w14:paraId="320D7377" w14:textId="77777777" w:rsidR="000C6CDB" w:rsidRPr="000C6CDB" w:rsidRDefault="000C6CDB" w:rsidP="00BA79E4">
      <w:pPr>
        <w:pStyle w:val="4Clsa"/>
      </w:pPr>
      <w:r w:rsidRPr="000C6CDB">
        <w:t>Period of Service;</w:t>
      </w:r>
    </w:p>
    <w:p w14:paraId="49136EE0" w14:textId="77777777" w:rsidR="000C6CDB" w:rsidRPr="000C6CDB" w:rsidRDefault="000C6CDB" w:rsidP="0095028C">
      <w:pPr>
        <w:pStyle w:val="4Clsa"/>
      </w:pPr>
      <w:r w:rsidRPr="000C6CDB">
        <w:t>Period of Registration;</w:t>
      </w:r>
    </w:p>
    <w:p w14:paraId="09916EA1" w14:textId="77777777" w:rsidR="000C6CDB" w:rsidRPr="000C6CDB" w:rsidRDefault="000C6CDB" w:rsidP="0095028C">
      <w:pPr>
        <w:pStyle w:val="4Clsa"/>
      </w:pPr>
      <w:r w:rsidRPr="000C6CDB">
        <w:t>Payment Period; and</w:t>
      </w:r>
    </w:p>
    <w:p w14:paraId="2B4DD581" w14:textId="77777777" w:rsidR="000C6CDB" w:rsidRPr="000C6CDB" w:rsidRDefault="000C6CDB" w:rsidP="007D07A1">
      <w:pPr>
        <w:pStyle w:val="4Clsa"/>
      </w:pPr>
      <w:r w:rsidRPr="000C6CDB">
        <w:t>Period of Unemployment.</w:t>
      </w:r>
    </w:p>
    <w:p w14:paraId="6404867C" w14:textId="77777777" w:rsidR="000C6CDB" w:rsidRPr="000C6CDB" w:rsidRDefault="000C6CDB" w:rsidP="007A6912">
      <w:pPr>
        <w:pStyle w:val="1cmid-heading"/>
        <w:rPr>
          <w:lang w:eastAsia="en-US"/>
        </w:rPr>
      </w:pPr>
      <w:r w:rsidRPr="000C6CDB">
        <w:rPr>
          <w:lang w:eastAsia="en-US"/>
        </w:rPr>
        <w:t>Fully Eligible Participants (Voluntary)</w:t>
      </w:r>
    </w:p>
    <w:p w14:paraId="1CA82DF9" w14:textId="77777777" w:rsidR="000C6CDB" w:rsidRPr="000C6CDB" w:rsidRDefault="000C6CDB" w:rsidP="007A6912">
      <w:pPr>
        <w:pStyle w:val="3Cls11"/>
      </w:pPr>
      <w:r w:rsidRPr="000C6CDB">
        <w:t>If a Fully Eligible Participant (Voluntary):</w:t>
      </w:r>
    </w:p>
    <w:p w14:paraId="7AF864A6" w14:textId="77777777" w:rsidR="000C6CDB" w:rsidRPr="000C6CDB" w:rsidRDefault="000C6CDB" w:rsidP="00BA79E4">
      <w:pPr>
        <w:pStyle w:val="4Clsa"/>
      </w:pPr>
      <w:r w:rsidRPr="000C6CDB">
        <w:t xml:space="preserve">ceases to participate in voluntary activities; </w:t>
      </w:r>
    </w:p>
    <w:p w14:paraId="263A212D" w14:textId="77777777" w:rsidR="000C6CDB" w:rsidRPr="000C6CDB" w:rsidRDefault="000C6CDB" w:rsidP="0095028C">
      <w:pPr>
        <w:pStyle w:val="4Clsa"/>
      </w:pPr>
      <w:r w:rsidRPr="000C6CDB">
        <w:t xml:space="preserve">no longer wishes to participate in voluntary activities; and </w:t>
      </w:r>
    </w:p>
    <w:p w14:paraId="1F179257" w14:textId="77777777" w:rsidR="000C6CDB" w:rsidRPr="000C6CDB" w:rsidRDefault="000C6CDB" w:rsidP="0095028C">
      <w:pPr>
        <w:pStyle w:val="4Clsa"/>
      </w:pPr>
      <w:r w:rsidRPr="000C6CDB">
        <w:t>the Provider has confirmed that the Fully Eligible Participant (Voluntary) is:</w:t>
      </w:r>
    </w:p>
    <w:p w14:paraId="6655E906" w14:textId="2EF93A9D" w:rsidR="000C6CDB" w:rsidRPr="000C6CDB" w:rsidRDefault="000C6CDB" w:rsidP="007D07A1">
      <w:pPr>
        <w:pStyle w:val="5aifollowing"/>
        <w:numPr>
          <w:ilvl w:val="3"/>
          <w:numId w:val="1"/>
        </w:numPr>
      </w:pPr>
      <w:r w:rsidRPr="000C6CDB">
        <w:t>either fully meeting his or her Mutual Obligation Requirements or is the subject of an Exemption; and</w:t>
      </w:r>
    </w:p>
    <w:p w14:paraId="08D967B8" w14:textId="03EA2478" w:rsidR="000C6CDB" w:rsidRPr="000C6CDB" w:rsidRDefault="000C6CDB" w:rsidP="00070E54">
      <w:pPr>
        <w:pStyle w:val="5aifollowing"/>
        <w:numPr>
          <w:ilvl w:val="3"/>
          <w:numId w:val="1"/>
        </w:numPr>
      </w:pPr>
      <w:r w:rsidRPr="000C6CDB">
        <w:t xml:space="preserve">the Fully Eligible Participant (Voluntary) is eligible for a Provider Exit in accordance with any Guidelines, </w:t>
      </w:r>
    </w:p>
    <w:p w14:paraId="176CBDD6" w14:textId="77777777" w:rsidR="000C6CDB" w:rsidRPr="000C6CDB" w:rsidRDefault="000C6CDB" w:rsidP="007A6912">
      <w:pPr>
        <w:pStyle w:val="3b11following"/>
      </w:pPr>
      <w:r w:rsidRPr="000C6CDB">
        <w:t xml:space="preserve">the Provider may perform a Provider Exit for the Fully Eligible Participant (Voluntary). </w:t>
      </w:r>
    </w:p>
    <w:p w14:paraId="41BB72DD" w14:textId="77777777" w:rsidR="000C6CDB" w:rsidRPr="000C6CDB" w:rsidRDefault="000C6CDB" w:rsidP="007A6912">
      <w:pPr>
        <w:pStyle w:val="1cmid-heading"/>
        <w:rPr>
          <w:lang w:eastAsia="en-US"/>
        </w:rPr>
      </w:pPr>
      <w:r w:rsidRPr="000C6CDB">
        <w:rPr>
          <w:lang w:eastAsia="en-US"/>
        </w:rPr>
        <w:t>Volunteer</w:t>
      </w:r>
    </w:p>
    <w:p w14:paraId="4F3263FF" w14:textId="77777777" w:rsidR="000C6CDB" w:rsidRPr="000C6CDB" w:rsidRDefault="000C6CDB" w:rsidP="007A6912">
      <w:pPr>
        <w:pStyle w:val="3Cls11"/>
      </w:pPr>
      <w:r w:rsidRPr="000C6CDB">
        <w:t>If a Volunteer advises the Provider that they do not wish to continue to participate in voluntary activities, the Provider must inform the Volunteer of the six month limit to their eligibility for Services, and if the Volunteer still wishes to cease participating in voluntary activities, the Provider must perform a Provider Exit for the Volunteer.</w:t>
      </w:r>
    </w:p>
    <w:p w14:paraId="5B331410" w14:textId="77777777" w:rsidR="000C6CDB" w:rsidRPr="000C6CDB" w:rsidRDefault="000C6CDB" w:rsidP="007A6912">
      <w:pPr>
        <w:pStyle w:val="3Cls11"/>
      </w:pPr>
      <w:bookmarkStart w:id="1738" w:name="_Ref394415444"/>
      <w:bookmarkStart w:id="1739" w:name="_Ref398888806"/>
      <w:r w:rsidRPr="000C6CDB">
        <w:t>Where an Exit occurs for a Volunteer and the Volunteer subsequently seeks to return to the Services at 13 Consecutive Weeks or more after the date of the Exit, the Provider must not provide Services under Chapter B1 to the Volunteer unless the Provider determines that the Volunteer has had a significant change in individual circumstances, in accordance with any Guidelines, since the date of the Exit</w:t>
      </w:r>
      <w:bookmarkEnd w:id="1738"/>
      <w:r w:rsidRPr="000C6CDB">
        <w:t>.</w:t>
      </w:r>
      <w:bookmarkEnd w:id="1739"/>
    </w:p>
    <w:p w14:paraId="51958F44" w14:textId="77777777" w:rsidR="000C6CDB" w:rsidRPr="00F72E7F" w:rsidRDefault="000C6CDB" w:rsidP="007A6912">
      <w:pPr>
        <w:pStyle w:val="3Cls11"/>
        <w:rPr>
          <w:color w:val="E36C0A" w:themeColor="accent6" w:themeShade="BF"/>
        </w:rPr>
      </w:pPr>
      <w:r w:rsidRPr="00F72E7F">
        <w:lastRenderedPageBreak/>
        <w:t>If a ParentsNext Volunteer and the Provider assesses that the ParentsNext Volunteer is unsuitable for the Services, in accordance with any Guidelines, the Provider must perform a Provider Exit for the ParentsNext Volunteer.</w:t>
      </w:r>
    </w:p>
    <w:p w14:paraId="71A5FB4B" w14:textId="77777777" w:rsidR="000C6CDB" w:rsidRPr="000C6CDB" w:rsidRDefault="000C6CDB" w:rsidP="007A6912">
      <w:pPr>
        <w:pStyle w:val="2Clause1"/>
        <w:rPr>
          <w:lang w:eastAsia="en-US"/>
        </w:rPr>
      </w:pPr>
      <w:bookmarkStart w:id="1740" w:name="_Toc225840177"/>
      <w:bookmarkStart w:id="1741" w:name="_Toc393289689"/>
      <w:bookmarkStart w:id="1742" w:name="_Ref395614155"/>
      <w:bookmarkStart w:id="1743" w:name="_Ref395614190"/>
      <w:bookmarkStart w:id="1744" w:name="_Ref395614234"/>
      <w:bookmarkStart w:id="1745" w:name="_Ref395614288"/>
      <w:bookmarkStart w:id="1746" w:name="_Toc415224947"/>
      <w:bookmarkStart w:id="1747" w:name="_Toc457551220"/>
      <w:bookmarkStart w:id="1748" w:name="_Toc518567894"/>
      <w:r w:rsidRPr="000C6CDB">
        <w:rPr>
          <w:lang w:eastAsia="en-US"/>
        </w:rPr>
        <w:t>Other Suspensions and Exits</w:t>
      </w:r>
      <w:bookmarkEnd w:id="1740"/>
      <w:bookmarkEnd w:id="1741"/>
      <w:bookmarkEnd w:id="1742"/>
      <w:bookmarkEnd w:id="1743"/>
      <w:bookmarkEnd w:id="1744"/>
      <w:bookmarkEnd w:id="1745"/>
      <w:bookmarkEnd w:id="1746"/>
      <w:bookmarkEnd w:id="1747"/>
      <w:bookmarkEnd w:id="1748"/>
    </w:p>
    <w:p w14:paraId="07A6530D" w14:textId="77777777" w:rsidR="000C6CDB" w:rsidRPr="000C6CDB" w:rsidRDefault="000C6CDB" w:rsidP="007A6912">
      <w:pPr>
        <w:pStyle w:val="3Cls11"/>
      </w:pPr>
      <w:r w:rsidRPr="000C6CDB">
        <w:t>Stream Participants may be otherwise Suspended or Exited, as relevant, in accordance with any Guidelines.</w:t>
      </w:r>
    </w:p>
    <w:p w14:paraId="12CCD54B" w14:textId="77777777" w:rsidR="000C6CDB" w:rsidRPr="00F72E7F" w:rsidRDefault="000C6CDB" w:rsidP="007A6912">
      <w:pPr>
        <w:pStyle w:val="1bSectionHeading"/>
        <w:rPr>
          <w:lang w:eastAsia="en-US"/>
        </w:rPr>
      </w:pPr>
      <w:bookmarkStart w:id="1749" w:name="_Toc518567895"/>
      <w:r w:rsidRPr="000C6CDB">
        <w:rPr>
          <w:lang w:eastAsia="en-US"/>
        </w:rPr>
        <w:t xml:space="preserve">Section </w:t>
      </w:r>
      <w:r w:rsidRPr="00F72E7F">
        <w:rPr>
          <w:lang w:eastAsia="en-US"/>
        </w:rPr>
        <w:t>B1.</w:t>
      </w:r>
      <w:r w:rsidRPr="000C6CDB">
        <w:rPr>
          <w:lang w:eastAsia="en-US"/>
        </w:rPr>
        <w:t>9 – New Enterprise Incentive Scheme Services</w:t>
      </w:r>
      <w:bookmarkEnd w:id="1749"/>
    </w:p>
    <w:p w14:paraId="571F613B" w14:textId="77777777" w:rsidR="000C6CDB" w:rsidRPr="000C6CDB" w:rsidRDefault="000C6CDB" w:rsidP="007A6912">
      <w:pPr>
        <w:pStyle w:val="2Clause1"/>
        <w:rPr>
          <w:lang w:eastAsia="en-US"/>
        </w:rPr>
      </w:pPr>
      <w:bookmarkStart w:id="1750" w:name="_Toc393289724"/>
      <w:bookmarkStart w:id="1751" w:name="_Ref394044322"/>
      <w:bookmarkStart w:id="1752" w:name="_Ref394044386"/>
      <w:bookmarkStart w:id="1753" w:name="_Ref395528781"/>
      <w:bookmarkStart w:id="1754" w:name="_Toc415224948"/>
      <w:bookmarkStart w:id="1755" w:name="_Toc457551221"/>
      <w:bookmarkStart w:id="1756" w:name="_Toc518567896"/>
      <w:bookmarkStart w:id="1757" w:name="_Toc225840194"/>
      <w:r w:rsidRPr="000C6CDB">
        <w:rPr>
          <w:lang w:eastAsia="en-US"/>
        </w:rPr>
        <w:t>NEIS</w:t>
      </w:r>
      <w:bookmarkEnd w:id="1750"/>
      <w:bookmarkEnd w:id="1751"/>
      <w:bookmarkEnd w:id="1752"/>
      <w:r w:rsidRPr="000C6CDB">
        <w:rPr>
          <w:lang w:eastAsia="en-US"/>
        </w:rPr>
        <w:t xml:space="preserve"> Services</w:t>
      </w:r>
      <w:bookmarkEnd w:id="1753"/>
      <w:bookmarkEnd w:id="1754"/>
      <w:bookmarkEnd w:id="1755"/>
      <w:bookmarkEnd w:id="1756"/>
    </w:p>
    <w:p w14:paraId="69E1FD1B" w14:textId="77777777" w:rsidR="000C6CDB" w:rsidRPr="000C6CDB" w:rsidRDefault="000C6CDB" w:rsidP="007A6912">
      <w:pPr>
        <w:pStyle w:val="3Cls11"/>
      </w:pPr>
      <w:bookmarkStart w:id="1758" w:name="_Ref394044285"/>
      <w:r w:rsidRPr="000C6CDB">
        <w:t>Where the Provider and a Stream Participant who has been identified as eligible for NEIS on the Department’s IT Systems have agreed that it may be appropriate for the Stream Participant to receive NEIS Services, the Provider must:</w:t>
      </w:r>
      <w:bookmarkEnd w:id="1758"/>
    </w:p>
    <w:p w14:paraId="1DB7EB7F" w14:textId="77777777" w:rsidR="000C6CDB" w:rsidRPr="000C6CDB" w:rsidRDefault="000C6CDB" w:rsidP="00BA79E4">
      <w:pPr>
        <w:pStyle w:val="4Clsa"/>
      </w:pPr>
      <w:r w:rsidRPr="000C6CDB">
        <w:t>advise the Stream Participant of the matters which they must satisfy before they can receive NEIS Services, as specified in any Guidelines;</w:t>
      </w:r>
    </w:p>
    <w:p w14:paraId="33D23630" w14:textId="77777777" w:rsidR="000C6CDB" w:rsidRPr="00F72E7F" w:rsidRDefault="000C6CDB" w:rsidP="0095028C">
      <w:pPr>
        <w:pStyle w:val="4Clsa"/>
      </w:pPr>
      <w:bookmarkStart w:id="1759" w:name="_Ref414905213"/>
      <w:r w:rsidRPr="00F72E7F">
        <w:t>identify the location in which the Stream Participant proposes to attend a Workshop and/or conduct his or her NEIS Business (as relevant) and:</w:t>
      </w:r>
    </w:p>
    <w:p w14:paraId="22759B1E" w14:textId="39A864B6" w:rsidR="000C6CDB" w:rsidRPr="00F72E7F" w:rsidRDefault="000C6CDB" w:rsidP="0095028C">
      <w:pPr>
        <w:pStyle w:val="5aifollowing"/>
        <w:numPr>
          <w:ilvl w:val="3"/>
          <w:numId w:val="1"/>
        </w:numPr>
      </w:pPr>
      <w:r w:rsidRPr="00F72E7F">
        <w:t>where the relevant location is within an Employment Region in which the Provider is a NEIS Provider, the Provider may choose to provide the relevant NEIS Services itself or, subject to clause 97.1(c), refer the Stream Participant to another NEIS Provider in the relevant Employment Region; or</w:t>
      </w:r>
    </w:p>
    <w:p w14:paraId="14CC92E9" w14:textId="72BC6790" w:rsidR="000C6CDB" w:rsidRPr="00F72E7F" w:rsidRDefault="000C6CDB" w:rsidP="007D07A1">
      <w:pPr>
        <w:pStyle w:val="5aifollowing"/>
        <w:numPr>
          <w:ilvl w:val="3"/>
          <w:numId w:val="1"/>
        </w:numPr>
      </w:pPr>
      <w:r w:rsidRPr="00F72E7F">
        <w:t xml:space="preserve">where the relevant location is not within an Employment Region in which the Provider is a NEIS Provider, subject to clause 97.1(c), refer the Stream Participant to a NEIS Provider in that location; </w:t>
      </w:r>
    </w:p>
    <w:bookmarkEnd w:id="1759"/>
    <w:p w14:paraId="072CB34A" w14:textId="77777777" w:rsidR="000C6CDB" w:rsidRPr="000C6CDB" w:rsidRDefault="000C6CDB" w:rsidP="00070E54">
      <w:pPr>
        <w:pStyle w:val="4Clsa"/>
        <w:rPr>
          <w:color w:val="E36C0A" w:themeColor="accent6" w:themeShade="BF"/>
        </w:rPr>
      </w:pPr>
      <w:r w:rsidRPr="00F72E7F">
        <w:t>if the Stream Participant has expressed an interest in participating in a Workshop, use reasonable endeavours to refer the Stream Participant to a NEIS Provider who is a Workshop Provider with an available Workshop place;</w:t>
      </w:r>
    </w:p>
    <w:p w14:paraId="58E6CBAA" w14:textId="77777777" w:rsidR="000C6CDB" w:rsidRPr="000C6CDB" w:rsidRDefault="000C6CDB">
      <w:pPr>
        <w:pStyle w:val="4Clsa"/>
      </w:pPr>
      <w:r w:rsidRPr="000C6CDB">
        <w:t xml:space="preserve">where the Stream Participant is assessed as NEIS Eligible by the relevant NEIS Provider, comply with any record keeping requirements specified in any Guidelines; and </w:t>
      </w:r>
    </w:p>
    <w:p w14:paraId="292011ED" w14:textId="77777777" w:rsidR="000C6CDB" w:rsidRPr="000C6CDB" w:rsidRDefault="000C6CDB">
      <w:pPr>
        <w:pStyle w:val="4Clsa"/>
      </w:pPr>
      <w:r w:rsidRPr="000C6CDB">
        <w:t>where the Stream Participant is assessed by the relevant NEIS Provider as:</w:t>
      </w:r>
    </w:p>
    <w:p w14:paraId="4E5C6A6B" w14:textId="5012AB03" w:rsidR="000C6CDB" w:rsidRPr="000C6CDB" w:rsidRDefault="000C6CDB" w:rsidP="00AF4190">
      <w:pPr>
        <w:pStyle w:val="5aifollowing"/>
        <w:numPr>
          <w:ilvl w:val="3"/>
          <w:numId w:val="1"/>
        </w:numPr>
      </w:pPr>
      <w:r w:rsidRPr="000C6CDB">
        <w:t xml:space="preserve">not NEIS Eligible; </w:t>
      </w:r>
    </w:p>
    <w:p w14:paraId="4A6B62FD" w14:textId="31F39BA5" w:rsidR="000C6CDB" w:rsidRPr="00F72E7F" w:rsidRDefault="000C6CDB" w:rsidP="00AF4190">
      <w:pPr>
        <w:pStyle w:val="5aifollowing"/>
        <w:numPr>
          <w:ilvl w:val="3"/>
          <w:numId w:val="1"/>
        </w:numPr>
      </w:pPr>
      <w:r w:rsidRPr="000C6CDB">
        <w:t xml:space="preserve">NEIS Eligible, but not </w:t>
      </w:r>
      <w:r w:rsidRPr="00F72E7F">
        <w:t>suitable to participate in a Workshop and not having a NEIS Business Plan that meets the NEIS Business Eligibility Criteria; or</w:t>
      </w:r>
    </w:p>
    <w:p w14:paraId="14C14EC4" w14:textId="2DF94738" w:rsidR="000C6CDB" w:rsidRPr="000C6CDB" w:rsidRDefault="000C6CDB" w:rsidP="00AF4190">
      <w:pPr>
        <w:pStyle w:val="5aifollowing"/>
        <w:numPr>
          <w:ilvl w:val="3"/>
          <w:numId w:val="1"/>
        </w:numPr>
      </w:pPr>
      <w:r w:rsidRPr="00F72E7F">
        <w:t>not participating appropriately in a Workshop or NEIS Training</w:t>
      </w:r>
      <w:r w:rsidRPr="000C6CDB">
        <w:t>,</w:t>
      </w:r>
    </w:p>
    <w:p w14:paraId="56F77A49" w14:textId="77777777" w:rsidR="000C6CDB" w:rsidRPr="000C6CDB" w:rsidRDefault="000C6CDB">
      <w:pPr>
        <w:pStyle w:val="4aafollowing"/>
      </w:pPr>
      <w:r w:rsidRPr="000C6CDB">
        <w:t>and is referred back to the Provider, immediately provide the Stream Participant with alternative Services in accordance with this Deed.</w:t>
      </w:r>
    </w:p>
    <w:p w14:paraId="6F1B2E7D" w14:textId="77777777" w:rsidR="000C6CDB" w:rsidRPr="00F72E7F" w:rsidRDefault="000C6CDB" w:rsidP="00FF0411">
      <w:pPr>
        <w:pStyle w:val="3Cls11"/>
        <w:rPr>
          <w:color w:val="E36C0A" w:themeColor="accent6" w:themeShade="BF"/>
        </w:rPr>
      </w:pPr>
      <w:r w:rsidRPr="00F72E7F">
        <w:t>The Provider must work with Workshop Providers to arrange Complementary Placements for Stream Participants in accordance with clause 107.1A.</w:t>
      </w:r>
    </w:p>
    <w:p w14:paraId="00D367CD" w14:textId="77777777" w:rsidR="000C6CDB" w:rsidRPr="000C6CDB" w:rsidRDefault="000C6CDB" w:rsidP="00BA79E4">
      <w:pPr>
        <w:pStyle w:val="8Note"/>
        <w:ind w:left="0"/>
      </w:pPr>
      <w:r w:rsidRPr="000C6CDB">
        <w:t>Note: A NEIS Provider must deliver NEIS Services in accordance with Part C of this Deed.</w:t>
      </w:r>
    </w:p>
    <w:p w14:paraId="4941D6A6" w14:textId="77777777" w:rsidR="000C6CDB" w:rsidRPr="000C6CDB" w:rsidRDefault="000C6CDB" w:rsidP="00FF0411">
      <w:pPr>
        <w:pStyle w:val="1bSectionHeading"/>
        <w:rPr>
          <w:lang w:eastAsia="en-US"/>
        </w:rPr>
      </w:pPr>
      <w:bookmarkStart w:id="1760" w:name="_Toc518567897"/>
      <w:r w:rsidRPr="000C6CDB">
        <w:rPr>
          <w:lang w:eastAsia="en-US"/>
        </w:rPr>
        <w:lastRenderedPageBreak/>
        <w:t>Section B</w:t>
      </w:r>
      <w:r w:rsidRPr="00EF7DBA">
        <w:rPr>
          <w:lang w:eastAsia="en-US"/>
        </w:rPr>
        <w:t>1.</w:t>
      </w:r>
      <w:r w:rsidRPr="000C6CDB">
        <w:rPr>
          <w:lang w:eastAsia="en-US"/>
        </w:rPr>
        <w:t>10 – Performance management</w:t>
      </w:r>
      <w:bookmarkEnd w:id="1760"/>
      <w:r w:rsidRPr="000C6CDB">
        <w:rPr>
          <w:lang w:eastAsia="en-US"/>
        </w:rPr>
        <w:t xml:space="preserve"> </w:t>
      </w:r>
    </w:p>
    <w:p w14:paraId="7DD47A77" w14:textId="77777777" w:rsidR="000C6CDB" w:rsidRPr="000C6CDB" w:rsidRDefault="000C6CDB" w:rsidP="007E1B67">
      <w:pPr>
        <w:pStyle w:val="2Clause1"/>
        <w:rPr>
          <w:lang w:eastAsia="en-US"/>
        </w:rPr>
      </w:pPr>
      <w:bookmarkStart w:id="1761" w:name="_Toc395204444"/>
      <w:bookmarkStart w:id="1762" w:name="_Toc395204471"/>
      <w:bookmarkStart w:id="1763" w:name="_Toc395204473"/>
      <w:bookmarkStart w:id="1764" w:name="_Toc395204482"/>
      <w:bookmarkStart w:id="1765" w:name="_Toc395204498"/>
      <w:bookmarkStart w:id="1766" w:name="_Toc395204499"/>
      <w:bookmarkStart w:id="1767" w:name="_Ref397439671"/>
      <w:bookmarkStart w:id="1768" w:name="_Ref397439750"/>
      <w:bookmarkStart w:id="1769" w:name="_Ref397439872"/>
      <w:bookmarkStart w:id="1770" w:name="_Ref397440104"/>
      <w:bookmarkStart w:id="1771" w:name="_Toc415224949"/>
      <w:bookmarkStart w:id="1772" w:name="_Toc457551222"/>
      <w:bookmarkStart w:id="1773" w:name="_Toc518567898"/>
      <w:bookmarkStart w:id="1774" w:name="_Ref395450879"/>
      <w:bookmarkStart w:id="1775" w:name="_Toc225840154"/>
      <w:bookmarkStart w:id="1776" w:name="_Toc393289664"/>
      <w:bookmarkEnd w:id="1761"/>
      <w:bookmarkEnd w:id="1762"/>
      <w:bookmarkEnd w:id="1763"/>
      <w:bookmarkEnd w:id="1764"/>
      <w:bookmarkEnd w:id="1765"/>
      <w:bookmarkEnd w:id="1766"/>
      <w:r w:rsidRPr="000C6CDB">
        <w:rPr>
          <w:lang w:eastAsia="en-US"/>
        </w:rPr>
        <w:t>Quality Assurance Framework conformance</w:t>
      </w:r>
      <w:bookmarkEnd w:id="1767"/>
      <w:bookmarkEnd w:id="1768"/>
      <w:bookmarkEnd w:id="1769"/>
      <w:bookmarkEnd w:id="1770"/>
      <w:bookmarkEnd w:id="1771"/>
      <w:bookmarkEnd w:id="1772"/>
      <w:bookmarkEnd w:id="1773"/>
    </w:p>
    <w:p w14:paraId="5B6B1C91" w14:textId="77777777" w:rsidR="000C6CDB" w:rsidRPr="000C6CDB" w:rsidRDefault="000C6CDB" w:rsidP="007E1B67">
      <w:pPr>
        <w:pStyle w:val="1cmid-heading"/>
        <w:rPr>
          <w:lang w:eastAsia="en-US"/>
        </w:rPr>
      </w:pPr>
      <w:r w:rsidRPr="000C6CDB">
        <w:rPr>
          <w:lang w:eastAsia="en-US"/>
        </w:rPr>
        <w:t xml:space="preserve">Certificate of Quality Assurance Framework conformance </w:t>
      </w:r>
    </w:p>
    <w:p w14:paraId="3733D1E6" w14:textId="77777777" w:rsidR="000C6CDB" w:rsidRPr="000C6CDB" w:rsidRDefault="000C6CDB" w:rsidP="007E1B67">
      <w:pPr>
        <w:pStyle w:val="3Cls11"/>
      </w:pPr>
      <w:r w:rsidRPr="000C6CDB">
        <w:t>The Provider must, in accordance with this clause 98:</w:t>
      </w:r>
    </w:p>
    <w:p w14:paraId="5A083B9F" w14:textId="77777777" w:rsidR="000C6CDB" w:rsidRPr="000C6CDB" w:rsidRDefault="000C6CDB" w:rsidP="00BA79E4">
      <w:pPr>
        <w:pStyle w:val="4Clsa"/>
      </w:pPr>
      <w:r w:rsidRPr="000C6CDB">
        <w:t>obtain a Quality Assurance Framework Certificate no later than:</w:t>
      </w:r>
    </w:p>
    <w:p w14:paraId="08E41F27" w14:textId="3FB0ED09" w:rsidR="000C6CDB" w:rsidRPr="000C6CDB" w:rsidRDefault="000C6CDB" w:rsidP="00BA79E4">
      <w:pPr>
        <w:pStyle w:val="5aifollowing"/>
        <w:numPr>
          <w:ilvl w:val="3"/>
          <w:numId w:val="1"/>
        </w:numPr>
      </w:pPr>
      <w:r w:rsidRPr="000C6CDB">
        <w:t xml:space="preserve">12 months from the Deed Commencement Date; or </w:t>
      </w:r>
    </w:p>
    <w:p w14:paraId="328BCD39" w14:textId="708ECC07" w:rsidR="000C6CDB" w:rsidRPr="000C6CDB" w:rsidRDefault="000C6CDB" w:rsidP="0095028C">
      <w:pPr>
        <w:pStyle w:val="5aifollowing"/>
        <w:numPr>
          <w:ilvl w:val="3"/>
          <w:numId w:val="1"/>
        </w:numPr>
      </w:pPr>
      <w:r w:rsidRPr="000C6CDB">
        <w:t>any other date Notified by the Department; and</w:t>
      </w:r>
    </w:p>
    <w:p w14:paraId="384CC412" w14:textId="77777777" w:rsidR="000C6CDB" w:rsidRPr="000C6CDB" w:rsidRDefault="000C6CDB" w:rsidP="0095028C">
      <w:pPr>
        <w:pStyle w:val="4Clsa"/>
      </w:pPr>
      <w:r w:rsidRPr="000C6CDB">
        <w:t xml:space="preserve">maintain the currency of the Quality Assurance Framework Certificate for the duration of the Service Period </w:t>
      </w:r>
      <w:r w:rsidRPr="00EF7DBA">
        <w:t>and any Extended Service Period(s).</w:t>
      </w:r>
    </w:p>
    <w:p w14:paraId="740AC180" w14:textId="77777777" w:rsidR="000C6CDB" w:rsidRPr="000C6CDB" w:rsidRDefault="000C6CDB" w:rsidP="007E1B67">
      <w:pPr>
        <w:pStyle w:val="1cmid-heading"/>
        <w:rPr>
          <w:lang w:eastAsia="en-US"/>
        </w:rPr>
      </w:pPr>
      <w:r w:rsidRPr="000C6CDB">
        <w:rPr>
          <w:lang w:eastAsia="en-US"/>
        </w:rPr>
        <w:t>Quality Assurance Framework Audits</w:t>
      </w:r>
    </w:p>
    <w:p w14:paraId="5BAE38F8" w14:textId="77777777" w:rsidR="000C6CDB" w:rsidRPr="000C6CDB" w:rsidRDefault="000C6CDB" w:rsidP="007E1B67">
      <w:pPr>
        <w:pStyle w:val="3Cls11"/>
      </w:pPr>
      <w:r w:rsidRPr="000C6CDB">
        <w:t>The Provider must undertake Quality Assurance Framework Audits, in accordance with this clause 98 and any Guidelines, during the Term of this Deed.</w:t>
      </w:r>
    </w:p>
    <w:p w14:paraId="45CC6A78" w14:textId="77777777" w:rsidR="000C6CDB" w:rsidRPr="000C6CDB" w:rsidRDefault="000C6CDB" w:rsidP="007E1B67">
      <w:pPr>
        <w:pStyle w:val="1cmid-heading"/>
        <w:rPr>
          <w:lang w:eastAsia="en-US"/>
        </w:rPr>
      </w:pPr>
      <w:r w:rsidRPr="000C6CDB">
        <w:rPr>
          <w:lang w:eastAsia="en-US"/>
        </w:rPr>
        <w:t xml:space="preserve">Quality Auditors </w:t>
      </w:r>
    </w:p>
    <w:p w14:paraId="4E1D5868" w14:textId="77777777" w:rsidR="000C6CDB" w:rsidRPr="000C6CDB" w:rsidRDefault="000C6CDB" w:rsidP="007E1B67">
      <w:pPr>
        <w:pStyle w:val="3Cls11"/>
      </w:pPr>
      <w:r w:rsidRPr="000C6CDB">
        <w:t>For the purposes of this clause 98, the Provider must:</w:t>
      </w:r>
    </w:p>
    <w:p w14:paraId="56D56D50" w14:textId="77777777" w:rsidR="000C6CDB" w:rsidRPr="000C6CDB" w:rsidRDefault="000C6CDB" w:rsidP="00BA79E4">
      <w:pPr>
        <w:pStyle w:val="4Clsa"/>
      </w:pPr>
      <w:r w:rsidRPr="000C6CDB">
        <w:t>contract one or more Quality Auditors in accordance with any Guidelines; and</w:t>
      </w:r>
    </w:p>
    <w:p w14:paraId="54CF869B" w14:textId="77777777" w:rsidR="000C6CDB" w:rsidRPr="000C6CDB" w:rsidRDefault="000C6CDB" w:rsidP="0095028C">
      <w:pPr>
        <w:pStyle w:val="4Clsa"/>
      </w:pPr>
      <w:r w:rsidRPr="000C6CDB">
        <w:t xml:space="preserve">ensure that in any relevant contract, it requires Quality Auditors to provide all information and assistance to the Department, as requested by the Department, in relation to Quality Assurance Framework Audits. </w:t>
      </w:r>
    </w:p>
    <w:p w14:paraId="386BBB68" w14:textId="77777777" w:rsidR="000C6CDB" w:rsidRPr="000C6CDB" w:rsidRDefault="000C6CDB" w:rsidP="007E1B67">
      <w:pPr>
        <w:pStyle w:val="3Cls11"/>
      </w:pPr>
      <w:r w:rsidRPr="000C6CDB">
        <w:t>The Department may provide any Quality Auditor with information to ass</w:t>
      </w:r>
      <w:r w:rsidR="00EF7DBA">
        <w:t xml:space="preserve">ist the Quality Auditor with a </w:t>
      </w:r>
      <w:r w:rsidRPr="000C6CDB">
        <w:t xml:space="preserve">QAF Audit, and any information so provided, will also be provided to the Provider. </w:t>
      </w:r>
    </w:p>
    <w:p w14:paraId="1801491E" w14:textId="77777777" w:rsidR="000C6CDB" w:rsidRPr="000C6CDB" w:rsidRDefault="000C6CDB" w:rsidP="007E1B67">
      <w:pPr>
        <w:pStyle w:val="3Cls11"/>
      </w:pPr>
      <w:r w:rsidRPr="000C6CDB">
        <w:t>Notwithstanding that a Quality Auditor is paid by the Provider, the Quality Auditor is deemed to be a Department Employee for the purposes of clause 40, and the Provider must give the Quality Auditor all required access and assistance, for the purpose of conducting QAF Audits, in accordance with clause 40.</w:t>
      </w:r>
    </w:p>
    <w:p w14:paraId="045ED08E" w14:textId="77777777" w:rsidR="000C6CDB" w:rsidRPr="000C6CDB" w:rsidRDefault="000C6CDB" w:rsidP="007E1B67">
      <w:pPr>
        <w:pStyle w:val="1cmid-heading"/>
        <w:rPr>
          <w:lang w:eastAsia="en-US"/>
        </w:rPr>
      </w:pPr>
      <w:r w:rsidRPr="000C6CDB">
        <w:rPr>
          <w:lang w:eastAsia="en-US"/>
        </w:rPr>
        <w:t>Quality Assurance Framework Audit Plan for Quality Principles Audits</w:t>
      </w:r>
    </w:p>
    <w:p w14:paraId="44738418" w14:textId="77777777" w:rsidR="000C6CDB" w:rsidRPr="000C6CDB" w:rsidRDefault="000C6CDB" w:rsidP="007E1B67">
      <w:pPr>
        <w:pStyle w:val="3Cls11"/>
      </w:pPr>
      <w:r w:rsidRPr="000C6CDB">
        <w:t xml:space="preserve">The Provider must in accordance with any Guidelines, prepare and submit to the Department a Quality Assurance Framework Audit Plan prior to the conduct of each Quality Principles Audit. </w:t>
      </w:r>
    </w:p>
    <w:p w14:paraId="1E9F6284" w14:textId="77777777" w:rsidR="000C6CDB" w:rsidRPr="000C6CDB" w:rsidRDefault="000C6CDB" w:rsidP="007E1B67">
      <w:pPr>
        <w:pStyle w:val="1cmid-heading"/>
        <w:rPr>
          <w:lang w:eastAsia="en-US"/>
        </w:rPr>
      </w:pPr>
      <w:r w:rsidRPr="000C6CDB">
        <w:rPr>
          <w:lang w:eastAsia="en-US"/>
        </w:rPr>
        <w:t>Quality Reports</w:t>
      </w:r>
    </w:p>
    <w:p w14:paraId="6393149A" w14:textId="53290D94" w:rsidR="000C6CDB" w:rsidRPr="000C6CDB" w:rsidRDefault="000C6CDB" w:rsidP="007E1B67">
      <w:pPr>
        <w:pStyle w:val="3Cls11"/>
      </w:pPr>
      <w:bookmarkStart w:id="1777" w:name="_Ref397449234"/>
      <w:r w:rsidRPr="000C6CDB">
        <w:t>The Provider must, in accordance with any Guidelines, submit</w:t>
      </w:r>
      <w:bookmarkEnd w:id="1777"/>
      <w:r w:rsidR="00EF7DBA">
        <w:t xml:space="preserve"> </w:t>
      </w:r>
      <w:r w:rsidRPr="000C6CDB">
        <w:t xml:space="preserve">Quality Reports and information specified in any Guidelines or requested by the Department, within any timeframe specified by the Department. </w:t>
      </w:r>
    </w:p>
    <w:p w14:paraId="1C8A500F" w14:textId="77777777" w:rsidR="000C6CDB" w:rsidRPr="000C6CDB" w:rsidRDefault="000C6CDB" w:rsidP="007E1B67">
      <w:pPr>
        <w:pStyle w:val="3Cls11"/>
      </w:pPr>
      <w:r w:rsidRPr="000C6CDB">
        <w:t>If the Department determines that it is not satisfied with the quality and detail of any Quality Report or any information provided by the Provider under clause 98.7, the Department may:</w:t>
      </w:r>
    </w:p>
    <w:p w14:paraId="012E0973" w14:textId="77777777" w:rsidR="000C6CDB" w:rsidRPr="000C6CDB" w:rsidRDefault="000C6CDB" w:rsidP="00BA79E4">
      <w:pPr>
        <w:pStyle w:val="4Clsa"/>
      </w:pPr>
      <w:r w:rsidRPr="000C6CDB">
        <w:t>require the Provider to:</w:t>
      </w:r>
    </w:p>
    <w:p w14:paraId="5E2D2484" w14:textId="721FB9A2" w:rsidR="000C6CDB" w:rsidRPr="000C6CDB" w:rsidRDefault="000C6CDB" w:rsidP="0095028C">
      <w:pPr>
        <w:pStyle w:val="5aifollowing"/>
        <w:numPr>
          <w:ilvl w:val="3"/>
          <w:numId w:val="1"/>
        </w:numPr>
      </w:pPr>
      <w:r w:rsidRPr="000C6CDB">
        <w:t>correct any defect with the relevant Quality Report or information; and</w:t>
      </w:r>
    </w:p>
    <w:p w14:paraId="04DECE73" w14:textId="0DBFC65F" w:rsidR="000C6CDB" w:rsidRPr="000C6CDB" w:rsidRDefault="000C6CDB" w:rsidP="0095028C">
      <w:pPr>
        <w:pStyle w:val="5aifollowing"/>
        <w:numPr>
          <w:ilvl w:val="3"/>
          <w:numId w:val="1"/>
        </w:numPr>
      </w:pPr>
      <w:r w:rsidRPr="000C6CDB">
        <w:t xml:space="preserve">resubmit the Quality Report or information to the Department, </w:t>
      </w:r>
    </w:p>
    <w:p w14:paraId="72A2BF55" w14:textId="77777777" w:rsidR="000C6CDB" w:rsidRPr="000C6CDB" w:rsidRDefault="000C6CDB" w:rsidP="007D07A1">
      <w:pPr>
        <w:pStyle w:val="4aafollowing"/>
      </w:pPr>
      <w:r w:rsidRPr="000C6CDB">
        <w:t>as directed by the Department, and the Provider must comply with this requirement;</w:t>
      </w:r>
    </w:p>
    <w:p w14:paraId="68930A80" w14:textId="77777777" w:rsidR="000C6CDB" w:rsidRPr="000C6CDB" w:rsidRDefault="000C6CDB" w:rsidP="00070E54">
      <w:pPr>
        <w:pStyle w:val="4Clsa"/>
      </w:pPr>
      <w:r w:rsidRPr="000C6CDB">
        <w:t>require the Provider to undertake a further Quality Assurance Framework Audit, as directed by the Department, including a direction to use a different Quality Auditor to that used in the original Quality Assurance Framework Audit, and the Provider must comply with this requirement; and/or</w:t>
      </w:r>
    </w:p>
    <w:p w14:paraId="6C06BC9F" w14:textId="77777777" w:rsidR="000C6CDB" w:rsidRPr="000C6CDB" w:rsidRDefault="000C6CDB">
      <w:pPr>
        <w:pStyle w:val="4Clsa"/>
      </w:pPr>
      <w:r w:rsidRPr="000C6CDB">
        <w:lastRenderedPageBreak/>
        <w:t>immediately suspend the Provider’s Quality Assurance Framework Certificate.</w:t>
      </w:r>
    </w:p>
    <w:p w14:paraId="597EFDB8" w14:textId="77777777" w:rsidR="000C6CDB" w:rsidRPr="000C6CDB" w:rsidRDefault="000C6CDB" w:rsidP="00CD5592">
      <w:pPr>
        <w:pStyle w:val="1cmid-heading"/>
        <w:rPr>
          <w:lang w:eastAsia="en-US"/>
        </w:rPr>
      </w:pPr>
      <w:r w:rsidRPr="000C6CDB">
        <w:rPr>
          <w:lang w:eastAsia="en-US"/>
        </w:rPr>
        <w:t>Outcomes of Quality Assurance Framework Audits</w:t>
      </w:r>
    </w:p>
    <w:p w14:paraId="77D873A7" w14:textId="77777777" w:rsidR="000C6CDB" w:rsidRPr="000C6CDB" w:rsidRDefault="000C6CDB" w:rsidP="00CD5592">
      <w:pPr>
        <w:pStyle w:val="3Cls11"/>
      </w:pPr>
      <w:r w:rsidRPr="000C6CDB">
        <w:t>The Department will consider the relevant Quality Report and any information provided by the Provider and may, at its absolute discretion:</w:t>
      </w:r>
    </w:p>
    <w:p w14:paraId="45D9B884" w14:textId="77777777" w:rsidR="000C6CDB" w:rsidRPr="000C6CDB" w:rsidRDefault="000C6CDB" w:rsidP="00BA79E4">
      <w:pPr>
        <w:pStyle w:val="4Clsa"/>
      </w:pPr>
      <w:r w:rsidRPr="000C6CDB">
        <w:t xml:space="preserve">issue the Provider with a Quality Assurance Framework Certificate, with or without conditions; </w:t>
      </w:r>
    </w:p>
    <w:p w14:paraId="4C887AB1" w14:textId="77777777" w:rsidR="000C6CDB" w:rsidRPr="000C6CDB" w:rsidRDefault="000C6CDB" w:rsidP="00BA79E4">
      <w:pPr>
        <w:pStyle w:val="4Clsa"/>
      </w:pPr>
      <w:r w:rsidRPr="000C6CDB">
        <w:t xml:space="preserve">renew the Provider’s Quality Assurance Framework Certificate, with or without conditions; or </w:t>
      </w:r>
    </w:p>
    <w:p w14:paraId="2AD7B0DE" w14:textId="77777777" w:rsidR="000C6CDB" w:rsidRPr="000C6CDB" w:rsidRDefault="000C6CDB" w:rsidP="0095028C">
      <w:pPr>
        <w:pStyle w:val="4Clsa"/>
      </w:pPr>
      <w:r w:rsidRPr="000C6CDB">
        <w:t>refuse to issue or renew the Provider’s Quality Assurance Framework Certificate; and</w:t>
      </w:r>
    </w:p>
    <w:p w14:paraId="2FA902F3" w14:textId="77777777" w:rsidR="000C6CDB" w:rsidRPr="000C6CDB" w:rsidRDefault="000C6CDB" w:rsidP="0095028C">
      <w:pPr>
        <w:pStyle w:val="4Clsa"/>
      </w:pPr>
      <w:r w:rsidRPr="000C6CDB">
        <w:t>in relation to</w:t>
      </w:r>
      <w:r w:rsidRPr="000C6CDB" w:rsidDel="00545A79">
        <w:t xml:space="preserve"> </w:t>
      </w:r>
      <w:r w:rsidRPr="000C6CDB">
        <w:t>a Major Non-conformance, suspend the Provider’s Quality Assurance Framework Certificate for any period.</w:t>
      </w:r>
    </w:p>
    <w:p w14:paraId="01E2F701" w14:textId="77777777" w:rsidR="000C6CDB" w:rsidRPr="000C6CDB" w:rsidRDefault="000C6CDB" w:rsidP="00CD5592">
      <w:pPr>
        <w:pStyle w:val="3Cls11"/>
      </w:pPr>
      <w:bookmarkStart w:id="1778" w:name="_Ref397448803"/>
      <w:r w:rsidRPr="000C6CDB">
        <w:t xml:space="preserve">Unless otherwise agreed </w:t>
      </w:r>
      <w:r w:rsidRPr="00EF7DBA">
        <w:t xml:space="preserve">or directed </w:t>
      </w:r>
      <w:r w:rsidRPr="000C6CDB">
        <w:t>by the Department in writing, the Provider must:</w:t>
      </w:r>
      <w:bookmarkEnd w:id="1778"/>
    </w:p>
    <w:p w14:paraId="7B2A82DA" w14:textId="77777777" w:rsidR="000C6CDB" w:rsidRPr="000C6CDB" w:rsidRDefault="000C6CDB" w:rsidP="00BA79E4">
      <w:pPr>
        <w:pStyle w:val="4Clsa"/>
      </w:pPr>
      <w:r w:rsidRPr="000C6CDB">
        <w:t>submit a Corrective Action Plan to the Department; and</w:t>
      </w:r>
    </w:p>
    <w:p w14:paraId="28EAECD2" w14:textId="77777777" w:rsidR="000C6CDB" w:rsidRPr="000C6CDB" w:rsidRDefault="000C6CDB" w:rsidP="0095028C">
      <w:pPr>
        <w:pStyle w:val="4Clsa"/>
      </w:pPr>
      <w:r w:rsidRPr="000C6CDB">
        <w:t xml:space="preserve">correct all Non-conformances identified in a Non-conformance Report </w:t>
      </w:r>
      <w:r w:rsidRPr="00EF7DBA">
        <w:t>in accordance with any Guidelines</w:t>
      </w:r>
      <w:r w:rsidRPr="000C6CDB">
        <w:t xml:space="preserve">. </w:t>
      </w:r>
    </w:p>
    <w:p w14:paraId="578BF600" w14:textId="77777777" w:rsidR="000C6CDB" w:rsidRPr="000C6CDB" w:rsidRDefault="000C6CDB" w:rsidP="00CD5592">
      <w:pPr>
        <w:pStyle w:val="3Cls11"/>
      </w:pPr>
      <w:r w:rsidRPr="000C6CDB">
        <w:t>If:</w:t>
      </w:r>
    </w:p>
    <w:p w14:paraId="2F69434E" w14:textId="77777777" w:rsidR="000C6CDB" w:rsidRPr="000C6CDB" w:rsidRDefault="000C6CDB" w:rsidP="00BA79E4">
      <w:pPr>
        <w:pStyle w:val="4Clsa"/>
      </w:pPr>
      <w:r w:rsidRPr="000C6CDB">
        <w:t>the Provider fails to comply with this clause 98; or</w:t>
      </w:r>
    </w:p>
    <w:p w14:paraId="7447D0FD" w14:textId="77777777" w:rsidR="000C6CDB" w:rsidRPr="000C6CDB" w:rsidRDefault="000C6CDB" w:rsidP="0095028C">
      <w:pPr>
        <w:pStyle w:val="4Clsa"/>
      </w:pPr>
      <w:r w:rsidRPr="000C6CDB">
        <w:t>the Department suspends the Provider’s Quality Assurance Framework Certificate,</w:t>
      </w:r>
    </w:p>
    <w:p w14:paraId="022968F5" w14:textId="77777777" w:rsidR="000C6CDB" w:rsidRPr="000C6CDB" w:rsidRDefault="000C6CDB" w:rsidP="00CD5592">
      <w:pPr>
        <w:pStyle w:val="3b11following"/>
      </w:pPr>
      <w:r w:rsidRPr="000C6CDB">
        <w:t>the Department may immediately:</w:t>
      </w:r>
    </w:p>
    <w:p w14:paraId="09AC39FA" w14:textId="77777777" w:rsidR="000C6CDB" w:rsidRPr="000C6CDB" w:rsidRDefault="000C6CDB" w:rsidP="00BA79E4">
      <w:pPr>
        <w:pStyle w:val="4Clsa"/>
      </w:pPr>
      <w:r w:rsidRPr="000C6CDB">
        <w:t xml:space="preserve">take action under clause 52.2; or </w:t>
      </w:r>
    </w:p>
    <w:p w14:paraId="2F38DD6D" w14:textId="77777777" w:rsidR="000C6CDB" w:rsidRPr="000C6CDB" w:rsidRDefault="000C6CDB" w:rsidP="0095028C">
      <w:pPr>
        <w:pStyle w:val="4Clsa"/>
      </w:pPr>
      <w:r w:rsidRPr="000C6CDB">
        <w:t xml:space="preserve">terminate this Deed under clause 56, </w:t>
      </w:r>
    </w:p>
    <w:p w14:paraId="33937282" w14:textId="77777777" w:rsidR="000C6CDB" w:rsidRPr="000C6CDB" w:rsidRDefault="000C6CDB" w:rsidP="00CD5592">
      <w:pPr>
        <w:pStyle w:val="3b11following"/>
      </w:pPr>
      <w:r w:rsidRPr="000C6CDB">
        <w:t xml:space="preserve">by providing Notice to the Provider. </w:t>
      </w:r>
    </w:p>
    <w:p w14:paraId="3A9CC09A" w14:textId="77777777" w:rsidR="000C6CDB" w:rsidRPr="000C6CDB" w:rsidRDefault="000C6CDB" w:rsidP="00CD5592">
      <w:pPr>
        <w:pStyle w:val="2Clause1"/>
        <w:rPr>
          <w:lang w:eastAsia="en-US"/>
        </w:rPr>
      </w:pPr>
      <w:bookmarkStart w:id="1779" w:name="_Toc413049714"/>
      <w:bookmarkStart w:id="1780" w:name="_Toc414816606"/>
      <w:bookmarkStart w:id="1781" w:name="_Toc414985723"/>
      <w:bookmarkStart w:id="1782" w:name="_Toc415042745"/>
      <w:bookmarkStart w:id="1783" w:name="_Toc415046568"/>
      <w:bookmarkStart w:id="1784" w:name="_Toc415048796"/>
      <w:bookmarkStart w:id="1785" w:name="_Toc415049042"/>
      <w:bookmarkStart w:id="1786" w:name="_Toc415051871"/>
      <w:bookmarkStart w:id="1787" w:name="_Ref398210242"/>
      <w:bookmarkStart w:id="1788" w:name="_Toc415224950"/>
      <w:bookmarkStart w:id="1789" w:name="_Toc457551223"/>
      <w:bookmarkStart w:id="1790" w:name="_Toc518567899"/>
      <w:bookmarkEnd w:id="1774"/>
      <w:bookmarkEnd w:id="1779"/>
      <w:bookmarkEnd w:id="1780"/>
      <w:bookmarkEnd w:id="1781"/>
      <w:bookmarkEnd w:id="1782"/>
      <w:bookmarkEnd w:id="1783"/>
      <w:bookmarkEnd w:id="1784"/>
      <w:bookmarkEnd w:id="1785"/>
      <w:bookmarkEnd w:id="1786"/>
      <w:r w:rsidRPr="000C6CDB">
        <w:rPr>
          <w:lang w:eastAsia="en-US"/>
        </w:rPr>
        <w:t>Performance Indicators</w:t>
      </w:r>
      <w:bookmarkEnd w:id="1787"/>
      <w:bookmarkEnd w:id="1788"/>
      <w:bookmarkEnd w:id="1789"/>
      <w:bookmarkEnd w:id="1790"/>
    </w:p>
    <w:p w14:paraId="2A95AE33" w14:textId="77777777" w:rsidR="000C6CDB" w:rsidRPr="000C6CDB" w:rsidRDefault="000C6CDB" w:rsidP="00CD5592">
      <w:pPr>
        <w:pStyle w:val="1cmid-heading"/>
        <w:rPr>
          <w:lang w:eastAsia="en-US"/>
        </w:rPr>
      </w:pPr>
      <w:r w:rsidRPr="000C6CDB">
        <w:rPr>
          <w:lang w:eastAsia="en-US"/>
        </w:rPr>
        <w:t>Employment Provider Services KPIs</w:t>
      </w:r>
    </w:p>
    <w:p w14:paraId="4B489904" w14:textId="77777777" w:rsidR="000C6CDB" w:rsidRPr="000C6CDB" w:rsidRDefault="000C6CDB" w:rsidP="00CD5592">
      <w:pPr>
        <w:pStyle w:val="3Cls11"/>
      </w:pPr>
      <w:r w:rsidRPr="00EF7DBA">
        <w:t>T</w:t>
      </w:r>
      <w:r w:rsidRPr="000C6CDB">
        <w:t>he Employment Provider Services KPIs are as follows:</w:t>
      </w:r>
    </w:p>
    <w:p w14:paraId="3B231B06" w14:textId="77777777" w:rsidR="000C6CDB" w:rsidRPr="000C6CDB" w:rsidRDefault="000C6CDB" w:rsidP="00BA79E4">
      <w:pPr>
        <w:pStyle w:val="4Clsa"/>
      </w:pPr>
      <w:r w:rsidRPr="000C6CDB">
        <w:t>KPI 1: The time the Provider takes to assist relevant Stream Participants, as specified in any Guidelines, into Employment, and commence them in an Activity in the Work for the Dole Phase.</w:t>
      </w:r>
    </w:p>
    <w:p w14:paraId="4CD09696" w14:textId="4807546F" w:rsidR="000C6CDB" w:rsidRPr="000C6CDB" w:rsidRDefault="000C6CDB" w:rsidP="0095028C">
      <w:pPr>
        <w:pStyle w:val="5aifollowing"/>
        <w:numPr>
          <w:ilvl w:val="3"/>
          <w:numId w:val="1"/>
        </w:numPr>
      </w:pPr>
      <w:r w:rsidRPr="000C6CDB">
        <w:t xml:space="preserve">KPI 1 measurement: the Department’s assessment of the Provider’s performance is based on: </w:t>
      </w:r>
    </w:p>
    <w:p w14:paraId="792DD76C" w14:textId="77777777" w:rsidR="000C6CDB" w:rsidRPr="000C6CDB" w:rsidRDefault="000C6CDB" w:rsidP="00B54419">
      <w:pPr>
        <w:pStyle w:val="6ClsA"/>
        <w:numPr>
          <w:ilvl w:val="4"/>
          <w:numId w:val="56"/>
        </w:numPr>
      </w:pPr>
      <w:r w:rsidRPr="000C6CDB">
        <w:t>the average time taken from Commencement of the relevant Stream Participants to the achievement of Employment Outcomes in Employment, where the Provider is entitled to, and has claimed, an Outcome Payment for a 26 Week Period; and</w:t>
      </w:r>
    </w:p>
    <w:p w14:paraId="6EAE4FC1" w14:textId="77777777" w:rsidR="000C6CDB" w:rsidRPr="000C6CDB" w:rsidRDefault="000C6CDB" w:rsidP="00B54419">
      <w:pPr>
        <w:pStyle w:val="6ClsA"/>
        <w:numPr>
          <w:ilvl w:val="4"/>
          <w:numId w:val="56"/>
        </w:numPr>
      </w:pPr>
      <w:r w:rsidRPr="000C6CDB">
        <w:t>the time taken for the relevant Stream Participants to commence in an Activity in the Work for the Dole Phase in accordance with Section B3.2.</w:t>
      </w:r>
    </w:p>
    <w:p w14:paraId="30369354" w14:textId="77777777" w:rsidR="000C6CDB" w:rsidRPr="000C6CDB" w:rsidRDefault="000C6CDB" w:rsidP="00BA79E4">
      <w:pPr>
        <w:pStyle w:val="4Clsa"/>
      </w:pPr>
      <w:r w:rsidRPr="000C6CDB">
        <w:t>KPI 2: The proportions of relevant Stream Participants, as specified in any Guidelines, for whom Employment Outcomes are achieved, and that meet their Annual Activity Requirement in accordance with this Deed.</w:t>
      </w:r>
    </w:p>
    <w:p w14:paraId="38BECCDE" w14:textId="2B9DEC39" w:rsidR="000C6CDB" w:rsidRPr="000C6CDB" w:rsidRDefault="000C6CDB" w:rsidP="0095028C">
      <w:pPr>
        <w:pStyle w:val="5aifollowing"/>
        <w:numPr>
          <w:ilvl w:val="3"/>
          <w:numId w:val="1"/>
        </w:numPr>
      </w:pPr>
      <w:r w:rsidRPr="000C6CDB">
        <w:t>KPI 2 measurement: The Department’s assessment of the Provider’s performance is based on:</w:t>
      </w:r>
    </w:p>
    <w:p w14:paraId="0AC621D7" w14:textId="77777777" w:rsidR="000C6CDB" w:rsidRPr="000C6CDB" w:rsidRDefault="000C6CDB" w:rsidP="00B54419">
      <w:pPr>
        <w:pStyle w:val="6ClsA"/>
        <w:numPr>
          <w:ilvl w:val="4"/>
          <w:numId w:val="57"/>
        </w:numPr>
      </w:pPr>
      <w:r w:rsidRPr="000C6CDB">
        <w:t>the proportions of Outcome Payments claimed for the relevant Stream Participants in accordance with clause 125; and</w:t>
      </w:r>
    </w:p>
    <w:p w14:paraId="6E0CE9A1" w14:textId="77777777" w:rsidR="000C6CDB" w:rsidRPr="000C6CDB" w:rsidRDefault="000C6CDB" w:rsidP="00B54419">
      <w:pPr>
        <w:pStyle w:val="6ClsA"/>
        <w:numPr>
          <w:ilvl w:val="4"/>
          <w:numId w:val="57"/>
        </w:numPr>
      </w:pPr>
      <w:r w:rsidRPr="000C6CDB">
        <w:lastRenderedPageBreak/>
        <w:t>the proportions of the relevant Stream Participants that meet their Annual Activity Requirement</w:t>
      </w:r>
      <w:r w:rsidRPr="000C6CDB" w:rsidDel="001042B3">
        <w:t xml:space="preserve"> </w:t>
      </w:r>
      <w:r w:rsidRPr="000C6CDB">
        <w:t>in accordance with Section B3.2.</w:t>
      </w:r>
    </w:p>
    <w:p w14:paraId="006BABFF" w14:textId="77777777" w:rsidR="000C6CDB" w:rsidRPr="000C6CDB" w:rsidRDefault="000C6CDB" w:rsidP="00BA79E4">
      <w:pPr>
        <w:pStyle w:val="4Clsa"/>
      </w:pPr>
      <w:r w:rsidRPr="000C6CDB">
        <w:t>KPI 3: The Department’s assessment of quality and assurance including:</w:t>
      </w:r>
    </w:p>
    <w:p w14:paraId="3DB1F555" w14:textId="4EAB08E2" w:rsidR="000C6CDB" w:rsidRPr="000C6CDB" w:rsidRDefault="000C6CDB" w:rsidP="0095028C">
      <w:pPr>
        <w:pStyle w:val="5aifollowing"/>
        <w:numPr>
          <w:ilvl w:val="3"/>
          <w:numId w:val="1"/>
        </w:numPr>
      </w:pPr>
      <w:r w:rsidRPr="000C6CDB">
        <w:t>certification against the Quality Assurance Framework;</w:t>
      </w:r>
    </w:p>
    <w:p w14:paraId="6F1D9159" w14:textId="5B86FCA1" w:rsidR="000C6CDB" w:rsidRPr="000C6CDB" w:rsidRDefault="000C6CDB" w:rsidP="0095028C">
      <w:pPr>
        <w:pStyle w:val="5aifollowing"/>
        <w:numPr>
          <w:ilvl w:val="3"/>
          <w:numId w:val="1"/>
        </w:numPr>
      </w:pPr>
      <w:r w:rsidRPr="000C6CDB">
        <w:t>a Compliance Indicator; and</w:t>
      </w:r>
    </w:p>
    <w:p w14:paraId="5C5DF5F9" w14:textId="40ADFCB0" w:rsidR="000C6CDB" w:rsidRPr="000C6CDB" w:rsidRDefault="000C6CDB" w:rsidP="0095028C">
      <w:pPr>
        <w:pStyle w:val="5aifollowing"/>
        <w:numPr>
          <w:ilvl w:val="3"/>
          <w:numId w:val="1"/>
        </w:numPr>
      </w:pPr>
      <w:r w:rsidRPr="000C6CDB">
        <w:t>the Department’s assessment of service delivery against the Service Guarantees and the Provider’s Service Delivery Plan(s).</w:t>
      </w:r>
    </w:p>
    <w:p w14:paraId="1BB22800" w14:textId="77777777" w:rsidR="000C6CDB" w:rsidRPr="000C6CDB" w:rsidRDefault="000C6CDB" w:rsidP="00CD5592">
      <w:pPr>
        <w:pStyle w:val="1cmid-heading"/>
        <w:rPr>
          <w:lang w:eastAsia="en-US"/>
        </w:rPr>
      </w:pPr>
      <w:r w:rsidRPr="000C6CDB">
        <w:rPr>
          <w:lang w:eastAsia="en-US"/>
        </w:rPr>
        <w:t>Other factors in performance assessment</w:t>
      </w:r>
    </w:p>
    <w:p w14:paraId="1CB559F9" w14:textId="77777777" w:rsidR="000C6CDB" w:rsidRPr="000C6CDB" w:rsidRDefault="000C6CDB" w:rsidP="00CD5592">
      <w:pPr>
        <w:pStyle w:val="3Cls11"/>
      </w:pPr>
      <w:r w:rsidRPr="000C6CDB">
        <w:t>When assessing the Provider’s performance, the Department may also take into account other factors including but not limited to:</w:t>
      </w:r>
    </w:p>
    <w:p w14:paraId="7449745B" w14:textId="68FABB0F" w:rsidR="000C6CDB" w:rsidRPr="000C6CDB" w:rsidRDefault="000C6CDB" w:rsidP="00BA79E4">
      <w:pPr>
        <w:pStyle w:val="4Clsa"/>
      </w:pPr>
      <w:r w:rsidRPr="000C6CDB">
        <w:t>the Provider’s performance in assisting Aboriginal and Torres Strait Islander peoples</w:t>
      </w:r>
      <w:r w:rsidR="00B77849">
        <w:t xml:space="preserve"> and establishing Indigenous-specific Work for the Dole activities</w:t>
      </w:r>
      <w:r w:rsidRPr="000C6CDB">
        <w:t>;</w:t>
      </w:r>
    </w:p>
    <w:p w14:paraId="4101AB2A" w14:textId="77777777" w:rsidR="000C6CDB" w:rsidRPr="000C6CDB" w:rsidRDefault="000C6CDB" w:rsidP="0095028C">
      <w:pPr>
        <w:pStyle w:val="4Clsa"/>
      </w:pPr>
      <w:r w:rsidRPr="000C6CDB">
        <w:t>the Provider’s performance in building linkages with Employers to understand and meet the skills needs of the local labour market;</w:t>
      </w:r>
    </w:p>
    <w:p w14:paraId="78103781" w14:textId="77777777" w:rsidR="000C6CDB" w:rsidRPr="000C6CDB" w:rsidRDefault="000C6CDB" w:rsidP="0095028C">
      <w:pPr>
        <w:pStyle w:val="4Clsa"/>
      </w:pPr>
      <w:r w:rsidRPr="000C6CDB">
        <w:t>the Provider’s use of the Employment Fund;</w:t>
      </w:r>
    </w:p>
    <w:p w14:paraId="212E5A7C" w14:textId="75E7158C" w:rsidR="000C6CDB" w:rsidRPr="000C6CDB" w:rsidRDefault="000C6CDB" w:rsidP="007D07A1">
      <w:pPr>
        <w:pStyle w:val="4Clsa"/>
      </w:pPr>
      <w:r w:rsidRPr="000C6CDB">
        <w:t xml:space="preserve">collaboration with other Employment Providers, </w:t>
      </w:r>
      <w:r w:rsidRPr="00EF7DBA">
        <w:t>Transition to Work Providers, ParentsNext Providers, NEIS Providers, HLS Providers, Disability Employment Services providers</w:t>
      </w:r>
      <w:r w:rsidR="0041592C">
        <w:t xml:space="preserve">, EST Providers, </w:t>
      </w:r>
      <w:r w:rsidR="00E23B10">
        <w:t>Time</w:t>
      </w:r>
      <w:r w:rsidR="0041592C">
        <w:t xml:space="preserve"> to Work Providers</w:t>
      </w:r>
      <w:r w:rsidR="005711C8">
        <w:t>, CTA Providers</w:t>
      </w:r>
      <w:r w:rsidRPr="000C6CDB">
        <w:rPr>
          <w:color w:val="00B0F0"/>
        </w:rPr>
        <w:t xml:space="preserve"> </w:t>
      </w:r>
      <w:r w:rsidRPr="000C6CDB">
        <w:t xml:space="preserve">and </w:t>
      </w:r>
      <w:r w:rsidR="00BA79E4">
        <w:t>TSP Members</w:t>
      </w:r>
      <w:r w:rsidRPr="000C6CDB">
        <w:t>;</w:t>
      </w:r>
    </w:p>
    <w:p w14:paraId="0A51FC06" w14:textId="77777777" w:rsidR="000C6CDB" w:rsidRPr="000C6CDB" w:rsidRDefault="000C6CDB" w:rsidP="00070E54">
      <w:pPr>
        <w:pStyle w:val="4Clsa"/>
      </w:pPr>
      <w:r w:rsidRPr="000C6CDB">
        <w:t>the extent to which the Provider:</w:t>
      </w:r>
    </w:p>
    <w:p w14:paraId="063E35C5" w14:textId="6ED668F7" w:rsidR="000C6CDB" w:rsidRPr="000C6CDB" w:rsidRDefault="000C6CDB" w:rsidP="00AF4190">
      <w:pPr>
        <w:pStyle w:val="5aifollowing"/>
        <w:numPr>
          <w:ilvl w:val="3"/>
          <w:numId w:val="1"/>
        </w:numPr>
      </w:pPr>
      <w:r w:rsidRPr="000C6CDB">
        <w:t xml:space="preserve">monitors compliance of Fully Eligible Participants with their Mutual Obligation Requirements and other requirements in their Job Plans; and </w:t>
      </w:r>
    </w:p>
    <w:p w14:paraId="1BA173E7" w14:textId="7AECEDD1" w:rsidR="000C6CDB" w:rsidRPr="000C6CDB" w:rsidRDefault="000C6CDB" w:rsidP="00AF4190">
      <w:pPr>
        <w:pStyle w:val="5aifollowing"/>
        <w:numPr>
          <w:ilvl w:val="3"/>
          <w:numId w:val="1"/>
        </w:numPr>
      </w:pPr>
      <w:r w:rsidRPr="000C6CDB">
        <w:t>implements the compliance framework specified in Chapter B3 as necessary to ensure that Fully Eligible Participants comply;</w:t>
      </w:r>
    </w:p>
    <w:p w14:paraId="1BE81446" w14:textId="77777777" w:rsidR="000C6CDB" w:rsidRPr="000C6CDB" w:rsidRDefault="000C6CDB">
      <w:pPr>
        <w:pStyle w:val="4Clsa"/>
      </w:pPr>
      <w:r w:rsidRPr="000C6CDB">
        <w:t xml:space="preserve">usage and delivery of initiatives and programmes that may be announced by the Government over the Term of this Deed; </w:t>
      </w:r>
    </w:p>
    <w:p w14:paraId="315E937A" w14:textId="1CFAFC4B" w:rsidR="000C6CDB" w:rsidRPr="000C6CDB" w:rsidRDefault="000C6CDB">
      <w:pPr>
        <w:pStyle w:val="4Clsa"/>
      </w:pPr>
      <w:r w:rsidRPr="000C6CDB">
        <w:t xml:space="preserve">the Provider’s compliance with this Deed and any representation made by the Provider in its tender response to the request for tender for this Deed; </w:t>
      </w:r>
    </w:p>
    <w:p w14:paraId="144C8531" w14:textId="77777777" w:rsidR="0041592C" w:rsidRDefault="0041592C">
      <w:pPr>
        <w:pStyle w:val="4Clsa"/>
      </w:pPr>
      <w:r>
        <w:t xml:space="preserve">the Provider's performance in developing and maintaining good relationships with potential and participating Activity Host Organisations; and </w:t>
      </w:r>
    </w:p>
    <w:p w14:paraId="569E626B" w14:textId="77777777" w:rsidR="000C6CDB" w:rsidRPr="000C6CDB" w:rsidRDefault="000C6CDB" w:rsidP="00A53D6E">
      <w:pPr>
        <w:pStyle w:val="4Clsa"/>
      </w:pPr>
      <w:r w:rsidRPr="000C6CDB">
        <w:t>any other information available to the Department, including Provider feedback, feedback from Stream Participants, Employers, Work for the Dole Coordinators, intelligence from the Department’s Employment Services Tip off Line, DHS, the Provider’s Star Ratings and Compliance Indicator.</w:t>
      </w:r>
    </w:p>
    <w:p w14:paraId="153296DD" w14:textId="77777777" w:rsidR="000C6CDB" w:rsidRPr="000C6CDB" w:rsidRDefault="000C6CDB" w:rsidP="001D7DFA">
      <w:pPr>
        <w:pStyle w:val="2Clause1"/>
        <w:rPr>
          <w:lang w:eastAsia="en-US"/>
        </w:rPr>
      </w:pPr>
      <w:bookmarkStart w:id="1791" w:name="_Toc398056243"/>
      <w:bookmarkStart w:id="1792" w:name="_Toc398144128"/>
      <w:bookmarkStart w:id="1793" w:name="_Toc415224951"/>
      <w:bookmarkStart w:id="1794" w:name="_Toc457551224"/>
      <w:bookmarkStart w:id="1795" w:name="_Toc518567900"/>
      <w:bookmarkEnd w:id="1791"/>
      <w:bookmarkEnd w:id="1792"/>
      <w:r w:rsidRPr="000C6CDB">
        <w:rPr>
          <w:lang w:eastAsia="en-US"/>
        </w:rPr>
        <w:t xml:space="preserve">Provider </w:t>
      </w:r>
      <w:bookmarkStart w:id="1796" w:name="_Toc395173928"/>
      <w:bookmarkStart w:id="1797" w:name="_Toc395204504"/>
      <w:bookmarkStart w:id="1798" w:name="_Toc395173929"/>
      <w:bookmarkStart w:id="1799" w:name="_Toc395204505"/>
      <w:bookmarkStart w:id="1800" w:name="_Toc395173931"/>
      <w:bookmarkStart w:id="1801" w:name="_Toc395204507"/>
      <w:bookmarkStart w:id="1802" w:name="_Toc395173932"/>
      <w:bookmarkStart w:id="1803" w:name="_Toc395204508"/>
      <w:bookmarkStart w:id="1804" w:name="_Toc395173933"/>
      <w:bookmarkStart w:id="1805" w:name="_Toc395204509"/>
      <w:bookmarkStart w:id="1806" w:name="_Toc395173934"/>
      <w:bookmarkStart w:id="1807" w:name="_Toc395204510"/>
      <w:bookmarkStart w:id="1808" w:name="_Toc395173936"/>
      <w:bookmarkStart w:id="1809" w:name="_Toc395204512"/>
      <w:bookmarkStart w:id="1810" w:name="_Toc395173947"/>
      <w:bookmarkStart w:id="1811" w:name="_Toc395204523"/>
      <w:bookmarkStart w:id="1812" w:name="_Toc395173948"/>
      <w:bookmarkStart w:id="1813" w:name="_Toc395204524"/>
      <w:bookmarkStart w:id="1814" w:name="_Toc395173950"/>
      <w:bookmarkStart w:id="1815" w:name="_Toc395204526"/>
      <w:bookmarkStart w:id="1816" w:name="_Toc395173951"/>
      <w:bookmarkStart w:id="1817" w:name="_Toc395204527"/>
      <w:bookmarkStart w:id="1818" w:name="_Toc395173952"/>
      <w:bookmarkStart w:id="1819" w:name="_Toc395204528"/>
      <w:bookmarkStart w:id="1820" w:name="_Toc394002775"/>
      <w:bookmarkStart w:id="1821" w:name="_Toc394400163"/>
      <w:bookmarkStart w:id="1822" w:name="_Toc394482699"/>
      <w:bookmarkStart w:id="1823" w:name="_Toc394479866"/>
      <w:bookmarkStart w:id="1824" w:name="_Toc394002776"/>
      <w:bookmarkStart w:id="1825" w:name="_Toc394400164"/>
      <w:bookmarkStart w:id="1826" w:name="_Toc394482700"/>
      <w:bookmarkStart w:id="1827" w:name="_Toc394479867"/>
      <w:bookmarkStart w:id="1828" w:name="_Ref394919861"/>
      <w:bookmarkStart w:id="1829" w:name="_Ref393984263"/>
      <w:bookmarkEnd w:id="1796"/>
      <w:bookmarkEnd w:id="1797"/>
      <w:bookmarkEnd w:id="1798"/>
      <w:bookmarkEnd w:id="1799"/>
      <w:bookmarkEnd w:id="1800"/>
      <w:bookmarkEnd w:id="1801"/>
      <w:bookmarkEnd w:id="1802"/>
      <w:bookmarkEnd w:id="1803"/>
      <w:bookmarkEnd w:id="1804"/>
      <w:bookmarkEnd w:id="1805"/>
      <w:bookmarkEnd w:id="1806"/>
      <w:bookmarkEnd w:id="1807"/>
      <w:bookmarkEnd w:id="1808"/>
      <w:bookmarkEnd w:id="1809"/>
      <w:bookmarkEnd w:id="1810"/>
      <w:bookmarkEnd w:id="1811"/>
      <w:bookmarkEnd w:id="1812"/>
      <w:bookmarkEnd w:id="1813"/>
      <w:bookmarkEnd w:id="1814"/>
      <w:bookmarkEnd w:id="1815"/>
      <w:bookmarkEnd w:id="1816"/>
      <w:bookmarkEnd w:id="1817"/>
      <w:bookmarkEnd w:id="1818"/>
      <w:bookmarkEnd w:id="1819"/>
      <w:bookmarkEnd w:id="1820"/>
      <w:bookmarkEnd w:id="1821"/>
      <w:bookmarkEnd w:id="1822"/>
      <w:bookmarkEnd w:id="1823"/>
      <w:bookmarkEnd w:id="1824"/>
      <w:bookmarkEnd w:id="1825"/>
      <w:bookmarkEnd w:id="1826"/>
      <w:bookmarkEnd w:id="1827"/>
      <w:r w:rsidRPr="000C6CDB">
        <w:rPr>
          <w:lang w:eastAsia="en-US"/>
        </w:rPr>
        <w:t>Star Ratings</w:t>
      </w:r>
      <w:bookmarkEnd w:id="1828"/>
      <w:r w:rsidRPr="000C6CDB">
        <w:rPr>
          <w:lang w:eastAsia="en-US"/>
        </w:rPr>
        <w:t xml:space="preserve"> and Compliance Indicator</w:t>
      </w:r>
      <w:bookmarkEnd w:id="1793"/>
      <w:bookmarkEnd w:id="1794"/>
      <w:bookmarkEnd w:id="1795"/>
    </w:p>
    <w:p w14:paraId="50D256A7" w14:textId="77777777" w:rsidR="000C6CDB" w:rsidRPr="000C6CDB" w:rsidRDefault="000C6CDB" w:rsidP="001D7DFA">
      <w:pPr>
        <w:pStyle w:val="3Cls11"/>
      </w:pPr>
      <w:r w:rsidRPr="000C6CDB">
        <w:t>The Department may:</w:t>
      </w:r>
    </w:p>
    <w:p w14:paraId="3053319D" w14:textId="77777777" w:rsidR="000C6CDB" w:rsidRPr="000C6CDB" w:rsidRDefault="000C6CDB" w:rsidP="00BA79E4">
      <w:pPr>
        <w:pStyle w:val="4Clsa"/>
      </w:pPr>
      <w:r w:rsidRPr="000C6CDB">
        <w:t>calculate Star Ratings and/or a Compliance Indicator for the Provider for the purposes of assessing the Provider’s performance of Employment Provider Services and comparing the Provider’s performance against other Employment Providers; and</w:t>
      </w:r>
    </w:p>
    <w:p w14:paraId="02A331ED" w14:textId="77777777" w:rsidR="000C6CDB" w:rsidRPr="000C6CDB" w:rsidRDefault="000C6CDB" w:rsidP="0095028C">
      <w:pPr>
        <w:pStyle w:val="4Clsa"/>
      </w:pPr>
      <w:r w:rsidRPr="000C6CDB">
        <w:t>at its absolute discretion, publish the Provider’s Star Ratings and/or Compliance Indicator.</w:t>
      </w:r>
    </w:p>
    <w:p w14:paraId="49BEF510" w14:textId="77777777" w:rsidR="000C6CDB" w:rsidRPr="000C6CDB" w:rsidRDefault="000C6CDB" w:rsidP="001D7DFA">
      <w:pPr>
        <w:pStyle w:val="2Clause1"/>
        <w:rPr>
          <w:lang w:eastAsia="en-US"/>
        </w:rPr>
      </w:pPr>
      <w:bookmarkStart w:id="1830" w:name="_Ref414623789"/>
      <w:bookmarkStart w:id="1831" w:name="_Ref414625069"/>
      <w:bookmarkStart w:id="1832" w:name="_Toc415224952"/>
      <w:bookmarkStart w:id="1833" w:name="_Toc457551225"/>
      <w:bookmarkStart w:id="1834" w:name="_Toc518567901"/>
      <w:bookmarkStart w:id="1835" w:name="_Ref394909209"/>
      <w:r w:rsidRPr="000C6CDB">
        <w:rPr>
          <w:lang w:eastAsia="en-US"/>
        </w:rPr>
        <w:lastRenderedPageBreak/>
        <w:t>Action about performance</w:t>
      </w:r>
      <w:bookmarkEnd w:id="1830"/>
      <w:bookmarkEnd w:id="1831"/>
      <w:bookmarkEnd w:id="1832"/>
      <w:bookmarkEnd w:id="1833"/>
      <w:bookmarkEnd w:id="1834"/>
      <w:r w:rsidRPr="000C6CDB">
        <w:rPr>
          <w:lang w:eastAsia="en-US"/>
        </w:rPr>
        <w:t xml:space="preserve"> </w:t>
      </w:r>
      <w:bookmarkEnd w:id="1775"/>
      <w:bookmarkEnd w:id="1776"/>
      <w:bookmarkEnd w:id="1829"/>
      <w:bookmarkEnd w:id="1835"/>
    </w:p>
    <w:p w14:paraId="3DCC47D9" w14:textId="77777777" w:rsidR="000C6CDB" w:rsidRPr="000C6CDB" w:rsidRDefault="000C6CDB" w:rsidP="001D7DFA">
      <w:pPr>
        <w:pStyle w:val="3Cls11"/>
      </w:pPr>
      <w:r w:rsidRPr="000C6CDB">
        <w:t xml:space="preserve">Without limiting the Department’s rights under this Deed or the law, if, at any time, the Department considers that the performance of the Provider at the Employment Region or Site level is less than satisfactory (including as assessed against the Employment Provider Services Key Performance Indicators and the outcomes of any Programme Assurance Activities), the Department may, at its absolute discretion, </w:t>
      </w:r>
    </w:p>
    <w:p w14:paraId="60ED22ED" w14:textId="77777777" w:rsidR="000C6CDB" w:rsidRPr="000C6CDB" w:rsidRDefault="000C6CDB" w:rsidP="00BA79E4">
      <w:pPr>
        <w:pStyle w:val="4Clsa"/>
      </w:pPr>
      <w:r w:rsidRPr="000C6CDB">
        <w:t xml:space="preserve">reduce the Provider’s Business Share; or </w:t>
      </w:r>
    </w:p>
    <w:p w14:paraId="0461C8CD" w14:textId="77777777" w:rsidR="000C6CDB" w:rsidRPr="000C6CDB" w:rsidRDefault="000C6CDB" w:rsidP="00BA79E4">
      <w:pPr>
        <w:pStyle w:val="4Clsa"/>
      </w:pPr>
      <w:r w:rsidRPr="000C6CDB">
        <w:t>require the Provider to close relevant Sites,</w:t>
      </w:r>
    </w:p>
    <w:p w14:paraId="366106C3" w14:textId="77777777" w:rsidR="000C6CDB" w:rsidRPr="000C6CDB" w:rsidRDefault="000C6CDB" w:rsidP="001D7DFA">
      <w:pPr>
        <w:pStyle w:val="3b11following"/>
      </w:pPr>
      <w:r w:rsidRPr="000C6CDB">
        <w:t>and the Provider must comply with any direction by the Department in relation to such action.</w:t>
      </w:r>
    </w:p>
    <w:p w14:paraId="434D39B6" w14:textId="77777777" w:rsidR="000C6CDB" w:rsidRPr="000C6CDB" w:rsidRDefault="000C6CDB" w:rsidP="001D7DFA">
      <w:pPr>
        <w:pStyle w:val="3Cls11"/>
      </w:pPr>
      <w:r w:rsidRPr="000C6CDB">
        <w:t xml:space="preserve">If, at any time, the Department considers the performance of the Provider at the Employment Region level warrants it, the Department may, with the agreement of the Provider, increase the Provider’s Business Share for a period of time specified by the Department. </w:t>
      </w:r>
    </w:p>
    <w:p w14:paraId="04ABD0EA" w14:textId="77777777" w:rsidR="000C6CDB" w:rsidRPr="000C6CDB" w:rsidRDefault="000C6CDB" w:rsidP="001D7DFA">
      <w:pPr>
        <w:pStyle w:val="1cmid-heading"/>
        <w:rPr>
          <w:lang w:eastAsia="en-US"/>
        </w:rPr>
      </w:pPr>
      <w:r w:rsidRPr="000C6CDB">
        <w:rPr>
          <w:lang w:eastAsia="en-US"/>
        </w:rPr>
        <w:t>Business reallocation following performance assessments</w:t>
      </w:r>
    </w:p>
    <w:p w14:paraId="4E7A53A9" w14:textId="77777777" w:rsidR="000C6CDB" w:rsidRPr="000C6CDB" w:rsidRDefault="000C6CDB" w:rsidP="001D7DFA">
      <w:pPr>
        <w:pStyle w:val="3Cls11"/>
      </w:pPr>
      <w:bookmarkStart w:id="1836" w:name="_Ref397499490"/>
      <w:r w:rsidRPr="000C6CDB">
        <w:t>In addition to any other rights of the Department under this Deed, if at the completion of a performance assessment or review under clause 28, the Provider’s:</w:t>
      </w:r>
      <w:bookmarkEnd w:id="1836"/>
    </w:p>
    <w:p w14:paraId="45E84C24" w14:textId="77777777" w:rsidR="000C6CDB" w:rsidRPr="000C6CDB" w:rsidRDefault="000C6CDB" w:rsidP="00BA79E4">
      <w:pPr>
        <w:pStyle w:val="4Clsa"/>
      </w:pPr>
      <w:bookmarkStart w:id="1837" w:name="_Ref394590567"/>
      <w:r w:rsidRPr="000C6CDB">
        <w:t xml:space="preserve">Star Rating for an Employment Region or for a Site is </w:t>
      </w:r>
      <w:bookmarkStart w:id="1838" w:name="_Ref397499459"/>
      <w:bookmarkEnd w:id="1837"/>
      <w:r w:rsidRPr="000C6CDB">
        <w:t>2-Stars or below; or</w:t>
      </w:r>
      <w:bookmarkEnd w:id="1838"/>
    </w:p>
    <w:p w14:paraId="7BBDE16F" w14:textId="77777777" w:rsidR="000C6CDB" w:rsidRPr="000C6CDB" w:rsidRDefault="000C6CDB" w:rsidP="0095028C">
      <w:pPr>
        <w:pStyle w:val="4Clsa"/>
      </w:pPr>
      <w:r w:rsidRPr="000C6CDB">
        <w:t>performance in the Employment Region or at the Site is otherwise not to the Department’s satisfaction, including after taking the Compliance Indicator into consideration,</w:t>
      </w:r>
    </w:p>
    <w:p w14:paraId="3E7E4FCB" w14:textId="77777777" w:rsidR="000C6CDB" w:rsidRPr="000C6CDB" w:rsidRDefault="000C6CDB" w:rsidP="001D7DFA">
      <w:pPr>
        <w:pStyle w:val="3b11following"/>
      </w:pPr>
      <w:r w:rsidRPr="000C6CDB">
        <w:t>the Department may, at its absolute discretion, and without limitation of any of the Department’s rights under this Deed or the law:</w:t>
      </w:r>
    </w:p>
    <w:p w14:paraId="0EC7EAF4" w14:textId="77777777" w:rsidR="000C6CDB" w:rsidRPr="000C6CDB" w:rsidRDefault="000C6CDB" w:rsidP="00BA79E4">
      <w:pPr>
        <w:pStyle w:val="4Clsa"/>
      </w:pPr>
      <w:r w:rsidRPr="000C6CDB">
        <w:t>for the Employment Region:</w:t>
      </w:r>
    </w:p>
    <w:p w14:paraId="268D3BB4" w14:textId="235DBC9F" w:rsidR="000C6CDB" w:rsidRPr="000C6CDB" w:rsidRDefault="000C6CDB" w:rsidP="0095028C">
      <w:pPr>
        <w:pStyle w:val="5aifollowing"/>
        <w:numPr>
          <w:ilvl w:val="3"/>
          <w:numId w:val="1"/>
        </w:numPr>
      </w:pPr>
      <w:r w:rsidRPr="000C6CDB">
        <w:t>by Notice, reduce the Provider’s Business Share in that Employment Region;</w:t>
      </w:r>
    </w:p>
    <w:p w14:paraId="1338308D" w14:textId="32B2B5CB" w:rsidR="000C6CDB" w:rsidRPr="000C6CDB" w:rsidRDefault="000C6CDB" w:rsidP="0095028C">
      <w:pPr>
        <w:pStyle w:val="5aifollowing"/>
        <w:numPr>
          <w:ilvl w:val="3"/>
          <w:numId w:val="1"/>
        </w:numPr>
      </w:pPr>
      <w:r w:rsidRPr="000C6CDB">
        <w:t>reduce the number of Referrals to the Provider in that Employment Region, commensurate with the reduction in Business Share; and</w:t>
      </w:r>
    </w:p>
    <w:p w14:paraId="6DAB41A0" w14:textId="627A7E4D" w:rsidR="000C6CDB" w:rsidRPr="000C6CDB" w:rsidRDefault="000C6CDB" w:rsidP="007D07A1">
      <w:pPr>
        <w:pStyle w:val="5aifollowing"/>
        <w:numPr>
          <w:ilvl w:val="3"/>
          <w:numId w:val="1"/>
        </w:numPr>
      </w:pPr>
      <w:bookmarkStart w:id="1839" w:name="_Ref398889859"/>
      <w:r w:rsidRPr="000C6CDB">
        <w:t>transfer Stream Participants on the Provider’s caseload to another Employment Provider; and</w:t>
      </w:r>
      <w:bookmarkEnd w:id="1839"/>
    </w:p>
    <w:p w14:paraId="5E017E00" w14:textId="77777777" w:rsidR="000C6CDB" w:rsidRPr="000C6CDB" w:rsidRDefault="000C6CDB" w:rsidP="00070E54">
      <w:pPr>
        <w:pStyle w:val="4Clsa"/>
      </w:pPr>
      <w:r w:rsidRPr="000C6CDB">
        <w:t xml:space="preserve">for the Site: </w:t>
      </w:r>
    </w:p>
    <w:p w14:paraId="7A4BAEF9" w14:textId="5F74BC72" w:rsidR="000C6CDB" w:rsidRPr="000C6CDB" w:rsidRDefault="000C6CDB" w:rsidP="00AF4190">
      <w:pPr>
        <w:pStyle w:val="5aifollowing"/>
        <w:numPr>
          <w:ilvl w:val="3"/>
          <w:numId w:val="1"/>
        </w:numPr>
      </w:pPr>
      <w:bookmarkStart w:id="1840" w:name="_Ref394590618"/>
      <w:r w:rsidRPr="000C6CDB">
        <w:t>Notify the Provider that the Provider must discontinue providing the Services at the Site;</w:t>
      </w:r>
      <w:bookmarkEnd w:id="1840"/>
      <w:r w:rsidRPr="000C6CDB">
        <w:t xml:space="preserve"> </w:t>
      </w:r>
    </w:p>
    <w:p w14:paraId="448472A7" w14:textId="13DAE4BE" w:rsidR="000C6CDB" w:rsidRPr="000C6CDB" w:rsidRDefault="000C6CDB" w:rsidP="00AF4190">
      <w:pPr>
        <w:pStyle w:val="5aifollowing"/>
        <w:numPr>
          <w:ilvl w:val="3"/>
          <w:numId w:val="1"/>
        </w:numPr>
      </w:pPr>
      <w:r w:rsidRPr="000C6CDB">
        <w:t>cease all Referrals to that Site from the date of the Notice; and</w:t>
      </w:r>
    </w:p>
    <w:p w14:paraId="282F5599" w14:textId="7C5DEDA5" w:rsidR="000C6CDB" w:rsidRPr="000C6CDB" w:rsidRDefault="000C6CDB" w:rsidP="00AF4190">
      <w:pPr>
        <w:pStyle w:val="5aifollowing"/>
        <w:numPr>
          <w:ilvl w:val="3"/>
          <w:numId w:val="1"/>
        </w:numPr>
      </w:pPr>
      <w:bookmarkStart w:id="1841" w:name="_Ref398889900"/>
      <w:r w:rsidRPr="000C6CDB">
        <w:t>transfer Stream Participants from that Site, including to another Employment Provider, and</w:t>
      </w:r>
      <w:bookmarkEnd w:id="1841"/>
    </w:p>
    <w:p w14:paraId="3AF39BC2" w14:textId="77777777" w:rsidR="000C6CDB" w:rsidRPr="000C6CDB" w:rsidRDefault="000C6CDB">
      <w:pPr>
        <w:pStyle w:val="4aafollowing"/>
      </w:pPr>
      <w:r w:rsidRPr="000C6CDB">
        <w:t>if the Department takes the action specified in clause 101.3(d)(i), the Provider must immediately discontinue providing the Services at the Site in accordance with the relevant Notice and provide the Department with the assistance and cooperation in clauses 57.5 and 57.6 to ensure that Participants affected by the discontinuation of the Provider’s Services at that Site are transferred to other Employment Providers or another Site of the Provider as directed by the Department.</w:t>
      </w:r>
    </w:p>
    <w:p w14:paraId="2EAB3EC3" w14:textId="77777777" w:rsidR="000C6CDB" w:rsidRPr="000C6CDB" w:rsidRDefault="000C6CDB" w:rsidP="001D7DFA">
      <w:pPr>
        <w:pStyle w:val="3Cls11"/>
      </w:pPr>
      <w:r w:rsidRPr="000C6CDB">
        <w:t xml:space="preserve">References in this clause 101 to decreasing the Provider’s Business Share in an Employment Region, include decreasing the Business Share in the Employment Region to zero. </w:t>
      </w:r>
    </w:p>
    <w:p w14:paraId="7A939E25" w14:textId="77777777" w:rsidR="000C6CDB" w:rsidRPr="000C6CDB" w:rsidRDefault="000C6CDB" w:rsidP="001D7DFA">
      <w:pPr>
        <w:pStyle w:val="3Cls11"/>
      </w:pPr>
      <w:bookmarkStart w:id="1842" w:name="_Ref394590740"/>
      <w:r w:rsidRPr="000C6CDB">
        <w:t>If, in accordance with this clause 101, the Department decreases the Provider’s Business Share in an Employment Region to zero, the Department may Notify the Provider that it must discontinue providing the Services in the Employment Region from the date specified by the Department, and</w:t>
      </w:r>
      <w:bookmarkEnd w:id="1842"/>
      <w:r w:rsidRPr="000C6CDB">
        <w:t xml:space="preserve"> the Provider must:</w:t>
      </w:r>
    </w:p>
    <w:p w14:paraId="0C26F372" w14:textId="77777777" w:rsidR="000C6CDB" w:rsidRPr="000C6CDB" w:rsidRDefault="000C6CDB" w:rsidP="00BA79E4">
      <w:pPr>
        <w:pStyle w:val="4Clsa"/>
      </w:pPr>
      <w:r w:rsidRPr="000C6CDB">
        <w:t>discontinue providing the Services in the Employment Region in accordance with the Notice; and</w:t>
      </w:r>
    </w:p>
    <w:p w14:paraId="4D561595" w14:textId="77777777" w:rsidR="000C6CDB" w:rsidRPr="000C6CDB" w:rsidRDefault="000C6CDB" w:rsidP="0095028C">
      <w:pPr>
        <w:pStyle w:val="4Clsa"/>
      </w:pPr>
      <w:r w:rsidRPr="000C6CDB">
        <w:lastRenderedPageBreak/>
        <w:t>provide the Department with the assistance and cooperation in clauses 57.5 and 57.6 to ensure that Fully Eligible Participants affected by the discontinuation of the Provider’s Services in that Employment Region are transferred to other Employment Providers as specified by the Department.</w:t>
      </w:r>
    </w:p>
    <w:p w14:paraId="7A86E5AB" w14:textId="77777777" w:rsidR="000C6CDB" w:rsidRPr="000C6CDB" w:rsidRDefault="000C6CDB" w:rsidP="001D7DFA">
      <w:pPr>
        <w:pStyle w:val="3Cls11"/>
      </w:pPr>
      <w:r w:rsidRPr="000C6CDB">
        <w:t>For the avoidance of doubt, any decrease in Business Share under this clause 101 is not a reduction of scope or termination for which compensation is payable.</w:t>
      </w:r>
    </w:p>
    <w:p w14:paraId="2425CA95" w14:textId="77777777" w:rsidR="000C6CDB" w:rsidRPr="000C6CDB" w:rsidRDefault="000C6CDB" w:rsidP="001D7DFA">
      <w:pPr>
        <w:pStyle w:val="3Cls11"/>
      </w:pPr>
      <w:r w:rsidRPr="000C6CDB">
        <w:t>If the Department takes any action under this clause 101:</w:t>
      </w:r>
    </w:p>
    <w:p w14:paraId="58D97A8A" w14:textId="77777777" w:rsidR="000C6CDB" w:rsidRPr="000C6CDB" w:rsidRDefault="000C6CDB" w:rsidP="00BA79E4">
      <w:pPr>
        <w:pStyle w:val="4Clsa"/>
      </w:pPr>
      <w:r w:rsidRPr="000C6CDB">
        <w:t>where relevant, this Deed is deemed to be varied accordingly; and</w:t>
      </w:r>
    </w:p>
    <w:p w14:paraId="2A3ED3C1" w14:textId="77777777" w:rsidR="000C6CDB" w:rsidRPr="000C6CDB" w:rsidRDefault="000C6CDB" w:rsidP="00BA79E4">
      <w:pPr>
        <w:pStyle w:val="4Clsa"/>
      </w:pPr>
      <w:r w:rsidRPr="000C6CDB">
        <w:t>the Provider must perform all its obligations under this Deed as varied.</w:t>
      </w:r>
    </w:p>
    <w:p w14:paraId="474E61DD" w14:textId="77777777" w:rsidR="000C6CDB" w:rsidRPr="000C6CDB" w:rsidRDefault="000C6CDB" w:rsidP="001D7DFA">
      <w:pPr>
        <w:pStyle w:val="3Cls11"/>
      </w:pPr>
      <w:r w:rsidRPr="000C6CDB">
        <w:t>This clause 101 operates without prejudice to any other right which the Commonwealth has or which may accrue to the Commonwealth under this Deed or the law.</w:t>
      </w:r>
    </w:p>
    <w:p w14:paraId="54D19E5B" w14:textId="77777777" w:rsidR="000C6CDB" w:rsidRPr="000C6CDB" w:rsidRDefault="000C6CDB" w:rsidP="000C6CDB">
      <w:pPr>
        <w:rPr>
          <w:sz w:val="20"/>
          <w:lang w:eastAsia="en-US"/>
        </w:rPr>
      </w:pPr>
      <w:bookmarkStart w:id="1843" w:name="_Toc415224953"/>
    </w:p>
    <w:p w14:paraId="08B4EB4B" w14:textId="77777777" w:rsidR="000C6CDB" w:rsidRPr="000C6CDB" w:rsidRDefault="000C6CDB" w:rsidP="00630813">
      <w:pPr>
        <w:pStyle w:val="1aChapterHeading"/>
        <w:jc w:val="center"/>
        <w:rPr>
          <w:lang w:eastAsia="en-US"/>
        </w:rPr>
      </w:pPr>
      <w:bookmarkStart w:id="1844" w:name="_Toc457551226"/>
      <w:bookmarkStart w:id="1845" w:name="_Toc518567902"/>
      <w:r w:rsidRPr="000C6CDB">
        <w:rPr>
          <w:lang w:eastAsia="en-US"/>
        </w:rPr>
        <w:t>Chapter B2 – SPECIFIC EMPLOYMENT PROVIDER SERVICES</w:t>
      </w:r>
      <w:bookmarkEnd w:id="1843"/>
      <w:bookmarkEnd w:id="1844"/>
      <w:bookmarkEnd w:id="1845"/>
    </w:p>
    <w:tbl>
      <w:tblPr>
        <w:tblStyle w:val="TableGrid"/>
        <w:tblW w:w="0" w:type="auto"/>
        <w:tblLook w:val="04A0" w:firstRow="1" w:lastRow="0" w:firstColumn="1" w:lastColumn="0" w:noHBand="0" w:noVBand="1"/>
        <w:tblCaption w:val="Reader’s guide"/>
        <w:tblDescription w:val="Reader’s guide&#10;Employment Provider Services are comprised of Services under three Streams – Streams A, B and C. &#10;A Stream Participant who is subject to the SPI Measure can receive Employment Provider Services under either Stream A or Stream B (depending on their Assessment).  Services for this group are different from Services for other Participants in these Streams.  Accordingly, Stream Participants in Stream A are identified in this Deed as Stream A (SPI) Participants and Stream A (General) Participants, while those is Stream B are identified as Stream B (SPI) Participants and Stream B (General) Participants. The Services provided to Stream A (SPI) Participants and Stream B (SPI) Participants (together ‘SPI Participants’) are similar.  Accordingly, Services for these two groups are dealt with together under Section B2.1. &#10;The timing of the Services phases for Stream B (General) Participants and Stream C Participants are identical.  Accordingly, Services for these two groups are dealt with together under Section B2.3. &#10;The Services provided to Stream A (General) Participants are different from all of the above, so Services for this group are dealt with separately under Section B2.2.  Volunteers receive Services as Stream A (General) Participants for a maximum of six months and then are automatically exited from the Services. &#10;&#10;"/>
      </w:tblPr>
      <w:tblGrid>
        <w:gridCol w:w="10314"/>
      </w:tblGrid>
      <w:tr w:rsidR="000C6CDB" w:rsidRPr="000C6CDB" w14:paraId="02A76BAA" w14:textId="77777777" w:rsidTr="00D405DB">
        <w:trPr>
          <w:tblHeader/>
        </w:trPr>
        <w:tc>
          <w:tcPr>
            <w:tcW w:w="10314" w:type="dxa"/>
          </w:tcPr>
          <w:p w14:paraId="1FB354BF" w14:textId="77777777" w:rsidR="000C6CDB" w:rsidRPr="000C6CDB" w:rsidRDefault="000C6CDB" w:rsidP="00F37B1E">
            <w:pPr>
              <w:pStyle w:val="9aReadersGuideHeading"/>
              <w:rPr>
                <w:lang w:eastAsia="en-US"/>
              </w:rPr>
            </w:pPr>
            <w:r w:rsidRPr="000C6CDB">
              <w:rPr>
                <w:lang w:eastAsia="en-US"/>
              </w:rPr>
              <w:t>Reader’s guide</w:t>
            </w:r>
          </w:p>
          <w:p w14:paraId="3DC6D537" w14:textId="77777777" w:rsidR="000C6CDB" w:rsidRPr="000C6CDB" w:rsidRDefault="000C6CDB" w:rsidP="000C6CDB">
            <w:pPr>
              <w:rPr>
                <w:lang w:eastAsia="en-US"/>
              </w:rPr>
            </w:pPr>
            <w:r w:rsidRPr="000C6CDB">
              <w:rPr>
                <w:lang w:eastAsia="en-US"/>
              </w:rPr>
              <w:t xml:space="preserve">Employment Provider Services are comprised of Services under three Streams – Streams A, B and C. </w:t>
            </w:r>
          </w:p>
          <w:p w14:paraId="0FEE70CE" w14:textId="77777777" w:rsidR="000C6CDB" w:rsidRPr="000C6CDB" w:rsidRDefault="000C6CDB" w:rsidP="000C6CDB">
            <w:pPr>
              <w:rPr>
                <w:lang w:eastAsia="en-US"/>
              </w:rPr>
            </w:pPr>
            <w:r w:rsidRPr="000C6CDB">
              <w:rPr>
                <w:lang w:eastAsia="en-US"/>
              </w:rPr>
              <w:t>A Stream Participant who is subject to</w:t>
            </w:r>
            <w:r w:rsidRPr="000C6CDB">
              <w:rPr>
                <w:color w:val="76923C" w:themeColor="accent3" w:themeShade="BF"/>
                <w:lang w:eastAsia="en-US"/>
              </w:rPr>
              <w:t xml:space="preserve"> </w:t>
            </w:r>
            <w:r w:rsidRPr="00EF7DBA">
              <w:rPr>
                <w:lang w:eastAsia="en-US"/>
              </w:rPr>
              <w:t xml:space="preserve">the SPI Measure </w:t>
            </w:r>
            <w:r w:rsidRPr="000C6CDB">
              <w:rPr>
                <w:lang w:eastAsia="en-US"/>
              </w:rPr>
              <w:t xml:space="preserve">can receive Employment Provider Services under either Stream A or Stream B (depending on their Assessment).  Services for this group are different from Services for other Participants in these Streams.  Accordingly, Stream Participants in Stream A are identified in this Deed as Stream A (SPI) Participants and Stream A (General) Participants, while those is Stream B are identified as Stream B (SPI) Participants and Stream B (General) Participants. The Services provided to Stream A (SPI) Participants and Stream B (SPI) Participants (together ‘SPI Participants’) are similar.  Accordingly, Services for these two groups are dealt with together under Section B2.1. </w:t>
            </w:r>
          </w:p>
          <w:p w14:paraId="496A4FCC" w14:textId="77777777" w:rsidR="000C6CDB" w:rsidRPr="000C6CDB" w:rsidRDefault="000C6CDB" w:rsidP="000C6CDB">
            <w:pPr>
              <w:rPr>
                <w:lang w:eastAsia="en-US"/>
              </w:rPr>
            </w:pPr>
            <w:r w:rsidRPr="000C6CDB">
              <w:rPr>
                <w:lang w:eastAsia="en-US"/>
              </w:rPr>
              <w:t xml:space="preserve">The timing of the Services phases for Stream B (General) Participants and Stream C Participants are identical.  Accordingly, Services for these two groups are dealt with together under Section B2.3. </w:t>
            </w:r>
          </w:p>
          <w:p w14:paraId="0E843176" w14:textId="77777777" w:rsidR="000C6CDB" w:rsidRPr="000C6CDB" w:rsidRDefault="000C6CDB" w:rsidP="000C6CDB">
            <w:pPr>
              <w:rPr>
                <w:lang w:eastAsia="en-US"/>
              </w:rPr>
            </w:pPr>
            <w:r w:rsidRPr="000C6CDB">
              <w:rPr>
                <w:lang w:eastAsia="en-US"/>
              </w:rPr>
              <w:t xml:space="preserve">The Services provided to Stream A (General) Participants are different from all of the above, so Services for this group are dealt with separately under Section B2.2.  Volunteers receive Services as Stream A (General) Participants for a maximum of six months and then are automatically exited from the Services. </w:t>
            </w:r>
          </w:p>
          <w:p w14:paraId="006A2203" w14:textId="77777777" w:rsidR="000C6CDB" w:rsidRPr="000C6CDB" w:rsidRDefault="000C6CDB" w:rsidP="000C6CDB">
            <w:pPr>
              <w:rPr>
                <w:b/>
                <w:color w:val="76923C" w:themeColor="accent3" w:themeShade="BF"/>
                <w:szCs w:val="22"/>
                <w:lang w:eastAsia="en-US"/>
              </w:rPr>
            </w:pPr>
          </w:p>
        </w:tc>
      </w:tr>
    </w:tbl>
    <w:p w14:paraId="6BDA106E" w14:textId="77777777" w:rsidR="000C6CDB" w:rsidRPr="000C6CDB" w:rsidRDefault="000C6CDB" w:rsidP="00F37B1E">
      <w:pPr>
        <w:pStyle w:val="1bSectionHeading"/>
        <w:rPr>
          <w:lang w:eastAsia="en-US"/>
        </w:rPr>
      </w:pPr>
      <w:bookmarkStart w:id="1846" w:name="_Toc518567903"/>
      <w:r w:rsidRPr="000C6CDB">
        <w:rPr>
          <w:lang w:eastAsia="en-US"/>
        </w:rPr>
        <w:t xml:space="preserve">Section </w:t>
      </w:r>
      <w:r w:rsidRPr="00EF7DBA">
        <w:rPr>
          <w:lang w:eastAsia="en-US"/>
        </w:rPr>
        <w:t xml:space="preserve">B2.1 </w:t>
      </w:r>
      <w:r w:rsidRPr="000C6CDB">
        <w:rPr>
          <w:lang w:eastAsia="en-US"/>
        </w:rPr>
        <w:t>– Stronger Participation Incentives Participants</w:t>
      </w:r>
      <w:bookmarkEnd w:id="1846"/>
    </w:p>
    <w:p w14:paraId="27B52FBA" w14:textId="77777777" w:rsidR="000C6CDB" w:rsidRPr="000C6CDB" w:rsidRDefault="000C6CDB" w:rsidP="00EF7DBA">
      <w:pPr>
        <w:rPr>
          <w:b/>
          <w:color w:val="00B0F0"/>
          <w:szCs w:val="22"/>
          <w:lang w:eastAsia="en-US"/>
        </w:rPr>
      </w:pPr>
    </w:p>
    <w:tbl>
      <w:tblPr>
        <w:tblStyle w:val="TableGrid"/>
        <w:tblW w:w="0" w:type="auto"/>
        <w:tblLook w:val="04A0" w:firstRow="1" w:lastRow="0" w:firstColumn="1" w:lastColumn="0" w:noHBand="0" w:noVBand="1"/>
        <w:tblCaption w:val="Reader’s guide"/>
        <w:tblDescription w:val="Reader’s guide&#10;Beginning 1 October 2016, all SPI Participants who have not already commenced in the SPI Work for the Dole Phase for the first time will, following their Initial Interview, enter a Case Management Phase for a total of 12 months. They then generally move into the SPI Work for the Dole Phase for six months, and then back into the SPI Case Management Phase and so on until they are no longer an SPI Participant. &#10;The Provider must provide additional services to ‘SPI Participants to help them gain work related skills and find a job. This includes appointments with SPI Participants each month to discuss the Job Searches that they have undertaken in the previous month and referral of SPI Participants to jobs that the Provider has identified, as specified in clause 84.1(b). These appointments will also allow the early identification of any failures by SPI Participants to meet their Mutual Obligation Requirements. Where the Provider reports non-compliance to the Department of Human Services, penalties may be imposed.  &#10;SPI Participants will be expected to undertake Work for the Dole activities for 25 hours per week for 26 weeks after they have been in employment services for 12 months. &#10;"/>
      </w:tblPr>
      <w:tblGrid>
        <w:gridCol w:w="10314"/>
      </w:tblGrid>
      <w:tr w:rsidR="000C6CDB" w:rsidRPr="000C6CDB" w14:paraId="52B1F172" w14:textId="77777777" w:rsidTr="00D405DB">
        <w:trPr>
          <w:tblHeader/>
        </w:trPr>
        <w:tc>
          <w:tcPr>
            <w:tcW w:w="10314" w:type="dxa"/>
          </w:tcPr>
          <w:p w14:paraId="6CF4C31E" w14:textId="77777777" w:rsidR="000C6CDB" w:rsidRPr="000C6CDB" w:rsidRDefault="000C6CDB" w:rsidP="00F37B1E">
            <w:pPr>
              <w:pStyle w:val="9aReadersGuideHeading"/>
              <w:rPr>
                <w:lang w:eastAsia="en-US"/>
              </w:rPr>
            </w:pPr>
            <w:r w:rsidRPr="000C6CDB">
              <w:rPr>
                <w:lang w:eastAsia="en-US"/>
              </w:rPr>
              <w:lastRenderedPageBreak/>
              <w:t>Reader’s guide</w:t>
            </w:r>
          </w:p>
          <w:p w14:paraId="04EE39DB" w14:textId="77777777" w:rsidR="000C6CDB" w:rsidRPr="000C6CDB" w:rsidRDefault="000C6CDB" w:rsidP="000C6CDB">
            <w:pPr>
              <w:rPr>
                <w:lang w:eastAsia="en-US"/>
              </w:rPr>
            </w:pPr>
            <w:r w:rsidRPr="00EF7DBA">
              <w:rPr>
                <w:lang w:eastAsia="en-US"/>
              </w:rPr>
              <w:t>Beginning 1 October 2016, all SPI Participants who have not already commenced in the SPI Work for the Dole Phase for the first time will, f</w:t>
            </w:r>
            <w:r w:rsidRPr="000C6CDB">
              <w:rPr>
                <w:lang w:eastAsia="en-US"/>
              </w:rPr>
              <w:t>ollowing their Initial Interview</w:t>
            </w:r>
            <w:r w:rsidRPr="00EF7DBA">
              <w:rPr>
                <w:lang w:eastAsia="en-US"/>
              </w:rPr>
              <w:t>, enter a Case Management Phase for a total of 12 months. They then generally move into the SPI Work for the Dole Phase for six months, and then back into the SPI Case Management Phase</w:t>
            </w:r>
            <w:r w:rsidRPr="000C6CDB">
              <w:rPr>
                <w:lang w:eastAsia="en-US"/>
              </w:rPr>
              <w:t xml:space="preserve"> and so on until they</w:t>
            </w:r>
            <w:r w:rsidR="00EF7DBA">
              <w:rPr>
                <w:lang w:eastAsia="en-US"/>
              </w:rPr>
              <w:t xml:space="preserve"> </w:t>
            </w:r>
            <w:r w:rsidRPr="000C6CDB">
              <w:rPr>
                <w:lang w:eastAsia="en-US"/>
              </w:rPr>
              <w:t xml:space="preserve">are no longer an SPI Participant. </w:t>
            </w:r>
          </w:p>
          <w:p w14:paraId="422E4606" w14:textId="77777777" w:rsidR="000C6CDB" w:rsidRPr="000C6CDB" w:rsidRDefault="000C6CDB" w:rsidP="000C6CDB">
            <w:pPr>
              <w:rPr>
                <w:lang w:eastAsia="en-US"/>
              </w:rPr>
            </w:pPr>
            <w:r w:rsidRPr="000C6CDB">
              <w:rPr>
                <w:lang w:eastAsia="en-US"/>
              </w:rPr>
              <w:t>The Provider must provide additional services to</w:t>
            </w:r>
            <w:r w:rsidRPr="000C6CDB">
              <w:rPr>
                <w:color w:val="76923C" w:themeColor="accent3" w:themeShade="BF"/>
                <w:lang w:eastAsia="en-US"/>
              </w:rPr>
              <w:t xml:space="preserve"> ‘</w:t>
            </w:r>
            <w:r w:rsidRPr="000C6CDB">
              <w:rPr>
                <w:lang w:eastAsia="en-US"/>
              </w:rPr>
              <w:t xml:space="preserve">SPI Participants to help them gain work related skills and find a job. This includes appointments with SPI Participants each month to discuss the Job Searches that they have undertaken in the previous month and referral of SPI Participants to jobs that the Provider has identified, as specified in clause 84.1(b). These appointments will also allow the early identification of any failures by SPI Participants to meet their Mutual Obligation Requirements. Where the Provider reports non-compliance to the Department of Human Services, penalties may be imposed.  </w:t>
            </w:r>
          </w:p>
          <w:p w14:paraId="04412841" w14:textId="77777777" w:rsidR="000C6CDB" w:rsidRPr="00EF7DBA" w:rsidRDefault="000C6CDB" w:rsidP="000C6CDB">
            <w:pPr>
              <w:rPr>
                <w:lang w:eastAsia="en-US"/>
              </w:rPr>
            </w:pPr>
            <w:r w:rsidRPr="000C6CDB">
              <w:rPr>
                <w:lang w:eastAsia="en-US"/>
              </w:rPr>
              <w:t xml:space="preserve">SPI Participants will be expected to undertake Work for the Dole activities for 25 hours per week for 26 weeks after they have been in employment services for </w:t>
            </w:r>
            <w:r w:rsidRPr="00EF7DBA">
              <w:rPr>
                <w:lang w:eastAsia="en-US"/>
              </w:rPr>
              <w:t xml:space="preserve">12 </w:t>
            </w:r>
            <w:r w:rsidRPr="000C6CDB">
              <w:rPr>
                <w:lang w:eastAsia="en-US"/>
              </w:rPr>
              <w:t xml:space="preserve">months. </w:t>
            </w:r>
          </w:p>
        </w:tc>
      </w:tr>
    </w:tbl>
    <w:p w14:paraId="0F888639" w14:textId="77777777" w:rsidR="000C6CDB" w:rsidRPr="000C6CDB" w:rsidRDefault="000C6CDB" w:rsidP="00F37B1E">
      <w:pPr>
        <w:pStyle w:val="2Clause1"/>
        <w:rPr>
          <w:lang w:eastAsia="en-US"/>
        </w:rPr>
      </w:pPr>
      <w:bookmarkStart w:id="1847" w:name="_Toc413049720"/>
      <w:bookmarkStart w:id="1848" w:name="_Toc413049721"/>
      <w:bookmarkStart w:id="1849" w:name="_Toc413049722"/>
      <w:bookmarkStart w:id="1850" w:name="_Ref394587357"/>
      <w:bookmarkStart w:id="1851" w:name="_Toc415224954"/>
      <w:bookmarkStart w:id="1852" w:name="_Toc457551227"/>
      <w:bookmarkStart w:id="1853" w:name="_Toc518567904"/>
      <w:bookmarkEnd w:id="1847"/>
      <w:bookmarkEnd w:id="1848"/>
      <w:bookmarkEnd w:id="1849"/>
      <w:r w:rsidRPr="000C6CDB">
        <w:rPr>
          <w:lang w:eastAsia="en-US"/>
        </w:rPr>
        <w:t>SPI Participants</w:t>
      </w:r>
      <w:bookmarkEnd w:id="1850"/>
      <w:bookmarkEnd w:id="1851"/>
      <w:bookmarkEnd w:id="1852"/>
      <w:bookmarkEnd w:id="1853"/>
    </w:p>
    <w:p w14:paraId="0391EA17" w14:textId="776D8D11" w:rsidR="000C6CDB" w:rsidRPr="000C6CDB" w:rsidRDefault="000C6CDB" w:rsidP="00F37B1E">
      <w:pPr>
        <w:pStyle w:val="3Cls11"/>
      </w:pPr>
      <w:bookmarkStart w:id="1854" w:name="_Ref395513165"/>
      <w:r w:rsidRPr="000C6CDB">
        <w:t>Subject to clause 105</w:t>
      </w:r>
      <w:r w:rsidR="00E13ACD">
        <w:t>,</w:t>
      </w:r>
      <w:r w:rsidRPr="000C6CDB">
        <w:t xml:space="preserve"> and in addition to Services specified:</w:t>
      </w:r>
    </w:p>
    <w:p w14:paraId="0FCE1C5F" w14:textId="77777777" w:rsidR="000C6CDB" w:rsidRPr="000C6CDB" w:rsidRDefault="000C6CDB" w:rsidP="00BA79E4">
      <w:pPr>
        <w:pStyle w:val="4Clsa"/>
      </w:pPr>
      <w:r w:rsidRPr="000C6CDB">
        <w:t xml:space="preserve">under Chapter B1, including clause 84.1(b) in relation to Appointments; </w:t>
      </w:r>
    </w:p>
    <w:p w14:paraId="71231BD6" w14:textId="77777777" w:rsidR="000C6CDB" w:rsidRPr="000C6CDB" w:rsidRDefault="000C6CDB" w:rsidP="0095028C">
      <w:pPr>
        <w:pStyle w:val="4Clsa"/>
      </w:pPr>
      <w:r w:rsidRPr="000C6CDB">
        <w:t>in the Service Delivery Plan; and</w:t>
      </w:r>
    </w:p>
    <w:p w14:paraId="6AEFCAD7" w14:textId="77777777" w:rsidR="000C6CDB" w:rsidRPr="000C6CDB" w:rsidRDefault="000C6CDB" w:rsidP="0095028C">
      <w:pPr>
        <w:pStyle w:val="4Clsa"/>
      </w:pPr>
      <w:r w:rsidRPr="000C6CDB">
        <w:t>in the Provider’s tender response to the request for tender for this Deed,</w:t>
      </w:r>
    </w:p>
    <w:p w14:paraId="0C457BBE" w14:textId="77777777" w:rsidR="000C6CDB" w:rsidRPr="000C6CDB" w:rsidRDefault="000C6CDB" w:rsidP="00F37B1E">
      <w:pPr>
        <w:pStyle w:val="3b11following"/>
      </w:pPr>
      <w:r w:rsidRPr="000C6CDB">
        <w:t>the Provider must for each Stream A (SPI) Participant and Stream B (SPI) Participant:</w:t>
      </w:r>
      <w:bookmarkEnd w:id="1854"/>
      <w:r w:rsidRPr="000C6CDB">
        <w:t xml:space="preserve"> </w:t>
      </w:r>
    </w:p>
    <w:p w14:paraId="60A8CF36" w14:textId="77777777" w:rsidR="000C6CDB" w:rsidRPr="000C6CDB" w:rsidRDefault="000C6CDB" w:rsidP="00BA79E4">
      <w:pPr>
        <w:pStyle w:val="4Clsa"/>
        <w:rPr>
          <w:color w:val="76923C" w:themeColor="accent3" w:themeShade="BF"/>
        </w:rPr>
      </w:pPr>
      <w:bookmarkStart w:id="1855" w:name="_Ref448155966"/>
      <w:r w:rsidRPr="000C6CDB">
        <w:t xml:space="preserve">provide Services taking into account </w:t>
      </w:r>
      <w:r w:rsidRPr="00EF7DBA">
        <w:t xml:space="preserve">their eligibility for the Youth Wage Subsidy, the Youth Bonus Wage Subsidy available from 1 January 2017, </w:t>
      </w:r>
      <w:r w:rsidRPr="000C6CDB">
        <w:t>and a RATTUAJ Payment</w:t>
      </w:r>
      <w:r w:rsidRPr="000C6CDB">
        <w:rPr>
          <w:color w:val="E36C0A" w:themeColor="accent6" w:themeShade="BF"/>
        </w:rPr>
        <w:t>,</w:t>
      </w:r>
      <w:r w:rsidRPr="000C6CDB">
        <w:t xml:space="preserve"> as provided for under clauses </w:t>
      </w:r>
      <w:r w:rsidRPr="000C6CDB">
        <w:rPr>
          <w:rFonts w:cs="Calibri"/>
        </w:rPr>
        <w:t>89</w:t>
      </w:r>
      <w:r w:rsidRPr="000C6CDB">
        <w:t xml:space="preserve"> and </w:t>
      </w:r>
      <w:r w:rsidRPr="000C6CDB">
        <w:rPr>
          <w:rFonts w:cs="Calibri"/>
        </w:rPr>
        <w:t>90</w:t>
      </w:r>
      <w:r w:rsidRPr="000C6CDB">
        <w:t>;</w:t>
      </w:r>
      <w:bookmarkStart w:id="1856" w:name="_Ref448155971"/>
      <w:bookmarkEnd w:id="1855"/>
    </w:p>
    <w:p w14:paraId="47222462" w14:textId="77777777" w:rsidR="000C6CDB" w:rsidRPr="000C6CDB" w:rsidRDefault="000C6CDB" w:rsidP="0095028C">
      <w:pPr>
        <w:pStyle w:val="4Clsa"/>
      </w:pPr>
      <w:r w:rsidRPr="000C6CDB">
        <w:t>during each SPI Work for the Dole Phase, provide Activities for 25 hours per week; and</w:t>
      </w:r>
      <w:bookmarkEnd w:id="1856"/>
      <w:r w:rsidRPr="000C6CDB">
        <w:t xml:space="preserve"> </w:t>
      </w:r>
      <w:bookmarkStart w:id="1857" w:name="_Ref448155973"/>
    </w:p>
    <w:p w14:paraId="03DA8E4F" w14:textId="36EE88CF" w:rsidR="000C6CDB" w:rsidRPr="000C6CDB" w:rsidRDefault="000C6CDB" w:rsidP="0095028C">
      <w:pPr>
        <w:pStyle w:val="4Clsa"/>
        <w:rPr>
          <w:color w:val="76923C" w:themeColor="accent3" w:themeShade="BF"/>
        </w:rPr>
      </w:pPr>
      <w:r w:rsidRPr="000C6CDB">
        <w:t>monitor in accordance with clause</w:t>
      </w:r>
      <w:r w:rsidR="00633669">
        <w:t>s</w:t>
      </w:r>
      <w:r w:rsidRPr="000C6CDB">
        <w:t xml:space="preserve"> </w:t>
      </w:r>
      <w:r w:rsidR="00633669">
        <w:t>106A and 113</w:t>
      </w:r>
      <w:r w:rsidRPr="000C6CDB">
        <w:t xml:space="preserve"> whether they have met their Mutual Obligation Requirements, and manage any failure to do so in accordance with </w:t>
      </w:r>
      <w:bookmarkEnd w:id="1857"/>
      <w:r w:rsidR="00633669">
        <w:t>Section B3.4</w:t>
      </w:r>
      <w:r w:rsidRPr="000C6CDB">
        <w:t>.</w:t>
      </w:r>
    </w:p>
    <w:p w14:paraId="729223D8" w14:textId="7E0451E5" w:rsidR="000C6CDB" w:rsidRPr="000C6CDB" w:rsidRDefault="000C6CDB" w:rsidP="00F37B1E">
      <w:pPr>
        <w:pStyle w:val="1bSectionHeading"/>
        <w:rPr>
          <w:lang w:eastAsia="en-US"/>
        </w:rPr>
      </w:pPr>
      <w:bookmarkStart w:id="1858" w:name="_Toc518567905"/>
      <w:r w:rsidRPr="000C6CDB">
        <w:rPr>
          <w:lang w:eastAsia="en-US"/>
        </w:rPr>
        <w:t xml:space="preserve">Section </w:t>
      </w:r>
      <w:r w:rsidRPr="00EF7DBA">
        <w:rPr>
          <w:lang w:eastAsia="en-US"/>
        </w:rPr>
        <w:t xml:space="preserve">B2.2 </w:t>
      </w:r>
      <w:r w:rsidR="00E13ACD">
        <w:rPr>
          <w:lang w:eastAsia="en-US"/>
        </w:rPr>
        <w:t xml:space="preserve">– </w:t>
      </w:r>
      <w:r w:rsidRPr="000C6CDB">
        <w:rPr>
          <w:lang w:eastAsia="en-US"/>
        </w:rPr>
        <w:t>Stream A (General) Participants</w:t>
      </w:r>
      <w:bookmarkEnd w:id="1858"/>
    </w:p>
    <w:p w14:paraId="6B7609AE" w14:textId="77777777" w:rsidR="000C6CDB" w:rsidRPr="000C6CDB" w:rsidRDefault="000C6CDB" w:rsidP="00EF7DBA">
      <w:pPr>
        <w:rPr>
          <w:b/>
          <w:color w:val="00B0F0"/>
          <w:szCs w:val="22"/>
          <w:lang w:eastAsia="en-US"/>
        </w:rPr>
      </w:pPr>
    </w:p>
    <w:tbl>
      <w:tblPr>
        <w:tblStyle w:val="TableGrid"/>
        <w:tblW w:w="0" w:type="auto"/>
        <w:tblLook w:val="04A0" w:firstRow="1" w:lastRow="0" w:firstColumn="1" w:lastColumn="0" w:noHBand="0" w:noVBand="1"/>
        <w:tblCaption w:val="Reader’s guide"/>
        <w:tblDescription w:val="Reader’s guide&#10;Following their Initial Interview, Stream A (General) Participants generally enter a Self Service and Job Activity Phase for six months.  Beginning 1 October 2016, Stream A (General) Participants who have not already commenced in the Stream A Work for the Dole Phase for the first time will, after the Self Service and Job Activity Phase, move into the Stream A Case Management Phase for six months (unless the Provider moves them into the Work for the Dole Phase earlier in accordance with clause 103.2). They then generally move into the Stream A Work for the Dole Phase for six months, then into a Stream A Case Management Phase for six months and then back into the Stream A Work for the Dole Phase for six months.  They then continue on this alternating six monthly pattern until they move into another Stream or Exit. &#10;"/>
      </w:tblPr>
      <w:tblGrid>
        <w:gridCol w:w="10314"/>
      </w:tblGrid>
      <w:tr w:rsidR="000C6CDB" w:rsidRPr="000C6CDB" w14:paraId="7BC53146" w14:textId="77777777" w:rsidTr="00D405DB">
        <w:trPr>
          <w:tblHeader/>
        </w:trPr>
        <w:tc>
          <w:tcPr>
            <w:tcW w:w="10314" w:type="dxa"/>
          </w:tcPr>
          <w:p w14:paraId="2A5E4DED" w14:textId="77777777" w:rsidR="000C6CDB" w:rsidRPr="000C6CDB" w:rsidRDefault="000C6CDB" w:rsidP="00F37B1E">
            <w:pPr>
              <w:pStyle w:val="9aReadersGuideHeading"/>
              <w:rPr>
                <w:lang w:eastAsia="en-US"/>
              </w:rPr>
            </w:pPr>
            <w:r w:rsidRPr="000C6CDB">
              <w:rPr>
                <w:lang w:eastAsia="en-US"/>
              </w:rPr>
              <w:t>Reader’s guide</w:t>
            </w:r>
          </w:p>
          <w:p w14:paraId="7EE03E5B" w14:textId="78032B50" w:rsidR="000C6CDB" w:rsidRPr="000C6CDB" w:rsidRDefault="000C6CDB" w:rsidP="000C6CDB">
            <w:pPr>
              <w:rPr>
                <w:b/>
                <w:lang w:eastAsia="en-US"/>
              </w:rPr>
            </w:pPr>
            <w:r w:rsidRPr="000C6CDB">
              <w:rPr>
                <w:lang w:eastAsia="en-US"/>
              </w:rPr>
              <w:t>Following their Initial Interview, Stream A (General) Participants generally enter a Self Service and Job Activity Phase</w:t>
            </w:r>
            <w:r w:rsidRPr="000C6CDB" w:rsidDel="00504982">
              <w:rPr>
                <w:lang w:eastAsia="en-US"/>
              </w:rPr>
              <w:t xml:space="preserve"> </w:t>
            </w:r>
            <w:r w:rsidRPr="000C6CDB">
              <w:rPr>
                <w:lang w:eastAsia="en-US"/>
              </w:rPr>
              <w:t xml:space="preserve">for six months.  </w:t>
            </w:r>
            <w:r w:rsidR="00A53D6E">
              <w:rPr>
                <w:lang w:eastAsia="en-US"/>
              </w:rPr>
              <w:t xml:space="preserve">Stream A (General) Participants who are participating in the Online Employment Services Trial are deemed to be in the Self Service and Job Activity Phase, and if they leave the trial before six months and register with the Provider, they continue in the Self Services and Job Activity Phase until the end of six months. </w:t>
            </w:r>
            <w:r w:rsidRPr="00EF7DBA">
              <w:rPr>
                <w:lang w:eastAsia="en-US"/>
              </w:rPr>
              <w:t xml:space="preserve">Stream A (General) Participants who have not already commenced in the Stream A Work for the Dole Phase for the first time will, after the Self Service and Job Activity Phase, move into the Stream A Case Management Phase for six months (unless the Provider moves them into the Work for the Dole Phase earlier in accordance with clause 103.2). </w:t>
            </w:r>
            <w:r w:rsidRPr="000C6CDB">
              <w:rPr>
                <w:lang w:eastAsia="en-US"/>
              </w:rPr>
              <w:t xml:space="preserve">They then generally move into the Stream A Work for the Dole Phase for six months, then into a Stream A Case Management Phase for six months and then back into the Stream A Work for the Dole Phase for six months.  They then continue on this alternating six monthly pattern until they move into another Stream or Exit. </w:t>
            </w:r>
          </w:p>
        </w:tc>
      </w:tr>
    </w:tbl>
    <w:p w14:paraId="57005353" w14:textId="77777777" w:rsidR="000C6CDB" w:rsidRPr="000C6CDB" w:rsidRDefault="000C6CDB" w:rsidP="00F37B1E">
      <w:pPr>
        <w:pStyle w:val="2Clause1"/>
        <w:rPr>
          <w:lang w:eastAsia="en-US"/>
        </w:rPr>
      </w:pPr>
      <w:bookmarkStart w:id="1859" w:name="_Toc415224955"/>
      <w:bookmarkStart w:id="1860" w:name="_Toc457551228"/>
      <w:bookmarkStart w:id="1861" w:name="_Toc518567906"/>
      <w:r w:rsidRPr="000C6CDB">
        <w:rPr>
          <w:lang w:eastAsia="en-US"/>
        </w:rPr>
        <w:lastRenderedPageBreak/>
        <w:t>Stream A (General) Participants</w:t>
      </w:r>
      <w:bookmarkEnd w:id="1859"/>
      <w:bookmarkEnd w:id="1860"/>
      <w:bookmarkEnd w:id="1861"/>
    </w:p>
    <w:p w14:paraId="42896B99" w14:textId="77777777" w:rsidR="000C6CDB" w:rsidRPr="000C6CDB" w:rsidRDefault="000C6CDB" w:rsidP="00F037A9">
      <w:pPr>
        <w:pStyle w:val="3Cls11"/>
      </w:pPr>
      <w:r w:rsidRPr="000C6CDB">
        <w:t xml:space="preserve">In addition to Services specified under Chapter B1, in the Service Delivery Plan and in the Provider’s tender response to the request for tender for this Deed, the Provider must for each Stream A (General) Participant: </w:t>
      </w:r>
    </w:p>
    <w:p w14:paraId="2CF19B42" w14:textId="77777777" w:rsidR="000C6CDB" w:rsidRPr="000C6CDB" w:rsidRDefault="000C6CDB" w:rsidP="00BA79E4">
      <w:pPr>
        <w:pStyle w:val="4Clsa"/>
      </w:pPr>
      <w:r w:rsidRPr="000C6CDB">
        <w:t>during each Stream A Work for the Dole Phase, provide Activities:</w:t>
      </w:r>
    </w:p>
    <w:p w14:paraId="4BDE022D" w14:textId="39FF98A8" w:rsidR="000C6CDB" w:rsidRPr="000C6CDB" w:rsidRDefault="000C6CDB" w:rsidP="0095028C">
      <w:pPr>
        <w:pStyle w:val="5aifollowing"/>
        <w:numPr>
          <w:ilvl w:val="3"/>
          <w:numId w:val="1"/>
        </w:numPr>
      </w:pPr>
      <w:r w:rsidRPr="000C6CDB">
        <w:t>for Stream Participants aged less than 30 years, of 25 hours per week; and</w:t>
      </w:r>
    </w:p>
    <w:p w14:paraId="1F0651F7" w14:textId="3E9C2C7E" w:rsidR="000C6CDB" w:rsidRPr="000C6CDB" w:rsidRDefault="000C6CDB" w:rsidP="0095028C">
      <w:pPr>
        <w:pStyle w:val="5aifollowing"/>
        <w:numPr>
          <w:ilvl w:val="3"/>
          <w:numId w:val="1"/>
        </w:numPr>
      </w:pPr>
      <w:r w:rsidRPr="000C6CDB">
        <w:t>for Stream Participants aged 30 years and older, of 15 hours per week; or</w:t>
      </w:r>
    </w:p>
    <w:p w14:paraId="50832D7F" w14:textId="45854DA8" w:rsidR="000C6CDB" w:rsidRPr="000C6CDB" w:rsidRDefault="000C6CDB" w:rsidP="007D07A1">
      <w:pPr>
        <w:pStyle w:val="5aifollowing"/>
        <w:numPr>
          <w:ilvl w:val="3"/>
          <w:numId w:val="1"/>
        </w:numPr>
      </w:pPr>
      <w:r w:rsidRPr="000C6CDB">
        <w:t xml:space="preserve"> as otherwise specified in any Guidelines or directed by the Department;</w:t>
      </w:r>
    </w:p>
    <w:p w14:paraId="537546E3" w14:textId="4C8AAA2E" w:rsidR="000C6CDB" w:rsidRPr="000C6CDB" w:rsidRDefault="000C6CDB" w:rsidP="00070E54">
      <w:pPr>
        <w:pStyle w:val="4Clsa"/>
      </w:pPr>
      <w:r w:rsidRPr="000C6CDB">
        <w:t>if they are a Fully Eligible Participant (Mutual Obligation), monitor, in accordance with clause</w:t>
      </w:r>
      <w:r w:rsidR="00633669">
        <w:t>s</w:t>
      </w:r>
      <w:r w:rsidRPr="000C6CDB">
        <w:t xml:space="preserve"> </w:t>
      </w:r>
      <w:r w:rsidR="00633669">
        <w:t>106A and 113</w:t>
      </w:r>
      <w:r w:rsidRPr="000C6CDB">
        <w:t xml:space="preserve">, if they have met their Mutual Obligation Requirements, and manage any failure to do so in accordance with </w:t>
      </w:r>
      <w:r w:rsidR="00633669">
        <w:t>Section B3.4</w:t>
      </w:r>
      <w:r w:rsidRPr="000C6CDB">
        <w:t>; and</w:t>
      </w:r>
    </w:p>
    <w:p w14:paraId="552D65EE" w14:textId="2E5F0D56" w:rsidR="000C6CDB" w:rsidRPr="000C6CDB" w:rsidRDefault="000C6CDB">
      <w:pPr>
        <w:pStyle w:val="4Clsa"/>
      </w:pPr>
      <w:r w:rsidRPr="000C6CDB">
        <w:t xml:space="preserve">if they are a Disability Support Pension Recipient (Compulsory Requirements), monitor, in accordance with clause </w:t>
      </w:r>
      <w:r w:rsidR="00633669">
        <w:t>106.2</w:t>
      </w:r>
      <w:r w:rsidRPr="000C6CDB">
        <w:t xml:space="preserve">, if they have met their compulsory participation requirements, and manage any failure to do so in accordance with clause </w:t>
      </w:r>
      <w:r w:rsidR="00633669">
        <w:t>117</w:t>
      </w:r>
      <w:r w:rsidRPr="000C6CDB">
        <w:t>.</w:t>
      </w:r>
    </w:p>
    <w:p w14:paraId="49AC31C7" w14:textId="77777777" w:rsidR="000C6CDB" w:rsidRPr="00EF7DBA" w:rsidRDefault="000C6CDB" w:rsidP="00F037A9">
      <w:pPr>
        <w:pStyle w:val="3Cls11"/>
      </w:pPr>
      <w:r w:rsidRPr="00EF7DBA">
        <w:t>If, after six months of their Period of Service and before 12 months of their Period of Service, the Provider determines that a Stream A (General) Participant or Stream A (SPI) Participant is not fully participating in, or benefitting from, any intervention that the Provider deems necessary to make them job ready, the Provider may immediately commence them in Stream A Work for the Dole Phase.</w:t>
      </w:r>
    </w:p>
    <w:p w14:paraId="6DFE82B8" w14:textId="77777777" w:rsidR="000C6CDB" w:rsidRPr="000C6CDB" w:rsidRDefault="000C6CDB" w:rsidP="00F037A9">
      <w:pPr>
        <w:pStyle w:val="1bSectionHeading"/>
        <w:rPr>
          <w:lang w:eastAsia="en-US"/>
        </w:rPr>
      </w:pPr>
      <w:bookmarkStart w:id="1862" w:name="_Toc518567907"/>
      <w:r w:rsidRPr="000C6CDB">
        <w:rPr>
          <w:lang w:eastAsia="en-US"/>
        </w:rPr>
        <w:t xml:space="preserve">Section </w:t>
      </w:r>
      <w:r w:rsidRPr="00EF7DBA">
        <w:rPr>
          <w:lang w:eastAsia="en-US"/>
        </w:rPr>
        <w:t xml:space="preserve">B2.3 </w:t>
      </w:r>
      <w:r w:rsidRPr="000C6CDB">
        <w:rPr>
          <w:lang w:eastAsia="en-US"/>
        </w:rPr>
        <w:t>– Stream B (General) Participants and Stream C Participants</w:t>
      </w:r>
      <w:bookmarkEnd w:id="1862"/>
    </w:p>
    <w:p w14:paraId="57E9CE78" w14:textId="77777777" w:rsidR="000C6CDB" w:rsidRPr="000C6CDB" w:rsidRDefault="000C6CDB" w:rsidP="00EF7DBA">
      <w:pPr>
        <w:rPr>
          <w:b/>
          <w:color w:val="00B0F0"/>
          <w:szCs w:val="22"/>
          <w:lang w:eastAsia="en-US"/>
        </w:rPr>
      </w:pPr>
    </w:p>
    <w:tbl>
      <w:tblPr>
        <w:tblStyle w:val="TableGrid"/>
        <w:tblW w:w="0" w:type="auto"/>
        <w:tblLook w:val="04A0" w:firstRow="1" w:lastRow="0" w:firstColumn="1" w:lastColumn="0" w:noHBand="0" w:noVBand="1"/>
        <w:tblCaption w:val="Reader’s guide"/>
        <w:tblDescription w:val="Reader’s guide&#10;The Services for Stream B (General) Participants and Stream C Participants alternate between Case Management Phases and Work for the Dole Phases.  The Case Management Phases and the Work for the Dole Phases for Stream B (General) Participants and Stream C Participants are different to those for SPI Participants and Stream A (General) Participants.  &#10;Following their Initial Interview, Stream B (General) Participants and Stream C Participants generally enter the relevant Case Management Phase for 12 months (unless the Provider moves them earlier in accordance with clause 104.2). They then generally alternate between six months in the relevant Work for the Dole Phase and six months in the relevant Case Management Phase until they move into another Stream (if in Stream B), or Exit.&#10;"/>
      </w:tblPr>
      <w:tblGrid>
        <w:gridCol w:w="10314"/>
      </w:tblGrid>
      <w:tr w:rsidR="000C6CDB" w:rsidRPr="000C6CDB" w14:paraId="43BD25E9" w14:textId="77777777" w:rsidTr="00D405DB">
        <w:trPr>
          <w:tblHeader/>
        </w:trPr>
        <w:tc>
          <w:tcPr>
            <w:tcW w:w="10314" w:type="dxa"/>
          </w:tcPr>
          <w:p w14:paraId="3FA2B4B9" w14:textId="77777777" w:rsidR="000C6CDB" w:rsidRPr="000C6CDB" w:rsidRDefault="000C6CDB" w:rsidP="00F037A9">
            <w:pPr>
              <w:pStyle w:val="9aReadersGuideHeading"/>
              <w:rPr>
                <w:lang w:eastAsia="en-US"/>
              </w:rPr>
            </w:pPr>
            <w:r w:rsidRPr="000C6CDB">
              <w:rPr>
                <w:lang w:eastAsia="en-US"/>
              </w:rPr>
              <w:t>Reader’s guide</w:t>
            </w:r>
          </w:p>
          <w:p w14:paraId="5FFC02F5" w14:textId="77777777" w:rsidR="000C6CDB" w:rsidRPr="000C6CDB" w:rsidRDefault="000C6CDB" w:rsidP="000C6CDB">
            <w:pPr>
              <w:rPr>
                <w:lang w:eastAsia="en-US"/>
              </w:rPr>
            </w:pPr>
            <w:r w:rsidRPr="000C6CDB">
              <w:rPr>
                <w:lang w:eastAsia="en-US"/>
              </w:rPr>
              <w:t xml:space="preserve">The Services for Stream B (General) Participants and Stream C Participants alternate between Case Management Phases and Work for the Dole Phases.  The Case Management Phases and the Work for the Dole Phases for Stream B (General) Participants and Stream C Participants are different to those for SPI Participants and Stream A (General) Participants.  </w:t>
            </w:r>
          </w:p>
          <w:p w14:paraId="620A6477" w14:textId="77777777" w:rsidR="000C6CDB" w:rsidRPr="000C6CDB" w:rsidRDefault="000C6CDB" w:rsidP="000C6CDB">
            <w:pPr>
              <w:rPr>
                <w:sz w:val="20"/>
                <w:lang w:eastAsia="en-US"/>
              </w:rPr>
            </w:pPr>
            <w:r w:rsidRPr="000C6CDB">
              <w:rPr>
                <w:lang w:eastAsia="en-US"/>
              </w:rPr>
              <w:t xml:space="preserve">Following their Initial Interview, Stream B (General) Participants and Stream C Participants generally enter the relevant Case Management Phase for 12 months (unless the Provider moves them earlier in accordance with clause </w:t>
            </w:r>
            <w:r w:rsidRPr="000C6CDB">
              <w:rPr>
                <w:szCs w:val="22"/>
                <w:lang w:eastAsia="en-US"/>
              </w:rPr>
              <w:t>104.2</w:t>
            </w:r>
            <w:r w:rsidRPr="000C6CDB">
              <w:rPr>
                <w:lang w:eastAsia="en-US"/>
              </w:rPr>
              <w:t>). They then generally alternate between six months in the relevant Work for the Dole Phase and six months in the relevant Case Management Phase until they move into another Stream (if in Stream B), or Exit.</w:t>
            </w:r>
          </w:p>
        </w:tc>
      </w:tr>
    </w:tbl>
    <w:p w14:paraId="4A643F13" w14:textId="77777777" w:rsidR="000C6CDB" w:rsidRPr="000C6CDB" w:rsidRDefault="000C6CDB" w:rsidP="00F037A9">
      <w:pPr>
        <w:pStyle w:val="2Clause1"/>
        <w:rPr>
          <w:lang w:eastAsia="en-US"/>
        </w:rPr>
      </w:pPr>
      <w:bookmarkStart w:id="1863" w:name="_Toc414816614"/>
      <w:bookmarkStart w:id="1864" w:name="_Toc414985731"/>
      <w:bookmarkStart w:id="1865" w:name="_Toc415042753"/>
      <w:bookmarkStart w:id="1866" w:name="_Toc415046576"/>
      <w:bookmarkStart w:id="1867" w:name="_Toc415048804"/>
      <w:bookmarkStart w:id="1868" w:name="_Toc415049049"/>
      <w:bookmarkStart w:id="1869" w:name="_Toc415051878"/>
      <w:bookmarkStart w:id="1870" w:name="_Toc414816615"/>
      <w:bookmarkStart w:id="1871" w:name="_Toc414985732"/>
      <w:bookmarkStart w:id="1872" w:name="_Toc415042754"/>
      <w:bookmarkStart w:id="1873" w:name="_Toc415046577"/>
      <w:bookmarkStart w:id="1874" w:name="_Toc415048805"/>
      <w:bookmarkStart w:id="1875" w:name="_Toc415049050"/>
      <w:bookmarkStart w:id="1876" w:name="_Toc415051879"/>
      <w:bookmarkStart w:id="1877" w:name="_Toc414816616"/>
      <w:bookmarkStart w:id="1878" w:name="_Toc414985733"/>
      <w:bookmarkStart w:id="1879" w:name="_Toc415042755"/>
      <w:bookmarkStart w:id="1880" w:name="_Toc415046578"/>
      <w:bookmarkStart w:id="1881" w:name="_Toc415048806"/>
      <w:bookmarkStart w:id="1882" w:name="_Toc415049051"/>
      <w:bookmarkStart w:id="1883" w:name="_Toc415051880"/>
      <w:bookmarkStart w:id="1884" w:name="_Toc414816617"/>
      <w:bookmarkStart w:id="1885" w:name="_Toc414985734"/>
      <w:bookmarkStart w:id="1886" w:name="_Toc415042756"/>
      <w:bookmarkStart w:id="1887" w:name="_Toc415046579"/>
      <w:bookmarkStart w:id="1888" w:name="_Toc415048807"/>
      <w:bookmarkStart w:id="1889" w:name="_Toc415049052"/>
      <w:bookmarkStart w:id="1890" w:name="_Toc415051881"/>
      <w:bookmarkStart w:id="1891" w:name="_Toc398056250"/>
      <w:bookmarkStart w:id="1892" w:name="_Toc398144135"/>
      <w:bookmarkStart w:id="1893" w:name="_Toc398888210"/>
      <w:bookmarkStart w:id="1894" w:name="_Toc398894886"/>
      <w:bookmarkStart w:id="1895" w:name="_Toc415224956"/>
      <w:bookmarkStart w:id="1896" w:name="_Toc457551229"/>
      <w:bookmarkStart w:id="1897" w:name="_Toc518567908"/>
      <w:bookmarkEnd w:id="1863"/>
      <w:bookmarkEnd w:id="1864"/>
      <w:bookmarkEnd w:id="1865"/>
      <w:bookmarkEnd w:id="1866"/>
      <w:bookmarkEnd w:id="1867"/>
      <w:bookmarkEnd w:id="1868"/>
      <w:bookmarkEnd w:id="1869"/>
      <w:bookmarkEnd w:id="1870"/>
      <w:bookmarkEnd w:id="1871"/>
      <w:bookmarkEnd w:id="1872"/>
      <w:bookmarkEnd w:id="1873"/>
      <w:bookmarkEnd w:id="1874"/>
      <w:bookmarkEnd w:id="1875"/>
      <w:bookmarkEnd w:id="1876"/>
      <w:bookmarkEnd w:id="1877"/>
      <w:bookmarkEnd w:id="1878"/>
      <w:bookmarkEnd w:id="1879"/>
      <w:bookmarkEnd w:id="1880"/>
      <w:bookmarkEnd w:id="1881"/>
      <w:bookmarkEnd w:id="1882"/>
      <w:bookmarkEnd w:id="1883"/>
      <w:bookmarkEnd w:id="1884"/>
      <w:bookmarkEnd w:id="1885"/>
      <w:bookmarkEnd w:id="1886"/>
      <w:bookmarkEnd w:id="1887"/>
      <w:bookmarkEnd w:id="1888"/>
      <w:bookmarkEnd w:id="1889"/>
      <w:bookmarkEnd w:id="1890"/>
      <w:bookmarkEnd w:id="1891"/>
      <w:bookmarkEnd w:id="1892"/>
      <w:bookmarkEnd w:id="1893"/>
      <w:bookmarkEnd w:id="1894"/>
      <w:r w:rsidRPr="000C6CDB">
        <w:rPr>
          <w:lang w:eastAsia="en-US"/>
        </w:rPr>
        <w:t>Stream B (General) Participants and Stream C Participants</w:t>
      </w:r>
      <w:bookmarkEnd w:id="1895"/>
      <w:bookmarkEnd w:id="1896"/>
      <w:bookmarkEnd w:id="1897"/>
    </w:p>
    <w:p w14:paraId="02D4972B" w14:textId="77777777" w:rsidR="000C6CDB" w:rsidRPr="000C6CDB" w:rsidRDefault="000C6CDB" w:rsidP="00F037A9">
      <w:pPr>
        <w:pStyle w:val="3Cls11"/>
      </w:pPr>
      <w:r w:rsidRPr="000C6CDB">
        <w:t>Subject to clause 105, and in addition to Services specified:</w:t>
      </w:r>
    </w:p>
    <w:p w14:paraId="30B8093D" w14:textId="77777777" w:rsidR="000C6CDB" w:rsidRPr="000C6CDB" w:rsidRDefault="000C6CDB" w:rsidP="00BA79E4">
      <w:pPr>
        <w:pStyle w:val="4Clsa"/>
      </w:pPr>
      <w:r w:rsidRPr="000C6CDB">
        <w:t>under Chapter B1;</w:t>
      </w:r>
    </w:p>
    <w:p w14:paraId="1F4740FB" w14:textId="77777777" w:rsidR="000C6CDB" w:rsidRPr="000C6CDB" w:rsidRDefault="000C6CDB" w:rsidP="0095028C">
      <w:pPr>
        <w:pStyle w:val="4Clsa"/>
      </w:pPr>
      <w:r w:rsidRPr="000C6CDB">
        <w:t>in the Service Delivery Plan; and</w:t>
      </w:r>
    </w:p>
    <w:p w14:paraId="0B94A32C" w14:textId="77777777" w:rsidR="000C6CDB" w:rsidRPr="000C6CDB" w:rsidRDefault="000C6CDB" w:rsidP="0095028C">
      <w:pPr>
        <w:pStyle w:val="4Clsa"/>
      </w:pPr>
      <w:r w:rsidRPr="000C6CDB">
        <w:t xml:space="preserve">in the Provider’s tender response to the request for tender for this Deed, </w:t>
      </w:r>
    </w:p>
    <w:p w14:paraId="6044751F" w14:textId="77777777" w:rsidR="000C6CDB" w:rsidRPr="000C6CDB" w:rsidRDefault="000C6CDB" w:rsidP="00F037A9">
      <w:pPr>
        <w:pStyle w:val="3b11following"/>
        <w:rPr>
          <w:sz w:val="20"/>
          <w:lang w:eastAsia="en-US"/>
        </w:rPr>
      </w:pPr>
      <w:r w:rsidRPr="000C6CDB">
        <w:rPr>
          <w:lang w:eastAsia="en-US"/>
        </w:rPr>
        <w:t>the Provider must for each Stream B (General) Participant and Stream C Participant:</w:t>
      </w:r>
    </w:p>
    <w:p w14:paraId="3D4E118F" w14:textId="77777777" w:rsidR="000C6CDB" w:rsidRPr="00EF7DBA" w:rsidRDefault="000C6CDB" w:rsidP="00BA79E4">
      <w:pPr>
        <w:pStyle w:val="4Clsa"/>
        <w:rPr>
          <w:strike/>
        </w:rPr>
      </w:pPr>
      <w:r w:rsidRPr="00EF7DBA">
        <w:t>during each Stream B Case Management Phase and Stream C Case Management Phase, as relevant, provide activities to increase their job competitiveness, including any required non-vocational Interventions; and</w:t>
      </w:r>
    </w:p>
    <w:p w14:paraId="770478FB" w14:textId="77777777" w:rsidR="000C6CDB" w:rsidRPr="00F037A9" w:rsidRDefault="000C6CDB" w:rsidP="0095028C">
      <w:pPr>
        <w:pStyle w:val="4Clsa"/>
        <w:rPr>
          <w:strike/>
          <w:color w:val="E36C0A" w:themeColor="accent6" w:themeShade="BF"/>
        </w:rPr>
      </w:pPr>
      <w:r w:rsidRPr="000C6CDB">
        <w:t>during each Stream B Work for the Dole Phase and Stream C Work for the Dole Phase, as relevant,</w:t>
      </w:r>
      <w:r w:rsidR="00F037A9">
        <w:t xml:space="preserve"> </w:t>
      </w:r>
      <w:r w:rsidRPr="000C6CDB">
        <w:rPr>
          <w:lang w:eastAsia="en-US"/>
        </w:rPr>
        <w:t xml:space="preserve">provide </w:t>
      </w:r>
      <w:r w:rsidRPr="00F037A9">
        <w:t>Activities</w:t>
      </w:r>
      <w:r w:rsidRPr="000C6CDB">
        <w:rPr>
          <w:lang w:eastAsia="en-US"/>
        </w:rPr>
        <w:t>:</w:t>
      </w:r>
    </w:p>
    <w:p w14:paraId="01A233D1" w14:textId="2DA82C8D" w:rsidR="000C6CDB" w:rsidRPr="000C6CDB" w:rsidRDefault="000C6CDB" w:rsidP="0095028C">
      <w:pPr>
        <w:pStyle w:val="5aifollowing"/>
        <w:numPr>
          <w:ilvl w:val="3"/>
          <w:numId w:val="1"/>
        </w:numPr>
      </w:pPr>
      <w:r w:rsidRPr="000C6CDB">
        <w:lastRenderedPageBreak/>
        <w:t>for Stream Participants aged less than 30 years, of 25 hours per week; and</w:t>
      </w:r>
    </w:p>
    <w:p w14:paraId="46AA8B81" w14:textId="38384E17" w:rsidR="000C6CDB" w:rsidRPr="000C6CDB" w:rsidRDefault="000C6CDB" w:rsidP="007D07A1">
      <w:pPr>
        <w:pStyle w:val="5aifollowing"/>
        <w:numPr>
          <w:ilvl w:val="3"/>
          <w:numId w:val="1"/>
        </w:numPr>
      </w:pPr>
      <w:r w:rsidRPr="000C6CDB">
        <w:t>for Stream Participants aged 30 years and older, of 15 hours per week; or</w:t>
      </w:r>
    </w:p>
    <w:p w14:paraId="17B69EA5" w14:textId="08E61553" w:rsidR="000C6CDB" w:rsidRPr="000C6CDB" w:rsidRDefault="000C6CDB" w:rsidP="00070E54">
      <w:pPr>
        <w:pStyle w:val="5aifollowing"/>
        <w:numPr>
          <w:ilvl w:val="3"/>
          <w:numId w:val="1"/>
        </w:numPr>
      </w:pPr>
      <w:r w:rsidRPr="000C6CDB">
        <w:t xml:space="preserve">as otherwise specified in any Guidelines or directed by the Department; </w:t>
      </w:r>
    </w:p>
    <w:p w14:paraId="53F0E985" w14:textId="0A143EF3" w:rsidR="000C6CDB" w:rsidRPr="00EF7DBA" w:rsidRDefault="000C6CDB">
      <w:pPr>
        <w:pStyle w:val="4Clsa"/>
        <w:rPr>
          <w:strike/>
        </w:rPr>
      </w:pPr>
      <w:r w:rsidRPr="00EF7DBA">
        <w:t xml:space="preserve">if they are a Fully Eligible Participant (Mutual Obligation), monitor, in accordance with clause </w:t>
      </w:r>
      <w:r w:rsidR="00633669">
        <w:t>106A and 113</w:t>
      </w:r>
      <w:r w:rsidRPr="00EF7DBA">
        <w:t xml:space="preserve">, if they have met their Mutual Obligation Requirements, and manage any failure to do so in accordance with </w:t>
      </w:r>
      <w:r w:rsidR="00633669">
        <w:t>Section B3.4</w:t>
      </w:r>
      <w:r w:rsidRPr="00EF7DBA">
        <w:t>; and</w:t>
      </w:r>
    </w:p>
    <w:p w14:paraId="5C3B7B64" w14:textId="618D10B8" w:rsidR="000C6CDB" w:rsidRPr="000C6CDB" w:rsidRDefault="000C6CDB">
      <w:pPr>
        <w:pStyle w:val="4Clsa"/>
        <w:rPr>
          <w:strike/>
          <w:color w:val="E36C0A" w:themeColor="accent6" w:themeShade="BF"/>
        </w:rPr>
      </w:pPr>
      <w:r w:rsidRPr="000C6CDB">
        <w:t xml:space="preserve">if they are a Disability Support Pension Recipient (Compulsory Requirements), monitor, in accordance with clause </w:t>
      </w:r>
      <w:r w:rsidR="00633669">
        <w:t>106.2</w:t>
      </w:r>
      <w:r w:rsidRPr="000C6CDB">
        <w:t xml:space="preserve">, if they have met their compulsory participation requirements, and manage any failure to do so in accordance with clause </w:t>
      </w:r>
      <w:r w:rsidR="00633669">
        <w:t>117</w:t>
      </w:r>
      <w:r w:rsidRPr="000C6CDB">
        <w:t>.</w:t>
      </w:r>
    </w:p>
    <w:p w14:paraId="70F990A1" w14:textId="77777777" w:rsidR="000C6CDB" w:rsidRPr="000C6CDB" w:rsidRDefault="000C6CDB" w:rsidP="00F037A9">
      <w:pPr>
        <w:pStyle w:val="3Cls11"/>
      </w:pPr>
      <w:bookmarkStart w:id="1898" w:name="_Ref395206545"/>
      <w:r w:rsidRPr="000C6CDB">
        <w:t>If, after six months of their Period of Service and before 12 months of their Period of Service, the Provider determines that a Stream B (General) Participant or Stream C Participant is not fully participating in, or benefitting from, any Intervention that the Provider deems necessary to make them job ready, the Provider may immediately commence them in the Stream B Work for the Dole Phase or the Stream C Work for the Dole Phase, as relevant.</w:t>
      </w:r>
      <w:bookmarkEnd w:id="1898"/>
    </w:p>
    <w:p w14:paraId="312E6082" w14:textId="77777777" w:rsidR="000C6CDB" w:rsidRPr="000C6CDB" w:rsidRDefault="000C6CDB" w:rsidP="008464F1">
      <w:pPr>
        <w:pStyle w:val="2Clause1"/>
        <w:rPr>
          <w:lang w:eastAsia="en-US"/>
        </w:rPr>
      </w:pPr>
      <w:bookmarkStart w:id="1899" w:name="_Toc393289746"/>
      <w:bookmarkStart w:id="1900" w:name="_Ref400021857"/>
      <w:bookmarkStart w:id="1901" w:name="_Ref400021908"/>
      <w:bookmarkStart w:id="1902" w:name="_Ref400033227"/>
      <w:bookmarkStart w:id="1903" w:name="_Toc415224957"/>
      <w:bookmarkStart w:id="1904" w:name="_Toc457551230"/>
      <w:bookmarkStart w:id="1905" w:name="_Toc518567909"/>
      <w:r w:rsidRPr="000C6CDB">
        <w:rPr>
          <w:lang w:eastAsia="en-US"/>
        </w:rPr>
        <w:t>Early School Leavers</w:t>
      </w:r>
      <w:bookmarkEnd w:id="1899"/>
      <w:bookmarkEnd w:id="1900"/>
      <w:bookmarkEnd w:id="1901"/>
      <w:bookmarkEnd w:id="1902"/>
      <w:bookmarkEnd w:id="1903"/>
      <w:bookmarkEnd w:id="1904"/>
      <w:bookmarkEnd w:id="1905"/>
    </w:p>
    <w:p w14:paraId="5B3923FB" w14:textId="77777777" w:rsidR="000C6CDB" w:rsidRPr="000C6CDB" w:rsidRDefault="000C6CDB" w:rsidP="008464F1">
      <w:pPr>
        <w:pStyle w:val="3Cls11"/>
      </w:pPr>
      <w:r w:rsidRPr="000C6CDB">
        <w:t>For Early School Leavers, the Provider must provide Activities for up to 25 hours per week in accordance with any Guidelines, and manage any failure to meet their Mutual Obligation Requirement in accordance with Section B3.4, while they are an Early School Leaver, regardless of the phase or period.</w:t>
      </w:r>
    </w:p>
    <w:p w14:paraId="3A263C56" w14:textId="77777777" w:rsidR="000C6CDB" w:rsidRPr="000C6CDB" w:rsidRDefault="000C6CDB" w:rsidP="008464F1">
      <w:pPr>
        <w:pStyle w:val="1cmid-heading"/>
        <w:rPr>
          <w:lang w:eastAsia="en-US"/>
        </w:rPr>
      </w:pPr>
      <w:r w:rsidRPr="000C6CDB">
        <w:rPr>
          <w:lang w:eastAsia="en-US"/>
        </w:rPr>
        <w:t>Records for Early School Leavers</w:t>
      </w:r>
    </w:p>
    <w:p w14:paraId="67E57526" w14:textId="77777777" w:rsidR="000C6CDB" w:rsidRPr="000C6CDB" w:rsidRDefault="000C6CDB" w:rsidP="008464F1">
      <w:pPr>
        <w:pStyle w:val="3Cls11"/>
      </w:pPr>
      <w:r w:rsidRPr="000C6CDB">
        <w:t>If a person who has been assessed as being an Early School Leaver advises the Provider that they have attained a Year 12 or equivalent qualification, the Provider must:</w:t>
      </w:r>
    </w:p>
    <w:p w14:paraId="68CC1EB3" w14:textId="77777777" w:rsidR="000C6CDB" w:rsidRPr="000C6CDB" w:rsidRDefault="000C6CDB" w:rsidP="00BA79E4">
      <w:pPr>
        <w:pStyle w:val="4Clsa"/>
      </w:pPr>
      <w:r w:rsidRPr="000C6CDB">
        <w:t>request the person to provide evidence of that qualification to the Provider;</w:t>
      </w:r>
    </w:p>
    <w:p w14:paraId="79C2A871" w14:textId="77777777" w:rsidR="000C6CDB" w:rsidRPr="000C6CDB" w:rsidRDefault="000C6CDB" w:rsidP="0095028C">
      <w:pPr>
        <w:pStyle w:val="4Clsa"/>
      </w:pPr>
      <w:r w:rsidRPr="000C6CDB">
        <w:t>retain Records of this request and a copy of any evidence provided by the person, in accordance with clause 37; and</w:t>
      </w:r>
    </w:p>
    <w:p w14:paraId="3BC4FB13" w14:textId="5453E240" w:rsidR="000C6CDB" w:rsidRDefault="000C6CDB" w:rsidP="0095028C">
      <w:pPr>
        <w:pStyle w:val="4Clsa"/>
      </w:pPr>
      <w:r w:rsidRPr="000C6CDB">
        <w:t>if requested by the Department, provide a copy of the Record to the Department or DHS, in accordance with any Guidelines.</w:t>
      </w:r>
    </w:p>
    <w:p w14:paraId="55DFA1D1" w14:textId="77777777" w:rsidR="00BA79E4" w:rsidRPr="0095028C" w:rsidRDefault="00BA79E4" w:rsidP="00BA79E4">
      <w:pPr>
        <w:pStyle w:val="2Clause1"/>
        <w:numPr>
          <w:ilvl w:val="0"/>
          <w:numId w:val="0"/>
        </w:numPr>
        <w:spacing w:before="120"/>
        <w:ind w:left="737" w:hanging="737"/>
      </w:pPr>
      <w:bookmarkStart w:id="1906" w:name="_Toc518567910"/>
      <w:r w:rsidRPr="0095028C">
        <w:t>105A.</w:t>
      </w:r>
      <w:r w:rsidRPr="0095028C">
        <w:tab/>
        <w:t>Stronger Transitions Eligible Participants</w:t>
      </w:r>
      <w:bookmarkEnd w:id="1906"/>
    </w:p>
    <w:p w14:paraId="7F4FC191" w14:textId="29B08470" w:rsidR="00BA79E4" w:rsidRPr="0095028C" w:rsidRDefault="00BA79E4" w:rsidP="00BA79E4">
      <w:pPr>
        <w:pStyle w:val="1cmid-heading"/>
        <w:spacing w:before="120" w:after="120" w:line="264" w:lineRule="auto"/>
        <w:ind w:firstLine="709"/>
      </w:pPr>
      <w:r w:rsidRPr="0095028C">
        <w:t>Initial Interviews</w:t>
      </w:r>
    </w:p>
    <w:p w14:paraId="31C1C513" w14:textId="77777777" w:rsidR="00BA79E4" w:rsidRPr="0095028C" w:rsidRDefault="00BA79E4" w:rsidP="00BA79E4">
      <w:pPr>
        <w:pStyle w:val="3Cls11"/>
        <w:numPr>
          <w:ilvl w:val="0"/>
          <w:numId w:val="0"/>
        </w:numPr>
        <w:ind w:left="1021" w:hanging="737"/>
        <w:rPr>
          <w:color w:val="auto"/>
        </w:rPr>
      </w:pPr>
      <w:r w:rsidRPr="0095028C">
        <w:rPr>
          <w:color w:val="auto"/>
        </w:rPr>
        <w:t>105A.1</w:t>
      </w:r>
      <w:r w:rsidRPr="0095028C">
        <w:rPr>
          <w:color w:val="auto"/>
        </w:rPr>
        <w:tab/>
        <w:t>In addition to the requirements at clauses 85 and 86, at the Initial Interview for each Stronger Transitions Eligible Participant, the Provider must, in accordance with any Guidelines:</w:t>
      </w:r>
    </w:p>
    <w:p w14:paraId="71B224DE" w14:textId="1276CD68" w:rsidR="00BA79E4" w:rsidRPr="0095028C" w:rsidRDefault="00BA79E4" w:rsidP="00BA79E4">
      <w:pPr>
        <w:pStyle w:val="4Clsa"/>
        <w:numPr>
          <w:ilvl w:val="2"/>
          <w:numId w:val="108"/>
        </w:numPr>
      </w:pPr>
      <w:r w:rsidRPr="0095028C">
        <w:t>explain to the Stronger Transitions Eligible Participant the assistance that they can receive which is specific to Stronger Transitions Eligible Participants, including immediate access to Relocation Assistance To Take Up a Job and the New Enterprise Incentive Scheme;</w:t>
      </w:r>
    </w:p>
    <w:p w14:paraId="5A3D56FA" w14:textId="40EA0279" w:rsidR="00BA79E4" w:rsidRPr="0095028C" w:rsidRDefault="00BA79E4" w:rsidP="0095028C">
      <w:pPr>
        <w:pStyle w:val="4Clsa"/>
      </w:pPr>
      <w:r w:rsidRPr="007D07A1">
        <w:t>assist the S</w:t>
      </w:r>
      <w:r w:rsidRPr="00070E54">
        <w:t>tronger Transitions Eligible Participant to access a foundation skills assessment (such as literacy, numeracy and language skills), if required, and help them to identify any</w:t>
      </w:r>
      <w:r w:rsidRPr="0095028C">
        <w:t xml:space="preserve"> training needs they may have;</w:t>
      </w:r>
    </w:p>
    <w:p w14:paraId="7E3E983F" w14:textId="14A21302" w:rsidR="00BA79E4" w:rsidRPr="0095028C" w:rsidRDefault="00BA79E4" w:rsidP="0095028C">
      <w:pPr>
        <w:pStyle w:val="4Clsa"/>
      </w:pPr>
      <w:r w:rsidRPr="0095028C">
        <w:t xml:space="preserve">if the Stronger Transitions Eligible Participant provided a Stronger Transitions Support Statement to the Provider, take this statement into account in determining any additional training and assistance that they might require; </w:t>
      </w:r>
    </w:p>
    <w:p w14:paraId="4263AA83" w14:textId="59149ABB" w:rsidR="00BA79E4" w:rsidRPr="0095028C" w:rsidRDefault="00BA79E4" w:rsidP="0095028C">
      <w:pPr>
        <w:pStyle w:val="4Clsa"/>
      </w:pPr>
      <w:r w:rsidRPr="0095028C">
        <w:t>provide the Stronger Transitions Eligible Participant with assistance to apply for jobs, where required;</w:t>
      </w:r>
    </w:p>
    <w:p w14:paraId="049146B9" w14:textId="22AE2F63" w:rsidR="00BA79E4" w:rsidRPr="0095028C" w:rsidRDefault="00BA79E4" w:rsidP="007D07A1">
      <w:pPr>
        <w:pStyle w:val="4Clsa"/>
      </w:pPr>
      <w:r w:rsidRPr="0095028C">
        <w:lastRenderedPageBreak/>
        <w:t>assist the Stronger Transitions Eligible Participant to access Relocation Assistance To Take Up a Job in accordance with this Deed; and</w:t>
      </w:r>
    </w:p>
    <w:p w14:paraId="5452E698" w14:textId="51EFC0A9" w:rsidR="00BA79E4" w:rsidRPr="0095028C" w:rsidRDefault="00BA79E4" w:rsidP="00070E54">
      <w:pPr>
        <w:pStyle w:val="4Clsa"/>
      </w:pPr>
      <w:r w:rsidRPr="0095028C">
        <w:t xml:space="preserve">identify if the Stronger Transitions Eligible Participant has undertaken a Comprehensive Skills Assessment. </w:t>
      </w:r>
    </w:p>
    <w:p w14:paraId="0B6548B0" w14:textId="56DA32FB" w:rsidR="00BA79E4" w:rsidRPr="0095028C" w:rsidRDefault="00BA79E4" w:rsidP="00BA79E4">
      <w:pPr>
        <w:pStyle w:val="1cmid-heading"/>
        <w:spacing w:before="120" w:after="120" w:line="264" w:lineRule="auto"/>
        <w:ind w:firstLine="709"/>
      </w:pPr>
      <w:r w:rsidRPr="0095028C">
        <w:t>Comprehensive Skills Assessments</w:t>
      </w:r>
    </w:p>
    <w:p w14:paraId="47A237E4" w14:textId="77777777" w:rsidR="00BA79E4" w:rsidRPr="0095028C" w:rsidRDefault="00BA79E4" w:rsidP="00BA79E4">
      <w:pPr>
        <w:pStyle w:val="3Cls11"/>
        <w:numPr>
          <w:ilvl w:val="0"/>
          <w:numId w:val="0"/>
        </w:numPr>
        <w:ind w:left="1021" w:hanging="737"/>
        <w:rPr>
          <w:color w:val="auto"/>
          <w:szCs w:val="22"/>
        </w:rPr>
      </w:pPr>
      <w:r w:rsidRPr="0095028C">
        <w:rPr>
          <w:color w:val="auto"/>
        </w:rPr>
        <w:t>105A</w:t>
      </w:r>
      <w:r w:rsidRPr="0095028C">
        <w:rPr>
          <w:color w:val="auto"/>
          <w:szCs w:val="22"/>
        </w:rPr>
        <w:t xml:space="preserve">.2 </w:t>
      </w:r>
      <w:r w:rsidRPr="0095028C">
        <w:rPr>
          <w:color w:val="auto"/>
          <w:szCs w:val="22"/>
        </w:rPr>
        <w:tab/>
        <w:t>If a Stronger Transitions Eligible Participant has not undertaken a Comprehensive Skills Assessment, the Provider must, in accordance with any Guidelines:</w:t>
      </w:r>
    </w:p>
    <w:p w14:paraId="35470942" w14:textId="60DF1C9F" w:rsidR="00BA79E4" w:rsidRPr="0095028C" w:rsidRDefault="00BA79E4" w:rsidP="00BA79E4">
      <w:pPr>
        <w:pStyle w:val="4Clsa"/>
        <w:numPr>
          <w:ilvl w:val="2"/>
          <w:numId w:val="109"/>
        </w:numPr>
      </w:pPr>
      <w:r w:rsidRPr="0095028C">
        <w:t>explain to the Stronger Transitions Eligible Participant what a Comprehensive Skills Assessment is; and</w:t>
      </w:r>
    </w:p>
    <w:p w14:paraId="013B043E" w14:textId="1DFC8FBA" w:rsidR="00BA79E4" w:rsidRPr="007D07A1" w:rsidRDefault="00BA79E4" w:rsidP="0095028C">
      <w:pPr>
        <w:pStyle w:val="4Clsa"/>
      </w:pPr>
      <w:r w:rsidRPr="007D07A1">
        <w:t>determine if the Stronger Transitions Eligible Participant should undertake a Comprehensive Skills Assessment, and, if the Provider determines that they should:</w:t>
      </w:r>
    </w:p>
    <w:p w14:paraId="501E7B24" w14:textId="77B0D91D" w:rsidR="00BA79E4" w:rsidRPr="00070E54" w:rsidRDefault="00BA79E4" w:rsidP="0095028C">
      <w:pPr>
        <w:pStyle w:val="5aifollowing"/>
        <w:numPr>
          <w:ilvl w:val="3"/>
          <w:numId w:val="1"/>
        </w:numPr>
      </w:pPr>
      <w:r w:rsidRPr="00070E54">
        <w:t xml:space="preserve">issue an RFQ to a TSP Member in the Stronger Transitions Region in which the Stronger Transitions Eligible Participant resides; </w:t>
      </w:r>
    </w:p>
    <w:p w14:paraId="3C66EBE5" w14:textId="2E967219" w:rsidR="00BA79E4" w:rsidRPr="0095028C" w:rsidRDefault="00BA79E4" w:rsidP="0095028C">
      <w:pPr>
        <w:pStyle w:val="5aifollowing"/>
        <w:numPr>
          <w:ilvl w:val="3"/>
          <w:numId w:val="1"/>
        </w:numPr>
      </w:pPr>
      <w:r w:rsidRPr="00070E54">
        <w:t>consider any quotation from the TSP Member in response to the RFQ, and if the qu</w:t>
      </w:r>
      <w:r w:rsidRPr="0095028C">
        <w:t>otation is acceptable to the Provider, negotiate and execute a relevant CSA Work Order with the TSP Member; and</w:t>
      </w:r>
    </w:p>
    <w:p w14:paraId="537490FF" w14:textId="308C802E" w:rsidR="00BA79E4" w:rsidRPr="0095028C" w:rsidRDefault="00BA79E4" w:rsidP="0095028C">
      <w:pPr>
        <w:pStyle w:val="5aifollowing"/>
        <w:numPr>
          <w:ilvl w:val="3"/>
          <w:numId w:val="1"/>
        </w:numPr>
      </w:pPr>
      <w:r w:rsidRPr="0095028C">
        <w:t>refer the Stronger Transitions Eligible Participant to the TSP Member.</w:t>
      </w:r>
    </w:p>
    <w:p w14:paraId="39EB7A8D" w14:textId="77777777" w:rsidR="00BA79E4" w:rsidRPr="0095028C" w:rsidRDefault="00BA79E4" w:rsidP="00BA79E4">
      <w:pPr>
        <w:pStyle w:val="1cmid-heading"/>
        <w:spacing w:before="120" w:after="120" w:line="264" w:lineRule="auto"/>
        <w:ind w:firstLine="709"/>
      </w:pPr>
      <w:r w:rsidRPr="0095028C">
        <w:t>Payment of TSP Members for Comprehensive Skills Assessments</w:t>
      </w:r>
    </w:p>
    <w:p w14:paraId="19C94CFD" w14:textId="77777777" w:rsidR="00BA79E4" w:rsidRPr="0095028C" w:rsidRDefault="00BA79E4" w:rsidP="00BA79E4">
      <w:pPr>
        <w:pStyle w:val="3Cls11"/>
        <w:numPr>
          <w:ilvl w:val="0"/>
          <w:numId w:val="0"/>
        </w:numPr>
        <w:ind w:left="1021" w:hanging="737"/>
        <w:rPr>
          <w:color w:val="auto"/>
        </w:rPr>
      </w:pPr>
      <w:r w:rsidRPr="0095028C">
        <w:rPr>
          <w:color w:val="auto"/>
        </w:rPr>
        <w:t xml:space="preserve">105A.3 </w:t>
      </w:r>
      <w:r w:rsidRPr="0095028C">
        <w:rPr>
          <w:color w:val="auto"/>
        </w:rPr>
        <w:tab/>
      </w:r>
      <w:r w:rsidRPr="0095028C">
        <w:rPr>
          <w:color w:val="auto"/>
          <w:szCs w:val="22"/>
        </w:rPr>
        <w:t>Subject</w:t>
      </w:r>
      <w:r w:rsidRPr="0095028C">
        <w:rPr>
          <w:color w:val="auto"/>
        </w:rPr>
        <w:t xml:space="preserve"> to any Guidelines, the Provider must only pay a CSA Amount to a TSP Member if:</w:t>
      </w:r>
    </w:p>
    <w:p w14:paraId="5A9B509D" w14:textId="05B522C9" w:rsidR="00BA79E4" w:rsidRPr="0095028C" w:rsidRDefault="00BA79E4" w:rsidP="00BA79E4">
      <w:pPr>
        <w:pStyle w:val="4Clsa"/>
        <w:numPr>
          <w:ilvl w:val="2"/>
          <w:numId w:val="110"/>
        </w:numPr>
      </w:pPr>
      <w:r w:rsidRPr="0095028C">
        <w:t xml:space="preserve">the Provider has executed a relevant CSA Work Order and the CSA Amount is in accordance with that CSA Work Order; </w:t>
      </w:r>
    </w:p>
    <w:p w14:paraId="1370748C" w14:textId="206074EB" w:rsidR="00BA79E4" w:rsidRPr="00070E54" w:rsidRDefault="00BA79E4" w:rsidP="0095028C">
      <w:pPr>
        <w:pStyle w:val="4Clsa"/>
      </w:pPr>
      <w:r w:rsidRPr="007D07A1">
        <w:t>the TSP Member has, within the timeframe specified in the relevant CSA Work Order, provided a written report, which details the outcomes of t</w:t>
      </w:r>
      <w:r w:rsidRPr="00070E54">
        <w:t xml:space="preserve">he Comprehensive Skills Assessment, to: </w:t>
      </w:r>
    </w:p>
    <w:p w14:paraId="5C33ECB5" w14:textId="12F4DA03" w:rsidR="00BA79E4" w:rsidRPr="0095028C" w:rsidRDefault="00BA79E4" w:rsidP="0095028C">
      <w:pPr>
        <w:pStyle w:val="5aifollowing"/>
        <w:numPr>
          <w:ilvl w:val="3"/>
          <w:numId w:val="1"/>
        </w:numPr>
      </w:pPr>
      <w:r w:rsidRPr="0095028C">
        <w:t>the relevant Stronger Transitions Eligible Participant; and</w:t>
      </w:r>
    </w:p>
    <w:p w14:paraId="4F0CD164" w14:textId="7996B360" w:rsidR="00BA79E4" w:rsidRPr="0095028C" w:rsidRDefault="00BA79E4" w:rsidP="0095028C">
      <w:pPr>
        <w:pStyle w:val="5aifollowing"/>
        <w:numPr>
          <w:ilvl w:val="3"/>
          <w:numId w:val="1"/>
        </w:numPr>
      </w:pPr>
      <w:r w:rsidRPr="0095028C">
        <w:t>the Provider; and</w:t>
      </w:r>
    </w:p>
    <w:p w14:paraId="39C9C9E9" w14:textId="3EB3562E" w:rsidR="00BA79E4" w:rsidRPr="0095028C" w:rsidRDefault="00BA79E4" w:rsidP="0095028C">
      <w:pPr>
        <w:pStyle w:val="4Clsa"/>
      </w:pPr>
      <w:r w:rsidRPr="0095028C">
        <w:t>the CSA Amount is otherwise payable to the TSP Member under the terms of the CSA Work Order.</w:t>
      </w:r>
    </w:p>
    <w:p w14:paraId="0D53CEA8" w14:textId="77777777" w:rsidR="00BA79E4" w:rsidRPr="0095028C" w:rsidRDefault="00BA79E4" w:rsidP="00BA79E4">
      <w:pPr>
        <w:pStyle w:val="3Cls11"/>
        <w:numPr>
          <w:ilvl w:val="0"/>
          <w:numId w:val="0"/>
        </w:numPr>
        <w:ind w:left="1021" w:hanging="737"/>
        <w:rPr>
          <w:color w:val="auto"/>
        </w:rPr>
      </w:pPr>
      <w:r w:rsidRPr="0095028C">
        <w:rPr>
          <w:color w:val="auto"/>
        </w:rPr>
        <w:t xml:space="preserve">105A.4 </w:t>
      </w:r>
      <w:r w:rsidRPr="0095028C">
        <w:rPr>
          <w:color w:val="auto"/>
        </w:rPr>
        <w:tab/>
        <w:t>The Provider must ensure that any CSA Amount is paid:</w:t>
      </w:r>
    </w:p>
    <w:p w14:paraId="632BC2CB" w14:textId="2E6FE208" w:rsidR="00BA79E4" w:rsidRPr="0095028C" w:rsidRDefault="00BA79E4" w:rsidP="00BA79E4">
      <w:pPr>
        <w:pStyle w:val="4Clsa"/>
        <w:numPr>
          <w:ilvl w:val="2"/>
          <w:numId w:val="111"/>
        </w:numPr>
      </w:pPr>
      <w:r w:rsidRPr="0095028C">
        <w:t xml:space="preserve">from the Provider’s own funds; </w:t>
      </w:r>
    </w:p>
    <w:p w14:paraId="20DCD5B1" w14:textId="44104A70" w:rsidR="00BA79E4" w:rsidRPr="007D07A1" w:rsidRDefault="00BA79E4" w:rsidP="00BA79E4">
      <w:pPr>
        <w:pStyle w:val="4Clsa"/>
      </w:pPr>
      <w:r w:rsidRPr="007D07A1">
        <w:t>to the relevant TSP Member;</w:t>
      </w:r>
    </w:p>
    <w:p w14:paraId="52FEA903" w14:textId="292CB537" w:rsidR="00BA79E4" w:rsidRPr="00070E54" w:rsidRDefault="00BA79E4" w:rsidP="00BA79E4">
      <w:pPr>
        <w:pStyle w:val="4Clsa"/>
      </w:pPr>
      <w:r w:rsidRPr="00070E54">
        <w:t>only once for each Participant; and</w:t>
      </w:r>
    </w:p>
    <w:p w14:paraId="0EA6BD65" w14:textId="76D3EF43" w:rsidR="00BA79E4" w:rsidRPr="0095028C" w:rsidRDefault="00BA79E4" w:rsidP="00BA79E4">
      <w:pPr>
        <w:pStyle w:val="4Clsa"/>
      </w:pPr>
      <w:r w:rsidRPr="0095028C">
        <w:t xml:space="preserve">otherwise in accordance with any Guidelines. </w:t>
      </w:r>
    </w:p>
    <w:p w14:paraId="2DBC9559" w14:textId="77777777" w:rsidR="00BA79E4" w:rsidRPr="0095028C" w:rsidRDefault="00BA79E4" w:rsidP="00BA79E4">
      <w:pPr>
        <w:pStyle w:val="1cmid-heading"/>
        <w:spacing w:before="120" w:after="120" w:line="264" w:lineRule="auto"/>
        <w:ind w:firstLine="709"/>
      </w:pPr>
      <w:r w:rsidRPr="0095028C">
        <w:t xml:space="preserve">Reimbursement </w:t>
      </w:r>
    </w:p>
    <w:p w14:paraId="36BA4003" w14:textId="77777777" w:rsidR="00BA79E4" w:rsidRPr="0095028C" w:rsidRDefault="00BA79E4" w:rsidP="00BA79E4">
      <w:pPr>
        <w:pStyle w:val="3Cls11"/>
        <w:numPr>
          <w:ilvl w:val="0"/>
          <w:numId w:val="0"/>
        </w:numPr>
        <w:ind w:left="1021" w:hanging="737"/>
        <w:rPr>
          <w:color w:val="auto"/>
        </w:rPr>
      </w:pPr>
      <w:r w:rsidRPr="0095028C">
        <w:rPr>
          <w:color w:val="auto"/>
        </w:rPr>
        <w:t>105A.5</w:t>
      </w:r>
      <w:r w:rsidRPr="0095028C">
        <w:rPr>
          <w:color w:val="auto"/>
        </w:rPr>
        <w:tab/>
        <w:t>Once the Provider has properly paid a CSA Amount in accordance with clauses 105A.3 and 105A.4, the Provider may submit a claim for Reimbursement from the Employment Fund in accordance with clause 88, as relevant.</w:t>
      </w:r>
    </w:p>
    <w:p w14:paraId="22369446" w14:textId="6431805F" w:rsidR="00BA79E4" w:rsidRPr="0095028C" w:rsidRDefault="0095028C" w:rsidP="0095028C">
      <w:pPr>
        <w:pStyle w:val="3Cls11"/>
        <w:numPr>
          <w:ilvl w:val="0"/>
          <w:numId w:val="0"/>
        </w:numPr>
        <w:ind w:left="1021" w:hanging="737"/>
        <w:rPr>
          <w:color w:val="auto"/>
        </w:rPr>
      </w:pPr>
      <w:r w:rsidRPr="0095028C">
        <w:rPr>
          <w:color w:val="auto"/>
        </w:rPr>
        <w:t>105A.6</w:t>
      </w:r>
      <w:r w:rsidRPr="0095028C">
        <w:rPr>
          <w:color w:val="auto"/>
        </w:rPr>
        <w:tab/>
      </w:r>
      <w:r w:rsidR="00BA79E4" w:rsidRPr="0095028C">
        <w:rPr>
          <w:color w:val="auto"/>
        </w:rPr>
        <w:t>The Department will Reimburse the Provider, for each CSA Amount that is validly paid and claimed under this Deed, in accordance with clause 88, as relevant.</w:t>
      </w:r>
    </w:p>
    <w:p w14:paraId="0EE0E3D8" w14:textId="7BC74406" w:rsidR="000C6CDB" w:rsidRPr="00A848BB" w:rsidRDefault="000C6CDB" w:rsidP="008464F1">
      <w:pPr>
        <w:pStyle w:val="1aChapterHeading"/>
        <w:rPr>
          <w:color w:val="auto"/>
          <w:lang w:eastAsia="en-US"/>
        </w:rPr>
      </w:pPr>
      <w:bookmarkStart w:id="1907" w:name="_Toc415224958"/>
      <w:bookmarkStart w:id="1908" w:name="_Toc457551231"/>
      <w:bookmarkStart w:id="1909" w:name="_Toc518567911"/>
      <w:r w:rsidRPr="00A848BB">
        <w:rPr>
          <w:color w:val="auto"/>
          <w:lang w:eastAsia="en-US"/>
        </w:rPr>
        <w:lastRenderedPageBreak/>
        <w:t xml:space="preserve">Chapter B3 – </w:t>
      </w:r>
      <w:r w:rsidR="00633669" w:rsidRPr="00A848BB">
        <w:rPr>
          <w:color w:val="auto"/>
          <w:lang w:eastAsia="en-US"/>
        </w:rPr>
        <w:t>targeted compliance framework</w:t>
      </w:r>
      <w:r w:rsidRPr="00A848BB">
        <w:rPr>
          <w:color w:val="auto"/>
          <w:lang w:eastAsia="en-US"/>
        </w:rPr>
        <w:t xml:space="preserve"> AND ACTIVITIES</w:t>
      </w:r>
      <w:bookmarkEnd w:id="1907"/>
      <w:bookmarkEnd w:id="1908"/>
      <w:bookmarkEnd w:id="1909"/>
    </w:p>
    <w:bookmarkStart w:id="1910" w:name="_Toc518567912"/>
    <w:p w14:paraId="26ED49D7" w14:textId="09C60916" w:rsidR="00633669" w:rsidRPr="00A848BB" w:rsidRDefault="00633669" w:rsidP="008464F1">
      <w:pPr>
        <w:pStyle w:val="1aChapterHeading"/>
        <w:rPr>
          <w:color w:val="auto"/>
          <w:lang w:eastAsia="en-US"/>
        </w:rPr>
      </w:pPr>
      <w:r w:rsidRPr="00A848BB">
        <w:rPr>
          <w:noProof/>
          <w:color w:val="auto"/>
        </w:rPr>
        <mc:AlternateContent>
          <mc:Choice Requires="wps">
            <w:drawing>
              <wp:inline distT="0" distB="0" distL="0" distR="0" wp14:anchorId="420A5584" wp14:editId="2F604F72">
                <wp:extent cx="5525770" cy="7334250"/>
                <wp:effectExtent l="0" t="0" r="17780" b="19050"/>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5770" cy="7334250"/>
                        </a:xfrm>
                        <a:prstGeom prst="rect">
                          <a:avLst/>
                        </a:prstGeom>
                        <a:solidFill>
                          <a:srgbClr val="FFFFFF"/>
                        </a:solidFill>
                        <a:ln w="9525">
                          <a:solidFill>
                            <a:srgbClr val="000000"/>
                          </a:solidFill>
                          <a:miter lim="800000"/>
                          <a:headEnd/>
                          <a:tailEnd/>
                        </a:ln>
                      </wps:spPr>
                      <wps:txbx>
                        <w:txbxContent>
                          <w:p w14:paraId="320ECB56" w14:textId="77777777" w:rsidR="009764BA" w:rsidRPr="00A848BB" w:rsidRDefault="009764BA" w:rsidP="00633669">
                            <w:pPr>
                              <w:spacing w:before="120"/>
                              <w:jc w:val="center"/>
                              <w:rPr>
                                <w:rFonts w:cs="Calibri"/>
                                <w:b/>
                                <w:szCs w:val="22"/>
                              </w:rPr>
                            </w:pPr>
                            <w:r w:rsidRPr="00A848BB">
                              <w:rPr>
                                <w:rFonts w:cs="Calibri"/>
                                <w:b/>
                                <w:szCs w:val="22"/>
                              </w:rPr>
                              <w:t>Reader’s guide</w:t>
                            </w:r>
                          </w:p>
                          <w:p w14:paraId="7C9B6A18" w14:textId="77777777" w:rsidR="009764BA" w:rsidRPr="00A848BB" w:rsidRDefault="009764BA" w:rsidP="00633669">
                            <w:pPr>
                              <w:tabs>
                                <w:tab w:val="num" w:pos="880"/>
                              </w:tabs>
                              <w:suppressAutoHyphens/>
                              <w:spacing w:before="120" w:line="264" w:lineRule="auto"/>
                              <w:rPr>
                                <w:szCs w:val="22"/>
                              </w:rPr>
                            </w:pPr>
                            <w:r w:rsidRPr="00A848BB">
                              <w:rPr>
                                <w:szCs w:val="22"/>
                              </w:rPr>
                              <w:t>Employment Providers must actively monitor and manage Mutual Obligation Requirements for each Fully Eligible Participant (Mutual Obligation) to assist the Participant to meet their obligation to actively look for work while in receipt of an Income Support Payment.</w:t>
                            </w:r>
                          </w:p>
                          <w:p w14:paraId="71422256" w14:textId="77777777" w:rsidR="009764BA" w:rsidRPr="00A848BB" w:rsidRDefault="009764BA" w:rsidP="00633669">
                            <w:pPr>
                              <w:tabs>
                                <w:tab w:val="num" w:pos="880"/>
                              </w:tabs>
                              <w:suppressAutoHyphens/>
                              <w:spacing w:before="120" w:line="264" w:lineRule="auto"/>
                              <w:rPr>
                                <w:szCs w:val="22"/>
                              </w:rPr>
                            </w:pPr>
                            <w:r w:rsidRPr="00A848BB">
                              <w:rPr>
                                <w:szCs w:val="22"/>
                              </w:rPr>
                              <w:t xml:space="preserve">Under the Targeted Compliance Framework, a Fully Eligible Participant (Mutual Obligation)’s Income Support Payment may be suspended, reduced and/or cancelled if the Participant commits a: </w:t>
                            </w:r>
                          </w:p>
                          <w:p w14:paraId="112C34C2" w14:textId="77777777" w:rsidR="009764BA" w:rsidRPr="00A848BB" w:rsidRDefault="009764BA" w:rsidP="00633669">
                            <w:pPr>
                              <w:pStyle w:val="ListParagraph"/>
                              <w:numPr>
                                <w:ilvl w:val="0"/>
                                <w:numId w:val="85"/>
                              </w:numPr>
                              <w:suppressAutoHyphens/>
                              <w:spacing w:before="120" w:line="264" w:lineRule="auto"/>
                              <w:ind w:left="1032"/>
                              <w:rPr>
                                <w:rFonts w:cs="Calibri"/>
                                <w:sz w:val="22"/>
                                <w:szCs w:val="22"/>
                              </w:rPr>
                            </w:pPr>
                            <w:r w:rsidRPr="00A848BB">
                              <w:rPr>
                                <w:rFonts w:cs="Calibri"/>
                                <w:sz w:val="22"/>
                                <w:szCs w:val="22"/>
                              </w:rPr>
                              <w:t xml:space="preserve">Mutual Obligation Failure, ie, fails to comply with obligations such as attending appointments, undertaking activities, or taking action to gain employment; </w:t>
                            </w:r>
                          </w:p>
                          <w:p w14:paraId="67F09F29" w14:textId="77777777" w:rsidR="009764BA" w:rsidRPr="00A848BB" w:rsidRDefault="009764BA" w:rsidP="00633669">
                            <w:pPr>
                              <w:pStyle w:val="ListParagraph"/>
                              <w:numPr>
                                <w:ilvl w:val="0"/>
                                <w:numId w:val="85"/>
                              </w:numPr>
                              <w:suppressAutoHyphens/>
                              <w:spacing w:before="120" w:line="264" w:lineRule="auto"/>
                              <w:ind w:left="1032"/>
                              <w:rPr>
                                <w:rFonts w:cs="Calibri"/>
                                <w:sz w:val="22"/>
                                <w:szCs w:val="22"/>
                              </w:rPr>
                            </w:pPr>
                            <w:r w:rsidRPr="00A848BB">
                              <w:rPr>
                                <w:rFonts w:cs="Calibri"/>
                                <w:sz w:val="22"/>
                                <w:szCs w:val="22"/>
                              </w:rPr>
                              <w:t>Work Refusal Failure, ie, refuses or fails to accept an offer of suitable employment; or</w:t>
                            </w:r>
                          </w:p>
                          <w:p w14:paraId="1516D9F0" w14:textId="77777777" w:rsidR="009764BA" w:rsidRPr="00A848BB" w:rsidRDefault="009764BA" w:rsidP="00633669">
                            <w:pPr>
                              <w:pStyle w:val="ListParagraph"/>
                              <w:numPr>
                                <w:ilvl w:val="0"/>
                                <w:numId w:val="85"/>
                              </w:numPr>
                              <w:suppressAutoHyphens/>
                              <w:spacing w:before="120" w:line="264" w:lineRule="auto"/>
                              <w:ind w:left="1032"/>
                              <w:rPr>
                                <w:rFonts w:cs="Calibri"/>
                                <w:sz w:val="22"/>
                                <w:szCs w:val="22"/>
                              </w:rPr>
                            </w:pPr>
                            <w:r w:rsidRPr="00A848BB">
                              <w:rPr>
                                <w:rFonts w:cs="Calibri"/>
                                <w:sz w:val="22"/>
                                <w:szCs w:val="22"/>
                              </w:rPr>
                              <w:t>Unemployment Failure, ie, becomes unemployed because of a voluntary act (except a reasonable act) or misconduct.</w:t>
                            </w:r>
                          </w:p>
                          <w:p w14:paraId="28B39133" w14:textId="77777777" w:rsidR="009764BA" w:rsidRPr="00A848BB" w:rsidRDefault="009764BA" w:rsidP="00633669">
                            <w:pPr>
                              <w:tabs>
                                <w:tab w:val="num" w:pos="880"/>
                              </w:tabs>
                              <w:suppressAutoHyphens/>
                              <w:spacing w:before="120" w:line="264" w:lineRule="auto"/>
                              <w:rPr>
                                <w:szCs w:val="22"/>
                              </w:rPr>
                            </w:pPr>
                            <w:r w:rsidRPr="00A848BB">
                              <w:rPr>
                                <w:szCs w:val="22"/>
                              </w:rPr>
                              <w:t>For a Mutual Obligation Failure or a Work Refusal Failure, the Fully Eligible Participant (Mutual Obligation)’s Income Support Payment will be suspended until a Reconnection Requirement is met. The Income Support Payment may then be back paid. Additionally, if the Fully Eligible Participant (Mutual Obligation):</w:t>
                            </w:r>
                          </w:p>
                          <w:p w14:paraId="0BD6102C" w14:textId="77777777" w:rsidR="009764BA" w:rsidRPr="00A848BB" w:rsidRDefault="009764BA" w:rsidP="00633669">
                            <w:pPr>
                              <w:pStyle w:val="ListParagraph"/>
                              <w:numPr>
                                <w:ilvl w:val="0"/>
                                <w:numId w:val="85"/>
                              </w:numPr>
                              <w:suppressAutoHyphens/>
                              <w:spacing w:before="120" w:line="264" w:lineRule="auto"/>
                              <w:ind w:left="1032"/>
                              <w:rPr>
                                <w:rFonts w:cs="Calibri"/>
                                <w:sz w:val="22"/>
                                <w:szCs w:val="22"/>
                              </w:rPr>
                            </w:pPr>
                            <w:r w:rsidRPr="00A848BB">
                              <w:rPr>
                                <w:rFonts w:cs="Calibri"/>
                                <w:sz w:val="22"/>
                                <w:szCs w:val="22"/>
                              </w:rPr>
                              <w:t>does not meet their Reconnection Requirement within 4 weeks, DHS will usually cancel the Participant’s Income Support Payment;</w:t>
                            </w:r>
                          </w:p>
                          <w:p w14:paraId="2E3715C4" w14:textId="77777777" w:rsidR="009764BA" w:rsidRPr="00A848BB" w:rsidRDefault="009764BA" w:rsidP="00633669">
                            <w:pPr>
                              <w:pStyle w:val="ListParagraph"/>
                              <w:numPr>
                                <w:ilvl w:val="0"/>
                                <w:numId w:val="85"/>
                              </w:numPr>
                              <w:suppressAutoHyphens/>
                              <w:spacing w:before="120" w:line="264" w:lineRule="auto"/>
                              <w:ind w:left="1032"/>
                              <w:rPr>
                                <w:rFonts w:cs="Calibri"/>
                                <w:sz w:val="22"/>
                                <w:szCs w:val="22"/>
                              </w:rPr>
                            </w:pPr>
                            <w:r w:rsidRPr="00A848BB">
                              <w:rPr>
                                <w:rFonts w:cs="Calibri"/>
                                <w:sz w:val="22"/>
                                <w:szCs w:val="22"/>
                              </w:rPr>
                              <w:t xml:space="preserve">does not have a Valid Reason for a Mutual Obligation Failure, the Participant will also accrue a Demerit; </w:t>
                            </w:r>
                          </w:p>
                          <w:p w14:paraId="124AD95F" w14:textId="77777777" w:rsidR="009764BA" w:rsidRPr="00A848BB" w:rsidRDefault="009764BA" w:rsidP="00633669">
                            <w:pPr>
                              <w:pStyle w:val="ListParagraph"/>
                              <w:numPr>
                                <w:ilvl w:val="0"/>
                                <w:numId w:val="85"/>
                              </w:numPr>
                              <w:suppressAutoHyphens/>
                              <w:spacing w:before="120" w:line="264" w:lineRule="auto"/>
                              <w:ind w:left="1032"/>
                              <w:rPr>
                                <w:rFonts w:cs="Calibri"/>
                                <w:sz w:val="22"/>
                                <w:szCs w:val="22"/>
                              </w:rPr>
                            </w:pPr>
                            <w:r w:rsidRPr="00A848BB">
                              <w:rPr>
                                <w:rFonts w:cs="Calibri"/>
                                <w:sz w:val="22"/>
                                <w:szCs w:val="22"/>
                              </w:rPr>
                              <w:t>has persistently committed Mutual Obligation Failures (determined largely by the accrual of Demerit) and does not have a Reasonable Excuse, DHS will also reduce their Income Support Payment (by either 50% or 100% for a period) or cancel their Income Support Payment; and</w:t>
                            </w:r>
                          </w:p>
                          <w:p w14:paraId="5C81CAD5" w14:textId="77777777" w:rsidR="009764BA" w:rsidRPr="00A848BB" w:rsidRDefault="009764BA" w:rsidP="00633669">
                            <w:pPr>
                              <w:pStyle w:val="ListParagraph"/>
                              <w:numPr>
                                <w:ilvl w:val="0"/>
                                <w:numId w:val="85"/>
                              </w:numPr>
                              <w:suppressAutoHyphens/>
                              <w:spacing w:before="120" w:line="264" w:lineRule="auto"/>
                              <w:ind w:left="1032"/>
                              <w:rPr>
                                <w:rFonts w:cs="Calibri"/>
                                <w:sz w:val="22"/>
                                <w:szCs w:val="22"/>
                              </w:rPr>
                            </w:pPr>
                            <w:r w:rsidRPr="00A848BB">
                              <w:rPr>
                                <w:rFonts w:cs="Calibri"/>
                                <w:sz w:val="22"/>
                                <w:szCs w:val="22"/>
                              </w:rPr>
                              <w:t>does not have a Reasonable Excuse for a Work Refusal Failure, DHS will also cancel their Income Support Payment.</w:t>
                            </w:r>
                          </w:p>
                          <w:p w14:paraId="7A4F257E" w14:textId="77777777" w:rsidR="009764BA" w:rsidRPr="00A848BB" w:rsidRDefault="009764BA" w:rsidP="00633669">
                            <w:pPr>
                              <w:tabs>
                                <w:tab w:val="num" w:pos="880"/>
                              </w:tabs>
                              <w:suppressAutoHyphens/>
                              <w:spacing w:before="120" w:line="264" w:lineRule="auto"/>
                              <w:rPr>
                                <w:szCs w:val="22"/>
                              </w:rPr>
                            </w:pPr>
                            <w:r w:rsidRPr="00A848BB">
                              <w:rPr>
                                <w:szCs w:val="22"/>
                              </w:rPr>
                              <w:t>No Income Support Payments may be paid to the Fully Eligible Participant (Mutual Obligation) for 4 weeks if an Income Support Payment is cancelled where the participant has committed a Work Refusal Failure or persistently committed Mutual Obligation Failures.</w:t>
                            </w:r>
                          </w:p>
                          <w:p w14:paraId="495E43FD" w14:textId="77777777" w:rsidR="009764BA" w:rsidRPr="00A848BB" w:rsidRDefault="009764BA" w:rsidP="00633669">
                            <w:pPr>
                              <w:tabs>
                                <w:tab w:val="num" w:pos="880"/>
                              </w:tabs>
                              <w:suppressAutoHyphens/>
                              <w:spacing w:before="120" w:line="264" w:lineRule="auto"/>
                              <w:rPr>
                                <w:szCs w:val="22"/>
                              </w:rPr>
                            </w:pPr>
                            <w:r w:rsidRPr="00A848BB">
                              <w:rPr>
                                <w:szCs w:val="22"/>
                              </w:rPr>
                              <w:t>For an Unemployment Failure, no Income Support Payment may be paid to the Fully Eligible Participant (Mutual Obligation) for either 4 or 6 weeks, depending on whether a RATTUAJ Payment has been made to help the person take up the employment concerned.</w:t>
                            </w:r>
                          </w:p>
                        </w:txbxContent>
                      </wps:txbx>
                      <wps:bodyPr rot="0" vert="horz" wrap="square" lIns="91440" tIns="45720" rIns="91440" bIns="45720" anchor="t" anchorCtr="0">
                        <a:noAutofit/>
                      </wps:bodyPr>
                    </wps:wsp>
                  </a:graphicData>
                </a:graphic>
              </wp:inline>
            </w:drawing>
          </mc:Choice>
          <mc:Fallback>
            <w:pict>
              <v:shapetype w14:anchorId="420A5584" id="_x0000_t202" coordsize="21600,21600" o:spt="202" path="m,l,21600r21600,l21600,xe">
                <v:stroke joinstyle="miter"/>
                <v:path gradientshapeok="t" o:connecttype="rect"/>
              </v:shapetype>
              <v:shape id="Text Box 217" o:spid="_x0000_s1026" type="#_x0000_t202" style="width:435.1pt;height:57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">
                <v:textbox>
                  <w:txbxContent>
                    <w:p w14:paraId="320ECB56" w14:textId="77777777" w:rsidR="009764BA" w:rsidRPr="00A848BB" w:rsidRDefault="009764BA" w:rsidP="00633669">
                      <w:pPr>
                        <w:spacing w:before="120"/>
                        <w:jc w:val="center"/>
                        <w:rPr>
                          <w:rFonts w:cs="Calibri"/>
                          <w:b/>
                          <w:szCs w:val="22"/>
                        </w:rPr>
                      </w:pPr>
                      <w:r w:rsidRPr="00A848BB">
                        <w:rPr>
                          <w:rFonts w:cs="Calibri"/>
                          <w:b/>
                          <w:szCs w:val="22"/>
                        </w:rPr>
                        <w:t>Reader’s guide</w:t>
                      </w:r>
                    </w:p>
                    <w:p w14:paraId="7C9B6A18" w14:textId="77777777" w:rsidR="009764BA" w:rsidRPr="00A848BB" w:rsidRDefault="009764BA" w:rsidP="00633669">
                      <w:pPr>
                        <w:tabs>
                          <w:tab w:val="num" w:pos="880"/>
                        </w:tabs>
                        <w:suppressAutoHyphens/>
                        <w:spacing w:before="120" w:line="264" w:lineRule="auto"/>
                        <w:rPr>
                          <w:szCs w:val="22"/>
                        </w:rPr>
                      </w:pPr>
                      <w:r w:rsidRPr="00A848BB">
                        <w:rPr>
                          <w:szCs w:val="22"/>
                        </w:rPr>
                        <w:t>Employment Providers must actively monitor and manage Mutual Obligation Requirements for each Fully Eligible Participant (Mutual Obligation) to assist the Participant to meet their obligation to actively look for work while in receipt of an Income Support Payment.</w:t>
                      </w:r>
                    </w:p>
                    <w:p w14:paraId="71422256" w14:textId="77777777" w:rsidR="009764BA" w:rsidRPr="00A848BB" w:rsidRDefault="009764BA" w:rsidP="00633669">
                      <w:pPr>
                        <w:tabs>
                          <w:tab w:val="num" w:pos="880"/>
                        </w:tabs>
                        <w:suppressAutoHyphens/>
                        <w:spacing w:before="120" w:line="264" w:lineRule="auto"/>
                        <w:rPr>
                          <w:szCs w:val="22"/>
                        </w:rPr>
                      </w:pPr>
                      <w:r w:rsidRPr="00A848BB">
                        <w:rPr>
                          <w:szCs w:val="22"/>
                        </w:rPr>
                        <w:t xml:space="preserve">Under the Targeted Compliance Framework, a Fully Eligible Participant (Mutual Obligation)’s Income Support Payment may be suspended, reduced and/or cancelled if the Participant commits a: </w:t>
                      </w:r>
                    </w:p>
                    <w:p w14:paraId="112C34C2" w14:textId="77777777" w:rsidR="009764BA" w:rsidRPr="00A848BB" w:rsidRDefault="009764BA" w:rsidP="00633669">
                      <w:pPr>
                        <w:pStyle w:val="ListParagraph"/>
                        <w:numPr>
                          <w:ilvl w:val="0"/>
                          <w:numId w:val="85"/>
                        </w:numPr>
                        <w:suppressAutoHyphens/>
                        <w:spacing w:before="120" w:line="264" w:lineRule="auto"/>
                        <w:ind w:left="1032"/>
                        <w:rPr>
                          <w:rFonts w:cs="Calibri"/>
                          <w:sz w:val="22"/>
                          <w:szCs w:val="22"/>
                        </w:rPr>
                      </w:pPr>
                      <w:r w:rsidRPr="00A848BB">
                        <w:rPr>
                          <w:rFonts w:cs="Calibri"/>
                          <w:sz w:val="22"/>
                          <w:szCs w:val="22"/>
                        </w:rPr>
                        <w:t xml:space="preserve">Mutual Obligation Failure, ie, fails to comply with obligations such as attending appointments, undertaking activities, or taking action to gain employment; </w:t>
                      </w:r>
                    </w:p>
                    <w:p w14:paraId="67F09F29" w14:textId="77777777" w:rsidR="009764BA" w:rsidRPr="00A848BB" w:rsidRDefault="009764BA" w:rsidP="00633669">
                      <w:pPr>
                        <w:pStyle w:val="ListParagraph"/>
                        <w:numPr>
                          <w:ilvl w:val="0"/>
                          <w:numId w:val="85"/>
                        </w:numPr>
                        <w:suppressAutoHyphens/>
                        <w:spacing w:before="120" w:line="264" w:lineRule="auto"/>
                        <w:ind w:left="1032"/>
                        <w:rPr>
                          <w:rFonts w:cs="Calibri"/>
                          <w:sz w:val="22"/>
                          <w:szCs w:val="22"/>
                        </w:rPr>
                      </w:pPr>
                      <w:r w:rsidRPr="00A848BB">
                        <w:rPr>
                          <w:rFonts w:cs="Calibri"/>
                          <w:sz w:val="22"/>
                          <w:szCs w:val="22"/>
                        </w:rPr>
                        <w:t>Work Refusal Failure, ie, refuses or fails to accept an offer of suitable employment; or</w:t>
                      </w:r>
                    </w:p>
                    <w:p w14:paraId="1516D9F0" w14:textId="77777777" w:rsidR="009764BA" w:rsidRPr="00A848BB" w:rsidRDefault="009764BA" w:rsidP="00633669">
                      <w:pPr>
                        <w:pStyle w:val="ListParagraph"/>
                        <w:numPr>
                          <w:ilvl w:val="0"/>
                          <w:numId w:val="85"/>
                        </w:numPr>
                        <w:suppressAutoHyphens/>
                        <w:spacing w:before="120" w:line="264" w:lineRule="auto"/>
                        <w:ind w:left="1032"/>
                        <w:rPr>
                          <w:rFonts w:cs="Calibri"/>
                          <w:sz w:val="22"/>
                          <w:szCs w:val="22"/>
                        </w:rPr>
                      </w:pPr>
                      <w:r w:rsidRPr="00A848BB">
                        <w:rPr>
                          <w:rFonts w:cs="Calibri"/>
                          <w:sz w:val="22"/>
                          <w:szCs w:val="22"/>
                        </w:rPr>
                        <w:t>Unemployment Failure, ie, becomes unemployed because of a voluntary act (except a reasonable act) or misconduct.</w:t>
                      </w:r>
                    </w:p>
                    <w:p w14:paraId="28B39133" w14:textId="77777777" w:rsidR="009764BA" w:rsidRPr="00A848BB" w:rsidRDefault="009764BA" w:rsidP="00633669">
                      <w:pPr>
                        <w:tabs>
                          <w:tab w:val="num" w:pos="880"/>
                        </w:tabs>
                        <w:suppressAutoHyphens/>
                        <w:spacing w:before="120" w:line="264" w:lineRule="auto"/>
                        <w:rPr>
                          <w:szCs w:val="22"/>
                        </w:rPr>
                      </w:pPr>
                      <w:r w:rsidRPr="00A848BB">
                        <w:rPr>
                          <w:szCs w:val="22"/>
                        </w:rPr>
                        <w:t>For a Mutual Obligation Failure or a Work Refusal Failure, the Fully Eligible Participant (Mutual Obligation)’s Income Support Payment will be suspended until a Reconnection Requirement is met. The Income Support Payment may then be back paid. Additionally, if the Fully Eligible Participant (Mutual Obligation):</w:t>
                      </w:r>
                    </w:p>
                    <w:p w14:paraId="0BD6102C" w14:textId="77777777" w:rsidR="009764BA" w:rsidRPr="00A848BB" w:rsidRDefault="009764BA" w:rsidP="00633669">
                      <w:pPr>
                        <w:pStyle w:val="ListParagraph"/>
                        <w:numPr>
                          <w:ilvl w:val="0"/>
                          <w:numId w:val="85"/>
                        </w:numPr>
                        <w:suppressAutoHyphens/>
                        <w:spacing w:before="120" w:line="264" w:lineRule="auto"/>
                        <w:ind w:left="1032"/>
                        <w:rPr>
                          <w:rFonts w:cs="Calibri"/>
                          <w:sz w:val="22"/>
                          <w:szCs w:val="22"/>
                        </w:rPr>
                      </w:pPr>
                      <w:r w:rsidRPr="00A848BB">
                        <w:rPr>
                          <w:rFonts w:cs="Calibri"/>
                          <w:sz w:val="22"/>
                          <w:szCs w:val="22"/>
                        </w:rPr>
                        <w:t>does not meet their Reconnection Requirement within 4 weeks, DHS will usually cancel the Participant’s Income Support Payment;</w:t>
                      </w:r>
                    </w:p>
                    <w:p w14:paraId="2E3715C4" w14:textId="77777777" w:rsidR="009764BA" w:rsidRPr="00A848BB" w:rsidRDefault="009764BA" w:rsidP="00633669">
                      <w:pPr>
                        <w:pStyle w:val="ListParagraph"/>
                        <w:numPr>
                          <w:ilvl w:val="0"/>
                          <w:numId w:val="85"/>
                        </w:numPr>
                        <w:suppressAutoHyphens/>
                        <w:spacing w:before="120" w:line="264" w:lineRule="auto"/>
                        <w:ind w:left="1032"/>
                        <w:rPr>
                          <w:rFonts w:cs="Calibri"/>
                          <w:sz w:val="22"/>
                          <w:szCs w:val="22"/>
                        </w:rPr>
                      </w:pPr>
                      <w:r w:rsidRPr="00A848BB">
                        <w:rPr>
                          <w:rFonts w:cs="Calibri"/>
                          <w:sz w:val="22"/>
                          <w:szCs w:val="22"/>
                        </w:rPr>
                        <w:t xml:space="preserve">does not have a Valid Reason for a Mutual Obligation Failure, the Participant will also accrue a Demerit; </w:t>
                      </w:r>
                    </w:p>
                    <w:p w14:paraId="124AD95F" w14:textId="77777777" w:rsidR="009764BA" w:rsidRPr="00A848BB" w:rsidRDefault="009764BA" w:rsidP="00633669">
                      <w:pPr>
                        <w:pStyle w:val="ListParagraph"/>
                        <w:numPr>
                          <w:ilvl w:val="0"/>
                          <w:numId w:val="85"/>
                        </w:numPr>
                        <w:suppressAutoHyphens/>
                        <w:spacing w:before="120" w:line="264" w:lineRule="auto"/>
                        <w:ind w:left="1032"/>
                        <w:rPr>
                          <w:rFonts w:cs="Calibri"/>
                          <w:sz w:val="22"/>
                          <w:szCs w:val="22"/>
                        </w:rPr>
                      </w:pPr>
                      <w:r w:rsidRPr="00A848BB">
                        <w:rPr>
                          <w:rFonts w:cs="Calibri"/>
                          <w:sz w:val="22"/>
                          <w:szCs w:val="22"/>
                        </w:rPr>
                        <w:t>has persistently committed Mutual Obligation Failures (determined largely by the accrual of Demerit) and does not have a Reasonable Excuse, DHS will also reduce their Income Support Payment (by either 50% or 100% for a period) or cancel their Income Support Payment; and</w:t>
                      </w:r>
                    </w:p>
                    <w:p w14:paraId="5C81CAD5" w14:textId="77777777" w:rsidR="009764BA" w:rsidRPr="00A848BB" w:rsidRDefault="009764BA" w:rsidP="00633669">
                      <w:pPr>
                        <w:pStyle w:val="ListParagraph"/>
                        <w:numPr>
                          <w:ilvl w:val="0"/>
                          <w:numId w:val="85"/>
                        </w:numPr>
                        <w:suppressAutoHyphens/>
                        <w:spacing w:before="120" w:line="264" w:lineRule="auto"/>
                        <w:ind w:left="1032"/>
                        <w:rPr>
                          <w:rFonts w:cs="Calibri"/>
                          <w:sz w:val="22"/>
                          <w:szCs w:val="22"/>
                        </w:rPr>
                      </w:pPr>
                      <w:r w:rsidRPr="00A848BB">
                        <w:rPr>
                          <w:rFonts w:cs="Calibri"/>
                          <w:sz w:val="22"/>
                          <w:szCs w:val="22"/>
                        </w:rPr>
                        <w:t>does not have a Reasonable Excuse for a Work Refusal Failure, DHS will also cancel their Income Support Payment.</w:t>
                      </w:r>
                    </w:p>
                    <w:p w14:paraId="7A4F257E" w14:textId="77777777" w:rsidR="009764BA" w:rsidRPr="00A848BB" w:rsidRDefault="009764BA" w:rsidP="00633669">
                      <w:pPr>
                        <w:tabs>
                          <w:tab w:val="num" w:pos="880"/>
                        </w:tabs>
                        <w:suppressAutoHyphens/>
                        <w:spacing w:before="120" w:line="264" w:lineRule="auto"/>
                        <w:rPr>
                          <w:szCs w:val="22"/>
                        </w:rPr>
                      </w:pPr>
                      <w:r w:rsidRPr="00A848BB">
                        <w:rPr>
                          <w:szCs w:val="22"/>
                        </w:rPr>
                        <w:t>No Income Support Payments may be paid to the Fully Eligible Participant (Mutual Obligation) for 4 weeks if an Income Support Payment is cancelled where the participant has committed a Work Refusal Failure or persistently committed Mutual Obligation Failures.</w:t>
                      </w:r>
                    </w:p>
                    <w:p w14:paraId="495E43FD" w14:textId="77777777" w:rsidR="009764BA" w:rsidRPr="00A848BB" w:rsidRDefault="009764BA" w:rsidP="00633669">
                      <w:pPr>
                        <w:tabs>
                          <w:tab w:val="num" w:pos="880"/>
                        </w:tabs>
                        <w:suppressAutoHyphens/>
                        <w:spacing w:before="120" w:line="264" w:lineRule="auto"/>
                        <w:rPr>
                          <w:szCs w:val="22"/>
                        </w:rPr>
                      </w:pPr>
                      <w:r w:rsidRPr="00A848BB">
                        <w:rPr>
                          <w:szCs w:val="22"/>
                        </w:rPr>
                        <w:t>For an Unemployment Failure, no Income Support Payment may be paid to the Fully Eligible Participant (Mutual Obligation) for either 4 or 6 weeks, depending on whether a RATTUAJ Payment has been made to help the person take up the employment concerned.</w:t>
                      </w:r>
                    </w:p>
                  </w:txbxContent>
                </v:textbox>
                <w10:anchorlock/>
              </v:shape>
            </w:pict>
          </mc:Fallback>
        </mc:AlternateContent>
      </w:r>
      <w:bookmarkEnd w:id="1910"/>
    </w:p>
    <w:p w14:paraId="64918412" w14:textId="75ABCDC7" w:rsidR="000C6CDB" w:rsidRPr="00A848BB" w:rsidRDefault="000C6CDB" w:rsidP="001708B8">
      <w:pPr>
        <w:pStyle w:val="1bSectionHeading"/>
        <w:rPr>
          <w:color w:val="auto"/>
          <w:lang w:eastAsia="en-US"/>
        </w:rPr>
      </w:pPr>
      <w:bookmarkStart w:id="1911" w:name="_Toc518567913"/>
      <w:r w:rsidRPr="00A848BB">
        <w:rPr>
          <w:color w:val="auto"/>
          <w:lang w:eastAsia="en-US"/>
        </w:rPr>
        <w:t xml:space="preserve">Section B3.1 – Mutual Obligation </w:t>
      </w:r>
      <w:bookmarkEnd w:id="1757"/>
      <w:r w:rsidRPr="00A848BB">
        <w:rPr>
          <w:color w:val="auto"/>
          <w:lang w:eastAsia="en-US"/>
        </w:rPr>
        <w:t>Requirements</w:t>
      </w:r>
      <w:r w:rsidR="00633669" w:rsidRPr="00A848BB">
        <w:rPr>
          <w:color w:val="auto"/>
          <w:lang w:eastAsia="en-US"/>
        </w:rPr>
        <w:t xml:space="preserve"> Generally</w:t>
      </w:r>
      <w:bookmarkEnd w:id="1911"/>
    </w:p>
    <w:p w14:paraId="3D84A5FE" w14:textId="5BDF8564" w:rsidR="000C6CDB" w:rsidRPr="002B311E" w:rsidRDefault="000C6CDB" w:rsidP="001708B8">
      <w:pPr>
        <w:pStyle w:val="2Clause1"/>
        <w:rPr>
          <w:lang w:eastAsia="en-US"/>
        </w:rPr>
      </w:pPr>
      <w:bookmarkStart w:id="1912" w:name="_Toc393289706"/>
      <w:bookmarkStart w:id="1913" w:name="_Toc415224959"/>
      <w:bookmarkStart w:id="1914" w:name="_Toc457551232"/>
      <w:bookmarkStart w:id="1915" w:name="_Toc518567914"/>
      <w:bookmarkStart w:id="1916" w:name="_Toc203364764"/>
      <w:bookmarkStart w:id="1917" w:name="_Toc202959442"/>
      <w:r w:rsidRPr="00A848BB">
        <w:rPr>
          <w:lang w:eastAsia="en-US"/>
        </w:rPr>
        <w:t>Mutual Obligation Requirements</w:t>
      </w:r>
      <w:bookmarkEnd w:id="1912"/>
      <w:bookmarkEnd w:id="1913"/>
      <w:bookmarkEnd w:id="1914"/>
      <w:r w:rsidR="00633669" w:rsidRPr="002B311E">
        <w:rPr>
          <w:lang w:eastAsia="en-US"/>
        </w:rPr>
        <w:t xml:space="preserve"> </w:t>
      </w:r>
      <w:bookmarkEnd w:id="1915"/>
      <w:r w:rsidR="006F000F">
        <w:rPr>
          <w:lang w:eastAsia="en-US"/>
        </w:rPr>
        <w:t xml:space="preserve">– Generally </w:t>
      </w:r>
    </w:p>
    <w:p w14:paraId="3A2A55B3" w14:textId="5192E305" w:rsidR="00633669" w:rsidRPr="00C460BE" w:rsidRDefault="00633669" w:rsidP="00633669">
      <w:pPr>
        <w:pStyle w:val="1cmid-heading"/>
      </w:pPr>
      <w:r w:rsidRPr="00C460BE">
        <w:t>General requirements for Fully Eligible Participants</w:t>
      </w:r>
    </w:p>
    <w:p w14:paraId="0053B2D3" w14:textId="5D73177B" w:rsidR="00633669" w:rsidRPr="00C460BE" w:rsidRDefault="00633669" w:rsidP="002377DE">
      <w:pPr>
        <w:pStyle w:val="3Cls11"/>
        <w:rPr>
          <w:color w:val="auto"/>
        </w:rPr>
      </w:pPr>
      <w:r w:rsidRPr="00C460BE">
        <w:rPr>
          <w:color w:val="auto"/>
        </w:rPr>
        <w:t>For each Fully Eligible Participant (Mutual Obligation), the Provider must:</w:t>
      </w:r>
    </w:p>
    <w:p w14:paraId="2BBE25FE" w14:textId="77777777" w:rsidR="00633669" w:rsidRPr="00954290" w:rsidRDefault="00633669" w:rsidP="00633669">
      <w:pPr>
        <w:tabs>
          <w:tab w:val="left" w:pos="880"/>
        </w:tabs>
        <w:suppressAutoHyphens/>
        <w:spacing w:before="120" w:after="120" w:line="264" w:lineRule="auto"/>
        <w:ind w:left="1502" w:hanging="510"/>
      </w:pPr>
      <w:r w:rsidRPr="00954290">
        <w:t>(a)</w:t>
      </w:r>
      <w:r w:rsidRPr="00954290">
        <w:tab/>
        <w:t xml:space="preserve">ensure that the Participant understands: </w:t>
      </w:r>
    </w:p>
    <w:p w14:paraId="38C43B7E" w14:textId="703659BB" w:rsidR="00633669" w:rsidRPr="00954290" w:rsidRDefault="00633669" w:rsidP="00742E5F">
      <w:pPr>
        <w:pStyle w:val="5aifollowing"/>
        <w:numPr>
          <w:ilvl w:val="3"/>
          <w:numId w:val="1"/>
        </w:numPr>
      </w:pPr>
      <w:r w:rsidRPr="00954290">
        <w:lastRenderedPageBreak/>
        <w:t xml:space="preserve">their Mutual Obligation Requirements; </w:t>
      </w:r>
    </w:p>
    <w:p w14:paraId="5B2B2FC8" w14:textId="0627C493" w:rsidR="00633669" w:rsidRPr="0048386A" w:rsidRDefault="00633669" w:rsidP="00742E5F">
      <w:pPr>
        <w:pStyle w:val="5aifollowing"/>
        <w:numPr>
          <w:ilvl w:val="3"/>
          <w:numId w:val="1"/>
        </w:numPr>
      </w:pPr>
      <w:r w:rsidRPr="0048386A">
        <w:t xml:space="preserve">their personal responsibility to self-report participation against their Mutual Obligation Requirements (unless the Participant is assessed as not being capable of self-reporting under clause 106A.1(a)); </w:t>
      </w:r>
    </w:p>
    <w:p w14:paraId="22D4F1C9" w14:textId="301D29E1" w:rsidR="00633669" w:rsidRPr="0048386A" w:rsidRDefault="00633669" w:rsidP="00742E5F">
      <w:pPr>
        <w:pStyle w:val="5aifollowing"/>
        <w:numPr>
          <w:ilvl w:val="3"/>
          <w:numId w:val="1"/>
        </w:numPr>
      </w:pPr>
      <w:r w:rsidRPr="0048386A">
        <w:t>the circumstances in which a Mutual Obligation Failure, Work Refusal Failure, Unemployment Failure and failure to meet a Reconnection Requirement can occur, including where the Participant does not communicate an Acceptable Reason prior to failing to meet a Mutual Obligation Requirement; and</w:t>
      </w:r>
    </w:p>
    <w:p w14:paraId="5E4C7599" w14:textId="72979348" w:rsidR="00633669" w:rsidRPr="00450AA5" w:rsidRDefault="00633669" w:rsidP="00742E5F">
      <w:pPr>
        <w:pStyle w:val="5aifollowing"/>
        <w:numPr>
          <w:ilvl w:val="3"/>
          <w:numId w:val="1"/>
        </w:numPr>
      </w:pPr>
      <w:r w:rsidRPr="0048386A">
        <w:t>the consequences for the Participant’s Income Support Payment if the Participant persistently commits Mutual Obligation Failures without a Reasonable Excuse, commits a Work Refusal Failure without a Reasonable Excuse, commits an Unemployme</w:t>
      </w:r>
      <w:r w:rsidRPr="00450AA5">
        <w:t xml:space="preserve">nt Failure, or fails to meet a Reconnection Requirement; </w:t>
      </w:r>
    </w:p>
    <w:p w14:paraId="364856A9" w14:textId="77777777" w:rsidR="00633669" w:rsidRPr="00450AA5" w:rsidRDefault="00633669" w:rsidP="00633669">
      <w:pPr>
        <w:tabs>
          <w:tab w:val="left" w:pos="880"/>
        </w:tabs>
        <w:suppressAutoHyphens/>
        <w:spacing w:before="120" w:after="120" w:line="264" w:lineRule="auto"/>
        <w:ind w:left="1502" w:hanging="510"/>
      </w:pPr>
      <w:r w:rsidRPr="00450AA5">
        <w:t>(b)</w:t>
      </w:r>
      <w:r w:rsidRPr="00450AA5">
        <w:tab/>
        <w:t xml:space="preserve">assess the Participant’s capability to take personal responsibility for self-reporting in accordance with clause 106A.1(a); </w:t>
      </w:r>
    </w:p>
    <w:p w14:paraId="10315056" w14:textId="77777777" w:rsidR="00633669" w:rsidRPr="00450AA5" w:rsidRDefault="00633669" w:rsidP="00633669">
      <w:pPr>
        <w:tabs>
          <w:tab w:val="left" w:pos="880"/>
        </w:tabs>
        <w:suppressAutoHyphens/>
        <w:spacing w:before="120" w:after="120" w:line="264" w:lineRule="auto"/>
        <w:ind w:left="1502" w:hanging="510"/>
      </w:pPr>
      <w:r w:rsidRPr="00450AA5">
        <w:t>(c)</w:t>
      </w:r>
      <w:r w:rsidRPr="00450AA5">
        <w:tab/>
        <w:t xml:space="preserve">actively monitor and record each Fully Eligible Participant (Mutual Obligation)’s participation against their Mutual Obligation Requirements in accordance with clause 106A and clause 113; </w:t>
      </w:r>
    </w:p>
    <w:p w14:paraId="4EE3BCE5" w14:textId="77777777" w:rsidR="00633669" w:rsidRPr="00A7509D" w:rsidRDefault="00633669" w:rsidP="00633669">
      <w:pPr>
        <w:tabs>
          <w:tab w:val="left" w:pos="880"/>
        </w:tabs>
        <w:suppressAutoHyphens/>
        <w:spacing w:before="120" w:after="120" w:line="264" w:lineRule="auto"/>
        <w:ind w:left="1502" w:hanging="510"/>
      </w:pPr>
      <w:r w:rsidRPr="00450AA5">
        <w:t>(d)</w:t>
      </w:r>
      <w:r w:rsidRPr="00450AA5">
        <w:tab/>
        <w:t>respond to any non-compliance by a Participant with their Mutual Obligation Requirements in accordance with Section B3.4 – Compl</w:t>
      </w:r>
      <w:r w:rsidRPr="00A7509D">
        <w:t>iance Action; and</w:t>
      </w:r>
    </w:p>
    <w:p w14:paraId="11D28C3D" w14:textId="77777777" w:rsidR="00633669" w:rsidRPr="00A7509D" w:rsidRDefault="00633669" w:rsidP="00633669">
      <w:pPr>
        <w:tabs>
          <w:tab w:val="left" w:pos="880"/>
        </w:tabs>
        <w:suppressAutoHyphens/>
        <w:spacing w:before="120" w:after="120" w:line="264" w:lineRule="auto"/>
        <w:ind w:left="1502" w:hanging="510"/>
      </w:pPr>
      <w:r w:rsidRPr="00A7509D">
        <w:t>(e)</w:t>
      </w:r>
      <w:r w:rsidRPr="00A7509D">
        <w:tab/>
        <w:t>confirm, at least once every six months following the Commencement of each Fully Eligible Participant (Mutual Obligation), that all relevant contact details are accurately reflected in the Department’s IT Systems, including the Fully Eligible Participant (Mutual Obligation)’s phone number(s), email address and postal address.</w:t>
      </w:r>
    </w:p>
    <w:p w14:paraId="21140D3A" w14:textId="77777777" w:rsidR="002377DE" w:rsidRPr="005835E3" w:rsidRDefault="002377DE" w:rsidP="002377DE">
      <w:pPr>
        <w:pStyle w:val="1cmid-heading"/>
      </w:pPr>
      <w:r w:rsidRPr="005835E3">
        <w:t>General requirements for Disability Support Pension Recipients (Compulsory Requirements)</w:t>
      </w:r>
    </w:p>
    <w:p w14:paraId="194C29E9" w14:textId="77777777" w:rsidR="002377DE" w:rsidRPr="005711C8" w:rsidRDefault="002377DE" w:rsidP="002377DE">
      <w:pPr>
        <w:tabs>
          <w:tab w:val="left" w:pos="1021"/>
        </w:tabs>
        <w:suppressAutoHyphens/>
        <w:spacing w:before="120" w:after="120" w:line="264" w:lineRule="auto"/>
        <w:ind w:left="1021" w:hanging="737"/>
      </w:pPr>
      <w:r w:rsidRPr="005711C8">
        <w:t>106.2</w:t>
      </w:r>
      <w:r w:rsidRPr="005711C8">
        <w:tab/>
        <w:t>For each Disability Support Pension Recipient (Compulsory Requirements), the Provider must:</w:t>
      </w:r>
    </w:p>
    <w:p w14:paraId="19F0A032" w14:textId="77777777" w:rsidR="002377DE" w:rsidRPr="003A2F94" w:rsidRDefault="002377DE" w:rsidP="002377DE">
      <w:pPr>
        <w:tabs>
          <w:tab w:val="left" w:pos="880"/>
        </w:tabs>
        <w:suppressAutoHyphens/>
        <w:spacing w:before="120" w:after="120" w:line="264" w:lineRule="auto"/>
        <w:ind w:left="1502" w:hanging="510"/>
      </w:pPr>
      <w:r w:rsidRPr="003A2F94">
        <w:t>(a)</w:t>
      </w:r>
      <w:r w:rsidRPr="003A2F94">
        <w:tab/>
        <w:t>notify the Disability Support Pension Recipient (Compulsory Requirements) of the full details of any requirement that</w:t>
      </w:r>
      <w:r w:rsidRPr="003A2F94" w:rsidDel="000E32F3">
        <w:t xml:space="preserve"> </w:t>
      </w:r>
      <w:r w:rsidRPr="003A2F94">
        <w:t xml:space="preserve">the Participant must meet to remain eligible for Income Support Payments, if the full details of that requirement (for example, the time, date and location that the requirement is to be undertaken): </w:t>
      </w:r>
    </w:p>
    <w:p w14:paraId="3F3E5BC1" w14:textId="2CBD1A1E" w:rsidR="002377DE" w:rsidRPr="003A2F94" w:rsidRDefault="002377DE" w:rsidP="00742E5F">
      <w:pPr>
        <w:pStyle w:val="5aifollowing"/>
        <w:numPr>
          <w:ilvl w:val="3"/>
          <w:numId w:val="130"/>
        </w:numPr>
      </w:pPr>
      <w:r w:rsidRPr="003A2F94">
        <w:t>are not specified in the Participant’s Job Plan; and</w:t>
      </w:r>
    </w:p>
    <w:p w14:paraId="5652E0CA" w14:textId="61847575" w:rsidR="002377DE" w:rsidRPr="00763558" w:rsidRDefault="002377DE" w:rsidP="00742E5F">
      <w:pPr>
        <w:pStyle w:val="5aifollowing"/>
        <w:numPr>
          <w:ilvl w:val="3"/>
          <w:numId w:val="1"/>
        </w:numPr>
      </w:pPr>
      <w:r w:rsidRPr="00763558">
        <w:t xml:space="preserve">have not otherwise been notified to the Participant, </w:t>
      </w:r>
    </w:p>
    <w:p w14:paraId="448691E1" w14:textId="3F2D5CB1" w:rsidR="002377DE" w:rsidRPr="00763558" w:rsidRDefault="002377DE" w:rsidP="002377DE">
      <w:pPr>
        <w:tabs>
          <w:tab w:val="left" w:pos="1021"/>
          <w:tab w:val="num" w:pos="1587"/>
        </w:tabs>
        <w:suppressAutoHyphens/>
        <w:spacing w:before="120"/>
        <w:ind w:left="1503"/>
      </w:pPr>
      <w:r w:rsidRPr="00763558">
        <w:t>and document the details of the relevant notice in the Department’s IT Systems if the Department’s IT Systems are not used to generate the notice.</w:t>
      </w:r>
    </w:p>
    <w:p w14:paraId="79973F2C" w14:textId="2B7EE037" w:rsidR="002377DE" w:rsidRPr="00763558" w:rsidRDefault="002377DE" w:rsidP="00BA79E4">
      <w:pPr>
        <w:pStyle w:val="4Clsa"/>
        <w:numPr>
          <w:ilvl w:val="2"/>
          <w:numId w:val="86"/>
        </w:numPr>
      </w:pPr>
      <w:r w:rsidRPr="00763558">
        <w:t xml:space="preserve">monitor the participation of the Disability Support Pension Recipient (Compulsory Requirements), including monitoring whether they attend Appointments, enter into a current Job Plan and participate in Activities, as specified in any Guidelines; and </w:t>
      </w:r>
    </w:p>
    <w:p w14:paraId="2CCB987E" w14:textId="6A984F64" w:rsidR="002377DE" w:rsidRPr="00A848BB" w:rsidRDefault="002377DE" w:rsidP="00741CCC">
      <w:pPr>
        <w:pStyle w:val="4Clsa"/>
        <w:numPr>
          <w:ilvl w:val="2"/>
          <w:numId w:val="86"/>
        </w:numPr>
      </w:pPr>
      <w:r w:rsidRPr="00A848BB">
        <w:t>if the Provider determines that the Disability Support Pension Recipient (Compulsory Requirements) has not attended an Appointment, entered into a current Job Plan or appropriately participated in any Activities, as specified in any Guidelines, promptly take action in accordance with this Deed, including Section B3.4 and any Guidelines.</w:t>
      </w:r>
    </w:p>
    <w:p w14:paraId="0FBDF6FA" w14:textId="77777777" w:rsidR="002377DE" w:rsidRPr="00A848BB" w:rsidRDefault="002377DE" w:rsidP="002377DE">
      <w:pPr>
        <w:pStyle w:val="1cmid-heading"/>
        <w:rPr>
          <w:lang w:eastAsia="en-US"/>
        </w:rPr>
      </w:pPr>
      <w:r w:rsidRPr="00A848BB">
        <w:rPr>
          <w:lang w:eastAsia="en-US"/>
        </w:rPr>
        <w:t>Monitoring and reporting for ParentsNext Volunteers</w:t>
      </w:r>
    </w:p>
    <w:p w14:paraId="05B89902" w14:textId="77777777" w:rsidR="002377DE" w:rsidRPr="00A848BB" w:rsidRDefault="002377DE" w:rsidP="002377DE">
      <w:pPr>
        <w:keepLines/>
        <w:tabs>
          <w:tab w:val="left" w:pos="1021"/>
        </w:tabs>
        <w:suppressAutoHyphens/>
        <w:spacing w:before="120" w:after="120" w:line="264" w:lineRule="auto"/>
        <w:ind w:left="1021" w:hanging="737"/>
        <w:outlineLvl w:val="1"/>
      </w:pPr>
      <w:r w:rsidRPr="00A848BB">
        <w:t>106.3</w:t>
      </w:r>
      <w:r w:rsidRPr="00A848BB">
        <w:tab/>
        <w:t xml:space="preserve">The Provider must, in accordance with any Guidelines: </w:t>
      </w:r>
    </w:p>
    <w:p w14:paraId="15D2A072" w14:textId="77777777" w:rsidR="002377DE" w:rsidRPr="00A848BB" w:rsidRDefault="002377DE" w:rsidP="00A848BB">
      <w:pPr>
        <w:tabs>
          <w:tab w:val="left" w:pos="1021"/>
        </w:tabs>
        <w:suppressAutoHyphens/>
        <w:spacing w:before="120" w:after="120" w:line="264" w:lineRule="auto"/>
        <w:ind w:left="1502" w:hanging="510"/>
      </w:pPr>
      <w:r w:rsidRPr="00A848BB">
        <w:rPr>
          <w:rFonts w:cs="Calibri"/>
        </w:rPr>
        <w:t>(a)</w:t>
      </w:r>
      <w:r w:rsidRPr="00A848BB">
        <w:rPr>
          <w:rFonts w:cs="Calibri"/>
        </w:rPr>
        <w:tab/>
      </w:r>
      <w:r w:rsidRPr="00A848BB">
        <w:t xml:space="preserve">monitor the participation of ParentsNext Volunteers in Activities; </w:t>
      </w:r>
    </w:p>
    <w:p w14:paraId="4C61EA2A" w14:textId="77777777" w:rsidR="002377DE" w:rsidRPr="00A848BB" w:rsidRDefault="002377DE" w:rsidP="00A848BB">
      <w:pPr>
        <w:tabs>
          <w:tab w:val="left" w:pos="1021"/>
        </w:tabs>
        <w:suppressAutoHyphens/>
        <w:spacing w:before="120" w:after="120" w:line="264" w:lineRule="auto"/>
        <w:ind w:left="1502" w:hanging="510"/>
      </w:pPr>
      <w:r w:rsidRPr="00A848BB">
        <w:rPr>
          <w:rFonts w:cs="Calibri"/>
        </w:rPr>
        <w:t>(b)</w:t>
      </w:r>
      <w:r w:rsidRPr="00A848BB">
        <w:rPr>
          <w:rFonts w:cs="Calibri"/>
        </w:rPr>
        <w:tab/>
      </w:r>
      <w:r w:rsidRPr="00A848BB">
        <w:t>where the Provider determines that a ParentsNext Volunteer has failed to attend, or participate appropriately in, an Activity, notify their ParentsNext Provider as soon as practicable; and</w:t>
      </w:r>
    </w:p>
    <w:p w14:paraId="6361224D" w14:textId="77777777" w:rsidR="002377DE" w:rsidRPr="00A848BB" w:rsidRDefault="002377DE" w:rsidP="00A848BB">
      <w:pPr>
        <w:tabs>
          <w:tab w:val="left" w:pos="1021"/>
        </w:tabs>
        <w:suppressAutoHyphens/>
        <w:spacing w:before="120" w:after="120" w:line="264" w:lineRule="auto"/>
        <w:ind w:left="1502" w:hanging="510"/>
      </w:pPr>
      <w:r w:rsidRPr="00A848BB">
        <w:rPr>
          <w:rFonts w:cs="Calibri"/>
        </w:rPr>
        <w:lastRenderedPageBreak/>
        <w:t>(c)</w:t>
      </w:r>
      <w:r w:rsidRPr="00A848BB">
        <w:rPr>
          <w:rFonts w:cs="Calibri"/>
        </w:rPr>
        <w:tab/>
      </w:r>
      <w:r w:rsidRPr="00A848BB">
        <w:t>regularly report to the ParentsNext Provider for each ParentsNext Volunteer on the participation of that ParentsNext Volunteer in the Activities.</w:t>
      </w:r>
    </w:p>
    <w:p w14:paraId="0B47ED18" w14:textId="77777777" w:rsidR="00A848BB" w:rsidRPr="00A848BB" w:rsidRDefault="00A848BB" w:rsidP="00A848BB">
      <w:pPr>
        <w:keepNext/>
        <w:keepLines/>
        <w:suppressAutoHyphens/>
        <w:spacing w:before="240" w:after="120" w:line="264" w:lineRule="auto"/>
        <w:ind w:left="737" w:hanging="737"/>
        <w:outlineLvl w:val="0"/>
        <w:rPr>
          <w:b/>
        </w:rPr>
      </w:pPr>
      <w:bookmarkStart w:id="1918" w:name="_Ref496698467"/>
      <w:r w:rsidRPr="00A848BB">
        <w:rPr>
          <w:b/>
        </w:rPr>
        <w:t>106A</w:t>
      </w:r>
      <w:r w:rsidRPr="00A848BB">
        <w:rPr>
          <w:b/>
        </w:rPr>
        <w:tab/>
        <w:t>Personal Responsibility and Monitoring</w:t>
      </w:r>
      <w:bookmarkEnd w:id="1918"/>
    </w:p>
    <w:p w14:paraId="615F595B" w14:textId="77777777" w:rsidR="00A848BB" w:rsidRPr="00A848BB" w:rsidRDefault="00A848BB" w:rsidP="00A848BB">
      <w:pPr>
        <w:keepLines/>
        <w:tabs>
          <w:tab w:val="left" w:pos="993"/>
        </w:tabs>
        <w:suppressAutoHyphens/>
        <w:spacing w:before="120" w:after="120" w:line="264" w:lineRule="auto"/>
        <w:ind w:left="1021" w:hanging="737"/>
        <w:outlineLvl w:val="1"/>
      </w:pPr>
      <w:r w:rsidRPr="00A848BB">
        <w:t>106A.1</w:t>
      </w:r>
      <w:r w:rsidRPr="00A848BB">
        <w:tab/>
        <w:t>For each Fully Eligible Participant (Mutual Obligation), the Provider must:</w:t>
      </w:r>
    </w:p>
    <w:p w14:paraId="21F3D546" w14:textId="77777777" w:rsidR="00A848BB" w:rsidRPr="00A848BB" w:rsidRDefault="00A848BB" w:rsidP="00A848BB">
      <w:pPr>
        <w:tabs>
          <w:tab w:val="left" w:pos="880"/>
        </w:tabs>
        <w:suppressAutoHyphens/>
        <w:spacing w:before="120" w:after="120" w:line="264" w:lineRule="auto"/>
        <w:ind w:left="1502" w:hanging="510"/>
      </w:pPr>
      <w:r w:rsidRPr="00A848BB">
        <w:t>(a)</w:t>
      </w:r>
      <w:r w:rsidRPr="00A848BB">
        <w:tab/>
        <w:t xml:space="preserve">when entering into a Job Plan, assess the Participant’s capability to take personal responsibility for self-reporting participation against the Mutual Obligation Requirements in their Job Plan, in accordance with any Guidelines, and record the result of this assessment in the Department’s IT Systems; and </w:t>
      </w:r>
    </w:p>
    <w:p w14:paraId="22499069" w14:textId="77777777" w:rsidR="00A848BB" w:rsidRPr="00A848BB" w:rsidRDefault="00A848BB" w:rsidP="00A848BB">
      <w:pPr>
        <w:tabs>
          <w:tab w:val="left" w:pos="880"/>
        </w:tabs>
        <w:suppressAutoHyphens/>
        <w:spacing w:before="120" w:after="120" w:line="264" w:lineRule="auto"/>
        <w:ind w:left="1502" w:hanging="510"/>
      </w:pPr>
      <w:r w:rsidRPr="00A848BB">
        <w:t>(b)</w:t>
      </w:r>
      <w:r w:rsidRPr="00A848BB">
        <w:tab/>
        <w:t xml:space="preserve">actively monitor the Participant’s compliance with the Mutual Obligation Requirements, including as specified in: </w:t>
      </w:r>
    </w:p>
    <w:p w14:paraId="7B35C589" w14:textId="3B52591C" w:rsidR="00A848BB" w:rsidRPr="00A848BB" w:rsidRDefault="00A848BB" w:rsidP="00BA79E4">
      <w:pPr>
        <w:pStyle w:val="5aifollowing"/>
        <w:numPr>
          <w:ilvl w:val="3"/>
          <w:numId w:val="1"/>
        </w:numPr>
      </w:pPr>
      <w:r w:rsidRPr="00A848BB">
        <w:t>clause 106A.2 for Mutual Obligation Requirements other than Job Search Requirements; and</w:t>
      </w:r>
    </w:p>
    <w:p w14:paraId="58E81E37" w14:textId="69C9E722" w:rsidR="00A848BB" w:rsidRPr="00A848BB" w:rsidRDefault="00A848BB" w:rsidP="0095028C">
      <w:pPr>
        <w:pStyle w:val="5aifollowing"/>
        <w:numPr>
          <w:ilvl w:val="3"/>
          <w:numId w:val="1"/>
        </w:numPr>
      </w:pPr>
      <w:r w:rsidRPr="00A848BB">
        <w:t>clause 113 for Job Search Requirements.</w:t>
      </w:r>
    </w:p>
    <w:p w14:paraId="5BDC1126" w14:textId="77777777" w:rsidR="00A848BB" w:rsidRPr="00A848BB" w:rsidRDefault="00A848BB" w:rsidP="00A848BB">
      <w:pPr>
        <w:keepLines/>
        <w:tabs>
          <w:tab w:val="left" w:pos="993"/>
        </w:tabs>
        <w:suppressAutoHyphens/>
        <w:spacing w:before="120" w:after="120" w:line="264" w:lineRule="auto"/>
        <w:ind w:left="1021" w:hanging="737"/>
        <w:outlineLvl w:val="1"/>
      </w:pPr>
      <w:r w:rsidRPr="00A848BB">
        <w:t>106A.2</w:t>
      </w:r>
      <w:r w:rsidRPr="00A848BB">
        <w:tab/>
        <w:t xml:space="preserve">For each Fully Eligible Participant (Mutual Obligation), the Provider must: </w:t>
      </w:r>
    </w:p>
    <w:p w14:paraId="248AD199" w14:textId="77777777" w:rsidR="00A848BB" w:rsidRPr="00A848BB" w:rsidRDefault="00A848BB" w:rsidP="00A848BB">
      <w:pPr>
        <w:tabs>
          <w:tab w:val="left" w:pos="880"/>
        </w:tabs>
        <w:suppressAutoHyphens/>
        <w:spacing w:before="120" w:after="120" w:line="264" w:lineRule="auto"/>
        <w:ind w:left="1502" w:hanging="510"/>
      </w:pPr>
      <w:r w:rsidRPr="00A848BB">
        <w:t>(a)</w:t>
      </w:r>
      <w:r w:rsidRPr="00A848BB">
        <w:tab/>
        <w:t>if the Provider assesses the Participant is capable of self-reporting, confirm the Participant’s self-reporting of; or</w:t>
      </w:r>
    </w:p>
    <w:p w14:paraId="7C97988B" w14:textId="77777777" w:rsidR="00A848BB" w:rsidRPr="00A848BB" w:rsidRDefault="00A848BB" w:rsidP="00A848BB">
      <w:pPr>
        <w:tabs>
          <w:tab w:val="left" w:pos="880"/>
        </w:tabs>
        <w:suppressAutoHyphens/>
        <w:spacing w:before="120" w:after="120" w:line="264" w:lineRule="auto"/>
        <w:ind w:left="1502" w:hanging="510"/>
      </w:pPr>
      <w:r w:rsidRPr="00A848BB">
        <w:t>(b)</w:t>
      </w:r>
      <w:r w:rsidRPr="00A848BB">
        <w:tab/>
        <w:t xml:space="preserve">if the Provider assesses that Participant is not capable of self-reporting, record for the Participant, </w:t>
      </w:r>
    </w:p>
    <w:p w14:paraId="5EC41504" w14:textId="77777777" w:rsidR="00A848BB" w:rsidRPr="00A848BB" w:rsidRDefault="00A848BB" w:rsidP="00A848BB">
      <w:pPr>
        <w:keepLines/>
        <w:suppressAutoHyphens/>
        <w:spacing w:before="120" w:after="120" w:line="264" w:lineRule="auto"/>
        <w:ind w:left="992"/>
        <w:outlineLvl w:val="1"/>
      </w:pPr>
      <w:r w:rsidRPr="00A848BB">
        <w:t>participation against each of the Mutual Obligation Requirements scheduled in their Electronic Calendar:</w:t>
      </w:r>
    </w:p>
    <w:p w14:paraId="2367127F" w14:textId="77777777" w:rsidR="00A848BB" w:rsidRPr="00A848BB" w:rsidRDefault="00A848BB" w:rsidP="00A848BB">
      <w:pPr>
        <w:tabs>
          <w:tab w:val="left" w:pos="880"/>
        </w:tabs>
        <w:suppressAutoHyphens/>
        <w:spacing w:before="120" w:after="120" w:line="264" w:lineRule="auto"/>
        <w:ind w:left="1502" w:hanging="510"/>
      </w:pPr>
      <w:r w:rsidRPr="00A848BB">
        <w:t>(c)</w:t>
      </w:r>
      <w:r w:rsidRPr="00A848BB">
        <w:tab/>
        <w:t>no later than close of business on the day that the Engagement is scheduled to occur in the Participant’s Electronic Calendar; or</w:t>
      </w:r>
    </w:p>
    <w:p w14:paraId="443D5606" w14:textId="77777777" w:rsidR="00A848BB" w:rsidRPr="00A848BB" w:rsidRDefault="00A848BB" w:rsidP="00A848BB">
      <w:pPr>
        <w:tabs>
          <w:tab w:val="left" w:pos="880"/>
        </w:tabs>
        <w:suppressAutoHyphens/>
        <w:spacing w:before="120" w:after="120" w:line="264" w:lineRule="auto"/>
        <w:ind w:left="1502" w:hanging="510"/>
      </w:pPr>
      <w:r w:rsidRPr="00A848BB">
        <w:t>(d)</w:t>
      </w:r>
      <w:r w:rsidRPr="00A848BB">
        <w:tab/>
        <w:t>as otherwise specified in any Guidelines.</w:t>
      </w:r>
    </w:p>
    <w:p w14:paraId="0019ED64" w14:textId="77777777" w:rsidR="00A848BB" w:rsidRPr="00A848BB" w:rsidRDefault="00A848BB" w:rsidP="00A848BB">
      <w:pPr>
        <w:keepNext/>
        <w:keepLines/>
        <w:suppressAutoHyphens/>
        <w:spacing w:before="240" w:after="120" w:line="264" w:lineRule="auto"/>
        <w:ind w:left="737" w:hanging="737"/>
        <w:outlineLvl w:val="0"/>
        <w:rPr>
          <w:b/>
        </w:rPr>
      </w:pPr>
      <w:r w:rsidRPr="00A848BB">
        <w:rPr>
          <w:b/>
        </w:rPr>
        <w:t>106B</w:t>
      </w:r>
      <w:r w:rsidRPr="00A848BB">
        <w:rPr>
          <w:b/>
        </w:rPr>
        <w:tab/>
        <w:t>Active Management of Mutual Obligation Requirements</w:t>
      </w:r>
    </w:p>
    <w:p w14:paraId="7DB4B432" w14:textId="77777777" w:rsidR="00A848BB" w:rsidRPr="00A848BB" w:rsidRDefault="00A848BB" w:rsidP="00A848BB">
      <w:pPr>
        <w:keepLines/>
        <w:tabs>
          <w:tab w:val="left" w:pos="993"/>
        </w:tabs>
        <w:suppressAutoHyphens/>
        <w:spacing w:before="120" w:after="120" w:line="264" w:lineRule="auto"/>
        <w:ind w:left="1021" w:hanging="737"/>
        <w:outlineLvl w:val="1"/>
      </w:pPr>
      <w:r w:rsidRPr="00A848BB">
        <w:t>106B.1</w:t>
      </w:r>
      <w:r w:rsidRPr="00A848BB">
        <w:tab/>
        <w:t>If the Provider is satisfied that a Fully Eligible Participant (Mutual Obligation) has an Acceptable Reason for being unable to comply with a Mutual Obligation Requirement on the date or at the time the Mutual Obligation Requirement is scheduled to occur in their Electronic Calendar, the Provider must reschedule or remove the Mutual Obligation Requirement from the Electronic Calendar in accordance with any Guidelines.</w:t>
      </w:r>
    </w:p>
    <w:p w14:paraId="1F66DD68" w14:textId="7066BE33" w:rsidR="002377DE" w:rsidRPr="00A848BB" w:rsidRDefault="00A848BB" w:rsidP="00A848BB">
      <w:pPr>
        <w:spacing w:before="60"/>
        <w:ind w:left="709"/>
        <w:rPr>
          <w:i/>
          <w:sz w:val="20"/>
        </w:rPr>
      </w:pPr>
      <w:r w:rsidRPr="00A848BB">
        <w:rPr>
          <w:i/>
          <w:sz w:val="20"/>
        </w:rPr>
        <w:t>Note: A Fully Eligible Participant (Mutual Obligation) will not commit a Mutual Obligation Failure if the relevant Mutual Obligation Requirement is rescheduled or removed by the Provider in accordance with clause 106B.1.</w:t>
      </w:r>
    </w:p>
    <w:p w14:paraId="2F282F42" w14:textId="77777777" w:rsidR="000C6CDB" w:rsidRPr="00A848BB" w:rsidRDefault="000C6CDB" w:rsidP="001708B8">
      <w:pPr>
        <w:pStyle w:val="1bSectionHeading"/>
        <w:rPr>
          <w:color w:val="auto"/>
          <w:lang w:eastAsia="en-US"/>
        </w:rPr>
      </w:pPr>
      <w:bookmarkStart w:id="1919" w:name="_Toc518567915"/>
      <w:r w:rsidRPr="00A848BB">
        <w:rPr>
          <w:color w:val="auto"/>
          <w:lang w:eastAsia="en-US"/>
        </w:rPr>
        <w:t>Section B3.2 – Activities</w:t>
      </w:r>
      <w:bookmarkEnd w:id="1919"/>
      <w:r w:rsidRPr="00A848BB">
        <w:rPr>
          <w:color w:val="auto"/>
          <w:lang w:eastAsia="en-US"/>
        </w:rPr>
        <w:t xml:space="preserve"> </w:t>
      </w:r>
    </w:p>
    <w:p w14:paraId="33A9BBD6" w14:textId="77777777" w:rsidR="000C6CDB" w:rsidRPr="000C6CDB" w:rsidRDefault="000C6CDB" w:rsidP="00EF7DBA">
      <w:pPr>
        <w:rPr>
          <w:b/>
          <w:color w:val="00B0F0"/>
          <w:szCs w:val="22"/>
          <w:lang w:eastAsia="en-US"/>
        </w:rPr>
      </w:pPr>
    </w:p>
    <w:tbl>
      <w:tblPr>
        <w:tblStyle w:val="TableGrid"/>
        <w:tblW w:w="0" w:type="auto"/>
        <w:tblLook w:val="04A0" w:firstRow="1" w:lastRow="0" w:firstColumn="1" w:lastColumn="0" w:noHBand="0" w:noVBand="1"/>
        <w:tblCaption w:val="Reader’s Guide"/>
        <w:tblDescription w:val="Reader’s Guide&#10;Subject to certain conditions, this section requires the Provider to provide Activities for Stream Participants in any phase of their Stream, as specified in their Job Plan and which are designed to help them improve their employment prospects. &#10;All Fully Eligible Participants (Mutual Obligation) aged up to 60 must undertake an approved activity for six consecutive months each year while they remain unemployed, subject to exclusions as specified in any Guidelines. This activity requirement is called the Annual Activity Requirement. Work for the Dole activities are the principal, but not the only, approved activity that can be used in order to satisfy this annual requirement. This section deals with the Provider’s responsibilities in relation to the sourcing and provision of the range of approved activities which can be used to satisfy the Annual Activity Requirement for Fully Eligible Participants (Mutual Obligation) in the Work for the Dole Phase.&#10;"/>
      </w:tblPr>
      <w:tblGrid>
        <w:gridCol w:w="10478"/>
      </w:tblGrid>
      <w:tr w:rsidR="000C6CDB" w:rsidRPr="000C6CDB" w14:paraId="7BB05101" w14:textId="77777777" w:rsidTr="00D405DB">
        <w:trPr>
          <w:tblHeader/>
        </w:trPr>
        <w:tc>
          <w:tcPr>
            <w:tcW w:w="10704" w:type="dxa"/>
          </w:tcPr>
          <w:p w14:paraId="1197D7D0" w14:textId="77777777" w:rsidR="000C6CDB" w:rsidRPr="000C6CDB" w:rsidRDefault="000C6CDB" w:rsidP="001708B8">
            <w:pPr>
              <w:pStyle w:val="9aReadersGuideHeading"/>
              <w:rPr>
                <w:lang w:val="en-US" w:eastAsia="en-US"/>
              </w:rPr>
            </w:pPr>
            <w:r w:rsidRPr="000C6CDB">
              <w:rPr>
                <w:lang w:val="en-US" w:eastAsia="en-US"/>
              </w:rPr>
              <w:t>Reader’s Guide</w:t>
            </w:r>
          </w:p>
          <w:p w14:paraId="093EFC97" w14:textId="77777777" w:rsidR="000C6CDB" w:rsidRPr="000C6CDB" w:rsidRDefault="000C6CDB" w:rsidP="000C6CDB">
            <w:pPr>
              <w:rPr>
                <w:lang w:eastAsia="en-US"/>
              </w:rPr>
            </w:pPr>
            <w:r w:rsidRPr="000C6CDB">
              <w:rPr>
                <w:lang w:eastAsia="en-US"/>
              </w:rPr>
              <w:t xml:space="preserve">Subject to certain conditions, this section requires the Provider to provide Activities for Stream Participants in any phase of their Stream, as specified in their Job Plan and which are designed to help them improve their employment prospects. </w:t>
            </w:r>
          </w:p>
          <w:p w14:paraId="506CDEE8" w14:textId="77777777" w:rsidR="000C6CDB" w:rsidRPr="000C6CDB" w:rsidRDefault="000C6CDB" w:rsidP="000C6CDB">
            <w:pPr>
              <w:rPr>
                <w:b/>
                <w:sz w:val="20"/>
                <w:lang w:eastAsia="en-US"/>
              </w:rPr>
            </w:pPr>
            <w:r w:rsidRPr="000C6CDB">
              <w:rPr>
                <w:lang w:eastAsia="en-US"/>
              </w:rPr>
              <w:t>All Fully Eligible Participants (Mutual Obligation) aged up to 60 must undertake an approved activity for six consecutive months each year while they remain unemployed, subject to exclusions as specified in any Guidelines. This activity requirement is called the Annual Activity Requirement. Work for the Dole activities are the principal, but not the only, approved activity that can be used in order to satisfy this annual requirement. This section deals with the Provider’s responsibilities in relation to the sourcing and provision of the range of approved activities which can be used to satisfy the Annual Activity Requirement for Fully Eligible Participants (Mutual Obligation) in the Work for the Dole Phase.</w:t>
            </w:r>
          </w:p>
        </w:tc>
      </w:tr>
    </w:tbl>
    <w:p w14:paraId="362094B1" w14:textId="77777777" w:rsidR="000C6CDB" w:rsidRPr="000C6CDB" w:rsidRDefault="000C6CDB" w:rsidP="001708B8">
      <w:pPr>
        <w:pStyle w:val="2Clause1"/>
        <w:rPr>
          <w:lang w:eastAsia="en-US"/>
        </w:rPr>
      </w:pPr>
      <w:bookmarkStart w:id="1920" w:name="_Toc415042761"/>
      <w:bookmarkStart w:id="1921" w:name="_Toc415046584"/>
      <w:bookmarkStart w:id="1922" w:name="_Toc415048812"/>
      <w:bookmarkStart w:id="1923" w:name="_Toc415049057"/>
      <w:bookmarkStart w:id="1924" w:name="_Toc415051886"/>
      <w:bookmarkStart w:id="1925" w:name="_Toc393289707"/>
      <w:bookmarkStart w:id="1926" w:name="_Toc398056255"/>
      <w:bookmarkStart w:id="1927" w:name="_Toc398144140"/>
      <w:bookmarkStart w:id="1928" w:name="_Toc415042762"/>
      <w:bookmarkStart w:id="1929" w:name="_Toc415046585"/>
      <w:bookmarkStart w:id="1930" w:name="_Toc415048813"/>
      <w:bookmarkStart w:id="1931" w:name="_Toc415049058"/>
      <w:bookmarkStart w:id="1932" w:name="_Toc415051887"/>
      <w:bookmarkStart w:id="1933" w:name="_Toc414816622"/>
      <w:bookmarkStart w:id="1934" w:name="_Toc415224960"/>
      <w:bookmarkStart w:id="1935" w:name="_Toc457551233"/>
      <w:bookmarkStart w:id="1936" w:name="_Toc518567916"/>
      <w:bookmarkEnd w:id="1916"/>
      <w:bookmarkEnd w:id="1920"/>
      <w:bookmarkEnd w:id="1921"/>
      <w:bookmarkEnd w:id="1922"/>
      <w:bookmarkEnd w:id="1923"/>
      <w:bookmarkEnd w:id="1924"/>
      <w:bookmarkEnd w:id="1925"/>
      <w:bookmarkEnd w:id="1926"/>
      <w:bookmarkEnd w:id="1927"/>
      <w:bookmarkEnd w:id="1928"/>
      <w:bookmarkEnd w:id="1929"/>
      <w:bookmarkEnd w:id="1930"/>
      <w:bookmarkEnd w:id="1931"/>
      <w:bookmarkEnd w:id="1932"/>
      <w:bookmarkEnd w:id="1933"/>
      <w:r w:rsidRPr="000C6CDB">
        <w:rPr>
          <w:lang w:eastAsia="en-US"/>
        </w:rPr>
        <w:lastRenderedPageBreak/>
        <w:t>Activities</w:t>
      </w:r>
      <w:bookmarkEnd w:id="1934"/>
      <w:bookmarkEnd w:id="1935"/>
      <w:bookmarkEnd w:id="1936"/>
    </w:p>
    <w:p w14:paraId="1AF5118F" w14:textId="77777777" w:rsidR="000C6CDB" w:rsidRPr="000C6CDB" w:rsidRDefault="000C6CDB" w:rsidP="001708B8">
      <w:pPr>
        <w:pStyle w:val="3Cls11"/>
      </w:pPr>
      <w:bookmarkStart w:id="1937" w:name="_Ref414883764"/>
      <w:r w:rsidRPr="000C6CDB">
        <w:t>Except for NEIS Prospective Participants, the Provider must ensure that:</w:t>
      </w:r>
      <w:bookmarkEnd w:id="1937"/>
    </w:p>
    <w:p w14:paraId="46AF6AD3" w14:textId="77777777" w:rsidR="000C6CDB" w:rsidRPr="000C6CDB" w:rsidRDefault="000C6CDB" w:rsidP="00BA79E4">
      <w:pPr>
        <w:pStyle w:val="4Clsa"/>
      </w:pPr>
      <w:r w:rsidRPr="000C6CDB">
        <w:t>each Fully Eligible Participant (Mutual Obligation) who commences in the Work for the Dole Phase; and</w:t>
      </w:r>
    </w:p>
    <w:p w14:paraId="52A1EC41" w14:textId="77777777" w:rsidR="000C6CDB" w:rsidRPr="000C6CDB" w:rsidRDefault="000C6CDB" w:rsidP="0095028C">
      <w:pPr>
        <w:pStyle w:val="4Clsa"/>
      </w:pPr>
      <w:r w:rsidRPr="000C6CDB">
        <w:t>subject to clause 107.3 and any Guidelines:</w:t>
      </w:r>
    </w:p>
    <w:p w14:paraId="28F15E05" w14:textId="75432116" w:rsidR="000C6CDB" w:rsidRPr="000C6CDB" w:rsidRDefault="000C6CDB" w:rsidP="0095028C">
      <w:pPr>
        <w:pStyle w:val="5aifollowing"/>
        <w:numPr>
          <w:ilvl w:val="3"/>
          <w:numId w:val="1"/>
        </w:numPr>
      </w:pPr>
      <w:r w:rsidRPr="000C6CDB">
        <w:t>each Fully Eligible Participant (Mutual Obligation) who commences in the Case Management Phase; and</w:t>
      </w:r>
    </w:p>
    <w:p w14:paraId="4EB0A894" w14:textId="1E64C318" w:rsidR="000C6CDB" w:rsidRPr="000C6CDB" w:rsidRDefault="000C6CDB" w:rsidP="007D07A1">
      <w:pPr>
        <w:pStyle w:val="5aifollowing"/>
        <w:numPr>
          <w:ilvl w:val="3"/>
          <w:numId w:val="1"/>
        </w:numPr>
      </w:pPr>
      <w:r w:rsidRPr="000C6CDB">
        <w:t>each Stream Participant, other than a Fully Eligible Participant (Mutual Obligation), who commences in any phase within a Stream,</w:t>
      </w:r>
    </w:p>
    <w:p w14:paraId="6A400988" w14:textId="77777777" w:rsidR="000C6CDB" w:rsidRPr="000C6CDB" w:rsidRDefault="000C6CDB" w:rsidP="001708B8">
      <w:pPr>
        <w:pStyle w:val="3b11following"/>
      </w:pPr>
      <w:r w:rsidRPr="000C6CDB">
        <w:t>participates immediately in Activities which:</w:t>
      </w:r>
    </w:p>
    <w:p w14:paraId="35BAA975" w14:textId="77777777" w:rsidR="000C6CDB" w:rsidRPr="000C6CDB" w:rsidRDefault="000C6CDB" w:rsidP="00BA79E4">
      <w:pPr>
        <w:pStyle w:val="4Clsa"/>
      </w:pPr>
      <w:r w:rsidRPr="000C6CDB">
        <w:t>for Fully Eligible Participants (Mutual Obligation), allow them to meet their Annual Activity Requirement; and</w:t>
      </w:r>
    </w:p>
    <w:p w14:paraId="5503BB6E" w14:textId="77777777" w:rsidR="000C6CDB" w:rsidRPr="000C6CDB" w:rsidRDefault="000C6CDB" w:rsidP="0095028C">
      <w:pPr>
        <w:pStyle w:val="4Clsa"/>
      </w:pPr>
      <w:r w:rsidRPr="000C6CDB">
        <w:t>for all Stream Participants, are in accordance with their Job Plan and take into account their circumstances and work capacity.</w:t>
      </w:r>
    </w:p>
    <w:p w14:paraId="0B3A4135" w14:textId="77777777" w:rsidR="000C6CDB" w:rsidRPr="000C6CDB" w:rsidRDefault="000C6CDB" w:rsidP="0095028C">
      <w:pPr>
        <w:pStyle w:val="8Note"/>
      </w:pPr>
      <w:r w:rsidRPr="000C6CDB">
        <w:t xml:space="preserve">Note 1: Annual Activity Requirements vary according to age and work capacity and are as specified in any Guidelines or as otherwise advised by the Department.  </w:t>
      </w:r>
    </w:p>
    <w:p w14:paraId="54E4445A" w14:textId="77777777" w:rsidR="000C6CDB" w:rsidRPr="000C6CDB" w:rsidRDefault="000C6CDB" w:rsidP="007D07A1">
      <w:pPr>
        <w:pStyle w:val="8Note"/>
      </w:pPr>
      <w:r w:rsidRPr="000C6CDB">
        <w:t xml:space="preserve">Note 2: NEIS Prospective Participants do not have an Annual Activity </w:t>
      </w:r>
      <w:r w:rsidRPr="00EF7DBA">
        <w:t xml:space="preserve">Requirement or Job Search Requirements </w:t>
      </w:r>
      <w:r w:rsidRPr="000C6CDB">
        <w:t>while they participate in NEIS.</w:t>
      </w:r>
    </w:p>
    <w:p w14:paraId="541F1014" w14:textId="77777777" w:rsidR="000C6CDB" w:rsidRPr="00EF7DBA" w:rsidRDefault="000C6CDB" w:rsidP="00070E54">
      <w:pPr>
        <w:pStyle w:val="8Note"/>
      </w:pPr>
      <w:r w:rsidRPr="000C6CDB">
        <w:t>Note 3: Volunteers do not have an Annual Activity Requirement.</w:t>
      </w:r>
    </w:p>
    <w:p w14:paraId="46B8B1DF" w14:textId="77777777" w:rsidR="000C6CDB" w:rsidRPr="00EF7DBA" w:rsidRDefault="000C6CDB" w:rsidP="001708B8">
      <w:pPr>
        <w:pStyle w:val="3c11manual"/>
      </w:pPr>
      <w:r w:rsidRPr="00EF7DBA">
        <w:t>107.1A</w:t>
      </w:r>
      <w:r w:rsidRPr="00EF7DBA">
        <w:tab/>
      </w:r>
      <w:r w:rsidRPr="001708B8">
        <w:t>For</w:t>
      </w:r>
      <w:r w:rsidRPr="00EF7DBA">
        <w:t xml:space="preserve"> NEIS Prospective Participants who:</w:t>
      </w:r>
    </w:p>
    <w:p w14:paraId="368C935A" w14:textId="77777777" w:rsidR="000C6CDB" w:rsidRPr="00EF7DBA" w:rsidRDefault="000C6CDB" w:rsidP="00BA79E4">
      <w:pPr>
        <w:pStyle w:val="4Clsa"/>
        <w:numPr>
          <w:ilvl w:val="2"/>
          <w:numId w:val="58"/>
        </w:numPr>
      </w:pPr>
      <w:r w:rsidRPr="00EF7DBA">
        <w:t xml:space="preserve">have completed a Workshop; </w:t>
      </w:r>
    </w:p>
    <w:p w14:paraId="49FDA748" w14:textId="77777777" w:rsidR="000C6CDB" w:rsidRPr="00EF7DBA" w:rsidRDefault="000C6CDB" w:rsidP="0095028C">
      <w:pPr>
        <w:pStyle w:val="4Clsa"/>
        <w:numPr>
          <w:ilvl w:val="2"/>
          <w:numId w:val="58"/>
        </w:numPr>
      </w:pPr>
      <w:r w:rsidRPr="00EF7DBA">
        <w:t>are identified by the Provider and the relevant Workshop Provider as being eligible and suitable to undertake a Complementary Placement; and</w:t>
      </w:r>
    </w:p>
    <w:p w14:paraId="230748DA" w14:textId="77777777" w:rsidR="000C6CDB" w:rsidRPr="00EF7DBA" w:rsidRDefault="000C6CDB" w:rsidP="0095028C">
      <w:pPr>
        <w:pStyle w:val="4Clsa"/>
        <w:numPr>
          <w:ilvl w:val="2"/>
          <w:numId w:val="58"/>
        </w:numPr>
      </w:pPr>
      <w:r w:rsidRPr="00EF7DBA">
        <w:t>have agreed to undertake a Complementary Placement,</w:t>
      </w:r>
    </w:p>
    <w:p w14:paraId="6982A8E9" w14:textId="77777777" w:rsidR="000C6CDB" w:rsidRPr="00EF7DBA" w:rsidRDefault="000C6CDB" w:rsidP="001708B8">
      <w:pPr>
        <w:pStyle w:val="3b11following"/>
      </w:pPr>
      <w:r w:rsidRPr="00EF7DBA">
        <w:t>the Provider must provide, Broker, Purchase or arrange a Complementary Placement, subject to this Deed including clause 97.2 and any Guidelines.</w:t>
      </w:r>
    </w:p>
    <w:p w14:paraId="5496EB0E" w14:textId="77777777" w:rsidR="000C6CDB" w:rsidRPr="000C6CDB" w:rsidRDefault="000C6CDB" w:rsidP="001708B8">
      <w:pPr>
        <w:pStyle w:val="3Cls11"/>
      </w:pPr>
      <w:bookmarkStart w:id="1938" w:name="_Ref414883799"/>
      <w:bookmarkStart w:id="1939" w:name="_Ref397611380"/>
      <w:r w:rsidRPr="000C6CDB">
        <w:t>Subject to this Deed including any Guidelines, the Provider must provide, Broker, Purchase or arrange Activities for the purposes of clause 107.1.</w:t>
      </w:r>
      <w:bookmarkEnd w:id="1938"/>
    </w:p>
    <w:p w14:paraId="3CC44DF4" w14:textId="77777777" w:rsidR="000C6CDB" w:rsidRPr="000C6CDB" w:rsidRDefault="000C6CDB" w:rsidP="001708B8">
      <w:pPr>
        <w:pStyle w:val="3Cls11"/>
      </w:pPr>
      <w:bookmarkStart w:id="1940" w:name="_Ref414964981"/>
      <w:r w:rsidRPr="000C6CDB">
        <w:t>In complying with clauses 107.1 and 107.2, the Provider must give priority to Fully Eligible Participants (Mutual Obligation) over other Stream Participants.</w:t>
      </w:r>
      <w:bookmarkEnd w:id="1940"/>
    </w:p>
    <w:bookmarkEnd w:id="1939"/>
    <w:p w14:paraId="51EF699F" w14:textId="77777777" w:rsidR="000C6CDB" w:rsidRPr="000C6CDB" w:rsidRDefault="000C6CDB" w:rsidP="001708B8">
      <w:pPr>
        <w:pStyle w:val="3Cls11"/>
      </w:pPr>
      <w:r w:rsidRPr="000C6CDB">
        <w:t>For the purposes of clauses 107.1 to 107.3, the Provider may:</w:t>
      </w:r>
    </w:p>
    <w:p w14:paraId="68B3ECC0" w14:textId="77777777" w:rsidR="000C6CDB" w:rsidRPr="000C6CDB" w:rsidRDefault="000C6CDB" w:rsidP="00BA79E4">
      <w:pPr>
        <w:pStyle w:val="4Clsa"/>
      </w:pPr>
      <w:r w:rsidRPr="000C6CDB">
        <w:t xml:space="preserve">provide the Activities itself; </w:t>
      </w:r>
    </w:p>
    <w:p w14:paraId="598E627B" w14:textId="77777777" w:rsidR="000C6CDB" w:rsidRPr="000C6CDB" w:rsidRDefault="000C6CDB" w:rsidP="0095028C">
      <w:pPr>
        <w:pStyle w:val="4Clsa"/>
      </w:pPr>
      <w:r w:rsidRPr="000C6CDB">
        <w:t>Broker or Purchase the Activities with, or from, a</w:t>
      </w:r>
      <w:r w:rsidR="00C61581">
        <w:t xml:space="preserve">n Activity Host Organisation; </w:t>
      </w:r>
    </w:p>
    <w:p w14:paraId="4664F5A1" w14:textId="6EA7F927" w:rsidR="000C6CDB" w:rsidRPr="00EF7DBA" w:rsidRDefault="000C6CDB" w:rsidP="0095028C">
      <w:pPr>
        <w:pStyle w:val="4Clsa"/>
      </w:pPr>
      <w:r w:rsidRPr="000C6CDB">
        <w:t>arrange Activities for Stream Participants in accordance with any Guidelines</w:t>
      </w:r>
      <w:r w:rsidRPr="00EF7DBA">
        <w:t xml:space="preserve">; </w:t>
      </w:r>
    </w:p>
    <w:p w14:paraId="2A2FFF60" w14:textId="3D0E34CB" w:rsidR="000C6CDB" w:rsidRDefault="000C6CDB" w:rsidP="007D07A1">
      <w:pPr>
        <w:pStyle w:val="4Clsa"/>
      </w:pPr>
      <w:r w:rsidRPr="00EF7DBA">
        <w:t>refer EST Eligible Participants to EST Courses</w:t>
      </w:r>
      <w:r w:rsidR="005711C8">
        <w:t>; or</w:t>
      </w:r>
    </w:p>
    <w:p w14:paraId="3D899186" w14:textId="28728E50" w:rsidR="005711C8" w:rsidRPr="00EF7DBA" w:rsidRDefault="005711C8" w:rsidP="00070E54">
      <w:pPr>
        <w:pStyle w:val="4Clsa"/>
      </w:pPr>
      <w:r>
        <w:t>if the Provider is delivering Services in a CTA Trial Region, refer CTA Eligible Participants to one or more CTA Elements in that CTA Trial Region.</w:t>
      </w:r>
    </w:p>
    <w:p w14:paraId="0E64D035" w14:textId="77777777" w:rsidR="000C6CDB" w:rsidRPr="000C6CDB" w:rsidRDefault="000C6CDB" w:rsidP="001708B8">
      <w:pPr>
        <w:pStyle w:val="3Cls11"/>
      </w:pPr>
      <w:r w:rsidRPr="000C6CDB">
        <w:t>Where the Provider:</w:t>
      </w:r>
    </w:p>
    <w:p w14:paraId="4C943BEC" w14:textId="77777777" w:rsidR="000C6CDB" w:rsidRPr="000C6CDB" w:rsidRDefault="000C6CDB" w:rsidP="00BA79E4">
      <w:pPr>
        <w:pStyle w:val="4Clsa"/>
      </w:pPr>
      <w:bookmarkStart w:id="1941" w:name="_Ref394908272"/>
      <w:r w:rsidRPr="000C6CDB">
        <w:t>Brokers an Activity, it must do so under an Activity Host Organisation Agreement and such an agreement is not a Subcontract; and</w:t>
      </w:r>
      <w:bookmarkEnd w:id="1941"/>
    </w:p>
    <w:p w14:paraId="6DCBAF30" w14:textId="77777777" w:rsidR="000C6CDB" w:rsidRPr="000C6CDB" w:rsidRDefault="000C6CDB" w:rsidP="0095028C">
      <w:pPr>
        <w:pStyle w:val="4Clsa"/>
      </w:pPr>
      <w:r w:rsidRPr="000C6CDB">
        <w:lastRenderedPageBreak/>
        <w:t>Purchases an Activity, it must, as relevant to the particular arrangement, do so under:</w:t>
      </w:r>
    </w:p>
    <w:p w14:paraId="3A0CB834" w14:textId="231538D5" w:rsidR="000C6CDB" w:rsidRPr="000C6CDB" w:rsidRDefault="000C6CDB" w:rsidP="0095028C">
      <w:pPr>
        <w:pStyle w:val="5aifollowing"/>
        <w:numPr>
          <w:ilvl w:val="3"/>
          <w:numId w:val="1"/>
        </w:numPr>
      </w:pPr>
      <w:r w:rsidRPr="000C6CDB">
        <w:t>a Subcontract and comply with clause 48; or</w:t>
      </w:r>
    </w:p>
    <w:p w14:paraId="15036ECC" w14:textId="203D88CF" w:rsidR="000C6CDB" w:rsidRPr="000C6CDB" w:rsidRDefault="000C6CDB" w:rsidP="007D07A1">
      <w:pPr>
        <w:pStyle w:val="5aifollowing"/>
        <w:numPr>
          <w:ilvl w:val="3"/>
          <w:numId w:val="1"/>
        </w:numPr>
      </w:pPr>
      <w:r w:rsidRPr="000C6CDB">
        <w:t>an Activity Host Organisation Agreement; or</w:t>
      </w:r>
    </w:p>
    <w:p w14:paraId="3FBE3BA9" w14:textId="528DB05F" w:rsidR="000C6CDB" w:rsidRPr="001708B8" w:rsidRDefault="000C6CDB" w:rsidP="00070E54">
      <w:pPr>
        <w:pStyle w:val="4Clsa"/>
      </w:pPr>
      <w:r w:rsidRPr="001708B8">
        <w:t>arranges Activities for Stream Participants, it does not need to do so under a formal agreement, except for Work for the Dole activities, National Work Experience Programme Placements, Work Experience (Other) Placements, PaTH Internships</w:t>
      </w:r>
      <w:r w:rsidR="003A2F94">
        <w:t>, CTA</w:t>
      </w:r>
      <w:r w:rsidRPr="001708B8">
        <w:t xml:space="preserve"> and any other Activities as specified in any Guidelines.</w:t>
      </w:r>
    </w:p>
    <w:p w14:paraId="00039B0A" w14:textId="77777777" w:rsidR="000C6CDB" w:rsidRPr="000C6CDB" w:rsidRDefault="000C6CDB" w:rsidP="001708B8">
      <w:pPr>
        <w:pStyle w:val="3Cls11"/>
      </w:pPr>
      <w:r w:rsidRPr="000C6CDB">
        <w:t>Any Activity Host Organisation or other Subcontractor that provides Services directly in relation to an Activity under a Subcontract with the Provider is deemed to be an approved Subcontractor for the purposes of clause 48.1(a) in relation to those Services.</w:t>
      </w:r>
    </w:p>
    <w:p w14:paraId="255F7D8A" w14:textId="77777777" w:rsidR="000C6CDB" w:rsidRPr="000C6CDB" w:rsidRDefault="000C6CDB" w:rsidP="001708B8">
      <w:pPr>
        <w:pStyle w:val="3Cls11"/>
      </w:pPr>
      <w:r w:rsidRPr="000C6CDB">
        <w:t xml:space="preserve">The Department may, at any time and at its absolute discretion, give a written direction to the Provider in relation to an Activity, a proposed Activity or a type of Activity, including a direction that: </w:t>
      </w:r>
    </w:p>
    <w:p w14:paraId="5B5FE5BC" w14:textId="77777777" w:rsidR="000C6CDB" w:rsidRPr="000C6CDB" w:rsidRDefault="000C6CDB" w:rsidP="00BA79E4">
      <w:pPr>
        <w:pStyle w:val="4Clsa"/>
      </w:pPr>
      <w:r w:rsidRPr="000C6CDB">
        <w:t>an Activity may not be undertaken, or continue, as an Activity;</w:t>
      </w:r>
    </w:p>
    <w:p w14:paraId="08FD335B" w14:textId="77777777" w:rsidR="000C6CDB" w:rsidRPr="000C6CDB" w:rsidRDefault="000C6CDB" w:rsidP="0095028C">
      <w:pPr>
        <w:pStyle w:val="4Clsa"/>
      </w:pPr>
      <w:r w:rsidRPr="000C6CDB">
        <w:t>an Activity be varied;</w:t>
      </w:r>
    </w:p>
    <w:p w14:paraId="74A7E1F4" w14:textId="77777777" w:rsidR="000C6CDB" w:rsidRPr="000C6CDB" w:rsidRDefault="000C6CDB" w:rsidP="0095028C">
      <w:pPr>
        <w:pStyle w:val="4Clsa"/>
      </w:pPr>
      <w:r w:rsidRPr="000C6CDB">
        <w:t>an Activity be managed directly by the Provider, rather than a Subcontractor or an Activity Host Organisation who is not a Subcontractor;</w:t>
      </w:r>
    </w:p>
    <w:p w14:paraId="67943ACF" w14:textId="77777777" w:rsidR="000C6CDB" w:rsidRPr="000C6CDB" w:rsidRDefault="000C6CDB" w:rsidP="007D07A1">
      <w:pPr>
        <w:pStyle w:val="4Clsa"/>
      </w:pPr>
      <w:r w:rsidRPr="000C6CDB">
        <w:t>the Provider must provide, Broker, Purchase or arrange an Activity for Stream Participants; or</w:t>
      </w:r>
    </w:p>
    <w:p w14:paraId="3CA10A11" w14:textId="77777777" w:rsidR="000C6CDB" w:rsidRPr="000C6CDB" w:rsidRDefault="000C6CDB" w:rsidP="00070E54">
      <w:pPr>
        <w:pStyle w:val="4Clsa"/>
      </w:pPr>
      <w:r w:rsidRPr="000C6CDB">
        <w:t>the Provider must not provide, Broker, Purchase or arrange an Activity or type of Activity for Stream Participants.</w:t>
      </w:r>
    </w:p>
    <w:p w14:paraId="090BF31D" w14:textId="77777777" w:rsidR="000C6CDB" w:rsidRPr="000C6CDB" w:rsidRDefault="000C6CDB" w:rsidP="001708B8">
      <w:pPr>
        <w:pStyle w:val="3Cls11"/>
      </w:pPr>
      <w:r w:rsidRPr="000C6CDB">
        <w:t xml:space="preserve">If the Department gives a direction to the Provider in relation to an Activity, a proposed Activity or a type of Activity, the Provider must: </w:t>
      </w:r>
    </w:p>
    <w:p w14:paraId="2A7A5735" w14:textId="77777777" w:rsidR="000C6CDB" w:rsidRPr="000C6CDB" w:rsidRDefault="000C6CDB" w:rsidP="00BA79E4">
      <w:pPr>
        <w:pStyle w:val="4Clsa"/>
      </w:pPr>
      <w:r w:rsidRPr="000C6CDB">
        <w:t xml:space="preserve">immediately take any action required by the direction; and </w:t>
      </w:r>
    </w:p>
    <w:p w14:paraId="32706485" w14:textId="77777777" w:rsidR="000C6CDB" w:rsidRPr="000C6CDB" w:rsidRDefault="000C6CDB" w:rsidP="0095028C">
      <w:pPr>
        <w:pStyle w:val="4Clsa"/>
      </w:pPr>
      <w:r w:rsidRPr="00EF7DBA">
        <w:t xml:space="preserve">otherwise </w:t>
      </w:r>
      <w:r w:rsidRPr="000C6CDB">
        <w:t xml:space="preserve">continue to perform the Services in accordance with </w:t>
      </w:r>
      <w:r w:rsidRPr="00EF7DBA">
        <w:t>this Deed</w:t>
      </w:r>
      <w:r w:rsidRPr="000C6CDB">
        <w:t xml:space="preserve">. </w:t>
      </w:r>
    </w:p>
    <w:p w14:paraId="1CCD1B1C" w14:textId="77777777" w:rsidR="000C6CDB" w:rsidRPr="000C6CDB" w:rsidRDefault="000C6CDB" w:rsidP="001708B8">
      <w:pPr>
        <w:pStyle w:val="3Cls11"/>
      </w:pPr>
      <w:r w:rsidRPr="000C6CDB">
        <w:t>If the Provider becomes aware that an Activity Host Organisation has used an Activity to displace paid workers or to reduce the amount of paid work available to its workers, the Provider must:</w:t>
      </w:r>
    </w:p>
    <w:p w14:paraId="0395BE05" w14:textId="77777777" w:rsidR="000C6CDB" w:rsidRPr="000C6CDB" w:rsidRDefault="000C6CDB" w:rsidP="00BA79E4">
      <w:pPr>
        <w:pStyle w:val="4Clsa"/>
      </w:pPr>
      <w:r w:rsidRPr="000C6CDB">
        <w:t xml:space="preserve">immediately advise the Department of the same, if the Department is not already aware; and </w:t>
      </w:r>
    </w:p>
    <w:p w14:paraId="22A765D0" w14:textId="77777777" w:rsidR="000C6CDB" w:rsidRPr="000C6CDB" w:rsidRDefault="000C6CDB" w:rsidP="00BA79E4">
      <w:pPr>
        <w:pStyle w:val="4Clsa"/>
      </w:pPr>
      <w:r w:rsidRPr="000C6CDB">
        <w:t>renegotiate, terminate or not renew any Activity Host Organisation Agreement or Subcontract with the Activity Host Organisation as directed by the Department and in accordance with any Guidelines.</w:t>
      </w:r>
    </w:p>
    <w:p w14:paraId="0AF9A58C" w14:textId="5556276F" w:rsidR="000C6CDB" w:rsidRPr="000C6CDB" w:rsidRDefault="000C6CDB" w:rsidP="001708B8">
      <w:pPr>
        <w:pStyle w:val="3Cls11"/>
      </w:pPr>
      <w:r w:rsidRPr="000C6CDB">
        <w:t xml:space="preserve">The Provider must, in accordance with any Guidelines, ensure that all Activities </w:t>
      </w:r>
      <w:r w:rsidRPr="00EF7DBA">
        <w:t>other than EST</w:t>
      </w:r>
      <w:r w:rsidR="003A2F94">
        <w:t xml:space="preserve"> and CTA</w:t>
      </w:r>
      <w:r w:rsidRPr="00EF7DBA">
        <w:t xml:space="preserve"> </w:t>
      </w:r>
      <w:r w:rsidRPr="000C6CDB">
        <w:t>provide Work-like Experiences that will develop or enhance each Stream Participant’s abilities in one or more of the following areas:</w:t>
      </w:r>
    </w:p>
    <w:p w14:paraId="26509C31" w14:textId="77777777" w:rsidR="000C6CDB" w:rsidRPr="000C6CDB" w:rsidRDefault="000C6CDB" w:rsidP="00BA79E4">
      <w:pPr>
        <w:pStyle w:val="4Clsa"/>
      </w:pPr>
      <w:r w:rsidRPr="000C6CDB">
        <w:t>taking directions from a supervisor;</w:t>
      </w:r>
    </w:p>
    <w:p w14:paraId="7D84BD58" w14:textId="77777777" w:rsidR="000C6CDB" w:rsidRPr="000C6CDB" w:rsidRDefault="000C6CDB" w:rsidP="0095028C">
      <w:pPr>
        <w:pStyle w:val="4Clsa"/>
      </w:pPr>
      <w:r w:rsidRPr="000C6CDB">
        <w:t>working independently;</w:t>
      </w:r>
    </w:p>
    <w:p w14:paraId="6860C5FD" w14:textId="77777777" w:rsidR="000C6CDB" w:rsidRPr="000C6CDB" w:rsidRDefault="000C6CDB" w:rsidP="0095028C">
      <w:pPr>
        <w:pStyle w:val="4Clsa"/>
      </w:pPr>
      <w:r w:rsidRPr="000C6CDB">
        <w:t>communicating effectively;</w:t>
      </w:r>
    </w:p>
    <w:p w14:paraId="63985FD6" w14:textId="77777777" w:rsidR="000C6CDB" w:rsidRPr="000C6CDB" w:rsidRDefault="000C6CDB" w:rsidP="007D07A1">
      <w:pPr>
        <w:pStyle w:val="4Clsa"/>
      </w:pPr>
      <w:r w:rsidRPr="000C6CDB">
        <w:t>motivation and dependability; and</w:t>
      </w:r>
    </w:p>
    <w:p w14:paraId="67A18848" w14:textId="77777777" w:rsidR="000C6CDB" w:rsidRPr="000C6CDB" w:rsidRDefault="000C6CDB" w:rsidP="00070E54">
      <w:pPr>
        <w:pStyle w:val="4Clsa"/>
      </w:pPr>
      <w:r w:rsidRPr="000C6CDB">
        <w:t>where relevant, working as part of a team.</w:t>
      </w:r>
    </w:p>
    <w:p w14:paraId="3AF60F71" w14:textId="77777777" w:rsidR="000C6CDB" w:rsidRPr="000C6CDB" w:rsidRDefault="000C6CDB" w:rsidP="001708B8">
      <w:pPr>
        <w:pStyle w:val="1cmid-heading"/>
        <w:rPr>
          <w:lang w:eastAsia="en-US"/>
        </w:rPr>
      </w:pPr>
      <w:r w:rsidRPr="000C6CDB">
        <w:rPr>
          <w:lang w:eastAsia="en-US"/>
        </w:rPr>
        <w:t>Recording information about Activities in the Department’s IT Systems</w:t>
      </w:r>
    </w:p>
    <w:p w14:paraId="0CBB415D" w14:textId="77777777" w:rsidR="000C6CDB" w:rsidRPr="000C6CDB" w:rsidRDefault="000C6CDB" w:rsidP="001708B8">
      <w:pPr>
        <w:pStyle w:val="3Cls11"/>
      </w:pPr>
      <w:r w:rsidRPr="000C6CDB">
        <w:t>For Fully Eligible Participants with an Annual Activity Requirement, the Provider must, in accordance with any Guidelines, record details of the following in the Department’s IT Systems:</w:t>
      </w:r>
    </w:p>
    <w:p w14:paraId="06C74210" w14:textId="77777777" w:rsidR="000C6CDB" w:rsidRPr="000C6CDB" w:rsidRDefault="000C6CDB" w:rsidP="00BA79E4">
      <w:pPr>
        <w:pStyle w:val="4Clsa"/>
      </w:pPr>
      <w:r w:rsidRPr="000C6CDB">
        <w:lastRenderedPageBreak/>
        <w:t>relevant Activities, including referrals to and placements in Activities and Work for the Dole Places;</w:t>
      </w:r>
    </w:p>
    <w:p w14:paraId="253E18E9" w14:textId="77777777" w:rsidR="000C6CDB" w:rsidRPr="000C6CDB" w:rsidRDefault="000C6CDB" w:rsidP="0095028C">
      <w:pPr>
        <w:pStyle w:val="4Clsa"/>
      </w:pPr>
      <w:r w:rsidRPr="000C6CDB">
        <w:t>required hours of participation for each Fully Eligible Participant participating in Work for the Dole activities to meet their Annual Activity Requirement;</w:t>
      </w:r>
    </w:p>
    <w:p w14:paraId="5A4E65DB" w14:textId="77777777" w:rsidR="000C6CDB" w:rsidRPr="000C6CDB" w:rsidRDefault="000C6CDB" w:rsidP="0095028C">
      <w:pPr>
        <w:pStyle w:val="4Clsa"/>
      </w:pPr>
      <w:r w:rsidRPr="000C6CDB">
        <w:t>the number of hours completed by each Fully Eligible Participant in Work for the Dole activities or other Activities to meet their Annual Activity Requirement; and</w:t>
      </w:r>
    </w:p>
    <w:p w14:paraId="0CA659C7" w14:textId="77777777" w:rsidR="000C6CDB" w:rsidRPr="000C6CDB" w:rsidRDefault="000C6CDB" w:rsidP="007D07A1">
      <w:pPr>
        <w:pStyle w:val="4Clsa"/>
      </w:pPr>
      <w:r w:rsidRPr="000C6CDB">
        <w:t>any other information as specified in any Guidelines.</w:t>
      </w:r>
    </w:p>
    <w:p w14:paraId="64CEEB40" w14:textId="77777777" w:rsidR="000C6CDB" w:rsidRPr="000C6CDB" w:rsidRDefault="000C6CDB" w:rsidP="001708B8">
      <w:pPr>
        <w:pStyle w:val="2Clause1"/>
        <w:rPr>
          <w:lang w:eastAsia="en-US"/>
        </w:rPr>
      </w:pPr>
      <w:bookmarkStart w:id="1942" w:name="_Toc414816624"/>
      <w:bookmarkStart w:id="1943" w:name="_Toc414985740"/>
      <w:bookmarkStart w:id="1944" w:name="_Toc415042764"/>
      <w:bookmarkStart w:id="1945" w:name="_Toc415046587"/>
      <w:bookmarkStart w:id="1946" w:name="_Toc415048815"/>
      <w:bookmarkStart w:id="1947" w:name="_Toc415049060"/>
      <w:bookmarkStart w:id="1948" w:name="_Toc415051889"/>
      <w:bookmarkStart w:id="1949" w:name="_Toc413049730"/>
      <w:bookmarkStart w:id="1950" w:name="_Toc414816625"/>
      <w:bookmarkStart w:id="1951" w:name="_Toc414985741"/>
      <w:bookmarkStart w:id="1952" w:name="_Toc415042765"/>
      <w:bookmarkStart w:id="1953" w:name="_Toc415046588"/>
      <w:bookmarkStart w:id="1954" w:name="_Toc415048816"/>
      <w:bookmarkStart w:id="1955" w:name="_Toc415049061"/>
      <w:bookmarkStart w:id="1956" w:name="_Toc415051890"/>
      <w:bookmarkStart w:id="1957" w:name="_Toc398056257"/>
      <w:bookmarkStart w:id="1958" w:name="_Toc398144142"/>
      <w:bookmarkStart w:id="1959" w:name="_Toc398056258"/>
      <w:bookmarkStart w:id="1960" w:name="_Toc398144143"/>
      <w:bookmarkStart w:id="1961" w:name="_Toc398056259"/>
      <w:bookmarkStart w:id="1962" w:name="_Toc398144144"/>
      <w:bookmarkStart w:id="1963" w:name="_Toc398056260"/>
      <w:bookmarkStart w:id="1964" w:name="_Toc398144145"/>
      <w:bookmarkStart w:id="1965" w:name="_Toc398056261"/>
      <w:bookmarkStart w:id="1966" w:name="_Toc398144146"/>
      <w:bookmarkStart w:id="1967" w:name="_Toc398056262"/>
      <w:bookmarkStart w:id="1968" w:name="_Toc398144147"/>
      <w:bookmarkStart w:id="1969" w:name="_Toc398056263"/>
      <w:bookmarkStart w:id="1970" w:name="_Toc398144148"/>
      <w:bookmarkStart w:id="1971" w:name="_Toc398056264"/>
      <w:bookmarkStart w:id="1972" w:name="_Toc398144149"/>
      <w:bookmarkStart w:id="1973" w:name="_Toc394927577"/>
      <w:bookmarkStart w:id="1974" w:name="_Toc394927812"/>
      <w:bookmarkStart w:id="1975" w:name="_Toc394932803"/>
      <w:bookmarkStart w:id="1976" w:name="_Toc394991941"/>
      <w:bookmarkStart w:id="1977" w:name="_Toc394992196"/>
      <w:bookmarkStart w:id="1978" w:name="_Toc394992451"/>
      <w:bookmarkStart w:id="1979" w:name="_Toc394992707"/>
      <w:bookmarkStart w:id="1980" w:name="_Toc395173965"/>
      <w:bookmarkStart w:id="1981" w:name="_Toc395204541"/>
      <w:bookmarkStart w:id="1982" w:name="_Toc415224961"/>
      <w:bookmarkStart w:id="1983" w:name="_Toc457551234"/>
      <w:bookmarkStart w:id="1984" w:name="_Toc518567917"/>
      <w:bookmarkStart w:id="1985" w:name="_Ref393974585"/>
      <w:bookmarkEnd w:id="1942"/>
      <w:bookmarkEnd w:id="1943"/>
      <w:bookmarkEnd w:id="1944"/>
      <w:bookmarkEnd w:id="1945"/>
      <w:bookmarkEnd w:id="1946"/>
      <w:bookmarkEnd w:id="1947"/>
      <w:bookmarkEnd w:id="1948"/>
      <w:bookmarkEnd w:id="1949"/>
      <w:bookmarkEnd w:id="1950"/>
      <w:bookmarkEnd w:id="1951"/>
      <w:bookmarkEnd w:id="1952"/>
      <w:bookmarkEnd w:id="1953"/>
      <w:bookmarkEnd w:id="1954"/>
      <w:bookmarkEnd w:id="1955"/>
      <w:bookmarkEnd w:id="1956"/>
      <w:bookmarkEnd w:id="1957"/>
      <w:bookmarkEnd w:id="1958"/>
      <w:bookmarkEnd w:id="1959"/>
      <w:bookmarkEnd w:id="1960"/>
      <w:bookmarkEnd w:id="1961"/>
      <w:bookmarkEnd w:id="1962"/>
      <w:bookmarkEnd w:id="1963"/>
      <w:bookmarkEnd w:id="1964"/>
      <w:bookmarkEnd w:id="1965"/>
      <w:bookmarkEnd w:id="1966"/>
      <w:bookmarkEnd w:id="1967"/>
      <w:bookmarkEnd w:id="1968"/>
      <w:bookmarkEnd w:id="1969"/>
      <w:bookmarkEnd w:id="1970"/>
      <w:bookmarkEnd w:id="1971"/>
      <w:bookmarkEnd w:id="1972"/>
      <w:bookmarkEnd w:id="1973"/>
      <w:bookmarkEnd w:id="1974"/>
      <w:bookmarkEnd w:id="1975"/>
      <w:bookmarkEnd w:id="1976"/>
      <w:bookmarkEnd w:id="1977"/>
      <w:bookmarkEnd w:id="1978"/>
      <w:bookmarkEnd w:id="1979"/>
      <w:bookmarkEnd w:id="1980"/>
      <w:bookmarkEnd w:id="1981"/>
      <w:r w:rsidRPr="000C6CDB">
        <w:rPr>
          <w:lang w:eastAsia="en-US"/>
        </w:rPr>
        <w:t>Work for the Dole</w:t>
      </w:r>
      <w:bookmarkEnd w:id="1982"/>
      <w:bookmarkEnd w:id="1983"/>
      <w:bookmarkEnd w:id="1984"/>
      <w:r w:rsidRPr="000C6CDB">
        <w:rPr>
          <w:lang w:eastAsia="en-US"/>
        </w:rPr>
        <w:t xml:space="preserve"> </w:t>
      </w:r>
      <w:bookmarkEnd w:id="1985"/>
    </w:p>
    <w:p w14:paraId="7123ECC9" w14:textId="77777777" w:rsidR="000C6CDB" w:rsidRPr="000C6CDB" w:rsidRDefault="000C6CDB" w:rsidP="001708B8">
      <w:pPr>
        <w:pStyle w:val="1cmid-heading"/>
        <w:rPr>
          <w:lang w:eastAsia="en-US"/>
        </w:rPr>
      </w:pPr>
      <w:bookmarkStart w:id="1986" w:name="_Ref400021977"/>
      <w:r w:rsidRPr="000C6CDB">
        <w:rPr>
          <w:lang w:eastAsia="en-US"/>
        </w:rPr>
        <w:t>Categories of Work for the Dole activities</w:t>
      </w:r>
    </w:p>
    <w:p w14:paraId="0A3FC280" w14:textId="77777777" w:rsidR="000C6CDB" w:rsidRPr="000C6CDB" w:rsidRDefault="000C6CDB" w:rsidP="001708B8">
      <w:pPr>
        <w:pStyle w:val="3Cls11"/>
      </w:pPr>
      <w:bookmarkStart w:id="1987" w:name="_Ref411606813"/>
      <w:r w:rsidRPr="000C6CDB">
        <w:t>Unless otherwise agreed by the Department in writing, the Provider must not provide, Purchase, Broker or arrange Work for the Dole activities if they, in whole or in part, and as specified in any Guidelines:</w:t>
      </w:r>
      <w:bookmarkEnd w:id="1987"/>
    </w:p>
    <w:p w14:paraId="4B155622" w14:textId="77777777" w:rsidR="000C6CDB" w:rsidRPr="000C6CDB" w:rsidRDefault="000C6CDB" w:rsidP="00BA79E4">
      <w:pPr>
        <w:pStyle w:val="4Clsa"/>
      </w:pPr>
      <w:bookmarkStart w:id="1988" w:name="_Ref414958093"/>
      <w:r w:rsidRPr="000C6CDB">
        <w:t>involve working exclusively on private property, unless they are:</w:t>
      </w:r>
      <w:bookmarkEnd w:id="1988"/>
    </w:p>
    <w:p w14:paraId="0C962195" w14:textId="1BD17A05" w:rsidR="000C6CDB" w:rsidRPr="00EF7DBA" w:rsidRDefault="000C6CDB" w:rsidP="0095028C">
      <w:pPr>
        <w:pStyle w:val="5aifollowing"/>
        <w:numPr>
          <w:ilvl w:val="3"/>
          <w:numId w:val="1"/>
        </w:numPr>
      </w:pPr>
      <w:r w:rsidRPr="000C6CDB">
        <w:t xml:space="preserve">a </w:t>
      </w:r>
      <w:r w:rsidRPr="00EF7DBA">
        <w:t xml:space="preserve">Community Support Project; or </w:t>
      </w:r>
    </w:p>
    <w:p w14:paraId="769312B0" w14:textId="7DE1FCF2" w:rsidR="000C6CDB" w:rsidRPr="00EF7DBA" w:rsidRDefault="000C6CDB" w:rsidP="0095028C">
      <w:pPr>
        <w:pStyle w:val="5aifollowing"/>
        <w:numPr>
          <w:ilvl w:val="3"/>
          <w:numId w:val="1"/>
        </w:numPr>
      </w:pPr>
      <w:r w:rsidRPr="00EF7DBA">
        <w:t>otherwise specified in any Guidelines;</w:t>
      </w:r>
    </w:p>
    <w:p w14:paraId="0340E7AC" w14:textId="77777777" w:rsidR="000C6CDB" w:rsidRPr="000C6CDB" w:rsidRDefault="000C6CDB" w:rsidP="007D07A1">
      <w:pPr>
        <w:pStyle w:val="4Clsa"/>
      </w:pPr>
      <w:r w:rsidRPr="000C6CDB">
        <w:t xml:space="preserve">subject to clause 108.1(a), require Fully Eligible Participants </w:t>
      </w:r>
      <w:r w:rsidRPr="00EF7DBA">
        <w:t xml:space="preserve">or DES Participants </w:t>
      </w:r>
      <w:r w:rsidRPr="000C6CDB">
        <w:t xml:space="preserve">to enter private homes or grounds; </w:t>
      </w:r>
    </w:p>
    <w:p w14:paraId="6C045D2A" w14:textId="77777777" w:rsidR="000C6CDB" w:rsidRPr="000C6CDB" w:rsidRDefault="000C6CDB" w:rsidP="00070E54">
      <w:pPr>
        <w:pStyle w:val="4Clsa"/>
      </w:pPr>
      <w:r w:rsidRPr="000C6CDB">
        <w:t>compete with established businesses;</w:t>
      </w:r>
    </w:p>
    <w:p w14:paraId="7E77107D" w14:textId="77777777" w:rsidR="000C6CDB" w:rsidRPr="000C6CDB" w:rsidRDefault="000C6CDB">
      <w:pPr>
        <w:pStyle w:val="4Clsa"/>
      </w:pPr>
      <w:r w:rsidRPr="000C6CDB">
        <w:t>are in child care or preschools;</w:t>
      </w:r>
    </w:p>
    <w:p w14:paraId="38C08279" w14:textId="77777777" w:rsidR="000C6CDB" w:rsidRPr="000C6CDB" w:rsidRDefault="000C6CDB">
      <w:pPr>
        <w:pStyle w:val="4Clsa"/>
      </w:pPr>
      <w:r w:rsidRPr="000C6CDB">
        <w:t>involve personal</w:t>
      </w:r>
      <w:r w:rsidRPr="000C6CDB">
        <w:rPr>
          <w:rFonts w:cstheme="minorHAnsi"/>
        </w:rPr>
        <w:t xml:space="preserve"> care of </w:t>
      </w:r>
      <w:r w:rsidRPr="000C6CDB">
        <w:t xml:space="preserve">people, </w:t>
      </w:r>
      <w:r w:rsidRPr="000C6CDB">
        <w:rPr>
          <w:rFonts w:cstheme="minorHAnsi"/>
        </w:rPr>
        <w:t xml:space="preserve">of an intimate nature, </w:t>
      </w:r>
      <w:r w:rsidRPr="000C6CDB">
        <w:t>including dressing, showering, feeding or toileting, or professional services;</w:t>
      </w:r>
    </w:p>
    <w:p w14:paraId="4C5A278F" w14:textId="77777777" w:rsidR="000C6CDB" w:rsidRPr="000C6CDB" w:rsidRDefault="000C6CDB">
      <w:pPr>
        <w:pStyle w:val="4Clsa"/>
      </w:pPr>
      <w:r w:rsidRPr="000C6CDB">
        <w:t xml:space="preserve">fulfil a function that is part of a commercial contract or enterprise; </w:t>
      </w:r>
    </w:p>
    <w:p w14:paraId="39AC7D5B" w14:textId="55481584" w:rsidR="000C6CDB" w:rsidRPr="000C6CDB" w:rsidRDefault="000C6CDB">
      <w:pPr>
        <w:pStyle w:val="4Clsa"/>
      </w:pPr>
      <w:r w:rsidRPr="000C6CDB">
        <w:t>fulfil a function which would normally be undertaken by the Provider under this Deed, or any other contract or arrangement between the Provider and the Department;</w:t>
      </w:r>
    </w:p>
    <w:p w14:paraId="2951CED2" w14:textId="77777777" w:rsidR="000C6CDB" w:rsidRPr="000C6CDB" w:rsidRDefault="000C6CDB">
      <w:pPr>
        <w:pStyle w:val="4Clsa"/>
      </w:pPr>
      <w:r w:rsidRPr="000C6CDB">
        <w:t>are undertaken for a for-profit organisation or on a for-profit basis, unless they are:</w:t>
      </w:r>
    </w:p>
    <w:p w14:paraId="4278220F" w14:textId="4FCE4A06" w:rsidR="000C6CDB" w:rsidRPr="00EF7DBA" w:rsidRDefault="000C6CDB" w:rsidP="00742E5F">
      <w:pPr>
        <w:pStyle w:val="5aifollowing"/>
        <w:numPr>
          <w:ilvl w:val="3"/>
          <w:numId w:val="1"/>
        </w:numPr>
      </w:pPr>
      <w:r w:rsidRPr="00EF7DBA">
        <w:t xml:space="preserve">a Community Support Project; or </w:t>
      </w:r>
    </w:p>
    <w:p w14:paraId="15BF7623" w14:textId="6A002AEE" w:rsidR="000C6CDB" w:rsidRPr="00EF7DBA" w:rsidRDefault="000C6CDB" w:rsidP="00742E5F">
      <w:pPr>
        <w:pStyle w:val="5aifollowing"/>
        <w:numPr>
          <w:ilvl w:val="3"/>
          <w:numId w:val="1"/>
        </w:numPr>
      </w:pPr>
      <w:r w:rsidRPr="00EF7DBA">
        <w:t>otherwise specified in any Guidelines;</w:t>
      </w:r>
    </w:p>
    <w:p w14:paraId="6D23EAA3" w14:textId="77777777" w:rsidR="000C6CDB" w:rsidRPr="000C6CDB" w:rsidRDefault="000C6CDB">
      <w:pPr>
        <w:pStyle w:val="4Clsa"/>
      </w:pPr>
      <w:r w:rsidRPr="000C6CDB">
        <w:t>result in a benefit or gain to the Provider, or would fund any operations, activities or infrastructure of the Provider;</w:t>
      </w:r>
    </w:p>
    <w:p w14:paraId="15ED6BD3" w14:textId="77777777" w:rsidR="000C6CDB" w:rsidRPr="000C6CDB" w:rsidRDefault="000C6CDB">
      <w:pPr>
        <w:pStyle w:val="4Clsa"/>
      </w:pPr>
      <w:r w:rsidRPr="000C6CDB">
        <w:t>involve work which would have been undertaken by a paid worker if the Work for the Dole activity had not taken place; or</w:t>
      </w:r>
    </w:p>
    <w:p w14:paraId="504E33D3" w14:textId="77777777" w:rsidR="000C6CDB" w:rsidRPr="000C6CDB" w:rsidRDefault="000C6CDB">
      <w:pPr>
        <w:pStyle w:val="4Clsa"/>
      </w:pPr>
      <w:r w:rsidRPr="000C6CDB">
        <w:t>are otherwise prohibited under any Guidelines or by any advice provided by the Department.</w:t>
      </w:r>
    </w:p>
    <w:p w14:paraId="63270C01" w14:textId="77777777" w:rsidR="000C6CDB" w:rsidRPr="000C6CDB" w:rsidRDefault="000C6CDB" w:rsidP="000F15E6">
      <w:pPr>
        <w:pStyle w:val="1cmid-heading"/>
        <w:rPr>
          <w:lang w:eastAsia="en-US"/>
        </w:rPr>
      </w:pPr>
      <w:bookmarkStart w:id="1989" w:name="_Ref414883708"/>
      <w:bookmarkStart w:id="1990" w:name="_Ref412028787"/>
      <w:r w:rsidRPr="00EF7DBA">
        <w:rPr>
          <w:lang w:eastAsia="en-US"/>
        </w:rPr>
        <w:t>Wh</w:t>
      </w:r>
      <w:r w:rsidRPr="000C6CDB">
        <w:rPr>
          <w:lang w:eastAsia="en-US"/>
        </w:rPr>
        <w:t>o can participate in Work for the Dole activities</w:t>
      </w:r>
    </w:p>
    <w:p w14:paraId="6C0460D8" w14:textId="77777777" w:rsidR="000C6CDB" w:rsidRPr="000C6CDB" w:rsidRDefault="000C6CDB" w:rsidP="000F15E6">
      <w:pPr>
        <w:pStyle w:val="3Cls11"/>
      </w:pPr>
      <w:r w:rsidRPr="000C6CDB">
        <w:t>The Provider must only</w:t>
      </w:r>
      <w:r w:rsidR="000F15E6">
        <w:t>:</w:t>
      </w:r>
    </w:p>
    <w:p w14:paraId="7F04408A" w14:textId="77777777" w:rsidR="000C6CDB" w:rsidRPr="00EF7DBA" w:rsidRDefault="000C6CDB" w:rsidP="00BA79E4">
      <w:pPr>
        <w:pStyle w:val="4Clsa"/>
      </w:pPr>
      <w:r w:rsidRPr="00EF7DBA">
        <w:t>provide, Broker, Purchase or arrange Work for the Dole activities for Fully Eligible Participants; or</w:t>
      </w:r>
    </w:p>
    <w:p w14:paraId="612CFAEC" w14:textId="77777777" w:rsidR="000C6CDB" w:rsidRPr="00EF7DBA" w:rsidRDefault="000C6CDB" w:rsidP="0095028C">
      <w:pPr>
        <w:pStyle w:val="4Clsa"/>
      </w:pPr>
      <w:r w:rsidRPr="00EF7DBA">
        <w:t>provide Work for the Dole activities for DES Participants,</w:t>
      </w:r>
    </w:p>
    <w:p w14:paraId="15A31544" w14:textId="77777777" w:rsidR="000C6CDB" w:rsidRPr="000C6CDB" w:rsidRDefault="000C6CDB" w:rsidP="000F15E6">
      <w:pPr>
        <w:pStyle w:val="3b11following"/>
      </w:pPr>
      <w:r w:rsidRPr="000C6CDB">
        <w:t>and do so in accordance with any Guidelines.</w:t>
      </w:r>
      <w:bookmarkEnd w:id="1989"/>
      <w:r w:rsidR="00EF7DBA">
        <w:tab/>
      </w:r>
    </w:p>
    <w:p w14:paraId="2C7389E7" w14:textId="77777777" w:rsidR="000C6CDB" w:rsidRPr="000C6CDB" w:rsidRDefault="000C6CDB" w:rsidP="00711408">
      <w:pPr>
        <w:pStyle w:val="3Cls11"/>
      </w:pPr>
      <w:r w:rsidRPr="000C6CDB">
        <w:t xml:space="preserve">The Provider must, in accordance with any Guidelines, place in </w:t>
      </w:r>
      <w:r w:rsidRPr="000C6CDB">
        <w:rPr>
          <w:lang w:val="en-US"/>
        </w:rPr>
        <w:t>Work for the Dole</w:t>
      </w:r>
      <w:r w:rsidRPr="000C6CDB">
        <w:t xml:space="preserve"> activities all:</w:t>
      </w:r>
      <w:bookmarkEnd w:id="1986"/>
      <w:bookmarkEnd w:id="1990"/>
    </w:p>
    <w:p w14:paraId="677E1F3C" w14:textId="77777777" w:rsidR="000C6CDB" w:rsidRPr="000C6CDB" w:rsidRDefault="000C6CDB" w:rsidP="00BA79E4">
      <w:pPr>
        <w:pStyle w:val="4Clsa"/>
      </w:pPr>
      <w:r w:rsidRPr="000C6CDB">
        <w:t xml:space="preserve">Fully Eligible Participants (Mutual Obligation) aged 18 to 49, </w:t>
      </w:r>
      <w:r w:rsidRPr="000C6CDB">
        <w:rPr>
          <w:lang w:val="en-US"/>
        </w:rPr>
        <w:t>except:</w:t>
      </w:r>
    </w:p>
    <w:p w14:paraId="6C81231A" w14:textId="447204A5" w:rsidR="000C6CDB" w:rsidRPr="00742E5F" w:rsidRDefault="000C6CDB" w:rsidP="0095028C">
      <w:pPr>
        <w:pStyle w:val="5aifollowing"/>
        <w:numPr>
          <w:ilvl w:val="3"/>
          <w:numId w:val="1"/>
        </w:numPr>
      </w:pPr>
      <w:r w:rsidRPr="00742E5F">
        <w:rPr>
          <w:lang w:val="en-US"/>
        </w:rPr>
        <w:lastRenderedPageBreak/>
        <w:t>where they have arranged to meet their Annual Activity Requirement through either another type of Activity that is able to commence at the time they become subject to their Annual Activity Requirement, or they have already commenced participation at that time in another type of Activity; or</w:t>
      </w:r>
    </w:p>
    <w:p w14:paraId="312C8246" w14:textId="3F1014DF" w:rsidR="000C6CDB" w:rsidRPr="00742E5F" w:rsidRDefault="000C6CDB" w:rsidP="0095028C">
      <w:pPr>
        <w:pStyle w:val="5aifollowing"/>
        <w:numPr>
          <w:ilvl w:val="3"/>
          <w:numId w:val="1"/>
        </w:numPr>
      </w:pPr>
      <w:r w:rsidRPr="00742E5F">
        <w:rPr>
          <w:lang w:val="en-US"/>
        </w:rPr>
        <w:t xml:space="preserve">to the extent that they are meeting their Annual Activity Requirement through a combination of Activities not including Work for the Dole </w:t>
      </w:r>
      <w:r w:rsidRPr="000C6CDB">
        <w:t>activities</w:t>
      </w:r>
      <w:r w:rsidRPr="00742E5F">
        <w:rPr>
          <w:lang w:val="en-US"/>
        </w:rPr>
        <w:t>;</w:t>
      </w:r>
    </w:p>
    <w:p w14:paraId="138E8B94" w14:textId="77777777" w:rsidR="000C6CDB" w:rsidRPr="000C6CDB" w:rsidRDefault="000C6CDB" w:rsidP="007D07A1">
      <w:pPr>
        <w:pStyle w:val="4Clsa"/>
      </w:pPr>
      <w:r w:rsidRPr="000C6CDB">
        <w:t>Fully Eligible Participants (Mutual Obligation) aged 18 to 49 to the extent that they are meeting their Annual Activity Requirement through a combination of Activities including through Work for the Dole activities and another type of Activity; and</w:t>
      </w:r>
    </w:p>
    <w:p w14:paraId="5E8D5F91" w14:textId="77777777" w:rsidR="000C6CDB" w:rsidRPr="000C6CDB" w:rsidRDefault="000C6CDB" w:rsidP="00070E54">
      <w:pPr>
        <w:pStyle w:val="4Clsa"/>
      </w:pPr>
      <w:bookmarkStart w:id="1991" w:name="_Ref400021952"/>
      <w:r w:rsidRPr="000C6CDB">
        <w:t>subject to clause 108.4, other Fully Eligible Participants who choose to participate in Work for the Dole activities.</w:t>
      </w:r>
      <w:bookmarkEnd w:id="1991"/>
      <w:r w:rsidRPr="000C6CDB">
        <w:t xml:space="preserve">  </w:t>
      </w:r>
    </w:p>
    <w:p w14:paraId="70981D5B" w14:textId="77777777" w:rsidR="000C6CDB" w:rsidRPr="000C6CDB" w:rsidRDefault="000C6CDB">
      <w:pPr>
        <w:pStyle w:val="8Note"/>
      </w:pPr>
      <w:r w:rsidRPr="000C6CDB">
        <w:t>Note: An example of the cohort under clause 108.3(c) is Fully Eligible Participants aged 50 to 59 who have Mutual Obligation Requirements but who cannot be compelled to do Work for the Dole activities to meet their Annual Activity Requirement.</w:t>
      </w:r>
    </w:p>
    <w:p w14:paraId="16AB2A8A" w14:textId="77777777" w:rsidR="000C6CDB" w:rsidRDefault="000C6CDB" w:rsidP="00711408">
      <w:pPr>
        <w:pStyle w:val="3Cls11"/>
      </w:pPr>
      <w:bookmarkStart w:id="1992" w:name="_Ref414990214"/>
      <w:r w:rsidRPr="000C6CDB">
        <w:t>The Provider must not place a Fully Eligible Participant into Work for the Dole activities if the Fully Eligible Participant is aged less than 18 years.</w:t>
      </w:r>
      <w:bookmarkEnd w:id="1992"/>
    </w:p>
    <w:p w14:paraId="3F8BBAFD" w14:textId="77777777" w:rsidR="0041592C" w:rsidRDefault="0041592C" w:rsidP="0041592C">
      <w:pPr>
        <w:pStyle w:val="3Cls11"/>
        <w:numPr>
          <w:ilvl w:val="0"/>
          <w:numId w:val="0"/>
        </w:numPr>
        <w:ind w:left="1021" w:hanging="737"/>
      </w:pPr>
      <w:r>
        <w:t>108.4A</w:t>
      </w:r>
      <w:r>
        <w:tab/>
        <w:t>The Provider:</w:t>
      </w:r>
    </w:p>
    <w:p w14:paraId="6E9140FE" w14:textId="77777777" w:rsidR="0041592C" w:rsidRDefault="006805A2" w:rsidP="00BA79E4">
      <w:pPr>
        <w:pStyle w:val="4Clsa"/>
      </w:pPr>
      <w:r>
        <w:t>may place Stream C Participants into Group Based Activities; and</w:t>
      </w:r>
    </w:p>
    <w:p w14:paraId="55773C3E" w14:textId="77777777" w:rsidR="006805A2" w:rsidRDefault="006805A2" w:rsidP="0095028C">
      <w:pPr>
        <w:pStyle w:val="4Clsa"/>
      </w:pPr>
      <w:r>
        <w:t>must not place Stream A Participants or Stream B Participants into Group Based Activities unless:</w:t>
      </w:r>
    </w:p>
    <w:p w14:paraId="5A4F0CFC" w14:textId="6FBF827F" w:rsidR="006805A2" w:rsidRDefault="006805A2" w:rsidP="0095028C">
      <w:pPr>
        <w:pStyle w:val="5aifollowing"/>
        <w:numPr>
          <w:ilvl w:val="3"/>
          <w:numId w:val="1"/>
        </w:numPr>
      </w:pPr>
      <w:r>
        <w:t>exceptional circumstances, as specified in any Guidelines, apply; or</w:t>
      </w:r>
    </w:p>
    <w:p w14:paraId="25B2000E" w14:textId="0FCE180A" w:rsidR="006805A2" w:rsidRPr="000C6CDB" w:rsidRDefault="006805A2" w:rsidP="007D07A1">
      <w:pPr>
        <w:pStyle w:val="5aifollowing"/>
        <w:numPr>
          <w:ilvl w:val="3"/>
          <w:numId w:val="1"/>
        </w:numPr>
      </w:pPr>
      <w:r>
        <w:t>the Department has otherwise agreed to it in writing.</w:t>
      </w:r>
    </w:p>
    <w:p w14:paraId="38B8F121" w14:textId="77777777" w:rsidR="000C6CDB" w:rsidRPr="000C6CDB" w:rsidRDefault="000C6CDB" w:rsidP="00711408">
      <w:pPr>
        <w:pStyle w:val="3Cls11"/>
      </w:pPr>
      <w:r w:rsidRPr="000C6CDB">
        <w:t>Subject to this Deed, the Provider may, in accordance with any Guidelines:</w:t>
      </w:r>
    </w:p>
    <w:p w14:paraId="2A0742E0" w14:textId="63BF6B52" w:rsidR="000C6CDB" w:rsidRPr="000C6CDB" w:rsidRDefault="000C6CDB" w:rsidP="00BA79E4">
      <w:pPr>
        <w:pStyle w:val="4Clsa"/>
      </w:pPr>
      <w:r w:rsidRPr="000C6CDB">
        <w:t>claim and fill Work for the Dole Places which have been</w:t>
      </w:r>
      <w:r w:rsidR="006805A2">
        <w:t xml:space="preserve"> Sourced</w:t>
      </w:r>
      <w:r w:rsidRPr="000C6CDB">
        <w:t xml:space="preserve"> by a Work for the Dole Coordinator</w:t>
      </w:r>
      <w:r w:rsidR="006805A2">
        <w:t xml:space="preserve"> or another Employment Provider</w:t>
      </w:r>
      <w:r w:rsidRPr="000C6CDB">
        <w:t>, and advertised as available on the Department’s IT Systems; or</w:t>
      </w:r>
    </w:p>
    <w:p w14:paraId="739D5494" w14:textId="767BED3D" w:rsidR="000C6CDB" w:rsidRPr="000C6CDB" w:rsidRDefault="000C6CDB" w:rsidP="0095028C">
      <w:pPr>
        <w:pStyle w:val="4Clsa"/>
      </w:pPr>
      <w:r w:rsidRPr="000C6CDB">
        <w:t>itself</w:t>
      </w:r>
      <w:r w:rsidR="006805A2">
        <w:t xml:space="preserve"> Source</w:t>
      </w:r>
      <w:r w:rsidRPr="000C6CDB">
        <w:t xml:space="preserve"> Work for the Dole Places</w:t>
      </w:r>
      <w:r w:rsidR="006805A2">
        <w:t>, and claim and fill those Work for the Dole Places</w:t>
      </w:r>
      <w:r w:rsidRPr="000C6CDB">
        <w:t>; and</w:t>
      </w:r>
    </w:p>
    <w:p w14:paraId="75C29D5C" w14:textId="2AC969D8" w:rsidR="006805A2" w:rsidRDefault="000C6CDB" w:rsidP="0095028C">
      <w:pPr>
        <w:pStyle w:val="4Clsa"/>
      </w:pPr>
      <w:r w:rsidRPr="000C6CDB">
        <w:t xml:space="preserve">claim </w:t>
      </w:r>
      <w:r w:rsidR="006805A2">
        <w:t>in accordance with clause 124 and clause 124A respectively:</w:t>
      </w:r>
    </w:p>
    <w:p w14:paraId="461BCC55" w14:textId="55189E12" w:rsidR="006805A2" w:rsidRDefault="000C6CDB" w:rsidP="007D07A1">
      <w:pPr>
        <w:pStyle w:val="5aifollowing"/>
        <w:numPr>
          <w:ilvl w:val="3"/>
          <w:numId w:val="1"/>
        </w:numPr>
      </w:pPr>
      <w:r w:rsidRPr="000C6CDB">
        <w:t>a Work for the Dole Fee for each Work for the Dole Place</w:t>
      </w:r>
      <w:r w:rsidR="006805A2">
        <w:t>; and</w:t>
      </w:r>
    </w:p>
    <w:p w14:paraId="337AA0BC" w14:textId="7D85CA9D" w:rsidR="000C6CDB" w:rsidRPr="000C6CDB" w:rsidRDefault="006805A2" w:rsidP="007D07A1">
      <w:pPr>
        <w:pStyle w:val="5aifollowing"/>
        <w:numPr>
          <w:ilvl w:val="3"/>
          <w:numId w:val="1"/>
        </w:numPr>
      </w:pPr>
      <w:r>
        <w:t>a Work for the Dole Place Fee for each Work for the Dole Place Sourced by the Provider</w:t>
      </w:r>
      <w:r w:rsidR="000C6CDB" w:rsidRPr="000C6CDB">
        <w:t>.</w:t>
      </w:r>
    </w:p>
    <w:p w14:paraId="02752D8F" w14:textId="77777777" w:rsidR="000C6CDB" w:rsidRPr="000C6CDB" w:rsidRDefault="000C6CDB" w:rsidP="00711408">
      <w:pPr>
        <w:pStyle w:val="1cmid-heading"/>
        <w:rPr>
          <w:lang w:eastAsia="en-US"/>
        </w:rPr>
      </w:pPr>
      <w:r w:rsidRPr="000C6CDB">
        <w:rPr>
          <w:lang w:eastAsia="en-US"/>
        </w:rPr>
        <w:t>Advertised Work for the Dole Places</w:t>
      </w:r>
      <w:r w:rsidRPr="000C6CDB" w:rsidDel="00756F3B">
        <w:rPr>
          <w:lang w:eastAsia="en-US"/>
        </w:rPr>
        <w:t xml:space="preserve"> </w:t>
      </w:r>
    </w:p>
    <w:p w14:paraId="64617195" w14:textId="77777777" w:rsidR="000C6CDB" w:rsidRPr="000C6CDB" w:rsidRDefault="000C6CDB" w:rsidP="00711408">
      <w:pPr>
        <w:pStyle w:val="3Cls11"/>
      </w:pPr>
      <w:bookmarkStart w:id="1993" w:name="_Ref410222515"/>
      <w:bookmarkStart w:id="1994" w:name="_Ref398280417"/>
      <w:r w:rsidRPr="000C6CDB">
        <w:t>The Provider may claim a Work for the Dole Place, which is advertised on the Department’s IT Systems and which commences in the future, up to 10 Business Days prior to the start date of the relevant Work for the Dole activity.</w:t>
      </w:r>
      <w:bookmarkEnd w:id="1993"/>
    </w:p>
    <w:p w14:paraId="094F4889" w14:textId="77777777" w:rsidR="000C6CDB" w:rsidRPr="000C6CDB" w:rsidRDefault="000C6CDB" w:rsidP="00711408">
      <w:pPr>
        <w:pStyle w:val="3Cls11"/>
      </w:pPr>
      <w:bookmarkStart w:id="1995" w:name="_Ref414959545"/>
      <w:r w:rsidRPr="000C6CDB">
        <w:t>If the Provider claims a Work for the Dole Place referred to in clause 108.6, the Provider must in accordance with any Guidelines:</w:t>
      </w:r>
      <w:bookmarkEnd w:id="1995"/>
    </w:p>
    <w:p w14:paraId="419E6D5C" w14:textId="77777777" w:rsidR="000C6CDB" w:rsidRPr="000C6CDB" w:rsidRDefault="000C6CDB" w:rsidP="00BA79E4">
      <w:pPr>
        <w:pStyle w:val="4Clsa"/>
      </w:pPr>
      <w:r w:rsidRPr="00EF7DBA">
        <w:t xml:space="preserve">immediately record the relevant Participant’s </w:t>
      </w:r>
      <w:r w:rsidRPr="000C6CDB">
        <w:t>Job Seeker ID to the Work for the Dole Place; and</w:t>
      </w:r>
    </w:p>
    <w:p w14:paraId="75D64819" w14:textId="77777777" w:rsidR="000C6CDB" w:rsidRPr="000C6CDB" w:rsidRDefault="000C6CDB" w:rsidP="0095028C">
      <w:pPr>
        <w:pStyle w:val="4Clsa"/>
      </w:pPr>
      <w:bookmarkStart w:id="1996" w:name="_Ref410218536"/>
      <w:r w:rsidRPr="000C6CDB">
        <w:t xml:space="preserve">commence </w:t>
      </w:r>
      <w:r w:rsidRPr="00EF7DBA">
        <w:t xml:space="preserve">the relevant Participant in that place within ten </w:t>
      </w:r>
      <w:r w:rsidRPr="000C6CDB">
        <w:t>Business Days of the start date of the relevant Work for the Dole Place.</w:t>
      </w:r>
      <w:bookmarkEnd w:id="1996"/>
    </w:p>
    <w:p w14:paraId="3898D394" w14:textId="77777777" w:rsidR="000C6CDB" w:rsidRPr="000C6CDB" w:rsidRDefault="000C6CDB" w:rsidP="00711408">
      <w:pPr>
        <w:pStyle w:val="3Cls11"/>
      </w:pPr>
      <w:bookmarkStart w:id="1997" w:name="_Ref410218599"/>
      <w:r w:rsidRPr="000C6CDB">
        <w:t>If the Provider claims a Work for the Dole Place, which is advertised on the Department’s IT Systems and which is available to commence immediately, the Provider must in accordance with any Guidelines:</w:t>
      </w:r>
      <w:bookmarkEnd w:id="1997"/>
      <w:r w:rsidRPr="000C6CDB">
        <w:t xml:space="preserve"> </w:t>
      </w:r>
    </w:p>
    <w:p w14:paraId="59F9AF34" w14:textId="77777777" w:rsidR="000C6CDB" w:rsidRPr="000C6CDB" w:rsidRDefault="000C6CDB" w:rsidP="00BA79E4">
      <w:pPr>
        <w:pStyle w:val="4Clsa"/>
      </w:pPr>
      <w:r w:rsidRPr="00EF7DBA">
        <w:t>immediately record the relevant Participant’s Job Seeker ID</w:t>
      </w:r>
      <w:r w:rsidRPr="000C6CDB">
        <w:t xml:space="preserve"> </w:t>
      </w:r>
      <w:r w:rsidRPr="00EF7DBA">
        <w:t>against the Work for the Dole Place on the Department’s IT Systems</w:t>
      </w:r>
      <w:r w:rsidRPr="000C6CDB">
        <w:t>; and</w:t>
      </w:r>
    </w:p>
    <w:p w14:paraId="5AC340F2" w14:textId="77777777" w:rsidR="000C6CDB" w:rsidRPr="000C6CDB" w:rsidRDefault="000C6CDB" w:rsidP="0095028C">
      <w:pPr>
        <w:pStyle w:val="4Clsa"/>
      </w:pPr>
      <w:bookmarkStart w:id="1998" w:name="_Ref398837444"/>
      <w:bookmarkEnd w:id="1994"/>
      <w:r w:rsidRPr="00EF7DBA">
        <w:lastRenderedPageBreak/>
        <w:t xml:space="preserve">commence the relevant Participant in the Work for the Dole </w:t>
      </w:r>
      <w:r w:rsidRPr="000C6CDB">
        <w:t xml:space="preserve">Place within </w:t>
      </w:r>
      <w:r w:rsidRPr="00EF7DBA">
        <w:t>ten</w:t>
      </w:r>
      <w:r w:rsidRPr="000C6CDB">
        <w:rPr>
          <w:color w:val="00B0F0"/>
        </w:rPr>
        <w:t xml:space="preserve"> </w:t>
      </w:r>
      <w:r w:rsidRPr="000C6CDB">
        <w:t>Business Days of the Provider claiming it.</w:t>
      </w:r>
      <w:bookmarkEnd w:id="1998"/>
    </w:p>
    <w:p w14:paraId="0F9F62B4" w14:textId="215C97D3" w:rsidR="000C6CDB" w:rsidRPr="000C6CDB" w:rsidRDefault="000C6CDB" w:rsidP="00711408">
      <w:pPr>
        <w:pStyle w:val="3Cls11"/>
      </w:pPr>
      <w:bookmarkStart w:id="1999" w:name="_Ref414958940"/>
      <w:r w:rsidRPr="000C6CDB">
        <w:t xml:space="preserve">If the Provider fails to comply with clauses 108.7(b) or 108.8(b), the Department may advertise the Work for the Dole Place as available to other Employment </w:t>
      </w:r>
      <w:r w:rsidRPr="005C5A84">
        <w:t xml:space="preserve">Providers or DES Providers </w:t>
      </w:r>
      <w:r w:rsidRPr="000C6CDB">
        <w:t>on the Department’s IT Systems without Notice to the Provider, unless the relevant Activity Host Organisation requests a change to the start date of the relevant Work for the Dole activity beyond the timeframes referred to in clauses 108.7(b) or  108.8(b), and the Department agrees with the Provider to the relevant extension of time.</w:t>
      </w:r>
      <w:bookmarkEnd w:id="1999"/>
    </w:p>
    <w:p w14:paraId="709A3E3F" w14:textId="77777777" w:rsidR="000C6CDB" w:rsidRPr="000C6CDB" w:rsidRDefault="000C6CDB" w:rsidP="00711408">
      <w:pPr>
        <w:pStyle w:val="3Cls11"/>
      </w:pPr>
      <w:r w:rsidRPr="000C6CDB">
        <w:t>Notwithstanding clauses 108.6 to 108.8, the Department may, at its absolute discretion and for any reason, by providing Notice to the Provider:</w:t>
      </w:r>
    </w:p>
    <w:p w14:paraId="6852F331" w14:textId="77777777" w:rsidR="000C6CDB" w:rsidRPr="000C6CDB" w:rsidRDefault="000C6CDB" w:rsidP="00BA79E4">
      <w:pPr>
        <w:pStyle w:val="4Clsa"/>
      </w:pPr>
      <w:r w:rsidRPr="000C6CDB">
        <w:t xml:space="preserve">remove from the Provider any Work for the Dole Place that has been previously advertised on the Department’s IT Systems and claimed by the Provider, provided that a Fully Eligible Participant </w:t>
      </w:r>
      <w:r w:rsidRPr="005C5A84">
        <w:t xml:space="preserve">or a DES Participant </w:t>
      </w:r>
      <w:r w:rsidRPr="000C6CDB">
        <w:t>has not yet commenced in that place, and where such Notice is received by the Provider, it must not act to fill the relevant place; and</w:t>
      </w:r>
    </w:p>
    <w:p w14:paraId="514885D4" w14:textId="77777777" w:rsidR="000C6CDB" w:rsidRPr="000C6CDB" w:rsidRDefault="000C6CDB" w:rsidP="0095028C">
      <w:pPr>
        <w:pStyle w:val="4Clsa"/>
      </w:pPr>
      <w:r w:rsidRPr="000C6CDB">
        <w:t>allocate to the Provider any Work for the Dole Place that has been previously advertised on the Department’s IT Systems and claimed by another Employment Provider</w:t>
      </w:r>
      <w:r w:rsidRPr="000C6CDB">
        <w:rPr>
          <w:rFonts w:asciiTheme="minorHAnsi" w:hAnsiTheme="minorHAnsi" w:cstheme="minorHAnsi"/>
          <w:color w:val="FF0000"/>
        </w:rPr>
        <w:t xml:space="preserve"> </w:t>
      </w:r>
      <w:r w:rsidRPr="005C5A84">
        <w:rPr>
          <w:rFonts w:asciiTheme="minorHAnsi" w:hAnsiTheme="minorHAnsi" w:cstheme="minorHAnsi"/>
        </w:rPr>
        <w:t>or a DES Provider</w:t>
      </w:r>
      <w:r w:rsidRPr="000C6CDB">
        <w:t xml:space="preserve">, and where such Notice is received by the Provider, it must act to fill the relevant place. </w:t>
      </w:r>
    </w:p>
    <w:p w14:paraId="6642E67D" w14:textId="79FC84D6" w:rsidR="000C6CDB" w:rsidRPr="000C6CDB" w:rsidRDefault="000C6CDB" w:rsidP="00711408">
      <w:pPr>
        <w:pStyle w:val="1cmid-heading"/>
        <w:rPr>
          <w:lang w:eastAsia="en-US"/>
        </w:rPr>
      </w:pPr>
      <w:r w:rsidRPr="000C6CDB">
        <w:rPr>
          <w:lang w:eastAsia="en-US"/>
        </w:rPr>
        <w:t>Work for the Dole Places</w:t>
      </w:r>
      <w:r w:rsidR="006805A2">
        <w:t xml:space="preserve"> that are</w:t>
      </w:r>
      <w:r w:rsidRPr="000C6CDB">
        <w:rPr>
          <w:lang w:eastAsia="en-US"/>
        </w:rPr>
        <w:t xml:space="preserve"> </w:t>
      </w:r>
      <w:r w:rsidR="006805A2">
        <w:t>Sourced</w:t>
      </w:r>
      <w:r w:rsidRPr="000C6CDB">
        <w:rPr>
          <w:lang w:eastAsia="en-US"/>
        </w:rPr>
        <w:t xml:space="preserve"> by the Provider </w:t>
      </w:r>
    </w:p>
    <w:p w14:paraId="2F912666" w14:textId="0925D666" w:rsidR="000C6CDB" w:rsidRPr="000C6CDB" w:rsidRDefault="006805A2" w:rsidP="00711408">
      <w:pPr>
        <w:pStyle w:val="3Cls11"/>
      </w:pPr>
      <w:r>
        <w:t xml:space="preserve">When Sourcing </w:t>
      </w:r>
      <w:r w:rsidR="000C6CDB" w:rsidRPr="000C6CDB">
        <w:t xml:space="preserve">Work for the Dole Places, </w:t>
      </w:r>
      <w:r>
        <w:t xml:space="preserve">the Provider </w:t>
      </w:r>
      <w:r w:rsidR="000C6CDB" w:rsidRPr="000C6CDB">
        <w:t>should give priority to places in Individual Hosted Activities that are of six continuous months duration over any other type and length of Work for the Dole Places.</w:t>
      </w:r>
    </w:p>
    <w:p w14:paraId="6E7ADA7D" w14:textId="3831464C" w:rsidR="000C6CDB" w:rsidRPr="000C6CDB" w:rsidRDefault="000C6CDB" w:rsidP="00711408">
      <w:pPr>
        <w:pStyle w:val="3Cls11"/>
      </w:pPr>
      <w:r w:rsidRPr="000C6CDB">
        <w:t xml:space="preserve">If the Provider </w:t>
      </w:r>
      <w:r w:rsidR="00B072AC">
        <w:t xml:space="preserve">Sources </w:t>
      </w:r>
      <w:r w:rsidRPr="000C6CDB">
        <w:t>a Work for the Dole Place, it must, in accordance with any Guidelines and prior to the Work for the Dole Place</w:t>
      </w:r>
      <w:r w:rsidR="00B072AC">
        <w:t xml:space="preserve"> being claimed and filled</w:t>
      </w:r>
      <w:r w:rsidRPr="000C6CDB">
        <w:t>:</w:t>
      </w:r>
    </w:p>
    <w:p w14:paraId="7A1CD987" w14:textId="77777777" w:rsidR="000C6CDB" w:rsidRPr="000C6CDB" w:rsidRDefault="000C6CDB" w:rsidP="00BA79E4">
      <w:pPr>
        <w:pStyle w:val="4Clsa"/>
      </w:pPr>
      <w:r w:rsidRPr="000C6CDB">
        <w:t>perform a risk assessment in accordance with clause 110.2</w:t>
      </w:r>
      <w:r w:rsidRPr="005C5A84">
        <w:t>(a)(ii);</w:t>
      </w:r>
    </w:p>
    <w:p w14:paraId="3FD21471" w14:textId="77777777" w:rsidR="000C6CDB" w:rsidRPr="000C6CDB" w:rsidRDefault="000C6CDB" w:rsidP="0095028C">
      <w:pPr>
        <w:pStyle w:val="4Clsa"/>
      </w:pPr>
      <w:r w:rsidRPr="000C6CDB">
        <w:t>determine if there is any reason why it would not be appropriate for the potential Work for the Dole Place to be filled</w:t>
      </w:r>
      <w:r w:rsidRPr="000C6CDB">
        <w:rPr>
          <w:color w:val="FF0000"/>
        </w:rPr>
        <w:t xml:space="preserve"> </w:t>
      </w:r>
      <w:r w:rsidRPr="005C5A84">
        <w:t>by a Fully Eligible Participant or a DES Participant</w:t>
      </w:r>
      <w:r w:rsidRPr="000C6CDB">
        <w:t>, including with regard to clause 108.1 and any relevant work, health and safety issues; and</w:t>
      </w:r>
    </w:p>
    <w:p w14:paraId="012CDB17" w14:textId="65F62797" w:rsidR="000C6CDB" w:rsidRPr="000C6CDB" w:rsidRDefault="000C6CDB" w:rsidP="0095028C">
      <w:pPr>
        <w:pStyle w:val="4Clsa"/>
      </w:pPr>
      <w:r w:rsidRPr="000C6CDB">
        <w:t>if the Provider is satisfied that there is no such reason:</w:t>
      </w:r>
    </w:p>
    <w:p w14:paraId="30DDBA3A" w14:textId="55F7AAAD" w:rsidR="00B072AC" w:rsidRDefault="000C6CDB" w:rsidP="0095028C">
      <w:pPr>
        <w:pStyle w:val="5aifollowing"/>
        <w:numPr>
          <w:ilvl w:val="3"/>
          <w:numId w:val="1"/>
        </w:numPr>
      </w:pPr>
      <w:r w:rsidRPr="000C6CDB">
        <w:t>fill the Work for the Dole Place with an appropriate Fully Eligible Participant</w:t>
      </w:r>
      <w:r w:rsidRPr="00742E5F">
        <w:rPr>
          <w:color w:val="FF0000"/>
        </w:rPr>
        <w:t xml:space="preserve"> </w:t>
      </w:r>
      <w:r w:rsidRPr="005C5A84">
        <w:t>or DES Participant</w:t>
      </w:r>
      <w:r w:rsidRPr="000C6CDB">
        <w:t>, taking into consideration any relevant circumstances and work restrictions of the Fully Eligible Participant</w:t>
      </w:r>
      <w:r w:rsidRPr="00742E5F">
        <w:rPr>
          <w:color w:val="FF0000"/>
        </w:rPr>
        <w:t xml:space="preserve"> </w:t>
      </w:r>
      <w:r w:rsidRPr="005C5A84">
        <w:t xml:space="preserve">or DES Participant </w:t>
      </w:r>
      <w:r w:rsidRPr="000C6CDB">
        <w:t>and the characteristics of the Work for the Dole Place</w:t>
      </w:r>
      <w:r w:rsidR="00B072AC">
        <w:t>, and comply with clause 110.5; or</w:t>
      </w:r>
    </w:p>
    <w:p w14:paraId="453E17BE" w14:textId="036DAA83" w:rsidR="000C6CDB" w:rsidRPr="000C6CDB" w:rsidRDefault="00B072AC" w:rsidP="007D07A1">
      <w:pPr>
        <w:pStyle w:val="5aifollowing"/>
        <w:numPr>
          <w:ilvl w:val="3"/>
          <w:numId w:val="1"/>
        </w:numPr>
      </w:pPr>
      <w:r>
        <w:t>advertise the Work for the Dole Place to DES Providers and other Employment Providers on the Department's IT Systems</w:t>
      </w:r>
      <w:r w:rsidR="000C6CDB" w:rsidRPr="000C6CDB">
        <w:t>.</w:t>
      </w:r>
    </w:p>
    <w:p w14:paraId="7686F68B" w14:textId="77777777" w:rsidR="000C6CDB" w:rsidRPr="000C6CDB" w:rsidRDefault="000C6CDB" w:rsidP="000C6CDB">
      <w:pPr>
        <w:keepLines/>
        <w:suppressAutoHyphens/>
        <w:spacing w:before="60" w:after="120"/>
        <w:ind w:left="737"/>
        <w:rPr>
          <w:i/>
          <w:color w:val="000000" w:themeColor="text1"/>
          <w:szCs w:val="22"/>
          <w:lang w:eastAsia="en-US"/>
        </w:rPr>
      </w:pPr>
      <w:r w:rsidRPr="000C6CDB">
        <w:rPr>
          <w:i/>
          <w:color w:val="000000" w:themeColor="text1"/>
          <w:szCs w:val="22"/>
          <w:lang w:eastAsia="en-US"/>
        </w:rPr>
        <w:t>Commencement of Fully Eligible Participants</w:t>
      </w:r>
      <w:r w:rsidRPr="000C6CDB">
        <w:rPr>
          <w:i/>
          <w:color w:val="FF0000"/>
          <w:szCs w:val="22"/>
          <w:lang w:eastAsia="en-US"/>
        </w:rPr>
        <w:t xml:space="preserve"> </w:t>
      </w:r>
      <w:r w:rsidRPr="005C5A84">
        <w:rPr>
          <w:i/>
          <w:szCs w:val="22"/>
          <w:lang w:eastAsia="en-US"/>
        </w:rPr>
        <w:t xml:space="preserve">and DES Participants </w:t>
      </w:r>
      <w:r w:rsidRPr="000C6CDB">
        <w:rPr>
          <w:i/>
          <w:color w:val="000000" w:themeColor="text1"/>
          <w:szCs w:val="22"/>
          <w:lang w:eastAsia="en-US"/>
        </w:rPr>
        <w:t>in Work for the Dole Places</w:t>
      </w:r>
    </w:p>
    <w:p w14:paraId="32AD2450" w14:textId="77777777" w:rsidR="000C6CDB" w:rsidRPr="000C6CDB" w:rsidRDefault="000C6CDB" w:rsidP="00A702B5">
      <w:pPr>
        <w:pStyle w:val="3Cls11"/>
      </w:pPr>
      <w:r w:rsidRPr="000C6CDB">
        <w:t xml:space="preserve">Subject to any Guidelines, the Provider must, prior to the commencement of a Fully Eligible </w:t>
      </w:r>
      <w:r w:rsidRPr="005C5A84">
        <w:t>Participant or DES Participant</w:t>
      </w:r>
      <w:r w:rsidRPr="000C6CDB">
        <w:t xml:space="preserve"> in any Work for the Dole Place:</w:t>
      </w:r>
    </w:p>
    <w:p w14:paraId="3756E79B" w14:textId="77777777" w:rsidR="000C6CDB" w:rsidRPr="005C5A84" w:rsidRDefault="000C6CDB" w:rsidP="00BA79E4">
      <w:pPr>
        <w:pStyle w:val="4Clsa"/>
      </w:pPr>
      <w:r w:rsidRPr="005C5A84">
        <w:t>ensure that the Work for the Dole Place is appropriate for any Fully Eligible Participant</w:t>
      </w:r>
      <w:r w:rsidRPr="005C5A84">
        <w:rPr>
          <w:strike/>
        </w:rPr>
        <w:t xml:space="preserve"> </w:t>
      </w:r>
      <w:r w:rsidRPr="005C5A84">
        <w:t>being considered for placement by the Provider, taking into consideration any relevant circumstances and work restrictions; and</w:t>
      </w:r>
    </w:p>
    <w:p w14:paraId="1BFFF748" w14:textId="77777777" w:rsidR="000C6CDB" w:rsidRPr="000C6CDB" w:rsidRDefault="000C6CDB" w:rsidP="0095028C">
      <w:pPr>
        <w:pStyle w:val="4Clsa"/>
        <w:rPr>
          <w:color w:val="FF0000"/>
          <w14:scene3d>
            <w14:camera w14:prst="orthographicFront"/>
            <w14:lightRig w14:rig="threePt" w14:dir="t">
              <w14:rot w14:lat="0" w14:lon="0" w14:rev="0"/>
            </w14:lightRig>
          </w14:scene3d>
        </w:rPr>
      </w:pPr>
      <w:r w:rsidRPr="005C5A84">
        <w:rPr>
          <w14:scene3d>
            <w14:camera w14:prst="orthographicFront"/>
            <w14:lightRig w14:rig="threePt" w14:dir="t">
              <w14:rot w14:lat="0" w14:lon="0" w14:rev="0"/>
            </w14:lightRig>
          </w14:scene3d>
        </w:rPr>
        <w:t>if the Provider is the Lead Provider:</w:t>
      </w:r>
    </w:p>
    <w:p w14:paraId="45BE540E" w14:textId="772F06E3" w:rsidR="000C6CDB" w:rsidRPr="005C5A84" w:rsidRDefault="000C6CDB" w:rsidP="0095028C">
      <w:pPr>
        <w:pStyle w:val="5aifollowing"/>
        <w:numPr>
          <w:ilvl w:val="3"/>
          <w:numId w:val="1"/>
        </w:numPr>
      </w:pPr>
      <w:r w:rsidRPr="005C5A84">
        <w:t>negotiate and execute an Activity Host Organisation Agreement with each Activity Host Organisation that hosts the Work for the Dole Place;</w:t>
      </w:r>
    </w:p>
    <w:p w14:paraId="31AB8131" w14:textId="60B9842B" w:rsidR="000C6CDB" w:rsidRPr="005C5A84" w:rsidRDefault="000C6CDB" w:rsidP="007D07A1">
      <w:pPr>
        <w:pStyle w:val="5aifollowing"/>
        <w:numPr>
          <w:ilvl w:val="3"/>
          <w:numId w:val="1"/>
        </w:numPr>
      </w:pPr>
      <w:bookmarkStart w:id="2000" w:name="_Ref394398098"/>
      <w:r w:rsidRPr="005C5A84">
        <w:t>comply with clause 110.3; and</w:t>
      </w:r>
    </w:p>
    <w:p w14:paraId="1B88020E" w14:textId="30AD6EA2" w:rsidR="00A702B5" w:rsidRDefault="000C6CDB" w:rsidP="00070E54">
      <w:pPr>
        <w:pStyle w:val="5aifollowing"/>
        <w:numPr>
          <w:ilvl w:val="3"/>
          <w:numId w:val="1"/>
        </w:numPr>
      </w:pPr>
      <w:r w:rsidRPr="005C5A84">
        <w:lastRenderedPageBreak/>
        <w:t>identify whether the Work for the Dole Place may be appropriate for any DES Participant to participate in, subject to advice from the DES Provider.</w:t>
      </w:r>
    </w:p>
    <w:p w14:paraId="2BF6DB87" w14:textId="76CEE616" w:rsidR="00735DC5" w:rsidRDefault="00735DC5" w:rsidP="00A702B5">
      <w:pPr>
        <w:pStyle w:val="1cmid-heading"/>
        <w:rPr>
          <w:lang w:eastAsia="en-US"/>
        </w:rPr>
      </w:pPr>
      <w:r>
        <w:rPr>
          <w:lang w:eastAsia="en-US"/>
        </w:rPr>
        <w:t>Replacement of Lead Provider for a Work for the Dole Activity</w:t>
      </w:r>
    </w:p>
    <w:p w14:paraId="7A5DE056" w14:textId="650C31AD" w:rsidR="00735DC5" w:rsidRDefault="00735DC5" w:rsidP="00735DC5">
      <w:pPr>
        <w:pStyle w:val="3Cls11"/>
        <w:numPr>
          <w:ilvl w:val="0"/>
          <w:numId w:val="0"/>
        </w:numPr>
        <w:ind w:left="1021" w:hanging="737"/>
        <w:rPr>
          <w:lang w:eastAsia="en-US"/>
        </w:rPr>
      </w:pPr>
      <w:r>
        <w:rPr>
          <w:lang w:eastAsia="en-US"/>
        </w:rPr>
        <w:t xml:space="preserve">108.13A Where the Provider replaces another Employment Provider as the Lead Provider of a Work for the Dole </w:t>
      </w:r>
      <w:r w:rsidR="00554807">
        <w:tab/>
      </w:r>
      <w:r w:rsidR="003801EF">
        <w:t>a</w:t>
      </w:r>
      <w:r>
        <w:rPr>
          <w:lang w:eastAsia="en-US"/>
        </w:rPr>
        <w:t>ctivity:</w:t>
      </w:r>
    </w:p>
    <w:p w14:paraId="3EB21E33" w14:textId="1525CFBF" w:rsidR="00735DC5" w:rsidRDefault="00735DC5" w:rsidP="00BA79E4">
      <w:pPr>
        <w:pStyle w:val="4Clsa"/>
        <w:numPr>
          <w:ilvl w:val="2"/>
          <w:numId w:val="79"/>
        </w:numPr>
        <w:rPr>
          <w:lang w:eastAsia="en-US"/>
        </w:rPr>
      </w:pPr>
      <w:r>
        <w:rPr>
          <w:lang w:eastAsia="en-US"/>
        </w:rPr>
        <w:t>the Provider must:</w:t>
      </w:r>
    </w:p>
    <w:p w14:paraId="669F8C74" w14:textId="2338B436" w:rsidR="00735DC5" w:rsidRDefault="00735DC5" w:rsidP="0095028C">
      <w:pPr>
        <w:pStyle w:val="5Clsi"/>
        <w:numPr>
          <w:ilvl w:val="3"/>
          <w:numId w:val="79"/>
        </w:numPr>
        <w:rPr>
          <w:lang w:eastAsia="en-US"/>
        </w:rPr>
      </w:pPr>
      <w:r>
        <w:rPr>
          <w:lang w:eastAsia="en-US"/>
        </w:rPr>
        <w:t>use its best endeavours to:</w:t>
      </w:r>
    </w:p>
    <w:p w14:paraId="516635B0" w14:textId="1A7AA9E8" w:rsidR="00735DC5" w:rsidRDefault="00735DC5" w:rsidP="00B54419">
      <w:pPr>
        <w:pStyle w:val="6ClsA"/>
        <w:numPr>
          <w:ilvl w:val="4"/>
          <w:numId w:val="80"/>
        </w:numPr>
      </w:pPr>
      <w:r>
        <w:t>novate the relevant Activity Host Organisation Agreement to it; or</w:t>
      </w:r>
    </w:p>
    <w:p w14:paraId="6ED4E5AC" w14:textId="5EDDC13E" w:rsidR="00735DC5" w:rsidRDefault="00735DC5" w:rsidP="00B54419">
      <w:pPr>
        <w:pStyle w:val="6ClsA"/>
        <w:numPr>
          <w:ilvl w:val="4"/>
          <w:numId w:val="80"/>
        </w:numPr>
      </w:pPr>
      <w:r>
        <w:t>enter into a new Activity Host Organisation Agreement with the relevant Activity Host Organisation on the same terms as the current Activity Host Organisation Agreement, as the Lead Provider;</w:t>
      </w:r>
    </w:p>
    <w:p w14:paraId="7C4B3DFD" w14:textId="7C5FBCC5" w:rsidR="00735DC5" w:rsidRDefault="00735DC5" w:rsidP="00B54419">
      <w:pPr>
        <w:pStyle w:val="MELegal4"/>
        <w:numPr>
          <w:ilvl w:val="3"/>
          <w:numId w:val="80"/>
        </w:numPr>
      </w:pPr>
      <w:r>
        <w:t>advise the Department if it is unable to novate the relevant Activity Host Organisation Agreement or enter into a new Activity Host Organisation Agreement within 10 Business Days of becoming the Lead Provider; and</w:t>
      </w:r>
    </w:p>
    <w:p w14:paraId="7FD9DC7B" w14:textId="0580F71A" w:rsidR="00735DC5" w:rsidRDefault="00735DC5" w:rsidP="00B54419">
      <w:pPr>
        <w:pStyle w:val="MELegal4"/>
        <w:numPr>
          <w:ilvl w:val="3"/>
          <w:numId w:val="80"/>
        </w:numPr>
      </w:pPr>
      <w:r>
        <w:t xml:space="preserve">comply with any direction by the Department in relation to the Work for the Dole </w:t>
      </w:r>
      <w:r w:rsidR="00464A57">
        <w:t>a</w:t>
      </w:r>
      <w:r>
        <w:t>ctivity; and</w:t>
      </w:r>
    </w:p>
    <w:p w14:paraId="28FE9363" w14:textId="447050B0" w:rsidR="00735DC5" w:rsidRDefault="00735DC5" w:rsidP="00BA79E4">
      <w:pPr>
        <w:pStyle w:val="4Clsa"/>
        <w:numPr>
          <w:ilvl w:val="2"/>
          <w:numId w:val="79"/>
        </w:numPr>
        <w:rPr>
          <w:lang w:eastAsia="en-US"/>
        </w:rPr>
      </w:pPr>
      <w:r>
        <w:rPr>
          <w:lang w:eastAsia="en-US"/>
        </w:rPr>
        <w:t>clauses 124.10 to 124.13 apply in relation to any Work for the Dole Fee claimed in advance by the previous Employment Provider under clause 124.9, as if that Work for the Dole Fee were claimed by the Provider.</w:t>
      </w:r>
    </w:p>
    <w:p w14:paraId="4BC390FA" w14:textId="1A64E6CC" w:rsidR="000C6CDB" w:rsidRPr="000C6CDB" w:rsidRDefault="000C6CDB" w:rsidP="00A702B5">
      <w:pPr>
        <w:pStyle w:val="1cmid-heading"/>
      </w:pPr>
      <w:r w:rsidRPr="000C6CDB">
        <w:rPr>
          <w:lang w:eastAsia="en-US"/>
        </w:rPr>
        <w:t>Replacement of Fully Eligible Participants in Work for the Dole Places</w:t>
      </w:r>
    </w:p>
    <w:p w14:paraId="289DA203" w14:textId="77777777" w:rsidR="000C6CDB" w:rsidRPr="000C6CDB" w:rsidRDefault="000C6CDB" w:rsidP="00A702B5">
      <w:pPr>
        <w:pStyle w:val="3Cls11"/>
      </w:pPr>
      <w:r w:rsidRPr="000C6CDB">
        <w:t>Where the Provider has commenced a Fully Eligible Participant in an Individual Hosted Activity, and the Fully Eligible Participant subsequently leaves the relevant Work for the Dole Place, the Provider must, if the Activity Host Organisation wishes to continue the relevant Work for the Dole activity, replace the Fully Eligible Participant in that place and do so in a timely manner.</w:t>
      </w:r>
    </w:p>
    <w:p w14:paraId="425D02BD" w14:textId="77777777" w:rsidR="000C6CDB" w:rsidRPr="000C6CDB" w:rsidRDefault="000C6CDB" w:rsidP="0052514C">
      <w:pPr>
        <w:pStyle w:val="3Cls11"/>
      </w:pPr>
      <w:r w:rsidRPr="000C6CDB">
        <w:t>Where the Provider has commenced a Fully Eligible Participant in a Group Based Activity and the Fully Eligible Participant subsequently leaves the relevant Work for the Dole Place, and the Activity Host Organisation wishes to continue the relevant Work for the Dole activity:</w:t>
      </w:r>
    </w:p>
    <w:p w14:paraId="053EE89A" w14:textId="77777777" w:rsidR="000C6CDB" w:rsidRPr="000C6CDB" w:rsidRDefault="000C6CDB" w:rsidP="00BA79E4">
      <w:pPr>
        <w:pStyle w:val="4Clsa"/>
      </w:pPr>
      <w:r w:rsidRPr="0052514C">
        <w:t>the</w:t>
      </w:r>
      <w:r w:rsidRPr="000C6CDB">
        <w:t xml:space="preserve"> Provider should replace that Fully Eligible Participant in that place within five business days; and </w:t>
      </w:r>
    </w:p>
    <w:p w14:paraId="596E0A8D" w14:textId="77777777" w:rsidR="000C6CDB" w:rsidRPr="000C6CDB" w:rsidRDefault="000C6CDB" w:rsidP="0095028C">
      <w:pPr>
        <w:pStyle w:val="4Clsa"/>
      </w:pPr>
      <w:r w:rsidRPr="000C6CDB">
        <w:t xml:space="preserve">if the Provider does not do so, and the relevant Work for the Dole Place was previously advertised on the Department’s IT Systems, the Department will re-advertise the Work for the Dole </w:t>
      </w:r>
      <w:r w:rsidRPr="005C5A84">
        <w:t>Place</w:t>
      </w:r>
      <w:r w:rsidRPr="000C6CDB">
        <w:rPr>
          <w:color w:val="00B0F0"/>
        </w:rPr>
        <w:t xml:space="preserve"> </w:t>
      </w:r>
      <w:r w:rsidRPr="000C6CDB">
        <w:t>on the Department’s IT Systems.</w:t>
      </w:r>
    </w:p>
    <w:p w14:paraId="6D979C4F" w14:textId="77777777" w:rsidR="000C6CDB" w:rsidRPr="000C6CDB" w:rsidRDefault="000C6CDB" w:rsidP="0095028C">
      <w:pPr>
        <w:pStyle w:val="8Note"/>
      </w:pPr>
      <w:r w:rsidRPr="000C6CDB">
        <w:t>Note:  Timeliness in replacing Fully Eligible Participants in Work for the Dole Places and utilisation of Work for the Dole Places will be monitored.</w:t>
      </w:r>
    </w:p>
    <w:bookmarkEnd w:id="2000"/>
    <w:p w14:paraId="6C5481C6" w14:textId="77777777" w:rsidR="000C6CDB" w:rsidRPr="000C6CDB" w:rsidRDefault="000C6CDB" w:rsidP="00A702B5">
      <w:pPr>
        <w:pStyle w:val="1cmid-heading"/>
        <w:rPr>
          <w:lang w:eastAsia="en-US"/>
        </w:rPr>
      </w:pPr>
      <w:r w:rsidRPr="000C6CDB">
        <w:rPr>
          <w:lang w:eastAsia="en-US"/>
        </w:rPr>
        <w:t xml:space="preserve">Training </w:t>
      </w:r>
    </w:p>
    <w:p w14:paraId="01038B89" w14:textId="77777777" w:rsidR="000C6CDB" w:rsidRPr="000C6CDB" w:rsidRDefault="000C6CDB" w:rsidP="00A702B5">
      <w:pPr>
        <w:pStyle w:val="3Cls11"/>
      </w:pPr>
      <w:r w:rsidRPr="000C6CDB">
        <w:t xml:space="preserve">The Provider must ensure that each Fully Eligible Participant </w:t>
      </w:r>
      <w:r w:rsidR="00B072AC">
        <w:t xml:space="preserve">on the Provider's caseload </w:t>
      </w:r>
      <w:r w:rsidRPr="000C6CDB">
        <w:t xml:space="preserve">participating in Work for the Dole activities receives the training required for the specific </w:t>
      </w:r>
      <w:r w:rsidRPr="005C5A84">
        <w:t>activity, including as specified in any relevant risk assessment,</w:t>
      </w:r>
      <w:r w:rsidRPr="000C6CDB">
        <w:t xml:space="preserve"> or as otherwise specified in any Guidelines.</w:t>
      </w:r>
    </w:p>
    <w:p w14:paraId="000CAAF7" w14:textId="77777777" w:rsidR="000C6CDB" w:rsidRPr="000C6CDB" w:rsidRDefault="000C6CDB" w:rsidP="00A702B5">
      <w:pPr>
        <w:pStyle w:val="1cmid-heading"/>
        <w:rPr>
          <w:lang w:eastAsia="en-US"/>
        </w:rPr>
      </w:pPr>
      <w:r w:rsidRPr="000C6CDB">
        <w:rPr>
          <w:lang w:eastAsia="en-US"/>
        </w:rPr>
        <w:t xml:space="preserve">Collaboration </w:t>
      </w:r>
    </w:p>
    <w:p w14:paraId="01076EF2" w14:textId="2DB8C950" w:rsidR="000C6CDB" w:rsidRPr="000C6CDB" w:rsidRDefault="00B072AC" w:rsidP="00A702B5">
      <w:pPr>
        <w:pStyle w:val="3Cls11"/>
      </w:pPr>
      <w:bookmarkStart w:id="2001" w:name="_Ref397612205"/>
      <w:r>
        <w:t>In order to deliver Work for the Dole effectively, t</w:t>
      </w:r>
      <w:r w:rsidR="000C6CDB" w:rsidRPr="000C6CDB">
        <w:t>he Provider must</w:t>
      </w:r>
      <w:r>
        <w:t xml:space="preserve"> collaborate</w:t>
      </w:r>
      <w:r w:rsidR="000C6CDB" w:rsidRPr="000C6CDB">
        <w:t xml:space="preserve"> with </w:t>
      </w:r>
      <w:r w:rsidR="000C6CDB" w:rsidRPr="005C5A84">
        <w:rPr>
          <w:szCs w:val="22"/>
        </w:rPr>
        <w:t>DES Providers</w:t>
      </w:r>
      <w:r w:rsidR="000C6CDB" w:rsidRPr="005C5A84">
        <w:t xml:space="preserve"> </w:t>
      </w:r>
      <w:r w:rsidR="000C6CDB" w:rsidRPr="000C6CDB">
        <w:t>and Activity Host Organisations in its Employment Region(s).</w:t>
      </w:r>
      <w:bookmarkEnd w:id="2001"/>
    </w:p>
    <w:p w14:paraId="1537F525" w14:textId="16B690E2" w:rsidR="000C6CDB" w:rsidRPr="000C6CDB" w:rsidRDefault="000C6CDB" w:rsidP="00A702B5">
      <w:pPr>
        <w:pStyle w:val="3Cls11"/>
      </w:pPr>
      <w:r w:rsidRPr="000C6CDB">
        <w:lastRenderedPageBreak/>
        <w:t xml:space="preserve">For the purposes of clause 108.17, the Provider must work with Activity Host Organisations </w:t>
      </w:r>
      <w:r w:rsidRPr="005C5A84">
        <w:rPr>
          <w:szCs w:val="22"/>
        </w:rPr>
        <w:t xml:space="preserve">and DES Providers </w:t>
      </w:r>
      <w:r w:rsidRPr="000C6CDB">
        <w:t>in the Provider’s Employment Region(s) to</w:t>
      </w:r>
      <w:r w:rsidRPr="008C1BC0">
        <w:rPr>
          <w:color w:val="auto"/>
        </w:rPr>
        <w:t>:</w:t>
      </w:r>
    </w:p>
    <w:p w14:paraId="1EC454C7" w14:textId="77777777" w:rsidR="000C6CDB" w:rsidRPr="000C6CDB" w:rsidRDefault="000C6CDB" w:rsidP="00BA79E4">
      <w:pPr>
        <w:pStyle w:val="4Clsa"/>
      </w:pPr>
      <w:r w:rsidRPr="000C6CDB">
        <w:t xml:space="preserve">plan ahead so that, where relevant, a suitable Work for the Dole Place, with regards to timing, location and any special requirements, is </w:t>
      </w:r>
      <w:r w:rsidRPr="008C1BC0">
        <w:t>available:</w:t>
      </w:r>
    </w:p>
    <w:p w14:paraId="6CF51C0C" w14:textId="06ADAD87" w:rsidR="000C6CDB" w:rsidRPr="00742E5F" w:rsidRDefault="000C6CDB" w:rsidP="0095028C">
      <w:pPr>
        <w:pStyle w:val="5aifollowing"/>
        <w:numPr>
          <w:ilvl w:val="3"/>
          <w:numId w:val="1"/>
        </w:numPr>
      </w:pPr>
      <w:r w:rsidRPr="00742E5F">
        <w:rPr>
          <w:szCs w:val="22"/>
        </w:rPr>
        <w:t>for</w:t>
      </w:r>
      <w:r w:rsidR="00B072AC">
        <w:t xml:space="preserve"> each relevant</w:t>
      </w:r>
      <w:r w:rsidRPr="00742E5F">
        <w:rPr>
          <w:szCs w:val="22"/>
        </w:rPr>
        <w:t xml:space="preserve"> Fully Eligible Participant</w:t>
      </w:r>
      <w:r w:rsidR="00B072AC">
        <w:t xml:space="preserve"> on the Provider's caseload</w:t>
      </w:r>
      <w:r w:rsidRPr="00742E5F">
        <w:rPr>
          <w:szCs w:val="22"/>
        </w:rPr>
        <w:t>,</w:t>
      </w:r>
      <w:r w:rsidRPr="005C5A84">
        <w:t xml:space="preserve"> before </w:t>
      </w:r>
      <w:r w:rsidR="00B072AC">
        <w:t>the</w:t>
      </w:r>
      <w:r w:rsidRPr="005C5A84">
        <w:t xml:space="preserve"> Fully Eligible Participant’s Annual Activity Requirements are due for completion; and</w:t>
      </w:r>
    </w:p>
    <w:p w14:paraId="1241FCB0" w14:textId="0FC6D29F" w:rsidR="000C6CDB" w:rsidRPr="000C6CDB" w:rsidRDefault="000C6CDB" w:rsidP="0095028C">
      <w:pPr>
        <w:pStyle w:val="5aifollowing"/>
        <w:numPr>
          <w:ilvl w:val="3"/>
          <w:numId w:val="1"/>
        </w:numPr>
      </w:pPr>
      <w:r w:rsidRPr="005C5A84">
        <w:t xml:space="preserve">for </w:t>
      </w:r>
      <w:r w:rsidR="00B072AC">
        <w:t xml:space="preserve">relevant </w:t>
      </w:r>
      <w:r w:rsidRPr="005C5A84">
        <w:t>DES Participants, as requested by a DES Provider;</w:t>
      </w:r>
    </w:p>
    <w:p w14:paraId="08879706" w14:textId="20175A45" w:rsidR="000C6CDB" w:rsidRPr="000C6CDB" w:rsidRDefault="000C6CDB" w:rsidP="007D07A1">
      <w:pPr>
        <w:pStyle w:val="4Clsa"/>
      </w:pPr>
      <w:r w:rsidRPr="000C6CDB">
        <w:t xml:space="preserve">help develop and </w:t>
      </w:r>
      <w:r w:rsidR="00B072AC">
        <w:t xml:space="preserve">Source </w:t>
      </w:r>
      <w:r w:rsidRPr="000C6CDB">
        <w:t>Work for the Dole Places that are suitable for a wide variety of Fully Eligible Participants (i.e. with different characteristics and needs)</w:t>
      </w:r>
      <w:r w:rsidRPr="000C6CDB">
        <w:rPr>
          <w:color w:val="FF0000"/>
        </w:rPr>
        <w:t xml:space="preserve"> </w:t>
      </w:r>
      <w:r w:rsidRPr="005C5A84">
        <w:t>and DES Participants</w:t>
      </w:r>
      <w:r w:rsidRPr="000C6CDB">
        <w:t>;</w:t>
      </w:r>
    </w:p>
    <w:p w14:paraId="54B985AA" w14:textId="3AEEC6CF" w:rsidR="000C6CDB" w:rsidRPr="000C6CDB" w:rsidRDefault="00165085" w:rsidP="00070E54">
      <w:pPr>
        <w:pStyle w:val="4Clsa"/>
      </w:pPr>
      <w:r>
        <w:t>make a positive contribution to the local community through the delivery of Work for the Dole activities</w:t>
      </w:r>
      <w:r w:rsidR="000C6CDB" w:rsidRPr="000C6CDB">
        <w:t>;</w:t>
      </w:r>
    </w:p>
    <w:p w14:paraId="6C49A558" w14:textId="754DC073" w:rsidR="000C6CDB" w:rsidRPr="000C6CDB" w:rsidRDefault="000C6CDB">
      <w:pPr>
        <w:pStyle w:val="4Clsa"/>
      </w:pPr>
      <w:r w:rsidRPr="000C6CDB">
        <w:t>identify</w:t>
      </w:r>
      <w:r w:rsidR="00165085">
        <w:t xml:space="preserve"> and deliver</w:t>
      </w:r>
      <w:r w:rsidRPr="000C6CDB">
        <w:t xml:space="preserve"> best practice in Work for the Dole; and</w:t>
      </w:r>
    </w:p>
    <w:p w14:paraId="3F664FCA" w14:textId="77777777" w:rsidR="000C6CDB" w:rsidRPr="002D5038" w:rsidRDefault="00165085">
      <w:pPr>
        <w:pStyle w:val="4Clsa"/>
      </w:pPr>
      <w:r w:rsidRPr="002D5038">
        <w:t>if requested by a DES Provider, arrange a suitable Work for the Dole Place for a DES Participant using reasonable endeavours to identify a Work for the Dole Place advertised on the Department's IT Systems that may be suitable for the DES Participant, and refer the DES Provider to the relevant Lead Provider</w:t>
      </w:r>
      <w:r w:rsidR="000C6CDB" w:rsidRPr="002D5038">
        <w:t>.</w:t>
      </w:r>
    </w:p>
    <w:p w14:paraId="530FCC9A" w14:textId="77777777" w:rsidR="000C6CDB" w:rsidRPr="000C6CDB" w:rsidRDefault="000C6CDB" w:rsidP="00074821">
      <w:pPr>
        <w:pStyle w:val="3Cls11"/>
      </w:pPr>
      <w:bookmarkStart w:id="2002" w:name="_Ref414898107"/>
      <w:r w:rsidRPr="000C6CDB">
        <w:t>The Department may, at any time and at its absolute discretion, give a direction to the Provider in relation to a Work for the Dole Place, including a direction that a Work for the Dole Place is:</w:t>
      </w:r>
      <w:bookmarkEnd w:id="2002"/>
      <w:r w:rsidRPr="000C6CDB">
        <w:t xml:space="preserve"> </w:t>
      </w:r>
    </w:p>
    <w:p w14:paraId="20291015" w14:textId="77777777" w:rsidR="000C6CDB" w:rsidRPr="000C6CDB" w:rsidRDefault="000C6CDB" w:rsidP="00BA79E4">
      <w:pPr>
        <w:pStyle w:val="4Clsa"/>
      </w:pPr>
      <w:r w:rsidRPr="000C6CDB">
        <w:t xml:space="preserve">to be reallocated to another Employment Provider </w:t>
      </w:r>
      <w:r w:rsidRPr="005C5A84">
        <w:t>or a DES Provider;</w:t>
      </w:r>
    </w:p>
    <w:p w14:paraId="625AAAD4" w14:textId="77777777" w:rsidR="000C6CDB" w:rsidRPr="000C6CDB" w:rsidRDefault="000C6CDB" w:rsidP="0095028C">
      <w:pPr>
        <w:pStyle w:val="4Clsa"/>
      </w:pPr>
      <w:r w:rsidRPr="000C6CDB">
        <w:t xml:space="preserve">not to be used; or </w:t>
      </w:r>
    </w:p>
    <w:p w14:paraId="4B585F81" w14:textId="77777777" w:rsidR="000C6CDB" w:rsidRPr="000C6CDB" w:rsidRDefault="000C6CDB" w:rsidP="0095028C">
      <w:pPr>
        <w:pStyle w:val="4Clsa"/>
      </w:pPr>
      <w:r w:rsidRPr="000C6CDB">
        <w:t>to be used, or used differently, within a specific timeframe,</w:t>
      </w:r>
    </w:p>
    <w:p w14:paraId="1854C590" w14:textId="77777777" w:rsidR="000C6CDB" w:rsidRPr="000C6CDB" w:rsidRDefault="000C6CDB" w:rsidP="00074821">
      <w:pPr>
        <w:pStyle w:val="3b11following"/>
      </w:pPr>
      <w:r w:rsidRPr="000C6CDB">
        <w:t xml:space="preserve">and if the Provider receives such a direction, the Provider must: </w:t>
      </w:r>
    </w:p>
    <w:p w14:paraId="072BD5CB" w14:textId="77777777" w:rsidR="000C6CDB" w:rsidRPr="000C6CDB" w:rsidRDefault="000C6CDB" w:rsidP="00BA79E4">
      <w:pPr>
        <w:pStyle w:val="4Clsa"/>
      </w:pPr>
      <w:r w:rsidRPr="000C6CDB">
        <w:t xml:space="preserve">immediately take any action required by the direction; and </w:t>
      </w:r>
    </w:p>
    <w:p w14:paraId="37B5943B" w14:textId="77777777" w:rsidR="000C6CDB" w:rsidRPr="000C6CDB" w:rsidRDefault="000C6CDB" w:rsidP="0095028C">
      <w:pPr>
        <w:pStyle w:val="4Clsa"/>
      </w:pPr>
      <w:r w:rsidRPr="005C5A84">
        <w:t>otherwise</w:t>
      </w:r>
      <w:r w:rsidRPr="000C6CDB">
        <w:t xml:space="preserve"> continue to perform the Services in accordance with </w:t>
      </w:r>
      <w:r w:rsidRPr="005C5A84">
        <w:t>this Deed</w:t>
      </w:r>
      <w:r w:rsidRPr="000C6CDB">
        <w:t>.</w:t>
      </w:r>
    </w:p>
    <w:p w14:paraId="4C0459D9" w14:textId="34E8FDB2" w:rsidR="000C6CDB" w:rsidRPr="000C6CDB" w:rsidRDefault="00165085" w:rsidP="00074821">
      <w:pPr>
        <w:pStyle w:val="3Cls11"/>
      </w:pPr>
      <w:r>
        <w:t>Reserved</w:t>
      </w:r>
      <w:r w:rsidR="000C6CDB" w:rsidRPr="000C6CDB">
        <w:t>.</w:t>
      </w:r>
    </w:p>
    <w:p w14:paraId="5DF7BF6F" w14:textId="77777777" w:rsidR="000C6CDB" w:rsidRPr="000C6CDB" w:rsidRDefault="000C6CDB" w:rsidP="00074821">
      <w:pPr>
        <w:pStyle w:val="1cmid-heading"/>
        <w:rPr>
          <w:lang w:eastAsia="en-US"/>
        </w:rPr>
      </w:pPr>
      <w:r w:rsidRPr="000C6CDB">
        <w:rPr>
          <w:lang w:eastAsia="en-US"/>
        </w:rPr>
        <w:t>Insurance for Work for the Dole activities exclusively on private property</w:t>
      </w:r>
    </w:p>
    <w:p w14:paraId="0477EADB" w14:textId="77777777" w:rsidR="000C6CDB" w:rsidRPr="000C6CDB" w:rsidRDefault="000C6CDB" w:rsidP="00074821">
      <w:pPr>
        <w:pStyle w:val="3Cls11"/>
      </w:pPr>
      <w:bookmarkStart w:id="2003" w:name="_Ref414898234"/>
      <w:bookmarkStart w:id="2004" w:name="_Ref397425139"/>
      <w:r w:rsidRPr="000C6CDB">
        <w:t>Subject to clause 108.19, where Work for the Dole activities involve work exclusively on private property and are:</w:t>
      </w:r>
      <w:bookmarkEnd w:id="2003"/>
    </w:p>
    <w:p w14:paraId="07798BC2" w14:textId="77777777" w:rsidR="000C6CDB" w:rsidRPr="000C6CDB" w:rsidRDefault="000C6CDB" w:rsidP="00BA79E4">
      <w:pPr>
        <w:pStyle w:val="4Clsa"/>
      </w:pPr>
      <w:r w:rsidRPr="000C6CDB">
        <w:t xml:space="preserve">a </w:t>
      </w:r>
      <w:r w:rsidRPr="005C5A84">
        <w:t>Community Support Project</w:t>
      </w:r>
      <w:r w:rsidRPr="000C6CDB">
        <w:t xml:space="preserve">; or </w:t>
      </w:r>
    </w:p>
    <w:p w14:paraId="5CF34DCB" w14:textId="77777777" w:rsidR="000C6CDB" w:rsidRPr="000C6CDB" w:rsidRDefault="000C6CDB" w:rsidP="0095028C">
      <w:pPr>
        <w:pStyle w:val="4Clsa"/>
      </w:pPr>
      <w:r w:rsidRPr="000C6CDB">
        <w:t>any other activity specified in any Guidelines,</w:t>
      </w:r>
    </w:p>
    <w:p w14:paraId="7CFC470C" w14:textId="77777777" w:rsidR="000C6CDB" w:rsidRPr="000C6CDB" w:rsidRDefault="000C6CDB" w:rsidP="00074821">
      <w:pPr>
        <w:pStyle w:val="3b11following"/>
      </w:pPr>
      <w:r w:rsidRPr="000C6CDB">
        <w:t>the Provider must ensure that, for the duration of the activities, there is public liability insurance, written on an occurrence basis, with a limit of indemnity of at least $10 million in respect of any one occurrence, which covers the liability of the lessor or owner of the land on which the activities take place, including to Fully Eligible Participants</w:t>
      </w:r>
      <w:r w:rsidRPr="000C6CDB">
        <w:rPr>
          <w:color w:val="FF0000"/>
        </w:rPr>
        <w:t xml:space="preserve"> </w:t>
      </w:r>
      <w:r w:rsidRPr="005C5A84">
        <w:t>or DES Participants, as relevant</w:t>
      </w:r>
      <w:r w:rsidRPr="000C6CDB">
        <w:t>.</w:t>
      </w:r>
    </w:p>
    <w:p w14:paraId="753EA38C" w14:textId="77777777" w:rsidR="000C6CDB" w:rsidRPr="000C6CDB" w:rsidRDefault="000C6CDB" w:rsidP="00074821">
      <w:pPr>
        <w:pStyle w:val="3Cls11"/>
      </w:pPr>
      <w:bookmarkStart w:id="2005" w:name="_Ref399842211"/>
      <w:r w:rsidRPr="000C6CDB">
        <w:t>Where the Provider cannot ensure that there is public liability insurance in accordance with clause 108.21, the Provider must not provide, Broker or Purchase the activities without the Department’s prior written approval.</w:t>
      </w:r>
      <w:bookmarkEnd w:id="2005"/>
    </w:p>
    <w:p w14:paraId="7F152C5D" w14:textId="77777777" w:rsidR="000C6CDB" w:rsidRPr="000C6CDB" w:rsidRDefault="000C6CDB" w:rsidP="00BA79E4">
      <w:pPr>
        <w:pStyle w:val="8Note"/>
        <w:ind w:left="0"/>
        <w:rPr>
          <w:color w:val="76923C" w:themeColor="accent3" w:themeShade="BF"/>
        </w:rPr>
      </w:pPr>
      <w:r w:rsidRPr="000C6CDB">
        <w:t>Note: The Department has purchased personal accident insurance, and public and products liability insurance that covers Stream Participants</w:t>
      </w:r>
      <w:r w:rsidRPr="000C6CDB">
        <w:rPr>
          <w:rFonts w:asciiTheme="minorHAnsi" w:hAnsiTheme="minorHAnsi" w:cstheme="minorHAnsi"/>
          <w:color w:val="FF0000"/>
        </w:rPr>
        <w:t xml:space="preserve"> </w:t>
      </w:r>
      <w:r w:rsidRPr="005C5A84">
        <w:rPr>
          <w:rFonts w:asciiTheme="minorHAnsi" w:hAnsiTheme="minorHAnsi" w:cstheme="minorHAnsi"/>
        </w:rPr>
        <w:t xml:space="preserve">and DES Participants </w:t>
      </w:r>
      <w:r w:rsidRPr="000C6CDB">
        <w:t xml:space="preserve">who are undertaking </w:t>
      </w:r>
      <w:r w:rsidRPr="005C5A84">
        <w:t xml:space="preserve">particular approved activities, in employment assistance programmes. The Provider should refer to the Insurance Readers Guide and insurance policies on the Provider Portal for further details. </w:t>
      </w:r>
    </w:p>
    <w:p w14:paraId="6A53EB63" w14:textId="77777777" w:rsidR="000C6CDB" w:rsidRPr="000C6CDB" w:rsidRDefault="000C6CDB" w:rsidP="0095028C">
      <w:pPr>
        <w:pStyle w:val="8Note"/>
        <w:ind w:left="0"/>
      </w:pPr>
      <w:r w:rsidRPr="000C6CDB">
        <w:t xml:space="preserve">The Department has also purchased public and products liability insurance for </w:t>
      </w:r>
      <w:r w:rsidRPr="005C5A84">
        <w:t>Activity Host Organisations,</w:t>
      </w:r>
      <w:r w:rsidRPr="000C6CDB">
        <w:rPr>
          <w:color w:val="76923C" w:themeColor="accent3" w:themeShade="BF"/>
        </w:rPr>
        <w:t xml:space="preserve"> </w:t>
      </w:r>
      <w:r w:rsidRPr="000C6CDB">
        <w:t>owners of private property</w:t>
      </w:r>
      <w:r w:rsidRPr="000C6CDB">
        <w:rPr>
          <w:color w:val="76923C" w:themeColor="accent3" w:themeShade="BF"/>
        </w:rPr>
        <w:t xml:space="preserve">, </w:t>
      </w:r>
      <w:r w:rsidRPr="005C5A84">
        <w:t>and lease holders and farms who are receiving assistance on t</w:t>
      </w:r>
      <w:r w:rsidRPr="000C6CDB">
        <w:t xml:space="preserve">heir property from </w:t>
      </w:r>
      <w:r w:rsidRPr="005C5A84">
        <w:t xml:space="preserve">job seekers undertaking Work for the </w:t>
      </w:r>
      <w:r w:rsidRPr="005C5A84">
        <w:lastRenderedPageBreak/>
        <w:t xml:space="preserve">Dole – Community Support Projects. This insurance covers liability where a claim is denied under the Activity Host Organisation, owner or lease holder or farm’s own public liability insurance policy because that policy excludes particular claims arising in relation to Work for the Dole – Community Support Projects. A copy of this policy is available on the Provider Portal. </w:t>
      </w:r>
      <w:r w:rsidRPr="000C6CDB">
        <w:t xml:space="preserve">The amount and form of these insurances is at the Department’s absolute discretion. </w:t>
      </w:r>
    </w:p>
    <w:p w14:paraId="307A1BB1" w14:textId="77777777" w:rsidR="000C6CDB" w:rsidRPr="000C6CDB" w:rsidRDefault="000C6CDB" w:rsidP="00074821">
      <w:pPr>
        <w:pStyle w:val="1cmid-heading"/>
        <w:rPr>
          <w:lang w:eastAsia="en-US"/>
        </w:rPr>
      </w:pPr>
      <w:r w:rsidRPr="000C6CDB">
        <w:rPr>
          <w:lang w:eastAsia="en-US"/>
        </w:rPr>
        <w:t>Transport</w:t>
      </w:r>
    </w:p>
    <w:p w14:paraId="57853043" w14:textId="77777777" w:rsidR="000C6CDB" w:rsidRPr="000C6CDB" w:rsidRDefault="000C6CDB" w:rsidP="00074821">
      <w:pPr>
        <w:pStyle w:val="3Cls11"/>
      </w:pPr>
      <w:r w:rsidRPr="000C6CDB">
        <w:t>If required under an Activity Host Organisation Agreement to provide transport for Fully Eligible Participants, the Provider must do so in accordance with any Guidelines.</w:t>
      </w:r>
    </w:p>
    <w:p w14:paraId="2B9967D0" w14:textId="77777777" w:rsidR="000C6CDB" w:rsidRPr="005C5A84" w:rsidRDefault="000C6CDB" w:rsidP="00074821">
      <w:pPr>
        <w:pStyle w:val="2Clause1"/>
        <w:rPr>
          <w:strike/>
          <w:lang w:eastAsia="en-US"/>
        </w:rPr>
      </w:pPr>
      <w:bookmarkStart w:id="2006" w:name="_Toc397002033"/>
      <w:bookmarkStart w:id="2007" w:name="_Toc398056272"/>
      <w:bookmarkStart w:id="2008" w:name="_Toc398144157"/>
      <w:bookmarkStart w:id="2009" w:name="_Toc394677909"/>
      <w:bookmarkStart w:id="2010" w:name="_Toc394680677"/>
      <w:bookmarkStart w:id="2011" w:name="_Toc394927579"/>
      <w:bookmarkStart w:id="2012" w:name="_Toc394927814"/>
      <w:bookmarkStart w:id="2013" w:name="_Toc394932805"/>
      <w:bookmarkStart w:id="2014" w:name="_Toc394991943"/>
      <w:bookmarkStart w:id="2015" w:name="_Toc394992198"/>
      <w:bookmarkStart w:id="2016" w:name="_Toc394992453"/>
      <w:bookmarkStart w:id="2017" w:name="_Toc394992709"/>
      <w:bookmarkStart w:id="2018" w:name="_Toc395173967"/>
      <w:bookmarkStart w:id="2019" w:name="_Toc395204543"/>
      <w:bookmarkStart w:id="2020" w:name="_Toc394677910"/>
      <w:bookmarkStart w:id="2021" w:name="_Toc394680678"/>
      <w:bookmarkStart w:id="2022" w:name="_Toc394927580"/>
      <w:bookmarkStart w:id="2023" w:name="_Toc394927815"/>
      <w:bookmarkStart w:id="2024" w:name="_Toc394932806"/>
      <w:bookmarkStart w:id="2025" w:name="_Toc394991944"/>
      <w:bookmarkStart w:id="2026" w:name="_Toc394992199"/>
      <w:bookmarkStart w:id="2027" w:name="_Toc394992454"/>
      <w:bookmarkStart w:id="2028" w:name="_Toc394992710"/>
      <w:bookmarkStart w:id="2029" w:name="_Toc395173968"/>
      <w:bookmarkStart w:id="2030" w:name="_Toc395204544"/>
      <w:bookmarkStart w:id="2031" w:name="_Toc395267741"/>
      <w:bookmarkStart w:id="2032" w:name="_Toc395267994"/>
      <w:bookmarkStart w:id="2033" w:name="_Toc395280836"/>
      <w:bookmarkStart w:id="2034" w:name="_Toc395281088"/>
      <w:bookmarkStart w:id="2035" w:name="_Toc395281340"/>
      <w:bookmarkStart w:id="2036" w:name="_Toc395282052"/>
      <w:bookmarkStart w:id="2037" w:name="_Toc395282304"/>
      <w:bookmarkStart w:id="2038" w:name="_Toc395282556"/>
      <w:bookmarkStart w:id="2039" w:name="_Toc395282808"/>
      <w:bookmarkStart w:id="2040" w:name="_Toc395283060"/>
      <w:bookmarkStart w:id="2041" w:name="_Toc457551235"/>
      <w:bookmarkStart w:id="2042" w:name="_Toc518567918"/>
      <w:bookmarkEnd w:id="2004"/>
      <w:bookmarkEnd w:id="2006"/>
      <w:bookmarkEnd w:id="2007"/>
      <w:bookmarkEnd w:id="2008"/>
      <w:bookmarkEnd w:id="2009"/>
      <w:bookmarkEnd w:id="2010"/>
      <w:bookmarkEnd w:id="2011"/>
      <w:bookmarkEnd w:id="2012"/>
      <w:bookmarkEnd w:id="2013"/>
      <w:bookmarkEnd w:id="2014"/>
      <w:bookmarkEnd w:id="2015"/>
      <w:bookmarkEnd w:id="2016"/>
      <w:bookmarkEnd w:id="2017"/>
      <w:bookmarkEnd w:id="2018"/>
      <w:bookmarkEnd w:id="2019"/>
      <w:bookmarkEnd w:id="2020"/>
      <w:bookmarkEnd w:id="2021"/>
      <w:bookmarkEnd w:id="2022"/>
      <w:bookmarkEnd w:id="2023"/>
      <w:bookmarkEnd w:id="2024"/>
      <w:bookmarkEnd w:id="2025"/>
      <w:bookmarkEnd w:id="2026"/>
      <w:bookmarkEnd w:id="2027"/>
      <w:bookmarkEnd w:id="2028"/>
      <w:bookmarkEnd w:id="2029"/>
      <w:bookmarkEnd w:id="2030"/>
      <w:bookmarkEnd w:id="2031"/>
      <w:bookmarkEnd w:id="2032"/>
      <w:bookmarkEnd w:id="2033"/>
      <w:bookmarkEnd w:id="2034"/>
      <w:bookmarkEnd w:id="2035"/>
      <w:bookmarkEnd w:id="2036"/>
      <w:bookmarkEnd w:id="2037"/>
      <w:bookmarkEnd w:id="2038"/>
      <w:bookmarkEnd w:id="2039"/>
      <w:bookmarkEnd w:id="2040"/>
      <w:r w:rsidRPr="005C5A84">
        <w:rPr>
          <w:lang w:eastAsia="en-US"/>
        </w:rPr>
        <w:t>National Work Experience Programme Placements</w:t>
      </w:r>
      <w:bookmarkEnd w:id="2041"/>
      <w:r w:rsidRPr="005C5A84">
        <w:rPr>
          <w:lang w:eastAsia="en-US"/>
        </w:rPr>
        <w:t xml:space="preserve"> and Work Experience (Other) Placements</w:t>
      </w:r>
      <w:bookmarkEnd w:id="2042"/>
    </w:p>
    <w:p w14:paraId="37305880" w14:textId="77777777" w:rsidR="000C6CDB" w:rsidRPr="000C6CDB" w:rsidRDefault="000C6CDB" w:rsidP="00074821">
      <w:pPr>
        <w:pStyle w:val="3Cls11"/>
      </w:pPr>
      <w:r w:rsidRPr="005C5A84">
        <w:t>Subject to clause 109.2,</w:t>
      </w:r>
      <w:r w:rsidRPr="005C5A84">
        <w:rPr>
          <w:color w:val="00B0F0"/>
        </w:rPr>
        <w:t xml:space="preserve"> </w:t>
      </w:r>
      <w:r w:rsidRPr="005C5A84">
        <w:t>the Provider may provide, Purchase, Broker or arrange National Work Experience Programme Placements and Work Experience (Other) Placements</w:t>
      </w:r>
      <w:r w:rsidRPr="000C6CDB">
        <w:rPr>
          <w:color w:val="00B0F0"/>
        </w:rPr>
        <w:t xml:space="preserve"> </w:t>
      </w:r>
      <w:r w:rsidRPr="000C6CDB">
        <w:t>for:</w:t>
      </w:r>
    </w:p>
    <w:p w14:paraId="54BFFA58" w14:textId="77777777" w:rsidR="000C6CDB" w:rsidRPr="005C5A84" w:rsidRDefault="000C6CDB" w:rsidP="00BA79E4">
      <w:pPr>
        <w:pStyle w:val="4Clsa"/>
      </w:pPr>
      <w:r w:rsidRPr="005C5A84">
        <w:t>eligible Fully Eligible Participants (Mutual Obligation), as part of meeting their Annual Activity Requirements or at any other time; and</w:t>
      </w:r>
    </w:p>
    <w:p w14:paraId="63F3E59F" w14:textId="77777777" w:rsidR="000C6CDB" w:rsidRPr="000C6CDB" w:rsidRDefault="000C6CDB" w:rsidP="0095028C">
      <w:pPr>
        <w:pStyle w:val="4Clsa"/>
      </w:pPr>
      <w:r w:rsidRPr="005C5A84">
        <w:t>other eligible Stream</w:t>
      </w:r>
      <w:r w:rsidRPr="000C6CDB">
        <w:t xml:space="preserve"> Participants, if specified </w:t>
      </w:r>
      <w:r w:rsidRPr="005C5A84">
        <w:t>in</w:t>
      </w:r>
      <w:r w:rsidRPr="000C6CDB">
        <w:rPr>
          <w:color w:val="00B0F0"/>
        </w:rPr>
        <w:t xml:space="preserve"> </w:t>
      </w:r>
      <w:r w:rsidRPr="000C6CDB">
        <w:t xml:space="preserve">their Job Plan, </w:t>
      </w:r>
    </w:p>
    <w:p w14:paraId="1EBCF4EF" w14:textId="77777777" w:rsidR="000C6CDB" w:rsidRPr="000C6CDB" w:rsidRDefault="000C6CDB" w:rsidP="00074821">
      <w:pPr>
        <w:pStyle w:val="3b11following"/>
      </w:pPr>
      <w:r w:rsidRPr="000C6CDB">
        <w:t>but only:</w:t>
      </w:r>
    </w:p>
    <w:p w14:paraId="520D2514" w14:textId="77777777" w:rsidR="000C6CDB" w:rsidRPr="000C6CDB" w:rsidRDefault="000C6CDB" w:rsidP="00BA79E4">
      <w:pPr>
        <w:pStyle w:val="4Clsa"/>
      </w:pPr>
      <w:r w:rsidRPr="005C5A84">
        <w:t xml:space="preserve">if each National Work Experience Programme Placement and Work Experience (Other) Placement does not, in whole or in part, involve work which would have been undertaken by a paid worker if the National Work Experience Programme Placement or Work Experience (Other) Placement had not taken place; </w:t>
      </w:r>
    </w:p>
    <w:p w14:paraId="5D544934" w14:textId="77777777" w:rsidR="000C6CDB" w:rsidRPr="005C5A84" w:rsidRDefault="000C6CDB" w:rsidP="0095028C">
      <w:pPr>
        <w:pStyle w:val="4Clsa"/>
      </w:pPr>
      <w:r w:rsidRPr="005C5A84">
        <w:t>if the Provider is satisfied that, for each National Work Experience Programme Placement, there is a likelihood that the relevant Stream Participant will obtain paid employment with the relevant Activity Host Organisation following the National Work Experience Programme Placement, and the Provider has made an assessment of the likely length of that employment; and</w:t>
      </w:r>
    </w:p>
    <w:p w14:paraId="05894109" w14:textId="77777777" w:rsidR="000C6CDB" w:rsidRPr="005C5A84" w:rsidRDefault="000C6CDB" w:rsidP="0095028C">
      <w:pPr>
        <w:pStyle w:val="4Clsa"/>
      </w:pPr>
      <w:r w:rsidRPr="000C6CDB">
        <w:t>in accordance with any Guidelines.</w:t>
      </w:r>
    </w:p>
    <w:p w14:paraId="7D90B462" w14:textId="77777777" w:rsidR="000C6CDB" w:rsidRPr="005C5A84" w:rsidRDefault="000C6CDB" w:rsidP="00074821">
      <w:pPr>
        <w:pStyle w:val="3Cls11"/>
      </w:pPr>
      <w:bookmarkStart w:id="2043" w:name="_Ref397612859"/>
      <w:r w:rsidRPr="005C5A84">
        <w:t>The Provider must ensure that each National Work Experience Programme Placement and Work Experience (Other) Placement does not exceed a maximum of four weeks duration with a maximum of 25 hours participation per week.</w:t>
      </w:r>
    </w:p>
    <w:p w14:paraId="336503B2" w14:textId="77777777" w:rsidR="000C6CDB" w:rsidRPr="005C5A84" w:rsidRDefault="000C6CDB" w:rsidP="00BA79E4">
      <w:pPr>
        <w:pStyle w:val="8Note"/>
        <w:ind w:left="0"/>
        <w:rPr>
          <w:color w:val="00B0F0"/>
        </w:rPr>
      </w:pPr>
      <w:r w:rsidRPr="005C5A84">
        <w:t>Note: where the Provider has assessed, for the purpose of clause 109.1(d), that the likely length of a subsequent paid employment opportunity is for less than six months the placement should be for less than the maximum of four weeks (e.g. less than two weeks).</w:t>
      </w:r>
    </w:p>
    <w:p w14:paraId="454B9350" w14:textId="77777777" w:rsidR="000C6CDB" w:rsidRPr="005C5A84" w:rsidRDefault="000C6CDB" w:rsidP="00074821">
      <w:pPr>
        <w:pStyle w:val="3Cls11"/>
      </w:pPr>
      <w:r w:rsidRPr="005C5A84">
        <w:t>Where the Provider places an eligible Stream Participant into a National Work Experience Programme Placement or a Work Experience (Other) Placement, the Provider must, prior to the Stream Participant starting that National Work Experience Programme Placement or Work Experience (Other) Placement, ensure that:</w:t>
      </w:r>
      <w:bookmarkEnd w:id="2043"/>
    </w:p>
    <w:p w14:paraId="7F5F411F" w14:textId="77777777" w:rsidR="000C6CDB" w:rsidRPr="005C5A84" w:rsidRDefault="000C6CDB" w:rsidP="00BA79E4">
      <w:pPr>
        <w:pStyle w:val="4Clsa"/>
      </w:pPr>
      <w:r w:rsidRPr="005C5A84">
        <w:t>the Stream Participant; and</w:t>
      </w:r>
    </w:p>
    <w:p w14:paraId="04523308" w14:textId="77777777" w:rsidR="000C6CDB" w:rsidRPr="005C5A84" w:rsidRDefault="000C6CDB" w:rsidP="0095028C">
      <w:pPr>
        <w:pStyle w:val="4Clsa"/>
      </w:pPr>
      <w:r w:rsidRPr="005C5A84">
        <w:t>the Activity Host Organisation,</w:t>
      </w:r>
    </w:p>
    <w:p w14:paraId="607C7B9E" w14:textId="250CF4C4" w:rsidR="000C6CDB" w:rsidRDefault="000C6CDB" w:rsidP="00074821">
      <w:pPr>
        <w:pStyle w:val="3b11following"/>
      </w:pPr>
      <w:r w:rsidRPr="005C5A84">
        <w:t>have signed an agreement as specified by the Department in any Guidelines.</w:t>
      </w:r>
    </w:p>
    <w:p w14:paraId="7D16B7F3" w14:textId="187CDBFB" w:rsidR="009E71A7" w:rsidRDefault="000E7867" w:rsidP="000E7867">
      <w:pPr>
        <w:pStyle w:val="1cmid-heading"/>
      </w:pPr>
      <w:r>
        <w:t>NWEP Incentive for Activity Host Organisations</w:t>
      </w:r>
    </w:p>
    <w:p w14:paraId="090FE1C3" w14:textId="0DA1503E" w:rsidR="000E7867" w:rsidRDefault="000E7867" w:rsidP="000E7867">
      <w:pPr>
        <w:pStyle w:val="3Cls11"/>
      </w:pPr>
      <w:r>
        <w:t>Subject to clause 109.5:</w:t>
      </w:r>
    </w:p>
    <w:p w14:paraId="00901532" w14:textId="5096462B" w:rsidR="000E7867" w:rsidRDefault="000E7867" w:rsidP="000E7867">
      <w:pPr>
        <w:pStyle w:val="4Clsa"/>
      </w:pPr>
      <w:r>
        <w:t>the Provider may claim, and the Department will pay to the Provider, one NWEP Incentive for each commencement of an eligible Stream Participant in an NWEP Placement; and</w:t>
      </w:r>
    </w:p>
    <w:p w14:paraId="300ECF44" w14:textId="6FD0D249" w:rsidR="000E7867" w:rsidRDefault="000E7867" w:rsidP="000E7867">
      <w:pPr>
        <w:pStyle w:val="4Clsa"/>
      </w:pPr>
      <w:r>
        <w:t>the Provider must pay the NWEP Incentive to the relevant Activity Host Organisation no later than five Business Days after confirming the Participant’s commencement in the NWEP Placement.</w:t>
      </w:r>
    </w:p>
    <w:p w14:paraId="41D5CA06" w14:textId="432271AB" w:rsidR="000E7867" w:rsidRDefault="000E7867" w:rsidP="000E7867">
      <w:pPr>
        <w:pStyle w:val="3Cls11"/>
      </w:pPr>
      <w:r>
        <w:lastRenderedPageBreak/>
        <w:t>The Provider must only claim and pay an NWEP Incentive if the Provider has confirmed that:</w:t>
      </w:r>
    </w:p>
    <w:p w14:paraId="1B6F7D69" w14:textId="71BC2A5F" w:rsidR="000E7867" w:rsidRDefault="000E7867" w:rsidP="000E7867">
      <w:pPr>
        <w:pStyle w:val="4Clsa"/>
      </w:pPr>
      <w:r>
        <w:t>the Stream Participant, NWEP Placement and Activity Host Organisation satisfy the eligibility requirements for an NWEP Incentive;</w:t>
      </w:r>
    </w:p>
    <w:p w14:paraId="5AB272CD" w14:textId="6744C065" w:rsidR="000E7867" w:rsidRDefault="000E7867" w:rsidP="000E7867">
      <w:pPr>
        <w:pStyle w:val="4Clsa"/>
      </w:pPr>
      <w:r>
        <w:t xml:space="preserve">the Stream Participant has commenced in the relevant NWEP Placement; </w:t>
      </w:r>
    </w:p>
    <w:p w14:paraId="08D236B7" w14:textId="203E4FE1" w:rsidR="000E7867" w:rsidRDefault="000E7867" w:rsidP="000E7867">
      <w:pPr>
        <w:pStyle w:val="4Clsa"/>
      </w:pPr>
      <w:r>
        <w:t>the Stream Participant and the Activity Host Organisation have entered into an agreement in relation to the NWEP Placement; and</w:t>
      </w:r>
    </w:p>
    <w:p w14:paraId="67ADF6E1" w14:textId="77777777" w:rsidR="000E7867" w:rsidRPr="005C5A84" w:rsidRDefault="000E7867" w:rsidP="000E7867">
      <w:pPr>
        <w:pStyle w:val="4Clsa"/>
      </w:pPr>
      <w:r>
        <w:t>an NWEP Incentive has not been paid by any Employment Provider (including the Provider) for any other NWEP Placement of the same Stream Participant with the same Activity Host Organisation.</w:t>
      </w:r>
    </w:p>
    <w:p w14:paraId="229F41B4" w14:textId="77777777" w:rsidR="000C6CDB" w:rsidRPr="00E3743C" w:rsidRDefault="000C6CDB" w:rsidP="00E3743C">
      <w:pPr>
        <w:pStyle w:val="2a1Amanual"/>
        <w:rPr>
          <w:rFonts w:eastAsiaTheme="minorHAnsi" w:cs="Calibri"/>
          <w:b/>
          <w:lang w:eastAsia="en-US"/>
        </w:rPr>
      </w:pPr>
      <w:bookmarkStart w:id="2044" w:name="_Ref464142434"/>
      <w:bookmarkStart w:id="2045" w:name="_Ref464464332"/>
      <w:bookmarkStart w:id="2046" w:name="_Toc518567919"/>
      <w:r w:rsidRPr="00E3743C">
        <w:rPr>
          <w:rFonts w:eastAsiaTheme="minorHAnsi"/>
          <w:b/>
          <w:lang w:eastAsia="en-US"/>
        </w:rPr>
        <w:t>109A</w:t>
      </w:r>
      <w:r w:rsidRPr="00E3743C">
        <w:rPr>
          <w:rFonts w:eastAsiaTheme="minorHAnsi"/>
          <w:b/>
          <w:lang w:eastAsia="en-US"/>
        </w:rPr>
        <w:tab/>
        <w:t>PaTH Internships</w:t>
      </w:r>
      <w:bookmarkEnd w:id="2044"/>
      <w:bookmarkEnd w:id="2045"/>
      <w:bookmarkEnd w:id="2046"/>
    </w:p>
    <w:p w14:paraId="52A8600B" w14:textId="77777777" w:rsidR="000C6CDB" w:rsidRPr="005C5A84" w:rsidRDefault="000C6CDB" w:rsidP="00074821">
      <w:pPr>
        <w:pStyle w:val="3c11manual"/>
        <w:rPr>
          <w:lang w:eastAsia="en-US"/>
        </w:rPr>
      </w:pPr>
      <w:r w:rsidRPr="005C5A84">
        <w:rPr>
          <w:lang w:eastAsia="en-US"/>
        </w:rPr>
        <w:t>109A.1</w:t>
      </w:r>
      <w:r w:rsidRPr="005C5A84">
        <w:rPr>
          <w:lang w:eastAsia="en-US"/>
        </w:rPr>
        <w:tab/>
        <w:t>Subject to this Deed including any Guidelines, the Provider may arrange PaTH Internships for PaTH Interns.</w:t>
      </w:r>
    </w:p>
    <w:p w14:paraId="2079750B" w14:textId="77777777" w:rsidR="000C6CDB" w:rsidRPr="005C5A84" w:rsidRDefault="000C6CDB" w:rsidP="00074821">
      <w:pPr>
        <w:pStyle w:val="3c11manual"/>
        <w:rPr>
          <w:lang w:eastAsia="en-US"/>
        </w:rPr>
      </w:pPr>
      <w:r w:rsidRPr="005C5A84">
        <w:rPr>
          <w:lang w:eastAsia="en-US"/>
        </w:rPr>
        <w:t>109A.2</w:t>
      </w:r>
      <w:r w:rsidRPr="005C5A84">
        <w:rPr>
          <w:lang w:eastAsia="en-US"/>
        </w:rPr>
        <w:tab/>
        <w:t>The Provider must ensure that each PaTH Internship that it arranges:</w:t>
      </w:r>
    </w:p>
    <w:p w14:paraId="6E8BE1D0" w14:textId="77777777" w:rsidR="000C6CDB" w:rsidRPr="0052514C" w:rsidRDefault="0052514C" w:rsidP="0052514C">
      <w:pPr>
        <w:pStyle w:val="4bamanual"/>
      </w:pPr>
      <w:r w:rsidRPr="0052514C">
        <w:t>(a)</w:t>
      </w:r>
      <w:r w:rsidRPr="0052514C">
        <w:tab/>
      </w:r>
      <w:r w:rsidR="000C6CDB" w:rsidRPr="0052514C">
        <w:t>is for a duration of no less than 4 weeks and no more than 12 weeks; and</w:t>
      </w:r>
    </w:p>
    <w:p w14:paraId="0762D8F5" w14:textId="77777777" w:rsidR="000C6CDB" w:rsidRPr="005C5A84" w:rsidRDefault="00297E20" w:rsidP="0052514C">
      <w:pPr>
        <w:pStyle w:val="4bamanual"/>
      </w:pPr>
      <w:r>
        <w:t>(b)</w:t>
      </w:r>
      <w:r>
        <w:tab/>
      </w:r>
      <w:r w:rsidR="000C6CDB" w:rsidRPr="005C5A84">
        <w:t>involves participation by the relevant PaTH Intern of between 30 and 50 hours per fortnight.</w:t>
      </w:r>
    </w:p>
    <w:p w14:paraId="7629F429" w14:textId="77777777" w:rsidR="000C6CDB" w:rsidRPr="005C5A84" w:rsidRDefault="000C6CDB" w:rsidP="00074821">
      <w:pPr>
        <w:pStyle w:val="3c11manual"/>
        <w:rPr>
          <w:lang w:eastAsia="en-US"/>
        </w:rPr>
      </w:pPr>
      <w:r w:rsidRPr="005C5A84">
        <w:rPr>
          <w:lang w:eastAsia="en-US"/>
        </w:rPr>
        <w:t>109A.3</w:t>
      </w:r>
      <w:r w:rsidRPr="005C5A84">
        <w:rPr>
          <w:lang w:eastAsia="en-US"/>
        </w:rPr>
        <w:tab/>
        <w:t xml:space="preserve">Where the Provider places a PaTH Intern into a PaTH Internship, the Provider must, prior to the PaTH Intern starting that PaTH Internship, and in accordance with any Guidelines, ensure that: </w:t>
      </w:r>
    </w:p>
    <w:p w14:paraId="4288BBD6" w14:textId="77777777" w:rsidR="000C6CDB" w:rsidRPr="005C5A84" w:rsidRDefault="0052514C" w:rsidP="0052514C">
      <w:pPr>
        <w:pStyle w:val="4bamanual"/>
      </w:pPr>
      <w:r>
        <w:t>(a)</w:t>
      </w:r>
      <w:r w:rsidR="00297E20">
        <w:tab/>
      </w:r>
      <w:r w:rsidR="000C6CDB" w:rsidRPr="005C5A84">
        <w:t>the Provider has updated the PaTH Intern’s Job Plan to include details of the PaTH Internship;</w:t>
      </w:r>
    </w:p>
    <w:p w14:paraId="129ACCCC" w14:textId="77777777" w:rsidR="000C6CDB" w:rsidRPr="005C5A84" w:rsidRDefault="00297E20" w:rsidP="00297E20">
      <w:pPr>
        <w:pStyle w:val="4bamanual"/>
      </w:pPr>
      <w:r>
        <w:t>(b)</w:t>
      </w:r>
      <w:r>
        <w:tab/>
      </w:r>
      <w:r w:rsidR="000C6CDB" w:rsidRPr="005C5A84">
        <w:t>the Provider has created the relevant PaTH Internship Agreement in the Department’s IT Systems; and</w:t>
      </w:r>
    </w:p>
    <w:p w14:paraId="57AF6F98" w14:textId="77777777" w:rsidR="000C6CDB" w:rsidRPr="005C5A84" w:rsidRDefault="00297E20" w:rsidP="00297E20">
      <w:pPr>
        <w:pStyle w:val="4bamanual"/>
      </w:pPr>
      <w:r>
        <w:t>(c)</w:t>
      </w:r>
      <w:r>
        <w:tab/>
      </w:r>
      <w:r w:rsidR="000C6CDB" w:rsidRPr="005C5A84">
        <w:t>the PaTH Intern, the Activity Host Organisation and the Provider have signed the relevant PaTH Internship Agreement.</w:t>
      </w:r>
    </w:p>
    <w:p w14:paraId="005910FC" w14:textId="77777777" w:rsidR="000C6CDB" w:rsidRPr="005C5A84" w:rsidRDefault="000C6CDB" w:rsidP="00074821">
      <w:pPr>
        <w:pStyle w:val="3c11manual"/>
        <w:rPr>
          <w:lang w:eastAsia="en-US"/>
        </w:rPr>
      </w:pPr>
      <w:r w:rsidRPr="005C5A84">
        <w:rPr>
          <w:lang w:eastAsia="en-US"/>
        </w:rPr>
        <w:t>109A.4</w:t>
      </w:r>
      <w:r w:rsidRPr="005C5A84">
        <w:rPr>
          <w:lang w:eastAsia="en-US"/>
        </w:rPr>
        <w:tab/>
        <w:t>The Provider must promote, deal with enquiries, manage and report on PaTH Internships, in accordance with any Guidelines.</w:t>
      </w:r>
    </w:p>
    <w:p w14:paraId="73ED4333" w14:textId="77777777" w:rsidR="000C6CDB" w:rsidRPr="005C5A84" w:rsidRDefault="000C6CDB" w:rsidP="00074821">
      <w:pPr>
        <w:pStyle w:val="3c11manual"/>
        <w:rPr>
          <w:lang w:eastAsia="en-US"/>
        </w:rPr>
      </w:pPr>
      <w:r w:rsidRPr="005C5A84">
        <w:rPr>
          <w:lang w:eastAsia="en-US"/>
        </w:rPr>
        <w:t>109A.5</w:t>
      </w:r>
      <w:r w:rsidRPr="005C5A84">
        <w:rPr>
          <w:lang w:eastAsia="en-US"/>
        </w:rPr>
        <w:tab/>
        <w:t>If the Provider suspects or becomes aware that any Activity Host Organisation has breached a PaTH Internship Agreement, the Provider must immediately Notify the Department and provide information about the relevant breach as required by the Department.</w:t>
      </w:r>
    </w:p>
    <w:p w14:paraId="7037E972" w14:textId="77777777" w:rsidR="000C6CDB" w:rsidRPr="00E3743C" w:rsidRDefault="000C6CDB" w:rsidP="00E3743C">
      <w:pPr>
        <w:pStyle w:val="2a1Amanual"/>
        <w:rPr>
          <w:rFonts w:eastAsiaTheme="minorHAnsi" w:cs="Calibri"/>
          <w:b/>
          <w:lang w:eastAsia="en-US"/>
        </w:rPr>
      </w:pPr>
      <w:bookmarkStart w:id="2047" w:name="_Toc518567920"/>
      <w:r w:rsidRPr="00E3743C">
        <w:rPr>
          <w:rFonts w:eastAsiaTheme="minorHAnsi"/>
          <w:b/>
          <w:lang w:eastAsia="en-US"/>
        </w:rPr>
        <w:t>109B</w:t>
      </w:r>
      <w:r w:rsidRPr="00E3743C">
        <w:rPr>
          <w:rFonts w:eastAsiaTheme="minorHAnsi"/>
          <w:b/>
          <w:lang w:eastAsia="en-US"/>
        </w:rPr>
        <w:tab/>
        <w:t>PaTH Internship Amounts payable to Activity Host Organisations</w:t>
      </w:r>
      <w:bookmarkEnd w:id="2047"/>
    </w:p>
    <w:p w14:paraId="2C03B4A0" w14:textId="77777777" w:rsidR="000C6CDB" w:rsidRPr="005C5A84" w:rsidRDefault="000C6CDB" w:rsidP="009F0858">
      <w:pPr>
        <w:pStyle w:val="3c11manual"/>
        <w:rPr>
          <w:lang w:eastAsia="en-US"/>
        </w:rPr>
      </w:pPr>
      <w:r w:rsidRPr="005C5A84">
        <w:rPr>
          <w:lang w:eastAsia="en-US"/>
        </w:rPr>
        <w:t>109B.1</w:t>
      </w:r>
      <w:r w:rsidRPr="005C5A84">
        <w:rPr>
          <w:lang w:eastAsia="en-US"/>
        </w:rPr>
        <w:tab/>
        <w:t>The Provider must only pay the PaTH Internship Amount to an Activity Host Organisation with respect to a PaTH Internship for a Fully Eligible Participant (Mutual Obligation) if the Provider has:</w:t>
      </w:r>
    </w:p>
    <w:p w14:paraId="25351B7E" w14:textId="77777777" w:rsidR="000C6CDB" w:rsidRPr="00297E20" w:rsidRDefault="00297E20" w:rsidP="00297E20">
      <w:pPr>
        <w:pStyle w:val="4bamanual"/>
      </w:pPr>
      <w:r>
        <w:t>(a)</w:t>
      </w:r>
      <w:r>
        <w:tab/>
      </w:r>
      <w:r w:rsidR="000C6CDB" w:rsidRPr="00297E20">
        <w:t>confirmed that:</w:t>
      </w:r>
    </w:p>
    <w:p w14:paraId="016C818D" w14:textId="01DE9A3E" w:rsidR="000C6CDB" w:rsidRPr="005C5A84" w:rsidRDefault="000C6CDB" w:rsidP="00BA79E4">
      <w:pPr>
        <w:pStyle w:val="5aifollowing"/>
        <w:numPr>
          <w:ilvl w:val="3"/>
          <w:numId w:val="1"/>
        </w:numPr>
      </w:pPr>
      <w:r w:rsidRPr="005C5A84">
        <w:t xml:space="preserve">the Participant is a PaTH Intern; </w:t>
      </w:r>
    </w:p>
    <w:p w14:paraId="3AB2AA5B" w14:textId="68F29DC7" w:rsidR="000C6CDB" w:rsidRPr="005C5A84" w:rsidRDefault="000C6CDB" w:rsidP="0095028C">
      <w:pPr>
        <w:pStyle w:val="5aifollowing"/>
        <w:numPr>
          <w:ilvl w:val="3"/>
          <w:numId w:val="1"/>
        </w:numPr>
      </w:pPr>
      <w:r w:rsidRPr="005C5A84">
        <w:t xml:space="preserve">the relevant position meets the requirements of a PaTH Internship as specified in this Deed, including any Guidelines; </w:t>
      </w:r>
    </w:p>
    <w:p w14:paraId="733E3E5F" w14:textId="19B0C859" w:rsidR="000C6CDB" w:rsidRPr="005C5A84" w:rsidRDefault="000C6CDB" w:rsidP="0095028C">
      <w:pPr>
        <w:pStyle w:val="5aifollowing"/>
        <w:numPr>
          <w:ilvl w:val="3"/>
          <w:numId w:val="1"/>
        </w:numPr>
      </w:pPr>
      <w:r w:rsidRPr="005C5A84">
        <w:t>the Activity Host Organisation satisfies the eligibility requirements to host, and receive a PaTH Internship Amount for, a PaTH Internship, as specified in this Deed, including any Guidelines; and</w:t>
      </w:r>
    </w:p>
    <w:p w14:paraId="35EBBB99" w14:textId="606F4A37" w:rsidR="000C6CDB" w:rsidRPr="005C5A84" w:rsidRDefault="000C6CDB" w:rsidP="007D07A1">
      <w:pPr>
        <w:pStyle w:val="5aifollowing"/>
        <w:numPr>
          <w:ilvl w:val="3"/>
          <w:numId w:val="1"/>
        </w:numPr>
      </w:pPr>
      <w:r w:rsidRPr="005C5A84">
        <w:t>the PaTH Intern has commenced in the relevant PaTH Internship; and</w:t>
      </w:r>
    </w:p>
    <w:p w14:paraId="2F88A471" w14:textId="77777777" w:rsidR="000C6CDB" w:rsidRPr="005C5A84" w:rsidRDefault="00297E20" w:rsidP="00297E20">
      <w:pPr>
        <w:pStyle w:val="4bamanual"/>
      </w:pPr>
      <w:r>
        <w:t>(b)</w:t>
      </w:r>
      <w:r>
        <w:tab/>
      </w:r>
      <w:r w:rsidR="000C6CDB" w:rsidRPr="005C5A84">
        <w:t>entered into a PaTH Internship Agreement in relation to the PaTH Internship with the relevant PaTH Intern and the Activity Host Organisation,</w:t>
      </w:r>
    </w:p>
    <w:p w14:paraId="28193DF2" w14:textId="77777777" w:rsidR="000C6CDB" w:rsidRPr="005C5A84" w:rsidRDefault="000C6CDB" w:rsidP="009F0858">
      <w:pPr>
        <w:pStyle w:val="3b11following"/>
      </w:pPr>
      <w:r w:rsidRPr="005C5A84">
        <w:t xml:space="preserve">and </w:t>
      </w:r>
      <w:r w:rsidRPr="009F0858">
        <w:t>done</w:t>
      </w:r>
      <w:r w:rsidRPr="005C5A84">
        <w:t xml:space="preserve"> so in accordance with any Guidelines.</w:t>
      </w:r>
    </w:p>
    <w:p w14:paraId="6B6A3DE9" w14:textId="77777777" w:rsidR="000C6CDB" w:rsidRPr="005C5A84" w:rsidRDefault="000C6CDB" w:rsidP="009F0858">
      <w:pPr>
        <w:pStyle w:val="3c11manual"/>
        <w:rPr>
          <w:lang w:eastAsia="en-US"/>
        </w:rPr>
      </w:pPr>
      <w:r w:rsidRPr="005C5A84">
        <w:rPr>
          <w:lang w:eastAsia="en-US"/>
        </w:rPr>
        <w:t>109B.2</w:t>
      </w:r>
      <w:r w:rsidRPr="005C5A84">
        <w:rPr>
          <w:lang w:eastAsia="en-US"/>
        </w:rPr>
        <w:tab/>
        <w:t>Subject to any contrary provision specified in any Guidelines, the Provider must ensure that each payment of a PaTH Internship Amount is paid:</w:t>
      </w:r>
    </w:p>
    <w:p w14:paraId="65D5FB0B" w14:textId="77777777" w:rsidR="000C6CDB" w:rsidRPr="005C5A84" w:rsidRDefault="00297E20" w:rsidP="00297E20">
      <w:pPr>
        <w:pStyle w:val="4bamanual"/>
      </w:pPr>
      <w:r>
        <w:lastRenderedPageBreak/>
        <w:t>(a)</w:t>
      </w:r>
      <w:r>
        <w:tab/>
      </w:r>
      <w:r w:rsidR="000C6CDB" w:rsidRPr="005C5A84">
        <w:t>from the Provider’s own funds;</w:t>
      </w:r>
    </w:p>
    <w:p w14:paraId="5D0CC84F" w14:textId="77777777" w:rsidR="000C6CDB" w:rsidRPr="005C5A84" w:rsidRDefault="00297E20" w:rsidP="00297E20">
      <w:pPr>
        <w:pStyle w:val="4bamanual"/>
      </w:pPr>
      <w:r>
        <w:t>(b)</w:t>
      </w:r>
      <w:r>
        <w:tab/>
      </w:r>
      <w:r w:rsidR="000C6CDB" w:rsidRPr="005C5A84">
        <w:t>to the relevant Activity Host Organisation;</w:t>
      </w:r>
    </w:p>
    <w:p w14:paraId="4E6D6D71" w14:textId="77777777" w:rsidR="000C6CDB" w:rsidRPr="005C5A84" w:rsidRDefault="00297E20" w:rsidP="00297E20">
      <w:pPr>
        <w:pStyle w:val="4bamanual"/>
      </w:pPr>
      <w:r>
        <w:t>(c)</w:t>
      </w:r>
      <w:r>
        <w:tab/>
      </w:r>
      <w:r w:rsidR="000C6CDB" w:rsidRPr="005C5A84">
        <w:t>only once for each PaTH Intern; and</w:t>
      </w:r>
    </w:p>
    <w:p w14:paraId="570C73B9" w14:textId="77777777" w:rsidR="000C6CDB" w:rsidRPr="009F0858" w:rsidRDefault="00297E20" w:rsidP="00297E20">
      <w:pPr>
        <w:pStyle w:val="4bamanual"/>
      </w:pPr>
      <w:r>
        <w:t>(d)</w:t>
      </w:r>
      <w:r>
        <w:tab/>
      </w:r>
      <w:r w:rsidR="000C6CDB" w:rsidRPr="005C5A84">
        <w:t>otherwise in accordance with any Guidelines.</w:t>
      </w:r>
    </w:p>
    <w:p w14:paraId="13C05AB9" w14:textId="77777777" w:rsidR="009F0858" w:rsidRPr="005C5A84" w:rsidRDefault="000C6CDB" w:rsidP="009F0858">
      <w:pPr>
        <w:pStyle w:val="1cmid-heading"/>
      </w:pPr>
      <w:r w:rsidRPr="009F0858">
        <w:t>Reimbursement</w:t>
      </w:r>
    </w:p>
    <w:p w14:paraId="55652EDE" w14:textId="77777777" w:rsidR="000C6CDB" w:rsidRPr="005C5A84" w:rsidRDefault="000C6CDB" w:rsidP="009F0858">
      <w:pPr>
        <w:pStyle w:val="3c11manual"/>
        <w:rPr>
          <w:lang w:eastAsia="en-US"/>
        </w:rPr>
      </w:pPr>
      <w:bookmarkStart w:id="2048" w:name="_Ref464464303"/>
      <w:r w:rsidRPr="005C5A84">
        <w:rPr>
          <w:lang w:eastAsia="en-US"/>
        </w:rPr>
        <w:t>109B.3</w:t>
      </w:r>
      <w:r w:rsidRPr="005C5A84">
        <w:rPr>
          <w:lang w:eastAsia="en-US"/>
        </w:rPr>
        <w:tab/>
        <w:t>The Department will Reimburse the Provider for each PaTH Internship Amount that is:</w:t>
      </w:r>
    </w:p>
    <w:p w14:paraId="25C3D550" w14:textId="77777777" w:rsidR="000C6CDB" w:rsidRPr="005C5A84" w:rsidRDefault="00297E20" w:rsidP="00297E20">
      <w:pPr>
        <w:pStyle w:val="4bamanual"/>
      </w:pPr>
      <w:r>
        <w:t>(a)</w:t>
      </w:r>
      <w:r>
        <w:tab/>
      </w:r>
      <w:r w:rsidR="000C6CDB" w:rsidRPr="005C5A84">
        <w:t>paid in accordance with this Deed; and</w:t>
      </w:r>
    </w:p>
    <w:p w14:paraId="64DB2FA8" w14:textId="77777777" w:rsidR="000C6CDB" w:rsidRPr="005C5A84" w:rsidRDefault="00297E20" w:rsidP="00297E20">
      <w:pPr>
        <w:pStyle w:val="4bamanual"/>
      </w:pPr>
      <w:r>
        <w:t>(b)</w:t>
      </w:r>
      <w:r>
        <w:tab/>
      </w:r>
      <w:r w:rsidR="000C6CDB" w:rsidRPr="005C5A84">
        <w:t>claimed by the Provider in accordance with this clause 109B.</w:t>
      </w:r>
    </w:p>
    <w:p w14:paraId="47C038D1" w14:textId="77777777" w:rsidR="000C6CDB" w:rsidRPr="005C5A84" w:rsidRDefault="000C6CDB" w:rsidP="009F0858">
      <w:pPr>
        <w:pStyle w:val="3c11manual"/>
        <w:rPr>
          <w:lang w:eastAsia="en-US"/>
        </w:rPr>
      </w:pPr>
      <w:r w:rsidRPr="005C5A84">
        <w:rPr>
          <w:lang w:eastAsia="en-US"/>
        </w:rPr>
        <w:t>109B.4</w:t>
      </w:r>
      <w:r w:rsidRPr="005C5A84">
        <w:rPr>
          <w:lang w:eastAsia="en-US"/>
        </w:rPr>
        <w:tab/>
        <w:t>Once the Provider has properly paid a PaTH Internship Amount in accordance with clauses 109B.1 and 109B.2, the Provider may submit a claim for Reimbursement through the Department’s IT Systems, but only in accordance with this clause 109B and any Guidelines.</w:t>
      </w:r>
      <w:bookmarkEnd w:id="2048"/>
    </w:p>
    <w:p w14:paraId="34507C46" w14:textId="77777777" w:rsidR="000C6CDB" w:rsidRPr="009F0858" w:rsidRDefault="000C6CDB" w:rsidP="009F0858">
      <w:pPr>
        <w:pStyle w:val="3c11manual"/>
      </w:pPr>
      <w:r w:rsidRPr="005C5A84">
        <w:t>109B.5</w:t>
      </w:r>
      <w:r w:rsidRPr="005C5A84">
        <w:tab/>
        <w:t>Each claim for Reimbursement under this clause 109B must be rendered by the Provider to the Department no more than 56 days after the end of the relevant PaTH Internship Period.</w:t>
      </w:r>
    </w:p>
    <w:p w14:paraId="0EBC54D0" w14:textId="77777777" w:rsidR="000C6CDB" w:rsidRPr="00E3743C" w:rsidRDefault="000C6CDB" w:rsidP="00E3743C">
      <w:pPr>
        <w:pStyle w:val="2a1Amanual"/>
        <w:rPr>
          <w:rFonts w:eastAsiaTheme="minorHAnsi"/>
          <w:b/>
          <w:lang w:eastAsia="en-US"/>
        </w:rPr>
      </w:pPr>
      <w:bookmarkStart w:id="2049" w:name="_Toc518567921"/>
      <w:r w:rsidRPr="00E3743C">
        <w:rPr>
          <w:rFonts w:eastAsiaTheme="minorHAnsi"/>
          <w:b/>
          <w:lang w:eastAsia="en-US"/>
        </w:rPr>
        <w:t>109C</w:t>
      </w:r>
      <w:r w:rsidRPr="00E3743C">
        <w:rPr>
          <w:rFonts w:eastAsiaTheme="minorHAnsi"/>
          <w:b/>
          <w:lang w:eastAsia="en-US"/>
        </w:rPr>
        <w:tab/>
        <w:t>Employability Skills Training</w:t>
      </w:r>
      <w:bookmarkEnd w:id="2049"/>
    </w:p>
    <w:p w14:paraId="6A0E58B2" w14:textId="77777777" w:rsidR="000C6CDB" w:rsidRPr="005C5A84" w:rsidRDefault="000C6CDB" w:rsidP="009F0858">
      <w:pPr>
        <w:pStyle w:val="3c11manual"/>
        <w:rPr>
          <w:lang w:eastAsia="en-US"/>
        </w:rPr>
      </w:pPr>
      <w:r w:rsidRPr="005C5A84">
        <w:rPr>
          <w:iCs/>
          <w:lang w:eastAsia="en-US"/>
        </w:rPr>
        <w:t>109C.1</w:t>
      </w:r>
      <w:r w:rsidRPr="005C5A84">
        <w:rPr>
          <w:iCs/>
          <w:lang w:eastAsia="en-US"/>
        </w:rPr>
        <w:tab/>
      </w:r>
      <w:r w:rsidRPr="005C5A84">
        <w:rPr>
          <w:lang w:eastAsia="en-US"/>
        </w:rPr>
        <w:t>Subject to this Deed, and without limiting clause 107.1, the Provider must refer EST Eligible Participants to EST Courses through the Department’s IT Systems in accordance with any Guidelines.</w:t>
      </w:r>
    </w:p>
    <w:p w14:paraId="436D9A27" w14:textId="77777777" w:rsidR="000C6CDB" w:rsidRPr="005C5A84" w:rsidRDefault="000C6CDB" w:rsidP="009F0858">
      <w:pPr>
        <w:pStyle w:val="3c11manual"/>
        <w:rPr>
          <w:lang w:eastAsia="en-US"/>
        </w:rPr>
      </w:pPr>
      <w:r w:rsidRPr="005C5A84">
        <w:rPr>
          <w:iCs/>
          <w:lang w:eastAsia="en-US"/>
        </w:rPr>
        <w:t>109C.2</w:t>
      </w:r>
      <w:r w:rsidRPr="005C5A84">
        <w:rPr>
          <w:iCs/>
          <w:lang w:eastAsia="en-US"/>
        </w:rPr>
        <w:tab/>
        <w:t xml:space="preserve">The Provider is not required to refer an EST Eligible Participant to an EST Course where the Provider considers that one or more reasons for not participating, as specified in any Guidelines, apply in respect of that EST Eligible Participant. </w:t>
      </w:r>
    </w:p>
    <w:p w14:paraId="5EBF9CD0" w14:textId="77777777" w:rsidR="000C6CDB" w:rsidRPr="005C5A84" w:rsidRDefault="000C6CDB" w:rsidP="009F0858">
      <w:pPr>
        <w:pStyle w:val="3c11manual"/>
        <w:rPr>
          <w:lang w:eastAsia="en-US"/>
        </w:rPr>
      </w:pPr>
      <w:r w:rsidRPr="005C5A84">
        <w:rPr>
          <w:lang w:eastAsia="en-US"/>
        </w:rPr>
        <w:t>109C.3</w:t>
      </w:r>
      <w:r w:rsidRPr="005C5A84">
        <w:rPr>
          <w:lang w:eastAsia="en-US"/>
        </w:rPr>
        <w:tab/>
        <w:t>The Provider must not refer an EST Eligible Participant to an EST Course delivered by the Provider’s Own Organisation or a Related Entity.</w:t>
      </w:r>
    </w:p>
    <w:p w14:paraId="77EFBED0" w14:textId="77777777" w:rsidR="000C6CDB" w:rsidRPr="005C5A84" w:rsidRDefault="000C6CDB" w:rsidP="009F0858">
      <w:pPr>
        <w:pStyle w:val="3c11manual"/>
        <w:rPr>
          <w:lang w:eastAsia="en-US"/>
        </w:rPr>
      </w:pPr>
      <w:r w:rsidRPr="005C5A84">
        <w:rPr>
          <w:lang w:eastAsia="en-US"/>
        </w:rPr>
        <w:t>109C.4</w:t>
      </w:r>
      <w:r w:rsidRPr="005C5A84">
        <w:rPr>
          <w:lang w:eastAsia="en-US"/>
        </w:rPr>
        <w:tab/>
        <w:t>Before referring a Participant to an EST Course, the Provider must, in accordance with any Guidelines:</w:t>
      </w:r>
    </w:p>
    <w:p w14:paraId="437816F1" w14:textId="77777777" w:rsidR="000C6CDB" w:rsidRPr="005C5A84" w:rsidRDefault="00297E20" w:rsidP="00297E20">
      <w:pPr>
        <w:pStyle w:val="4bamanual"/>
      </w:pPr>
      <w:r>
        <w:t>(a)</w:t>
      </w:r>
      <w:r>
        <w:tab/>
      </w:r>
      <w:r w:rsidR="000C6CDB" w:rsidRPr="005C5A84">
        <w:t>confirm that the Participant is an EST Eligible Participant;</w:t>
      </w:r>
    </w:p>
    <w:p w14:paraId="7114EC3F" w14:textId="77777777" w:rsidR="000C6CDB" w:rsidRPr="005C5A84" w:rsidRDefault="00297E20" w:rsidP="00297E20">
      <w:pPr>
        <w:pStyle w:val="4bamanual"/>
      </w:pPr>
      <w:r>
        <w:t>(b)</w:t>
      </w:r>
      <w:r>
        <w:tab/>
      </w:r>
      <w:r w:rsidR="000C6CDB" w:rsidRPr="005C5A84">
        <w:t>unless advised otherwise by the Department, ensure that the Participant has not previously completed that type of EST Course;</w:t>
      </w:r>
    </w:p>
    <w:p w14:paraId="4AB81EC7" w14:textId="77777777" w:rsidR="000C6CDB" w:rsidRPr="005C5A84" w:rsidRDefault="00297E20" w:rsidP="00297E20">
      <w:pPr>
        <w:pStyle w:val="4bamanual"/>
      </w:pPr>
      <w:r>
        <w:t>(c)</w:t>
      </w:r>
      <w:r>
        <w:tab/>
      </w:r>
      <w:r w:rsidR="000C6CDB" w:rsidRPr="005C5A84">
        <w:t>determine whether the Participant has the capacity to undertake the EST Course on a full time basis or on a part time basis; and</w:t>
      </w:r>
    </w:p>
    <w:p w14:paraId="148195BB" w14:textId="77777777" w:rsidR="000C6CDB" w:rsidRPr="005C5A84" w:rsidRDefault="00B26B8D" w:rsidP="00297E20">
      <w:pPr>
        <w:pStyle w:val="4bamanual"/>
      </w:pPr>
      <w:r>
        <w:t>(d)</w:t>
      </w:r>
      <w:r>
        <w:tab/>
      </w:r>
      <w:r w:rsidR="000C6CDB" w:rsidRPr="005C5A84">
        <w:t>ensure that the EST Course is suitable for the Participant.</w:t>
      </w:r>
    </w:p>
    <w:p w14:paraId="4A59EDD1" w14:textId="77777777" w:rsidR="000C6CDB" w:rsidRPr="005C5A84" w:rsidRDefault="000C6CDB" w:rsidP="009F0858">
      <w:pPr>
        <w:pStyle w:val="3c11manual"/>
        <w:rPr>
          <w:lang w:eastAsia="en-US"/>
        </w:rPr>
      </w:pPr>
      <w:r w:rsidRPr="005C5A84">
        <w:rPr>
          <w:lang w:eastAsia="en-US"/>
        </w:rPr>
        <w:t>109C.5</w:t>
      </w:r>
      <w:r w:rsidRPr="005C5A84">
        <w:rPr>
          <w:lang w:eastAsia="en-US"/>
        </w:rPr>
        <w:tab/>
        <w:t>For each EST Eligible Participant that the Provider refers to an EST Course, the Provider must:</w:t>
      </w:r>
    </w:p>
    <w:p w14:paraId="77053E51" w14:textId="77777777" w:rsidR="000C6CDB" w:rsidRPr="005C5A84" w:rsidRDefault="00B26B8D" w:rsidP="00B26B8D">
      <w:pPr>
        <w:pStyle w:val="4bamanual"/>
      </w:pPr>
      <w:r>
        <w:t>(a)</w:t>
      </w:r>
      <w:r>
        <w:tab/>
      </w:r>
      <w:r w:rsidR="000C6CDB" w:rsidRPr="005C5A84">
        <w:t>prior to the Participant starting the EST Course, update the Participant’s Job Plan to include details of the EST Course; and</w:t>
      </w:r>
    </w:p>
    <w:p w14:paraId="1F34B000" w14:textId="77777777" w:rsidR="000C6CDB" w:rsidRPr="005C5A84" w:rsidRDefault="00B26B8D" w:rsidP="00B26B8D">
      <w:pPr>
        <w:pStyle w:val="4bamanual"/>
      </w:pPr>
      <w:r>
        <w:t>(b)</w:t>
      </w:r>
      <w:r>
        <w:tab/>
      </w:r>
      <w:r w:rsidR="000C6CDB" w:rsidRPr="005C5A84">
        <w:t>comply with any requirements specified in any Guidelines with respect to the Participant’s attendance at, and completion of, the EST Course.</w:t>
      </w:r>
    </w:p>
    <w:p w14:paraId="4350AC2B" w14:textId="77777777" w:rsidR="000C6CDB" w:rsidRPr="005C5A84" w:rsidRDefault="000C6CDB" w:rsidP="009F0858">
      <w:pPr>
        <w:pStyle w:val="3c11manual"/>
        <w:rPr>
          <w:lang w:eastAsia="en-US"/>
        </w:rPr>
      </w:pPr>
      <w:r w:rsidRPr="005C5A84">
        <w:rPr>
          <w:lang w:eastAsia="en-US"/>
        </w:rPr>
        <w:t>109C.6</w:t>
      </w:r>
      <w:r w:rsidRPr="005C5A84">
        <w:rPr>
          <w:lang w:eastAsia="en-US"/>
        </w:rPr>
        <w:tab/>
        <w:t>The Provider must:</w:t>
      </w:r>
      <w:r w:rsidRPr="005C5A84">
        <w:rPr>
          <w:lang w:eastAsia="en-US"/>
        </w:rPr>
        <w:tab/>
      </w:r>
    </w:p>
    <w:p w14:paraId="08E9C1FE" w14:textId="77777777" w:rsidR="000C6CDB" w:rsidRPr="005C5A84" w:rsidRDefault="00B26B8D" w:rsidP="00B26B8D">
      <w:pPr>
        <w:pStyle w:val="4bamanual"/>
      </w:pPr>
      <w:r>
        <w:t>(a)</w:t>
      </w:r>
      <w:r>
        <w:tab/>
      </w:r>
      <w:r w:rsidR="000C6CDB" w:rsidRPr="005C5A84">
        <w:t>develop good working relationships with EST Providers in its Employment Region(s) so as to ensure the successful implementation of Employability Skills Training; and</w:t>
      </w:r>
    </w:p>
    <w:p w14:paraId="0AC3F4FC" w14:textId="77777777" w:rsidR="000C6CDB" w:rsidRPr="005C5A84" w:rsidRDefault="00B26B8D" w:rsidP="00B26B8D">
      <w:pPr>
        <w:pStyle w:val="4bamanual"/>
      </w:pPr>
      <w:r>
        <w:t>(b)</w:t>
      </w:r>
      <w:r>
        <w:tab/>
      </w:r>
      <w:r w:rsidR="000C6CDB" w:rsidRPr="005C5A84">
        <w:t>promote, deal with enquiries, manage and report on EST, in accordance with any Guidelines.</w:t>
      </w:r>
    </w:p>
    <w:p w14:paraId="1A9A1482" w14:textId="77777777" w:rsidR="000C6CDB" w:rsidRPr="005C5A84" w:rsidRDefault="000C6CDB" w:rsidP="009F0858">
      <w:pPr>
        <w:pStyle w:val="3c11manual"/>
        <w:rPr>
          <w:lang w:eastAsia="en-US"/>
        </w:rPr>
      </w:pPr>
      <w:r w:rsidRPr="005C5A84">
        <w:rPr>
          <w:lang w:eastAsia="en-US"/>
        </w:rPr>
        <w:t>109C.7</w:t>
      </w:r>
      <w:r w:rsidRPr="005C5A84">
        <w:rPr>
          <w:lang w:eastAsia="en-US"/>
        </w:rPr>
        <w:tab/>
        <w:t>The Department may give a direction to the Provider in relation to an EST Course, or the referral of a Participant to an EST Course, including a direction that:</w:t>
      </w:r>
    </w:p>
    <w:p w14:paraId="2411721B" w14:textId="77777777" w:rsidR="000C6CDB" w:rsidRPr="005C5A84" w:rsidRDefault="00B26B8D" w:rsidP="00B26B8D">
      <w:pPr>
        <w:pStyle w:val="4bamanual"/>
      </w:pPr>
      <w:r>
        <w:t>(a)</w:t>
      </w:r>
      <w:r>
        <w:tab/>
      </w:r>
      <w:r w:rsidR="000C6CDB" w:rsidRPr="005C5A84">
        <w:t>a Participant be referred to another EST Course delivered by the same or another EST Provider; and</w:t>
      </w:r>
    </w:p>
    <w:p w14:paraId="4C533619" w14:textId="77777777" w:rsidR="000C6CDB" w:rsidRPr="005C5A84" w:rsidRDefault="00B26B8D" w:rsidP="00B26B8D">
      <w:pPr>
        <w:pStyle w:val="4bamanual"/>
      </w:pPr>
      <w:r>
        <w:t>(b)</w:t>
      </w:r>
      <w:r>
        <w:tab/>
      </w:r>
      <w:r w:rsidR="000C6CDB" w:rsidRPr="005C5A84">
        <w:t>no Participants are to be referred to one or more EST Courses delivered by an EST Provider,</w:t>
      </w:r>
    </w:p>
    <w:p w14:paraId="2F4F3114" w14:textId="77777777" w:rsidR="000C6CDB" w:rsidRPr="005C5A84" w:rsidRDefault="000C6CDB" w:rsidP="009F0858">
      <w:pPr>
        <w:pStyle w:val="3b11following"/>
      </w:pPr>
      <w:r w:rsidRPr="005C5A84">
        <w:lastRenderedPageBreak/>
        <w:t xml:space="preserve">and if the Provider receives such a direction, the Provider must: </w:t>
      </w:r>
    </w:p>
    <w:p w14:paraId="0C1A977F" w14:textId="77777777" w:rsidR="000C6CDB" w:rsidRPr="005C5A84" w:rsidRDefault="00B26B8D" w:rsidP="00B26B8D">
      <w:pPr>
        <w:pStyle w:val="4bamanual"/>
      </w:pPr>
      <w:r>
        <w:t>(c)</w:t>
      </w:r>
      <w:r>
        <w:tab/>
      </w:r>
      <w:r w:rsidR="000C6CDB" w:rsidRPr="005C5A84">
        <w:t xml:space="preserve">immediately take any action required by the direction; and </w:t>
      </w:r>
    </w:p>
    <w:p w14:paraId="7332A4B2" w14:textId="02E06F84" w:rsidR="000C6CDB" w:rsidRDefault="00B26B8D" w:rsidP="00B26B8D">
      <w:pPr>
        <w:pStyle w:val="4bamanual"/>
      </w:pPr>
      <w:r>
        <w:t>(d)</w:t>
      </w:r>
      <w:r>
        <w:tab/>
      </w:r>
      <w:r w:rsidR="000C6CDB" w:rsidRPr="005C5A84">
        <w:t>otherwise continue to perform the Services in accordance with this Deed.</w:t>
      </w:r>
    </w:p>
    <w:p w14:paraId="7722BD58" w14:textId="4343ADFA" w:rsidR="00134F46" w:rsidRDefault="00134F46" w:rsidP="00134F46">
      <w:pPr>
        <w:pStyle w:val="2Clause1"/>
        <w:numPr>
          <w:ilvl w:val="0"/>
          <w:numId w:val="0"/>
        </w:numPr>
        <w:ind w:left="737" w:hanging="737"/>
      </w:pPr>
      <w:bookmarkStart w:id="2050" w:name="_Toc518567922"/>
      <w:r>
        <w:t xml:space="preserve">109D.  </w:t>
      </w:r>
      <w:r>
        <w:tab/>
        <w:t>Launch into Work Placements</w:t>
      </w:r>
      <w:bookmarkEnd w:id="2050"/>
    </w:p>
    <w:p w14:paraId="1676320E" w14:textId="459408DF" w:rsidR="00134F46" w:rsidRDefault="00134F46" w:rsidP="00134F46">
      <w:pPr>
        <w:pStyle w:val="2a1Amanual"/>
      </w:pPr>
      <w:bookmarkStart w:id="2051" w:name="_Toc493578279"/>
      <w:bookmarkStart w:id="2052" w:name="_Toc518567923"/>
      <w:r>
        <w:t>109D.1</w:t>
      </w:r>
      <w:r>
        <w:tab/>
        <w:t>Subject to clause 109D.2, the Provider may arrange Launch into Work Placements for:</w:t>
      </w:r>
      <w:bookmarkEnd w:id="2051"/>
      <w:bookmarkEnd w:id="2052"/>
    </w:p>
    <w:p w14:paraId="5B2531A5" w14:textId="1FD0319E" w:rsidR="00134F46" w:rsidRDefault="00134F46" w:rsidP="00BA79E4">
      <w:pPr>
        <w:pStyle w:val="4Clsa"/>
        <w:numPr>
          <w:ilvl w:val="2"/>
          <w:numId w:val="72"/>
        </w:numPr>
      </w:pPr>
      <w:r>
        <w:t xml:space="preserve">eligible Fully Eligible Participants (Mutual Obligation), as part of meeting their Annual Activity Requirements or at any other time; and </w:t>
      </w:r>
    </w:p>
    <w:p w14:paraId="2FAA07BC" w14:textId="26967CB1" w:rsidR="00134F46" w:rsidRDefault="00134F46" w:rsidP="0095028C">
      <w:pPr>
        <w:pStyle w:val="4Clsa"/>
        <w:numPr>
          <w:ilvl w:val="2"/>
          <w:numId w:val="72"/>
        </w:numPr>
      </w:pPr>
      <w:r>
        <w:t xml:space="preserve">other </w:t>
      </w:r>
      <w:r w:rsidR="004D3EC3">
        <w:t>e</w:t>
      </w:r>
      <w:r>
        <w:t>ligible Stream Participants,</w:t>
      </w:r>
    </w:p>
    <w:p w14:paraId="276B3987" w14:textId="67F3D713" w:rsidR="00134F46" w:rsidRDefault="00134F46" w:rsidP="0095028C">
      <w:pPr>
        <w:pStyle w:val="4Clsa"/>
        <w:numPr>
          <w:ilvl w:val="0"/>
          <w:numId w:val="0"/>
        </w:numPr>
        <w:ind w:left="993"/>
      </w:pPr>
      <w:r>
        <w:t>but only:</w:t>
      </w:r>
    </w:p>
    <w:p w14:paraId="108EE80B" w14:textId="75089C9B" w:rsidR="00134F46" w:rsidRDefault="00134F46" w:rsidP="007D07A1">
      <w:pPr>
        <w:pStyle w:val="4Clsa"/>
        <w:numPr>
          <w:ilvl w:val="2"/>
          <w:numId w:val="72"/>
        </w:numPr>
      </w:pPr>
      <w:r>
        <w:t>if each Launch into Work Placement does not, in whole or in part, involve work which would have been undertaken by a paid worker if the Launch into Work Placement had not taken place; and</w:t>
      </w:r>
    </w:p>
    <w:p w14:paraId="666CE2D6" w14:textId="22B33DD4" w:rsidR="00134F46" w:rsidRDefault="00134F46" w:rsidP="00070E54">
      <w:pPr>
        <w:pStyle w:val="4Clsa"/>
        <w:numPr>
          <w:ilvl w:val="2"/>
          <w:numId w:val="72"/>
        </w:numPr>
      </w:pPr>
      <w:r>
        <w:t>in accordance with any Guidelines.</w:t>
      </w:r>
    </w:p>
    <w:p w14:paraId="5157AADB" w14:textId="2AF99C84" w:rsidR="00134F46" w:rsidRDefault="00134F46" w:rsidP="00134F46">
      <w:pPr>
        <w:pStyle w:val="2a1Amanual"/>
      </w:pPr>
      <w:bookmarkStart w:id="2053" w:name="_Toc493578280"/>
      <w:bookmarkStart w:id="2054" w:name="_Toc518567924"/>
      <w:r>
        <w:t>109D.2</w:t>
      </w:r>
      <w:r>
        <w:tab/>
        <w:t>The Provider must, in accordance with any Guidelines:</w:t>
      </w:r>
      <w:bookmarkEnd w:id="2053"/>
      <w:bookmarkEnd w:id="2054"/>
    </w:p>
    <w:p w14:paraId="44F63417" w14:textId="5526DFEC" w:rsidR="00E417D2" w:rsidRDefault="00E417D2" w:rsidP="00BA79E4">
      <w:pPr>
        <w:pStyle w:val="4Clsa"/>
        <w:numPr>
          <w:ilvl w:val="2"/>
          <w:numId w:val="74"/>
        </w:numPr>
      </w:pPr>
      <w:r>
        <w:t>identify potentially suitable Stream Participants for the Launch into Work Placement and refer them to an information session by the Launch into Work Organisation; and</w:t>
      </w:r>
    </w:p>
    <w:p w14:paraId="4F693ED8" w14:textId="6FB011E0" w:rsidR="00E417D2" w:rsidRDefault="00E417D2" w:rsidP="0095028C">
      <w:pPr>
        <w:pStyle w:val="4Clsa"/>
      </w:pPr>
      <w:r>
        <w:t>refer suitable Stream Participants to the Launch into Work Placement.</w:t>
      </w:r>
    </w:p>
    <w:p w14:paraId="1BD5EA53" w14:textId="3D5570CA" w:rsidR="00134F46" w:rsidRDefault="00134F46" w:rsidP="00134F46">
      <w:pPr>
        <w:pStyle w:val="2a1Amanual"/>
      </w:pPr>
      <w:bookmarkStart w:id="2055" w:name="_Toc493578281"/>
      <w:bookmarkStart w:id="2056" w:name="_Toc518567925"/>
      <w:r>
        <w:t>109D.3</w:t>
      </w:r>
      <w:r>
        <w:tab/>
        <w:t>For each Stream Participant that the Provider refers to a Launch into Work Placement, the Provider must:</w:t>
      </w:r>
      <w:bookmarkEnd w:id="2055"/>
      <w:bookmarkEnd w:id="2056"/>
    </w:p>
    <w:p w14:paraId="11D4D0CC" w14:textId="07F02BF1" w:rsidR="00E417D2" w:rsidRDefault="00E417D2" w:rsidP="00BA79E4">
      <w:pPr>
        <w:pStyle w:val="4Clsa"/>
        <w:numPr>
          <w:ilvl w:val="2"/>
          <w:numId w:val="75"/>
        </w:numPr>
      </w:pPr>
      <w:r>
        <w:t>prior to the Stream Participant starting in the Launch into Work Placement, update the Stream Participant’s Job Plan to include details of the Launch into Work Placement; and</w:t>
      </w:r>
    </w:p>
    <w:p w14:paraId="23D28169" w14:textId="0D444C4E" w:rsidR="00E417D2" w:rsidRDefault="00E417D2" w:rsidP="0095028C">
      <w:pPr>
        <w:pStyle w:val="4Clsa"/>
        <w:numPr>
          <w:ilvl w:val="2"/>
          <w:numId w:val="75"/>
        </w:numPr>
      </w:pPr>
      <w:r>
        <w:t>comply with any requirements specified in any Guidelines with respect to the Stream Participant’s participation in, and completion of the Launch into Work Placement.</w:t>
      </w:r>
    </w:p>
    <w:p w14:paraId="6E8FC5AD" w14:textId="4FED759E" w:rsidR="00134F46" w:rsidRDefault="00E417D2" w:rsidP="00134F46">
      <w:pPr>
        <w:pStyle w:val="2a1Amanual"/>
      </w:pPr>
      <w:bookmarkStart w:id="2057" w:name="_Toc493578282"/>
      <w:bookmarkStart w:id="2058" w:name="_Toc518567926"/>
      <w:r>
        <w:t>109D.4 The Provider must:</w:t>
      </w:r>
      <w:bookmarkEnd w:id="2057"/>
      <w:bookmarkEnd w:id="2058"/>
    </w:p>
    <w:p w14:paraId="63C61C9E" w14:textId="7CA36286" w:rsidR="00E417D2" w:rsidRDefault="00E417D2" w:rsidP="00BA79E4">
      <w:pPr>
        <w:pStyle w:val="4Clsa"/>
        <w:numPr>
          <w:ilvl w:val="2"/>
          <w:numId w:val="76"/>
        </w:numPr>
      </w:pPr>
      <w:r>
        <w:t>develop and maintain effective relationships with Launch into Work Organisations in its Employment Regions so as to ensure the successful delivery of the Launch into Work program</w:t>
      </w:r>
      <w:r w:rsidR="004D3EC3">
        <w:t>;</w:t>
      </w:r>
      <w:r>
        <w:t xml:space="preserve"> and</w:t>
      </w:r>
    </w:p>
    <w:p w14:paraId="455EE6D5" w14:textId="3052FF69" w:rsidR="00E417D2" w:rsidRDefault="00E417D2" w:rsidP="0095028C">
      <w:pPr>
        <w:pStyle w:val="4Clsa"/>
        <w:numPr>
          <w:ilvl w:val="2"/>
          <w:numId w:val="76"/>
        </w:numPr>
      </w:pPr>
      <w:r>
        <w:t>promote, deal with enquiries, manage and report on Launch into Work, in accordance with any Guidelines.</w:t>
      </w:r>
    </w:p>
    <w:p w14:paraId="534876F6" w14:textId="5094ADAE" w:rsidR="00E417D2" w:rsidRDefault="00E417D2" w:rsidP="00134F46">
      <w:pPr>
        <w:pStyle w:val="2a1Amanual"/>
      </w:pPr>
      <w:bookmarkStart w:id="2059" w:name="_Toc493578283"/>
      <w:bookmarkStart w:id="2060" w:name="_Toc518567927"/>
      <w:r>
        <w:t>109D.5 The Department may</w:t>
      </w:r>
      <w:r w:rsidR="00F620F2">
        <w:t xml:space="preserve"> give a direction to the Provider in relation to a Launch into Work Placement, or the referral of a Stream Participant to a Launch into Work Placement, and if the Provider receives such a direction, the Provider must:</w:t>
      </w:r>
      <w:bookmarkEnd w:id="2059"/>
      <w:bookmarkEnd w:id="2060"/>
    </w:p>
    <w:p w14:paraId="52E42703" w14:textId="6A140672" w:rsidR="00134F46" w:rsidRDefault="00E417D2" w:rsidP="00BA79E4">
      <w:pPr>
        <w:pStyle w:val="4Clsa"/>
        <w:numPr>
          <w:ilvl w:val="2"/>
          <w:numId w:val="77"/>
        </w:numPr>
      </w:pPr>
      <w:r>
        <w:t>immediately take any</w:t>
      </w:r>
      <w:r w:rsidR="00F620F2">
        <w:t xml:space="preserve"> action required by the direction; and</w:t>
      </w:r>
    </w:p>
    <w:p w14:paraId="4ADB57FC" w14:textId="77777777" w:rsidR="00F620F2" w:rsidRPr="00E417D2" w:rsidRDefault="00F620F2" w:rsidP="0095028C">
      <w:pPr>
        <w:pStyle w:val="4Clsa"/>
        <w:numPr>
          <w:ilvl w:val="2"/>
          <w:numId w:val="77"/>
        </w:numPr>
      </w:pPr>
      <w:r>
        <w:t>otherwise continue to perform the Services in accordance with this Deed.</w:t>
      </w:r>
    </w:p>
    <w:p w14:paraId="29183AA0" w14:textId="77777777" w:rsidR="003A2F94" w:rsidRPr="00763558" w:rsidRDefault="003A2F94" w:rsidP="003A2F94">
      <w:pPr>
        <w:pStyle w:val="2Clause1"/>
        <w:numPr>
          <w:ilvl w:val="0"/>
          <w:numId w:val="0"/>
        </w:numPr>
        <w:spacing w:before="120"/>
        <w:rPr>
          <w:rFonts w:cs="Calibri"/>
          <w:szCs w:val="22"/>
          <w:lang w:eastAsia="zh-CN" w:bidi="th-TH"/>
        </w:rPr>
      </w:pPr>
      <w:bookmarkStart w:id="2061" w:name="_Toc413049733"/>
      <w:bookmarkStart w:id="2062" w:name="_Toc414816628"/>
      <w:bookmarkStart w:id="2063" w:name="_Toc414985744"/>
      <w:bookmarkStart w:id="2064" w:name="_Toc415042768"/>
      <w:bookmarkStart w:id="2065" w:name="_Toc415046591"/>
      <w:bookmarkStart w:id="2066" w:name="_Toc415048819"/>
      <w:bookmarkStart w:id="2067" w:name="_Toc415049064"/>
      <w:bookmarkStart w:id="2068" w:name="_Toc415051893"/>
      <w:bookmarkStart w:id="2069" w:name="_Toc414816629"/>
      <w:bookmarkStart w:id="2070" w:name="_Toc414985745"/>
      <w:bookmarkStart w:id="2071" w:name="_Toc415042769"/>
      <w:bookmarkStart w:id="2072" w:name="_Toc415046592"/>
      <w:bookmarkStart w:id="2073" w:name="_Toc415048820"/>
      <w:bookmarkStart w:id="2074" w:name="_Toc415049065"/>
      <w:bookmarkStart w:id="2075" w:name="_Toc415051894"/>
      <w:bookmarkStart w:id="2076" w:name="_Toc414816630"/>
      <w:bookmarkStart w:id="2077" w:name="_Toc414985746"/>
      <w:bookmarkStart w:id="2078" w:name="_Toc415042770"/>
      <w:bookmarkStart w:id="2079" w:name="_Toc415046593"/>
      <w:bookmarkStart w:id="2080" w:name="_Toc415048821"/>
      <w:bookmarkStart w:id="2081" w:name="_Toc415049066"/>
      <w:bookmarkStart w:id="2082" w:name="_Toc415051895"/>
      <w:bookmarkStart w:id="2083" w:name="_Toc414816631"/>
      <w:bookmarkStart w:id="2084" w:name="_Toc414985747"/>
      <w:bookmarkStart w:id="2085" w:name="_Toc415042771"/>
      <w:bookmarkStart w:id="2086" w:name="_Toc415046594"/>
      <w:bookmarkStart w:id="2087" w:name="_Toc415048822"/>
      <w:bookmarkStart w:id="2088" w:name="_Toc415049067"/>
      <w:bookmarkStart w:id="2089" w:name="_Toc415051896"/>
      <w:bookmarkStart w:id="2090" w:name="_Toc414816632"/>
      <w:bookmarkStart w:id="2091" w:name="_Toc414985748"/>
      <w:bookmarkStart w:id="2092" w:name="_Toc415042772"/>
      <w:bookmarkStart w:id="2093" w:name="_Toc415046595"/>
      <w:bookmarkStart w:id="2094" w:name="_Toc415048823"/>
      <w:bookmarkStart w:id="2095" w:name="_Toc415049068"/>
      <w:bookmarkStart w:id="2096" w:name="_Toc415051897"/>
      <w:bookmarkStart w:id="2097" w:name="_Toc414816633"/>
      <w:bookmarkStart w:id="2098" w:name="_Toc414985749"/>
      <w:bookmarkStart w:id="2099" w:name="_Toc415042773"/>
      <w:bookmarkStart w:id="2100" w:name="_Toc415046596"/>
      <w:bookmarkStart w:id="2101" w:name="_Toc415048824"/>
      <w:bookmarkStart w:id="2102" w:name="_Toc415049069"/>
      <w:bookmarkStart w:id="2103" w:name="_Toc415051898"/>
      <w:bookmarkStart w:id="2104" w:name="_Toc394400182"/>
      <w:bookmarkStart w:id="2105" w:name="_Toc394482718"/>
      <w:bookmarkStart w:id="2106" w:name="_Toc394479885"/>
      <w:bookmarkStart w:id="2107" w:name="_Toc518567928"/>
      <w:bookmarkStart w:id="2108" w:name="_Ref394397791"/>
      <w:bookmarkStart w:id="2109" w:name="_Toc415224963"/>
      <w:bookmarkStart w:id="2110" w:name="_Toc457551236"/>
      <w:bookmarkEnd w:id="2061"/>
      <w:bookmarkEnd w:id="2062"/>
      <w:bookmarkEnd w:id="2063"/>
      <w:bookmarkEnd w:id="2064"/>
      <w:bookmarkEnd w:id="2065"/>
      <w:bookmarkEnd w:id="2066"/>
      <w:bookmarkEnd w:id="2067"/>
      <w:bookmarkEnd w:id="2068"/>
      <w:bookmarkEnd w:id="2069"/>
      <w:bookmarkEnd w:id="2070"/>
      <w:bookmarkEnd w:id="2071"/>
      <w:bookmarkEnd w:id="2072"/>
      <w:bookmarkEnd w:id="2073"/>
      <w:bookmarkEnd w:id="2074"/>
      <w:bookmarkEnd w:id="2075"/>
      <w:bookmarkEnd w:id="2076"/>
      <w:bookmarkEnd w:id="2077"/>
      <w:bookmarkEnd w:id="2078"/>
      <w:bookmarkEnd w:id="2079"/>
      <w:bookmarkEnd w:id="2080"/>
      <w:bookmarkEnd w:id="2081"/>
      <w:bookmarkEnd w:id="2082"/>
      <w:bookmarkEnd w:id="2083"/>
      <w:bookmarkEnd w:id="2084"/>
      <w:bookmarkEnd w:id="2085"/>
      <w:bookmarkEnd w:id="2086"/>
      <w:bookmarkEnd w:id="2087"/>
      <w:bookmarkEnd w:id="2088"/>
      <w:bookmarkEnd w:id="2089"/>
      <w:bookmarkEnd w:id="2090"/>
      <w:bookmarkEnd w:id="2091"/>
      <w:bookmarkEnd w:id="2092"/>
      <w:bookmarkEnd w:id="2093"/>
      <w:bookmarkEnd w:id="2094"/>
      <w:bookmarkEnd w:id="2095"/>
      <w:bookmarkEnd w:id="2096"/>
      <w:bookmarkEnd w:id="2097"/>
      <w:bookmarkEnd w:id="2098"/>
      <w:bookmarkEnd w:id="2099"/>
      <w:bookmarkEnd w:id="2100"/>
      <w:bookmarkEnd w:id="2101"/>
      <w:bookmarkEnd w:id="2102"/>
      <w:bookmarkEnd w:id="2103"/>
      <w:bookmarkEnd w:id="2104"/>
      <w:bookmarkEnd w:id="2105"/>
      <w:bookmarkEnd w:id="2106"/>
      <w:r w:rsidRPr="00763558">
        <w:rPr>
          <w:rFonts w:cs="Calibri"/>
          <w:szCs w:val="22"/>
          <w:lang w:eastAsia="zh-CN" w:bidi="th-TH"/>
        </w:rPr>
        <w:t>109E</w:t>
      </w:r>
      <w:r w:rsidRPr="00763558">
        <w:rPr>
          <w:rFonts w:cs="Calibri"/>
          <w:szCs w:val="22"/>
          <w:lang w:eastAsia="zh-CN" w:bidi="th-TH"/>
        </w:rPr>
        <w:tab/>
        <w:t xml:space="preserve">Career </w:t>
      </w:r>
      <w:r w:rsidRPr="00763558">
        <w:t>Transition</w:t>
      </w:r>
      <w:r w:rsidRPr="00763558">
        <w:rPr>
          <w:rFonts w:cs="Calibri"/>
          <w:szCs w:val="22"/>
          <w:lang w:eastAsia="zh-CN" w:bidi="th-TH"/>
        </w:rPr>
        <w:t xml:space="preserve"> Assistance</w:t>
      </w:r>
      <w:bookmarkEnd w:id="2107"/>
      <w:r w:rsidRPr="00763558">
        <w:rPr>
          <w:rFonts w:cs="Calibri"/>
          <w:szCs w:val="22"/>
          <w:lang w:eastAsia="zh-CN" w:bidi="th-TH"/>
        </w:rPr>
        <w:t xml:space="preserve"> </w:t>
      </w:r>
    </w:p>
    <w:p w14:paraId="218DD794" w14:textId="77777777" w:rsidR="003A2F94" w:rsidRPr="00763558" w:rsidRDefault="003A2F94" w:rsidP="003A2F94">
      <w:pPr>
        <w:pStyle w:val="1cmid-heading"/>
        <w:spacing w:before="120" w:after="120" w:line="264" w:lineRule="auto"/>
        <w:rPr>
          <w:lang w:eastAsia="zh-CN" w:bidi="th-TH"/>
        </w:rPr>
      </w:pPr>
      <w:r w:rsidRPr="00763558">
        <w:rPr>
          <w:lang w:eastAsia="zh-CN" w:bidi="th-TH"/>
        </w:rPr>
        <w:t xml:space="preserve">Referral of Participants to CTA </w:t>
      </w:r>
    </w:p>
    <w:p w14:paraId="61B2C357" w14:textId="04A9F7FF" w:rsidR="003A2F94" w:rsidRPr="00763558" w:rsidRDefault="003A2F94" w:rsidP="00742E5F">
      <w:pPr>
        <w:pStyle w:val="3Cls11"/>
        <w:numPr>
          <w:ilvl w:val="0"/>
          <w:numId w:val="0"/>
        </w:numPr>
        <w:ind w:left="1021" w:hanging="737"/>
        <w:rPr>
          <w:rFonts w:cs="Calibri"/>
          <w:color w:val="auto"/>
          <w:szCs w:val="22"/>
        </w:rPr>
      </w:pPr>
      <w:r w:rsidRPr="00763558">
        <w:rPr>
          <w:rFonts w:cs="Calibri"/>
          <w:color w:val="auto"/>
          <w:szCs w:val="22"/>
        </w:rPr>
        <w:t>109E.1</w:t>
      </w:r>
      <w:r w:rsidRPr="00763558">
        <w:rPr>
          <w:rFonts w:cs="Calibri"/>
          <w:color w:val="auto"/>
          <w:szCs w:val="22"/>
        </w:rPr>
        <w:tab/>
        <w:t>Subject to this Deed, and without limiting clause 107.1, if the Provider is contracted to deliver Services within a CTA Trial Region, the Provider may, in accordance with any Guidelines, refer any CTA Eligible Participant to a CTA Provider in that CTA Trial Region to undertake one or both CTA Elements.</w:t>
      </w:r>
    </w:p>
    <w:p w14:paraId="227F0BCD" w14:textId="3DC12A98" w:rsidR="003A2F94" w:rsidRPr="00763558" w:rsidRDefault="003A2F94" w:rsidP="003A2F94">
      <w:pPr>
        <w:pStyle w:val="3Cls11"/>
        <w:numPr>
          <w:ilvl w:val="0"/>
          <w:numId w:val="0"/>
        </w:numPr>
        <w:tabs>
          <w:tab w:val="left" w:pos="993"/>
        </w:tabs>
        <w:ind w:left="989" w:hanging="705"/>
        <w:rPr>
          <w:color w:val="auto"/>
        </w:rPr>
      </w:pPr>
      <w:r w:rsidRPr="00763558">
        <w:rPr>
          <w:color w:val="auto"/>
        </w:rPr>
        <w:t>109E.2</w:t>
      </w:r>
      <w:r w:rsidRPr="00763558">
        <w:rPr>
          <w:color w:val="auto"/>
        </w:rPr>
        <w:tab/>
        <w:t>Before referring a Participant to undertake one or both CTA Elements, the Provider must, in accordance with any Guidelines:</w:t>
      </w:r>
    </w:p>
    <w:p w14:paraId="7EF48A7D" w14:textId="4582385B" w:rsidR="003A2F94" w:rsidRPr="00BE24D7" w:rsidRDefault="003A2F94" w:rsidP="00BA79E4">
      <w:pPr>
        <w:pStyle w:val="4Clsa"/>
        <w:numPr>
          <w:ilvl w:val="2"/>
          <w:numId w:val="100"/>
        </w:numPr>
      </w:pPr>
      <w:r w:rsidRPr="00BE24D7">
        <w:lastRenderedPageBreak/>
        <w:t>confirm that the Participant is a CTA Eligible Participant;</w:t>
      </w:r>
    </w:p>
    <w:p w14:paraId="0671E782" w14:textId="667E88C2" w:rsidR="003A2F94" w:rsidRPr="00661453" w:rsidRDefault="003A2F94" w:rsidP="0095028C">
      <w:pPr>
        <w:pStyle w:val="4Clsa"/>
        <w:numPr>
          <w:ilvl w:val="2"/>
          <w:numId w:val="77"/>
        </w:numPr>
      </w:pPr>
      <w:r w:rsidRPr="00BE24D7">
        <w:t>unless advised otherwise by the Departme</w:t>
      </w:r>
      <w:r w:rsidRPr="00661453">
        <w:t>nt, ensure that the Participant has not previously, in the same Unemployment Period, completed the CTA Element or CTA Elements to which the Provider proposes to refer the Participant;</w:t>
      </w:r>
    </w:p>
    <w:p w14:paraId="5ACB10B6" w14:textId="13566F65" w:rsidR="003A2F94" w:rsidRPr="00BA79E4" w:rsidRDefault="003A2F94" w:rsidP="0095028C">
      <w:pPr>
        <w:pStyle w:val="4Clsa"/>
        <w:numPr>
          <w:ilvl w:val="2"/>
          <w:numId w:val="77"/>
        </w:numPr>
      </w:pPr>
      <w:r w:rsidRPr="00BA79E4">
        <w:t>determine whether the Participant has the capacity to undertake the CTA Element or CTA Elements on a full time basis or part time basis; and</w:t>
      </w:r>
    </w:p>
    <w:p w14:paraId="3B4CEF95" w14:textId="09065DB6" w:rsidR="003A2F94" w:rsidRPr="00BA79E4" w:rsidRDefault="003A2F94" w:rsidP="007D07A1">
      <w:pPr>
        <w:pStyle w:val="4Clsa"/>
        <w:numPr>
          <w:ilvl w:val="2"/>
          <w:numId w:val="77"/>
        </w:numPr>
      </w:pPr>
      <w:r w:rsidRPr="00BA79E4">
        <w:t>ensure that each CTA Element to which the Provider proposes to refer the Participant is suitable for the Participant.</w:t>
      </w:r>
    </w:p>
    <w:p w14:paraId="118FFC53" w14:textId="5FFDAA2D" w:rsidR="003A2F94" w:rsidRPr="00763558" w:rsidRDefault="003A2F94" w:rsidP="003A2F94">
      <w:pPr>
        <w:pStyle w:val="3Cls11"/>
        <w:numPr>
          <w:ilvl w:val="0"/>
          <w:numId w:val="0"/>
        </w:numPr>
        <w:tabs>
          <w:tab w:val="left" w:pos="284"/>
        </w:tabs>
        <w:ind w:left="1021" w:hanging="737"/>
        <w:rPr>
          <w:rFonts w:cs="Calibri"/>
          <w:color w:val="auto"/>
          <w:szCs w:val="22"/>
        </w:rPr>
      </w:pPr>
      <w:r w:rsidRPr="00763558">
        <w:rPr>
          <w:rFonts w:cs="Calibri"/>
          <w:color w:val="auto"/>
          <w:szCs w:val="22"/>
        </w:rPr>
        <w:t>109E.3</w:t>
      </w:r>
      <w:r w:rsidRPr="00763558">
        <w:rPr>
          <w:rFonts w:cs="Calibri"/>
          <w:color w:val="auto"/>
          <w:szCs w:val="22"/>
        </w:rPr>
        <w:tab/>
        <w:t>For each CTA Eligible Participant who the Provider refers to a CTA Element, the Provider must:</w:t>
      </w:r>
    </w:p>
    <w:p w14:paraId="5BCFC3C8" w14:textId="4CC3733F" w:rsidR="003A2F94" w:rsidRPr="00763558" w:rsidRDefault="003A2F94" w:rsidP="00BA79E4">
      <w:pPr>
        <w:pStyle w:val="4Clsa"/>
        <w:numPr>
          <w:ilvl w:val="2"/>
          <w:numId w:val="101"/>
        </w:numPr>
        <w:rPr>
          <w:lang w:eastAsia="zh-CN" w:bidi="th-TH"/>
        </w:rPr>
      </w:pPr>
      <w:r w:rsidRPr="00763558">
        <w:rPr>
          <w:lang w:eastAsia="zh-CN" w:bidi="th-TH"/>
        </w:rPr>
        <w:t>prior to the Participant starting the CTA Element:</w:t>
      </w:r>
    </w:p>
    <w:p w14:paraId="4C96C25F" w14:textId="26442C35" w:rsidR="003A2F94" w:rsidRPr="00763558" w:rsidRDefault="003A2F94" w:rsidP="0095028C">
      <w:pPr>
        <w:pStyle w:val="5aifollowing"/>
        <w:numPr>
          <w:ilvl w:val="3"/>
          <w:numId w:val="101"/>
        </w:numPr>
      </w:pPr>
      <w:r w:rsidRPr="00763558">
        <w:rPr>
          <w:lang w:eastAsia="zh-CN" w:bidi="th-TH"/>
        </w:rPr>
        <w:t>ensure that there is a CTA Agreement that applies to the Participant in place with the relevant CTA Provider; and</w:t>
      </w:r>
    </w:p>
    <w:p w14:paraId="4EAB93DF" w14:textId="4DEE375E" w:rsidR="003A2F94" w:rsidRPr="00763558" w:rsidRDefault="003A2F94" w:rsidP="0095028C">
      <w:pPr>
        <w:pStyle w:val="5aifollowing"/>
        <w:numPr>
          <w:ilvl w:val="3"/>
          <w:numId w:val="101"/>
        </w:numPr>
      </w:pPr>
      <w:r w:rsidRPr="00763558">
        <w:rPr>
          <w:lang w:eastAsia="zh-CN" w:bidi="th-TH"/>
        </w:rPr>
        <w:t>update the Participant’s Job Plan to include details of the CTA Element; and</w:t>
      </w:r>
    </w:p>
    <w:p w14:paraId="2754B84A" w14:textId="230A7106" w:rsidR="003A2F94" w:rsidRPr="00763558" w:rsidRDefault="003A2F94" w:rsidP="007D07A1">
      <w:pPr>
        <w:pStyle w:val="4Clsa"/>
        <w:rPr>
          <w:lang w:eastAsia="zh-CN" w:bidi="th-TH"/>
        </w:rPr>
      </w:pPr>
      <w:r w:rsidRPr="00763558">
        <w:rPr>
          <w:lang w:eastAsia="zh-CN" w:bidi="th-TH"/>
        </w:rPr>
        <w:t>comply with any requirements specified in any Guidelines with respect to the Participant’s attendance at, and completion of, the CTA Element.</w:t>
      </w:r>
    </w:p>
    <w:p w14:paraId="782EC665" w14:textId="77777777" w:rsidR="003A2F94" w:rsidRPr="00763558" w:rsidRDefault="003A2F94" w:rsidP="003A2F94">
      <w:pPr>
        <w:pStyle w:val="1cmid-heading"/>
        <w:spacing w:before="120" w:after="120" w:line="264" w:lineRule="auto"/>
        <w:rPr>
          <w:lang w:eastAsia="zh-CN" w:bidi="th-TH"/>
        </w:rPr>
      </w:pPr>
      <w:r w:rsidRPr="00763558">
        <w:rPr>
          <w:lang w:eastAsia="zh-CN" w:bidi="th-TH"/>
        </w:rPr>
        <w:t>Working with CTA Providers</w:t>
      </w:r>
    </w:p>
    <w:p w14:paraId="357E16E4" w14:textId="3B26A9E8" w:rsidR="003A2F94" w:rsidRPr="00763558" w:rsidRDefault="00763558" w:rsidP="00763558">
      <w:pPr>
        <w:pStyle w:val="3Cls11"/>
        <w:numPr>
          <w:ilvl w:val="0"/>
          <w:numId w:val="0"/>
        </w:numPr>
        <w:tabs>
          <w:tab w:val="left" w:pos="993"/>
        </w:tabs>
        <w:ind w:left="284"/>
        <w:rPr>
          <w:rFonts w:cs="Calibri"/>
          <w:color w:val="auto"/>
          <w:szCs w:val="22"/>
          <w:lang w:eastAsia="zh-CN" w:bidi="th-TH"/>
        </w:rPr>
      </w:pPr>
      <w:r w:rsidRPr="00763558">
        <w:rPr>
          <w:rFonts w:cs="Calibri"/>
          <w:color w:val="auto"/>
          <w:szCs w:val="22"/>
          <w:lang w:eastAsia="zh-CN" w:bidi="th-TH"/>
        </w:rPr>
        <w:t>109E.4</w:t>
      </w:r>
      <w:r w:rsidRPr="00763558">
        <w:rPr>
          <w:rFonts w:cs="Calibri"/>
          <w:color w:val="auto"/>
          <w:szCs w:val="22"/>
          <w:lang w:eastAsia="zh-CN" w:bidi="th-TH"/>
        </w:rPr>
        <w:tab/>
      </w:r>
      <w:r w:rsidR="003A2F94" w:rsidRPr="00763558">
        <w:rPr>
          <w:rFonts w:cs="Calibri"/>
          <w:color w:val="auto"/>
          <w:szCs w:val="22"/>
          <w:lang w:eastAsia="zh-CN" w:bidi="th-TH"/>
        </w:rPr>
        <w:t>If the Provider delivers Services in one or more CTA Trial Regions, the Provider must:</w:t>
      </w:r>
    </w:p>
    <w:p w14:paraId="4140E898" w14:textId="5210F44F" w:rsidR="003A2F94" w:rsidRPr="00763558" w:rsidRDefault="003A2F94" w:rsidP="00BA79E4">
      <w:pPr>
        <w:pStyle w:val="4Clsa"/>
        <w:numPr>
          <w:ilvl w:val="2"/>
          <w:numId w:val="102"/>
        </w:numPr>
        <w:rPr>
          <w:lang w:eastAsia="zh-CN" w:bidi="th-TH"/>
        </w:rPr>
      </w:pPr>
      <w:r w:rsidRPr="00763558">
        <w:rPr>
          <w:lang w:eastAsia="zh-CN" w:bidi="th-TH"/>
        </w:rPr>
        <w:t>develop strong and sustainable working relationships with CTA Providers in those CTA Trial Regions so as to ensure the successful implementation of the CTA Trial; and</w:t>
      </w:r>
    </w:p>
    <w:p w14:paraId="7227D8CC" w14:textId="3E3D09E6" w:rsidR="003A2F94" w:rsidRPr="00763558" w:rsidRDefault="003A2F94" w:rsidP="0095028C">
      <w:pPr>
        <w:pStyle w:val="4Clsa"/>
        <w:rPr>
          <w:lang w:eastAsia="zh-CN" w:bidi="th-TH"/>
        </w:rPr>
      </w:pPr>
      <w:r w:rsidRPr="00763558">
        <w:rPr>
          <w:lang w:eastAsia="zh-CN" w:bidi="th-TH"/>
        </w:rPr>
        <w:t>promote, deal with enquiries, manage and report on the CTA Trial, in accordance with any Guidelines.</w:t>
      </w:r>
    </w:p>
    <w:p w14:paraId="7DB4F22E" w14:textId="77777777" w:rsidR="003A2F94" w:rsidRPr="00763558" w:rsidRDefault="003A2F94" w:rsidP="003A2F94">
      <w:pPr>
        <w:pStyle w:val="1cmid-heading"/>
        <w:spacing w:before="120" w:after="120" w:line="264" w:lineRule="auto"/>
        <w:rPr>
          <w:lang w:eastAsia="zh-CN" w:bidi="th-TH"/>
        </w:rPr>
      </w:pPr>
      <w:r w:rsidRPr="00763558">
        <w:rPr>
          <w:lang w:eastAsia="zh-CN" w:bidi="th-TH"/>
        </w:rPr>
        <w:t xml:space="preserve">Directions regarding CTA </w:t>
      </w:r>
    </w:p>
    <w:p w14:paraId="21BBDA74" w14:textId="672EB8DE" w:rsidR="003A2F94" w:rsidRPr="00763558" w:rsidRDefault="00763558" w:rsidP="00763558">
      <w:pPr>
        <w:pStyle w:val="3Cls11"/>
        <w:numPr>
          <w:ilvl w:val="0"/>
          <w:numId w:val="0"/>
        </w:numPr>
        <w:ind w:left="993" w:hanging="709"/>
        <w:rPr>
          <w:rFonts w:cs="Calibri"/>
          <w:color w:val="auto"/>
          <w:szCs w:val="22"/>
          <w:lang w:eastAsia="zh-CN" w:bidi="th-TH"/>
        </w:rPr>
      </w:pPr>
      <w:r>
        <w:rPr>
          <w:rFonts w:cs="Calibri"/>
          <w:color w:val="auto"/>
          <w:szCs w:val="22"/>
          <w:lang w:eastAsia="zh-CN" w:bidi="th-TH"/>
        </w:rPr>
        <w:t>109E.5</w:t>
      </w:r>
      <w:r>
        <w:rPr>
          <w:rFonts w:cs="Calibri"/>
          <w:color w:val="auto"/>
          <w:szCs w:val="22"/>
          <w:lang w:eastAsia="zh-CN" w:bidi="th-TH"/>
        </w:rPr>
        <w:tab/>
      </w:r>
      <w:r w:rsidR="003A2F94" w:rsidRPr="00763558">
        <w:rPr>
          <w:rFonts w:cs="Calibri"/>
          <w:color w:val="auto"/>
          <w:szCs w:val="22"/>
          <w:lang w:eastAsia="zh-CN" w:bidi="th-TH"/>
        </w:rPr>
        <w:t>The Department may give a direction to the Provider in relation to a CTA Element, or to the referral of a Participant to a CTA Element, including a direction that:</w:t>
      </w:r>
    </w:p>
    <w:p w14:paraId="3EB864D7" w14:textId="138FA9AF" w:rsidR="003A2F94" w:rsidRPr="00763558" w:rsidRDefault="003A2F94" w:rsidP="00BA79E4">
      <w:pPr>
        <w:pStyle w:val="4Clsa"/>
        <w:numPr>
          <w:ilvl w:val="2"/>
          <w:numId w:val="103"/>
        </w:numPr>
      </w:pPr>
      <w:r w:rsidRPr="00763558">
        <w:t>a Participant be referred to another CTA Element delivered by the same or another CTA Provider; and</w:t>
      </w:r>
    </w:p>
    <w:p w14:paraId="430157A2" w14:textId="2D7CC51A" w:rsidR="003A2F94" w:rsidRPr="00763558" w:rsidRDefault="003A2F94" w:rsidP="0095028C">
      <w:pPr>
        <w:pStyle w:val="4Clsa"/>
      </w:pPr>
      <w:r w:rsidRPr="00763558">
        <w:t>no Participants are to be referred to one or more CTA Elements delivered by a CTA Provider,</w:t>
      </w:r>
    </w:p>
    <w:p w14:paraId="258BBF4A" w14:textId="77777777" w:rsidR="003A2F94" w:rsidRPr="00763558" w:rsidRDefault="003A2F94" w:rsidP="003A2F94">
      <w:pPr>
        <w:spacing w:before="120" w:after="120" w:line="264" w:lineRule="auto"/>
        <w:ind w:firstLine="993"/>
        <w:rPr>
          <w:rFonts w:cs="Calibri"/>
          <w:szCs w:val="22"/>
        </w:rPr>
      </w:pPr>
      <w:r w:rsidRPr="00763558">
        <w:rPr>
          <w:rFonts w:cs="Calibri"/>
          <w:szCs w:val="22"/>
        </w:rPr>
        <w:t>and if the Provider receives such a direction, the Provider must:</w:t>
      </w:r>
    </w:p>
    <w:p w14:paraId="7D3640C3" w14:textId="537815B0" w:rsidR="003A2F94" w:rsidRPr="00763558" w:rsidRDefault="003A2F94" w:rsidP="00BA79E4">
      <w:pPr>
        <w:pStyle w:val="4Clsa"/>
      </w:pPr>
      <w:r w:rsidRPr="00763558">
        <w:t>immediately take any action required by the direction; and</w:t>
      </w:r>
    </w:p>
    <w:p w14:paraId="255F729A" w14:textId="0265FF52" w:rsidR="003A2F94" w:rsidRPr="00763558" w:rsidRDefault="003A2F94" w:rsidP="0095028C">
      <w:pPr>
        <w:pStyle w:val="4Clsa"/>
      </w:pPr>
      <w:r w:rsidRPr="00763558">
        <w:t xml:space="preserve">otherwise continue to perform the Services in accordance with this Deed. </w:t>
      </w:r>
    </w:p>
    <w:p w14:paraId="59BC37DD" w14:textId="77777777" w:rsidR="003A2F94" w:rsidRPr="00763558" w:rsidRDefault="003A2F94" w:rsidP="003A2F94">
      <w:pPr>
        <w:pStyle w:val="1cmid-heading"/>
        <w:spacing w:before="120" w:after="120" w:line="264" w:lineRule="auto"/>
        <w:rPr>
          <w:lang w:eastAsia="zh-CN" w:bidi="th-TH"/>
        </w:rPr>
      </w:pPr>
      <w:r w:rsidRPr="00763558">
        <w:rPr>
          <w:lang w:eastAsia="zh-CN" w:bidi="th-TH"/>
        </w:rPr>
        <w:t xml:space="preserve">Payment of CTA Element Amounts by the Provider </w:t>
      </w:r>
    </w:p>
    <w:p w14:paraId="24B802C9" w14:textId="05F5FED0" w:rsidR="003A2F94" w:rsidRPr="00763558" w:rsidRDefault="00763558" w:rsidP="00763558">
      <w:pPr>
        <w:pStyle w:val="3Cls11"/>
        <w:numPr>
          <w:ilvl w:val="0"/>
          <w:numId w:val="0"/>
        </w:numPr>
        <w:ind w:left="993" w:hanging="709"/>
        <w:rPr>
          <w:rFonts w:cs="Calibri"/>
          <w:color w:val="auto"/>
          <w:szCs w:val="22"/>
          <w:lang w:eastAsia="zh-CN" w:bidi="th-TH"/>
        </w:rPr>
      </w:pPr>
      <w:r>
        <w:rPr>
          <w:rFonts w:cs="Calibri"/>
          <w:color w:val="auto"/>
          <w:szCs w:val="22"/>
          <w:lang w:eastAsia="zh-CN" w:bidi="th-TH"/>
        </w:rPr>
        <w:t>109E.6</w:t>
      </w:r>
      <w:r>
        <w:rPr>
          <w:rFonts w:cs="Calibri"/>
          <w:color w:val="auto"/>
          <w:szCs w:val="22"/>
          <w:lang w:eastAsia="zh-CN" w:bidi="th-TH"/>
        </w:rPr>
        <w:tab/>
      </w:r>
      <w:r w:rsidR="003A2F94" w:rsidRPr="00763558">
        <w:rPr>
          <w:rFonts w:cs="Calibri"/>
          <w:color w:val="auto"/>
          <w:szCs w:val="22"/>
          <w:lang w:eastAsia="zh-CN" w:bidi="th-TH"/>
        </w:rPr>
        <w:t>The Provider must only pay the relevant CTA Element Amount to a CTA Provider with respect to a Participant’s participation in a CTA Element if:</w:t>
      </w:r>
    </w:p>
    <w:p w14:paraId="424FA945" w14:textId="40EA3A44" w:rsidR="003A2F94" w:rsidRPr="00763558" w:rsidRDefault="003A2F94" w:rsidP="00BA79E4">
      <w:pPr>
        <w:pStyle w:val="4Clsa"/>
        <w:numPr>
          <w:ilvl w:val="2"/>
          <w:numId w:val="105"/>
        </w:numPr>
      </w:pPr>
      <w:r w:rsidRPr="00763558">
        <w:t>the Provider has satisfied the requirements in clause 109E.2;</w:t>
      </w:r>
    </w:p>
    <w:p w14:paraId="051D8427" w14:textId="09DA71B7" w:rsidR="003A2F94" w:rsidRPr="00763558" w:rsidRDefault="003A2F94" w:rsidP="0095028C">
      <w:pPr>
        <w:pStyle w:val="4Clsa"/>
      </w:pPr>
      <w:r w:rsidRPr="00763558">
        <w:t>there is a CTA Agreement that applies to the Participant as required by clause 109E.3; and</w:t>
      </w:r>
    </w:p>
    <w:p w14:paraId="5863759A" w14:textId="71147DDF" w:rsidR="003A2F94" w:rsidRPr="00763558" w:rsidRDefault="003A2F94" w:rsidP="0095028C">
      <w:pPr>
        <w:pStyle w:val="4Clsa"/>
      </w:pPr>
      <w:r w:rsidRPr="00763558">
        <w:t>the amount is payable to the CTA Provider under the terms of the CTA Agreement.</w:t>
      </w:r>
    </w:p>
    <w:p w14:paraId="7AA37FF1" w14:textId="77777777" w:rsidR="003A2F94" w:rsidRPr="00763558" w:rsidRDefault="003A2F94" w:rsidP="00763558">
      <w:pPr>
        <w:pStyle w:val="3Cls11"/>
        <w:numPr>
          <w:ilvl w:val="0"/>
          <w:numId w:val="0"/>
        </w:numPr>
        <w:ind w:left="993" w:hanging="709"/>
        <w:rPr>
          <w:rFonts w:cs="Calibri"/>
          <w:color w:val="auto"/>
          <w:szCs w:val="22"/>
        </w:rPr>
      </w:pPr>
      <w:r w:rsidRPr="00763558">
        <w:rPr>
          <w:rFonts w:cs="Calibri"/>
          <w:color w:val="auto"/>
          <w:szCs w:val="22"/>
        </w:rPr>
        <w:t>109E.7</w:t>
      </w:r>
      <w:r w:rsidRPr="00763558">
        <w:rPr>
          <w:rFonts w:cs="Calibri"/>
          <w:color w:val="auto"/>
          <w:szCs w:val="22"/>
        </w:rPr>
        <w:tab/>
      </w:r>
      <w:r w:rsidRPr="00763558">
        <w:rPr>
          <w:rFonts w:cs="Calibri"/>
          <w:color w:val="auto"/>
          <w:szCs w:val="22"/>
          <w:lang w:eastAsia="zh-CN" w:bidi="th-TH"/>
        </w:rPr>
        <w:t>Subject</w:t>
      </w:r>
      <w:r w:rsidRPr="00763558">
        <w:rPr>
          <w:rFonts w:cs="Calibri"/>
          <w:color w:val="auto"/>
          <w:szCs w:val="22"/>
        </w:rPr>
        <w:t xml:space="preserve"> to any contrary provision specified in any Guidelines, the Provider must ensure that each payment of a CTA Element Amount is paid:</w:t>
      </w:r>
    </w:p>
    <w:p w14:paraId="6D702913" w14:textId="024979C0" w:rsidR="003A2F94" w:rsidRPr="00763558" w:rsidRDefault="003A2F94" w:rsidP="00BA79E4">
      <w:pPr>
        <w:pStyle w:val="4Clsa"/>
        <w:numPr>
          <w:ilvl w:val="2"/>
          <w:numId w:val="106"/>
        </w:numPr>
      </w:pPr>
      <w:r w:rsidRPr="00763558">
        <w:t xml:space="preserve">from the Provider’s own funds; </w:t>
      </w:r>
    </w:p>
    <w:p w14:paraId="02E4A6BB" w14:textId="5776575C" w:rsidR="003A2F94" w:rsidRPr="00763558" w:rsidRDefault="003A2F94" w:rsidP="0095028C">
      <w:pPr>
        <w:pStyle w:val="4Clsa"/>
      </w:pPr>
      <w:r w:rsidRPr="00763558">
        <w:t>to the relevant CTA Provider;</w:t>
      </w:r>
    </w:p>
    <w:p w14:paraId="18DD0BE8" w14:textId="36BA5DAD" w:rsidR="003A2F94" w:rsidRPr="00763558" w:rsidRDefault="003A2F94" w:rsidP="0095028C">
      <w:pPr>
        <w:pStyle w:val="4Clsa"/>
      </w:pPr>
      <w:r w:rsidRPr="00763558">
        <w:lastRenderedPageBreak/>
        <w:t>only once for each Participant; and</w:t>
      </w:r>
    </w:p>
    <w:p w14:paraId="731E910E" w14:textId="7BA8A886" w:rsidR="003A2F94" w:rsidRPr="00763558" w:rsidRDefault="003A2F94" w:rsidP="007D07A1">
      <w:pPr>
        <w:pStyle w:val="4Clsa"/>
      </w:pPr>
      <w:r w:rsidRPr="00763558">
        <w:t>otherwise in accordance with any Guidelines.</w:t>
      </w:r>
    </w:p>
    <w:p w14:paraId="76AFCBC1" w14:textId="77777777" w:rsidR="003A2F94" w:rsidRPr="00763558" w:rsidRDefault="003A2F94" w:rsidP="003A2F94">
      <w:pPr>
        <w:pStyle w:val="1cmid-heading"/>
        <w:spacing w:before="120" w:after="120" w:line="264" w:lineRule="auto"/>
        <w:rPr>
          <w:lang w:eastAsia="zh-CN" w:bidi="th-TH"/>
        </w:rPr>
      </w:pPr>
      <w:r w:rsidRPr="00763558">
        <w:rPr>
          <w:lang w:eastAsia="zh-CN" w:bidi="th-TH"/>
        </w:rPr>
        <w:t xml:space="preserve">Reimbursement </w:t>
      </w:r>
    </w:p>
    <w:p w14:paraId="5128AD1D" w14:textId="77777777" w:rsidR="003A2F94" w:rsidRPr="00763558" w:rsidRDefault="003A2F94" w:rsidP="00763558">
      <w:pPr>
        <w:pStyle w:val="3Cls11"/>
        <w:numPr>
          <w:ilvl w:val="0"/>
          <w:numId w:val="0"/>
        </w:numPr>
        <w:ind w:left="993" w:hanging="709"/>
        <w:rPr>
          <w:rFonts w:cs="Calibri"/>
          <w:color w:val="auto"/>
          <w:szCs w:val="22"/>
        </w:rPr>
      </w:pPr>
      <w:r w:rsidRPr="00763558">
        <w:rPr>
          <w:rFonts w:cs="Calibri"/>
          <w:color w:val="auto"/>
          <w:szCs w:val="22"/>
        </w:rPr>
        <w:t>109E.8</w:t>
      </w:r>
      <w:r w:rsidRPr="00763558">
        <w:rPr>
          <w:rFonts w:cs="Calibri"/>
          <w:color w:val="auto"/>
          <w:szCs w:val="22"/>
        </w:rPr>
        <w:tab/>
        <w:t xml:space="preserve">Once the Provider has properly paid a CTA Element Amount in accordance with clauses 109E.6 and 109E.7, the Provider may submit a claim for Reimbursement from the Employment Fund in accordance with clause 88. </w:t>
      </w:r>
    </w:p>
    <w:p w14:paraId="78E53E64" w14:textId="21C483A5" w:rsidR="000C6CDB" w:rsidRPr="000C6CDB" w:rsidRDefault="000C6CDB" w:rsidP="009F0858">
      <w:pPr>
        <w:pStyle w:val="2Clause1"/>
        <w:rPr>
          <w:lang w:eastAsia="en-US"/>
        </w:rPr>
      </w:pPr>
      <w:bookmarkStart w:id="2111" w:name="_Toc518567929"/>
      <w:r w:rsidRPr="000C6CDB">
        <w:rPr>
          <w:lang w:eastAsia="en-US"/>
        </w:rPr>
        <w:t>Work health and safety</w:t>
      </w:r>
      <w:bookmarkEnd w:id="2108"/>
      <w:bookmarkEnd w:id="2109"/>
      <w:bookmarkEnd w:id="2110"/>
      <w:bookmarkEnd w:id="2111"/>
    </w:p>
    <w:p w14:paraId="0D977ABE" w14:textId="1F155101" w:rsidR="000C6CDB" w:rsidRPr="009F0858" w:rsidRDefault="000C6CDB" w:rsidP="009F0858">
      <w:pPr>
        <w:pStyle w:val="3Cls11"/>
      </w:pPr>
      <w:bookmarkStart w:id="2112" w:name="_Toc209955471"/>
      <w:bookmarkStart w:id="2113" w:name="_Toc209955472"/>
      <w:bookmarkStart w:id="2114" w:name="_Toc209955477"/>
      <w:bookmarkStart w:id="2115" w:name="_Toc209955479"/>
      <w:bookmarkStart w:id="2116" w:name="_Toc209955480"/>
      <w:bookmarkStart w:id="2117" w:name="_Toc209597796"/>
      <w:bookmarkStart w:id="2118" w:name="_Toc209611330"/>
      <w:bookmarkStart w:id="2119" w:name="_Toc209597797"/>
      <w:bookmarkStart w:id="2120" w:name="_Toc209611331"/>
      <w:bookmarkStart w:id="2121" w:name="_Ref394653170"/>
      <w:bookmarkEnd w:id="2112"/>
      <w:bookmarkEnd w:id="2113"/>
      <w:bookmarkEnd w:id="2114"/>
      <w:bookmarkEnd w:id="2115"/>
      <w:bookmarkEnd w:id="2116"/>
      <w:bookmarkEnd w:id="2117"/>
      <w:bookmarkEnd w:id="2118"/>
      <w:bookmarkEnd w:id="2119"/>
      <w:bookmarkEnd w:id="2120"/>
      <w:r w:rsidRPr="009F0858">
        <w:t>Prior to the commencement of any Work for the Dole activity, Voluntary Work</w:t>
      </w:r>
      <w:r w:rsidRPr="009F0858">
        <w:rPr>
          <w:rFonts w:cstheme="minorHAnsi"/>
          <w:szCs w:val="22"/>
        </w:rPr>
        <w:t>, PaTH Internship,</w:t>
      </w:r>
      <w:r w:rsidRPr="009F0858">
        <w:t xml:space="preserve"> </w:t>
      </w:r>
      <w:r w:rsidR="00AF1DFA">
        <w:t xml:space="preserve">Launch into Work Placement, </w:t>
      </w:r>
      <w:r w:rsidRPr="009F0858">
        <w:t>National Work Experience Programme Placement or Work Experience (Other) Placement, and throughout these Activities, the Provider must, in accordance with any Guidelines, satisfy itself that there is a safe system of work in place, including that the relevant Activity Host Organisation</w:t>
      </w:r>
      <w:r w:rsidR="00AF1DFA">
        <w:t xml:space="preserve"> or Launch into Work Organisation</w:t>
      </w:r>
      <w:r w:rsidRPr="009F0858">
        <w:t xml:space="preserve"> is complying with work health and safety requirements relevant to the jurisdiction in which the Activity occurs.</w:t>
      </w:r>
      <w:bookmarkEnd w:id="2121"/>
      <w:r w:rsidRPr="009F0858">
        <w:t xml:space="preserve"> </w:t>
      </w:r>
    </w:p>
    <w:p w14:paraId="074C7A9B" w14:textId="77777777" w:rsidR="000C6CDB" w:rsidRPr="000C6CDB" w:rsidRDefault="000C6CDB" w:rsidP="006D4043">
      <w:pPr>
        <w:pStyle w:val="3Cls11"/>
      </w:pPr>
      <w:r w:rsidRPr="006D4043">
        <w:t>The</w:t>
      </w:r>
      <w:r w:rsidRPr="000C6CDB">
        <w:t xml:space="preserve"> Provider must, in accordance with any Guidelines: </w:t>
      </w:r>
    </w:p>
    <w:p w14:paraId="1C084CE6" w14:textId="77777777" w:rsidR="000C6CDB" w:rsidRPr="000C6CDB" w:rsidRDefault="000C6CDB" w:rsidP="00BA79E4">
      <w:pPr>
        <w:pStyle w:val="4Clsa"/>
      </w:pPr>
      <w:bookmarkStart w:id="2122" w:name="_Ref414898274"/>
      <w:r w:rsidRPr="000C6CDB">
        <w:t>undertake a risk assessment:</w:t>
      </w:r>
      <w:bookmarkEnd w:id="2122"/>
    </w:p>
    <w:p w14:paraId="057ADD10" w14:textId="7F77B4F3" w:rsidR="000C6CDB" w:rsidRPr="005C5A84" w:rsidRDefault="000C6CDB" w:rsidP="0095028C">
      <w:pPr>
        <w:pStyle w:val="5aifollowing"/>
        <w:numPr>
          <w:ilvl w:val="3"/>
          <w:numId w:val="1"/>
        </w:numPr>
      </w:pPr>
      <w:r w:rsidRPr="005C5A84">
        <w:t>for any Voluntary Work</w:t>
      </w:r>
      <w:r w:rsidRPr="00742E5F">
        <w:rPr>
          <w:rFonts w:asciiTheme="minorHAnsi" w:hAnsiTheme="minorHAnsi" w:cstheme="minorHAnsi"/>
        </w:rPr>
        <w:t>, PaTH Internship,</w:t>
      </w:r>
      <w:r w:rsidRPr="005C5A84">
        <w:t xml:space="preserve"> </w:t>
      </w:r>
      <w:r w:rsidR="00AF1DFA">
        <w:t xml:space="preserve">Launch into Work Placement, </w:t>
      </w:r>
      <w:r w:rsidRPr="005C5A84">
        <w:t xml:space="preserve">National Work Experience Programme Placement or Work Experience (Other) Placement; </w:t>
      </w:r>
    </w:p>
    <w:p w14:paraId="557F698E" w14:textId="785429D4" w:rsidR="000C6CDB" w:rsidRPr="005C5A84" w:rsidRDefault="000C6CDB" w:rsidP="0095028C">
      <w:pPr>
        <w:pStyle w:val="5aifollowing"/>
        <w:numPr>
          <w:ilvl w:val="3"/>
          <w:numId w:val="1"/>
        </w:numPr>
      </w:pPr>
      <w:r w:rsidRPr="005C5A84">
        <w:t xml:space="preserve">for any Work for the Dole activity, but only if the Provider itself </w:t>
      </w:r>
      <w:r w:rsidR="00EC7F8B">
        <w:t>Sources</w:t>
      </w:r>
      <w:r w:rsidRPr="005C5A84">
        <w:t xml:space="preserve"> the relevant potential Work for the Dole Place; and</w:t>
      </w:r>
    </w:p>
    <w:p w14:paraId="14015603" w14:textId="22B48E7D" w:rsidR="000C6CDB" w:rsidRPr="000C6CDB" w:rsidRDefault="000C6CDB" w:rsidP="007D07A1">
      <w:pPr>
        <w:pStyle w:val="5aifollowing"/>
        <w:numPr>
          <w:ilvl w:val="3"/>
          <w:numId w:val="1"/>
        </w:numPr>
      </w:pPr>
      <w:r w:rsidRPr="005C5A84">
        <w:t>in any case, for each individual Stream Participant, with regard to their potential participation in any Work for the Dole activity, Voluntary Work</w:t>
      </w:r>
      <w:r w:rsidRPr="006C6BBA">
        <w:rPr>
          <w:rFonts w:asciiTheme="minorHAnsi" w:hAnsiTheme="minorHAnsi" w:cstheme="minorHAnsi"/>
        </w:rPr>
        <w:t>, PaTH Internship,</w:t>
      </w:r>
      <w:r w:rsidRPr="005C5A84">
        <w:t xml:space="preserve"> </w:t>
      </w:r>
      <w:bookmarkStart w:id="2123" w:name="_Ref396212805"/>
      <w:r w:rsidR="00AF1DFA">
        <w:t xml:space="preserve">Launch into Work Placement, </w:t>
      </w:r>
      <w:r w:rsidRPr="005C5A84">
        <w:t>National Work Experience Programme Placement or Work Experience (Other) Placement,</w:t>
      </w:r>
      <w:r w:rsidRPr="000C6CDB">
        <w:t xml:space="preserve"> </w:t>
      </w:r>
    </w:p>
    <w:p w14:paraId="124D7A5F" w14:textId="77777777" w:rsidR="000C6CDB" w:rsidRPr="000C6CDB" w:rsidRDefault="000C6CDB" w:rsidP="00070E54">
      <w:pPr>
        <w:pStyle w:val="4aafollowing"/>
      </w:pPr>
      <w:r w:rsidRPr="000C6CDB">
        <w:t xml:space="preserve">prior to the </w:t>
      </w:r>
      <w:r w:rsidRPr="006D4043">
        <w:t>commencement</w:t>
      </w:r>
      <w:r w:rsidRPr="000C6CDB">
        <w:t xml:space="preserve"> of: </w:t>
      </w:r>
      <w:bookmarkEnd w:id="2123"/>
    </w:p>
    <w:p w14:paraId="415C5AB7" w14:textId="5AACDF16" w:rsidR="000C6CDB" w:rsidRPr="000C6CDB" w:rsidRDefault="000C6CDB" w:rsidP="006C6BBA">
      <w:pPr>
        <w:pStyle w:val="5aifollowing"/>
        <w:numPr>
          <w:ilvl w:val="3"/>
          <w:numId w:val="1"/>
        </w:numPr>
      </w:pPr>
      <w:r w:rsidRPr="000C6CDB">
        <w:t xml:space="preserve">any such Activities; and </w:t>
      </w:r>
    </w:p>
    <w:p w14:paraId="0F10EDE8" w14:textId="33477819" w:rsidR="000C6CDB" w:rsidRPr="000C6CDB" w:rsidRDefault="000C6CDB" w:rsidP="006C6BBA">
      <w:pPr>
        <w:pStyle w:val="5aifollowing"/>
        <w:numPr>
          <w:ilvl w:val="3"/>
          <w:numId w:val="1"/>
        </w:numPr>
      </w:pPr>
      <w:r w:rsidRPr="000C6CDB">
        <w:t xml:space="preserve">each Stream Participant in such Activities; </w:t>
      </w:r>
    </w:p>
    <w:p w14:paraId="1783A571" w14:textId="77777777" w:rsidR="000C6CDB" w:rsidRPr="005C5A84" w:rsidRDefault="000C6CDB">
      <w:pPr>
        <w:pStyle w:val="4Clsa"/>
      </w:pPr>
      <w:r w:rsidRPr="005C5A84">
        <w:rPr>
          <w14:scene3d>
            <w14:camera w14:prst="orthographicFront"/>
            <w14:lightRig w14:rig="threePt" w14:dir="t">
              <w14:rot w14:lat="0" w14:lon="0" w14:rev="0"/>
            </w14:lightRig>
          </w14:scene3d>
        </w:rPr>
        <w:t>if the Provider is the Lead Provider, confirm that the relevant DES Provider has undertaken a risk assessment for each individual DES Participant with regard to their potential participation in any Work for the Dole activity;</w:t>
      </w:r>
    </w:p>
    <w:p w14:paraId="306E9075" w14:textId="77777777" w:rsidR="000C6CDB" w:rsidRPr="005C5A84" w:rsidRDefault="000C6CDB">
      <w:pPr>
        <w:pStyle w:val="4Clsa"/>
      </w:pPr>
      <w:r w:rsidRPr="005C5A84">
        <w:t xml:space="preserve">retain Records of each risk assessment referred to in clause 110.2(a) </w:t>
      </w:r>
      <w:r w:rsidR="00D530D9" w:rsidRPr="00D530D9">
        <w:t xml:space="preserve">and (b) </w:t>
      </w:r>
      <w:r w:rsidRPr="005C5A84">
        <w:t>and any action taken in accordance with the risk assessment, and provide the relevant Records to the Department upon request; and</w:t>
      </w:r>
    </w:p>
    <w:p w14:paraId="1CA89905" w14:textId="77777777" w:rsidR="000C6CDB" w:rsidRPr="005C5A84" w:rsidRDefault="000C6CDB">
      <w:pPr>
        <w:pStyle w:val="4Clsa"/>
      </w:pPr>
      <w:r w:rsidRPr="005C5A84">
        <w:t>ensure that each Activity Host Organisation is obliged to immediately advise:</w:t>
      </w:r>
    </w:p>
    <w:p w14:paraId="0B03175B" w14:textId="4B614520" w:rsidR="000C6CDB" w:rsidRPr="005C5A84" w:rsidRDefault="000C6CDB" w:rsidP="006C6BBA">
      <w:pPr>
        <w:pStyle w:val="5aifollowing"/>
        <w:numPr>
          <w:ilvl w:val="3"/>
          <w:numId w:val="1"/>
        </w:numPr>
      </w:pPr>
      <w:r w:rsidRPr="005C5A84">
        <w:t xml:space="preserve">in the case of any Work for the Dole activity, the Lead Provider; and </w:t>
      </w:r>
    </w:p>
    <w:p w14:paraId="10A3BCED" w14:textId="1059E5EB" w:rsidR="000C6CDB" w:rsidRPr="005C5A84" w:rsidRDefault="000C6CDB" w:rsidP="006C6BBA">
      <w:pPr>
        <w:pStyle w:val="5aifollowing"/>
        <w:numPr>
          <w:ilvl w:val="3"/>
          <w:numId w:val="1"/>
        </w:numPr>
      </w:pPr>
      <w:r w:rsidRPr="005C5A84">
        <w:t>in the case of any Voluntary Work, PaTH Internship, National Work Experience Programme Placement or Work Experience (Other) Placement, the Provider,</w:t>
      </w:r>
    </w:p>
    <w:p w14:paraId="749392C8" w14:textId="77777777" w:rsidR="000C6CDB" w:rsidRPr="005C5A84" w:rsidRDefault="000C6CDB">
      <w:pPr>
        <w:pStyle w:val="4aafollowing"/>
      </w:pPr>
      <w:r w:rsidRPr="005C5A84">
        <w:t>of any proposed or actual changes to the tasks being undertaken by a Participant or DES Participant involved in such Activities or the circumstances in which those tasks are being undertaken.</w:t>
      </w:r>
    </w:p>
    <w:p w14:paraId="69032905" w14:textId="77777777" w:rsidR="00A53D6E" w:rsidRDefault="000C6CDB" w:rsidP="006D4043">
      <w:pPr>
        <w:pStyle w:val="3Cls11"/>
      </w:pPr>
      <w:bookmarkStart w:id="2124" w:name="_Ref414898036"/>
      <w:bookmarkStart w:id="2125" w:name="_Ref398908210"/>
      <w:r w:rsidRPr="000C6CDB">
        <w:t>If the Provider</w:t>
      </w:r>
      <w:r w:rsidR="00A53D6E">
        <w:t>:</w:t>
      </w:r>
      <w:r w:rsidRPr="000C6CDB">
        <w:t xml:space="preserve"> </w:t>
      </w:r>
    </w:p>
    <w:p w14:paraId="05F421B2" w14:textId="21B39DD7" w:rsidR="00A53D6E" w:rsidRDefault="000C6CDB" w:rsidP="00A53D6E">
      <w:pPr>
        <w:pStyle w:val="4Clsa"/>
      </w:pPr>
      <w:r w:rsidRPr="000C6CDB">
        <w:t>is the Lead Provider in relation to a Work for the Dole Place</w:t>
      </w:r>
      <w:r w:rsidR="00A53D6E">
        <w:t>; or</w:t>
      </w:r>
    </w:p>
    <w:p w14:paraId="6DF5E5E2" w14:textId="77777777" w:rsidR="00A53D6E" w:rsidRDefault="00A53D6E" w:rsidP="00A53D6E">
      <w:pPr>
        <w:pStyle w:val="4Clsa"/>
      </w:pPr>
      <w:r>
        <w:t>has brokered, Purchased or arranged a Voluntary Work, PaTH Internship, Launch into Work Placement, National Work Experience Programme Placement or Work Experience (Other) Placement,</w:t>
      </w:r>
      <w:r w:rsidR="000C6CDB" w:rsidRPr="000C6CDB">
        <w:t xml:space="preserve"> </w:t>
      </w:r>
    </w:p>
    <w:p w14:paraId="5C72F5D2" w14:textId="02BB116F" w:rsidR="000C6CDB" w:rsidRPr="000C6CDB" w:rsidRDefault="000C6CDB" w:rsidP="00A53D6E">
      <w:pPr>
        <w:pStyle w:val="4Clsa"/>
        <w:numPr>
          <w:ilvl w:val="0"/>
          <w:numId w:val="0"/>
        </w:numPr>
        <w:ind w:left="1136" w:firstLine="367"/>
      </w:pPr>
      <w:r w:rsidRPr="000C6CDB">
        <w:lastRenderedPageBreak/>
        <w:t>it must in accordance with any Guidelines:</w:t>
      </w:r>
      <w:bookmarkEnd w:id="2124"/>
    </w:p>
    <w:p w14:paraId="35DB740B" w14:textId="77777777" w:rsidR="007D07A1" w:rsidRDefault="000C6CDB" w:rsidP="00BA79E4">
      <w:pPr>
        <w:pStyle w:val="4Clsa"/>
      </w:pPr>
      <w:r w:rsidRPr="000C6CDB">
        <w:t xml:space="preserve">when negotiating the relevant Activity Host Organisation Agreement, </w:t>
      </w:r>
      <w:r w:rsidR="00A53D6E">
        <w:t xml:space="preserve">or arranging a Launch into Work Placement, as relevant, </w:t>
      </w:r>
      <w:r w:rsidRPr="000C6CDB">
        <w:t xml:space="preserve">confirm with the relevant Activity Host Organisation </w:t>
      </w:r>
      <w:r w:rsidR="00A53D6E">
        <w:t xml:space="preserve">or Launch into Work Organisation: </w:t>
      </w:r>
    </w:p>
    <w:p w14:paraId="50A6667E" w14:textId="074D936B" w:rsidR="007D07A1" w:rsidRDefault="000C6CDB" w:rsidP="007D07A1">
      <w:pPr>
        <w:pStyle w:val="5aifollowing"/>
        <w:numPr>
          <w:ilvl w:val="3"/>
          <w:numId w:val="1"/>
        </w:numPr>
      </w:pPr>
      <w:r w:rsidRPr="000C6CDB">
        <w:t>whether</w:t>
      </w:r>
      <w:r w:rsidR="007D07A1">
        <w:t xml:space="preserve"> any required actions, identified in the relevant risk assessment, have not been undertaken; and</w:t>
      </w:r>
    </w:p>
    <w:p w14:paraId="565B5D78" w14:textId="10A03623" w:rsidR="007D07A1" w:rsidRDefault="007D07A1" w:rsidP="007D07A1">
      <w:pPr>
        <w:pStyle w:val="5aifollowing"/>
        <w:numPr>
          <w:ilvl w:val="3"/>
          <w:numId w:val="1"/>
        </w:numPr>
      </w:pPr>
      <w:r>
        <w:t>whether there have been any changes in relation to the relevant Activity, including work, health and safety issues, sin</w:t>
      </w:r>
      <w:r w:rsidR="00E13ACD">
        <w:t>c</w:t>
      </w:r>
      <w:r>
        <w:t>e the date of the relevant risk assessment;</w:t>
      </w:r>
    </w:p>
    <w:p w14:paraId="3DCA949C" w14:textId="38BF506A" w:rsidR="007D07A1" w:rsidRDefault="007D07A1" w:rsidP="007D07A1">
      <w:pPr>
        <w:pStyle w:val="4Clsa"/>
      </w:pPr>
      <w:r>
        <w:t>undertake ongoing work health and safety monitoring of the Work for the Dole activity, Voluntary Work, PaTH Internship, Launch into Work Placement, National Work Experience Programme Placement or Work Experience (Other) Placement, as relevant; and</w:t>
      </w:r>
    </w:p>
    <w:p w14:paraId="1E7CCEBF" w14:textId="7B7C1F93" w:rsidR="007D07A1" w:rsidRDefault="007D07A1" w:rsidP="007D07A1">
      <w:pPr>
        <w:pStyle w:val="4Clsa"/>
      </w:pPr>
      <w:r>
        <w:t>ensure that all required action is taken:</w:t>
      </w:r>
    </w:p>
    <w:p w14:paraId="08968854" w14:textId="34DB5589" w:rsidR="000C6CDB" w:rsidRPr="000C6CDB" w:rsidRDefault="007D07A1" w:rsidP="007D07A1">
      <w:pPr>
        <w:pStyle w:val="5aifollowing"/>
        <w:numPr>
          <w:ilvl w:val="3"/>
          <w:numId w:val="1"/>
        </w:numPr>
      </w:pPr>
      <w:r>
        <w:t xml:space="preserve">as </w:t>
      </w:r>
      <w:r w:rsidR="000C6CDB" w:rsidRPr="000C6CDB">
        <w:t>identified in the relevant risk assessment; and</w:t>
      </w:r>
    </w:p>
    <w:p w14:paraId="11F8B7C4" w14:textId="5CD5139E" w:rsidR="000C6CDB" w:rsidRPr="000C6CDB" w:rsidRDefault="007D07A1" w:rsidP="007D07A1">
      <w:pPr>
        <w:pStyle w:val="5aifollowing"/>
        <w:numPr>
          <w:ilvl w:val="3"/>
          <w:numId w:val="1"/>
        </w:numPr>
      </w:pPr>
      <w:r>
        <w:t xml:space="preserve">if </w:t>
      </w:r>
      <w:r w:rsidR="000C6CDB" w:rsidRPr="000C6CDB">
        <w:t xml:space="preserve">there have been </w:t>
      </w:r>
      <w:r>
        <w:t xml:space="preserve">any </w:t>
      </w:r>
      <w:r w:rsidR="000C6CDB" w:rsidRPr="000C6CDB">
        <w:t xml:space="preserve">changes </w:t>
      </w:r>
      <w:r>
        <w:t xml:space="preserve"> in relation to the relevant Activity</w:t>
      </w:r>
      <w:r w:rsidR="000C6CDB" w:rsidRPr="000C6CDB">
        <w:t xml:space="preserve">, </w:t>
      </w:r>
      <w:r>
        <w:t xml:space="preserve">to immediately </w:t>
      </w:r>
      <w:r w:rsidR="000C6CDB" w:rsidRPr="000C6CDB">
        <w:t xml:space="preserve">review and </w:t>
      </w:r>
      <w:r>
        <w:t>update, as necessary,</w:t>
      </w:r>
      <w:r w:rsidR="000C6CDB" w:rsidRPr="000C6CDB">
        <w:t xml:space="preserve"> the relevant risk assessment and to address any such changes</w:t>
      </w:r>
      <w:r>
        <w:t>.</w:t>
      </w:r>
    </w:p>
    <w:bookmarkEnd w:id="2125"/>
    <w:p w14:paraId="1565452D" w14:textId="77777777" w:rsidR="000C6CDB" w:rsidRPr="000C6CDB" w:rsidRDefault="000C6CDB" w:rsidP="006D4043">
      <w:pPr>
        <w:pStyle w:val="3Cls11"/>
      </w:pPr>
      <w:r w:rsidRPr="000C6CDB">
        <w:t>If the Provider does not itself employ a Competent Person relevant to meeting the obligations at clauses 110.1, 110.2 and 110.3, it must engage a relevant Competent Person, as required, for this purpose.</w:t>
      </w:r>
    </w:p>
    <w:p w14:paraId="691B988D" w14:textId="01C2845A" w:rsidR="000C6CDB" w:rsidRPr="005C5A84" w:rsidRDefault="000C6CDB" w:rsidP="006D4043">
      <w:pPr>
        <w:pStyle w:val="3Cls11"/>
      </w:pPr>
      <w:bookmarkStart w:id="2126" w:name="_Ref399148625"/>
      <w:bookmarkStart w:id="2127" w:name="_Ref398044837"/>
      <w:r w:rsidRPr="005C5A84">
        <w:t xml:space="preserve">Prior to the commencement of a Stream Participant in </w:t>
      </w:r>
      <w:r w:rsidRPr="00511587">
        <w:t>any Work for the Dole activity, Voluntary Work</w:t>
      </w:r>
      <w:r w:rsidRPr="00511587">
        <w:rPr>
          <w:rFonts w:asciiTheme="minorHAnsi" w:hAnsiTheme="minorHAnsi" w:cstheme="minorHAnsi"/>
        </w:rPr>
        <w:t>,</w:t>
      </w:r>
      <w:r w:rsidRPr="005C5A84">
        <w:rPr>
          <w:rFonts w:asciiTheme="minorHAnsi" w:hAnsiTheme="minorHAnsi" w:cstheme="minorHAnsi"/>
          <w:color w:val="C80896"/>
        </w:rPr>
        <w:t xml:space="preserve"> </w:t>
      </w:r>
      <w:r w:rsidRPr="00511587">
        <w:rPr>
          <w:rFonts w:asciiTheme="minorHAnsi" w:hAnsiTheme="minorHAnsi" w:cstheme="minorHAnsi"/>
        </w:rPr>
        <w:t>PaTH Internship,</w:t>
      </w:r>
      <w:r w:rsidRPr="005C5A84">
        <w:t xml:space="preserve"> </w:t>
      </w:r>
      <w:r w:rsidR="00AF1DFA">
        <w:t xml:space="preserve">Launch into Work Placement, </w:t>
      </w:r>
      <w:r w:rsidRPr="00511587">
        <w:t>National Work Experience Programme Placement or Work Experience (Other) Placement</w:t>
      </w:r>
      <w:r w:rsidRPr="005C5A84">
        <w:t>, and at all times during each Activity, the Provider must, in accordance with any Guidelines:</w:t>
      </w:r>
      <w:bookmarkEnd w:id="2126"/>
    </w:p>
    <w:p w14:paraId="5234FFD5" w14:textId="2C3D3E65" w:rsidR="000C6CDB" w:rsidRPr="005C5A84" w:rsidRDefault="000C6CDB" w:rsidP="005D6FC5">
      <w:pPr>
        <w:pStyle w:val="4Clsa"/>
      </w:pPr>
      <w:r w:rsidRPr="005C5A84">
        <w:t xml:space="preserve">examine the relevant risk assessment to ensure that the Work for the Dole </w:t>
      </w:r>
      <w:r w:rsidRPr="00511587">
        <w:t xml:space="preserve">activity, Voluntary Work, </w:t>
      </w:r>
      <w:r w:rsidRPr="00511587">
        <w:rPr>
          <w:rFonts w:asciiTheme="minorHAnsi" w:hAnsiTheme="minorHAnsi" w:cstheme="minorHAnsi"/>
        </w:rPr>
        <w:t>PaTH Internship</w:t>
      </w:r>
      <w:r w:rsidRPr="00511587">
        <w:t xml:space="preserve">, </w:t>
      </w:r>
      <w:r w:rsidR="00AF1DFA">
        <w:t xml:space="preserve">Launch into Work Placement, </w:t>
      </w:r>
      <w:r w:rsidRPr="00511587">
        <w:t>National Work Experience Programme Placement or Work Experience (Other) Placement is appropriate for the Stream Participant being considered for placement, with regard to their health and safety, taking into consideration any relevant circumstances and work restrictions;</w:t>
      </w:r>
    </w:p>
    <w:p w14:paraId="56477C86" w14:textId="5318A494" w:rsidR="000C6CDB" w:rsidRPr="005C5A84" w:rsidRDefault="000C6CDB" w:rsidP="0095028C">
      <w:pPr>
        <w:pStyle w:val="4Clsa"/>
      </w:pPr>
      <w:r w:rsidRPr="005C5A84">
        <w:t xml:space="preserve">identify any training, including work health and safety training, that will be required to ensure that the Stream Participant can participate in the </w:t>
      </w:r>
      <w:r w:rsidRPr="00511587">
        <w:t>A</w:t>
      </w:r>
      <w:r w:rsidRPr="005C5A84">
        <w:t xml:space="preserve">ctivities safely, and ensure that training of sufficient length and quality is provided to all Stream Participants by the Activity Host Organisation </w:t>
      </w:r>
      <w:r w:rsidR="00AF1DFA">
        <w:t>or Launch into Work Organisation</w:t>
      </w:r>
      <w:r w:rsidRPr="005C5A84">
        <w:t>;</w:t>
      </w:r>
    </w:p>
    <w:p w14:paraId="0F80FAF9" w14:textId="736E91C9" w:rsidR="000C6CDB" w:rsidRPr="005C5A84" w:rsidRDefault="000C6CDB" w:rsidP="007D07A1">
      <w:pPr>
        <w:pStyle w:val="4Clsa"/>
      </w:pPr>
      <w:r w:rsidRPr="005C5A84">
        <w:t>ensure that appropriate facilities (such as toilets and access to drinking water) will be available to all Stream Participants;</w:t>
      </w:r>
    </w:p>
    <w:p w14:paraId="6228D136" w14:textId="77777777" w:rsidR="000C6CDB" w:rsidRPr="005C5A84" w:rsidRDefault="000C6CDB" w:rsidP="007D07A1">
      <w:pPr>
        <w:pStyle w:val="4Clsa"/>
      </w:pPr>
      <w:r w:rsidRPr="005C5A84">
        <w:t xml:space="preserve">identify if any specific equipment, clothing or materials are required for Stream Participants to participate safely in the relevant </w:t>
      </w:r>
      <w:r w:rsidRPr="00511587">
        <w:t>A</w:t>
      </w:r>
      <w:r w:rsidRPr="005C5A84">
        <w:t xml:space="preserve">ctivities, and ensure that such materials will be provided to Stream Participants; </w:t>
      </w:r>
    </w:p>
    <w:p w14:paraId="52EEEBA5" w14:textId="77777777" w:rsidR="000C6CDB" w:rsidRPr="005C5A84" w:rsidRDefault="000C6CDB" w:rsidP="00070E54">
      <w:pPr>
        <w:pStyle w:val="4Clsa"/>
      </w:pPr>
      <w:r w:rsidRPr="005C5A84">
        <w:t>ensure that the Stream Participant being considered for placement in the Activity has been advised of the process for reporting any work health and safety issues regarding the Activities; and</w:t>
      </w:r>
    </w:p>
    <w:p w14:paraId="32D2E96A" w14:textId="56BD9E1C" w:rsidR="000C6CDB" w:rsidRPr="005C5A84" w:rsidRDefault="000C6CDB">
      <w:pPr>
        <w:pStyle w:val="4Clsa"/>
      </w:pPr>
      <w:r w:rsidRPr="005C5A84">
        <w:t xml:space="preserve">purchase or fund additional insurance for the Work for the Dole </w:t>
      </w:r>
      <w:r w:rsidRPr="00511587">
        <w:t>activity, Voluntary Work</w:t>
      </w:r>
      <w:r w:rsidRPr="00511587">
        <w:rPr>
          <w:rFonts w:asciiTheme="minorHAnsi" w:hAnsiTheme="minorHAnsi" w:cstheme="minorHAnsi"/>
        </w:rPr>
        <w:t>, PaTH Internship,</w:t>
      </w:r>
      <w:r w:rsidRPr="005C5A84">
        <w:t xml:space="preserve"> </w:t>
      </w:r>
      <w:r w:rsidR="00AF1DFA">
        <w:t xml:space="preserve">Launch into Work Placement, </w:t>
      </w:r>
      <w:r w:rsidRPr="00511587">
        <w:t>National Work Experience Programme Placement or Work Experience (Other) Placement</w:t>
      </w:r>
      <w:r w:rsidRPr="005C5A84">
        <w:t>, if required.</w:t>
      </w:r>
    </w:p>
    <w:p w14:paraId="6051647E" w14:textId="77777777" w:rsidR="000C6CDB" w:rsidRPr="000C6CDB" w:rsidRDefault="000C6CDB" w:rsidP="006D7EC3">
      <w:pPr>
        <w:pStyle w:val="1cmid-heading"/>
        <w:rPr>
          <w:lang w:eastAsia="en-US"/>
        </w:rPr>
      </w:pPr>
      <w:bookmarkStart w:id="2128" w:name="_Ref394674438"/>
      <w:bookmarkEnd w:id="2127"/>
      <w:r w:rsidRPr="000C6CDB">
        <w:rPr>
          <w:lang w:eastAsia="en-US"/>
        </w:rPr>
        <w:lastRenderedPageBreak/>
        <w:t>Incidents</w:t>
      </w:r>
    </w:p>
    <w:p w14:paraId="2D891F93" w14:textId="75C0C9A7" w:rsidR="000C6CDB" w:rsidRPr="000C6CDB" w:rsidRDefault="000C6CDB" w:rsidP="006D7EC3">
      <w:pPr>
        <w:pStyle w:val="3Cls11"/>
      </w:pPr>
      <w:bookmarkStart w:id="2129" w:name="_Ref398890802"/>
      <w:r w:rsidRPr="000C6CDB">
        <w:t>Whether an Activity is conducted by the Provider, a Subcontractor, an Activity Host Organisation who is not a Subcontractor</w:t>
      </w:r>
      <w:r w:rsidR="00AF1DFA">
        <w:t>,</w:t>
      </w:r>
      <w:r w:rsidR="00511587">
        <w:t xml:space="preserve"> </w:t>
      </w:r>
      <w:r w:rsidRPr="00511587">
        <w:t>an EST Provider</w:t>
      </w:r>
      <w:r w:rsidR="00763558">
        <w:t>, a CTA Provider</w:t>
      </w:r>
      <w:r w:rsidR="00AF1DFA">
        <w:t xml:space="preserve"> or a Launch into Work Organisation</w:t>
      </w:r>
      <w:r w:rsidRPr="00511587">
        <w:t>, the Provider m</w:t>
      </w:r>
      <w:r w:rsidRPr="000C6CDB">
        <w:t>ust Notify the Department as soon as possible, and within 24 hours, of any incident involving the Activity, including:</w:t>
      </w:r>
      <w:bookmarkEnd w:id="2128"/>
      <w:bookmarkEnd w:id="2129"/>
      <w:r w:rsidRPr="000C6CDB">
        <w:t xml:space="preserve"> </w:t>
      </w:r>
    </w:p>
    <w:p w14:paraId="008D102A" w14:textId="77777777" w:rsidR="000C6CDB" w:rsidRPr="000C6CDB" w:rsidRDefault="000C6CDB" w:rsidP="00BA79E4">
      <w:pPr>
        <w:pStyle w:val="4Clsa"/>
      </w:pPr>
      <w:r w:rsidRPr="000C6CDB">
        <w:t>any accident, injury or death occurring during, or as a result of, the Activity, including in relation to a Stream Participant</w:t>
      </w:r>
      <w:r w:rsidRPr="00511587">
        <w:t xml:space="preserve">, a DES Participant </w:t>
      </w:r>
      <w:r w:rsidRPr="000C6CDB">
        <w:t xml:space="preserve">or a member of the public; </w:t>
      </w:r>
    </w:p>
    <w:p w14:paraId="3EB1D2DB" w14:textId="77777777" w:rsidR="000C6CDB" w:rsidRPr="000C6CDB" w:rsidRDefault="000C6CDB" w:rsidP="0095028C">
      <w:pPr>
        <w:pStyle w:val="4Clsa"/>
      </w:pPr>
      <w:r w:rsidRPr="000C6CDB">
        <w:t>any incident which relates to a work, health and safety issue; and</w:t>
      </w:r>
    </w:p>
    <w:p w14:paraId="46F2ECDB" w14:textId="77777777" w:rsidR="000C6CDB" w:rsidRPr="000C6CDB" w:rsidRDefault="000C6CDB" w:rsidP="0095028C">
      <w:pPr>
        <w:pStyle w:val="4Clsa"/>
      </w:pPr>
      <w:r w:rsidRPr="000C6CDB">
        <w:t>any incident that may negatively impact upon the Department or bring the Services into disrepute.</w:t>
      </w:r>
    </w:p>
    <w:p w14:paraId="707575EE" w14:textId="77777777" w:rsidR="000C6CDB" w:rsidRPr="000C6CDB" w:rsidRDefault="000C6CDB" w:rsidP="006D7EC3">
      <w:pPr>
        <w:pStyle w:val="3Cls11"/>
      </w:pPr>
      <w:r w:rsidRPr="000C6CDB">
        <w:t xml:space="preserve">Where an incident referred to in clause 110.6 is an accident, or involves injury or death, the Provider must also, as soon as possible, and within 24 hours: </w:t>
      </w:r>
    </w:p>
    <w:p w14:paraId="653A2CA3" w14:textId="77777777" w:rsidR="000C6CDB" w:rsidRPr="000C6CDB" w:rsidRDefault="000C6CDB" w:rsidP="00BA79E4">
      <w:pPr>
        <w:pStyle w:val="4Clsa"/>
      </w:pPr>
      <w:r w:rsidRPr="000C6CDB">
        <w:t xml:space="preserve">Notify the Department’s insurance broker as specified in any Guidelines; </w:t>
      </w:r>
    </w:p>
    <w:p w14:paraId="03CF48C1" w14:textId="77777777" w:rsidR="000C6CDB" w:rsidRPr="000C6CDB" w:rsidRDefault="000C6CDB" w:rsidP="0095028C">
      <w:pPr>
        <w:pStyle w:val="4Clsa"/>
      </w:pPr>
      <w:r w:rsidRPr="000C6CDB">
        <w:t xml:space="preserve">submit an incident report to the Department’s insurance broker (in the form required by the Department’s insurance broker as specified in any Guidelines) giving full details of the accident, injury or death; and </w:t>
      </w:r>
    </w:p>
    <w:p w14:paraId="4226B7EE" w14:textId="77777777" w:rsidR="000C6CDB" w:rsidRPr="000C6CDB" w:rsidRDefault="000C6CDB" w:rsidP="0095028C">
      <w:pPr>
        <w:pStyle w:val="4Clsa"/>
      </w:pPr>
      <w:r w:rsidRPr="000C6CDB">
        <w:t xml:space="preserve">provide a copy of the incident report to the Account Manager. </w:t>
      </w:r>
    </w:p>
    <w:p w14:paraId="626AF88E" w14:textId="77777777" w:rsidR="000C6CDB" w:rsidRPr="000C6CDB" w:rsidRDefault="000C6CDB" w:rsidP="006D7EC3">
      <w:pPr>
        <w:pStyle w:val="3Cls11"/>
      </w:pPr>
      <w:r w:rsidRPr="000C6CDB">
        <w:t>The Provider must comply with any instructions issued by the Department or the Department’s insurance broker, and any Guidelines, in relation to insurance purchased by the Department for Stream Participants</w:t>
      </w:r>
      <w:r w:rsidRPr="000C6CDB">
        <w:rPr>
          <w:color w:val="FF0000"/>
        </w:rPr>
        <w:t xml:space="preserve"> </w:t>
      </w:r>
      <w:r w:rsidRPr="00511587">
        <w:t>and DES Participants.</w:t>
      </w:r>
    </w:p>
    <w:p w14:paraId="3CCE4A49" w14:textId="77777777" w:rsidR="000C6CDB" w:rsidRPr="000C6CDB" w:rsidRDefault="000C6CDB" w:rsidP="006D7EC3">
      <w:pPr>
        <w:pStyle w:val="2Clause1"/>
        <w:rPr>
          <w:lang w:eastAsia="en-US"/>
        </w:rPr>
      </w:pPr>
      <w:bookmarkStart w:id="2130" w:name="_Toc209597801"/>
      <w:bookmarkStart w:id="2131" w:name="_Toc209611335"/>
      <w:bookmarkStart w:id="2132" w:name="_Toc209597803"/>
      <w:bookmarkStart w:id="2133" w:name="_Toc209611337"/>
      <w:bookmarkStart w:id="2134" w:name="_Ref394398426"/>
      <w:bookmarkStart w:id="2135" w:name="_Toc415224964"/>
      <w:bookmarkStart w:id="2136" w:name="_Toc457551237"/>
      <w:bookmarkStart w:id="2137" w:name="_Toc518567930"/>
      <w:bookmarkEnd w:id="2130"/>
      <w:bookmarkEnd w:id="2131"/>
      <w:bookmarkEnd w:id="2132"/>
      <w:bookmarkEnd w:id="2133"/>
      <w:r w:rsidRPr="000C6CDB">
        <w:rPr>
          <w:lang w:eastAsia="en-US"/>
        </w:rPr>
        <w:t>Supervision</w:t>
      </w:r>
      <w:bookmarkEnd w:id="2134"/>
      <w:bookmarkEnd w:id="2135"/>
      <w:bookmarkEnd w:id="2136"/>
      <w:bookmarkEnd w:id="2137"/>
    </w:p>
    <w:p w14:paraId="51049F2C" w14:textId="20BBAC05" w:rsidR="000C6CDB" w:rsidRPr="00511587" w:rsidRDefault="000C6CDB" w:rsidP="00BA79E4">
      <w:pPr>
        <w:pStyle w:val="8Note"/>
        <w:ind w:left="0"/>
        <w:rPr>
          <w:color w:val="C80896"/>
        </w:rPr>
      </w:pPr>
      <w:bookmarkStart w:id="2138" w:name="_Toc398894897"/>
      <w:r w:rsidRPr="000C6CDB">
        <w:t xml:space="preserve">Note: Supervisors may be engaged/employed by the Provider to supervise Activities </w:t>
      </w:r>
      <w:r w:rsidRPr="00511587">
        <w:rPr>
          <w:rFonts w:asciiTheme="minorHAnsi" w:hAnsiTheme="minorHAnsi" w:cstheme="minorHAnsi"/>
        </w:rPr>
        <w:t>(other than PaTH Internships)</w:t>
      </w:r>
      <w:r w:rsidRPr="000C6CDB">
        <w:t>, or may be engaged/employed by Activity Host Organisations to supervise Activities that they provide.</w:t>
      </w:r>
      <w:bookmarkEnd w:id="2138"/>
      <w:r w:rsidRPr="000C6CDB">
        <w:rPr>
          <w:color w:val="FF0000"/>
        </w:rPr>
        <w:t xml:space="preserve"> </w:t>
      </w:r>
      <w:r w:rsidRPr="00511587">
        <w:t>EST Providers are responsible for arranging Supervision in relation to EST Courses</w:t>
      </w:r>
      <w:r w:rsidR="00763558">
        <w:t>, CTA Providers are responsible for arranging Supervision in relation to CTA Elements,</w:t>
      </w:r>
      <w:r w:rsidR="00AF1DFA">
        <w:t xml:space="preserve"> and Launch into Work Organisations are responsible for arranging Supervision in relation to Launch into Work Placements</w:t>
      </w:r>
      <w:r w:rsidRPr="00AF1DFA">
        <w:t>.</w:t>
      </w:r>
    </w:p>
    <w:p w14:paraId="395B2DDB" w14:textId="77777777" w:rsidR="000C6CDB" w:rsidRPr="000C6CDB" w:rsidRDefault="000C6CDB" w:rsidP="006D7EC3">
      <w:pPr>
        <w:pStyle w:val="3Cls11"/>
      </w:pPr>
      <w:r w:rsidRPr="000C6CDB">
        <w:t>The Provider must, in accordance with any Guidelines, ensure that:</w:t>
      </w:r>
    </w:p>
    <w:p w14:paraId="79FB0059" w14:textId="77777777" w:rsidR="000C6CDB" w:rsidRPr="00511587" w:rsidRDefault="000C6CDB" w:rsidP="00BA79E4">
      <w:pPr>
        <w:pStyle w:val="4Clsa"/>
      </w:pPr>
      <w:r w:rsidRPr="00511587">
        <w:t>it</w:t>
      </w:r>
      <w:r w:rsidRPr="00EC30C6">
        <w:rPr>
          <w:rFonts w:asciiTheme="minorHAnsi" w:hAnsiTheme="minorHAnsi" w:cstheme="minorHAnsi"/>
        </w:rPr>
        <w:t>, or where relevant each Activity Host Organisation,</w:t>
      </w:r>
      <w:r w:rsidRPr="00511587">
        <w:t xml:space="preserve"> provides adequate and appropriate Supervision for </w:t>
      </w:r>
      <w:r w:rsidRPr="00EC30C6">
        <w:t>any Voluntary Work</w:t>
      </w:r>
      <w:r w:rsidRPr="00EC30C6">
        <w:rPr>
          <w:rFonts w:asciiTheme="minorHAnsi" w:hAnsiTheme="minorHAnsi" w:cstheme="minorHAnsi"/>
        </w:rPr>
        <w:t>, PaTH Internship</w:t>
      </w:r>
      <w:r w:rsidRPr="00EC30C6">
        <w:t>, National Work Experience Programme Placement</w:t>
      </w:r>
      <w:r w:rsidRPr="00511587">
        <w:rPr>
          <w:color w:val="00B0F0"/>
        </w:rPr>
        <w:t xml:space="preserve"> </w:t>
      </w:r>
      <w:r w:rsidRPr="00EC30C6">
        <w:t xml:space="preserve">or Work Experience (Other) Placement </w:t>
      </w:r>
      <w:r w:rsidRPr="00511587">
        <w:t xml:space="preserve">so as to ensure that relevant Stream Participants are undertaking appropriate tasks and operating in a healthy and safe environment; </w:t>
      </w:r>
    </w:p>
    <w:p w14:paraId="2D4955B6" w14:textId="77777777" w:rsidR="000C6CDB" w:rsidRPr="00511587" w:rsidRDefault="000C6CDB" w:rsidP="0095028C">
      <w:pPr>
        <w:pStyle w:val="4Clsa"/>
      </w:pPr>
      <w:r w:rsidRPr="00EC30C6">
        <w:rPr>
          <w14:scene3d>
            <w14:camera w14:prst="orthographicFront"/>
            <w14:lightRig w14:rig="threePt" w14:dir="t">
              <w14:rot w14:lat="0" w14:lon="0" w14:rev="0"/>
            </w14:lightRig>
          </w14:scene3d>
        </w:rPr>
        <w:t xml:space="preserve">it, or </w:t>
      </w:r>
      <w:r w:rsidRPr="00EC30C6">
        <w:t xml:space="preserve">where relevant </w:t>
      </w:r>
      <w:r w:rsidRPr="00EC30C6">
        <w:rPr>
          <w14:scene3d>
            <w14:camera w14:prst="orthographicFront"/>
            <w14:lightRig w14:rig="threePt" w14:dir="t">
              <w14:rot w14:lat="0" w14:lon="0" w14:rev="0"/>
            </w14:lightRig>
          </w14:scene3d>
        </w:rPr>
        <w:t>each Activity Host Organisation, provides adequate and appropriate Supervision for any Work for the Dole activity so as to ensure that relevant Stream Participants and DES Participants are undertaking appropriate tasks and operating in a healthy and safe environment;</w:t>
      </w:r>
    </w:p>
    <w:p w14:paraId="7169F8DC" w14:textId="77777777" w:rsidR="000C6CDB" w:rsidRPr="00EC30C6" w:rsidRDefault="000C6CDB" w:rsidP="0095028C">
      <w:pPr>
        <w:pStyle w:val="4Clsa"/>
      </w:pPr>
      <w:r w:rsidRPr="00EC30C6">
        <w:t>where any Voluntary Work</w:t>
      </w:r>
      <w:r w:rsidRPr="00EC30C6">
        <w:rPr>
          <w:rFonts w:asciiTheme="minorHAnsi" w:hAnsiTheme="minorHAnsi" w:cstheme="minorHAnsi"/>
        </w:rPr>
        <w:t>, PaTH Internship,</w:t>
      </w:r>
      <w:r w:rsidRPr="00EC30C6">
        <w:t xml:space="preserve"> National Work Experience Programme Placement or Work Experience (Other) Placement involves: </w:t>
      </w:r>
    </w:p>
    <w:p w14:paraId="097D16A6" w14:textId="5B5C4A3F" w:rsidR="000C6CDB" w:rsidRPr="00EC30C6" w:rsidRDefault="000C6CDB" w:rsidP="007D07A1">
      <w:pPr>
        <w:pStyle w:val="5aifollowing"/>
        <w:numPr>
          <w:ilvl w:val="3"/>
          <w:numId w:val="1"/>
        </w:numPr>
      </w:pPr>
      <w:r w:rsidRPr="00EC30C6">
        <w:t xml:space="preserve">people who are elderly, disabled or otherwise vulnerable; or </w:t>
      </w:r>
    </w:p>
    <w:p w14:paraId="1EDA8233" w14:textId="2457938F" w:rsidR="000C6CDB" w:rsidRPr="00511587" w:rsidRDefault="000C6CDB" w:rsidP="00070E54">
      <w:pPr>
        <w:pStyle w:val="5aifollowing"/>
        <w:numPr>
          <w:ilvl w:val="3"/>
          <w:numId w:val="1"/>
        </w:numPr>
      </w:pPr>
      <w:r w:rsidRPr="00EC30C6">
        <w:t>Children (excluding other Participants)</w:t>
      </w:r>
      <w:r w:rsidRPr="00511587">
        <w:t xml:space="preserve">, </w:t>
      </w:r>
    </w:p>
    <w:p w14:paraId="3FC1923A" w14:textId="77777777" w:rsidR="000C6CDB" w:rsidRPr="00EC30C6" w:rsidRDefault="000C6CDB">
      <w:pPr>
        <w:pStyle w:val="4aafollowing"/>
        <w:rPr>
          <w:rFonts w:asciiTheme="minorHAnsi" w:hAnsiTheme="minorHAnsi" w:cstheme="minorHAnsi"/>
        </w:rPr>
      </w:pPr>
      <w:r w:rsidRPr="00511587">
        <w:t>the Supervision provided is continuous over the entire duration of the Activity</w:t>
      </w:r>
      <w:r w:rsidRPr="000955E8">
        <w:rPr>
          <w:rFonts w:asciiTheme="minorHAnsi" w:hAnsiTheme="minorHAnsi" w:cstheme="minorHAnsi"/>
        </w:rPr>
        <w:t>;</w:t>
      </w:r>
      <w:r w:rsidRPr="00511587">
        <w:rPr>
          <w:rFonts w:asciiTheme="minorHAnsi" w:hAnsiTheme="minorHAnsi" w:cstheme="minorHAnsi"/>
          <w:color w:val="C80896"/>
        </w:rPr>
        <w:t xml:space="preserve"> </w:t>
      </w:r>
      <w:r w:rsidRPr="00EC30C6">
        <w:rPr>
          <w:rFonts w:asciiTheme="minorHAnsi" w:hAnsiTheme="minorHAnsi" w:cstheme="minorHAnsi"/>
        </w:rPr>
        <w:t>and</w:t>
      </w:r>
    </w:p>
    <w:p w14:paraId="0013A1A7" w14:textId="77777777" w:rsidR="000C6CDB" w:rsidRPr="00EC30C6" w:rsidRDefault="000C6CDB">
      <w:pPr>
        <w:pStyle w:val="4Clsa"/>
      </w:pPr>
      <w:r w:rsidRPr="00EC30C6">
        <w:t xml:space="preserve">where </w:t>
      </w:r>
      <w:r w:rsidR="00820F4D">
        <w:t>any Work for the Dole activity</w:t>
      </w:r>
      <w:r w:rsidRPr="00EC30C6">
        <w:t xml:space="preserve"> involve</w:t>
      </w:r>
      <w:r w:rsidR="00820F4D">
        <w:t>s</w:t>
      </w:r>
      <w:r w:rsidRPr="00EC30C6">
        <w:t>:</w:t>
      </w:r>
    </w:p>
    <w:p w14:paraId="0C2D2A56" w14:textId="37331A28" w:rsidR="000C6CDB" w:rsidRPr="00EC30C6" w:rsidRDefault="000C6CDB" w:rsidP="006C6BBA">
      <w:pPr>
        <w:pStyle w:val="5aifollowing"/>
        <w:numPr>
          <w:ilvl w:val="3"/>
          <w:numId w:val="1"/>
        </w:numPr>
      </w:pPr>
      <w:r w:rsidRPr="00EC30C6">
        <w:t xml:space="preserve">people who are elderly, disabled or otherwise vulnerable; or </w:t>
      </w:r>
    </w:p>
    <w:p w14:paraId="3BBDCE3B" w14:textId="06873292" w:rsidR="000C6CDB" w:rsidRPr="00EC30C6" w:rsidRDefault="000C6CDB" w:rsidP="006C6BBA">
      <w:pPr>
        <w:pStyle w:val="5aifollowing"/>
        <w:numPr>
          <w:ilvl w:val="3"/>
          <w:numId w:val="1"/>
        </w:numPr>
      </w:pPr>
      <w:r w:rsidRPr="00EC30C6">
        <w:t xml:space="preserve">Children (excluding other Participants or DES Participants), </w:t>
      </w:r>
    </w:p>
    <w:p w14:paraId="7B9D7C46" w14:textId="77777777" w:rsidR="000C6CDB" w:rsidRPr="000C6CDB" w:rsidRDefault="000C6CDB">
      <w:pPr>
        <w:pStyle w:val="4aafollowing"/>
        <w:rPr>
          <w:highlight w:val="yellow"/>
        </w:rPr>
      </w:pPr>
      <w:r w:rsidRPr="00EC30C6">
        <w:lastRenderedPageBreak/>
        <w:t>the Supervision provided is continuous over the entire duration of the Activity</w:t>
      </w:r>
      <w:r w:rsidRPr="00511587">
        <w:t xml:space="preserve">. </w:t>
      </w:r>
    </w:p>
    <w:p w14:paraId="63B5850F" w14:textId="77777777" w:rsidR="000C6CDB" w:rsidRPr="00EC30C6" w:rsidRDefault="000C6CDB" w:rsidP="006D7EC3">
      <w:pPr>
        <w:pStyle w:val="3Cls11"/>
      </w:pPr>
      <w:r w:rsidRPr="000C6CDB">
        <w:t>The Provider must ensure that relevant checks are conducted</w:t>
      </w:r>
      <w:r w:rsidRPr="00EC30C6">
        <w:t>:</w:t>
      </w:r>
    </w:p>
    <w:p w14:paraId="45BE8590" w14:textId="736C2C35" w:rsidR="000C6CDB" w:rsidRPr="00EC30C6" w:rsidRDefault="000C6CDB" w:rsidP="00BA79E4">
      <w:pPr>
        <w:pStyle w:val="4Clsa"/>
      </w:pPr>
      <w:r w:rsidRPr="00EC30C6">
        <w:t>by the Provider</w:t>
      </w:r>
      <w:r w:rsidRPr="000C6CDB">
        <w:rPr>
          <w:color w:val="C80896"/>
        </w:rPr>
        <w:t xml:space="preserve"> </w:t>
      </w:r>
      <w:r w:rsidRPr="000C6CDB">
        <w:t>on all Stream Participants and all relevant Personnel and Supervisors in accordance with clause</w:t>
      </w:r>
      <w:r w:rsidR="004D3EC3">
        <w:t xml:space="preserve"> 8</w:t>
      </w:r>
      <w:r w:rsidRPr="00EC30C6">
        <w:t xml:space="preserve">; and </w:t>
      </w:r>
    </w:p>
    <w:p w14:paraId="3916BB7B" w14:textId="77777777" w:rsidR="000C6CDB" w:rsidRPr="00EC30C6" w:rsidRDefault="000C6CDB" w:rsidP="0095028C">
      <w:pPr>
        <w:pStyle w:val="4Clsa"/>
      </w:pPr>
      <w:r w:rsidRPr="00EC30C6">
        <w:t xml:space="preserve">by the relevant DES Provider on all DES Participants, </w:t>
      </w:r>
    </w:p>
    <w:p w14:paraId="3823332D" w14:textId="77777777" w:rsidR="000C6CDB" w:rsidRPr="000C6CDB" w:rsidRDefault="000C6CDB" w:rsidP="006D7EC3">
      <w:pPr>
        <w:pStyle w:val="3b11following"/>
      </w:pPr>
      <w:r w:rsidRPr="00EC30C6">
        <w:t>whenever an Activity involves close proximity with people who are elderly, disabled or otherwise vulnerable or Children (excluding other Participants or DES Participants)</w:t>
      </w:r>
      <w:r w:rsidRPr="000C6CDB">
        <w:t>.</w:t>
      </w:r>
    </w:p>
    <w:p w14:paraId="396F28DA" w14:textId="2E5A3F74" w:rsidR="000C6CDB" w:rsidRPr="00EC30C6" w:rsidRDefault="000C6CDB" w:rsidP="00BA79E4">
      <w:pPr>
        <w:pStyle w:val="8Note"/>
        <w:ind w:left="0"/>
      </w:pPr>
      <w:r w:rsidRPr="00EC30C6">
        <w:t>Note: EST Providers are responsible for conducting relevant checks on their Personnel and Supervisors prior to their involvement in EST</w:t>
      </w:r>
      <w:r w:rsidR="00763558">
        <w:t xml:space="preserve">, CTA Providers are responsible for conducting relevant checks on their Personnel and Supervisors prior to their involvement in CTA Elements, </w:t>
      </w:r>
      <w:r w:rsidR="00AF1DFA">
        <w:t>and Launch into Work Organisations are responsible for conducting relevant check</w:t>
      </w:r>
      <w:r w:rsidR="004D3EC3">
        <w:t>s</w:t>
      </w:r>
      <w:r w:rsidR="00AF1DFA">
        <w:t xml:space="preserve"> on their Personnel and Supervisors prior to their involvement in Launch into Work Placements</w:t>
      </w:r>
      <w:r w:rsidRPr="00EC30C6">
        <w:t>.</w:t>
      </w:r>
    </w:p>
    <w:p w14:paraId="787F156C" w14:textId="77777777" w:rsidR="000C6CDB" w:rsidRPr="00EC30C6" w:rsidRDefault="000C6CDB" w:rsidP="006D7EC3">
      <w:pPr>
        <w:pStyle w:val="3Cls11"/>
      </w:pPr>
      <w:r w:rsidRPr="00EC30C6">
        <w:t>The Provider must ensure that all relevant Personnel and Supervisors for any Work for the Dole activity</w:t>
      </w:r>
      <w:r w:rsidR="00EC30C6" w:rsidRPr="00EC30C6">
        <w:t xml:space="preserve">, </w:t>
      </w:r>
      <w:r w:rsidRPr="00EC30C6">
        <w:t>Voluntary Work</w:t>
      </w:r>
      <w:r w:rsidRPr="00EC30C6">
        <w:rPr>
          <w:rFonts w:cstheme="minorHAnsi"/>
        </w:rPr>
        <w:t>, PaTH Internship</w:t>
      </w:r>
      <w:r w:rsidRPr="00EC30C6">
        <w:t>, National Work Experience Programme Placement or Work Experience (Other) Placement:</w:t>
      </w:r>
    </w:p>
    <w:p w14:paraId="3E65D575" w14:textId="77777777" w:rsidR="000C6CDB" w:rsidRPr="00EC30C6" w:rsidRDefault="000C6CDB" w:rsidP="00BA79E4">
      <w:pPr>
        <w:pStyle w:val="4Clsa"/>
      </w:pPr>
      <w:r w:rsidRPr="00EC30C6">
        <w:t>are fit and proper persons to be involved in the Activities;</w:t>
      </w:r>
    </w:p>
    <w:p w14:paraId="63BAC1D8" w14:textId="77777777" w:rsidR="000C6CDB" w:rsidRPr="00EC30C6" w:rsidRDefault="000C6CDB" w:rsidP="0095028C">
      <w:pPr>
        <w:pStyle w:val="4Clsa"/>
      </w:pPr>
      <w:r w:rsidRPr="00EC30C6">
        <w:t>have a high level of skill/knowledge, training and/or experience in:</w:t>
      </w:r>
    </w:p>
    <w:p w14:paraId="0EAB5B3B" w14:textId="76D4397D" w:rsidR="000C6CDB" w:rsidRPr="00EC30C6" w:rsidRDefault="000C6CDB" w:rsidP="0095028C">
      <w:pPr>
        <w:pStyle w:val="5aifollowing"/>
        <w:numPr>
          <w:ilvl w:val="3"/>
          <w:numId w:val="1"/>
        </w:numPr>
      </w:pPr>
      <w:r w:rsidRPr="00EC30C6">
        <w:t>the part of each Activity in which they are engaged; and</w:t>
      </w:r>
    </w:p>
    <w:p w14:paraId="5ED79F27" w14:textId="51BC3E95" w:rsidR="000C6CDB" w:rsidRPr="00EC30C6" w:rsidRDefault="000C6CDB" w:rsidP="007D07A1">
      <w:pPr>
        <w:pStyle w:val="5aifollowing"/>
        <w:numPr>
          <w:ilvl w:val="3"/>
          <w:numId w:val="1"/>
        </w:numPr>
      </w:pPr>
      <w:r w:rsidRPr="00EC30C6">
        <w:t xml:space="preserve">working with, training and supervising persons in such activities; </w:t>
      </w:r>
    </w:p>
    <w:p w14:paraId="11018844" w14:textId="77777777" w:rsidR="000C6CDB" w:rsidRPr="00EC30C6" w:rsidRDefault="000C6CDB" w:rsidP="00070E54">
      <w:pPr>
        <w:pStyle w:val="4Clsa"/>
      </w:pPr>
      <w:r w:rsidRPr="00EC30C6">
        <w:t>have had checks as specified in clause 8.1 and have met any additional statutory requirements (including under state and territory law), prior to being given responsibility for the Supervision of Stream Participants; and</w:t>
      </w:r>
    </w:p>
    <w:p w14:paraId="02D55E2A" w14:textId="77777777" w:rsidR="000C6CDB" w:rsidRPr="006D7EC3" w:rsidRDefault="000C6CDB">
      <w:pPr>
        <w:pStyle w:val="4Clsa"/>
      </w:pPr>
      <w:r w:rsidRPr="006D7EC3">
        <w:t>have had checks as specified in clause 8.1 and have met any additional statutory requirements (including under state and territory law), prior to being given responsibility for the Supervision of DES Participants in Work for the Dole.</w:t>
      </w:r>
    </w:p>
    <w:p w14:paraId="4E8A3358" w14:textId="5635CEF0" w:rsidR="000C6CDB" w:rsidRPr="00EC30C6" w:rsidRDefault="000C6CDB" w:rsidP="006D7EC3">
      <w:pPr>
        <w:pStyle w:val="3Cls11"/>
      </w:pPr>
      <w:bookmarkStart w:id="2139" w:name="_Ref394677238"/>
      <w:r w:rsidRPr="00EC30C6">
        <w:t xml:space="preserve">The Department may give Notice, on reasonable grounds related to the performance of any Work for the Dole </w:t>
      </w:r>
      <w:r w:rsidRPr="00EC30C6">
        <w:rPr>
          <w:szCs w:val="22"/>
        </w:rPr>
        <w:t>activity</w:t>
      </w:r>
      <w:r w:rsidR="003C355D">
        <w:t xml:space="preserve">, </w:t>
      </w:r>
      <w:r w:rsidRPr="00EC30C6">
        <w:t>Voluntary Work</w:t>
      </w:r>
      <w:r w:rsidRPr="00EC30C6">
        <w:rPr>
          <w:rFonts w:cstheme="minorHAnsi"/>
          <w:szCs w:val="22"/>
        </w:rPr>
        <w:t>, PaTH Internship</w:t>
      </w:r>
      <w:r w:rsidRPr="00EC30C6">
        <w:t xml:space="preserve">, </w:t>
      </w:r>
      <w:r w:rsidR="00AF1DFA">
        <w:t xml:space="preserve">Launch into Work Placement, </w:t>
      </w:r>
      <w:r w:rsidRPr="00EC30C6">
        <w:t>and National Work Experience Programme Placement or Work Experience (Other) Placement, requiring the Provider to remove</w:t>
      </w:r>
      <w:r w:rsidR="002E6F9A">
        <w:t>, or</w:t>
      </w:r>
      <w:r w:rsidRPr="00EC30C6">
        <w:t xml:space="preserve"> arrange for the removal of</w:t>
      </w:r>
      <w:r w:rsidR="002E6F9A">
        <w:t>,</w:t>
      </w:r>
      <w:r w:rsidRPr="00EC30C6">
        <w:t xml:space="preserve"> a Supervisor, whether engaged by the Provider or engaged by an Activity Host Organisation</w:t>
      </w:r>
      <w:r w:rsidR="00AF1DFA">
        <w:t xml:space="preserve"> or Launch into Work Organisation</w:t>
      </w:r>
      <w:r w:rsidRPr="00EC30C6">
        <w:t>, from work on the Activities.</w:t>
      </w:r>
      <w:bookmarkEnd w:id="2139"/>
      <w:r w:rsidRPr="00EC30C6">
        <w:t xml:space="preserve"> </w:t>
      </w:r>
    </w:p>
    <w:p w14:paraId="26E098C1" w14:textId="77777777" w:rsidR="000C6CDB" w:rsidRPr="000C6CDB" w:rsidRDefault="000C6CDB" w:rsidP="006D7EC3">
      <w:pPr>
        <w:pStyle w:val="3Cls11"/>
      </w:pPr>
      <w:r w:rsidRPr="000C6CDB">
        <w:t>Where the Department gives Notice under clause 111.4, the Provider must, at its own cost, promptly arrange for the removal of such a Supervisor from work on the Activities and their replacement with one or more Supervisors acceptable to the Department.</w:t>
      </w:r>
    </w:p>
    <w:p w14:paraId="03EA132C" w14:textId="77777777" w:rsidR="00381190" w:rsidRDefault="000C6CDB" w:rsidP="00741CCC">
      <w:pPr>
        <w:pStyle w:val="3Cls11"/>
      </w:pPr>
      <w:r w:rsidRPr="00381190">
        <w:t>Except for Pa</w:t>
      </w:r>
      <w:r w:rsidR="00563FC7" w:rsidRPr="00381190">
        <w:t>TH</w:t>
      </w:r>
      <w:r w:rsidRPr="00381190">
        <w:t xml:space="preserve"> Internships</w:t>
      </w:r>
      <w:r w:rsidR="00AF1DFA" w:rsidRPr="00381190">
        <w:t xml:space="preserve"> and Launch into Work Placements</w:t>
      </w:r>
      <w:r w:rsidRPr="00381190">
        <w:t xml:space="preserve">, </w:t>
      </w:r>
      <w:r w:rsidRPr="00EC30C6">
        <w:t xml:space="preserve">the Provider </w:t>
      </w:r>
      <w:r w:rsidRPr="000C6CDB">
        <w:t>must ensure that each Supervisor, whether engaged by the Provider or engaged by an Activity Host Organisation, is required to notify the Provider of</w:t>
      </w:r>
      <w:r w:rsidR="00381190">
        <w:t>:</w:t>
      </w:r>
    </w:p>
    <w:p w14:paraId="70FEA099" w14:textId="522AF8F8" w:rsidR="00381190" w:rsidRDefault="000C6CDB">
      <w:pPr>
        <w:pStyle w:val="4Clsa"/>
      </w:pPr>
      <w:r w:rsidRPr="000C6CDB">
        <w:t>the non-attendance at all relevant Activities</w:t>
      </w:r>
      <w:r w:rsidR="00381190">
        <w:t>; and</w:t>
      </w:r>
    </w:p>
    <w:p w14:paraId="7652B750" w14:textId="559E3302" w:rsidR="00381190" w:rsidRDefault="000C6CDB">
      <w:pPr>
        <w:pStyle w:val="4Clsa"/>
      </w:pPr>
      <w:r w:rsidRPr="000C6CDB">
        <w:t>any other non-compliance with the Activities,</w:t>
      </w:r>
    </w:p>
    <w:p w14:paraId="1150F02B" w14:textId="3117C9AA" w:rsidR="000C6CDB" w:rsidRPr="00EC30C6" w:rsidRDefault="000C6CDB" w:rsidP="00741CCC">
      <w:pPr>
        <w:pStyle w:val="3b11following"/>
      </w:pPr>
      <w:r w:rsidRPr="000C6CDB">
        <w:t>of a Stream Participant as soon as practicable, but no later than at the end of the relevant working week.</w:t>
      </w:r>
    </w:p>
    <w:p w14:paraId="691A631B" w14:textId="77777777" w:rsidR="000C6CDB" w:rsidRPr="000C6CDB" w:rsidRDefault="000C6CDB" w:rsidP="006D7EC3">
      <w:pPr>
        <w:pStyle w:val="3Cls11"/>
      </w:pPr>
      <w:r w:rsidRPr="000C6CDB">
        <w:t>All Supervisors who:</w:t>
      </w:r>
    </w:p>
    <w:p w14:paraId="3458F992" w14:textId="77777777" w:rsidR="000C6CDB" w:rsidRPr="00EC30C6" w:rsidRDefault="000C6CDB" w:rsidP="00BA79E4">
      <w:pPr>
        <w:pStyle w:val="4Clsa"/>
        <w:rPr>
          <w:b/>
        </w:rPr>
      </w:pPr>
      <w:r w:rsidRPr="00EC30C6">
        <w:t>are contracted by the Provider to provide Supervision for any Work for the Dole activity, Voluntary Work, National Work Experience Programme Placement or Work Experience (Other) Placement that the Provider provides itself; and</w:t>
      </w:r>
    </w:p>
    <w:p w14:paraId="546B2C0E" w14:textId="77777777" w:rsidR="000C6CDB" w:rsidRPr="00EC30C6" w:rsidRDefault="000C6CDB" w:rsidP="0095028C">
      <w:pPr>
        <w:pStyle w:val="4Clsa"/>
        <w:rPr>
          <w:b/>
        </w:rPr>
      </w:pPr>
      <w:r w:rsidRPr="00EC30C6">
        <w:lastRenderedPageBreak/>
        <w:t xml:space="preserve">are not employees of the Provider, </w:t>
      </w:r>
    </w:p>
    <w:p w14:paraId="2E860302" w14:textId="77777777" w:rsidR="000C6CDB" w:rsidRPr="000C6CDB" w:rsidRDefault="000C6CDB" w:rsidP="006D7EC3">
      <w:pPr>
        <w:pStyle w:val="3b11following"/>
        <w:rPr>
          <w:highlight w:val="yellow"/>
        </w:rPr>
      </w:pPr>
      <w:r w:rsidRPr="00EC30C6">
        <w:t>are deemed to be approved Subcontractors for the purposes of clause 48.1(a).</w:t>
      </w:r>
    </w:p>
    <w:p w14:paraId="662E291C" w14:textId="77777777" w:rsidR="000C6CDB" w:rsidRPr="000C6CDB" w:rsidRDefault="000C6CDB" w:rsidP="00EE7932">
      <w:pPr>
        <w:pStyle w:val="2Clause1"/>
        <w:rPr>
          <w:lang w:eastAsia="en-US"/>
        </w:rPr>
      </w:pPr>
      <w:bookmarkStart w:id="2140" w:name="_Toc415224965"/>
      <w:bookmarkStart w:id="2141" w:name="_Toc457551238"/>
      <w:bookmarkStart w:id="2142" w:name="_Toc518567931"/>
      <w:r w:rsidRPr="000C6CDB">
        <w:rPr>
          <w:lang w:eastAsia="en-US"/>
        </w:rPr>
        <w:t>Other matters</w:t>
      </w:r>
      <w:bookmarkEnd w:id="2140"/>
      <w:bookmarkEnd w:id="2141"/>
      <w:bookmarkEnd w:id="2142"/>
    </w:p>
    <w:p w14:paraId="13EBF8A8" w14:textId="77777777" w:rsidR="000C6CDB" w:rsidRPr="000C6CDB" w:rsidRDefault="000C6CDB" w:rsidP="00EE7932">
      <w:pPr>
        <w:pStyle w:val="3Cls11"/>
      </w:pPr>
      <w:r w:rsidRPr="000C6CDB">
        <w:t xml:space="preserve">The Provider must: </w:t>
      </w:r>
    </w:p>
    <w:p w14:paraId="5EAF0492" w14:textId="77777777" w:rsidR="000C6CDB" w:rsidRPr="000C6CDB" w:rsidRDefault="000C6CDB" w:rsidP="00BA79E4">
      <w:pPr>
        <w:pStyle w:val="4Clsa"/>
      </w:pPr>
      <w:r w:rsidRPr="000C6CDB">
        <w:t>ensure that each Stream Participant</w:t>
      </w:r>
      <w:r w:rsidRPr="00EC30C6">
        <w:t xml:space="preserve">, DES Participant, </w:t>
      </w:r>
      <w:r w:rsidRPr="000C6CDB">
        <w:t xml:space="preserve">Activity Host Organisation, and any Supervisor engaged by the Provider, are aware that the Activity Host Organisation, the Provider or the Department may terminate an Activity at any time; </w:t>
      </w:r>
    </w:p>
    <w:p w14:paraId="7B4F3013" w14:textId="77777777" w:rsidR="000C6CDB" w:rsidRPr="000C6CDB" w:rsidRDefault="000C6CDB" w:rsidP="0095028C">
      <w:pPr>
        <w:pStyle w:val="4Clsa"/>
      </w:pPr>
      <w:r w:rsidRPr="000C6CDB">
        <w:t>reserve a right of termination in any relevant agreement to take account of these rights of termination and, where appropriate, make use of that right in the event of a termination of an Activity; and</w:t>
      </w:r>
    </w:p>
    <w:p w14:paraId="27F43D58" w14:textId="77777777" w:rsidR="000C6CDB" w:rsidRPr="00EC30C6" w:rsidRDefault="000C6CDB" w:rsidP="0095028C">
      <w:pPr>
        <w:pStyle w:val="4Clsa"/>
      </w:pPr>
      <w:r w:rsidRPr="000C6CDB">
        <w:t>ensure that each Stream Participant is aware of the process to lodge a complaint or voice safety concerns about an Activity</w:t>
      </w:r>
      <w:r w:rsidRPr="00EC30C6">
        <w:t>; and</w:t>
      </w:r>
    </w:p>
    <w:p w14:paraId="5FE216EF" w14:textId="77777777" w:rsidR="000C6CDB" w:rsidRPr="000C6CDB" w:rsidRDefault="000C6CDB" w:rsidP="007D07A1">
      <w:pPr>
        <w:pStyle w:val="4Clsa"/>
      </w:pPr>
      <w:r w:rsidRPr="00EC30C6">
        <w:t xml:space="preserve">ensure that each DES Participant participating in </w:t>
      </w:r>
      <w:r w:rsidR="00165085">
        <w:t xml:space="preserve">a </w:t>
      </w:r>
      <w:r w:rsidRPr="00EC30C6">
        <w:t>Work for the Dole</w:t>
      </w:r>
      <w:r w:rsidR="00165085">
        <w:t xml:space="preserve"> Place, for which the Provider is the Lead Provider,</w:t>
      </w:r>
      <w:r w:rsidRPr="00EC30C6">
        <w:t xml:space="preserve"> is aware of the process to lodge a complaint or voice safety concerns about a Work for the Dole activity</w:t>
      </w:r>
      <w:r w:rsidRPr="000C6CDB">
        <w:t>.</w:t>
      </w:r>
    </w:p>
    <w:p w14:paraId="7F96B0FA" w14:textId="77777777" w:rsidR="000C6CDB" w:rsidRPr="000C6CDB" w:rsidRDefault="000C6CDB" w:rsidP="00EE7932">
      <w:pPr>
        <w:pStyle w:val="3Cls11"/>
      </w:pPr>
      <w:r w:rsidRPr="000C6CDB">
        <w:t xml:space="preserve">The Provider must ensure that, to the extent allowed by law and unless otherwise expressly agreed by the </w:t>
      </w:r>
      <w:r w:rsidRPr="006A5EC7">
        <w:t>Pa</w:t>
      </w:r>
      <w:r w:rsidRPr="000C6CDB">
        <w:t xml:space="preserve">rties, there is no intention or understanding on the part of an Activity Host Organisation or a Stream Participant that any Activity itself will create legal relations between the Stream Participant and: </w:t>
      </w:r>
    </w:p>
    <w:p w14:paraId="53106513" w14:textId="77777777" w:rsidR="000C6CDB" w:rsidRPr="000C6CDB" w:rsidRDefault="000C6CDB" w:rsidP="00BA79E4">
      <w:pPr>
        <w:pStyle w:val="4Clsa"/>
      </w:pPr>
      <w:r w:rsidRPr="000C6CDB">
        <w:t xml:space="preserve">the </w:t>
      </w:r>
      <w:r w:rsidRPr="006A5EC7">
        <w:t>Commonwealth</w:t>
      </w:r>
      <w:r w:rsidRPr="000C6CDB">
        <w:t>;</w:t>
      </w:r>
    </w:p>
    <w:p w14:paraId="3702664A" w14:textId="77777777" w:rsidR="000C6CDB" w:rsidRPr="000C6CDB" w:rsidRDefault="000C6CDB" w:rsidP="0095028C">
      <w:pPr>
        <w:pStyle w:val="4Clsa"/>
      </w:pPr>
      <w:r w:rsidRPr="000C6CDB">
        <w:t xml:space="preserve">the Provider; or </w:t>
      </w:r>
    </w:p>
    <w:p w14:paraId="721AFD4C" w14:textId="77777777" w:rsidR="000C6CDB" w:rsidRPr="000C6CDB" w:rsidRDefault="000C6CDB" w:rsidP="0095028C">
      <w:pPr>
        <w:pStyle w:val="4Clsa"/>
      </w:pPr>
      <w:r w:rsidRPr="000C6CDB">
        <w:t>the Activity Host Organisation.</w:t>
      </w:r>
    </w:p>
    <w:p w14:paraId="10743357" w14:textId="0CB54073" w:rsidR="000C6CDB" w:rsidRPr="000C6CDB" w:rsidRDefault="000C6CDB" w:rsidP="00BE0D67">
      <w:pPr>
        <w:pStyle w:val="1bSectionHeading"/>
        <w:rPr>
          <w:lang w:eastAsia="en-US"/>
        </w:rPr>
      </w:pPr>
      <w:bookmarkStart w:id="2143" w:name="_Toc222544351"/>
      <w:bookmarkStart w:id="2144" w:name="_Toc209955486"/>
      <w:bookmarkStart w:id="2145" w:name="_Toc209955487"/>
      <w:bookmarkStart w:id="2146" w:name="_Toc394002796"/>
      <w:bookmarkStart w:id="2147" w:name="_Toc394400186"/>
      <w:bookmarkStart w:id="2148" w:name="_Toc394482722"/>
      <w:bookmarkStart w:id="2149" w:name="_Toc394479889"/>
      <w:bookmarkStart w:id="2150" w:name="_Toc518567932"/>
      <w:bookmarkEnd w:id="2143"/>
      <w:bookmarkEnd w:id="2144"/>
      <w:bookmarkEnd w:id="2145"/>
      <w:bookmarkEnd w:id="2146"/>
      <w:bookmarkEnd w:id="2147"/>
      <w:bookmarkEnd w:id="2148"/>
      <w:bookmarkEnd w:id="2149"/>
      <w:r w:rsidRPr="000C6CDB">
        <w:rPr>
          <w:lang w:eastAsia="en-US"/>
        </w:rPr>
        <w:t xml:space="preserve">Section </w:t>
      </w:r>
      <w:r w:rsidRPr="006A5EC7">
        <w:rPr>
          <w:lang w:eastAsia="en-US"/>
        </w:rPr>
        <w:t xml:space="preserve">B3.3 </w:t>
      </w:r>
      <w:r w:rsidRPr="000C6CDB">
        <w:rPr>
          <w:lang w:eastAsia="en-US"/>
        </w:rPr>
        <w:t>– Job Search Requirements</w:t>
      </w:r>
      <w:bookmarkEnd w:id="2150"/>
    </w:p>
    <w:p w14:paraId="54E24547" w14:textId="77777777" w:rsidR="000C6CDB" w:rsidRPr="000C6CDB" w:rsidRDefault="000C6CDB" w:rsidP="00BE0D67">
      <w:pPr>
        <w:pStyle w:val="2Clause1"/>
        <w:rPr>
          <w:lang w:eastAsia="en-US"/>
        </w:rPr>
      </w:pPr>
      <w:bookmarkStart w:id="2151" w:name="_Ref394591021"/>
      <w:bookmarkStart w:id="2152" w:name="_Ref394591313"/>
      <w:bookmarkStart w:id="2153" w:name="_Ref394591324"/>
      <w:bookmarkStart w:id="2154" w:name="_Ref394591345"/>
      <w:bookmarkStart w:id="2155" w:name="_Ref394591461"/>
      <w:bookmarkStart w:id="2156" w:name="_Ref394591721"/>
      <w:bookmarkStart w:id="2157" w:name="_Ref394592008"/>
      <w:bookmarkStart w:id="2158" w:name="_Toc415224966"/>
      <w:bookmarkStart w:id="2159" w:name="_Toc457551239"/>
      <w:bookmarkStart w:id="2160" w:name="_Toc518567933"/>
      <w:r w:rsidRPr="000C6CDB">
        <w:rPr>
          <w:lang w:eastAsia="en-US"/>
        </w:rPr>
        <w:t>Job Search Requirements</w:t>
      </w:r>
      <w:bookmarkEnd w:id="2151"/>
      <w:bookmarkEnd w:id="2152"/>
      <w:bookmarkEnd w:id="2153"/>
      <w:bookmarkEnd w:id="2154"/>
      <w:bookmarkEnd w:id="2155"/>
      <w:bookmarkEnd w:id="2156"/>
      <w:bookmarkEnd w:id="2157"/>
      <w:bookmarkEnd w:id="2158"/>
      <w:bookmarkEnd w:id="2159"/>
      <w:bookmarkEnd w:id="2160"/>
    </w:p>
    <w:p w14:paraId="0788A93C" w14:textId="77777777" w:rsidR="000C6CDB" w:rsidRPr="000C6CDB" w:rsidRDefault="000C6CDB" w:rsidP="00BE0D67">
      <w:pPr>
        <w:pStyle w:val="3Cls11"/>
      </w:pPr>
      <w:r w:rsidRPr="000C6CDB">
        <w:t>The Provider must ensure that a Delegate:</w:t>
      </w:r>
    </w:p>
    <w:p w14:paraId="20D1209D" w14:textId="77777777" w:rsidR="000C6CDB" w:rsidRPr="000C6CDB" w:rsidRDefault="000C6CDB" w:rsidP="00BA79E4">
      <w:pPr>
        <w:pStyle w:val="4Clsa"/>
      </w:pPr>
      <w:r w:rsidRPr="000C6CDB">
        <w:t xml:space="preserve">specifies the Job Search Requirement for each Fully Eligible Participant (Mutual Obligation) in their Job Plan; and </w:t>
      </w:r>
    </w:p>
    <w:p w14:paraId="11DCFB42" w14:textId="77777777" w:rsidR="000C6CDB" w:rsidRPr="000C6CDB" w:rsidRDefault="000C6CDB" w:rsidP="0095028C">
      <w:pPr>
        <w:pStyle w:val="4Clsa"/>
      </w:pPr>
      <w:r w:rsidRPr="000C6CDB">
        <w:t>ensures that the Job Search Requirement is appropriately recorded in the Fully Eligible Participant’s (Mutual Obligation) Job Plan at all times during their Period of Service.</w:t>
      </w:r>
    </w:p>
    <w:p w14:paraId="659FCCBF" w14:textId="77777777" w:rsidR="000C6CDB" w:rsidRPr="000C6CDB" w:rsidRDefault="000C6CDB" w:rsidP="00BE0D67">
      <w:pPr>
        <w:pStyle w:val="3Cls11"/>
      </w:pPr>
      <w:bookmarkStart w:id="2161" w:name="_Ref395173663"/>
      <w:r w:rsidRPr="000C6CDB">
        <w:t>The Provider must ensure that each Fully Eligible Participant (Mutual Obligation) is aware at all times:</w:t>
      </w:r>
      <w:bookmarkEnd w:id="2161"/>
    </w:p>
    <w:p w14:paraId="3E7E96F3" w14:textId="77777777" w:rsidR="000C6CDB" w:rsidRPr="000C6CDB" w:rsidRDefault="000C6CDB" w:rsidP="00BA79E4">
      <w:pPr>
        <w:pStyle w:val="4Clsa"/>
      </w:pPr>
      <w:r w:rsidRPr="000C6CDB">
        <w:t>of their current Job Search Requirement;</w:t>
      </w:r>
    </w:p>
    <w:p w14:paraId="1971C0C5" w14:textId="39E3FDB9" w:rsidR="000C6CDB" w:rsidRPr="000C6CDB" w:rsidRDefault="000C6CDB" w:rsidP="0095028C">
      <w:pPr>
        <w:pStyle w:val="4Clsa"/>
      </w:pPr>
      <w:bookmarkStart w:id="2162" w:name="_Ref395173648"/>
      <w:bookmarkStart w:id="2163" w:name="_Ref414961118"/>
      <w:r w:rsidRPr="000C6CDB">
        <w:t xml:space="preserve">that they must </w:t>
      </w:r>
      <w:r w:rsidR="00A848BB">
        <w:t xml:space="preserve">report </w:t>
      </w:r>
      <w:r w:rsidRPr="000C6CDB">
        <w:t xml:space="preserve">details of their Job Searches </w:t>
      </w:r>
      <w:r w:rsidR="00A848BB">
        <w:t xml:space="preserve">through the jobactive Website, through the jobseeker application (app) or </w:t>
      </w:r>
      <w:r w:rsidRPr="000C6CDB">
        <w:t>directly to the Provider and the frequency of such provision;</w:t>
      </w:r>
      <w:bookmarkEnd w:id="2162"/>
      <w:r w:rsidRPr="000C6CDB">
        <w:t xml:space="preserve"> and</w:t>
      </w:r>
      <w:bookmarkEnd w:id="2163"/>
    </w:p>
    <w:p w14:paraId="3BFD0CE6" w14:textId="77777777" w:rsidR="000C6CDB" w:rsidRPr="000C6CDB" w:rsidRDefault="000C6CDB" w:rsidP="0095028C">
      <w:pPr>
        <w:pStyle w:val="4Clsa"/>
      </w:pPr>
      <w:bookmarkStart w:id="2164" w:name="_Ref395173621"/>
      <w:r w:rsidRPr="000C6CDB">
        <w:t>how they can record their Job Searches for the purposes of clause 113.2(b).</w:t>
      </w:r>
      <w:bookmarkEnd w:id="2164"/>
    </w:p>
    <w:p w14:paraId="6D73BE33" w14:textId="1FD03073" w:rsidR="000C6CDB" w:rsidRDefault="00A848BB" w:rsidP="005D6FC5">
      <w:pPr>
        <w:pStyle w:val="3Cls11"/>
      </w:pPr>
      <w:bookmarkStart w:id="2165" w:name="_Ref414962862"/>
      <w:r>
        <w:t>For each Fully Eligible Participant (Mutual Obligation), the Provider must, as specified in any Guidelines:</w:t>
      </w:r>
      <w:bookmarkEnd w:id="2165"/>
    </w:p>
    <w:p w14:paraId="71EE71C3" w14:textId="307747E7" w:rsidR="00A848BB" w:rsidRDefault="00A848BB" w:rsidP="00BA79E4">
      <w:pPr>
        <w:pStyle w:val="4Clsa"/>
      </w:pPr>
      <w:r>
        <w:t>if the Participant does not report details of their Job Searches through the jobactive Website or through the jobseeker application (app), record:</w:t>
      </w:r>
    </w:p>
    <w:p w14:paraId="6B0E2C6D" w14:textId="5A815731" w:rsidR="002B311E" w:rsidRDefault="002B311E" w:rsidP="00741CCC">
      <w:pPr>
        <w:pStyle w:val="5aifollowing"/>
        <w:numPr>
          <w:ilvl w:val="3"/>
          <w:numId w:val="1"/>
        </w:numPr>
      </w:pPr>
      <w:r>
        <w:t>in the Department’s IT Systems; and</w:t>
      </w:r>
    </w:p>
    <w:p w14:paraId="4076E652" w14:textId="732C8A0C" w:rsidR="002B311E" w:rsidRDefault="002B311E" w:rsidP="00741CCC">
      <w:pPr>
        <w:pStyle w:val="5aifollowing"/>
        <w:numPr>
          <w:ilvl w:val="3"/>
          <w:numId w:val="1"/>
        </w:numPr>
      </w:pPr>
      <w:r>
        <w:t>no later than close of business on the same day that each Job Search is reported,</w:t>
      </w:r>
    </w:p>
    <w:p w14:paraId="4726FB18" w14:textId="00A6D0CE" w:rsidR="002B311E" w:rsidRPr="002B311E" w:rsidRDefault="002B311E">
      <w:pPr>
        <w:pStyle w:val="5Clsi"/>
        <w:numPr>
          <w:ilvl w:val="0"/>
          <w:numId w:val="0"/>
        </w:numPr>
        <w:ind w:left="1560"/>
      </w:pPr>
      <w:r w:rsidRPr="002B311E">
        <w:lastRenderedPageBreak/>
        <w:t>the</w:t>
      </w:r>
      <w:r>
        <w:t xml:space="preserve"> number of Job Searches reported by the Participant directly to the Provider and do so as specified in any Guidelines; and</w:t>
      </w:r>
    </w:p>
    <w:p w14:paraId="7B62BB1B" w14:textId="2F9A21E3" w:rsidR="00A848BB" w:rsidRDefault="00A848BB">
      <w:pPr>
        <w:pStyle w:val="4Clsa"/>
      </w:pPr>
      <w:r>
        <w:t>determine</w:t>
      </w:r>
      <w:r w:rsidR="002B311E">
        <w:t xml:space="preserve"> whether the Participant’s Job Search efforts satisfactorily meet their Job Search Requirement for each Job Search Period by reviewing and confirming the quality of the Job Search effort reported by the Participant (whether through the jobactive Website or directly to the Provider) no later than five business days after the end of each Job Search Period.</w:t>
      </w:r>
    </w:p>
    <w:p w14:paraId="629B7DC3" w14:textId="77777777" w:rsidR="002B311E" w:rsidRPr="002B311E" w:rsidRDefault="002B311E">
      <w:pPr>
        <w:pStyle w:val="8Note"/>
      </w:pPr>
      <w:r w:rsidRPr="002B311E">
        <w:t>Note 1: the Department’s IT Systems will identify if the number of Job Searches reported (whether through the jobactive Website or directly to the Provider) meets the Participant’s Job Search Requirement for each Job Search Period.</w:t>
      </w:r>
    </w:p>
    <w:p w14:paraId="2D8D0B41" w14:textId="12D85257" w:rsidR="002B311E" w:rsidRPr="000C6CDB" w:rsidRDefault="002B311E" w:rsidP="005F491C">
      <w:pPr>
        <w:pStyle w:val="8Note"/>
      </w:pPr>
      <w:r w:rsidRPr="002B311E">
        <w:t>Note 2: Clause 114 (Compliance Action – Mutual Obligation Failures) will apply if the number or quality of Job Search efforts reported by a Participant fails to satisfy their Job Search Requirement for a Job Search Period.</w:t>
      </w:r>
      <w:bookmarkStart w:id="2166" w:name="_Toc394991953"/>
      <w:bookmarkStart w:id="2167" w:name="_Toc394992208"/>
      <w:bookmarkStart w:id="2168" w:name="_Toc394992463"/>
      <w:bookmarkStart w:id="2169" w:name="_Toc394992719"/>
      <w:bookmarkStart w:id="2170" w:name="_Toc395173977"/>
      <w:bookmarkStart w:id="2171" w:name="_Toc395204553"/>
      <w:bookmarkStart w:id="2172" w:name="_Toc395267750"/>
      <w:bookmarkStart w:id="2173" w:name="_Toc395268003"/>
      <w:bookmarkStart w:id="2174" w:name="_Toc395280845"/>
      <w:bookmarkStart w:id="2175" w:name="_Toc395281097"/>
      <w:bookmarkStart w:id="2176" w:name="_Toc395281349"/>
      <w:bookmarkStart w:id="2177" w:name="_Toc395282061"/>
      <w:bookmarkStart w:id="2178" w:name="_Toc395282313"/>
      <w:bookmarkStart w:id="2179" w:name="_Toc395282565"/>
      <w:bookmarkStart w:id="2180" w:name="_Toc395282817"/>
      <w:bookmarkStart w:id="2181" w:name="_Toc395283069"/>
      <w:bookmarkStart w:id="2182" w:name="_Toc394991958"/>
      <w:bookmarkStart w:id="2183" w:name="_Toc394992213"/>
      <w:bookmarkStart w:id="2184" w:name="_Toc394992468"/>
      <w:bookmarkStart w:id="2185" w:name="_Toc394992724"/>
      <w:bookmarkStart w:id="2186" w:name="_Toc395173982"/>
      <w:bookmarkStart w:id="2187" w:name="_Toc395204558"/>
      <w:bookmarkStart w:id="2188" w:name="_Toc395267755"/>
      <w:bookmarkStart w:id="2189" w:name="_Toc395268008"/>
      <w:bookmarkStart w:id="2190" w:name="_Toc395280850"/>
      <w:bookmarkStart w:id="2191" w:name="_Toc395281102"/>
      <w:bookmarkStart w:id="2192" w:name="_Toc395281354"/>
      <w:bookmarkStart w:id="2193" w:name="_Toc395282066"/>
      <w:bookmarkStart w:id="2194" w:name="_Toc395282318"/>
      <w:bookmarkStart w:id="2195" w:name="_Toc395282570"/>
      <w:bookmarkStart w:id="2196" w:name="_Toc395282822"/>
      <w:bookmarkStart w:id="2197" w:name="_Toc395283074"/>
      <w:bookmarkStart w:id="2198" w:name="_Toc394991959"/>
      <w:bookmarkStart w:id="2199" w:name="_Toc394992214"/>
      <w:bookmarkStart w:id="2200" w:name="_Toc394992469"/>
      <w:bookmarkStart w:id="2201" w:name="_Toc394992725"/>
      <w:bookmarkStart w:id="2202" w:name="_Toc395173983"/>
      <w:bookmarkStart w:id="2203" w:name="_Toc395204559"/>
      <w:bookmarkStart w:id="2204" w:name="_Toc395267756"/>
      <w:bookmarkStart w:id="2205" w:name="_Toc395268009"/>
      <w:bookmarkStart w:id="2206" w:name="_Toc395280851"/>
      <w:bookmarkStart w:id="2207" w:name="_Toc395281103"/>
      <w:bookmarkStart w:id="2208" w:name="_Toc395281355"/>
      <w:bookmarkStart w:id="2209" w:name="_Toc395282067"/>
      <w:bookmarkStart w:id="2210" w:name="_Toc395282319"/>
      <w:bookmarkStart w:id="2211" w:name="_Toc395282571"/>
      <w:bookmarkStart w:id="2212" w:name="_Toc395282823"/>
      <w:bookmarkStart w:id="2213" w:name="_Toc395283075"/>
      <w:bookmarkStart w:id="2214" w:name="_Toc394991963"/>
      <w:bookmarkStart w:id="2215" w:name="_Toc394992218"/>
      <w:bookmarkStart w:id="2216" w:name="_Toc394992473"/>
      <w:bookmarkStart w:id="2217" w:name="_Toc394992729"/>
      <w:bookmarkStart w:id="2218" w:name="_Toc395173987"/>
      <w:bookmarkStart w:id="2219" w:name="_Toc395204563"/>
      <w:bookmarkStart w:id="2220" w:name="_Toc395267760"/>
      <w:bookmarkStart w:id="2221" w:name="_Toc395268013"/>
      <w:bookmarkStart w:id="2222" w:name="_Toc395280855"/>
      <w:bookmarkStart w:id="2223" w:name="_Toc395281107"/>
      <w:bookmarkStart w:id="2224" w:name="_Toc395281359"/>
      <w:bookmarkStart w:id="2225" w:name="_Toc395282071"/>
      <w:bookmarkStart w:id="2226" w:name="_Toc395282323"/>
      <w:bookmarkStart w:id="2227" w:name="_Toc395282575"/>
      <w:bookmarkStart w:id="2228" w:name="_Toc395282827"/>
      <w:bookmarkStart w:id="2229" w:name="_Toc395283079"/>
      <w:bookmarkStart w:id="2230" w:name="_Toc394991964"/>
      <w:bookmarkStart w:id="2231" w:name="_Toc394992219"/>
      <w:bookmarkStart w:id="2232" w:name="_Toc394992474"/>
      <w:bookmarkStart w:id="2233" w:name="_Toc394992730"/>
      <w:bookmarkStart w:id="2234" w:name="_Toc395173988"/>
      <w:bookmarkStart w:id="2235" w:name="_Toc395204564"/>
      <w:bookmarkStart w:id="2236" w:name="_Toc395267761"/>
      <w:bookmarkStart w:id="2237" w:name="_Toc395268014"/>
      <w:bookmarkStart w:id="2238" w:name="_Toc395280856"/>
      <w:bookmarkStart w:id="2239" w:name="_Toc395281108"/>
      <w:bookmarkStart w:id="2240" w:name="_Toc395281360"/>
      <w:bookmarkStart w:id="2241" w:name="_Toc395282072"/>
      <w:bookmarkStart w:id="2242" w:name="_Toc395282324"/>
      <w:bookmarkStart w:id="2243" w:name="_Toc395282576"/>
      <w:bookmarkStart w:id="2244" w:name="_Toc395282828"/>
      <w:bookmarkStart w:id="2245" w:name="_Toc395283080"/>
      <w:bookmarkStart w:id="2246" w:name="_Toc394991965"/>
      <w:bookmarkStart w:id="2247" w:name="_Toc394992220"/>
      <w:bookmarkStart w:id="2248" w:name="_Toc394992475"/>
      <w:bookmarkStart w:id="2249" w:name="_Toc394992731"/>
      <w:bookmarkStart w:id="2250" w:name="_Toc395173989"/>
      <w:bookmarkStart w:id="2251" w:name="_Toc395204565"/>
      <w:bookmarkStart w:id="2252" w:name="_Toc395267762"/>
      <w:bookmarkStart w:id="2253" w:name="_Toc395268015"/>
      <w:bookmarkStart w:id="2254" w:name="_Toc395280857"/>
      <w:bookmarkStart w:id="2255" w:name="_Toc395281109"/>
      <w:bookmarkStart w:id="2256" w:name="_Toc395281361"/>
      <w:bookmarkStart w:id="2257" w:name="_Toc395282073"/>
      <w:bookmarkStart w:id="2258" w:name="_Toc395282325"/>
      <w:bookmarkStart w:id="2259" w:name="_Toc395282577"/>
      <w:bookmarkStart w:id="2260" w:name="_Toc395282829"/>
      <w:bookmarkStart w:id="2261" w:name="_Toc395283081"/>
      <w:bookmarkStart w:id="2262" w:name="_Toc394991966"/>
      <w:bookmarkStart w:id="2263" w:name="_Toc394992221"/>
      <w:bookmarkStart w:id="2264" w:name="_Toc394992476"/>
      <w:bookmarkStart w:id="2265" w:name="_Toc394992732"/>
      <w:bookmarkStart w:id="2266" w:name="_Toc395173990"/>
      <w:bookmarkStart w:id="2267" w:name="_Toc395204566"/>
      <w:bookmarkStart w:id="2268" w:name="_Toc395267763"/>
      <w:bookmarkStart w:id="2269" w:name="_Toc395268016"/>
      <w:bookmarkStart w:id="2270" w:name="_Toc395280858"/>
      <w:bookmarkStart w:id="2271" w:name="_Toc395281110"/>
      <w:bookmarkStart w:id="2272" w:name="_Toc395281362"/>
      <w:bookmarkStart w:id="2273" w:name="_Toc395282074"/>
      <w:bookmarkStart w:id="2274" w:name="_Toc395282326"/>
      <w:bookmarkStart w:id="2275" w:name="_Toc395282578"/>
      <w:bookmarkStart w:id="2276" w:name="_Toc395282830"/>
      <w:bookmarkStart w:id="2277" w:name="_Toc395283082"/>
      <w:bookmarkStart w:id="2278" w:name="_Toc394991967"/>
      <w:bookmarkStart w:id="2279" w:name="_Toc394992222"/>
      <w:bookmarkStart w:id="2280" w:name="_Toc394992477"/>
      <w:bookmarkStart w:id="2281" w:name="_Toc394992733"/>
      <w:bookmarkStart w:id="2282" w:name="_Toc395173991"/>
      <w:bookmarkStart w:id="2283" w:name="_Toc395204567"/>
      <w:bookmarkStart w:id="2284" w:name="_Toc395267764"/>
      <w:bookmarkStart w:id="2285" w:name="_Toc395268017"/>
      <w:bookmarkStart w:id="2286" w:name="_Toc395280859"/>
      <w:bookmarkStart w:id="2287" w:name="_Toc395281111"/>
      <w:bookmarkStart w:id="2288" w:name="_Toc395281363"/>
      <w:bookmarkStart w:id="2289" w:name="_Toc395282075"/>
      <w:bookmarkStart w:id="2290" w:name="_Toc395282327"/>
      <w:bookmarkStart w:id="2291" w:name="_Toc395282579"/>
      <w:bookmarkStart w:id="2292" w:name="_Toc395282831"/>
      <w:bookmarkStart w:id="2293" w:name="_Toc395283083"/>
      <w:bookmarkStart w:id="2294" w:name="_Toc393289701"/>
      <w:bookmarkEnd w:id="2166"/>
      <w:bookmarkEnd w:id="2167"/>
      <w:bookmarkEnd w:id="2168"/>
      <w:bookmarkEnd w:id="2169"/>
      <w:bookmarkEnd w:id="2170"/>
      <w:bookmarkEnd w:id="2171"/>
      <w:bookmarkEnd w:id="2172"/>
      <w:bookmarkEnd w:id="2173"/>
      <w:bookmarkEnd w:id="2174"/>
      <w:bookmarkEnd w:id="2175"/>
      <w:bookmarkEnd w:id="2176"/>
      <w:bookmarkEnd w:id="2177"/>
      <w:bookmarkEnd w:id="2178"/>
      <w:bookmarkEnd w:id="2179"/>
      <w:bookmarkEnd w:id="2180"/>
      <w:bookmarkEnd w:id="2181"/>
      <w:bookmarkEnd w:id="2182"/>
      <w:bookmarkEnd w:id="2183"/>
      <w:bookmarkEnd w:id="2184"/>
      <w:bookmarkEnd w:id="2185"/>
      <w:bookmarkEnd w:id="2186"/>
      <w:bookmarkEnd w:id="2187"/>
      <w:bookmarkEnd w:id="2188"/>
      <w:bookmarkEnd w:id="2189"/>
      <w:bookmarkEnd w:id="2190"/>
      <w:bookmarkEnd w:id="2191"/>
      <w:bookmarkEnd w:id="2192"/>
      <w:bookmarkEnd w:id="2193"/>
      <w:bookmarkEnd w:id="2194"/>
      <w:bookmarkEnd w:id="2195"/>
      <w:bookmarkEnd w:id="2196"/>
      <w:bookmarkEnd w:id="2197"/>
      <w:bookmarkEnd w:id="2198"/>
      <w:bookmarkEnd w:id="2199"/>
      <w:bookmarkEnd w:id="2200"/>
      <w:bookmarkEnd w:id="2201"/>
      <w:bookmarkEnd w:id="2202"/>
      <w:bookmarkEnd w:id="2203"/>
      <w:bookmarkEnd w:id="2204"/>
      <w:bookmarkEnd w:id="2205"/>
      <w:bookmarkEnd w:id="2206"/>
      <w:bookmarkEnd w:id="2207"/>
      <w:bookmarkEnd w:id="2208"/>
      <w:bookmarkEnd w:id="2209"/>
      <w:bookmarkEnd w:id="2210"/>
      <w:bookmarkEnd w:id="2211"/>
      <w:bookmarkEnd w:id="2212"/>
      <w:bookmarkEnd w:id="2213"/>
      <w:bookmarkEnd w:id="2214"/>
      <w:bookmarkEnd w:id="2215"/>
      <w:bookmarkEnd w:id="2216"/>
      <w:bookmarkEnd w:id="2217"/>
      <w:bookmarkEnd w:id="2218"/>
      <w:bookmarkEnd w:id="2219"/>
      <w:bookmarkEnd w:id="2220"/>
      <w:bookmarkEnd w:id="2221"/>
      <w:bookmarkEnd w:id="2222"/>
      <w:bookmarkEnd w:id="2223"/>
      <w:bookmarkEnd w:id="2224"/>
      <w:bookmarkEnd w:id="2225"/>
      <w:bookmarkEnd w:id="2226"/>
      <w:bookmarkEnd w:id="2227"/>
      <w:bookmarkEnd w:id="2228"/>
      <w:bookmarkEnd w:id="2229"/>
      <w:bookmarkEnd w:id="2230"/>
      <w:bookmarkEnd w:id="2231"/>
      <w:bookmarkEnd w:id="2232"/>
      <w:bookmarkEnd w:id="2233"/>
      <w:bookmarkEnd w:id="2234"/>
      <w:bookmarkEnd w:id="2235"/>
      <w:bookmarkEnd w:id="2236"/>
      <w:bookmarkEnd w:id="2237"/>
      <w:bookmarkEnd w:id="2238"/>
      <w:bookmarkEnd w:id="2239"/>
      <w:bookmarkEnd w:id="2240"/>
      <w:bookmarkEnd w:id="2241"/>
      <w:bookmarkEnd w:id="2242"/>
      <w:bookmarkEnd w:id="2243"/>
      <w:bookmarkEnd w:id="2244"/>
      <w:bookmarkEnd w:id="2245"/>
      <w:bookmarkEnd w:id="2246"/>
      <w:bookmarkEnd w:id="2247"/>
      <w:bookmarkEnd w:id="2248"/>
      <w:bookmarkEnd w:id="2249"/>
      <w:bookmarkEnd w:id="2250"/>
      <w:bookmarkEnd w:id="2251"/>
      <w:bookmarkEnd w:id="2252"/>
      <w:bookmarkEnd w:id="2253"/>
      <w:bookmarkEnd w:id="2254"/>
      <w:bookmarkEnd w:id="2255"/>
      <w:bookmarkEnd w:id="2256"/>
      <w:bookmarkEnd w:id="2257"/>
      <w:bookmarkEnd w:id="2258"/>
      <w:bookmarkEnd w:id="2259"/>
      <w:bookmarkEnd w:id="2260"/>
      <w:bookmarkEnd w:id="2261"/>
      <w:bookmarkEnd w:id="2262"/>
      <w:bookmarkEnd w:id="2263"/>
      <w:bookmarkEnd w:id="2264"/>
      <w:bookmarkEnd w:id="2265"/>
      <w:bookmarkEnd w:id="2266"/>
      <w:bookmarkEnd w:id="2267"/>
      <w:bookmarkEnd w:id="2268"/>
      <w:bookmarkEnd w:id="2269"/>
      <w:bookmarkEnd w:id="2270"/>
      <w:bookmarkEnd w:id="2271"/>
      <w:bookmarkEnd w:id="2272"/>
      <w:bookmarkEnd w:id="2273"/>
      <w:bookmarkEnd w:id="2274"/>
      <w:bookmarkEnd w:id="2275"/>
      <w:bookmarkEnd w:id="2276"/>
      <w:bookmarkEnd w:id="2277"/>
      <w:bookmarkEnd w:id="2278"/>
      <w:bookmarkEnd w:id="2279"/>
      <w:bookmarkEnd w:id="2280"/>
      <w:bookmarkEnd w:id="2281"/>
      <w:bookmarkEnd w:id="2282"/>
      <w:bookmarkEnd w:id="2283"/>
      <w:bookmarkEnd w:id="2284"/>
      <w:bookmarkEnd w:id="2285"/>
      <w:bookmarkEnd w:id="2286"/>
      <w:bookmarkEnd w:id="2287"/>
      <w:bookmarkEnd w:id="2288"/>
      <w:bookmarkEnd w:id="2289"/>
      <w:bookmarkEnd w:id="2290"/>
      <w:bookmarkEnd w:id="2291"/>
      <w:bookmarkEnd w:id="2292"/>
      <w:bookmarkEnd w:id="2293"/>
    </w:p>
    <w:p w14:paraId="1B0E5F6D" w14:textId="77777777" w:rsidR="002B311E" w:rsidRPr="00A7509D" w:rsidRDefault="002B311E" w:rsidP="002B311E">
      <w:pPr>
        <w:keepNext/>
        <w:spacing w:before="240" w:after="160" w:line="264" w:lineRule="auto"/>
        <w:rPr>
          <w:sz w:val="24"/>
        </w:rPr>
      </w:pPr>
      <w:bookmarkStart w:id="2295" w:name="_Toc413049744"/>
      <w:bookmarkStart w:id="2296" w:name="_Toc414816642"/>
      <w:bookmarkStart w:id="2297" w:name="_Toc414985757"/>
      <w:bookmarkStart w:id="2298" w:name="_Toc415042780"/>
      <w:bookmarkStart w:id="2299" w:name="_Toc415046603"/>
      <w:bookmarkStart w:id="2300" w:name="_Toc415048831"/>
      <w:bookmarkStart w:id="2301" w:name="_Toc415049076"/>
      <w:bookmarkStart w:id="2302" w:name="_Toc415051905"/>
      <w:bookmarkStart w:id="2303" w:name="_Toc413049745"/>
      <w:bookmarkStart w:id="2304" w:name="_Toc414816643"/>
      <w:bookmarkStart w:id="2305" w:name="_Toc414985758"/>
      <w:bookmarkStart w:id="2306" w:name="_Toc415042781"/>
      <w:bookmarkStart w:id="2307" w:name="_Toc415046604"/>
      <w:bookmarkStart w:id="2308" w:name="_Toc415048832"/>
      <w:bookmarkStart w:id="2309" w:name="_Toc415049077"/>
      <w:bookmarkStart w:id="2310" w:name="_Toc415051906"/>
      <w:bookmarkStart w:id="2311" w:name="_Toc413049746"/>
      <w:bookmarkStart w:id="2312" w:name="_Toc414816644"/>
      <w:bookmarkStart w:id="2313" w:name="_Toc414985759"/>
      <w:bookmarkStart w:id="2314" w:name="_Toc415042782"/>
      <w:bookmarkStart w:id="2315" w:name="_Toc415046605"/>
      <w:bookmarkStart w:id="2316" w:name="_Toc415048833"/>
      <w:bookmarkStart w:id="2317" w:name="_Toc415049078"/>
      <w:bookmarkStart w:id="2318" w:name="_Toc415051907"/>
      <w:bookmarkStart w:id="2319" w:name="_Toc413049747"/>
      <w:bookmarkStart w:id="2320" w:name="_Toc414816645"/>
      <w:bookmarkStart w:id="2321" w:name="_Toc414985760"/>
      <w:bookmarkStart w:id="2322" w:name="_Toc415042783"/>
      <w:bookmarkStart w:id="2323" w:name="_Toc415046606"/>
      <w:bookmarkStart w:id="2324" w:name="_Toc415048834"/>
      <w:bookmarkStart w:id="2325" w:name="_Toc415049079"/>
      <w:bookmarkStart w:id="2326" w:name="_Toc415051908"/>
      <w:bookmarkStart w:id="2327" w:name="_Toc413049748"/>
      <w:bookmarkStart w:id="2328" w:name="_Toc414816646"/>
      <w:bookmarkStart w:id="2329" w:name="_Toc414985761"/>
      <w:bookmarkStart w:id="2330" w:name="_Toc415042784"/>
      <w:bookmarkStart w:id="2331" w:name="_Toc415046607"/>
      <w:bookmarkStart w:id="2332" w:name="_Toc415048835"/>
      <w:bookmarkStart w:id="2333" w:name="_Toc415049080"/>
      <w:bookmarkStart w:id="2334" w:name="_Toc415051909"/>
      <w:bookmarkStart w:id="2335" w:name="_Toc413049749"/>
      <w:bookmarkStart w:id="2336" w:name="_Toc414816647"/>
      <w:bookmarkStart w:id="2337" w:name="_Toc414985762"/>
      <w:bookmarkStart w:id="2338" w:name="_Toc415042785"/>
      <w:bookmarkStart w:id="2339" w:name="_Toc415046608"/>
      <w:bookmarkStart w:id="2340" w:name="_Toc415048836"/>
      <w:bookmarkStart w:id="2341" w:name="_Toc415049081"/>
      <w:bookmarkStart w:id="2342" w:name="_Toc415051910"/>
      <w:bookmarkStart w:id="2343" w:name="_Toc413049750"/>
      <w:bookmarkStart w:id="2344" w:name="_Toc414816648"/>
      <w:bookmarkStart w:id="2345" w:name="_Toc414985763"/>
      <w:bookmarkStart w:id="2346" w:name="_Toc415042786"/>
      <w:bookmarkStart w:id="2347" w:name="_Toc415046609"/>
      <w:bookmarkStart w:id="2348" w:name="_Toc415048837"/>
      <w:bookmarkStart w:id="2349" w:name="_Toc415049082"/>
      <w:bookmarkStart w:id="2350" w:name="_Toc415051911"/>
      <w:bookmarkStart w:id="2351" w:name="_Toc413049751"/>
      <w:bookmarkStart w:id="2352" w:name="_Toc414816649"/>
      <w:bookmarkStart w:id="2353" w:name="_Toc414985764"/>
      <w:bookmarkStart w:id="2354" w:name="_Toc415042787"/>
      <w:bookmarkStart w:id="2355" w:name="_Toc415046610"/>
      <w:bookmarkStart w:id="2356" w:name="_Toc415048838"/>
      <w:bookmarkStart w:id="2357" w:name="_Toc415049083"/>
      <w:bookmarkStart w:id="2358" w:name="_Toc415051912"/>
      <w:bookmarkStart w:id="2359" w:name="_Toc413049752"/>
      <w:bookmarkStart w:id="2360" w:name="_Toc414816650"/>
      <w:bookmarkStart w:id="2361" w:name="_Toc414985765"/>
      <w:bookmarkStart w:id="2362" w:name="_Toc415042788"/>
      <w:bookmarkStart w:id="2363" w:name="_Toc415046611"/>
      <w:bookmarkStart w:id="2364" w:name="_Toc415048839"/>
      <w:bookmarkStart w:id="2365" w:name="_Toc415049084"/>
      <w:bookmarkStart w:id="2366" w:name="_Toc415051913"/>
      <w:bookmarkStart w:id="2367" w:name="_Toc413049753"/>
      <w:bookmarkStart w:id="2368" w:name="_Toc414816651"/>
      <w:bookmarkStart w:id="2369" w:name="_Toc414985766"/>
      <w:bookmarkStart w:id="2370" w:name="_Toc415042789"/>
      <w:bookmarkStart w:id="2371" w:name="_Toc415046612"/>
      <w:bookmarkStart w:id="2372" w:name="_Toc415048840"/>
      <w:bookmarkStart w:id="2373" w:name="_Toc415049085"/>
      <w:bookmarkStart w:id="2374" w:name="_Toc415051914"/>
      <w:bookmarkStart w:id="2375" w:name="_Toc413049754"/>
      <w:bookmarkStart w:id="2376" w:name="_Toc414816652"/>
      <w:bookmarkStart w:id="2377" w:name="_Toc414985767"/>
      <w:bookmarkStart w:id="2378" w:name="_Toc415042790"/>
      <w:bookmarkStart w:id="2379" w:name="_Toc415046613"/>
      <w:bookmarkStart w:id="2380" w:name="_Toc415048841"/>
      <w:bookmarkStart w:id="2381" w:name="_Toc415049086"/>
      <w:bookmarkStart w:id="2382" w:name="_Toc415051915"/>
      <w:bookmarkStart w:id="2383" w:name="_Toc413049755"/>
      <w:bookmarkStart w:id="2384" w:name="_Toc414816653"/>
      <w:bookmarkStart w:id="2385" w:name="_Toc414985768"/>
      <w:bookmarkStart w:id="2386" w:name="_Toc415042791"/>
      <w:bookmarkStart w:id="2387" w:name="_Toc415046614"/>
      <w:bookmarkStart w:id="2388" w:name="_Toc415048842"/>
      <w:bookmarkStart w:id="2389" w:name="_Toc415049087"/>
      <w:bookmarkStart w:id="2390" w:name="_Toc415051916"/>
      <w:bookmarkStart w:id="2391" w:name="_Toc413049756"/>
      <w:bookmarkStart w:id="2392" w:name="_Toc414816654"/>
      <w:bookmarkStart w:id="2393" w:name="_Toc414985769"/>
      <w:bookmarkStart w:id="2394" w:name="_Toc415042792"/>
      <w:bookmarkStart w:id="2395" w:name="_Toc415046615"/>
      <w:bookmarkStart w:id="2396" w:name="_Toc415048843"/>
      <w:bookmarkStart w:id="2397" w:name="_Toc415049088"/>
      <w:bookmarkStart w:id="2398" w:name="_Toc415051917"/>
      <w:bookmarkStart w:id="2399" w:name="_Ref414956962"/>
      <w:bookmarkStart w:id="2400" w:name="_Toc415224969"/>
      <w:bookmarkStart w:id="2401" w:name="_Toc457551242"/>
      <w:bookmarkEnd w:id="2295"/>
      <w:bookmarkEnd w:id="2296"/>
      <w:bookmarkEnd w:id="2297"/>
      <w:bookmarkEnd w:id="2298"/>
      <w:bookmarkEnd w:id="2299"/>
      <w:bookmarkEnd w:id="2300"/>
      <w:bookmarkEnd w:id="2301"/>
      <w:bookmarkEnd w:id="2302"/>
      <w:bookmarkEnd w:id="2303"/>
      <w:bookmarkEnd w:id="2304"/>
      <w:bookmarkEnd w:id="2305"/>
      <w:bookmarkEnd w:id="2306"/>
      <w:bookmarkEnd w:id="2307"/>
      <w:bookmarkEnd w:id="2308"/>
      <w:bookmarkEnd w:id="2309"/>
      <w:bookmarkEnd w:id="2310"/>
      <w:bookmarkEnd w:id="2311"/>
      <w:bookmarkEnd w:id="2312"/>
      <w:bookmarkEnd w:id="2313"/>
      <w:bookmarkEnd w:id="2314"/>
      <w:bookmarkEnd w:id="2315"/>
      <w:bookmarkEnd w:id="2316"/>
      <w:bookmarkEnd w:id="2317"/>
      <w:bookmarkEnd w:id="2318"/>
      <w:bookmarkEnd w:id="2319"/>
      <w:bookmarkEnd w:id="2320"/>
      <w:bookmarkEnd w:id="2321"/>
      <w:bookmarkEnd w:id="2322"/>
      <w:bookmarkEnd w:id="2323"/>
      <w:bookmarkEnd w:id="2324"/>
      <w:bookmarkEnd w:id="2325"/>
      <w:bookmarkEnd w:id="2326"/>
      <w:bookmarkEnd w:id="2327"/>
      <w:bookmarkEnd w:id="2328"/>
      <w:bookmarkEnd w:id="2329"/>
      <w:bookmarkEnd w:id="2330"/>
      <w:bookmarkEnd w:id="2331"/>
      <w:bookmarkEnd w:id="2332"/>
      <w:bookmarkEnd w:id="2333"/>
      <w:bookmarkEnd w:id="2334"/>
      <w:bookmarkEnd w:id="2335"/>
      <w:bookmarkEnd w:id="2336"/>
      <w:bookmarkEnd w:id="2337"/>
      <w:bookmarkEnd w:id="2338"/>
      <w:bookmarkEnd w:id="2339"/>
      <w:bookmarkEnd w:id="2340"/>
      <w:bookmarkEnd w:id="2341"/>
      <w:bookmarkEnd w:id="2342"/>
      <w:bookmarkEnd w:id="2343"/>
      <w:bookmarkEnd w:id="2344"/>
      <w:bookmarkEnd w:id="2345"/>
      <w:bookmarkEnd w:id="2346"/>
      <w:bookmarkEnd w:id="2347"/>
      <w:bookmarkEnd w:id="2348"/>
      <w:bookmarkEnd w:id="2349"/>
      <w:bookmarkEnd w:id="2350"/>
      <w:bookmarkEnd w:id="2351"/>
      <w:bookmarkEnd w:id="2352"/>
      <w:bookmarkEnd w:id="2353"/>
      <w:bookmarkEnd w:id="2354"/>
      <w:bookmarkEnd w:id="2355"/>
      <w:bookmarkEnd w:id="2356"/>
      <w:bookmarkEnd w:id="2357"/>
      <w:bookmarkEnd w:id="2358"/>
      <w:bookmarkEnd w:id="2359"/>
      <w:bookmarkEnd w:id="2360"/>
      <w:bookmarkEnd w:id="2361"/>
      <w:bookmarkEnd w:id="2362"/>
      <w:bookmarkEnd w:id="2363"/>
      <w:bookmarkEnd w:id="2364"/>
      <w:bookmarkEnd w:id="2365"/>
      <w:bookmarkEnd w:id="2366"/>
      <w:bookmarkEnd w:id="2367"/>
      <w:bookmarkEnd w:id="2368"/>
      <w:bookmarkEnd w:id="2369"/>
      <w:bookmarkEnd w:id="2370"/>
      <w:bookmarkEnd w:id="2371"/>
      <w:bookmarkEnd w:id="2372"/>
      <w:bookmarkEnd w:id="2373"/>
      <w:bookmarkEnd w:id="2374"/>
      <w:bookmarkEnd w:id="2375"/>
      <w:bookmarkEnd w:id="2376"/>
      <w:bookmarkEnd w:id="2377"/>
      <w:bookmarkEnd w:id="2378"/>
      <w:bookmarkEnd w:id="2379"/>
      <w:bookmarkEnd w:id="2380"/>
      <w:bookmarkEnd w:id="2381"/>
      <w:bookmarkEnd w:id="2382"/>
      <w:bookmarkEnd w:id="2383"/>
      <w:bookmarkEnd w:id="2384"/>
      <w:bookmarkEnd w:id="2385"/>
      <w:bookmarkEnd w:id="2386"/>
      <w:bookmarkEnd w:id="2387"/>
      <w:bookmarkEnd w:id="2388"/>
      <w:bookmarkEnd w:id="2389"/>
      <w:bookmarkEnd w:id="2390"/>
      <w:bookmarkEnd w:id="2391"/>
      <w:bookmarkEnd w:id="2392"/>
      <w:bookmarkEnd w:id="2393"/>
      <w:bookmarkEnd w:id="2394"/>
      <w:bookmarkEnd w:id="2395"/>
      <w:bookmarkEnd w:id="2396"/>
      <w:bookmarkEnd w:id="2397"/>
      <w:bookmarkEnd w:id="2398"/>
      <w:r w:rsidRPr="00A7509D">
        <w:rPr>
          <w:b/>
          <w:sz w:val="24"/>
        </w:rPr>
        <w:t xml:space="preserve">Section B3.4– Compliance Action </w:t>
      </w:r>
    </w:p>
    <w:p w14:paraId="116F9E5C" w14:textId="03CDC6DA" w:rsidR="002B311E" w:rsidRPr="00A7509D" w:rsidRDefault="002B311E" w:rsidP="00C460BE">
      <w:pPr>
        <w:pStyle w:val="2Clause1"/>
      </w:pPr>
      <w:bookmarkStart w:id="2402" w:name="_Toc518567934"/>
      <w:r w:rsidRPr="00A7509D">
        <w:rPr>
          <w:lang w:eastAsia="en-US"/>
        </w:rPr>
        <w:t>Compliance</w:t>
      </w:r>
      <w:r w:rsidRPr="00A7509D">
        <w:t xml:space="preserve"> Action – Mutual Obligation Failures</w:t>
      </w:r>
      <w:bookmarkEnd w:id="2402"/>
    </w:p>
    <w:p w14:paraId="021AE706" w14:textId="77777777" w:rsidR="002B311E" w:rsidRPr="00A7509D" w:rsidRDefault="002B311E" w:rsidP="00C460BE">
      <w:pPr>
        <w:pStyle w:val="1cmid-heading"/>
      </w:pPr>
      <w:r w:rsidRPr="00A7509D">
        <w:t>Same Business Day response to Mutual Obligation Failures</w:t>
      </w:r>
    </w:p>
    <w:p w14:paraId="5D1D7C1D" w14:textId="28551DB1" w:rsidR="002B311E" w:rsidRPr="00A7509D" w:rsidRDefault="002B311E" w:rsidP="00C460BE">
      <w:pPr>
        <w:pStyle w:val="3Cls11"/>
        <w:rPr>
          <w:color w:val="auto"/>
        </w:rPr>
      </w:pPr>
      <w:r w:rsidRPr="00A7509D">
        <w:rPr>
          <w:color w:val="auto"/>
        </w:rPr>
        <w:t xml:space="preserve">Subject to clause 114.2, if the Provider becomes aware that a Fully Eligible Participant (Mutual Obligation) has apparently committed a Mutual Obligation Failure, the Provider must: </w:t>
      </w:r>
    </w:p>
    <w:p w14:paraId="4F2F4173" w14:textId="3F32C3B3" w:rsidR="002B311E" w:rsidRPr="00A7509D" w:rsidRDefault="002B311E" w:rsidP="00BA79E4">
      <w:pPr>
        <w:pStyle w:val="4Clsa"/>
      </w:pPr>
      <w:r w:rsidRPr="00A7509D">
        <w:t>attempt to contact the Participant on the same Business Day on which the Provider becomes aware of the apparent Mutual Obligation Failure; and</w:t>
      </w:r>
    </w:p>
    <w:p w14:paraId="62EEAC3F" w14:textId="77777777" w:rsidR="002B311E" w:rsidRPr="00A7509D" w:rsidRDefault="002B311E" w:rsidP="002B311E">
      <w:pPr>
        <w:tabs>
          <w:tab w:val="left" w:pos="880"/>
        </w:tabs>
        <w:suppressAutoHyphens/>
        <w:spacing w:before="120" w:after="120" w:line="264" w:lineRule="auto"/>
        <w:ind w:left="1502" w:hanging="510"/>
      </w:pPr>
      <w:r w:rsidRPr="00A7509D">
        <w:t>(b)</w:t>
      </w:r>
      <w:r w:rsidRPr="00A7509D">
        <w:tab/>
        <w:t>if:</w:t>
      </w:r>
    </w:p>
    <w:p w14:paraId="7952D40F" w14:textId="623451FB" w:rsidR="002B311E" w:rsidRPr="00A7509D" w:rsidRDefault="002B311E" w:rsidP="00BA79E4">
      <w:pPr>
        <w:pStyle w:val="5aifollowing"/>
        <w:numPr>
          <w:ilvl w:val="3"/>
          <w:numId w:val="1"/>
        </w:numPr>
      </w:pPr>
      <w:r w:rsidRPr="00A7509D">
        <w:t>there is contact between the Provider and the Participant on that day, comply with clause 114.3 immediately during that contact; or</w:t>
      </w:r>
    </w:p>
    <w:p w14:paraId="799E4838" w14:textId="1073D88C" w:rsidR="002B311E" w:rsidRPr="00A7509D" w:rsidRDefault="002B311E" w:rsidP="0095028C">
      <w:pPr>
        <w:pStyle w:val="5aifollowing"/>
        <w:numPr>
          <w:ilvl w:val="3"/>
          <w:numId w:val="1"/>
        </w:numPr>
      </w:pPr>
      <w:r w:rsidRPr="00A7509D">
        <w:t xml:space="preserve">clause 114.1(b)(i) does not apply, comply with clause 114.5. </w:t>
      </w:r>
    </w:p>
    <w:p w14:paraId="48458773" w14:textId="7300A1A5" w:rsidR="002B311E" w:rsidRPr="00A7509D" w:rsidRDefault="002B311E" w:rsidP="00C460BE">
      <w:pPr>
        <w:pStyle w:val="3Cls11"/>
        <w:rPr>
          <w:color w:val="auto"/>
        </w:rPr>
      </w:pPr>
      <w:r w:rsidRPr="00A7509D">
        <w:rPr>
          <w:color w:val="auto"/>
        </w:rPr>
        <w:t>Where a Mutual Obligation Failure has occurred because:</w:t>
      </w:r>
    </w:p>
    <w:p w14:paraId="2E6A3167" w14:textId="2102E71E" w:rsidR="002B311E" w:rsidRPr="00A7509D" w:rsidRDefault="002B311E" w:rsidP="00BA79E4">
      <w:pPr>
        <w:pStyle w:val="4Clsa"/>
      </w:pPr>
      <w:r w:rsidRPr="00A7509D">
        <w:t>the Participant has failed to self-report the required number of Job Searches by the end of a Job Search Period, then:</w:t>
      </w:r>
    </w:p>
    <w:p w14:paraId="3AF6021A" w14:textId="51570B0E" w:rsidR="002B311E" w:rsidRPr="00A7509D" w:rsidRDefault="002B311E" w:rsidP="0095028C">
      <w:pPr>
        <w:pStyle w:val="5aifollowing"/>
        <w:numPr>
          <w:ilvl w:val="3"/>
          <w:numId w:val="1"/>
        </w:numPr>
      </w:pPr>
      <w:r w:rsidRPr="00A7509D">
        <w:t xml:space="preserve">clause 114.1 does not apply; </w:t>
      </w:r>
    </w:p>
    <w:p w14:paraId="0ABB7671" w14:textId="17D76B96" w:rsidR="002B311E" w:rsidRPr="00A7509D" w:rsidRDefault="00C460BE" w:rsidP="0095028C">
      <w:pPr>
        <w:pStyle w:val="5aifollowing"/>
        <w:numPr>
          <w:ilvl w:val="3"/>
          <w:numId w:val="1"/>
        </w:numPr>
      </w:pPr>
      <w:r w:rsidRPr="00A7509D">
        <w:t>i</w:t>
      </w:r>
      <w:r w:rsidR="002B311E" w:rsidRPr="00A7509D">
        <w:t xml:space="preserve">f the Participant’s Reconnection Requirement is a Capability Interview or a Capability Assessment, the Provider must impose a Reconnection Requirement and schedule a date and time for the Reconnection Requirement to occur within the timeframe specified in any Guidelines; </w:t>
      </w:r>
    </w:p>
    <w:p w14:paraId="54BB7C1B" w14:textId="2A86F3FD" w:rsidR="002B311E" w:rsidRPr="00A7509D" w:rsidRDefault="002B311E" w:rsidP="007D07A1">
      <w:pPr>
        <w:pStyle w:val="5aifollowing"/>
        <w:numPr>
          <w:ilvl w:val="3"/>
          <w:numId w:val="1"/>
        </w:numPr>
      </w:pPr>
      <w:r w:rsidRPr="00A7509D">
        <w:t>if the Participant does not have SMS or e-mail details recorded in the Department’s IT Systems for automated notification, the Provider must send the notice prepared by the Department’s IT Systems in response to the Mutual Obligation Failure to the Participant’s postal address; and</w:t>
      </w:r>
    </w:p>
    <w:p w14:paraId="3794F459" w14:textId="3BDA71E2" w:rsidR="002B311E" w:rsidRPr="00A7509D" w:rsidRDefault="002B311E" w:rsidP="00070E54">
      <w:pPr>
        <w:pStyle w:val="5aifollowing"/>
        <w:numPr>
          <w:ilvl w:val="3"/>
          <w:numId w:val="1"/>
        </w:numPr>
      </w:pPr>
      <w:r w:rsidRPr="00A7509D">
        <w:t>if the Participant later contacts the Provider to discuss the Mutual Obligation Failure, the Provider must comply with clause 114.6 immediately during that contact; or</w:t>
      </w:r>
    </w:p>
    <w:p w14:paraId="686EBA52" w14:textId="123C66DC" w:rsidR="002B311E" w:rsidRPr="00A7509D" w:rsidRDefault="002B311E">
      <w:pPr>
        <w:pStyle w:val="4Clsa"/>
      </w:pPr>
      <w:r w:rsidRPr="00A7509D">
        <w:t>the Participant refused to enter into a Job Plan, then:</w:t>
      </w:r>
    </w:p>
    <w:p w14:paraId="7AEEBA45" w14:textId="4EA1B3E3" w:rsidR="002B311E" w:rsidRPr="00A7509D" w:rsidRDefault="002B311E" w:rsidP="006C6BBA">
      <w:pPr>
        <w:pStyle w:val="5aifollowing"/>
        <w:numPr>
          <w:ilvl w:val="3"/>
          <w:numId w:val="1"/>
        </w:numPr>
      </w:pPr>
      <w:r w:rsidRPr="00A7509D">
        <w:t xml:space="preserve">clause 114.1 does not apply; and </w:t>
      </w:r>
    </w:p>
    <w:p w14:paraId="336CEB25" w14:textId="7F74B2C7" w:rsidR="002B311E" w:rsidRPr="00A7509D" w:rsidRDefault="002B311E" w:rsidP="006C6BBA">
      <w:pPr>
        <w:pStyle w:val="5aifollowing"/>
        <w:numPr>
          <w:ilvl w:val="3"/>
          <w:numId w:val="1"/>
        </w:numPr>
      </w:pPr>
      <w:r w:rsidRPr="00A7509D">
        <w:t>the Provider must immediately comply with clause 114.5.</w:t>
      </w:r>
    </w:p>
    <w:p w14:paraId="7485AA81" w14:textId="77777777" w:rsidR="002B311E" w:rsidRPr="00A7509D" w:rsidRDefault="002B311E">
      <w:pPr>
        <w:pStyle w:val="8Note"/>
      </w:pPr>
      <w:r w:rsidRPr="00A7509D">
        <w:t>Note: Clause 114.2(a) only applies in relation to the number of Job Searches.  Clause 114.1 applies if the Participant self-reports the required number of Job Searches but the quality of the Participant’s Job Search effort is not adequate.</w:t>
      </w:r>
    </w:p>
    <w:p w14:paraId="46EAFC51" w14:textId="77777777" w:rsidR="002B311E" w:rsidRPr="00A7509D" w:rsidRDefault="002B311E" w:rsidP="00954290">
      <w:pPr>
        <w:pStyle w:val="1cmid-heading"/>
      </w:pPr>
      <w:r w:rsidRPr="00A7509D">
        <w:t>Successful same Business Day contact</w:t>
      </w:r>
    </w:p>
    <w:p w14:paraId="3FDE872B" w14:textId="21BE9C3D" w:rsidR="002B311E" w:rsidRPr="00A7509D" w:rsidRDefault="002B311E" w:rsidP="00954290">
      <w:pPr>
        <w:pStyle w:val="3Cls11"/>
        <w:rPr>
          <w:color w:val="auto"/>
        </w:rPr>
      </w:pPr>
      <w:r w:rsidRPr="00A7509D">
        <w:rPr>
          <w:color w:val="auto"/>
        </w:rPr>
        <w:t xml:space="preserve">For the purposes of clause 114.1(b)(i), the Provider must: </w:t>
      </w:r>
    </w:p>
    <w:p w14:paraId="56F44AFF" w14:textId="4D5365FD" w:rsidR="002B311E" w:rsidRPr="00A7509D" w:rsidRDefault="002B311E" w:rsidP="00BA79E4">
      <w:pPr>
        <w:pStyle w:val="4Clsa"/>
      </w:pPr>
      <w:r w:rsidRPr="00A7509D">
        <w:lastRenderedPageBreak/>
        <w:t xml:space="preserve">discuss the circumstances of the apparent Mutual Obligation Failure; and </w:t>
      </w:r>
    </w:p>
    <w:p w14:paraId="74EDF253" w14:textId="55932995" w:rsidR="002B311E" w:rsidRPr="00A7509D" w:rsidRDefault="002B311E" w:rsidP="0095028C">
      <w:pPr>
        <w:pStyle w:val="4Clsa"/>
      </w:pPr>
      <w:r w:rsidRPr="00A7509D">
        <w:t>if the Provider considers that a Mutual Obligation Failure has been committed, comply with clause 114.4.</w:t>
      </w:r>
    </w:p>
    <w:p w14:paraId="67764440" w14:textId="20A05536" w:rsidR="002B311E" w:rsidRPr="00A7509D" w:rsidRDefault="002B311E" w:rsidP="00954290">
      <w:pPr>
        <w:pStyle w:val="3Cls11"/>
        <w:rPr>
          <w:color w:val="auto"/>
        </w:rPr>
      </w:pPr>
      <w:r w:rsidRPr="00A7509D">
        <w:rPr>
          <w:color w:val="auto"/>
        </w:rPr>
        <w:t>For the purposes of clause 114.3, the Provider must:</w:t>
      </w:r>
    </w:p>
    <w:p w14:paraId="3F252CE2" w14:textId="1CE107FA" w:rsidR="002B311E" w:rsidRPr="00A7509D" w:rsidRDefault="002B311E" w:rsidP="00BA79E4">
      <w:pPr>
        <w:pStyle w:val="4Clsa"/>
      </w:pPr>
      <w:r w:rsidRPr="00A7509D">
        <w:t>discuss the Participant’s reasons for the Mutual Obligation Failure and assess if the Participant has a Valid Reason;</w:t>
      </w:r>
    </w:p>
    <w:p w14:paraId="1037A795" w14:textId="3FA801D2" w:rsidR="002B311E" w:rsidRPr="00A7509D" w:rsidRDefault="002B311E" w:rsidP="0095028C">
      <w:pPr>
        <w:pStyle w:val="4Clsa"/>
      </w:pPr>
      <w:r w:rsidRPr="00A7509D">
        <w:t>set an appropriate Reconnection Requirement as specified in any Guidelines;</w:t>
      </w:r>
    </w:p>
    <w:p w14:paraId="4224AB90" w14:textId="00BDB9ED" w:rsidR="002B311E" w:rsidRPr="00A7509D" w:rsidRDefault="002B311E" w:rsidP="0095028C">
      <w:pPr>
        <w:pStyle w:val="4Clsa"/>
      </w:pPr>
      <w:r w:rsidRPr="00A7509D">
        <w:t>schedule a date and time for the Reconnection Requirement to occur within the timeframe specified in any Guidelines;</w:t>
      </w:r>
    </w:p>
    <w:p w14:paraId="13D68224" w14:textId="3AA9A343" w:rsidR="002B311E" w:rsidRPr="00A7509D" w:rsidRDefault="002B311E" w:rsidP="007D07A1">
      <w:pPr>
        <w:pStyle w:val="4Clsa"/>
      </w:pPr>
      <w:r w:rsidRPr="00A7509D">
        <w:t>advise the Participant:</w:t>
      </w:r>
    </w:p>
    <w:p w14:paraId="274B55DA" w14:textId="6E88F665" w:rsidR="002B311E" w:rsidRPr="00A7509D" w:rsidRDefault="002B311E" w:rsidP="00070E54">
      <w:pPr>
        <w:pStyle w:val="5aifollowing"/>
        <w:numPr>
          <w:ilvl w:val="3"/>
          <w:numId w:val="1"/>
        </w:numPr>
      </w:pPr>
      <w:r w:rsidRPr="00A7509D">
        <w:t xml:space="preserve">of the action taken by the Provider under clauses 114.4(b), (c) and (f); </w:t>
      </w:r>
    </w:p>
    <w:p w14:paraId="10295D92" w14:textId="0261F86D" w:rsidR="002B311E" w:rsidRPr="00A7509D" w:rsidRDefault="002B311E" w:rsidP="00325C3D">
      <w:pPr>
        <w:pStyle w:val="5aifollowing"/>
        <w:numPr>
          <w:ilvl w:val="3"/>
          <w:numId w:val="1"/>
        </w:numPr>
      </w:pPr>
      <w:r w:rsidRPr="00A7509D">
        <w:t>that their Income Support Payment will, as a minimum, remain suspended until they comply with their Reconnection Requirement;</w:t>
      </w:r>
    </w:p>
    <w:p w14:paraId="1DF7678F" w14:textId="33E34DA2" w:rsidR="002B311E" w:rsidRPr="00A7509D" w:rsidRDefault="002B311E" w:rsidP="00325C3D">
      <w:pPr>
        <w:pStyle w:val="5aifollowing"/>
        <w:numPr>
          <w:ilvl w:val="3"/>
          <w:numId w:val="1"/>
        </w:numPr>
      </w:pPr>
      <w:r w:rsidRPr="00A7509D">
        <w:t>of the effect of not complying with the Reconnection Requirement; and</w:t>
      </w:r>
    </w:p>
    <w:p w14:paraId="374C914C" w14:textId="396611A6" w:rsidR="002B311E" w:rsidRPr="00A7509D" w:rsidRDefault="002B311E" w:rsidP="00325C3D">
      <w:pPr>
        <w:pStyle w:val="5aifollowing"/>
        <w:numPr>
          <w:ilvl w:val="3"/>
          <w:numId w:val="1"/>
        </w:numPr>
      </w:pPr>
      <w:r w:rsidRPr="00A7509D">
        <w:t xml:space="preserve">if the Participant is identified as being in the penalty zone on the Department’s IT Systems, that the Mutual Obligation Failure will be automatically referred to DHS; </w:t>
      </w:r>
    </w:p>
    <w:p w14:paraId="0F6EDADE" w14:textId="24887CBE" w:rsidR="002B311E" w:rsidRPr="00A7509D" w:rsidRDefault="002B311E">
      <w:pPr>
        <w:pStyle w:val="4Clsa"/>
      </w:pPr>
      <w:r w:rsidRPr="00A7509D">
        <w:t>record the details and outcomes required in the Department’s IT Systems for each matter specified in this clause 114.4; and</w:t>
      </w:r>
    </w:p>
    <w:p w14:paraId="2ACF2A5A" w14:textId="4637ADF4" w:rsidR="002B311E" w:rsidRPr="00A7509D" w:rsidRDefault="002B311E">
      <w:pPr>
        <w:pStyle w:val="4Clsa"/>
      </w:pPr>
      <w:r w:rsidRPr="00A7509D">
        <w:t xml:space="preserve">take any other action specified in any Guidelines, including (where relevant): </w:t>
      </w:r>
    </w:p>
    <w:p w14:paraId="68987EE8" w14:textId="27DDA1D2" w:rsidR="002B311E" w:rsidRPr="00A7509D" w:rsidRDefault="002B311E" w:rsidP="00325C3D">
      <w:pPr>
        <w:pStyle w:val="5aifollowing"/>
        <w:numPr>
          <w:ilvl w:val="3"/>
          <w:numId w:val="1"/>
        </w:numPr>
      </w:pPr>
      <w:r w:rsidRPr="00A7509D">
        <w:t xml:space="preserve">suspending the Participant’s Income Support Payment; and </w:t>
      </w:r>
    </w:p>
    <w:p w14:paraId="3D497DAC" w14:textId="58540BB0" w:rsidR="002B311E" w:rsidRPr="00A7509D" w:rsidRDefault="002B311E" w:rsidP="00325C3D">
      <w:pPr>
        <w:pStyle w:val="5aifollowing"/>
        <w:numPr>
          <w:ilvl w:val="3"/>
          <w:numId w:val="1"/>
        </w:numPr>
      </w:pPr>
      <w:r w:rsidRPr="00A7509D">
        <w:t>confirming a Demerit.</w:t>
      </w:r>
    </w:p>
    <w:p w14:paraId="4766FED5" w14:textId="77777777" w:rsidR="002B311E" w:rsidRPr="00A7509D" w:rsidRDefault="002B311E" w:rsidP="00954290">
      <w:pPr>
        <w:pStyle w:val="1cmid-heading"/>
      </w:pPr>
      <w:r w:rsidRPr="00A7509D">
        <w:t>Unsuccessful or unrequired same Business Day contact</w:t>
      </w:r>
    </w:p>
    <w:p w14:paraId="554B18EE" w14:textId="7465B634" w:rsidR="002B311E" w:rsidRPr="00A7509D" w:rsidRDefault="002B311E" w:rsidP="00954290">
      <w:pPr>
        <w:pStyle w:val="3Cls11"/>
        <w:rPr>
          <w:color w:val="auto"/>
        </w:rPr>
      </w:pPr>
      <w:r w:rsidRPr="00A7509D">
        <w:rPr>
          <w:color w:val="auto"/>
        </w:rPr>
        <w:t xml:space="preserve">For the purposes of clause 114.1(b)(ii) and 114.2(b)(ii), the Provider must: </w:t>
      </w:r>
    </w:p>
    <w:p w14:paraId="3D083D59" w14:textId="70EF970C" w:rsidR="002B311E" w:rsidRPr="00A7509D" w:rsidRDefault="002B311E" w:rsidP="00BA79E4">
      <w:pPr>
        <w:pStyle w:val="4Clsa"/>
      </w:pPr>
      <w:r w:rsidRPr="00A7509D">
        <w:t>immediately:</w:t>
      </w:r>
    </w:p>
    <w:p w14:paraId="002665D7" w14:textId="6471823A" w:rsidR="002B311E" w:rsidRPr="00A7509D" w:rsidRDefault="002B311E" w:rsidP="0095028C">
      <w:pPr>
        <w:pStyle w:val="5aifollowing"/>
        <w:numPr>
          <w:ilvl w:val="3"/>
          <w:numId w:val="1"/>
        </w:numPr>
      </w:pPr>
      <w:r w:rsidRPr="00A7509D">
        <w:t>set an appropriate Reconnection Requirement as specified in any Guidelines;</w:t>
      </w:r>
    </w:p>
    <w:p w14:paraId="5C1D88CC" w14:textId="088C1B3C" w:rsidR="002B311E" w:rsidRPr="00A7509D" w:rsidRDefault="002B311E" w:rsidP="0095028C">
      <w:pPr>
        <w:pStyle w:val="5aifollowing"/>
        <w:numPr>
          <w:ilvl w:val="3"/>
          <w:numId w:val="1"/>
        </w:numPr>
      </w:pPr>
      <w:r w:rsidRPr="00A7509D">
        <w:t xml:space="preserve">if the Participant does not have SMS or e-mail details recorded in the Department’s IT Systems for automated notification, send the notice prepared by the Department’s IT Systems in response to the Mutual Obligation Failure to the Participant’s postal address; </w:t>
      </w:r>
    </w:p>
    <w:p w14:paraId="7415F3F1" w14:textId="3FC54838" w:rsidR="002B311E" w:rsidRPr="00A7509D" w:rsidRDefault="002B311E" w:rsidP="007D07A1">
      <w:pPr>
        <w:pStyle w:val="5aifollowing"/>
        <w:numPr>
          <w:ilvl w:val="3"/>
          <w:numId w:val="1"/>
        </w:numPr>
      </w:pPr>
      <w:r w:rsidRPr="00A7509D">
        <w:t>record the details and outcomes required in the Department’s IT Systems for each matter specified in this clause 114.5; and</w:t>
      </w:r>
    </w:p>
    <w:p w14:paraId="093C5A1E" w14:textId="1257B3CD" w:rsidR="002B311E" w:rsidRPr="00A7509D" w:rsidRDefault="002B311E" w:rsidP="00070E54">
      <w:pPr>
        <w:pStyle w:val="5aifollowing"/>
        <w:numPr>
          <w:ilvl w:val="3"/>
          <w:numId w:val="1"/>
        </w:numPr>
      </w:pPr>
      <w:r w:rsidRPr="00A7509D">
        <w:t>take any other action specified in any Guidelines, including (where relevant), suspending the Participant’s Income Support Payment; and</w:t>
      </w:r>
    </w:p>
    <w:p w14:paraId="6B59E439" w14:textId="78F2C1F8" w:rsidR="002B311E" w:rsidRPr="00A7509D" w:rsidRDefault="002B311E">
      <w:pPr>
        <w:pStyle w:val="4Clsa"/>
      </w:pPr>
      <w:r w:rsidRPr="00A7509D">
        <w:t>if the Participant later contacts the Provider to discuss the Mutual Obligation Failure, comply with clause 114.6 immediately during that contact.</w:t>
      </w:r>
    </w:p>
    <w:p w14:paraId="729548CD" w14:textId="45F1EDDA" w:rsidR="002B311E" w:rsidRPr="00A7509D" w:rsidRDefault="002B311E" w:rsidP="00954290">
      <w:pPr>
        <w:pStyle w:val="3Cls11"/>
        <w:rPr>
          <w:color w:val="auto"/>
        </w:rPr>
      </w:pPr>
      <w:r w:rsidRPr="00A7509D">
        <w:rPr>
          <w:color w:val="auto"/>
        </w:rPr>
        <w:t>For the purposes of clause 114.5(b), the Provider must:</w:t>
      </w:r>
    </w:p>
    <w:p w14:paraId="6416E877" w14:textId="608AED25" w:rsidR="002B311E" w:rsidRPr="00A7509D" w:rsidRDefault="002B311E" w:rsidP="00BA79E4">
      <w:pPr>
        <w:pStyle w:val="4Clsa"/>
      </w:pPr>
      <w:r w:rsidRPr="00A7509D">
        <w:t>discuss the circumstances of the apparent Mutual Obligation Failure and, if the Provider considers that a Mutual Obligation Failure has been committed:</w:t>
      </w:r>
    </w:p>
    <w:p w14:paraId="5DE11125" w14:textId="2BC9213E" w:rsidR="002B311E" w:rsidRPr="00A7509D" w:rsidRDefault="002B311E" w:rsidP="0095028C">
      <w:pPr>
        <w:pStyle w:val="5aifollowing"/>
        <w:numPr>
          <w:ilvl w:val="3"/>
          <w:numId w:val="1"/>
        </w:numPr>
      </w:pPr>
      <w:r w:rsidRPr="00A7509D">
        <w:t>discuss the Participant’s reasons for the Mutual Obligation Failure and assess if the Participant has a Valid Reason;</w:t>
      </w:r>
    </w:p>
    <w:p w14:paraId="1E5B9235" w14:textId="38CC5388" w:rsidR="002B311E" w:rsidRPr="00A7509D" w:rsidRDefault="002B311E" w:rsidP="0095028C">
      <w:pPr>
        <w:pStyle w:val="5aifollowing"/>
        <w:numPr>
          <w:ilvl w:val="3"/>
          <w:numId w:val="1"/>
        </w:numPr>
      </w:pPr>
      <w:r w:rsidRPr="00A7509D">
        <w:t>schedule a date and time for the Reconnection Requirement to occur within the timeframe specified in any Guidelines; and</w:t>
      </w:r>
    </w:p>
    <w:p w14:paraId="3A04C5F5" w14:textId="492DDF36" w:rsidR="002B311E" w:rsidRPr="00A7509D" w:rsidRDefault="002B311E" w:rsidP="007D07A1">
      <w:pPr>
        <w:pStyle w:val="5aifollowing"/>
        <w:numPr>
          <w:ilvl w:val="3"/>
          <w:numId w:val="1"/>
        </w:numPr>
      </w:pPr>
      <w:r w:rsidRPr="00A7509D">
        <w:lastRenderedPageBreak/>
        <w:t xml:space="preserve">advise the Participant of the action taken by the Provider under clause 114.6(a)(ii); </w:t>
      </w:r>
    </w:p>
    <w:p w14:paraId="642B2583" w14:textId="22B2942E" w:rsidR="002B311E" w:rsidRPr="00A7509D" w:rsidRDefault="002B311E" w:rsidP="00070E54">
      <w:pPr>
        <w:pStyle w:val="4Clsa"/>
      </w:pPr>
      <w:r w:rsidRPr="00A7509D">
        <w:t>record the details and outcomes required in the Department’s IT Systems for each matter specified in this clause 114.6; and</w:t>
      </w:r>
    </w:p>
    <w:p w14:paraId="664B06CD" w14:textId="44FB47AC" w:rsidR="002B311E" w:rsidRPr="00A7509D" w:rsidRDefault="002B311E">
      <w:pPr>
        <w:pStyle w:val="4Clsa"/>
      </w:pPr>
      <w:r w:rsidRPr="00A7509D">
        <w:t>take any other action specified in any Guidelines (including confirming or removing a Demerit where relevant).</w:t>
      </w:r>
    </w:p>
    <w:p w14:paraId="6750DC1C" w14:textId="77777777" w:rsidR="002B311E" w:rsidRPr="00A7509D" w:rsidRDefault="002B311E" w:rsidP="00954290">
      <w:pPr>
        <w:pStyle w:val="1cmid-heading"/>
      </w:pPr>
      <w:bookmarkStart w:id="2403" w:name="_Ref496693261"/>
      <w:r w:rsidRPr="00A7509D">
        <w:t>Capability Interview</w:t>
      </w:r>
    </w:p>
    <w:p w14:paraId="2418FEC2" w14:textId="77777777" w:rsidR="002B311E" w:rsidRPr="00A7509D" w:rsidRDefault="002B311E" w:rsidP="002B311E">
      <w:pPr>
        <w:keepLines/>
        <w:tabs>
          <w:tab w:val="left" w:pos="993"/>
        </w:tabs>
        <w:suppressAutoHyphens/>
        <w:spacing w:before="120" w:after="120" w:line="264" w:lineRule="auto"/>
        <w:ind w:left="1021" w:hanging="737"/>
        <w:outlineLvl w:val="1"/>
      </w:pPr>
      <w:bookmarkStart w:id="2404" w:name="_Ref497828683"/>
      <w:bookmarkStart w:id="2405" w:name="_Ref497302710"/>
      <w:r w:rsidRPr="00A7509D">
        <w:t>114.7</w:t>
      </w:r>
      <w:r w:rsidRPr="00A7509D">
        <w:tab/>
      </w:r>
      <w:r w:rsidRPr="00A7509D">
        <w:rPr>
          <w:rStyle w:val="3Cls11Char"/>
          <w:color w:val="auto"/>
        </w:rPr>
        <w:t xml:space="preserve">The Provider must conduct a Capability Interview in accordance with clauses 114.8 and 114.9 if a Fully Eligible Participant (Mutual Obligation): </w:t>
      </w:r>
    </w:p>
    <w:p w14:paraId="6DF2111F" w14:textId="1AC68CB3" w:rsidR="002B311E" w:rsidRPr="00A7509D" w:rsidRDefault="002B311E" w:rsidP="00BA79E4">
      <w:pPr>
        <w:pStyle w:val="4Clsa"/>
        <w:numPr>
          <w:ilvl w:val="2"/>
          <w:numId w:val="92"/>
        </w:numPr>
      </w:pPr>
      <w:r w:rsidRPr="00A7509D">
        <w:t xml:space="preserve">incurs, in any 6 Active Months: </w:t>
      </w:r>
    </w:p>
    <w:p w14:paraId="7A87B863" w14:textId="5C94A63E" w:rsidR="002B311E" w:rsidRPr="00A7509D" w:rsidRDefault="002B311E" w:rsidP="0095028C">
      <w:pPr>
        <w:pStyle w:val="5aifollowing"/>
        <w:numPr>
          <w:ilvl w:val="3"/>
          <w:numId w:val="92"/>
        </w:numPr>
      </w:pPr>
      <w:r w:rsidRPr="00A7509D">
        <w:t>three or more confirmed Demerits; or</w:t>
      </w:r>
    </w:p>
    <w:p w14:paraId="43B99DFC" w14:textId="4B4D06FB" w:rsidR="002B311E" w:rsidRPr="00A7509D" w:rsidRDefault="002B311E" w:rsidP="0095028C">
      <w:pPr>
        <w:pStyle w:val="5aifollowing"/>
        <w:numPr>
          <w:ilvl w:val="3"/>
          <w:numId w:val="92"/>
        </w:numPr>
      </w:pPr>
      <w:r w:rsidRPr="00A7509D">
        <w:t>a confirmed Demerit for failing to attend a job interview, failing to behave appropriately at a job interview or failing to act on a Job Referral; and</w:t>
      </w:r>
    </w:p>
    <w:p w14:paraId="42EE954D" w14:textId="0E1D12E4" w:rsidR="002B311E" w:rsidRPr="00A7509D" w:rsidRDefault="002B311E" w:rsidP="007D07A1">
      <w:pPr>
        <w:pStyle w:val="4Clsa"/>
        <w:numPr>
          <w:ilvl w:val="2"/>
          <w:numId w:val="92"/>
        </w:numPr>
      </w:pPr>
      <w:r w:rsidRPr="00A7509D">
        <w:t xml:space="preserve">has not been found incapable of meeting their Mutual Obligation Requirements during a Capability Interview or a Capability Assessment conducted within the preceding '60 days,' where '60 days' is calculated as specified in any Guidelines. </w:t>
      </w:r>
    </w:p>
    <w:p w14:paraId="55E2931F" w14:textId="174735B6" w:rsidR="002B311E" w:rsidRPr="00A7509D" w:rsidRDefault="002B311E" w:rsidP="0048386A">
      <w:pPr>
        <w:pStyle w:val="3Cls11"/>
        <w:numPr>
          <w:ilvl w:val="1"/>
          <w:numId w:val="95"/>
        </w:numPr>
        <w:rPr>
          <w:color w:val="auto"/>
        </w:rPr>
      </w:pPr>
      <w:r w:rsidRPr="00A7509D">
        <w:rPr>
          <w:color w:val="auto"/>
        </w:rPr>
        <w:t>During each Capability Interview, the Provider must:</w:t>
      </w:r>
      <w:bookmarkEnd w:id="2404"/>
      <w:bookmarkEnd w:id="2405"/>
    </w:p>
    <w:p w14:paraId="7032F888" w14:textId="61667ACC" w:rsidR="002B311E" w:rsidRPr="00A7509D" w:rsidRDefault="002B311E" w:rsidP="00BA79E4">
      <w:pPr>
        <w:pStyle w:val="4Clsa"/>
        <w:numPr>
          <w:ilvl w:val="2"/>
          <w:numId w:val="94"/>
        </w:numPr>
      </w:pPr>
      <w:r w:rsidRPr="00A7509D">
        <w:t>ensure the Participant understands the purpose and potential outcomes of the Capability Interview;</w:t>
      </w:r>
    </w:p>
    <w:p w14:paraId="6E75654D" w14:textId="0A83D757" w:rsidR="002B311E" w:rsidRPr="00A7509D" w:rsidRDefault="002B311E" w:rsidP="0095028C">
      <w:pPr>
        <w:pStyle w:val="4Clsa"/>
      </w:pPr>
      <w:r w:rsidRPr="00A7509D">
        <w:t xml:space="preserve">review the Participant’s JSCI assessment and: </w:t>
      </w:r>
    </w:p>
    <w:p w14:paraId="28BC2A65" w14:textId="2F8E546C" w:rsidR="002B311E" w:rsidRPr="00A7509D" w:rsidRDefault="002B311E" w:rsidP="0095028C">
      <w:pPr>
        <w:pStyle w:val="5aifollowing"/>
        <w:numPr>
          <w:ilvl w:val="3"/>
          <w:numId w:val="1"/>
        </w:numPr>
      </w:pPr>
      <w:r w:rsidRPr="00A7509D">
        <w:t>confirm that the JSCI accurately reflects their current circumstances; or</w:t>
      </w:r>
    </w:p>
    <w:p w14:paraId="55B31C10" w14:textId="67B7962D" w:rsidR="002B311E" w:rsidRPr="00A7509D" w:rsidRDefault="002B311E" w:rsidP="007D07A1">
      <w:pPr>
        <w:pStyle w:val="5aifollowing"/>
        <w:numPr>
          <w:ilvl w:val="3"/>
          <w:numId w:val="1"/>
        </w:numPr>
      </w:pPr>
      <w:r w:rsidRPr="00A7509D">
        <w:t>if the Participant’s JSCI does not accurately reflect their current circumstances, conduct a Change of Circumstances Reassessment in accordance with clause 79.1(b) or (c) (as relevant);</w:t>
      </w:r>
    </w:p>
    <w:p w14:paraId="53487491" w14:textId="56604B76" w:rsidR="002B311E" w:rsidRPr="00A7509D" w:rsidRDefault="002B311E" w:rsidP="00070E54">
      <w:pPr>
        <w:pStyle w:val="4Clsa"/>
      </w:pPr>
      <w:bookmarkStart w:id="2406" w:name="_Ref497316041"/>
      <w:r w:rsidRPr="00A7509D">
        <w:t xml:space="preserve">using the Capability Management Tool, identify and consider all known personal circumstances against the Participant’s Mutual Obligation Requirements; </w:t>
      </w:r>
    </w:p>
    <w:p w14:paraId="1DACC7F4" w14:textId="478AFB5A" w:rsidR="002B311E" w:rsidRPr="00A7509D" w:rsidRDefault="002B311E">
      <w:pPr>
        <w:pStyle w:val="4Clsa"/>
      </w:pPr>
      <w:r w:rsidRPr="00A7509D">
        <w:t>assess if the Participant’s Mutual Obligation Requirements are appropriate to their circumstances and update the Participant’s Job Plan if required; and</w:t>
      </w:r>
    </w:p>
    <w:bookmarkEnd w:id="2406"/>
    <w:p w14:paraId="087F96FD" w14:textId="4E5A6C61" w:rsidR="002B311E" w:rsidRPr="00A7509D" w:rsidRDefault="002B311E">
      <w:pPr>
        <w:pStyle w:val="4Clsa"/>
      </w:pPr>
      <w:r w:rsidRPr="00A7509D">
        <w:t xml:space="preserve">record the details and outcomes required in the Department’s IT Systems for each matter specified in this clause 114.8. </w:t>
      </w:r>
    </w:p>
    <w:p w14:paraId="21D015FE" w14:textId="7E0F3855" w:rsidR="002B311E" w:rsidRPr="00A7509D" w:rsidRDefault="002B311E" w:rsidP="00450AA5">
      <w:pPr>
        <w:pStyle w:val="3Cls11"/>
        <w:rPr>
          <w:color w:val="auto"/>
        </w:rPr>
      </w:pPr>
      <w:r w:rsidRPr="00A7509D">
        <w:rPr>
          <w:color w:val="auto"/>
        </w:rPr>
        <w:t>Except in allowable circumstances as specified in any Guidelines, each Capability Interview must be:</w:t>
      </w:r>
    </w:p>
    <w:p w14:paraId="46E87FF3" w14:textId="77777777" w:rsidR="002B311E" w:rsidRPr="00A7509D" w:rsidRDefault="002B311E" w:rsidP="002B311E">
      <w:pPr>
        <w:tabs>
          <w:tab w:val="left" w:pos="880"/>
        </w:tabs>
        <w:suppressAutoHyphens/>
        <w:spacing w:before="120" w:after="120" w:line="264" w:lineRule="auto"/>
        <w:ind w:left="1502" w:hanging="510"/>
      </w:pPr>
      <w:r w:rsidRPr="00A7509D">
        <w:t>(a)</w:t>
      </w:r>
      <w:r w:rsidRPr="00A7509D">
        <w:tab/>
      </w:r>
      <w:r w:rsidRPr="00A7509D">
        <w:rPr>
          <w:rStyle w:val="4ClsaChar"/>
        </w:rPr>
        <w:t>conducted within two Business Days of the Participant incurring the Demerits referred to in clause 114.7(a); and</w:t>
      </w:r>
      <w:r w:rsidRPr="00A7509D">
        <w:t xml:space="preserve"> </w:t>
      </w:r>
    </w:p>
    <w:p w14:paraId="60815C7A" w14:textId="77777777" w:rsidR="002B311E" w:rsidRPr="00A7509D" w:rsidRDefault="002B311E" w:rsidP="002B311E">
      <w:pPr>
        <w:tabs>
          <w:tab w:val="left" w:pos="880"/>
        </w:tabs>
        <w:suppressAutoHyphens/>
        <w:spacing w:before="120" w:after="120" w:line="264" w:lineRule="auto"/>
        <w:ind w:left="1502" w:hanging="510"/>
      </w:pPr>
      <w:r w:rsidRPr="00A7509D">
        <w:t>(b</w:t>
      </w:r>
      <w:r w:rsidRPr="00A7509D">
        <w:rPr>
          <w:rStyle w:val="4ClsaChar"/>
        </w:rPr>
        <w:t>)</w:t>
      </w:r>
      <w:r w:rsidRPr="00A7509D">
        <w:rPr>
          <w:rStyle w:val="4ClsaChar"/>
        </w:rPr>
        <w:tab/>
        <w:t>face to face.</w:t>
      </w:r>
    </w:p>
    <w:p w14:paraId="5DC58DEF" w14:textId="77777777" w:rsidR="002B311E" w:rsidRPr="00A7509D" w:rsidRDefault="002B311E" w:rsidP="0048386A">
      <w:pPr>
        <w:pStyle w:val="1cmid-heading"/>
      </w:pPr>
      <w:r w:rsidRPr="00A7509D">
        <w:t>Capability Assessment</w:t>
      </w:r>
    </w:p>
    <w:p w14:paraId="7EE2ECF3" w14:textId="1AA0DDF8" w:rsidR="002B311E" w:rsidRPr="00A7509D" w:rsidRDefault="002B311E" w:rsidP="00450AA5">
      <w:pPr>
        <w:pStyle w:val="3Cls11"/>
        <w:rPr>
          <w:color w:val="auto"/>
        </w:rPr>
      </w:pPr>
      <w:r w:rsidRPr="00A7509D">
        <w:rPr>
          <w:color w:val="auto"/>
        </w:rPr>
        <w:t xml:space="preserve">Where DHS has conducted a Capability Assessment for a Fully Eligible Participant (Mutual Obligation), the Provider must: </w:t>
      </w:r>
    </w:p>
    <w:p w14:paraId="62A93264" w14:textId="0194D1CC" w:rsidR="002B311E" w:rsidRPr="00A7509D" w:rsidRDefault="002B311E" w:rsidP="00BA79E4">
      <w:pPr>
        <w:pStyle w:val="4Clsa"/>
      </w:pPr>
      <w:r w:rsidRPr="00A7509D">
        <w:t>review the outcome of the Capability Assessment and consider actioning any recommendations arising from the outcome; and</w:t>
      </w:r>
    </w:p>
    <w:p w14:paraId="0FFF19F2" w14:textId="28A6BDD3" w:rsidR="002B311E" w:rsidRPr="00A7509D" w:rsidRDefault="002B311E" w:rsidP="0095028C">
      <w:pPr>
        <w:pStyle w:val="4Clsa"/>
      </w:pPr>
      <w:r w:rsidRPr="00A7509D">
        <w:t>if the Capability Assessment found that the Participant is not capable of meeting the Mutual Obligation Requirements in their Job Plan, ensure that a Delegate updates the Participant’s Job Plan within the timeframe and as specified in the findings of the Capability Assessment and any Guidelines.</w:t>
      </w:r>
    </w:p>
    <w:p w14:paraId="489316CE" w14:textId="77777777" w:rsidR="002B311E" w:rsidRPr="00A7509D" w:rsidRDefault="002B311E" w:rsidP="00450AA5">
      <w:pPr>
        <w:pStyle w:val="1cmid-heading"/>
      </w:pPr>
      <w:bookmarkStart w:id="2407" w:name="_Ref496608538"/>
      <w:bookmarkEnd w:id="2403"/>
      <w:r w:rsidRPr="00A7509D">
        <w:lastRenderedPageBreak/>
        <w:t>Removing Demerits</w:t>
      </w:r>
      <w:bookmarkStart w:id="2408" w:name="_Ref497314174"/>
      <w:bookmarkStart w:id="2409" w:name="_Ref497215443"/>
    </w:p>
    <w:p w14:paraId="4DDEB806" w14:textId="5B890E8F" w:rsidR="002B311E" w:rsidRPr="00A7509D" w:rsidRDefault="002B311E" w:rsidP="00450AA5">
      <w:pPr>
        <w:pStyle w:val="3Cls11"/>
        <w:rPr>
          <w:color w:val="auto"/>
        </w:rPr>
      </w:pPr>
      <w:r w:rsidRPr="00A7509D">
        <w:rPr>
          <w:color w:val="auto"/>
        </w:rPr>
        <w:t xml:space="preserve">Where a Fully Eligible Participant (Mutual Obligation) has incurred a Demerit </w:t>
      </w:r>
      <w:bookmarkEnd w:id="2408"/>
      <w:r w:rsidRPr="00A7509D">
        <w:rPr>
          <w:color w:val="auto"/>
        </w:rPr>
        <w:t>for a Mutual Obligation Failure and the Provider subsequently becomes aware that:</w:t>
      </w:r>
    </w:p>
    <w:p w14:paraId="74469A30" w14:textId="03C21FD0" w:rsidR="002B311E" w:rsidRPr="00A7509D" w:rsidRDefault="002B311E" w:rsidP="00BA79E4">
      <w:pPr>
        <w:pStyle w:val="4Clsa"/>
      </w:pPr>
      <w:r w:rsidRPr="00A7509D">
        <w:t xml:space="preserve">the Mutual Obligation Failure relates to a Mutual Obligation Requirement that the Provider considers was not appropriate to the Participant’s circumstances at the time; </w:t>
      </w:r>
    </w:p>
    <w:p w14:paraId="539625BD" w14:textId="64651535" w:rsidR="002B311E" w:rsidRPr="00A7509D" w:rsidRDefault="002B311E" w:rsidP="0095028C">
      <w:pPr>
        <w:pStyle w:val="4Clsa"/>
      </w:pPr>
      <w:r w:rsidRPr="00A7509D">
        <w:t xml:space="preserve">the Mutual Obligation Failure was: </w:t>
      </w:r>
    </w:p>
    <w:p w14:paraId="423298B4" w14:textId="23802C73" w:rsidR="002B311E" w:rsidRPr="00A7509D" w:rsidRDefault="002B311E" w:rsidP="0095028C">
      <w:pPr>
        <w:pStyle w:val="5aifollowing"/>
        <w:numPr>
          <w:ilvl w:val="3"/>
          <w:numId w:val="1"/>
        </w:numPr>
      </w:pPr>
      <w:r w:rsidRPr="00A7509D">
        <w:t>caused or substantially contributed to by previously undisclosed circumstances that the Participant is now seeking treatment for; and</w:t>
      </w:r>
    </w:p>
    <w:p w14:paraId="2A191173" w14:textId="21F6EC36" w:rsidR="002B311E" w:rsidRPr="00A7509D" w:rsidRDefault="002B311E" w:rsidP="007D07A1">
      <w:pPr>
        <w:pStyle w:val="5aifollowing"/>
        <w:numPr>
          <w:ilvl w:val="3"/>
          <w:numId w:val="1"/>
        </w:numPr>
      </w:pPr>
      <w:r w:rsidRPr="00A7509D">
        <w:t xml:space="preserve">the Provider is satisfied that a Valid Reason would have existed for the Mutual Obligation Failure had the relevant circumstances been disclosed at the time; </w:t>
      </w:r>
    </w:p>
    <w:p w14:paraId="1EBF3D60" w14:textId="4532959F" w:rsidR="002B311E" w:rsidRPr="00A7509D" w:rsidRDefault="002B311E" w:rsidP="00070E54">
      <w:pPr>
        <w:pStyle w:val="4Clsa"/>
      </w:pPr>
      <w:r w:rsidRPr="00A7509D">
        <w:t>the Mutual Obligation Failure occurred because the Participant failed to self-report the required number of Job Searches by the end of a Job Search Period or failed to enter into a Job Plan, and the Provider is satisfied that the Participant had a Valid Reason for the Mutual Obligation Failure; or</w:t>
      </w:r>
    </w:p>
    <w:p w14:paraId="29A24220" w14:textId="49CEE7FB" w:rsidR="002B311E" w:rsidRPr="00A7509D" w:rsidRDefault="002B311E">
      <w:pPr>
        <w:pStyle w:val="4Clsa"/>
      </w:pPr>
      <w:r w:rsidRPr="00A7509D">
        <w:t xml:space="preserve">the Mutual Obligation Failure or Demerit was recorded in error, </w:t>
      </w:r>
    </w:p>
    <w:p w14:paraId="50CF8C95" w14:textId="47CF7AA7" w:rsidR="002B311E" w:rsidRPr="00A7509D" w:rsidRDefault="002B311E" w:rsidP="002B311E">
      <w:pPr>
        <w:keepLines/>
        <w:suppressAutoHyphens/>
        <w:spacing w:before="120" w:after="120" w:line="264" w:lineRule="auto"/>
        <w:ind w:left="1021"/>
        <w:outlineLvl w:val="1"/>
      </w:pPr>
      <w:r w:rsidRPr="00A7509D">
        <w:t>the Provider must remove the Demerit, change the related Reconnection Requirement (if required), and record the reasons for removal on the Department’s IT Systems, within one Business Day of becoming aware of the relevant matter, in accordance with any Guidelines.</w:t>
      </w:r>
    </w:p>
    <w:p w14:paraId="45510A7E" w14:textId="7C0EAEB6" w:rsidR="002B311E" w:rsidRPr="00A7509D" w:rsidRDefault="002B311E" w:rsidP="00450AA5">
      <w:pPr>
        <w:pStyle w:val="3Cls11"/>
        <w:rPr>
          <w:color w:val="auto"/>
        </w:rPr>
      </w:pPr>
      <w:r w:rsidRPr="00A7509D">
        <w:rPr>
          <w:color w:val="auto"/>
        </w:rPr>
        <w:t>Where requested by a Fully Eligible Participant (Mutual Obligation), the Department or DHS, the Provider must consider if clause 114.11 applies to a Demerit, and remove the Demerit if it does.</w:t>
      </w:r>
    </w:p>
    <w:p w14:paraId="510C5FDC" w14:textId="13AC1F97" w:rsidR="002B311E" w:rsidRPr="00A7509D" w:rsidRDefault="002B311E" w:rsidP="00450AA5">
      <w:pPr>
        <w:pStyle w:val="2Clause1"/>
      </w:pPr>
      <w:bookmarkStart w:id="2410" w:name="_Toc518567935"/>
      <w:bookmarkEnd w:id="2409"/>
      <w:r w:rsidRPr="00A7509D">
        <w:t>Compliance Action – Work Refusal Failures</w:t>
      </w:r>
      <w:bookmarkEnd w:id="2410"/>
    </w:p>
    <w:p w14:paraId="62C65DD3" w14:textId="77777777" w:rsidR="002B311E" w:rsidRPr="00E13ACD" w:rsidRDefault="002B311E" w:rsidP="00450AA5">
      <w:pPr>
        <w:pStyle w:val="1cmid-heading"/>
      </w:pPr>
      <w:r w:rsidRPr="00E13ACD">
        <w:t>Same Business Day response to Work Refusal Failures</w:t>
      </w:r>
    </w:p>
    <w:p w14:paraId="6F0A5EDC" w14:textId="70EECD71" w:rsidR="002B311E" w:rsidRPr="00A7509D" w:rsidRDefault="002B311E" w:rsidP="00450AA5">
      <w:pPr>
        <w:pStyle w:val="3Cls11"/>
        <w:rPr>
          <w:color w:val="auto"/>
        </w:rPr>
      </w:pPr>
      <w:r w:rsidRPr="00A7509D">
        <w:rPr>
          <w:color w:val="auto"/>
        </w:rPr>
        <w:t xml:space="preserve">If the Provider becomes aware that a Fully Eligible Participant (Mutual Obligation) has apparently committed a Work Refusal Failure, the Provider must: </w:t>
      </w:r>
    </w:p>
    <w:p w14:paraId="7BE61DBF" w14:textId="662F988E" w:rsidR="002B311E" w:rsidRPr="00A7509D" w:rsidRDefault="002B311E" w:rsidP="00BA79E4">
      <w:pPr>
        <w:pStyle w:val="4Clsa"/>
      </w:pPr>
      <w:r w:rsidRPr="00A7509D">
        <w:t>attempt to contact the Participant on the same Business Day on which the Provider becomes aware of the apparent Work Refusal Failure; and</w:t>
      </w:r>
    </w:p>
    <w:p w14:paraId="46102418" w14:textId="29769E26" w:rsidR="002B311E" w:rsidRPr="00A7509D" w:rsidRDefault="002B311E" w:rsidP="0095028C">
      <w:pPr>
        <w:pStyle w:val="4Clsa"/>
      </w:pPr>
      <w:r w:rsidRPr="00A7509D">
        <w:t>if:</w:t>
      </w:r>
    </w:p>
    <w:p w14:paraId="7445825C" w14:textId="4FC42FA4" w:rsidR="002B311E" w:rsidRPr="00A7509D" w:rsidRDefault="002B311E" w:rsidP="0095028C">
      <w:pPr>
        <w:pStyle w:val="5aifollowing"/>
        <w:numPr>
          <w:ilvl w:val="3"/>
          <w:numId w:val="1"/>
        </w:numPr>
      </w:pPr>
      <w:r w:rsidRPr="00A7509D">
        <w:t>there is contact between the Provider and the Participant on that day, comply with clause 115.2 immediately during that contact; or</w:t>
      </w:r>
    </w:p>
    <w:p w14:paraId="29A6F4DD" w14:textId="09A05225" w:rsidR="002B311E" w:rsidRPr="00A7509D" w:rsidRDefault="002B311E" w:rsidP="007D07A1">
      <w:pPr>
        <w:pStyle w:val="5aifollowing"/>
        <w:numPr>
          <w:ilvl w:val="3"/>
          <w:numId w:val="1"/>
        </w:numPr>
      </w:pPr>
      <w:r w:rsidRPr="00A7509D">
        <w:t>clause 115.1(b)(i) does not apply, comply with clause 115.4.</w:t>
      </w:r>
    </w:p>
    <w:p w14:paraId="050C9C6E" w14:textId="6318BE32" w:rsidR="002B311E" w:rsidRPr="00A7509D" w:rsidRDefault="002B311E" w:rsidP="00450AA5">
      <w:pPr>
        <w:pStyle w:val="3Cls11"/>
        <w:rPr>
          <w:color w:val="auto"/>
        </w:rPr>
      </w:pPr>
      <w:r w:rsidRPr="00A7509D">
        <w:rPr>
          <w:color w:val="auto"/>
        </w:rPr>
        <w:t xml:space="preserve">For the purposes of clause 115.1(b)(i), the Provider must: </w:t>
      </w:r>
    </w:p>
    <w:p w14:paraId="4FD9C8C7" w14:textId="0EA0D442" w:rsidR="002B311E" w:rsidRPr="00A7509D" w:rsidRDefault="002B311E" w:rsidP="00BA79E4">
      <w:pPr>
        <w:pStyle w:val="4Clsa"/>
      </w:pPr>
      <w:r w:rsidRPr="00A7509D">
        <w:t>discuss the circumstances of the apparent Work Refusal</w:t>
      </w:r>
      <w:r w:rsidR="005F491C">
        <w:t xml:space="preserve"> Failure (including any reason </w:t>
      </w:r>
      <w:r w:rsidRPr="00A7509D">
        <w:t xml:space="preserve">why the employment offered may not be suitable for the Participant); and </w:t>
      </w:r>
    </w:p>
    <w:p w14:paraId="70F8698F" w14:textId="65149710" w:rsidR="002B311E" w:rsidRPr="00A7509D" w:rsidRDefault="002B311E" w:rsidP="0095028C">
      <w:pPr>
        <w:pStyle w:val="4Clsa"/>
      </w:pPr>
      <w:r w:rsidRPr="00A7509D">
        <w:t xml:space="preserve">if the Provider considers that a Work Refusal Failure has been committed, comply with clause 115.3. </w:t>
      </w:r>
    </w:p>
    <w:p w14:paraId="04F6890A" w14:textId="78CA79EB" w:rsidR="002B311E" w:rsidRPr="00A7509D" w:rsidRDefault="002B311E" w:rsidP="00450AA5">
      <w:pPr>
        <w:pStyle w:val="3Cls11"/>
        <w:rPr>
          <w:color w:val="auto"/>
        </w:rPr>
      </w:pPr>
      <w:r w:rsidRPr="00A7509D">
        <w:rPr>
          <w:color w:val="auto"/>
        </w:rPr>
        <w:t>For the purposes of clause 115.2(b), the Provider must:</w:t>
      </w:r>
    </w:p>
    <w:p w14:paraId="00F4024E" w14:textId="78A55DBE" w:rsidR="002B311E" w:rsidRPr="00A7509D" w:rsidRDefault="002B311E" w:rsidP="00BA79E4">
      <w:pPr>
        <w:pStyle w:val="4Clsa"/>
      </w:pPr>
      <w:r w:rsidRPr="00A7509D">
        <w:t>discuss the Participant’s reasons for the Work Refusal Failure and assess if the Participant has a Valid Reason;</w:t>
      </w:r>
    </w:p>
    <w:p w14:paraId="2C090A42" w14:textId="3A6E4604" w:rsidR="002B311E" w:rsidRPr="00A7509D" w:rsidRDefault="002B311E" w:rsidP="0095028C">
      <w:pPr>
        <w:pStyle w:val="4Clsa"/>
      </w:pPr>
      <w:r w:rsidRPr="00A7509D">
        <w:t>create a Work Refusal Failure report and record the details and outcomes required in the Department’s IT Systems; and</w:t>
      </w:r>
    </w:p>
    <w:p w14:paraId="71DB47FD" w14:textId="24E5E799" w:rsidR="002B311E" w:rsidRPr="00A7509D" w:rsidRDefault="002B311E" w:rsidP="0095028C">
      <w:pPr>
        <w:pStyle w:val="4Clsa"/>
      </w:pPr>
      <w:r w:rsidRPr="00A7509D">
        <w:t>take any other action specified in any Guidelines.</w:t>
      </w:r>
    </w:p>
    <w:p w14:paraId="04659B3B" w14:textId="36D38913" w:rsidR="002B311E" w:rsidRPr="00A7509D" w:rsidRDefault="002B311E" w:rsidP="00450AA5">
      <w:pPr>
        <w:pStyle w:val="3Cls11"/>
        <w:rPr>
          <w:color w:val="auto"/>
        </w:rPr>
      </w:pPr>
      <w:r w:rsidRPr="00A7509D">
        <w:rPr>
          <w:color w:val="auto"/>
        </w:rPr>
        <w:t>For the purposes of clause 115.1(b)(ii), the Provider must:</w:t>
      </w:r>
    </w:p>
    <w:p w14:paraId="4900C7ED" w14:textId="5BDCEF82" w:rsidR="002B311E" w:rsidRPr="00A7509D" w:rsidRDefault="002B311E" w:rsidP="00BA79E4">
      <w:pPr>
        <w:pStyle w:val="4Clsa"/>
      </w:pPr>
      <w:r w:rsidRPr="00A7509D">
        <w:lastRenderedPageBreak/>
        <w:t xml:space="preserve">no later than 10 Business Days after the Provider becomes aware of the apparent Work Refusal Failure: </w:t>
      </w:r>
    </w:p>
    <w:p w14:paraId="3E02B05B" w14:textId="0B157F1B" w:rsidR="002B311E" w:rsidRPr="00A7509D" w:rsidRDefault="002B311E" w:rsidP="0095028C">
      <w:pPr>
        <w:pStyle w:val="5aifollowing"/>
        <w:numPr>
          <w:ilvl w:val="3"/>
          <w:numId w:val="1"/>
        </w:numPr>
      </w:pPr>
      <w:r w:rsidRPr="00A7509D">
        <w:t>create a Work Refusal Failure report and record the details and outcomes required in the Department’s IT Systems; and</w:t>
      </w:r>
    </w:p>
    <w:p w14:paraId="0834640F" w14:textId="1FB52FF2" w:rsidR="002B311E" w:rsidRPr="00A7509D" w:rsidRDefault="002B311E" w:rsidP="0095028C">
      <w:pPr>
        <w:pStyle w:val="5aifollowing"/>
        <w:numPr>
          <w:ilvl w:val="3"/>
          <w:numId w:val="1"/>
        </w:numPr>
      </w:pPr>
      <w:r w:rsidRPr="00A7509D">
        <w:t xml:space="preserve">if the Participant does not have SMS or e-mail details recorded in the Department’s IT Systems for automated notification, send the notice prepared by the Department’s IT Systems in response to the Work Refusal Failure report to the Participant’s postal address; </w:t>
      </w:r>
    </w:p>
    <w:p w14:paraId="5CEF547C" w14:textId="66C41FF7" w:rsidR="002B311E" w:rsidRPr="00A7509D" w:rsidRDefault="002B311E" w:rsidP="007D07A1">
      <w:pPr>
        <w:pStyle w:val="4Clsa"/>
      </w:pPr>
      <w:r w:rsidRPr="00A7509D">
        <w:t>take any other action specified in any Guidelines; and</w:t>
      </w:r>
    </w:p>
    <w:p w14:paraId="64890C5C" w14:textId="0C21D402" w:rsidR="002B311E" w:rsidRPr="00A7509D" w:rsidRDefault="002B311E" w:rsidP="00070E54">
      <w:pPr>
        <w:pStyle w:val="4Clsa"/>
      </w:pPr>
      <w:r w:rsidRPr="00A7509D">
        <w:t>if the Participant contacts the Provider to discuss the apparent Work Refusal Failure, comply with clause 115.5 immediately during that contact.</w:t>
      </w:r>
    </w:p>
    <w:p w14:paraId="78AC142A" w14:textId="77777777" w:rsidR="002B311E" w:rsidRPr="00A7509D" w:rsidRDefault="002B311E">
      <w:pPr>
        <w:pStyle w:val="8Note"/>
      </w:pPr>
      <w:r w:rsidRPr="00A7509D">
        <w:t xml:space="preserve">Note: when the Provider creates a Work Refusal Failure report, the Participant’s Income Support Payment will be suspended and a reconnection requirement set to make contact with the Provider.  If the Participant does not contact the Provider within 4 weeks, the Participant’s Income Support Payment will be cancelled. </w:t>
      </w:r>
    </w:p>
    <w:p w14:paraId="7C8E7AED" w14:textId="02A46FFB" w:rsidR="002B311E" w:rsidRPr="00A7509D" w:rsidRDefault="002B311E" w:rsidP="00450AA5">
      <w:pPr>
        <w:pStyle w:val="3Cls11"/>
        <w:rPr>
          <w:color w:val="auto"/>
        </w:rPr>
      </w:pPr>
      <w:r w:rsidRPr="00A7509D">
        <w:rPr>
          <w:color w:val="auto"/>
        </w:rPr>
        <w:t xml:space="preserve">For the purposes of clause 115.4(c), the Provider must: </w:t>
      </w:r>
    </w:p>
    <w:p w14:paraId="010ED70E" w14:textId="27A6F7EC" w:rsidR="002B311E" w:rsidRPr="00A7509D" w:rsidRDefault="002B311E" w:rsidP="00BA79E4">
      <w:pPr>
        <w:pStyle w:val="4Clsa"/>
      </w:pPr>
      <w:r w:rsidRPr="00A7509D">
        <w:t xml:space="preserve">discuss the circumstances of the apparent Work Refusal Failure (including any reason  why the employment offered may not be suitable for the Participant); </w:t>
      </w:r>
    </w:p>
    <w:p w14:paraId="315CD86D" w14:textId="35BA5F05" w:rsidR="002B311E" w:rsidRPr="00A7509D" w:rsidRDefault="002B311E" w:rsidP="0095028C">
      <w:pPr>
        <w:pStyle w:val="4Clsa"/>
      </w:pPr>
      <w:r w:rsidRPr="00A7509D">
        <w:t>if the Provider considers that a Work Refusal Failure has been committed, discuss the Participant’s reasons for the Work Refusal Failure and assess if the Participant has a Valid Reason;</w:t>
      </w:r>
    </w:p>
    <w:p w14:paraId="51E7AB1C" w14:textId="18E72BF3" w:rsidR="002B311E" w:rsidRPr="00A7509D" w:rsidRDefault="002B311E" w:rsidP="0095028C">
      <w:pPr>
        <w:pStyle w:val="4Clsa"/>
      </w:pPr>
      <w:r w:rsidRPr="00A7509D">
        <w:t>update the Work Refusal Failure report (including by closing the report if the Provider considers that no Work Refusal Failure has been committed) and record the details and outcomes required in the Department’s IT Systems; and</w:t>
      </w:r>
    </w:p>
    <w:p w14:paraId="3F9C2A86" w14:textId="30889360" w:rsidR="002B311E" w:rsidRPr="00A7509D" w:rsidRDefault="002B311E" w:rsidP="007D07A1">
      <w:pPr>
        <w:pStyle w:val="4Clsa"/>
      </w:pPr>
      <w:r w:rsidRPr="00A7509D">
        <w:t>take any other action specified in any Guidelines.</w:t>
      </w:r>
    </w:p>
    <w:p w14:paraId="651834A3" w14:textId="3BA2D09F" w:rsidR="002B311E" w:rsidRPr="00A7509D" w:rsidRDefault="002B311E" w:rsidP="00450AA5">
      <w:pPr>
        <w:pStyle w:val="2Clause1"/>
      </w:pPr>
      <w:bookmarkStart w:id="2411" w:name="_Toc518567936"/>
      <w:r w:rsidRPr="00A7509D">
        <w:t>Compliance Action – Unemployment Failures</w:t>
      </w:r>
      <w:bookmarkEnd w:id="2411"/>
    </w:p>
    <w:p w14:paraId="6CA848DF" w14:textId="4DB3E8F8" w:rsidR="002B311E" w:rsidRPr="00A7509D" w:rsidRDefault="002B311E" w:rsidP="00450AA5">
      <w:pPr>
        <w:pStyle w:val="3Cls11"/>
        <w:rPr>
          <w:color w:val="auto"/>
        </w:rPr>
      </w:pPr>
      <w:r w:rsidRPr="00A7509D">
        <w:rPr>
          <w:color w:val="auto"/>
        </w:rPr>
        <w:t>If the Provider becomes aware that a Fully Eligible Participant (Mutual Obligation) has become unemployed apparently as:</w:t>
      </w:r>
    </w:p>
    <w:p w14:paraId="0F00964A" w14:textId="1A48AFF8" w:rsidR="002B311E" w:rsidRPr="00A7509D" w:rsidRDefault="002B311E" w:rsidP="00BA79E4">
      <w:pPr>
        <w:pStyle w:val="4Clsa"/>
      </w:pPr>
      <w:r w:rsidRPr="00A7509D">
        <w:t>a direct or indirect result of a voluntary act of the Participant; or</w:t>
      </w:r>
    </w:p>
    <w:p w14:paraId="2492515A" w14:textId="6E7D581E" w:rsidR="002B311E" w:rsidRPr="00A7509D" w:rsidRDefault="002B311E" w:rsidP="0095028C">
      <w:pPr>
        <w:pStyle w:val="4Clsa"/>
      </w:pPr>
      <w:r w:rsidRPr="00A7509D">
        <w:t xml:space="preserve">a result of the Participant’s misconduct as an employee, </w:t>
      </w:r>
    </w:p>
    <w:p w14:paraId="1C47B394" w14:textId="77777777" w:rsidR="002B311E" w:rsidRPr="00A7509D" w:rsidRDefault="002B311E" w:rsidP="002B311E">
      <w:pPr>
        <w:keepLines/>
        <w:suppressAutoHyphens/>
        <w:spacing w:before="120" w:after="120" w:line="264" w:lineRule="auto"/>
        <w:ind w:left="1021"/>
        <w:outlineLvl w:val="1"/>
      </w:pPr>
      <w:r w:rsidRPr="00A7509D">
        <w:t xml:space="preserve">the Provider must: </w:t>
      </w:r>
    </w:p>
    <w:p w14:paraId="05C0EBFE" w14:textId="752B5C56" w:rsidR="002B311E" w:rsidRPr="00A7509D" w:rsidRDefault="002B311E" w:rsidP="00BA79E4">
      <w:pPr>
        <w:pStyle w:val="4Clsa"/>
      </w:pPr>
      <w:r w:rsidRPr="00A7509D">
        <w:t xml:space="preserve">attempt to contact the Participant on the same Business Day on which the Provider becomes aware of the unemployment; and </w:t>
      </w:r>
    </w:p>
    <w:p w14:paraId="552A1DBA" w14:textId="08DCE051" w:rsidR="002B311E" w:rsidRPr="00A7509D" w:rsidRDefault="002B311E" w:rsidP="0095028C">
      <w:pPr>
        <w:pStyle w:val="4Clsa"/>
      </w:pPr>
      <w:r w:rsidRPr="00A7509D">
        <w:t>if:</w:t>
      </w:r>
    </w:p>
    <w:p w14:paraId="4BC35A16" w14:textId="0F553C01" w:rsidR="002B311E" w:rsidRPr="00A7509D" w:rsidRDefault="002B311E" w:rsidP="0095028C">
      <w:pPr>
        <w:pStyle w:val="5aifollowing"/>
        <w:numPr>
          <w:ilvl w:val="3"/>
          <w:numId w:val="1"/>
        </w:numPr>
      </w:pPr>
      <w:r w:rsidRPr="00A7509D">
        <w:t>there is contact between the Provider on that day, comply with clause 116.2 immediately during that contact; or</w:t>
      </w:r>
    </w:p>
    <w:p w14:paraId="2063DEF4" w14:textId="7E8491FC" w:rsidR="002B311E" w:rsidRPr="00A7509D" w:rsidRDefault="002B311E" w:rsidP="007D07A1">
      <w:pPr>
        <w:pStyle w:val="5aifollowing"/>
        <w:numPr>
          <w:ilvl w:val="3"/>
          <w:numId w:val="1"/>
        </w:numPr>
      </w:pPr>
      <w:r w:rsidRPr="00A7509D">
        <w:t>clause 116.1(d)(i) does not apply, comply with clause 116.3.</w:t>
      </w:r>
    </w:p>
    <w:p w14:paraId="326CEBC4" w14:textId="1B46D356" w:rsidR="002B311E" w:rsidRPr="00A7509D" w:rsidRDefault="002B311E" w:rsidP="00450AA5">
      <w:pPr>
        <w:pStyle w:val="3Cls11"/>
        <w:rPr>
          <w:color w:val="auto"/>
        </w:rPr>
      </w:pPr>
      <w:r w:rsidRPr="00A7509D">
        <w:rPr>
          <w:color w:val="auto"/>
        </w:rPr>
        <w:t xml:space="preserve">For the purposes of clause 116.1(d)(i), the Provider must: </w:t>
      </w:r>
    </w:p>
    <w:p w14:paraId="179D8FBA" w14:textId="484A7A71" w:rsidR="002B311E" w:rsidRPr="00A7509D" w:rsidRDefault="002B311E" w:rsidP="00BA79E4">
      <w:pPr>
        <w:pStyle w:val="4Clsa"/>
      </w:pPr>
      <w:r w:rsidRPr="00A7509D">
        <w:t>discuss the circumstances of the Participant becoming unemployed (including the Participant’s reasons);</w:t>
      </w:r>
    </w:p>
    <w:p w14:paraId="129F9E07" w14:textId="2E3C501B" w:rsidR="002B311E" w:rsidRPr="00A7509D" w:rsidRDefault="002B311E" w:rsidP="0095028C">
      <w:pPr>
        <w:pStyle w:val="4Clsa"/>
      </w:pPr>
      <w:r w:rsidRPr="00A7509D">
        <w:t>if the Provider considers it likely that the Participant became unemployed for a reason specified at section 116.1(a) or (b), create an Unemployment Failure report and record the details and outcomes required in the Department’s IT Systems; and</w:t>
      </w:r>
    </w:p>
    <w:p w14:paraId="107E22A6" w14:textId="134587D2" w:rsidR="002B311E" w:rsidRPr="00A7509D" w:rsidRDefault="002B311E" w:rsidP="0095028C">
      <w:pPr>
        <w:pStyle w:val="4Clsa"/>
      </w:pPr>
      <w:r w:rsidRPr="00A7509D">
        <w:t>take any other action specified in any Guidelines.</w:t>
      </w:r>
    </w:p>
    <w:p w14:paraId="5204054F" w14:textId="2AA0D42B" w:rsidR="002B311E" w:rsidRPr="00A7509D" w:rsidRDefault="002B311E" w:rsidP="00450AA5">
      <w:pPr>
        <w:pStyle w:val="3Cls11"/>
        <w:rPr>
          <w:color w:val="auto"/>
        </w:rPr>
      </w:pPr>
      <w:r w:rsidRPr="00A7509D">
        <w:rPr>
          <w:color w:val="auto"/>
        </w:rPr>
        <w:lastRenderedPageBreak/>
        <w:t xml:space="preserve">For the purposes of clause 116.1(d)(ii), the Provider must: </w:t>
      </w:r>
    </w:p>
    <w:p w14:paraId="7F4C7AB7" w14:textId="6156F255" w:rsidR="002B311E" w:rsidRPr="00A7509D" w:rsidRDefault="002B311E" w:rsidP="00BA79E4">
      <w:pPr>
        <w:pStyle w:val="4Clsa"/>
      </w:pPr>
      <w:r w:rsidRPr="00A7509D">
        <w:t>immediately create an Appointment to occur within 20 Business Days after the Provider becomes aware of the apparent Unemployment Failure, if an Appointment is not already scheduled to occur within that time;</w:t>
      </w:r>
    </w:p>
    <w:p w14:paraId="340CC893" w14:textId="1BD79102" w:rsidR="002B311E" w:rsidRPr="00A7509D" w:rsidRDefault="002B311E" w:rsidP="0095028C">
      <w:pPr>
        <w:pStyle w:val="4Clsa"/>
      </w:pPr>
      <w:r w:rsidRPr="00A7509D">
        <w:t xml:space="preserve">no later than 20 Business Days after the Provider becomes aware of the apparent Unemployment Failure, create an Unemployment Failure report and record the details and outcomes required in the Department’s IT Systems; </w:t>
      </w:r>
    </w:p>
    <w:p w14:paraId="6977803F" w14:textId="75540EF1" w:rsidR="002B311E" w:rsidRPr="00A7509D" w:rsidRDefault="002B311E" w:rsidP="0095028C">
      <w:pPr>
        <w:pStyle w:val="4Clsa"/>
      </w:pPr>
      <w:r w:rsidRPr="00A7509D">
        <w:t>take any other action specified in any Guidelines; and</w:t>
      </w:r>
    </w:p>
    <w:p w14:paraId="287FF0B7" w14:textId="0897BCB7" w:rsidR="002B311E" w:rsidRPr="00A7509D" w:rsidRDefault="002B311E" w:rsidP="007D07A1">
      <w:pPr>
        <w:pStyle w:val="4Clsa"/>
      </w:pPr>
      <w:r w:rsidRPr="00A7509D">
        <w:t>during the next Contact, or if the Participant contacts the Provider to discuss the apparent Unemployment Failure, comply with clause 116.4 immediately during that contact.</w:t>
      </w:r>
    </w:p>
    <w:p w14:paraId="4F4271AC" w14:textId="4F1A7889" w:rsidR="002B311E" w:rsidRPr="00A7509D" w:rsidRDefault="002B311E" w:rsidP="00A7509D">
      <w:pPr>
        <w:pStyle w:val="3Cls11"/>
        <w:rPr>
          <w:color w:val="auto"/>
        </w:rPr>
      </w:pPr>
      <w:r w:rsidRPr="00A7509D">
        <w:rPr>
          <w:color w:val="auto"/>
        </w:rPr>
        <w:t>For the purposes of clause 116.3(d), the Provider must:</w:t>
      </w:r>
    </w:p>
    <w:p w14:paraId="430FC17B" w14:textId="45FAF473" w:rsidR="002B311E" w:rsidRPr="00A7509D" w:rsidRDefault="002B311E" w:rsidP="00BA79E4">
      <w:pPr>
        <w:pStyle w:val="4Clsa"/>
      </w:pPr>
      <w:r w:rsidRPr="00A7509D">
        <w:t xml:space="preserve">discuss the circumstances of the apparent Unemployment Failure (including the Participant’s reasons); </w:t>
      </w:r>
    </w:p>
    <w:p w14:paraId="4E7E5809" w14:textId="4B4353AC" w:rsidR="002B311E" w:rsidRPr="00A7509D" w:rsidRDefault="002B311E" w:rsidP="00BA79E4">
      <w:pPr>
        <w:pStyle w:val="4Clsa"/>
      </w:pPr>
      <w:r w:rsidRPr="00A7509D">
        <w:t>update the Unemployment Failure report (including by closing the report if the Provider considers that the Participant did not become unemployed for a reason specified at section 116.1(a) or (b)) and record the details and outcomes required in the Department’s IT Systems; and</w:t>
      </w:r>
    </w:p>
    <w:p w14:paraId="60042EA1" w14:textId="50D297A5" w:rsidR="002B311E" w:rsidRPr="00A7509D" w:rsidRDefault="002B311E" w:rsidP="0095028C">
      <w:pPr>
        <w:pStyle w:val="4Clsa"/>
      </w:pPr>
      <w:r w:rsidRPr="00A7509D">
        <w:t>take any other action specified in any Guidelines.</w:t>
      </w:r>
      <w:bookmarkEnd w:id="2407"/>
    </w:p>
    <w:p w14:paraId="4471CBAF" w14:textId="792C8D4E" w:rsidR="000C6CDB" w:rsidRPr="000C6CDB" w:rsidRDefault="000C6CDB" w:rsidP="0047123B">
      <w:pPr>
        <w:pStyle w:val="2Clause1"/>
        <w:rPr>
          <w:lang w:eastAsia="en-US"/>
        </w:rPr>
      </w:pPr>
      <w:bookmarkStart w:id="2412" w:name="_Toc518567937"/>
      <w:r w:rsidRPr="000C6CDB">
        <w:rPr>
          <w:lang w:eastAsia="en-US"/>
        </w:rPr>
        <w:t>Non-compliance action for Disability Support Pension Recipients (Compulsory Requirements)</w:t>
      </w:r>
      <w:bookmarkEnd w:id="2399"/>
      <w:bookmarkEnd w:id="2400"/>
      <w:bookmarkEnd w:id="2401"/>
      <w:bookmarkEnd w:id="2412"/>
      <w:r w:rsidRPr="000C6CDB">
        <w:rPr>
          <w:lang w:eastAsia="en-US"/>
        </w:rPr>
        <w:t xml:space="preserve"> </w:t>
      </w:r>
    </w:p>
    <w:p w14:paraId="5C9FD6C2" w14:textId="77777777" w:rsidR="000C6CDB" w:rsidRPr="00997455" w:rsidRDefault="000C6CDB" w:rsidP="0047123B">
      <w:pPr>
        <w:pStyle w:val="3Cls11"/>
      </w:pPr>
      <w:bookmarkStart w:id="2413" w:name="_Ref446491892"/>
      <w:r w:rsidRPr="000C6CDB">
        <w:t xml:space="preserve">Where </w:t>
      </w:r>
      <w:r w:rsidRPr="00997455">
        <w:t xml:space="preserve">the Provider becomes aware that any </w:t>
      </w:r>
      <w:r w:rsidRPr="000C6CDB">
        <w:t xml:space="preserve">Disability Support Pension Recipient (Compulsory Requirements) has </w:t>
      </w:r>
      <w:r w:rsidRPr="00997455">
        <w:t>failed to comply with one or more of their Mutual Obligation Requirements by failing to:</w:t>
      </w:r>
    </w:p>
    <w:p w14:paraId="7AFEB6AD" w14:textId="77777777" w:rsidR="000C6CDB" w:rsidRPr="000C6CDB" w:rsidRDefault="000C6CDB" w:rsidP="00BA79E4">
      <w:pPr>
        <w:pStyle w:val="4Clsa"/>
        <w:rPr>
          <w:color w:val="76923C" w:themeColor="accent3" w:themeShade="BF"/>
        </w:rPr>
      </w:pPr>
      <w:r w:rsidRPr="000C6CDB">
        <w:t>attend an Appointment</w:t>
      </w:r>
      <w:r w:rsidRPr="00997455">
        <w:t>;</w:t>
      </w:r>
    </w:p>
    <w:p w14:paraId="18B301C3" w14:textId="77777777" w:rsidR="000C6CDB" w:rsidRPr="000C6CDB" w:rsidRDefault="000C6CDB" w:rsidP="0095028C">
      <w:pPr>
        <w:pStyle w:val="4Clsa"/>
        <w:rPr>
          <w:color w:val="76923C" w:themeColor="accent3" w:themeShade="BF"/>
        </w:rPr>
      </w:pPr>
      <w:r w:rsidRPr="000C6CDB">
        <w:t>enter into a current Job Plan</w:t>
      </w:r>
      <w:r w:rsidRPr="00997455">
        <w:t>;</w:t>
      </w:r>
      <w:r w:rsidRPr="000C6CDB">
        <w:t xml:space="preserve"> or </w:t>
      </w:r>
    </w:p>
    <w:p w14:paraId="26575382" w14:textId="77777777" w:rsidR="000C6CDB" w:rsidRPr="000C6CDB" w:rsidRDefault="000C6CDB" w:rsidP="0095028C">
      <w:pPr>
        <w:pStyle w:val="4Clsa"/>
        <w:rPr>
          <w:color w:val="76923C" w:themeColor="accent3" w:themeShade="BF"/>
        </w:rPr>
      </w:pPr>
      <w:r w:rsidRPr="000C6CDB">
        <w:t>appropriately participate</w:t>
      </w:r>
      <w:r w:rsidRPr="000C6CDB">
        <w:rPr>
          <w:strike/>
          <w:color w:val="76923C" w:themeColor="accent3" w:themeShade="BF"/>
        </w:rPr>
        <w:t xml:space="preserve"> </w:t>
      </w:r>
      <w:r w:rsidRPr="000C6CDB">
        <w:t xml:space="preserve">in any Activities as specified in any Guidelines, </w:t>
      </w:r>
    </w:p>
    <w:p w14:paraId="7F2B6881" w14:textId="77777777" w:rsidR="000C6CDB" w:rsidRPr="000C6CDB" w:rsidRDefault="000C6CDB" w:rsidP="0047123B">
      <w:pPr>
        <w:pStyle w:val="3b11following"/>
        <w:rPr>
          <w:color w:val="76923C" w:themeColor="accent3" w:themeShade="BF"/>
        </w:rPr>
      </w:pPr>
      <w:r w:rsidRPr="000C6CDB">
        <w:t xml:space="preserve">the Provider must attempt to contact the Disability Support Pension Recipient (Compulsory Requirements) on the same Business Day that they become aware of the </w:t>
      </w:r>
      <w:r w:rsidRPr="007F3D67">
        <w:t>failure to comply</w:t>
      </w:r>
      <w:r w:rsidRPr="000C6CDB">
        <w:t>.</w:t>
      </w:r>
      <w:bookmarkEnd w:id="2413"/>
    </w:p>
    <w:p w14:paraId="3F552B9A" w14:textId="0FDB946C" w:rsidR="000C6CDB" w:rsidRPr="000C6CDB" w:rsidRDefault="000C6CDB" w:rsidP="0047123B">
      <w:pPr>
        <w:pStyle w:val="3Cls11"/>
      </w:pPr>
      <w:r w:rsidRPr="000C6CDB">
        <w:t xml:space="preserve">If the Provider has been able to make contact with the Disability Support Pension Recipient (Compulsory Requirements), it must, within ten Business Days of becoming aware of the </w:t>
      </w:r>
      <w:r w:rsidRPr="007F3D67">
        <w:t xml:space="preserve">failure to comply referred to in clause </w:t>
      </w:r>
      <w:r w:rsidRPr="007F3D67">
        <w:rPr>
          <w:rFonts w:cs="Calibri"/>
          <w:szCs w:val="22"/>
        </w:rPr>
        <w:t>11</w:t>
      </w:r>
      <w:r w:rsidR="00A7509D">
        <w:rPr>
          <w:rFonts w:cs="Calibri"/>
          <w:szCs w:val="22"/>
        </w:rPr>
        <w:t>7</w:t>
      </w:r>
      <w:r w:rsidRPr="007F3D67">
        <w:rPr>
          <w:rFonts w:cs="Calibri"/>
          <w:szCs w:val="22"/>
        </w:rPr>
        <w:t>.1</w:t>
      </w:r>
      <w:r w:rsidRPr="000C6CDB">
        <w:t xml:space="preserve"> and in accordance with any Guidelines:</w:t>
      </w:r>
    </w:p>
    <w:p w14:paraId="41768DD5" w14:textId="77777777" w:rsidR="000C6CDB" w:rsidRPr="000C6CDB" w:rsidRDefault="000C6CDB" w:rsidP="00BA79E4">
      <w:pPr>
        <w:pStyle w:val="4Clsa"/>
      </w:pPr>
      <w:r w:rsidRPr="000C6CDB">
        <w:t xml:space="preserve">determine whether the </w:t>
      </w:r>
      <w:r w:rsidRPr="007F3D67">
        <w:t xml:space="preserve">failure to comply </w:t>
      </w:r>
      <w:r w:rsidRPr="000C6CDB">
        <w:t xml:space="preserve">should be reported to DHS; </w:t>
      </w:r>
    </w:p>
    <w:p w14:paraId="7C2C0AE1" w14:textId="57927657" w:rsidR="000C6CDB" w:rsidRPr="000C6CDB" w:rsidRDefault="000C6CDB" w:rsidP="0095028C">
      <w:pPr>
        <w:pStyle w:val="4Clsa"/>
      </w:pPr>
      <w:r w:rsidRPr="000C6CDB">
        <w:t xml:space="preserve">if the Provider determines that the </w:t>
      </w:r>
      <w:r w:rsidRPr="007F3D67">
        <w:t xml:space="preserve">failure to comply should be reported to DHS, document any information relevant to the failure to comply in the Department’s IT Systems and report the failure to comply </w:t>
      </w:r>
      <w:r w:rsidRPr="000C6CDB">
        <w:t>to DHS via the Department’s IT Systems; and</w:t>
      </w:r>
    </w:p>
    <w:p w14:paraId="40AA4629" w14:textId="77777777" w:rsidR="000C6CDB" w:rsidRPr="000C6CDB" w:rsidRDefault="000C6CDB" w:rsidP="0095028C">
      <w:pPr>
        <w:pStyle w:val="4Clsa"/>
      </w:pPr>
      <w:r w:rsidRPr="000C6CDB">
        <w:t xml:space="preserve">if the Provider determines that the failure to comply should not be reported to DHS, use its best endeavours to ensure that the Disability Support Pension Recipient (Compulsory Requirements) complies with their Compulsory Requirements at the next available opportunity. </w:t>
      </w:r>
    </w:p>
    <w:p w14:paraId="5F526670" w14:textId="75D9AB47" w:rsidR="000C6CDB" w:rsidRPr="007F3D67" w:rsidRDefault="000C6CDB" w:rsidP="0047123B">
      <w:pPr>
        <w:pStyle w:val="3Cls11"/>
      </w:pPr>
      <w:r w:rsidRPr="007F3D67">
        <w:t xml:space="preserve">If the Provider has not been able to make contact with the Disability Support Pension Recipient (Compulsory Requirements), it must, within ten Business Days of becoming aware of the failure to comply referred to in clause </w:t>
      </w:r>
      <w:r w:rsidRPr="007F3D67">
        <w:rPr>
          <w:rFonts w:cs="Calibri"/>
          <w:szCs w:val="22"/>
        </w:rPr>
        <w:t>11</w:t>
      </w:r>
      <w:r w:rsidR="00A7509D">
        <w:rPr>
          <w:rFonts w:cs="Calibri"/>
          <w:szCs w:val="22"/>
        </w:rPr>
        <w:t>7</w:t>
      </w:r>
      <w:r w:rsidRPr="007F3D67">
        <w:rPr>
          <w:rFonts w:cs="Calibri"/>
          <w:szCs w:val="22"/>
        </w:rPr>
        <w:t>.1</w:t>
      </w:r>
      <w:r w:rsidRPr="007F3D67">
        <w:t>:</w:t>
      </w:r>
    </w:p>
    <w:p w14:paraId="7730C4D4" w14:textId="77777777" w:rsidR="000C6CDB" w:rsidRPr="007F3D67" w:rsidRDefault="000C6CDB" w:rsidP="00BA79E4">
      <w:pPr>
        <w:pStyle w:val="4Clsa"/>
      </w:pPr>
      <w:r w:rsidRPr="007F3D67">
        <w:t>determine whether any action should be taken under arrang</w:t>
      </w:r>
      <w:r w:rsidR="007F3D67" w:rsidRPr="007F3D67">
        <w:t>e</w:t>
      </w:r>
      <w:r w:rsidRPr="007F3D67">
        <w:t>ments in relation to the failure to comply as specified in any Guidelines; and</w:t>
      </w:r>
    </w:p>
    <w:p w14:paraId="24FBF9AB" w14:textId="77777777" w:rsidR="000C6CDB" w:rsidRPr="007F3D67" w:rsidRDefault="000C6CDB" w:rsidP="0095028C">
      <w:pPr>
        <w:pStyle w:val="4Clsa"/>
      </w:pPr>
      <w:r w:rsidRPr="007F3D67">
        <w:lastRenderedPageBreak/>
        <w:t>if the Provider determines that such action should be taken, document any information relevant to the failure to comply in the Department’s IT Systems and report the failure to comply to DHS via the Department’s IT Systems.</w:t>
      </w:r>
    </w:p>
    <w:p w14:paraId="49DA7830" w14:textId="77777777" w:rsidR="000C6CDB" w:rsidRPr="000C6CDB" w:rsidRDefault="000C6CDB" w:rsidP="0047123B">
      <w:pPr>
        <w:pStyle w:val="2Clause1"/>
        <w:rPr>
          <w:lang w:eastAsia="en-US"/>
        </w:rPr>
      </w:pPr>
      <w:bookmarkStart w:id="2414" w:name="_Toc400093324"/>
      <w:bookmarkStart w:id="2415" w:name="_Toc400093750"/>
      <w:bookmarkStart w:id="2416" w:name="_Toc394680690"/>
      <w:bookmarkStart w:id="2417" w:name="_Toc415224972"/>
      <w:bookmarkStart w:id="2418" w:name="_Toc457551245"/>
      <w:bookmarkStart w:id="2419" w:name="_Toc518567938"/>
      <w:bookmarkEnd w:id="2414"/>
      <w:bookmarkEnd w:id="2415"/>
      <w:r w:rsidRPr="000C6CDB">
        <w:rPr>
          <w:lang w:eastAsia="en-US"/>
        </w:rPr>
        <w:t>Delegate obligations</w:t>
      </w:r>
      <w:bookmarkEnd w:id="2416"/>
      <w:bookmarkEnd w:id="2417"/>
      <w:bookmarkEnd w:id="2418"/>
      <w:bookmarkEnd w:id="2419"/>
    </w:p>
    <w:p w14:paraId="5D41B389" w14:textId="04A8D0D0" w:rsidR="000C6CDB" w:rsidRPr="000C6CDB" w:rsidRDefault="00A7509D" w:rsidP="0047123B">
      <w:pPr>
        <w:pStyle w:val="3Cls11"/>
      </w:pPr>
      <w:bookmarkStart w:id="2420" w:name="_Ref414884390"/>
      <w:r>
        <w:t>T</w:t>
      </w:r>
      <w:r w:rsidR="000C6CDB" w:rsidRPr="000C6CDB">
        <w:t xml:space="preserve">he Provider must ensure that </w:t>
      </w:r>
      <w:r>
        <w:t>the Provider’s Personnel and Subcontractors</w:t>
      </w:r>
      <w:r w:rsidR="000C6CDB" w:rsidRPr="000C6CDB">
        <w:t>:</w:t>
      </w:r>
      <w:bookmarkEnd w:id="2420"/>
    </w:p>
    <w:p w14:paraId="3C917067" w14:textId="77777777" w:rsidR="000C6CDB" w:rsidRPr="000C6CDB" w:rsidRDefault="000C6CDB" w:rsidP="00BA79E4">
      <w:pPr>
        <w:pStyle w:val="4Clsa"/>
      </w:pPr>
      <w:r w:rsidRPr="000C6CDB">
        <w:t>are aware of, fully understand, and receive training on, the powers and functions that have been delegated to them under the Social Security Law including in relation to:</w:t>
      </w:r>
    </w:p>
    <w:p w14:paraId="3291ECE5" w14:textId="35EBE9C4" w:rsidR="000C6CDB" w:rsidRPr="000C6CDB" w:rsidRDefault="000C6CDB" w:rsidP="0095028C">
      <w:pPr>
        <w:pStyle w:val="5aifollowing"/>
        <w:numPr>
          <w:ilvl w:val="3"/>
          <w:numId w:val="1"/>
        </w:numPr>
      </w:pPr>
      <w:r w:rsidRPr="000C6CDB">
        <w:t>preparation, approval and variation of Job Plans</w:t>
      </w:r>
      <w:r w:rsidR="00A7509D">
        <w:t xml:space="preserve"> including specifying Mutual Obligation Requirements in Job Plans</w:t>
      </w:r>
      <w:r w:rsidR="005F491C">
        <w:t xml:space="preserve">; </w:t>
      </w:r>
    </w:p>
    <w:p w14:paraId="34007402" w14:textId="5A6341FC" w:rsidR="00A7509D" w:rsidRDefault="00A7509D" w:rsidP="00BA79E4">
      <w:pPr>
        <w:pStyle w:val="5aifollowing"/>
        <w:numPr>
          <w:ilvl w:val="3"/>
          <w:numId w:val="1"/>
        </w:numPr>
      </w:pPr>
      <w:r>
        <w:t>setting the date, time and manner of participation (including by recording Engagements in the Electronic Calendar) for the requirements specified in a Fully Eligible Participant (Mutual Obligation)’s Job Plan;</w:t>
      </w:r>
    </w:p>
    <w:p w14:paraId="37C3DC53" w14:textId="6588B4D9" w:rsidR="00A7509D" w:rsidRDefault="00A7509D" w:rsidP="0095028C">
      <w:pPr>
        <w:pStyle w:val="5aifollowing"/>
        <w:numPr>
          <w:ilvl w:val="3"/>
          <w:numId w:val="1"/>
        </w:numPr>
      </w:pPr>
      <w:r>
        <w:t>identifying Mutual Obligation Failures and Work Refusal Failures; and</w:t>
      </w:r>
    </w:p>
    <w:p w14:paraId="16D9F27B" w14:textId="50F41613" w:rsidR="00A7509D" w:rsidRPr="000C6CDB" w:rsidRDefault="00A7509D" w:rsidP="0095028C">
      <w:pPr>
        <w:pStyle w:val="5aifollowing"/>
        <w:numPr>
          <w:ilvl w:val="3"/>
          <w:numId w:val="1"/>
        </w:numPr>
      </w:pPr>
      <w:r>
        <w:t>determining suspension of a Participant’s Income Support Payment following a Mutual Obligation Failure or Work Refusal Failure, imposing Reconnection Requirements and giving appropriate notice of those requirements and the effect of not complying with them;</w:t>
      </w:r>
    </w:p>
    <w:p w14:paraId="585F8BC5" w14:textId="188AD251" w:rsidR="000C6CDB" w:rsidRPr="000C6CDB" w:rsidRDefault="000C6CDB" w:rsidP="007D07A1">
      <w:pPr>
        <w:pStyle w:val="4Clsa"/>
      </w:pPr>
      <w:r w:rsidRPr="000C6CDB">
        <w:t xml:space="preserve">have, prior to taking action under </w:t>
      </w:r>
      <w:r w:rsidR="00A7509D">
        <w:t>Section B3.4</w:t>
      </w:r>
      <w:r w:rsidRPr="000C6CDB">
        <w:t xml:space="preserve">, successfully completed </w:t>
      </w:r>
      <w:r w:rsidR="00A7509D">
        <w:t xml:space="preserve">all mandatory targeted </w:t>
      </w:r>
      <w:r w:rsidRPr="000C6CDB">
        <w:t xml:space="preserve">compliance framework training </w:t>
      </w:r>
      <w:r w:rsidR="005835E3">
        <w:t>identified in</w:t>
      </w:r>
      <w:r w:rsidRPr="000C6CDB">
        <w:t xml:space="preserve"> the online Learning Centre; </w:t>
      </w:r>
      <w:r w:rsidR="005835E3">
        <w:t>and</w:t>
      </w:r>
    </w:p>
    <w:p w14:paraId="67CA9018" w14:textId="77777777" w:rsidR="000C6CDB" w:rsidRPr="000C6CDB" w:rsidRDefault="000C6CDB" w:rsidP="00BA79E4">
      <w:pPr>
        <w:pStyle w:val="4Clsa"/>
      </w:pPr>
      <w:r w:rsidRPr="000C6CDB">
        <w:t xml:space="preserve">comply with the Social Security Law. </w:t>
      </w:r>
    </w:p>
    <w:p w14:paraId="3CF7DBDD" w14:textId="4FCBE1F3" w:rsidR="005835E3" w:rsidRDefault="005835E3" w:rsidP="005137D1">
      <w:pPr>
        <w:pStyle w:val="2Clause1"/>
        <w:rPr>
          <w:lang w:eastAsia="en-US"/>
        </w:rPr>
      </w:pPr>
      <w:bookmarkStart w:id="2421" w:name="_Toc518567939"/>
      <w:bookmarkStart w:id="2422" w:name="_Toc415224973"/>
      <w:bookmarkStart w:id="2423" w:name="_Toc457551246"/>
      <w:r>
        <w:rPr>
          <w:lang w:eastAsia="en-US"/>
        </w:rPr>
        <w:t>Transition to Targeted Compliance Framework</w:t>
      </w:r>
      <w:bookmarkEnd w:id="2421"/>
    </w:p>
    <w:p w14:paraId="5BA80024" w14:textId="5F0AA8BA" w:rsidR="005835E3" w:rsidRDefault="005835E3" w:rsidP="005835E3">
      <w:pPr>
        <w:pStyle w:val="3Cls11"/>
        <w:rPr>
          <w:lang w:eastAsia="en-US"/>
        </w:rPr>
      </w:pPr>
      <w:r>
        <w:rPr>
          <w:lang w:eastAsia="en-US"/>
        </w:rPr>
        <w:t>The Department may, at its absolute discretion, vary the operation of this Chapter B3 during the period 1 July 2018 to 31 October 2018 (the “TCF Transition Period”) by issuing transitional advice or Guidelines. The Provider must perform all of its obligations under this Chapter B3 as varied by any transitional advice or Guidelines for the TCF Transition Period.</w:t>
      </w:r>
    </w:p>
    <w:p w14:paraId="36F7C36F" w14:textId="19EEAC7A" w:rsidR="005835E3" w:rsidRDefault="005835E3" w:rsidP="005835E3">
      <w:pPr>
        <w:pStyle w:val="3Cls11"/>
        <w:rPr>
          <w:lang w:eastAsia="en-US"/>
        </w:rPr>
      </w:pPr>
      <w:r>
        <w:rPr>
          <w:lang w:eastAsia="en-US"/>
        </w:rPr>
        <w:t>The Provider must ensure that a Delegate:</w:t>
      </w:r>
    </w:p>
    <w:p w14:paraId="745B8AAD" w14:textId="1F67A14E" w:rsidR="005835E3" w:rsidRDefault="005835E3" w:rsidP="00BA79E4">
      <w:pPr>
        <w:pStyle w:val="4Clsa"/>
        <w:rPr>
          <w:lang w:eastAsia="en-US"/>
        </w:rPr>
      </w:pPr>
      <w:r>
        <w:rPr>
          <w:lang w:eastAsia="en-US"/>
        </w:rPr>
        <w:t>creates, enters into and approves a new Job Plan with each Fully Eligible Participant (Mutual Obligation); and</w:t>
      </w:r>
    </w:p>
    <w:p w14:paraId="65A3E2C2" w14:textId="44C22BC9" w:rsidR="005835E3" w:rsidRDefault="005835E3" w:rsidP="0095028C">
      <w:pPr>
        <w:pStyle w:val="4Clsa"/>
        <w:rPr>
          <w:lang w:eastAsia="en-US"/>
        </w:rPr>
      </w:pPr>
      <w:r>
        <w:rPr>
          <w:lang w:eastAsia="en-US"/>
        </w:rPr>
        <w:t>explains the Job Plan to the Participant;</w:t>
      </w:r>
    </w:p>
    <w:p w14:paraId="68169A1B" w14:textId="71DB3C46" w:rsidR="005835E3" w:rsidRDefault="005835E3" w:rsidP="0095028C">
      <w:pPr>
        <w:pStyle w:val="4Clsa"/>
        <w:numPr>
          <w:ilvl w:val="0"/>
          <w:numId w:val="0"/>
        </w:numPr>
        <w:ind w:left="993"/>
        <w:rPr>
          <w:lang w:eastAsia="en-US"/>
        </w:rPr>
      </w:pPr>
      <w:r>
        <w:rPr>
          <w:lang w:eastAsia="en-US"/>
        </w:rPr>
        <w:t>on or before 31 October 2018.</w:t>
      </w:r>
    </w:p>
    <w:p w14:paraId="0E488F0D" w14:textId="1E5409D7" w:rsidR="000C6CDB" w:rsidRPr="000C6CDB" w:rsidRDefault="004E689A" w:rsidP="00D445CF">
      <w:pPr>
        <w:pStyle w:val="2Clause1"/>
        <w:rPr>
          <w:lang w:eastAsia="en-US"/>
        </w:rPr>
      </w:pPr>
      <w:bookmarkStart w:id="2424" w:name="_Toc518567940"/>
      <w:bookmarkEnd w:id="2294"/>
      <w:bookmarkEnd w:id="2422"/>
      <w:bookmarkEnd w:id="2423"/>
      <w:r>
        <w:rPr>
          <w:lang w:eastAsia="en-US"/>
        </w:rPr>
        <w:t>Reserved</w:t>
      </w:r>
      <w:bookmarkEnd w:id="2424"/>
    </w:p>
    <w:p w14:paraId="10A4A377" w14:textId="26928B35" w:rsidR="000C6CDB" w:rsidRPr="000C6CDB" w:rsidRDefault="004E689A" w:rsidP="005137D1">
      <w:pPr>
        <w:pStyle w:val="2Clause1"/>
        <w:rPr>
          <w:lang w:eastAsia="en-US"/>
        </w:rPr>
      </w:pPr>
      <w:bookmarkStart w:id="2425" w:name="_Toc414816660"/>
      <w:bookmarkStart w:id="2426" w:name="_Toc414985775"/>
      <w:bookmarkStart w:id="2427" w:name="_Toc415042798"/>
      <w:bookmarkStart w:id="2428" w:name="_Toc415046621"/>
      <w:bookmarkStart w:id="2429" w:name="_Toc415048849"/>
      <w:bookmarkStart w:id="2430" w:name="_Toc415049094"/>
      <w:bookmarkStart w:id="2431" w:name="_Toc415051923"/>
      <w:bookmarkStart w:id="2432" w:name="_Toc518567941"/>
      <w:bookmarkStart w:id="2433" w:name="_Toc225840211"/>
      <w:bookmarkEnd w:id="2425"/>
      <w:bookmarkEnd w:id="2426"/>
      <w:bookmarkEnd w:id="2427"/>
      <w:bookmarkEnd w:id="2428"/>
      <w:bookmarkEnd w:id="2429"/>
      <w:bookmarkEnd w:id="2430"/>
      <w:bookmarkEnd w:id="2431"/>
      <w:r>
        <w:rPr>
          <w:lang w:eastAsia="en-US"/>
        </w:rPr>
        <w:t>Reserved</w:t>
      </w:r>
      <w:bookmarkEnd w:id="2432"/>
    </w:p>
    <w:p w14:paraId="6D11ABA3" w14:textId="77777777" w:rsidR="000C6CDB" w:rsidRPr="000C6CDB" w:rsidRDefault="000C6CDB" w:rsidP="000C6CDB">
      <w:pPr>
        <w:rPr>
          <w:sz w:val="20"/>
          <w:lang w:eastAsia="en-US"/>
        </w:rPr>
      </w:pPr>
      <w:bookmarkStart w:id="2434" w:name="_Toc415224975"/>
    </w:p>
    <w:p w14:paraId="59F28BBE" w14:textId="75E99DAB" w:rsidR="000C6CDB" w:rsidRPr="000C6CDB" w:rsidRDefault="000C6CDB" w:rsidP="005137D1">
      <w:pPr>
        <w:pStyle w:val="1aChapterHeading"/>
        <w:rPr>
          <w:lang w:eastAsia="en-US"/>
        </w:rPr>
      </w:pPr>
      <w:bookmarkStart w:id="2435" w:name="_Toc457551248"/>
      <w:bookmarkStart w:id="2436" w:name="_Toc518567942"/>
      <w:r w:rsidRPr="000C6CDB">
        <w:rPr>
          <w:lang w:eastAsia="en-US"/>
        </w:rPr>
        <w:t>CHAPTER B4 – PAYMENTS</w:t>
      </w:r>
      <w:bookmarkEnd w:id="2433"/>
      <w:bookmarkEnd w:id="2434"/>
      <w:bookmarkEnd w:id="2435"/>
      <w:bookmarkEnd w:id="2436"/>
    </w:p>
    <w:p w14:paraId="48E7D7DB" w14:textId="77777777" w:rsidR="000C6CDB" w:rsidRPr="007F3D67" w:rsidRDefault="000C6CDB" w:rsidP="005137D1">
      <w:pPr>
        <w:pStyle w:val="1bSectionHeading"/>
        <w:rPr>
          <w:lang w:eastAsia="en-US"/>
        </w:rPr>
      </w:pPr>
      <w:bookmarkStart w:id="2437" w:name="_Toc518567943"/>
      <w:r w:rsidRPr="007F3D67">
        <w:rPr>
          <w:lang w:eastAsia="en-US"/>
        </w:rPr>
        <w:t>Section B4.1 – Payments</w:t>
      </w:r>
      <w:bookmarkEnd w:id="2437"/>
      <w:r w:rsidRPr="007F3D67">
        <w:rPr>
          <w:lang w:eastAsia="en-US"/>
        </w:rPr>
        <w:t xml:space="preserve"> </w:t>
      </w:r>
    </w:p>
    <w:p w14:paraId="0150D29D" w14:textId="77777777" w:rsidR="000C6CDB" w:rsidRPr="000C6CDB" w:rsidRDefault="000C6CDB" w:rsidP="005137D1">
      <w:pPr>
        <w:pStyle w:val="2Clause1"/>
        <w:rPr>
          <w:lang w:eastAsia="en-US"/>
        </w:rPr>
      </w:pPr>
      <w:bookmarkStart w:id="2438" w:name="_Toc394002816"/>
      <w:bookmarkStart w:id="2439" w:name="_Toc394400206"/>
      <w:bookmarkStart w:id="2440" w:name="_Toc394482742"/>
      <w:bookmarkStart w:id="2441" w:name="_Toc394479909"/>
      <w:bookmarkStart w:id="2442" w:name="_Toc394002817"/>
      <w:bookmarkStart w:id="2443" w:name="_Toc394400207"/>
      <w:bookmarkStart w:id="2444" w:name="_Toc394482743"/>
      <w:bookmarkStart w:id="2445" w:name="_Toc394479910"/>
      <w:bookmarkStart w:id="2446" w:name="_Toc394002818"/>
      <w:bookmarkStart w:id="2447" w:name="_Toc394400208"/>
      <w:bookmarkStart w:id="2448" w:name="_Toc394482744"/>
      <w:bookmarkStart w:id="2449" w:name="_Toc394479911"/>
      <w:bookmarkStart w:id="2450" w:name="_Toc394002819"/>
      <w:bookmarkStart w:id="2451" w:name="_Toc394400209"/>
      <w:bookmarkStart w:id="2452" w:name="_Toc394482745"/>
      <w:bookmarkStart w:id="2453" w:name="_Toc394479912"/>
      <w:bookmarkStart w:id="2454" w:name="_Toc394002820"/>
      <w:bookmarkStart w:id="2455" w:name="_Toc394400210"/>
      <w:bookmarkStart w:id="2456" w:name="_Toc394482746"/>
      <w:bookmarkStart w:id="2457" w:name="_Toc394479913"/>
      <w:bookmarkStart w:id="2458" w:name="_Toc222287623"/>
      <w:bookmarkStart w:id="2459" w:name="_Toc222544365"/>
      <w:bookmarkStart w:id="2460" w:name="_Toc222287624"/>
      <w:bookmarkStart w:id="2461" w:name="_Toc222544366"/>
      <w:bookmarkStart w:id="2462" w:name="_Toc394677935"/>
      <w:bookmarkStart w:id="2463" w:name="_Toc394680703"/>
      <w:bookmarkStart w:id="2464" w:name="_Toc394927605"/>
      <w:bookmarkStart w:id="2465" w:name="_Toc394927840"/>
      <w:bookmarkStart w:id="2466" w:name="_Toc394932831"/>
      <w:bookmarkStart w:id="2467" w:name="_Toc394991985"/>
      <w:bookmarkStart w:id="2468" w:name="_Toc394992240"/>
      <w:bookmarkStart w:id="2469" w:name="_Toc394992495"/>
      <w:bookmarkStart w:id="2470" w:name="_Toc394992751"/>
      <w:bookmarkStart w:id="2471" w:name="_Toc395174009"/>
      <w:bookmarkStart w:id="2472" w:name="_Toc395204585"/>
      <w:bookmarkStart w:id="2473" w:name="_Toc395267782"/>
      <w:bookmarkStart w:id="2474" w:name="_Toc395268035"/>
      <w:bookmarkStart w:id="2475" w:name="_Toc395280877"/>
      <w:bookmarkStart w:id="2476" w:name="_Toc395281129"/>
      <w:bookmarkStart w:id="2477" w:name="_Toc395281381"/>
      <w:bookmarkStart w:id="2478" w:name="_Toc395282093"/>
      <w:bookmarkStart w:id="2479" w:name="_Toc395282345"/>
      <w:bookmarkStart w:id="2480" w:name="_Toc395282597"/>
      <w:bookmarkStart w:id="2481" w:name="_Toc395282849"/>
      <w:bookmarkStart w:id="2482" w:name="_Toc395283101"/>
      <w:bookmarkStart w:id="2483" w:name="_Toc393289728"/>
      <w:bookmarkStart w:id="2484" w:name="_Ref393806080"/>
      <w:bookmarkStart w:id="2485" w:name="_Ref395616199"/>
      <w:bookmarkStart w:id="2486" w:name="_Toc415224976"/>
      <w:bookmarkStart w:id="2487" w:name="_Toc457551249"/>
      <w:bookmarkStart w:id="2488" w:name="_Toc518567944"/>
      <w:bookmarkEnd w:id="2438"/>
      <w:bookmarkEnd w:id="2439"/>
      <w:bookmarkEnd w:id="2440"/>
      <w:bookmarkEnd w:id="2441"/>
      <w:bookmarkEnd w:id="2442"/>
      <w:bookmarkEnd w:id="2443"/>
      <w:bookmarkEnd w:id="2444"/>
      <w:bookmarkEnd w:id="2445"/>
      <w:bookmarkEnd w:id="2446"/>
      <w:bookmarkEnd w:id="2447"/>
      <w:bookmarkEnd w:id="2448"/>
      <w:bookmarkEnd w:id="2449"/>
      <w:bookmarkEnd w:id="2450"/>
      <w:bookmarkEnd w:id="2451"/>
      <w:bookmarkEnd w:id="2452"/>
      <w:bookmarkEnd w:id="2453"/>
      <w:bookmarkEnd w:id="2454"/>
      <w:bookmarkEnd w:id="2455"/>
      <w:bookmarkEnd w:id="2456"/>
      <w:bookmarkEnd w:id="2457"/>
      <w:bookmarkEnd w:id="2458"/>
      <w:bookmarkEnd w:id="2459"/>
      <w:bookmarkEnd w:id="2460"/>
      <w:bookmarkEnd w:id="2461"/>
      <w:bookmarkEnd w:id="2462"/>
      <w:bookmarkEnd w:id="2463"/>
      <w:bookmarkEnd w:id="2464"/>
      <w:bookmarkEnd w:id="2465"/>
      <w:bookmarkEnd w:id="2466"/>
      <w:bookmarkEnd w:id="2467"/>
      <w:bookmarkEnd w:id="2468"/>
      <w:bookmarkEnd w:id="2469"/>
      <w:bookmarkEnd w:id="2470"/>
      <w:bookmarkEnd w:id="2471"/>
      <w:bookmarkEnd w:id="2472"/>
      <w:bookmarkEnd w:id="2473"/>
      <w:bookmarkEnd w:id="2474"/>
      <w:bookmarkEnd w:id="2475"/>
      <w:bookmarkEnd w:id="2476"/>
      <w:bookmarkEnd w:id="2477"/>
      <w:bookmarkEnd w:id="2478"/>
      <w:bookmarkEnd w:id="2479"/>
      <w:bookmarkEnd w:id="2480"/>
      <w:bookmarkEnd w:id="2481"/>
      <w:bookmarkEnd w:id="2482"/>
      <w:r w:rsidRPr="000C6CDB">
        <w:rPr>
          <w:lang w:eastAsia="en-US"/>
        </w:rPr>
        <w:t xml:space="preserve">Advance </w:t>
      </w:r>
      <w:bookmarkEnd w:id="2483"/>
      <w:bookmarkEnd w:id="2484"/>
      <w:r w:rsidRPr="000C6CDB">
        <w:rPr>
          <w:lang w:eastAsia="en-US"/>
        </w:rPr>
        <w:t>Payments</w:t>
      </w:r>
      <w:bookmarkEnd w:id="2485"/>
      <w:bookmarkEnd w:id="2486"/>
      <w:bookmarkEnd w:id="2487"/>
      <w:bookmarkEnd w:id="2488"/>
    </w:p>
    <w:p w14:paraId="14AC93A6" w14:textId="77777777" w:rsidR="000C6CDB" w:rsidRPr="000C6CDB" w:rsidRDefault="000C6CDB" w:rsidP="005137D1">
      <w:pPr>
        <w:pStyle w:val="3Cls11"/>
      </w:pPr>
      <w:bookmarkStart w:id="2489" w:name="_Ref393806049"/>
      <w:r w:rsidRPr="000C6CDB">
        <w:t>The Department may:</w:t>
      </w:r>
    </w:p>
    <w:p w14:paraId="3BA90D24" w14:textId="77777777" w:rsidR="000C6CDB" w:rsidRPr="000C6CDB" w:rsidRDefault="000C6CDB" w:rsidP="00BA79E4">
      <w:pPr>
        <w:pStyle w:val="4Clsa"/>
      </w:pPr>
      <w:r w:rsidRPr="000C6CDB">
        <w:t>at its absolute discretion, Notify the Provider that the Provider may claim a Payment in advance and the amount that may be claimed; and</w:t>
      </w:r>
      <w:bookmarkEnd w:id="2489"/>
    </w:p>
    <w:p w14:paraId="5F69E825" w14:textId="77777777" w:rsidR="000C6CDB" w:rsidRPr="000C6CDB" w:rsidRDefault="000C6CDB" w:rsidP="0095028C">
      <w:pPr>
        <w:pStyle w:val="4Clsa"/>
      </w:pPr>
      <w:bookmarkStart w:id="2490" w:name="_Ref414964710"/>
      <w:r w:rsidRPr="000C6CDB">
        <w:lastRenderedPageBreak/>
        <w:t>specify in the Notice any other requirements with which the Provider must comply in order to be eligible for an advance payment.</w:t>
      </w:r>
      <w:bookmarkEnd w:id="2490"/>
      <w:r w:rsidRPr="000C6CDB">
        <w:t xml:space="preserve"> </w:t>
      </w:r>
    </w:p>
    <w:p w14:paraId="7CFBAF4D" w14:textId="77777777" w:rsidR="000C6CDB" w:rsidRPr="000C6CDB" w:rsidRDefault="000C6CDB" w:rsidP="005137D1">
      <w:pPr>
        <w:pStyle w:val="3Cls11"/>
      </w:pPr>
      <w:r w:rsidRPr="000C6CDB">
        <w:t>Subject to this Deed, if, after receiving a Notice from the Department under clause 122.1, the Provider claims a Payment in advance, then provided that the Provider has complied with any requirements in the Notice, the Department will pay the Provider the amount of the advance payment as specified in the Notice.</w:t>
      </w:r>
    </w:p>
    <w:p w14:paraId="5E811156" w14:textId="77777777" w:rsidR="000C6CDB" w:rsidRPr="000C6CDB" w:rsidRDefault="000C6CDB" w:rsidP="005137D1">
      <w:pPr>
        <w:pStyle w:val="1cmid-heading"/>
        <w:rPr>
          <w:lang w:eastAsia="en-US"/>
        </w:rPr>
      </w:pPr>
      <w:r w:rsidRPr="000C6CDB">
        <w:rPr>
          <w:lang w:eastAsia="en-US"/>
        </w:rPr>
        <w:t>Offsetting of advance Payments</w:t>
      </w:r>
    </w:p>
    <w:p w14:paraId="1882ED88" w14:textId="77777777" w:rsidR="000C6CDB" w:rsidRPr="000C6CDB" w:rsidRDefault="000C6CDB" w:rsidP="005137D1">
      <w:pPr>
        <w:pStyle w:val="3Cls11"/>
      </w:pPr>
      <w:bookmarkStart w:id="2491" w:name="_Ref393806162"/>
      <w:r w:rsidRPr="000C6CDB">
        <w:t>On and from the date on which the Department makes a Payment in advance under this clause 122, the Department will, in such amounts and at such times as it determines, offset the Payment against all entitlements to Payments of the Provider under this Deed until the total of the offset entitlements equals the total amount of all Payments made in advance.</w:t>
      </w:r>
      <w:bookmarkEnd w:id="2491"/>
    </w:p>
    <w:p w14:paraId="71DF3359" w14:textId="77777777" w:rsidR="000C6CDB" w:rsidRPr="000C6CDB" w:rsidRDefault="000C6CDB" w:rsidP="005137D1">
      <w:pPr>
        <w:pStyle w:val="3Cls11"/>
      </w:pPr>
      <w:r w:rsidRPr="000C6CDB">
        <w:t>If on the Completion Date the total amount of all Payments made in advance have not been offset under clause 122.3, the difference between:</w:t>
      </w:r>
    </w:p>
    <w:p w14:paraId="1AC1DF56" w14:textId="77777777" w:rsidR="000C6CDB" w:rsidRPr="000C6CDB" w:rsidRDefault="000C6CDB" w:rsidP="00BA79E4">
      <w:pPr>
        <w:pStyle w:val="4Clsa"/>
      </w:pPr>
      <w:r w:rsidRPr="000C6CDB">
        <w:t>the total amount of Payments made in advance; and</w:t>
      </w:r>
    </w:p>
    <w:p w14:paraId="1AA19F6A" w14:textId="77777777" w:rsidR="000C6CDB" w:rsidRPr="000C6CDB" w:rsidRDefault="000C6CDB" w:rsidP="0095028C">
      <w:pPr>
        <w:pStyle w:val="4Clsa"/>
      </w:pPr>
      <w:r w:rsidRPr="000C6CDB">
        <w:t>the total amount of the offset entitlements to Payments,</w:t>
      </w:r>
    </w:p>
    <w:p w14:paraId="456D6FB0" w14:textId="77777777" w:rsidR="000C6CDB" w:rsidRPr="000C6CDB" w:rsidRDefault="000C6CDB" w:rsidP="005137D1">
      <w:pPr>
        <w:pStyle w:val="3b11following"/>
      </w:pPr>
      <w:r w:rsidRPr="000C6CDB">
        <w:t>is an overpayment for the purposes of clause 19.</w:t>
      </w:r>
    </w:p>
    <w:p w14:paraId="12628609" w14:textId="77777777" w:rsidR="000C6CDB" w:rsidRPr="000C6CDB" w:rsidRDefault="000C6CDB" w:rsidP="005137D1">
      <w:pPr>
        <w:pStyle w:val="2Clause1"/>
        <w:rPr>
          <w:lang w:eastAsia="en-US"/>
        </w:rPr>
      </w:pPr>
      <w:bookmarkStart w:id="2492" w:name="_Toc225840213"/>
      <w:bookmarkStart w:id="2493" w:name="_Toc393289729"/>
      <w:bookmarkStart w:id="2494" w:name="_Ref397343048"/>
      <w:bookmarkStart w:id="2495" w:name="_Ref398888374"/>
      <w:bookmarkStart w:id="2496" w:name="_Toc415224977"/>
      <w:bookmarkStart w:id="2497" w:name="_Toc457551250"/>
      <w:bookmarkStart w:id="2498" w:name="_Toc518567945"/>
      <w:r w:rsidRPr="000C6CDB">
        <w:rPr>
          <w:lang w:eastAsia="en-US"/>
        </w:rPr>
        <w:t>Administration Fees</w:t>
      </w:r>
      <w:bookmarkEnd w:id="2492"/>
      <w:bookmarkEnd w:id="2493"/>
      <w:bookmarkEnd w:id="2494"/>
      <w:bookmarkEnd w:id="2495"/>
      <w:bookmarkEnd w:id="2496"/>
      <w:bookmarkEnd w:id="2497"/>
      <w:bookmarkEnd w:id="2498"/>
    </w:p>
    <w:p w14:paraId="68BCCB9A" w14:textId="77777777" w:rsidR="000C6CDB" w:rsidRPr="000C6CDB" w:rsidRDefault="000C6CDB" w:rsidP="005137D1">
      <w:pPr>
        <w:pStyle w:val="3Cls11"/>
      </w:pPr>
      <w:bookmarkStart w:id="2499" w:name="_Ref393806294"/>
      <w:r w:rsidRPr="000C6CDB">
        <w:t>Subject to this Deed, including this clause 123, the Department will pay the Provider an Administration Fee:</w:t>
      </w:r>
    </w:p>
    <w:p w14:paraId="2DDBC5F6" w14:textId="77777777" w:rsidR="000C6CDB" w:rsidRPr="000C6CDB" w:rsidRDefault="000C6CDB" w:rsidP="00BA79E4">
      <w:pPr>
        <w:pStyle w:val="4Clsa"/>
      </w:pPr>
      <w:r w:rsidRPr="000C6CDB">
        <w:t>for each Stream Participant;</w:t>
      </w:r>
    </w:p>
    <w:p w14:paraId="6346413C" w14:textId="77777777" w:rsidR="000C6CDB" w:rsidRPr="000C6CDB" w:rsidRDefault="000C6CDB" w:rsidP="0095028C">
      <w:pPr>
        <w:pStyle w:val="4Clsa"/>
      </w:pPr>
      <w:r w:rsidRPr="000C6CDB">
        <w:t>once on Commencement and thereafter at the start of each Administration Fee Period; and</w:t>
      </w:r>
    </w:p>
    <w:p w14:paraId="194196F5" w14:textId="77777777" w:rsidR="000C6CDB" w:rsidRPr="000C6CDB" w:rsidRDefault="000C6CDB" w:rsidP="0095028C">
      <w:pPr>
        <w:pStyle w:val="4Clsa"/>
      </w:pPr>
      <w:r w:rsidRPr="000C6CDB">
        <w:t>in accordance with:</w:t>
      </w:r>
      <w:bookmarkEnd w:id="2499"/>
      <w:r w:rsidRPr="000C6CDB">
        <w:t xml:space="preserve"> </w:t>
      </w:r>
    </w:p>
    <w:p w14:paraId="0448E7A9" w14:textId="6F8BDAC9" w:rsidR="000C6CDB" w:rsidRPr="000C6CDB" w:rsidRDefault="000C6CDB" w:rsidP="007D07A1">
      <w:pPr>
        <w:pStyle w:val="5aifollowing"/>
        <w:numPr>
          <w:ilvl w:val="3"/>
          <w:numId w:val="1"/>
        </w:numPr>
      </w:pPr>
      <w:r w:rsidRPr="000C6CDB">
        <w:t>column 1 [Fee] of Table 2A at Annexure B2, where the Services are provided in a Non-regional Location; and</w:t>
      </w:r>
    </w:p>
    <w:p w14:paraId="7BEBE9C6" w14:textId="2C7C76E7" w:rsidR="000C6CDB" w:rsidRPr="000C6CDB" w:rsidRDefault="000C6CDB" w:rsidP="00070E54">
      <w:pPr>
        <w:pStyle w:val="5aifollowing"/>
        <w:numPr>
          <w:ilvl w:val="3"/>
          <w:numId w:val="1"/>
        </w:numPr>
      </w:pPr>
      <w:bookmarkStart w:id="2500" w:name="_Ref393807463"/>
      <w:r w:rsidRPr="000C6CDB">
        <w:t>column 2 [Fee with regional loading] of Table 2A at Annexure B2, where the Services are provided in a Regional Location</w:t>
      </w:r>
      <w:bookmarkEnd w:id="2500"/>
      <w:r w:rsidRPr="000C6CDB">
        <w:t>.</w:t>
      </w:r>
    </w:p>
    <w:p w14:paraId="247457A7" w14:textId="77777777" w:rsidR="000C6CDB" w:rsidRPr="000C6CDB" w:rsidRDefault="000C6CDB" w:rsidP="005137D1">
      <w:pPr>
        <w:pStyle w:val="3Cls11"/>
      </w:pPr>
      <w:bookmarkStart w:id="2501" w:name="_Ref393806507"/>
      <w:r w:rsidRPr="000C6CDB">
        <w:t xml:space="preserve">The Provider must comply with any Guidelines in relation to the payment of Administration Fees. </w:t>
      </w:r>
    </w:p>
    <w:p w14:paraId="1E536BED" w14:textId="77777777" w:rsidR="000C6CDB" w:rsidRPr="000C6CDB" w:rsidRDefault="000C6CDB" w:rsidP="00BA79E4">
      <w:pPr>
        <w:pStyle w:val="8Note"/>
        <w:ind w:left="0"/>
      </w:pPr>
      <w:r w:rsidRPr="000C6CDB">
        <w:t>Note: The Department has implemented a process of automated payment of Administration Fees which does not require the submission of claims by the Provider.</w:t>
      </w:r>
    </w:p>
    <w:p w14:paraId="016016CD" w14:textId="77777777" w:rsidR="000C6CDB" w:rsidRPr="000C6CDB" w:rsidRDefault="000C6CDB" w:rsidP="005137D1">
      <w:pPr>
        <w:pStyle w:val="3Cls11"/>
      </w:pPr>
      <w:bookmarkStart w:id="2502" w:name="_Ref394392333"/>
      <w:bookmarkEnd w:id="2501"/>
      <w:r w:rsidRPr="000C6CDB">
        <w:t>Where a Stream</w:t>
      </w:r>
      <w:r w:rsidRPr="000C6CDB" w:rsidDel="00C95556">
        <w:t xml:space="preserve"> </w:t>
      </w:r>
      <w:r w:rsidRPr="000C6CDB">
        <w:t>Participant who is on the caseload of another Employment Provider transfers to the Provider for any reason, the Department will pay the Provider a pro-rata amount of the Administration Fees payable for the Stream</w:t>
      </w:r>
      <w:r w:rsidRPr="000C6CDB" w:rsidDel="00C95556">
        <w:t xml:space="preserve"> </w:t>
      </w:r>
      <w:r w:rsidRPr="000C6CDB">
        <w:t>Participant for the Administration Fee Period in which the date of the transfer occurs, calculated by the Department based on:</w:t>
      </w:r>
    </w:p>
    <w:p w14:paraId="5E5776AF" w14:textId="77777777" w:rsidR="000C6CDB" w:rsidRPr="000C6CDB" w:rsidRDefault="000C6CDB" w:rsidP="00BA79E4">
      <w:pPr>
        <w:pStyle w:val="4Clsa"/>
      </w:pPr>
      <w:r w:rsidRPr="000C6CDB">
        <w:t>the period of time from the date of the transfer to the end of the Administration Fee Period in which the date of the transfer occurs; and</w:t>
      </w:r>
    </w:p>
    <w:bookmarkEnd w:id="2502"/>
    <w:p w14:paraId="5C710AF7" w14:textId="77777777" w:rsidR="000C6CDB" w:rsidRPr="000C6CDB" w:rsidRDefault="000C6CDB" w:rsidP="0095028C">
      <w:pPr>
        <w:pStyle w:val="4Clsa"/>
      </w:pPr>
      <w:r w:rsidRPr="000C6CDB">
        <w:t>the relevant rate of payment under Table 2A at Annexure B2.</w:t>
      </w:r>
    </w:p>
    <w:p w14:paraId="77BE808A" w14:textId="77777777" w:rsidR="000C6CDB" w:rsidRPr="000C6CDB" w:rsidRDefault="000C6CDB" w:rsidP="005137D1">
      <w:pPr>
        <w:pStyle w:val="3Cls11"/>
      </w:pPr>
      <w:bookmarkStart w:id="2503" w:name="_Ref398107089"/>
      <w:bookmarkStart w:id="2504" w:name="_Ref391998257"/>
      <w:r w:rsidRPr="000C6CDB">
        <w:t>Where a Stream</w:t>
      </w:r>
      <w:r w:rsidRPr="000C6CDB" w:rsidDel="00C95556">
        <w:t xml:space="preserve"> </w:t>
      </w:r>
      <w:r w:rsidRPr="000C6CDB">
        <w:t>Participant on the Provider’s caseload moves or will move at a known point in time:</w:t>
      </w:r>
      <w:bookmarkEnd w:id="2503"/>
    </w:p>
    <w:p w14:paraId="62563407" w14:textId="77777777" w:rsidR="000C6CDB" w:rsidRPr="000C6CDB" w:rsidRDefault="000C6CDB" w:rsidP="00BA79E4">
      <w:pPr>
        <w:pStyle w:val="4Clsa"/>
      </w:pPr>
      <w:r w:rsidRPr="000C6CDB">
        <w:t>to a Non-regional Location from a Regional Location; or</w:t>
      </w:r>
    </w:p>
    <w:p w14:paraId="2016E12A" w14:textId="77777777" w:rsidR="000C6CDB" w:rsidRPr="000C6CDB" w:rsidRDefault="000C6CDB" w:rsidP="0095028C">
      <w:pPr>
        <w:pStyle w:val="4Clsa"/>
      </w:pPr>
      <w:r w:rsidRPr="000C6CDB">
        <w:t xml:space="preserve">from a Non-regional Location to a Regional Location, </w:t>
      </w:r>
    </w:p>
    <w:p w14:paraId="28C8BBF6" w14:textId="77777777" w:rsidR="000C6CDB" w:rsidRPr="000C6CDB" w:rsidRDefault="000C6CDB" w:rsidP="005137D1">
      <w:pPr>
        <w:pStyle w:val="3b11following"/>
      </w:pPr>
      <w:r w:rsidRPr="000C6CDB">
        <w:t xml:space="preserve">and the Administration Fee for the Administration Fee Period in which the move occurs or will occur: </w:t>
      </w:r>
    </w:p>
    <w:p w14:paraId="37DF8C95" w14:textId="77777777" w:rsidR="000C6CDB" w:rsidRPr="000C6CDB" w:rsidRDefault="000C6CDB" w:rsidP="00BA79E4">
      <w:pPr>
        <w:pStyle w:val="4Clsa"/>
      </w:pPr>
      <w:r w:rsidRPr="000C6CDB">
        <w:lastRenderedPageBreak/>
        <w:t>has not yet been paid,</w:t>
      </w:r>
      <w:r w:rsidRPr="000C6CDB" w:rsidDel="00603DA8">
        <w:t xml:space="preserve"> </w:t>
      </w:r>
      <w:r w:rsidRPr="000C6CDB">
        <w:t xml:space="preserve">the Department will pay the Provider in accordance with the relevant rate under Table 2A at Annexure B2 from the date of the move; or </w:t>
      </w:r>
    </w:p>
    <w:p w14:paraId="1620FD28" w14:textId="77777777" w:rsidR="000C6CDB" w:rsidRPr="000C6CDB" w:rsidRDefault="000C6CDB" w:rsidP="0095028C">
      <w:pPr>
        <w:pStyle w:val="4Clsa"/>
      </w:pPr>
      <w:r w:rsidRPr="000C6CDB">
        <w:t xml:space="preserve">has been paid to the Provider, the Department will adjust the payment of Administration Fee payable and, if the Stream Participant has moved from a Regional Location to a Non-regional Location, </w:t>
      </w:r>
      <w:r w:rsidRPr="007F3D67">
        <w:t>may, at its absolute discretion,</w:t>
      </w:r>
      <w:r w:rsidRPr="000C6CDB">
        <w:rPr>
          <w:color w:val="00B0F0"/>
        </w:rPr>
        <w:t xml:space="preserve"> </w:t>
      </w:r>
      <w:r w:rsidRPr="000C6CDB">
        <w:t>recover a pro-rata amount of Administration Fees from the Provider as a debt in accordance with clause 21, calculated by the Department based on the difference in the rate between column 1 and column 2 of Table 2A at Annexure B2.</w:t>
      </w:r>
    </w:p>
    <w:p w14:paraId="0A9CB6E2" w14:textId="77777777" w:rsidR="000C6CDB" w:rsidRPr="000C6CDB" w:rsidRDefault="000C6CDB" w:rsidP="005137D1">
      <w:pPr>
        <w:pStyle w:val="3Cls11"/>
      </w:pPr>
      <w:r w:rsidRPr="000C6CDB">
        <w:t>Where a Stream</w:t>
      </w:r>
      <w:r w:rsidRPr="000C6CDB" w:rsidDel="00C95556">
        <w:t xml:space="preserve"> </w:t>
      </w:r>
      <w:r w:rsidRPr="000C6CDB">
        <w:t xml:space="preserve">Participant transfers, or will transfer at a known point in time, from the Provider to another Employment Provider for any reason </w:t>
      </w:r>
      <w:bookmarkEnd w:id="2504"/>
      <w:r w:rsidRPr="000C6CDB">
        <w:t xml:space="preserve">and the Administration Fee for the Administration Fee Period in which the transfer occurs or will occur: </w:t>
      </w:r>
    </w:p>
    <w:p w14:paraId="3920BD4A" w14:textId="77777777" w:rsidR="000C6CDB" w:rsidRPr="000C6CDB" w:rsidRDefault="000C6CDB" w:rsidP="00BA79E4">
      <w:pPr>
        <w:pStyle w:val="4Clsa"/>
      </w:pPr>
      <w:r w:rsidRPr="000C6CDB">
        <w:t>has not yet been paid,</w:t>
      </w:r>
      <w:r w:rsidRPr="000C6CDB" w:rsidDel="00603DA8">
        <w:t xml:space="preserve"> </w:t>
      </w:r>
      <w:r w:rsidRPr="000C6CDB">
        <w:t>the Department will only pay the Provider a pro-rata amount of the Administration Fee, calculated by the Department based on the period of time from the commencement of the relevant Administration Fee Period to the date of the transfer; or</w:t>
      </w:r>
    </w:p>
    <w:p w14:paraId="380A9AC6" w14:textId="77777777" w:rsidR="000C6CDB" w:rsidRPr="000C6CDB" w:rsidRDefault="000C6CDB" w:rsidP="0095028C">
      <w:pPr>
        <w:pStyle w:val="4Clsa"/>
      </w:pPr>
      <w:r w:rsidRPr="000C6CDB">
        <w:t xml:space="preserve">has been paid to the Provider, the Department </w:t>
      </w:r>
      <w:r w:rsidRPr="007F3D67">
        <w:t>may, at its absolute discretion,</w:t>
      </w:r>
      <w:r w:rsidR="007F3D67">
        <w:t xml:space="preserve"> </w:t>
      </w:r>
      <w:r w:rsidRPr="000C6CDB">
        <w:t>recover a pro-rata amount of Administration Fees from the Provider as a debt in accordance with clause 21, calculated by the Department based on the period of time from the commencement of the relevant Administration Fee Period to the date of the transfer.</w:t>
      </w:r>
    </w:p>
    <w:p w14:paraId="09E05E12" w14:textId="77777777" w:rsidR="000C6CDB" w:rsidRPr="000C6CDB" w:rsidRDefault="000C6CDB" w:rsidP="005137D1">
      <w:pPr>
        <w:pStyle w:val="3Cls11"/>
      </w:pPr>
      <w:bookmarkStart w:id="2505" w:name="_Ref398107103"/>
      <w:r w:rsidRPr="000C6CDB">
        <w:t xml:space="preserve">The Department will pay Administration Fees for the last Administration Period under this Deed on a pro-rata basis, calculated by the Department based on the period of time from the commencement of the last Administration Period for each Stream Participant to the Completion Date.  </w:t>
      </w:r>
    </w:p>
    <w:p w14:paraId="7F859E98" w14:textId="7D4E9CD3" w:rsidR="000C6CDB" w:rsidRPr="000C6CDB" w:rsidRDefault="000C6CDB" w:rsidP="005137D1">
      <w:pPr>
        <w:pStyle w:val="3Cls11"/>
      </w:pPr>
      <w:r w:rsidRPr="000C6CDB">
        <w:t>Where an SPI Participant ceases, or will cease at a known point in time, to be</w:t>
      </w:r>
      <w:r w:rsidRPr="000C6CDB">
        <w:rPr>
          <w:color w:val="76923C" w:themeColor="accent3" w:themeShade="BF"/>
        </w:rPr>
        <w:t xml:space="preserve"> </w:t>
      </w:r>
      <w:r w:rsidRPr="007F3D67">
        <w:t>an SPI Participant</w:t>
      </w:r>
      <w:r w:rsidRPr="000C6CDB">
        <w:t>, and the Administration Fee for the Administration Fee Period in which this event occurs or will occur:</w:t>
      </w:r>
      <w:bookmarkEnd w:id="2505"/>
      <w:r w:rsidRPr="000C6CDB">
        <w:t xml:space="preserve"> </w:t>
      </w:r>
    </w:p>
    <w:p w14:paraId="4422270D" w14:textId="77777777" w:rsidR="000C6CDB" w:rsidRPr="000C6CDB" w:rsidRDefault="000C6CDB" w:rsidP="00BA79E4">
      <w:pPr>
        <w:pStyle w:val="4Clsa"/>
      </w:pPr>
      <w:r w:rsidRPr="000C6CDB">
        <w:t>has not been paid,</w:t>
      </w:r>
      <w:r w:rsidRPr="000C6CDB" w:rsidDel="00603DA8">
        <w:t xml:space="preserve"> </w:t>
      </w:r>
      <w:r w:rsidRPr="000C6CDB">
        <w:t>the Department will only pay the Provider a pro-rata amount of the Administration Fees, calculated by the Department based on the period of time from the commencement of the relevant Administration Fee Period to the date of the event; or</w:t>
      </w:r>
    </w:p>
    <w:p w14:paraId="6D41050C" w14:textId="77777777" w:rsidR="000C6CDB" w:rsidRPr="000C6CDB" w:rsidRDefault="000C6CDB" w:rsidP="0095028C">
      <w:pPr>
        <w:pStyle w:val="4Clsa"/>
      </w:pPr>
      <w:r w:rsidRPr="000C6CDB">
        <w:t xml:space="preserve">has been paid to the Provider, the </w:t>
      </w:r>
      <w:r w:rsidRPr="007F3D67">
        <w:t xml:space="preserve">Department may, at its absolute discretion, </w:t>
      </w:r>
      <w:r w:rsidRPr="000C6CDB">
        <w:t>recover a pro-rata amount of Administration Fees from the Provider as a debt in accordance with clause 21, calculated by the Department based on the period of time from the date of the event to the end of the relevant Administration Fee Period.</w:t>
      </w:r>
    </w:p>
    <w:p w14:paraId="726B89B4" w14:textId="77777777" w:rsidR="000C6CDB" w:rsidRPr="000C6CDB" w:rsidRDefault="000C6CDB" w:rsidP="005137D1">
      <w:pPr>
        <w:pStyle w:val="2Clause1"/>
        <w:rPr>
          <w:lang w:eastAsia="en-US"/>
        </w:rPr>
      </w:pPr>
      <w:bookmarkStart w:id="2506" w:name="_Toc397002051"/>
      <w:bookmarkStart w:id="2507" w:name="_Toc398056296"/>
      <w:bookmarkStart w:id="2508" w:name="_Toc398144181"/>
      <w:bookmarkStart w:id="2509" w:name="_Ref393975542"/>
      <w:bookmarkStart w:id="2510" w:name="_Ref412029060"/>
      <w:bookmarkStart w:id="2511" w:name="_Ref414958233"/>
      <w:bookmarkStart w:id="2512" w:name="_Ref414965791"/>
      <w:bookmarkStart w:id="2513" w:name="_Toc415224978"/>
      <w:bookmarkStart w:id="2514" w:name="_Toc457551251"/>
      <w:bookmarkStart w:id="2515" w:name="_Toc518567946"/>
      <w:bookmarkStart w:id="2516" w:name="_Toc225840214"/>
      <w:bookmarkEnd w:id="2506"/>
      <w:bookmarkEnd w:id="2507"/>
      <w:bookmarkEnd w:id="2508"/>
      <w:r w:rsidRPr="000C6CDB">
        <w:rPr>
          <w:lang w:eastAsia="en-US"/>
        </w:rPr>
        <w:t>Work for the Dole Fees</w:t>
      </w:r>
      <w:bookmarkEnd w:id="2509"/>
      <w:bookmarkEnd w:id="2510"/>
      <w:bookmarkEnd w:id="2511"/>
      <w:bookmarkEnd w:id="2512"/>
      <w:bookmarkEnd w:id="2513"/>
      <w:bookmarkEnd w:id="2514"/>
      <w:bookmarkEnd w:id="2515"/>
    </w:p>
    <w:p w14:paraId="228EB168" w14:textId="3A08496A" w:rsidR="000C6CDB" w:rsidRPr="000C6CDB" w:rsidRDefault="000C6CDB" w:rsidP="005137D1">
      <w:pPr>
        <w:pStyle w:val="3Cls11"/>
      </w:pPr>
      <w:bookmarkStart w:id="2517" w:name="_Ref414966645"/>
      <w:r w:rsidRPr="000C6CDB">
        <w:t xml:space="preserve">Subject to this clause 124, the Department will pay the Provider the applicable Work for the Dole Fee </w:t>
      </w:r>
      <w:r w:rsidR="00543E49">
        <w:t>calculated in accordance with any Guidelines</w:t>
      </w:r>
      <w:r w:rsidRPr="000C6CDB">
        <w:t>:</w:t>
      </w:r>
      <w:bookmarkEnd w:id="2517"/>
      <w:r w:rsidRPr="000C6CDB">
        <w:t xml:space="preserve"> </w:t>
      </w:r>
    </w:p>
    <w:p w14:paraId="5738B5BA" w14:textId="77777777" w:rsidR="000C6CDB" w:rsidRPr="000C6CDB" w:rsidRDefault="000C6CDB" w:rsidP="00BA79E4">
      <w:pPr>
        <w:pStyle w:val="4Clsa"/>
      </w:pPr>
      <w:r w:rsidRPr="000C6CDB">
        <w:t xml:space="preserve">in respect of each Work for the Dole Place in an Individual Hosted Activity, when the first Fully Eligible Participant commences in that Work for the Dole Place; and </w:t>
      </w:r>
    </w:p>
    <w:p w14:paraId="35A07D55" w14:textId="77777777" w:rsidR="000C6CDB" w:rsidRPr="000C6CDB" w:rsidRDefault="000C6CDB" w:rsidP="0095028C">
      <w:pPr>
        <w:pStyle w:val="4Clsa"/>
      </w:pPr>
      <w:r w:rsidRPr="000C6CDB">
        <w:t xml:space="preserve">in respect of each Work for the Dole Place in a Group Based Activity, in accordance with clause 124.7, </w:t>
      </w:r>
    </w:p>
    <w:p w14:paraId="68F4FAC5" w14:textId="77777777" w:rsidR="000C6CDB" w:rsidRPr="000C6CDB" w:rsidRDefault="000C6CDB" w:rsidP="005137D1">
      <w:pPr>
        <w:pStyle w:val="3b11following"/>
      </w:pPr>
      <w:r w:rsidRPr="000C6CDB">
        <w:t>provided that:</w:t>
      </w:r>
    </w:p>
    <w:p w14:paraId="1945500E" w14:textId="77777777" w:rsidR="000C6CDB" w:rsidRPr="000C6CDB" w:rsidRDefault="000C6CDB" w:rsidP="00BA79E4">
      <w:pPr>
        <w:pStyle w:val="4Clsa"/>
      </w:pPr>
      <w:r w:rsidRPr="000C6CDB">
        <w:t>the Work for the Dole Place starts after the relevant Fully Eligible Participant’s Commencement; and</w:t>
      </w:r>
    </w:p>
    <w:p w14:paraId="131CDF90" w14:textId="77777777" w:rsidR="000C6CDB" w:rsidRPr="000C6CDB" w:rsidRDefault="000C6CDB" w:rsidP="0095028C">
      <w:pPr>
        <w:pStyle w:val="4Clsa"/>
      </w:pPr>
      <w:r w:rsidRPr="000C6CDB">
        <w:t>the Provider has complied with Section B3.2 and any requirements for claiming the payment as specified in any Guidelines.</w:t>
      </w:r>
    </w:p>
    <w:p w14:paraId="55B94CCF" w14:textId="77777777" w:rsidR="000C6CDB" w:rsidRPr="007F3D67" w:rsidRDefault="000C6CDB" w:rsidP="005137D1">
      <w:pPr>
        <w:pStyle w:val="3Cls11"/>
      </w:pPr>
      <w:bookmarkStart w:id="2518" w:name="_Ref393978962"/>
      <w:r w:rsidRPr="000C6CDB">
        <w:t xml:space="preserve">The Provider is not entitled to payment </w:t>
      </w:r>
      <w:r w:rsidRPr="007F3D67">
        <w:rPr>
          <w:szCs w:val="22"/>
        </w:rPr>
        <w:t xml:space="preserve">under this Deed </w:t>
      </w:r>
      <w:r w:rsidRPr="007F3D67">
        <w:t>of:</w:t>
      </w:r>
    </w:p>
    <w:p w14:paraId="40C49590" w14:textId="6AF54624" w:rsidR="000C6CDB" w:rsidRPr="007F3D67" w:rsidRDefault="000C6CDB" w:rsidP="00BA79E4">
      <w:pPr>
        <w:pStyle w:val="4Clsa"/>
      </w:pPr>
      <w:r w:rsidRPr="007F3D67">
        <w:lastRenderedPageBreak/>
        <w:t xml:space="preserve">an additional Work for the Dole Fee where, under clauses 108.13 and 108.14 or otherwise, </w:t>
      </w:r>
      <w:r w:rsidR="00543E49">
        <w:t>the</w:t>
      </w:r>
      <w:r w:rsidRPr="007F3D67">
        <w:t xml:space="preserve"> Provider replaces a Fully Eligible Participant who leaves a Work for the Dole Place with another Fully Eligible Participant; or</w:t>
      </w:r>
    </w:p>
    <w:p w14:paraId="50AA9286" w14:textId="77777777" w:rsidR="000C6CDB" w:rsidRPr="007F3D67" w:rsidRDefault="000C6CDB" w:rsidP="0095028C">
      <w:pPr>
        <w:pStyle w:val="4Clsa"/>
      </w:pPr>
      <w:r w:rsidRPr="007F3D67">
        <w:t xml:space="preserve">a Work for the Dole Fee for a Work for the Dole Place that is claimed for a DES Participant. </w:t>
      </w:r>
    </w:p>
    <w:p w14:paraId="3AC3F705" w14:textId="77777777" w:rsidR="000C6CDB" w:rsidRPr="007F3D67" w:rsidRDefault="000C6CDB" w:rsidP="0095028C">
      <w:pPr>
        <w:pStyle w:val="8Note"/>
      </w:pPr>
      <w:r w:rsidRPr="007F3D67">
        <w:t>Note: if a DES Provider claims a Work for the Dole Place, the DES Provider must make a DES Work for the Dole Payment to the Lead Provider, or otherwise pay a fee directly to the Activity Host Organisation, as determined by the Activity Host Organisation Agreement.</w:t>
      </w:r>
    </w:p>
    <w:p w14:paraId="0AE85A94" w14:textId="77777777" w:rsidR="000C6CDB" w:rsidRPr="007F3D67" w:rsidRDefault="000C6CDB" w:rsidP="00E3743C">
      <w:pPr>
        <w:pStyle w:val="2a1Amanual"/>
        <w:rPr>
          <w:i/>
          <w:sz w:val="20"/>
        </w:rPr>
      </w:pPr>
      <w:bookmarkStart w:id="2519" w:name="_Toc518567947"/>
      <w:r w:rsidRPr="005137D1">
        <w:t>124.2A</w:t>
      </w:r>
      <w:r w:rsidRPr="007F3D67">
        <w:tab/>
      </w:r>
      <w:r w:rsidRPr="005137D1">
        <w:t>Except as expressly provided for in this Deed, the Provider must not demand or receive any payment or any other consideration either directly or indirectly from any DES Provider or DES Participant for any reason relating to DES Participants undertaking Work for the Dole.</w:t>
      </w:r>
      <w:bookmarkEnd w:id="2519"/>
    </w:p>
    <w:p w14:paraId="39DEE2E7" w14:textId="3B019781" w:rsidR="000C6CDB" w:rsidRPr="000C6CDB" w:rsidRDefault="00543E49" w:rsidP="00B54419">
      <w:pPr>
        <w:pStyle w:val="3Cls11"/>
      </w:pPr>
      <w:bookmarkStart w:id="2520" w:name="_Ref415046727"/>
      <w:bookmarkStart w:id="2521" w:name="_Ref395606357"/>
      <w:r>
        <w:t xml:space="preserve">If a Work for the Dole Place in an Individual Hosted Activity ends prior to the anticipated end date registered on the Department's IT Systems, without limiting the Department's rights under this Deed, the Department may, at its absolute discretion, recover a pro-rata amount of the relevant Work for the Dole Fee from the Provider as a debt in accordance with clause 21, calculated by the Department based on the period of time from the commencement of the first Fully Eligible Participant in the Work for the Dole Place to the date of the end of the Work for the Dole Place. </w:t>
      </w:r>
      <w:bookmarkEnd w:id="2520"/>
    </w:p>
    <w:p w14:paraId="36B37A01" w14:textId="77777777" w:rsidR="000C6CDB" w:rsidRPr="007F3D67" w:rsidDel="00AC2DF4" w:rsidRDefault="000C6CDB" w:rsidP="00AE0BA5">
      <w:pPr>
        <w:pStyle w:val="3Cls11"/>
      </w:pPr>
      <w:bookmarkStart w:id="2522" w:name="_Ref415053381"/>
      <w:r w:rsidRPr="000C6CDB">
        <w:t xml:space="preserve">Subject to clause 124.9, the Provider may only use </w:t>
      </w:r>
      <w:r w:rsidRPr="000C6CDB" w:rsidDel="00AC2DF4">
        <w:t>Work for the Dole Fees</w:t>
      </w:r>
      <w:r w:rsidRPr="000C6CDB">
        <w:rPr>
          <w:color w:val="FF0000"/>
          <w:szCs w:val="22"/>
        </w:rPr>
        <w:t xml:space="preserve"> </w:t>
      </w:r>
      <w:r w:rsidRPr="007F3D67">
        <w:rPr>
          <w:szCs w:val="22"/>
        </w:rPr>
        <w:t>or DES Work for the Dole Payments for a Work for the Dole Place</w:t>
      </w:r>
      <w:r w:rsidRPr="007F3D67" w:rsidDel="00AC2DF4">
        <w:t>:</w:t>
      </w:r>
      <w:bookmarkEnd w:id="2522"/>
    </w:p>
    <w:p w14:paraId="1E5C5A26" w14:textId="67D41FA3" w:rsidR="000C6CDB" w:rsidRPr="007F3D67" w:rsidDel="00AC2DF4" w:rsidRDefault="000C6CDB" w:rsidP="00BA79E4">
      <w:pPr>
        <w:pStyle w:val="4Clsa"/>
      </w:pPr>
      <w:r w:rsidRPr="007F3D67" w:rsidDel="00AC2DF4">
        <w:t xml:space="preserve">to </w:t>
      </w:r>
      <w:r w:rsidR="00543E49">
        <w:t>pay</w:t>
      </w:r>
      <w:r w:rsidRPr="007F3D67" w:rsidDel="00AC2DF4">
        <w:t xml:space="preserve"> the costs of a Fully Eligible Participant </w:t>
      </w:r>
      <w:r w:rsidRPr="007F3D67">
        <w:t xml:space="preserve">or DES Participant </w:t>
      </w:r>
      <w:r w:rsidRPr="007F3D67" w:rsidDel="00AC2DF4">
        <w:t>in</w:t>
      </w:r>
      <w:r w:rsidR="00543E49">
        <w:t xml:space="preserve"> the relevant</w:t>
      </w:r>
      <w:r w:rsidRPr="007F3D67" w:rsidDel="00AC2DF4">
        <w:t xml:space="preserve"> Work for the Dole Place;</w:t>
      </w:r>
    </w:p>
    <w:p w14:paraId="57FB18DA" w14:textId="7A5E51C3" w:rsidR="000C6CDB" w:rsidRPr="000C6CDB" w:rsidDel="00AC2DF4" w:rsidRDefault="000C6CDB" w:rsidP="0095028C">
      <w:pPr>
        <w:pStyle w:val="4Clsa"/>
      </w:pPr>
      <w:r w:rsidRPr="007F3D67" w:rsidDel="00AC2DF4">
        <w:t xml:space="preserve">to </w:t>
      </w:r>
      <w:r w:rsidR="00543E49">
        <w:t>make a payment to the</w:t>
      </w:r>
      <w:r w:rsidRPr="000C6CDB" w:rsidDel="00AC2DF4">
        <w:t xml:space="preserve"> </w:t>
      </w:r>
      <w:r w:rsidRPr="000C6CDB">
        <w:t>Activity Host Organisation</w:t>
      </w:r>
      <w:r w:rsidR="00543E49">
        <w:t>, either directly or through the Lead Provider, which partially or fully offsets the costs of the Activity Host Organisation in hosting the Work for the Dole Place</w:t>
      </w:r>
      <w:r w:rsidRPr="000C6CDB" w:rsidDel="00AC2DF4">
        <w:t xml:space="preserve">; </w:t>
      </w:r>
    </w:p>
    <w:p w14:paraId="56F5541C" w14:textId="0F738E72" w:rsidR="000C6CDB" w:rsidRPr="000C6CDB" w:rsidRDefault="000C6CDB" w:rsidP="0095028C">
      <w:pPr>
        <w:pStyle w:val="4Clsa"/>
      </w:pPr>
      <w:r w:rsidRPr="000C6CDB" w:rsidDel="00AC2DF4">
        <w:t>to pay Group Based Activity Overhead Costs</w:t>
      </w:r>
      <w:r w:rsidR="00543E49">
        <w:t>, which may include the costs described in clause 124.4(b)</w:t>
      </w:r>
      <w:r w:rsidRPr="000C6CDB">
        <w:t>; and</w:t>
      </w:r>
    </w:p>
    <w:p w14:paraId="1CA8AC1D" w14:textId="5F2C5C31" w:rsidR="000C6CDB" w:rsidRPr="007F3D67" w:rsidRDefault="000C6CDB" w:rsidP="007D07A1">
      <w:pPr>
        <w:pStyle w:val="4Clsa"/>
      </w:pPr>
      <w:r w:rsidRPr="000C6CDB">
        <w:t xml:space="preserve">otherwise </w:t>
      </w:r>
      <w:r w:rsidR="003E42F5">
        <w:t>as permitted by</w:t>
      </w:r>
      <w:r w:rsidRPr="000C6CDB">
        <w:t xml:space="preserve"> any Guidelines.</w:t>
      </w:r>
    </w:p>
    <w:p w14:paraId="0DDF8445" w14:textId="43D9A728" w:rsidR="000C6CDB" w:rsidRPr="000C6CDB" w:rsidRDefault="000C6CDB" w:rsidP="00AE0BA5">
      <w:pPr>
        <w:pStyle w:val="3Cls11"/>
      </w:pPr>
      <w:bookmarkStart w:id="2523" w:name="_Ref415053736"/>
      <w:bookmarkEnd w:id="2518"/>
      <w:bookmarkEnd w:id="2521"/>
      <w:r w:rsidRPr="000C6CDB">
        <w:t xml:space="preserve">Where the Provider </w:t>
      </w:r>
      <w:r w:rsidR="003E42F5">
        <w:t>S</w:t>
      </w:r>
      <w:r w:rsidRPr="000C6CDB">
        <w:t>ources a Work for the Dole Place itself, it must, in accordance with any Guidelines:</w:t>
      </w:r>
      <w:bookmarkEnd w:id="2523"/>
    </w:p>
    <w:p w14:paraId="52E1F33A" w14:textId="77777777" w:rsidR="000C6CDB" w:rsidRPr="007F3D67" w:rsidRDefault="000C6CDB" w:rsidP="00BA79E4">
      <w:pPr>
        <w:pStyle w:val="4Clsa"/>
      </w:pPr>
      <w:r w:rsidRPr="007F3D67">
        <w:rPr>
          <w:rFonts w:asciiTheme="minorHAnsi" w:hAnsiTheme="minorHAnsi" w:cstheme="minorHAnsi"/>
        </w:rPr>
        <w:t xml:space="preserve">subject to clause 124.4, </w:t>
      </w:r>
      <w:r w:rsidRPr="007F3D67">
        <w:t>negotiate with the relevant Activity Host Organisation as to:</w:t>
      </w:r>
    </w:p>
    <w:p w14:paraId="413CDFB2" w14:textId="29B1F62A" w:rsidR="000C6CDB" w:rsidRPr="007F3D67" w:rsidRDefault="000C6CDB" w:rsidP="0095028C">
      <w:pPr>
        <w:pStyle w:val="5aifollowing"/>
        <w:numPr>
          <w:ilvl w:val="3"/>
          <w:numId w:val="1"/>
        </w:numPr>
      </w:pPr>
      <w:r w:rsidRPr="00D445CF">
        <w:rPr>
          <w:rFonts w:cstheme="minorHAnsi"/>
          <w:position w:val="1"/>
          <w:szCs w:val="22"/>
        </w:rPr>
        <w:t xml:space="preserve">if the Work for the Dole Place is claimed for a Fully Eligible Participant, </w:t>
      </w:r>
      <w:r w:rsidRPr="000C6CDB">
        <w:t xml:space="preserve">the proportion of the Work for the Dole Fee that will be passed on to the Activity Host Organisation </w:t>
      </w:r>
      <w:r w:rsidRPr="007F3D67">
        <w:t>by the Lead Provider</w:t>
      </w:r>
      <w:r w:rsidRPr="000C6CDB">
        <w:t xml:space="preserve">; </w:t>
      </w:r>
      <w:r w:rsidRPr="007F3D67">
        <w:t>or</w:t>
      </w:r>
    </w:p>
    <w:p w14:paraId="575E9185" w14:textId="073B7701" w:rsidR="000C6CDB" w:rsidRPr="007F3D67" w:rsidRDefault="000C6CDB" w:rsidP="0095028C">
      <w:pPr>
        <w:pStyle w:val="5aifollowing"/>
        <w:numPr>
          <w:ilvl w:val="3"/>
          <w:numId w:val="1"/>
        </w:numPr>
      </w:pPr>
      <w:r w:rsidRPr="007F3D67">
        <w:t>if the Work for the Dole Place is claimed for a DES Participant:</w:t>
      </w:r>
    </w:p>
    <w:p w14:paraId="62017DB2" w14:textId="77777777" w:rsidR="000C6CDB" w:rsidRPr="00AE0BA5" w:rsidRDefault="000C6CDB" w:rsidP="00B54419">
      <w:pPr>
        <w:pStyle w:val="6ClsA"/>
        <w:numPr>
          <w:ilvl w:val="4"/>
          <w:numId w:val="63"/>
        </w:numPr>
        <w:rPr>
          <w:position w:val="1"/>
        </w:rPr>
      </w:pPr>
      <w:r w:rsidRPr="007F3D67">
        <w:t xml:space="preserve">the proportion of any DES Work for the Dole Payment that will be passed on to the </w:t>
      </w:r>
      <w:r w:rsidRPr="00AE0BA5">
        <w:rPr>
          <w:position w:val="1"/>
        </w:rPr>
        <w:t>Act</w:t>
      </w:r>
      <w:r w:rsidRPr="00AE0BA5">
        <w:rPr>
          <w:spacing w:val="-3"/>
          <w:position w:val="1"/>
        </w:rPr>
        <w:t>i</w:t>
      </w:r>
      <w:r w:rsidRPr="00AE0BA5">
        <w:rPr>
          <w:spacing w:val="1"/>
          <w:position w:val="1"/>
        </w:rPr>
        <w:t>v</w:t>
      </w:r>
      <w:r w:rsidRPr="00AE0BA5">
        <w:rPr>
          <w:position w:val="1"/>
        </w:rPr>
        <w:t>i</w:t>
      </w:r>
      <w:r w:rsidRPr="00AE0BA5">
        <w:rPr>
          <w:spacing w:val="-2"/>
          <w:position w:val="1"/>
        </w:rPr>
        <w:t>t</w:t>
      </w:r>
      <w:r w:rsidRPr="00AE0BA5">
        <w:rPr>
          <w:position w:val="1"/>
        </w:rPr>
        <w:t>y</w:t>
      </w:r>
      <w:r w:rsidRPr="00AE0BA5">
        <w:rPr>
          <w:spacing w:val="1"/>
          <w:position w:val="1"/>
        </w:rPr>
        <w:t xml:space="preserve"> </w:t>
      </w:r>
      <w:r w:rsidRPr="00AE0BA5">
        <w:rPr>
          <w:position w:val="1"/>
        </w:rPr>
        <w:t>H</w:t>
      </w:r>
      <w:r w:rsidRPr="00AE0BA5">
        <w:rPr>
          <w:spacing w:val="1"/>
          <w:position w:val="1"/>
        </w:rPr>
        <w:t>o</w:t>
      </w:r>
      <w:r w:rsidRPr="00AE0BA5">
        <w:rPr>
          <w:spacing w:val="-2"/>
          <w:position w:val="1"/>
        </w:rPr>
        <w:t>s</w:t>
      </w:r>
      <w:r w:rsidRPr="00AE0BA5">
        <w:rPr>
          <w:position w:val="1"/>
        </w:rPr>
        <w:t>t</w:t>
      </w:r>
      <w:r w:rsidRPr="00AE0BA5">
        <w:rPr>
          <w:spacing w:val="1"/>
          <w:position w:val="1"/>
        </w:rPr>
        <w:t xml:space="preserve"> </w:t>
      </w:r>
      <w:r w:rsidRPr="00AE0BA5">
        <w:rPr>
          <w:position w:val="1"/>
        </w:rPr>
        <w:t>Organi</w:t>
      </w:r>
      <w:r w:rsidRPr="00AE0BA5">
        <w:rPr>
          <w:spacing w:val="-3"/>
          <w:position w:val="1"/>
        </w:rPr>
        <w:t>s</w:t>
      </w:r>
      <w:r w:rsidRPr="00AE0BA5">
        <w:rPr>
          <w:position w:val="1"/>
        </w:rPr>
        <w:t>ati</w:t>
      </w:r>
      <w:r w:rsidRPr="00AE0BA5">
        <w:rPr>
          <w:spacing w:val="1"/>
          <w:position w:val="1"/>
        </w:rPr>
        <w:t>o</w:t>
      </w:r>
      <w:r w:rsidRPr="00AE0BA5">
        <w:rPr>
          <w:position w:val="1"/>
        </w:rPr>
        <w:t>n by the Lead Provider; or</w:t>
      </w:r>
    </w:p>
    <w:p w14:paraId="6E400275" w14:textId="77777777" w:rsidR="000C6CDB" w:rsidRPr="007F3D67" w:rsidRDefault="000C6CDB" w:rsidP="00AE0BA5">
      <w:pPr>
        <w:pStyle w:val="6ClsA"/>
      </w:pPr>
      <w:r w:rsidRPr="007F3D67">
        <w:t>the amount of any fee to otherwise be paid directly by a DES Provider to the Activity Host Organisation; and</w:t>
      </w:r>
    </w:p>
    <w:p w14:paraId="28AB38D1" w14:textId="77777777" w:rsidR="000C6CDB" w:rsidRPr="007F3D67" w:rsidRDefault="000C6CDB" w:rsidP="00BA79E4">
      <w:pPr>
        <w:pStyle w:val="4Clsa"/>
      </w:pPr>
      <w:r w:rsidRPr="000C6CDB">
        <w:t xml:space="preserve">pass on the agreed proportion of the Work for the Dole Fee </w:t>
      </w:r>
      <w:r w:rsidRPr="007F3D67">
        <w:rPr>
          <w:rFonts w:cstheme="minorHAnsi"/>
          <w:spacing w:val="2"/>
        </w:rPr>
        <w:t xml:space="preserve">or the </w:t>
      </w:r>
      <w:r w:rsidRPr="007F3D67">
        <w:rPr>
          <w:rFonts w:cstheme="minorHAnsi"/>
          <w:spacing w:val="-2"/>
        </w:rPr>
        <w:t>DES Work for the Dole Payment</w:t>
      </w:r>
      <w:r w:rsidRPr="007F3D67">
        <w:t xml:space="preserve"> </w:t>
      </w:r>
      <w:r w:rsidRPr="000C6CDB">
        <w:t xml:space="preserve">to the Activity Host Organisation, and keep appropriate Records of such expenditure. </w:t>
      </w:r>
    </w:p>
    <w:p w14:paraId="4BAF7C92" w14:textId="77777777" w:rsidR="000C6CDB" w:rsidRPr="000C6CDB" w:rsidRDefault="000C6CDB" w:rsidP="00AE0BA5">
      <w:pPr>
        <w:pStyle w:val="3Cls11"/>
      </w:pPr>
      <w:bookmarkStart w:id="2524" w:name="_Ref415053729"/>
      <w:r w:rsidRPr="000C6CDB">
        <w:t>Where the Provider claims a Work for the Dole Place that has been sourced by a Work for the Dole Coordinator, the Provider must pass on funds to the Activity Host Organisation for one or more of the purposes specified in clause 124.4 in the amount, and within the timeframe, as agreed between the Activity Host Organisation</w:t>
      </w:r>
      <w:r w:rsidRPr="000C6CDB" w:rsidDel="00533596">
        <w:t xml:space="preserve"> </w:t>
      </w:r>
      <w:r w:rsidRPr="000C6CDB">
        <w:t>and the Work for the Dole Coordinator.</w:t>
      </w:r>
      <w:bookmarkEnd w:id="2524"/>
      <w:r w:rsidRPr="000C6CDB">
        <w:t xml:space="preserve">  </w:t>
      </w:r>
    </w:p>
    <w:p w14:paraId="264AD44B" w14:textId="4B5DEEC1" w:rsidR="000C6CDB" w:rsidRDefault="000C6CDB" w:rsidP="00BA79E4">
      <w:pPr>
        <w:pStyle w:val="8Note"/>
        <w:ind w:left="0"/>
      </w:pPr>
      <w:r w:rsidRPr="000C6CDB">
        <w:lastRenderedPageBreak/>
        <w:t>Note</w:t>
      </w:r>
      <w:r w:rsidR="003E42F5">
        <w:t xml:space="preserve"> 1</w:t>
      </w:r>
      <w:r w:rsidRPr="000C6CDB">
        <w:t xml:space="preserve">: the Provider cannot renegotiate the cost of a Work for the Dole Place that has already been agreed between </w:t>
      </w:r>
      <w:r w:rsidR="003E42F5">
        <w:t>an</w:t>
      </w:r>
      <w:r w:rsidRPr="000C6CDB">
        <w:t xml:space="preserve"> Activity Host Organisation and </w:t>
      </w:r>
      <w:r w:rsidR="003E42F5">
        <w:t>a</w:t>
      </w:r>
      <w:r w:rsidRPr="000C6CDB">
        <w:t xml:space="preserve"> Work for the Dole Coordinator </w:t>
      </w:r>
      <w:r w:rsidR="003E42F5">
        <w:t xml:space="preserve">or Employment Provider, </w:t>
      </w:r>
      <w:r w:rsidRPr="000C6CDB">
        <w:t xml:space="preserve">unless otherwise specified in any Guidelines.  </w:t>
      </w:r>
    </w:p>
    <w:p w14:paraId="1FBF0043" w14:textId="77777777" w:rsidR="003E42F5" w:rsidRPr="000C6CDB" w:rsidRDefault="003E42F5" w:rsidP="0095028C">
      <w:pPr>
        <w:pStyle w:val="8Note"/>
        <w:ind w:left="0"/>
      </w:pPr>
      <w:r>
        <w:t>Note 2: Work for the Dole Coordinators ceased Sourcing Work for the Dole Places on 31 December 2017.</w:t>
      </w:r>
    </w:p>
    <w:p w14:paraId="7D79DAF6" w14:textId="77777777" w:rsidR="000C6CDB" w:rsidRPr="000C6CDB" w:rsidRDefault="000C6CDB" w:rsidP="00AE0BA5">
      <w:pPr>
        <w:pStyle w:val="1cmid-heading"/>
        <w:rPr>
          <w:lang w:eastAsia="en-US"/>
        </w:rPr>
      </w:pPr>
      <w:r w:rsidRPr="000C6CDB">
        <w:rPr>
          <w:lang w:eastAsia="en-US"/>
        </w:rPr>
        <w:t>Work for the Dole Fees for Group Based Activities</w:t>
      </w:r>
    </w:p>
    <w:p w14:paraId="46D1FA4A" w14:textId="7D9BE94B" w:rsidR="000C6CDB" w:rsidRPr="007F3D67" w:rsidRDefault="003E42F5" w:rsidP="00710DA1">
      <w:pPr>
        <w:pStyle w:val="3Cls11"/>
      </w:pPr>
      <w:bookmarkStart w:id="2525" w:name="_Ref414991802"/>
      <w:bookmarkStart w:id="2526" w:name="_Ref412637862"/>
      <w:r>
        <w:t>T</w:t>
      </w:r>
      <w:r w:rsidR="000C6CDB" w:rsidRPr="007F3D67">
        <w:rPr>
          <w:rFonts w:cstheme="minorHAnsi"/>
          <w:szCs w:val="22"/>
        </w:rPr>
        <w:t>he</w:t>
      </w:r>
      <w:r>
        <w:t xml:space="preserve"> Lead</w:t>
      </w:r>
      <w:r w:rsidR="000C6CDB" w:rsidRPr="007F3D67">
        <w:t xml:space="preserve"> Provider </w:t>
      </w:r>
      <w:r w:rsidR="00710DA1">
        <w:t>for a Group Based Activity</w:t>
      </w:r>
      <w:r w:rsidR="000C6CDB" w:rsidRPr="007F3D67">
        <w:t xml:space="preserve"> may claim a Work for the Dole</w:t>
      </w:r>
      <w:r>
        <w:t xml:space="preserve"> Fee</w:t>
      </w:r>
      <w:r w:rsidR="000C6CDB" w:rsidRPr="007F3D67">
        <w:t xml:space="preserve"> either by way of:</w:t>
      </w:r>
      <w:bookmarkEnd w:id="2525"/>
      <w:r w:rsidR="000C6CDB" w:rsidRPr="007F3D67">
        <w:t xml:space="preserve"> </w:t>
      </w:r>
    </w:p>
    <w:bookmarkEnd w:id="2526"/>
    <w:p w14:paraId="007BCA85" w14:textId="77777777" w:rsidR="000C6CDB" w:rsidRPr="007F3D67" w:rsidRDefault="000C6CDB" w:rsidP="00BA79E4">
      <w:pPr>
        <w:pStyle w:val="4Clsa"/>
      </w:pPr>
      <w:r w:rsidRPr="007F3D67">
        <w:t xml:space="preserve">payment in advance </w:t>
      </w:r>
      <w:r w:rsidRPr="007F3D67">
        <w:rPr>
          <w:rFonts w:cstheme="minorHAnsi"/>
        </w:rPr>
        <w:t xml:space="preserve">for </w:t>
      </w:r>
      <w:r w:rsidRPr="007F3D67">
        <w:rPr>
          <w:rFonts w:cstheme="minorHAnsi"/>
          <w:spacing w:val="1"/>
        </w:rPr>
        <w:t>e</w:t>
      </w:r>
      <w:r w:rsidRPr="007F3D67">
        <w:rPr>
          <w:rFonts w:cstheme="minorHAnsi"/>
        </w:rPr>
        <w:t>ach</w:t>
      </w:r>
      <w:r w:rsidRPr="007F3D67">
        <w:rPr>
          <w:rFonts w:cstheme="minorHAnsi"/>
          <w:spacing w:val="-2"/>
        </w:rPr>
        <w:t xml:space="preserve"> W</w:t>
      </w:r>
      <w:r w:rsidRPr="007F3D67">
        <w:rPr>
          <w:rFonts w:cstheme="minorHAnsi"/>
          <w:spacing w:val="1"/>
        </w:rPr>
        <w:t>o</w:t>
      </w:r>
      <w:r w:rsidRPr="007F3D67">
        <w:rPr>
          <w:rFonts w:cstheme="minorHAnsi"/>
        </w:rPr>
        <w:t>rk</w:t>
      </w:r>
      <w:r w:rsidRPr="007F3D67">
        <w:rPr>
          <w:rFonts w:cstheme="minorHAnsi"/>
          <w:spacing w:val="-1"/>
        </w:rPr>
        <w:t xml:space="preserve"> </w:t>
      </w:r>
      <w:r w:rsidRPr="007F3D67">
        <w:rPr>
          <w:rFonts w:cstheme="minorHAnsi"/>
        </w:rPr>
        <w:t>f</w:t>
      </w:r>
      <w:r w:rsidRPr="007F3D67">
        <w:rPr>
          <w:rFonts w:cstheme="minorHAnsi"/>
          <w:spacing w:val="1"/>
        </w:rPr>
        <w:t>o</w:t>
      </w:r>
      <w:r w:rsidRPr="007F3D67">
        <w:rPr>
          <w:rFonts w:cstheme="minorHAnsi"/>
        </w:rPr>
        <w:t>r t</w:t>
      </w:r>
      <w:r w:rsidRPr="007F3D67">
        <w:rPr>
          <w:rFonts w:cstheme="minorHAnsi"/>
          <w:spacing w:val="-3"/>
        </w:rPr>
        <w:t>h</w:t>
      </w:r>
      <w:r w:rsidRPr="007F3D67">
        <w:rPr>
          <w:rFonts w:cstheme="minorHAnsi"/>
        </w:rPr>
        <w:t>e</w:t>
      </w:r>
      <w:r w:rsidRPr="007F3D67">
        <w:rPr>
          <w:rFonts w:cstheme="minorHAnsi"/>
          <w:spacing w:val="1"/>
        </w:rPr>
        <w:t xml:space="preserve"> </w:t>
      </w:r>
      <w:r w:rsidRPr="007F3D67">
        <w:rPr>
          <w:rFonts w:cstheme="minorHAnsi"/>
          <w:spacing w:val="-1"/>
        </w:rPr>
        <w:t>D</w:t>
      </w:r>
      <w:r w:rsidRPr="007F3D67">
        <w:rPr>
          <w:rFonts w:cstheme="minorHAnsi"/>
          <w:spacing w:val="1"/>
        </w:rPr>
        <w:t>o</w:t>
      </w:r>
      <w:r w:rsidRPr="007F3D67">
        <w:rPr>
          <w:rFonts w:cstheme="minorHAnsi"/>
        </w:rPr>
        <w:t xml:space="preserve">le </w:t>
      </w:r>
      <w:r w:rsidRPr="007F3D67">
        <w:rPr>
          <w:rFonts w:cstheme="minorHAnsi"/>
          <w:spacing w:val="1"/>
        </w:rPr>
        <w:t>P</w:t>
      </w:r>
      <w:r w:rsidRPr="007F3D67">
        <w:rPr>
          <w:rFonts w:cstheme="minorHAnsi"/>
        </w:rPr>
        <w:t>l</w:t>
      </w:r>
      <w:r w:rsidRPr="007F3D67">
        <w:rPr>
          <w:rFonts w:cstheme="minorHAnsi"/>
          <w:spacing w:val="-3"/>
        </w:rPr>
        <w:t>a</w:t>
      </w:r>
      <w:r w:rsidRPr="007F3D67">
        <w:rPr>
          <w:rFonts w:cstheme="minorHAnsi"/>
        </w:rPr>
        <w:t>ce in</w:t>
      </w:r>
      <w:r w:rsidRPr="007F3D67">
        <w:rPr>
          <w:rFonts w:cstheme="minorHAnsi"/>
          <w:spacing w:val="-3"/>
        </w:rPr>
        <w:t xml:space="preserve"> </w:t>
      </w:r>
      <w:r w:rsidRPr="007F3D67">
        <w:rPr>
          <w:rFonts w:cstheme="minorHAnsi"/>
        </w:rPr>
        <w:t>the</w:t>
      </w:r>
      <w:r w:rsidRPr="007F3D67">
        <w:rPr>
          <w:rFonts w:cstheme="minorHAnsi"/>
          <w:spacing w:val="1"/>
        </w:rPr>
        <w:t xml:space="preserve"> </w:t>
      </w:r>
      <w:r w:rsidRPr="007F3D67">
        <w:rPr>
          <w:rFonts w:cstheme="minorHAnsi"/>
        </w:rPr>
        <w:t>G</w:t>
      </w:r>
      <w:r w:rsidRPr="007F3D67">
        <w:rPr>
          <w:rFonts w:cstheme="minorHAnsi"/>
          <w:spacing w:val="-3"/>
        </w:rPr>
        <w:t>r</w:t>
      </w:r>
      <w:r w:rsidRPr="007F3D67">
        <w:rPr>
          <w:rFonts w:cstheme="minorHAnsi"/>
          <w:spacing w:val="1"/>
        </w:rPr>
        <w:t>o</w:t>
      </w:r>
      <w:r w:rsidRPr="007F3D67">
        <w:rPr>
          <w:rFonts w:cstheme="minorHAnsi"/>
          <w:spacing w:val="-1"/>
        </w:rPr>
        <w:t>u</w:t>
      </w:r>
      <w:r w:rsidRPr="007F3D67">
        <w:rPr>
          <w:rFonts w:cstheme="minorHAnsi"/>
        </w:rPr>
        <w:t>p</w:t>
      </w:r>
      <w:r w:rsidRPr="007F3D67">
        <w:rPr>
          <w:rFonts w:cstheme="minorHAnsi"/>
          <w:spacing w:val="-1"/>
        </w:rPr>
        <w:t xml:space="preserve"> </w:t>
      </w:r>
      <w:r w:rsidRPr="007F3D67">
        <w:rPr>
          <w:rFonts w:cstheme="minorHAnsi"/>
        </w:rPr>
        <w:t>Bas</w:t>
      </w:r>
      <w:r w:rsidRPr="007F3D67">
        <w:rPr>
          <w:rFonts w:cstheme="minorHAnsi"/>
          <w:spacing w:val="1"/>
        </w:rPr>
        <w:t>e</w:t>
      </w:r>
      <w:r w:rsidRPr="007F3D67">
        <w:rPr>
          <w:rFonts w:cstheme="minorHAnsi"/>
        </w:rPr>
        <w:t>d</w:t>
      </w:r>
      <w:r w:rsidRPr="007F3D67">
        <w:rPr>
          <w:rFonts w:cstheme="minorHAnsi"/>
          <w:spacing w:val="-1"/>
        </w:rPr>
        <w:t xml:space="preserve"> </w:t>
      </w:r>
      <w:r w:rsidRPr="007F3D67">
        <w:rPr>
          <w:rFonts w:cstheme="minorHAnsi"/>
          <w:spacing w:val="-3"/>
        </w:rPr>
        <w:t>A</w:t>
      </w:r>
      <w:r w:rsidRPr="007F3D67">
        <w:rPr>
          <w:rFonts w:cstheme="minorHAnsi"/>
        </w:rPr>
        <w:t>ct</w:t>
      </w:r>
      <w:r w:rsidRPr="007F3D67">
        <w:rPr>
          <w:rFonts w:cstheme="minorHAnsi"/>
          <w:spacing w:val="-2"/>
        </w:rPr>
        <w:t>i</w:t>
      </w:r>
      <w:r w:rsidRPr="007F3D67">
        <w:rPr>
          <w:rFonts w:cstheme="minorHAnsi"/>
          <w:spacing w:val="1"/>
        </w:rPr>
        <w:t>v</w:t>
      </w:r>
      <w:r w:rsidRPr="007F3D67">
        <w:rPr>
          <w:rFonts w:cstheme="minorHAnsi"/>
        </w:rPr>
        <w:t>it</w:t>
      </w:r>
      <w:r w:rsidRPr="007F3D67">
        <w:rPr>
          <w:rFonts w:cstheme="minorHAnsi"/>
          <w:spacing w:val="2"/>
        </w:rPr>
        <w:t>y</w:t>
      </w:r>
      <w:r w:rsidRPr="007F3D67">
        <w:rPr>
          <w:rFonts w:cstheme="minorHAnsi"/>
        </w:rPr>
        <w:t xml:space="preserve">, </w:t>
      </w:r>
      <w:r w:rsidRPr="007F3D67">
        <w:t>in accordance with clauses 124.9 to 124.13; or</w:t>
      </w:r>
    </w:p>
    <w:p w14:paraId="2814F76E" w14:textId="77777777" w:rsidR="000C6CDB" w:rsidRPr="007F3D67" w:rsidRDefault="000C6CDB" w:rsidP="0095028C">
      <w:pPr>
        <w:pStyle w:val="4Clsa"/>
      </w:pPr>
      <w:r w:rsidRPr="007F3D67">
        <w:t xml:space="preserve">payment by Reimbursement </w:t>
      </w:r>
      <w:r w:rsidRPr="007F3D67">
        <w:rPr>
          <w:spacing w:val="1"/>
        </w:rPr>
        <w:t xml:space="preserve">for </w:t>
      </w:r>
      <w:r w:rsidRPr="007F3D67">
        <w:t xml:space="preserve">each Work for the Dole Place in the Group Based Activity that was claimed for a Fully Eligible Participant, </w:t>
      </w:r>
      <w:r w:rsidRPr="000C6CDB">
        <w:t>in accordance with clauses 124.14 to 124.15.</w:t>
      </w:r>
    </w:p>
    <w:p w14:paraId="476509C2" w14:textId="76E5AF56" w:rsidR="000C6CDB" w:rsidRPr="000C6CDB" w:rsidRDefault="003E42F5" w:rsidP="00710DA1">
      <w:pPr>
        <w:pStyle w:val="3Cls11"/>
      </w:pPr>
      <w:r>
        <w:t>T</w:t>
      </w:r>
      <w:r w:rsidR="000C6CDB" w:rsidRPr="000C6CDB">
        <w:t>he</w:t>
      </w:r>
      <w:r>
        <w:t xml:space="preserve"> Lead</w:t>
      </w:r>
      <w:r w:rsidR="000C6CDB" w:rsidRPr="000C6CDB">
        <w:t xml:space="preserve"> Provider for a Group Based Activity must:</w:t>
      </w:r>
    </w:p>
    <w:p w14:paraId="0A3431CE" w14:textId="77777777" w:rsidR="000C6CDB" w:rsidRPr="000C6CDB" w:rsidRDefault="000C6CDB" w:rsidP="00BA79E4">
      <w:pPr>
        <w:pStyle w:val="4Clsa"/>
      </w:pPr>
      <w:r w:rsidRPr="000C6CDB">
        <w:t xml:space="preserve">negotiate the relevant Group Based Activity Budget for one or more of the purposes specified in clause 124.4 with: </w:t>
      </w:r>
    </w:p>
    <w:p w14:paraId="0F677139" w14:textId="34EF76B7" w:rsidR="000C6CDB" w:rsidRPr="000C6CDB" w:rsidRDefault="000C6CDB" w:rsidP="0095028C">
      <w:pPr>
        <w:pStyle w:val="5aifollowing"/>
        <w:numPr>
          <w:ilvl w:val="3"/>
          <w:numId w:val="1"/>
        </w:numPr>
      </w:pPr>
      <w:r w:rsidRPr="000C6CDB">
        <w:t>the Activity Host Organisation; and</w:t>
      </w:r>
    </w:p>
    <w:p w14:paraId="0E6F52D4" w14:textId="384EC30A" w:rsidR="000C6CDB" w:rsidRPr="000C6CDB" w:rsidRDefault="003E42F5" w:rsidP="0095028C">
      <w:pPr>
        <w:pStyle w:val="5aifollowing"/>
        <w:numPr>
          <w:ilvl w:val="3"/>
          <w:numId w:val="1"/>
        </w:numPr>
      </w:pPr>
      <w:r>
        <w:t>where applicable</w:t>
      </w:r>
      <w:r w:rsidR="00CD27EC">
        <w:t>,</w:t>
      </w:r>
      <w:r>
        <w:t xml:space="preserve"> with the Employment Provider that Sourced the Work for the Dole Place</w:t>
      </w:r>
      <w:r w:rsidR="000C6CDB" w:rsidRPr="000C6CDB">
        <w:t>;</w:t>
      </w:r>
    </w:p>
    <w:p w14:paraId="5FC94E8E" w14:textId="77777777" w:rsidR="000C6CDB" w:rsidRPr="000C6CDB" w:rsidRDefault="000C6CDB" w:rsidP="007D07A1">
      <w:pPr>
        <w:pStyle w:val="4Clsa"/>
      </w:pPr>
      <w:r w:rsidRPr="000C6CDB">
        <w:t>negotiate the relevant Activity Host Organisation Agreement with the Activity Host Organisation;</w:t>
      </w:r>
    </w:p>
    <w:p w14:paraId="48D778A0" w14:textId="77777777" w:rsidR="000C6CDB" w:rsidRPr="000C6CDB" w:rsidRDefault="000C6CDB" w:rsidP="00070E54">
      <w:pPr>
        <w:pStyle w:val="4Clsa"/>
      </w:pPr>
      <w:r w:rsidRPr="000C6CDB">
        <w:t xml:space="preserve">unless the Activity Host Organisation otherwise agrees, be the primary point of contact for the Activity Host Organisation; </w:t>
      </w:r>
    </w:p>
    <w:p w14:paraId="0D3B6034" w14:textId="49369FC9" w:rsidR="000C6CDB" w:rsidRPr="000C6CDB" w:rsidRDefault="000C6CDB">
      <w:pPr>
        <w:pStyle w:val="4Clsa"/>
      </w:pPr>
      <w:r w:rsidRPr="000C6CDB">
        <w:t xml:space="preserve">subject to clauses 124.5 and 124.6, discuss and agree with </w:t>
      </w:r>
      <w:r w:rsidR="003E42F5">
        <w:t>any</w:t>
      </w:r>
      <w:r w:rsidRPr="000C6CDB">
        <w:t xml:space="preserve"> other Employment Providers</w:t>
      </w:r>
      <w:r w:rsidR="003E42F5">
        <w:t xml:space="preserve"> that have claimed one or more Work for the Dole Places in the Group Based Activity</w:t>
      </w:r>
      <w:r w:rsidRPr="000C6CDB">
        <w:t>:</w:t>
      </w:r>
    </w:p>
    <w:p w14:paraId="39E668B5" w14:textId="0E6488D7" w:rsidR="000C6CDB" w:rsidRPr="000C6CDB" w:rsidRDefault="000C6CDB" w:rsidP="00D445CF">
      <w:pPr>
        <w:pStyle w:val="5aifollowing"/>
        <w:numPr>
          <w:ilvl w:val="3"/>
          <w:numId w:val="1"/>
        </w:numPr>
      </w:pPr>
      <w:r w:rsidRPr="000C6CDB">
        <w:t>the proportion of the Work for the Dole Fees to be passed on to those Employment Providers for one or more of the purposes specified in clause 124.4; and</w:t>
      </w:r>
    </w:p>
    <w:p w14:paraId="574BBBF9" w14:textId="3731D0E8" w:rsidR="000C6CDB" w:rsidRPr="000C6CDB" w:rsidRDefault="000C6CDB" w:rsidP="00D445CF">
      <w:pPr>
        <w:pStyle w:val="5aifollowing"/>
        <w:numPr>
          <w:ilvl w:val="3"/>
          <w:numId w:val="1"/>
        </w:numPr>
      </w:pPr>
      <w:r w:rsidRPr="000C6CDB">
        <w:t xml:space="preserve">the timeframe in which the Lead Provider will pass on that agreed proportion of the Work for the Dole Fees to those Employment Providers; </w:t>
      </w:r>
    </w:p>
    <w:p w14:paraId="0F771F98" w14:textId="77777777" w:rsidR="000C6CDB" w:rsidRPr="000C6CDB" w:rsidRDefault="000C6CDB">
      <w:pPr>
        <w:pStyle w:val="4Clsa"/>
        <w:rPr>
          <w:i/>
          <w:iCs/>
        </w:rPr>
      </w:pPr>
      <w:r w:rsidRPr="000C6CDB">
        <w:t>provide the agreed proportion of the Work for the Dole Fees to the other Employment Providers within the agreed timeframe; and</w:t>
      </w:r>
    </w:p>
    <w:p w14:paraId="6803BF6A" w14:textId="77777777" w:rsidR="000C6CDB" w:rsidRPr="000C6CDB" w:rsidRDefault="000C6CDB">
      <w:pPr>
        <w:pStyle w:val="4Clsa"/>
      </w:pPr>
      <w:r w:rsidRPr="000C6CDB">
        <w:t xml:space="preserve">take any other action as specified in any Guidelines </w:t>
      </w:r>
    </w:p>
    <w:p w14:paraId="72D3445C" w14:textId="77777777" w:rsidR="000C6CDB" w:rsidRPr="000C6CDB" w:rsidRDefault="000C6CDB" w:rsidP="00710DA1">
      <w:pPr>
        <w:pStyle w:val="1cmid-heading"/>
        <w:rPr>
          <w:lang w:eastAsia="en-US"/>
        </w:rPr>
      </w:pPr>
      <w:r w:rsidRPr="000C6CDB">
        <w:rPr>
          <w:lang w:eastAsia="en-US"/>
        </w:rPr>
        <w:t>Payment in advance to the Lead Provider</w:t>
      </w:r>
    </w:p>
    <w:p w14:paraId="2DF26B1E" w14:textId="77777777" w:rsidR="000C6CDB" w:rsidRPr="000C6CDB" w:rsidRDefault="000C6CDB" w:rsidP="00710DA1">
      <w:pPr>
        <w:pStyle w:val="3Cls11"/>
      </w:pPr>
      <w:bookmarkStart w:id="2527" w:name="_Ref411884192"/>
      <w:bookmarkStart w:id="2528" w:name="_Ref397540967"/>
      <w:bookmarkStart w:id="2529" w:name="_Ref395628335"/>
      <w:r w:rsidRPr="000C6CDB">
        <w:t>Subject to clause 124.10 and any Guidelines, if:</w:t>
      </w:r>
      <w:bookmarkEnd w:id="2527"/>
    </w:p>
    <w:p w14:paraId="480434BD" w14:textId="77777777" w:rsidR="000C6CDB" w:rsidRPr="000C6CDB" w:rsidRDefault="000C6CDB" w:rsidP="00BA79E4">
      <w:pPr>
        <w:pStyle w:val="4Clsa"/>
      </w:pPr>
      <w:r w:rsidRPr="000C6CDB">
        <w:t>a Group Based Activity has been identified and approved in the Department’s IT Systems; and</w:t>
      </w:r>
    </w:p>
    <w:p w14:paraId="64682481" w14:textId="77777777" w:rsidR="000C6CDB" w:rsidRPr="000C6CDB" w:rsidRDefault="000C6CDB" w:rsidP="0095028C">
      <w:pPr>
        <w:pStyle w:val="4Clsa"/>
      </w:pPr>
      <w:r w:rsidRPr="000C6CDB">
        <w:t>the Provider has:</w:t>
      </w:r>
    </w:p>
    <w:p w14:paraId="0A4D4DA5" w14:textId="5507B1A2" w:rsidR="000C6CDB" w:rsidRPr="000C6CDB" w:rsidRDefault="000C6CDB" w:rsidP="0095028C">
      <w:pPr>
        <w:pStyle w:val="5aifollowing"/>
        <w:numPr>
          <w:ilvl w:val="3"/>
          <w:numId w:val="1"/>
        </w:numPr>
      </w:pPr>
      <w:r w:rsidRPr="000C6CDB">
        <w:t>been identified as the Lead Provider for the Group Based Activity;</w:t>
      </w:r>
    </w:p>
    <w:p w14:paraId="52A8722E" w14:textId="35E444D0" w:rsidR="000C6CDB" w:rsidRPr="000C6CDB" w:rsidRDefault="000C6CDB" w:rsidP="007D07A1">
      <w:pPr>
        <w:pStyle w:val="5aifollowing"/>
        <w:numPr>
          <w:ilvl w:val="3"/>
          <w:numId w:val="1"/>
        </w:numPr>
      </w:pPr>
      <w:bookmarkStart w:id="2530" w:name="_Ref413756824"/>
      <w:r w:rsidRPr="000C6CDB">
        <w:t>created a Group Based Activity Budget on the Department’s IT Systems for that Group Based Activity in accordance with any Guidelines; and</w:t>
      </w:r>
      <w:bookmarkEnd w:id="2530"/>
    </w:p>
    <w:p w14:paraId="2331343E" w14:textId="4F2DDDAC" w:rsidR="000C6CDB" w:rsidRPr="000C6CDB" w:rsidRDefault="000C6CDB" w:rsidP="00070E54">
      <w:pPr>
        <w:pStyle w:val="5aifollowing"/>
        <w:numPr>
          <w:ilvl w:val="3"/>
          <w:numId w:val="1"/>
        </w:numPr>
      </w:pPr>
      <w:bookmarkStart w:id="2531" w:name="_Ref413756779"/>
      <w:r w:rsidRPr="000C6CDB">
        <w:t>entered the total cost of the Group Based Activity on the Department’s IT Systems in accordance with any Guidelines,</w:t>
      </w:r>
      <w:bookmarkEnd w:id="2531"/>
      <w:r w:rsidRPr="000C6CDB">
        <w:t xml:space="preserve"> </w:t>
      </w:r>
    </w:p>
    <w:p w14:paraId="31ADE6B9" w14:textId="77777777" w:rsidR="000C6CDB" w:rsidRPr="000C6CDB" w:rsidRDefault="000C6CDB" w:rsidP="00710DA1">
      <w:pPr>
        <w:pStyle w:val="3b11following"/>
      </w:pPr>
      <w:r w:rsidRPr="000C6CDB">
        <w:t>the Provider may claim up to 80% of the Work for the Dole Fees (up to a maximum of $80,000) in respect of the Work for the Dole Places in that Group Based Activity and do so up to 28 calendar days in advance of the start date of the Group Based Activity.</w:t>
      </w:r>
      <w:bookmarkEnd w:id="2528"/>
    </w:p>
    <w:p w14:paraId="77790385" w14:textId="77777777" w:rsidR="000C6CDB" w:rsidRPr="000C6CDB" w:rsidRDefault="000C6CDB" w:rsidP="00710DA1">
      <w:pPr>
        <w:pStyle w:val="3Cls11"/>
      </w:pPr>
      <w:bookmarkStart w:id="2532" w:name="_Ref397540038"/>
      <w:r w:rsidRPr="000C6CDB">
        <w:t>In addition to any other applicable requirements in any Guidelines, if the Provider makes a claim pursuant to clause 124.9, it must, in the following order:</w:t>
      </w:r>
      <w:bookmarkEnd w:id="2529"/>
      <w:bookmarkEnd w:id="2532"/>
    </w:p>
    <w:p w14:paraId="78890DFC" w14:textId="77777777" w:rsidR="000C6CDB" w:rsidRPr="000C6CDB" w:rsidRDefault="000C6CDB" w:rsidP="00BA79E4">
      <w:pPr>
        <w:pStyle w:val="4Clsa"/>
      </w:pPr>
      <w:r w:rsidRPr="000C6CDB">
        <w:lastRenderedPageBreak/>
        <w:t xml:space="preserve">acquit the total of all Work for the Dole Fees </w:t>
      </w:r>
      <w:r w:rsidRPr="007F3D67">
        <w:rPr>
          <w:rFonts w:cstheme="minorHAnsi"/>
        </w:rPr>
        <w:t xml:space="preserve">and DES Work for the Dole Payments (if any) </w:t>
      </w:r>
      <w:r w:rsidRPr="000C6CDB">
        <w:t>for the Work for the Dole Places in the Group Based Activity, in accordance with clause 124.11; and</w:t>
      </w:r>
    </w:p>
    <w:p w14:paraId="3CEA6260" w14:textId="77777777" w:rsidR="000C6CDB" w:rsidRPr="000C6CDB" w:rsidRDefault="000C6CDB" w:rsidP="0095028C">
      <w:pPr>
        <w:pStyle w:val="4Clsa"/>
      </w:pPr>
      <w:bookmarkStart w:id="2533" w:name="_Ref478465239"/>
      <w:bookmarkStart w:id="2534" w:name="_Ref395625920"/>
      <w:r w:rsidRPr="000C6CDB">
        <w:t>return to the Department any part of the Work for the Dole Fees</w:t>
      </w:r>
      <w:bookmarkEnd w:id="2533"/>
      <w:r w:rsidR="00710DA1">
        <w:t>:</w:t>
      </w:r>
    </w:p>
    <w:p w14:paraId="06CCD106" w14:textId="76BCAEE1" w:rsidR="000C6CDB" w:rsidRPr="007F3D67" w:rsidRDefault="000C6CDB" w:rsidP="0095028C">
      <w:pPr>
        <w:pStyle w:val="5aifollowing"/>
        <w:numPr>
          <w:ilvl w:val="3"/>
          <w:numId w:val="1"/>
        </w:numPr>
      </w:pPr>
      <w:r w:rsidRPr="007F3D67">
        <w:t xml:space="preserve">not spent in accordance with the Group Based Activity Budget; and </w:t>
      </w:r>
    </w:p>
    <w:p w14:paraId="7A7B85FA" w14:textId="07435C60" w:rsidR="000C6CDB" w:rsidRPr="007F3D67" w:rsidRDefault="000C6CDB" w:rsidP="0095028C">
      <w:pPr>
        <w:pStyle w:val="5aifollowing"/>
        <w:numPr>
          <w:ilvl w:val="3"/>
          <w:numId w:val="1"/>
        </w:numPr>
      </w:pPr>
      <w:r w:rsidRPr="007F3D67">
        <w:t>paid in advance by the Department for a Work for the Dole Place that was claimed by a DES Provider,</w:t>
      </w:r>
    </w:p>
    <w:p w14:paraId="6FCFCDDD" w14:textId="77777777" w:rsidR="000C6CDB" w:rsidRPr="000C6CDB" w:rsidRDefault="000C6CDB" w:rsidP="007D07A1">
      <w:pPr>
        <w:pStyle w:val="4aafollowing"/>
      </w:pPr>
      <w:r w:rsidRPr="000C6CDB">
        <w:t>within 10 Business Days of submission of acquittal Report in accordance with clause 124.11.</w:t>
      </w:r>
      <w:bookmarkEnd w:id="2534"/>
    </w:p>
    <w:p w14:paraId="121995D8" w14:textId="77777777" w:rsidR="000C6CDB" w:rsidRPr="000C6CDB" w:rsidRDefault="000C6CDB" w:rsidP="00710DA1">
      <w:pPr>
        <w:pStyle w:val="3Cls11"/>
      </w:pPr>
      <w:bookmarkStart w:id="2535" w:name="_Ref398910835"/>
      <w:bookmarkStart w:id="2536" w:name="_Ref393977053"/>
      <w:r w:rsidRPr="000C6CDB">
        <w:t>For the purposes of clause 124.10(a), the Provider must submit an acquittal Report:</w:t>
      </w:r>
      <w:bookmarkEnd w:id="2535"/>
    </w:p>
    <w:p w14:paraId="7A962B00" w14:textId="77777777" w:rsidR="000C6CDB" w:rsidRPr="000C6CDB" w:rsidRDefault="000C6CDB" w:rsidP="00BA79E4">
      <w:pPr>
        <w:pStyle w:val="4Clsa"/>
      </w:pPr>
      <w:r w:rsidRPr="000C6CDB">
        <w:t>within 56 calendar days of completion, or cessation, of the relevant Group Based Activity;</w:t>
      </w:r>
    </w:p>
    <w:p w14:paraId="6DFC8D4B" w14:textId="77777777" w:rsidR="000C6CDB" w:rsidRPr="000C6CDB" w:rsidRDefault="000C6CDB" w:rsidP="0095028C">
      <w:pPr>
        <w:pStyle w:val="4Clsa"/>
      </w:pPr>
      <w:r w:rsidRPr="000C6CDB">
        <w:t xml:space="preserve">which includes a statement from a properly authorised representative of the Provider showing the actual expenditure of Work for the Dole Fees </w:t>
      </w:r>
      <w:r w:rsidRPr="007F3D67">
        <w:rPr>
          <w:rFonts w:cstheme="minorHAnsi"/>
        </w:rPr>
        <w:t>and DES Work for the Dole Payments (if any)</w:t>
      </w:r>
      <w:r w:rsidRPr="007F3D67">
        <w:t xml:space="preserve"> </w:t>
      </w:r>
      <w:r w:rsidRPr="000C6CDB">
        <w:t>against the Group Based Activity Budget, and clearly identifying any Work for the Dole Fees</w:t>
      </w:r>
      <w:r w:rsidRPr="000C6CDB">
        <w:rPr>
          <w:rFonts w:cstheme="minorHAnsi"/>
          <w:color w:val="FF0000"/>
        </w:rPr>
        <w:t xml:space="preserve"> </w:t>
      </w:r>
      <w:r w:rsidRPr="007F3D67">
        <w:rPr>
          <w:rFonts w:cstheme="minorHAnsi"/>
        </w:rPr>
        <w:t>required to be returned to the Department under clause 124.10(b)</w:t>
      </w:r>
      <w:r w:rsidRPr="000C6CDB">
        <w:t xml:space="preserve">; and  </w:t>
      </w:r>
    </w:p>
    <w:p w14:paraId="0CC55E7A" w14:textId="77777777" w:rsidR="000C6CDB" w:rsidRPr="007F3D67" w:rsidRDefault="000C6CDB" w:rsidP="0095028C">
      <w:pPr>
        <w:pStyle w:val="4Clsa"/>
      </w:pPr>
      <w:r w:rsidRPr="000C6CDB">
        <w:t>which is to the complete satisfaction of the Department.</w:t>
      </w:r>
      <w:bookmarkEnd w:id="2536"/>
    </w:p>
    <w:p w14:paraId="0AC614E9" w14:textId="77777777" w:rsidR="000C6CDB" w:rsidRPr="000C6CDB" w:rsidRDefault="000C6CDB" w:rsidP="00710DA1">
      <w:pPr>
        <w:pStyle w:val="3Cls11"/>
      </w:pPr>
      <w:bookmarkStart w:id="2537" w:name="_Ref397540988"/>
      <w:bookmarkStart w:id="2538" w:name="_Ref412637880"/>
      <w:r w:rsidRPr="000C6CDB">
        <w:t>Subject to</w:t>
      </w:r>
      <w:r w:rsidRPr="000C6CDB">
        <w:rPr>
          <w:color w:val="FF0000"/>
        </w:rPr>
        <w:t xml:space="preserve"> </w:t>
      </w:r>
      <w:r w:rsidRPr="007F3D67">
        <w:t>this Deed and</w:t>
      </w:r>
      <w:r w:rsidRPr="000C6CDB">
        <w:t>:</w:t>
      </w:r>
    </w:p>
    <w:p w14:paraId="6C1CF706" w14:textId="77777777" w:rsidR="000C6CDB" w:rsidRPr="000C6CDB" w:rsidRDefault="000C6CDB" w:rsidP="00BA79E4">
      <w:pPr>
        <w:pStyle w:val="4Clsa"/>
      </w:pPr>
      <w:r w:rsidRPr="000C6CDB">
        <w:t>acceptance of the acquittal Report referred to in clause 124.11 by the Department; and</w:t>
      </w:r>
    </w:p>
    <w:p w14:paraId="2E3D8CDA" w14:textId="77777777" w:rsidR="000C6CDB" w:rsidRPr="000C6CDB" w:rsidRDefault="000C6CDB" w:rsidP="0095028C">
      <w:pPr>
        <w:pStyle w:val="4Clsa"/>
      </w:pPr>
      <w:r w:rsidRPr="007F3D67">
        <w:t>the Provider complying with clause 124.10(b),</w:t>
      </w:r>
    </w:p>
    <w:p w14:paraId="0A5161CA" w14:textId="77777777" w:rsidR="000C6CDB" w:rsidRPr="00710DA1" w:rsidRDefault="000C6CDB" w:rsidP="00710DA1">
      <w:pPr>
        <w:pStyle w:val="3b11following"/>
      </w:pPr>
      <w:bookmarkStart w:id="2539" w:name="_Toc415054200"/>
      <w:bookmarkStart w:id="2540" w:name="_Toc415224979"/>
      <w:bookmarkStart w:id="2541" w:name="_Toc440545714"/>
      <w:r w:rsidRPr="000C6CDB">
        <w:t xml:space="preserve">the Provider may claim the balance of the Work for the Dole Fees </w:t>
      </w:r>
      <w:r w:rsidRPr="007F3D67">
        <w:t>payable in respect of  the Work for the Dole Places</w:t>
      </w:r>
      <w:r w:rsidRPr="000C6CDB">
        <w:t xml:space="preserve"> in the relevant Group Based Activity.</w:t>
      </w:r>
      <w:bookmarkEnd w:id="2539"/>
      <w:bookmarkEnd w:id="2540"/>
      <w:bookmarkEnd w:id="2541"/>
    </w:p>
    <w:p w14:paraId="6F2126A5" w14:textId="77777777" w:rsidR="000C6CDB" w:rsidRPr="000C6CDB" w:rsidRDefault="000C6CDB" w:rsidP="00710DA1">
      <w:pPr>
        <w:pStyle w:val="3Cls11"/>
      </w:pPr>
      <w:bookmarkStart w:id="2542" w:name="_Ref413866461"/>
      <w:bookmarkEnd w:id="2537"/>
      <w:bookmarkEnd w:id="2538"/>
      <w:r w:rsidRPr="000C6CDB">
        <w:t>If, at any time during the Term of this Deed, the Department determines, at its absolute discretion, that an amount of Work for the Dole Fees paid in advance for a Work for the Dole Place in a Group Based Activity:</w:t>
      </w:r>
      <w:bookmarkEnd w:id="2542"/>
    </w:p>
    <w:p w14:paraId="65D484D8" w14:textId="77777777" w:rsidR="000C6CDB" w:rsidRPr="000C6CDB" w:rsidRDefault="000C6CDB" w:rsidP="00BA79E4">
      <w:pPr>
        <w:pStyle w:val="4Clsa"/>
      </w:pPr>
      <w:r w:rsidRPr="000C6CDB">
        <w:t>has not been acquitted in accordance with this Deed; or</w:t>
      </w:r>
    </w:p>
    <w:p w14:paraId="24F94AE1" w14:textId="77777777" w:rsidR="000C6CDB" w:rsidRPr="007F3D67" w:rsidRDefault="000C6CDB" w:rsidP="0095028C">
      <w:pPr>
        <w:pStyle w:val="4Clsa"/>
      </w:pPr>
      <w:r w:rsidRPr="007F3D67">
        <w:t>has not been returned to the Department in accordance with clause 124.10(b),</w:t>
      </w:r>
    </w:p>
    <w:p w14:paraId="0ABA6F9C" w14:textId="77777777" w:rsidR="000C6CDB" w:rsidRPr="000C6CDB" w:rsidRDefault="000C6CDB" w:rsidP="00710DA1">
      <w:pPr>
        <w:pStyle w:val="3b11following"/>
      </w:pPr>
      <w:r w:rsidRPr="007F3D67">
        <w:t>the Department may, at its absolute discretion, recover some or all of the relevant amount of the Work for the Dole Fees from the Provider as a debt in accordance with clause 21.</w:t>
      </w:r>
      <w:r w:rsidRPr="000C6CDB">
        <w:rPr>
          <w:color w:val="00B0F0"/>
        </w:rPr>
        <w:t xml:space="preserve"> </w:t>
      </w:r>
    </w:p>
    <w:p w14:paraId="2D586D4B" w14:textId="77777777" w:rsidR="000C6CDB" w:rsidRPr="000C6CDB" w:rsidRDefault="000C6CDB" w:rsidP="00710DA1">
      <w:pPr>
        <w:pStyle w:val="1cmid-heading"/>
        <w:rPr>
          <w:lang w:eastAsia="en-US"/>
        </w:rPr>
      </w:pPr>
      <w:r w:rsidRPr="000C6CDB">
        <w:rPr>
          <w:lang w:eastAsia="en-US"/>
        </w:rPr>
        <w:t>Payment by Reimbursement to the Lead Provider</w:t>
      </w:r>
    </w:p>
    <w:p w14:paraId="3465A3DF" w14:textId="77777777" w:rsidR="000C6CDB" w:rsidRPr="000C6CDB" w:rsidRDefault="000C6CDB" w:rsidP="00710DA1">
      <w:pPr>
        <w:pStyle w:val="3Cls11"/>
      </w:pPr>
      <w:bookmarkStart w:id="2543" w:name="_Ref397540246"/>
      <w:r w:rsidRPr="000C6CDB">
        <w:t>Subject to this Deed, including this clause 124, if the Provider has been identified as the Lead Provider for a Group Based Activity, it may claim a Work for the Dole Fee, in respect of each Work for the Dole Place in that Group Based Activity</w:t>
      </w:r>
      <w:r w:rsidRPr="000C6CDB">
        <w:rPr>
          <w:rFonts w:cstheme="minorHAnsi"/>
          <w:color w:val="FF0000"/>
          <w:spacing w:val="-1"/>
          <w:szCs w:val="22"/>
        </w:rPr>
        <w:t xml:space="preserve"> </w:t>
      </w:r>
      <w:r w:rsidRPr="007F3D67">
        <w:rPr>
          <w:rFonts w:cstheme="minorHAnsi"/>
          <w:spacing w:val="-1"/>
          <w:szCs w:val="22"/>
        </w:rPr>
        <w:t>claimed for a Fully Eligible Participant</w:t>
      </w:r>
      <w:r w:rsidRPr="007F3D67">
        <w:t>,</w:t>
      </w:r>
      <w:r w:rsidRPr="000C6CDB">
        <w:t xml:space="preserve"> as a Reimbursement for </w:t>
      </w:r>
      <w:bookmarkEnd w:id="2543"/>
      <w:r w:rsidRPr="000C6CDB">
        <w:t>expenditure for one or more of the purposes specified in clause 124.4.</w:t>
      </w:r>
    </w:p>
    <w:p w14:paraId="3A4C82BF" w14:textId="77777777" w:rsidR="000C6CDB" w:rsidRPr="000C6CDB" w:rsidRDefault="000C6CDB" w:rsidP="00710DA1">
      <w:pPr>
        <w:pStyle w:val="3Cls11"/>
      </w:pPr>
      <w:bookmarkStart w:id="2544" w:name="_Ref412638592"/>
      <w:r w:rsidRPr="000C6CDB">
        <w:t>Each claim for Reimbursement made under clause 124.14 must be rendered by the Provider to the Department no later than 56 calendar days after the completion of the relevant Group Based Activity.</w:t>
      </w:r>
      <w:bookmarkEnd w:id="2544"/>
      <w:r w:rsidRPr="000C6CDB">
        <w:t xml:space="preserve"> </w:t>
      </w:r>
    </w:p>
    <w:p w14:paraId="24409FF9" w14:textId="77777777" w:rsidR="000C6CDB" w:rsidRPr="000C6CDB" w:rsidRDefault="000C6CDB" w:rsidP="00710DA1">
      <w:pPr>
        <w:pStyle w:val="1cmid-heading"/>
        <w:rPr>
          <w:lang w:eastAsia="en-US"/>
        </w:rPr>
      </w:pPr>
      <w:r w:rsidRPr="000C6CDB">
        <w:rPr>
          <w:lang w:eastAsia="en-US"/>
        </w:rPr>
        <w:t>Work for the Dole Fees for Individual Hosted Activities - multiple Work for the Dole Places</w:t>
      </w:r>
    </w:p>
    <w:p w14:paraId="5E45CAFA" w14:textId="3ED60BB5" w:rsidR="000C6CDB" w:rsidRPr="000C6CDB" w:rsidRDefault="003E42F5" w:rsidP="00710DA1">
      <w:pPr>
        <w:pStyle w:val="3Cls11"/>
      </w:pPr>
      <w:r>
        <w:t>T</w:t>
      </w:r>
      <w:r w:rsidR="000C6CDB" w:rsidRPr="000C6CDB">
        <w:t xml:space="preserve">he Lead Provider </w:t>
      </w:r>
      <w:r>
        <w:t>for an</w:t>
      </w:r>
      <w:r w:rsidR="000C6CDB" w:rsidRPr="000C6CDB">
        <w:t xml:space="preserve"> Individual Hosted Activity</w:t>
      </w:r>
      <w:r>
        <w:t xml:space="preserve"> with multiple Work for the Dole Places</w:t>
      </w:r>
      <w:r w:rsidR="000C6CDB" w:rsidRPr="000C6CDB">
        <w:t xml:space="preserve"> must:</w:t>
      </w:r>
    </w:p>
    <w:p w14:paraId="3688C983" w14:textId="77777777" w:rsidR="000C6CDB" w:rsidRPr="000C6CDB" w:rsidRDefault="000C6CDB" w:rsidP="00BA79E4">
      <w:pPr>
        <w:pStyle w:val="4Clsa"/>
      </w:pPr>
      <w:r w:rsidRPr="000C6CDB">
        <w:t>negotiate the relevant Activity Host Organisation Agreement with the Activity Host Organisation;</w:t>
      </w:r>
    </w:p>
    <w:p w14:paraId="38A7879F" w14:textId="77777777" w:rsidR="000C6CDB" w:rsidRPr="000C6CDB" w:rsidRDefault="000C6CDB" w:rsidP="0095028C">
      <w:pPr>
        <w:pStyle w:val="4Clsa"/>
      </w:pPr>
      <w:r w:rsidRPr="000C6CDB">
        <w:t xml:space="preserve">unless the Activity Host Organisation otherwise agrees, be the primary point of contact for the Activity Host Organisation; </w:t>
      </w:r>
    </w:p>
    <w:p w14:paraId="0E0AC139" w14:textId="77777777" w:rsidR="000C6CDB" w:rsidRPr="000C6CDB" w:rsidRDefault="000C6CDB" w:rsidP="0095028C">
      <w:pPr>
        <w:pStyle w:val="4Clsa"/>
      </w:pPr>
      <w:r w:rsidRPr="007F3D67">
        <w:rPr>
          <w:rFonts w:cstheme="minorHAnsi"/>
        </w:rPr>
        <w:t>su</w:t>
      </w:r>
      <w:r w:rsidRPr="007F3D67">
        <w:rPr>
          <w:rFonts w:cstheme="minorHAnsi"/>
          <w:spacing w:val="-2"/>
        </w:rPr>
        <w:t>b</w:t>
      </w:r>
      <w:r w:rsidRPr="007F3D67">
        <w:rPr>
          <w:rFonts w:cstheme="minorHAnsi"/>
        </w:rPr>
        <w:t>je</w:t>
      </w:r>
      <w:r w:rsidRPr="007F3D67">
        <w:rPr>
          <w:rFonts w:cstheme="minorHAnsi"/>
          <w:spacing w:val="1"/>
        </w:rPr>
        <w:t>c</w:t>
      </w:r>
      <w:r w:rsidRPr="007F3D67">
        <w:rPr>
          <w:rFonts w:cstheme="minorHAnsi"/>
        </w:rPr>
        <w:t>t</w:t>
      </w:r>
      <w:r w:rsidRPr="007F3D67">
        <w:rPr>
          <w:rFonts w:cstheme="minorHAnsi"/>
          <w:spacing w:val="1"/>
        </w:rPr>
        <w:t xml:space="preserve"> </w:t>
      </w:r>
      <w:r w:rsidRPr="007F3D67">
        <w:rPr>
          <w:rFonts w:cstheme="minorHAnsi"/>
          <w:spacing w:val="-2"/>
        </w:rPr>
        <w:t>t</w:t>
      </w:r>
      <w:r w:rsidRPr="007F3D67">
        <w:rPr>
          <w:rFonts w:cstheme="minorHAnsi"/>
        </w:rPr>
        <w:t>o</w:t>
      </w:r>
      <w:r w:rsidRPr="007F3D67">
        <w:rPr>
          <w:rFonts w:cstheme="minorHAnsi"/>
          <w:spacing w:val="-1"/>
        </w:rPr>
        <w:t xml:space="preserve"> </w:t>
      </w:r>
      <w:r w:rsidRPr="007F3D67">
        <w:rPr>
          <w:rFonts w:cstheme="minorHAnsi"/>
        </w:rPr>
        <w:t>cla</w:t>
      </w:r>
      <w:r w:rsidRPr="007F3D67">
        <w:rPr>
          <w:rFonts w:cstheme="minorHAnsi"/>
          <w:spacing w:val="-1"/>
        </w:rPr>
        <w:t>u</w:t>
      </w:r>
      <w:r w:rsidRPr="007F3D67">
        <w:rPr>
          <w:rFonts w:cstheme="minorHAnsi"/>
        </w:rPr>
        <w:t>ses 124.5</w:t>
      </w:r>
      <w:r w:rsidRPr="007F3D67">
        <w:rPr>
          <w:rFonts w:cstheme="minorHAnsi"/>
          <w:spacing w:val="-1"/>
        </w:rPr>
        <w:t xml:space="preserve"> </w:t>
      </w:r>
      <w:r w:rsidRPr="007F3D67">
        <w:rPr>
          <w:rFonts w:cstheme="minorHAnsi"/>
        </w:rPr>
        <w:t>a</w:t>
      </w:r>
      <w:r w:rsidRPr="007F3D67">
        <w:rPr>
          <w:rFonts w:cstheme="minorHAnsi"/>
          <w:spacing w:val="-3"/>
        </w:rPr>
        <w:t>n</w:t>
      </w:r>
      <w:r w:rsidRPr="007F3D67">
        <w:rPr>
          <w:rFonts w:cstheme="minorHAnsi"/>
        </w:rPr>
        <w:t>d</w:t>
      </w:r>
      <w:r w:rsidRPr="007F3D67">
        <w:rPr>
          <w:rFonts w:cstheme="minorHAnsi"/>
          <w:spacing w:val="1"/>
        </w:rPr>
        <w:t xml:space="preserve"> 124.6</w:t>
      </w:r>
      <w:r w:rsidRPr="007F3D67">
        <w:rPr>
          <w:rFonts w:cstheme="minorHAnsi"/>
        </w:rPr>
        <w:t xml:space="preserve">, </w:t>
      </w:r>
      <w:r w:rsidRPr="007F3D67">
        <w:t xml:space="preserve">discuss and agree with any other Employment Provider </w:t>
      </w:r>
      <w:r w:rsidRPr="007F3D67">
        <w:rPr>
          <w:rFonts w:cstheme="minorHAnsi"/>
        </w:rPr>
        <w:t xml:space="preserve">or DES Provider </w:t>
      </w:r>
      <w:r w:rsidRPr="000C6CDB">
        <w:t xml:space="preserve">that has claimed a Work for the Dole Place in that Individual Hosted Activity as to how and </w:t>
      </w:r>
      <w:r w:rsidRPr="000C6CDB">
        <w:lastRenderedPageBreak/>
        <w:t xml:space="preserve">when the proportion of the Work for the Dole Fees </w:t>
      </w:r>
      <w:r w:rsidRPr="007F3D67">
        <w:rPr>
          <w:rFonts w:cstheme="minorHAnsi"/>
          <w:spacing w:val="-2"/>
        </w:rPr>
        <w:t>or DES Work for the Dole Payment</w:t>
      </w:r>
      <w:r w:rsidR="003E42F5">
        <w:t>s</w:t>
      </w:r>
      <w:r w:rsidRPr="007F3D67">
        <w:rPr>
          <w:rFonts w:cstheme="minorHAnsi"/>
          <w:spacing w:val="-2"/>
        </w:rPr>
        <w:t>, as applicable,</w:t>
      </w:r>
      <w:r w:rsidRPr="000C6CDB">
        <w:rPr>
          <w:rFonts w:cstheme="minorHAnsi"/>
          <w:color w:val="C80896"/>
          <w:spacing w:val="-2"/>
        </w:rPr>
        <w:t xml:space="preserve"> </w:t>
      </w:r>
      <w:r w:rsidRPr="000C6CDB">
        <w:t>will be provided to the Lead Provider to pass on to the Activity Host Organisation;</w:t>
      </w:r>
    </w:p>
    <w:p w14:paraId="4DA34EBF" w14:textId="77777777" w:rsidR="000C6CDB" w:rsidRPr="000C6CDB" w:rsidRDefault="000C6CDB" w:rsidP="0095028C">
      <w:pPr>
        <w:pStyle w:val="4Clsa"/>
      </w:pPr>
      <w:r w:rsidRPr="000C6CDB">
        <w:t xml:space="preserve">provide the agreed proportion of the Work for the Dole Fees </w:t>
      </w:r>
      <w:r w:rsidRPr="007F3D67">
        <w:rPr>
          <w:rFonts w:cstheme="minorHAnsi"/>
        </w:rPr>
        <w:t>and DES Work for the Dole Payment</w:t>
      </w:r>
      <w:r w:rsidR="003E42F5">
        <w:t>s</w:t>
      </w:r>
      <w:r w:rsidRPr="007F3D67">
        <w:t xml:space="preserve"> </w:t>
      </w:r>
      <w:r w:rsidRPr="000C6CDB">
        <w:t>to the Activity Host Organisation within the agreed timeframe; and</w:t>
      </w:r>
    </w:p>
    <w:p w14:paraId="0D10C138" w14:textId="77777777" w:rsidR="000C6CDB" w:rsidRPr="000C6CDB" w:rsidRDefault="000C6CDB" w:rsidP="007D07A1">
      <w:pPr>
        <w:pStyle w:val="4Clsa"/>
      </w:pPr>
      <w:r w:rsidRPr="000C6CDB">
        <w:t>take any other action as specified in any Guidelines.</w:t>
      </w:r>
    </w:p>
    <w:p w14:paraId="56D12DED" w14:textId="6C4F56D8" w:rsidR="000C6CDB" w:rsidRPr="000C6CDB" w:rsidRDefault="003E42F5" w:rsidP="00710DA1">
      <w:pPr>
        <w:pStyle w:val="3Cls11"/>
      </w:pPr>
      <w:r>
        <w:t>If the Provider is not the Lead Provider and claims a Work for the Dole Place in an Individual Hosted Activity with multiple</w:t>
      </w:r>
      <w:r w:rsidR="000C6CDB" w:rsidRPr="000C6CDB">
        <w:t xml:space="preserve"> Work for the Dole Places </w:t>
      </w:r>
      <w:r w:rsidR="00403C0E">
        <w:t xml:space="preserve">it </w:t>
      </w:r>
      <w:r w:rsidR="000C6CDB" w:rsidRPr="000C6CDB">
        <w:t xml:space="preserve">must, in accordance with any Guidelines: </w:t>
      </w:r>
    </w:p>
    <w:p w14:paraId="31DBB9DC" w14:textId="77777777" w:rsidR="000C6CDB" w:rsidRPr="000C6CDB" w:rsidRDefault="000C6CDB" w:rsidP="00BA79E4">
      <w:pPr>
        <w:pStyle w:val="4Clsa"/>
      </w:pPr>
      <w:r w:rsidRPr="000C6CDB">
        <w:t>discuss and agree with the relevant Lead Provider as to how and when the proportion of the Work for the Dole Fees to be provided to the Activity Host Organisation as specified in the relevant Activity Host Organisation Agreement will be provided to the Lead Provider to pass on to the Activity Host Organisation; and</w:t>
      </w:r>
    </w:p>
    <w:p w14:paraId="557601D1" w14:textId="77777777" w:rsidR="000C6CDB" w:rsidRPr="000C6CDB" w:rsidRDefault="000C6CDB" w:rsidP="0095028C">
      <w:pPr>
        <w:pStyle w:val="4Clsa"/>
      </w:pPr>
      <w:r w:rsidRPr="000C6CDB">
        <w:t>provide those funds to the Lead Provider within the agreed timeframe.</w:t>
      </w:r>
    </w:p>
    <w:p w14:paraId="2B30810C" w14:textId="77777777" w:rsidR="000C6CDB" w:rsidRPr="000C6CDB" w:rsidRDefault="000C6CDB" w:rsidP="00710DA1">
      <w:pPr>
        <w:pStyle w:val="1cmid-heading"/>
        <w:rPr>
          <w:lang w:eastAsia="en-US"/>
        </w:rPr>
      </w:pPr>
      <w:r w:rsidRPr="000C6CDB">
        <w:rPr>
          <w:lang w:eastAsia="en-US"/>
        </w:rPr>
        <w:t>Assets purchased with Work for the Dole Fees</w:t>
      </w:r>
    </w:p>
    <w:p w14:paraId="7ED38631" w14:textId="77777777" w:rsidR="000C6CDB" w:rsidRPr="000C6CDB" w:rsidRDefault="000C6CDB" w:rsidP="00710DA1">
      <w:pPr>
        <w:pStyle w:val="3Cls11"/>
      </w:pPr>
      <w:r w:rsidRPr="000C6CDB">
        <w:t>Subject to any contrary written direction by the Department, the Provider owns any Asset acquired using Work for the Dole Fees</w:t>
      </w:r>
      <w:r w:rsidRPr="000C6CDB">
        <w:rPr>
          <w:color w:val="FF0000"/>
        </w:rPr>
        <w:t xml:space="preserve"> </w:t>
      </w:r>
      <w:r w:rsidRPr="00FF4581">
        <w:t>and/or DES Work for the Dole Payments</w:t>
      </w:r>
      <w:r w:rsidRPr="000C6CDB">
        <w:t>.</w:t>
      </w:r>
    </w:p>
    <w:p w14:paraId="13D00807" w14:textId="77777777" w:rsidR="000C6CDB" w:rsidRPr="000C6CDB" w:rsidRDefault="000C6CDB" w:rsidP="00710DA1">
      <w:pPr>
        <w:pStyle w:val="3Cls11"/>
      </w:pPr>
      <w:r w:rsidRPr="000C6CDB">
        <w:t>The Provider must, after acquiring an Asset:</w:t>
      </w:r>
    </w:p>
    <w:p w14:paraId="2ED0C2B2" w14:textId="77777777" w:rsidR="000C6CDB" w:rsidRPr="000C6CDB" w:rsidRDefault="000C6CDB" w:rsidP="00BA79E4">
      <w:pPr>
        <w:pStyle w:val="4Clsa"/>
      </w:pPr>
      <w:r w:rsidRPr="000C6CDB">
        <w:t>use the Asset only for the purposes of Group Based Activities and in accordance with this Deed; and</w:t>
      </w:r>
    </w:p>
    <w:p w14:paraId="19C9EB73" w14:textId="77777777" w:rsidR="000C6CDB" w:rsidRPr="000C6CDB" w:rsidRDefault="000C6CDB" w:rsidP="0095028C">
      <w:pPr>
        <w:pStyle w:val="4Clsa"/>
      </w:pPr>
      <w:r w:rsidRPr="000C6CDB">
        <w:t>retain that Asset, and where appropriate in order to reduce the cost of subsequent Group Based Activities, or where directed to do so by the Department, continue to use that Asset in other Group Based Activities.</w:t>
      </w:r>
    </w:p>
    <w:p w14:paraId="725A6ADF" w14:textId="77777777" w:rsidR="000C6CDB" w:rsidRPr="000C6CDB" w:rsidRDefault="000C6CDB" w:rsidP="00710DA1">
      <w:pPr>
        <w:pStyle w:val="3Cls11"/>
      </w:pPr>
      <w:r w:rsidRPr="000C6CDB">
        <w:t>Throughout the Term of this Deed, the Provider must:</w:t>
      </w:r>
    </w:p>
    <w:p w14:paraId="11C2F3E3" w14:textId="77777777" w:rsidR="000C6CDB" w:rsidRPr="000C6CDB" w:rsidRDefault="000C6CDB" w:rsidP="00BA79E4">
      <w:pPr>
        <w:pStyle w:val="4Clsa"/>
      </w:pPr>
      <w:r w:rsidRPr="000C6CDB">
        <w:t>not encumber or Dispose of any Asset, or deal with or use any Asset other than in accordance with this clause 124, without the Department’s prior written approval;</w:t>
      </w:r>
    </w:p>
    <w:p w14:paraId="7F12FD24" w14:textId="77777777" w:rsidR="000C6CDB" w:rsidRPr="000C6CDB" w:rsidRDefault="000C6CDB" w:rsidP="0095028C">
      <w:pPr>
        <w:pStyle w:val="4Clsa"/>
      </w:pPr>
      <w:r w:rsidRPr="000C6CDB">
        <w:t>hold all Assets securely and safeguard them against theft, loss, damage, or unauthorised use;</w:t>
      </w:r>
    </w:p>
    <w:p w14:paraId="16863854" w14:textId="77777777" w:rsidR="000C6CDB" w:rsidRPr="000C6CDB" w:rsidRDefault="000C6CDB" w:rsidP="0095028C">
      <w:pPr>
        <w:pStyle w:val="4Clsa"/>
      </w:pPr>
      <w:r w:rsidRPr="000C6CDB">
        <w:t>maintain all Assets in good working order;</w:t>
      </w:r>
    </w:p>
    <w:p w14:paraId="362BB7DF" w14:textId="77777777" w:rsidR="000C6CDB" w:rsidRPr="000C6CDB" w:rsidRDefault="000C6CDB" w:rsidP="007D07A1">
      <w:pPr>
        <w:pStyle w:val="4Clsa"/>
      </w:pPr>
      <w:r w:rsidRPr="000C6CDB">
        <w:t>maintain all appropriate insurances for all Assets to their full replacement cost;</w:t>
      </w:r>
    </w:p>
    <w:p w14:paraId="4639B92F" w14:textId="77777777" w:rsidR="000C6CDB" w:rsidRPr="000C6CDB" w:rsidRDefault="000C6CDB" w:rsidP="00070E54">
      <w:pPr>
        <w:pStyle w:val="4Clsa"/>
      </w:pPr>
      <w:r w:rsidRPr="000C6CDB">
        <w:t>if required by law, maintain registration and licensing of all Assets;</w:t>
      </w:r>
    </w:p>
    <w:p w14:paraId="2F820B61" w14:textId="77777777" w:rsidR="000C6CDB" w:rsidRPr="000C6CDB" w:rsidRDefault="000C6CDB">
      <w:pPr>
        <w:pStyle w:val="4Clsa"/>
      </w:pPr>
      <w:r w:rsidRPr="000C6CDB">
        <w:t>be fully responsible for, and bear all risks relating to, the use or Disposal of all Assets;</w:t>
      </w:r>
    </w:p>
    <w:p w14:paraId="2AFB50C5" w14:textId="77777777" w:rsidR="000C6CDB" w:rsidRPr="000C6CDB" w:rsidRDefault="000C6CDB">
      <w:pPr>
        <w:pStyle w:val="4Clsa"/>
      </w:pPr>
      <w:bookmarkStart w:id="2545" w:name="_Ref393978262"/>
      <w:bookmarkStart w:id="2546" w:name="_Ref414966703"/>
      <w:r w:rsidRPr="000C6CDB">
        <w:t xml:space="preserve">maintain, during the Term of this Deed, an assets register which records for each Asset, </w:t>
      </w:r>
      <w:bookmarkEnd w:id="2545"/>
      <w:r w:rsidRPr="000C6CDB">
        <w:t>the date of its creation</w:t>
      </w:r>
      <w:r w:rsidRPr="000C6CDB" w:rsidDel="00474902">
        <w:t xml:space="preserve"> </w:t>
      </w:r>
      <w:r w:rsidRPr="000C6CDB">
        <w:t>or acquisition, its purchase price, as relevant, its description and its location; and</w:t>
      </w:r>
      <w:bookmarkEnd w:id="2546"/>
    </w:p>
    <w:p w14:paraId="065668D1" w14:textId="77777777" w:rsidR="000C6CDB" w:rsidRPr="000C6CDB" w:rsidRDefault="000C6CDB">
      <w:pPr>
        <w:pStyle w:val="4Clsa"/>
      </w:pPr>
      <w:r w:rsidRPr="000C6CDB">
        <w:t xml:space="preserve">when requested by the Department, provide copies of its assets register to the Department. </w:t>
      </w:r>
    </w:p>
    <w:p w14:paraId="3BFFC5D6" w14:textId="77777777" w:rsidR="000C6CDB" w:rsidRPr="000C6CDB" w:rsidRDefault="000C6CDB" w:rsidP="00710DA1">
      <w:pPr>
        <w:pStyle w:val="3Cls11"/>
      </w:pPr>
      <w:bookmarkStart w:id="2547" w:name="_Ref393978308"/>
      <w:r w:rsidRPr="000C6CDB">
        <w:t>The Provider must develop an assets disposal plan for the continued use or Disposal of each Asset listed in the assets register required under clause 124.20(g), and comply with any Guidelines in relation to assets disposal plans.</w:t>
      </w:r>
      <w:bookmarkEnd w:id="2547"/>
      <w:r w:rsidRPr="000C6CDB">
        <w:t xml:space="preserve"> </w:t>
      </w:r>
    </w:p>
    <w:p w14:paraId="5E556726" w14:textId="77777777" w:rsidR="000C6CDB" w:rsidRPr="000C6CDB" w:rsidRDefault="000C6CDB" w:rsidP="00710DA1">
      <w:pPr>
        <w:pStyle w:val="3Cls11"/>
      </w:pPr>
      <w:r w:rsidRPr="000C6CDB">
        <w:t>At the Completion Date, the Provider must Dispose of each Asset in accordance with the assets disposal plan required under clause 124.21 with the effect that neither the Provider, nor a Related Entity, obtains any material or commercial benefit from the Disposal or subsequent use of that Asset.</w:t>
      </w:r>
    </w:p>
    <w:p w14:paraId="0D6316CB" w14:textId="77777777" w:rsidR="00403C0E" w:rsidRDefault="000C6CDB" w:rsidP="00403C0E">
      <w:pPr>
        <w:pStyle w:val="3Cls11"/>
      </w:pPr>
      <w:r w:rsidRPr="000C6CDB">
        <w:t xml:space="preserve">Unless the Department agrees otherwise in writing, if any Asset is lost, damaged or destroyed, the Provider must promptly reinstate the Asset at its cost, including from the proceeds of the relevant insurance, and this clause 124 continues to apply to the reinstated Asset. </w:t>
      </w:r>
    </w:p>
    <w:p w14:paraId="2D6E1222" w14:textId="77777777" w:rsidR="00403C0E" w:rsidRPr="000C6CDB" w:rsidRDefault="00403C0E" w:rsidP="00403C0E">
      <w:pPr>
        <w:pStyle w:val="1cmid-heading"/>
      </w:pPr>
      <w:r>
        <w:lastRenderedPageBreak/>
        <w:t>Audits of Work for the Dole</w:t>
      </w:r>
    </w:p>
    <w:p w14:paraId="72BA7884" w14:textId="77777777" w:rsidR="000C6CDB" w:rsidRPr="000C6CDB" w:rsidRDefault="000C6CDB" w:rsidP="00710DA1">
      <w:pPr>
        <w:pStyle w:val="3Cls11"/>
      </w:pPr>
      <w:r w:rsidRPr="000C6CDB">
        <w:t>The Department may at any time appoint an auditor (to be paid for by the Department) to conduct an audit of any of the following:</w:t>
      </w:r>
    </w:p>
    <w:p w14:paraId="76AE5BCE" w14:textId="77777777" w:rsidR="000C6CDB" w:rsidRPr="000C6CDB" w:rsidRDefault="000C6CDB" w:rsidP="00BA79E4">
      <w:pPr>
        <w:pStyle w:val="4Clsa"/>
      </w:pPr>
      <w:r w:rsidRPr="000C6CDB">
        <w:t>the Provider’s use of Work for the Dole Fees</w:t>
      </w:r>
      <w:r w:rsidRPr="000C6CDB">
        <w:rPr>
          <w:color w:val="FF0000"/>
        </w:rPr>
        <w:t xml:space="preserve"> </w:t>
      </w:r>
      <w:r w:rsidRPr="00FF4581">
        <w:t>and/or DES Work for the Dole Payments</w:t>
      </w:r>
      <w:r w:rsidRPr="000C6CDB">
        <w:t>;</w:t>
      </w:r>
    </w:p>
    <w:p w14:paraId="1A04F7C8" w14:textId="7B2ADD93" w:rsidR="000C6CDB" w:rsidRPr="000C6CDB" w:rsidRDefault="00403C0E" w:rsidP="0095028C">
      <w:pPr>
        <w:pStyle w:val="4Clsa"/>
      </w:pPr>
      <w:r>
        <w:t>any Work for the Dole activity</w:t>
      </w:r>
      <w:r w:rsidR="000C6CDB" w:rsidRPr="000C6CDB">
        <w:t>; or</w:t>
      </w:r>
    </w:p>
    <w:p w14:paraId="4BA27691" w14:textId="36835939" w:rsidR="000C6CDB" w:rsidRPr="000C6CDB" w:rsidRDefault="000C6CDB" w:rsidP="0095028C">
      <w:pPr>
        <w:pStyle w:val="4Clsa"/>
      </w:pPr>
      <w:r w:rsidRPr="000C6CDB">
        <w:t>the Provider’s assets register [clause 124.20(g)] and asset disposal plan</w:t>
      </w:r>
      <w:r w:rsidR="00403C0E">
        <w:t>s</w:t>
      </w:r>
      <w:r w:rsidRPr="000C6CDB">
        <w:t xml:space="preserve"> [clause 124.21],</w:t>
      </w:r>
    </w:p>
    <w:p w14:paraId="32AB7A62" w14:textId="77777777" w:rsidR="000C6CDB" w:rsidRDefault="000C6CDB" w:rsidP="00710DA1">
      <w:pPr>
        <w:pStyle w:val="3b11following"/>
      </w:pPr>
      <w:r w:rsidRPr="000C6CDB">
        <w:t>and the Provider must assist the auditor to conduct the audit, including by providing access and assistance in accordance with clause 40.</w:t>
      </w:r>
    </w:p>
    <w:p w14:paraId="7782D60B" w14:textId="77777777" w:rsidR="00403C0E" w:rsidRDefault="00403C0E" w:rsidP="00403C0E">
      <w:pPr>
        <w:pStyle w:val="2Clause1"/>
        <w:numPr>
          <w:ilvl w:val="0"/>
          <w:numId w:val="0"/>
        </w:numPr>
        <w:ind w:left="1021" w:hanging="737"/>
      </w:pPr>
      <w:bookmarkStart w:id="2548" w:name="_Toc518567948"/>
      <w:r>
        <w:t>124A. Work for the Dole Place Fees</w:t>
      </w:r>
      <w:bookmarkEnd w:id="2548"/>
    </w:p>
    <w:p w14:paraId="715A5908" w14:textId="6802AD41" w:rsidR="00403C0E" w:rsidRDefault="00403C0E" w:rsidP="00403C0E">
      <w:pPr>
        <w:pStyle w:val="3Cls11"/>
        <w:numPr>
          <w:ilvl w:val="0"/>
          <w:numId w:val="0"/>
        </w:numPr>
        <w:ind w:left="1021" w:hanging="737"/>
      </w:pPr>
      <w:r>
        <w:t>124A.1</w:t>
      </w:r>
      <w:r w:rsidR="00CD27EC">
        <w:tab/>
      </w:r>
      <w:r>
        <w:t>Subject to this Deed, the Department will pay the Provider a Work for the Dole Place Fee, calculated in accordance with clauses 124A.2 and 124A.3, for each Work for the Dole Place that:</w:t>
      </w:r>
    </w:p>
    <w:p w14:paraId="705DB93A" w14:textId="49BD96BE" w:rsidR="0081000F" w:rsidRPr="0081000F" w:rsidRDefault="00403C0E" w:rsidP="00BA79E4">
      <w:pPr>
        <w:pStyle w:val="4Clsa"/>
        <w:numPr>
          <w:ilvl w:val="2"/>
          <w:numId w:val="81"/>
        </w:numPr>
      </w:pPr>
      <w:r w:rsidRPr="0081000F">
        <w:t>is Sourced by the Provider;</w:t>
      </w:r>
    </w:p>
    <w:p w14:paraId="18B26A37" w14:textId="094CC1BB" w:rsidR="0081000F" w:rsidRPr="0081000F" w:rsidRDefault="00403C0E" w:rsidP="0095028C">
      <w:pPr>
        <w:pStyle w:val="4Clsa"/>
      </w:pPr>
      <w:r w:rsidRPr="0081000F">
        <w:t xml:space="preserve">is approved in the Department's IT Systems in accordance with this Deed; </w:t>
      </w:r>
      <w:r w:rsidR="00105C92" w:rsidRPr="0081000F">
        <w:t>and</w:t>
      </w:r>
    </w:p>
    <w:p w14:paraId="7D7D8117" w14:textId="5D51EA65" w:rsidR="00105C92" w:rsidRPr="0081000F" w:rsidRDefault="00105C92" w:rsidP="0095028C">
      <w:pPr>
        <w:pStyle w:val="4Clsa"/>
      </w:pPr>
      <w:r w:rsidRPr="0081000F">
        <w:t>has a Fully Eligible Participant or DES Participant commence in it.</w:t>
      </w:r>
    </w:p>
    <w:p w14:paraId="47603683" w14:textId="60B0DA14" w:rsidR="00105C92" w:rsidRDefault="00105C92" w:rsidP="00105C92">
      <w:pPr>
        <w:pStyle w:val="3Cls11"/>
        <w:numPr>
          <w:ilvl w:val="0"/>
          <w:numId w:val="0"/>
        </w:numPr>
        <w:ind w:left="1021" w:hanging="737"/>
      </w:pPr>
      <w:r>
        <w:t>124A.2</w:t>
      </w:r>
      <w:r w:rsidR="00CD27EC">
        <w:tab/>
      </w:r>
      <w:r>
        <w:t>The Work for the Dole Place Fee payable to the Provider under clause 124A.1 is the amount specified in the applicable row in Table 2C of Annexure B2.</w:t>
      </w:r>
    </w:p>
    <w:p w14:paraId="0241BA67" w14:textId="5DDE5946" w:rsidR="00105C92" w:rsidRDefault="00105C92" w:rsidP="00105C92">
      <w:pPr>
        <w:pStyle w:val="3Cls11"/>
        <w:numPr>
          <w:ilvl w:val="0"/>
          <w:numId w:val="0"/>
        </w:numPr>
        <w:ind w:left="1021" w:hanging="737"/>
      </w:pPr>
      <w:r>
        <w:t>124A.3</w:t>
      </w:r>
      <w:r>
        <w:tab/>
        <w:t>If a Work for the Dole Place is for a period of more or less than six months, the Work for the Dole Place Fee payable to the Provider will be a pro-rata amount of the amount specified in the applicable row in Table 2C of Annexure B2, calculated on the basis of the duration of the Work for the Dole Place up to a maximum of 12 months.</w:t>
      </w:r>
    </w:p>
    <w:p w14:paraId="3613C406" w14:textId="1F3D1CA0" w:rsidR="00105C92" w:rsidRDefault="00105C92" w:rsidP="00105C92">
      <w:pPr>
        <w:pStyle w:val="3Cls11"/>
        <w:numPr>
          <w:ilvl w:val="0"/>
          <w:numId w:val="0"/>
        </w:numPr>
        <w:ind w:left="1021" w:hanging="737"/>
      </w:pPr>
      <w:r>
        <w:t>124A.4</w:t>
      </w:r>
      <w:r>
        <w:tab/>
        <w:t>The Department will not pay the Provider, and the Provider must not claim, a Work for the Dole Place Fee for a Work for the Dole Place that:</w:t>
      </w:r>
    </w:p>
    <w:p w14:paraId="067FF122" w14:textId="252A988E" w:rsidR="00105C92" w:rsidRDefault="00105C92" w:rsidP="00BA79E4">
      <w:pPr>
        <w:pStyle w:val="4Clsa"/>
        <w:numPr>
          <w:ilvl w:val="2"/>
          <w:numId w:val="71"/>
        </w:numPr>
      </w:pPr>
      <w:r>
        <w:t>the Provider has not Sourced itself; or</w:t>
      </w:r>
    </w:p>
    <w:p w14:paraId="6E2B4A49" w14:textId="36A0DA03" w:rsidR="00105C92" w:rsidRDefault="00105C92" w:rsidP="0095028C">
      <w:pPr>
        <w:pStyle w:val="4Clsa"/>
        <w:numPr>
          <w:ilvl w:val="2"/>
          <w:numId w:val="71"/>
        </w:numPr>
      </w:pPr>
      <w:r>
        <w:t>the Department has directed, prior to the Work for the Dole Place being claimed and filled, not be used.</w:t>
      </w:r>
    </w:p>
    <w:p w14:paraId="39CCD657" w14:textId="5FCD97EF" w:rsidR="00105C92" w:rsidRPr="000C6CDB" w:rsidRDefault="00105C92" w:rsidP="00105C92">
      <w:pPr>
        <w:pStyle w:val="3Cls11"/>
        <w:numPr>
          <w:ilvl w:val="0"/>
          <w:numId w:val="0"/>
        </w:numPr>
        <w:ind w:left="1021" w:hanging="737"/>
      </w:pPr>
      <w:r>
        <w:t>124A.5</w:t>
      </w:r>
      <w:r>
        <w:tab/>
        <w:t>Without limiting the Department's rights under clause 52, if a Work for the Dole Place in an Individual Hosted Activity ends prior to the anticipated end date registered on the Department's IT Systems, the Department may, at its absolute discretion, recover a pro-rata amount of the relevant Work for the Dole Place Fee from the Provider as a debt in accordance with clause 21, calculated by the Department based on the period of time from the commencement of the first Fully Eligible Participant in the relevant Work for the Dole Place to the date of the end of the Work for the Dole Place.</w:t>
      </w:r>
    </w:p>
    <w:p w14:paraId="16670E0A" w14:textId="60853DB5" w:rsidR="000C6CDB" w:rsidRPr="000C6CDB" w:rsidRDefault="000C6CDB" w:rsidP="00710DA1">
      <w:pPr>
        <w:pStyle w:val="2Clause1"/>
        <w:rPr>
          <w:lang w:eastAsia="en-US"/>
        </w:rPr>
      </w:pPr>
      <w:bookmarkStart w:id="2549" w:name="_Toc393289733"/>
      <w:bookmarkStart w:id="2550" w:name="_Ref393807096"/>
      <w:bookmarkStart w:id="2551" w:name="_Ref394590033"/>
      <w:bookmarkStart w:id="2552" w:name="_Ref397500054"/>
      <w:bookmarkStart w:id="2553" w:name="_Ref414901602"/>
      <w:bookmarkStart w:id="2554" w:name="_Toc415224980"/>
      <w:bookmarkStart w:id="2555" w:name="_Toc457551252"/>
      <w:bookmarkStart w:id="2556" w:name="_Toc518567949"/>
      <w:bookmarkEnd w:id="2516"/>
      <w:r w:rsidRPr="000C6CDB">
        <w:rPr>
          <w:lang w:eastAsia="en-US"/>
        </w:rPr>
        <w:t>Outcome Payments</w:t>
      </w:r>
      <w:bookmarkEnd w:id="2549"/>
      <w:bookmarkEnd w:id="2550"/>
      <w:bookmarkEnd w:id="2551"/>
      <w:bookmarkEnd w:id="2552"/>
      <w:bookmarkEnd w:id="2553"/>
      <w:bookmarkEnd w:id="2554"/>
      <w:bookmarkEnd w:id="2555"/>
      <w:bookmarkEnd w:id="2556"/>
    </w:p>
    <w:p w14:paraId="0A9251A7" w14:textId="77777777" w:rsidR="000C6CDB" w:rsidRPr="000C6CDB" w:rsidRDefault="000C6CDB" w:rsidP="00D54581">
      <w:pPr>
        <w:pStyle w:val="3Cls11"/>
      </w:pPr>
      <w:bookmarkStart w:id="2557" w:name="_Ref440636315"/>
      <w:r w:rsidRPr="000C6CDB">
        <w:t>Subject to this Deed, the Department will pay the Provider the Outcome Payments in Table 1A or Table 1B of Annexure B2, as applicable, where:</w:t>
      </w:r>
      <w:bookmarkEnd w:id="2557"/>
    </w:p>
    <w:p w14:paraId="2A533A1A" w14:textId="77777777" w:rsidR="000C6CDB" w:rsidRPr="00FF4581" w:rsidRDefault="000C6CDB" w:rsidP="00BA79E4">
      <w:pPr>
        <w:pStyle w:val="4Clsa"/>
      </w:pPr>
      <w:r w:rsidRPr="00FF4581">
        <w:t>for Education Outcomes:</w:t>
      </w:r>
    </w:p>
    <w:p w14:paraId="55E8C765" w14:textId="0D14567C" w:rsidR="000C6CDB" w:rsidRPr="00FF4581" w:rsidRDefault="000C6CDB" w:rsidP="0095028C">
      <w:pPr>
        <w:pStyle w:val="5aifollowing"/>
        <w:numPr>
          <w:ilvl w:val="3"/>
          <w:numId w:val="1"/>
        </w:numPr>
      </w:pPr>
      <w:r w:rsidRPr="00FF4581">
        <w:t>in the case of a Qualifying Education Course, a Stream Participant who was on the Provider’s caseload on the date that they began the Qualifying Education Course; and</w:t>
      </w:r>
    </w:p>
    <w:p w14:paraId="5E364043" w14:textId="6EB0F803" w:rsidR="000C6CDB" w:rsidRPr="00FF4581" w:rsidRDefault="000C6CDB" w:rsidP="0095028C">
      <w:pPr>
        <w:pStyle w:val="5aifollowing"/>
        <w:numPr>
          <w:ilvl w:val="3"/>
          <w:numId w:val="1"/>
        </w:numPr>
      </w:pPr>
      <w:r w:rsidRPr="00FF4581">
        <w:t>in the case of a Qualifying Training Course, a Stream Participant who is on the Provider’s caseload,</w:t>
      </w:r>
    </w:p>
    <w:p w14:paraId="624C2A9F" w14:textId="77777777" w:rsidR="000C6CDB" w:rsidRPr="000C6CDB" w:rsidRDefault="000C6CDB" w:rsidP="007D07A1">
      <w:pPr>
        <w:pStyle w:val="4aafollowing"/>
        <w:rPr>
          <w:color w:val="00B0F0"/>
        </w:rPr>
      </w:pPr>
      <w:r w:rsidRPr="00FF4581">
        <w:t>has satisfied the relevant requirement for an Education Outcome;</w:t>
      </w:r>
    </w:p>
    <w:p w14:paraId="1F0BFF43" w14:textId="558082D1" w:rsidR="000C6CDB" w:rsidRPr="000C6CDB" w:rsidRDefault="000C6CDB" w:rsidP="00070E54">
      <w:pPr>
        <w:pStyle w:val="4Clsa"/>
      </w:pPr>
      <w:r w:rsidRPr="00FF4581">
        <w:lastRenderedPageBreak/>
        <w:t xml:space="preserve">for Employment Outcomes, excluding a </w:t>
      </w:r>
      <w:r w:rsidR="00C67F90">
        <w:t xml:space="preserve">Full Outcome under paragraph (f) of the definition of Full Outcome and a </w:t>
      </w:r>
      <w:r w:rsidRPr="00FF4581">
        <w:t>Partial Outcome under paragraph (f) of the definition of Partial Outcome, a Stream Participant who was on the Provider’s caseload on the date that they began the</w:t>
      </w:r>
      <w:r w:rsidR="00FF4581">
        <w:t xml:space="preserve"> relevant Job Seeker Placement,</w:t>
      </w:r>
      <w:r w:rsidRPr="000C6CDB">
        <w:rPr>
          <w:color w:val="00B0F0"/>
        </w:rPr>
        <w:t xml:space="preserve"> </w:t>
      </w:r>
      <w:r w:rsidRPr="000C6CDB">
        <w:t>has satisfied</w:t>
      </w:r>
      <w:r w:rsidRPr="000C6CDB">
        <w:rPr>
          <w:color w:val="00B0F0"/>
        </w:rPr>
        <w:t>:</w:t>
      </w:r>
    </w:p>
    <w:p w14:paraId="2A4C7D97" w14:textId="61216893" w:rsidR="000C6CDB" w:rsidRPr="00FF4581" w:rsidRDefault="000C6CDB" w:rsidP="004921D6">
      <w:pPr>
        <w:pStyle w:val="5aifollowing"/>
        <w:numPr>
          <w:ilvl w:val="3"/>
          <w:numId w:val="1"/>
        </w:numPr>
      </w:pPr>
      <w:r w:rsidRPr="00FF4581">
        <w:t xml:space="preserve">a 4 Week Period for an Employment Outcome; </w:t>
      </w:r>
    </w:p>
    <w:p w14:paraId="537AD1F0" w14:textId="43EA6650" w:rsidR="000C6CDB" w:rsidRPr="00FF4581" w:rsidRDefault="000C6CDB" w:rsidP="004921D6">
      <w:pPr>
        <w:pStyle w:val="5aifollowing"/>
        <w:numPr>
          <w:ilvl w:val="3"/>
          <w:numId w:val="1"/>
        </w:numPr>
      </w:pPr>
      <w:r w:rsidRPr="00FF4581">
        <w:t>a 12 Week Period for an Employment Outcome; and</w:t>
      </w:r>
    </w:p>
    <w:p w14:paraId="29D4B3FD" w14:textId="542F711C" w:rsidR="000C6CDB" w:rsidRPr="000C6CDB" w:rsidRDefault="000C6CDB" w:rsidP="004921D6">
      <w:pPr>
        <w:pStyle w:val="5aifollowing"/>
        <w:numPr>
          <w:ilvl w:val="3"/>
          <w:numId w:val="1"/>
        </w:numPr>
      </w:pPr>
      <w:r w:rsidRPr="00FF4581">
        <w:t xml:space="preserve">a 26 Week Period for an </w:t>
      </w:r>
      <w:r w:rsidRPr="000C6CDB">
        <w:t>Employment Outcome,</w:t>
      </w:r>
    </w:p>
    <w:p w14:paraId="6009B58B" w14:textId="77777777" w:rsidR="000C6CDB" w:rsidRPr="000C6CDB" w:rsidRDefault="000C6CDB">
      <w:pPr>
        <w:pStyle w:val="4aafollowing"/>
      </w:pPr>
      <w:r w:rsidRPr="000C6CDB">
        <w:t xml:space="preserve">respectively; </w:t>
      </w:r>
    </w:p>
    <w:p w14:paraId="7C445D9E" w14:textId="77777777" w:rsidR="00C67F90" w:rsidRPr="00741CCC" w:rsidRDefault="00C67F90" w:rsidP="00741CCC">
      <w:pPr>
        <w:pStyle w:val="4Clsa"/>
      </w:pPr>
      <w:r w:rsidRPr="00741CCC">
        <w:t>for an Employment Outcome which satisfies paragraph (f) of the definition of Full Outcome, a Stream Participant who was on the Provider’s caseload on the date of the Significant Increase in Income has satisfied:</w:t>
      </w:r>
    </w:p>
    <w:p w14:paraId="65C86D9B" w14:textId="77777777" w:rsidR="00C67F90" w:rsidRPr="005D6FC5" w:rsidRDefault="00C67F90" w:rsidP="00C67F90">
      <w:pPr>
        <w:tabs>
          <w:tab w:val="left" w:pos="1304"/>
        </w:tabs>
        <w:suppressAutoHyphens/>
        <w:spacing w:before="120" w:after="120" w:line="264" w:lineRule="auto"/>
        <w:ind w:left="1758" w:hanging="454"/>
      </w:pPr>
      <w:r w:rsidRPr="005D6FC5">
        <w:t>(i)</w:t>
      </w:r>
      <w:r w:rsidRPr="005D6FC5">
        <w:tab/>
        <w:t xml:space="preserve">a 4 Week Period for an Employment Outcome; </w:t>
      </w:r>
    </w:p>
    <w:p w14:paraId="5521D336" w14:textId="77777777" w:rsidR="00C67F90" w:rsidRPr="005D6FC5" w:rsidRDefault="00C67F90" w:rsidP="00C67F90">
      <w:pPr>
        <w:tabs>
          <w:tab w:val="left" w:pos="1304"/>
        </w:tabs>
        <w:suppressAutoHyphens/>
        <w:spacing w:before="120" w:after="120" w:line="264" w:lineRule="auto"/>
        <w:ind w:left="1758" w:hanging="454"/>
      </w:pPr>
      <w:r w:rsidRPr="005D6FC5">
        <w:t>(ii)</w:t>
      </w:r>
      <w:r w:rsidRPr="005D6FC5">
        <w:tab/>
        <w:t>a 12 Week Period for an Employment Outcome; and</w:t>
      </w:r>
    </w:p>
    <w:p w14:paraId="0DB09AC8" w14:textId="77777777" w:rsidR="00C67F90" w:rsidRPr="005D6FC5" w:rsidRDefault="00C67F90" w:rsidP="00C67F90">
      <w:pPr>
        <w:tabs>
          <w:tab w:val="left" w:pos="1304"/>
        </w:tabs>
        <w:suppressAutoHyphens/>
        <w:spacing w:before="120" w:after="120" w:line="264" w:lineRule="auto"/>
        <w:ind w:left="1758" w:hanging="454"/>
      </w:pPr>
      <w:r w:rsidRPr="005D6FC5">
        <w:t>(iii)</w:t>
      </w:r>
      <w:r w:rsidRPr="005D6FC5">
        <w:tab/>
        <w:t>a 26 Week Period for an Employment Outcome,</w:t>
      </w:r>
    </w:p>
    <w:p w14:paraId="3C622F01" w14:textId="4B2EAE2B" w:rsidR="00C67F90" w:rsidRDefault="00C67F90" w:rsidP="00741CCC">
      <w:pPr>
        <w:pStyle w:val="4aafollowing"/>
      </w:pPr>
      <w:r w:rsidRPr="00741CCC">
        <w:t>respectively;</w:t>
      </w:r>
    </w:p>
    <w:p w14:paraId="6F867E05" w14:textId="5919586D" w:rsidR="000C6CDB" w:rsidRPr="00FF4581" w:rsidRDefault="000C6CDB">
      <w:pPr>
        <w:pStyle w:val="4Clsa"/>
      </w:pPr>
      <w:r w:rsidRPr="00FF4581">
        <w:t>for an Employment Outcome which satisfies paragraph (f) of the definition of Partial Outcome, a Stream Participant who was on the Provider’s caseload on the date of their NEIS Commencement, has satisfied:</w:t>
      </w:r>
    </w:p>
    <w:p w14:paraId="159D6E92" w14:textId="6E2893EB" w:rsidR="000C6CDB" w:rsidRPr="00FF4581" w:rsidRDefault="000C6CDB" w:rsidP="004921D6">
      <w:pPr>
        <w:pStyle w:val="5aifollowing"/>
        <w:numPr>
          <w:ilvl w:val="3"/>
          <w:numId w:val="1"/>
        </w:numPr>
      </w:pPr>
      <w:r w:rsidRPr="00FF4581">
        <w:t>a 4 Week Period for an Employment Outcome; and</w:t>
      </w:r>
    </w:p>
    <w:p w14:paraId="53A7881E" w14:textId="312C5E11" w:rsidR="000C6CDB" w:rsidRPr="00FF4581" w:rsidRDefault="000C6CDB" w:rsidP="004921D6">
      <w:pPr>
        <w:pStyle w:val="5aifollowing"/>
        <w:numPr>
          <w:ilvl w:val="3"/>
          <w:numId w:val="1"/>
        </w:numPr>
      </w:pPr>
      <w:r w:rsidRPr="00FF4581">
        <w:t>a 12 Week Period for an Employment Outcome,</w:t>
      </w:r>
    </w:p>
    <w:p w14:paraId="5D1DBFC3" w14:textId="77777777" w:rsidR="000C6CDB" w:rsidRPr="00FF4581" w:rsidRDefault="000C6CDB">
      <w:pPr>
        <w:pStyle w:val="4aafollowing"/>
      </w:pPr>
      <w:r w:rsidRPr="00FF4581">
        <w:t>respectively;</w:t>
      </w:r>
    </w:p>
    <w:p w14:paraId="59528603" w14:textId="77777777" w:rsidR="000C6CDB" w:rsidRPr="00FF4581" w:rsidRDefault="000C6CDB">
      <w:pPr>
        <w:pStyle w:val="4Clsa"/>
      </w:pPr>
      <w:r w:rsidRPr="00FF4581">
        <w:t>for Full Outcomes, a Stream Participant (except a Transitioned Participant or a Stream Participant that has been transferred to the Provider for any reason):</w:t>
      </w:r>
    </w:p>
    <w:p w14:paraId="4DEC09B0" w14:textId="2F56EC0E" w:rsidR="000C6CDB" w:rsidRPr="00FF4581" w:rsidRDefault="000C6CDB" w:rsidP="004921D6">
      <w:pPr>
        <w:pStyle w:val="5aifollowing"/>
        <w:numPr>
          <w:ilvl w:val="3"/>
          <w:numId w:val="1"/>
        </w:numPr>
      </w:pPr>
      <w:r w:rsidRPr="00FF4581">
        <w:t xml:space="preserve">participates in Pre-existing Employment; and </w:t>
      </w:r>
    </w:p>
    <w:p w14:paraId="733C94A7" w14:textId="3D39CEDF" w:rsidR="000C6CDB" w:rsidRPr="00FF4581" w:rsidRDefault="000C6CDB" w:rsidP="004921D6">
      <w:pPr>
        <w:pStyle w:val="5aifollowing"/>
        <w:numPr>
          <w:ilvl w:val="3"/>
          <w:numId w:val="1"/>
        </w:numPr>
      </w:pPr>
      <w:r w:rsidRPr="00FF4581">
        <w:t>a Significant Increase occurs in the Pre-existing Employment during the Stream Participant’s Period of Registration;</w:t>
      </w:r>
    </w:p>
    <w:p w14:paraId="761FC433" w14:textId="0E4EEB41" w:rsidR="000C6CDB" w:rsidRPr="00FF4581" w:rsidRDefault="000C6CDB">
      <w:pPr>
        <w:pStyle w:val="4Clsa"/>
      </w:pPr>
      <w:r w:rsidRPr="00FF4581">
        <w:t>subject to clause 125.1(</w:t>
      </w:r>
      <w:r w:rsidR="00C67F90">
        <w:t>g</w:t>
      </w:r>
      <w:r w:rsidRPr="00FF4581">
        <w:t>), for:</w:t>
      </w:r>
    </w:p>
    <w:p w14:paraId="3BB6CA58" w14:textId="4CB624F1" w:rsidR="000C6CDB" w:rsidRPr="00FF4581" w:rsidRDefault="000C6CDB" w:rsidP="004921D6">
      <w:pPr>
        <w:pStyle w:val="5aifollowing"/>
        <w:numPr>
          <w:ilvl w:val="3"/>
          <w:numId w:val="1"/>
        </w:numPr>
      </w:pPr>
      <w:r w:rsidRPr="00FF4581">
        <w:t>Employment Outcomes, the Employment Outcome Start Date occurs; and</w:t>
      </w:r>
    </w:p>
    <w:p w14:paraId="6E7D6882" w14:textId="494C2E57" w:rsidR="000C6CDB" w:rsidRPr="00FF4581" w:rsidRDefault="000C6CDB" w:rsidP="004921D6">
      <w:pPr>
        <w:pStyle w:val="5aifollowing"/>
        <w:numPr>
          <w:ilvl w:val="3"/>
          <w:numId w:val="1"/>
        </w:numPr>
      </w:pPr>
      <w:r w:rsidRPr="00FF4581">
        <w:t xml:space="preserve">Education Outcomes based on a Qualifying Education Course, the Education Outcome Start Date occurs, </w:t>
      </w:r>
    </w:p>
    <w:p w14:paraId="5C1F3B8F" w14:textId="77777777" w:rsidR="000C6CDB" w:rsidRPr="00FF4581" w:rsidRDefault="000C6CDB">
      <w:pPr>
        <w:pStyle w:val="4aafollowing"/>
      </w:pPr>
      <w:r w:rsidRPr="00FF4581">
        <w:t>on or after Commencement with the Provider;</w:t>
      </w:r>
    </w:p>
    <w:p w14:paraId="353CD25D" w14:textId="77777777" w:rsidR="000C6CDB" w:rsidRPr="00FF4581" w:rsidRDefault="000C6CDB">
      <w:pPr>
        <w:pStyle w:val="4Clsa"/>
        <w:rPr>
          <w:color w:val="00B0F0"/>
        </w:rPr>
      </w:pPr>
      <w:r w:rsidRPr="00FF4581">
        <w:t>for Employment Outcomes,</w:t>
      </w:r>
      <w:r w:rsidR="00FF4581">
        <w:t xml:space="preserve"> </w:t>
      </w:r>
      <w:r w:rsidRPr="000C6CDB">
        <w:t xml:space="preserve">the Employment </w:t>
      </w:r>
      <w:r w:rsidRPr="00FF4581">
        <w:t>Outcome Start Date, and for Education Outcomes, the Education Outcome Start Date,</w:t>
      </w:r>
      <w:r w:rsidRPr="000C6CDB">
        <w:rPr>
          <w:color w:val="00B0F0"/>
        </w:rPr>
        <w:t xml:space="preserve"> </w:t>
      </w:r>
      <w:r w:rsidRPr="000C6CDB">
        <w:t>occurs on or after:</w:t>
      </w:r>
    </w:p>
    <w:p w14:paraId="795F0576" w14:textId="1C9BDB12" w:rsidR="000C6CDB" w:rsidRPr="00FF4581" w:rsidRDefault="000C6CDB" w:rsidP="004921D6">
      <w:pPr>
        <w:pStyle w:val="5aifollowing"/>
        <w:numPr>
          <w:ilvl w:val="3"/>
          <w:numId w:val="1"/>
        </w:numPr>
      </w:pPr>
      <w:r w:rsidRPr="00FF4581">
        <w:t>subject to paragraph (ii), for Stream A Participants, completion of no less than three continuous months in Stream A; and</w:t>
      </w:r>
    </w:p>
    <w:p w14:paraId="4D616B3D" w14:textId="45D701D4" w:rsidR="000C6CDB" w:rsidRPr="00FF4581" w:rsidRDefault="000C6CDB" w:rsidP="004921D6">
      <w:pPr>
        <w:pStyle w:val="5aifollowing"/>
        <w:numPr>
          <w:ilvl w:val="3"/>
          <w:numId w:val="1"/>
        </w:numPr>
      </w:pPr>
      <w:r w:rsidRPr="000C6CDB">
        <w:t>for Stream A Participants who are Transitioned Participants, completion of no less than three continuous months in employment services, including employment services received prior to 1 July 2015</w:t>
      </w:r>
      <w:r w:rsidRPr="00FF4581">
        <w:t xml:space="preserve">, </w:t>
      </w:r>
    </w:p>
    <w:p w14:paraId="2D5BE83D" w14:textId="77777777" w:rsidR="000C6CDB" w:rsidRPr="00FF4581" w:rsidRDefault="000C6CDB" w:rsidP="000C6CDB">
      <w:pPr>
        <w:suppressAutoHyphens/>
        <w:spacing w:before="120" w:after="120"/>
        <w:ind w:left="1361"/>
        <w:outlineLvl w:val="2"/>
      </w:pPr>
      <w:r w:rsidRPr="00FF4581">
        <w:t>provided that:</w:t>
      </w:r>
    </w:p>
    <w:p w14:paraId="39E94746" w14:textId="77777777" w:rsidR="000C6CDB" w:rsidRPr="00FF4581" w:rsidRDefault="000C6CDB" w:rsidP="00BA79E4">
      <w:pPr>
        <w:pStyle w:val="4Clsa"/>
        <w:rPr>
          <w:color w:val="76923C" w:themeColor="accent3" w:themeShade="BF"/>
        </w:rPr>
      </w:pPr>
      <w:r w:rsidRPr="00FF4581">
        <w:rPr>
          <w:rFonts w:asciiTheme="minorHAnsi" w:hAnsiTheme="minorHAnsi" w:cstheme="minorHAnsi"/>
        </w:rPr>
        <w:t xml:space="preserve">where the relevant Outcome Period ended on or before 4 May 2016, </w:t>
      </w:r>
      <w:r w:rsidRPr="00FF4581">
        <w:t xml:space="preserve">the Provider has rendered a Tax Invoice for the relevant </w:t>
      </w:r>
      <w:r w:rsidRPr="00FF4581">
        <w:rPr>
          <w:rFonts w:asciiTheme="minorHAnsi" w:hAnsiTheme="minorHAnsi" w:cstheme="minorHAnsi"/>
        </w:rPr>
        <w:t xml:space="preserve">Outcome Payment </w:t>
      </w:r>
      <w:r w:rsidRPr="00FF4581">
        <w:t>to the Department within 56 days of the end of the relevant Outcome Period and the Department accepts the Tax Invoice;</w:t>
      </w:r>
      <w:r w:rsidRPr="000C6CDB">
        <w:rPr>
          <w:strike/>
          <w:color w:val="76923C" w:themeColor="accent3" w:themeShade="BF"/>
        </w:rPr>
        <w:t xml:space="preserve"> </w:t>
      </w:r>
    </w:p>
    <w:p w14:paraId="45601D79" w14:textId="74503D38" w:rsidR="000C6CDB" w:rsidRPr="000C6CDB" w:rsidRDefault="000C6CDB" w:rsidP="0095028C">
      <w:pPr>
        <w:pStyle w:val="4Clsa"/>
        <w:rPr>
          <w:rFonts w:asciiTheme="minorHAnsi" w:hAnsiTheme="minorHAnsi" w:cstheme="minorHAnsi"/>
          <w:color w:val="76923C" w:themeColor="accent3" w:themeShade="BF"/>
        </w:rPr>
      </w:pPr>
      <w:r w:rsidRPr="00FF4581">
        <w:lastRenderedPageBreak/>
        <w:t>where the relevant Outcome Period ended on or after 5 May 2016 or any date otherwise specified by the Department, the Provider has rendered a Tax Invoice for the relevant Outcome Payment to the Department within 12 months of the Completion Date and the Department accepts the Tax Invoice;</w:t>
      </w:r>
    </w:p>
    <w:p w14:paraId="13578B05" w14:textId="77777777" w:rsidR="000C6CDB" w:rsidRPr="000C6CDB" w:rsidRDefault="000C6CDB" w:rsidP="0095028C">
      <w:pPr>
        <w:pStyle w:val="4Clsa"/>
      </w:pPr>
      <w:r w:rsidRPr="000C6CDB">
        <w:t xml:space="preserve">data </w:t>
      </w:r>
      <w:r w:rsidRPr="00FF4581">
        <w:t xml:space="preserve">and/or Documentary Evidence </w:t>
      </w:r>
      <w:r w:rsidRPr="000C6CDB">
        <w:t xml:space="preserve">is entered into the Department’s IT Systems (either by DHS or, where relevant, by the Provider </w:t>
      </w:r>
      <w:r w:rsidRPr="00FF4581">
        <w:t>or a NEIS Provider</w:t>
      </w:r>
      <w:r w:rsidRPr="000C6CDB">
        <w:t>) confirming</w:t>
      </w:r>
      <w:r w:rsidR="00D54581">
        <w:t>:</w:t>
      </w:r>
    </w:p>
    <w:p w14:paraId="207CED0D" w14:textId="693ABEB6" w:rsidR="000C6CDB" w:rsidRPr="00FF4581" w:rsidRDefault="000C6CDB" w:rsidP="007D07A1">
      <w:pPr>
        <w:pStyle w:val="5aifollowing"/>
        <w:numPr>
          <w:ilvl w:val="3"/>
          <w:numId w:val="1"/>
        </w:numPr>
      </w:pPr>
      <w:r w:rsidRPr="00FF4581">
        <w:t>for Employment Outcomes, the Employment Outcome Start Date and the satisfaction of the requirements of an Employment Outcome; and</w:t>
      </w:r>
    </w:p>
    <w:p w14:paraId="739EC1F8" w14:textId="28EEB360" w:rsidR="000C6CDB" w:rsidRDefault="000C6CDB" w:rsidP="00070E54">
      <w:pPr>
        <w:pStyle w:val="5aifollowing"/>
        <w:numPr>
          <w:ilvl w:val="3"/>
          <w:numId w:val="1"/>
        </w:numPr>
      </w:pPr>
      <w:r w:rsidRPr="00FF4581">
        <w:t>for Education Outcomes, the Education Outcome Start Date and the satisfaction of the requirements of an Education Outcome</w:t>
      </w:r>
      <w:r w:rsidR="00633E09">
        <w:t>; and</w:t>
      </w:r>
    </w:p>
    <w:p w14:paraId="2C84346A" w14:textId="77777777" w:rsidR="00633E09" w:rsidRPr="000C6CDB" w:rsidRDefault="00633E09">
      <w:pPr>
        <w:pStyle w:val="4Clsa"/>
      </w:pPr>
      <w:r>
        <w:t>the Provider has, when recording the relevant Vacancy in the Department’s IT Systems, selected the Vacancy type as specified by any Guidelines</w:t>
      </w:r>
      <w:r w:rsidRPr="00961AF4">
        <w:t>.</w:t>
      </w:r>
    </w:p>
    <w:p w14:paraId="66DBA0F2" w14:textId="77777777" w:rsidR="000C6CDB" w:rsidRPr="000C6CDB" w:rsidRDefault="000C6CDB" w:rsidP="00D54581">
      <w:pPr>
        <w:pStyle w:val="3Cls11"/>
      </w:pPr>
      <w:r w:rsidRPr="000C6CDB">
        <w:t xml:space="preserve">For the avoidance of doubt and subject to clauses 125.1 and 125.3, </w:t>
      </w:r>
      <w:r w:rsidR="00D129A8" w:rsidRPr="00D129A8">
        <w:rPr>
          <w:rFonts w:cs="Calibri"/>
          <w:color w:val="auto"/>
          <w:szCs w:val="22"/>
        </w:rPr>
        <w:t xml:space="preserve">the Provider may claim and the Department will pay the applicable Outcome Payment to the Provider, </w:t>
      </w:r>
      <w:r w:rsidRPr="000C6CDB">
        <w:t>where a Stream Participant on the Provider’s caseload is placed in a Vacancy by an</w:t>
      </w:r>
      <w:r w:rsidR="00AD7556">
        <w:t>y</w:t>
      </w:r>
      <w:r w:rsidRPr="000C6CDB">
        <w:t xml:space="preserve"> Employment Provider, provided that all requirements of clause 125.1 are met.</w:t>
      </w:r>
    </w:p>
    <w:p w14:paraId="12BA46F9" w14:textId="77777777" w:rsidR="000C6CDB" w:rsidRPr="000C6CDB" w:rsidRDefault="000C6CDB" w:rsidP="00D54581">
      <w:pPr>
        <w:pStyle w:val="1cmid-heading"/>
        <w:rPr>
          <w:lang w:eastAsia="en-US"/>
        </w:rPr>
      </w:pPr>
      <w:bookmarkStart w:id="2558" w:name="_Ref393905769"/>
      <w:r w:rsidRPr="000C6CDB">
        <w:rPr>
          <w:lang w:eastAsia="en-US"/>
        </w:rPr>
        <w:t xml:space="preserve">Pay Slip Verified Outcome Payments </w:t>
      </w:r>
    </w:p>
    <w:p w14:paraId="0F4176E2" w14:textId="77777777" w:rsidR="000C6CDB" w:rsidRPr="000C6CDB" w:rsidRDefault="000C6CDB" w:rsidP="00D54581">
      <w:pPr>
        <w:pStyle w:val="3Cls11"/>
      </w:pPr>
      <w:bookmarkStart w:id="2559" w:name="_Ref397969888"/>
      <w:r w:rsidRPr="000C6CDB">
        <w:t>Where the Provider considers that:</w:t>
      </w:r>
      <w:bookmarkEnd w:id="2559"/>
      <w:r w:rsidRPr="000C6CDB">
        <w:t xml:space="preserve"> </w:t>
      </w:r>
    </w:p>
    <w:p w14:paraId="5D7A66F6" w14:textId="77777777" w:rsidR="000C6CDB" w:rsidRPr="000C6CDB" w:rsidRDefault="000C6CDB" w:rsidP="00BA79E4">
      <w:pPr>
        <w:pStyle w:val="4Clsa"/>
      </w:pPr>
      <w:r w:rsidRPr="000C6CDB">
        <w:t>all requirements for payment of an Outcome Payment for an Employment Outcome under clause 125.1(b) have been met; but</w:t>
      </w:r>
    </w:p>
    <w:p w14:paraId="3BCCC14F" w14:textId="77777777" w:rsidR="000C6CDB" w:rsidRPr="000C6CDB" w:rsidRDefault="000C6CDB" w:rsidP="0095028C">
      <w:pPr>
        <w:pStyle w:val="4Clsa"/>
      </w:pPr>
      <w:r w:rsidRPr="000C6CDB">
        <w:t>the data in the Department’s IT Systems provided to the Department by DHS does not correctly record or reflect the details of that Employment Outcome,</w:t>
      </w:r>
    </w:p>
    <w:p w14:paraId="3920DAA7" w14:textId="77777777" w:rsidR="000C6CDB" w:rsidRPr="000C6CDB" w:rsidRDefault="000C6CDB" w:rsidP="00D54581">
      <w:pPr>
        <w:pStyle w:val="3b11following"/>
      </w:pPr>
      <w:r w:rsidRPr="000C6CDB">
        <w:t>the Provider may claim a Pay Slip Verified Outcome Payment from the Department if:</w:t>
      </w:r>
    </w:p>
    <w:p w14:paraId="3C71022C" w14:textId="77777777" w:rsidR="000C6CDB" w:rsidRPr="000C6CDB" w:rsidRDefault="000C6CDB" w:rsidP="00BA79E4">
      <w:pPr>
        <w:pStyle w:val="4Clsa"/>
      </w:pPr>
      <w:r w:rsidRPr="000C6CDB">
        <w:t>the Employment Outcome Start Date for the Employment Outcome is entered on the Department’s IT Systems in accordance with any Guidelines;</w:t>
      </w:r>
    </w:p>
    <w:p w14:paraId="566D3317" w14:textId="77777777" w:rsidR="000C6CDB" w:rsidRPr="000C6CDB" w:rsidRDefault="000C6CDB" w:rsidP="0095028C">
      <w:pPr>
        <w:pStyle w:val="4Clsa"/>
      </w:pPr>
      <w:r w:rsidRPr="00FF4581">
        <w:t>where the relevant Outcome Period ended on or before 4 May 2016,</w:t>
      </w:r>
      <w:r w:rsidRPr="000C6CDB">
        <w:rPr>
          <w:color w:val="76923C" w:themeColor="accent3" w:themeShade="BF"/>
        </w:rPr>
        <w:t xml:space="preserve"> </w:t>
      </w:r>
      <w:r w:rsidRPr="000C6CDB">
        <w:t xml:space="preserve">the Provider has rendered a Tax Invoice for the Pay Slip Verified Outcome Payment to the Department within 56 days of the end of the relevant </w:t>
      </w:r>
      <w:r w:rsidRPr="00FF4581">
        <w:t xml:space="preserve">Outcome Period </w:t>
      </w:r>
      <w:r w:rsidRPr="000C6CDB">
        <w:t xml:space="preserve">and the Department accepts the Tax Invoice; </w:t>
      </w:r>
    </w:p>
    <w:p w14:paraId="364DE2C8" w14:textId="77777777" w:rsidR="000C6CDB" w:rsidRPr="00FF4581" w:rsidRDefault="000C6CDB" w:rsidP="0095028C">
      <w:pPr>
        <w:pStyle w:val="4Clsa"/>
      </w:pPr>
      <w:r w:rsidRPr="00FF4581">
        <w:t>where the relevant Outcome Period ended on or after 5 May 2016 or any date otherwise specified by the Department, the Provider has rendered a Tax Invoice for the Pay Slip Verified Outcome Payment to the Department within 12 months of the Completion Date and the Department accepts the Tax Invoice; and</w:t>
      </w:r>
    </w:p>
    <w:p w14:paraId="6501DBEF" w14:textId="77777777" w:rsidR="000C6CDB" w:rsidRPr="000C6CDB" w:rsidRDefault="000C6CDB" w:rsidP="007D07A1">
      <w:pPr>
        <w:pStyle w:val="4Clsa"/>
        <w:rPr>
          <w:color w:val="76923C" w:themeColor="accent3" w:themeShade="BF"/>
        </w:rPr>
      </w:pPr>
      <w:r w:rsidRPr="000C6CDB">
        <w:t>the Provider:</w:t>
      </w:r>
    </w:p>
    <w:p w14:paraId="135F5265" w14:textId="4C8532AA" w:rsidR="000C6CDB" w:rsidRPr="000C6CDB" w:rsidRDefault="000C6CDB" w:rsidP="00070E54">
      <w:pPr>
        <w:pStyle w:val="5aifollowing"/>
        <w:numPr>
          <w:ilvl w:val="3"/>
          <w:numId w:val="1"/>
        </w:numPr>
      </w:pPr>
      <w:r w:rsidRPr="000C6CDB">
        <w:t>holds and submits any Documentary Evidence as specified under clauses 15.4(d) and 16.2(a); and</w:t>
      </w:r>
    </w:p>
    <w:p w14:paraId="4AE895C0" w14:textId="391B6456" w:rsidR="000C6CDB" w:rsidRPr="000C6CDB" w:rsidRDefault="000C6CDB" w:rsidP="00495328">
      <w:pPr>
        <w:pStyle w:val="5aifollowing"/>
        <w:numPr>
          <w:ilvl w:val="3"/>
          <w:numId w:val="1"/>
        </w:numPr>
      </w:pPr>
      <w:r w:rsidRPr="000C6CDB">
        <w:t>complies with any procedural requirements specified in any Guidelines,</w:t>
      </w:r>
    </w:p>
    <w:p w14:paraId="57C5D545" w14:textId="77777777" w:rsidR="000C6CDB" w:rsidRPr="000C6CDB" w:rsidRDefault="000C6CDB">
      <w:pPr>
        <w:pStyle w:val="4aafollowing"/>
        <w:rPr>
          <w:color w:val="76923C" w:themeColor="accent3" w:themeShade="BF"/>
        </w:rPr>
      </w:pPr>
      <w:r w:rsidRPr="000C6CDB">
        <w:t>at the time it makes the claim.</w:t>
      </w:r>
    </w:p>
    <w:p w14:paraId="5B938ED5" w14:textId="04A3CE25" w:rsidR="000C6CDB" w:rsidRPr="000C6CDB" w:rsidRDefault="000C6CDB" w:rsidP="00D54581">
      <w:pPr>
        <w:pStyle w:val="1cmid-heading"/>
        <w:rPr>
          <w:lang w:eastAsia="en-US"/>
        </w:rPr>
      </w:pPr>
      <w:r w:rsidRPr="000C6CDB">
        <w:rPr>
          <w:lang w:eastAsia="en-US"/>
        </w:rPr>
        <w:t>Placement in a Vacancy by another Employment Provider</w:t>
      </w:r>
    </w:p>
    <w:bookmarkEnd w:id="2558"/>
    <w:p w14:paraId="46DB6841" w14:textId="77777777" w:rsidR="000C6CDB" w:rsidRPr="000C6CDB" w:rsidRDefault="000C6CDB" w:rsidP="00D54581">
      <w:pPr>
        <w:pStyle w:val="3Cls11"/>
      </w:pPr>
      <w:r w:rsidRPr="000C6CDB">
        <w:t>For the avoidance of doubt and subject to clauses 125.1 and 125.3, where a Stream Participant:</w:t>
      </w:r>
    </w:p>
    <w:p w14:paraId="6A3B6E83" w14:textId="77777777" w:rsidR="000C6CDB" w:rsidRPr="000C6CDB" w:rsidRDefault="000C6CDB" w:rsidP="00BA79E4">
      <w:pPr>
        <w:pStyle w:val="4Clsa"/>
      </w:pPr>
      <w:r w:rsidRPr="000C6CDB">
        <w:t xml:space="preserve">is placed in a Vacancy by an Employment Provider other than the Provider, but the relevant Stream Participant was Commenced with the Provider; and </w:t>
      </w:r>
    </w:p>
    <w:p w14:paraId="050B7CD2" w14:textId="77777777" w:rsidR="000C6CDB" w:rsidRPr="000C6CDB" w:rsidRDefault="000C6CDB" w:rsidP="0095028C">
      <w:pPr>
        <w:pStyle w:val="4Clsa"/>
      </w:pPr>
      <w:r w:rsidRPr="000C6CDB">
        <w:t xml:space="preserve">all requirements of clause 125.1 are met, </w:t>
      </w:r>
    </w:p>
    <w:p w14:paraId="24C046FA" w14:textId="77777777" w:rsidR="000C6CDB" w:rsidRPr="000C6CDB" w:rsidRDefault="000C6CDB" w:rsidP="00D54581">
      <w:pPr>
        <w:pStyle w:val="3b11following"/>
      </w:pPr>
      <w:r w:rsidRPr="000C6CDB">
        <w:lastRenderedPageBreak/>
        <w:t>the Provider may claim and the Department will pay the applicable Outcome Payment.</w:t>
      </w:r>
      <w:r w:rsidRPr="000C6CDB">
        <w:rPr>
          <w:b/>
        </w:rPr>
        <w:t xml:space="preserve">  </w:t>
      </w:r>
    </w:p>
    <w:p w14:paraId="7F6FB19E" w14:textId="77777777" w:rsidR="000C6CDB" w:rsidRPr="000C6CDB" w:rsidRDefault="000C6CDB" w:rsidP="00D54581">
      <w:pPr>
        <w:pStyle w:val="1cmid-heading"/>
        <w:rPr>
          <w:lang w:eastAsia="en-US"/>
        </w:rPr>
      </w:pPr>
      <w:r w:rsidRPr="000C6CDB">
        <w:rPr>
          <w:lang w:eastAsia="en-US"/>
        </w:rPr>
        <w:t>Limits on Outcome Payments</w:t>
      </w:r>
    </w:p>
    <w:p w14:paraId="7AFE0191" w14:textId="77777777" w:rsidR="000C6CDB" w:rsidRPr="000C6CDB" w:rsidRDefault="000C6CDB" w:rsidP="00D54581">
      <w:pPr>
        <w:pStyle w:val="3Cls11"/>
      </w:pPr>
      <w:bookmarkStart w:id="2560" w:name="_Ref393807236"/>
      <w:r w:rsidRPr="000C6CDB">
        <w:t>The Department will not pay the Provider, and the Provider must not claim, an Outcome Payment under clauses 125.1 or 125.3:</w:t>
      </w:r>
    </w:p>
    <w:p w14:paraId="7D8F0B96" w14:textId="77777777" w:rsidR="000C6CDB" w:rsidRPr="000C6CDB" w:rsidRDefault="000C6CDB" w:rsidP="00BA79E4">
      <w:pPr>
        <w:pStyle w:val="4Clsa"/>
      </w:pPr>
      <w:r w:rsidRPr="000C6CDB">
        <w:t xml:space="preserve">on a pro rata basis; </w:t>
      </w:r>
    </w:p>
    <w:p w14:paraId="73BC79B1" w14:textId="77777777" w:rsidR="000C6CDB" w:rsidRPr="000C6CDB" w:rsidRDefault="000C6CDB" w:rsidP="0095028C">
      <w:pPr>
        <w:pStyle w:val="4Clsa"/>
      </w:pPr>
      <w:r w:rsidRPr="000C6CDB">
        <w:t xml:space="preserve">in relation to a Non-Payable Outcome; </w:t>
      </w:r>
    </w:p>
    <w:p w14:paraId="2095736A" w14:textId="77777777" w:rsidR="000C6CDB" w:rsidRPr="000C6CDB" w:rsidRDefault="000C6CDB" w:rsidP="0095028C">
      <w:pPr>
        <w:pStyle w:val="4Clsa"/>
      </w:pPr>
      <w:r w:rsidRPr="000C6CDB">
        <w:t xml:space="preserve">for a 26 Week Period for a Partial Outcome; </w:t>
      </w:r>
    </w:p>
    <w:p w14:paraId="20796394" w14:textId="7EDDA32D" w:rsidR="000C6CDB" w:rsidRPr="000C6CDB" w:rsidRDefault="000C6CDB" w:rsidP="007D07A1">
      <w:pPr>
        <w:pStyle w:val="4Clsa"/>
      </w:pPr>
      <w:r w:rsidRPr="000C6CDB">
        <w:t xml:space="preserve">for a Full Outcome which satisfies paragraph (a) </w:t>
      </w:r>
      <w:r w:rsidR="00381190">
        <w:t xml:space="preserve">or (f) </w:t>
      </w:r>
      <w:r w:rsidRPr="000C6CDB">
        <w:t xml:space="preserve">of the definition of Full Outcome </w:t>
      </w:r>
      <w:r w:rsidRPr="00FF4581">
        <w:t>and for a Partial Outcome which satisfies paragraph (a) of the definition of Partial Outcome</w:t>
      </w:r>
      <w:r w:rsidRPr="000C6CDB">
        <w:t xml:space="preserve">, where: </w:t>
      </w:r>
    </w:p>
    <w:p w14:paraId="6BEDF5D6" w14:textId="271F47C1" w:rsidR="000C6CDB" w:rsidRPr="000C6CDB" w:rsidRDefault="000C6CDB" w:rsidP="007D07A1">
      <w:pPr>
        <w:pStyle w:val="5aifollowing"/>
        <w:numPr>
          <w:ilvl w:val="3"/>
          <w:numId w:val="1"/>
        </w:numPr>
      </w:pPr>
      <w:r w:rsidRPr="000C6CDB">
        <w:t>the Stream Participant is placed into Employment; and</w:t>
      </w:r>
    </w:p>
    <w:p w14:paraId="22FD011D" w14:textId="1E344644" w:rsidR="000C6CDB" w:rsidRPr="000C6CDB" w:rsidRDefault="000C6CDB" w:rsidP="00070E54">
      <w:pPr>
        <w:pStyle w:val="5aifollowing"/>
        <w:numPr>
          <w:ilvl w:val="3"/>
          <w:numId w:val="1"/>
        </w:numPr>
      </w:pPr>
      <w:r w:rsidRPr="000C6CDB">
        <w:t>the Stream Participant cease</w:t>
      </w:r>
      <w:r w:rsidR="00381190">
        <w:t>s</w:t>
      </w:r>
      <w:r w:rsidRPr="000C6CDB">
        <w:t xml:space="preserve"> to receive the relevant Income Support Payment due to reasons other than participating in that Employment, including as specified in any Guidelines;</w:t>
      </w:r>
    </w:p>
    <w:p w14:paraId="5F207E70" w14:textId="77777777" w:rsidR="000C6CDB" w:rsidRPr="000C6CDB" w:rsidRDefault="000C6CDB">
      <w:pPr>
        <w:pStyle w:val="4Clsa"/>
      </w:pPr>
      <w:r w:rsidRPr="000C6CDB">
        <w:t xml:space="preserve">in relation to a Full Outcome Conversion, unless all the requirements of the definition of Full Outcome Conversion are satisfied; </w:t>
      </w:r>
    </w:p>
    <w:p w14:paraId="7C9F84C5" w14:textId="77777777" w:rsidR="000C6CDB" w:rsidRPr="000C6CDB" w:rsidRDefault="000C6CDB">
      <w:pPr>
        <w:pStyle w:val="4Clsa"/>
      </w:pPr>
      <w:r w:rsidRPr="00FF4581">
        <w:t xml:space="preserve">except as otherwise provided for in any Guidelines, if the Outcome Period for the Outcome overlaps with the Outcome Period for another Outcome that has already been claimed in relation to the same Stream Participant by any Employment Provider, including the Provider; </w:t>
      </w:r>
    </w:p>
    <w:p w14:paraId="0EB583F6" w14:textId="77777777" w:rsidR="000C6CDB" w:rsidRPr="000C6CDB" w:rsidRDefault="000C6CDB">
      <w:pPr>
        <w:pStyle w:val="4Clsa"/>
        <w:rPr>
          <w:color w:val="76923C" w:themeColor="accent3" w:themeShade="BF"/>
        </w:rPr>
      </w:pPr>
      <w:r w:rsidRPr="00FF4581">
        <w:t>where the relevant Employment Outcome Start Date or Education Outcome Start Date occurs after the Completion Date; and</w:t>
      </w:r>
    </w:p>
    <w:p w14:paraId="64943AB9" w14:textId="77777777" w:rsidR="000C6CDB" w:rsidRPr="000C6CDB" w:rsidRDefault="000C6CDB">
      <w:pPr>
        <w:pStyle w:val="4Clsa"/>
      </w:pPr>
      <w:r w:rsidRPr="000C6CDB">
        <w:t xml:space="preserve">in any other circumstances specified in any Guidelines. </w:t>
      </w:r>
    </w:p>
    <w:p w14:paraId="259DBA8D" w14:textId="560A6C50" w:rsidR="000C6CDB" w:rsidRPr="000C6CDB" w:rsidRDefault="000C6CDB" w:rsidP="00D54581">
      <w:pPr>
        <w:pStyle w:val="3Cls11"/>
      </w:pPr>
      <w:r w:rsidRPr="000C6CDB">
        <w:t>The Provider must not claim, and the Department will not pay, more than a maximum of four Outcome Payments for a 4 Week Period for an Employment Outcome for any single Stream Participant over any one 12 month period.</w:t>
      </w:r>
      <w:bookmarkEnd w:id="2560"/>
    </w:p>
    <w:p w14:paraId="2F0A89EB" w14:textId="77777777" w:rsidR="000C6CDB" w:rsidRPr="000C6CDB" w:rsidRDefault="000C6CDB" w:rsidP="00D54581">
      <w:pPr>
        <w:pStyle w:val="3Cls11"/>
      </w:pPr>
      <w:bookmarkStart w:id="2561" w:name="_Toc225840205"/>
      <w:r w:rsidRPr="000C6CDB">
        <w:t>The Provider acknowledges that if a Stream Participant moves from a Complementary Service into an employment, education or training related activity that satisfies the requirements for an Employment Outcome or an Education Outcome, the Provider may only claim, and the Department will only pay, an amount equal to the difference between:</w:t>
      </w:r>
    </w:p>
    <w:p w14:paraId="4259B5EB" w14:textId="77777777" w:rsidR="000C6CDB" w:rsidRPr="000C6CDB" w:rsidRDefault="000C6CDB" w:rsidP="00BA79E4">
      <w:pPr>
        <w:pStyle w:val="4Clsa"/>
      </w:pPr>
      <w:r w:rsidRPr="000C6CDB">
        <w:t>the Outcome Payment payable under this Deed in relation to the employment, education or training related activity; and</w:t>
      </w:r>
    </w:p>
    <w:p w14:paraId="06A4BF08" w14:textId="77777777" w:rsidR="000C6CDB" w:rsidRPr="000C6CDB" w:rsidRDefault="000C6CDB" w:rsidP="0095028C">
      <w:pPr>
        <w:pStyle w:val="4Clsa"/>
      </w:pPr>
      <w:r w:rsidRPr="000C6CDB">
        <w:t>the fee, if any, paid by the Commonwealth to the provider of the Complementary Service.</w:t>
      </w:r>
    </w:p>
    <w:p w14:paraId="79415465" w14:textId="77777777" w:rsidR="000C6CDB" w:rsidRPr="00FF4581" w:rsidRDefault="000C6CDB" w:rsidP="00D54581">
      <w:pPr>
        <w:pStyle w:val="1cmid-heading"/>
        <w:rPr>
          <w:lang w:eastAsia="en-US"/>
        </w:rPr>
      </w:pPr>
      <w:r w:rsidRPr="00FF4581">
        <w:rPr>
          <w:lang w:eastAsia="en-US"/>
        </w:rPr>
        <w:t>PaTH Internship Outcome Payments payable to the Provider</w:t>
      </w:r>
    </w:p>
    <w:p w14:paraId="5A4F9343" w14:textId="77777777" w:rsidR="000C6CDB" w:rsidRPr="00FF4581" w:rsidRDefault="000C6CDB" w:rsidP="00D54581">
      <w:pPr>
        <w:pStyle w:val="3Cls11"/>
        <w:rPr>
          <w:lang w:eastAsia="en-US"/>
        </w:rPr>
      </w:pPr>
      <w:r w:rsidRPr="00FF4581">
        <w:rPr>
          <w:lang w:eastAsia="en-US"/>
        </w:rPr>
        <w:t>Subject to this Deed, the Department will pay the Provider an Outcome Payment specified in Table 1C or Table 1D in Annexure B2 for a PaTH Internship Outcome, provided that:</w:t>
      </w:r>
    </w:p>
    <w:p w14:paraId="39D152D2" w14:textId="77777777" w:rsidR="000C6CDB" w:rsidRPr="00FF4581" w:rsidRDefault="000C6CDB" w:rsidP="00BA79E4">
      <w:pPr>
        <w:pStyle w:val="4Clsa"/>
      </w:pPr>
      <w:r w:rsidRPr="00FF4581">
        <w:t>a PaTH Intern who is on the Provider’s caseload has satisfied the relevant requirements for a PaTH Internship Outcome;</w:t>
      </w:r>
    </w:p>
    <w:p w14:paraId="2E632831" w14:textId="77777777" w:rsidR="000C6CDB" w:rsidRPr="00FF4581" w:rsidRDefault="000C6CDB" w:rsidP="0095028C">
      <w:pPr>
        <w:pStyle w:val="4Clsa"/>
      </w:pPr>
      <w:r w:rsidRPr="00FF4581">
        <w:t>the Provider has rendered a Tax Invoice for the relevant Outcome Payment to the Department within 12 months of the Completion Date and the Department accepts the Tax Invoice; and</w:t>
      </w:r>
    </w:p>
    <w:p w14:paraId="2D09BAD7" w14:textId="77777777" w:rsidR="000C6CDB" w:rsidRPr="00FF4581" w:rsidRDefault="000C6CDB" w:rsidP="0095028C">
      <w:pPr>
        <w:pStyle w:val="4Clsa"/>
      </w:pPr>
      <w:r w:rsidRPr="00FF4581">
        <w:t xml:space="preserve">the Provider has complied with any relevant procedural requirements as specified in any Guidelines.  </w:t>
      </w:r>
    </w:p>
    <w:p w14:paraId="6951982E" w14:textId="77777777" w:rsidR="000C6CDB" w:rsidRPr="00FF4581" w:rsidRDefault="000C6CDB" w:rsidP="00D54581">
      <w:pPr>
        <w:pStyle w:val="1cmid-heading"/>
        <w:rPr>
          <w:lang w:eastAsia="en-US"/>
        </w:rPr>
      </w:pPr>
      <w:r w:rsidRPr="00FF4581">
        <w:rPr>
          <w:lang w:eastAsia="en-US"/>
        </w:rPr>
        <w:lastRenderedPageBreak/>
        <w:t>Limits on PaTH Internship Outcome Payments</w:t>
      </w:r>
    </w:p>
    <w:p w14:paraId="7A4800E3" w14:textId="77777777" w:rsidR="000C6CDB" w:rsidRPr="00FF4581" w:rsidRDefault="000C6CDB" w:rsidP="00D54581">
      <w:pPr>
        <w:pStyle w:val="3Cls11"/>
        <w:rPr>
          <w:lang w:eastAsia="en-US"/>
        </w:rPr>
      </w:pPr>
      <w:r w:rsidRPr="00FF4581">
        <w:rPr>
          <w:lang w:eastAsia="en-US"/>
        </w:rPr>
        <w:t>The Department will not pay the Provider, and the Provider must not claim, an Outcome Payment under clause 125.8:</w:t>
      </w:r>
    </w:p>
    <w:p w14:paraId="3756FF0C" w14:textId="77777777" w:rsidR="000C6CDB" w:rsidRPr="00FF4581" w:rsidRDefault="000C6CDB" w:rsidP="00BA79E4">
      <w:pPr>
        <w:pStyle w:val="4Clsa"/>
      </w:pPr>
      <w:r w:rsidRPr="00FF4581">
        <w:t>on a pro rata basis;</w:t>
      </w:r>
    </w:p>
    <w:p w14:paraId="1F834F7F" w14:textId="77777777" w:rsidR="000C6CDB" w:rsidRPr="00FF4581" w:rsidRDefault="000C6CDB" w:rsidP="0095028C">
      <w:pPr>
        <w:pStyle w:val="4Clsa"/>
      </w:pPr>
      <w:r w:rsidRPr="00FF4581">
        <w:t xml:space="preserve">where the Provider is in breach of any of clauses 109A.1, 109A.2 or 109A.3; </w:t>
      </w:r>
    </w:p>
    <w:p w14:paraId="0B8D7057" w14:textId="1E88C9A6" w:rsidR="000C6CDB" w:rsidRPr="00FF4581" w:rsidRDefault="000C6CDB" w:rsidP="0095028C">
      <w:pPr>
        <w:pStyle w:val="4Clsa"/>
      </w:pPr>
      <w:r w:rsidRPr="00FF4581">
        <w:t xml:space="preserve">where the relevant PaTH Internship Start Date occurs </w:t>
      </w:r>
      <w:r w:rsidR="00E709A0">
        <w:t xml:space="preserve">outside of the Participant’s Period of Registration or </w:t>
      </w:r>
      <w:r w:rsidRPr="00FF4581">
        <w:t>after the Completion Date; or</w:t>
      </w:r>
    </w:p>
    <w:p w14:paraId="4C1B6BBB" w14:textId="77777777" w:rsidR="000C6CDB" w:rsidRDefault="000C6CDB" w:rsidP="007D07A1">
      <w:pPr>
        <w:pStyle w:val="4Clsa"/>
      </w:pPr>
      <w:r w:rsidRPr="00FF4581">
        <w:t>in any other circumstances specified in any Guidelines.</w:t>
      </w:r>
    </w:p>
    <w:p w14:paraId="5300D2A1" w14:textId="77777777" w:rsidR="00776935" w:rsidRDefault="00776935" w:rsidP="00776935">
      <w:pPr>
        <w:pStyle w:val="1cmid-heading"/>
      </w:pPr>
      <w:r>
        <w:t>Provider Seasonal Work Incentive Payments</w:t>
      </w:r>
    </w:p>
    <w:p w14:paraId="619D4154" w14:textId="77777777" w:rsidR="00776935" w:rsidRDefault="00776935" w:rsidP="00776935">
      <w:pPr>
        <w:pStyle w:val="3Cls11"/>
      </w:pPr>
      <w:r>
        <w:t>Subject to this Deed, the Department will pay the Provider a Provider Seasonal Work Incentive Payment where:</w:t>
      </w:r>
    </w:p>
    <w:p w14:paraId="68E0215C" w14:textId="77777777" w:rsidR="00776935" w:rsidRDefault="00776935" w:rsidP="00BA79E4">
      <w:pPr>
        <w:pStyle w:val="4Clsa"/>
      </w:pPr>
      <w:r>
        <w:t>a QSHW Eligible Stream Participant who was on the Provider’s caseload on the date that they began the relevant QSHW Placement, has satisfied the relevant requirements for a QSHW Outcome;</w:t>
      </w:r>
    </w:p>
    <w:p w14:paraId="796CAB32" w14:textId="77777777" w:rsidR="00776935" w:rsidRDefault="00776935" w:rsidP="0095028C">
      <w:pPr>
        <w:pStyle w:val="4Clsa"/>
      </w:pPr>
      <w:r>
        <w:t>the Provider has, when recording the relevant QSHW Vacancy in the Department’s IT Systems, selected the Vacancy type ‘Qualifying Seasonal Horticultural Work’;</w:t>
      </w:r>
    </w:p>
    <w:p w14:paraId="58F0A921" w14:textId="77777777" w:rsidR="00776935" w:rsidRDefault="00776935" w:rsidP="0095028C">
      <w:pPr>
        <w:pStyle w:val="4Clsa"/>
      </w:pPr>
      <w:r>
        <w:t>the Provider has recorded the QSHW Placement Start Date in the Department’s IT Systems within 56 days after the QSHW Placement Start Date;</w:t>
      </w:r>
    </w:p>
    <w:p w14:paraId="23953C85" w14:textId="77777777" w:rsidR="00776935" w:rsidRDefault="00776935" w:rsidP="007D07A1">
      <w:pPr>
        <w:pStyle w:val="4Clsa"/>
      </w:pPr>
      <w:r>
        <w:t>the Provider has rendered a Tax Invoice for the relevant Provider Seasonal Work Incentive Payment to the Department within 12 months of the Completion Date and the Department accepts the Tax Invoice; and</w:t>
      </w:r>
    </w:p>
    <w:p w14:paraId="2F3F7284" w14:textId="77777777" w:rsidR="00776935" w:rsidRDefault="00776935" w:rsidP="00070E54">
      <w:pPr>
        <w:pStyle w:val="4Clsa"/>
      </w:pPr>
      <w:r>
        <w:t>the Provider has retained Documentary Evidence confirming the relevant QSHW Placement Start Date and the satisfaction of the requirements of a QSHW Outcome.</w:t>
      </w:r>
    </w:p>
    <w:p w14:paraId="3018EE46" w14:textId="77777777" w:rsidR="00776935" w:rsidRDefault="00776935" w:rsidP="00776935">
      <w:pPr>
        <w:pStyle w:val="3Cls11"/>
      </w:pPr>
      <w:r>
        <w:t xml:space="preserve">For the avoidance of doubt </w:t>
      </w:r>
      <w:r w:rsidRPr="00776935">
        <w:t>and</w:t>
      </w:r>
      <w:r>
        <w:t xml:space="preserve"> subject to clause 125.10, the Provider may claim, and the Department will pay, the applicable Provider Seasonal Work Incentive Payment where a Stream Participant on the Provider’s caseload is placed in a QSHW Vacancy by any Employment Provider, provided that all requirements of clause 125.10 are met.</w:t>
      </w:r>
    </w:p>
    <w:p w14:paraId="4779AF5F" w14:textId="77777777" w:rsidR="007D3080" w:rsidRDefault="007D3080" w:rsidP="007D3080">
      <w:pPr>
        <w:pStyle w:val="3Cls11"/>
      </w:pPr>
      <w:r w:rsidRPr="007D3080">
        <w:t>The Department will not pay the Provider, and the Provider must not claim, a Provider Seasonal Work Incentive Payment under clause 125.10:</w:t>
      </w:r>
    </w:p>
    <w:p w14:paraId="2249B557" w14:textId="77777777" w:rsidR="007D3080" w:rsidRDefault="007D3080" w:rsidP="00BA79E4">
      <w:pPr>
        <w:pStyle w:val="4Clsa"/>
      </w:pPr>
      <w:r w:rsidRPr="007D3080">
        <w:t>more than 6 times in relation to a single QSHW Placement;</w:t>
      </w:r>
    </w:p>
    <w:p w14:paraId="00BE9EAE" w14:textId="77777777" w:rsidR="007D3080" w:rsidRDefault="007D3080" w:rsidP="0095028C">
      <w:pPr>
        <w:pStyle w:val="4Clsa"/>
      </w:pPr>
      <w:r w:rsidRPr="007D3080">
        <w:t>on a pro rata basis;</w:t>
      </w:r>
    </w:p>
    <w:p w14:paraId="2BDA250C" w14:textId="77777777" w:rsidR="007D3080" w:rsidRDefault="007D3080" w:rsidP="0095028C">
      <w:pPr>
        <w:pStyle w:val="4Clsa"/>
      </w:pPr>
      <w:r w:rsidRPr="007D3080">
        <w:t>in relation to a Non-Payable Outcome;</w:t>
      </w:r>
    </w:p>
    <w:p w14:paraId="6ACBFACD" w14:textId="77777777" w:rsidR="007D3080" w:rsidRDefault="007D3080" w:rsidP="007D07A1">
      <w:pPr>
        <w:pStyle w:val="4Clsa"/>
      </w:pPr>
      <w:r w:rsidRPr="007D3080">
        <w:t>except as otherwise provided for in any Guidelines, if the Outcome Period for the QSHW Outcome overlaps with the Outcome Period for any other Outcome that has already been claimed in relation to the same Stream Participant by any Employment Provider, including the Provider;</w:t>
      </w:r>
    </w:p>
    <w:p w14:paraId="2E616DB7" w14:textId="77777777" w:rsidR="007D3080" w:rsidRDefault="007D3080" w:rsidP="00070E54">
      <w:pPr>
        <w:pStyle w:val="4Clsa"/>
      </w:pPr>
      <w:r w:rsidRPr="007D3080">
        <w:t>after 30 June 2019, or earlier where the Department has Notified the Provider that the cap for the Seasonal Work Incentives for Job Seekers Trial has been reached and no further Provider Seasonal Work Incentive Payments may be claimed; or</w:t>
      </w:r>
    </w:p>
    <w:p w14:paraId="6ABAE29D" w14:textId="77A6F460" w:rsidR="007D3080" w:rsidRDefault="007D3080">
      <w:pPr>
        <w:pStyle w:val="4Clsa"/>
      </w:pPr>
      <w:r w:rsidRPr="007D3080">
        <w:t>in any other circumstances specified in any Guidelines.</w:t>
      </w:r>
    </w:p>
    <w:p w14:paraId="09A63AF2" w14:textId="77777777" w:rsidR="00531056" w:rsidRPr="007E3798" w:rsidRDefault="00531056" w:rsidP="00741CCC">
      <w:pPr>
        <w:pStyle w:val="1cmid-heading"/>
        <w:rPr>
          <w:rStyle w:val="0Redinsert"/>
          <w:b/>
        </w:rPr>
      </w:pPr>
      <w:r w:rsidRPr="00741CCC">
        <w:t>NWEP Completion Outcome Payments payable to the Provider</w:t>
      </w:r>
    </w:p>
    <w:p w14:paraId="5F2AAB8C" w14:textId="382F96E1" w:rsidR="00531056" w:rsidRPr="00741CCC" w:rsidRDefault="00531056" w:rsidP="00531056">
      <w:pPr>
        <w:pStyle w:val="3Cls11"/>
      </w:pPr>
      <w:r w:rsidRPr="00741CCC">
        <w:t>Subject to this Deed, the Department will pay the Provider an Outcome Payment specified in Table 1E in Annexure B2 for an NWEP Completion Outcome, provided that:</w:t>
      </w:r>
    </w:p>
    <w:p w14:paraId="03041412" w14:textId="0983A6FB" w:rsidR="00531056" w:rsidRPr="00741CCC" w:rsidRDefault="00531056" w:rsidP="00531056">
      <w:pPr>
        <w:pStyle w:val="4Clsa"/>
      </w:pPr>
      <w:r w:rsidRPr="00741CCC">
        <w:lastRenderedPageBreak/>
        <w:t>a Stream Participant who is on the Provider’s caseload has satisfied the relevant requirements for an NWEP Completion Outcome;</w:t>
      </w:r>
    </w:p>
    <w:p w14:paraId="4E82B3D4" w14:textId="60860D9C" w:rsidR="00531056" w:rsidRPr="00741CCC" w:rsidRDefault="00531056" w:rsidP="00531056">
      <w:pPr>
        <w:pStyle w:val="4Clsa"/>
      </w:pPr>
      <w:r w:rsidRPr="00741CCC">
        <w:t>the Provider has rendered a Tax Invoice for the relevant Outcome Payment to the Department within 12 months of the Completion Date and the Department accepts the Tax Invoice; and</w:t>
      </w:r>
    </w:p>
    <w:p w14:paraId="0739BC30" w14:textId="34FFEA4C" w:rsidR="00531056" w:rsidRPr="00741CCC" w:rsidRDefault="00531056" w:rsidP="00531056">
      <w:pPr>
        <w:pStyle w:val="4Clsa"/>
      </w:pPr>
      <w:r w:rsidRPr="00741CCC">
        <w:t>the Provider has complied with any relevant procedural requirements as specified in any Guidelines.</w:t>
      </w:r>
    </w:p>
    <w:p w14:paraId="4CF544B2" w14:textId="77777777" w:rsidR="00531056" w:rsidRPr="00741CCC" w:rsidRDefault="00531056" w:rsidP="00531056">
      <w:pPr>
        <w:pStyle w:val="1cmid-heading"/>
      </w:pPr>
      <w:r w:rsidRPr="00741CCC">
        <w:t>Limits on NWEP Completion Outcome Payments</w:t>
      </w:r>
    </w:p>
    <w:p w14:paraId="78593089" w14:textId="69EE7CC1" w:rsidR="00531056" w:rsidRPr="00741CCC" w:rsidRDefault="00531056" w:rsidP="00531056">
      <w:pPr>
        <w:pStyle w:val="3Cls11"/>
      </w:pPr>
      <w:r w:rsidRPr="00741CCC">
        <w:t>The Department will not pay the Provider, and the Provider must not claim, an Outcome Payment for an NWEP Placement under clause 125.13:</w:t>
      </w:r>
    </w:p>
    <w:p w14:paraId="10A7E9BD" w14:textId="74DCA38B" w:rsidR="00531056" w:rsidRPr="00741CCC" w:rsidRDefault="00531056" w:rsidP="00531056">
      <w:pPr>
        <w:pStyle w:val="4Clsa"/>
      </w:pPr>
      <w:r w:rsidRPr="00741CCC">
        <w:t>on a pro rata basis;</w:t>
      </w:r>
    </w:p>
    <w:p w14:paraId="14BEB5C7" w14:textId="7CD8CC42" w:rsidR="00531056" w:rsidRPr="00741CCC" w:rsidRDefault="00531056" w:rsidP="00531056">
      <w:pPr>
        <w:pStyle w:val="4Clsa"/>
      </w:pPr>
      <w:r w:rsidRPr="00741CCC">
        <w:t xml:space="preserve">where the Provider is in breach of clause 109; </w:t>
      </w:r>
    </w:p>
    <w:p w14:paraId="73505D05" w14:textId="69B2D6B6" w:rsidR="00531056" w:rsidRPr="00741CCC" w:rsidRDefault="00531056" w:rsidP="00531056">
      <w:pPr>
        <w:pStyle w:val="4Clsa"/>
      </w:pPr>
      <w:r w:rsidRPr="00741CCC">
        <w:t>where the Stream Participant commences in the relevant NWEP Placement outside of the Participant’s Period of Registration or after the Completion Date; or</w:t>
      </w:r>
    </w:p>
    <w:p w14:paraId="5AF9F7A4" w14:textId="77035834" w:rsidR="00531056" w:rsidRPr="00FF4581" w:rsidRDefault="00531056" w:rsidP="005D6FC5">
      <w:pPr>
        <w:pStyle w:val="4Clsa"/>
      </w:pPr>
      <w:r w:rsidRPr="00741CCC">
        <w:t>in any other circumstances specified in any Guidelines.</w:t>
      </w:r>
    </w:p>
    <w:p w14:paraId="1E9498C6" w14:textId="77777777" w:rsidR="000C6CDB" w:rsidRPr="000C6CDB" w:rsidRDefault="000C6CDB" w:rsidP="00D54581">
      <w:pPr>
        <w:pStyle w:val="2Clause1"/>
        <w:rPr>
          <w:lang w:eastAsia="en-US"/>
        </w:rPr>
      </w:pPr>
      <w:bookmarkStart w:id="2562" w:name="_Ref394675408"/>
      <w:bookmarkStart w:id="2563" w:name="_Toc415224981"/>
      <w:bookmarkStart w:id="2564" w:name="_Toc457551253"/>
      <w:bookmarkStart w:id="2565" w:name="_Toc518567950"/>
      <w:r w:rsidRPr="000C6CDB">
        <w:rPr>
          <w:lang w:eastAsia="en-US"/>
        </w:rPr>
        <w:t>Mid-term Fee increase</w:t>
      </w:r>
      <w:bookmarkEnd w:id="2562"/>
      <w:bookmarkEnd w:id="2563"/>
      <w:bookmarkEnd w:id="2564"/>
      <w:bookmarkEnd w:id="2565"/>
    </w:p>
    <w:p w14:paraId="45B5A172" w14:textId="77777777" w:rsidR="000C6CDB" w:rsidRPr="000C6CDB" w:rsidRDefault="000C6CDB" w:rsidP="00D54581">
      <w:pPr>
        <w:pStyle w:val="3Cls11"/>
      </w:pPr>
      <w:r w:rsidRPr="000C6CDB">
        <w:t>The amounts of Fees specified in:</w:t>
      </w:r>
    </w:p>
    <w:p w14:paraId="63FF711F" w14:textId="7BAB257A" w:rsidR="000C6CDB" w:rsidRPr="000C6CDB" w:rsidRDefault="000C6CDB" w:rsidP="00BA79E4">
      <w:pPr>
        <w:pStyle w:val="4Clsa"/>
      </w:pPr>
      <w:bookmarkStart w:id="2566" w:name="_Ref414968444"/>
      <w:r w:rsidRPr="00FF4581">
        <w:t>Tables 1A and 1B at Annexure B2 (with respect to Outcome Payments) will increase by 7.8% from 1 January 2018 for all Employment Outcomes and Education Outcomes where the relevant</w:t>
      </w:r>
      <w:r w:rsidR="00C27836">
        <w:t xml:space="preserve"> Outcome Period ends</w:t>
      </w:r>
      <w:r w:rsidRPr="00FF4581">
        <w:t xml:space="preserve"> on or after 1 January 2018; </w:t>
      </w:r>
      <w:bookmarkEnd w:id="2566"/>
    </w:p>
    <w:p w14:paraId="2EC0FFE2" w14:textId="77777777" w:rsidR="00735DC5" w:rsidRDefault="000C6CDB" w:rsidP="0095028C">
      <w:pPr>
        <w:pStyle w:val="4Clsa"/>
      </w:pPr>
      <w:r w:rsidRPr="000C6CDB">
        <w:t xml:space="preserve"> </w:t>
      </w:r>
      <w:bookmarkStart w:id="2567" w:name="_Ref414970677"/>
      <w:r w:rsidRPr="000C6CDB">
        <w:t>Table 2A at Annexure B2 (with respect to Administration Fees), will increase by 7.8% from the start of the next Administration Fee Period following 1 January 2018</w:t>
      </w:r>
      <w:r w:rsidR="00735DC5">
        <w:t>; and</w:t>
      </w:r>
    </w:p>
    <w:p w14:paraId="59A3A2E1" w14:textId="50D23F4B" w:rsidR="000C6CDB" w:rsidRPr="000C6CDB" w:rsidRDefault="00735DC5" w:rsidP="0095028C">
      <w:pPr>
        <w:pStyle w:val="4Clsa"/>
        <w:rPr>
          <w:rFonts w:cs="Angsana New"/>
          <w:szCs w:val="22"/>
          <w:lang w:eastAsia="zh-CN" w:bidi="th-TH"/>
        </w:rPr>
        <w:sectPr w:rsidR="000C6CDB" w:rsidRPr="000C6CDB" w:rsidSect="00F95202">
          <w:type w:val="continuous"/>
          <w:pgSz w:w="11906" w:h="16838" w:code="9"/>
          <w:pgMar w:top="425" w:right="567" w:bottom="425" w:left="567" w:header="567" w:footer="567" w:gutter="284"/>
          <w:cols w:space="708"/>
          <w:docGrid w:linePitch="360"/>
        </w:sectPr>
      </w:pPr>
      <w:r>
        <w:t>Tables 1C and 1D at Annexure B2 (with respect to Outcome Payments for PaTH Interns) will increase by 7.8% from 1 January 2018 for all PaTH Internship Outcomes where the relevant Outcome Period ends on or after 1 January 2018</w:t>
      </w:r>
      <w:r w:rsidR="000C6CDB" w:rsidRPr="000C6CDB">
        <w:t>.</w:t>
      </w:r>
      <w:bookmarkEnd w:id="2567"/>
    </w:p>
    <w:p w14:paraId="75AC6BCD" w14:textId="77777777" w:rsidR="000C6CDB" w:rsidRPr="000C6CDB" w:rsidRDefault="000C6CDB" w:rsidP="007D07A1">
      <w:pPr>
        <w:pStyle w:val="8Note"/>
      </w:pPr>
      <w:r w:rsidRPr="000C6CDB">
        <w:t>Note: the Department will advise the Provider of the precise payment amounts prior to 1 January 2018.</w:t>
      </w:r>
    </w:p>
    <w:p w14:paraId="72B07E0C" w14:textId="77777777" w:rsidR="000C6CDB" w:rsidRPr="000C6CDB" w:rsidRDefault="000C6CDB" w:rsidP="000C6CDB">
      <w:pPr>
        <w:rPr>
          <w:sz w:val="20"/>
          <w:lang w:eastAsia="en-US"/>
        </w:rPr>
      </w:pPr>
      <w:r w:rsidRPr="000C6CDB">
        <w:rPr>
          <w:sz w:val="20"/>
          <w:lang w:eastAsia="en-US"/>
        </w:rPr>
        <w:tab/>
      </w:r>
      <w:r w:rsidRPr="000C6CDB">
        <w:rPr>
          <w:sz w:val="20"/>
          <w:lang w:eastAsia="en-US"/>
        </w:rPr>
        <w:br w:type="page"/>
      </w:r>
    </w:p>
    <w:p w14:paraId="77E085D2" w14:textId="77777777" w:rsidR="000C6CDB" w:rsidRPr="000C6CDB" w:rsidRDefault="000C6CDB" w:rsidP="000C6CDB">
      <w:pPr>
        <w:keepNext/>
        <w:keepLines/>
        <w:suppressAutoHyphens/>
        <w:spacing w:before="240" w:after="120"/>
        <w:outlineLvl w:val="0"/>
        <w:rPr>
          <w:sz w:val="40"/>
          <w:szCs w:val="40"/>
          <w:lang w:eastAsia="en-US"/>
        </w:rPr>
      </w:pPr>
      <w:bookmarkStart w:id="2568" w:name="_Toc415224982"/>
      <w:bookmarkStart w:id="2569" w:name="_Toc457551254"/>
      <w:r w:rsidRPr="000C6CDB">
        <w:rPr>
          <w:b/>
          <w:sz w:val="40"/>
          <w:szCs w:val="40"/>
          <w:lang w:eastAsia="en-US"/>
        </w:rPr>
        <w:lastRenderedPageBreak/>
        <w:t>Annexure B1 – Transition in</w:t>
      </w:r>
      <w:bookmarkEnd w:id="2568"/>
      <w:bookmarkEnd w:id="2569"/>
    </w:p>
    <w:p w14:paraId="7B7AC60B" w14:textId="77777777" w:rsidR="000C6CDB" w:rsidRPr="000C6CDB" w:rsidRDefault="000C6CDB" w:rsidP="000C6CDB">
      <w:pPr>
        <w:suppressAutoHyphens/>
        <w:spacing w:before="120" w:after="120" w:line="264" w:lineRule="auto"/>
        <w:outlineLvl w:val="1"/>
        <w:rPr>
          <w:rFonts w:eastAsia="Calibri"/>
          <w:i/>
          <w:sz w:val="20"/>
        </w:rPr>
      </w:pPr>
      <w:r w:rsidRPr="000C6CDB">
        <w:rPr>
          <w:rFonts w:eastAsia="Calibri"/>
          <w:i/>
          <w:sz w:val="20"/>
        </w:rPr>
        <w:t xml:space="preserve">Note: Table 1 below sets out how most Stream Participants in Streams 1 to 4 under the Employment Services Deed 2012-2015 (the JSA Deed) transition to Streams A to C under this Deed. The first column sets out the Stream that a Stream Participant was in under the JSA Deed. The second column sets out the phase, time in service, activities and status of a Stream Participant under JSA. The third column sets out the Stream (and phase in that Stream) into which a Stream Participant under JSA will be placed by the Department’s IT Systems under jobactive, except where the Stream Participant is Exited by the Department’s IT Systems. The fourth column sets out credits in the Employment Fund allocated for each such Transitioned Participant on their Commencement in accordance with clause </w:t>
      </w:r>
      <w:r w:rsidRPr="000C6CDB">
        <w:rPr>
          <w:rFonts w:eastAsia="Calibri"/>
          <w:iCs/>
          <w:sz w:val="20"/>
        </w:rPr>
        <w:t>88.13</w:t>
      </w:r>
      <w:r w:rsidRPr="000C6CDB">
        <w:rPr>
          <w:rFonts w:eastAsia="Calibri"/>
          <w:i/>
          <w:sz w:val="20"/>
        </w:rPr>
        <w:t>.  For example, a Fully Eligible Participant in Stream 1 (</w:t>
      </w:r>
      <w:r w:rsidRPr="000C6CDB">
        <w:rPr>
          <w:i/>
          <w:sz w:val="20"/>
        </w:rPr>
        <w:t>0-6 month</w:t>
      </w:r>
      <w:r w:rsidRPr="000C6CDB">
        <w:rPr>
          <w:rFonts w:eastAsia="Calibri"/>
          <w:i/>
          <w:sz w:val="20"/>
        </w:rPr>
        <w:t xml:space="preserve">s’ time in service) under JSA will be allocated by the Department’s IT Systems, as at 1 July 2015, to the </w:t>
      </w:r>
      <w:r w:rsidRPr="000C6CDB">
        <w:rPr>
          <w:i/>
          <w:sz w:val="20"/>
        </w:rPr>
        <w:t xml:space="preserve">Self Service and Job Activity Phase </w:t>
      </w:r>
      <w:r w:rsidRPr="000C6CDB">
        <w:rPr>
          <w:rFonts w:eastAsia="Calibri"/>
          <w:i/>
          <w:sz w:val="20"/>
        </w:rPr>
        <w:t>under jobactive</w:t>
      </w:r>
      <w:r w:rsidRPr="000C6CDB">
        <w:rPr>
          <w:i/>
          <w:sz w:val="20"/>
        </w:rPr>
        <w:t xml:space="preserve">. On their Commencement, a $50 credit </w:t>
      </w:r>
      <w:r w:rsidRPr="000C6CDB">
        <w:rPr>
          <w:rFonts w:eastAsia="Calibri"/>
          <w:i/>
          <w:sz w:val="20"/>
        </w:rPr>
        <w:t xml:space="preserve">will be allocated to the Provider </w:t>
      </w:r>
      <w:r w:rsidRPr="000C6CDB">
        <w:rPr>
          <w:i/>
          <w:sz w:val="20"/>
        </w:rPr>
        <w:t xml:space="preserve">in </w:t>
      </w:r>
      <w:r w:rsidRPr="000C6CDB">
        <w:rPr>
          <w:rFonts w:eastAsia="Calibri"/>
          <w:i/>
          <w:sz w:val="20"/>
        </w:rPr>
        <w:t xml:space="preserve">the Employment Fund in relation to them. </w:t>
      </w:r>
    </w:p>
    <w:p w14:paraId="300C7E78" w14:textId="77777777" w:rsidR="000C6CDB" w:rsidRPr="000C6CDB" w:rsidRDefault="000C6CDB" w:rsidP="00DD5CA9">
      <w:pPr>
        <w:spacing w:before="60" w:after="120"/>
        <w:rPr>
          <w:rFonts w:eastAsia="Calibri"/>
          <w:b/>
          <w:sz w:val="40"/>
          <w:szCs w:val="40"/>
          <w:lang w:eastAsia="en-US"/>
        </w:rPr>
      </w:pPr>
      <w:bookmarkStart w:id="2570" w:name="_Toc127948901"/>
      <w:bookmarkStart w:id="2571" w:name="_Toc202959494"/>
      <w:r w:rsidRPr="000C6CDB">
        <w:rPr>
          <w:b/>
          <w:sz w:val="20"/>
          <w:lang w:eastAsia="en-US"/>
        </w:rPr>
        <w:t>Table 1: Transition of Stream Participants from Job Services Australia into jobactive</w:t>
      </w:r>
      <w:r w:rsidRPr="000C6CDB">
        <w:rPr>
          <w:rFonts w:eastAsia="Calibri"/>
          <w:b/>
          <w:sz w:val="20"/>
          <w:vertAlign w:val="superscript"/>
          <w:lang w:eastAsia="en-US"/>
        </w:rPr>
        <w:footnoteReference w:id="1"/>
      </w:r>
    </w:p>
    <w:tbl>
      <w:tblPr>
        <w:tblStyle w:val="TableGrid"/>
        <w:tblW w:w="5000" w:type="pct"/>
        <w:tblLook w:val="04A0" w:firstRow="1" w:lastRow="0" w:firstColumn="1" w:lastColumn="0" w:noHBand="0" w:noVBand="1"/>
        <w:tblCaption w:val="Table 1: Transition of Stream Participants from Job Services Australia into jobactive "/>
        <w:tblDescription w:val="Table 1: Transition of Stream Participants from Job Services Australia into jobactive "/>
      </w:tblPr>
      <w:tblGrid>
        <w:gridCol w:w="1033"/>
        <w:gridCol w:w="4248"/>
        <w:gridCol w:w="3745"/>
        <w:gridCol w:w="1452"/>
      </w:tblGrid>
      <w:tr w:rsidR="000C6CDB" w:rsidRPr="000C6CDB" w14:paraId="464C8897" w14:textId="77777777" w:rsidTr="00D405DB">
        <w:trPr>
          <w:trHeight w:val="930"/>
          <w:tblHeader/>
        </w:trPr>
        <w:tc>
          <w:tcPr>
            <w:tcW w:w="493" w:type="pct"/>
            <w:tcBorders>
              <w:top w:val="single" w:sz="4" w:space="0" w:color="auto"/>
              <w:left w:val="single" w:sz="4" w:space="0" w:color="auto"/>
              <w:bottom w:val="single" w:sz="4" w:space="0" w:color="auto"/>
              <w:right w:val="single" w:sz="4" w:space="0" w:color="auto"/>
            </w:tcBorders>
            <w:hideMark/>
          </w:tcPr>
          <w:p w14:paraId="6A5C9FC7" w14:textId="77777777" w:rsidR="000C6CDB" w:rsidRPr="000C6CDB" w:rsidRDefault="000C6CDB" w:rsidP="000C6CDB">
            <w:pPr>
              <w:rPr>
                <w:rFonts w:eastAsia="Calibri"/>
                <w:b/>
                <w:sz w:val="20"/>
                <w:lang w:eastAsia="en-US"/>
              </w:rPr>
            </w:pPr>
            <w:r w:rsidRPr="000C6CDB">
              <w:rPr>
                <w:rFonts w:eastAsia="Calibri"/>
                <w:b/>
                <w:sz w:val="20"/>
                <w:lang w:eastAsia="en-US"/>
              </w:rPr>
              <w:t>Stream</w:t>
            </w:r>
          </w:p>
        </w:tc>
        <w:tc>
          <w:tcPr>
            <w:tcW w:w="2027" w:type="pct"/>
            <w:tcBorders>
              <w:top w:val="single" w:sz="4" w:space="0" w:color="auto"/>
              <w:left w:val="single" w:sz="4" w:space="0" w:color="auto"/>
              <w:bottom w:val="single" w:sz="4" w:space="0" w:color="auto"/>
              <w:right w:val="single" w:sz="4" w:space="0" w:color="auto"/>
            </w:tcBorders>
            <w:hideMark/>
          </w:tcPr>
          <w:p w14:paraId="7E6A7B7E" w14:textId="77777777" w:rsidR="000C6CDB" w:rsidRPr="000C6CDB" w:rsidRDefault="000C6CDB" w:rsidP="000C6CDB">
            <w:pPr>
              <w:rPr>
                <w:rFonts w:eastAsia="Calibri"/>
                <w:b/>
                <w:sz w:val="20"/>
                <w:lang w:eastAsia="en-US"/>
              </w:rPr>
            </w:pPr>
            <w:r w:rsidRPr="000C6CDB">
              <w:rPr>
                <w:rFonts w:eastAsia="Calibri"/>
                <w:b/>
                <w:sz w:val="20"/>
                <w:lang w:eastAsia="en-US"/>
              </w:rPr>
              <w:t>Phase, time in service, activities and status in JSA</w:t>
            </w:r>
            <w:r w:rsidRPr="000C6CDB">
              <w:rPr>
                <w:rFonts w:eastAsia="Calibri"/>
                <w:b/>
                <w:sz w:val="20"/>
                <w:lang w:eastAsia="en-US"/>
              </w:rPr>
              <w:footnoteReference w:id="2"/>
            </w:r>
          </w:p>
        </w:tc>
        <w:tc>
          <w:tcPr>
            <w:tcW w:w="1787" w:type="pct"/>
            <w:tcBorders>
              <w:top w:val="single" w:sz="4" w:space="0" w:color="auto"/>
              <w:left w:val="single" w:sz="4" w:space="0" w:color="auto"/>
              <w:bottom w:val="single" w:sz="4" w:space="0" w:color="auto"/>
              <w:right w:val="single" w:sz="4" w:space="0" w:color="auto"/>
            </w:tcBorders>
            <w:hideMark/>
          </w:tcPr>
          <w:p w14:paraId="561087AF" w14:textId="77777777" w:rsidR="000C6CDB" w:rsidRPr="000C6CDB" w:rsidRDefault="000C6CDB" w:rsidP="000C6CDB">
            <w:pPr>
              <w:rPr>
                <w:rFonts w:eastAsia="Calibri"/>
                <w:b/>
                <w:sz w:val="20"/>
                <w:lang w:eastAsia="en-US"/>
              </w:rPr>
            </w:pPr>
            <w:r w:rsidRPr="000C6CDB">
              <w:rPr>
                <w:rFonts w:eastAsia="Calibri"/>
                <w:b/>
                <w:sz w:val="20"/>
                <w:lang w:eastAsia="en-US"/>
              </w:rPr>
              <w:t xml:space="preserve">Stream, phase and status in jobactive </w:t>
            </w:r>
          </w:p>
        </w:tc>
        <w:tc>
          <w:tcPr>
            <w:tcW w:w="693" w:type="pct"/>
            <w:tcBorders>
              <w:top w:val="single" w:sz="4" w:space="0" w:color="auto"/>
              <w:left w:val="single" w:sz="4" w:space="0" w:color="auto"/>
              <w:bottom w:val="single" w:sz="4" w:space="0" w:color="auto"/>
              <w:right w:val="single" w:sz="4" w:space="0" w:color="auto"/>
            </w:tcBorders>
            <w:hideMark/>
          </w:tcPr>
          <w:p w14:paraId="5332289A" w14:textId="77777777" w:rsidR="000C6CDB" w:rsidRPr="000C6CDB" w:rsidRDefault="000C6CDB" w:rsidP="000C6CDB">
            <w:pPr>
              <w:rPr>
                <w:rFonts w:eastAsia="Calibri"/>
                <w:b/>
                <w:sz w:val="20"/>
                <w:lang w:eastAsia="en-US"/>
              </w:rPr>
            </w:pPr>
            <w:r w:rsidRPr="000C6CDB">
              <w:rPr>
                <w:rFonts w:eastAsia="Calibri"/>
                <w:b/>
                <w:sz w:val="20"/>
                <w:lang w:eastAsia="en-US"/>
              </w:rPr>
              <w:t xml:space="preserve">Employment Fund General Account transition credit </w:t>
            </w:r>
          </w:p>
        </w:tc>
      </w:tr>
      <w:tr w:rsidR="000C6CDB" w:rsidRPr="000C6CDB" w14:paraId="5D09589D" w14:textId="77777777" w:rsidTr="00F95202">
        <w:tc>
          <w:tcPr>
            <w:tcW w:w="493" w:type="pct"/>
            <w:tcBorders>
              <w:top w:val="single" w:sz="4" w:space="0" w:color="auto"/>
              <w:left w:val="single" w:sz="4" w:space="0" w:color="auto"/>
              <w:bottom w:val="single" w:sz="4" w:space="0" w:color="auto"/>
              <w:right w:val="single" w:sz="4" w:space="0" w:color="auto"/>
            </w:tcBorders>
            <w:hideMark/>
          </w:tcPr>
          <w:p w14:paraId="0120F13C" w14:textId="77777777" w:rsidR="000C6CDB" w:rsidRPr="000C6CDB" w:rsidRDefault="000C6CDB" w:rsidP="000C6CDB">
            <w:pPr>
              <w:rPr>
                <w:rFonts w:eastAsia="Calibri"/>
                <w:b/>
                <w:sz w:val="20"/>
                <w:lang w:eastAsia="en-US"/>
              </w:rPr>
            </w:pPr>
            <w:r w:rsidRPr="000C6CDB">
              <w:rPr>
                <w:b/>
                <w:sz w:val="20"/>
                <w:lang w:eastAsia="en-US"/>
              </w:rPr>
              <w:t>Stream 1 (Limited)</w:t>
            </w:r>
          </w:p>
        </w:tc>
        <w:tc>
          <w:tcPr>
            <w:tcW w:w="2027" w:type="pct"/>
            <w:tcBorders>
              <w:top w:val="single" w:sz="4" w:space="0" w:color="auto"/>
              <w:left w:val="single" w:sz="4" w:space="0" w:color="auto"/>
              <w:bottom w:val="single" w:sz="4" w:space="0" w:color="auto"/>
              <w:right w:val="single" w:sz="4" w:space="0" w:color="auto"/>
            </w:tcBorders>
          </w:tcPr>
          <w:p w14:paraId="67D33F3F" w14:textId="77777777" w:rsidR="000C6CDB" w:rsidRPr="000C6CDB" w:rsidRDefault="000C6CDB" w:rsidP="000C6CDB">
            <w:pPr>
              <w:rPr>
                <w:sz w:val="20"/>
                <w:lang w:eastAsia="en-US"/>
              </w:rPr>
            </w:pPr>
          </w:p>
        </w:tc>
        <w:tc>
          <w:tcPr>
            <w:tcW w:w="1787" w:type="pct"/>
            <w:tcBorders>
              <w:top w:val="single" w:sz="4" w:space="0" w:color="auto"/>
              <w:left w:val="single" w:sz="4" w:space="0" w:color="auto"/>
              <w:bottom w:val="single" w:sz="4" w:space="0" w:color="auto"/>
              <w:right w:val="single" w:sz="4" w:space="0" w:color="auto"/>
            </w:tcBorders>
            <w:hideMark/>
          </w:tcPr>
          <w:p w14:paraId="2E2E336C" w14:textId="77777777" w:rsidR="000C6CDB" w:rsidRPr="000C6CDB" w:rsidRDefault="000C6CDB" w:rsidP="000C6CDB">
            <w:pPr>
              <w:rPr>
                <w:sz w:val="20"/>
                <w:lang w:eastAsia="en-US"/>
              </w:rPr>
            </w:pPr>
            <w:r w:rsidRPr="000C6CDB">
              <w:rPr>
                <w:sz w:val="20"/>
                <w:lang w:eastAsia="en-US"/>
              </w:rPr>
              <w:t>Exited, unless:</w:t>
            </w:r>
          </w:p>
          <w:p w14:paraId="3D778BE1" w14:textId="77777777" w:rsidR="000C6CDB" w:rsidRPr="00F0626D" w:rsidRDefault="000C6CDB" w:rsidP="00B54419">
            <w:pPr>
              <w:pStyle w:val="ListParagraph"/>
              <w:numPr>
                <w:ilvl w:val="0"/>
                <w:numId w:val="69"/>
              </w:numPr>
              <w:spacing w:after="120"/>
              <w:contextualSpacing/>
              <w:rPr>
                <w:rFonts w:asciiTheme="minorHAnsi" w:eastAsia="Calibri" w:hAnsiTheme="minorHAnsi" w:cstheme="minorHAnsi"/>
                <w:sz w:val="20"/>
              </w:rPr>
            </w:pPr>
            <w:r w:rsidRPr="00F0626D">
              <w:rPr>
                <w:rFonts w:asciiTheme="minorHAnsi" w:eastAsia="Calibri" w:hAnsiTheme="minorHAnsi" w:cstheme="minorHAnsi"/>
                <w:sz w:val="20"/>
              </w:rPr>
              <w:t xml:space="preserve">otherwise determined by the Department’s IT Systems; or </w:t>
            </w:r>
          </w:p>
          <w:p w14:paraId="2E3E01D1" w14:textId="77777777" w:rsidR="000C6CDB" w:rsidRPr="00F0626D" w:rsidRDefault="000C6CDB" w:rsidP="00B54419">
            <w:pPr>
              <w:pStyle w:val="ListParagraph"/>
              <w:numPr>
                <w:ilvl w:val="0"/>
                <w:numId w:val="69"/>
              </w:numPr>
              <w:spacing w:after="120"/>
              <w:contextualSpacing/>
              <w:rPr>
                <w:rFonts w:asciiTheme="minorHAnsi" w:eastAsia="Calibri" w:hAnsiTheme="minorHAnsi" w:cstheme="minorHAnsi"/>
                <w:szCs w:val="22"/>
              </w:rPr>
            </w:pPr>
            <w:r w:rsidRPr="00F0626D">
              <w:rPr>
                <w:rFonts w:asciiTheme="minorHAnsi" w:eastAsia="Calibri" w:hAnsiTheme="minorHAnsi" w:cstheme="minorHAnsi"/>
                <w:sz w:val="20"/>
              </w:rPr>
              <w:t>they are eligible to participate as a Volunteer and expressly opt to do so, in which case they will be serviced as if they were in Stream A for a maximum of six months.</w:t>
            </w:r>
            <w:r w:rsidRPr="000C6CDB">
              <w:rPr>
                <w:rFonts w:eastAsia="Calibri"/>
                <w:szCs w:val="22"/>
                <w:vertAlign w:val="superscript"/>
              </w:rPr>
              <w:footnoteReference w:id="3"/>
            </w:r>
          </w:p>
        </w:tc>
        <w:tc>
          <w:tcPr>
            <w:tcW w:w="693" w:type="pct"/>
            <w:tcBorders>
              <w:top w:val="single" w:sz="4" w:space="0" w:color="auto"/>
              <w:left w:val="single" w:sz="4" w:space="0" w:color="auto"/>
              <w:bottom w:val="single" w:sz="4" w:space="0" w:color="auto"/>
              <w:right w:val="single" w:sz="4" w:space="0" w:color="auto"/>
            </w:tcBorders>
            <w:hideMark/>
          </w:tcPr>
          <w:p w14:paraId="1BD888EB" w14:textId="77777777" w:rsidR="000C6CDB" w:rsidRPr="000C6CDB" w:rsidRDefault="000C6CDB" w:rsidP="000C6CDB">
            <w:pPr>
              <w:rPr>
                <w:sz w:val="20"/>
                <w:lang w:eastAsia="en-US"/>
              </w:rPr>
            </w:pPr>
            <w:r w:rsidRPr="000C6CDB">
              <w:rPr>
                <w:sz w:val="20"/>
                <w:lang w:eastAsia="en-US"/>
              </w:rPr>
              <w:t>50, where the person opts to participate as a Volunteer prior to 26 June 2015</w:t>
            </w:r>
          </w:p>
        </w:tc>
      </w:tr>
      <w:tr w:rsidR="000C6CDB" w:rsidRPr="000C6CDB" w14:paraId="3DD1ECB3" w14:textId="77777777" w:rsidTr="00F95202">
        <w:tc>
          <w:tcPr>
            <w:tcW w:w="493" w:type="pct"/>
            <w:tcBorders>
              <w:top w:val="single" w:sz="4" w:space="0" w:color="auto"/>
              <w:left w:val="single" w:sz="4" w:space="0" w:color="auto"/>
              <w:bottom w:val="single" w:sz="4" w:space="0" w:color="auto"/>
              <w:right w:val="single" w:sz="4" w:space="0" w:color="auto"/>
            </w:tcBorders>
          </w:tcPr>
          <w:p w14:paraId="4A99768C" w14:textId="77777777" w:rsidR="000C6CDB" w:rsidRPr="000C6CDB" w:rsidRDefault="000C6CDB" w:rsidP="000C6CDB">
            <w:pPr>
              <w:rPr>
                <w:b/>
                <w:sz w:val="20"/>
                <w:lang w:eastAsia="en-US"/>
              </w:rPr>
            </w:pPr>
            <w:r w:rsidRPr="000C6CDB">
              <w:rPr>
                <w:b/>
                <w:sz w:val="20"/>
                <w:lang w:eastAsia="en-US"/>
              </w:rPr>
              <w:t xml:space="preserve">Stream </w:t>
            </w:r>
          </w:p>
          <w:p w14:paraId="7C65A7D5" w14:textId="77777777" w:rsidR="000C6CDB" w:rsidRPr="000C6CDB" w:rsidRDefault="000C6CDB" w:rsidP="000C6CDB">
            <w:pPr>
              <w:rPr>
                <w:sz w:val="20"/>
                <w:lang w:eastAsia="en-US"/>
              </w:rPr>
            </w:pPr>
            <w:r w:rsidRPr="000C6CDB">
              <w:rPr>
                <w:b/>
                <w:sz w:val="20"/>
                <w:lang w:eastAsia="en-US"/>
              </w:rPr>
              <w:t>1-4</w:t>
            </w:r>
          </w:p>
        </w:tc>
        <w:tc>
          <w:tcPr>
            <w:tcW w:w="2027" w:type="pct"/>
            <w:tcBorders>
              <w:top w:val="single" w:sz="4" w:space="0" w:color="auto"/>
              <w:left w:val="single" w:sz="4" w:space="0" w:color="auto"/>
              <w:bottom w:val="single" w:sz="4" w:space="0" w:color="auto"/>
              <w:right w:val="single" w:sz="4" w:space="0" w:color="auto"/>
            </w:tcBorders>
          </w:tcPr>
          <w:p w14:paraId="62E48173" w14:textId="77777777" w:rsidR="000C6CDB" w:rsidRPr="000C6CDB" w:rsidRDefault="000C6CDB" w:rsidP="000C6CDB">
            <w:pPr>
              <w:rPr>
                <w:sz w:val="20"/>
                <w:lang w:eastAsia="en-US"/>
              </w:rPr>
            </w:pPr>
            <w:r w:rsidRPr="000C6CDB">
              <w:rPr>
                <w:sz w:val="20"/>
                <w:lang w:eastAsia="en-US"/>
              </w:rPr>
              <w:t>Volunteer (Non-activity Tested)</w:t>
            </w:r>
          </w:p>
        </w:tc>
        <w:tc>
          <w:tcPr>
            <w:tcW w:w="1787" w:type="pct"/>
            <w:tcBorders>
              <w:top w:val="single" w:sz="4" w:space="0" w:color="auto"/>
              <w:left w:val="single" w:sz="4" w:space="0" w:color="auto"/>
              <w:bottom w:val="single" w:sz="4" w:space="0" w:color="auto"/>
              <w:right w:val="single" w:sz="4" w:space="0" w:color="auto"/>
            </w:tcBorders>
          </w:tcPr>
          <w:p w14:paraId="73470858" w14:textId="77777777" w:rsidR="000C6CDB" w:rsidRPr="00F0626D" w:rsidRDefault="000C6CDB" w:rsidP="00F0626D">
            <w:pPr>
              <w:rPr>
                <w:sz w:val="20"/>
                <w:lang w:eastAsia="en-US"/>
              </w:rPr>
            </w:pPr>
            <w:r w:rsidRPr="00F0626D">
              <w:rPr>
                <w:sz w:val="20"/>
                <w:lang w:eastAsia="en-US"/>
              </w:rPr>
              <w:t>Exited, unless:</w:t>
            </w:r>
          </w:p>
          <w:p w14:paraId="07180392" w14:textId="77777777" w:rsidR="000C6CDB" w:rsidRPr="00F0626D" w:rsidRDefault="000C6CDB" w:rsidP="00B54419">
            <w:pPr>
              <w:pStyle w:val="ListParagraph"/>
              <w:numPr>
                <w:ilvl w:val="0"/>
                <w:numId w:val="70"/>
              </w:numPr>
              <w:spacing w:after="120"/>
              <w:contextualSpacing/>
              <w:rPr>
                <w:rFonts w:asciiTheme="minorHAnsi" w:eastAsia="Calibri" w:hAnsiTheme="minorHAnsi" w:cstheme="minorHAnsi"/>
                <w:sz w:val="20"/>
              </w:rPr>
            </w:pPr>
            <w:r w:rsidRPr="00F0626D">
              <w:rPr>
                <w:rFonts w:asciiTheme="minorHAnsi" w:eastAsia="Calibri" w:hAnsiTheme="minorHAnsi" w:cstheme="minorHAnsi"/>
                <w:sz w:val="20"/>
              </w:rPr>
              <w:t xml:space="preserve">otherwise determined by the Department’s IT Systems; or </w:t>
            </w:r>
          </w:p>
          <w:p w14:paraId="3F4DA539" w14:textId="77777777" w:rsidR="000C6CDB" w:rsidRPr="00F0626D" w:rsidRDefault="000C6CDB" w:rsidP="00B54419">
            <w:pPr>
              <w:pStyle w:val="ListParagraph"/>
              <w:numPr>
                <w:ilvl w:val="0"/>
                <w:numId w:val="70"/>
              </w:numPr>
              <w:spacing w:after="120"/>
              <w:contextualSpacing/>
              <w:rPr>
                <w:rFonts w:asciiTheme="minorHAnsi" w:eastAsia="Calibri" w:hAnsiTheme="minorHAnsi" w:cstheme="minorHAnsi"/>
                <w:szCs w:val="22"/>
              </w:rPr>
            </w:pPr>
            <w:r w:rsidRPr="00F0626D">
              <w:rPr>
                <w:rFonts w:asciiTheme="minorHAnsi" w:eastAsia="Calibri" w:hAnsiTheme="minorHAnsi" w:cstheme="minorHAnsi"/>
                <w:sz w:val="20"/>
              </w:rPr>
              <w:t>they are eligible to participate as a Volunteer and expressly opt to do so, in which case they will be serviced as if they were in Stream A for a maximum of six months</w:t>
            </w:r>
            <w:r w:rsidRPr="00F0626D">
              <w:rPr>
                <w:rFonts w:asciiTheme="minorHAnsi" w:eastAsia="Calibri" w:hAnsiTheme="minorHAnsi" w:cstheme="minorHAnsi"/>
                <w:szCs w:val="22"/>
              </w:rPr>
              <w:t>.</w:t>
            </w:r>
            <w:r w:rsidRPr="000C6CDB">
              <w:rPr>
                <w:rFonts w:eastAsia="Calibri"/>
                <w:szCs w:val="22"/>
                <w:vertAlign w:val="superscript"/>
              </w:rPr>
              <w:footnoteReference w:id="4"/>
            </w:r>
          </w:p>
        </w:tc>
        <w:tc>
          <w:tcPr>
            <w:tcW w:w="693" w:type="pct"/>
            <w:tcBorders>
              <w:top w:val="single" w:sz="4" w:space="0" w:color="auto"/>
              <w:left w:val="single" w:sz="4" w:space="0" w:color="auto"/>
              <w:bottom w:val="single" w:sz="4" w:space="0" w:color="auto"/>
              <w:right w:val="single" w:sz="4" w:space="0" w:color="auto"/>
            </w:tcBorders>
          </w:tcPr>
          <w:p w14:paraId="20C8437E" w14:textId="77777777" w:rsidR="000C6CDB" w:rsidRPr="000C6CDB" w:rsidRDefault="000C6CDB" w:rsidP="000C6CDB">
            <w:pPr>
              <w:rPr>
                <w:sz w:val="20"/>
                <w:lang w:eastAsia="en-US"/>
              </w:rPr>
            </w:pPr>
            <w:r w:rsidRPr="000C6CDB">
              <w:rPr>
                <w:sz w:val="20"/>
                <w:lang w:eastAsia="en-US"/>
              </w:rPr>
              <w:t>50, where the person opts to participate as a Volunteer prior to 26 June 2015</w:t>
            </w:r>
          </w:p>
        </w:tc>
      </w:tr>
      <w:tr w:rsidR="000C6CDB" w:rsidRPr="000C6CDB" w14:paraId="7478C677" w14:textId="77777777" w:rsidTr="00F95202">
        <w:tc>
          <w:tcPr>
            <w:tcW w:w="5000" w:type="pct"/>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9726426" w14:textId="77777777" w:rsidR="000C6CDB" w:rsidRPr="000C6CDB" w:rsidRDefault="000C6CDB" w:rsidP="000C6CDB">
            <w:pPr>
              <w:spacing w:line="245" w:lineRule="exact"/>
              <w:ind w:right="-20"/>
              <w:rPr>
                <w:rFonts w:asciiTheme="minorHAnsi" w:hAnsiTheme="minorHAnsi" w:cstheme="minorHAnsi"/>
                <w:b/>
                <w:sz w:val="20"/>
                <w:lang w:eastAsia="en-US"/>
              </w:rPr>
            </w:pPr>
          </w:p>
        </w:tc>
      </w:tr>
      <w:tr w:rsidR="000C6CDB" w:rsidRPr="000C6CDB" w14:paraId="5D06FC99" w14:textId="77777777" w:rsidTr="00F95202">
        <w:tc>
          <w:tcPr>
            <w:tcW w:w="493" w:type="pct"/>
            <w:vMerge w:val="restart"/>
            <w:tcBorders>
              <w:top w:val="single" w:sz="4" w:space="0" w:color="auto"/>
              <w:left w:val="single" w:sz="4" w:space="0" w:color="auto"/>
              <w:bottom w:val="single" w:sz="4" w:space="0" w:color="auto"/>
              <w:right w:val="single" w:sz="4" w:space="0" w:color="auto"/>
            </w:tcBorders>
            <w:hideMark/>
          </w:tcPr>
          <w:p w14:paraId="5862BA11" w14:textId="77777777" w:rsidR="000C6CDB" w:rsidRPr="000C6CDB" w:rsidRDefault="000C6CDB" w:rsidP="000C6CDB">
            <w:pPr>
              <w:rPr>
                <w:b/>
                <w:sz w:val="20"/>
                <w:lang w:eastAsia="en-US"/>
              </w:rPr>
            </w:pPr>
            <w:r w:rsidRPr="000C6CDB">
              <w:rPr>
                <w:b/>
                <w:sz w:val="20"/>
                <w:lang w:eastAsia="en-US"/>
              </w:rPr>
              <w:t>Stream 1</w:t>
            </w:r>
          </w:p>
        </w:tc>
        <w:tc>
          <w:tcPr>
            <w:tcW w:w="2027" w:type="pct"/>
            <w:tcBorders>
              <w:top w:val="single" w:sz="4" w:space="0" w:color="auto"/>
              <w:left w:val="single" w:sz="4" w:space="0" w:color="auto"/>
              <w:bottom w:val="single" w:sz="4" w:space="0" w:color="auto"/>
              <w:right w:val="single" w:sz="4" w:space="0" w:color="auto"/>
            </w:tcBorders>
            <w:hideMark/>
          </w:tcPr>
          <w:p w14:paraId="5E88FB4F" w14:textId="77777777" w:rsidR="000C6CDB" w:rsidRPr="000C6CDB" w:rsidRDefault="000C6CDB" w:rsidP="000C6CDB">
            <w:pPr>
              <w:rPr>
                <w:b/>
                <w:sz w:val="20"/>
                <w:lang w:eastAsia="en-US"/>
              </w:rPr>
            </w:pPr>
            <w:r w:rsidRPr="000C6CDB">
              <w:rPr>
                <w:sz w:val="20"/>
                <w:lang w:eastAsia="en-US"/>
              </w:rPr>
              <w:t>Stream Services 0-6 months (Stream Participants subject to the SPI measure)</w:t>
            </w:r>
          </w:p>
        </w:tc>
        <w:tc>
          <w:tcPr>
            <w:tcW w:w="1787" w:type="pct"/>
            <w:tcBorders>
              <w:top w:val="single" w:sz="4" w:space="0" w:color="auto"/>
              <w:left w:val="single" w:sz="4" w:space="0" w:color="auto"/>
              <w:bottom w:val="single" w:sz="4" w:space="0" w:color="auto"/>
              <w:right w:val="single" w:sz="4" w:space="0" w:color="auto"/>
            </w:tcBorders>
            <w:hideMark/>
          </w:tcPr>
          <w:p w14:paraId="481DFD6F" w14:textId="77777777" w:rsidR="000C6CDB" w:rsidRPr="000C6CDB" w:rsidRDefault="000C6CDB" w:rsidP="000C6CDB">
            <w:pPr>
              <w:rPr>
                <w:rFonts w:eastAsia="Calibri"/>
                <w:position w:val="1"/>
                <w:sz w:val="20"/>
                <w:lang w:eastAsia="en-US"/>
              </w:rPr>
            </w:pPr>
            <w:r w:rsidRPr="000C6CDB">
              <w:rPr>
                <w:sz w:val="20"/>
                <w:lang w:eastAsia="en-US"/>
              </w:rPr>
              <w:t>Stream A – SPI Case Management Phase</w:t>
            </w:r>
          </w:p>
        </w:tc>
        <w:tc>
          <w:tcPr>
            <w:tcW w:w="693" w:type="pct"/>
            <w:tcBorders>
              <w:top w:val="single" w:sz="4" w:space="0" w:color="auto"/>
              <w:left w:val="single" w:sz="4" w:space="0" w:color="auto"/>
              <w:bottom w:val="single" w:sz="4" w:space="0" w:color="auto"/>
              <w:right w:val="single" w:sz="4" w:space="0" w:color="auto"/>
            </w:tcBorders>
            <w:hideMark/>
          </w:tcPr>
          <w:p w14:paraId="41906F34" w14:textId="77777777" w:rsidR="000C6CDB" w:rsidRPr="000C6CDB" w:rsidRDefault="000C6CDB" w:rsidP="000C6CDB">
            <w:pPr>
              <w:rPr>
                <w:rFonts w:eastAsia="Calibri"/>
                <w:position w:val="1"/>
                <w:sz w:val="20"/>
                <w:lang w:eastAsia="en-US"/>
              </w:rPr>
            </w:pPr>
            <w:r w:rsidRPr="000C6CDB">
              <w:rPr>
                <w:sz w:val="20"/>
                <w:lang w:eastAsia="en-US"/>
              </w:rPr>
              <w:t>50</w:t>
            </w:r>
          </w:p>
        </w:tc>
      </w:tr>
      <w:tr w:rsidR="000C6CDB" w:rsidRPr="000C6CDB" w14:paraId="355A7D4A" w14:textId="77777777" w:rsidTr="00F95202">
        <w:tc>
          <w:tcPr>
            <w:tcW w:w="0" w:type="auto"/>
            <w:vMerge/>
            <w:tcBorders>
              <w:top w:val="single" w:sz="4" w:space="0" w:color="auto"/>
              <w:left w:val="single" w:sz="4" w:space="0" w:color="auto"/>
              <w:bottom w:val="single" w:sz="4" w:space="0" w:color="auto"/>
              <w:right w:val="single" w:sz="4" w:space="0" w:color="auto"/>
            </w:tcBorders>
            <w:vAlign w:val="center"/>
            <w:hideMark/>
          </w:tcPr>
          <w:p w14:paraId="70156A32" w14:textId="77777777" w:rsidR="000C6CDB" w:rsidRPr="000C6CDB" w:rsidRDefault="000C6CDB" w:rsidP="000C6CDB">
            <w:pPr>
              <w:rPr>
                <w:b/>
                <w:sz w:val="20"/>
                <w:lang w:eastAsia="en-US"/>
              </w:rPr>
            </w:pPr>
          </w:p>
        </w:tc>
        <w:tc>
          <w:tcPr>
            <w:tcW w:w="2027" w:type="pct"/>
            <w:tcBorders>
              <w:top w:val="single" w:sz="4" w:space="0" w:color="auto"/>
              <w:left w:val="single" w:sz="4" w:space="0" w:color="auto"/>
              <w:bottom w:val="single" w:sz="4" w:space="0" w:color="auto"/>
              <w:right w:val="single" w:sz="4" w:space="0" w:color="auto"/>
            </w:tcBorders>
            <w:hideMark/>
          </w:tcPr>
          <w:p w14:paraId="00980098" w14:textId="77777777" w:rsidR="000C6CDB" w:rsidRPr="000C6CDB" w:rsidRDefault="000C6CDB" w:rsidP="000C6CDB">
            <w:pPr>
              <w:rPr>
                <w:rFonts w:eastAsia="Calibri"/>
                <w:sz w:val="20"/>
                <w:lang w:eastAsia="en-US"/>
              </w:rPr>
            </w:pPr>
            <w:r w:rsidRPr="000C6CDB">
              <w:rPr>
                <w:sz w:val="20"/>
                <w:lang w:eastAsia="en-US"/>
              </w:rPr>
              <w:t>Stream Services 0-6 months</w:t>
            </w:r>
          </w:p>
        </w:tc>
        <w:tc>
          <w:tcPr>
            <w:tcW w:w="1787" w:type="pct"/>
            <w:tcBorders>
              <w:top w:val="single" w:sz="4" w:space="0" w:color="auto"/>
              <w:left w:val="single" w:sz="4" w:space="0" w:color="auto"/>
              <w:bottom w:val="single" w:sz="4" w:space="0" w:color="auto"/>
              <w:right w:val="single" w:sz="4" w:space="0" w:color="auto"/>
            </w:tcBorders>
            <w:hideMark/>
          </w:tcPr>
          <w:p w14:paraId="625B8795" w14:textId="77777777" w:rsidR="000C6CDB" w:rsidRPr="000C6CDB" w:rsidRDefault="000C6CDB" w:rsidP="000C6CDB">
            <w:pPr>
              <w:rPr>
                <w:rFonts w:eastAsia="Calibri"/>
                <w:sz w:val="20"/>
                <w:lang w:eastAsia="en-US"/>
              </w:rPr>
            </w:pPr>
            <w:r w:rsidRPr="000C6CDB">
              <w:rPr>
                <w:sz w:val="20"/>
                <w:lang w:eastAsia="en-US"/>
              </w:rPr>
              <w:t xml:space="preserve">Stream A – Self Service and Job Activity Phase </w:t>
            </w:r>
          </w:p>
        </w:tc>
        <w:tc>
          <w:tcPr>
            <w:tcW w:w="693" w:type="pct"/>
            <w:tcBorders>
              <w:top w:val="single" w:sz="4" w:space="0" w:color="auto"/>
              <w:left w:val="single" w:sz="4" w:space="0" w:color="auto"/>
              <w:bottom w:val="single" w:sz="4" w:space="0" w:color="auto"/>
              <w:right w:val="single" w:sz="4" w:space="0" w:color="auto"/>
            </w:tcBorders>
            <w:hideMark/>
          </w:tcPr>
          <w:p w14:paraId="6C6D3A17" w14:textId="77777777" w:rsidR="000C6CDB" w:rsidRPr="000C6CDB" w:rsidRDefault="000C6CDB" w:rsidP="000C6CDB">
            <w:pPr>
              <w:rPr>
                <w:sz w:val="20"/>
                <w:lang w:eastAsia="en-US"/>
              </w:rPr>
            </w:pPr>
            <w:r w:rsidRPr="000C6CDB">
              <w:rPr>
                <w:sz w:val="20"/>
                <w:lang w:eastAsia="en-US"/>
              </w:rPr>
              <w:t>50</w:t>
            </w:r>
          </w:p>
        </w:tc>
      </w:tr>
      <w:tr w:rsidR="000C6CDB" w:rsidRPr="000C6CDB" w14:paraId="1EC5B9DC" w14:textId="77777777" w:rsidTr="00F95202">
        <w:tc>
          <w:tcPr>
            <w:tcW w:w="0" w:type="auto"/>
            <w:vMerge/>
            <w:tcBorders>
              <w:top w:val="single" w:sz="4" w:space="0" w:color="auto"/>
              <w:left w:val="single" w:sz="4" w:space="0" w:color="auto"/>
              <w:bottom w:val="single" w:sz="4" w:space="0" w:color="auto"/>
              <w:right w:val="single" w:sz="4" w:space="0" w:color="auto"/>
            </w:tcBorders>
            <w:vAlign w:val="center"/>
            <w:hideMark/>
          </w:tcPr>
          <w:p w14:paraId="6B856050" w14:textId="77777777" w:rsidR="000C6CDB" w:rsidRPr="000C6CDB" w:rsidRDefault="000C6CDB" w:rsidP="000C6CDB">
            <w:pPr>
              <w:rPr>
                <w:b/>
                <w:sz w:val="20"/>
                <w:lang w:eastAsia="en-US"/>
              </w:rPr>
            </w:pPr>
          </w:p>
        </w:tc>
        <w:tc>
          <w:tcPr>
            <w:tcW w:w="2027" w:type="pct"/>
            <w:tcBorders>
              <w:top w:val="single" w:sz="4" w:space="0" w:color="auto"/>
              <w:left w:val="single" w:sz="4" w:space="0" w:color="auto"/>
              <w:bottom w:val="single" w:sz="4" w:space="0" w:color="auto"/>
              <w:right w:val="single" w:sz="4" w:space="0" w:color="auto"/>
            </w:tcBorders>
            <w:hideMark/>
          </w:tcPr>
          <w:p w14:paraId="76CCD47F" w14:textId="77777777" w:rsidR="000C6CDB" w:rsidRPr="000C6CDB" w:rsidRDefault="000C6CDB" w:rsidP="000C6CDB">
            <w:pPr>
              <w:rPr>
                <w:rFonts w:eastAsia="Calibri"/>
                <w:sz w:val="20"/>
                <w:lang w:eastAsia="en-US"/>
              </w:rPr>
            </w:pPr>
            <w:r w:rsidRPr="000C6CDB">
              <w:rPr>
                <w:sz w:val="20"/>
                <w:lang w:eastAsia="en-US"/>
              </w:rPr>
              <w:t>Stream Services 6-12 months</w:t>
            </w:r>
          </w:p>
        </w:tc>
        <w:tc>
          <w:tcPr>
            <w:tcW w:w="1787" w:type="pct"/>
            <w:tcBorders>
              <w:top w:val="single" w:sz="4" w:space="0" w:color="auto"/>
              <w:left w:val="single" w:sz="4" w:space="0" w:color="auto"/>
              <w:bottom w:val="single" w:sz="4" w:space="0" w:color="auto"/>
              <w:right w:val="single" w:sz="4" w:space="0" w:color="auto"/>
            </w:tcBorders>
            <w:hideMark/>
          </w:tcPr>
          <w:p w14:paraId="2B00FAA8" w14:textId="77777777" w:rsidR="000C6CDB" w:rsidRPr="000C6CDB" w:rsidRDefault="000C6CDB" w:rsidP="000C6CDB">
            <w:pPr>
              <w:rPr>
                <w:rFonts w:eastAsia="Calibri"/>
                <w:sz w:val="20"/>
                <w:lang w:eastAsia="en-US"/>
              </w:rPr>
            </w:pPr>
            <w:r w:rsidRPr="000C6CDB">
              <w:rPr>
                <w:sz w:val="20"/>
                <w:lang w:eastAsia="en-US"/>
              </w:rPr>
              <w:t>Stream A Work for the Dole Phase</w:t>
            </w:r>
          </w:p>
        </w:tc>
        <w:tc>
          <w:tcPr>
            <w:tcW w:w="693" w:type="pct"/>
            <w:tcBorders>
              <w:top w:val="single" w:sz="4" w:space="0" w:color="auto"/>
              <w:left w:val="single" w:sz="4" w:space="0" w:color="auto"/>
              <w:bottom w:val="single" w:sz="4" w:space="0" w:color="auto"/>
              <w:right w:val="single" w:sz="4" w:space="0" w:color="auto"/>
            </w:tcBorders>
            <w:hideMark/>
          </w:tcPr>
          <w:p w14:paraId="5F9CD5DF" w14:textId="77777777" w:rsidR="000C6CDB" w:rsidRPr="000C6CDB" w:rsidRDefault="000C6CDB" w:rsidP="000C6CDB">
            <w:pPr>
              <w:rPr>
                <w:sz w:val="20"/>
                <w:lang w:eastAsia="en-US"/>
              </w:rPr>
            </w:pPr>
            <w:r w:rsidRPr="000C6CDB">
              <w:rPr>
                <w:sz w:val="20"/>
                <w:lang w:eastAsia="en-US"/>
              </w:rPr>
              <w:t>50</w:t>
            </w:r>
          </w:p>
        </w:tc>
      </w:tr>
      <w:tr w:rsidR="000C6CDB" w:rsidRPr="000C6CDB" w14:paraId="16F93FB8" w14:textId="77777777" w:rsidTr="00F95202">
        <w:tc>
          <w:tcPr>
            <w:tcW w:w="0" w:type="auto"/>
            <w:vMerge/>
            <w:tcBorders>
              <w:top w:val="single" w:sz="4" w:space="0" w:color="auto"/>
              <w:left w:val="single" w:sz="4" w:space="0" w:color="auto"/>
              <w:bottom w:val="single" w:sz="4" w:space="0" w:color="auto"/>
              <w:right w:val="single" w:sz="4" w:space="0" w:color="auto"/>
            </w:tcBorders>
            <w:vAlign w:val="center"/>
          </w:tcPr>
          <w:p w14:paraId="2277EB57" w14:textId="77777777" w:rsidR="000C6CDB" w:rsidRPr="000C6CDB" w:rsidRDefault="000C6CDB" w:rsidP="000C6CDB">
            <w:pPr>
              <w:rPr>
                <w:b/>
                <w:sz w:val="20"/>
                <w:lang w:eastAsia="en-US"/>
              </w:rPr>
            </w:pPr>
          </w:p>
        </w:tc>
        <w:tc>
          <w:tcPr>
            <w:tcW w:w="2027" w:type="pct"/>
            <w:tcBorders>
              <w:top w:val="single" w:sz="4" w:space="0" w:color="auto"/>
              <w:left w:val="single" w:sz="4" w:space="0" w:color="auto"/>
              <w:bottom w:val="single" w:sz="4" w:space="0" w:color="auto"/>
              <w:right w:val="single" w:sz="4" w:space="0" w:color="auto"/>
            </w:tcBorders>
          </w:tcPr>
          <w:p w14:paraId="6D8C27D8" w14:textId="77777777" w:rsidR="000C6CDB" w:rsidRPr="000C6CDB" w:rsidRDefault="000C6CDB" w:rsidP="000C6CDB">
            <w:pPr>
              <w:rPr>
                <w:sz w:val="20"/>
                <w:lang w:eastAsia="en-US"/>
              </w:rPr>
            </w:pPr>
            <w:r w:rsidRPr="000C6CDB">
              <w:rPr>
                <w:sz w:val="20"/>
                <w:lang w:eastAsia="en-US"/>
              </w:rPr>
              <w:t>Work Experience Phase – in activity</w:t>
            </w:r>
          </w:p>
        </w:tc>
        <w:tc>
          <w:tcPr>
            <w:tcW w:w="1787" w:type="pct"/>
            <w:tcBorders>
              <w:top w:val="single" w:sz="4" w:space="0" w:color="auto"/>
              <w:left w:val="single" w:sz="4" w:space="0" w:color="auto"/>
              <w:bottom w:val="single" w:sz="4" w:space="0" w:color="auto"/>
              <w:right w:val="single" w:sz="4" w:space="0" w:color="auto"/>
            </w:tcBorders>
          </w:tcPr>
          <w:p w14:paraId="34E16EFF" w14:textId="77777777" w:rsidR="000C6CDB" w:rsidRPr="000C6CDB" w:rsidRDefault="000C6CDB" w:rsidP="000C6CDB">
            <w:pPr>
              <w:rPr>
                <w:sz w:val="20"/>
                <w:lang w:eastAsia="en-US"/>
              </w:rPr>
            </w:pPr>
            <w:r w:rsidRPr="000C6CDB">
              <w:rPr>
                <w:sz w:val="20"/>
                <w:lang w:eastAsia="en-US"/>
              </w:rPr>
              <w:t>Stream A Case Management Phase</w:t>
            </w:r>
          </w:p>
        </w:tc>
        <w:tc>
          <w:tcPr>
            <w:tcW w:w="693" w:type="pct"/>
            <w:tcBorders>
              <w:top w:val="single" w:sz="4" w:space="0" w:color="auto"/>
              <w:left w:val="single" w:sz="4" w:space="0" w:color="auto"/>
              <w:bottom w:val="single" w:sz="4" w:space="0" w:color="auto"/>
              <w:right w:val="single" w:sz="4" w:space="0" w:color="auto"/>
            </w:tcBorders>
          </w:tcPr>
          <w:p w14:paraId="476C0B45" w14:textId="77777777" w:rsidR="000C6CDB" w:rsidRPr="000C6CDB" w:rsidRDefault="000C6CDB" w:rsidP="000C6CDB">
            <w:pPr>
              <w:rPr>
                <w:sz w:val="20"/>
                <w:lang w:eastAsia="en-US"/>
              </w:rPr>
            </w:pPr>
            <w:r w:rsidRPr="000C6CDB">
              <w:rPr>
                <w:sz w:val="20"/>
                <w:lang w:eastAsia="en-US"/>
              </w:rPr>
              <w:t>50</w:t>
            </w:r>
          </w:p>
        </w:tc>
      </w:tr>
      <w:tr w:rsidR="000C6CDB" w:rsidRPr="000C6CDB" w14:paraId="4534EB0A" w14:textId="77777777" w:rsidTr="00F95202">
        <w:tc>
          <w:tcPr>
            <w:tcW w:w="0" w:type="auto"/>
            <w:vMerge/>
            <w:tcBorders>
              <w:top w:val="single" w:sz="4" w:space="0" w:color="auto"/>
              <w:left w:val="single" w:sz="4" w:space="0" w:color="auto"/>
              <w:bottom w:val="single" w:sz="4" w:space="0" w:color="auto"/>
              <w:right w:val="single" w:sz="4" w:space="0" w:color="auto"/>
            </w:tcBorders>
            <w:vAlign w:val="center"/>
            <w:hideMark/>
          </w:tcPr>
          <w:p w14:paraId="730E2DAA" w14:textId="77777777" w:rsidR="000C6CDB" w:rsidRPr="000C6CDB" w:rsidRDefault="000C6CDB" w:rsidP="000C6CDB">
            <w:pPr>
              <w:rPr>
                <w:b/>
                <w:sz w:val="20"/>
                <w:lang w:eastAsia="en-US"/>
              </w:rPr>
            </w:pPr>
          </w:p>
        </w:tc>
        <w:tc>
          <w:tcPr>
            <w:tcW w:w="2027" w:type="pct"/>
            <w:tcBorders>
              <w:top w:val="single" w:sz="4" w:space="0" w:color="auto"/>
              <w:left w:val="single" w:sz="4" w:space="0" w:color="auto"/>
              <w:bottom w:val="single" w:sz="4" w:space="0" w:color="auto"/>
              <w:right w:val="single" w:sz="4" w:space="0" w:color="auto"/>
            </w:tcBorders>
            <w:hideMark/>
          </w:tcPr>
          <w:p w14:paraId="01FAB8F7" w14:textId="77777777" w:rsidR="000C6CDB" w:rsidRPr="000C6CDB" w:rsidRDefault="000C6CDB" w:rsidP="000C6CDB">
            <w:pPr>
              <w:rPr>
                <w:rFonts w:eastAsia="Calibri"/>
                <w:sz w:val="20"/>
                <w:lang w:eastAsia="en-US"/>
              </w:rPr>
            </w:pPr>
            <w:r w:rsidRPr="000C6CDB">
              <w:rPr>
                <w:sz w:val="20"/>
                <w:lang w:eastAsia="en-US"/>
              </w:rPr>
              <w:t xml:space="preserve">Work Experience Phase – not in activity </w:t>
            </w:r>
          </w:p>
        </w:tc>
        <w:tc>
          <w:tcPr>
            <w:tcW w:w="1787" w:type="pct"/>
            <w:tcBorders>
              <w:top w:val="single" w:sz="4" w:space="0" w:color="auto"/>
              <w:left w:val="single" w:sz="4" w:space="0" w:color="auto"/>
              <w:bottom w:val="single" w:sz="4" w:space="0" w:color="auto"/>
              <w:right w:val="single" w:sz="4" w:space="0" w:color="auto"/>
            </w:tcBorders>
            <w:hideMark/>
          </w:tcPr>
          <w:p w14:paraId="0A9685EB" w14:textId="77777777" w:rsidR="000C6CDB" w:rsidRPr="000C6CDB" w:rsidRDefault="000C6CDB" w:rsidP="000C6CDB">
            <w:pPr>
              <w:rPr>
                <w:rFonts w:eastAsia="Calibri"/>
                <w:sz w:val="20"/>
                <w:lang w:eastAsia="en-US"/>
              </w:rPr>
            </w:pPr>
            <w:r w:rsidRPr="000C6CDB">
              <w:rPr>
                <w:sz w:val="20"/>
                <w:lang w:eastAsia="en-US"/>
              </w:rPr>
              <w:t>Stream A Work for the Dole Phase</w:t>
            </w:r>
          </w:p>
        </w:tc>
        <w:tc>
          <w:tcPr>
            <w:tcW w:w="693" w:type="pct"/>
            <w:tcBorders>
              <w:top w:val="single" w:sz="4" w:space="0" w:color="auto"/>
              <w:left w:val="single" w:sz="4" w:space="0" w:color="auto"/>
              <w:bottom w:val="single" w:sz="4" w:space="0" w:color="auto"/>
              <w:right w:val="single" w:sz="4" w:space="0" w:color="auto"/>
            </w:tcBorders>
            <w:hideMark/>
          </w:tcPr>
          <w:p w14:paraId="4B9C45F7" w14:textId="77777777" w:rsidR="000C6CDB" w:rsidRPr="000C6CDB" w:rsidRDefault="000C6CDB" w:rsidP="000C6CDB">
            <w:pPr>
              <w:rPr>
                <w:sz w:val="20"/>
                <w:lang w:eastAsia="en-US"/>
              </w:rPr>
            </w:pPr>
            <w:r w:rsidRPr="000C6CDB">
              <w:rPr>
                <w:sz w:val="20"/>
                <w:lang w:eastAsia="en-US"/>
              </w:rPr>
              <w:t>50</w:t>
            </w:r>
          </w:p>
        </w:tc>
      </w:tr>
      <w:tr w:rsidR="000C6CDB" w:rsidRPr="000C6CDB" w14:paraId="717CA870" w14:textId="77777777" w:rsidTr="00F95202">
        <w:tc>
          <w:tcPr>
            <w:tcW w:w="0" w:type="auto"/>
            <w:vMerge/>
            <w:tcBorders>
              <w:top w:val="single" w:sz="4" w:space="0" w:color="auto"/>
              <w:left w:val="single" w:sz="4" w:space="0" w:color="auto"/>
              <w:bottom w:val="single" w:sz="4" w:space="0" w:color="auto"/>
              <w:right w:val="single" w:sz="4" w:space="0" w:color="auto"/>
            </w:tcBorders>
            <w:vAlign w:val="center"/>
            <w:hideMark/>
          </w:tcPr>
          <w:p w14:paraId="1A29B2C8" w14:textId="77777777" w:rsidR="000C6CDB" w:rsidRPr="000C6CDB" w:rsidRDefault="000C6CDB" w:rsidP="000C6CDB">
            <w:pPr>
              <w:rPr>
                <w:b/>
                <w:sz w:val="20"/>
                <w:lang w:eastAsia="en-US"/>
              </w:rPr>
            </w:pPr>
          </w:p>
        </w:tc>
        <w:tc>
          <w:tcPr>
            <w:tcW w:w="2027" w:type="pct"/>
            <w:tcBorders>
              <w:top w:val="single" w:sz="4" w:space="0" w:color="auto"/>
              <w:left w:val="single" w:sz="4" w:space="0" w:color="auto"/>
              <w:bottom w:val="single" w:sz="4" w:space="0" w:color="auto"/>
              <w:right w:val="single" w:sz="4" w:space="0" w:color="auto"/>
            </w:tcBorders>
            <w:hideMark/>
          </w:tcPr>
          <w:p w14:paraId="4CBC5575" w14:textId="77777777" w:rsidR="000C6CDB" w:rsidRPr="000C6CDB" w:rsidRDefault="000C6CDB" w:rsidP="000C6CDB">
            <w:pPr>
              <w:rPr>
                <w:rFonts w:eastAsia="Calibri"/>
                <w:sz w:val="20"/>
                <w:lang w:eastAsia="en-US"/>
              </w:rPr>
            </w:pPr>
            <w:r w:rsidRPr="000C6CDB">
              <w:rPr>
                <w:sz w:val="20"/>
                <w:lang w:eastAsia="en-US"/>
              </w:rPr>
              <w:t xml:space="preserve">Compulsory Activity Phase </w:t>
            </w:r>
          </w:p>
        </w:tc>
        <w:tc>
          <w:tcPr>
            <w:tcW w:w="1787" w:type="pct"/>
            <w:tcBorders>
              <w:top w:val="single" w:sz="4" w:space="0" w:color="auto"/>
              <w:left w:val="single" w:sz="4" w:space="0" w:color="auto"/>
              <w:bottom w:val="single" w:sz="4" w:space="0" w:color="auto"/>
              <w:right w:val="single" w:sz="4" w:space="0" w:color="auto"/>
            </w:tcBorders>
            <w:hideMark/>
          </w:tcPr>
          <w:p w14:paraId="7027492F" w14:textId="77777777" w:rsidR="000C6CDB" w:rsidRPr="000C6CDB" w:rsidRDefault="000C6CDB" w:rsidP="000C6CDB">
            <w:pPr>
              <w:rPr>
                <w:rFonts w:eastAsia="Calibri"/>
                <w:sz w:val="20"/>
                <w:lang w:eastAsia="en-US"/>
              </w:rPr>
            </w:pPr>
            <w:r w:rsidRPr="000C6CDB">
              <w:rPr>
                <w:sz w:val="20"/>
                <w:lang w:eastAsia="en-US"/>
              </w:rPr>
              <w:t>Stream A Work for the Dole Phase</w:t>
            </w:r>
          </w:p>
        </w:tc>
        <w:tc>
          <w:tcPr>
            <w:tcW w:w="693" w:type="pct"/>
            <w:tcBorders>
              <w:top w:val="single" w:sz="4" w:space="0" w:color="auto"/>
              <w:left w:val="single" w:sz="4" w:space="0" w:color="auto"/>
              <w:bottom w:val="single" w:sz="4" w:space="0" w:color="auto"/>
              <w:right w:val="single" w:sz="4" w:space="0" w:color="auto"/>
            </w:tcBorders>
            <w:hideMark/>
          </w:tcPr>
          <w:p w14:paraId="2E2F8E8E" w14:textId="77777777" w:rsidR="000C6CDB" w:rsidRPr="000C6CDB" w:rsidRDefault="000C6CDB" w:rsidP="000C6CDB">
            <w:pPr>
              <w:rPr>
                <w:sz w:val="20"/>
                <w:lang w:eastAsia="en-US"/>
              </w:rPr>
            </w:pPr>
            <w:r w:rsidRPr="000C6CDB">
              <w:rPr>
                <w:sz w:val="20"/>
                <w:lang w:eastAsia="en-US"/>
              </w:rPr>
              <w:t>50</w:t>
            </w:r>
          </w:p>
        </w:tc>
      </w:tr>
      <w:tr w:rsidR="000C6CDB" w:rsidRPr="000C6CDB" w14:paraId="587C5079" w14:textId="77777777" w:rsidTr="00F95202">
        <w:tc>
          <w:tcPr>
            <w:tcW w:w="5000" w:type="pct"/>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656BC22" w14:textId="77777777" w:rsidR="000C6CDB" w:rsidRPr="000C6CDB" w:rsidRDefault="000C6CDB" w:rsidP="000C6CDB">
            <w:pPr>
              <w:spacing w:line="245" w:lineRule="exact"/>
              <w:ind w:right="-20"/>
              <w:rPr>
                <w:rFonts w:asciiTheme="minorHAnsi" w:eastAsia="Calibri" w:hAnsiTheme="minorHAnsi" w:cstheme="minorHAnsi"/>
                <w:position w:val="1"/>
                <w:sz w:val="20"/>
                <w:lang w:eastAsia="en-US"/>
              </w:rPr>
            </w:pPr>
          </w:p>
        </w:tc>
      </w:tr>
      <w:tr w:rsidR="000C6CDB" w:rsidRPr="000C6CDB" w14:paraId="3DD3498A" w14:textId="77777777" w:rsidTr="00F95202">
        <w:tc>
          <w:tcPr>
            <w:tcW w:w="493" w:type="pct"/>
            <w:vMerge w:val="restart"/>
            <w:tcBorders>
              <w:top w:val="single" w:sz="4" w:space="0" w:color="auto"/>
              <w:left w:val="single" w:sz="4" w:space="0" w:color="auto"/>
              <w:bottom w:val="single" w:sz="4" w:space="0" w:color="auto"/>
              <w:right w:val="single" w:sz="4" w:space="0" w:color="auto"/>
            </w:tcBorders>
            <w:hideMark/>
          </w:tcPr>
          <w:p w14:paraId="34280FEB" w14:textId="77777777" w:rsidR="000C6CDB" w:rsidRPr="000C6CDB" w:rsidRDefault="000C6CDB" w:rsidP="000C6CDB">
            <w:pPr>
              <w:rPr>
                <w:rFonts w:eastAsia="Calibri"/>
                <w:b/>
                <w:sz w:val="20"/>
                <w:lang w:eastAsia="en-US"/>
              </w:rPr>
            </w:pPr>
            <w:r w:rsidRPr="000C6CDB">
              <w:rPr>
                <w:b/>
                <w:sz w:val="20"/>
                <w:lang w:eastAsia="en-US"/>
              </w:rPr>
              <w:t>Stream 2</w:t>
            </w:r>
          </w:p>
        </w:tc>
        <w:tc>
          <w:tcPr>
            <w:tcW w:w="2027" w:type="pct"/>
            <w:tcBorders>
              <w:top w:val="single" w:sz="4" w:space="0" w:color="auto"/>
              <w:left w:val="single" w:sz="4" w:space="0" w:color="auto"/>
              <w:bottom w:val="single" w:sz="4" w:space="0" w:color="auto"/>
              <w:right w:val="single" w:sz="4" w:space="0" w:color="auto"/>
            </w:tcBorders>
            <w:hideMark/>
          </w:tcPr>
          <w:p w14:paraId="7FF77BAA" w14:textId="77777777" w:rsidR="000C6CDB" w:rsidRPr="000C6CDB" w:rsidRDefault="000C6CDB" w:rsidP="000C6CDB">
            <w:pPr>
              <w:rPr>
                <w:rFonts w:eastAsia="Calibri"/>
                <w:sz w:val="20"/>
                <w:lang w:eastAsia="en-US"/>
              </w:rPr>
            </w:pPr>
            <w:r w:rsidRPr="000C6CDB">
              <w:rPr>
                <w:sz w:val="20"/>
                <w:lang w:eastAsia="en-US"/>
              </w:rPr>
              <w:t xml:space="preserve">Stream Services 0-6 months with a low to moderate JSCI score (Stream Participants subject to the SPI measure) </w:t>
            </w:r>
          </w:p>
        </w:tc>
        <w:tc>
          <w:tcPr>
            <w:tcW w:w="1787" w:type="pct"/>
            <w:tcBorders>
              <w:top w:val="single" w:sz="4" w:space="0" w:color="auto"/>
              <w:left w:val="single" w:sz="4" w:space="0" w:color="auto"/>
              <w:bottom w:val="single" w:sz="4" w:space="0" w:color="auto"/>
              <w:right w:val="single" w:sz="4" w:space="0" w:color="auto"/>
            </w:tcBorders>
            <w:hideMark/>
          </w:tcPr>
          <w:p w14:paraId="54502C08" w14:textId="77777777" w:rsidR="000C6CDB" w:rsidRPr="000C6CDB" w:rsidRDefault="000C6CDB" w:rsidP="000C6CDB">
            <w:pPr>
              <w:rPr>
                <w:rFonts w:eastAsia="Calibri"/>
                <w:position w:val="1"/>
                <w:sz w:val="20"/>
                <w:lang w:eastAsia="en-US"/>
              </w:rPr>
            </w:pPr>
            <w:r w:rsidRPr="000C6CDB">
              <w:rPr>
                <w:sz w:val="20"/>
                <w:lang w:eastAsia="en-US"/>
              </w:rPr>
              <w:t>Stream A – SPI Case Management Phase</w:t>
            </w:r>
          </w:p>
        </w:tc>
        <w:tc>
          <w:tcPr>
            <w:tcW w:w="693" w:type="pct"/>
            <w:tcBorders>
              <w:top w:val="single" w:sz="4" w:space="0" w:color="auto"/>
              <w:left w:val="single" w:sz="4" w:space="0" w:color="auto"/>
              <w:bottom w:val="single" w:sz="4" w:space="0" w:color="auto"/>
              <w:right w:val="single" w:sz="4" w:space="0" w:color="auto"/>
            </w:tcBorders>
            <w:hideMark/>
          </w:tcPr>
          <w:p w14:paraId="22B611BD" w14:textId="77777777" w:rsidR="000C6CDB" w:rsidRPr="000C6CDB" w:rsidRDefault="000C6CDB" w:rsidP="000C6CDB">
            <w:pPr>
              <w:rPr>
                <w:rFonts w:eastAsia="Calibri"/>
                <w:position w:val="1"/>
                <w:sz w:val="20"/>
                <w:lang w:eastAsia="en-US"/>
              </w:rPr>
            </w:pPr>
            <w:r w:rsidRPr="000C6CDB">
              <w:rPr>
                <w:sz w:val="20"/>
                <w:lang w:eastAsia="en-US"/>
              </w:rPr>
              <w:t>50</w:t>
            </w:r>
          </w:p>
        </w:tc>
      </w:tr>
      <w:tr w:rsidR="000C6CDB" w:rsidRPr="000C6CDB" w14:paraId="67AD054D" w14:textId="77777777" w:rsidTr="00F95202">
        <w:tc>
          <w:tcPr>
            <w:tcW w:w="0" w:type="auto"/>
            <w:vMerge/>
            <w:tcBorders>
              <w:top w:val="single" w:sz="4" w:space="0" w:color="auto"/>
              <w:left w:val="single" w:sz="4" w:space="0" w:color="auto"/>
              <w:bottom w:val="single" w:sz="4" w:space="0" w:color="auto"/>
              <w:right w:val="single" w:sz="4" w:space="0" w:color="auto"/>
            </w:tcBorders>
            <w:vAlign w:val="center"/>
            <w:hideMark/>
          </w:tcPr>
          <w:p w14:paraId="6DB910B7" w14:textId="77777777" w:rsidR="000C6CDB" w:rsidRPr="000C6CDB" w:rsidRDefault="000C6CDB" w:rsidP="000C6CDB">
            <w:pPr>
              <w:rPr>
                <w:rFonts w:eastAsia="Calibri"/>
                <w:b/>
                <w:position w:val="1"/>
                <w:sz w:val="20"/>
                <w:lang w:eastAsia="en-US"/>
              </w:rPr>
            </w:pPr>
          </w:p>
        </w:tc>
        <w:tc>
          <w:tcPr>
            <w:tcW w:w="2027" w:type="pct"/>
            <w:tcBorders>
              <w:top w:val="single" w:sz="4" w:space="0" w:color="auto"/>
              <w:left w:val="single" w:sz="4" w:space="0" w:color="auto"/>
              <w:bottom w:val="single" w:sz="4" w:space="0" w:color="auto"/>
              <w:right w:val="single" w:sz="4" w:space="0" w:color="auto"/>
            </w:tcBorders>
            <w:hideMark/>
          </w:tcPr>
          <w:p w14:paraId="6FC337A9" w14:textId="77777777" w:rsidR="000C6CDB" w:rsidRPr="000C6CDB" w:rsidRDefault="000C6CDB" w:rsidP="000C6CDB">
            <w:pPr>
              <w:rPr>
                <w:rFonts w:eastAsia="Calibri"/>
                <w:sz w:val="20"/>
                <w:lang w:eastAsia="en-US"/>
              </w:rPr>
            </w:pPr>
            <w:r w:rsidRPr="000C6CDB">
              <w:rPr>
                <w:sz w:val="20"/>
                <w:lang w:eastAsia="en-US"/>
              </w:rPr>
              <w:t xml:space="preserve">Stream Services 0-6 months with moderate to high JSCI score (Stream Participants subject to the SPI measure) </w:t>
            </w:r>
          </w:p>
        </w:tc>
        <w:tc>
          <w:tcPr>
            <w:tcW w:w="1787" w:type="pct"/>
            <w:tcBorders>
              <w:top w:val="single" w:sz="4" w:space="0" w:color="auto"/>
              <w:left w:val="single" w:sz="4" w:space="0" w:color="auto"/>
              <w:bottom w:val="single" w:sz="4" w:space="0" w:color="auto"/>
              <w:right w:val="single" w:sz="4" w:space="0" w:color="auto"/>
            </w:tcBorders>
            <w:hideMark/>
          </w:tcPr>
          <w:p w14:paraId="2F3B3FEA" w14:textId="77777777" w:rsidR="000C6CDB" w:rsidRPr="000C6CDB" w:rsidRDefault="000C6CDB" w:rsidP="000C6CDB">
            <w:pPr>
              <w:rPr>
                <w:rFonts w:eastAsia="Calibri"/>
                <w:position w:val="1"/>
                <w:sz w:val="20"/>
                <w:lang w:eastAsia="en-US"/>
              </w:rPr>
            </w:pPr>
            <w:r w:rsidRPr="000C6CDB">
              <w:rPr>
                <w:sz w:val="20"/>
                <w:lang w:eastAsia="en-US"/>
              </w:rPr>
              <w:t>Stream B – SPI Case Management Phase</w:t>
            </w:r>
          </w:p>
        </w:tc>
        <w:tc>
          <w:tcPr>
            <w:tcW w:w="693" w:type="pct"/>
            <w:tcBorders>
              <w:top w:val="single" w:sz="4" w:space="0" w:color="auto"/>
              <w:left w:val="single" w:sz="4" w:space="0" w:color="auto"/>
              <w:bottom w:val="single" w:sz="4" w:space="0" w:color="auto"/>
              <w:right w:val="single" w:sz="4" w:space="0" w:color="auto"/>
            </w:tcBorders>
            <w:hideMark/>
          </w:tcPr>
          <w:p w14:paraId="0F0FAEAE" w14:textId="77777777" w:rsidR="000C6CDB" w:rsidRPr="000C6CDB" w:rsidRDefault="000C6CDB" w:rsidP="000C6CDB">
            <w:pPr>
              <w:rPr>
                <w:sz w:val="20"/>
                <w:lang w:eastAsia="en-US"/>
              </w:rPr>
            </w:pPr>
            <w:r w:rsidRPr="000C6CDB">
              <w:rPr>
                <w:sz w:val="20"/>
                <w:lang w:eastAsia="en-US"/>
              </w:rPr>
              <w:t>300</w:t>
            </w:r>
          </w:p>
        </w:tc>
      </w:tr>
      <w:tr w:rsidR="000C6CDB" w:rsidRPr="000C6CDB" w14:paraId="57A6120E" w14:textId="77777777" w:rsidTr="00F95202">
        <w:tc>
          <w:tcPr>
            <w:tcW w:w="0" w:type="auto"/>
            <w:vMerge/>
            <w:tcBorders>
              <w:top w:val="single" w:sz="4" w:space="0" w:color="auto"/>
              <w:left w:val="single" w:sz="4" w:space="0" w:color="auto"/>
              <w:bottom w:val="single" w:sz="4" w:space="0" w:color="auto"/>
              <w:right w:val="single" w:sz="4" w:space="0" w:color="auto"/>
            </w:tcBorders>
            <w:vAlign w:val="center"/>
            <w:hideMark/>
          </w:tcPr>
          <w:p w14:paraId="73B14EBC" w14:textId="77777777" w:rsidR="000C6CDB" w:rsidRPr="000C6CDB" w:rsidRDefault="000C6CDB" w:rsidP="000C6CDB">
            <w:pPr>
              <w:rPr>
                <w:rFonts w:eastAsia="Calibri"/>
                <w:b/>
                <w:position w:val="1"/>
                <w:sz w:val="20"/>
                <w:lang w:eastAsia="en-US"/>
              </w:rPr>
            </w:pPr>
          </w:p>
        </w:tc>
        <w:tc>
          <w:tcPr>
            <w:tcW w:w="2027" w:type="pct"/>
            <w:tcBorders>
              <w:top w:val="single" w:sz="4" w:space="0" w:color="auto"/>
              <w:left w:val="single" w:sz="4" w:space="0" w:color="auto"/>
              <w:bottom w:val="single" w:sz="4" w:space="0" w:color="auto"/>
              <w:right w:val="single" w:sz="4" w:space="0" w:color="auto"/>
            </w:tcBorders>
            <w:hideMark/>
          </w:tcPr>
          <w:p w14:paraId="7426747C" w14:textId="77777777" w:rsidR="000C6CDB" w:rsidRPr="000C6CDB" w:rsidRDefault="000C6CDB" w:rsidP="000C6CDB">
            <w:pPr>
              <w:rPr>
                <w:rFonts w:eastAsia="Calibri"/>
                <w:sz w:val="20"/>
                <w:lang w:eastAsia="en-US"/>
              </w:rPr>
            </w:pPr>
            <w:r w:rsidRPr="000C6CDB">
              <w:rPr>
                <w:sz w:val="20"/>
                <w:lang w:eastAsia="en-US"/>
              </w:rPr>
              <w:t xml:space="preserve">Stream Services 0-6 months with a low to moderate JSCI score </w:t>
            </w:r>
          </w:p>
        </w:tc>
        <w:tc>
          <w:tcPr>
            <w:tcW w:w="1787" w:type="pct"/>
            <w:tcBorders>
              <w:top w:val="single" w:sz="4" w:space="0" w:color="auto"/>
              <w:left w:val="single" w:sz="4" w:space="0" w:color="auto"/>
              <w:bottom w:val="single" w:sz="4" w:space="0" w:color="auto"/>
              <w:right w:val="single" w:sz="4" w:space="0" w:color="auto"/>
            </w:tcBorders>
            <w:hideMark/>
          </w:tcPr>
          <w:p w14:paraId="024FB25C" w14:textId="77777777" w:rsidR="000C6CDB" w:rsidRPr="000C6CDB" w:rsidRDefault="000C6CDB" w:rsidP="000C6CDB">
            <w:pPr>
              <w:rPr>
                <w:rFonts w:eastAsia="Calibri"/>
                <w:sz w:val="20"/>
                <w:lang w:eastAsia="en-US"/>
              </w:rPr>
            </w:pPr>
            <w:r w:rsidRPr="000C6CDB">
              <w:rPr>
                <w:sz w:val="20"/>
                <w:lang w:eastAsia="en-US"/>
              </w:rPr>
              <w:t xml:space="preserve">Stream A – Self Service and Job Activity Phase </w:t>
            </w:r>
          </w:p>
        </w:tc>
        <w:tc>
          <w:tcPr>
            <w:tcW w:w="693" w:type="pct"/>
            <w:tcBorders>
              <w:top w:val="single" w:sz="4" w:space="0" w:color="auto"/>
              <w:left w:val="single" w:sz="4" w:space="0" w:color="auto"/>
              <w:bottom w:val="single" w:sz="4" w:space="0" w:color="auto"/>
              <w:right w:val="single" w:sz="4" w:space="0" w:color="auto"/>
            </w:tcBorders>
            <w:hideMark/>
          </w:tcPr>
          <w:p w14:paraId="467A29E5" w14:textId="77777777" w:rsidR="000C6CDB" w:rsidRPr="000C6CDB" w:rsidRDefault="000C6CDB" w:rsidP="000C6CDB">
            <w:pPr>
              <w:rPr>
                <w:sz w:val="20"/>
                <w:lang w:eastAsia="en-US"/>
              </w:rPr>
            </w:pPr>
            <w:r w:rsidRPr="000C6CDB">
              <w:rPr>
                <w:sz w:val="20"/>
                <w:lang w:eastAsia="en-US"/>
              </w:rPr>
              <w:t>50</w:t>
            </w:r>
          </w:p>
        </w:tc>
      </w:tr>
      <w:tr w:rsidR="000C6CDB" w:rsidRPr="000C6CDB" w14:paraId="78FA013D" w14:textId="77777777" w:rsidTr="00F95202">
        <w:tc>
          <w:tcPr>
            <w:tcW w:w="0" w:type="auto"/>
            <w:vMerge/>
            <w:tcBorders>
              <w:top w:val="single" w:sz="4" w:space="0" w:color="auto"/>
              <w:left w:val="single" w:sz="4" w:space="0" w:color="auto"/>
              <w:bottom w:val="single" w:sz="4" w:space="0" w:color="auto"/>
              <w:right w:val="single" w:sz="4" w:space="0" w:color="auto"/>
            </w:tcBorders>
            <w:vAlign w:val="center"/>
            <w:hideMark/>
          </w:tcPr>
          <w:p w14:paraId="190F8818" w14:textId="77777777" w:rsidR="000C6CDB" w:rsidRPr="000C6CDB" w:rsidRDefault="000C6CDB" w:rsidP="000C6CDB">
            <w:pPr>
              <w:rPr>
                <w:rFonts w:eastAsia="Calibri"/>
                <w:b/>
                <w:position w:val="1"/>
                <w:sz w:val="20"/>
                <w:lang w:eastAsia="en-US"/>
              </w:rPr>
            </w:pPr>
          </w:p>
        </w:tc>
        <w:tc>
          <w:tcPr>
            <w:tcW w:w="2027" w:type="pct"/>
            <w:tcBorders>
              <w:top w:val="single" w:sz="4" w:space="0" w:color="auto"/>
              <w:left w:val="single" w:sz="4" w:space="0" w:color="auto"/>
              <w:bottom w:val="single" w:sz="4" w:space="0" w:color="auto"/>
              <w:right w:val="single" w:sz="4" w:space="0" w:color="auto"/>
            </w:tcBorders>
            <w:hideMark/>
          </w:tcPr>
          <w:p w14:paraId="03E4AE81" w14:textId="77777777" w:rsidR="000C6CDB" w:rsidRPr="000C6CDB" w:rsidRDefault="000C6CDB" w:rsidP="000C6CDB">
            <w:pPr>
              <w:rPr>
                <w:rFonts w:eastAsia="Calibri"/>
                <w:sz w:val="20"/>
                <w:lang w:eastAsia="en-US"/>
              </w:rPr>
            </w:pPr>
            <w:r w:rsidRPr="000C6CDB">
              <w:rPr>
                <w:sz w:val="20"/>
                <w:lang w:eastAsia="en-US"/>
              </w:rPr>
              <w:t>Stream Services 0-6 months with a moderate to high JSCI score</w:t>
            </w:r>
          </w:p>
        </w:tc>
        <w:tc>
          <w:tcPr>
            <w:tcW w:w="1787" w:type="pct"/>
            <w:tcBorders>
              <w:top w:val="single" w:sz="4" w:space="0" w:color="auto"/>
              <w:left w:val="single" w:sz="4" w:space="0" w:color="auto"/>
              <w:bottom w:val="single" w:sz="4" w:space="0" w:color="auto"/>
              <w:right w:val="single" w:sz="4" w:space="0" w:color="auto"/>
            </w:tcBorders>
            <w:hideMark/>
          </w:tcPr>
          <w:p w14:paraId="77073DA9" w14:textId="77777777" w:rsidR="000C6CDB" w:rsidRPr="000C6CDB" w:rsidRDefault="000C6CDB" w:rsidP="000C6CDB">
            <w:pPr>
              <w:rPr>
                <w:rFonts w:eastAsia="Calibri"/>
                <w:sz w:val="20"/>
                <w:lang w:eastAsia="en-US"/>
              </w:rPr>
            </w:pPr>
            <w:r w:rsidRPr="000C6CDB">
              <w:rPr>
                <w:sz w:val="20"/>
                <w:lang w:eastAsia="en-US"/>
              </w:rPr>
              <w:t>Stream B Case Management Phase</w:t>
            </w:r>
          </w:p>
        </w:tc>
        <w:tc>
          <w:tcPr>
            <w:tcW w:w="693" w:type="pct"/>
            <w:tcBorders>
              <w:top w:val="single" w:sz="4" w:space="0" w:color="auto"/>
              <w:left w:val="single" w:sz="4" w:space="0" w:color="auto"/>
              <w:bottom w:val="single" w:sz="4" w:space="0" w:color="auto"/>
              <w:right w:val="single" w:sz="4" w:space="0" w:color="auto"/>
            </w:tcBorders>
            <w:hideMark/>
          </w:tcPr>
          <w:p w14:paraId="6BD58270" w14:textId="77777777" w:rsidR="000C6CDB" w:rsidRPr="000C6CDB" w:rsidRDefault="000C6CDB" w:rsidP="000C6CDB">
            <w:pPr>
              <w:rPr>
                <w:sz w:val="20"/>
                <w:lang w:eastAsia="en-US"/>
              </w:rPr>
            </w:pPr>
            <w:r w:rsidRPr="000C6CDB">
              <w:rPr>
                <w:sz w:val="20"/>
                <w:lang w:eastAsia="en-US"/>
              </w:rPr>
              <w:t>300</w:t>
            </w:r>
          </w:p>
        </w:tc>
      </w:tr>
      <w:tr w:rsidR="000C6CDB" w:rsidRPr="000C6CDB" w14:paraId="230B79B7" w14:textId="77777777" w:rsidTr="00F95202">
        <w:tc>
          <w:tcPr>
            <w:tcW w:w="0" w:type="auto"/>
            <w:vMerge/>
            <w:tcBorders>
              <w:top w:val="single" w:sz="4" w:space="0" w:color="auto"/>
              <w:left w:val="single" w:sz="4" w:space="0" w:color="auto"/>
              <w:bottom w:val="single" w:sz="4" w:space="0" w:color="auto"/>
              <w:right w:val="single" w:sz="4" w:space="0" w:color="auto"/>
            </w:tcBorders>
            <w:vAlign w:val="center"/>
            <w:hideMark/>
          </w:tcPr>
          <w:p w14:paraId="2A0E796C" w14:textId="77777777" w:rsidR="000C6CDB" w:rsidRPr="000C6CDB" w:rsidRDefault="000C6CDB" w:rsidP="000C6CDB">
            <w:pPr>
              <w:rPr>
                <w:rFonts w:eastAsia="Calibri"/>
                <w:b/>
                <w:position w:val="1"/>
                <w:sz w:val="20"/>
                <w:lang w:eastAsia="en-US"/>
              </w:rPr>
            </w:pPr>
          </w:p>
        </w:tc>
        <w:tc>
          <w:tcPr>
            <w:tcW w:w="2027" w:type="pct"/>
            <w:tcBorders>
              <w:top w:val="single" w:sz="4" w:space="0" w:color="auto"/>
              <w:left w:val="single" w:sz="4" w:space="0" w:color="auto"/>
              <w:bottom w:val="single" w:sz="4" w:space="0" w:color="auto"/>
              <w:right w:val="single" w:sz="4" w:space="0" w:color="auto"/>
            </w:tcBorders>
            <w:hideMark/>
          </w:tcPr>
          <w:p w14:paraId="0854EC3F" w14:textId="77777777" w:rsidR="000C6CDB" w:rsidRPr="000C6CDB" w:rsidRDefault="000C6CDB" w:rsidP="000C6CDB">
            <w:pPr>
              <w:rPr>
                <w:rFonts w:eastAsia="Calibri"/>
                <w:sz w:val="20"/>
                <w:lang w:eastAsia="en-US"/>
              </w:rPr>
            </w:pPr>
            <w:r w:rsidRPr="000C6CDB">
              <w:rPr>
                <w:sz w:val="20"/>
                <w:lang w:eastAsia="en-US"/>
              </w:rPr>
              <w:t>Stream Services 6-12 months with a low to moderate JSCI score</w:t>
            </w:r>
          </w:p>
        </w:tc>
        <w:tc>
          <w:tcPr>
            <w:tcW w:w="1787" w:type="pct"/>
            <w:tcBorders>
              <w:top w:val="single" w:sz="4" w:space="0" w:color="auto"/>
              <w:left w:val="single" w:sz="4" w:space="0" w:color="auto"/>
              <w:bottom w:val="single" w:sz="4" w:space="0" w:color="auto"/>
              <w:right w:val="single" w:sz="4" w:space="0" w:color="auto"/>
            </w:tcBorders>
            <w:hideMark/>
          </w:tcPr>
          <w:p w14:paraId="3CF7CF5B" w14:textId="77777777" w:rsidR="000C6CDB" w:rsidRPr="000C6CDB" w:rsidRDefault="000C6CDB" w:rsidP="000C6CDB">
            <w:pPr>
              <w:rPr>
                <w:rFonts w:eastAsia="Calibri"/>
                <w:sz w:val="20"/>
                <w:lang w:eastAsia="en-US"/>
              </w:rPr>
            </w:pPr>
            <w:r w:rsidRPr="000C6CDB">
              <w:rPr>
                <w:sz w:val="20"/>
                <w:lang w:eastAsia="en-US"/>
              </w:rPr>
              <w:t>Stream A Work for the Dole Phase</w:t>
            </w:r>
          </w:p>
        </w:tc>
        <w:tc>
          <w:tcPr>
            <w:tcW w:w="693" w:type="pct"/>
            <w:tcBorders>
              <w:top w:val="single" w:sz="4" w:space="0" w:color="auto"/>
              <w:left w:val="single" w:sz="4" w:space="0" w:color="auto"/>
              <w:bottom w:val="single" w:sz="4" w:space="0" w:color="auto"/>
              <w:right w:val="single" w:sz="4" w:space="0" w:color="auto"/>
            </w:tcBorders>
            <w:hideMark/>
          </w:tcPr>
          <w:p w14:paraId="09DA9ED1" w14:textId="77777777" w:rsidR="000C6CDB" w:rsidRPr="000C6CDB" w:rsidRDefault="000C6CDB" w:rsidP="000C6CDB">
            <w:pPr>
              <w:rPr>
                <w:sz w:val="20"/>
                <w:lang w:eastAsia="en-US"/>
              </w:rPr>
            </w:pPr>
            <w:r w:rsidRPr="000C6CDB">
              <w:rPr>
                <w:sz w:val="20"/>
                <w:lang w:eastAsia="en-US"/>
              </w:rPr>
              <w:t>50</w:t>
            </w:r>
          </w:p>
        </w:tc>
      </w:tr>
      <w:tr w:rsidR="000C6CDB" w:rsidRPr="000C6CDB" w14:paraId="5D1BF27D" w14:textId="77777777" w:rsidTr="00F95202">
        <w:tc>
          <w:tcPr>
            <w:tcW w:w="0" w:type="auto"/>
            <w:vMerge/>
            <w:tcBorders>
              <w:top w:val="single" w:sz="4" w:space="0" w:color="auto"/>
              <w:left w:val="single" w:sz="4" w:space="0" w:color="auto"/>
              <w:bottom w:val="single" w:sz="4" w:space="0" w:color="auto"/>
              <w:right w:val="single" w:sz="4" w:space="0" w:color="auto"/>
            </w:tcBorders>
            <w:vAlign w:val="center"/>
          </w:tcPr>
          <w:p w14:paraId="0A492764" w14:textId="77777777" w:rsidR="000C6CDB" w:rsidRPr="000C6CDB" w:rsidRDefault="000C6CDB" w:rsidP="000C6CDB">
            <w:pPr>
              <w:rPr>
                <w:rFonts w:eastAsia="Calibri"/>
                <w:b/>
                <w:position w:val="1"/>
                <w:sz w:val="20"/>
                <w:lang w:eastAsia="en-US"/>
              </w:rPr>
            </w:pPr>
          </w:p>
        </w:tc>
        <w:tc>
          <w:tcPr>
            <w:tcW w:w="2027" w:type="pct"/>
            <w:tcBorders>
              <w:top w:val="single" w:sz="4" w:space="0" w:color="auto"/>
              <w:left w:val="single" w:sz="4" w:space="0" w:color="auto"/>
              <w:bottom w:val="single" w:sz="4" w:space="0" w:color="auto"/>
              <w:right w:val="single" w:sz="4" w:space="0" w:color="auto"/>
            </w:tcBorders>
          </w:tcPr>
          <w:p w14:paraId="3378ECDD" w14:textId="77777777" w:rsidR="000C6CDB" w:rsidRPr="000C6CDB" w:rsidRDefault="000C6CDB" w:rsidP="000C6CDB">
            <w:pPr>
              <w:rPr>
                <w:sz w:val="20"/>
                <w:lang w:eastAsia="en-US"/>
              </w:rPr>
            </w:pPr>
            <w:r w:rsidRPr="000C6CDB">
              <w:rPr>
                <w:sz w:val="20"/>
                <w:lang w:eastAsia="en-US"/>
              </w:rPr>
              <w:t>Stream Services 6-12 months with a moderate to high JSCI score (except Stream Participants aged under 30)</w:t>
            </w:r>
          </w:p>
        </w:tc>
        <w:tc>
          <w:tcPr>
            <w:tcW w:w="1787" w:type="pct"/>
            <w:tcBorders>
              <w:top w:val="single" w:sz="4" w:space="0" w:color="auto"/>
              <w:left w:val="single" w:sz="4" w:space="0" w:color="auto"/>
              <w:bottom w:val="single" w:sz="4" w:space="0" w:color="auto"/>
              <w:right w:val="single" w:sz="4" w:space="0" w:color="auto"/>
            </w:tcBorders>
          </w:tcPr>
          <w:p w14:paraId="4123A357" w14:textId="77777777" w:rsidR="000C6CDB" w:rsidRPr="000C6CDB" w:rsidRDefault="000C6CDB" w:rsidP="000C6CDB">
            <w:pPr>
              <w:rPr>
                <w:sz w:val="20"/>
                <w:lang w:eastAsia="en-US"/>
              </w:rPr>
            </w:pPr>
            <w:r w:rsidRPr="000C6CDB">
              <w:rPr>
                <w:sz w:val="20"/>
                <w:lang w:eastAsia="en-US"/>
              </w:rPr>
              <w:t>Stream B Case Management Phase - 6 months of servicing after which time enter the Stream B Work for the Dole Phase</w:t>
            </w:r>
          </w:p>
        </w:tc>
        <w:tc>
          <w:tcPr>
            <w:tcW w:w="693" w:type="pct"/>
            <w:tcBorders>
              <w:top w:val="single" w:sz="4" w:space="0" w:color="auto"/>
              <w:left w:val="single" w:sz="4" w:space="0" w:color="auto"/>
              <w:bottom w:val="single" w:sz="4" w:space="0" w:color="auto"/>
              <w:right w:val="single" w:sz="4" w:space="0" w:color="auto"/>
            </w:tcBorders>
          </w:tcPr>
          <w:p w14:paraId="0F3E1E45" w14:textId="77777777" w:rsidR="000C6CDB" w:rsidRPr="000C6CDB" w:rsidRDefault="000C6CDB" w:rsidP="000C6CDB">
            <w:pPr>
              <w:rPr>
                <w:sz w:val="20"/>
                <w:lang w:eastAsia="en-US"/>
              </w:rPr>
            </w:pPr>
            <w:r w:rsidRPr="000C6CDB">
              <w:rPr>
                <w:sz w:val="20"/>
                <w:lang w:eastAsia="en-US"/>
              </w:rPr>
              <w:t>300</w:t>
            </w:r>
          </w:p>
        </w:tc>
      </w:tr>
      <w:tr w:rsidR="000C6CDB" w:rsidRPr="000C6CDB" w14:paraId="38C244FF" w14:textId="77777777" w:rsidTr="00F95202">
        <w:tc>
          <w:tcPr>
            <w:tcW w:w="0" w:type="auto"/>
            <w:vMerge/>
            <w:tcBorders>
              <w:top w:val="single" w:sz="4" w:space="0" w:color="auto"/>
              <w:left w:val="single" w:sz="4" w:space="0" w:color="auto"/>
              <w:bottom w:val="single" w:sz="4" w:space="0" w:color="auto"/>
              <w:right w:val="single" w:sz="4" w:space="0" w:color="auto"/>
            </w:tcBorders>
            <w:vAlign w:val="center"/>
            <w:hideMark/>
          </w:tcPr>
          <w:p w14:paraId="143292CF" w14:textId="77777777" w:rsidR="000C6CDB" w:rsidRPr="000C6CDB" w:rsidRDefault="000C6CDB" w:rsidP="000C6CDB">
            <w:pPr>
              <w:rPr>
                <w:rFonts w:eastAsia="Calibri"/>
                <w:b/>
                <w:position w:val="1"/>
                <w:sz w:val="20"/>
                <w:lang w:eastAsia="en-US"/>
              </w:rPr>
            </w:pPr>
          </w:p>
        </w:tc>
        <w:tc>
          <w:tcPr>
            <w:tcW w:w="2027" w:type="pct"/>
            <w:tcBorders>
              <w:top w:val="single" w:sz="4" w:space="0" w:color="auto"/>
              <w:left w:val="single" w:sz="4" w:space="0" w:color="auto"/>
              <w:bottom w:val="single" w:sz="4" w:space="0" w:color="auto"/>
              <w:right w:val="single" w:sz="4" w:space="0" w:color="auto"/>
            </w:tcBorders>
            <w:hideMark/>
          </w:tcPr>
          <w:p w14:paraId="7336CA2A" w14:textId="77777777" w:rsidR="000C6CDB" w:rsidRPr="000C6CDB" w:rsidRDefault="000C6CDB" w:rsidP="000C6CDB">
            <w:pPr>
              <w:rPr>
                <w:rFonts w:eastAsia="Calibri"/>
                <w:sz w:val="20"/>
                <w:lang w:eastAsia="en-US"/>
              </w:rPr>
            </w:pPr>
            <w:r w:rsidRPr="000C6CDB">
              <w:rPr>
                <w:sz w:val="20"/>
                <w:lang w:eastAsia="en-US"/>
              </w:rPr>
              <w:t>Stream Services 6-12 months with a moderate to high JSCI score (Stream Participants aged under 30)</w:t>
            </w:r>
          </w:p>
        </w:tc>
        <w:tc>
          <w:tcPr>
            <w:tcW w:w="1787" w:type="pct"/>
            <w:tcBorders>
              <w:top w:val="single" w:sz="4" w:space="0" w:color="auto"/>
              <w:left w:val="single" w:sz="4" w:space="0" w:color="auto"/>
              <w:bottom w:val="single" w:sz="4" w:space="0" w:color="auto"/>
              <w:right w:val="single" w:sz="4" w:space="0" w:color="auto"/>
            </w:tcBorders>
            <w:hideMark/>
          </w:tcPr>
          <w:p w14:paraId="17F6AB97" w14:textId="77777777" w:rsidR="000C6CDB" w:rsidRPr="000C6CDB" w:rsidRDefault="000C6CDB" w:rsidP="000C6CDB">
            <w:pPr>
              <w:rPr>
                <w:rFonts w:eastAsia="Calibri"/>
                <w:sz w:val="20"/>
                <w:lang w:eastAsia="en-US"/>
              </w:rPr>
            </w:pPr>
            <w:r w:rsidRPr="000C6CDB">
              <w:rPr>
                <w:sz w:val="20"/>
                <w:lang w:eastAsia="en-US"/>
              </w:rPr>
              <w:t>Stream B Work for the Dole Phase</w:t>
            </w:r>
          </w:p>
        </w:tc>
        <w:tc>
          <w:tcPr>
            <w:tcW w:w="693" w:type="pct"/>
            <w:tcBorders>
              <w:top w:val="single" w:sz="4" w:space="0" w:color="auto"/>
              <w:left w:val="single" w:sz="4" w:space="0" w:color="auto"/>
              <w:bottom w:val="single" w:sz="4" w:space="0" w:color="auto"/>
              <w:right w:val="single" w:sz="4" w:space="0" w:color="auto"/>
            </w:tcBorders>
            <w:hideMark/>
          </w:tcPr>
          <w:p w14:paraId="6D217CEB" w14:textId="77777777" w:rsidR="000C6CDB" w:rsidRPr="000C6CDB" w:rsidRDefault="000C6CDB" w:rsidP="000C6CDB">
            <w:pPr>
              <w:rPr>
                <w:sz w:val="20"/>
                <w:lang w:eastAsia="en-US"/>
              </w:rPr>
            </w:pPr>
            <w:r w:rsidRPr="000C6CDB">
              <w:rPr>
                <w:sz w:val="20"/>
                <w:lang w:eastAsia="en-US"/>
              </w:rPr>
              <w:t>150</w:t>
            </w:r>
          </w:p>
        </w:tc>
      </w:tr>
      <w:tr w:rsidR="000C6CDB" w:rsidRPr="000C6CDB" w14:paraId="40971E0E" w14:textId="77777777" w:rsidTr="00F95202">
        <w:tc>
          <w:tcPr>
            <w:tcW w:w="0" w:type="auto"/>
            <w:vMerge/>
            <w:tcBorders>
              <w:top w:val="single" w:sz="4" w:space="0" w:color="auto"/>
              <w:left w:val="single" w:sz="4" w:space="0" w:color="auto"/>
              <w:bottom w:val="single" w:sz="4" w:space="0" w:color="auto"/>
              <w:right w:val="single" w:sz="4" w:space="0" w:color="auto"/>
            </w:tcBorders>
            <w:vAlign w:val="center"/>
            <w:hideMark/>
          </w:tcPr>
          <w:p w14:paraId="0FDDCDC5" w14:textId="77777777" w:rsidR="000C6CDB" w:rsidRPr="000C6CDB" w:rsidRDefault="000C6CDB" w:rsidP="000C6CDB">
            <w:pPr>
              <w:rPr>
                <w:rFonts w:eastAsia="Calibri"/>
                <w:b/>
                <w:position w:val="1"/>
                <w:sz w:val="20"/>
                <w:lang w:eastAsia="en-US"/>
              </w:rPr>
            </w:pPr>
          </w:p>
        </w:tc>
        <w:tc>
          <w:tcPr>
            <w:tcW w:w="2027" w:type="pct"/>
            <w:tcBorders>
              <w:top w:val="single" w:sz="4" w:space="0" w:color="auto"/>
              <w:left w:val="single" w:sz="4" w:space="0" w:color="auto"/>
              <w:bottom w:val="single" w:sz="4" w:space="0" w:color="auto"/>
              <w:right w:val="single" w:sz="4" w:space="0" w:color="auto"/>
            </w:tcBorders>
            <w:hideMark/>
          </w:tcPr>
          <w:p w14:paraId="4B2BBDF5" w14:textId="77777777" w:rsidR="000C6CDB" w:rsidRPr="000C6CDB" w:rsidRDefault="000C6CDB" w:rsidP="000C6CDB">
            <w:pPr>
              <w:rPr>
                <w:rFonts w:eastAsia="Calibri"/>
                <w:sz w:val="20"/>
                <w:lang w:eastAsia="en-US"/>
              </w:rPr>
            </w:pPr>
            <w:r w:rsidRPr="000C6CDB">
              <w:rPr>
                <w:sz w:val="20"/>
                <w:lang w:eastAsia="en-US"/>
              </w:rPr>
              <w:t>Work Experience Phase – in activity with a low to moderate JSCI score</w:t>
            </w:r>
          </w:p>
        </w:tc>
        <w:tc>
          <w:tcPr>
            <w:tcW w:w="1787" w:type="pct"/>
            <w:tcBorders>
              <w:top w:val="single" w:sz="4" w:space="0" w:color="auto"/>
              <w:left w:val="single" w:sz="4" w:space="0" w:color="auto"/>
              <w:bottom w:val="single" w:sz="4" w:space="0" w:color="auto"/>
              <w:right w:val="single" w:sz="4" w:space="0" w:color="auto"/>
            </w:tcBorders>
            <w:hideMark/>
          </w:tcPr>
          <w:p w14:paraId="68232D1A" w14:textId="77777777" w:rsidR="000C6CDB" w:rsidRPr="000C6CDB" w:rsidRDefault="000C6CDB" w:rsidP="000C6CDB">
            <w:pPr>
              <w:rPr>
                <w:rFonts w:eastAsia="Calibri"/>
                <w:sz w:val="20"/>
                <w:lang w:eastAsia="en-US"/>
              </w:rPr>
            </w:pPr>
            <w:r w:rsidRPr="000C6CDB">
              <w:rPr>
                <w:sz w:val="20"/>
                <w:lang w:eastAsia="en-US"/>
              </w:rPr>
              <w:t xml:space="preserve">Stream A Case Management Phase </w:t>
            </w:r>
          </w:p>
        </w:tc>
        <w:tc>
          <w:tcPr>
            <w:tcW w:w="693" w:type="pct"/>
            <w:tcBorders>
              <w:top w:val="single" w:sz="4" w:space="0" w:color="auto"/>
              <w:left w:val="single" w:sz="4" w:space="0" w:color="auto"/>
              <w:bottom w:val="single" w:sz="4" w:space="0" w:color="auto"/>
              <w:right w:val="single" w:sz="4" w:space="0" w:color="auto"/>
            </w:tcBorders>
            <w:hideMark/>
          </w:tcPr>
          <w:p w14:paraId="28863B21" w14:textId="77777777" w:rsidR="000C6CDB" w:rsidRPr="000C6CDB" w:rsidRDefault="000C6CDB" w:rsidP="000C6CDB">
            <w:pPr>
              <w:rPr>
                <w:sz w:val="20"/>
                <w:lang w:eastAsia="en-US"/>
              </w:rPr>
            </w:pPr>
            <w:r w:rsidRPr="000C6CDB">
              <w:rPr>
                <w:sz w:val="20"/>
                <w:lang w:eastAsia="en-US"/>
              </w:rPr>
              <w:t>50</w:t>
            </w:r>
          </w:p>
        </w:tc>
      </w:tr>
      <w:tr w:rsidR="000C6CDB" w:rsidRPr="000C6CDB" w14:paraId="716CA65D" w14:textId="77777777" w:rsidTr="00F95202">
        <w:tc>
          <w:tcPr>
            <w:tcW w:w="0" w:type="auto"/>
            <w:vMerge/>
            <w:tcBorders>
              <w:top w:val="single" w:sz="4" w:space="0" w:color="auto"/>
              <w:left w:val="single" w:sz="4" w:space="0" w:color="auto"/>
              <w:bottom w:val="single" w:sz="4" w:space="0" w:color="auto"/>
              <w:right w:val="single" w:sz="4" w:space="0" w:color="auto"/>
            </w:tcBorders>
            <w:vAlign w:val="center"/>
            <w:hideMark/>
          </w:tcPr>
          <w:p w14:paraId="0068DA5A" w14:textId="77777777" w:rsidR="000C6CDB" w:rsidRPr="000C6CDB" w:rsidRDefault="000C6CDB" w:rsidP="000C6CDB">
            <w:pPr>
              <w:rPr>
                <w:rFonts w:eastAsia="Calibri"/>
                <w:b/>
                <w:position w:val="1"/>
                <w:sz w:val="20"/>
                <w:lang w:eastAsia="en-US"/>
              </w:rPr>
            </w:pPr>
          </w:p>
        </w:tc>
        <w:tc>
          <w:tcPr>
            <w:tcW w:w="2027" w:type="pct"/>
            <w:tcBorders>
              <w:top w:val="single" w:sz="4" w:space="0" w:color="auto"/>
              <w:left w:val="single" w:sz="4" w:space="0" w:color="auto"/>
              <w:bottom w:val="single" w:sz="4" w:space="0" w:color="auto"/>
              <w:right w:val="single" w:sz="4" w:space="0" w:color="auto"/>
            </w:tcBorders>
            <w:hideMark/>
          </w:tcPr>
          <w:p w14:paraId="518D6B50" w14:textId="77777777" w:rsidR="000C6CDB" w:rsidRPr="000C6CDB" w:rsidRDefault="000C6CDB" w:rsidP="000C6CDB">
            <w:pPr>
              <w:rPr>
                <w:rFonts w:eastAsia="Calibri"/>
                <w:sz w:val="20"/>
                <w:lang w:eastAsia="en-US"/>
              </w:rPr>
            </w:pPr>
            <w:r w:rsidRPr="000C6CDB">
              <w:rPr>
                <w:sz w:val="20"/>
                <w:lang w:eastAsia="en-US"/>
              </w:rPr>
              <w:t>Work Experience Phase – in activity with a moderate to high JSCI score</w:t>
            </w:r>
          </w:p>
        </w:tc>
        <w:tc>
          <w:tcPr>
            <w:tcW w:w="1787" w:type="pct"/>
            <w:tcBorders>
              <w:top w:val="single" w:sz="4" w:space="0" w:color="auto"/>
              <w:left w:val="single" w:sz="4" w:space="0" w:color="auto"/>
              <w:bottom w:val="single" w:sz="4" w:space="0" w:color="auto"/>
              <w:right w:val="single" w:sz="4" w:space="0" w:color="auto"/>
            </w:tcBorders>
            <w:hideMark/>
          </w:tcPr>
          <w:p w14:paraId="395AB3E1" w14:textId="77777777" w:rsidR="000C6CDB" w:rsidRPr="000C6CDB" w:rsidRDefault="000C6CDB" w:rsidP="000C6CDB">
            <w:pPr>
              <w:rPr>
                <w:rFonts w:eastAsia="Calibri"/>
                <w:sz w:val="20"/>
                <w:lang w:eastAsia="en-US"/>
              </w:rPr>
            </w:pPr>
            <w:r w:rsidRPr="000C6CDB">
              <w:rPr>
                <w:sz w:val="20"/>
                <w:lang w:eastAsia="en-US"/>
              </w:rPr>
              <w:t>Stream B Case Management Phase</w:t>
            </w:r>
          </w:p>
        </w:tc>
        <w:tc>
          <w:tcPr>
            <w:tcW w:w="693" w:type="pct"/>
            <w:tcBorders>
              <w:top w:val="single" w:sz="4" w:space="0" w:color="auto"/>
              <w:left w:val="single" w:sz="4" w:space="0" w:color="auto"/>
              <w:bottom w:val="single" w:sz="4" w:space="0" w:color="auto"/>
              <w:right w:val="single" w:sz="4" w:space="0" w:color="auto"/>
            </w:tcBorders>
            <w:hideMark/>
          </w:tcPr>
          <w:p w14:paraId="67B3A277" w14:textId="77777777" w:rsidR="000C6CDB" w:rsidRPr="000C6CDB" w:rsidRDefault="000C6CDB" w:rsidP="000C6CDB">
            <w:pPr>
              <w:rPr>
                <w:sz w:val="20"/>
                <w:lang w:eastAsia="en-US"/>
              </w:rPr>
            </w:pPr>
            <w:r w:rsidRPr="000C6CDB">
              <w:rPr>
                <w:sz w:val="20"/>
                <w:lang w:eastAsia="en-US"/>
              </w:rPr>
              <w:t>300</w:t>
            </w:r>
          </w:p>
        </w:tc>
      </w:tr>
      <w:tr w:rsidR="000C6CDB" w:rsidRPr="000C6CDB" w14:paraId="557EFD2E" w14:textId="77777777" w:rsidTr="00F95202">
        <w:tc>
          <w:tcPr>
            <w:tcW w:w="0" w:type="auto"/>
            <w:vMerge/>
            <w:tcBorders>
              <w:top w:val="single" w:sz="4" w:space="0" w:color="auto"/>
              <w:left w:val="single" w:sz="4" w:space="0" w:color="auto"/>
              <w:bottom w:val="single" w:sz="4" w:space="0" w:color="auto"/>
              <w:right w:val="single" w:sz="4" w:space="0" w:color="auto"/>
            </w:tcBorders>
            <w:vAlign w:val="center"/>
            <w:hideMark/>
          </w:tcPr>
          <w:p w14:paraId="703736A4" w14:textId="77777777" w:rsidR="000C6CDB" w:rsidRPr="000C6CDB" w:rsidRDefault="000C6CDB" w:rsidP="000C6CDB">
            <w:pPr>
              <w:rPr>
                <w:rFonts w:eastAsia="Calibri"/>
                <w:b/>
                <w:position w:val="1"/>
                <w:sz w:val="20"/>
                <w:lang w:eastAsia="en-US"/>
              </w:rPr>
            </w:pPr>
          </w:p>
        </w:tc>
        <w:tc>
          <w:tcPr>
            <w:tcW w:w="2027" w:type="pct"/>
            <w:tcBorders>
              <w:top w:val="single" w:sz="4" w:space="0" w:color="auto"/>
              <w:left w:val="single" w:sz="4" w:space="0" w:color="auto"/>
              <w:bottom w:val="single" w:sz="4" w:space="0" w:color="auto"/>
              <w:right w:val="single" w:sz="4" w:space="0" w:color="auto"/>
            </w:tcBorders>
            <w:hideMark/>
          </w:tcPr>
          <w:p w14:paraId="11383156" w14:textId="77777777" w:rsidR="000C6CDB" w:rsidRPr="000C6CDB" w:rsidRDefault="000C6CDB" w:rsidP="000C6CDB">
            <w:pPr>
              <w:rPr>
                <w:rFonts w:eastAsia="Calibri"/>
                <w:sz w:val="20"/>
                <w:lang w:eastAsia="en-US"/>
              </w:rPr>
            </w:pPr>
            <w:r w:rsidRPr="000C6CDB">
              <w:rPr>
                <w:sz w:val="20"/>
                <w:lang w:eastAsia="en-US"/>
              </w:rPr>
              <w:t>Work Experience Phase – not in activity with a low to moderate JSCI score</w:t>
            </w:r>
          </w:p>
        </w:tc>
        <w:tc>
          <w:tcPr>
            <w:tcW w:w="1787" w:type="pct"/>
            <w:tcBorders>
              <w:top w:val="single" w:sz="4" w:space="0" w:color="auto"/>
              <w:left w:val="single" w:sz="4" w:space="0" w:color="auto"/>
              <w:bottom w:val="single" w:sz="4" w:space="0" w:color="auto"/>
              <w:right w:val="single" w:sz="4" w:space="0" w:color="auto"/>
            </w:tcBorders>
            <w:hideMark/>
          </w:tcPr>
          <w:p w14:paraId="33C9582E" w14:textId="77777777" w:rsidR="000C6CDB" w:rsidRPr="000C6CDB" w:rsidRDefault="000C6CDB" w:rsidP="000C6CDB">
            <w:pPr>
              <w:rPr>
                <w:rFonts w:eastAsia="Calibri"/>
                <w:sz w:val="20"/>
                <w:lang w:eastAsia="en-US"/>
              </w:rPr>
            </w:pPr>
            <w:r w:rsidRPr="000C6CDB">
              <w:rPr>
                <w:sz w:val="20"/>
                <w:lang w:eastAsia="en-US"/>
              </w:rPr>
              <w:t xml:space="preserve">Stream A Work for the Dole Phase </w:t>
            </w:r>
          </w:p>
        </w:tc>
        <w:tc>
          <w:tcPr>
            <w:tcW w:w="693" w:type="pct"/>
            <w:tcBorders>
              <w:top w:val="single" w:sz="4" w:space="0" w:color="auto"/>
              <w:left w:val="single" w:sz="4" w:space="0" w:color="auto"/>
              <w:bottom w:val="single" w:sz="4" w:space="0" w:color="auto"/>
              <w:right w:val="single" w:sz="4" w:space="0" w:color="auto"/>
            </w:tcBorders>
            <w:hideMark/>
          </w:tcPr>
          <w:p w14:paraId="4E48AF6E" w14:textId="77777777" w:rsidR="000C6CDB" w:rsidRPr="000C6CDB" w:rsidRDefault="000C6CDB" w:rsidP="000C6CDB">
            <w:pPr>
              <w:rPr>
                <w:sz w:val="20"/>
                <w:lang w:eastAsia="en-US"/>
              </w:rPr>
            </w:pPr>
            <w:r w:rsidRPr="000C6CDB">
              <w:rPr>
                <w:sz w:val="20"/>
                <w:lang w:eastAsia="en-US"/>
              </w:rPr>
              <w:t>50</w:t>
            </w:r>
          </w:p>
        </w:tc>
      </w:tr>
      <w:tr w:rsidR="000C6CDB" w:rsidRPr="000C6CDB" w14:paraId="6BCD1D57" w14:textId="77777777" w:rsidTr="00F95202">
        <w:tc>
          <w:tcPr>
            <w:tcW w:w="0" w:type="auto"/>
            <w:vMerge/>
            <w:tcBorders>
              <w:top w:val="single" w:sz="4" w:space="0" w:color="auto"/>
              <w:left w:val="single" w:sz="4" w:space="0" w:color="auto"/>
              <w:bottom w:val="single" w:sz="4" w:space="0" w:color="auto"/>
              <w:right w:val="single" w:sz="4" w:space="0" w:color="auto"/>
            </w:tcBorders>
            <w:vAlign w:val="center"/>
            <w:hideMark/>
          </w:tcPr>
          <w:p w14:paraId="03C3AEF9" w14:textId="77777777" w:rsidR="000C6CDB" w:rsidRPr="000C6CDB" w:rsidRDefault="000C6CDB" w:rsidP="000C6CDB">
            <w:pPr>
              <w:rPr>
                <w:rFonts w:eastAsia="Calibri"/>
                <w:b/>
                <w:position w:val="1"/>
                <w:sz w:val="20"/>
                <w:lang w:eastAsia="en-US"/>
              </w:rPr>
            </w:pPr>
          </w:p>
        </w:tc>
        <w:tc>
          <w:tcPr>
            <w:tcW w:w="2027" w:type="pct"/>
            <w:tcBorders>
              <w:top w:val="single" w:sz="4" w:space="0" w:color="auto"/>
              <w:left w:val="single" w:sz="4" w:space="0" w:color="auto"/>
              <w:bottom w:val="single" w:sz="4" w:space="0" w:color="auto"/>
              <w:right w:val="single" w:sz="4" w:space="0" w:color="auto"/>
            </w:tcBorders>
            <w:hideMark/>
          </w:tcPr>
          <w:p w14:paraId="051C3118" w14:textId="77777777" w:rsidR="000C6CDB" w:rsidRPr="000C6CDB" w:rsidRDefault="000C6CDB" w:rsidP="000C6CDB">
            <w:pPr>
              <w:rPr>
                <w:rFonts w:eastAsia="Calibri"/>
                <w:sz w:val="20"/>
                <w:lang w:eastAsia="en-US"/>
              </w:rPr>
            </w:pPr>
            <w:r w:rsidRPr="000C6CDB">
              <w:rPr>
                <w:sz w:val="20"/>
                <w:lang w:eastAsia="en-US"/>
              </w:rPr>
              <w:t>Work Experience Phase – not in activity with a moderate to high JSCI score</w:t>
            </w:r>
          </w:p>
        </w:tc>
        <w:tc>
          <w:tcPr>
            <w:tcW w:w="1787" w:type="pct"/>
            <w:tcBorders>
              <w:top w:val="single" w:sz="4" w:space="0" w:color="auto"/>
              <w:left w:val="single" w:sz="4" w:space="0" w:color="auto"/>
              <w:bottom w:val="single" w:sz="4" w:space="0" w:color="auto"/>
              <w:right w:val="single" w:sz="4" w:space="0" w:color="auto"/>
            </w:tcBorders>
            <w:hideMark/>
          </w:tcPr>
          <w:p w14:paraId="259426C2" w14:textId="77777777" w:rsidR="000C6CDB" w:rsidRPr="000C6CDB" w:rsidRDefault="000C6CDB" w:rsidP="000C6CDB">
            <w:pPr>
              <w:rPr>
                <w:rFonts w:eastAsia="Calibri"/>
                <w:sz w:val="20"/>
                <w:lang w:eastAsia="en-US"/>
              </w:rPr>
            </w:pPr>
            <w:r w:rsidRPr="000C6CDB">
              <w:rPr>
                <w:sz w:val="20"/>
                <w:lang w:eastAsia="en-US"/>
              </w:rPr>
              <w:t xml:space="preserve">Stream B Work for the Dole Phase </w:t>
            </w:r>
          </w:p>
        </w:tc>
        <w:tc>
          <w:tcPr>
            <w:tcW w:w="693" w:type="pct"/>
            <w:tcBorders>
              <w:top w:val="single" w:sz="4" w:space="0" w:color="auto"/>
              <w:left w:val="single" w:sz="4" w:space="0" w:color="auto"/>
              <w:bottom w:val="single" w:sz="4" w:space="0" w:color="auto"/>
              <w:right w:val="single" w:sz="4" w:space="0" w:color="auto"/>
            </w:tcBorders>
            <w:hideMark/>
          </w:tcPr>
          <w:p w14:paraId="3F9FAD6E" w14:textId="77777777" w:rsidR="000C6CDB" w:rsidRPr="000C6CDB" w:rsidRDefault="000C6CDB" w:rsidP="000C6CDB">
            <w:pPr>
              <w:rPr>
                <w:sz w:val="20"/>
                <w:lang w:eastAsia="en-US"/>
              </w:rPr>
            </w:pPr>
            <w:r w:rsidRPr="000C6CDB">
              <w:rPr>
                <w:sz w:val="20"/>
                <w:lang w:eastAsia="en-US"/>
              </w:rPr>
              <w:t>150</w:t>
            </w:r>
          </w:p>
        </w:tc>
      </w:tr>
      <w:tr w:rsidR="000C6CDB" w:rsidRPr="000C6CDB" w14:paraId="533E3FDE" w14:textId="77777777" w:rsidTr="00F95202">
        <w:tc>
          <w:tcPr>
            <w:tcW w:w="0" w:type="auto"/>
            <w:vMerge/>
            <w:tcBorders>
              <w:top w:val="single" w:sz="4" w:space="0" w:color="auto"/>
              <w:left w:val="single" w:sz="4" w:space="0" w:color="auto"/>
              <w:bottom w:val="single" w:sz="4" w:space="0" w:color="auto"/>
              <w:right w:val="single" w:sz="4" w:space="0" w:color="auto"/>
            </w:tcBorders>
            <w:vAlign w:val="center"/>
            <w:hideMark/>
          </w:tcPr>
          <w:p w14:paraId="36EB7E47" w14:textId="77777777" w:rsidR="000C6CDB" w:rsidRPr="000C6CDB" w:rsidRDefault="000C6CDB" w:rsidP="000C6CDB">
            <w:pPr>
              <w:rPr>
                <w:rFonts w:eastAsia="Calibri"/>
                <w:b/>
                <w:position w:val="1"/>
                <w:sz w:val="20"/>
                <w:lang w:eastAsia="en-US"/>
              </w:rPr>
            </w:pPr>
          </w:p>
        </w:tc>
        <w:tc>
          <w:tcPr>
            <w:tcW w:w="2027" w:type="pct"/>
            <w:tcBorders>
              <w:top w:val="single" w:sz="4" w:space="0" w:color="auto"/>
              <w:left w:val="single" w:sz="4" w:space="0" w:color="auto"/>
              <w:bottom w:val="single" w:sz="4" w:space="0" w:color="auto"/>
              <w:right w:val="single" w:sz="4" w:space="0" w:color="auto"/>
            </w:tcBorders>
            <w:hideMark/>
          </w:tcPr>
          <w:p w14:paraId="03584463" w14:textId="77777777" w:rsidR="000C6CDB" w:rsidRPr="000C6CDB" w:rsidRDefault="000C6CDB" w:rsidP="000C6CDB">
            <w:pPr>
              <w:rPr>
                <w:rFonts w:eastAsia="Calibri"/>
                <w:sz w:val="20"/>
                <w:lang w:eastAsia="en-US"/>
              </w:rPr>
            </w:pPr>
            <w:r w:rsidRPr="000C6CDB">
              <w:rPr>
                <w:sz w:val="20"/>
                <w:lang w:eastAsia="en-US"/>
              </w:rPr>
              <w:t xml:space="preserve">Compulsory Activity Phase with a low to moderate JSCI score </w:t>
            </w:r>
          </w:p>
        </w:tc>
        <w:tc>
          <w:tcPr>
            <w:tcW w:w="1787" w:type="pct"/>
            <w:tcBorders>
              <w:top w:val="single" w:sz="4" w:space="0" w:color="auto"/>
              <w:left w:val="single" w:sz="4" w:space="0" w:color="auto"/>
              <w:bottom w:val="single" w:sz="4" w:space="0" w:color="auto"/>
              <w:right w:val="single" w:sz="4" w:space="0" w:color="auto"/>
            </w:tcBorders>
            <w:hideMark/>
          </w:tcPr>
          <w:p w14:paraId="6C442E3A" w14:textId="77777777" w:rsidR="000C6CDB" w:rsidRPr="000C6CDB" w:rsidRDefault="000C6CDB" w:rsidP="000C6CDB">
            <w:pPr>
              <w:rPr>
                <w:rFonts w:eastAsia="Calibri"/>
                <w:sz w:val="20"/>
                <w:lang w:eastAsia="en-US"/>
              </w:rPr>
            </w:pPr>
            <w:r w:rsidRPr="000C6CDB">
              <w:rPr>
                <w:sz w:val="20"/>
                <w:lang w:eastAsia="en-US"/>
              </w:rPr>
              <w:t xml:space="preserve">Stream A Work for the Dole Phase </w:t>
            </w:r>
          </w:p>
        </w:tc>
        <w:tc>
          <w:tcPr>
            <w:tcW w:w="693" w:type="pct"/>
            <w:tcBorders>
              <w:top w:val="single" w:sz="4" w:space="0" w:color="auto"/>
              <w:left w:val="single" w:sz="4" w:space="0" w:color="auto"/>
              <w:bottom w:val="single" w:sz="4" w:space="0" w:color="auto"/>
              <w:right w:val="single" w:sz="4" w:space="0" w:color="auto"/>
            </w:tcBorders>
            <w:hideMark/>
          </w:tcPr>
          <w:p w14:paraId="0EAE63FB" w14:textId="77777777" w:rsidR="000C6CDB" w:rsidRPr="000C6CDB" w:rsidRDefault="000C6CDB" w:rsidP="000C6CDB">
            <w:pPr>
              <w:rPr>
                <w:sz w:val="20"/>
                <w:lang w:eastAsia="en-US"/>
              </w:rPr>
            </w:pPr>
            <w:r w:rsidRPr="000C6CDB">
              <w:rPr>
                <w:sz w:val="20"/>
                <w:lang w:eastAsia="en-US"/>
              </w:rPr>
              <w:t>50</w:t>
            </w:r>
          </w:p>
        </w:tc>
      </w:tr>
      <w:tr w:rsidR="000C6CDB" w:rsidRPr="000C6CDB" w14:paraId="5EF73A31" w14:textId="77777777" w:rsidTr="00F95202">
        <w:tc>
          <w:tcPr>
            <w:tcW w:w="0" w:type="auto"/>
            <w:vMerge/>
            <w:tcBorders>
              <w:top w:val="single" w:sz="4" w:space="0" w:color="auto"/>
              <w:left w:val="single" w:sz="4" w:space="0" w:color="auto"/>
              <w:bottom w:val="single" w:sz="4" w:space="0" w:color="auto"/>
              <w:right w:val="single" w:sz="4" w:space="0" w:color="auto"/>
            </w:tcBorders>
            <w:vAlign w:val="center"/>
            <w:hideMark/>
          </w:tcPr>
          <w:p w14:paraId="1624FD85" w14:textId="77777777" w:rsidR="000C6CDB" w:rsidRPr="000C6CDB" w:rsidRDefault="000C6CDB" w:rsidP="000C6CDB">
            <w:pPr>
              <w:rPr>
                <w:rFonts w:eastAsia="Calibri"/>
                <w:b/>
                <w:position w:val="1"/>
                <w:sz w:val="20"/>
                <w:lang w:eastAsia="en-US"/>
              </w:rPr>
            </w:pPr>
          </w:p>
        </w:tc>
        <w:tc>
          <w:tcPr>
            <w:tcW w:w="2027" w:type="pct"/>
            <w:tcBorders>
              <w:top w:val="single" w:sz="4" w:space="0" w:color="auto"/>
              <w:left w:val="single" w:sz="4" w:space="0" w:color="auto"/>
              <w:bottom w:val="single" w:sz="4" w:space="0" w:color="auto"/>
              <w:right w:val="single" w:sz="4" w:space="0" w:color="auto"/>
            </w:tcBorders>
            <w:hideMark/>
          </w:tcPr>
          <w:p w14:paraId="241E90F0" w14:textId="77777777" w:rsidR="000C6CDB" w:rsidRPr="000C6CDB" w:rsidRDefault="000C6CDB" w:rsidP="000C6CDB">
            <w:pPr>
              <w:rPr>
                <w:rFonts w:eastAsia="Calibri"/>
                <w:sz w:val="20"/>
                <w:lang w:eastAsia="en-US"/>
              </w:rPr>
            </w:pPr>
            <w:r w:rsidRPr="000C6CDB">
              <w:rPr>
                <w:sz w:val="20"/>
                <w:lang w:eastAsia="en-US"/>
              </w:rPr>
              <w:t>Compulsory Activity Phase with a moderate to high JSCI score</w:t>
            </w:r>
          </w:p>
        </w:tc>
        <w:tc>
          <w:tcPr>
            <w:tcW w:w="1787" w:type="pct"/>
            <w:tcBorders>
              <w:top w:val="single" w:sz="4" w:space="0" w:color="auto"/>
              <w:left w:val="single" w:sz="4" w:space="0" w:color="auto"/>
              <w:bottom w:val="single" w:sz="4" w:space="0" w:color="auto"/>
              <w:right w:val="single" w:sz="4" w:space="0" w:color="auto"/>
            </w:tcBorders>
            <w:hideMark/>
          </w:tcPr>
          <w:p w14:paraId="43AB14D0" w14:textId="77777777" w:rsidR="000C6CDB" w:rsidRPr="000C6CDB" w:rsidRDefault="000C6CDB" w:rsidP="000C6CDB">
            <w:pPr>
              <w:rPr>
                <w:rFonts w:eastAsia="Calibri"/>
                <w:sz w:val="20"/>
                <w:lang w:eastAsia="en-US"/>
              </w:rPr>
            </w:pPr>
            <w:r w:rsidRPr="000C6CDB">
              <w:rPr>
                <w:sz w:val="20"/>
                <w:lang w:eastAsia="en-US"/>
              </w:rPr>
              <w:t>Stream B Work for the Dole Phase</w:t>
            </w:r>
          </w:p>
        </w:tc>
        <w:tc>
          <w:tcPr>
            <w:tcW w:w="693" w:type="pct"/>
            <w:tcBorders>
              <w:top w:val="single" w:sz="4" w:space="0" w:color="auto"/>
              <w:left w:val="single" w:sz="4" w:space="0" w:color="auto"/>
              <w:bottom w:val="single" w:sz="4" w:space="0" w:color="auto"/>
              <w:right w:val="single" w:sz="4" w:space="0" w:color="auto"/>
            </w:tcBorders>
            <w:hideMark/>
          </w:tcPr>
          <w:p w14:paraId="154A504C" w14:textId="77777777" w:rsidR="000C6CDB" w:rsidRPr="000C6CDB" w:rsidRDefault="000C6CDB" w:rsidP="000C6CDB">
            <w:pPr>
              <w:rPr>
                <w:sz w:val="20"/>
                <w:lang w:eastAsia="en-US"/>
              </w:rPr>
            </w:pPr>
            <w:r w:rsidRPr="000C6CDB">
              <w:rPr>
                <w:sz w:val="20"/>
                <w:lang w:eastAsia="en-US"/>
              </w:rPr>
              <w:t>150</w:t>
            </w:r>
          </w:p>
        </w:tc>
      </w:tr>
      <w:tr w:rsidR="000C6CDB" w:rsidRPr="000C6CDB" w14:paraId="4D4AF544" w14:textId="77777777" w:rsidTr="00F95202">
        <w:tc>
          <w:tcPr>
            <w:tcW w:w="5000" w:type="pct"/>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D8047AF" w14:textId="77777777" w:rsidR="000C6CDB" w:rsidRPr="000C6CDB" w:rsidRDefault="000C6CDB" w:rsidP="000C6CDB">
            <w:pPr>
              <w:spacing w:line="245" w:lineRule="exact"/>
              <w:ind w:right="-20"/>
              <w:rPr>
                <w:rFonts w:asciiTheme="minorHAnsi" w:eastAsia="Calibri" w:hAnsiTheme="minorHAnsi" w:cstheme="minorHAnsi"/>
                <w:position w:val="1"/>
                <w:sz w:val="20"/>
                <w:lang w:eastAsia="en-US"/>
              </w:rPr>
            </w:pPr>
          </w:p>
        </w:tc>
      </w:tr>
      <w:tr w:rsidR="000C6CDB" w:rsidRPr="000C6CDB" w14:paraId="3EE36B9A" w14:textId="77777777" w:rsidTr="00F95202">
        <w:tc>
          <w:tcPr>
            <w:tcW w:w="493" w:type="pct"/>
            <w:vMerge w:val="restart"/>
            <w:tcBorders>
              <w:top w:val="single" w:sz="4" w:space="0" w:color="auto"/>
              <w:left w:val="single" w:sz="4" w:space="0" w:color="auto"/>
              <w:bottom w:val="single" w:sz="4" w:space="0" w:color="auto"/>
              <w:right w:val="single" w:sz="4" w:space="0" w:color="auto"/>
            </w:tcBorders>
            <w:hideMark/>
          </w:tcPr>
          <w:p w14:paraId="4FB012BC" w14:textId="77777777" w:rsidR="000C6CDB" w:rsidRPr="000C6CDB" w:rsidRDefault="000C6CDB" w:rsidP="000C6CDB">
            <w:pPr>
              <w:rPr>
                <w:rFonts w:eastAsia="Calibri"/>
                <w:b/>
                <w:sz w:val="20"/>
                <w:lang w:eastAsia="en-US"/>
              </w:rPr>
            </w:pPr>
            <w:r w:rsidRPr="000C6CDB">
              <w:rPr>
                <w:b/>
                <w:sz w:val="20"/>
                <w:lang w:eastAsia="en-US"/>
              </w:rPr>
              <w:t>Stream 3</w:t>
            </w:r>
          </w:p>
        </w:tc>
        <w:tc>
          <w:tcPr>
            <w:tcW w:w="2027" w:type="pct"/>
            <w:tcBorders>
              <w:top w:val="single" w:sz="4" w:space="0" w:color="auto"/>
              <w:left w:val="single" w:sz="4" w:space="0" w:color="auto"/>
              <w:bottom w:val="single" w:sz="4" w:space="0" w:color="auto"/>
              <w:right w:val="single" w:sz="4" w:space="0" w:color="auto"/>
            </w:tcBorders>
            <w:hideMark/>
          </w:tcPr>
          <w:p w14:paraId="30CB98C1" w14:textId="77777777" w:rsidR="000C6CDB" w:rsidRPr="000C6CDB" w:rsidRDefault="000C6CDB" w:rsidP="000C6CDB">
            <w:pPr>
              <w:rPr>
                <w:rFonts w:eastAsia="Calibri"/>
                <w:sz w:val="20"/>
                <w:lang w:eastAsia="en-US"/>
              </w:rPr>
            </w:pPr>
            <w:r w:rsidRPr="000C6CDB">
              <w:rPr>
                <w:sz w:val="20"/>
                <w:lang w:eastAsia="en-US"/>
              </w:rPr>
              <w:t xml:space="preserve">Stream Services 0-6 months </w:t>
            </w:r>
          </w:p>
        </w:tc>
        <w:tc>
          <w:tcPr>
            <w:tcW w:w="1787" w:type="pct"/>
            <w:tcBorders>
              <w:top w:val="single" w:sz="4" w:space="0" w:color="auto"/>
              <w:left w:val="single" w:sz="4" w:space="0" w:color="auto"/>
              <w:bottom w:val="single" w:sz="4" w:space="0" w:color="auto"/>
              <w:right w:val="single" w:sz="4" w:space="0" w:color="auto"/>
            </w:tcBorders>
            <w:hideMark/>
          </w:tcPr>
          <w:p w14:paraId="0DAFF185" w14:textId="77777777" w:rsidR="000C6CDB" w:rsidRPr="000C6CDB" w:rsidRDefault="000C6CDB" w:rsidP="000C6CDB">
            <w:pPr>
              <w:rPr>
                <w:rFonts w:eastAsia="Calibri"/>
                <w:sz w:val="20"/>
                <w:lang w:eastAsia="en-US"/>
              </w:rPr>
            </w:pPr>
            <w:r w:rsidRPr="000C6CDB">
              <w:rPr>
                <w:sz w:val="20"/>
                <w:lang w:eastAsia="en-US"/>
              </w:rPr>
              <w:t>Stream B Case Management Phase</w:t>
            </w:r>
          </w:p>
        </w:tc>
        <w:tc>
          <w:tcPr>
            <w:tcW w:w="693" w:type="pct"/>
            <w:tcBorders>
              <w:top w:val="single" w:sz="4" w:space="0" w:color="auto"/>
              <w:left w:val="single" w:sz="4" w:space="0" w:color="auto"/>
              <w:bottom w:val="single" w:sz="4" w:space="0" w:color="auto"/>
              <w:right w:val="single" w:sz="4" w:space="0" w:color="auto"/>
            </w:tcBorders>
            <w:hideMark/>
          </w:tcPr>
          <w:p w14:paraId="31D120C8" w14:textId="77777777" w:rsidR="000C6CDB" w:rsidRPr="000C6CDB" w:rsidRDefault="000C6CDB" w:rsidP="000C6CDB">
            <w:pPr>
              <w:rPr>
                <w:rFonts w:eastAsia="Calibri"/>
                <w:sz w:val="20"/>
                <w:lang w:eastAsia="en-US"/>
              </w:rPr>
            </w:pPr>
            <w:r w:rsidRPr="000C6CDB">
              <w:rPr>
                <w:sz w:val="20"/>
                <w:lang w:eastAsia="en-US"/>
              </w:rPr>
              <w:t>300</w:t>
            </w:r>
          </w:p>
        </w:tc>
      </w:tr>
      <w:tr w:rsidR="000C6CDB" w:rsidRPr="000C6CDB" w14:paraId="2A942D30" w14:textId="77777777" w:rsidTr="00F95202">
        <w:tc>
          <w:tcPr>
            <w:tcW w:w="0" w:type="auto"/>
            <w:vMerge/>
            <w:tcBorders>
              <w:top w:val="single" w:sz="4" w:space="0" w:color="auto"/>
              <w:left w:val="single" w:sz="4" w:space="0" w:color="auto"/>
              <w:bottom w:val="single" w:sz="4" w:space="0" w:color="auto"/>
              <w:right w:val="single" w:sz="4" w:space="0" w:color="auto"/>
            </w:tcBorders>
            <w:vAlign w:val="center"/>
            <w:hideMark/>
          </w:tcPr>
          <w:p w14:paraId="35A3CFB5" w14:textId="77777777" w:rsidR="000C6CDB" w:rsidRPr="000C6CDB" w:rsidRDefault="000C6CDB" w:rsidP="000C6CDB">
            <w:pPr>
              <w:rPr>
                <w:rFonts w:eastAsia="Calibri"/>
                <w:position w:val="1"/>
                <w:sz w:val="20"/>
                <w:lang w:eastAsia="en-US"/>
              </w:rPr>
            </w:pPr>
          </w:p>
        </w:tc>
        <w:tc>
          <w:tcPr>
            <w:tcW w:w="2027" w:type="pct"/>
            <w:tcBorders>
              <w:top w:val="single" w:sz="4" w:space="0" w:color="auto"/>
              <w:left w:val="single" w:sz="4" w:space="0" w:color="auto"/>
              <w:bottom w:val="single" w:sz="4" w:space="0" w:color="auto"/>
              <w:right w:val="single" w:sz="4" w:space="0" w:color="auto"/>
            </w:tcBorders>
            <w:hideMark/>
          </w:tcPr>
          <w:p w14:paraId="686427A5" w14:textId="77777777" w:rsidR="000C6CDB" w:rsidRPr="000C6CDB" w:rsidRDefault="000C6CDB" w:rsidP="000C6CDB">
            <w:pPr>
              <w:rPr>
                <w:rFonts w:eastAsia="Calibri"/>
                <w:sz w:val="20"/>
                <w:lang w:eastAsia="en-US"/>
              </w:rPr>
            </w:pPr>
            <w:r w:rsidRPr="000C6CDB">
              <w:rPr>
                <w:sz w:val="20"/>
                <w:lang w:eastAsia="en-US"/>
              </w:rPr>
              <w:t>Stream Services 6-12 months</w:t>
            </w:r>
          </w:p>
        </w:tc>
        <w:tc>
          <w:tcPr>
            <w:tcW w:w="1787" w:type="pct"/>
            <w:tcBorders>
              <w:top w:val="single" w:sz="4" w:space="0" w:color="auto"/>
              <w:left w:val="single" w:sz="4" w:space="0" w:color="auto"/>
              <w:bottom w:val="single" w:sz="4" w:space="0" w:color="auto"/>
              <w:right w:val="single" w:sz="4" w:space="0" w:color="auto"/>
            </w:tcBorders>
            <w:hideMark/>
          </w:tcPr>
          <w:p w14:paraId="6551DD6D" w14:textId="77777777" w:rsidR="000C6CDB" w:rsidRPr="000C6CDB" w:rsidRDefault="000C6CDB" w:rsidP="000C6CDB">
            <w:pPr>
              <w:rPr>
                <w:rFonts w:eastAsia="Calibri"/>
                <w:sz w:val="20"/>
                <w:lang w:eastAsia="en-US"/>
              </w:rPr>
            </w:pPr>
            <w:r w:rsidRPr="000C6CDB">
              <w:rPr>
                <w:sz w:val="20"/>
                <w:lang w:eastAsia="en-US"/>
              </w:rPr>
              <w:t>Stream B Case Management Phase - 6 months of servicing after which time enter the Stream B Work for the Dole Phase</w:t>
            </w:r>
          </w:p>
        </w:tc>
        <w:tc>
          <w:tcPr>
            <w:tcW w:w="693" w:type="pct"/>
            <w:tcBorders>
              <w:top w:val="single" w:sz="4" w:space="0" w:color="auto"/>
              <w:left w:val="single" w:sz="4" w:space="0" w:color="auto"/>
              <w:bottom w:val="single" w:sz="4" w:space="0" w:color="auto"/>
              <w:right w:val="single" w:sz="4" w:space="0" w:color="auto"/>
            </w:tcBorders>
            <w:hideMark/>
          </w:tcPr>
          <w:p w14:paraId="10A87B70" w14:textId="77777777" w:rsidR="000C6CDB" w:rsidRPr="000C6CDB" w:rsidRDefault="000C6CDB" w:rsidP="000C6CDB">
            <w:pPr>
              <w:rPr>
                <w:sz w:val="20"/>
                <w:lang w:eastAsia="en-US"/>
              </w:rPr>
            </w:pPr>
            <w:r w:rsidRPr="000C6CDB">
              <w:rPr>
                <w:sz w:val="20"/>
                <w:lang w:eastAsia="en-US"/>
              </w:rPr>
              <w:t>300</w:t>
            </w:r>
          </w:p>
        </w:tc>
      </w:tr>
      <w:tr w:rsidR="000C6CDB" w:rsidRPr="000C6CDB" w14:paraId="3B8FD15D" w14:textId="77777777" w:rsidTr="00F95202">
        <w:tc>
          <w:tcPr>
            <w:tcW w:w="0" w:type="auto"/>
            <w:vMerge/>
            <w:tcBorders>
              <w:top w:val="single" w:sz="4" w:space="0" w:color="auto"/>
              <w:left w:val="single" w:sz="4" w:space="0" w:color="auto"/>
              <w:bottom w:val="single" w:sz="4" w:space="0" w:color="auto"/>
              <w:right w:val="single" w:sz="4" w:space="0" w:color="auto"/>
            </w:tcBorders>
            <w:vAlign w:val="center"/>
            <w:hideMark/>
          </w:tcPr>
          <w:p w14:paraId="11965871" w14:textId="77777777" w:rsidR="000C6CDB" w:rsidRPr="000C6CDB" w:rsidRDefault="000C6CDB" w:rsidP="000C6CDB">
            <w:pPr>
              <w:rPr>
                <w:rFonts w:eastAsia="Calibri"/>
                <w:position w:val="1"/>
                <w:sz w:val="20"/>
                <w:lang w:eastAsia="en-US"/>
              </w:rPr>
            </w:pPr>
          </w:p>
        </w:tc>
        <w:tc>
          <w:tcPr>
            <w:tcW w:w="2027" w:type="pct"/>
            <w:tcBorders>
              <w:top w:val="single" w:sz="4" w:space="0" w:color="auto"/>
              <w:left w:val="single" w:sz="4" w:space="0" w:color="auto"/>
              <w:bottom w:val="single" w:sz="4" w:space="0" w:color="auto"/>
              <w:right w:val="single" w:sz="4" w:space="0" w:color="auto"/>
            </w:tcBorders>
            <w:hideMark/>
          </w:tcPr>
          <w:p w14:paraId="4FCB9DE6" w14:textId="77777777" w:rsidR="000C6CDB" w:rsidRPr="000C6CDB" w:rsidRDefault="000C6CDB" w:rsidP="000C6CDB">
            <w:pPr>
              <w:rPr>
                <w:rFonts w:eastAsia="Calibri"/>
                <w:sz w:val="20"/>
                <w:lang w:eastAsia="en-US"/>
              </w:rPr>
            </w:pPr>
            <w:r w:rsidRPr="000C6CDB">
              <w:rPr>
                <w:sz w:val="20"/>
                <w:lang w:eastAsia="en-US"/>
              </w:rPr>
              <w:t>Work Experience Phase – in activity</w:t>
            </w:r>
          </w:p>
        </w:tc>
        <w:tc>
          <w:tcPr>
            <w:tcW w:w="1787" w:type="pct"/>
            <w:tcBorders>
              <w:top w:val="single" w:sz="4" w:space="0" w:color="auto"/>
              <w:left w:val="single" w:sz="4" w:space="0" w:color="auto"/>
              <w:bottom w:val="single" w:sz="4" w:space="0" w:color="auto"/>
              <w:right w:val="single" w:sz="4" w:space="0" w:color="auto"/>
            </w:tcBorders>
            <w:hideMark/>
          </w:tcPr>
          <w:p w14:paraId="517558E5" w14:textId="77777777" w:rsidR="000C6CDB" w:rsidRPr="000C6CDB" w:rsidRDefault="000C6CDB" w:rsidP="000C6CDB">
            <w:pPr>
              <w:rPr>
                <w:rFonts w:eastAsia="Calibri"/>
                <w:sz w:val="20"/>
                <w:lang w:eastAsia="en-US"/>
              </w:rPr>
            </w:pPr>
            <w:r w:rsidRPr="000C6CDB">
              <w:rPr>
                <w:sz w:val="20"/>
                <w:lang w:eastAsia="en-US"/>
              </w:rPr>
              <w:t>Stream B Case Management Phase</w:t>
            </w:r>
          </w:p>
        </w:tc>
        <w:tc>
          <w:tcPr>
            <w:tcW w:w="693" w:type="pct"/>
            <w:tcBorders>
              <w:top w:val="single" w:sz="4" w:space="0" w:color="auto"/>
              <w:left w:val="single" w:sz="4" w:space="0" w:color="auto"/>
              <w:bottom w:val="single" w:sz="4" w:space="0" w:color="auto"/>
              <w:right w:val="single" w:sz="4" w:space="0" w:color="auto"/>
            </w:tcBorders>
            <w:hideMark/>
          </w:tcPr>
          <w:p w14:paraId="1DE028F4" w14:textId="77777777" w:rsidR="000C6CDB" w:rsidRPr="000C6CDB" w:rsidRDefault="000C6CDB" w:rsidP="000C6CDB">
            <w:pPr>
              <w:rPr>
                <w:sz w:val="20"/>
                <w:lang w:eastAsia="en-US"/>
              </w:rPr>
            </w:pPr>
            <w:r w:rsidRPr="000C6CDB">
              <w:rPr>
                <w:sz w:val="20"/>
                <w:lang w:eastAsia="en-US"/>
              </w:rPr>
              <w:t>300</w:t>
            </w:r>
          </w:p>
        </w:tc>
      </w:tr>
      <w:tr w:rsidR="000C6CDB" w:rsidRPr="000C6CDB" w14:paraId="41BC403B" w14:textId="77777777" w:rsidTr="00F95202">
        <w:tc>
          <w:tcPr>
            <w:tcW w:w="0" w:type="auto"/>
            <w:vMerge/>
            <w:tcBorders>
              <w:top w:val="single" w:sz="4" w:space="0" w:color="auto"/>
              <w:left w:val="single" w:sz="4" w:space="0" w:color="auto"/>
              <w:bottom w:val="single" w:sz="4" w:space="0" w:color="auto"/>
              <w:right w:val="single" w:sz="4" w:space="0" w:color="auto"/>
            </w:tcBorders>
            <w:vAlign w:val="center"/>
            <w:hideMark/>
          </w:tcPr>
          <w:p w14:paraId="175FA385" w14:textId="77777777" w:rsidR="000C6CDB" w:rsidRPr="000C6CDB" w:rsidRDefault="000C6CDB" w:rsidP="000C6CDB">
            <w:pPr>
              <w:rPr>
                <w:rFonts w:eastAsia="Calibri"/>
                <w:position w:val="1"/>
                <w:sz w:val="20"/>
                <w:lang w:eastAsia="en-US"/>
              </w:rPr>
            </w:pPr>
          </w:p>
        </w:tc>
        <w:tc>
          <w:tcPr>
            <w:tcW w:w="2027" w:type="pct"/>
            <w:tcBorders>
              <w:top w:val="single" w:sz="4" w:space="0" w:color="auto"/>
              <w:left w:val="single" w:sz="4" w:space="0" w:color="auto"/>
              <w:bottom w:val="single" w:sz="4" w:space="0" w:color="auto"/>
              <w:right w:val="single" w:sz="4" w:space="0" w:color="auto"/>
            </w:tcBorders>
            <w:hideMark/>
          </w:tcPr>
          <w:p w14:paraId="4B10EAC6" w14:textId="77777777" w:rsidR="000C6CDB" w:rsidRPr="000C6CDB" w:rsidRDefault="000C6CDB" w:rsidP="000C6CDB">
            <w:pPr>
              <w:rPr>
                <w:rFonts w:eastAsia="Calibri"/>
                <w:sz w:val="20"/>
                <w:lang w:eastAsia="en-US"/>
              </w:rPr>
            </w:pPr>
            <w:r w:rsidRPr="000C6CDB">
              <w:rPr>
                <w:sz w:val="20"/>
                <w:lang w:eastAsia="en-US"/>
              </w:rPr>
              <w:t>Work Experience Phase – not in activity</w:t>
            </w:r>
          </w:p>
        </w:tc>
        <w:tc>
          <w:tcPr>
            <w:tcW w:w="1787" w:type="pct"/>
            <w:tcBorders>
              <w:top w:val="single" w:sz="4" w:space="0" w:color="auto"/>
              <w:left w:val="single" w:sz="4" w:space="0" w:color="auto"/>
              <w:bottom w:val="single" w:sz="4" w:space="0" w:color="auto"/>
              <w:right w:val="single" w:sz="4" w:space="0" w:color="auto"/>
            </w:tcBorders>
            <w:hideMark/>
          </w:tcPr>
          <w:p w14:paraId="630B9661" w14:textId="77777777" w:rsidR="000C6CDB" w:rsidRPr="000C6CDB" w:rsidRDefault="000C6CDB" w:rsidP="000C6CDB">
            <w:pPr>
              <w:rPr>
                <w:rFonts w:eastAsia="Calibri"/>
                <w:sz w:val="20"/>
                <w:lang w:eastAsia="en-US"/>
              </w:rPr>
            </w:pPr>
            <w:r w:rsidRPr="000C6CDB">
              <w:rPr>
                <w:sz w:val="20"/>
                <w:lang w:eastAsia="en-US"/>
              </w:rPr>
              <w:t>Stream B Work for the Dole Phase</w:t>
            </w:r>
          </w:p>
        </w:tc>
        <w:tc>
          <w:tcPr>
            <w:tcW w:w="693" w:type="pct"/>
            <w:tcBorders>
              <w:top w:val="single" w:sz="4" w:space="0" w:color="auto"/>
              <w:left w:val="single" w:sz="4" w:space="0" w:color="auto"/>
              <w:bottom w:val="single" w:sz="4" w:space="0" w:color="auto"/>
              <w:right w:val="single" w:sz="4" w:space="0" w:color="auto"/>
            </w:tcBorders>
            <w:hideMark/>
          </w:tcPr>
          <w:p w14:paraId="4E94E905" w14:textId="77777777" w:rsidR="000C6CDB" w:rsidRPr="000C6CDB" w:rsidRDefault="000C6CDB" w:rsidP="000C6CDB">
            <w:pPr>
              <w:rPr>
                <w:sz w:val="20"/>
                <w:lang w:eastAsia="en-US"/>
              </w:rPr>
            </w:pPr>
            <w:r w:rsidRPr="000C6CDB">
              <w:rPr>
                <w:sz w:val="20"/>
                <w:lang w:eastAsia="en-US"/>
              </w:rPr>
              <w:t>150</w:t>
            </w:r>
          </w:p>
        </w:tc>
      </w:tr>
      <w:tr w:rsidR="000C6CDB" w:rsidRPr="000C6CDB" w14:paraId="01C5B54B" w14:textId="77777777" w:rsidTr="00F95202">
        <w:tc>
          <w:tcPr>
            <w:tcW w:w="0" w:type="auto"/>
            <w:vMerge/>
            <w:tcBorders>
              <w:top w:val="single" w:sz="4" w:space="0" w:color="auto"/>
              <w:left w:val="single" w:sz="4" w:space="0" w:color="auto"/>
              <w:bottom w:val="single" w:sz="4" w:space="0" w:color="auto"/>
              <w:right w:val="single" w:sz="4" w:space="0" w:color="auto"/>
            </w:tcBorders>
            <w:vAlign w:val="center"/>
            <w:hideMark/>
          </w:tcPr>
          <w:p w14:paraId="6DF8E1FC" w14:textId="77777777" w:rsidR="000C6CDB" w:rsidRPr="000C6CDB" w:rsidRDefault="000C6CDB" w:rsidP="000C6CDB">
            <w:pPr>
              <w:rPr>
                <w:rFonts w:eastAsia="Calibri"/>
                <w:position w:val="1"/>
                <w:sz w:val="20"/>
                <w:lang w:eastAsia="en-US"/>
              </w:rPr>
            </w:pPr>
          </w:p>
        </w:tc>
        <w:tc>
          <w:tcPr>
            <w:tcW w:w="2027" w:type="pct"/>
            <w:tcBorders>
              <w:top w:val="single" w:sz="4" w:space="0" w:color="auto"/>
              <w:left w:val="single" w:sz="4" w:space="0" w:color="auto"/>
              <w:bottom w:val="single" w:sz="4" w:space="0" w:color="auto"/>
              <w:right w:val="single" w:sz="4" w:space="0" w:color="auto"/>
            </w:tcBorders>
            <w:hideMark/>
          </w:tcPr>
          <w:p w14:paraId="0002767D" w14:textId="77777777" w:rsidR="000C6CDB" w:rsidRPr="000C6CDB" w:rsidRDefault="000C6CDB" w:rsidP="000C6CDB">
            <w:pPr>
              <w:rPr>
                <w:rFonts w:eastAsia="Calibri"/>
                <w:sz w:val="20"/>
                <w:lang w:eastAsia="en-US"/>
              </w:rPr>
            </w:pPr>
            <w:r w:rsidRPr="000C6CDB">
              <w:rPr>
                <w:sz w:val="20"/>
                <w:lang w:eastAsia="en-US"/>
              </w:rPr>
              <w:t>Compulsory Activity Phase</w:t>
            </w:r>
          </w:p>
        </w:tc>
        <w:tc>
          <w:tcPr>
            <w:tcW w:w="1787" w:type="pct"/>
            <w:tcBorders>
              <w:top w:val="single" w:sz="4" w:space="0" w:color="auto"/>
              <w:left w:val="single" w:sz="4" w:space="0" w:color="auto"/>
              <w:bottom w:val="single" w:sz="4" w:space="0" w:color="auto"/>
              <w:right w:val="single" w:sz="4" w:space="0" w:color="auto"/>
            </w:tcBorders>
            <w:hideMark/>
          </w:tcPr>
          <w:p w14:paraId="79884949" w14:textId="77777777" w:rsidR="000C6CDB" w:rsidRPr="000C6CDB" w:rsidRDefault="000C6CDB" w:rsidP="000C6CDB">
            <w:pPr>
              <w:rPr>
                <w:rFonts w:eastAsia="Calibri"/>
                <w:sz w:val="20"/>
                <w:lang w:eastAsia="en-US"/>
              </w:rPr>
            </w:pPr>
            <w:r w:rsidRPr="000C6CDB">
              <w:rPr>
                <w:sz w:val="20"/>
                <w:lang w:eastAsia="en-US"/>
              </w:rPr>
              <w:t>Stream B Work for the Dole Phase</w:t>
            </w:r>
          </w:p>
        </w:tc>
        <w:tc>
          <w:tcPr>
            <w:tcW w:w="693" w:type="pct"/>
            <w:tcBorders>
              <w:top w:val="single" w:sz="4" w:space="0" w:color="auto"/>
              <w:left w:val="single" w:sz="4" w:space="0" w:color="auto"/>
              <w:bottom w:val="single" w:sz="4" w:space="0" w:color="auto"/>
              <w:right w:val="single" w:sz="4" w:space="0" w:color="auto"/>
            </w:tcBorders>
            <w:hideMark/>
          </w:tcPr>
          <w:p w14:paraId="7C707858" w14:textId="77777777" w:rsidR="000C6CDB" w:rsidRPr="000C6CDB" w:rsidRDefault="000C6CDB" w:rsidP="000C6CDB">
            <w:pPr>
              <w:rPr>
                <w:sz w:val="20"/>
                <w:lang w:eastAsia="en-US"/>
              </w:rPr>
            </w:pPr>
            <w:r w:rsidRPr="000C6CDB">
              <w:rPr>
                <w:sz w:val="20"/>
                <w:lang w:eastAsia="en-US"/>
              </w:rPr>
              <w:t>150</w:t>
            </w:r>
          </w:p>
        </w:tc>
      </w:tr>
      <w:tr w:rsidR="000C6CDB" w:rsidRPr="000C6CDB" w14:paraId="666DD6D8" w14:textId="77777777" w:rsidTr="00F95202">
        <w:tc>
          <w:tcPr>
            <w:tcW w:w="5000" w:type="pct"/>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8C8B253" w14:textId="77777777" w:rsidR="000C6CDB" w:rsidRPr="000C6CDB" w:rsidRDefault="000C6CDB" w:rsidP="000C6CDB">
            <w:pPr>
              <w:spacing w:line="245" w:lineRule="exact"/>
              <w:ind w:right="-20"/>
              <w:rPr>
                <w:rFonts w:asciiTheme="minorHAnsi" w:eastAsia="Calibri" w:hAnsiTheme="minorHAnsi" w:cstheme="minorHAnsi"/>
                <w:position w:val="1"/>
                <w:sz w:val="20"/>
                <w:lang w:eastAsia="en-US"/>
              </w:rPr>
            </w:pPr>
          </w:p>
        </w:tc>
      </w:tr>
      <w:tr w:rsidR="000C6CDB" w:rsidRPr="000C6CDB" w14:paraId="3477FAE8" w14:textId="77777777" w:rsidTr="00F95202">
        <w:trPr>
          <w:trHeight w:val="418"/>
        </w:trPr>
        <w:tc>
          <w:tcPr>
            <w:tcW w:w="493" w:type="pct"/>
            <w:vMerge w:val="restart"/>
            <w:tcBorders>
              <w:top w:val="single" w:sz="4" w:space="0" w:color="auto"/>
              <w:left w:val="single" w:sz="4" w:space="0" w:color="auto"/>
              <w:bottom w:val="single" w:sz="4" w:space="0" w:color="auto"/>
              <w:right w:val="single" w:sz="4" w:space="0" w:color="auto"/>
            </w:tcBorders>
            <w:hideMark/>
          </w:tcPr>
          <w:p w14:paraId="1ED81242" w14:textId="77777777" w:rsidR="000C6CDB" w:rsidRPr="000C6CDB" w:rsidRDefault="000C6CDB" w:rsidP="000C6CDB">
            <w:pPr>
              <w:rPr>
                <w:rFonts w:eastAsia="Calibri"/>
                <w:b/>
                <w:sz w:val="20"/>
                <w:lang w:eastAsia="en-US"/>
              </w:rPr>
            </w:pPr>
            <w:r w:rsidRPr="000C6CDB">
              <w:rPr>
                <w:b/>
                <w:sz w:val="20"/>
                <w:lang w:eastAsia="en-US"/>
              </w:rPr>
              <w:t>Stream 4</w:t>
            </w:r>
          </w:p>
        </w:tc>
        <w:tc>
          <w:tcPr>
            <w:tcW w:w="2027" w:type="pct"/>
            <w:tcBorders>
              <w:top w:val="single" w:sz="4" w:space="0" w:color="auto"/>
              <w:left w:val="single" w:sz="4" w:space="0" w:color="auto"/>
              <w:bottom w:val="single" w:sz="4" w:space="0" w:color="auto"/>
              <w:right w:val="single" w:sz="4" w:space="0" w:color="auto"/>
            </w:tcBorders>
            <w:hideMark/>
          </w:tcPr>
          <w:p w14:paraId="62413621" w14:textId="77777777" w:rsidR="000C6CDB" w:rsidRPr="000C6CDB" w:rsidRDefault="000C6CDB" w:rsidP="000C6CDB">
            <w:pPr>
              <w:rPr>
                <w:rFonts w:eastAsia="Calibri"/>
                <w:sz w:val="20"/>
                <w:lang w:eastAsia="en-US"/>
              </w:rPr>
            </w:pPr>
            <w:r w:rsidRPr="000C6CDB">
              <w:rPr>
                <w:sz w:val="20"/>
                <w:lang w:eastAsia="en-US"/>
              </w:rPr>
              <w:t xml:space="preserve">Stream Services 0-6 months </w:t>
            </w:r>
          </w:p>
        </w:tc>
        <w:tc>
          <w:tcPr>
            <w:tcW w:w="1787" w:type="pct"/>
            <w:tcBorders>
              <w:top w:val="single" w:sz="4" w:space="0" w:color="auto"/>
              <w:left w:val="single" w:sz="4" w:space="0" w:color="auto"/>
              <w:bottom w:val="single" w:sz="4" w:space="0" w:color="auto"/>
              <w:right w:val="single" w:sz="4" w:space="0" w:color="auto"/>
            </w:tcBorders>
            <w:hideMark/>
          </w:tcPr>
          <w:p w14:paraId="7AC68D1E" w14:textId="77777777" w:rsidR="000C6CDB" w:rsidRPr="000C6CDB" w:rsidRDefault="000C6CDB" w:rsidP="000C6CDB">
            <w:pPr>
              <w:rPr>
                <w:rFonts w:eastAsia="Calibri"/>
                <w:sz w:val="20"/>
                <w:lang w:eastAsia="en-US"/>
              </w:rPr>
            </w:pPr>
            <w:r w:rsidRPr="000C6CDB">
              <w:rPr>
                <w:sz w:val="20"/>
                <w:lang w:eastAsia="en-US"/>
              </w:rPr>
              <w:t>Stream C Case Management Phase</w:t>
            </w:r>
          </w:p>
        </w:tc>
        <w:tc>
          <w:tcPr>
            <w:tcW w:w="693" w:type="pct"/>
            <w:tcBorders>
              <w:top w:val="single" w:sz="4" w:space="0" w:color="auto"/>
              <w:left w:val="single" w:sz="4" w:space="0" w:color="auto"/>
              <w:bottom w:val="single" w:sz="4" w:space="0" w:color="auto"/>
              <w:right w:val="single" w:sz="4" w:space="0" w:color="auto"/>
            </w:tcBorders>
            <w:hideMark/>
          </w:tcPr>
          <w:p w14:paraId="2E209EC7" w14:textId="77777777" w:rsidR="000C6CDB" w:rsidRPr="000C6CDB" w:rsidRDefault="000C6CDB" w:rsidP="000C6CDB">
            <w:pPr>
              <w:rPr>
                <w:rFonts w:eastAsia="Calibri"/>
                <w:sz w:val="20"/>
                <w:lang w:eastAsia="en-US"/>
              </w:rPr>
            </w:pPr>
            <w:r w:rsidRPr="000C6CDB">
              <w:rPr>
                <w:sz w:val="20"/>
                <w:lang w:eastAsia="en-US"/>
              </w:rPr>
              <w:t>550</w:t>
            </w:r>
          </w:p>
        </w:tc>
      </w:tr>
      <w:tr w:rsidR="000C6CDB" w:rsidRPr="000C6CDB" w14:paraId="55631B60" w14:textId="77777777" w:rsidTr="00F95202">
        <w:tc>
          <w:tcPr>
            <w:tcW w:w="0" w:type="auto"/>
            <w:vMerge/>
            <w:tcBorders>
              <w:top w:val="single" w:sz="4" w:space="0" w:color="auto"/>
              <w:left w:val="single" w:sz="4" w:space="0" w:color="auto"/>
              <w:bottom w:val="single" w:sz="4" w:space="0" w:color="auto"/>
              <w:right w:val="single" w:sz="4" w:space="0" w:color="auto"/>
            </w:tcBorders>
            <w:vAlign w:val="center"/>
            <w:hideMark/>
          </w:tcPr>
          <w:p w14:paraId="79E15C1C" w14:textId="77777777" w:rsidR="000C6CDB" w:rsidRPr="000C6CDB" w:rsidRDefault="000C6CDB" w:rsidP="000C6CDB">
            <w:pPr>
              <w:rPr>
                <w:rFonts w:eastAsia="Calibri"/>
                <w:b/>
                <w:position w:val="1"/>
                <w:sz w:val="20"/>
                <w:lang w:eastAsia="en-US"/>
              </w:rPr>
            </w:pPr>
          </w:p>
        </w:tc>
        <w:tc>
          <w:tcPr>
            <w:tcW w:w="2027" w:type="pct"/>
            <w:tcBorders>
              <w:top w:val="single" w:sz="4" w:space="0" w:color="auto"/>
              <w:left w:val="single" w:sz="4" w:space="0" w:color="auto"/>
              <w:bottom w:val="single" w:sz="4" w:space="0" w:color="auto"/>
              <w:right w:val="single" w:sz="4" w:space="0" w:color="auto"/>
            </w:tcBorders>
            <w:hideMark/>
          </w:tcPr>
          <w:p w14:paraId="5597A976" w14:textId="77777777" w:rsidR="000C6CDB" w:rsidRPr="000C6CDB" w:rsidRDefault="000C6CDB" w:rsidP="000C6CDB">
            <w:pPr>
              <w:rPr>
                <w:rFonts w:eastAsia="Calibri"/>
                <w:sz w:val="20"/>
                <w:lang w:eastAsia="en-US"/>
              </w:rPr>
            </w:pPr>
            <w:r w:rsidRPr="000C6CDB">
              <w:rPr>
                <w:sz w:val="20"/>
                <w:lang w:eastAsia="en-US"/>
              </w:rPr>
              <w:t>Stream Services 6-18 months</w:t>
            </w:r>
          </w:p>
        </w:tc>
        <w:tc>
          <w:tcPr>
            <w:tcW w:w="1787" w:type="pct"/>
            <w:tcBorders>
              <w:top w:val="single" w:sz="4" w:space="0" w:color="auto"/>
              <w:left w:val="single" w:sz="4" w:space="0" w:color="auto"/>
              <w:bottom w:val="single" w:sz="4" w:space="0" w:color="auto"/>
              <w:right w:val="single" w:sz="4" w:space="0" w:color="auto"/>
            </w:tcBorders>
            <w:hideMark/>
          </w:tcPr>
          <w:p w14:paraId="364D077C" w14:textId="77777777" w:rsidR="000C6CDB" w:rsidRPr="000C6CDB" w:rsidRDefault="000C6CDB" w:rsidP="000C6CDB">
            <w:pPr>
              <w:rPr>
                <w:rFonts w:eastAsia="Calibri"/>
                <w:sz w:val="20"/>
                <w:lang w:eastAsia="en-US"/>
              </w:rPr>
            </w:pPr>
            <w:r w:rsidRPr="000C6CDB">
              <w:rPr>
                <w:sz w:val="20"/>
                <w:lang w:eastAsia="en-US"/>
              </w:rPr>
              <w:t>Stream C Case Management Phase - 6 months of servicing after which time enter the Stream C Work for the Dole Phase</w:t>
            </w:r>
          </w:p>
        </w:tc>
        <w:tc>
          <w:tcPr>
            <w:tcW w:w="693" w:type="pct"/>
            <w:tcBorders>
              <w:top w:val="single" w:sz="4" w:space="0" w:color="auto"/>
              <w:left w:val="single" w:sz="4" w:space="0" w:color="auto"/>
              <w:bottom w:val="single" w:sz="4" w:space="0" w:color="auto"/>
              <w:right w:val="single" w:sz="4" w:space="0" w:color="auto"/>
            </w:tcBorders>
            <w:hideMark/>
          </w:tcPr>
          <w:p w14:paraId="4424DDF0" w14:textId="77777777" w:rsidR="000C6CDB" w:rsidRPr="000C6CDB" w:rsidRDefault="000C6CDB" w:rsidP="000C6CDB">
            <w:pPr>
              <w:rPr>
                <w:sz w:val="20"/>
                <w:lang w:eastAsia="en-US"/>
              </w:rPr>
            </w:pPr>
            <w:r w:rsidRPr="000C6CDB">
              <w:rPr>
                <w:sz w:val="20"/>
                <w:lang w:eastAsia="en-US"/>
              </w:rPr>
              <w:t>550</w:t>
            </w:r>
          </w:p>
        </w:tc>
      </w:tr>
      <w:tr w:rsidR="000C6CDB" w:rsidRPr="000C6CDB" w14:paraId="402AE5E0" w14:textId="77777777" w:rsidTr="00F95202">
        <w:tc>
          <w:tcPr>
            <w:tcW w:w="0" w:type="auto"/>
            <w:vMerge/>
            <w:tcBorders>
              <w:top w:val="single" w:sz="4" w:space="0" w:color="auto"/>
              <w:left w:val="single" w:sz="4" w:space="0" w:color="auto"/>
              <w:bottom w:val="single" w:sz="4" w:space="0" w:color="auto"/>
              <w:right w:val="single" w:sz="4" w:space="0" w:color="auto"/>
            </w:tcBorders>
            <w:vAlign w:val="center"/>
            <w:hideMark/>
          </w:tcPr>
          <w:p w14:paraId="561E0DE3" w14:textId="77777777" w:rsidR="000C6CDB" w:rsidRPr="000C6CDB" w:rsidRDefault="000C6CDB" w:rsidP="000C6CDB">
            <w:pPr>
              <w:rPr>
                <w:rFonts w:eastAsia="Calibri"/>
                <w:b/>
                <w:position w:val="1"/>
                <w:sz w:val="20"/>
                <w:lang w:eastAsia="en-US"/>
              </w:rPr>
            </w:pPr>
          </w:p>
        </w:tc>
        <w:tc>
          <w:tcPr>
            <w:tcW w:w="2027" w:type="pct"/>
            <w:tcBorders>
              <w:top w:val="single" w:sz="4" w:space="0" w:color="auto"/>
              <w:left w:val="single" w:sz="4" w:space="0" w:color="auto"/>
              <w:bottom w:val="single" w:sz="4" w:space="0" w:color="auto"/>
              <w:right w:val="single" w:sz="4" w:space="0" w:color="auto"/>
            </w:tcBorders>
            <w:hideMark/>
          </w:tcPr>
          <w:p w14:paraId="5A079967" w14:textId="77777777" w:rsidR="000C6CDB" w:rsidRPr="000C6CDB" w:rsidRDefault="000C6CDB" w:rsidP="000C6CDB">
            <w:pPr>
              <w:rPr>
                <w:rFonts w:eastAsia="Calibri"/>
                <w:sz w:val="20"/>
                <w:lang w:eastAsia="en-US"/>
              </w:rPr>
            </w:pPr>
            <w:r w:rsidRPr="000C6CDB">
              <w:rPr>
                <w:sz w:val="20"/>
                <w:lang w:eastAsia="en-US"/>
              </w:rPr>
              <w:t>Work Experience Phase – in activity</w:t>
            </w:r>
          </w:p>
        </w:tc>
        <w:tc>
          <w:tcPr>
            <w:tcW w:w="1787" w:type="pct"/>
            <w:tcBorders>
              <w:top w:val="single" w:sz="4" w:space="0" w:color="auto"/>
              <w:left w:val="single" w:sz="4" w:space="0" w:color="auto"/>
              <w:bottom w:val="single" w:sz="4" w:space="0" w:color="auto"/>
              <w:right w:val="single" w:sz="4" w:space="0" w:color="auto"/>
            </w:tcBorders>
            <w:hideMark/>
          </w:tcPr>
          <w:p w14:paraId="7094D962" w14:textId="77777777" w:rsidR="000C6CDB" w:rsidRPr="000C6CDB" w:rsidRDefault="000C6CDB" w:rsidP="000C6CDB">
            <w:pPr>
              <w:rPr>
                <w:rFonts w:eastAsia="Calibri"/>
                <w:sz w:val="20"/>
                <w:lang w:eastAsia="en-US"/>
              </w:rPr>
            </w:pPr>
            <w:r w:rsidRPr="000C6CDB">
              <w:rPr>
                <w:sz w:val="20"/>
                <w:lang w:eastAsia="en-US"/>
              </w:rPr>
              <w:t>Stream C Case Management Phase</w:t>
            </w:r>
          </w:p>
        </w:tc>
        <w:tc>
          <w:tcPr>
            <w:tcW w:w="693" w:type="pct"/>
            <w:tcBorders>
              <w:top w:val="single" w:sz="4" w:space="0" w:color="auto"/>
              <w:left w:val="single" w:sz="4" w:space="0" w:color="auto"/>
              <w:bottom w:val="single" w:sz="4" w:space="0" w:color="auto"/>
              <w:right w:val="single" w:sz="4" w:space="0" w:color="auto"/>
            </w:tcBorders>
            <w:hideMark/>
          </w:tcPr>
          <w:p w14:paraId="1964840F" w14:textId="77777777" w:rsidR="000C6CDB" w:rsidRPr="000C6CDB" w:rsidRDefault="000C6CDB" w:rsidP="000C6CDB">
            <w:pPr>
              <w:rPr>
                <w:sz w:val="20"/>
                <w:lang w:eastAsia="en-US"/>
              </w:rPr>
            </w:pPr>
            <w:r w:rsidRPr="000C6CDB">
              <w:rPr>
                <w:sz w:val="20"/>
                <w:lang w:eastAsia="en-US"/>
              </w:rPr>
              <w:t>550</w:t>
            </w:r>
          </w:p>
        </w:tc>
      </w:tr>
      <w:tr w:rsidR="000C6CDB" w:rsidRPr="000C6CDB" w14:paraId="732821B9" w14:textId="77777777" w:rsidTr="00F95202">
        <w:tc>
          <w:tcPr>
            <w:tcW w:w="0" w:type="auto"/>
            <w:vMerge/>
            <w:tcBorders>
              <w:top w:val="single" w:sz="4" w:space="0" w:color="auto"/>
              <w:left w:val="single" w:sz="4" w:space="0" w:color="auto"/>
              <w:bottom w:val="single" w:sz="4" w:space="0" w:color="auto"/>
              <w:right w:val="single" w:sz="4" w:space="0" w:color="auto"/>
            </w:tcBorders>
            <w:vAlign w:val="center"/>
            <w:hideMark/>
          </w:tcPr>
          <w:p w14:paraId="48C1A594" w14:textId="77777777" w:rsidR="000C6CDB" w:rsidRPr="000C6CDB" w:rsidRDefault="000C6CDB" w:rsidP="000C6CDB">
            <w:pPr>
              <w:rPr>
                <w:rFonts w:eastAsia="Calibri"/>
                <w:b/>
                <w:position w:val="1"/>
                <w:sz w:val="20"/>
                <w:lang w:eastAsia="en-US"/>
              </w:rPr>
            </w:pPr>
          </w:p>
        </w:tc>
        <w:tc>
          <w:tcPr>
            <w:tcW w:w="2027" w:type="pct"/>
            <w:tcBorders>
              <w:top w:val="single" w:sz="4" w:space="0" w:color="auto"/>
              <w:left w:val="single" w:sz="4" w:space="0" w:color="auto"/>
              <w:bottom w:val="single" w:sz="4" w:space="0" w:color="auto"/>
              <w:right w:val="single" w:sz="4" w:space="0" w:color="auto"/>
            </w:tcBorders>
            <w:hideMark/>
          </w:tcPr>
          <w:p w14:paraId="47FA0B7D" w14:textId="77777777" w:rsidR="000C6CDB" w:rsidRPr="000C6CDB" w:rsidRDefault="000C6CDB" w:rsidP="000C6CDB">
            <w:pPr>
              <w:rPr>
                <w:rFonts w:eastAsia="Calibri"/>
                <w:sz w:val="20"/>
                <w:lang w:eastAsia="en-US"/>
              </w:rPr>
            </w:pPr>
            <w:r w:rsidRPr="000C6CDB">
              <w:rPr>
                <w:sz w:val="20"/>
                <w:lang w:eastAsia="en-US"/>
              </w:rPr>
              <w:t>Work Experience Phase – not in activity</w:t>
            </w:r>
          </w:p>
        </w:tc>
        <w:tc>
          <w:tcPr>
            <w:tcW w:w="1787" w:type="pct"/>
            <w:tcBorders>
              <w:top w:val="single" w:sz="4" w:space="0" w:color="auto"/>
              <w:left w:val="single" w:sz="4" w:space="0" w:color="auto"/>
              <w:bottom w:val="single" w:sz="4" w:space="0" w:color="auto"/>
              <w:right w:val="single" w:sz="4" w:space="0" w:color="auto"/>
            </w:tcBorders>
            <w:hideMark/>
          </w:tcPr>
          <w:p w14:paraId="5E978364" w14:textId="77777777" w:rsidR="000C6CDB" w:rsidRPr="000C6CDB" w:rsidRDefault="000C6CDB" w:rsidP="000C6CDB">
            <w:pPr>
              <w:rPr>
                <w:rFonts w:eastAsia="Calibri"/>
                <w:sz w:val="20"/>
                <w:lang w:eastAsia="en-US"/>
              </w:rPr>
            </w:pPr>
            <w:r w:rsidRPr="000C6CDB">
              <w:rPr>
                <w:sz w:val="20"/>
                <w:lang w:eastAsia="en-US"/>
              </w:rPr>
              <w:t>Stream C Work for the Dole Phase</w:t>
            </w:r>
          </w:p>
        </w:tc>
        <w:tc>
          <w:tcPr>
            <w:tcW w:w="693" w:type="pct"/>
            <w:tcBorders>
              <w:top w:val="single" w:sz="4" w:space="0" w:color="auto"/>
              <w:left w:val="single" w:sz="4" w:space="0" w:color="auto"/>
              <w:bottom w:val="single" w:sz="4" w:space="0" w:color="auto"/>
              <w:right w:val="single" w:sz="4" w:space="0" w:color="auto"/>
            </w:tcBorders>
            <w:hideMark/>
          </w:tcPr>
          <w:p w14:paraId="75986A04" w14:textId="77777777" w:rsidR="000C6CDB" w:rsidRPr="000C6CDB" w:rsidRDefault="000C6CDB" w:rsidP="000C6CDB">
            <w:pPr>
              <w:rPr>
                <w:sz w:val="20"/>
                <w:lang w:eastAsia="en-US"/>
              </w:rPr>
            </w:pPr>
            <w:r w:rsidRPr="000C6CDB">
              <w:rPr>
                <w:sz w:val="20"/>
                <w:lang w:eastAsia="en-US"/>
              </w:rPr>
              <w:t>275</w:t>
            </w:r>
          </w:p>
        </w:tc>
      </w:tr>
      <w:tr w:rsidR="000C6CDB" w:rsidRPr="000C6CDB" w14:paraId="4DA46B29" w14:textId="77777777" w:rsidTr="00F95202">
        <w:tc>
          <w:tcPr>
            <w:tcW w:w="0" w:type="auto"/>
            <w:vMerge/>
            <w:tcBorders>
              <w:top w:val="single" w:sz="4" w:space="0" w:color="auto"/>
              <w:left w:val="single" w:sz="4" w:space="0" w:color="auto"/>
              <w:bottom w:val="single" w:sz="4" w:space="0" w:color="auto"/>
              <w:right w:val="single" w:sz="4" w:space="0" w:color="auto"/>
            </w:tcBorders>
            <w:vAlign w:val="center"/>
            <w:hideMark/>
          </w:tcPr>
          <w:p w14:paraId="65A2A33A" w14:textId="77777777" w:rsidR="000C6CDB" w:rsidRPr="000C6CDB" w:rsidRDefault="000C6CDB" w:rsidP="000C6CDB">
            <w:pPr>
              <w:rPr>
                <w:rFonts w:eastAsia="Calibri"/>
                <w:b/>
                <w:position w:val="1"/>
                <w:sz w:val="20"/>
                <w:lang w:eastAsia="en-US"/>
              </w:rPr>
            </w:pPr>
          </w:p>
        </w:tc>
        <w:tc>
          <w:tcPr>
            <w:tcW w:w="2027" w:type="pct"/>
            <w:tcBorders>
              <w:top w:val="single" w:sz="4" w:space="0" w:color="auto"/>
              <w:left w:val="single" w:sz="4" w:space="0" w:color="auto"/>
              <w:bottom w:val="single" w:sz="4" w:space="0" w:color="auto"/>
              <w:right w:val="single" w:sz="4" w:space="0" w:color="auto"/>
            </w:tcBorders>
            <w:hideMark/>
          </w:tcPr>
          <w:p w14:paraId="2B5CCD00" w14:textId="77777777" w:rsidR="000C6CDB" w:rsidRPr="000C6CDB" w:rsidRDefault="000C6CDB" w:rsidP="000C6CDB">
            <w:pPr>
              <w:rPr>
                <w:rFonts w:eastAsia="Calibri"/>
                <w:sz w:val="20"/>
                <w:lang w:eastAsia="en-US"/>
              </w:rPr>
            </w:pPr>
            <w:r w:rsidRPr="000C6CDB">
              <w:rPr>
                <w:sz w:val="20"/>
                <w:lang w:eastAsia="en-US"/>
              </w:rPr>
              <w:t>Compulsory Activity Phase</w:t>
            </w:r>
          </w:p>
        </w:tc>
        <w:tc>
          <w:tcPr>
            <w:tcW w:w="1787" w:type="pct"/>
            <w:tcBorders>
              <w:top w:val="single" w:sz="4" w:space="0" w:color="auto"/>
              <w:left w:val="single" w:sz="4" w:space="0" w:color="auto"/>
              <w:bottom w:val="single" w:sz="4" w:space="0" w:color="auto"/>
              <w:right w:val="single" w:sz="4" w:space="0" w:color="auto"/>
            </w:tcBorders>
            <w:hideMark/>
          </w:tcPr>
          <w:p w14:paraId="2231462E" w14:textId="77777777" w:rsidR="000C6CDB" w:rsidRPr="000C6CDB" w:rsidRDefault="000C6CDB" w:rsidP="000C6CDB">
            <w:pPr>
              <w:rPr>
                <w:rFonts w:eastAsia="Calibri"/>
                <w:sz w:val="20"/>
                <w:lang w:eastAsia="en-US"/>
              </w:rPr>
            </w:pPr>
            <w:r w:rsidRPr="000C6CDB">
              <w:rPr>
                <w:sz w:val="20"/>
                <w:lang w:eastAsia="en-US"/>
              </w:rPr>
              <w:t>Stream C Work for the Dole Phase</w:t>
            </w:r>
          </w:p>
        </w:tc>
        <w:tc>
          <w:tcPr>
            <w:tcW w:w="693" w:type="pct"/>
            <w:tcBorders>
              <w:top w:val="single" w:sz="4" w:space="0" w:color="auto"/>
              <w:left w:val="single" w:sz="4" w:space="0" w:color="auto"/>
              <w:bottom w:val="single" w:sz="4" w:space="0" w:color="auto"/>
              <w:right w:val="single" w:sz="4" w:space="0" w:color="auto"/>
            </w:tcBorders>
            <w:hideMark/>
          </w:tcPr>
          <w:p w14:paraId="575E09A2" w14:textId="77777777" w:rsidR="000C6CDB" w:rsidRPr="000C6CDB" w:rsidRDefault="000C6CDB" w:rsidP="000C6CDB">
            <w:pPr>
              <w:rPr>
                <w:sz w:val="20"/>
                <w:lang w:eastAsia="en-US"/>
              </w:rPr>
            </w:pPr>
            <w:r w:rsidRPr="000C6CDB">
              <w:rPr>
                <w:sz w:val="20"/>
                <w:lang w:eastAsia="en-US"/>
              </w:rPr>
              <w:t>275</w:t>
            </w:r>
          </w:p>
        </w:tc>
      </w:tr>
    </w:tbl>
    <w:p w14:paraId="37AFDF88" w14:textId="77777777" w:rsidR="008E427D" w:rsidRDefault="008E427D">
      <w:pPr>
        <w:rPr>
          <w:b/>
          <w:sz w:val="40"/>
          <w:szCs w:val="40"/>
          <w:lang w:eastAsia="en-US"/>
        </w:rPr>
      </w:pPr>
      <w:bookmarkStart w:id="2572" w:name="_Toc415224983"/>
      <w:bookmarkStart w:id="2573" w:name="_Toc457551255"/>
      <w:bookmarkEnd w:id="2570"/>
      <w:bookmarkEnd w:id="2571"/>
      <w:r>
        <w:rPr>
          <w:b/>
          <w:sz w:val="40"/>
          <w:szCs w:val="40"/>
          <w:lang w:eastAsia="en-US"/>
        </w:rPr>
        <w:br w:type="page"/>
      </w:r>
    </w:p>
    <w:p w14:paraId="711F43DD" w14:textId="77777777" w:rsidR="000C6CDB" w:rsidRPr="000C6CDB" w:rsidRDefault="000C6CDB" w:rsidP="000C6CDB">
      <w:pPr>
        <w:keepNext/>
        <w:keepLines/>
        <w:suppressAutoHyphens/>
        <w:spacing w:before="240" w:after="240"/>
        <w:ind w:left="737" w:hanging="737"/>
        <w:outlineLvl w:val="0"/>
        <w:rPr>
          <w:sz w:val="40"/>
          <w:szCs w:val="40"/>
          <w:lang w:eastAsia="en-US"/>
        </w:rPr>
      </w:pPr>
      <w:r w:rsidRPr="000C6CDB">
        <w:rPr>
          <w:b/>
          <w:sz w:val="40"/>
          <w:szCs w:val="40"/>
          <w:lang w:eastAsia="en-US"/>
        </w:rPr>
        <w:lastRenderedPageBreak/>
        <w:t>Annexure B2 – Payments and Employment Fund credits</w:t>
      </w:r>
      <w:bookmarkEnd w:id="2572"/>
      <w:bookmarkEnd w:id="2573"/>
    </w:p>
    <w:p w14:paraId="577B5EDC" w14:textId="77777777" w:rsidR="000C6CDB" w:rsidRPr="000C6CDB" w:rsidRDefault="000C6CDB" w:rsidP="00DD5CA9">
      <w:pPr>
        <w:spacing w:before="240"/>
        <w:rPr>
          <w:b/>
          <w:sz w:val="24"/>
          <w:szCs w:val="24"/>
          <w:lang w:eastAsia="en-US"/>
        </w:rPr>
      </w:pPr>
      <w:r w:rsidRPr="000C6CDB">
        <w:rPr>
          <w:b/>
          <w:sz w:val="24"/>
          <w:szCs w:val="24"/>
          <w:lang w:eastAsia="en-US"/>
        </w:rPr>
        <w:t>OUTCOME PAYMENTS</w:t>
      </w:r>
    </w:p>
    <w:p w14:paraId="32F2F537" w14:textId="77777777" w:rsidR="000C6CDB" w:rsidRPr="000C6CDB" w:rsidRDefault="000C6CDB" w:rsidP="000C6CDB">
      <w:pPr>
        <w:ind w:left="360" w:hanging="360"/>
        <w:rPr>
          <w:b/>
          <w:sz w:val="20"/>
          <w:lang w:eastAsia="en-US"/>
        </w:rPr>
      </w:pPr>
      <w:r w:rsidRPr="000C6CDB">
        <w:rPr>
          <w:b/>
          <w:sz w:val="20"/>
          <w:lang w:eastAsia="en-US"/>
        </w:rPr>
        <w:t>Table 1A – Outcome Payments for Stream Participants in Non-regional Locations</w:t>
      </w:r>
    </w:p>
    <w:tbl>
      <w:tblPr>
        <w:tblW w:w="4962" w:type="pct"/>
        <w:tblInd w:w="108" w:type="dxa"/>
        <w:tblLayout w:type="fixed"/>
        <w:tblLook w:val="04A0" w:firstRow="1" w:lastRow="0" w:firstColumn="1" w:lastColumn="0" w:noHBand="0" w:noVBand="1"/>
      </w:tblPr>
      <w:tblGrid>
        <w:gridCol w:w="2309"/>
        <w:gridCol w:w="1232"/>
        <w:gridCol w:w="1369"/>
        <w:gridCol w:w="1369"/>
        <w:gridCol w:w="1369"/>
        <w:gridCol w:w="1369"/>
        <w:gridCol w:w="1371"/>
      </w:tblGrid>
      <w:tr w:rsidR="000C6CDB" w:rsidRPr="000C6CDB" w14:paraId="7D5998EE" w14:textId="77777777" w:rsidTr="00F95202">
        <w:trPr>
          <w:trHeight w:val="315"/>
        </w:trPr>
        <w:tc>
          <w:tcPr>
            <w:tcW w:w="1111" w:type="pct"/>
            <w:tcBorders>
              <w:top w:val="single" w:sz="8" w:space="0" w:color="auto"/>
              <w:left w:val="single" w:sz="8" w:space="0" w:color="auto"/>
              <w:bottom w:val="single" w:sz="8" w:space="0" w:color="000000"/>
              <w:right w:val="single" w:sz="8" w:space="0" w:color="auto"/>
            </w:tcBorders>
            <w:noWrap/>
            <w:vAlign w:val="center"/>
            <w:hideMark/>
          </w:tcPr>
          <w:p w14:paraId="2DB609E9" w14:textId="77777777" w:rsidR="000C6CDB" w:rsidRPr="000C6CDB" w:rsidRDefault="000C6CDB" w:rsidP="000C6CDB">
            <w:pPr>
              <w:rPr>
                <w:rFonts w:cstheme="minorHAnsi"/>
                <w:b/>
                <w:bCs/>
                <w:sz w:val="20"/>
                <w:lang w:eastAsia="en-US"/>
              </w:rPr>
            </w:pPr>
          </w:p>
        </w:tc>
        <w:tc>
          <w:tcPr>
            <w:tcW w:w="1252" w:type="pct"/>
            <w:gridSpan w:val="2"/>
            <w:tcBorders>
              <w:top w:val="single" w:sz="8" w:space="0" w:color="auto"/>
              <w:left w:val="nil"/>
              <w:bottom w:val="single" w:sz="8" w:space="0" w:color="000000"/>
              <w:right w:val="single" w:sz="8" w:space="0" w:color="000000"/>
            </w:tcBorders>
            <w:noWrap/>
            <w:vAlign w:val="center"/>
            <w:hideMark/>
          </w:tcPr>
          <w:p w14:paraId="3BA6FBB3" w14:textId="77777777" w:rsidR="000C6CDB" w:rsidRPr="000C6CDB" w:rsidRDefault="000C6CDB" w:rsidP="000C6CDB">
            <w:pPr>
              <w:jc w:val="center"/>
              <w:rPr>
                <w:b/>
                <w:sz w:val="20"/>
                <w:lang w:eastAsia="en-US"/>
              </w:rPr>
            </w:pPr>
            <w:r w:rsidRPr="000C6CDB">
              <w:rPr>
                <w:b/>
                <w:sz w:val="20"/>
                <w:lang w:eastAsia="en-US"/>
              </w:rPr>
              <w:t>Period of Unemployment</w:t>
            </w:r>
          </w:p>
          <w:p w14:paraId="1012C385" w14:textId="77777777" w:rsidR="000C6CDB" w:rsidRPr="000C6CDB" w:rsidRDefault="000C6CDB" w:rsidP="000C6CDB">
            <w:pPr>
              <w:jc w:val="center"/>
              <w:rPr>
                <w:b/>
                <w:sz w:val="20"/>
                <w:lang w:eastAsia="en-US"/>
              </w:rPr>
            </w:pPr>
            <w:r w:rsidRPr="000C6CDB">
              <w:rPr>
                <w:b/>
                <w:sz w:val="20"/>
                <w:lang w:eastAsia="en-US"/>
              </w:rPr>
              <w:t>(less than 24 months inclusive)</w:t>
            </w:r>
          </w:p>
        </w:tc>
        <w:tc>
          <w:tcPr>
            <w:tcW w:w="1318" w:type="pct"/>
            <w:gridSpan w:val="2"/>
            <w:tcBorders>
              <w:top w:val="single" w:sz="8" w:space="0" w:color="auto"/>
              <w:left w:val="nil"/>
              <w:bottom w:val="single" w:sz="8" w:space="0" w:color="000000"/>
              <w:right w:val="single" w:sz="8" w:space="0" w:color="000000"/>
            </w:tcBorders>
            <w:noWrap/>
            <w:vAlign w:val="center"/>
            <w:hideMark/>
          </w:tcPr>
          <w:p w14:paraId="3AE36F5A" w14:textId="77777777" w:rsidR="000C6CDB" w:rsidRPr="000C6CDB" w:rsidRDefault="000C6CDB" w:rsidP="000C6CDB">
            <w:pPr>
              <w:jc w:val="center"/>
              <w:rPr>
                <w:b/>
                <w:sz w:val="20"/>
                <w:lang w:eastAsia="en-US"/>
              </w:rPr>
            </w:pPr>
            <w:r w:rsidRPr="000C6CDB">
              <w:rPr>
                <w:b/>
                <w:sz w:val="20"/>
                <w:lang w:eastAsia="en-US"/>
              </w:rPr>
              <w:t>Period of Unemployment</w:t>
            </w:r>
          </w:p>
          <w:p w14:paraId="4233A5B7" w14:textId="77777777" w:rsidR="000C6CDB" w:rsidRPr="000C6CDB" w:rsidRDefault="000C6CDB" w:rsidP="000C6CDB">
            <w:pPr>
              <w:jc w:val="center"/>
              <w:rPr>
                <w:b/>
                <w:sz w:val="20"/>
                <w:lang w:eastAsia="en-US"/>
              </w:rPr>
            </w:pPr>
            <w:r w:rsidRPr="000C6CDB">
              <w:rPr>
                <w:b/>
                <w:sz w:val="20"/>
                <w:lang w:eastAsia="en-US"/>
              </w:rPr>
              <w:t>(24-59 months inclusive)</w:t>
            </w:r>
          </w:p>
        </w:tc>
        <w:tc>
          <w:tcPr>
            <w:tcW w:w="1319" w:type="pct"/>
            <w:gridSpan w:val="2"/>
            <w:tcBorders>
              <w:top w:val="single" w:sz="8" w:space="0" w:color="auto"/>
              <w:left w:val="nil"/>
              <w:bottom w:val="single" w:sz="8" w:space="0" w:color="000000"/>
              <w:right w:val="single" w:sz="8" w:space="0" w:color="000000"/>
            </w:tcBorders>
            <w:noWrap/>
            <w:vAlign w:val="center"/>
            <w:hideMark/>
          </w:tcPr>
          <w:p w14:paraId="52692509" w14:textId="77777777" w:rsidR="000C6CDB" w:rsidRPr="000C6CDB" w:rsidRDefault="000C6CDB" w:rsidP="000C6CDB">
            <w:pPr>
              <w:jc w:val="center"/>
              <w:rPr>
                <w:b/>
                <w:sz w:val="20"/>
                <w:lang w:eastAsia="en-US"/>
              </w:rPr>
            </w:pPr>
            <w:r w:rsidRPr="000C6CDB">
              <w:rPr>
                <w:b/>
                <w:sz w:val="20"/>
                <w:lang w:eastAsia="en-US"/>
              </w:rPr>
              <w:t>Period of Unemployment</w:t>
            </w:r>
          </w:p>
          <w:p w14:paraId="26BEB605" w14:textId="77777777" w:rsidR="000C6CDB" w:rsidRPr="000C6CDB" w:rsidRDefault="000C6CDB" w:rsidP="000C6CDB">
            <w:pPr>
              <w:jc w:val="center"/>
              <w:rPr>
                <w:b/>
                <w:sz w:val="20"/>
                <w:lang w:eastAsia="en-US"/>
              </w:rPr>
            </w:pPr>
            <w:r w:rsidRPr="000C6CDB">
              <w:rPr>
                <w:b/>
                <w:sz w:val="20"/>
                <w:lang w:eastAsia="en-US"/>
              </w:rPr>
              <w:t>(60 months inclusive plus)</w:t>
            </w:r>
          </w:p>
        </w:tc>
      </w:tr>
      <w:tr w:rsidR="000C6CDB" w:rsidRPr="000C6CDB" w14:paraId="59B9A8C4" w14:textId="77777777" w:rsidTr="00F95202">
        <w:trPr>
          <w:trHeight w:val="315"/>
        </w:trPr>
        <w:tc>
          <w:tcPr>
            <w:tcW w:w="1111" w:type="pct"/>
            <w:tcBorders>
              <w:top w:val="single" w:sz="8" w:space="0" w:color="000000"/>
              <w:left w:val="single" w:sz="8" w:space="0" w:color="auto"/>
              <w:bottom w:val="nil"/>
              <w:right w:val="single" w:sz="8" w:space="0" w:color="auto"/>
            </w:tcBorders>
            <w:noWrap/>
            <w:vAlign w:val="center"/>
          </w:tcPr>
          <w:p w14:paraId="714CEEB9" w14:textId="77777777" w:rsidR="000C6CDB" w:rsidRPr="000C6CDB" w:rsidRDefault="000C6CDB" w:rsidP="000C6CDB">
            <w:pPr>
              <w:rPr>
                <w:rFonts w:cstheme="minorHAnsi"/>
                <w:b/>
                <w:bCs/>
                <w:sz w:val="20"/>
                <w:lang w:eastAsia="en-US"/>
              </w:rPr>
            </w:pPr>
            <w:r w:rsidRPr="000C6CDB">
              <w:rPr>
                <w:rFonts w:cstheme="minorHAnsi"/>
                <w:b/>
                <w:bCs/>
                <w:sz w:val="20"/>
                <w:lang w:eastAsia="en-US"/>
              </w:rPr>
              <w:t>Employment Outcomes</w:t>
            </w:r>
          </w:p>
        </w:tc>
        <w:tc>
          <w:tcPr>
            <w:tcW w:w="593" w:type="pct"/>
            <w:tcBorders>
              <w:top w:val="single" w:sz="8" w:space="0" w:color="000000"/>
              <w:left w:val="nil"/>
              <w:bottom w:val="single" w:sz="4" w:space="0" w:color="auto"/>
              <w:right w:val="single" w:sz="4" w:space="0" w:color="auto"/>
            </w:tcBorders>
            <w:noWrap/>
            <w:vAlign w:val="center"/>
          </w:tcPr>
          <w:p w14:paraId="2F6F309C" w14:textId="77777777" w:rsidR="000C6CDB" w:rsidRPr="000C6CDB" w:rsidRDefault="000C6CDB" w:rsidP="000C6CDB">
            <w:pPr>
              <w:jc w:val="center"/>
              <w:rPr>
                <w:rFonts w:cstheme="minorHAnsi"/>
                <w:b/>
                <w:bCs/>
                <w:sz w:val="20"/>
                <w:lang w:eastAsia="en-US"/>
              </w:rPr>
            </w:pPr>
          </w:p>
        </w:tc>
        <w:tc>
          <w:tcPr>
            <w:tcW w:w="659" w:type="pct"/>
            <w:tcBorders>
              <w:top w:val="single" w:sz="8" w:space="0" w:color="000000"/>
              <w:left w:val="nil"/>
              <w:bottom w:val="single" w:sz="4" w:space="0" w:color="auto"/>
              <w:right w:val="single" w:sz="8" w:space="0" w:color="auto"/>
            </w:tcBorders>
            <w:noWrap/>
            <w:vAlign w:val="center"/>
          </w:tcPr>
          <w:p w14:paraId="57A89ED2" w14:textId="77777777" w:rsidR="000C6CDB" w:rsidRPr="000C6CDB" w:rsidRDefault="000C6CDB" w:rsidP="000C6CDB">
            <w:pPr>
              <w:jc w:val="center"/>
              <w:rPr>
                <w:rFonts w:cstheme="minorHAnsi"/>
                <w:b/>
                <w:bCs/>
                <w:sz w:val="20"/>
                <w:lang w:eastAsia="en-US"/>
              </w:rPr>
            </w:pPr>
          </w:p>
        </w:tc>
        <w:tc>
          <w:tcPr>
            <w:tcW w:w="659" w:type="pct"/>
            <w:tcBorders>
              <w:top w:val="single" w:sz="8" w:space="0" w:color="000000"/>
              <w:left w:val="nil"/>
              <w:bottom w:val="single" w:sz="4" w:space="0" w:color="auto"/>
              <w:right w:val="single" w:sz="4" w:space="0" w:color="auto"/>
            </w:tcBorders>
            <w:noWrap/>
            <w:vAlign w:val="center"/>
          </w:tcPr>
          <w:p w14:paraId="7AE1C96F" w14:textId="77777777" w:rsidR="000C6CDB" w:rsidRPr="000C6CDB" w:rsidRDefault="000C6CDB" w:rsidP="000C6CDB">
            <w:pPr>
              <w:jc w:val="center"/>
              <w:rPr>
                <w:rFonts w:cstheme="minorHAnsi"/>
                <w:b/>
                <w:bCs/>
                <w:sz w:val="20"/>
                <w:lang w:eastAsia="en-US"/>
              </w:rPr>
            </w:pPr>
          </w:p>
        </w:tc>
        <w:tc>
          <w:tcPr>
            <w:tcW w:w="659" w:type="pct"/>
            <w:tcBorders>
              <w:top w:val="single" w:sz="8" w:space="0" w:color="000000"/>
              <w:left w:val="nil"/>
              <w:bottom w:val="single" w:sz="4" w:space="0" w:color="auto"/>
              <w:right w:val="single" w:sz="8" w:space="0" w:color="auto"/>
            </w:tcBorders>
            <w:noWrap/>
            <w:vAlign w:val="center"/>
          </w:tcPr>
          <w:p w14:paraId="42F99DC9" w14:textId="77777777" w:rsidR="000C6CDB" w:rsidRPr="000C6CDB" w:rsidRDefault="000C6CDB" w:rsidP="000C6CDB">
            <w:pPr>
              <w:jc w:val="center"/>
              <w:rPr>
                <w:rFonts w:cstheme="minorHAnsi"/>
                <w:b/>
                <w:bCs/>
                <w:sz w:val="20"/>
                <w:lang w:eastAsia="en-US"/>
              </w:rPr>
            </w:pPr>
          </w:p>
        </w:tc>
        <w:tc>
          <w:tcPr>
            <w:tcW w:w="659" w:type="pct"/>
            <w:tcBorders>
              <w:top w:val="single" w:sz="8" w:space="0" w:color="000000"/>
              <w:left w:val="nil"/>
              <w:bottom w:val="single" w:sz="4" w:space="0" w:color="auto"/>
              <w:right w:val="single" w:sz="4" w:space="0" w:color="auto"/>
            </w:tcBorders>
            <w:noWrap/>
            <w:vAlign w:val="center"/>
          </w:tcPr>
          <w:p w14:paraId="7D270899" w14:textId="77777777" w:rsidR="000C6CDB" w:rsidRPr="000C6CDB" w:rsidRDefault="000C6CDB" w:rsidP="000C6CDB">
            <w:pPr>
              <w:jc w:val="center"/>
              <w:rPr>
                <w:rFonts w:cstheme="minorHAnsi"/>
                <w:b/>
                <w:bCs/>
                <w:sz w:val="20"/>
                <w:lang w:eastAsia="en-US"/>
              </w:rPr>
            </w:pPr>
          </w:p>
        </w:tc>
        <w:tc>
          <w:tcPr>
            <w:tcW w:w="660" w:type="pct"/>
            <w:tcBorders>
              <w:top w:val="single" w:sz="8" w:space="0" w:color="000000"/>
              <w:left w:val="nil"/>
              <w:bottom w:val="single" w:sz="4" w:space="0" w:color="auto"/>
              <w:right w:val="single" w:sz="8" w:space="0" w:color="auto"/>
            </w:tcBorders>
            <w:noWrap/>
            <w:vAlign w:val="center"/>
          </w:tcPr>
          <w:p w14:paraId="5D81DAF4" w14:textId="77777777" w:rsidR="000C6CDB" w:rsidRPr="000C6CDB" w:rsidRDefault="000C6CDB" w:rsidP="000C6CDB">
            <w:pPr>
              <w:jc w:val="center"/>
              <w:rPr>
                <w:rFonts w:cstheme="minorHAnsi"/>
                <w:b/>
                <w:bCs/>
                <w:sz w:val="20"/>
                <w:lang w:eastAsia="en-US"/>
              </w:rPr>
            </w:pPr>
          </w:p>
        </w:tc>
      </w:tr>
      <w:tr w:rsidR="000C6CDB" w:rsidRPr="000C6CDB" w14:paraId="62607CD3" w14:textId="77777777" w:rsidTr="00F95202">
        <w:trPr>
          <w:trHeight w:val="315"/>
        </w:trPr>
        <w:tc>
          <w:tcPr>
            <w:tcW w:w="1111" w:type="pct"/>
            <w:tcBorders>
              <w:top w:val="single" w:sz="8" w:space="0" w:color="000000"/>
              <w:left w:val="single" w:sz="8" w:space="0" w:color="auto"/>
              <w:bottom w:val="nil"/>
              <w:right w:val="single" w:sz="8" w:space="0" w:color="auto"/>
            </w:tcBorders>
            <w:noWrap/>
            <w:vAlign w:val="center"/>
            <w:hideMark/>
          </w:tcPr>
          <w:p w14:paraId="428C5725" w14:textId="77777777" w:rsidR="000C6CDB" w:rsidRPr="000C6CDB" w:rsidRDefault="000C6CDB" w:rsidP="000C6CDB">
            <w:pPr>
              <w:rPr>
                <w:rFonts w:cstheme="minorHAnsi"/>
                <w:b/>
                <w:bCs/>
                <w:sz w:val="20"/>
                <w:lang w:eastAsia="en-US"/>
              </w:rPr>
            </w:pPr>
            <w:r w:rsidRPr="000C6CDB">
              <w:rPr>
                <w:rFonts w:cstheme="minorHAnsi"/>
                <w:b/>
                <w:bCs/>
                <w:sz w:val="20"/>
                <w:lang w:eastAsia="en-US"/>
              </w:rPr>
              <w:t xml:space="preserve">Stream A and Volunteers </w:t>
            </w:r>
          </w:p>
        </w:tc>
        <w:tc>
          <w:tcPr>
            <w:tcW w:w="593" w:type="pct"/>
            <w:tcBorders>
              <w:top w:val="single" w:sz="8" w:space="0" w:color="000000"/>
              <w:left w:val="nil"/>
              <w:bottom w:val="single" w:sz="4" w:space="0" w:color="auto"/>
              <w:right w:val="single" w:sz="4" w:space="0" w:color="auto"/>
            </w:tcBorders>
            <w:noWrap/>
            <w:vAlign w:val="center"/>
            <w:hideMark/>
          </w:tcPr>
          <w:p w14:paraId="1CF80E85" w14:textId="77777777" w:rsidR="000C6CDB" w:rsidRPr="000C6CDB" w:rsidRDefault="000C6CDB" w:rsidP="000C6CDB">
            <w:pPr>
              <w:jc w:val="center"/>
              <w:rPr>
                <w:b/>
                <w:sz w:val="20"/>
                <w:lang w:eastAsia="en-US"/>
              </w:rPr>
            </w:pPr>
            <w:r w:rsidRPr="000C6CDB">
              <w:rPr>
                <w:b/>
                <w:sz w:val="20"/>
                <w:lang w:eastAsia="en-US"/>
              </w:rPr>
              <w:t>Partial Outcome</w:t>
            </w:r>
          </w:p>
        </w:tc>
        <w:tc>
          <w:tcPr>
            <w:tcW w:w="659" w:type="pct"/>
            <w:tcBorders>
              <w:top w:val="single" w:sz="8" w:space="0" w:color="000000"/>
              <w:left w:val="nil"/>
              <w:bottom w:val="single" w:sz="4" w:space="0" w:color="auto"/>
              <w:right w:val="single" w:sz="8" w:space="0" w:color="auto"/>
            </w:tcBorders>
            <w:noWrap/>
            <w:vAlign w:val="center"/>
            <w:hideMark/>
          </w:tcPr>
          <w:p w14:paraId="7351C341" w14:textId="77777777" w:rsidR="000C6CDB" w:rsidRPr="000C6CDB" w:rsidRDefault="000C6CDB" w:rsidP="000C6CDB">
            <w:pPr>
              <w:jc w:val="center"/>
              <w:rPr>
                <w:b/>
                <w:sz w:val="20"/>
                <w:lang w:eastAsia="en-US"/>
              </w:rPr>
            </w:pPr>
            <w:r w:rsidRPr="000C6CDB">
              <w:rPr>
                <w:b/>
                <w:sz w:val="20"/>
                <w:lang w:eastAsia="en-US"/>
              </w:rPr>
              <w:t>Full Outcome</w:t>
            </w:r>
          </w:p>
        </w:tc>
        <w:tc>
          <w:tcPr>
            <w:tcW w:w="659" w:type="pct"/>
            <w:tcBorders>
              <w:top w:val="single" w:sz="8" w:space="0" w:color="000000"/>
              <w:left w:val="nil"/>
              <w:bottom w:val="single" w:sz="4" w:space="0" w:color="auto"/>
              <w:right w:val="single" w:sz="4" w:space="0" w:color="auto"/>
            </w:tcBorders>
            <w:noWrap/>
            <w:vAlign w:val="center"/>
            <w:hideMark/>
          </w:tcPr>
          <w:p w14:paraId="22BC84A2" w14:textId="77777777" w:rsidR="000C6CDB" w:rsidRPr="000C6CDB" w:rsidRDefault="000C6CDB" w:rsidP="000C6CDB">
            <w:pPr>
              <w:jc w:val="center"/>
              <w:rPr>
                <w:b/>
                <w:sz w:val="20"/>
                <w:lang w:eastAsia="en-US"/>
              </w:rPr>
            </w:pPr>
            <w:r w:rsidRPr="000C6CDB">
              <w:rPr>
                <w:b/>
                <w:sz w:val="20"/>
                <w:lang w:eastAsia="en-US"/>
              </w:rPr>
              <w:t>Partial Outcome</w:t>
            </w:r>
          </w:p>
        </w:tc>
        <w:tc>
          <w:tcPr>
            <w:tcW w:w="659" w:type="pct"/>
            <w:tcBorders>
              <w:top w:val="single" w:sz="8" w:space="0" w:color="000000"/>
              <w:left w:val="nil"/>
              <w:bottom w:val="single" w:sz="4" w:space="0" w:color="auto"/>
              <w:right w:val="single" w:sz="8" w:space="0" w:color="auto"/>
            </w:tcBorders>
            <w:noWrap/>
            <w:vAlign w:val="center"/>
            <w:hideMark/>
          </w:tcPr>
          <w:p w14:paraId="3539039C" w14:textId="77777777" w:rsidR="000C6CDB" w:rsidRPr="000C6CDB" w:rsidRDefault="000C6CDB" w:rsidP="000C6CDB">
            <w:pPr>
              <w:jc w:val="center"/>
              <w:rPr>
                <w:b/>
                <w:sz w:val="20"/>
                <w:lang w:eastAsia="en-US"/>
              </w:rPr>
            </w:pPr>
            <w:r w:rsidRPr="000C6CDB">
              <w:rPr>
                <w:b/>
                <w:sz w:val="20"/>
                <w:lang w:eastAsia="en-US"/>
              </w:rPr>
              <w:t>Full Outcome</w:t>
            </w:r>
          </w:p>
        </w:tc>
        <w:tc>
          <w:tcPr>
            <w:tcW w:w="659" w:type="pct"/>
            <w:tcBorders>
              <w:top w:val="single" w:sz="8" w:space="0" w:color="000000"/>
              <w:left w:val="nil"/>
              <w:bottom w:val="single" w:sz="4" w:space="0" w:color="auto"/>
              <w:right w:val="single" w:sz="4" w:space="0" w:color="auto"/>
            </w:tcBorders>
            <w:noWrap/>
            <w:vAlign w:val="center"/>
            <w:hideMark/>
          </w:tcPr>
          <w:p w14:paraId="674C3975" w14:textId="77777777" w:rsidR="000C6CDB" w:rsidRPr="000C6CDB" w:rsidRDefault="000C6CDB" w:rsidP="000C6CDB">
            <w:pPr>
              <w:jc w:val="center"/>
              <w:rPr>
                <w:b/>
                <w:sz w:val="20"/>
                <w:lang w:eastAsia="en-US"/>
              </w:rPr>
            </w:pPr>
            <w:r w:rsidRPr="000C6CDB">
              <w:rPr>
                <w:b/>
                <w:sz w:val="20"/>
                <w:lang w:eastAsia="en-US"/>
              </w:rPr>
              <w:t>Partial Outcome</w:t>
            </w:r>
          </w:p>
        </w:tc>
        <w:tc>
          <w:tcPr>
            <w:tcW w:w="660" w:type="pct"/>
            <w:tcBorders>
              <w:top w:val="single" w:sz="8" w:space="0" w:color="000000"/>
              <w:left w:val="nil"/>
              <w:bottom w:val="single" w:sz="4" w:space="0" w:color="auto"/>
              <w:right w:val="single" w:sz="8" w:space="0" w:color="auto"/>
            </w:tcBorders>
            <w:noWrap/>
            <w:vAlign w:val="center"/>
            <w:hideMark/>
          </w:tcPr>
          <w:p w14:paraId="724529C6" w14:textId="77777777" w:rsidR="000C6CDB" w:rsidRPr="000C6CDB" w:rsidRDefault="000C6CDB" w:rsidP="000C6CDB">
            <w:pPr>
              <w:jc w:val="center"/>
              <w:rPr>
                <w:b/>
                <w:sz w:val="20"/>
                <w:lang w:eastAsia="en-US"/>
              </w:rPr>
            </w:pPr>
            <w:r w:rsidRPr="000C6CDB">
              <w:rPr>
                <w:b/>
                <w:sz w:val="20"/>
                <w:lang w:eastAsia="en-US"/>
              </w:rPr>
              <w:t>Full Outcome</w:t>
            </w:r>
          </w:p>
        </w:tc>
      </w:tr>
      <w:tr w:rsidR="000C6CDB" w:rsidRPr="000C6CDB" w14:paraId="0FBB376A" w14:textId="77777777" w:rsidTr="00F95202">
        <w:trPr>
          <w:trHeight w:val="300"/>
        </w:trPr>
        <w:tc>
          <w:tcPr>
            <w:tcW w:w="1111" w:type="pct"/>
            <w:tcBorders>
              <w:top w:val="single" w:sz="4" w:space="0" w:color="auto"/>
              <w:left w:val="single" w:sz="8" w:space="0" w:color="auto"/>
              <w:bottom w:val="single" w:sz="4" w:space="0" w:color="auto"/>
              <w:right w:val="single" w:sz="8" w:space="0" w:color="auto"/>
            </w:tcBorders>
            <w:noWrap/>
            <w:vAlign w:val="center"/>
            <w:hideMark/>
          </w:tcPr>
          <w:p w14:paraId="2AA19A13" w14:textId="77777777" w:rsidR="000C6CDB" w:rsidRPr="000C6CDB" w:rsidRDefault="000C6CDB" w:rsidP="000C6CDB">
            <w:pPr>
              <w:rPr>
                <w:sz w:val="20"/>
                <w:lang w:eastAsia="en-US"/>
              </w:rPr>
            </w:pPr>
            <w:r w:rsidRPr="000C6CDB">
              <w:rPr>
                <w:sz w:val="20"/>
                <w:lang w:eastAsia="en-US"/>
              </w:rPr>
              <w:t xml:space="preserve">4 Week </w:t>
            </w:r>
          </w:p>
        </w:tc>
        <w:tc>
          <w:tcPr>
            <w:tcW w:w="593" w:type="pct"/>
            <w:tcBorders>
              <w:top w:val="single" w:sz="4" w:space="0" w:color="auto"/>
              <w:left w:val="nil"/>
              <w:bottom w:val="single" w:sz="4" w:space="0" w:color="auto"/>
              <w:right w:val="single" w:sz="4" w:space="0" w:color="auto"/>
            </w:tcBorders>
            <w:noWrap/>
            <w:vAlign w:val="center"/>
            <w:hideMark/>
          </w:tcPr>
          <w:p w14:paraId="14A08234" w14:textId="77777777" w:rsidR="000C6CDB" w:rsidRPr="000C6CDB" w:rsidRDefault="000C6CDB" w:rsidP="000C6CDB">
            <w:pPr>
              <w:jc w:val="center"/>
              <w:rPr>
                <w:rFonts w:cstheme="minorHAnsi"/>
                <w:sz w:val="20"/>
                <w:lang w:eastAsia="en-US"/>
              </w:rPr>
            </w:pPr>
            <w:r w:rsidRPr="000C6CDB">
              <w:rPr>
                <w:rFonts w:cstheme="minorHAnsi"/>
                <w:sz w:val="20"/>
                <w:lang w:eastAsia="en-US"/>
              </w:rPr>
              <w:t>$160</w:t>
            </w:r>
          </w:p>
        </w:tc>
        <w:tc>
          <w:tcPr>
            <w:tcW w:w="659" w:type="pct"/>
            <w:tcBorders>
              <w:top w:val="nil"/>
              <w:left w:val="nil"/>
              <w:bottom w:val="single" w:sz="4" w:space="0" w:color="auto"/>
              <w:right w:val="single" w:sz="8" w:space="0" w:color="auto"/>
            </w:tcBorders>
            <w:noWrap/>
            <w:vAlign w:val="center"/>
            <w:hideMark/>
          </w:tcPr>
          <w:p w14:paraId="6CAFBA50" w14:textId="77777777" w:rsidR="000C6CDB" w:rsidRPr="000C6CDB" w:rsidRDefault="000C6CDB" w:rsidP="000C6CDB">
            <w:pPr>
              <w:jc w:val="center"/>
              <w:rPr>
                <w:rFonts w:cstheme="minorHAnsi"/>
                <w:sz w:val="20"/>
                <w:lang w:eastAsia="en-US"/>
              </w:rPr>
            </w:pPr>
            <w:r w:rsidRPr="000C6CDB">
              <w:rPr>
                <w:rFonts w:cstheme="minorHAnsi"/>
                <w:sz w:val="20"/>
                <w:lang w:eastAsia="en-US"/>
              </w:rPr>
              <w:t>$400</w:t>
            </w:r>
          </w:p>
        </w:tc>
        <w:tc>
          <w:tcPr>
            <w:tcW w:w="659" w:type="pct"/>
            <w:tcBorders>
              <w:top w:val="single" w:sz="4" w:space="0" w:color="auto"/>
              <w:left w:val="nil"/>
              <w:bottom w:val="single" w:sz="4" w:space="0" w:color="auto"/>
              <w:right w:val="single" w:sz="4" w:space="0" w:color="auto"/>
            </w:tcBorders>
            <w:noWrap/>
            <w:vAlign w:val="center"/>
            <w:hideMark/>
          </w:tcPr>
          <w:p w14:paraId="2C8B7C76" w14:textId="77777777" w:rsidR="000C6CDB" w:rsidRPr="000C6CDB" w:rsidRDefault="000C6CDB" w:rsidP="000C6CDB">
            <w:pPr>
              <w:jc w:val="center"/>
              <w:rPr>
                <w:rFonts w:cstheme="minorHAnsi"/>
                <w:sz w:val="20"/>
                <w:lang w:eastAsia="en-US"/>
              </w:rPr>
            </w:pPr>
            <w:r w:rsidRPr="000C6CDB">
              <w:rPr>
                <w:rFonts w:cstheme="minorHAnsi"/>
                <w:sz w:val="20"/>
                <w:lang w:eastAsia="en-US"/>
              </w:rPr>
              <w:t>$200</w:t>
            </w:r>
          </w:p>
        </w:tc>
        <w:tc>
          <w:tcPr>
            <w:tcW w:w="659" w:type="pct"/>
            <w:tcBorders>
              <w:top w:val="nil"/>
              <w:left w:val="nil"/>
              <w:bottom w:val="single" w:sz="4" w:space="0" w:color="auto"/>
              <w:right w:val="single" w:sz="8" w:space="0" w:color="auto"/>
            </w:tcBorders>
            <w:noWrap/>
            <w:vAlign w:val="center"/>
            <w:hideMark/>
          </w:tcPr>
          <w:p w14:paraId="7E3275D5" w14:textId="77777777" w:rsidR="000C6CDB" w:rsidRPr="000C6CDB" w:rsidRDefault="000C6CDB" w:rsidP="000C6CDB">
            <w:pPr>
              <w:jc w:val="center"/>
              <w:rPr>
                <w:rFonts w:cstheme="minorHAnsi"/>
                <w:sz w:val="20"/>
                <w:lang w:eastAsia="en-US"/>
              </w:rPr>
            </w:pPr>
            <w:r w:rsidRPr="000C6CDB">
              <w:rPr>
                <w:rFonts w:cstheme="minorHAnsi"/>
                <w:sz w:val="20"/>
                <w:lang w:eastAsia="en-US"/>
              </w:rPr>
              <w:t>$500</w:t>
            </w:r>
          </w:p>
        </w:tc>
        <w:tc>
          <w:tcPr>
            <w:tcW w:w="659" w:type="pct"/>
            <w:tcBorders>
              <w:top w:val="single" w:sz="4" w:space="0" w:color="auto"/>
              <w:left w:val="nil"/>
              <w:bottom w:val="single" w:sz="4" w:space="0" w:color="auto"/>
              <w:right w:val="single" w:sz="4" w:space="0" w:color="auto"/>
            </w:tcBorders>
            <w:noWrap/>
            <w:vAlign w:val="center"/>
            <w:hideMark/>
          </w:tcPr>
          <w:p w14:paraId="70DF6AB5" w14:textId="77777777" w:rsidR="000C6CDB" w:rsidRPr="000C6CDB" w:rsidRDefault="000C6CDB" w:rsidP="000C6CDB">
            <w:pPr>
              <w:jc w:val="center"/>
              <w:rPr>
                <w:rFonts w:cstheme="minorHAnsi"/>
                <w:sz w:val="20"/>
                <w:lang w:eastAsia="en-US"/>
              </w:rPr>
            </w:pPr>
            <w:r w:rsidRPr="000C6CDB">
              <w:rPr>
                <w:rFonts w:cstheme="minorHAnsi"/>
                <w:sz w:val="20"/>
                <w:lang w:eastAsia="en-US"/>
              </w:rPr>
              <w:t>$240</w:t>
            </w:r>
          </w:p>
        </w:tc>
        <w:tc>
          <w:tcPr>
            <w:tcW w:w="660" w:type="pct"/>
            <w:tcBorders>
              <w:top w:val="nil"/>
              <w:left w:val="nil"/>
              <w:bottom w:val="single" w:sz="4" w:space="0" w:color="auto"/>
              <w:right w:val="single" w:sz="8" w:space="0" w:color="auto"/>
            </w:tcBorders>
            <w:noWrap/>
            <w:vAlign w:val="center"/>
            <w:hideMark/>
          </w:tcPr>
          <w:p w14:paraId="460D852F" w14:textId="77777777" w:rsidR="000C6CDB" w:rsidRPr="000C6CDB" w:rsidRDefault="000C6CDB" w:rsidP="000C6CDB">
            <w:pPr>
              <w:jc w:val="center"/>
              <w:rPr>
                <w:rFonts w:cstheme="minorHAnsi"/>
                <w:sz w:val="20"/>
                <w:lang w:eastAsia="en-US"/>
              </w:rPr>
            </w:pPr>
            <w:r w:rsidRPr="000C6CDB">
              <w:rPr>
                <w:rFonts w:cstheme="minorHAnsi"/>
                <w:sz w:val="20"/>
                <w:lang w:eastAsia="en-US"/>
              </w:rPr>
              <w:t>$600</w:t>
            </w:r>
          </w:p>
        </w:tc>
      </w:tr>
      <w:tr w:rsidR="000C6CDB" w:rsidRPr="000C6CDB" w14:paraId="206DE454" w14:textId="77777777" w:rsidTr="00F95202">
        <w:trPr>
          <w:trHeight w:val="300"/>
        </w:trPr>
        <w:tc>
          <w:tcPr>
            <w:tcW w:w="1111" w:type="pct"/>
            <w:tcBorders>
              <w:top w:val="nil"/>
              <w:left w:val="single" w:sz="8" w:space="0" w:color="auto"/>
              <w:bottom w:val="single" w:sz="4" w:space="0" w:color="auto"/>
              <w:right w:val="single" w:sz="8" w:space="0" w:color="auto"/>
            </w:tcBorders>
            <w:noWrap/>
            <w:vAlign w:val="center"/>
            <w:hideMark/>
          </w:tcPr>
          <w:p w14:paraId="1C49A118" w14:textId="77777777" w:rsidR="000C6CDB" w:rsidRPr="000C6CDB" w:rsidRDefault="000C6CDB" w:rsidP="000C6CDB">
            <w:pPr>
              <w:rPr>
                <w:sz w:val="20"/>
                <w:lang w:eastAsia="en-US"/>
              </w:rPr>
            </w:pPr>
            <w:r w:rsidRPr="000C6CDB">
              <w:rPr>
                <w:sz w:val="20"/>
                <w:lang w:eastAsia="en-US"/>
              </w:rPr>
              <w:t>12 Week</w:t>
            </w:r>
          </w:p>
        </w:tc>
        <w:tc>
          <w:tcPr>
            <w:tcW w:w="593" w:type="pct"/>
            <w:tcBorders>
              <w:top w:val="nil"/>
              <w:left w:val="nil"/>
              <w:bottom w:val="single" w:sz="4" w:space="0" w:color="auto"/>
              <w:right w:val="single" w:sz="4" w:space="0" w:color="auto"/>
            </w:tcBorders>
            <w:noWrap/>
            <w:vAlign w:val="center"/>
            <w:hideMark/>
          </w:tcPr>
          <w:p w14:paraId="4FB5E96A" w14:textId="77777777" w:rsidR="000C6CDB" w:rsidRPr="000C6CDB" w:rsidRDefault="000C6CDB" w:rsidP="000C6CDB">
            <w:pPr>
              <w:jc w:val="center"/>
              <w:rPr>
                <w:rFonts w:cstheme="minorHAnsi"/>
                <w:sz w:val="20"/>
                <w:lang w:eastAsia="en-US"/>
              </w:rPr>
            </w:pPr>
            <w:r w:rsidRPr="000C6CDB">
              <w:rPr>
                <w:rFonts w:cstheme="minorHAnsi"/>
                <w:sz w:val="20"/>
                <w:lang w:eastAsia="en-US"/>
              </w:rPr>
              <w:t>$200</w:t>
            </w:r>
          </w:p>
        </w:tc>
        <w:tc>
          <w:tcPr>
            <w:tcW w:w="659" w:type="pct"/>
            <w:tcBorders>
              <w:top w:val="nil"/>
              <w:left w:val="nil"/>
              <w:bottom w:val="single" w:sz="4" w:space="0" w:color="auto"/>
              <w:right w:val="single" w:sz="8" w:space="0" w:color="auto"/>
            </w:tcBorders>
            <w:noWrap/>
            <w:vAlign w:val="center"/>
            <w:hideMark/>
          </w:tcPr>
          <w:p w14:paraId="10C85D3B" w14:textId="77777777" w:rsidR="000C6CDB" w:rsidRPr="000C6CDB" w:rsidRDefault="000C6CDB" w:rsidP="000C6CDB">
            <w:pPr>
              <w:jc w:val="center"/>
              <w:rPr>
                <w:rFonts w:cstheme="minorHAnsi"/>
                <w:sz w:val="20"/>
                <w:lang w:eastAsia="en-US"/>
              </w:rPr>
            </w:pPr>
            <w:r w:rsidRPr="000C6CDB">
              <w:rPr>
                <w:rFonts w:cstheme="minorHAnsi"/>
                <w:sz w:val="20"/>
                <w:lang w:eastAsia="en-US"/>
              </w:rPr>
              <w:t>$500</w:t>
            </w:r>
          </w:p>
        </w:tc>
        <w:tc>
          <w:tcPr>
            <w:tcW w:w="659" w:type="pct"/>
            <w:tcBorders>
              <w:top w:val="nil"/>
              <w:left w:val="nil"/>
              <w:bottom w:val="single" w:sz="4" w:space="0" w:color="auto"/>
              <w:right w:val="single" w:sz="4" w:space="0" w:color="auto"/>
            </w:tcBorders>
            <w:noWrap/>
            <w:vAlign w:val="center"/>
            <w:hideMark/>
          </w:tcPr>
          <w:p w14:paraId="71AD4C1D" w14:textId="77777777" w:rsidR="000C6CDB" w:rsidRPr="000C6CDB" w:rsidRDefault="000C6CDB" w:rsidP="000C6CDB">
            <w:pPr>
              <w:jc w:val="center"/>
              <w:rPr>
                <w:rFonts w:cstheme="minorHAnsi"/>
                <w:sz w:val="20"/>
                <w:lang w:eastAsia="en-US"/>
              </w:rPr>
            </w:pPr>
            <w:r w:rsidRPr="000C6CDB">
              <w:rPr>
                <w:rFonts w:cstheme="minorHAnsi"/>
                <w:sz w:val="20"/>
                <w:lang w:eastAsia="en-US"/>
              </w:rPr>
              <w:t>$400</w:t>
            </w:r>
          </w:p>
        </w:tc>
        <w:tc>
          <w:tcPr>
            <w:tcW w:w="659" w:type="pct"/>
            <w:tcBorders>
              <w:top w:val="nil"/>
              <w:left w:val="nil"/>
              <w:bottom w:val="single" w:sz="4" w:space="0" w:color="auto"/>
              <w:right w:val="single" w:sz="8" w:space="0" w:color="auto"/>
            </w:tcBorders>
            <w:noWrap/>
            <w:vAlign w:val="center"/>
            <w:hideMark/>
          </w:tcPr>
          <w:p w14:paraId="204DF0C5" w14:textId="77777777" w:rsidR="000C6CDB" w:rsidRPr="000C6CDB" w:rsidRDefault="000C6CDB" w:rsidP="000C6CDB">
            <w:pPr>
              <w:jc w:val="center"/>
              <w:rPr>
                <w:rFonts w:cstheme="minorHAnsi"/>
                <w:sz w:val="20"/>
                <w:lang w:eastAsia="en-US"/>
              </w:rPr>
            </w:pPr>
            <w:r w:rsidRPr="000C6CDB">
              <w:rPr>
                <w:rFonts w:cstheme="minorHAnsi"/>
                <w:sz w:val="20"/>
                <w:lang w:eastAsia="en-US"/>
              </w:rPr>
              <w:t>$1,000</w:t>
            </w:r>
          </w:p>
        </w:tc>
        <w:tc>
          <w:tcPr>
            <w:tcW w:w="659" w:type="pct"/>
            <w:tcBorders>
              <w:top w:val="nil"/>
              <w:left w:val="nil"/>
              <w:bottom w:val="single" w:sz="4" w:space="0" w:color="auto"/>
              <w:right w:val="single" w:sz="4" w:space="0" w:color="auto"/>
            </w:tcBorders>
            <w:noWrap/>
            <w:vAlign w:val="center"/>
            <w:hideMark/>
          </w:tcPr>
          <w:p w14:paraId="691A6F55" w14:textId="77777777" w:rsidR="000C6CDB" w:rsidRPr="000C6CDB" w:rsidRDefault="000C6CDB" w:rsidP="000C6CDB">
            <w:pPr>
              <w:jc w:val="center"/>
              <w:rPr>
                <w:rFonts w:cstheme="minorHAnsi"/>
                <w:sz w:val="20"/>
                <w:lang w:eastAsia="en-US"/>
              </w:rPr>
            </w:pPr>
            <w:r w:rsidRPr="000C6CDB">
              <w:rPr>
                <w:rFonts w:cstheme="minorHAnsi"/>
                <w:sz w:val="20"/>
                <w:lang w:eastAsia="en-US"/>
              </w:rPr>
              <w:t>$500</w:t>
            </w:r>
          </w:p>
        </w:tc>
        <w:tc>
          <w:tcPr>
            <w:tcW w:w="660" w:type="pct"/>
            <w:tcBorders>
              <w:top w:val="nil"/>
              <w:left w:val="nil"/>
              <w:bottom w:val="single" w:sz="4" w:space="0" w:color="auto"/>
              <w:right w:val="single" w:sz="8" w:space="0" w:color="auto"/>
            </w:tcBorders>
            <w:noWrap/>
            <w:vAlign w:val="center"/>
            <w:hideMark/>
          </w:tcPr>
          <w:p w14:paraId="362E11CE" w14:textId="77777777" w:rsidR="000C6CDB" w:rsidRPr="000C6CDB" w:rsidRDefault="000C6CDB" w:rsidP="000C6CDB">
            <w:pPr>
              <w:jc w:val="center"/>
              <w:rPr>
                <w:rFonts w:cstheme="minorHAnsi"/>
                <w:sz w:val="20"/>
                <w:lang w:eastAsia="en-US"/>
              </w:rPr>
            </w:pPr>
            <w:r w:rsidRPr="000C6CDB">
              <w:rPr>
                <w:rFonts w:cstheme="minorHAnsi"/>
                <w:sz w:val="20"/>
                <w:lang w:eastAsia="en-US"/>
              </w:rPr>
              <w:t>$1,250</w:t>
            </w:r>
          </w:p>
        </w:tc>
      </w:tr>
      <w:tr w:rsidR="000C6CDB" w:rsidRPr="000C6CDB" w14:paraId="6E41B109" w14:textId="77777777" w:rsidTr="00F95202">
        <w:trPr>
          <w:trHeight w:val="315"/>
        </w:trPr>
        <w:tc>
          <w:tcPr>
            <w:tcW w:w="1111" w:type="pct"/>
            <w:tcBorders>
              <w:top w:val="nil"/>
              <w:left w:val="single" w:sz="8" w:space="0" w:color="auto"/>
              <w:bottom w:val="single" w:sz="8" w:space="0" w:color="auto"/>
              <w:right w:val="single" w:sz="8" w:space="0" w:color="auto"/>
            </w:tcBorders>
            <w:noWrap/>
            <w:vAlign w:val="center"/>
            <w:hideMark/>
          </w:tcPr>
          <w:p w14:paraId="32DD31D9" w14:textId="77777777" w:rsidR="000C6CDB" w:rsidRPr="000C6CDB" w:rsidRDefault="000C6CDB" w:rsidP="000C6CDB">
            <w:pPr>
              <w:rPr>
                <w:sz w:val="20"/>
                <w:lang w:eastAsia="en-US"/>
              </w:rPr>
            </w:pPr>
            <w:r w:rsidRPr="000C6CDB">
              <w:rPr>
                <w:sz w:val="20"/>
                <w:lang w:eastAsia="en-US"/>
              </w:rPr>
              <w:t>26 Week</w:t>
            </w:r>
          </w:p>
        </w:tc>
        <w:tc>
          <w:tcPr>
            <w:tcW w:w="593" w:type="pct"/>
            <w:tcBorders>
              <w:top w:val="nil"/>
              <w:left w:val="nil"/>
              <w:bottom w:val="single" w:sz="8" w:space="0" w:color="auto"/>
              <w:right w:val="single" w:sz="4" w:space="0" w:color="auto"/>
            </w:tcBorders>
            <w:noWrap/>
            <w:vAlign w:val="center"/>
            <w:hideMark/>
          </w:tcPr>
          <w:p w14:paraId="6ACE28AC" w14:textId="77777777" w:rsidR="000C6CDB" w:rsidRPr="000C6CDB" w:rsidRDefault="000C6CDB" w:rsidP="000C6CDB">
            <w:pPr>
              <w:jc w:val="center"/>
              <w:rPr>
                <w:rFonts w:cstheme="minorHAnsi"/>
                <w:sz w:val="20"/>
                <w:lang w:eastAsia="en-US"/>
              </w:rPr>
            </w:pPr>
            <w:r w:rsidRPr="000C6CDB">
              <w:rPr>
                <w:rFonts w:cstheme="minorHAnsi"/>
                <w:sz w:val="20"/>
                <w:lang w:eastAsia="en-US"/>
              </w:rPr>
              <w:t>$0</w:t>
            </w:r>
          </w:p>
        </w:tc>
        <w:tc>
          <w:tcPr>
            <w:tcW w:w="659" w:type="pct"/>
            <w:tcBorders>
              <w:top w:val="nil"/>
              <w:left w:val="nil"/>
              <w:bottom w:val="single" w:sz="8" w:space="0" w:color="auto"/>
              <w:right w:val="single" w:sz="8" w:space="0" w:color="auto"/>
            </w:tcBorders>
            <w:noWrap/>
            <w:vAlign w:val="center"/>
            <w:hideMark/>
          </w:tcPr>
          <w:p w14:paraId="01FB3C55" w14:textId="77777777" w:rsidR="000C6CDB" w:rsidRPr="000C6CDB" w:rsidRDefault="000C6CDB" w:rsidP="000C6CDB">
            <w:pPr>
              <w:jc w:val="center"/>
              <w:rPr>
                <w:rFonts w:cstheme="minorHAnsi"/>
                <w:sz w:val="20"/>
                <w:lang w:eastAsia="en-US"/>
              </w:rPr>
            </w:pPr>
            <w:r w:rsidRPr="000C6CDB">
              <w:rPr>
                <w:rFonts w:cstheme="minorHAnsi"/>
                <w:sz w:val="20"/>
                <w:lang w:eastAsia="en-US"/>
              </w:rPr>
              <w:t>$650</w:t>
            </w:r>
          </w:p>
        </w:tc>
        <w:tc>
          <w:tcPr>
            <w:tcW w:w="659" w:type="pct"/>
            <w:tcBorders>
              <w:top w:val="nil"/>
              <w:left w:val="nil"/>
              <w:bottom w:val="single" w:sz="8" w:space="0" w:color="auto"/>
              <w:right w:val="single" w:sz="4" w:space="0" w:color="auto"/>
            </w:tcBorders>
            <w:noWrap/>
            <w:vAlign w:val="center"/>
            <w:hideMark/>
          </w:tcPr>
          <w:p w14:paraId="1E464772" w14:textId="77777777" w:rsidR="000C6CDB" w:rsidRPr="000C6CDB" w:rsidRDefault="000C6CDB" w:rsidP="000C6CDB">
            <w:pPr>
              <w:jc w:val="center"/>
              <w:rPr>
                <w:rFonts w:cstheme="minorHAnsi"/>
                <w:sz w:val="20"/>
                <w:lang w:eastAsia="en-US"/>
              </w:rPr>
            </w:pPr>
            <w:r w:rsidRPr="000C6CDB">
              <w:rPr>
                <w:rFonts w:cstheme="minorHAnsi"/>
                <w:sz w:val="20"/>
                <w:lang w:eastAsia="en-US"/>
              </w:rPr>
              <w:t>$0</w:t>
            </w:r>
          </w:p>
        </w:tc>
        <w:tc>
          <w:tcPr>
            <w:tcW w:w="659" w:type="pct"/>
            <w:tcBorders>
              <w:top w:val="nil"/>
              <w:left w:val="nil"/>
              <w:bottom w:val="single" w:sz="8" w:space="0" w:color="auto"/>
              <w:right w:val="single" w:sz="8" w:space="0" w:color="auto"/>
            </w:tcBorders>
            <w:noWrap/>
            <w:vAlign w:val="center"/>
            <w:hideMark/>
          </w:tcPr>
          <w:p w14:paraId="092FAD99" w14:textId="77777777" w:rsidR="000C6CDB" w:rsidRPr="000C6CDB" w:rsidRDefault="000C6CDB" w:rsidP="000C6CDB">
            <w:pPr>
              <w:jc w:val="center"/>
              <w:rPr>
                <w:rFonts w:cstheme="minorHAnsi"/>
                <w:sz w:val="20"/>
                <w:lang w:eastAsia="en-US"/>
              </w:rPr>
            </w:pPr>
            <w:r w:rsidRPr="000C6CDB">
              <w:rPr>
                <w:rFonts w:cstheme="minorHAnsi"/>
                <w:sz w:val="20"/>
                <w:lang w:eastAsia="en-US"/>
              </w:rPr>
              <w:t>$1,250</w:t>
            </w:r>
          </w:p>
        </w:tc>
        <w:tc>
          <w:tcPr>
            <w:tcW w:w="659" w:type="pct"/>
            <w:tcBorders>
              <w:top w:val="nil"/>
              <w:left w:val="nil"/>
              <w:bottom w:val="single" w:sz="8" w:space="0" w:color="auto"/>
              <w:right w:val="single" w:sz="4" w:space="0" w:color="auto"/>
            </w:tcBorders>
            <w:noWrap/>
            <w:vAlign w:val="center"/>
            <w:hideMark/>
          </w:tcPr>
          <w:p w14:paraId="05236E26" w14:textId="77777777" w:rsidR="000C6CDB" w:rsidRPr="000C6CDB" w:rsidRDefault="000C6CDB" w:rsidP="000C6CDB">
            <w:pPr>
              <w:jc w:val="center"/>
              <w:rPr>
                <w:rFonts w:cstheme="minorHAnsi"/>
                <w:sz w:val="20"/>
                <w:lang w:eastAsia="en-US"/>
              </w:rPr>
            </w:pPr>
            <w:r w:rsidRPr="000C6CDB">
              <w:rPr>
                <w:rFonts w:cstheme="minorHAnsi"/>
                <w:sz w:val="20"/>
                <w:lang w:eastAsia="en-US"/>
              </w:rPr>
              <w:t>$0</w:t>
            </w:r>
          </w:p>
        </w:tc>
        <w:tc>
          <w:tcPr>
            <w:tcW w:w="660" w:type="pct"/>
            <w:tcBorders>
              <w:top w:val="nil"/>
              <w:left w:val="nil"/>
              <w:bottom w:val="single" w:sz="8" w:space="0" w:color="auto"/>
              <w:right w:val="single" w:sz="8" w:space="0" w:color="auto"/>
            </w:tcBorders>
            <w:noWrap/>
            <w:vAlign w:val="center"/>
            <w:hideMark/>
          </w:tcPr>
          <w:p w14:paraId="3B4557AF" w14:textId="77777777" w:rsidR="000C6CDB" w:rsidRPr="000C6CDB" w:rsidRDefault="000C6CDB" w:rsidP="000C6CDB">
            <w:pPr>
              <w:jc w:val="center"/>
              <w:rPr>
                <w:rFonts w:cstheme="minorHAnsi"/>
                <w:sz w:val="20"/>
                <w:lang w:eastAsia="en-US"/>
              </w:rPr>
            </w:pPr>
            <w:r w:rsidRPr="000C6CDB">
              <w:rPr>
                <w:rFonts w:cstheme="minorHAnsi"/>
                <w:sz w:val="20"/>
                <w:lang w:eastAsia="en-US"/>
              </w:rPr>
              <w:t>$1,550</w:t>
            </w:r>
          </w:p>
        </w:tc>
      </w:tr>
      <w:tr w:rsidR="000C6CDB" w:rsidRPr="000C6CDB" w14:paraId="7C71605E" w14:textId="77777777" w:rsidTr="00F95202">
        <w:trPr>
          <w:trHeight w:val="315"/>
        </w:trPr>
        <w:tc>
          <w:tcPr>
            <w:tcW w:w="1111" w:type="pct"/>
            <w:tcBorders>
              <w:top w:val="nil"/>
              <w:left w:val="single" w:sz="8" w:space="0" w:color="auto"/>
              <w:bottom w:val="single" w:sz="8" w:space="0" w:color="auto"/>
              <w:right w:val="single" w:sz="8" w:space="0" w:color="auto"/>
            </w:tcBorders>
            <w:noWrap/>
            <w:vAlign w:val="center"/>
            <w:hideMark/>
          </w:tcPr>
          <w:p w14:paraId="693185A7" w14:textId="77777777" w:rsidR="000C6CDB" w:rsidRPr="000C6CDB" w:rsidRDefault="000C6CDB" w:rsidP="000C6CDB">
            <w:pPr>
              <w:rPr>
                <w:rFonts w:cstheme="minorHAnsi"/>
                <w:b/>
                <w:sz w:val="20"/>
                <w:lang w:eastAsia="en-US"/>
              </w:rPr>
            </w:pPr>
            <w:r w:rsidRPr="000C6CDB">
              <w:rPr>
                <w:rFonts w:cstheme="minorHAnsi"/>
                <w:b/>
                <w:sz w:val="20"/>
                <w:lang w:eastAsia="en-US"/>
              </w:rPr>
              <w:t>Total</w:t>
            </w:r>
          </w:p>
        </w:tc>
        <w:tc>
          <w:tcPr>
            <w:tcW w:w="593" w:type="pct"/>
            <w:tcBorders>
              <w:top w:val="nil"/>
              <w:left w:val="nil"/>
              <w:bottom w:val="single" w:sz="8" w:space="0" w:color="auto"/>
              <w:right w:val="single" w:sz="4" w:space="0" w:color="auto"/>
            </w:tcBorders>
            <w:noWrap/>
            <w:vAlign w:val="center"/>
            <w:hideMark/>
          </w:tcPr>
          <w:p w14:paraId="2BE13A5A" w14:textId="77777777" w:rsidR="000C6CDB" w:rsidRPr="000C6CDB" w:rsidRDefault="000C6CDB" w:rsidP="000C6CDB">
            <w:pPr>
              <w:jc w:val="center"/>
              <w:rPr>
                <w:b/>
                <w:sz w:val="20"/>
                <w:lang w:eastAsia="en-US"/>
              </w:rPr>
            </w:pPr>
            <w:r w:rsidRPr="000C6CDB">
              <w:rPr>
                <w:b/>
                <w:sz w:val="20"/>
                <w:lang w:eastAsia="en-US"/>
              </w:rPr>
              <w:t>$360</w:t>
            </w:r>
          </w:p>
        </w:tc>
        <w:tc>
          <w:tcPr>
            <w:tcW w:w="659" w:type="pct"/>
            <w:tcBorders>
              <w:top w:val="nil"/>
              <w:left w:val="nil"/>
              <w:bottom w:val="single" w:sz="8" w:space="0" w:color="auto"/>
              <w:right w:val="single" w:sz="8" w:space="0" w:color="auto"/>
            </w:tcBorders>
            <w:noWrap/>
            <w:vAlign w:val="center"/>
            <w:hideMark/>
          </w:tcPr>
          <w:p w14:paraId="7A884AA2" w14:textId="77777777" w:rsidR="000C6CDB" w:rsidRPr="000C6CDB" w:rsidRDefault="000C6CDB" w:rsidP="000C6CDB">
            <w:pPr>
              <w:jc w:val="center"/>
              <w:rPr>
                <w:b/>
                <w:sz w:val="20"/>
                <w:lang w:eastAsia="en-US"/>
              </w:rPr>
            </w:pPr>
            <w:r w:rsidRPr="000C6CDB">
              <w:rPr>
                <w:b/>
                <w:sz w:val="20"/>
                <w:lang w:eastAsia="en-US"/>
              </w:rPr>
              <w:t>$1,550</w:t>
            </w:r>
          </w:p>
        </w:tc>
        <w:tc>
          <w:tcPr>
            <w:tcW w:w="659" w:type="pct"/>
            <w:tcBorders>
              <w:top w:val="nil"/>
              <w:left w:val="nil"/>
              <w:bottom w:val="single" w:sz="8" w:space="0" w:color="auto"/>
              <w:right w:val="single" w:sz="4" w:space="0" w:color="auto"/>
            </w:tcBorders>
            <w:noWrap/>
            <w:vAlign w:val="center"/>
            <w:hideMark/>
          </w:tcPr>
          <w:p w14:paraId="59A4350B" w14:textId="77777777" w:rsidR="000C6CDB" w:rsidRPr="000C6CDB" w:rsidRDefault="000C6CDB" w:rsidP="000C6CDB">
            <w:pPr>
              <w:jc w:val="center"/>
              <w:rPr>
                <w:b/>
                <w:sz w:val="20"/>
                <w:lang w:eastAsia="en-US"/>
              </w:rPr>
            </w:pPr>
            <w:r w:rsidRPr="000C6CDB">
              <w:rPr>
                <w:b/>
                <w:sz w:val="20"/>
                <w:lang w:eastAsia="en-US"/>
              </w:rPr>
              <w:t>$600</w:t>
            </w:r>
          </w:p>
        </w:tc>
        <w:tc>
          <w:tcPr>
            <w:tcW w:w="659" w:type="pct"/>
            <w:tcBorders>
              <w:top w:val="nil"/>
              <w:left w:val="nil"/>
              <w:bottom w:val="single" w:sz="8" w:space="0" w:color="auto"/>
              <w:right w:val="single" w:sz="8" w:space="0" w:color="auto"/>
            </w:tcBorders>
            <w:noWrap/>
            <w:vAlign w:val="center"/>
            <w:hideMark/>
          </w:tcPr>
          <w:p w14:paraId="0B93BB25" w14:textId="77777777" w:rsidR="000C6CDB" w:rsidRPr="000C6CDB" w:rsidRDefault="000C6CDB" w:rsidP="000C6CDB">
            <w:pPr>
              <w:jc w:val="center"/>
              <w:rPr>
                <w:b/>
                <w:sz w:val="20"/>
                <w:lang w:eastAsia="en-US"/>
              </w:rPr>
            </w:pPr>
            <w:r w:rsidRPr="000C6CDB">
              <w:rPr>
                <w:b/>
                <w:sz w:val="20"/>
                <w:lang w:eastAsia="en-US"/>
              </w:rPr>
              <w:t>$2,750</w:t>
            </w:r>
          </w:p>
        </w:tc>
        <w:tc>
          <w:tcPr>
            <w:tcW w:w="659" w:type="pct"/>
            <w:tcBorders>
              <w:top w:val="nil"/>
              <w:left w:val="nil"/>
              <w:bottom w:val="single" w:sz="8" w:space="0" w:color="auto"/>
              <w:right w:val="single" w:sz="4" w:space="0" w:color="auto"/>
            </w:tcBorders>
            <w:noWrap/>
            <w:vAlign w:val="center"/>
            <w:hideMark/>
          </w:tcPr>
          <w:p w14:paraId="3D7F2D3E" w14:textId="77777777" w:rsidR="000C6CDB" w:rsidRPr="000C6CDB" w:rsidRDefault="000C6CDB" w:rsidP="000C6CDB">
            <w:pPr>
              <w:jc w:val="center"/>
              <w:rPr>
                <w:b/>
                <w:sz w:val="20"/>
                <w:lang w:eastAsia="en-US"/>
              </w:rPr>
            </w:pPr>
            <w:r w:rsidRPr="000C6CDB">
              <w:rPr>
                <w:b/>
                <w:sz w:val="20"/>
                <w:lang w:eastAsia="en-US"/>
              </w:rPr>
              <w:t>$740</w:t>
            </w:r>
          </w:p>
        </w:tc>
        <w:tc>
          <w:tcPr>
            <w:tcW w:w="660" w:type="pct"/>
            <w:tcBorders>
              <w:top w:val="nil"/>
              <w:left w:val="nil"/>
              <w:bottom w:val="single" w:sz="8" w:space="0" w:color="auto"/>
              <w:right w:val="single" w:sz="8" w:space="0" w:color="auto"/>
            </w:tcBorders>
            <w:noWrap/>
            <w:vAlign w:val="center"/>
            <w:hideMark/>
          </w:tcPr>
          <w:p w14:paraId="52F78335" w14:textId="77777777" w:rsidR="000C6CDB" w:rsidRPr="000C6CDB" w:rsidRDefault="000C6CDB" w:rsidP="000C6CDB">
            <w:pPr>
              <w:jc w:val="center"/>
              <w:rPr>
                <w:b/>
                <w:sz w:val="20"/>
                <w:lang w:eastAsia="en-US"/>
              </w:rPr>
            </w:pPr>
            <w:r w:rsidRPr="000C6CDB">
              <w:rPr>
                <w:b/>
                <w:sz w:val="20"/>
                <w:lang w:eastAsia="en-US"/>
              </w:rPr>
              <w:t>$3,400</w:t>
            </w:r>
          </w:p>
        </w:tc>
      </w:tr>
      <w:tr w:rsidR="000C6CDB" w:rsidRPr="000C6CDB" w14:paraId="36737F10" w14:textId="77777777" w:rsidTr="00F95202">
        <w:trPr>
          <w:trHeight w:val="315"/>
        </w:trPr>
        <w:tc>
          <w:tcPr>
            <w:tcW w:w="1111" w:type="pct"/>
            <w:tcBorders>
              <w:top w:val="nil"/>
              <w:left w:val="single" w:sz="8" w:space="0" w:color="auto"/>
              <w:bottom w:val="single" w:sz="4" w:space="0" w:color="auto"/>
              <w:right w:val="single" w:sz="8" w:space="0" w:color="auto"/>
            </w:tcBorders>
            <w:noWrap/>
            <w:vAlign w:val="center"/>
            <w:hideMark/>
          </w:tcPr>
          <w:p w14:paraId="248AE75E" w14:textId="77777777" w:rsidR="000C6CDB" w:rsidRPr="000C6CDB" w:rsidRDefault="000C6CDB" w:rsidP="000C6CDB">
            <w:pPr>
              <w:rPr>
                <w:rFonts w:cstheme="minorHAnsi"/>
                <w:b/>
                <w:bCs/>
                <w:sz w:val="20"/>
                <w:lang w:eastAsia="en-US"/>
              </w:rPr>
            </w:pPr>
            <w:r w:rsidRPr="000C6CDB">
              <w:rPr>
                <w:rFonts w:cstheme="minorHAnsi"/>
                <w:b/>
                <w:bCs/>
                <w:sz w:val="20"/>
                <w:lang w:eastAsia="en-US"/>
              </w:rPr>
              <w:t>Stream B</w:t>
            </w:r>
          </w:p>
        </w:tc>
        <w:tc>
          <w:tcPr>
            <w:tcW w:w="593" w:type="pct"/>
            <w:tcBorders>
              <w:top w:val="nil"/>
              <w:left w:val="nil"/>
              <w:bottom w:val="single" w:sz="4" w:space="0" w:color="auto"/>
              <w:right w:val="single" w:sz="4" w:space="0" w:color="auto"/>
            </w:tcBorders>
            <w:noWrap/>
            <w:vAlign w:val="center"/>
            <w:hideMark/>
          </w:tcPr>
          <w:p w14:paraId="7FDAC64E" w14:textId="77777777" w:rsidR="000C6CDB" w:rsidRPr="000C6CDB" w:rsidRDefault="000C6CDB" w:rsidP="000C6CDB">
            <w:pPr>
              <w:jc w:val="center"/>
              <w:rPr>
                <w:b/>
                <w:sz w:val="20"/>
                <w:lang w:eastAsia="en-US"/>
              </w:rPr>
            </w:pPr>
            <w:r w:rsidRPr="000C6CDB">
              <w:rPr>
                <w:b/>
                <w:sz w:val="20"/>
                <w:lang w:eastAsia="en-US"/>
              </w:rPr>
              <w:t>Partial Outcome</w:t>
            </w:r>
          </w:p>
        </w:tc>
        <w:tc>
          <w:tcPr>
            <w:tcW w:w="659" w:type="pct"/>
            <w:tcBorders>
              <w:top w:val="nil"/>
              <w:left w:val="nil"/>
              <w:bottom w:val="single" w:sz="4" w:space="0" w:color="auto"/>
              <w:right w:val="single" w:sz="8" w:space="0" w:color="auto"/>
            </w:tcBorders>
            <w:noWrap/>
            <w:vAlign w:val="center"/>
            <w:hideMark/>
          </w:tcPr>
          <w:p w14:paraId="06F69148" w14:textId="77777777" w:rsidR="000C6CDB" w:rsidRPr="000C6CDB" w:rsidRDefault="000C6CDB" w:rsidP="000C6CDB">
            <w:pPr>
              <w:jc w:val="center"/>
              <w:rPr>
                <w:b/>
                <w:sz w:val="20"/>
                <w:lang w:eastAsia="en-US"/>
              </w:rPr>
            </w:pPr>
            <w:r w:rsidRPr="000C6CDB">
              <w:rPr>
                <w:b/>
                <w:sz w:val="20"/>
                <w:lang w:eastAsia="en-US"/>
              </w:rPr>
              <w:t>Full Outcome</w:t>
            </w:r>
          </w:p>
        </w:tc>
        <w:tc>
          <w:tcPr>
            <w:tcW w:w="659" w:type="pct"/>
            <w:tcBorders>
              <w:top w:val="nil"/>
              <w:left w:val="nil"/>
              <w:bottom w:val="single" w:sz="4" w:space="0" w:color="auto"/>
              <w:right w:val="single" w:sz="4" w:space="0" w:color="auto"/>
            </w:tcBorders>
            <w:noWrap/>
            <w:vAlign w:val="center"/>
            <w:hideMark/>
          </w:tcPr>
          <w:p w14:paraId="3C301CD9" w14:textId="77777777" w:rsidR="000C6CDB" w:rsidRPr="000C6CDB" w:rsidRDefault="000C6CDB" w:rsidP="000C6CDB">
            <w:pPr>
              <w:jc w:val="center"/>
              <w:rPr>
                <w:b/>
                <w:sz w:val="20"/>
                <w:lang w:eastAsia="en-US"/>
              </w:rPr>
            </w:pPr>
            <w:r w:rsidRPr="000C6CDB">
              <w:rPr>
                <w:b/>
                <w:sz w:val="20"/>
                <w:lang w:eastAsia="en-US"/>
              </w:rPr>
              <w:t>Partial Outcome</w:t>
            </w:r>
          </w:p>
        </w:tc>
        <w:tc>
          <w:tcPr>
            <w:tcW w:w="659" w:type="pct"/>
            <w:tcBorders>
              <w:top w:val="nil"/>
              <w:left w:val="nil"/>
              <w:bottom w:val="single" w:sz="4" w:space="0" w:color="auto"/>
              <w:right w:val="single" w:sz="8" w:space="0" w:color="auto"/>
            </w:tcBorders>
            <w:noWrap/>
            <w:vAlign w:val="center"/>
            <w:hideMark/>
          </w:tcPr>
          <w:p w14:paraId="1CCF7252" w14:textId="77777777" w:rsidR="000C6CDB" w:rsidRPr="000C6CDB" w:rsidRDefault="000C6CDB" w:rsidP="000C6CDB">
            <w:pPr>
              <w:jc w:val="center"/>
              <w:rPr>
                <w:b/>
                <w:sz w:val="20"/>
                <w:lang w:eastAsia="en-US"/>
              </w:rPr>
            </w:pPr>
            <w:r w:rsidRPr="000C6CDB">
              <w:rPr>
                <w:b/>
                <w:sz w:val="20"/>
                <w:lang w:eastAsia="en-US"/>
              </w:rPr>
              <w:t>Full Outcome</w:t>
            </w:r>
          </w:p>
        </w:tc>
        <w:tc>
          <w:tcPr>
            <w:tcW w:w="659" w:type="pct"/>
            <w:tcBorders>
              <w:top w:val="nil"/>
              <w:left w:val="nil"/>
              <w:bottom w:val="single" w:sz="4" w:space="0" w:color="auto"/>
              <w:right w:val="single" w:sz="4" w:space="0" w:color="auto"/>
            </w:tcBorders>
            <w:noWrap/>
            <w:vAlign w:val="center"/>
            <w:hideMark/>
          </w:tcPr>
          <w:p w14:paraId="5D618430" w14:textId="77777777" w:rsidR="000C6CDB" w:rsidRPr="000C6CDB" w:rsidRDefault="000C6CDB" w:rsidP="000C6CDB">
            <w:pPr>
              <w:jc w:val="center"/>
              <w:rPr>
                <w:b/>
                <w:sz w:val="20"/>
                <w:lang w:eastAsia="en-US"/>
              </w:rPr>
            </w:pPr>
            <w:r w:rsidRPr="000C6CDB">
              <w:rPr>
                <w:b/>
                <w:sz w:val="20"/>
                <w:lang w:eastAsia="en-US"/>
              </w:rPr>
              <w:t>Partial Outcome</w:t>
            </w:r>
          </w:p>
        </w:tc>
        <w:tc>
          <w:tcPr>
            <w:tcW w:w="660" w:type="pct"/>
            <w:tcBorders>
              <w:top w:val="nil"/>
              <w:left w:val="nil"/>
              <w:bottom w:val="single" w:sz="4" w:space="0" w:color="auto"/>
              <w:right w:val="single" w:sz="8" w:space="0" w:color="auto"/>
            </w:tcBorders>
            <w:noWrap/>
            <w:vAlign w:val="center"/>
            <w:hideMark/>
          </w:tcPr>
          <w:p w14:paraId="0118FB76" w14:textId="77777777" w:rsidR="000C6CDB" w:rsidRPr="000C6CDB" w:rsidRDefault="000C6CDB" w:rsidP="000C6CDB">
            <w:pPr>
              <w:jc w:val="center"/>
              <w:rPr>
                <w:b/>
                <w:sz w:val="20"/>
                <w:lang w:eastAsia="en-US"/>
              </w:rPr>
            </w:pPr>
            <w:r w:rsidRPr="000C6CDB">
              <w:rPr>
                <w:b/>
                <w:sz w:val="20"/>
                <w:lang w:eastAsia="en-US"/>
              </w:rPr>
              <w:t>Full Outcome</w:t>
            </w:r>
          </w:p>
        </w:tc>
      </w:tr>
      <w:tr w:rsidR="000C6CDB" w:rsidRPr="000C6CDB" w14:paraId="3FBC654D" w14:textId="77777777" w:rsidTr="00F95202">
        <w:trPr>
          <w:trHeight w:val="300"/>
        </w:trPr>
        <w:tc>
          <w:tcPr>
            <w:tcW w:w="1111" w:type="pct"/>
            <w:tcBorders>
              <w:top w:val="nil"/>
              <w:left w:val="single" w:sz="8" w:space="0" w:color="auto"/>
              <w:bottom w:val="single" w:sz="4" w:space="0" w:color="auto"/>
              <w:right w:val="single" w:sz="8" w:space="0" w:color="auto"/>
            </w:tcBorders>
            <w:noWrap/>
            <w:vAlign w:val="center"/>
            <w:hideMark/>
          </w:tcPr>
          <w:p w14:paraId="07DE4E33" w14:textId="77777777" w:rsidR="000C6CDB" w:rsidRPr="000C6CDB" w:rsidRDefault="000C6CDB" w:rsidP="000C6CDB">
            <w:pPr>
              <w:rPr>
                <w:sz w:val="20"/>
                <w:lang w:eastAsia="en-US"/>
              </w:rPr>
            </w:pPr>
            <w:r w:rsidRPr="000C6CDB">
              <w:rPr>
                <w:sz w:val="20"/>
                <w:lang w:eastAsia="en-US"/>
              </w:rPr>
              <w:t xml:space="preserve">4 Week </w:t>
            </w:r>
          </w:p>
        </w:tc>
        <w:tc>
          <w:tcPr>
            <w:tcW w:w="593" w:type="pct"/>
            <w:tcBorders>
              <w:top w:val="single" w:sz="4" w:space="0" w:color="auto"/>
              <w:left w:val="nil"/>
              <w:bottom w:val="single" w:sz="4" w:space="0" w:color="auto"/>
              <w:right w:val="single" w:sz="4" w:space="0" w:color="auto"/>
            </w:tcBorders>
            <w:noWrap/>
            <w:vAlign w:val="center"/>
            <w:hideMark/>
          </w:tcPr>
          <w:p w14:paraId="766AC11B" w14:textId="77777777" w:rsidR="000C6CDB" w:rsidRPr="000C6CDB" w:rsidRDefault="000C6CDB" w:rsidP="000C6CDB">
            <w:pPr>
              <w:jc w:val="center"/>
              <w:rPr>
                <w:rFonts w:cstheme="minorHAnsi"/>
                <w:sz w:val="20"/>
                <w:lang w:eastAsia="en-US"/>
              </w:rPr>
            </w:pPr>
            <w:r w:rsidRPr="000C6CDB">
              <w:rPr>
                <w:rFonts w:cstheme="minorHAnsi"/>
                <w:sz w:val="20"/>
                <w:lang w:eastAsia="en-US"/>
              </w:rPr>
              <w:t>$300</w:t>
            </w:r>
          </w:p>
        </w:tc>
        <w:tc>
          <w:tcPr>
            <w:tcW w:w="659" w:type="pct"/>
            <w:tcBorders>
              <w:top w:val="nil"/>
              <w:left w:val="nil"/>
              <w:bottom w:val="single" w:sz="4" w:space="0" w:color="auto"/>
              <w:right w:val="single" w:sz="8" w:space="0" w:color="auto"/>
            </w:tcBorders>
            <w:noWrap/>
            <w:vAlign w:val="center"/>
            <w:hideMark/>
          </w:tcPr>
          <w:p w14:paraId="787F2D0E" w14:textId="77777777" w:rsidR="000C6CDB" w:rsidRPr="000C6CDB" w:rsidRDefault="000C6CDB" w:rsidP="000C6CDB">
            <w:pPr>
              <w:jc w:val="center"/>
              <w:rPr>
                <w:rFonts w:cstheme="minorHAnsi"/>
                <w:sz w:val="20"/>
                <w:lang w:eastAsia="en-US"/>
              </w:rPr>
            </w:pPr>
            <w:r w:rsidRPr="000C6CDB">
              <w:rPr>
                <w:rFonts w:cstheme="minorHAnsi"/>
                <w:sz w:val="20"/>
                <w:lang w:eastAsia="en-US"/>
              </w:rPr>
              <w:t>$750</w:t>
            </w:r>
          </w:p>
        </w:tc>
        <w:tc>
          <w:tcPr>
            <w:tcW w:w="659" w:type="pct"/>
            <w:tcBorders>
              <w:top w:val="single" w:sz="4" w:space="0" w:color="auto"/>
              <w:left w:val="nil"/>
              <w:bottom w:val="single" w:sz="4" w:space="0" w:color="auto"/>
              <w:right w:val="single" w:sz="4" w:space="0" w:color="auto"/>
            </w:tcBorders>
            <w:noWrap/>
            <w:vAlign w:val="center"/>
            <w:hideMark/>
          </w:tcPr>
          <w:p w14:paraId="41F062DA" w14:textId="77777777" w:rsidR="000C6CDB" w:rsidRPr="000C6CDB" w:rsidRDefault="000C6CDB" w:rsidP="000C6CDB">
            <w:pPr>
              <w:jc w:val="center"/>
              <w:rPr>
                <w:rFonts w:cstheme="minorHAnsi"/>
                <w:sz w:val="20"/>
                <w:lang w:eastAsia="en-US"/>
              </w:rPr>
            </w:pPr>
            <w:r w:rsidRPr="000C6CDB">
              <w:rPr>
                <w:rFonts w:cstheme="minorHAnsi"/>
                <w:sz w:val="20"/>
                <w:lang w:eastAsia="en-US"/>
              </w:rPr>
              <w:t>$400</w:t>
            </w:r>
          </w:p>
        </w:tc>
        <w:tc>
          <w:tcPr>
            <w:tcW w:w="659" w:type="pct"/>
            <w:tcBorders>
              <w:top w:val="nil"/>
              <w:left w:val="nil"/>
              <w:bottom w:val="single" w:sz="4" w:space="0" w:color="auto"/>
              <w:right w:val="single" w:sz="8" w:space="0" w:color="auto"/>
            </w:tcBorders>
            <w:noWrap/>
            <w:vAlign w:val="center"/>
            <w:hideMark/>
          </w:tcPr>
          <w:p w14:paraId="3E0D2D45" w14:textId="77777777" w:rsidR="000C6CDB" w:rsidRPr="000C6CDB" w:rsidRDefault="000C6CDB" w:rsidP="000C6CDB">
            <w:pPr>
              <w:jc w:val="center"/>
              <w:rPr>
                <w:rFonts w:cstheme="minorHAnsi"/>
                <w:sz w:val="20"/>
                <w:lang w:eastAsia="en-US"/>
              </w:rPr>
            </w:pPr>
            <w:r w:rsidRPr="000C6CDB">
              <w:rPr>
                <w:rFonts w:cstheme="minorHAnsi"/>
                <w:sz w:val="20"/>
                <w:lang w:eastAsia="en-US"/>
              </w:rPr>
              <w:t>$1,000</w:t>
            </w:r>
          </w:p>
        </w:tc>
        <w:tc>
          <w:tcPr>
            <w:tcW w:w="659" w:type="pct"/>
            <w:tcBorders>
              <w:top w:val="single" w:sz="4" w:space="0" w:color="auto"/>
              <w:left w:val="nil"/>
              <w:bottom w:val="single" w:sz="4" w:space="0" w:color="auto"/>
              <w:right w:val="single" w:sz="4" w:space="0" w:color="auto"/>
            </w:tcBorders>
            <w:noWrap/>
            <w:vAlign w:val="center"/>
            <w:hideMark/>
          </w:tcPr>
          <w:p w14:paraId="1A8E955F" w14:textId="77777777" w:rsidR="000C6CDB" w:rsidRPr="000C6CDB" w:rsidRDefault="000C6CDB" w:rsidP="000C6CDB">
            <w:pPr>
              <w:jc w:val="center"/>
              <w:rPr>
                <w:rFonts w:cstheme="minorHAnsi"/>
                <w:sz w:val="20"/>
                <w:lang w:eastAsia="en-US"/>
              </w:rPr>
            </w:pPr>
            <w:r w:rsidRPr="000C6CDB">
              <w:rPr>
                <w:rFonts w:cstheme="minorHAnsi"/>
                <w:sz w:val="20"/>
                <w:lang w:eastAsia="en-US"/>
              </w:rPr>
              <w:t>$500</w:t>
            </w:r>
          </w:p>
        </w:tc>
        <w:tc>
          <w:tcPr>
            <w:tcW w:w="660" w:type="pct"/>
            <w:tcBorders>
              <w:top w:val="nil"/>
              <w:left w:val="nil"/>
              <w:bottom w:val="single" w:sz="4" w:space="0" w:color="auto"/>
              <w:right w:val="single" w:sz="8" w:space="0" w:color="auto"/>
            </w:tcBorders>
            <w:noWrap/>
            <w:vAlign w:val="center"/>
            <w:hideMark/>
          </w:tcPr>
          <w:p w14:paraId="6B05272A" w14:textId="77777777" w:rsidR="000C6CDB" w:rsidRPr="000C6CDB" w:rsidRDefault="000C6CDB" w:rsidP="000C6CDB">
            <w:pPr>
              <w:jc w:val="center"/>
              <w:rPr>
                <w:rFonts w:cstheme="minorHAnsi"/>
                <w:sz w:val="20"/>
                <w:lang w:eastAsia="en-US"/>
              </w:rPr>
            </w:pPr>
            <w:r w:rsidRPr="000C6CDB">
              <w:rPr>
                <w:rFonts w:cstheme="minorHAnsi"/>
                <w:sz w:val="20"/>
                <w:lang w:eastAsia="en-US"/>
              </w:rPr>
              <w:t>$1,250</w:t>
            </w:r>
          </w:p>
        </w:tc>
      </w:tr>
      <w:tr w:rsidR="000C6CDB" w:rsidRPr="000C6CDB" w14:paraId="4B909EC7" w14:textId="77777777" w:rsidTr="00F95202">
        <w:trPr>
          <w:trHeight w:val="300"/>
        </w:trPr>
        <w:tc>
          <w:tcPr>
            <w:tcW w:w="1111" w:type="pct"/>
            <w:tcBorders>
              <w:top w:val="nil"/>
              <w:left w:val="single" w:sz="8" w:space="0" w:color="auto"/>
              <w:bottom w:val="single" w:sz="4" w:space="0" w:color="auto"/>
              <w:right w:val="single" w:sz="8" w:space="0" w:color="auto"/>
            </w:tcBorders>
            <w:noWrap/>
            <w:vAlign w:val="center"/>
            <w:hideMark/>
          </w:tcPr>
          <w:p w14:paraId="39871C4E" w14:textId="77777777" w:rsidR="000C6CDB" w:rsidRPr="000C6CDB" w:rsidRDefault="000C6CDB" w:rsidP="000C6CDB">
            <w:pPr>
              <w:rPr>
                <w:sz w:val="20"/>
                <w:lang w:eastAsia="en-US"/>
              </w:rPr>
            </w:pPr>
            <w:r w:rsidRPr="000C6CDB">
              <w:rPr>
                <w:sz w:val="20"/>
                <w:lang w:eastAsia="en-US"/>
              </w:rPr>
              <w:t>12 Week</w:t>
            </w:r>
          </w:p>
        </w:tc>
        <w:tc>
          <w:tcPr>
            <w:tcW w:w="593" w:type="pct"/>
            <w:tcBorders>
              <w:top w:val="single" w:sz="4" w:space="0" w:color="auto"/>
              <w:left w:val="nil"/>
              <w:bottom w:val="single" w:sz="4" w:space="0" w:color="auto"/>
              <w:right w:val="single" w:sz="4" w:space="0" w:color="auto"/>
            </w:tcBorders>
            <w:noWrap/>
            <w:vAlign w:val="center"/>
            <w:hideMark/>
          </w:tcPr>
          <w:p w14:paraId="0F55B44E" w14:textId="77777777" w:rsidR="000C6CDB" w:rsidRPr="000C6CDB" w:rsidRDefault="000C6CDB" w:rsidP="000C6CDB">
            <w:pPr>
              <w:jc w:val="center"/>
              <w:rPr>
                <w:rFonts w:cstheme="minorHAnsi"/>
                <w:sz w:val="20"/>
                <w:lang w:eastAsia="en-US"/>
              </w:rPr>
            </w:pPr>
            <w:r w:rsidRPr="000C6CDB">
              <w:rPr>
                <w:rFonts w:cstheme="minorHAnsi"/>
                <w:sz w:val="20"/>
                <w:lang w:eastAsia="en-US"/>
              </w:rPr>
              <w:t>$600</w:t>
            </w:r>
          </w:p>
        </w:tc>
        <w:tc>
          <w:tcPr>
            <w:tcW w:w="659" w:type="pct"/>
            <w:tcBorders>
              <w:top w:val="nil"/>
              <w:left w:val="nil"/>
              <w:bottom w:val="single" w:sz="4" w:space="0" w:color="auto"/>
              <w:right w:val="single" w:sz="8" w:space="0" w:color="auto"/>
            </w:tcBorders>
            <w:noWrap/>
            <w:vAlign w:val="center"/>
            <w:hideMark/>
          </w:tcPr>
          <w:p w14:paraId="65F2D140" w14:textId="77777777" w:rsidR="000C6CDB" w:rsidRPr="000C6CDB" w:rsidRDefault="000C6CDB" w:rsidP="000C6CDB">
            <w:pPr>
              <w:jc w:val="center"/>
              <w:rPr>
                <w:rFonts w:cstheme="minorHAnsi"/>
                <w:sz w:val="20"/>
                <w:lang w:eastAsia="en-US"/>
              </w:rPr>
            </w:pPr>
            <w:r w:rsidRPr="000C6CDB">
              <w:rPr>
                <w:rFonts w:cstheme="minorHAnsi"/>
                <w:sz w:val="20"/>
                <w:lang w:eastAsia="en-US"/>
              </w:rPr>
              <w:t>$1,500</w:t>
            </w:r>
          </w:p>
        </w:tc>
        <w:tc>
          <w:tcPr>
            <w:tcW w:w="659" w:type="pct"/>
            <w:tcBorders>
              <w:top w:val="nil"/>
              <w:left w:val="nil"/>
              <w:bottom w:val="single" w:sz="4" w:space="0" w:color="auto"/>
              <w:right w:val="single" w:sz="4" w:space="0" w:color="auto"/>
            </w:tcBorders>
            <w:noWrap/>
            <w:vAlign w:val="center"/>
            <w:hideMark/>
          </w:tcPr>
          <w:p w14:paraId="2F5277F1" w14:textId="77777777" w:rsidR="000C6CDB" w:rsidRPr="000C6CDB" w:rsidRDefault="000C6CDB" w:rsidP="000C6CDB">
            <w:pPr>
              <w:jc w:val="center"/>
              <w:rPr>
                <w:rFonts w:cstheme="minorHAnsi"/>
                <w:sz w:val="20"/>
                <w:lang w:eastAsia="en-US"/>
              </w:rPr>
            </w:pPr>
            <w:r w:rsidRPr="000C6CDB">
              <w:rPr>
                <w:rFonts w:cstheme="minorHAnsi"/>
                <w:sz w:val="20"/>
                <w:lang w:eastAsia="en-US"/>
              </w:rPr>
              <w:t>$800</w:t>
            </w:r>
          </w:p>
        </w:tc>
        <w:tc>
          <w:tcPr>
            <w:tcW w:w="659" w:type="pct"/>
            <w:tcBorders>
              <w:top w:val="nil"/>
              <w:left w:val="nil"/>
              <w:bottom w:val="single" w:sz="4" w:space="0" w:color="auto"/>
              <w:right w:val="single" w:sz="8" w:space="0" w:color="auto"/>
            </w:tcBorders>
            <w:noWrap/>
            <w:vAlign w:val="center"/>
            <w:hideMark/>
          </w:tcPr>
          <w:p w14:paraId="09D01D6A" w14:textId="77777777" w:rsidR="000C6CDB" w:rsidRPr="000C6CDB" w:rsidRDefault="000C6CDB" w:rsidP="000C6CDB">
            <w:pPr>
              <w:jc w:val="center"/>
              <w:rPr>
                <w:rFonts w:cstheme="minorHAnsi"/>
                <w:sz w:val="20"/>
                <w:lang w:eastAsia="en-US"/>
              </w:rPr>
            </w:pPr>
            <w:r w:rsidRPr="000C6CDB">
              <w:rPr>
                <w:rFonts w:cstheme="minorHAnsi"/>
                <w:sz w:val="20"/>
                <w:lang w:eastAsia="en-US"/>
              </w:rPr>
              <w:t>$2,000</w:t>
            </w:r>
          </w:p>
        </w:tc>
        <w:tc>
          <w:tcPr>
            <w:tcW w:w="659" w:type="pct"/>
            <w:tcBorders>
              <w:top w:val="nil"/>
              <w:left w:val="nil"/>
              <w:bottom w:val="single" w:sz="4" w:space="0" w:color="auto"/>
              <w:right w:val="single" w:sz="4" w:space="0" w:color="auto"/>
            </w:tcBorders>
            <w:noWrap/>
            <w:vAlign w:val="center"/>
            <w:hideMark/>
          </w:tcPr>
          <w:p w14:paraId="10051C37" w14:textId="77777777" w:rsidR="000C6CDB" w:rsidRPr="000C6CDB" w:rsidRDefault="000C6CDB" w:rsidP="000C6CDB">
            <w:pPr>
              <w:jc w:val="center"/>
              <w:rPr>
                <w:rFonts w:cstheme="minorHAnsi"/>
                <w:sz w:val="20"/>
                <w:lang w:eastAsia="en-US"/>
              </w:rPr>
            </w:pPr>
            <w:r w:rsidRPr="000C6CDB">
              <w:rPr>
                <w:rFonts w:cstheme="minorHAnsi"/>
                <w:sz w:val="20"/>
                <w:lang w:eastAsia="en-US"/>
              </w:rPr>
              <w:t>$1,000</w:t>
            </w:r>
          </w:p>
        </w:tc>
        <w:tc>
          <w:tcPr>
            <w:tcW w:w="660" w:type="pct"/>
            <w:tcBorders>
              <w:top w:val="nil"/>
              <w:left w:val="nil"/>
              <w:bottom w:val="single" w:sz="4" w:space="0" w:color="auto"/>
              <w:right w:val="single" w:sz="8" w:space="0" w:color="auto"/>
            </w:tcBorders>
            <w:noWrap/>
            <w:vAlign w:val="center"/>
            <w:hideMark/>
          </w:tcPr>
          <w:p w14:paraId="2F182001" w14:textId="77777777" w:rsidR="000C6CDB" w:rsidRPr="000C6CDB" w:rsidRDefault="000C6CDB" w:rsidP="000C6CDB">
            <w:pPr>
              <w:jc w:val="center"/>
              <w:rPr>
                <w:rFonts w:cstheme="minorHAnsi"/>
                <w:sz w:val="20"/>
                <w:lang w:eastAsia="en-US"/>
              </w:rPr>
            </w:pPr>
            <w:r w:rsidRPr="000C6CDB">
              <w:rPr>
                <w:rFonts w:cstheme="minorHAnsi"/>
                <w:sz w:val="20"/>
                <w:lang w:eastAsia="en-US"/>
              </w:rPr>
              <w:t>$2,500</w:t>
            </w:r>
          </w:p>
        </w:tc>
      </w:tr>
      <w:tr w:rsidR="000C6CDB" w:rsidRPr="000C6CDB" w14:paraId="2A5A56F8" w14:textId="77777777" w:rsidTr="00F95202">
        <w:trPr>
          <w:trHeight w:val="315"/>
        </w:trPr>
        <w:tc>
          <w:tcPr>
            <w:tcW w:w="1111" w:type="pct"/>
            <w:tcBorders>
              <w:top w:val="nil"/>
              <w:left w:val="single" w:sz="8" w:space="0" w:color="auto"/>
              <w:bottom w:val="single" w:sz="8" w:space="0" w:color="auto"/>
              <w:right w:val="single" w:sz="8" w:space="0" w:color="auto"/>
            </w:tcBorders>
            <w:noWrap/>
            <w:vAlign w:val="center"/>
            <w:hideMark/>
          </w:tcPr>
          <w:p w14:paraId="06281F06" w14:textId="77777777" w:rsidR="000C6CDB" w:rsidRPr="000C6CDB" w:rsidRDefault="000C6CDB" w:rsidP="000C6CDB">
            <w:pPr>
              <w:rPr>
                <w:sz w:val="20"/>
                <w:lang w:eastAsia="en-US"/>
              </w:rPr>
            </w:pPr>
            <w:r w:rsidRPr="000C6CDB">
              <w:rPr>
                <w:sz w:val="20"/>
                <w:lang w:eastAsia="en-US"/>
              </w:rPr>
              <w:t>26 Week</w:t>
            </w:r>
          </w:p>
        </w:tc>
        <w:tc>
          <w:tcPr>
            <w:tcW w:w="593" w:type="pct"/>
            <w:tcBorders>
              <w:top w:val="single" w:sz="4" w:space="0" w:color="auto"/>
              <w:left w:val="nil"/>
              <w:bottom w:val="single" w:sz="4" w:space="0" w:color="auto"/>
              <w:right w:val="single" w:sz="4" w:space="0" w:color="auto"/>
            </w:tcBorders>
            <w:noWrap/>
            <w:vAlign w:val="center"/>
            <w:hideMark/>
          </w:tcPr>
          <w:p w14:paraId="4C3ADDC7" w14:textId="77777777" w:rsidR="000C6CDB" w:rsidRPr="000C6CDB" w:rsidRDefault="000C6CDB" w:rsidP="000C6CDB">
            <w:pPr>
              <w:jc w:val="center"/>
              <w:rPr>
                <w:rFonts w:cstheme="minorHAnsi"/>
                <w:sz w:val="20"/>
                <w:lang w:eastAsia="en-US"/>
              </w:rPr>
            </w:pPr>
            <w:r w:rsidRPr="000C6CDB">
              <w:rPr>
                <w:rFonts w:cstheme="minorHAnsi"/>
                <w:sz w:val="20"/>
                <w:lang w:eastAsia="en-US"/>
              </w:rPr>
              <w:t>$0</w:t>
            </w:r>
          </w:p>
        </w:tc>
        <w:tc>
          <w:tcPr>
            <w:tcW w:w="659" w:type="pct"/>
            <w:tcBorders>
              <w:top w:val="nil"/>
              <w:left w:val="nil"/>
              <w:bottom w:val="single" w:sz="8" w:space="0" w:color="auto"/>
              <w:right w:val="single" w:sz="8" w:space="0" w:color="auto"/>
            </w:tcBorders>
            <w:noWrap/>
            <w:vAlign w:val="center"/>
            <w:hideMark/>
          </w:tcPr>
          <w:p w14:paraId="095B08C4" w14:textId="77777777" w:rsidR="000C6CDB" w:rsidRPr="000C6CDB" w:rsidRDefault="000C6CDB" w:rsidP="000C6CDB">
            <w:pPr>
              <w:jc w:val="center"/>
              <w:rPr>
                <w:rFonts w:cstheme="minorHAnsi"/>
                <w:sz w:val="20"/>
                <w:lang w:eastAsia="en-US"/>
              </w:rPr>
            </w:pPr>
            <w:r w:rsidRPr="000C6CDB">
              <w:rPr>
                <w:rFonts w:cstheme="minorHAnsi"/>
                <w:sz w:val="20"/>
                <w:lang w:eastAsia="en-US"/>
              </w:rPr>
              <w:t>$1,900</w:t>
            </w:r>
          </w:p>
        </w:tc>
        <w:tc>
          <w:tcPr>
            <w:tcW w:w="659" w:type="pct"/>
            <w:tcBorders>
              <w:top w:val="nil"/>
              <w:left w:val="nil"/>
              <w:bottom w:val="single" w:sz="8" w:space="0" w:color="auto"/>
              <w:right w:val="single" w:sz="4" w:space="0" w:color="auto"/>
            </w:tcBorders>
            <w:noWrap/>
            <w:vAlign w:val="center"/>
            <w:hideMark/>
          </w:tcPr>
          <w:p w14:paraId="046C0925" w14:textId="77777777" w:rsidR="000C6CDB" w:rsidRPr="000C6CDB" w:rsidRDefault="000C6CDB" w:rsidP="000C6CDB">
            <w:pPr>
              <w:jc w:val="center"/>
              <w:rPr>
                <w:rFonts w:cstheme="minorHAnsi"/>
                <w:sz w:val="20"/>
                <w:lang w:eastAsia="en-US"/>
              </w:rPr>
            </w:pPr>
            <w:r w:rsidRPr="000C6CDB">
              <w:rPr>
                <w:rFonts w:cstheme="minorHAnsi"/>
                <w:sz w:val="20"/>
                <w:lang w:eastAsia="en-US"/>
              </w:rPr>
              <w:t>$0</w:t>
            </w:r>
          </w:p>
        </w:tc>
        <w:tc>
          <w:tcPr>
            <w:tcW w:w="659" w:type="pct"/>
            <w:tcBorders>
              <w:top w:val="nil"/>
              <w:left w:val="nil"/>
              <w:bottom w:val="single" w:sz="8" w:space="0" w:color="auto"/>
              <w:right w:val="single" w:sz="8" w:space="0" w:color="auto"/>
            </w:tcBorders>
            <w:noWrap/>
            <w:vAlign w:val="center"/>
            <w:hideMark/>
          </w:tcPr>
          <w:p w14:paraId="3FA77DEC" w14:textId="77777777" w:rsidR="000C6CDB" w:rsidRPr="000C6CDB" w:rsidRDefault="000C6CDB" w:rsidP="000C6CDB">
            <w:pPr>
              <w:jc w:val="center"/>
              <w:rPr>
                <w:rFonts w:cstheme="minorHAnsi"/>
                <w:sz w:val="20"/>
                <w:lang w:eastAsia="en-US"/>
              </w:rPr>
            </w:pPr>
            <w:r w:rsidRPr="000C6CDB">
              <w:rPr>
                <w:rFonts w:cstheme="minorHAnsi"/>
                <w:sz w:val="20"/>
                <w:lang w:eastAsia="en-US"/>
              </w:rPr>
              <w:t>$2,500</w:t>
            </w:r>
          </w:p>
        </w:tc>
        <w:tc>
          <w:tcPr>
            <w:tcW w:w="659" w:type="pct"/>
            <w:tcBorders>
              <w:top w:val="nil"/>
              <w:left w:val="nil"/>
              <w:bottom w:val="single" w:sz="8" w:space="0" w:color="auto"/>
              <w:right w:val="single" w:sz="4" w:space="0" w:color="auto"/>
            </w:tcBorders>
            <w:noWrap/>
            <w:vAlign w:val="center"/>
            <w:hideMark/>
          </w:tcPr>
          <w:p w14:paraId="1796AA64" w14:textId="77777777" w:rsidR="000C6CDB" w:rsidRPr="000C6CDB" w:rsidRDefault="000C6CDB" w:rsidP="000C6CDB">
            <w:pPr>
              <w:jc w:val="center"/>
              <w:rPr>
                <w:rFonts w:cstheme="minorHAnsi"/>
                <w:sz w:val="20"/>
                <w:lang w:eastAsia="en-US"/>
              </w:rPr>
            </w:pPr>
            <w:r w:rsidRPr="000C6CDB">
              <w:rPr>
                <w:rFonts w:cstheme="minorHAnsi"/>
                <w:sz w:val="20"/>
                <w:lang w:eastAsia="en-US"/>
              </w:rPr>
              <w:t>$0</w:t>
            </w:r>
          </w:p>
        </w:tc>
        <w:tc>
          <w:tcPr>
            <w:tcW w:w="660" w:type="pct"/>
            <w:tcBorders>
              <w:top w:val="nil"/>
              <w:left w:val="nil"/>
              <w:bottom w:val="single" w:sz="8" w:space="0" w:color="auto"/>
              <w:right w:val="single" w:sz="8" w:space="0" w:color="auto"/>
            </w:tcBorders>
            <w:noWrap/>
            <w:vAlign w:val="center"/>
            <w:hideMark/>
          </w:tcPr>
          <w:p w14:paraId="0A138823" w14:textId="77777777" w:rsidR="000C6CDB" w:rsidRPr="000C6CDB" w:rsidRDefault="000C6CDB" w:rsidP="000C6CDB">
            <w:pPr>
              <w:jc w:val="center"/>
              <w:rPr>
                <w:rFonts w:cstheme="minorHAnsi"/>
                <w:sz w:val="20"/>
                <w:lang w:eastAsia="en-US"/>
              </w:rPr>
            </w:pPr>
            <w:r w:rsidRPr="000C6CDB">
              <w:rPr>
                <w:rFonts w:cstheme="minorHAnsi"/>
                <w:sz w:val="20"/>
                <w:lang w:eastAsia="en-US"/>
              </w:rPr>
              <w:t>$3,150</w:t>
            </w:r>
          </w:p>
        </w:tc>
      </w:tr>
      <w:tr w:rsidR="000C6CDB" w:rsidRPr="000C6CDB" w14:paraId="7F6552EF" w14:textId="77777777" w:rsidTr="00F95202">
        <w:trPr>
          <w:trHeight w:val="315"/>
        </w:trPr>
        <w:tc>
          <w:tcPr>
            <w:tcW w:w="1111" w:type="pct"/>
            <w:tcBorders>
              <w:top w:val="nil"/>
              <w:left w:val="single" w:sz="8" w:space="0" w:color="auto"/>
              <w:bottom w:val="single" w:sz="8" w:space="0" w:color="auto"/>
              <w:right w:val="single" w:sz="8" w:space="0" w:color="auto"/>
            </w:tcBorders>
            <w:noWrap/>
            <w:vAlign w:val="center"/>
            <w:hideMark/>
          </w:tcPr>
          <w:p w14:paraId="66C74108" w14:textId="77777777" w:rsidR="000C6CDB" w:rsidRPr="000C6CDB" w:rsidRDefault="000C6CDB" w:rsidP="000C6CDB">
            <w:pPr>
              <w:rPr>
                <w:rFonts w:cstheme="minorHAnsi"/>
                <w:b/>
                <w:sz w:val="20"/>
                <w:lang w:eastAsia="en-US"/>
              </w:rPr>
            </w:pPr>
            <w:r w:rsidRPr="000C6CDB">
              <w:rPr>
                <w:rFonts w:cstheme="minorHAnsi"/>
                <w:b/>
                <w:sz w:val="20"/>
                <w:lang w:eastAsia="en-US"/>
              </w:rPr>
              <w:t>Total</w:t>
            </w:r>
          </w:p>
        </w:tc>
        <w:tc>
          <w:tcPr>
            <w:tcW w:w="593" w:type="pct"/>
            <w:tcBorders>
              <w:top w:val="single" w:sz="4" w:space="0" w:color="auto"/>
              <w:left w:val="nil"/>
              <w:bottom w:val="single" w:sz="8" w:space="0" w:color="auto"/>
              <w:right w:val="single" w:sz="4" w:space="0" w:color="auto"/>
            </w:tcBorders>
            <w:noWrap/>
            <w:vAlign w:val="center"/>
            <w:hideMark/>
          </w:tcPr>
          <w:p w14:paraId="0516C10D" w14:textId="77777777" w:rsidR="000C6CDB" w:rsidRPr="000C6CDB" w:rsidRDefault="000C6CDB" w:rsidP="000C6CDB">
            <w:pPr>
              <w:jc w:val="center"/>
              <w:rPr>
                <w:b/>
                <w:sz w:val="20"/>
                <w:lang w:eastAsia="en-US"/>
              </w:rPr>
            </w:pPr>
            <w:r w:rsidRPr="000C6CDB">
              <w:rPr>
                <w:b/>
                <w:sz w:val="20"/>
                <w:lang w:eastAsia="en-US"/>
              </w:rPr>
              <w:t>$900</w:t>
            </w:r>
          </w:p>
        </w:tc>
        <w:tc>
          <w:tcPr>
            <w:tcW w:w="659" w:type="pct"/>
            <w:tcBorders>
              <w:top w:val="nil"/>
              <w:left w:val="nil"/>
              <w:bottom w:val="single" w:sz="8" w:space="0" w:color="auto"/>
              <w:right w:val="single" w:sz="8" w:space="0" w:color="auto"/>
            </w:tcBorders>
            <w:noWrap/>
            <w:vAlign w:val="center"/>
            <w:hideMark/>
          </w:tcPr>
          <w:p w14:paraId="54F8CDD6" w14:textId="77777777" w:rsidR="000C6CDB" w:rsidRPr="000C6CDB" w:rsidRDefault="000C6CDB" w:rsidP="000C6CDB">
            <w:pPr>
              <w:jc w:val="center"/>
              <w:rPr>
                <w:b/>
                <w:sz w:val="20"/>
                <w:lang w:eastAsia="en-US"/>
              </w:rPr>
            </w:pPr>
            <w:r w:rsidRPr="000C6CDB">
              <w:rPr>
                <w:b/>
                <w:sz w:val="20"/>
                <w:lang w:eastAsia="en-US"/>
              </w:rPr>
              <w:t>$4,150</w:t>
            </w:r>
          </w:p>
        </w:tc>
        <w:tc>
          <w:tcPr>
            <w:tcW w:w="659" w:type="pct"/>
            <w:tcBorders>
              <w:top w:val="nil"/>
              <w:left w:val="nil"/>
              <w:bottom w:val="single" w:sz="8" w:space="0" w:color="auto"/>
              <w:right w:val="single" w:sz="4" w:space="0" w:color="auto"/>
            </w:tcBorders>
            <w:noWrap/>
            <w:vAlign w:val="center"/>
            <w:hideMark/>
          </w:tcPr>
          <w:p w14:paraId="67FD7AD5" w14:textId="77777777" w:rsidR="000C6CDB" w:rsidRPr="000C6CDB" w:rsidRDefault="000C6CDB" w:rsidP="000C6CDB">
            <w:pPr>
              <w:jc w:val="center"/>
              <w:rPr>
                <w:b/>
                <w:sz w:val="20"/>
                <w:lang w:eastAsia="en-US"/>
              </w:rPr>
            </w:pPr>
            <w:r w:rsidRPr="000C6CDB">
              <w:rPr>
                <w:b/>
                <w:sz w:val="20"/>
                <w:lang w:eastAsia="en-US"/>
              </w:rPr>
              <w:t>$1,200</w:t>
            </w:r>
          </w:p>
        </w:tc>
        <w:tc>
          <w:tcPr>
            <w:tcW w:w="659" w:type="pct"/>
            <w:tcBorders>
              <w:top w:val="nil"/>
              <w:left w:val="nil"/>
              <w:bottom w:val="single" w:sz="8" w:space="0" w:color="auto"/>
              <w:right w:val="single" w:sz="8" w:space="0" w:color="auto"/>
            </w:tcBorders>
            <w:noWrap/>
            <w:vAlign w:val="center"/>
            <w:hideMark/>
          </w:tcPr>
          <w:p w14:paraId="025E3365" w14:textId="77777777" w:rsidR="000C6CDB" w:rsidRPr="000C6CDB" w:rsidRDefault="000C6CDB" w:rsidP="000C6CDB">
            <w:pPr>
              <w:jc w:val="center"/>
              <w:rPr>
                <w:b/>
                <w:sz w:val="20"/>
                <w:lang w:eastAsia="en-US"/>
              </w:rPr>
            </w:pPr>
            <w:r w:rsidRPr="000C6CDB">
              <w:rPr>
                <w:b/>
                <w:sz w:val="20"/>
                <w:lang w:eastAsia="en-US"/>
              </w:rPr>
              <w:t>$5,500</w:t>
            </w:r>
          </w:p>
        </w:tc>
        <w:tc>
          <w:tcPr>
            <w:tcW w:w="659" w:type="pct"/>
            <w:tcBorders>
              <w:top w:val="nil"/>
              <w:left w:val="nil"/>
              <w:bottom w:val="single" w:sz="8" w:space="0" w:color="auto"/>
              <w:right w:val="single" w:sz="4" w:space="0" w:color="auto"/>
            </w:tcBorders>
            <w:noWrap/>
            <w:vAlign w:val="center"/>
            <w:hideMark/>
          </w:tcPr>
          <w:p w14:paraId="72E66063" w14:textId="77777777" w:rsidR="000C6CDB" w:rsidRPr="000C6CDB" w:rsidRDefault="000C6CDB" w:rsidP="000C6CDB">
            <w:pPr>
              <w:jc w:val="center"/>
              <w:rPr>
                <w:b/>
                <w:sz w:val="20"/>
                <w:lang w:eastAsia="en-US"/>
              </w:rPr>
            </w:pPr>
            <w:r w:rsidRPr="000C6CDB">
              <w:rPr>
                <w:b/>
                <w:sz w:val="20"/>
                <w:lang w:eastAsia="en-US"/>
              </w:rPr>
              <w:t>$1,500</w:t>
            </w:r>
          </w:p>
        </w:tc>
        <w:tc>
          <w:tcPr>
            <w:tcW w:w="660" w:type="pct"/>
            <w:tcBorders>
              <w:top w:val="nil"/>
              <w:left w:val="nil"/>
              <w:bottom w:val="single" w:sz="8" w:space="0" w:color="auto"/>
              <w:right w:val="single" w:sz="8" w:space="0" w:color="auto"/>
            </w:tcBorders>
            <w:noWrap/>
            <w:vAlign w:val="center"/>
            <w:hideMark/>
          </w:tcPr>
          <w:p w14:paraId="0B0CA6BD" w14:textId="77777777" w:rsidR="000C6CDB" w:rsidRPr="000C6CDB" w:rsidRDefault="000C6CDB" w:rsidP="000C6CDB">
            <w:pPr>
              <w:jc w:val="center"/>
              <w:rPr>
                <w:b/>
                <w:sz w:val="20"/>
                <w:lang w:eastAsia="en-US"/>
              </w:rPr>
            </w:pPr>
            <w:r w:rsidRPr="000C6CDB">
              <w:rPr>
                <w:b/>
                <w:sz w:val="20"/>
                <w:lang w:eastAsia="en-US"/>
              </w:rPr>
              <w:t>$6,900</w:t>
            </w:r>
          </w:p>
        </w:tc>
      </w:tr>
      <w:tr w:rsidR="000C6CDB" w:rsidRPr="000C6CDB" w14:paraId="41AE9CE3" w14:textId="77777777" w:rsidTr="00F95202">
        <w:trPr>
          <w:trHeight w:val="315"/>
        </w:trPr>
        <w:tc>
          <w:tcPr>
            <w:tcW w:w="1111" w:type="pct"/>
            <w:tcBorders>
              <w:top w:val="single" w:sz="8" w:space="0" w:color="auto"/>
              <w:left w:val="single" w:sz="8" w:space="0" w:color="auto"/>
              <w:bottom w:val="single" w:sz="4" w:space="0" w:color="auto"/>
              <w:right w:val="single" w:sz="8" w:space="0" w:color="auto"/>
            </w:tcBorders>
            <w:noWrap/>
            <w:vAlign w:val="center"/>
            <w:hideMark/>
          </w:tcPr>
          <w:p w14:paraId="6D2B9674" w14:textId="77777777" w:rsidR="000C6CDB" w:rsidRPr="000C6CDB" w:rsidRDefault="000C6CDB" w:rsidP="000C6CDB">
            <w:pPr>
              <w:rPr>
                <w:rFonts w:cstheme="minorHAnsi"/>
                <w:b/>
                <w:bCs/>
                <w:sz w:val="20"/>
                <w:lang w:eastAsia="en-US"/>
              </w:rPr>
            </w:pPr>
            <w:r w:rsidRPr="000C6CDB">
              <w:rPr>
                <w:rFonts w:cstheme="minorHAnsi"/>
                <w:b/>
                <w:bCs/>
                <w:sz w:val="20"/>
                <w:lang w:eastAsia="en-US"/>
              </w:rPr>
              <w:t>Stream C</w:t>
            </w:r>
          </w:p>
        </w:tc>
        <w:tc>
          <w:tcPr>
            <w:tcW w:w="593" w:type="pct"/>
            <w:tcBorders>
              <w:top w:val="single" w:sz="8" w:space="0" w:color="auto"/>
              <w:left w:val="nil"/>
              <w:bottom w:val="single" w:sz="4" w:space="0" w:color="auto"/>
              <w:right w:val="single" w:sz="4" w:space="0" w:color="auto"/>
            </w:tcBorders>
            <w:noWrap/>
            <w:vAlign w:val="center"/>
            <w:hideMark/>
          </w:tcPr>
          <w:p w14:paraId="3C37D541" w14:textId="77777777" w:rsidR="000C6CDB" w:rsidRPr="000C6CDB" w:rsidRDefault="000C6CDB" w:rsidP="000C6CDB">
            <w:pPr>
              <w:jc w:val="center"/>
              <w:rPr>
                <w:b/>
                <w:sz w:val="20"/>
                <w:lang w:eastAsia="en-US"/>
              </w:rPr>
            </w:pPr>
            <w:r w:rsidRPr="000C6CDB">
              <w:rPr>
                <w:b/>
                <w:sz w:val="20"/>
                <w:lang w:eastAsia="en-US"/>
              </w:rPr>
              <w:t>Partial Outcome</w:t>
            </w:r>
          </w:p>
        </w:tc>
        <w:tc>
          <w:tcPr>
            <w:tcW w:w="659" w:type="pct"/>
            <w:tcBorders>
              <w:top w:val="single" w:sz="8" w:space="0" w:color="auto"/>
              <w:left w:val="nil"/>
              <w:bottom w:val="single" w:sz="4" w:space="0" w:color="auto"/>
              <w:right w:val="single" w:sz="8" w:space="0" w:color="auto"/>
            </w:tcBorders>
            <w:noWrap/>
            <w:vAlign w:val="center"/>
            <w:hideMark/>
          </w:tcPr>
          <w:p w14:paraId="44FCF4DB" w14:textId="77777777" w:rsidR="000C6CDB" w:rsidRPr="000C6CDB" w:rsidRDefault="000C6CDB" w:rsidP="000C6CDB">
            <w:pPr>
              <w:jc w:val="center"/>
              <w:rPr>
                <w:b/>
                <w:sz w:val="20"/>
                <w:lang w:eastAsia="en-US"/>
              </w:rPr>
            </w:pPr>
            <w:r w:rsidRPr="000C6CDB">
              <w:rPr>
                <w:b/>
                <w:sz w:val="20"/>
                <w:lang w:eastAsia="en-US"/>
              </w:rPr>
              <w:t>Full Outcome</w:t>
            </w:r>
          </w:p>
        </w:tc>
        <w:tc>
          <w:tcPr>
            <w:tcW w:w="659" w:type="pct"/>
            <w:tcBorders>
              <w:top w:val="single" w:sz="8" w:space="0" w:color="auto"/>
              <w:left w:val="nil"/>
              <w:bottom w:val="single" w:sz="4" w:space="0" w:color="auto"/>
              <w:right w:val="single" w:sz="4" w:space="0" w:color="auto"/>
            </w:tcBorders>
            <w:noWrap/>
            <w:vAlign w:val="center"/>
            <w:hideMark/>
          </w:tcPr>
          <w:p w14:paraId="374A5205" w14:textId="77777777" w:rsidR="000C6CDB" w:rsidRPr="000C6CDB" w:rsidRDefault="000C6CDB" w:rsidP="000C6CDB">
            <w:pPr>
              <w:jc w:val="center"/>
              <w:rPr>
                <w:b/>
                <w:sz w:val="20"/>
                <w:lang w:eastAsia="en-US"/>
              </w:rPr>
            </w:pPr>
            <w:r w:rsidRPr="000C6CDB">
              <w:rPr>
                <w:b/>
                <w:sz w:val="20"/>
                <w:lang w:eastAsia="en-US"/>
              </w:rPr>
              <w:t>Partial Outcome</w:t>
            </w:r>
          </w:p>
        </w:tc>
        <w:tc>
          <w:tcPr>
            <w:tcW w:w="659" w:type="pct"/>
            <w:tcBorders>
              <w:top w:val="single" w:sz="8" w:space="0" w:color="auto"/>
              <w:left w:val="nil"/>
              <w:bottom w:val="single" w:sz="4" w:space="0" w:color="auto"/>
              <w:right w:val="single" w:sz="8" w:space="0" w:color="auto"/>
            </w:tcBorders>
            <w:noWrap/>
            <w:vAlign w:val="center"/>
            <w:hideMark/>
          </w:tcPr>
          <w:p w14:paraId="39396933" w14:textId="77777777" w:rsidR="000C6CDB" w:rsidRPr="000C6CDB" w:rsidRDefault="000C6CDB" w:rsidP="000C6CDB">
            <w:pPr>
              <w:jc w:val="center"/>
              <w:rPr>
                <w:b/>
                <w:sz w:val="20"/>
                <w:lang w:eastAsia="en-US"/>
              </w:rPr>
            </w:pPr>
            <w:r w:rsidRPr="000C6CDB">
              <w:rPr>
                <w:b/>
                <w:sz w:val="20"/>
                <w:lang w:eastAsia="en-US"/>
              </w:rPr>
              <w:t>Full Outcome</w:t>
            </w:r>
          </w:p>
        </w:tc>
        <w:tc>
          <w:tcPr>
            <w:tcW w:w="659" w:type="pct"/>
            <w:tcBorders>
              <w:top w:val="single" w:sz="8" w:space="0" w:color="auto"/>
              <w:left w:val="nil"/>
              <w:bottom w:val="single" w:sz="4" w:space="0" w:color="auto"/>
              <w:right w:val="single" w:sz="4" w:space="0" w:color="auto"/>
            </w:tcBorders>
            <w:noWrap/>
            <w:vAlign w:val="center"/>
            <w:hideMark/>
          </w:tcPr>
          <w:p w14:paraId="6A85AC21" w14:textId="77777777" w:rsidR="000C6CDB" w:rsidRPr="000C6CDB" w:rsidRDefault="000C6CDB" w:rsidP="000C6CDB">
            <w:pPr>
              <w:jc w:val="center"/>
              <w:rPr>
                <w:b/>
                <w:sz w:val="20"/>
                <w:lang w:eastAsia="en-US"/>
              </w:rPr>
            </w:pPr>
            <w:r w:rsidRPr="000C6CDB">
              <w:rPr>
                <w:b/>
                <w:sz w:val="20"/>
                <w:lang w:eastAsia="en-US"/>
              </w:rPr>
              <w:t>Partial Outcome</w:t>
            </w:r>
          </w:p>
        </w:tc>
        <w:tc>
          <w:tcPr>
            <w:tcW w:w="660" w:type="pct"/>
            <w:tcBorders>
              <w:top w:val="single" w:sz="8" w:space="0" w:color="auto"/>
              <w:left w:val="nil"/>
              <w:bottom w:val="single" w:sz="4" w:space="0" w:color="auto"/>
              <w:right w:val="single" w:sz="8" w:space="0" w:color="auto"/>
            </w:tcBorders>
            <w:noWrap/>
            <w:vAlign w:val="center"/>
            <w:hideMark/>
          </w:tcPr>
          <w:p w14:paraId="25296FB1" w14:textId="77777777" w:rsidR="000C6CDB" w:rsidRPr="000C6CDB" w:rsidRDefault="000C6CDB" w:rsidP="000C6CDB">
            <w:pPr>
              <w:jc w:val="center"/>
              <w:rPr>
                <w:b/>
                <w:sz w:val="20"/>
                <w:lang w:eastAsia="en-US"/>
              </w:rPr>
            </w:pPr>
            <w:r w:rsidRPr="000C6CDB">
              <w:rPr>
                <w:b/>
                <w:sz w:val="20"/>
                <w:lang w:eastAsia="en-US"/>
              </w:rPr>
              <w:t>Full Outcome</w:t>
            </w:r>
          </w:p>
        </w:tc>
      </w:tr>
      <w:tr w:rsidR="000C6CDB" w:rsidRPr="000C6CDB" w14:paraId="03CD3430" w14:textId="77777777" w:rsidTr="00F95202">
        <w:trPr>
          <w:trHeight w:val="300"/>
        </w:trPr>
        <w:tc>
          <w:tcPr>
            <w:tcW w:w="1111" w:type="pct"/>
            <w:tcBorders>
              <w:top w:val="nil"/>
              <w:left w:val="single" w:sz="8" w:space="0" w:color="auto"/>
              <w:bottom w:val="single" w:sz="4" w:space="0" w:color="auto"/>
              <w:right w:val="single" w:sz="8" w:space="0" w:color="auto"/>
            </w:tcBorders>
            <w:noWrap/>
            <w:vAlign w:val="center"/>
            <w:hideMark/>
          </w:tcPr>
          <w:p w14:paraId="62C58428" w14:textId="77777777" w:rsidR="000C6CDB" w:rsidRPr="000C6CDB" w:rsidRDefault="000C6CDB" w:rsidP="000C6CDB">
            <w:pPr>
              <w:rPr>
                <w:sz w:val="20"/>
                <w:lang w:eastAsia="en-US"/>
              </w:rPr>
            </w:pPr>
            <w:r w:rsidRPr="000C6CDB">
              <w:rPr>
                <w:sz w:val="20"/>
                <w:lang w:eastAsia="en-US"/>
              </w:rPr>
              <w:t xml:space="preserve">4 Week </w:t>
            </w:r>
          </w:p>
        </w:tc>
        <w:tc>
          <w:tcPr>
            <w:tcW w:w="593" w:type="pct"/>
            <w:tcBorders>
              <w:top w:val="single" w:sz="4" w:space="0" w:color="auto"/>
              <w:left w:val="nil"/>
              <w:bottom w:val="single" w:sz="4" w:space="0" w:color="auto"/>
              <w:right w:val="single" w:sz="4" w:space="0" w:color="auto"/>
            </w:tcBorders>
            <w:noWrap/>
            <w:vAlign w:val="center"/>
            <w:hideMark/>
          </w:tcPr>
          <w:p w14:paraId="4E6BEE9D" w14:textId="77777777" w:rsidR="000C6CDB" w:rsidRPr="000C6CDB" w:rsidRDefault="000C6CDB" w:rsidP="000C6CDB">
            <w:pPr>
              <w:jc w:val="center"/>
              <w:rPr>
                <w:rFonts w:cstheme="minorHAnsi"/>
                <w:sz w:val="20"/>
                <w:lang w:eastAsia="en-US"/>
              </w:rPr>
            </w:pPr>
            <w:r w:rsidRPr="000C6CDB">
              <w:rPr>
                <w:rFonts w:cstheme="minorHAnsi"/>
                <w:sz w:val="20"/>
                <w:lang w:eastAsia="en-US"/>
              </w:rPr>
              <w:t>$400</w:t>
            </w:r>
          </w:p>
        </w:tc>
        <w:tc>
          <w:tcPr>
            <w:tcW w:w="659" w:type="pct"/>
            <w:tcBorders>
              <w:top w:val="nil"/>
              <w:left w:val="nil"/>
              <w:bottom w:val="single" w:sz="4" w:space="0" w:color="auto"/>
              <w:right w:val="single" w:sz="8" w:space="0" w:color="auto"/>
            </w:tcBorders>
            <w:noWrap/>
            <w:vAlign w:val="center"/>
            <w:hideMark/>
          </w:tcPr>
          <w:p w14:paraId="1DADCF16" w14:textId="77777777" w:rsidR="000C6CDB" w:rsidRPr="000C6CDB" w:rsidRDefault="000C6CDB" w:rsidP="000C6CDB">
            <w:pPr>
              <w:jc w:val="center"/>
              <w:rPr>
                <w:rFonts w:cstheme="minorHAnsi"/>
                <w:sz w:val="20"/>
                <w:lang w:eastAsia="en-US"/>
              </w:rPr>
            </w:pPr>
            <w:r w:rsidRPr="000C6CDB">
              <w:rPr>
                <w:rFonts w:cstheme="minorHAnsi"/>
                <w:sz w:val="20"/>
                <w:lang w:eastAsia="en-US"/>
              </w:rPr>
              <w:t>$1,000</w:t>
            </w:r>
          </w:p>
        </w:tc>
        <w:tc>
          <w:tcPr>
            <w:tcW w:w="659" w:type="pct"/>
            <w:tcBorders>
              <w:top w:val="single" w:sz="4" w:space="0" w:color="auto"/>
              <w:left w:val="nil"/>
              <w:bottom w:val="single" w:sz="4" w:space="0" w:color="auto"/>
              <w:right w:val="single" w:sz="4" w:space="0" w:color="auto"/>
            </w:tcBorders>
            <w:noWrap/>
            <w:vAlign w:val="center"/>
            <w:hideMark/>
          </w:tcPr>
          <w:p w14:paraId="2FEE2E7F" w14:textId="77777777" w:rsidR="000C6CDB" w:rsidRPr="000C6CDB" w:rsidRDefault="000C6CDB" w:rsidP="000C6CDB">
            <w:pPr>
              <w:jc w:val="center"/>
              <w:rPr>
                <w:rFonts w:cstheme="minorHAnsi"/>
                <w:sz w:val="20"/>
                <w:lang w:eastAsia="en-US"/>
              </w:rPr>
            </w:pPr>
            <w:r w:rsidRPr="000C6CDB">
              <w:rPr>
                <w:rFonts w:cstheme="minorHAnsi"/>
                <w:sz w:val="20"/>
                <w:lang w:eastAsia="en-US"/>
              </w:rPr>
              <w:t>$600</w:t>
            </w:r>
          </w:p>
        </w:tc>
        <w:tc>
          <w:tcPr>
            <w:tcW w:w="659" w:type="pct"/>
            <w:tcBorders>
              <w:top w:val="nil"/>
              <w:left w:val="nil"/>
              <w:bottom w:val="single" w:sz="4" w:space="0" w:color="auto"/>
              <w:right w:val="single" w:sz="8" w:space="0" w:color="auto"/>
            </w:tcBorders>
            <w:noWrap/>
            <w:vAlign w:val="center"/>
            <w:hideMark/>
          </w:tcPr>
          <w:p w14:paraId="5F7A9E1E" w14:textId="77777777" w:rsidR="000C6CDB" w:rsidRPr="000C6CDB" w:rsidRDefault="000C6CDB" w:rsidP="000C6CDB">
            <w:pPr>
              <w:jc w:val="center"/>
              <w:rPr>
                <w:rFonts w:cstheme="minorHAnsi"/>
                <w:sz w:val="20"/>
                <w:lang w:eastAsia="en-US"/>
              </w:rPr>
            </w:pPr>
            <w:r w:rsidRPr="000C6CDB">
              <w:rPr>
                <w:rFonts w:cstheme="minorHAnsi"/>
                <w:sz w:val="20"/>
                <w:lang w:eastAsia="en-US"/>
              </w:rPr>
              <w:t>$1,500</w:t>
            </w:r>
          </w:p>
        </w:tc>
        <w:tc>
          <w:tcPr>
            <w:tcW w:w="659" w:type="pct"/>
            <w:tcBorders>
              <w:top w:val="single" w:sz="4" w:space="0" w:color="auto"/>
              <w:left w:val="nil"/>
              <w:bottom w:val="single" w:sz="4" w:space="0" w:color="auto"/>
              <w:right w:val="single" w:sz="4" w:space="0" w:color="auto"/>
            </w:tcBorders>
            <w:noWrap/>
            <w:vAlign w:val="center"/>
            <w:hideMark/>
          </w:tcPr>
          <w:p w14:paraId="7E10D8E2" w14:textId="77777777" w:rsidR="000C6CDB" w:rsidRPr="000C6CDB" w:rsidRDefault="000C6CDB" w:rsidP="000C6CDB">
            <w:pPr>
              <w:jc w:val="center"/>
              <w:rPr>
                <w:rFonts w:cstheme="minorHAnsi"/>
                <w:sz w:val="20"/>
                <w:lang w:eastAsia="en-US"/>
              </w:rPr>
            </w:pPr>
            <w:r w:rsidRPr="000C6CDB">
              <w:rPr>
                <w:rFonts w:cstheme="minorHAnsi"/>
                <w:sz w:val="20"/>
                <w:lang w:eastAsia="en-US"/>
              </w:rPr>
              <w:t>$800</w:t>
            </w:r>
          </w:p>
        </w:tc>
        <w:tc>
          <w:tcPr>
            <w:tcW w:w="660" w:type="pct"/>
            <w:tcBorders>
              <w:top w:val="nil"/>
              <w:left w:val="nil"/>
              <w:bottom w:val="single" w:sz="4" w:space="0" w:color="auto"/>
              <w:right w:val="single" w:sz="8" w:space="0" w:color="auto"/>
            </w:tcBorders>
            <w:noWrap/>
            <w:vAlign w:val="center"/>
            <w:hideMark/>
          </w:tcPr>
          <w:p w14:paraId="675D5D32" w14:textId="77777777" w:rsidR="000C6CDB" w:rsidRPr="000C6CDB" w:rsidRDefault="000C6CDB" w:rsidP="000C6CDB">
            <w:pPr>
              <w:jc w:val="center"/>
              <w:rPr>
                <w:rFonts w:cstheme="minorHAnsi"/>
                <w:sz w:val="20"/>
                <w:lang w:eastAsia="en-US"/>
              </w:rPr>
            </w:pPr>
            <w:r w:rsidRPr="000C6CDB">
              <w:rPr>
                <w:rFonts w:cstheme="minorHAnsi"/>
                <w:sz w:val="20"/>
                <w:lang w:eastAsia="en-US"/>
              </w:rPr>
              <w:t>$2,000</w:t>
            </w:r>
          </w:p>
        </w:tc>
      </w:tr>
      <w:tr w:rsidR="000C6CDB" w:rsidRPr="000C6CDB" w14:paraId="238A6D35" w14:textId="77777777" w:rsidTr="00F95202">
        <w:trPr>
          <w:trHeight w:val="300"/>
        </w:trPr>
        <w:tc>
          <w:tcPr>
            <w:tcW w:w="1111" w:type="pct"/>
            <w:tcBorders>
              <w:top w:val="nil"/>
              <w:left w:val="single" w:sz="8" w:space="0" w:color="auto"/>
              <w:bottom w:val="single" w:sz="4" w:space="0" w:color="auto"/>
              <w:right w:val="single" w:sz="8" w:space="0" w:color="auto"/>
            </w:tcBorders>
            <w:noWrap/>
            <w:vAlign w:val="center"/>
            <w:hideMark/>
          </w:tcPr>
          <w:p w14:paraId="7257D3ED" w14:textId="77777777" w:rsidR="000C6CDB" w:rsidRPr="000C6CDB" w:rsidRDefault="000C6CDB" w:rsidP="000C6CDB">
            <w:pPr>
              <w:rPr>
                <w:sz w:val="20"/>
                <w:lang w:eastAsia="en-US"/>
              </w:rPr>
            </w:pPr>
            <w:r w:rsidRPr="000C6CDB">
              <w:rPr>
                <w:sz w:val="20"/>
                <w:lang w:eastAsia="en-US"/>
              </w:rPr>
              <w:t>12 Week</w:t>
            </w:r>
          </w:p>
        </w:tc>
        <w:tc>
          <w:tcPr>
            <w:tcW w:w="593" w:type="pct"/>
            <w:tcBorders>
              <w:top w:val="single" w:sz="4" w:space="0" w:color="auto"/>
              <w:left w:val="nil"/>
              <w:bottom w:val="single" w:sz="4" w:space="0" w:color="auto"/>
              <w:right w:val="single" w:sz="4" w:space="0" w:color="auto"/>
            </w:tcBorders>
            <w:noWrap/>
            <w:vAlign w:val="center"/>
            <w:hideMark/>
          </w:tcPr>
          <w:p w14:paraId="2E6A17AC" w14:textId="77777777" w:rsidR="000C6CDB" w:rsidRPr="000C6CDB" w:rsidRDefault="000C6CDB" w:rsidP="000C6CDB">
            <w:pPr>
              <w:jc w:val="center"/>
              <w:rPr>
                <w:rFonts w:cstheme="minorHAnsi"/>
                <w:sz w:val="20"/>
                <w:lang w:eastAsia="en-US"/>
              </w:rPr>
            </w:pPr>
            <w:r w:rsidRPr="000C6CDB">
              <w:rPr>
                <w:rFonts w:cstheme="minorHAnsi"/>
                <w:sz w:val="20"/>
                <w:lang w:eastAsia="en-US"/>
              </w:rPr>
              <w:t>$800</w:t>
            </w:r>
          </w:p>
        </w:tc>
        <w:tc>
          <w:tcPr>
            <w:tcW w:w="659" w:type="pct"/>
            <w:tcBorders>
              <w:top w:val="nil"/>
              <w:left w:val="nil"/>
              <w:bottom w:val="single" w:sz="4" w:space="0" w:color="auto"/>
              <w:right w:val="single" w:sz="8" w:space="0" w:color="auto"/>
            </w:tcBorders>
            <w:noWrap/>
            <w:vAlign w:val="center"/>
            <w:hideMark/>
          </w:tcPr>
          <w:p w14:paraId="371ADC9B" w14:textId="77777777" w:rsidR="000C6CDB" w:rsidRPr="000C6CDB" w:rsidRDefault="000C6CDB" w:rsidP="000C6CDB">
            <w:pPr>
              <w:jc w:val="center"/>
              <w:rPr>
                <w:rFonts w:cstheme="minorHAnsi"/>
                <w:sz w:val="20"/>
                <w:lang w:eastAsia="en-US"/>
              </w:rPr>
            </w:pPr>
            <w:r w:rsidRPr="000C6CDB">
              <w:rPr>
                <w:rFonts w:cstheme="minorHAnsi"/>
                <w:sz w:val="20"/>
                <w:lang w:eastAsia="en-US"/>
              </w:rPr>
              <w:t>$2,000</w:t>
            </w:r>
          </w:p>
        </w:tc>
        <w:tc>
          <w:tcPr>
            <w:tcW w:w="659" w:type="pct"/>
            <w:tcBorders>
              <w:top w:val="nil"/>
              <w:left w:val="nil"/>
              <w:bottom w:val="single" w:sz="4" w:space="0" w:color="auto"/>
              <w:right w:val="single" w:sz="4" w:space="0" w:color="auto"/>
            </w:tcBorders>
            <w:noWrap/>
            <w:vAlign w:val="center"/>
            <w:hideMark/>
          </w:tcPr>
          <w:p w14:paraId="1C8DE5DA" w14:textId="77777777" w:rsidR="000C6CDB" w:rsidRPr="000C6CDB" w:rsidRDefault="000C6CDB" w:rsidP="000C6CDB">
            <w:pPr>
              <w:jc w:val="center"/>
              <w:rPr>
                <w:rFonts w:cstheme="minorHAnsi"/>
                <w:sz w:val="20"/>
                <w:lang w:eastAsia="en-US"/>
              </w:rPr>
            </w:pPr>
            <w:r w:rsidRPr="000C6CDB">
              <w:rPr>
                <w:rFonts w:cstheme="minorHAnsi"/>
                <w:sz w:val="20"/>
                <w:lang w:eastAsia="en-US"/>
              </w:rPr>
              <w:t>$1,200</w:t>
            </w:r>
          </w:p>
        </w:tc>
        <w:tc>
          <w:tcPr>
            <w:tcW w:w="659" w:type="pct"/>
            <w:tcBorders>
              <w:top w:val="nil"/>
              <w:left w:val="nil"/>
              <w:bottom w:val="single" w:sz="4" w:space="0" w:color="auto"/>
              <w:right w:val="single" w:sz="8" w:space="0" w:color="auto"/>
            </w:tcBorders>
            <w:noWrap/>
            <w:vAlign w:val="center"/>
            <w:hideMark/>
          </w:tcPr>
          <w:p w14:paraId="0AB790E0" w14:textId="77777777" w:rsidR="000C6CDB" w:rsidRPr="000C6CDB" w:rsidRDefault="000C6CDB" w:rsidP="000C6CDB">
            <w:pPr>
              <w:jc w:val="center"/>
              <w:rPr>
                <w:rFonts w:cstheme="minorHAnsi"/>
                <w:sz w:val="20"/>
                <w:lang w:eastAsia="en-US"/>
              </w:rPr>
            </w:pPr>
            <w:r w:rsidRPr="000C6CDB">
              <w:rPr>
                <w:rFonts w:cstheme="minorHAnsi"/>
                <w:sz w:val="20"/>
                <w:lang w:eastAsia="en-US"/>
              </w:rPr>
              <w:t>$3,000</w:t>
            </w:r>
          </w:p>
        </w:tc>
        <w:tc>
          <w:tcPr>
            <w:tcW w:w="659" w:type="pct"/>
            <w:tcBorders>
              <w:top w:val="nil"/>
              <w:left w:val="nil"/>
              <w:bottom w:val="single" w:sz="4" w:space="0" w:color="auto"/>
              <w:right w:val="single" w:sz="4" w:space="0" w:color="auto"/>
            </w:tcBorders>
            <w:noWrap/>
            <w:vAlign w:val="center"/>
            <w:hideMark/>
          </w:tcPr>
          <w:p w14:paraId="3F3D8916" w14:textId="77777777" w:rsidR="000C6CDB" w:rsidRPr="000C6CDB" w:rsidRDefault="000C6CDB" w:rsidP="000C6CDB">
            <w:pPr>
              <w:jc w:val="center"/>
              <w:rPr>
                <w:rFonts w:cstheme="minorHAnsi"/>
                <w:sz w:val="20"/>
                <w:lang w:eastAsia="en-US"/>
              </w:rPr>
            </w:pPr>
            <w:r w:rsidRPr="000C6CDB">
              <w:rPr>
                <w:rFonts w:cstheme="minorHAnsi"/>
                <w:sz w:val="20"/>
                <w:lang w:eastAsia="en-US"/>
              </w:rPr>
              <w:t>$1,600</w:t>
            </w:r>
          </w:p>
        </w:tc>
        <w:tc>
          <w:tcPr>
            <w:tcW w:w="660" w:type="pct"/>
            <w:tcBorders>
              <w:top w:val="nil"/>
              <w:left w:val="nil"/>
              <w:bottom w:val="single" w:sz="4" w:space="0" w:color="auto"/>
              <w:right w:val="single" w:sz="8" w:space="0" w:color="auto"/>
            </w:tcBorders>
            <w:noWrap/>
            <w:vAlign w:val="center"/>
            <w:hideMark/>
          </w:tcPr>
          <w:p w14:paraId="36C0F52C" w14:textId="77777777" w:rsidR="000C6CDB" w:rsidRPr="000C6CDB" w:rsidRDefault="000C6CDB" w:rsidP="000C6CDB">
            <w:pPr>
              <w:jc w:val="center"/>
              <w:rPr>
                <w:rFonts w:cstheme="minorHAnsi"/>
                <w:sz w:val="20"/>
                <w:lang w:eastAsia="en-US"/>
              </w:rPr>
            </w:pPr>
            <w:r w:rsidRPr="000C6CDB">
              <w:rPr>
                <w:rFonts w:cstheme="minorHAnsi"/>
                <w:sz w:val="20"/>
                <w:lang w:eastAsia="en-US"/>
              </w:rPr>
              <w:t>$4,000</w:t>
            </w:r>
          </w:p>
        </w:tc>
      </w:tr>
      <w:tr w:rsidR="000C6CDB" w:rsidRPr="000C6CDB" w14:paraId="74C387A7" w14:textId="77777777" w:rsidTr="00F95202">
        <w:trPr>
          <w:trHeight w:val="315"/>
        </w:trPr>
        <w:tc>
          <w:tcPr>
            <w:tcW w:w="1111" w:type="pct"/>
            <w:tcBorders>
              <w:top w:val="nil"/>
              <w:left w:val="single" w:sz="8" w:space="0" w:color="auto"/>
              <w:bottom w:val="single" w:sz="8" w:space="0" w:color="auto"/>
              <w:right w:val="single" w:sz="8" w:space="0" w:color="auto"/>
            </w:tcBorders>
            <w:noWrap/>
            <w:vAlign w:val="center"/>
            <w:hideMark/>
          </w:tcPr>
          <w:p w14:paraId="108C4407" w14:textId="77777777" w:rsidR="000C6CDB" w:rsidRPr="000C6CDB" w:rsidRDefault="000C6CDB" w:rsidP="000C6CDB">
            <w:pPr>
              <w:rPr>
                <w:sz w:val="20"/>
                <w:lang w:eastAsia="en-US"/>
              </w:rPr>
            </w:pPr>
            <w:r w:rsidRPr="000C6CDB">
              <w:rPr>
                <w:sz w:val="20"/>
                <w:lang w:eastAsia="en-US"/>
              </w:rPr>
              <w:t>26 Week</w:t>
            </w:r>
          </w:p>
        </w:tc>
        <w:tc>
          <w:tcPr>
            <w:tcW w:w="593" w:type="pct"/>
            <w:tcBorders>
              <w:top w:val="single" w:sz="4" w:space="0" w:color="auto"/>
              <w:left w:val="nil"/>
              <w:bottom w:val="single" w:sz="4" w:space="0" w:color="auto"/>
              <w:right w:val="single" w:sz="4" w:space="0" w:color="auto"/>
            </w:tcBorders>
            <w:noWrap/>
            <w:vAlign w:val="center"/>
            <w:hideMark/>
          </w:tcPr>
          <w:p w14:paraId="701A75BD" w14:textId="77777777" w:rsidR="000C6CDB" w:rsidRPr="000C6CDB" w:rsidRDefault="000C6CDB" w:rsidP="000C6CDB">
            <w:pPr>
              <w:jc w:val="center"/>
              <w:rPr>
                <w:rFonts w:cstheme="minorHAnsi"/>
                <w:sz w:val="20"/>
                <w:lang w:eastAsia="en-US"/>
              </w:rPr>
            </w:pPr>
            <w:r w:rsidRPr="000C6CDB">
              <w:rPr>
                <w:rFonts w:cstheme="minorHAnsi"/>
                <w:sz w:val="20"/>
                <w:lang w:eastAsia="en-US"/>
              </w:rPr>
              <w:t>$0</w:t>
            </w:r>
          </w:p>
        </w:tc>
        <w:tc>
          <w:tcPr>
            <w:tcW w:w="659" w:type="pct"/>
            <w:tcBorders>
              <w:top w:val="single" w:sz="4" w:space="0" w:color="auto"/>
              <w:left w:val="nil"/>
              <w:bottom w:val="single" w:sz="4" w:space="0" w:color="auto"/>
              <w:right w:val="single" w:sz="8" w:space="0" w:color="auto"/>
            </w:tcBorders>
            <w:noWrap/>
            <w:vAlign w:val="center"/>
            <w:hideMark/>
          </w:tcPr>
          <w:p w14:paraId="4223D284" w14:textId="77777777" w:rsidR="000C6CDB" w:rsidRPr="000C6CDB" w:rsidRDefault="000C6CDB" w:rsidP="000C6CDB">
            <w:pPr>
              <w:jc w:val="center"/>
              <w:rPr>
                <w:rFonts w:cstheme="minorHAnsi"/>
                <w:sz w:val="20"/>
                <w:lang w:eastAsia="en-US"/>
              </w:rPr>
            </w:pPr>
            <w:r w:rsidRPr="000C6CDB">
              <w:rPr>
                <w:rFonts w:cstheme="minorHAnsi"/>
                <w:sz w:val="20"/>
                <w:lang w:eastAsia="en-US"/>
              </w:rPr>
              <w:t>$2,500</w:t>
            </w:r>
          </w:p>
        </w:tc>
        <w:tc>
          <w:tcPr>
            <w:tcW w:w="659" w:type="pct"/>
            <w:tcBorders>
              <w:top w:val="nil"/>
              <w:left w:val="nil"/>
              <w:bottom w:val="single" w:sz="8" w:space="0" w:color="auto"/>
              <w:right w:val="single" w:sz="4" w:space="0" w:color="auto"/>
            </w:tcBorders>
            <w:noWrap/>
            <w:vAlign w:val="center"/>
            <w:hideMark/>
          </w:tcPr>
          <w:p w14:paraId="734FD95B" w14:textId="77777777" w:rsidR="000C6CDB" w:rsidRPr="000C6CDB" w:rsidRDefault="000C6CDB" w:rsidP="000C6CDB">
            <w:pPr>
              <w:jc w:val="center"/>
              <w:rPr>
                <w:rFonts w:cstheme="minorHAnsi"/>
                <w:sz w:val="20"/>
                <w:lang w:eastAsia="en-US"/>
              </w:rPr>
            </w:pPr>
            <w:r w:rsidRPr="000C6CDB">
              <w:rPr>
                <w:rFonts w:cstheme="minorHAnsi"/>
                <w:sz w:val="20"/>
                <w:lang w:eastAsia="en-US"/>
              </w:rPr>
              <w:t>$0</w:t>
            </w:r>
          </w:p>
        </w:tc>
        <w:tc>
          <w:tcPr>
            <w:tcW w:w="659" w:type="pct"/>
            <w:tcBorders>
              <w:top w:val="nil"/>
              <w:left w:val="nil"/>
              <w:bottom w:val="single" w:sz="8" w:space="0" w:color="auto"/>
              <w:right w:val="single" w:sz="8" w:space="0" w:color="auto"/>
            </w:tcBorders>
            <w:noWrap/>
            <w:vAlign w:val="center"/>
            <w:hideMark/>
          </w:tcPr>
          <w:p w14:paraId="59527C3B" w14:textId="77777777" w:rsidR="000C6CDB" w:rsidRPr="000C6CDB" w:rsidRDefault="000C6CDB" w:rsidP="000C6CDB">
            <w:pPr>
              <w:jc w:val="center"/>
              <w:rPr>
                <w:rFonts w:cstheme="minorHAnsi"/>
                <w:sz w:val="20"/>
                <w:lang w:eastAsia="en-US"/>
              </w:rPr>
            </w:pPr>
            <w:r w:rsidRPr="000C6CDB">
              <w:rPr>
                <w:rFonts w:cstheme="minorHAnsi"/>
                <w:sz w:val="20"/>
                <w:lang w:eastAsia="en-US"/>
              </w:rPr>
              <w:t>$3,750</w:t>
            </w:r>
          </w:p>
        </w:tc>
        <w:tc>
          <w:tcPr>
            <w:tcW w:w="659" w:type="pct"/>
            <w:tcBorders>
              <w:top w:val="nil"/>
              <w:left w:val="nil"/>
              <w:bottom w:val="single" w:sz="8" w:space="0" w:color="auto"/>
              <w:right w:val="single" w:sz="4" w:space="0" w:color="auto"/>
            </w:tcBorders>
            <w:noWrap/>
            <w:vAlign w:val="center"/>
            <w:hideMark/>
          </w:tcPr>
          <w:p w14:paraId="4C74CD28" w14:textId="77777777" w:rsidR="000C6CDB" w:rsidRPr="000C6CDB" w:rsidRDefault="000C6CDB" w:rsidP="000C6CDB">
            <w:pPr>
              <w:jc w:val="center"/>
              <w:rPr>
                <w:rFonts w:cstheme="minorHAnsi"/>
                <w:sz w:val="20"/>
                <w:lang w:eastAsia="en-US"/>
              </w:rPr>
            </w:pPr>
            <w:r w:rsidRPr="000C6CDB">
              <w:rPr>
                <w:rFonts w:cstheme="minorHAnsi"/>
                <w:sz w:val="20"/>
                <w:lang w:eastAsia="en-US"/>
              </w:rPr>
              <w:t>$0</w:t>
            </w:r>
          </w:p>
        </w:tc>
        <w:tc>
          <w:tcPr>
            <w:tcW w:w="660" w:type="pct"/>
            <w:tcBorders>
              <w:top w:val="nil"/>
              <w:left w:val="nil"/>
              <w:bottom w:val="single" w:sz="8" w:space="0" w:color="auto"/>
              <w:right w:val="single" w:sz="8" w:space="0" w:color="auto"/>
            </w:tcBorders>
            <w:noWrap/>
            <w:vAlign w:val="center"/>
            <w:hideMark/>
          </w:tcPr>
          <w:p w14:paraId="37EF5CAF" w14:textId="77777777" w:rsidR="000C6CDB" w:rsidRPr="000C6CDB" w:rsidRDefault="000C6CDB" w:rsidP="000C6CDB">
            <w:pPr>
              <w:jc w:val="center"/>
              <w:rPr>
                <w:rFonts w:cstheme="minorHAnsi"/>
                <w:sz w:val="20"/>
                <w:lang w:eastAsia="en-US"/>
              </w:rPr>
            </w:pPr>
            <w:r w:rsidRPr="000C6CDB">
              <w:rPr>
                <w:rFonts w:cstheme="minorHAnsi"/>
                <w:sz w:val="20"/>
                <w:lang w:eastAsia="en-US"/>
              </w:rPr>
              <w:t>$5,000</w:t>
            </w:r>
          </w:p>
        </w:tc>
      </w:tr>
      <w:tr w:rsidR="000C6CDB" w:rsidRPr="000C6CDB" w14:paraId="6A4413FF" w14:textId="77777777" w:rsidTr="00F95202">
        <w:trPr>
          <w:trHeight w:val="315"/>
        </w:trPr>
        <w:tc>
          <w:tcPr>
            <w:tcW w:w="1111" w:type="pct"/>
            <w:tcBorders>
              <w:top w:val="nil"/>
              <w:left w:val="single" w:sz="8" w:space="0" w:color="auto"/>
              <w:bottom w:val="single" w:sz="8" w:space="0" w:color="auto"/>
              <w:right w:val="single" w:sz="8" w:space="0" w:color="auto"/>
            </w:tcBorders>
            <w:noWrap/>
            <w:vAlign w:val="center"/>
            <w:hideMark/>
          </w:tcPr>
          <w:p w14:paraId="0C3808F5" w14:textId="77777777" w:rsidR="000C6CDB" w:rsidRPr="000C6CDB" w:rsidRDefault="000C6CDB" w:rsidP="000C6CDB">
            <w:pPr>
              <w:rPr>
                <w:rFonts w:cstheme="minorHAnsi"/>
                <w:b/>
                <w:sz w:val="20"/>
                <w:lang w:eastAsia="en-US"/>
              </w:rPr>
            </w:pPr>
            <w:r w:rsidRPr="000C6CDB">
              <w:rPr>
                <w:rFonts w:cstheme="minorHAnsi"/>
                <w:b/>
                <w:sz w:val="20"/>
                <w:lang w:eastAsia="en-US"/>
              </w:rPr>
              <w:t>Total</w:t>
            </w:r>
          </w:p>
        </w:tc>
        <w:tc>
          <w:tcPr>
            <w:tcW w:w="593" w:type="pct"/>
            <w:tcBorders>
              <w:top w:val="single" w:sz="4" w:space="0" w:color="auto"/>
              <w:left w:val="nil"/>
              <w:bottom w:val="single" w:sz="4" w:space="0" w:color="auto"/>
              <w:right w:val="single" w:sz="4" w:space="0" w:color="auto"/>
            </w:tcBorders>
            <w:noWrap/>
            <w:vAlign w:val="center"/>
            <w:hideMark/>
          </w:tcPr>
          <w:p w14:paraId="5CBC5912" w14:textId="77777777" w:rsidR="000C6CDB" w:rsidRPr="000C6CDB" w:rsidRDefault="000C6CDB" w:rsidP="000C6CDB">
            <w:pPr>
              <w:jc w:val="center"/>
              <w:rPr>
                <w:b/>
                <w:sz w:val="20"/>
                <w:lang w:eastAsia="en-US"/>
              </w:rPr>
            </w:pPr>
            <w:r w:rsidRPr="000C6CDB">
              <w:rPr>
                <w:b/>
                <w:sz w:val="20"/>
                <w:lang w:eastAsia="en-US"/>
              </w:rPr>
              <w:t>$1,200</w:t>
            </w:r>
          </w:p>
        </w:tc>
        <w:tc>
          <w:tcPr>
            <w:tcW w:w="659" w:type="pct"/>
            <w:tcBorders>
              <w:top w:val="single" w:sz="4" w:space="0" w:color="auto"/>
              <w:left w:val="nil"/>
              <w:bottom w:val="single" w:sz="4" w:space="0" w:color="auto"/>
              <w:right w:val="single" w:sz="8" w:space="0" w:color="auto"/>
            </w:tcBorders>
            <w:noWrap/>
            <w:vAlign w:val="center"/>
            <w:hideMark/>
          </w:tcPr>
          <w:p w14:paraId="40B1FEFA" w14:textId="77777777" w:rsidR="000C6CDB" w:rsidRPr="000C6CDB" w:rsidRDefault="000C6CDB" w:rsidP="000C6CDB">
            <w:pPr>
              <w:jc w:val="center"/>
              <w:rPr>
                <w:b/>
                <w:sz w:val="20"/>
                <w:lang w:eastAsia="en-US"/>
              </w:rPr>
            </w:pPr>
            <w:r w:rsidRPr="000C6CDB">
              <w:rPr>
                <w:b/>
                <w:sz w:val="20"/>
                <w:lang w:eastAsia="en-US"/>
              </w:rPr>
              <w:t>$5,500</w:t>
            </w:r>
          </w:p>
        </w:tc>
        <w:tc>
          <w:tcPr>
            <w:tcW w:w="659" w:type="pct"/>
            <w:tcBorders>
              <w:top w:val="nil"/>
              <w:left w:val="nil"/>
              <w:bottom w:val="single" w:sz="8" w:space="0" w:color="auto"/>
              <w:right w:val="single" w:sz="4" w:space="0" w:color="auto"/>
            </w:tcBorders>
            <w:noWrap/>
            <w:vAlign w:val="center"/>
            <w:hideMark/>
          </w:tcPr>
          <w:p w14:paraId="078F84D5" w14:textId="77777777" w:rsidR="000C6CDB" w:rsidRPr="000C6CDB" w:rsidRDefault="000C6CDB" w:rsidP="000C6CDB">
            <w:pPr>
              <w:jc w:val="center"/>
              <w:rPr>
                <w:b/>
                <w:sz w:val="20"/>
                <w:lang w:eastAsia="en-US"/>
              </w:rPr>
            </w:pPr>
            <w:r w:rsidRPr="000C6CDB">
              <w:rPr>
                <w:b/>
                <w:sz w:val="20"/>
                <w:lang w:eastAsia="en-US"/>
              </w:rPr>
              <w:t>$1,800</w:t>
            </w:r>
          </w:p>
        </w:tc>
        <w:tc>
          <w:tcPr>
            <w:tcW w:w="659" w:type="pct"/>
            <w:tcBorders>
              <w:top w:val="nil"/>
              <w:left w:val="nil"/>
              <w:bottom w:val="single" w:sz="8" w:space="0" w:color="auto"/>
              <w:right w:val="single" w:sz="8" w:space="0" w:color="auto"/>
            </w:tcBorders>
            <w:noWrap/>
            <w:vAlign w:val="center"/>
            <w:hideMark/>
          </w:tcPr>
          <w:p w14:paraId="27E781D9" w14:textId="77777777" w:rsidR="000C6CDB" w:rsidRPr="000C6CDB" w:rsidRDefault="000C6CDB" w:rsidP="000C6CDB">
            <w:pPr>
              <w:jc w:val="center"/>
              <w:rPr>
                <w:b/>
                <w:sz w:val="20"/>
                <w:lang w:eastAsia="en-US"/>
              </w:rPr>
            </w:pPr>
            <w:r w:rsidRPr="000C6CDB">
              <w:rPr>
                <w:b/>
                <w:sz w:val="20"/>
                <w:lang w:eastAsia="en-US"/>
              </w:rPr>
              <w:t>$8,250</w:t>
            </w:r>
          </w:p>
        </w:tc>
        <w:tc>
          <w:tcPr>
            <w:tcW w:w="659" w:type="pct"/>
            <w:tcBorders>
              <w:top w:val="nil"/>
              <w:left w:val="nil"/>
              <w:bottom w:val="single" w:sz="8" w:space="0" w:color="auto"/>
              <w:right w:val="single" w:sz="4" w:space="0" w:color="auto"/>
            </w:tcBorders>
            <w:noWrap/>
            <w:vAlign w:val="center"/>
            <w:hideMark/>
          </w:tcPr>
          <w:p w14:paraId="776D2A96" w14:textId="77777777" w:rsidR="000C6CDB" w:rsidRPr="000C6CDB" w:rsidRDefault="000C6CDB" w:rsidP="000C6CDB">
            <w:pPr>
              <w:jc w:val="center"/>
              <w:rPr>
                <w:b/>
                <w:sz w:val="20"/>
                <w:lang w:eastAsia="en-US"/>
              </w:rPr>
            </w:pPr>
            <w:r w:rsidRPr="000C6CDB">
              <w:rPr>
                <w:b/>
                <w:sz w:val="20"/>
                <w:lang w:eastAsia="en-US"/>
              </w:rPr>
              <w:t>$2,400</w:t>
            </w:r>
          </w:p>
        </w:tc>
        <w:tc>
          <w:tcPr>
            <w:tcW w:w="660" w:type="pct"/>
            <w:tcBorders>
              <w:top w:val="nil"/>
              <w:left w:val="nil"/>
              <w:bottom w:val="single" w:sz="8" w:space="0" w:color="auto"/>
              <w:right w:val="single" w:sz="8" w:space="0" w:color="auto"/>
            </w:tcBorders>
            <w:noWrap/>
            <w:vAlign w:val="center"/>
            <w:hideMark/>
          </w:tcPr>
          <w:p w14:paraId="3207A4A5" w14:textId="77777777" w:rsidR="000C6CDB" w:rsidRPr="000C6CDB" w:rsidRDefault="000C6CDB" w:rsidP="000C6CDB">
            <w:pPr>
              <w:jc w:val="center"/>
              <w:rPr>
                <w:b/>
                <w:sz w:val="20"/>
                <w:lang w:eastAsia="en-US"/>
              </w:rPr>
            </w:pPr>
            <w:r w:rsidRPr="000C6CDB">
              <w:rPr>
                <w:b/>
                <w:sz w:val="20"/>
                <w:lang w:eastAsia="en-US"/>
              </w:rPr>
              <w:t>$11,000</w:t>
            </w:r>
          </w:p>
        </w:tc>
      </w:tr>
      <w:tr w:rsidR="000C6CDB" w:rsidRPr="000C6CDB" w14:paraId="6BBB8CF9" w14:textId="77777777" w:rsidTr="00F95202">
        <w:trPr>
          <w:trHeight w:val="315"/>
        </w:trPr>
        <w:tc>
          <w:tcPr>
            <w:tcW w:w="1111" w:type="pct"/>
            <w:tcBorders>
              <w:top w:val="nil"/>
              <w:left w:val="single" w:sz="8" w:space="0" w:color="auto"/>
              <w:bottom w:val="single" w:sz="8" w:space="0" w:color="auto"/>
              <w:right w:val="single" w:sz="8" w:space="0" w:color="auto"/>
            </w:tcBorders>
            <w:noWrap/>
            <w:vAlign w:val="center"/>
            <w:hideMark/>
          </w:tcPr>
          <w:p w14:paraId="50C01778" w14:textId="77777777" w:rsidR="000C6CDB" w:rsidRPr="000C6CDB" w:rsidRDefault="000C6CDB" w:rsidP="000C6CDB">
            <w:pPr>
              <w:rPr>
                <w:rFonts w:cstheme="minorHAnsi"/>
                <w:b/>
                <w:sz w:val="20"/>
                <w:lang w:eastAsia="en-US"/>
              </w:rPr>
            </w:pPr>
            <w:r w:rsidRPr="000C6CDB">
              <w:rPr>
                <w:rFonts w:cstheme="minorHAnsi"/>
                <w:b/>
                <w:sz w:val="20"/>
                <w:lang w:eastAsia="en-US"/>
              </w:rPr>
              <w:t xml:space="preserve">Education Outcomes </w:t>
            </w:r>
          </w:p>
        </w:tc>
        <w:tc>
          <w:tcPr>
            <w:tcW w:w="3889" w:type="pct"/>
            <w:gridSpan w:val="6"/>
            <w:tcBorders>
              <w:top w:val="single" w:sz="4" w:space="0" w:color="auto"/>
              <w:left w:val="nil"/>
              <w:bottom w:val="single" w:sz="4" w:space="0" w:color="auto"/>
              <w:right w:val="single" w:sz="8" w:space="0" w:color="auto"/>
            </w:tcBorders>
            <w:noWrap/>
            <w:vAlign w:val="center"/>
            <w:hideMark/>
          </w:tcPr>
          <w:p w14:paraId="74513DC4" w14:textId="77777777" w:rsidR="000C6CDB" w:rsidRPr="000C6CDB" w:rsidRDefault="000C6CDB" w:rsidP="000C6CDB">
            <w:pPr>
              <w:jc w:val="center"/>
              <w:rPr>
                <w:b/>
                <w:sz w:val="20"/>
                <w:lang w:eastAsia="en-US"/>
              </w:rPr>
            </w:pPr>
            <w:r w:rsidRPr="000C6CDB">
              <w:rPr>
                <w:b/>
                <w:sz w:val="20"/>
                <w:lang w:eastAsia="en-US"/>
              </w:rPr>
              <w:t>$1000</w:t>
            </w:r>
          </w:p>
        </w:tc>
      </w:tr>
    </w:tbl>
    <w:p w14:paraId="151C2791" w14:textId="77777777" w:rsidR="000C6CDB" w:rsidRPr="000C6CDB" w:rsidRDefault="000C6CDB" w:rsidP="000C6CDB">
      <w:pPr>
        <w:rPr>
          <w:sz w:val="20"/>
          <w:lang w:eastAsia="en-US"/>
        </w:rPr>
      </w:pPr>
      <w:r w:rsidRPr="000C6CDB">
        <w:rPr>
          <w:sz w:val="20"/>
          <w:lang w:eastAsia="en-US"/>
        </w:rPr>
        <w:br w:type="page"/>
      </w:r>
    </w:p>
    <w:p w14:paraId="7426A9EF" w14:textId="77777777" w:rsidR="000C6CDB" w:rsidRPr="000C6CDB" w:rsidRDefault="000C6CDB" w:rsidP="00DD5CA9">
      <w:pPr>
        <w:spacing w:before="240"/>
        <w:rPr>
          <w:b/>
          <w:sz w:val="24"/>
          <w:szCs w:val="24"/>
          <w:lang w:eastAsia="en-US"/>
        </w:rPr>
      </w:pPr>
      <w:r w:rsidRPr="000C6CDB">
        <w:rPr>
          <w:b/>
          <w:sz w:val="24"/>
          <w:szCs w:val="24"/>
          <w:lang w:eastAsia="en-US"/>
        </w:rPr>
        <w:lastRenderedPageBreak/>
        <w:t xml:space="preserve">Table 1B – Outcome Payments for Stream Participants in Regional Locations </w:t>
      </w:r>
    </w:p>
    <w:tbl>
      <w:tblPr>
        <w:tblW w:w="4962" w:type="pct"/>
        <w:tblInd w:w="108" w:type="dxa"/>
        <w:tblLayout w:type="fixed"/>
        <w:tblLook w:val="04A0" w:firstRow="1" w:lastRow="0" w:firstColumn="1" w:lastColumn="0" w:noHBand="0" w:noVBand="1"/>
      </w:tblPr>
      <w:tblGrid>
        <w:gridCol w:w="2309"/>
        <w:gridCol w:w="1232"/>
        <w:gridCol w:w="1369"/>
        <w:gridCol w:w="1369"/>
        <w:gridCol w:w="1369"/>
        <w:gridCol w:w="1369"/>
        <w:gridCol w:w="1371"/>
      </w:tblGrid>
      <w:tr w:rsidR="000C6CDB" w:rsidRPr="000C6CDB" w14:paraId="4A8B90F9" w14:textId="77777777" w:rsidTr="00F95202">
        <w:trPr>
          <w:trHeight w:val="315"/>
        </w:trPr>
        <w:tc>
          <w:tcPr>
            <w:tcW w:w="1111" w:type="pct"/>
            <w:tcBorders>
              <w:top w:val="single" w:sz="8" w:space="0" w:color="auto"/>
              <w:left w:val="single" w:sz="8" w:space="0" w:color="auto"/>
              <w:bottom w:val="single" w:sz="8" w:space="0" w:color="000000"/>
              <w:right w:val="single" w:sz="8" w:space="0" w:color="auto"/>
            </w:tcBorders>
            <w:noWrap/>
            <w:vAlign w:val="center"/>
            <w:hideMark/>
          </w:tcPr>
          <w:p w14:paraId="0A5221E0" w14:textId="77777777" w:rsidR="000C6CDB" w:rsidRPr="000C6CDB" w:rsidRDefault="000C6CDB" w:rsidP="000C6CDB">
            <w:pPr>
              <w:rPr>
                <w:rFonts w:cstheme="minorHAnsi"/>
                <w:b/>
                <w:bCs/>
                <w:sz w:val="20"/>
                <w:lang w:eastAsia="en-US"/>
              </w:rPr>
            </w:pPr>
            <w:r w:rsidRPr="000C6CDB">
              <w:rPr>
                <w:rFonts w:cstheme="minorHAnsi"/>
                <w:b/>
                <w:bCs/>
                <w:sz w:val="20"/>
                <w:lang w:eastAsia="en-US"/>
              </w:rPr>
              <w:t> </w:t>
            </w:r>
          </w:p>
        </w:tc>
        <w:tc>
          <w:tcPr>
            <w:tcW w:w="1252" w:type="pct"/>
            <w:gridSpan w:val="2"/>
            <w:tcBorders>
              <w:top w:val="single" w:sz="8" w:space="0" w:color="auto"/>
              <w:left w:val="nil"/>
              <w:bottom w:val="single" w:sz="8" w:space="0" w:color="000000"/>
              <w:right w:val="single" w:sz="8" w:space="0" w:color="000000"/>
            </w:tcBorders>
            <w:noWrap/>
            <w:vAlign w:val="center"/>
            <w:hideMark/>
          </w:tcPr>
          <w:p w14:paraId="0BEA3F28" w14:textId="77777777" w:rsidR="000C6CDB" w:rsidRPr="000C6CDB" w:rsidRDefault="000C6CDB" w:rsidP="000C6CDB">
            <w:pPr>
              <w:jc w:val="center"/>
              <w:rPr>
                <w:b/>
                <w:sz w:val="20"/>
                <w:lang w:eastAsia="en-US"/>
              </w:rPr>
            </w:pPr>
            <w:r w:rsidRPr="000C6CDB">
              <w:rPr>
                <w:b/>
                <w:sz w:val="20"/>
                <w:lang w:eastAsia="en-US"/>
              </w:rPr>
              <w:t>Period of Unemployment</w:t>
            </w:r>
          </w:p>
          <w:p w14:paraId="34859E86" w14:textId="77777777" w:rsidR="000C6CDB" w:rsidRPr="000C6CDB" w:rsidRDefault="000C6CDB" w:rsidP="000C6CDB">
            <w:pPr>
              <w:jc w:val="center"/>
              <w:rPr>
                <w:b/>
                <w:sz w:val="20"/>
                <w:lang w:eastAsia="en-US"/>
              </w:rPr>
            </w:pPr>
            <w:r w:rsidRPr="000C6CDB">
              <w:rPr>
                <w:b/>
                <w:sz w:val="20"/>
                <w:lang w:eastAsia="en-US"/>
              </w:rPr>
              <w:t>(less than 24 months inclusive)</w:t>
            </w:r>
          </w:p>
        </w:tc>
        <w:tc>
          <w:tcPr>
            <w:tcW w:w="1318" w:type="pct"/>
            <w:gridSpan w:val="2"/>
            <w:tcBorders>
              <w:top w:val="single" w:sz="8" w:space="0" w:color="auto"/>
              <w:left w:val="nil"/>
              <w:bottom w:val="single" w:sz="8" w:space="0" w:color="000000"/>
              <w:right w:val="single" w:sz="8" w:space="0" w:color="000000"/>
            </w:tcBorders>
            <w:noWrap/>
            <w:vAlign w:val="center"/>
            <w:hideMark/>
          </w:tcPr>
          <w:p w14:paraId="051F4EFA" w14:textId="77777777" w:rsidR="000C6CDB" w:rsidRPr="000C6CDB" w:rsidRDefault="000C6CDB" w:rsidP="000C6CDB">
            <w:pPr>
              <w:jc w:val="center"/>
              <w:rPr>
                <w:b/>
                <w:sz w:val="20"/>
                <w:lang w:eastAsia="en-US"/>
              </w:rPr>
            </w:pPr>
            <w:r w:rsidRPr="000C6CDB">
              <w:rPr>
                <w:b/>
                <w:sz w:val="20"/>
                <w:lang w:eastAsia="en-US"/>
              </w:rPr>
              <w:t>Period of Unemployment</w:t>
            </w:r>
          </w:p>
          <w:p w14:paraId="1D258D90" w14:textId="77777777" w:rsidR="000C6CDB" w:rsidRPr="000C6CDB" w:rsidRDefault="000C6CDB" w:rsidP="000C6CDB">
            <w:pPr>
              <w:jc w:val="center"/>
              <w:rPr>
                <w:b/>
                <w:sz w:val="20"/>
                <w:lang w:eastAsia="en-US"/>
              </w:rPr>
            </w:pPr>
            <w:r w:rsidRPr="000C6CDB">
              <w:rPr>
                <w:b/>
                <w:sz w:val="20"/>
                <w:lang w:eastAsia="en-US"/>
              </w:rPr>
              <w:t>(24-59 months inclusive)</w:t>
            </w:r>
          </w:p>
        </w:tc>
        <w:tc>
          <w:tcPr>
            <w:tcW w:w="1319" w:type="pct"/>
            <w:gridSpan w:val="2"/>
            <w:tcBorders>
              <w:top w:val="single" w:sz="8" w:space="0" w:color="auto"/>
              <w:left w:val="nil"/>
              <w:bottom w:val="single" w:sz="8" w:space="0" w:color="000000"/>
              <w:right w:val="single" w:sz="8" w:space="0" w:color="000000"/>
            </w:tcBorders>
            <w:noWrap/>
            <w:vAlign w:val="center"/>
            <w:hideMark/>
          </w:tcPr>
          <w:p w14:paraId="44B47E64" w14:textId="77777777" w:rsidR="000C6CDB" w:rsidRPr="000C6CDB" w:rsidRDefault="000C6CDB" w:rsidP="000C6CDB">
            <w:pPr>
              <w:jc w:val="center"/>
              <w:rPr>
                <w:b/>
                <w:sz w:val="20"/>
                <w:lang w:eastAsia="en-US"/>
              </w:rPr>
            </w:pPr>
            <w:r w:rsidRPr="000C6CDB">
              <w:rPr>
                <w:b/>
                <w:sz w:val="20"/>
                <w:lang w:eastAsia="en-US"/>
              </w:rPr>
              <w:t>Period of Unemployment</w:t>
            </w:r>
          </w:p>
          <w:p w14:paraId="5B619B31" w14:textId="77777777" w:rsidR="000C6CDB" w:rsidRPr="000C6CDB" w:rsidRDefault="000C6CDB" w:rsidP="000C6CDB">
            <w:pPr>
              <w:jc w:val="center"/>
              <w:rPr>
                <w:b/>
                <w:sz w:val="20"/>
                <w:lang w:eastAsia="en-US"/>
              </w:rPr>
            </w:pPr>
            <w:r w:rsidRPr="000C6CDB">
              <w:rPr>
                <w:b/>
                <w:sz w:val="20"/>
                <w:lang w:eastAsia="en-US"/>
              </w:rPr>
              <w:t>(60 months inclusive plus)</w:t>
            </w:r>
          </w:p>
        </w:tc>
      </w:tr>
      <w:tr w:rsidR="000C6CDB" w:rsidRPr="000C6CDB" w14:paraId="65B26A3A" w14:textId="77777777" w:rsidTr="00F95202">
        <w:trPr>
          <w:trHeight w:val="315"/>
        </w:trPr>
        <w:tc>
          <w:tcPr>
            <w:tcW w:w="1111" w:type="pct"/>
            <w:tcBorders>
              <w:top w:val="single" w:sz="8" w:space="0" w:color="000000"/>
              <w:left w:val="single" w:sz="8" w:space="0" w:color="auto"/>
              <w:bottom w:val="nil"/>
              <w:right w:val="single" w:sz="8" w:space="0" w:color="auto"/>
            </w:tcBorders>
            <w:noWrap/>
            <w:vAlign w:val="center"/>
          </w:tcPr>
          <w:p w14:paraId="6745890E" w14:textId="77777777" w:rsidR="000C6CDB" w:rsidRPr="000C6CDB" w:rsidRDefault="000C6CDB" w:rsidP="000C6CDB">
            <w:pPr>
              <w:rPr>
                <w:rFonts w:cstheme="minorHAnsi"/>
                <w:b/>
                <w:bCs/>
                <w:sz w:val="20"/>
                <w:lang w:eastAsia="en-US"/>
              </w:rPr>
            </w:pPr>
            <w:r w:rsidRPr="000C6CDB">
              <w:rPr>
                <w:rFonts w:cstheme="minorHAnsi"/>
                <w:b/>
                <w:bCs/>
                <w:sz w:val="20"/>
                <w:lang w:eastAsia="en-US"/>
              </w:rPr>
              <w:t>Employment Outcomes</w:t>
            </w:r>
          </w:p>
        </w:tc>
        <w:tc>
          <w:tcPr>
            <w:tcW w:w="593" w:type="pct"/>
            <w:tcBorders>
              <w:top w:val="single" w:sz="8" w:space="0" w:color="000000"/>
              <w:left w:val="nil"/>
              <w:bottom w:val="single" w:sz="4" w:space="0" w:color="auto"/>
              <w:right w:val="single" w:sz="4" w:space="0" w:color="auto"/>
            </w:tcBorders>
            <w:noWrap/>
            <w:vAlign w:val="center"/>
          </w:tcPr>
          <w:p w14:paraId="71A7CDCD" w14:textId="77777777" w:rsidR="000C6CDB" w:rsidRPr="000C6CDB" w:rsidRDefault="000C6CDB" w:rsidP="000C6CDB">
            <w:pPr>
              <w:jc w:val="center"/>
              <w:rPr>
                <w:rFonts w:cstheme="minorHAnsi"/>
                <w:b/>
                <w:bCs/>
                <w:sz w:val="20"/>
                <w:lang w:eastAsia="en-US"/>
              </w:rPr>
            </w:pPr>
          </w:p>
        </w:tc>
        <w:tc>
          <w:tcPr>
            <w:tcW w:w="659" w:type="pct"/>
            <w:tcBorders>
              <w:top w:val="single" w:sz="8" w:space="0" w:color="000000"/>
              <w:left w:val="nil"/>
              <w:bottom w:val="single" w:sz="4" w:space="0" w:color="auto"/>
              <w:right w:val="single" w:sz="8" w:space="0" w:color="auto"/>
            </w:tcBorders>
            <w:noWrap/>
            <w:vAlign w:val="center"/>
          </w:tcPr>
          <w:p w14:paraId="4D8F2B01" w14:textId="77777777" w:rsidR="000C6CDB" w:rsidRPr="000C6CDB" w:rsidRDefault="000C6CDB" w:rsidP="000C6CDB">
            <w:pPr>
              <w:jc w:val="center"/>
              <w:rPr>
                <w:rFonts w:cstheme="minorHAnsi"/>
                <w:b/>
                <w:bCs/>
                <w:sz w:val="20"/>
                <w:lang w:eastAsia="en-US"/>
              </w:rPr>
            </w:pPr>
          </w:p>
        </w:tc>
        <w:tc>
          <w:tcPr>
            <w:tcW w:w="659" w:type="pct"/>
            <w:tcBorders>
              <w:top w:val="single" w:sz="8" w:space="0" w:color="000000"/>
              <w:left w:val="nil"/>
              <w:bottom w:val="single" w:sz="4" w:space="0" w:color="auto"/>
              <w:right w:val="single" w:sz="4" w:space="0" w:color="auto"/>
            </w:tcBorders>
            <w:noWrap/>
            <w:vAlign w:val="center"/>
          </w:tcPr>
          <w:p w14:paraId="0871B72F" w14:textId="77777777" w:rsidR="000C6CDB" w:rsidRPr="000C6CDB" w:rsidRDefault="000C6CDB" w:rsidP="000C6CDB">
            <w:pPr>
              <w:jc w:val="center"/>
              <w:rPr>
                <w:rFonts w:cstheme="minorHAnsi"/>
                <w:b/>
                <w:bCs/>
                <w:sz w:val="20"/>
                <w:lang w:eastAsia="en-US"/>
              </w:rPr>
            </w:pPr>
          </w:p>
        </w:tc>
        <w:tc>
          <w:tcPr>
            <w:tcW w:w="659" w:type="pct"/>
            <w:tcBorders>
              <w:top w:val="single" w:sz="8" w:space="0" w:color="000000"/>
              <w:left w:val="nil"/>
              <w:bottom w:val="single" w:sz="4" w:space="0" w:color="auto"/>
              <w:right w:val="single" w:sz="8" w:space="0" w:color="auto"/>
            </w:tcBorders>
            <w:noWrap/>
            <w:vAlign w:val="center"/>
          </w:tcPr>
          <w:p w14:paraId="0D8D362E" w14:textId="77777777" w:rsidR="000C6CDB" w:rsidRPr="000C6CDB" w:rsidRDefault="000C6CDB" w:rsidP="000C6CDB">
            <w:pPr>
              <w:jc w:val="center"/>
              <w:rPr>
                <w:rFonts w:cstheme="minorHAnsi"/>
                <w:b/>
                <w:bCs/>
                <w:sz w:val="20"/>
                <w:lang w:eastAsia="en-US"/>
              </w:rPr>
            </w:pPr>
          </w:p>
        </w:tc>
        <w:tc>
          <w:tcPr>
            <w:tcW w:w="659" w:type="pct"/>
            <w:tcBorders>
              <w:top w:val="single" w:sz="8" w:space="0" w:color="000000"/>
              <w:left w:val="nil"/>
              <w:bottom w:val="single" w:sz="4" w:space="0" w:color="auto"/>
              <w:right w:val="single" w:sz="4" w:space="0" w:color="auto"/>
            </w:tcBorders>
            <w:noWrap/>
            <w:vAlign w:val="center"/>
          </w:tcPr>
          <w:p w14:paraId="7D644DB6" w14:textId="77777777" w:rsidR="000C6CDB" w:rsidRPr="000C6CDB" w:rsidRDefault="000C6CDB" w:rsidP="000C6CDB">
            <w:pPr>
              <w:jc w:val="center"/>
              <w:rPr>
                <w:rFonts w:cstheme="minorHAnsi"/>
                <w:b/>
                <w:bCs/>
                <w:sz w:val="20"/>
                <w:lang w:eastAsia="en-US"/>
              </w:rPr>
            </w:pPr>
          </w:p>
        </w:tc>
        <w:tc>
          <w:tcPr>
            <w:tcW w:w="660" w:type="pct"/>
            <w:tcBorders>
              <w:top w:val="single" w:sz="8" w:space="0" w:color="000000"/>
              <w:left w:val="nil"/>
              <w:bottom w:val="single" w:sz="4" w:space="0" w:color="auto"/>
              <w:right w:val="single" w:sz="8" w:space="0" w:color="auto"/>
            </w:tcBorders>
            <w:noWrap/>
            <w:vAlign w:val="center"/>
          </w:tcPr>
          <w:p w14:paraId="0C063881" w14:textId="77777777" w:rsidR="000C6CDB" w:rsidRPr="000C6CDB" w:rsidRDefault="000C6CDB" w:rsidP="000C6CDB">
            <w:pPr>
              <w:jc w:val="center"/>
              <w:rPr>
                <w:rFonts w:cstheme="minorHAnsi"/>
                <w:b/>
                <w:bCs/>
                <w:sz w:val="20"/>
                <w:lang w:eastAsia="en-US"/>
              </w:rPr>
            </w:pPr>
          </w:p>
        </w:tc>
      </w:tr>
      <w:tr w:rsidR="000C6CDB" w:rsidRPr="000C6CDB" w14:paraId="7BA84073" w14:textId="77777777" w:rsidTr="00F95202">
        <w:trPr>
          <w:trHeight w:val="315"/>
        </w:trPr>
        <w:tc>
          <w:tcPr>
            <w:tcW w:w="1111" w:type="pct"/>
            <w:tcBorders>
              <w:top w:val="single" w:sz="8" w:space="0" w:color="000000"/>
              <w:left w:val="single" w:sz="8" w:space="0" w:color="auto"/>
              <w:bottom w:val="nil"/>
              <w:right w:val="single" w:sz="8" w:space="0" w:color="auto"/>
            </w:tcBorders>
            <w:noWrap/>
            <w:vAlign w:val="center"/>
            <w:hideMark/>
          </w:tcPr>
          <w:p w14:paraId="08A22A36" w14:textId="77777777" w:rsidR="000C6CDB" w:rsidRPr="000C6CDB" w:rsidRDefault="000C6CDB" w:rsidP="000C6CDB">
            <w:pPr>
              <w:rPr>
                <w:rFonts w:cstheme="minorHAnsi"/>
                <w:b/>
                <w:bCs/>
                <w:sz w:val="20"/>
                <w:lang w:eastAsia="en-US"/>
              </w:rPr>
            </w:pPr>
            <w:r w:rsidRPr="000C6CDB">
              <w:rPr>
                <w:rFonts w:cstheme="minorHAnsi"/>
                <w:b/>
                <w:bCs/>
                <w:sz w:val="20"/>
                <w:lang w:eastAsia="en-US"/>
              </w:rPr>
              <w:t xml:space="preserve">Stream A and Volunteers </w:t>
            </w:r>
          </w:p>
        </w:tc>
        <w:tc>
          <w:tcPr>
            <w:tcW w:w="593" w:type="pct"/>
            <w:tcBorders>
              <w:top w:val="single" w:sz="8" w:space="0" w:color="000000"/>
              <w:left w:val="nil"/>
              <w:bottom w:val="single" w:sz="4" w:space="0" w:color="auto"/>
              <w:right w:val="single" w:sz="4" w:space="0" w:color="auto"/>
            </w:tcBorders>
            <w:noWrap/>
            <w:vAlign w:val="center"/>
            <w:hideMark/>
          </w:tcPr>
          <w:p w14:paraId="503A05C0" w14:textId="77777777" w:rsidR="000C6CDB" w:rsidRPr="000C6CDB" w:rsidRDefault="000C6CDB" w:rsidP="000C6CDB">
            <w:pPr>
              <w:jc w:val="center"/>
              <w:rPr>
                <w:b/>
                <w:sz w:val="20"/>
                <w:lang w:eastAsia="en-US"/>
              </w:rPr>
            </w:pPr>
            <w:r w:rsidRPr="000C6CDB">
              <w:rPr>
                <w:b/>
                <w:sz w:val="20"/>
                <w:lang w:eastAsia="en-US"/>
              </w:rPr>
              <w:t>Partial Outcome</w:t>
            </w:r>
          </w:p>
        </w:tc>
        <w:tc>
          <w:tcPr>
            <w:tcW w:w="659" w:type="pct"/>
            <w:tcBorders>
              <w:top w:val="single" w:sz="8" w:space="0" w:color="000000"/>
              <w:left w:val="nil"/>
              <w:bottom w:val="single" w:sz="4" w:space="0" w:color="auto"/>
              <w:right w:val="single" w:sz="8" w:space="0" w:color="auto"/>
            </w:tcBorders>
            <w:noWrap/>
            <w:vAlign w:val="center"/>
            <w:hideMark/>
          </w:tcPr>
          <w:p w14:paraId="5CFB7010" w14:textId="77777777" w:rsidR="000C6CDB" w:rsidRPr="000C6CDB" w:rsidRDefault="000C6CDB" w:rsidP="000C6CDB">
            <w:pPr>
              <w:jc w:val="center"/>
              <w:rPr>
                <w:b/>
                <w:sz w:val="20"/>
                <w:lang w:eastAsia="en-US"/>
              </w:rPr>
            </w:pPr>
            <w:r w:rsidRPr="000C6CDB">
              <w:rPr>
                <w:b/>
                <w:sz w:val="20"/>
                <w:lang w:eastAsia="en-US"/>
              </w:rPr>
              <w:t>Full Outcome</w:t>
            </w:r>
          </w:p>
        </w:tc>
        <w:tc>
          <w:tcPr>
            <w:tcW w:w="659" w:type="pct"/>
            <w:tcBorders>
              <w:top w:val="single" w:sz="8" w:space="0" w:color="000000"/>
              <w:left w:val="nil"/>
              <w:bottom w:val="single" w:sz="4" w:space="0" w:color="auto"/>
              <w:right w:val="single" w:sz="4" w:space="0" w:color="auto"/>
            </w:tcBorders>
            <w:noWrap/>
            <w:vAlign w:val="center"/>
            <w:hideMark/>
          </w:tcPr>
          <w:p w14:paraId="3507036F" w14:textId="77777777" w:rsidR="000C6CDB" w:rsidRPr="000C6CDB" w:rsidRDefault="000C6CDB" w:rsidP="000C6CDB">
            <w:pPr>
              <w:jc w:val="center"/>
              <w:rPr>
                <w:b/>
                <w:sz w:val="20"/>
                <w:lang w:eastAsia="en-US"/>
              </w:rPr>
            </w:pPr>
            <w:r w:rsidRPr="000C6CDB">
              <w:rPr>
                <w:b/>
                <w:sz w:val="20"/>
                <w:lang w:eastAsia="en-US"/>
              </w:rPr>
              <w:t>Partial Outcome</w:t>
            </w:r>
          </w:p>
        </w:tc>
        <w:tc>
          <w:tcPr>
            <w:tcW w:w="659" w:type="pct"/>
            <w:tcBorders>
              <w:top w:val="single" w:sz="8" w:space="0" w:color="000000"/>
              <w:left w:val="nil"/>
              <w:bottom w:val="single" w:sz="4" w:space="0" w:color="auto"/>
              <w:right w:val="single" w:sz="8" w:space="0" w:color="auto"/>
            </w:tcBorders>
            <w:noWrap/>
            <w:vAlign w:val="center"/>
            <w:hideMark/>
          </w:tcPr>
          <w:p w14:paraId="691B8932" w14:textId="77777777" w:rsidR="000C6CDB" w:rsidRPr="000C6CDB" w:rsidRDefault="000C6CDB" w:rsidP="000C6CDB">
            <w:pPr>
              <w:jc w:val="center"/>
              <w:rPr>
                <w:b/>
                <w:sz w:val="20"/>
                <w:lang w:eastAsia="en-US"/>
              </w:rPr>
            </w:pPr>
            <w:r w:rsidRPr="000C6CDB">
              <w:rPr>
                <w:b/>
                <w:sz w:val="20"/>
                <w:lang w:eastAsia="en-US"/>
              </w:rPr>
              <w:t>Full Outcome</w:t>
            </w:r>
          </w:p>
        </w:tc>
        <w:tc>
          <w:tcPr>
            <w:tcW w:w="659" w:type="pct"/>
            <w:tcBorders>
              <w:top w:val="single" w:sz="8" w:space="0" w:color="000000"/>
              <w:left w:val="nil"/>
              <w:bottom w:val="single" w:sz="4" w:space="0" w:color="auto"/>
              <w:right w:val="single" w:sz="4" w:space="0" w:color="auto"/>
            </w:tcBorders>
            <w:noWrap/>
            <w:vAlign w:val="center"/>
            <w:hideMark/>
          </w:tcPr>
          <w:p w14:paraId="606B3521" w14:textId="77777777" w:rsidR="000C6CDB" w:rsidRPr="000C6CDB" w:rsidRDefault="000C6CDB" w:rsidP="000C6CDB">
            <w:pPr>
              <w:jc w:val="center"/>
              <w:rPr>
                <w:b/>
                <w:sz w:val="20"/>
                <w:lang w:eastAsia="en-US"/>
              </w:rPr>
            </w:pPr>
            <w:r w:rsidRPr="000C6CDB">
              <w:rPr>
                <w:b/>
                <w:sz w:val="20"/>
                <w:lang w:eastAsia="en-US"/>
              </w:rPr>
              <w:t>Partial Outcome</w:t>
            </w:r>
          </w:p>
        </w:tc>
        <w:tc>
          <w:tcPr>
            <w:tcW w:w="660" w:type="pct"/>
            <w:tcBorders>
              <w:top w:val="single" w:sz="8" w:space="0" w:color="000000"/>
              <w:left w:val="nil"/>
              <w:bottom w:val="single" w:sz="4" w:space="0" w:color="auto"/>
              <w:right w:val="single" w:sz="8" w:space="0" w:color="auto"/>
            </w:tcBorders>
            <w:noWrap/>
            <w:vAlign w:val="center"/>
            <w:hideMark/>
          </w:tcPr>
          <w:p w14:paraId="0BE21765" w14:textId="77777777" w:rsidR="000C6CDB" w:rsidRPr="000C6CDB" w:rsidRDefault="000C6CDB" w:rsidP="000C6CDB">
            <w:pPr>
              <w:jc w:val="center"/>
              <w:rPr>
                <w:b/>
                <w:sz w:val="20"/>
                <w:lang w:eastAsia="en-US"/>
              </w:rPr>
            </w:pPr>
            <w:r w:rsidRPr="000C6CDB">
              <w:rPr>
                <w:b/>
                <w:sz w:val="20"/>
                <w:lang w:eastAsia="en-US"/>
              </w:rPr>
              <w:t>Full Outcome</w:t>
            </w:r>
          </w:p>
        </w:tc>
      </w:tr>
      <w:tr w:rsidR="000C6CDB" w:rsidRPr="000C6CDB" w14:paraId="4636063B" w14:textId="77777777" w:rsidTr="00F95202">
        <w:trPr>
          <w:trHeight w:val="300"/>
        </w:trPr>
        <w:tc>
          <w:tcPr>
            <w:tcW w:w="1111" w:type="pct"/>
            <w:tcBorders>
              <w:top w:val="single" w:sz="4" w:space="0" w:color="auto"/>
              <w:left w:val="single" w:sz="8" w:space="0" w:color="auto"/>
              <w:bottom w:val="single" w:sz="4" w:space="0" w:color="auto"/>
              <w:right w:val="single" w:sz="8" w:space="0" w:color="auto"/>
            </w:tcBorders>
            <w:noWrap/>
            <w:vAlign w:val="center"/>
            <w:hideMark/>
          </w:tcPr>
          <w:p w14:paraId="00BD75EA" w14:textId="77777777" w:rsidR="000C6CDB" w:rsidRPr="000C6CDB" w:rsidRDefault="000C6CDB" w:rsidP="000C6CDB">
            <w:pPr>
              <w:rPr>
                <w:sz w:val="20"/>
                <w:lang w:eastAsia="en-US"/>
              </w:rPr>
            </w:pPr>
            <w:r w:rsidRPr="000C6CDB">
              <w:rPr>
                <w:sz w:val="20"/>
                <w:lang w:eastAsia="en-US"/>
              </w:rPr>
              <w:t xml:space="preserve">4 Week </w:t>
            </w:r>
          </w:p>
        </w:tc>
        <w:tc>
          <w:tcPr>
            <w:tcW w:w="593" w:type="pct"/>
            <w:tcBorders>
              <w:top w:val="single" w:sz="4" w:space="0" w:color="auto"/>
              <w:left w:val="nil"/>
              <w:bottom w:val="single" w:sz="4" w:space="0" w:color="auto"/>
              <w:right w:val="single" w:sz="4" w:space="0" w:color="auto"/>
            </w:tcBorders>
            <w:noWrap/>
            <w:vAlign w:val="center"/>
            <w:hideMark/>
          </w:tcPr>
          <w:p w14:paraId="7F61487A" w14:textId="77777777" w:rsidR="000C6CDB" w:rsidRPr="000C6CDB" w:rsidRDefault="000C6CDB" w:rsidP="000C6CDB">
            <w:pPr>
              <w:jc w:val="center"/>
              <w:rPr>
                <w:rFonts w:cstheme="minorHAnsi"/>
                <w:sz w:val="20"/>
                <w:lang w:eastAsia="en-US"/>
              </w:rPr>
            </w:pPr>
            <w:r w:rsidRPr="000C6CDB">
              <w:rPr>
                <w:sz w:val="20"/>
                <w:lang w:eastAsia="en-US"/>
              </w:rPr>
              <w:t>$200</w:t>
            </w:r>
          </w:p>
        </w:tc>
        <w:tc>
          <w:tcPr>
            <w:tcW w:w="659" w:type="pct"/>
            <w:tcBorders>
              <w:top w:val="nil"/>
              <w:left w:val="nil"/>
              <w:bottom w:val="single" w:sz="4" w:space="0" w:color="auto"/>
              <w:right w:val="single" w:sz="8" w:space="0" w:color="auto"/>
            </w:tcBorders>
            <w:noWrap/>
            <w:vAlign w:val="center"/>
            <w:hideMark/>
          </w:tcPr>
          <w:p w14:paraId="5226728C" w14:textId="77777777" w:rsidR="000C6CDB" w:rsidRPr="000C6CDB" w:rsidRDefault="000C6CDB" w:rsidP="000C6CDB">
            <w:pPr>
              <w:jc w:val="center"/>
              <w:rPr>
                <w:rFonts w:cstheme="minorHAnsi"/>
                <w:sz w:val="20"/>
                <w:lang w:eastAsia="en-US"/>
              </w:rPr>
            </w:pPr>
            <w:r w:rsidRPr="000C6CDB">
              <w:rPr>
                <w:sz w:val="20"/>
                <w:lang w:eastAsia="en-US"/>
              </w:rPr>
              <w:t>$500</w:t>
            </w:r>
          </w:p>
        </w:tc>
        <w:tc>
          <w:tcPr>
            <w:tcW w:w="659" w:type="pct"/>
            <w:tcBorders>
              <w:top w:val="single" w:sz="4" w:space="0" w:color="auto"/>
              <w:left w:val="nil"/>
              <w:bottom w:val="single" w:sz="4" w:space="0" w:color="auto"/>
              <w:right w:val="single" w:sz="4" w:space="0" w:color="auto"/>
            </w:tcBorders>
            <w:noWrap/>
            <w:vAlign w:val="center"/>
            <w:hideMark/>
          </w:tcPr>
          <w:p w14:paraId="28053E67" w14:textId="77777777" w:rsidR="000C6CDB" w:rsidRPr="000C6CDB" w:rsidRDefault="000C6CDB" w:rsidP="000C6CDB">
            <w:pPr>
              <w:jc w:val="center"/>
              <w:rPr>
                <w:rFonts w:cstheme="minorHAnsi"/>
                <w:sz w:val="20"/>
                <w:lang w:eastAsia="en-US"/>
              </w:rPr>
            </w:pPr>
            <w:r w:rsidRPr="000C6CDB">
              <w:rPr>
                <w:sz w:val="20"/>
                <w:lang w:eastAsia="en-US"/>
              </w:rPr>
              <w:t>$250</w:t>
            </w:r>
          </w:p>
        </w:tc>
        <w:tc>
          <w:tcPr>
            <w:tcW w:w="659" w:type="pct"/>
            <w:tcBorders>
              <w:top w:val="nil"/>
              <w:left w:val="nil"/>
              <w:bottom w:val="single" w:sz="4" w:space="0" w:color="auto"/>
              <w:right w:val="single" w:sz="8" w:space="0" w:color="auto"/>
            </w:tcBorders>
            <w:noWrap/>
            <w:vAlign w:val="center"/>
            <w:hideMark/>
          </w:tcPr>
          <w:p w14:paraId="6C37AB37" w14:textId="77777777" w:rsidR="000C6CDB" w:rsidRPr="000C6CDB" w:rsidRDefault="000C6CDB" w:rsidP="000C6CDB">
            <w:pPr>
              <w:jc w:val="center"/>
              <w:rPr>
                <w:rFonts w:cstheme="minorHAnsi"/>
                <w:sz w:val="20"/>
                <w:lang w:eastAsia="en-US"/>
              </w:rPr>
            </w:pPr>
            <w:r w:rsidRPr="000C6CDB">
              <w:rPr>
                <w:sz w:val="20"/>
                <w:lang w:eastAsia="en-US"/>
              </w:rPr>
              <w:t>$625</w:t>
            </w:r>
          </w:p>
        </w:tc>
        <w:tc>
          <w:tcPr>
            <w:tcW w:w="659" w:type="pct"/>
            <w:tcBorders>
              <w:top w:val="single" w:sz="4" w:space="0" w:color="auto"/>
              <w:left w:val="nil"/>
              <w:bottom w:val="single" w:sz="4" w:space="0" w:color="auto"/>
              <w:right w:val="single" w:sz="4" w:space="0" w:color="auto"/>
            </w:tcBorders>
            <w:noWrap/>
            <w:vAlign w:val="center"/>
            <w:hideMark/>
          </w:tcPr>
          <w:p w14:paraId="2EB046DB" w14:textId="77777777" w:rsidR="000C6CDB" w:rsidRPr="000C6CDB" w:rsidRDefault="000C6CDB" w:rsidP="000C6CDB">
            <w:pPr>
              <w:jc w:val="center"/>
              <w:rPr>
                <w:rFonts w:cstheme="minorHAnsi"/>
                <w:sz w:val="20"/>
                <w:lang w:eastAsia="en-US"/>
              </w:rPr>
            </w:pPr>
            <w:r w:rsidRPr="000C6CDB">
              <w:rPr>
                <w:sz w:val="20"/>
                <w:lang w:eastAsia="en-US"/>
              </w:rPr>
              <w:t>$300</w:t>
            </w:r>
          </w:p>
        </w:tc>
        <w:tc>
          <w:tcPr>
            <w:tcW w:w="660" w:type="pct"/>
            <w:tcBorders>
              <w:top w:val="nil"/>
              <w:left w:val="nil"/>
              <w:bottom w:val="single" w:sz="4" w:space="0" w:color="auto"/>
              <w:right w:val="single" w:sz="8" w:space="0" w:color="auto"/>
            </w:tcBorders>
            <w:noWrap/>
            <w:vAlign w:val="center"/>
            <w:hideMark/>
          </w:tcPr>
          <w:p w14:paraId="3B9B0C5C" w14:textId="77777777" w:rsidR="000C6CDB" w:rsidRPr="000C6CDB" w:rsidRDefault="000C6CDB" w:rsidP="000C6CDB">
            <w:pPr>
              <w:jc w:val="center"/>
              <w:rPr>
                <w:rFonts w:cstheme="minorHAnsi"/>
                <w:sz w:val="20"/>
                <w:lang w:eastAsia="en-US"/>
              </w:rPr>
            </w:pPr>
            <w:r w:rsidRPr="000C6CDB">
              <w:rPr>
                <w:sz w:val="20"/>
                <w:lang w:eastAsia="en-US"/>
              </w:rPr>
              <w:t>$750</w:t>
            </w:r>
          </w:p>
        </w:tc>
      </w:tr>
      <w:tr w:rsidR="000C6CDB" w:rsidRPr="000C6CDB" w14:paraId="5A6B50C2" w14:textId="77777777" w:rsidTr="00F95202">
        <w:trPr>
          <w:trHeight w:val="300"/>
        </w:trPr>
        <w:tc>
          <w:tcPr>
            <w:tcW w:w="1111" w:type="pct"/>
            <w:tcBorders>
              <w:top w:val="nil"/>
              <w:left w:val="single" w:sz="8" w:space="0" w:color="auto"/>
              <w:bottom w:val="single" w:sz="4" w:space="0" w:color="auto"/>
              <w:right w:val="single" w:sz="8" w:space="0" w:color="auto"/>
            </w:tcBorders>
            <w:noWrap/>
            <w:vAlign w:val="center"/>
            <w:hideMark/>
          </w:tcPr>
          <w:p w14:paraId="2199D2FD" w14:textId="77777777" w:rsidR="000C6CDB" w:rsidRPr="000C6CDB" w:rsidRDefault="000C6CDB" w:rsidP="000C6CDB">
            <w:pPr>
              <w:rPr>
                <w:sz w:val="20"/>
                <w:lang w:eastAsia="en-US"/>
              </w:rPr>
            </w:pPr>
            <w:r w:rsidRPr="000C6CDB">
              <w:rPr>
                <w:sz w:val="20"/>
                <w:lang w:eastAsia="en-US"/>
              </w:rPr>
              <w:t>12 Week</w:t>
            </w:r>
          </w:p>
        </w:tc>
        <w:tc>
          <w:tcPr>
            <w:tcW w:w="593" w:type="pct"/>
            <w:tcBorders>
              <w:top w:val="nil"/>
              <w:left w:val="nil"/>
              <w:bottom w:val="single" w:sz="4" w:space="0" w:color="auto"/>
              <w:right w:val="single" w:sz="4" w:space="0" w:color="auto"/>
            </w:tcBorders>
            <w:noWrap/>
            <w:vAlign w:val="center"/>
            <w:hideMark/>
          </w:tcPr>
          <w:p w14:paraId="253FE750" w14:textId="77777777" w:rsidR="000C6CDB" w:rsidRPr="000C6CDB" w:rsidRDefault="000C6CDB" w:rsidP="000C6CDB">
            <w:pPr>
              <w:jc w:val="center"/>
              <w:rPr>
                <w:rFonts w:cstheme="minorHAnsi"/>
                <w:sz w:val="20"/>
                <w:lang w:eastAsia="en-US"/>
              </w:rPr>
            </w:pPr>
            <w:r w:rsidRPr="000C6CDB">
              <w:rPr>
                <w:sz w:val="20"/>
                <w:lang w:eastAsia="en-US"/>
              </w:rPr>
              <w:t>$250</w:t>
            </w:r>
          </w:p>
        </w:tc>
        <w:tc>
          <w:tcPr>
            <w:tcW w:w="659" w:type="pct"/>
            <w:tcBorders>
              <w:top w:val="nil"/>
              <w:left w:val="nil"/>
              <w:bottom w:val="single" w:sz="4" w:space="0" w:color="auto"/>
              <w:right w:val="single" w:sz="8" w:space="0" w:color="auto"/>
            </w:tcBorders>
            <w:noWrap/>
            <w:vAlign w:val="center"/>
            <w:hideMark/>
          </w:tcPr>
          <w:p w14:paraId="1F99B2C5" w14:textId="77777777" w:rsidR="000C6CDB" w:rsidRPr="000C6CDB" w:rsidRDefault="000C6CDB" w:rsidP="000C6CDB">
            <w:pPr>
              <w:jc w:val="center"/>
              <w:rPr>
                <w:rFonts w:cstheme="minorHAnsi"/>
                <w:sz w:val="20"/>
                <w:lang w:eastAsia="en-US"/>
              </w:rPr>
            </w:pPr>
            <w:r w:rsidRPr="000C6CDB">
              <w:rPr>
                <w:sz w:val="20"/>
                <w:lang w:eastAsia="en-US"/>
              </w:rPr>
              <w:t>$625</w:t>
            </w:r>
          </w:p>
        </w:tc>
        <w:tc>
          <w:tcPr>
            <w:tcW w:w="659" w:type="pct"/>
            <w:tcBorders>
              <w:top w:val="nil"/>
              <w:left w:val="nil"/>
              <w:bottom w:val="single" w:sz="4" w:space="0" w:color="auto"/>
              <w:right w:val="single" w:sz="4" w:space="0" w:color="auto"/>
            </w:tcBorders>
            <w:noWrap/>
            <w:vAlign w:val="center"/>
            <w:hideMark/>
          </w:tcPr>
          <w:p w14:paraId="666BE6B6" w14:textId="77777777" w:rsidR="000C6CDB" w:rsidRPr="000C6CDB" w:rsidRDefault="000C6CDB" w:rsidP="000C6CDB">
            <w:pPr>
              <w:jc w:val="center"/>
              <w:rPr>
                <w:rFonts w:cstheme="minorHAnsi"/>
                <w:sz w:val="20"/>
                <w:lang w:eastAsia="en-US"/>
              </w:rPr>
            </w:pPr>
            <w:r w:rsidRPr="000C6CDB">
              <w:rPr>
                <w:sz w:val="20"/>
                <w:lang w:eastAsia="en-US"/>
              </w:rPr>
              <w:t>$500</w:t>
            </w:r>
          </w:p>
        </w:tc>
        <w:tc>
          <w:tcPr>
            <w:tcW w:w="659" w:type="pct"/>
            <w:tcBorders>
              <w:top w:val="nil"/>
              <w:left w:val="nil"/>
              <w:bottom w:val="single" w:sz="4" w:space="0" w:color="auto"/>
              <w:right w:val="single" w:sz="8" w:space="0" w:color="auto"/>
            </w:tcBorders>
            <w:noWrap/>
            <w:vAlign w:val="center"/>
            <w:hideMark/>
          </w:tcPr>
          <w:p w14:paraId="547EC854" w14:textId="77777777" w:rsidR="000C6CDB" w:rsidRPr="000C6CDB" w:rsidRDefault="000C6CDB" w:rsidP="000C6CDB">
            <w:pPr>
              <w:jc w:val="center"/>
              <w:rPr>
                <w:rFonts w:cstheme="minorHAnsi"/>
                <w:sz w:val="20"/>
                <w:lang w:eastAsia="en-US"/>
              </w:rPr>
            </w:pPr>
            <w:r w:rsidRPr="000C6CDB">
              <w:rPr>
                <w:sz w:val="20"/>
                <w:lang w:eastAsia="en-US"/>
              </w:rPr>
              <w:t>$1,250</w:t>
            </w:r>
          </w:p>
        </w:tc>
        <w:tc>
          <w:tcPr>
            <w:tcW w:w="659" w:type="pct"/>
            <w:tcBorders>
              <w:top w:val="nil"/>
              <w:left w:val="nil"/>
              <w:bottom w:val="single" w:sz="4" w:space="0" w:color="auto"/>
              <w:right w:val="single" w:sz="4" w:space="0" w:color="auto"/>
            </w:tcBorders>
            <w:noWrap/>
            <w:vAlign w:val="center"/>
            <w:hideMark/>
          </w:tcPr>
          <w:p w14:paraId="1ED83428" w14:textId="77777777" w:rsidR="000C6CDB" w:rsidRPr="000C6CDB" w:rsidRDefault="000C6CDB" w:rsidP="000C6CDB">
            <w:pPr>
              <w:jc w:val="center"/>
              <w:rPr>
                <w:rFonts w:cstheme="minorHAnsi"/>
                <w:sz w:val="20"/>
                <w:lang w:eastAsia="en-US"/>
              </w:rPr>
            </w:pPr>
            <w:r w:rsidRPr="000C6CDB">
              <w:rPr>
                <w:sz w:val="20"/>
                <w:lang w:eastAsia="en-US"/>
              </w:rPr>
              <w:t>$625</w:t>
            </w:r>
          </w:p>
        </w:tc>
        <w:tc>
          <w:tcPr>
            <w:tcW w:w="660" w:type="pct"/>
            <w:tcBorders>
              <w:top w:val="nil"/>
              <w:left w:val="nil"/>
              <w:bottom w:val="single" w:sz="4" w:space="0" w:color="auto"/>
              <w:right w:val="single" w:sz="8" w:space="0" w:color="auto"/>
            </w:tcBorders>
            <w:noWrap/>
            <w:vAlign w:val="center"/>
            <w:hideMark/>
          </w:tcPr>
          <w:p w14:paraId="67559CC0" w14:textId="77777777" w:rsidR="000C6CDB" w:rsidRPr="000C6CDB" w:rsidRDefault="000C6CDB" w:rsidP="000C6CDB">
            <w:pPr>
              <w:jc w:val="center"/>
              <w:rPr>
                <w:rFonts w:cstheme="minorHAnsi"/>
                <w:sz w:val="20"/>
                <w:lang w:eastAsia="en-US"/>
              </w:rPr>
            </w:pPr>
            <w:r w:rsidRPr="000C6CDB">
              <w:rPr>
                <w:sz w:val="20"/>
                <w:lang w:eastAsia="en-US"/>
              </w:rPr>
              <w:t>$1563</w:t>
            </w:r>
          </w:p>
        </w:tc>
      </w:tr>
      <w:tr w:rsidR="000C6CDB" w:rsidRPr="000C6CDB" w14:paraId="74D5A683" w14:textId="77777777" w:rsidTr="00F95202">
        <w:trPr>
          <w:trHeight w:val="315"/>
        </w:trPr>
        <w:tc>
          <w:tcPr>
            <w:tcW w:w="1111" w:type="pct"/>
            <w:tcBorders>
              <w:top w:val="nil"/>
              <w:left w:val="single" w:sz="8" w:space="0" w:color="auto"/>
              <w:bottom w:val="single" w:sz="8" w:space="0" w:color="auto"/>
              <w:right w:val="single" w:sz="8" w:space="0" w:color="auto"/>
            </w:tcBorders>
            <w:noWrap/>
            <w:vAlign w:val="center"/>
            <w:hideMark/>
          </w:tcPr>
          <w:p w14:paraId="6206089A" w14:textId="77777777" w:rsidR="000C6CDB" w:rsidRPr="000C6CDB" w:rsidRDefault="000C6CDB" w:rsidP="000C6CDB">
            <w:pPr>
              <w:rPr>
                <w:sz w:val="20"/>
                <w:lang w:eastAsia="en-US"/>
              </w:rPr>
            </w:pPr>
            <w:r w:rsidRPr="000C6CDB">
              <w:rPr>
                <w:sz w:val="20"/>
                <w:lang w:eastAsia="en-US"/>
              </w:rPr>
              <w:t>26 Week</w:t>
            </w:r>
          </w:p>
        </w:tc>
        <w:tc>
          <w:tcPr>
            <w:tcW w:w="593" w:type="pct"/>
            <w:tcBorders>
              <w:top w:val="nil"/>
              <w:left w:val="nil"/>
              <w:bottom w:val="single" w:sz="8" w:space="0" w:color="auto"/>
              <w:right w:val="single" w:sz="4" w:space="0" w:color="auto"/>
            </w:tcBorders>
            <w:noWrap/>
            <w:vAlign w:val="center"/>
            <w:hideMark/>
          </w:tcPr>
          <w:p w14:paraId="1C84EBE4" w14:textId="77777777" w:rsidR="000C6CDB" w:rsidRPr="000C6CDB" w:rsidRDefault="000C6CDB" w:rsidP="000C6CDB">
            <w:pPr>
              <w:jc w:val="center"/>
              <w:rPr>
                <w:rFonts w:cstheme="minorHAnsi"/>
                <w:sz w:val="20"/>
                <w:lang w:eastAsia="en-US"/>
              </w:rPr>
            </w:pPr>
            <w:r w:rsidRPr="000C6CDB">
              <w:rPr>
                <w:sz w:val="20"/>
                <w:lang w:eastAsia="en-US"/>
              </w:rPr>
              <w:t>$0</w:t>
            </w:r>
          </w:p>
        </w:tc>
        <w:tc>
          <w:tcPr>
            <w:tcW w:w="659" w:type="pct"/>
            <w:tcBorders>
              <w:top w:val="nil"/>
              <w:left w:val="nil"/>
              <w:bottom w:val="single" w:sz="8" w:space="0" w:color="auto"/>
              <w:right w:val="single" w:sz="8" w:space="0" w:color="auto"/>
            </w:tcBorders>
            <w:noWrap/>
            <w:vAlign w:val="center"/>
            <w:hideMark/>
          </w:tcPr>
          <w:p w14:paraId="325A4B8B" w14:textId="77777777" w:rsidR="000C6CDB" w:rsidRPr="000C6CDB" w:rsidRDefault="000C6CDB" w:rsidP="000C6CDB">
            <w:pPr>
              <w:jc w:val="center"/>
              <w:rPr>
                <w:rFonts w:cstheme="minorHAnsi"/>
                <w:sz w:val="20"/>
                <w:lang w:eastAsia="en-US"/>
              </w:rPr>
            </w:pPr>
            <w:r w:rsidRPr="000C6CDB">
              <w:rPr>
                <w:sz w:val="20"/>
                <w:lang w:eastAsia="en-US"/>
              </w:rPr>
              <w:t>$813</w:t>
            </w:r>
          </w:p>
        </w:tc>
        <w:tc>
          <w:tcPr>
            <w:tcW w:w="659" w:type="pct"/>
            <w:tcBorders>
              <w:top w:val="nil"/>
              <w:left w:val="nil"/>
              <w:bottom w:val="single" w:sz="8" w:space="0" w:color="auto"/>
              <w:right w:val="single" w:sz="4" w:space="0" w:color="auto"/>
            </w:tcBorders>
            <w:noWrap/>
            <w:vAlign w:val="center"/>
            <w:hideMark/>
          </w:tcPr>
          <w:p w14:paraId="4D10D26F" w14:textId="77777777" w:rsidR="000C6CDB" w:rsidRPr="000C6CDB" w:rsidRDefault="000C6CDB" w:rsidP="000C6CDB">
            <w:pPr>
              <w:jc w:val="center"/>
              <w:rPr>
                <w:rFonts w:cstheme="minorHAnsi"/>
                <w:sz w:val="20"/>
                <w:lang w:eastAsia="en-US"/>
              </w:rPr>
            </w:pPr>
            <w:r w:rsidRPr="000C6CDB">
              <w:rPr>
                <w:sz w:val="20"/>
                <w:lang w:eastAsia="en-US"/>
              </w:rPr>
              <w:t>$0</w:t>
            </w:r>
          </w:p>
        </w:tc>
        <w:tc>
          <w:tcPr>
            <w:tcW w:w="659" w:type="pct"/>
            <w:tcBorders>
              <w:top w:val="nil"/>
              <w:left w:val="nil"/>
              <w:bottom w:val="single" w:sz="8" w:space="0" w:color="auto"/>
              <w:right w:val="single" w:sz="8" w:space="0" w:color="auto"/>
            </w:tcBorders>
            <w:noWrap/>
            <w:vAlign w:val="center"/>
            <w:hideMark/>
          </w:tcPr>
          <w:p w14:paraId="1965DC58" w14:textId="77777777" w:rsidR="000C6CDB" w:rsidRPr="000C6CDB" w:rsidRDefault="000C6CDB" w:rsidP="000C6CDB">
            <w:pPr>
              <w:jc w:val="center"/>
              <w:rPr>
                <w:rFonts w:cstheme="minorHAnsi"/>
                <w:sz w:val="20"/>
                <w:lang w:eastAsia="en-US"/>
              </w:rPr>
            </w:pPr>
            <w:r w:rsidRPr="000C6CDB">
              <w:rPr>
                <w:sz w:val="20"/>
                <w:lang w:eastAsia="en-US"/>
              </w:rPr>
              <w:t>$1,563</w:t>
            </w:r>
          </w:p>
        </w:tc>
        <w:tc>
          <w:tcPr>
            <w:tcW w:w="659" w:type="pct"/>
            <w:tcBorders>
              <w:top w:val="nil"/>
              <w:left w:val="nil"/>
              <w:bottom w:val="single" w:sz="8" w:space="0" w:color="auto"/>
              <w:right w:val="single" w:sz="4" w:space="0" w:color="auto"/>
            </w:tcBorders>
            <w:noWrap/>
            <w:vAlign w:val="center"/>
            <w:hideMark/>
          </w:tcPr>
          <w:p w14:paraId="73C2E4A5" w14:textId="77777777" w:rsidR="000C6CDB" w:rsidRPr="000C6CDB" w:rsidRDefault="000C6CDB" w:rsidP="000C6CDB">
            <w:pPr>
              <w:jc w:val="center"/>
              <w:rPr>
                <w:rFonts w:cstheme="minorHAnsi"/>
                <w:sz w:val="20"/>
                <w:lang w:eastAsia="en-US"/>
              </w:rPr>
            </w:pPr>
            <w:r w:rsidRPr="000C6CDB">
              <w:rPr>
                <w:sz w:val="20"/>
                <w:lang w:eastAsia="en-US"/>
              </w:rPr>
              <w:t>$0</w:t>
            </w:r>
          </w:p>
        </w:tc>
        <w:tc>
          <w:tcPr>
            <w:tcW w:w="660" w:type="pct"/>
            <w:tcBorders>
              <w:top w:val="nil"/>
              <w:left w:val="nil"/>
              <w:bottom w:val="single" w:sz="8" w:space="0" w:color="auto"/>
              <w:right w:val="single" w:sz="8" w:space="0" w:color="auto"/>
            </w:tcBorders>
            <w:noWrap/>
            <w:vAlign w:val="center"/>
            <w:hideMark/>
          </w:tcPr>
          <w:p w14:paraId="16CA957D" w14:textId="77777777" w:rsidR="000C6CDB" w:rsidRPr="000C6CDB" w:rsidRDefault="000C6CDB" w:rsidP="000C6CDB">
            <w:pPr>
              <w:jc w:val="center"/>
              <w:rPr>
                <w:rFonts w:cstheme="minorHAnsi"/>
                <w:sz w:val="20"/>
                <w:lang w:eastAsia="en-US"/>
              </w:rPr>
            </w:pPr>
            <w:r w:rsidRPr="000C6CDB">
              <w:rPr>
                <w:sz w:val="20"/>
                <w:lang w:eastAsia="en-US"/>
              </w:rPr>
              <w:t>$1,938</w:t>
            </w:r>
          </w:p>
        </w:tc>
      </w:tr>
      <w:tr w:rsidR="000C6CDB" w:rsidRPr="000C6CDB" w14:paraId="5A43E147" w14:textId="77777777" w:rsidTr="00F95202">
        <w:trPr>
          <w:trHeight w:val="315"/>
        </w:trPr>
        <w:tc>
          <w:tcPr>
            <w:tcW w:w="1111" w:type="pct"/>
            <w:tcBorders>
              <w:top w:val="nil"/>
              <w:left w:val="single" w:sz="8" w:space="0" w:color="auto"/>
              <w:bottom w:val="single" w:sz="8" w:space="0" w:color="auto"/>
              <w:right w:val="single" w:sz="8" w:space="0" w:color="auto"/>
            </w:tcBorders>
            <w:noWrap/>
            <w:vAlign w:val="center"/>
            <w:hideMark/>
          </w:tcPr>
          <w:p w14:paraId="4361E215" w14:textId="77777777" w:rsidR="000C6CDB" w:rsidRPr="000C6CDB" w:rsidRDefault="000C6CDB" w:rsidP="000C6CDB">
            <w:pPr>
              <w:rPr>
                <w:rFonts w:cstheme="minorHAnsi"/>
                <w:b/>
                <w:sz w:val="20"/>
                <w:lang w:eastAsia="en-US"/>
              </w:rPr>
            </w:pPr>
            <w:r w:rsidRPr="000C6CDB">
              <w:rPr>
                <w:rFonts w:cstheme="minorHAnsi"/>
                <w:b/>
                <w:sz w:val="20"/>
                <w:lang w:eastAsia="en-US"/>
              </w:rPr>
              <w:t>Total</w:t>
            </w:r>
          </w:p>
        </w:tc>
        <w:tc>
          <w:tcPr>
            <w:tcW w:w="593" w:type="pct"/>
            <w:tcBorders>
              <w:top w:val="nil"/>
              <w:left w:val="nil"/>
              <w:bottom w:val="single" w:sz="8" w:space="0" w:color="auto"/>
              <w:right w:val="single" w:sz="4" w:space="0" w:color="auto"/>
            </w:tcBorders>
            <w:noWrap/>
            <w:vAlign w:val="center"/>
            <w:hideMark/>
          </w:tcPr>
          <w:p w14:paraId="1D2B0816" w14:textId="77777777" w:rsidR="000C6CDB" w:rsidRPr="000C6CDB" w:rsidRDefault="000C6CDB" w:rsidP="000C6CDB">
            <w:pPr>
              <w:jc w:val="center"/>
              <w:rPr>
                <w:b/>
                <w:sz w:val="20"/>
                <w:lang w:eastAsia="en-US"/>
              </w:rPr>
            </w:pPr>
            <w:r w:rsidRPr="000C6CDB">
              <w:rPr>
                <w:b/>
                <w:sz w:val="20"/>
                <w:lang w:eastAsia="en-US"/>
              </w:rPr>
              <w:t>$450</w:t>
            </w:r>
          </w:p>
        </w:tc>
        <w:tc>
          <w:tcPr>
            <w:tcW w:w="659" w:type="pct"/>
            <w:tcBorders>
              <w:top w:val="nil"/>
              <w:left w:val="nil"/>
              <w:bottom w:val="single" w:sz="8" w:space="0" w:color="auto"/>
              <w:right w:val="single" w:sz="8" w:space="0" w:color="auto"/>
            </w:tcBorders>
            <w:noWrap/>
            <w:vAlign w:val="center"/>
            <w:hideMark/>
          </w:tcPr>
          <w:p w14:paraId="16E20046" w14:textId="77777777" w:rsidR="000C6CDB" w:rsidRPr="000C6CDB" w:rsidRDefault="000C6CDB" w:rsidP="000C6CDB">
            <w:pPr>
              <w:jc w:val="center"/>
              <w:rPr>
                <w:b/>
                <w:sz w:val="20"/>
                <w:lang w:eastAsia="en-US"/>
              </w:rPr>
            </w:pPr>
            <w:r w:rsidRPr="000C6CDB">
              <w:rPr>
                <w:b/>
                <w:sz w:val="20"/>
                <w:lang w:eastAsia="en-US"/>
              </w:rPr>
              <w:t>$1,938</w:t>
            </w:r>
          </w:p>
        </w:tc>
        <w:tc>
          <w:tcPr>
            <w:tcW w:w="659" w:type="pct"/>
            <w:tcBorders>
              <w:top w:val="nil"/>
              <w:left w:val="nil"/>
              <w:bottom w:val="single" w:sz="8" w:space="0" w:color="auto"/>
              <w:right w:val="single" w:sz="4" w:space="0" w:color="auto"/>
            </w:tcBorders>
            <w:noWrap/>
            <w:vAlign w:val="center"/>
            <w:hideMark/>
          </w:tcPr>
          <w:p w14:paraId="77312D75" w14:textId="77777777" w:rsidR="000C6CDB" w:rsidRPr="000C6CDB" w:rsidRDefault="000C6CDB" w:rsidP="000C6CDB">
            <w:pPr>
              <w:jc w:val="center"/>
              <w:rPr>
                <w:b/>
                <w:sz w:val="20"/>
                <w:lang w:eastAsia="en-US"/>
              </w:rPr>
            </w:pPr>
            <w:r w:rsidRPr="000C6CDB">
              <w:rPr>
                <w:b/>
                <w:sz w:val="20"/>
                <w:lang w:eastAsia="en-US"/>
              </w:rPr>
              <w:t>$750</w:t>
            </w:r>
          </w:p>
        </w:tc>
        <w:tc>
          <w:tcPr>
            <w:tcW w:w="659" w:type="pct"/>
            <w:tcBorders>
              <w:top w:val="nil"/>
              <w:left w:val="nil"/>
              <w:bottom w:val="single" w:sz="8" w:space="0" w:color="auto"/>
              <w:right w:val="single" w:sz="8" w:space="0" w:color="auto"/>
            </w:tcBorders>
            <w:noWrap/>
            <w:vAlign w:val="center"/>
            <w:hideMark/>
          </w:tcPr>
          <w:p w14:paraId="34A9CBE7" w14:textId="77777777" w:rsidR="000C6CDB" w:rsidRPr="000C6CDB" w:rsidRDefault="000C6CDB" w:rsidP="000C6CDB">
            <w:pPr>
              <w:jc w:val="center"/>
              <w:rPr>
                <w:b/>
                <w:sz w:val="20"/>
                <w:lang w:eastAsia="en-US"/>
              </w:rPr>
            </w:pPr>
            <w:r w:rsidRPr="000C6CDB">
              <w:rPr>
                <w:b/>
                <w:sz w:val="20"/>
                <w:lang w:eastAsia="en-US"/>
              </w:rPr>
              <w:t>$3,438</w:t>
            </w:r>
          </w:p>
        </w:tc>
        <w:tc>
          <w:tcPr>
            <w:tcW w:w="659" w:type="pct"/>
            <w:tcBorders>
              <w:top w:val="nil"/>
              <w:left w:val="nil"/>
              <w:bottom w:val="single" w:sz="8" w:space="0" w:color="auto"/>
              <w:right w:val="single" w:sz="4" w:space="0" w:color="auto"/>
            </w:tcBorders>
            <w:noWrap/>
            <w:vAlign w:val="center"/>
            <w:hideMark/>
          </w:tcPr>
          <w:p w14:paraId="7100340F" w14:textId="77777777" w:rsidR="000C6CDB" w:rsidRPr="000C6CDB" w:rsidRDefault="000C6CDB" w:rsidP="000C6CDB">
            <w:pPr>
              <w:jc w:val="center"/>
              <w:rPr>
                <w:b/>
                <w:sz w:val="20"/>
                <w:lang w:eastAsia="en-US"/>
              </w:rPr>
            </w:pPr>
            <w:r w:rsidRPr="000C6CDB">
              <w:rPr>
                <w:b/>
                <w:sz w:val="20"/>
                <w:lang w:eastAsia="en-US"/>
              </w:rPr>
              <w:t>$925</w:t>
            </w:r>
          </w:p>
        </w:tc>
        <w:tc>
          <w:tcPr>
            <w:tcW w:w="660" w:type="pct"/>
            <w:tcBorders>
              <w:top w:val="nil"/>
              <w:left w:val="nil"/>
              <w:bottom w:val="single" w:sz="8" w:space="0" w:color="auto"/>
              <w:right w:val="single" w:sz="8" w:space="0" w:color="auto"/>
            </w:tcBorders>
            <w:noWrap/>
            <w:vAlign w:val="center"/>
            <w:hideMark/>
          </w:tcPr>
          <w:p w14:paraId="2FDA06CE" w14:textId="77777777" w:rsidR="000C6CDB" w:rsidRPr="000C6CDB" w:rsidRDefault="000C6CDB" w:rsidP="000C6CDB">
            <w:pPr>
              <w:jc w:val="center"/>
              <w:rPr>
                <w:b/>
                <w:sz w:val="20"/>
                <w:lang w:eastAsia="en-US"/>
              </w:rPr>
            </w:pPr>
            <w:r w:rsidRPr="000C6CDB">
              <w:rPr>
                <w:b/>
                <w:sz w:val="20"/>
                <w:lang w:eastAsia="en-US"/>
              </w:rPr>
              <w:t>$4,251</w:t>
            </w:r>
          </w:p>
        </w:tc>
      </w:tr>
      <w:tr w:rsidR="000C6CDB" w:rsidRPr="000C6CDB" w14:paraId="10CB70B1" w14:textId="77777777" w:rsidTr="00F95202">
        <w:trPr>
          <w:trHeight w:val="315"/>
        </w:trPr>
        <w:tc>
          <w:tcPr>
            <w:tcW w:w="1111" w:type="pct"/>
            <w:tcBorders>
              <w:top w:val="nil"/>
              <w:left w:val="single" w:sz="8" w:space="0" w:color="auto"/>
              <w:bottom w:val="single" w:sz="4" w:space="0" w:color="auto"/>
              <w:right w:val="single" w:sz="8" w:space="0" w:color="auto"/>
            </w:tcBorders>
            <w:noWrap/>
            <w:vAlign w:val="center"/>
            <w:hideMark/>
          </w:tcPr>
          <w:p w14:paraId="792655D4" w14:textId="77777777" w:rsidR="000C6CDB" w:rsidRPr="000C6CDB" w:rsidRDefault="000C6CDB" w:rsidP="000C6CDB">
            <w:pPr>
              <w:rPr>
                <w:rFonts w:cstheme="minorHAnsi"/>
                <w:b/>
                <w:bCs/>
                <w:sz w:val="20"/>
                <w:lang w:eastAsia="en-US"/>
              </w:rPr>
            </w:pPr>
            <w:r w:rsidRPr="000C6CDB">
              <w:rPr>
                <w:rFonts w:cstheme="minorHAnsi"/>
                <w:b/>
                <w:bCs/>
                <w:sz w:val="20"/>
                <w:lang w:eastAsia="en-US"/>
              </w:rPr>
              <w:t>Stream B</w:t>
            </w:r>
          </w:p>
        </w:tc>
        <w:tc>
          <w:tcPr>
            <w:tcW w:w="593" w:type="pct"/>
            <w:tcBorders>
              <w:top w:val="nil"/>
              <w:left w:val="nil"/>
              <w:bottom w:val="single" w:sz="4" w:space="0" w:color="auto"/>
              <w:right w:val="single" w:sz="4" w:space="0" w:color="auto"/>
            </w:tcBorders>
            <w:noWrap/>
            <w:vAlign w:val="center"/>
            <w:hideMark/>
          </w:tcPr>
          <w:p w14:paraId="4EB79B94" w14:textId="77777777" w:rsidR="000C6CDB" w:rsidRPr="000C6CDB" w:rsidRDefault="000C6CDB" w:rsidP="000C6CDB">
            <w:pPr>
              <w:jc w:val="center"/>
              <w:rPr>
                <w:b/>
                <w:sz w:val="20"/>
                <w:lang w:eastAsia="en-US"/>
              </w:rPr>
            </w:pPr>
            <w:r w:rsidRPr="000C6CDB">
              <w:rPr>
                <w:b/>
                <w:sz w:val="20"/>
                <w:lang w:eastAsia="en-US"/>
              </w:rPr>
              <w:t>Partial Outcome</w:t>
            </w:r>
          </w:p>
        </w:tc>
        <w:tc>
          <w:tcPr>
            <w:tcW w:w="659" w:type="pct"/>
            <w:tcBorders>
              <w:top w:val="nil"/>
              <w:left w:val="nil"/>
              <w:bottom w:val="single" w:sz="4" w:space="0" w:color="auto"/>
              <w:right w:val="single" w:sz="8" w:space="0" w:color="auto"/>
            </w:tcBorders>
            <w:noWrap/>
            <w:vAlign w:val="center"/>
            <w:hideMark/>
          </w:tcPr>
          <w:p w14:paraId="74D85674" w14:textId="77777777" w:rsidR="000C6CDB" w:rsidRPr="000C6CDB" w:rsidRDefault="000C6CDB" w:rsidP="000C6CDB">
            <w:pPr>
              <w:jc w:val="center"/>
              <w:rPr>
                <w:b/>
                <w:sz w:val="20"/>
                <w:lang w:eastAsia="en-US"/>
              </w:rPr>
            </w:pPr>
            <w:r w:rsidRPr="000C6CDB">
              <w:rPr>
                <w:b/>
                <w:sz w:val="20"/>
                <w:lang w:eastAsia="en-US"/>
              </w:rPr>
              <w:t>Full Outcome</w:t>
            </w:r>
          </w:p>
        </w:tc>
        <w:tc>
          <w:tcPr>
            <w:tcW w:w="659" w:type="pct"/>
            <w:tcBorders>
              <w:top w:val="nil"/>
              <w:left w:val="nil"/>
              <w:bottom w:val="single" w:sz="4" w:space="0" w:color="auto"/>
              <w:right w:val="single" w:sz="4" w:space="0" w:color="auto"/>
            </w:tcBorders>
            <w:noWrap/>
            <w:vAlign w:val="center"/>
            <w:hideMark/>
          </w:tcPr>
          <w:p w14:paraId="2A798A3E" w14:textId="77777777" w:rsidR="000C6CDB" w:rsidRPr="000C6CDB" w:rsidRDefault="000C6CDB" w:rsidP="000C6CDB">
            <w:pPr>
              <w:jc w:val="center"/>
              <w:rPr>
                <w:b/>
                <w:sz w:val="20"/>
                <w:lang w:eastAsia="en-US"/>
              </w:rPr>
            </w:pPr>
            <w:r w:rsidRPr="000C6CDB">
              <w:rPr>
                <w:b/>
                <w:sz w:val="20"/>
                <w:lang w:eastAsia="en-US"/>
              </w:rPr>
              <w:t>Partial Outcome</w:t>
            </w:r>
          </w:p>
        </w:tc>
        <w:tc>
          <w:tcPr>
            <w:tcW w:w="659" w:type="pct"/>
            <w:tcBorders>
              <w:top w:val="nil"/>
              <w:left w:val="nil"/>
              <w:bottom w:val="single" w:sz="4" w:space="0" w:color="auto"/>
              <w:right w:val="single" w:sz="8" w:space="0" w:color="auto"/>
            </w:tcBorders>
            <w:noWrap/>
            <w:vAlign w:val="center"/>
            <w:hideMark/>
          </w:tcPr>
          <w:p w14:paraId="13B927CB" w14:textId="77777777" w:rsidR="000C6CDB" w:rsidRPr="000C6CDB" w:rsidRDefault="000C6CDB" w:rsidP="000C6CDB">
            <w:pPr>
              <w:jc w:val="center"/>
              <w:rPr>
                <w:b/>
                <w:sz w:val="20"/>
                <w:lang w:eastAsia="en-US"/>
              </w:rPr>
            </w:pPr>
            <w:r w:rsidRPr="000C6CDB">
              <w:rPr>
                <w:b/>
                <w:sz w:val="20"/>
                <w:lang w:eastAsia="en-US"/>
              </w:rPr>
              <w:t>Full Outcome</w:t>
            </w:r>
          </w:p>
        </w:tc>
        <w:tc>
          <w:tcPr>
            <w:tcW w:w="659" w:type="pct"/>
            <w:tcBorders>
              <w:top w:val="nil"/>
              <w:left w:val="nil"/>
              <w:bottom w:val="single" w:sz="4" w:space="0" w:color="auto"/>
              <w:right w:val="single" w:sz="4" w:space="0" w:color="auto"/>
            </w:tcBorders>
            <w:noWrap/>
            <w:vAlign w:val="center"/>
            <w:hideMark/>
          </w:tcPr>
          <w:p w14:paraId="41386439" w14:textId="77777777" w:rsidR="000C6CDB" w:rsidRPr="000C6CDB" w:rsidRDefault="000C6CDB" w:rsidP="000C6CDB">
            <w:pPr>
              <w:jc w:val="center"/>
              <w:rPr>
                <w:b/>
                <w:sz w:val="20"/>
                <w:lang w:eastAsia="en-US"/>
              </w:rPr>
            </w:pPr>
            <w:r w:rsidRPr="000C6CDB">
              <w:rPr>
                <w:b/>
                <w:sz w:val="20"/>
                <w:lang w:eastAsia="en-US"/>
              </w:rPr>
              <w:t>Partial Outcome</w:t>
            </w:r>
          </w:p>
        </w:tc>
        <w:tc>
          <w:tcPr>
            <w:tcW w:w="660" w:type="pct"/>
            <w:tcBorders>
              <w:top w:val="nil"/>
              <w:left w:val="nil"/>
              <w:bottom w:val="single" w:sz="4" w:space="0" w:color="auto"/>
              <w:right w:val="single" w:sz="8" w:space="0" w:color="auto"/>
            </w:tcBorders>
            <w:noWrap/>
            <w:vAlign w:val="center"/>
            <w:hideMark/>
          </w:tcPr>
          <w:p w14:paraId="2B69B181" w14:textId="77777777" w:rsidR="000C6CDB" w:rsidRPr="000C6CDB" w:rsidRDefault="000C6CDB" w:rsidP="000C6CDB">
            <w:pPr>
              <w:jc w:val="center"/>
              <w:rPr>
                <w:b/>
                <w:sz w:val="20"/>
                <w:lang w:eastAsia="en-US"/>
              </w:rPr>
            </w:pPr>
            <w:r w:rsidRPr="000C6CDB">
              <w:rPr>
                <w:b/>
                <w:sz w:val="20"/>
                <w:lang w:eastAsia="en-US"/>
              </w:rPr>
              <w:t>Full Outcome</w:t>
            </w:r>
          </w:p>
        </w:tc>
      </w:tr>
      <w:tr w:rsidR="000C6CDB" w:rsidRPr="000C6CDB" w14:paraId="7E9F7C58" w14:textId="77777777" w:rsidTr="00F95202">
        <w:trPr>
          <w:trHeight w:val="300"/>
        </w:trPr>
        <w:tc>
          <w:tcPr>
            <w:tcW w:w="1111" w:type="pct"/>
            <w:tcBorders>
              <w:top w:val="nil"/>
              <w:left w:val="single" w:sz="8" w:space="0" w:color="auto"/>
              <w:bottom w:val="single" w:sz="4" w:space="0" w:color="auto"/>
              <w:right w:val="single" w:sz="8" w:space="0" w:color="auto"/>
            </w:tcBorders>
            <w:noWrap/>
            <w:vAlign w:val="center"/>
            <w:hideMark/>
          </w:tcPr>
          <w:p w14:paraId="67AEED12" w14:textId="77777777" w:rsidR="000C6CDB" w:rsidRPr="000C6CDB" w:rsidRDefault="000C6CDB" w:rsidP="000C6CDB">
            <w:pPr>
              <w:rPr>
                <w:sz w:val="20"/>
                <w:lang w:eastAsia="en-US"/>
              </w:rPr>
            </w:pPr>
            <w:r w:rsidRPr="000C6CDB">
              <w:rPr>
                <w:sz w:val="20"/>
                <w:lang w:eastAsia="en-US"/>
              </w:rPr>
              <w:t xml:space="preserve">4 Week </w:t>
            </w:r>
          </w:p>
        </w:tc>
        <w:tc>
          <w:tcPr>
            <w:tcW w:w="593" w:type="pct"/>
            <w:tcBorders>
              <w:top w:val="single" w:sz="4" w:space="0" w:color="auto"/>
              <w:left w:val="nil"/>
              <w:bottom w:val="single" w:sz="4" w:space="0" w:color="auto"/>
              <w:right w:val="single" w:sz="4" w:space="0" w:color="auto"/>
            </w:tcBorders>
            <w:noWrap/>
            <w:vAlign w:val="center"/>
            <w:hideMark/>
          </w:tcPr>
          <w:p w14:paraId="3CC9C346" w14:textId="77777777" w:rsidR="000C6CDB" w:rsidRPr="000C6CDB" w:rsidRDefault="000C6CDB" w:rsidP="000C6CDB">
            <w:pPr>
              <w:jc w:val="center"/>
              <w:rPr>
                <w:rFonts w:cstheme="minorHAnsi"/>
                <w:sz w:val="20"/>
                <w:lang w:eastAsia="en-US"/>
              </w:rPr>
            </w:pPr>
            <w:r w:rsidRPr="000C6CDB">
              <w:rPr>
                <w:sz w:val="20"/>
                <w:lang w:eastAsia="en-US"/>
              </w:rPr>
              <w:t>$375</w:t>
            </w:r>
          </w:p>
        </w:tc>
        <w:tc>
          <w:tcPr>
            <w:tcW w:w="659" w:type="pct"/>
            <w:tcBorders>
              <w:top w:val="nil"/>
              <w:left w:val="nil"/>
              <w:bottom w:val="single" w:sz="4" w:space="0" w:color="auto"/>
              <w:right w:val="single" w:sz="8" w:space="0" w:color="auto"/>
            </w:tcBorders>
            <w:noWrap/>
            <w:vAlign w:val="center"/>
            <w:hideMark/>
          </w:tcPr>
          <w:p w14:paraId="23553850" w14:textId="77777777" w:rsidR="000C6CDB" w:rsidRPr="000C6CDB" w:rsidRDefault="000C6CDB" w:rsidP="000C6CDB">
            <w:pPr>
              <w:jc w:val="center"/>
              <w:rPr>
                <w:rFonts w:cstheme="minorHAnsi"/>
                <w:sz w:val="20"/>
                <w:lang w:eastAsia="en-US"/>
              </w:rPr>
            </w:pPr>
            <w:r w:rsidRPr="000C6CDB">
              <w:rPr>
                <w:sz w:val="20"/>
                <w:lang w:eastAsia="en-US"/>
              </w:rPr>
              <w:t>$938</w:t>
            </w:r>
          </w:p>
        </w:tc>
        <w:tc>
          <w:tcPr>
            <w:tcW w:w="659" w:type="pct"/>
            <w:tcBorders>
              <w:top w:val="single" w:sz="4" w:space="0" w:color="auto"/>
              <w:left w:val="nil"/>
              <w:bottom w:val="single" w:sz="4" w:space="0" w:color="auto"/>
              <w:right w:val="single" w:sz="4" w:space="0" w:color="auto"/>
            </w:tcBorders>
            <w:noWrap/>
            <w:vAlign w:val="center"/>
            <w:hideMark/>
          </w:tcPr>
          <w:p w14:paraId="175E0D69" w14:textId="77777777" w:rsidR="000C6CDB" w:rsidRPr="000C6CDB" w:rsidRDefault="000C6CDB" w:rsidP="000C6CDB">
            <w:pPr>
              <w:jc w:val="center"/>
              <w:rPr>
                <w:rFonts w:cstheme="minorHAnsi"/>
                <w:sz w:val="20"/>
                <w:lang w:eastAsia="en-US"/>
              </w:rPr>
            </w:pPr>
            <w:r w:rsidRPr="000C6CDB">
              <w:rPr>
                <w:sz w:val="20"/>
                <w:lang w:eastAsia="en-US"/>
              </w:rPr>
              <w:t>$500</w:t>
            </w:r>
          </w:p>
        </w:tc>
        <w:tc>
          <w:tcPr>
            <w:tcW w:w="659" w:type="pct"/>
            <w:tcBorders>
              <w:top w:val="nil"/>
              <w:left w:val="nil"/>
              <w:bottom w:val="single" w:sz="4" w:space="0" w:color="auto"/>
              <w:right w:val="single" w:sz="8" w:space="0" w:color="auto"/>
            </w:tcBorders>
            <w:noWrap/>
            <w:vAlign w:val="center"/>
            <w:hideMark/>
          </w:tcPr>
          <w:p w14:paraId="0E353F67" w14:textId="77777777" w:rsidR="000C6CDB" w:rsidRPr="000C6CDB" w:rsidRDefault="000C6CDB" w:rsidP="000C6CDB">
            <w:pPr>
              <w:jc w:val="center"/>
              <w:rPr>
                <w:rFonts w:cstheme="minorHAnsi"/>
                <w:sz w:val="20"/>
                <w:lang w:eastAsia="en-US"/>
              </w:rPr>
            </w:pPr>
            <w:r w:rsidRPr="000C6CDB">
              <w:rPr>
                <w:sz w:val="20"/>
                <w:lang w:eastAsia="en-US"/>
              </w:rPr>
              <w:t>$1,250</w:t>
            </w:r>
          </w:p>
        </w:tc>
        <w:tc>
          <w:tcPr>
            <w:tcW w:w="659" w:type="pct"/>
            <w:tcBorders>
              <w:top w:val="single" w:sz="4" w:space="0" w:color="auto"/>
              <w:left w:val="nil"/>
              <w:bottom w:val="single" w:sz="4" w:space="0" w:color="auto"/>
              <w:right w:val="single" w:sz="4" w:space="0" w:color="auto"/>
            </w:tcBorders>
            <w:noWrap/>
            <w:vAlign w:val="center"/>
            <w:hideMark/>
          </w:tcPr>
          <w:p w14:paraId="2BCE061F" w14:textId="77777777" w:rsidR="000C6CDB" w:rsidRPr="000C6CDB" w:rsidRDefault="000C6CDB" w:rsidP="000C6CDB">
            <w:pPr>
              <w:jc w:val="center"/>
              <w:rPr>
                <w:rFonts w:cstheme="minorHAnsi"/>
                <w:sz w:val="20"/>
                <w:lang w:eastAsia="en-US"/>
              </w:rPr>
            </w:pPr>
            <w:r w:rsidRPr="000C6CDB">
              <w:rPr>
                <w:sz w:val="20"/>
                <w:lang w:eastAsia="en-US"/>
              </w:rPr>
              <w:t>$625</w:t>
            </w:r>
          </w:p>
        </w:tc>
        <w:tc>
          <w:tcPr>
            <w:tcW w:w="660" w:type="pct"/>
            <w:tcBorders>
              <w:top w:val="nil"/>
              <w:left w:val="nil"/>
              <w:bottom w:val="single" w:sz="4" w:space="0" w:color="auto"/>
              <w:right w:val="single" w:sz="8" w:space="0" w:color="auto"/>
            </w:tcBorders>
            <w:noWrap/>
            <w:vAlign w:val="center"/>
            <w:hideMark/>
          </w:tcPr>
          <w:p w14:paraId="19CD937A" w14:textId="77777777" w:rsidR="000C6CDB" w:rsidRPr="000C6CDB" w:rsidRDefault="000C6CDB" w:rsidP="000C6CDB">
            <w:pPr>
              <w:jc w:val="center"/>
              <w:rPr>
                <w:rFonts w:cstheme="minorHAnsi"/>
                <w:sz w:val="20"/>
                <w:lang w:eastAsia="en-US"/>
              </w:rPr>
            </w:pPr>
            <w:r w:rsidRPr="000C6CDB">
              <w:rPr>
                <w:sz w:val="20"/>
                <w:lang w:eastAsia="en-US"/>
              </w:rPr>
              <w:t>$1,563</w:t>
            </w:r>
          </w:p>
        </w:tc>
      </w:tr>
      <w:tr w:rsidR="000C6CDB" w:rsidRPr="000C6CDB" w14:paraId="7BE70E2E" w14:textId="77777777" w:rsidTr="00F95202">
        <w:trPr>
          <w:trHeight w:val="300"/>
        </w:trPr>
        <w:tc>
          <w:tcPr>
            <w:tcW w:w="1111" w:type="pct"/>
            <w:tcBorders>
              <w:top w:val="nil"/>
              <w:left w:val="single" w:sz="8" w:space="0" w:color="auto"/>
              <w:bottom w:val="single" w:sz="4" w:space="0" w:color="auto"/>
              <w:right w:val="single" w:sz="8" w:space="0" w:color="auto"/>
            </w:tcBorders>
            <w:noWrap/>
            <w:vAlign w:val="center"/>
            <w:hideMark/>
          </w:tcPr>
          <w:p w14:paraId="477231AE" w14:textId="77777777" w:rsidR="000C6CDB" w:rsidRPr="000C6CDB" w:rsidRDefault="000C6CDB" w:rsidP="000C6CDB">
            <w:pPr>
              <w:rPr>
                <w:sz w:val="20"/>
                <w:lang w:eastAsia="en-US"/>
              </w:rPr>
            </w:pPr>
            <w:r w:rsidRPr="000C6CDB">
              <w:rPr>
                <w:sz w:val="20"/>
                <w:lang w:eastAsia="en-US"/>
              </w:rPr>
              <w:t>12 Week</w:t>
            </w:r>
          </w:p>
        </w:tc>
        <w:tc>
          <w:tcPr>
            <w:tcW w:w="593" w:type="pct"/>
            <w:tcBorders>
              <w:top w:val="single" w:sz="4" w:space="0" w:color="auto"/>
              <w:left w:val="nil"/>
              <w:bottom w:val="single" w:sz="4" w:space="0" w:color="auto"/>
              <w:right w:val="single" w:sz="4" w:space="0" w:color="auto"/>
            </w:tcBorders>
            <w:noWrap/>
            <w:vAlign w:val="center"/>
            <w:hideMark/>
          </w:tcPr>
          <w:p w14:paraId="02E8C7D7" w14:textId="77777777" w:rsidR="000C6CDB" w:rsidRPr="000C6CDB" w:rsidRDefault="000C6CDB" w:rsidP="000C6CDB">
            <w:pPr>
              <w:jc w:val="center"/>
              <w:rPr>
                <w:rFonts w:cstheme="minorHAnsi"/>
                <w:sz w:val="20"/>
                <w:lang w:eastAsia="en-US"/>
              </w:rPr>
            </w:pPr>
            <w:r w:rsidRPr="000C6CDB">
              <w:rPr>
                <w:sz w:val="20"/>
                <w:lang w:eastAsia="en-US"/>
              </w:rPr>
              <w:t>$750</w:t>
            </w:r>
          </w:p>
        </w:tc>
        <w:tc>
          <w:tcPr>
            <w:tcW w:w="659" w:type="pct"/>
            <w:tcBorders>
              <w:top w:val="nil"/>
              <w:left w:val="nil"/>
              <w:bottom w:val="single" w:sz="4" w:space="0" w:color="auto"/>
              <w:right w:val="single" w:sz="8" w:space="0" w:color="auto"/>
            </w:tcBorders>
            <w:noWrap/>
            <w:vAlign w:val="center"/>
            <w:hideMark/>
          </w:tcPr>
          <w:p w14:paraId="37473E99" w14:textId="77777777" w:rsidR="000C6CDB" w:rsidRPr="000C6CDB" w:rsidRDefault="000C6CDB" w:rsidP="000C6CDB">
            <w:pPr>
              <w:jc w:val="center"/>
              <w:rPr>
                <w:rFonts w:cstheme="minorHAnsi"/>
                <w:sz w:val="20"/>
                <w:lang w:eastAsia="en-US"/>
              </w:rPr>
            </w:pPr>
            <w:r w:rsidRPr="000C6CDB">
              <w:rPr>
                <w:sz w:val="20"/>
                <w:lang w:eastAsia="en-US"/>
              </w:rPr>
              <w:t>$1,875</w:t>
            </w:r>
          </w:p>
        </w:tc>
        <w:tc>
          <w:tcPr>
            <w:tcW w:w="659" w:type="pct"/>
            <w:tcBorders>
              <w:top w:val="nil"/>
              <w:left w:val="nil"/>
              <w:bottom w:val="single" w:sz="4" w:space="0" w:color="auto"/>
              <w:right w:val="single" w:sz="4" w:space="0" w:color="auto"/>
            </w:tcBorders>
            <w:noWrap/>
            <w:vAlign w:val="center"/>
            <w:hideMark/>
          </w:tcPr>
          <w:p w14:paraId="433955F7" w14:textId="77777777" w:rsidR="000C6CDB" w:rsidRPr="000C6CDB" w:rsidRDefault="000C6CDB" w:rsidP="000C6CDB">
            <w:pPr>
              <w:jc w:val="center"/>
              <w:rPr>
                <w:rFonts w:cstheme="minorHAnsi"/>
                <w:sz w:val="20"/>
                <w:lang w:eastAsia="en-US"/>
              </w:rPr>
            </w:pPr>
            <w:r w:rsidRPr="000C6CDB">
              <w:rPr>
                <w:sz w:val="20"/>
                <w:lang w:eastAsia="en-US"/>
              </w:rPr>
              <w:t>$1000</w:t>
            </w:r>
          </w:p>
        </w:tc>
        <w:tc>
          <w:tcPr>
            <w:tcW w:w="659" w:type="pct"/>
            <w:tcBorders>
              <w:top w:val="nil"/>
              <w:left w:val="nil"/>
              <w:bottom w:val="single" w:sz="4" w:space="0" w:color="auto"/>
              <w:right w:val="single" w:sz="8" w:space="0" w:color="auto"/>
            </w:tcBorders>
            <w:noWrap/>
            <w:vAlign w:val="center"/>
            <w:hideMark/>
          </w:tcPr>
          <w:p w14:paraId="09A3C22B" w14:textId="77777777" w:rsidR="000C6CDB" w:rsidRPr="000C6CDB" w:rsidRDefault="000C6CDB" w:rsidP="000C6CDB">
            <w:pPr>
              <w:jc w:val="center"/>
              <w:rPr>
                <w:rFonts w:cstheme="minorHAnsi"/>
                <w:sz w:val="20"/>
                <w:lang w:eastAsia="en-US"/>
              </w:rPr>
            </w:pPr>
            <w:r w:rsidRPr="000C6CDB">
              <w:rPr>
                <w:sz w:val="20"/>
                <w:lang w:eastAsia="en-US"/>
              </w:rPr>
              <w:t>$2,500</w:t>
            </w:r>
          </w:p>
        </w:tc>
        <w:tc>
          <w:tcPr>
            <w:tcW w:w="659" w:type="pct"/>
            <w:tcBorders>
              <w:top w:val="nil"/>
              <w:left w:val="nil"/>
              <w:bottom w:val="single" w:sz="4" w:space="0" w:color="auto"/>
              <w:right w:val="single" w:sz="4" w:space="0" w:color="auto"/>
            </w:tcBorders>
            <w:noWrap/>
            <w:vAlign w:val="center"/>
            <w:hideMark/>
          </w:tcPr>
          <w:p w14:paraId="6A5CB280" w14:textId="77777777" w:rsidR="000C6CDB" w:rsidRPr="000C6CDB" w:rsidRDefault="000C6CDB" w:rsidP="000C6CDB">
            <w:pPr>
              <w:jc w:val="center"/>
              <w:rPr>
                <w:rFonts w:cstheme="minorHAnsi"/>
                <w:sz w:val="20"/>
                <w:lang w:eastAsia="en-US"/>
              </w:rPr>
            </w:pPr>
            <w:r w:rsidRPr="000C6CDB">
              <w:rPr>
                <w:sz w:val="20"/>
                <w:lang w:eastAsia="en-US"/>
              </w:rPr>
              <w:t>$1,250</w:t>
            </w:r>
          </w:p>
        </w:tc>
        <w:tc>
          <w:tcPr>
            <w:tcW w:w="660" w:type="pct"/>
            <w:tcBorders>
              <w:top w:val="nil"/>
              <w:left w:val="nil"/>
              <w:bottom w:val="single" w:sz="4" w:space="0" w:color="auto"/>
              <w:right w:val="single" w:sz="8" w:space="0" w:color="auto"/>
            </w:tcBorders>
            <w:noWrap/>
            <w:vAlign w:val="center"/>
            <w:hideMark/>
          </w:tcPr>
          <w:p w14:paraId="0138D243" w14:textId="77777777" w:rsidR="000C6CDB" w:rsidRPr="000C6CDB" w:rsidRDefault="000C6CDB" w:rsidP="000C6CDB">
            <w:pPr>
              <w:jc w:val="center"/>
              <w:rPr>
                <w:rFonts w:cstheme="minorHAnsi"/>
                <w:sz w:val="20"/>
                <w:lang w:eastAsia="en-US"/>
              </w:rPr>
            </w:pPr>
            <w:r w:rsidRPr="000C6CDB">
              <w:rPr>
                <w:sz w:val="20"/>
                <w:lang w:eastAsia="en-US"/>
              </w:rPr>
              <w:t>$3,125</w:t>
            </w:r>
          </w:p>
        </w:tc>
      </w:tr>
      <w:tr w:rsidR="000C6CDB" w:rsidRPr="000C6CDB" w14:paraId="6C00AB9F" w14:textId="77777777" w:rsidTr="00F95202">
        <w:trPr>
          <w:trHeight w:val="315"/>
        </w:trPr>
        <w:tc>
          <w:tcPr>
            <w:tcW w:w="1111" w:type="pct"/>
            <w:tcBorders>
              <w:top w:val="nil"/>
              <w:left w:val="single" w:sz="8" w:space="0" w:color="auto"/>
              <w:bottom w:val="single" w:sz="8" w:space="0" w:color="auto"/>
              <w:right w:val="single" w:sz="8" w:space="0" w:color="auto"/>
            </w:tcBorders>
            <w:noWrap/>
            <w:vAlign w:val="center"/>
            <w:hideMark/>
          </w:tcPr>
          <w:p w14:paraId="6A18039B" w14:textId="77777777" w:rsidR="000C6CDB" w:rsidRPr="000C6CDB" w:rsidRDefault="000C6CDB" w:rsidP="000C6CDB">
            <w:pPr>
              <w:rPr>
                <w:sz w:val="20"/>
                <w:lang w:eastAsia="en-US"/>
              </w:rPr>
            </w:pPr>
            <w:r w:rsidRPr="000C6CDB">
              <w:rPr>
                <w:sz w:val="20"/>
                <w:lang w:eastAsia="en-US"/>
              </w:rPr>
              <w:t>26 Week</w:t>
            </w:r>
          </w:p>
        </w:tc>
        <w:tc>
          <w:tcPr>
            <w:tcW w:w="593" w:type="pct"/>
            <w:tcBorders>
              <w:top w:val="single" w:sz="4" w:space="0" w:color="auto"/>
              <w:left w:val="nil"/>
              <w:bottom w:val="single" w:sz="4" w:space="0" w:color="auto"/>
              <w:right w:val="single" w:sz="4" w:space="0" w:color="auto"/>
            </w:tcBorders>
            <w:noWrap/>
            <w:vAlign w:val="center"/>
            <w:hideMark/>
          </w:tcPr>
          <w:p w14:paraId="364F314B" w14:textId="77777777" w:rsidR="000C6CDB" w:rsidRPr="000C6CDB" w:rsidRDefault="000C6CDB" w:rsidP="000C6CDB">
            <w:pPr>
              <w:jc w:val="center"/>
              <w:rPr>
                <w:rFonts w:cstheme="minorHAnsi"/>
                <w:sz w:val="20"/>
                <w:lang w:eastAsia="en-US"/>
              </w:rPr>
            </w:pPr>
            <w:r w:rsidRPr="000C6CDB">
              <w:rPr>
                <w:sz w:val="20"/>
                <w:lang w:eastAsia="en-US"/>
              </w:rPr>
              <w:t>$0</w:t>
            </w:r>
          </w:p>
        </w:tc>
        <w:tc>
          <w:tcPr>
            <w:tcW w:w="659" w:type="pct"/>
            <w:tcBorders>
              <w:top w:val="nil"/>
              <w:left w:val="nil"/>
              <w:bottom w:val="single" w:sz="8" w:space="0" w:color="auto"/>
              <w:right w:val="single" w:sz="8" w:space="0" w:color="auto"/>
            </w:tcBorders>
            <w:noWrap/>
            <w:vAlign w:val="center"/>
            <w:hideMark/>
          </w:tcPr>
          <w:p w14:paraId="1722D7E0" w14:textId="77777777" w:rsidR="000C6CDB" w:rsidRPr="000C6CDB" w:rsidRDefault="000C6CDB" w:rsidP="000C6CDB">
            <w:pPr>
              <w:jc w:val="center"/>
              <w:rPr>
                <w:rFonts w:cstheme="minorHAnsi"/>
                <w:sz w:val="20"/>
                <w:lang w:eastAsia="en-US"/>
              </w:rPr>
            </w:pPr>
            <w:r w:rsidRPr="000C6CDB">
              <w:rPr>
                <w:sz w:val="20"/>
                <w:lang w:eastAsia="en-US"/>
              </w:rPr>
              <w:t>$2,375</w:t>
            </w:r>
          </w:p>
        </w:tc>
        <w:tc>
          <w:tcPr>
            <w:tcW w:w="659" w:type="pct"/>
            <w:tcBorders>
              <w:top w:val="nil"/>
              <w:left w:val="nil"/>
              <w:bottom w:val="single" w:sz="8" w:space="0" w:color="auto"/>
              <w:right w:val="single" w:sz="4" w:space="0" w:color="auto"/>
            </w:tcBorders>
            <w:noWrap/>
            <w:vAlign w:val="center"/>
            <w:hideMark/>
          </w:tcPr>
          <w:p w14:paraId="2EC066BF" w14:textId="77777777" w:rsidR="000C6CDB" w:rsidRPr="000C6CDB" w:rsidRDefault="000C6CDB" w:rsidP="000C6CDB">
            <w:pPr>
              <w:jc w:val="center"/>
              <w:rPr>
                <w:rFonts w:cstheme="minorHAnsi"/>
                <w:sz w:val="20"/>
                <w:lang w:eastAsia="en-US"/>
              </w:rPr>
            </w:pPr>
            <w:r w:rsidRPr="000C6CDB">
              <w:rPr>
                <w:sz w:val="20"/>
                <w:lang w:eastAsia="en-US"/>
              </w:rPr>
              <w:t>$0</w:t>
            </w:r>
          </w:p>
        </w:tc>
        <w:tc>
          <w:tcPr>
            <w:tcW w:w="659" w:type="pct"/>
            <w:tcBorders>
              <w:top w:val="nil"/>
              <w:left w:val="nil"/>
              <w:bottom w:val="single" w:sz="8" w:space="0" w:color="auto"/>
              <w:right w:val="single" w:sz="8" w:space="0" w:color="auto"/>
            </w:tcBorders>
            <w:noWrap/>
            <w:vAlign w:val="center"/>
            <w:hideMark/>
          </w:tcPr>
          <w:p w14:paraId="263273F9" w14:textId="77777777" w:rsidR="000C6CDB" w:rsidRPr="000C6CDB" w:rsidRDefault="000C6CDB" w:rsidP="000C6CDB">
            <w:pPr>
              <w:jc w:val="center"/>
              <w:rPr>
                <w:rFonts w:cstheme="minorHAnsi"/>
                <w:sz w:val="20"/>
                <w:lang w:eastAsia="en-US"/>
              </w:rPr>
            </w:pPr>
            <w:r w:rsidRPr="000C6CDB">
              <w:rPr>
                <w:sz w:val="20"/>
                <w:lang w:eastAsia="en-US"/>
              </w:rPr>
              <w:t>$3,125</w:t>
            </w:r>
          </w:p>
        </w:tc>
        <w:tc>
          <w:tcPr>
            <w:tcW w:w="659" w:type="pct"/>
            <w:tcBorders>
              <w:top w:val="nil"/>
              <w:left w:val="nil"/>
              <w:bottom w:val="single" w:sz="8" w:space="0" w:color="auto"/>
              <w:right w:val="single" w:sz="4" w:space="0" w:color="auto"/>
            </w:tcBorders>
            <w:noWrap/>
            <w:vAlign w:val="center"/>
            <w:hideMark/>
          </w:tcPr>
          <w:p w14:paraId="7897CEFA" w14:textId="77777777" w:rsidR="000C6CDB" w:rsidRPr="000C6CDB" w:rsidRDefault="000C6CDB" w:rsidP="000C6CDB">
            <w:pPr>
              <w:jc w:val="center"/>
              <w:rPr>
                <w:rFonts w:cstheme="minorHAnsi"/>
                <w:sz w:val="20"/>
                <w:lang w:eastAsia="en-US"/>
              </w:rPr>
            </w:pPr>
            <w:r w:rsidRPr="000C6CDB">
              <w:rPr>
                <w:sz w:val="20"/>
                <w:lang w:eastAsia="en-US"/>
              </w:rPr>
              <w:t>$0</w:t>
            </w:r>
          </w:p>
        </w:tc>
        <w:tc>
          <w:tcPr>
            <w:tcW w:w="660" w:type="pct"/>
            <w:tcBorders>
              <w:top w:val="nil"/>
              <w:left w:val="nil"/>
              <w:bottom w:val="single" w:sz="8" w:space="0" w:color="auto"/>
              <w:right w:val="single" w:sz="8" w:space="0" w:color="auto"/>
            </w:tcBorders>
            <w:noWrap/>
            <w:vAlign w:val="center"/>
            <w:hideMark/>
          </w:tcPr>
          <w:p w14:paraId="72EC3D82" w14:textId="77777777" w:rsidR="000C6CDB" w:rsidRPr="000C6CDB" w:rsidRDefault="000C6CDB" w:rsidP="000C6CDB">
            <w:pPr>
              <w:jc w:val="center"/>
              <w:rPr>
                <w:rFonts w:cstheme="minorHAnsi"/>
                <w:sz w:val="20"/>
                <w:lang w:eastAsia="en-US"/>
              </w:rPr>
            </w:pPr>
            <w:r w:rsidRPr="000C6CDB">
              <w:rPr>
                <w:sz w:val="20"/>
                <w:lang w:eastAsia="en-US"/>
              </w:rPr>
              <w:t>$3,938</w:t>
            </w:r>
          </w:p>
        </w:tc>
      </w:tr>
      <w:tr w:rsidR="000C6CDB" w:rsidRPr="000C6CDB" w14:paraId="12CDDA2F" w14:textId="77777777" w:rsidTr="00F95202">
        <w:trPr>
          <w:trHeight w:val="315"/>
        </w:trPr>
        <w:tc>
          <w:tcPr>
            <w:tcW w:w="1111" w:type="pct"/>
            <w:tcBorders>
              <w:top w:val="nil"/>
              <w:left w:val="single" w:sz="8" w:space="0" w:color="auto"/>
              <w:bottom w:val="single" w:sz="8" w:space="0" w:color="auto"/>
              <w:right w:val="single" w:sz="8" w:space="0" w:color="auto"/>
            </w:tcBorders>
            <w:noWrap/>
            <w:vAlign w:val="center"/>
            <w:hideMark/>
          </w:tcPr>
          <w:p w14:paraId="70C4D54A" w14:textId="77777777" w:rsidR="000C6CDB" w:rsidRPr="000C6CDB" w:rsidRDefault="000C6CDB" w:rsidP="000C6CDB">
            <w:pPr>
              <w:rPr>
                <w:rFonts w:cstheme="minorHAnsi"/>
                <w:b/>
                <w:sz w:val="20"/>
                <w:lang w:eastAsia="en-US"/>
              </w:rPr>
            </w:pPr>
            <w:r w:rsidRPr="000C6CDB">
              <w:rPr>
                <w:rFonts w:cstheme="minorHAnsi"/>
                <w:b/>
                <w:sz w:val="20"/>
                <w:lang w:eastAsia="en-US"/>
              </w:rPr>
              <w:t>Total</w:t>
            </w:r>
          </w:p>
        </w:tc>
        <w:tc>
          <w:tcPr>
            <w:tcW w:w="593" w:type="pct"/>
            <w:tcBorders>
              <w:top w:val="single" w:sz="4" w:space="0" w:color="auto"/>
              <w:left w:val="nil"/>
              <w:bottom w:val="single" w:sz="8" w:space="0" w:color="auto"/>
              <w:right w:val="single" w:sz="4" w:space="0" w:color="auto"/>
            </w:tcBorders>
            <w:noWrap/>
            <w:vAlign w:val="center"/>
            <w:hideMark/>
          </w:tcPr>
          <w:p w14:paraId="4A3772B1" w14:textId="77777777" w:rsidR="000C6CDB" w:rsidRPr="000C6CDB" w:rsidRDefault="000C6CDB" w:rsidP="000C6CDB">
            <w:pPr>
              <w:jc w:val="center"/>
              <w:rPr>
                <w:b/>
                <w:sz w:val="20"/>
                <w:lang w:eastAsia="en-US"/>
              </w:rPr>
            </w:pPr>
            <w:r w:rsidRPr="000C6CDB">
              <w:rPr>
                <w:b/>
                <w:sz w:val="20"/>
                <w:lang w:eastAsia="en-US"/>
              </w:rPr>
              <w:t>$1,125</w:t>
            </w:r>
          </w:p>
        </w:tc>
        <w:tc>
          <w:tcPr>
            <w:tcW w:w="659" w:type="pct"/>
            <w:tcBorders>
              <w:top w:val="nil"/>
              <w:left w:val="nil"/>
              <w:bottom w:val="single" w:sz="8" w:space="0" w:color="auto"/>
              <w:right w:val="single" w:sz="8" w:space="0" w:color="auto"/>
            </w:tcBorders>
            <w:noWrap/>
            <w:vAlign w:val="center"/>
            <w:hideMark/>
          </w:tcPr>
          <w:p w14:paraId="4C37BF0D" w14:textId="77777777" w:rsidR="000C6CDB" w:rsidRPr="000C6CDB" w:rsidRDefault="000C6CDB" w:rsidP="000C6CDB">
            <w:pPr>
              <w:jc w:val="center"/>
              <w:rPr>
                <w:b/>
                <w:sz w:val="20"/>
                <w:lang w:eastAsia="en-US"/>
              </w:rPr>
            </w:pPr>
            <w:r w:rsidRPr="000C6CDB">
              <w:rPr>
                <w:b/>
                <w:sz w:val="20"/>
                <w:lang w:eastAsia="en-US"/>
              </w:rPr>
              <w:t>$5,188</w:t>
            </w:r>
          </w:p>
        </w:tc>
        <w:tc>
          <w:tcPr>
            <w:tcW w:w="659" w:type="pct"/>
            <w:tcBorders>
              <w:top w:val="nil"/>
              <w:left w:val="nil"/>
              <w:bottom w:val="single" w:sz="8" w:space="0" w:color="auto"/>
              <w:right w:val="single" w:sz="4" w:space="0" w:color="auto"/>
            </w:tcBorders>
            <w:noWrap/>
            <w:vAlign w:val="center"/>
            <w:hideMark/>
          </w:tcPr>
          <w:p w14:paraId="11A92BE5" w14:textId="77777777" w:rsidR="000C6CDB" w:rsidRPr="000C6CDB" w:rsidRDefault="000C6CDB" w:rsidP="000C6CDB">
            <w:pPr>
              <w:jc w:val="center"/>
              <w:rPr>
                <w:b/>
                <w:sz w:val="20"/>
                <w:lang w:eastAsia="en-US"/>
              </w:rPr>
            </w:pPr>
            <w:r w:rsidRPr="000C6CDB">
              <w:rPr>
                <w:b/>
                <w:sz w:val="20"/>
                <w:lang w:eastAsia="en-US"/>
              </w:rPr>
              <w:t>$1,500</w:t>
            </w:r>
          </w:p>
        </w:tc>
        <w:tc>
          <w:tcPr>
            <w:tcW w:w="659" w:type="pct"/>
            <w:tcBorders>
              <w:top w:val="nil"/>
              <w:left w:val="nil"/>
              <w:bottom w:val="single" w:sz="8" w:space="0" w:color="auto"/>
              <w:right w:val="single" w:sz="8" w:space="0" w:color="auto"/>
            </w:tcBorders>
            <w:noWrap/>
            <w:vAlign w:val="center"/>
            <w:hideMark/>
          </w:tcPr>
          <w:p w14:paraId="22059F53" w14:textId="77777777" w:rsidR="000C6CDB" w:rsidRPr="000C6CDB" w:rsidRDefault="000C6CDB" w:rsidP="000C6CDB">
            <w:pPr>
              <w:jc w:val="center"/>
              <w:rPr>
                <w:b/>
                <w:sz w:val="20"/>
                <w:lang w:eastAsia="en-US"/>
              </w:rPr>
            </w:pPr>
            <w:r w:rsidRPr="000C6CDB">
              <w:rPr>
                <w:b/>
                <w:sz w:val="20"/>
                <w:lang w:eastAsia="en-US"/>
              </w:rPr>
              <w:t>$6,875</w:t>
            </w:r>
          </w:p>
        </w:tc>
        <w:tc>
          <w:tcPr>
            <w:tcW w:w="659" w:type="pct"/>
            <w:tcBorders>
              <w:top w:val="nil"/>
              <w:left w:val="nil"/>
              <w:bottom w:val="single" w:sz="8" w:space="0" w:color="auto"/>
              <w:right w:val="single" w:sz="4" w:space="0" w:color="auto"/>
            </w:tcBorders>
            <w:noWrap/>
            <w:vAlign w:val="center"/>
            <w:hideMark/>
          </w:tcPr>
          <w:p w14:paraId="4CBDF04B" w14:textId="77777777" w:rsidR="000C6CDB" w:rsidRPr="000C6CDB" w:rsidRDefault="000C6CDB" w:rsidP="000C6CDB">
            <w:pPr>
              <w:jc w:val="center"/>
              <w:rPr>
                <w:b/>
                <w:sz w:val="20"/>
                <w:lang w:eastAsia="en-US"/>
              </w:rPr>
            </w:pPr>
            <w:r w:rsidRPr="000C6CDB">
              <w:rPr>
                <w:b/>
                <w:sz w:val="20"/>
                <w:lang w:eastAsia="en-US"/>
              </w:rPr>
              <w:t>$1,875</w:t>
            </w:r>
          </w:p>
        </w:tc>
        <w:tc>
          <w:tcPr>
            <w:tcW w:w="660" w:type="pct"/>
            <w:tcBorders>
              <w:top w:val="nil"/>
              <w:left w:val="nil"/>
              <w:bottom w:val="single" w:sz="8" w:space="0" w:color="auto"/>
              <w:right w:val="single" w:sz="8" w:space="0" w:color="auto"/>
            </w:tcBorders>
            <w:noWrap/>
            <w:vAlign w:val="center"/>
            <w:hideMark/>
          </w:tcPr>
          <w:p w14:paraId="2DB84F7B" w14:textId="77777777" w:rsidR="000C6CDB" w:rsidRPr="000C6CDB" w:rsidRDefault="000C6CDB" w:rsidP="000C6CDB">
            <w:pPr>
              <w:jc w:val="center"/>
              <w:rPr>
                <w:b/>
                <w:sz w:val="20"/>
                <w:lang w:eastAsia="en-US"/>
              </w:rPr>
            </w:pPr>
            <w:r w:rsidRPr="000C6CDB">
              <w:rPr>
                <w:b/>
                <w:sz w:val="20"/>
                <w:lang w:eastAsia="en-US"/>
              </w:rPr>
              <w:t>$8,626</w:t>
            </w:r>
          </w:p>
        </w:tc>
      </w:tr>
      <w:tr w:rsidR="000C6CDB" w:rsidRPr="000C6CDB" w14:paraId="66823011" w14:textId="77777777" w:rsidTr="00F95202">
        <w:trPr>
          <w:trHeight w:val="315"/>
        </w:trPr>
        <w:tc>
          <w:tcPr>
            <w:tcW w:w="1111" w:type="pct"/>
            <w:tcBorders>
              <w:top w:val="single" w:sz="8" w:space="0" w:color="auto"/>
              <w:left w:val="single" w:sz="8" w:space="0" w:color="auto"/>
              <w:bottom w:val="single" w:sz="4" w:space="0" w:color="auto"/>
              <w:right w:val="single" w:sz="8" w:space="0" w:color="auto"/>
            </w:tcBorders>
            <w:noWrap/>
            <w:vAlign w:val="center"/>
            <w:hideMark/>
          </w:tcPr>
          <w:p w14:paraId="7E37EEE6" w14:textId="77777777" w:rsidR="000C6CDB" w:rsidRPr="000C6CDB" w:rsidRDefault="000C6CDB" w:rsidP="000C6CDB">
            <w:pPr>
              <w:rPr>
                <w:rFonts w:cstheme="minorHAnsi"/>
                <w:b/>
                <w:bCs/>
                <w:sz w:val="20"/>
                <w:lang w:eastAsia="en-US"/>
              </w:rPr>
            </w:pPr>
            <w:r w:rsidRPr="000C6CDB">
              <w:rPr>
                <w:rFonts w:cstheme="minorHAnsi"/>
                <w:b/>
                <w:bCs/>
                <w:sz w:val="20"/>
                <w:lang w:eastAsia="en-US"/>
              </w:rPr>
              <w:t>Stream C</w:t>
            </w:r>
          </w:p>
        </w:tc>
        <w:tc>
          <w:tcPr>
            <w:tcW w:w="593" w:type="pct"/>
            <w:tcBorders>
              <w:top w:val="single" w:sz="8" w:space="0" w:color="auto"/>
              <w:left w:val="nil"/>
              <w:bottom w:val="single" w:sz="4" w:space="0" w:color="auto"/>
              <w:right w:val="single" w:sz="4" w:space="0" w:color="auto"/>
            </w:tcBorders>
            <w:noWrap/>
            <w:vAlign w:val="center"/>
            <w:hideMark/>
          </w:tcPr>
          <w:p w14:paraId="42D4E5BD" w14:textId="77777777" w:rsidR="000C6CDB" w:rsidRPr="000C6CDB" w:rsidRDefault="000C6CDB" w:rsidP="000C6CDB">
            <w:pPr>
              <w:jc w:val="center"/>
              <w:rPr>
                <w:b/>
                <w:sz w:val="20"/>
                <w:lang w:eastAsia="en-US"/>
              </w:rPr>
            </w:pPr>
            <w:r w:rsidRPr="000C6CDB">
              <w:rPr>
                <w:b/>
                <w:sz w:val="20"/>
                <w:lang w:eastAsia="en-US"/>
              </w:rPr>
              <w:t>Partial Outcome</w:t>
            </w:r>
          </w:p>
        </w:tc>
        <w:tc>
          <w:tcPr>
            <w:tcW w:w="659" w:type="pct"/>
            <w:tcBorders>
              <w:top w:val="single" w:sz="8" w:space="0" w:color="auto"/>
              <w:left w:val="nil"/>
              <w:bottom w:val="single" w:sz="4" w:space="0" w:color="auto"/>
              <w:right w:val="single" w:sz="8" w:space="0" w:color="auto"/>
            </w:tcBorders>
            <w:noWrap/>
            <w:vAlign w:val="center"/>
            <w:hideMark/>
          </w:tcPr>
          <w:p w14:paraId="7C7E6AFC" w14:textId="77777777" w:rsidR="000C6CDB" w:rsidRPr="000C6CDB" w:rsidRDefault="000C6CDB" w:rsidP="000C6CDB">
            <w:pPr>
              <w:jc w:val="center"/>
              <w:rPr>
                <w:b/>
                <w:sz w:val="20"/>
                <w:lang w:eastAsia="en-US"/>
              </w:rPr>
            </w:pPr>
            <w:r w:rsidRPr="000C6CDB">
              <w:rPr>
                <w:b/>
                <w:sz w:val="20"/>
                <w:lang w:eastAsia="en-US"/>
              </w:rPr>
              <w:t>Full Outcome</w:t>
            </w:r>
          </w:p>
        </w:tc>
        <w:tc>
          <w:tcPr>
            <w:tcW w:w="659" w:type="pct"/>
            <w:tcBorders>
              <w:top w:val="single" w:sz="8" w:space="0" w:color="auto"/>
              <w:left w:val="nil"/>
              <w:bottom w:val="single" w:sz="4" w:space="0" w:color="auto"/>
              <w:right w:val="single" w:sz="4" w:space="0" w:color="auto"/>
            </w:tcBorders>
            <w:noWrap/>
            <w:vAlign w:val="center"/>
            <w:hideMark/>
          </w:tcPr>
          <w:p w14:paraId="18DB31E5" w14:textId="77777777" w:rsidR="000C6CDB" w:rsidRPr="000C6CDB" w:rsidRDefault="000C6CDB" w:rsidP="000C6CDB">
            <w:pPr>
              <w:jc w:val="center"/>
              <w:rPr>
                <w:b/>
                <w:sz w:val="20"/>
                <w:lang w:eastAsia="en-US"/>
              </w:rPr>
            </w:pPr>
            <w:r w:rsidRPr="000C6CDB">
              <w:rPr>
                <w:b/>
                <w:sz w:val="20"/>
                <w:lang w:eastAsia="en-US"/>
              </w:rPr>
              <w:t>Partial Outcome</w:t>
            </w:r>
          </w:p>
        </w:tc>
        <w:tc>
          <w:tcPr>
            <w:tcW w:w="659" w:type="pct"/>
            <w:tcBorders>
              <w:top w:val="single" w:sz="8" w:space="0" w:color="auto"/>
              <w:left w:val="nil"/>
              <w:bottom w:val="single" w:sz="4" w:space="0" w:color="auto"/>
              <w:right w:val="single" w:sz="8" w:space="0" w:color="auto"/>
            </w:tcBorders>
            <w:noWrap/>
            <w:vAlign w:val="center"/>
            <w:hideMark/>
          </w:tcPr>
          <w:p w14:paraId="2C15EAD8" w14:textId="77777777" w:rsidR="000C6CDB" w:rsidRPr="000C6CDB" w:rsidRDefault="000C6CDB" w:rsidP="000C6CDB">
            <w:pPr>
              <w:jc w:val="center"/>
              <w:rPr>
                <w:b/>
                <w:sz w:val="20"/>
                <w:lang w:eastAsia="en-US"/>
              </w:rPr>
            </w:pPr>
            <w:r w:rsidRPr="000C6CDB">
              <w:rPr>
                <w:b/>
                <w:sz w:val="20"/>
                <w:lang w:eastAsia="en-US"/>
              </w:rPr>
              <w:t>Full Outcome</w:t>
            </w:r>
          </w:p>
        </w:tc>
        <w:tc>
          <w:tcPr>
            <w:tcW w:w="659" w:type="pct"/>
            <w:tcBorders>
              <w:top w:val="single" w:sz="8" w:space="0" w:color="auto"/>
              <w:left w:val="nil"/>
              <w:bottom w:val="single" w:sz="4" w:space="0" w:color="auto"/>
              <w:right w:val="single" w:sz="4" w:space="0" w:color="auto"/>
            </w:tcBorders>
            <w:noWrap/>
            <w:vAlign w:val="center"/>
            <w:hideMark/>
          </w:tcPr>
          <w:p w14:paraId="5FDF3356" w14:textId="77777777" w:rsidR="000C6CDB" w:rsidRPr="000C6CDB" w:rsidRDefault="000C6CDB" w:rsidP="000C6CDB">
            <w:pPr>
              <w:jc w:val="center"/>
              <w:rPr>
                <w:b/>
                <w:sz w:val="20"/>
                <w:lang w:eastAsia="en-US"/>
              </w:rPr>
            </w:pPr>
            <w:r w:rsidRPr="000C6CDB">
              <w:rPr>
                <w:b/>
                <w:sz w:val="20"/>
                <w:lang w:eastAsia="en-US"/>
              </w:rPr>
              <w:t>Partial Outcome</w:t>
            </w:r>
          </w:p>
        </w:tc>
        <w:tc>
          <w:tcPr>
            <w:tcW w:w="660" w:type="pct"/>
            <w:tcBorders>
              <w:top w:val="single" w:sz="8" w:space="0" w:color="auto"/>
              <w:left w:val="nil"/>
              <w:bottom w:val="single" w:sz="4" w:space="0" w:color="auto"/>
              <w:right w:val="single" w:sz="8" w:space="0" w:color="auto"/>
            </w:tcBorders>
            <w:noWrap/>
            <w:vAlign w:val="center"/>
            <w:hideMark/>
          </w:tcPr>
          <w:p w14:paraId="10C16667" w14:textId="77777777" w:rsidR="000C6CDB" w:rsidRPr="000C6CDB" w:rsidRDefault="000C6CDB" w:rsidP="000C6CDB">
            <w:pPr>
              <w:jc w:val="center"/>
              <w:rPr>
                <w:b/>
                <w:sz w:val="20"/>
                <w:lang w:eastAsia="en-US"/>
              </w:rPr>
            </w:pPr>
            <w:r w:rsidRPr="000C6CDB">
              <w:rPr>
                <w:b/>
                <w:sz w:val="20"/>
                <w:lang w:eastAsia="en-US"/>
              </w:rPr>
              <w:t>Full Outcome</w:t>
            </w:r>
          </w:p>
        </w:tc>
      </w:tr>
      <w:tr w:rsidR="000C6CDB" w:rsidRPr="000C6CDB" w14:paraId="5C12468F" w14:textId="77777777" w:rsidTr="00F95202">
        <w:trPr>
          <w:trHeight w:val="300"/>
        </w:trPr>
        <w:tc>
          <w:tcPr>
            <w:tcW w:w="1111" w:type="pct"/>
            <w:tcBorders>
              <w:top w:val="nil"/>
              <w:left w:val="single" w:sz="8" w:space="0" w:color="auto"/>
              <w:bottom w:val="single" w:sz="4" w:space="0" w:color="auto"/>
              <w:right w:val="single" w:sz="8" w:space="0" w:color="auto"/>
            </w:tcBorders>
            <w:noWrap/>
            <w:vAlign w:val="center"/>
            <w:hideMark/>
          </w:tcPr>
          <w:p w14:paraId="2B7AF44A" w14:textId="77777777" w:rsidR="000C6CDB" w:rsidRPr="000C6CDB" w:rsidRDefault="000C6CDB" w:rsidP="000C6CDB">
            <w:pPr>
              <w:rPr>
                <w:sz w:val="20"/>
                <w:lang w:eastAsia="en-US"/>
              </w:rPr>
            </w:pPr>
            <w:r w:rsidRPr="000C6CDB">
              <w:rPr>
                <w:sz w:val="20"/>
                <w:lang w:eastAsia="en-US"/>
              </w:rPr>
              <w:t xml:space="preserve">4 Week </w:t>
            </w:r>
          </w:p>
        </w:tc>
        <w:tc>
          <w:tcPr>
            <w:tcW w:w="593" w:type="pct"/>
            <w:tcBorders>
              <w:top w:val="single" w:sz="4" w:space="0" w:color="auto"/>
              <w:left w:val="nil"/>
              <w:bottom w:val="single" w:sz="4" w:space="0" w:color="auto"/>
              <w:right w:val="single" w:sz="4" w:space="0" w:color="auto"/>
            </w:tcBorders>
            <w:noWrap/>
            <w:vAlign w:val="center"/>
            <w:hideMark/>
          </w:tcPr>
          <w:p w14:paraId="26FA74E1" w14:textId="77777777" w:rsidR="000C6CDB" w:rsidRPr="000C6CDB" w:rsidRDefault="000C6CDB" w:rsidP="000C6CDB">
            <w:pPr>
              <w:jc w:val="center"/>
              <w:rPr>
                <w:rFonts w:cstheme="minorHAnsi"/>
                <w:sz w:val="20"/>
                <w:lang w:eastAsia="en-US"/>
              </w:rPr>
            </w:pPr>
            <w:r w:rsidRPr="000C6CDB">
              <w:rPr>
                <w:sz w:val="20"/>
                <w:lang w:eastAsia="en-US"/>
              </w:rPr>
              <w:t>$500</w:t>
            </w:r>
          </w:p>
        </w:tc>
        <w:tc>
          <w:tcPr>
            <w:tcW w:w="659" w:type="pct"/>
            <w:tcBorders>
              <w:top w:val="nil"/>
              <w:left w:val="nil"/>
              <w:bottom w:val="single" w:sz="4" w:space="0" w:color="auto"/>
              <w:right w:val="single" w:sz="8" w:space="0" w:color="auto"/>
            </w:tcBorders>
            <w:noWrap/>
            <w:vAlign w:val="center"/>
            <w:hideMark/>
          </w:tcPr>
          <w:p w14:paraId="7162A5D7" w14:textId="77777777" w:rsidR="000C6CDB" w:rsidRPr="000C6CDB" w:rsidRDefault="000C6CDB" w:rsidP="000C6CDB">
            <w:pPr>
              <w:jc w:val="center"/>
              <w:rPr>
                <w:rFonts w:cstheme="minorHAnsi"/>
                <w:sz w:val="20"/>
                <w:lang w:eastAsia="en-US"/>
              </w:rPr>
            </w:pPr>
            <w:r w:rsidRPr="000C6CDB">
              <w:rPr>
                <w:sz w:val="20"/>
                <w:lang w:eastAsia="en-US"/>
              </w:rPr>
              <w:t>$1,250</w:t>
            </w:r>
          </w:p>
        </w:tc>
        <w:tc>
          <w:tcPr>
            <w:tcW w:w="659" w:type="pct"/>
            <w:tcBorders>
              <w:top w:val="single" w:sz="4" w:space="0" w:color="auto"/>
              <w:left w:val="nil"/>
              <w:bottom w:val="single" w:sz="4" w:space="0" w:color="auto"/>
              <w:right w:val="single" w:sz="4" w:space="0" w:color="auto"/>
            </w:tcBorders>
            <w:noWrap/>
            <w:vAlign w:val="center"/>
            <w:hideMark/>
          </w:tcPr>
          <w:p w14:paraId="70811B98" w14:textId="77777777" w:rsidR="000C6CDB" w:rsidRPr="000C6CDB" w:rsidRDefault="000C6CDB" w:rsidP="000C6CDB">
            <w:pPr>
              <w:jc w:val="center"/>
              <w:rPr>
                <w:rFonts w:cstheme="minorHAnsi"/>
                <w:sz w:val="20"/>
                <w:lang w:eastAsia="en-US"/>
              </w:rPr>
            </w:pPr>
            <w:r w:rsidRPr="000C6CDB">
              <w:rPr>
                <w:sz w:val="20"/>
                <w:lang w:eastAsia="en-US"/>
              </w:rPr>
              <w:t>$750</w:t>
            </w:r>
          </w:p>
        </w:tc>
        <w:tc>
          <w:tcPr>
            <w:tcW w:w="659" w:type="pct"/>
            <w:tcBorders>
              <w:top w:val="nil"/>
              <w:left w:val="nil"/>
              <w:bottom w:val="single" w:sz="4" w:space="0" w:color="auto"/>
              <w:right w:val="single" w:sz="8" w:space="0" w:color="auto"/>
            </w:tcBorders>
            <w:noWrap/>
            <w:vAlign w:val="center"/>
            <w:hideMark/>
          </w:tcPr>
          <w:p w14:paraId="240C850A" w14:textId="77777777" w:rsidR="000C6CDB" w:rsidRPr="000C6CDB" w:rsidRDefault="000C6CDB" w:rsidP="000C6CDB">
            <w:pPr>
              <w:jc w:val="center"/>
              <w:rPr>
                <w:rFonts w:cstheme="minorHAnsi"/>
                <w:sz w:val="20"/>
                <w:lang w:eastAsia="en-US"/>
              </w:rPr>
            </w:pPr>
            <w:r w:rsidRPr="000C6CDB">
              <w:rPr>
                <w:sz w:val="20"/>
                <w:lang w:eastAsia="en-US"/>
              </w:rPr>
              <w:t>$1,875</w:t>
            </w:r>
          </w:p>
        </w:tc>
        <w:tc>
          <w:tcPr>
            <w:tcW w:w="659" w:type="pct"/>
            <w:tcBorders>
              <w:top w:val="single" w:sz="4" w:space="0" w:color="auto"/>
              <w:left w:val="nil"/>
              <w:bottom w:val="single" w:sz="4" w:space="0" w:color="auto"/>
              <w:right w:val="single" w:sz="4" w:space="0" w:color="auto"/>
            </w:tcBorders>
            <w:noWrap/>
            <w:vAlign w:val="center"/>
            <w:hideMark/>
          </w:tcPr>
          <w:p w14:paraId="0F589CFD" w14:textId="77777777" w:rsidR="000C6CDB" w:rsidRPr="000C6CDB" w:rsidRDefault="000C6CDB" w:rsidP="000C6CDB">
            <w:pPr>
              <w:jc w:val="center"/>
              <w:rPr>
                <w:rFonts w:cstheme="minorHAnsi"/>
                <w:sz w:val="20"/>
                <w:lang w:eastAsia="en-US"/>
              </w:rPr>
            </w:pPr>
            <w:r w:rsidRPr="000C6CDB">
              <w:rPr>
                <w:sz w:val="20"/>
                <w:lang w:eastAsia="en-US"/>
              </w:rPr>
              <w:t>$1000</w:t>
            </w:r>
          </w:p>
        </w:tc>
        <w:tc>
          <w:tcPr>
            <w:tcW w:w="660" w:type="pct"/>
            <w:tcBorders>
              <w:top w:val="nil"/>
              <w:left w:val="nil"/>
              <w:bottom w:val="single" w:sz="4" w:space="0" w:color="auto"/>
              <w:right w:val="single" w:sz="8" w:space="0" w:color="auto"/>
            </w:tcBorders>
            <w:noWrap/>
            <w:vAlign w:val="center"/>
            <w:hideMark/>
          </w:tcPr>
          <w:p w14:paraId="558B4CE8" w14:textId="77777777" w:rsidR="000C6CDB" w:rsidRPr="000C6CDB" w:rsidRDefault="000C6CDB" w:rsidP="000C6CDB">
            <w:pPr>
              <w:jc w:val="center"/>
              <w:rPr>
                <w:rFonts w:cstheme="minorHAnsi"/>
                <w:sz w:val="20"/>
                <w:lang w:eastAsia="en-US"/>
              </w:rPr>
            </w:pPr>
            <w:r w:rsidRPr="000C6CDB">
              <w:rPr>
                <w:sz w:val="20"/>
                <w:lang w:eastAsia="en-US"/>
              </w:rPr>
              <w:t>$2,500</w:t>
            </w:r>
          </w:p>
        </w:tc>
      </w:tr>
      <w:tr w:rsidR="000C6CDB" w:rsidRPr="000C6CDB" w14:paraId="788F7C5B" w14:textId="77777777" w:rsidTr="00F95202">
        <w:trPr>
          <w:trHeight w:val="300"/>
        </w:trPr>
        <w:tc>
          <w:tcPr>
            <w:tcW w:w="1111" w:type="pct"/>
            <w:tcBorders>
              <w:top w:val="nil"/>
              <w:left w:val="single" w:sz="8" w:space="0" w:color="auto"/>
              <w:bottom w:val="single" w:sz="4" w:space="0" w:color="auto"/>
              <w:right w:val="single" w:sz="8" w:space="0" w:color="auto"/>
            </w:tcBorders>
            <w:noWrap/>
            <w:vAlign w:val="center"/>
            <w:hideMark/>
          </w:tcPr>
          <w:p w14:paraId="4429B377" w14:textId="77777777" w:rsidR="000C6CDB" w:rsidRPr="000C6CDB" w:rsidRDefault="000C6CDB" w:rsidP="000C6CDB">
            <w:pPr>
              <w:rPr>
                <w:sz w:val="20"/>
                <w:lang w:eastAsia="en-US"/>
              </w:rPr>
            </w:pPr>
            <w:r w:rsidRPr="000C6CDB">
              <w:rPr>
                <w:sz w:val="20"/>
                <w:lang w:eastAsia="en-US"/>
              </w:rPr>
              <w:t>12 Week</w:t>
            </w:r>
          </w:p>
        </w:tc>
        <w:tc>
          <w:tcPr>
            <w:tcW w:w="593" w:type="pct"/>
            <w:tcBorders>
              <w:top w:val="single" w:sz="4" w:space="0" w:color="auto"/>
              <w:left w:val="nil"/>
              <w:bottom w:val="single" w:sz="4" w:space="0" w:color="auto"/>
              <w:right w:val="single" w:sz="4" w:space="0" w:color="auto"/>
            </w:tcBorders>
            <w:noWrap/>
            <w:vAlign w:val="center"/>
            <w:hideMark/>
          </w:tcPr>
          <w:p w14:paraId="0ED6BC11" w14:textId="77777777" w:rsidR="000C6CDB" w:rsidRPr="000C6CDB" w:rsidRDefault="000C6CDB" w:rsidP="000C6CDB">
            <w:pPr>
              <w:jc w:val="center"/>
              <w:rPr>
                <w:rFonts w:cstheme="minorHAnsi"/>
                <w:sz w:val="20"/>
                <w:lang w:eastAsia="en-US"/>
              </w:rPr>
            </w:pPr>
            <w:r w:rsidRPr="000C6CDB">
              <w:rPr>
                <w:sz w:val="20"/>
                <w:lang w:eastAsia="en-US"/>
              </w:rPr>
              <w:t>$1000</w:t>
            </w:r>
          </w:p>
        </w:tc>
        <w:tc>
          <w:tcPr>
            <w:tcW w:w="659" w:type="pct"/>
            <w:tcBorders>
              <w:top w:val="nil"/>
              <w:left w:val="nil"/>
              <w:bottom w:val="single" w:sz="4" w:space="0" w:color="auto"/>
              <w:right w:val="single" w:sz="8" w:space="0" w:color="auto"/>
            </w:tcBorders>
            <w:noWrap/>
            <w:vAlign w:val="center"/>
            <w:hideMark/>
          </w:tcPr>
          <w:p w14:paraId="5EF997DD" w14:textId="77777777" w:rsidR="000C6CDB" w:rsidRPr="000C6CDB" w:rsidRDefault="000C6CDB" w:rsidP="000C6CDB">
            <w:pPr>
              <w:jc w:val="center"/>
              <w:rPr>
                <w:rFonts w:cstheme="minorHAnsi"/>
                <w:sz w:val="20"/>
                <w:lang w:eastAsia="en-US"/>
              </w:rPr>
            </w:pPr>
            <w:r w:rsidRPr="000C6CDB">
              <w:rPr>
                <w:sz w:val="20"/>
                <w:lang w:eastAsia="en-US"/>
              </w:rPr>
              <w:t>$2,500</w:t>
            </w:r>
          </w:p>
        </w:tc>
        <w:tc>
          <w:tcPr>
            <w:tcW w:w="659" w:type="pct"/>
            <w:tcBorders>
              <w:top w:val="nil"/>
              <w:left w:val="nil"/>
              <w:bottom w:val="single" w:sz="4" w:space="0" w:color="auto"/>
              <w:right w:val="single" w:sz="4" w:space="0" w:color="auto"/>
            </w:tcBorders>
            <w:noWrap/>
            <w:vAlign w:val="center"/>
            <w:hideMark/>
          </w:tcPr>
          <w:p w14:paraId="2843E243" w14:textId="77777777" w:rsidR="000C6CDB" w:rsidRPr="000C6CDB" w:rsidRDefault="000C6CDB" w:rsidP="000C6CDB">
            <w:pPr>
              <w:jc w:val="center"/>
              <w:rPr>
                <w:rFonts w:cstheme="minorHAnsi"/>
                <w:sz w:val="20"/>
                <w:lang w:eastAsia="en-US"/>
              </w:rPr>
            </w:pPr>
            <w:r w:rsidRPr="000C6CDB">
              <w:rPr>
                <w:sz w:val="20"/>
                <w:lang w:eastAsia="en-US"/>
              </w:rPr>
              <w:t>$1,500</w:t>
            </w:r>
          </w:p>
        </w:tc>
        <w:tc>
          <w:tcPr>
            <w:tcW w:w="659" w:type="pct"/>
            <w:tcBorders>
              <w:top w:val="nil"/>
              <w:left w:val="nil"/>
              <w:bottom w:val="single" w:sz="4" w:space="0" w:color="auto"/>
              <w:right w:val="single" w:sz="8" w:space="0" w:color="auto"/>
            </w:tcBorders>
            <w:noWrap/>
            <w:vAlign w:val="center"/>
            <w:hideMark/>
          </w:tcPr>
          <w:p w14:paraId="4F4BEA2C" w14:textId="77777777" w:rsidR="000C6CDB" w:rsidRPr="000C6CDB" w:rsidRDefault="000C6CDB" w:rsidP="000C6CDB">
            <w:pPr>
              <w:jc w:val="center"/>
              <w:rPr>
                <w:rFonts w:cstheme="minorHAnsi"/>
                <w:sz w:val="20"/>
                <w:lang w:eastAsia="en-US"/>
              </w:rPr>
            </w:pPr>
            <w:r w:rsidRPr="000C6CDB">
              <w:rPr>
                <w:sz w:val="20"/>
                <w:lang w:eastAsia="en-US"/>
              </w:rPr>
              <w:t>$3,750</w:t>
            </w:r>
          </w:p>
        </w:tc>
        <w:tc>
          <w:tcPr>
            <w:tcW w:w="659" w:type="pct"/>
            <w:tcBorders>
              <w:top w:val="nil"/>
              <w:left w:val="nil"/>
              <w:bottom w:val="single" w:sz="4" w:space="0" w:color="auto"/>
              <w:right w:val="single" w:sz="4" w:space="0" w:color="auto"/>
            </w:tcBorders>
            <w:noWrap/>
            <w:vAlign w:val="center"/>
            <w:hideMark/>
          </w:tcPr>
          <w:p w14:paraId="2E637EEA" w14:textId="77777777" w:rsidR="000C6CDB" w:rsidRPr="000C6CDB" w:rsidRDefault="000C6CDB" w:rsidP="000C6CDB">
            <w:pPr>
              <w:jc w:val="center"/>
              <w:rPr>
                <w:rFonts w:cstheme="minorHAnsi"/>
                <w:sz w:val="20"/>
                <w:lang w:eastAsia="en-US"/>
              </w:rPr>
            </w:pPr>
            <w:r w:rsidRPr="000C6CDB">
              <w:rPr>
                <w:sz w:val="20"/>
                <w:lang w:eastAsia="en-US"/>
              </w:rPr>
              <w:t>$2,000</w:t>
            </w:r>
          </w:p>
        </w:tc>
        <w:tc>
          <w:tcPr>
            <w:tcW w:w="660" w:type="pct"/>
            <w:tcBorders>
              <w:top w:val="nil"/>
              <w:left w:val="nil"/>
              <w:bottom w:val="single" w:sz="4" w:space="0" w:color="auto"/>
              <w:right w:val="single" w:sz="8" w:space="0" w:color="auto"/>
            </w:tcBorders>
            <w:noWrap/>
            <w:vAlign w:val="center"/>
            <w:hideMark/>
          </w:tcPr>
          <w:p w14:paraId="3A08A42F" w14:textId="77777777" w:rsidR="000C6CDB" w:rsidRPr="000C6CDB" w:rsidRDefault="000C6CDB" w:rsidP="000C6CDB">
            <w:pPr>
              <w:jc w:val="center"/>
              <w:rPr>
                <w:rFonts w:cstheme="minorHAnsi"/>
                <w:sz w:val="20"/>
                <w:lang w:eastAsia="en-US"/>
              </w:rPr>
            </w:pPr>
            <w:r w:rsidRPr="000C6CDB">
              <w:rPr>
                <w:sz w:val="20"/>
                <w:lang w:eastAsia="en-US"/>
              </w:rPr>
              <w:t>$5,000</w:t>
            </w:r>
          </w:p>
        </w:tc>
      </w:tr>
      <w:tr w:rsidR="000C6CDB" w:rsidRPr="000C6CDB" w14:paraId="2D8259E6" w14:textId="77777777" w:rsidTr="00F95202">
        <w:trPr>
          <w:trHeight w:val="315"/>
        </w:trPr>
        <w:tc>
          <w:tcPr>
            <w:tcW w:w="1111" w:type="pct"/>
            <w:tcBorders>
              <w:top w:val="nil"/>
              <w:left w:val="single" w:sz="8" w:space="0" w:color="auto"/>
              <w:bottom w:val="single" w:sz="8" w:space="0" w:color="auto"/>
              <w:right w:val="single" w:sz="8" w:space="0" w:color="auto"/>
            </w:tcBorders>
            <w:noWrap/>
            <w:vAlign w:val="center"/>
            <w:hideMark/>
          </w:tcPr>
          <w:p w14:paraId="33A2B4BB" w14:textId="77777777" w:rsidR="000C6CDB" w:rsidRPr="000C6CDB" w:rsidRDefault="000C6CDB" w:rsidP="000C6CDB">
            <w:pPr>
              <w:rPr>
                <w:sz w:val="20"/>
                <w:lang w:eastAsia="en-US"/>
              </w:rPr>
            </w:pPr>
            <w:r w:rsidRPr="000C6CDB">
              <w:rPr>
                <w:sz w:val="20"/>
                <w:lang w:eastAsia="en-US"/>
              </w:rPr>
              <w:t>26 Week</w:t>
            </w:r>
          </w:p>
        </w:tc>
        <w:tc>
          <w:tcPr>
            <w:tcW w:w="593" w:type="pct"/>
            <w:tcBorders>
              <w:top w:val="single" w:sz="4" w:space="0" w:color="auto"/>
              <w:left w:val="nil"/>
              <w:bottom w:val="single" w:sz="4" w:space="0" w:color="auto"/>
              <w:right w:val="single" w:sz="4" w:space="0" w:color="auto"/>
            </w:tcBorders>
            <w:noWrap/>
            <w:vAlign w:val="center"/>
            <w:hideMark/>
          </w:tcPr>
          <w:p w14:paraId="03FC4593" w14:textId="77777777" w:rsidR="000C6CDB" w:rsidRPr="000C6CDB" w:rsidRDefault="000C6CDB" w:rsidP="000C6CDB">
            <w:pPr>
              <w:jc w:val="center"/>
              <w:rPr>
                <w:rFonts w:cstheme="minorHAnsi"/>
                <w:sz w:val="20"/>
                <w:lang w:eastAsia="en-US"/>
              </w:rPr>
            </w:pPr>
            <w:r w:rsidRPr="000C6CDB">
              <w:rPr>
                <w:sz w:val="20"/>
                <w:lang w:eastAsia="en-US"/>
              </w:rPr>
              <w:t>$0</w:t>
            </w:r>
          </w:p>
        </w:tc>
        <w:tc>
          <w:tcPr>
            <w:tcW w:w="659" w:type="pct"/>
            <w:tcBorders>
              <w:top w:val="single" w:sz="4" w:space="0" w:color="auto"/>
              <w:left w:val="nil"/>
              <w:bottom w:val="single" w:sz="4" w:space="0" w:color="auto"/>
              <w:right w:val="single" w:sz="8" w:space="0" w:color="auto"/>
            </w:tcBorders>
            <w:noWrap/>
            <w:vAlign w:val="center"/>
            <w:hideMark/>
          </w:tcPr>
          <w:p w14:paraId="0005D180" w14:textId="77777777" w:rsidR="000C6CDB" w:rsidRPr="000C6CDB" w:rsidRDefault="000C6CDB" w:rsidP="000C6CDB">
            <w:pPr>
              <w:jc w:val="center"/>
              <w:rPr>
                <w:rFonts w:cstheme="minorHAnsi"/>
                <w:sz w:val="20"/>
                <w:lang w:eastAsia="en-US"/>
              </w:rPr>
            </w:pPr>
            <w:r w:rsidRPr="000C6CDB">
              <w:rPr>
                <w:sz w:val="20"/>
                <w:lang w:eastAsia="en-US"/>
              </w:rPr>
              <w:t>$3,125</w:t>
            </w:r>
          </w:p>
        </w:tc>
        <w:tc>
          <w:tcPr>
            <w:tcW w:w="659" w:type="pct"/>
            <w:tcBorders>
              <w:top w:val="nil"/>
              <w:left w:val="nil"/>
              <w:bottom w:val="single" w:sz="8" w:space="0" w:color="auto"/>
              <w:right w:val="single" w:sz="4" w:space="0" w:color="auto"/>
            </w:tcBorders>
            <w:noWrap/>
            <w:vAlign w:val="center"/>
            <w:hideMark/>
          </w:tcPr>
          <w:p w14:paraId="7A42DEB5" w14:textId="77777777" w:rsidR="000C6CDB" w:rsidRPr="000C6CDB" w:rsidRDefault="000C6CDB" w:rsidP="000C6CDB">
            <w:pPr>
              <w:jc w:val="center"/>
              <w:rPr>
                <w:rFonts w:cstheme="minorHAnsi"/>
                <w:sz w:val="20"/>
                <w:lang w:eastAsia="en-US"/>
              </w:rPr>
            </w:pPr>
            <w:r w:rsidRPr="000C6CDB">
              <w:rPr>
                <w:sz w:val="20"/>
                <w:lang w:eastAsia="en-US"/>
              </w:rPr>
              <w:t>$0</w:t>
            </w:r>
          </w:p>
        </w:tc>
        <w:tc>
          <w:tcPr>
            <w:tcW w:w="659" w:type="pct"/>
            <w:tcBorders>
              <w:top w:val="nil"/>
              <w:left w:val="nil"/>
              <w:bottom w:val="single" w:sz="8" w:space="0" w:color="auto"/>
              <w:right w:val="single" w:sz="8" w:space="0" w:color="auto"/>
            </w:tcBorders>
            <w:noWrap/>
            <w:vAlign w:val="center"/>
            <w:hideMark/>
          </w:tcPr>
          <w:p w14:paraId="7266C355" w14:textId="77777777" w:rsidR="000C6CDB" w:rsidRPr="000C6CDB" w:rsidRDefault="000C6CDB" w:rsidP="000C6CDB">
            <w:pPr>
              <w:jc w:val="center"/>
              <w:rPr>
                <w:rFonts w:cstheme="minorHAnsi"/>
                <w:sz w:val="20"/>
                <w:lang w:eastAsia="en-US"/>
              </w:rPr>
            </w:pPr>
            <w:r w:rsidRPr="000C6CDB">
              <w:rPr>
                <w:sz w:val="20"/>
                <w:lang w:eastAsia="en-US"/>
              </w:rPr>
              <w:t>$4,688</w:t>
            </w:r>
          </w:p>
        </w:tc>
        <w:tc>
          <w:tcPr>
            <w:tcW w:w="659" w:type="pct"/>
            <w:tcBorders>
              <w:top w:val="nil"/>
              <w:left w:val="nil"/>
              <w:bottom w:val="single" w:sz="8" w:space="0" w:color="auto"/>
              <w:right w:val="single" w:sz="4" w:space="0" w:color="auto"/>
            </w:tcBorders>
            <w:noWrap/>
            <w:vAlign w:val="center"/>
            <w:hideMark/>
          </w:tcPr>
          <w:p w14:paraId="6B608C23" w14:textId="77777777" w:rsidR="000C6CDB" w:rsidRPr="000C6CDB" w:rsidRDefault="000C6CDB" w:rsidP="000C6CDB">
            <w:pPr>
              <w:jc w:val="center"/>
              <w:rPr>
                <w:rFonts w:cstheme="minorHAnsi"/>
                <w:sz w:val="20"/>
                <w:lang w:eastAsia="en-US"/>
              </w:rPr>
            </w:pPr>
            <w:r w:rsidRPr="000C6CDB">
              <w:rPr>
                <w:sz w:val="20"/>
                <w:lang w:eastAsia="en-US"/>
              </w:rPr>
              <w:t>$0</w:t>
            </w:r>
          </w:p>
        </w:tc>
        <w:tc>
          <w:tcPr>
            <w:tcW w:w="660" w:type="pct"/>
            <w:tcBorders>
              <w:top w:val="nil"/>
              <w:left w:val="nil"/>
              <w:bottom w:val="single" w:sz="8" w:space="0" w:color="auto"/>
              <w:right w:val="single" w:sz="8" w:space="0" w:color="auto"/>
            </w:tcBorders>
            <w:noWrap/>
            <w:vAlign w:val="center"/>
            <w:hideMark/>
          </w:tcPr>
          <w:p w14:paraId="71ED0915" w14:textId="77777777" w:rsidR="000C6CDB" w:rsidRPr="000C6CDB" w:rsidRDefault="000C6CDB" w:rsidP="000C6CDB">
            <w:pPr>
              <w:jc w:val="center"/>
              <w:rPr>
                <w:rFonts w:cstheme="minorHAnsi"/>
                <w:sz w:val="20"/>
                <w:lang w:eastAsia="en-US"/>
              </w:rPr>
            </w:pPr>
            <w:r w:rsidRPr="000C6CDB">
              <w:rPr>
                <w:sz w:val="20"/>
                <w:lang w:eastAsia="en-US"/>
              </w:rPr>
              <w:t>$6,250</w:t>
            </w:r>
          </w:p>
        </w:tc>
      </w:tr>
      <w:tr w:rsidR="000C6CDB" w:rsidRPr="000C6CDB" w14:paraId="4F4D7B12" w14:textId="77777777" w:rsidTr="00F95202">
        <w:trPr>
          <w:trHeight w:val="315"/>
        </w:trPr>
        <w:tc>
          <w:tcPr>
            <w:tcW w:w="1111" w:type="pct"/>
            <w:tcBorders>
              <w:top w:val="nil"/>
              <w:left w:val="single" w:sz="8" w:space="0" w:color="auto"/>
              <w:bottom w:val="single" w:sz="8" w:space="0" w:color="auto"/>
              <w:right w:val="single" w:sz="8" w:space="0" w:color="auto"/>
            </w:tcBorders>
            <w:noWrap/>
            <w:vAlign w:val="center"/>
            <w:hideMark/>
          </w:tcPr>
          <w:p w14:paraId="7CBF9C5A" w14:textId="77777777" w:rsidR="000C6CDB" w:rsidRPr="000C6CDB" w:rsidRDefault="000C6CDB" w:rsidP="000C6CDB">
            <w:pPr>
              <w:rPr>
                <w:rFonts w:cstheme="minorHAnsi"/>
                <w:b/>
                <w:sz w:val="20"/>
                <w:lang w:eastAsia="en-US"/>
              </w:rPr>
            </w:pPr>
            <w:r w:rsidRPr="000C6CDB">
              <w:rPr>
                <w:rFonts w:cstheme="minorHAnsi"/>
                <w:b/>
                <w:sz w:val="20"/>
                <w:lang w:eastAsia="en-US"/>
              </w:rPr>
              <w:t>Total</w:t>
            </w:r>
          </w:p>
        </w:tc>
        <w:tc>
          <w:tcPr>
            <w:tcW w:w="593" w:type="pct"/>
            <w:tcBorders>
              <w:top w:val="single" w:sz="4" w:space="0" w:color="auto"/>
              <w:left w:val="nil"/>
              <w:bottom w:val="single" w:sz="4" w:space="0" w:color="auto"/>
              <w:right w:val="single" w:sz="4" w:space="0" w:color="auto"/>
            </w:tcBorders>
            <w:noWrap/>
            <w:vAlign w:val="center"/>
            <w:hideMark/>
          </w:tcPr>
          <w:p w14:paraId="5DDE13B1" w14:textId="77777777" w:rsidR="000C6CDB" w:rsidRPr="000C6CDB" w:rsidRDefault="000C6CDB" w:rsidP="000C6CDB">
            <w:pPr>
              <w:jc w:val="center"/>
              <w:rPr>
                <w:b/>
                <w:sz w:val="20"/>
                <w:lang w:eastAsia="en-US"/>
              </w:rPr>
            </w:pPr>
            <w:r w:rsidRPr="000C6CDB">
              <w:rPr>
                <w:b/>
                <w:sz w:val="20"/>
                <w:lang w:eastAsia="en-US"/>
              </w:rPr>
              <w:t>$1,500</w:t>
            </w:r>
          </w:p>
        </w:tc>
        <w:tc>
          <w:tcPr>
            <w:tcW w:w="659" w:type="pct"/>
            <w:tcBorders>
              <w:top w:val="single" w:sz="4" w:space="0" w:color="auto"/>
              <w:left w:val="nil"/>
              <w:bottom w:val="single" w:sz="4" w:space="0" w:color="auto"/>
              <w:right w:val="single" w:sz="8" w:space="0" w:color="auto"/>
            </w:tcBorders>
            <w:noWrap/>
            <w:vAlign w:val="center"/>
            <w:hideMark/>
          </w:tcPr>
          <w:p w14:paraId="2BA655D4" w14:textId="77777777" w:rsidR="000C6CDB" w:rsidRPr="000C6CDB" w:rsidRDefault="000C6CDB" w:rsidP="000C6CDB">
            <w:pPr>
              <w:jc w:val="center"/>
              <w:rPr>
                <w:b/>
                <w:sz w:val="20"/>
                <w:lang w:eastAsia="en-US"/>
              </w:rPr>
            </w:pPr>
            <w:r w:rsidRPr="000C6CDB">
              <w:rPr>
                <w:b/>
                <w:sz w:val="20"/>
                <w:lang w:eastAsia="en-US"/>
              </w:rPr>
              <w:t>$6,875</w:t>
            </w:r>
          </w:p>
        </w:tc>
        <w:tc>
          <w:tcPr>
            <w:tcW w:w="659" w:type="pct"/>
            <w:tcBorders>
              <w:top w:val="nil"/>
              <w:left w:val="nil"/>
              <w:bottom w:val="single" w:sz="8" w:space="0" w:color="auto"/>
              <w:right w:val="single" w:sz="4" w:space="0" w:color="auto"/>
            </w:tcBorders>
            <w:noWrap/>
            <w:vAlign w:val="center"/>
            <w:hideMark/>
          </w:tcPr>
          <w:p w14:paraId="27376867" w14:textId="77777777" w:rsidR="000C6CDB" w:rsidRPr="000C6CDB" w:rsidRDefault="000C6CDB" w:rsidP="000C6CDB">
            <w:pPr>
              <w:jc w:val="center"/>
              <w:rPr>
                <w:b/>
                <w:sz w:val="20"/>
                <w:lang w:eastAsia="en-US"/>
              </w:rPr>
            </w:pPr>
            <w:r w:rsidRPr="000C6CDB">
              <w:rPr>
                <w:b/>
                <w:sz w:val="20"/>
                <w:lang w:eastAsia="en-US"/>
              </w:rPr>
              <w:t>$2,250</w:t>
            </w:r>
          </w:p>
        </w:tc>
        <w:tc>
          <w:tcPr>
            <w:tcW w:w="659" w:type="pct"/>
            <w:tcBorders>
              <w:top w:val="nil"/>
              <w:left w:val="nil"/>
              <w:bottom w:val="single" w:sz="8" w:space="0" w:color="auto"/>
              <w:right w:val="single" w:sz="8" w:space="0" w:color="auto"/>
            </w:tcBorders>
            <w:noWrap/>
            <w:vAlign w:val="center"/>
            <w:hideMark/>
          </w:tcPr>
          <w:p w14:paraId="13AD0EB6" w14:textId="77777777" w:rsidR="000C6CDB" w:rsidRPr="000C6CDB" w:rsidRDefault="000C6CDB" w:rsidP="000C6CDB">
            <w:pPr>
              <w:jc w:val="center"/>
              <w:rPr>
                <w:b/>
                <w:sz w:val="20"/>
                <w:lang w:eastAsia="en-US"/>
              </w:rPr>
            </w:pPr>
            <w:r w:rsidRPr="000C6CDB">
              <w:rPr>
                <w:b/>
                <w:sz w:val="20"/>
                <w:lang w:eastAsia="en-US"/>
              </w:rPr>
              <w:t>$10,313</w:t>
            </w:r>
          </w:p>
        </w:tc>
        <w:tc>
          <w:tcPr>
            <w:tcW w:w="659" w:type="pct"/>
            <w:tcBorders>
              <w:top w:val="nil"/>
              <w:left w:val="nil"/>
              <w:bottom w:val="single" w:sz="8" w:space="0" w:color="auto"/>
              <w:right w:val="single" w:sz="4" w:space="0" w:color="auto"/>
            </w:tcBorders>
            <w:noWrap/>
            <w:vAlign w:val="center"/>
            <w:hideMark/>
          </w:tcPr>
          <w:p w14:paraId="711A270B" w14:textId="77777777" w:rsidR="000C6CDB" w:rsidRPr="000C6CDB" w:rsidRDefault="000C6CDB" w:rsidP="000C6CDB">
            <w:pPr>
              <w:jc w:val="center"/>
              <w:rPr>
                <w:b/>
                <w:sz w:val="20"/>
                <w:lang w:eastAsia="en-US"/>
              </w:rPr>
            </w:pPr>
            <w:r w:rsidRPr="000C6CDB">
              <w:rPr>
                <w:b/>
                <w:sz w:val="20"/>
                <w:lang w:eastAsia="en-US"/>
              </w:rPr>
              <w:t>$3,000</w:t>
            </w:r>
          </w:p>
        </w:tc>
        <w:tc>
          <w:tcPr>
            <w:tcW w:w="660" w:type="pct"/>
            <w:tcBorders>
              <w:top w:val="nil"/>
              <w:left w:val="nil"/>
              <w:bottom w:val="single" w:sz="8" w:space="0" w:color="auto"/>
              <w:right w:val="single" w:sz="8" w:space="0" w:color="auto"/>
            </w:tcBorders>
            <w:noWrap/>
            <w:vAlign w:val="center"/>
            <w:hideMark/>
          </w:tcPr>
          <w:p w14:paraId="1358C36A" w14:textId="77777777" w:rsidR="000C6CDB" w:rsidRPr="000C6CDB" w:rsidRDefault="000C6CDB" w:rsidP="000C6CDB">
            <w:pPr>
              <w:jc w:val="center"/>
              <w:rPr>
                <w:b/>
                <w:sz w:val="20"/>
                <w:lang w:eastAsia="en-US"/>
              </w:rPr>
            </w:pPr>
            <w:r w:rsidRPr="000C6CDB">
              <w:rPr>
                <w:b/>
                <w:sz w:val="20"/>
                <w:lang w:eastAsia="en-US"/>
              </w:rPr>
              <w:t>$13,750</w:t>
            </w:r>
          </w:p>
        </w:tc>
      </w:tr>
      <w:tr w:rsidR="000C6CDB" w:rsidRPr="000C6CDB" w14:paraId="6F9422A4" w14:textId="77777777" w:rsidTr="00F95202">
        <w:trPr>
          <w:trHeight w:val="315"/>
        </w:trPr>
        <w:tc>
          <w:tcPr>
            <w:tcW w:w="1111" w:type="pct"/>
            <w:tcBorders>
              <w:top w:val="nil"/>
              <w:left w:val="single" w:sz="8" w:space="0" w:color="auto"/>
              <w:bottom w:val="single" w:sz="8" w:space="0" w:color="auto"/>
              <w:right w:val="single" w:sz="8" w:space="0" w:color="auto"/>
            </w:tcBorders>
            <w:noWrap/>
            <w:vAlign w:val="center"/>
            <w:hideMark/>
          </w:tcPr>
          <w:p w14:paraId="6A7738E7" w14:textId="77777777" w:rsidR="000C6CDB" w:rsidRPr="000C6CDB" w:rsidRDefault="000C6CDB" w:rsidP="000C6CDB">
            <w:pPr>
              <w:rPr>
                <w:rFonts w:cstheme="minorHAnsi"/>
                <w:b/>
                <w:sz w:val="20"/>
                <w:lang w:eastAsia="en-US"/>
              </w:rPr>
            </w:pPr>
            <w:r w:rsidRPr="000C6CDB">
              <w:rPr>
                <w:rFonts w:cstheme="minorHAnsi"/>
                <w:b/>
                <w:sz w:val="20"/>
                <w:lang w:eastAsia="en-US"/>
              </w:rPr>
              <w:t xml:space="preserve">Education Outcomes </w:t>
            </w:r>
          </w:p>
        </w:tc>
        <w:tc>
          <w:tcPr>
            <w:tcW w:w="3889" w:type="pct"/>
            <w:gridSpan w:val="6"/>
            <w:tcBorders>
              <w:top w:val="single" w:sz="4" w:space="0" w:color="auto"/>
              <w:left w:val="nil"/>
              <w:bottom w:val="single" w:sz="4" w:space="0" w:color="auto"/>
              <w:right w:val="single" w:sz="8" w:space="0" w:color="auto"/>
            </w:tcBorders>
            <w:noWrap/>
            <w:vAlign w:val="center"/>
            <w:hideMark/>
          </w:tcPr>
          <w:p w14:paraId="7ACEEE2D" w14:textId="77777777" w:rsidR="000C6CDB" w:rsidRPr="000C6CDB" w:rsidRDefault="000C6CDB" w:rsidP="000C6CDB">
            <w:pPr>
              <w:jc w:val="center"/>
              <w:rPr>
                <w:b/>
                <w:sz w:val="20"/>
                <w:lang w:eastAsia="en-US"/>
              </w:rPr>
            </w:pPr>
            <w:r w:rsidRPr="000C6CDB">
              <w:rPr>
                <w:b/>
                <w:sz w:val="20"/>
                <w:lang w:eastAsia="en-US"/>
              </w:rPr>
              <w:t>$1250</w:t>
            </w:r>
          </w:p>
        </w:tc>
      </w:tr>
    </w:tbl>
    <w:p w14:paraId="2101D5CE" w14:textId="77777777" w:rsidR="000C6CDB" w:rsidRPr="000C6CDB" w:rsidRDefault="000C6CDB" w:rsidP="000C6CDB">
      <w:pPr>
        <w:suppressAutoHyphens/>
        <w:spacing w:before="120" w:after="120" w:line="264" w:lineRule="auto"/>
        <w:outlineLvl w:val="1"/>
        <w:rPr>
          <w:i/>
          <w:sz w:val="20"/>
        </w:rPr>
      </w:pPr>
      <w:r w:rsidRPr="000C6CDB">
        <w:rPr>
          <w:i/>
          <w:sz w:val="20"/>
        </w:rPr>
        <w:t>Note 1: Employment Providers providing Services to Stream Participants who live in Regional Locations are entitled to claim an Outcome Payment with a regional loading as set out in Table 1B.</w:t>
      </w:r>
    </w:p>
    <w:p w14:paraId="5E740CC9" w14:textId="77777777" w:rsidR="000C6CDB" w:rsidRPr="000C6CDB" w:rsidRDefault="000C6CDB" w:rsidP="000C6CDB">
      <w:pPr>
        <w:suppressAutoHyphens/>
        <w:spacing w:before="120" w:after="120" w:line="264" w:lineRule="auto"/>
        <w:outlineLvl w:val="1"/>
        <w:rPr>
          <w:i/>
          <w:sz w:val="20"/>
        </w:rPr>
      </w:pPr>
      <w:r w:rsidRPr="000C6CDB">
        <w:rPr>
          <w:i/>
          <w:sz w:val="20"/>
        </w:rPr>
        <w:t xml:space="preserve">Note 2: </w:t>
      </w:r>
      <w:r w:rsidRPr="000C6CDB">
        <w:rPr>
          <w:i/>
          <w:sz w:val="20"/>
        </w:rPr>
        <w:tab/>
        <w:t>The amount of the Outcome Payment payable to the Provider is determined by:</w:t>
      </w:r>
    </w:p>
    <w:p w14:paraId="251B69C4" w14:textId="77777777" w:rsidR="000C6CDB" w:rsidRPr="000C6CDB" w:rsidRDefault="000C6CDB" w:rsidP="000C6CDB">
      <w:pPr>
        <w:suppressAutoHyphens/>
        <w:spacing w:before="120" w:after="120" w:line="264" w:lineRule="auto"/>
        <w:outlineLvl w:val="1"/>
        <w:rPr>
          <w:i/>
          <w:sz w:val="20"/>
        </w:rPr>
      </w:pPr>
      <w:r w:rsidRPr="000C6CDB">
        <w:rPr>
          <w:i/>
          <w:sz w:val="20"/>
        </w:rPr>
        <w:t>(a)</w:t>
      </w:r>
      <w:r w:rsidRPr="000C6CDB">
        <w:rPr>
          <w:i/>
          <w:sz w:val="20"/>
        </w:rPr>
        <w:tab/>
        <w:t>the Stream Participant’s Period of Unemployment;</w:t>
      </w:r>
    </w:p>
    <w:p w14:paraId="27B54983" w14:textId="77777777" w:rsidR="000C6CDB" w:rsidRPr="000C6CDB" w:rsidRDefault="000C6CDB" w:rsidP="000C6CDB">
      <w:pPr>
        <w:suppressAutoHyphens/>
        <w:spacing w:before="120" w:after="120" w:line="264" w:lineRule="auto"/>
        <w:outlineLvl w:val="1"/>
        <w:rPr>
          <w:i/>
          <w:sz w:val="20"/>
        </w:rPr>
      </w:pPr>
      <w:r w:rsidRPr="000C6CDB">
        <w:rPr>
          <w:i/>
          <w:sz w:val="20"/>
        </w:rPr>
        <w:t>(b)</w:t>
      </w:r>
      <w:r w:rsidRPr="000C6CDB">
        <w:rPr>
          <w:i/>
          <w:sz w:val="20"/>
        </w:rPr>
        <w:tab/>
        <w:t>the Stream that the Stream Participant was in on the Job Seeker Placement Start Date; and</w:t>
      </w:r>
    </w:p>
    <w:p w14:paraId="70D2011A" w14:textId="77777777" w:rsidR="000C6CDB" w:rsidRPr="000C6CDB" w:rsidRDefault="000C6CDB" w:rsidP="000C6CDB">
      <w:pPr>
        <w:suppressAutoHyphens/>
        <w:spacing w:before="120" w:after="120" w:line="264" w:lineRule="auto"/>
        <w:outlineLvl w:val="1"/>
        <w:rPr>
          <w:i/>
          <w:sz w:val="20"/>
        </w:rPr>
      </w:pPr>
      <w:r w:rsidRPr="000C6CDB">
        <w:rPr>
          <w:i/>
          <w:sz w:val="20"/>
        </w:rPr>
        <w:t>(c)</w:t>
      </w:r>
      <w:r w:rsidRPr="000C6CDB">
        <w:rPr>
          <w:i/>
          <w:sz w:val="20"/>
        </w:rPr>
        <w:tab/>
        <w:t>whether the Stream Participant has satisfied the requirements for a Full Outcome or a Partial Outcome.</w:t>
      </w:r>
    </w:p>
    <w:p w14:paraId="43812C78" w14:textId="6C1628C6" w:rsidR="000C6CDB" w:rsidRPr="000C6CDB" w:rsidRDefault="000C6CDB" w:rsidP="000C6CDB">
      <w:pPr>
        <w:suppressAutoHyphens/>
        <w:spacing w:before="120" w:after="120" w:line="264" w:lineRule="auto"/>
        <w:outlineLvl w:val="1"/>
        <w:rPr>
          <w:i/>
          <w:sz w:val="20"/>
        </w:rPr>
      </w:pPr>
      <w:r w:rsidRPr="000C6CDB">
        <w:rPr>
          <w:i/>
          <w:sz w:val="20"/>
        </w:rPr>
        <w:t xml:space="preserve">Note 3: In accordance with clause 126.1(a), the amounts of the Outcome Payments in Tables 1A and 1B will increase by 7.8% from 1 January 2018 for all Employment Outcomes and Education Outcomes </w:t>
      </w:r>
      <w:r w:rsidR="00975AC4">
        <w:rPr>
          <w:i/>
          <w:sz w:val="20"/>
        </w:rPr>
        <w:t xml:space="preserve">where the relevant Outcome Period ends </w:t>
      </w:r>
      <w:r w:rsidRPr="000C6CDB">
        <w:rPr>
          <w:i/>
          <w:sz w:val="20"/>
        </w:rPr>
        <w:t>on or after 1 January 2018.</w:t>
      </w:r>
    </w:p>
    <w:p w14:paraId="4D93D255" w14:textId="77777777" w:rsidR="000C6CDB" w:rsidRPr="000C6CDB" w:rsidRDefault="000C6CDB" w:rsidP="000C6CDB">
      <w:pPr>
        <w:rPr>
          <w:i/>
          <w:sz w:val="20"/>
        </w:rPr>
      </w:pPr>
      <w:r w:rsidRPr="000C6CDB">
        <w:rPr>
          <w:sz w:val="20"/>
          <w:lang w:eastAsia="en-US"/>
        </w:rPr>
        <w:br w:type="page"/>
      </w:r>
    </w:p>
    <w:p w14:paraId="3AF8DF72" w14:textId="77777777" w:rsidR="000C6CDB" w:rsidRPr="008E427D" w:rsidRDefault="000C6CDB" w:rsidP="000C6CDB">
      <w:pPr>
        <w:rPr>
          <w:rFonts w:cstheme="minorHAnsi"/>
          <w:b/>
          <w:sz w:val="24"/>
          <w:szCs w:val="24"/>
          <w:lang w:eastAsia="en-US"/>
        </w:rPr>
      </w:pPr>
      <w:r w:rsidRPr="008E427D">
        <w:rPr>
          <w:rFonts w:cstheme="minorHAnsi"/>
          <w:b/>
          <w:sz w:val="24"/>
          <w:szCs w:val="24"/>
          <w:lang w:eastAsia="en-US"/>
        </w:rPr>
        <w:lastRenderedPageBreak/>
        <w:t>Table 1C –  PaTH Internships: Outcome Payments for Path Interns in Non-regional Locations</w:t>
      </w:r>
    </w:p>
    <w:tbl>
      <w:tblPr>
        <w:tblW w:w="4962" w:type="pct"/>
        <w:tblInd w:w="10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2309"/>
        <w:gridCol w:w="2601"/>
        <w:gridCol w:w="2738"/>
        <w:gridCol w:w="2740"/>
      </w:tblGrid>
      <w:tr w:rsidR="000C6CDB" w:rsidRPr="008E427D" w14:paraId="4BF81594" w14:textId="77777777" w:rsidTr="00F95202">
        <w:trPr>
          <w:trHeight w:val="315"/>
        </w:trPr>
        <w:tc>
          <w:tcPr>
            <w:tcW w:w="1111" w:type="pct"/>
            <w:noWrap/>
            <w:vAlign w:val="center"/>
            <w:hideMark/>
          </w:tcPr>
          <w:p w14:paraId="78A0E6B6" w14:textId="77777777" w:rsidR="000C6CDB" w:rsidRPr="008E427D" w:rsidRDefault="000C6CDB" w:rsidP="000C6CDB">
            <w:pPr>
              <w:jc w:val="center"/>
              <w:rPr>
                <w:rFonts w:cstheme="minorHAnsi"/>
                <w:b/>
                <w:bCs/>
                <w:sz w:val="20"/>
                <w:szCs w:val="22"/>
                <w:lang w:eastAsia="en-US"/>
              </w:rPr>
            </w:pPr>
            <w:r w:rsidRPr="008E427D">
              <w:rPr>
                <w:rFonts w:cstheme="minorHAnsi"/>
                <w:b/>
                <w:sz w:val="20"/>
                <w:szCs w:val="22"/>
                <w:lang w:eastAsia="en-US"/>
              </w:rPr>
              <w:t>Path Intern type</w:t>
            </w:r>
          </w:p>
        </w:tc>
        <w:tc>
          <w:tcPr>
            <w:tcW w:w="1252" w:type="pct"/>
            <w:noWrap/>
            <w:vAlign w:val="center"/>
            <w:hideMark/>
          </w:tcPr>
          <w:p w14:paraId="4FBFCD33" w14:textId="77777777" w:rsidR="000C6CDB" w:rsidRPr="008E427D" w:rsidRDefault="000C6CDB" w:rsidP="000C6CDB">
            <w:pPr>
              <w:jc w:val="center"/>
              <w:rPr>
                <w:rFonts w:cstheme="minorHAnsi"/>
                <w:b/>
                <w:sz w:val="20"/>
                <w:szCs w:val="22"/>
                <w:lang w:eastAsia="en-US"/>
              </w:rPr>
            </w:pPr>
            <w:r w:rsidRPr="008E427D">
              <w:rPr>
                <w:rFonts w:cstheme="minorHAnsi"/>
                <w:b/>
                <w:sz w:val="20"/>
                <w:szCs w:val="22"/>
                <w:lang w:eastAsia="en-US"/>
              </w:rPr>
              <w:t>Period of Unemployment</w:t>
            </w:r>
          </w:p>
          <w:p w14:paraId="0C300BC0" w14:textId="77777777" w:rsidR="000C6CDB" w:rsidRPr="008E427D" w:rsidRDefault="000C6CDB" w:rsidP="000C6CDB">
            <w:pPr>
              <w:jc w:val="center"/>
              <w:rPr>
                <w:rFonts w:cstheme="minorHAnsi"/>
                <w:b/>
                <w:sz w:val="20"/>
                <w:szCs w:val="22"/>
                <w:lang w:eastAsia="en-US"/>
              </w:rPr>
            </w:pPr>
            <w:r w:rsidRPr="008E427D">
              <w:rPr>
                <w:rFonts w:cstheme="minorHAnsi"/>
                <w:b/>
                <w:sz w:val="20"/>
                <w:szCs w:val="22"/>
                <w:lang w:eastAsia="en-US"/>
              </w:rPr>
              <w:t>(less than 24 months inclusive)</w:t>
            </w:r>
          </w:p>
        </w:tc>
        <w:tc>
          <w:tcPr>
            <w:tcW w:w="1318" w:type="pct"/>
            <w:noWrap/>
            <w:vAlign w:val="center"/>
            <w:hideMark/>
          </w:tcPr>
          <w:p w14:paraId="2A3F7FA5" w14:textId="77777777" w:rsidR="000C6CDB" w:rsidRPr="008E427D" w:rsidRDefault="000C6CDB" w:rsidP="000C6CDB">
            <w:pPr>
              <w:jc w:val="center"/>
              <w:rPr>
                <w:rFonts w:cstheme="minorHAnsi"/>
                <w:b/>
                <w:sz w:val="20"/>
                <w:szCs w:val="22"/>
                <w:lang w:eastAsia="en-US"/>
              </w:rPr>
            </w:pPr>
            <w:r w:rsidRPr="008E427D">
              <w:rPr>
                <w:rFonts w:cstheme="minorHAnsi"/>
                <w:b/>
                <w:sz w:val="20"/>
                <w:szCs w:val="22"/>
                <w:lang w:eastAsia="en-US"/>
              </w:rPr>
              <w:t>Period of Unemployment</w:t>
            </w:r>
          </w:p>
          <w:p w14:paraId="6110ADF0" w14:textId="77777777" w:rsidR="000C6CDB" w:rsidRPr="008E427D" w:rsidRDefault="000C6CDB" w:rsidP="000C6CDB">
            <w:pPr>
              <w:jc w:val="center"/>
              <w:rPr>
                <w:rFonts w:cstheme="minorHAnsi"/>
                <w:b/>
                <w:sz w:val="20"/>
                <w:szCs w:val="22"/>
                <w:lang w:eastAsia="en-US"/>
              </w:rPr>
            </w:pPr>
            <w:r w:rsidRPr="008E427D">
              <w:rPr>
                <w:rFonts w:cstheme="minorHAnsi"/>
                <w:b/>
                <w:sz w:val="20"/>
                <w:szCs w:val="22"/>
                <w:lang w:eastAsia="en-US"/>
              </w:rPr>
              <w:t>(24-59 months inclusive)</w:t>
            </w:r>
          </w:p>
        </w:tc>
        <w:tc>
          <w:tcPr>
            <w:tcW w:w="1319" w:type="pct"/>
            <w:noWrap/>
            <w:vAlign w:val="center"/>
            <w:hideMark/>
          </w:tcPr>
          <w:p w14:paraId="57EDB796" w14:textId="77777777" w:rsidR="000C6CDB" w:rsidRPr="008E427D" w:rsidRDefault="000C6CDB" w:rsidP="000C6CDB">
            <w:pPr>
              <w:jc w:val="center"/>
              <w:rPr>
                <w:rFonts w:cstheme="minorHAnsi"/>
                <w:b/>
                <w:sz w:val="20"/>
                <w:szCs w:val="22"/>
                <w:lang w:eastAsia="en-US"/>
              </w:rPr>
            </w:pPr>
            <w:r w:rsidRPr="008E427D">
              <w:rPr>
                <w:rFonts w:cstheme="minorHAnsi"/>
                <w:b/>
                <w:sz w:val="20"/>
                <w:szCs w:val="22"/>
                <w:lang w:eastAsia="en-US"/>
              </w:rPr>
              <w:t>Period of Unemployment</w:t>
            </w:r>
          </w:p>
          <w:p w14:paraId="55A8E8CE" w14:textId="77777777" w:rsidR="000C6CDB" w:rsidRPr="008E427D" w:rsidRDefault="000C6CDB" w:rsidP="000C6CDB">
            <w:pPr>
              <w:jc w:val="center"/>
              <w:rPr>
                <w:rFonts w:cstheme="minorHAnsi"/>
                <w:b/>
                <w:sz w:val="20"/>
                <w:szCs w:val="22"/>
                <w:lang w:eastAsia="en-US"/>
              </w:rPr>
            </w:pPr>
            <w:r w:rsidRPr="008E427D">
              <w:rPr>
                <w:rFonts w:cstheme="minorHAnsi"/>
                <w:b/>
                <w:sz w:val="20"/>
                <w:szCs w:val="22"/>
                <w:lang w:eastAsia="en-US"/>
              </w:rPr>
              <w:t>(60 months inclusive plus)</w:t>
            </w:r>
          </w:p>
        </w:tc>
      </w:tr>
      <w:tr w:rsidR="000C6CDB" w:rsidRPr="008E427D" w14:paraId="1C7C8C10" w14:textId="77777777" w:rsidTr="00F95202">
        <w:trPr>
          <w:trHeight w:val="315"/>
        </w:trPr>
        <w:tc>
          <w:tcPr>
            <w:tcW w:w="1111" w:type="pct"/>
            <w:noWrap/>
            <w:vAlign w:val="center"/>
            <w:hideMark/>
          </w:tcPr>
          <w:p w14:paraId="0760BA71" w14:textId="77777777" w:rsidR="000C6CDB" w:rsidRPr="008E427D" w:rsidRDefault="000C6CDB" w:rsidP="000C6CDB">
            <w:pPr>
              <w:jc w:val="center"/>
              <w:rPr>
                <w:rFonts w:cstheme="minorHAnsi"/>
                <w:b/>
                <w:bCs/>
                <w:sz w:val="20"/>
                <w:szCs w:val="22"/>
                <w:lang w:eastAsia="en-US"/>
              </w:rPr>
            </w:pPr>
            <w:r w:rsidRPr="008E427D">
              <w:rPr>
                <w:rFonts w:cstheme="minorHAnsi"/>
                <w:b/>
                <w:bCs/>
                <w:sz w:val="20"/>
                <w:szCs w:val="22"/>
                <w:lang w:eastAsia="en-US"/>
              </w:rPr>
              <w:t>Stream A</w:t>
            </w:r>
          </w:p>
        </w:tc>
        <w:tc>
          <w:tcPr>
            <w:tcW w:w="1252" w:type="pct"/>
            <w:noWrap/>
            <w:vAlign w:val="center"/>
          </w:tcPr>
          <w:p w14:paraId="24DD3534" w14:textId="77777777" w:rsidR="000C6CDB" w:rsidRPr="008E427D" w:rsidRDefault="000C6CDB" w:rsidP="000C6CDB">
            <w:pPr>
              <w:jc w:val="center"/>
              <w:rPr>
                <w:rFonts w:cstheme="minorHAnsi"/>
                <w:b/>
                <w:sz w:val="20"/>
                <w:szCs w:val="22"/>
                <w:lang w:eastAsia="en-US"/>
              </w:rPr>
            </w:pPr>
            <w:r w:rsidRPr="008E427D">
              <w:rPr>
                <w:rFonts w:cstheme="minorHAnsi"/>
                <w:sz w:val="20"/>
                <w:szCs w:val="22"/>
                <w:lang w:eastAsia="en-US"/>
              </w:rPr>
              <w:t>$400</w:t>
            </w:r>
          </w:p>
        </w:tc>
        <w:tc>
          <w:tcPr>
            <w:tcW w:w="1318" w:type="pct"/>
            <w:noWrap/>
            <w:vAlign w:val="center"/>
          </w:tcPr>
          <w:p w14:paraId="554ECF8D" w14:textId="77777777" w:rsidR="000C6CDB" w:rsidRPr="008E427D" w:rsidRDefault="000C6CDB" w:rsidP="000C6CDB">
            <w:pPr>
              <w:jc w:val="center"/>
              <w:rPr>
                <w:rFonts w:cstheme="minorHAnsi"/>
                <w:b/>
                <w:sz w:val="20"/>
                <w:szCs w:val="22"/>
                <w:lang w:eastAsia="en-US"/>
              </w:rPr>
            </w:pPr>
            <w:r w:rsidRPr="008E427D">
              <w:rPr>
                <w:rFonts w:cstheme="minorHAnsi"/>
                <w:sz w:val="20"/>
                <w:szCs w:val="22"/>
                <w:lang w:eastAsia="en-US"/>
              </w:rPr>
              <w:t>$500</w:t>
            </w:r>
          </w:p>
        </w:tc>
        <w:tc>
          <w:tcPr>
            <w:tcW w:w="1319" w:type="pct"/>
            <w:noWrap/>
            <w:vAlign w:val="center"/>
          </w:tcPr>
          <w:p w14:paraId="4B7D2EE3" w14:textId="77777777" w:rsidR="000C6CDB" w:rsidRPr="008E427D" w:rsidRDefault="000C6CDB" w:rsidP="000C6CDB">
            <w:pPr>
              <w:jc w:val="center"/>
              <w:rPr>
                <w:rFonts w:cstheme="minorHAnsi"/>
                <w:b/>
                <w:sz w:val="20"/>
                <w:szCs w:val="22"/>
                <w:lang w:eastAsia="en-US"/>
              </w:rPr>
            </w:pPr>
            <w:r w:rsidRPr="008E427D">
              <w:rPr>
                <w:rFonts w:cstheme="minorHAnsi"/>
                <w:sz w:val="20"/>
                <w:szCs w:val="22"/>
                <w:lang w:eastAsia="en-US"/>
              </w:rPr>
              <w:t>$600</w:t>
            </w:r>
          </w:p>
        </w:tc>
      </w:tr>
      <w:tr w:rsidR="000C6CDB" w:rsidRPr="008E427D" w14:paraId="26F71345" w14:textId="77777777" w:rsidTr="00F95202">
        <w:trPr>
          <w:trHeight w:val="315"/>
        </w:trPr>
        <w:tc>
          <w:tcPr>
            <w:tcW w:w="1111" w:type="pct"/>
            <w:noWrap/>
            <w:vAlign w:val="center"/>
            <w:hideMark/>
          </w:tcPr>
          <w:p w14:paraId="7116143B" w14:textId="77777777" w:rsidR="000C6CDB" w:rsidRPr="008E427D" w:rsidRDefault="000C6CDB" w:rsidP="000C6CDB">
            <w:pPr>
              <w:jc w:val="center"/>
              <w:rPr>
                <w:rFonts w:cstheme="minorHAnsi"/>
                <w:b/>
                <w:bCs/>
                <w:sz w:val="20"/>
                <w:szCs w:val="22"/>
                <w:lang w:eastAsia="en-US"/>
              </w:rPr>
            </w:pPr>
            <w:r w:rsidRPr="008E427D">
              <w:rPr>
                <w:rFonts w:cstheme="minorHAnsi"/>
                <w:b/>
                <w:bCs/>
                <w:sz w:val="20"/>
                <w:szCs w:val="22"/>
                <w:lang w:eastAsia="en-US"/>
              </w:rPr>
              <w:t>Stream B</w:t>
            </w:r>
          </w:p>
        </w:tc>
        <w:tc>
          <w:tcPr>
            <w:tcW w:w="1252" w:type="pct"/>
            <w:noWrap/>
            <w:vAlign w:val="center"/>
          </w:tcPr>
          <w:p w14:paraId="77131424" w14:textId="77777777" w:rsidR="000C6CDB" w:rsidRPr="008E427D" w:rsidRDefault="000C6CDB" w:rsidP="000C6CDB">
            <w:pPr>
              <w:jc w:val="center"/>
              <w:rPr>
                <w:rFonts w:cstheme="minorHAnsi"/>
                <w:b/>
                <w:sz w:val="20"/>
                <w:szCs w:val="22"/>
                <w:lang w:eastAsia="en-US"/>
              </w:rPr>
            </w:pPr>
            <w:r w:rsidRPr="008E427D">
              <w:rPr>
                <w:rFonts w:cstheme="minorHAnsi"/>
                <w:sz w:val="20"/>
                <w:szCs w:val="22"/>
                <w:lang w:eastAsia="en-US"/>
              </w:rPr>
              <w:t>$750</w:t>
            </w:r>
          </w:p>
        </w:tc>
        <w:tc>
          <w:tcPr>
            <w:tcW w:w="1318" w:type="pct"/>
            <w:noWrap/>
            <w:vAlign w:val="center"/>
          </w:tcPr>
          <w:p w14:paraId="31F89AE5" w14:textId="77777777" w:rsidR="000C6CDB" w:rsidRPr="008E427D" w:rsidRDefault="000C6CDB" w:rsidP="000C6CDB">
            <w:pPr>
              <w:jc w:val="center"/>
              <w:rPr>
                <w:rFonts w:cstheme="minorHAnsi"/>
                <w:b/>
                <w:sz w:val="20"/>
                <w:szCs w:val="22"/>
                <w:lang w:eastAsia="en-US"/>
              </w:rPr>
            </w:pPr>
            <w:r w:rsidRPr="008E427D">
              <w:rPr>
                <w:rFonts w:cstheme="minorHAnsi"/>
                <w:sz w:val="20"/>
                <w:szCs w:val="22"/>
                <w:lang w:eastAsia="en-US"/>
              </w:rPr>
              <w:t>$1,000</w:t>
            </w:r>
          </w:p>
        </w:tc>
        <w:tc>
          <w:tcPr>
            <w:tcW w:w="1319" w:type="pct"/>
            <w:noWrap/>
            <w:vAlign w:val="center"/>
          </w:tcPr>
          <w:p w14:paraId="295B19BC" w14:textId="77777777" w:rsidR="000C6CDB" w:rsidRPr="008E427D" w:rsidRDefault="000C6CDB" w:rsidP="000C6CDB">
            <w:pPr>
              <w:jc w:val="center"/>
              <w:rPr>
                <w:rFonts w:cstheme="minorHAnsi"/>
                <w:b/>
                <w:sz w:val="20"/>
                <w:szCs w:val="22"/>
                <w:lang w:eastAsia="en-US"/>
              </w:rPr>
            </w:pPr>
            <w:r w:rsidRPr="008E427D">
              <w:rPr>
                <w:rFonts w:cstheme="minorHAnsi"/>
                <w:sz w:val="20"/>
                <w:szCs w:val="22"/>
                <w:lang w:eastAsia="en-US"/>
              </w:rPr>
              <w:t>$1,250</w:t>
            </w:r>
          </w:p>
        </w:tc>
      </w:tr>
      <w:tr w:rsidR="000C6CDB" w:rsidRPr="008E427D" w14:paraId="0AE6573C" w14:textId="77777777" w:rsidTr="00F95202">
        <w:trPr>
          <w:trHeight w:val="315"/>
        </w:trPr>
        <w:tc>
          <w:tcPr>
            <w:tcW w:w="1111" w:type="pct"/>
            <w:noWrap/>
            <w:vAlign w:val="center"/>
            <w:hideMark/>
          </w:tcPr>
          <w:p w14:paraId="6FAB0CF7" w14:textId="77777777" w:rsidR="000C6CDB" w:rsidRPr="008E427D" w:rsidRDefault="000C6CDB" w:rsidP="000C6CDB">
            <w:pPr>
              <w:jc w:val="center"/>
              <w:rPr>
                <w:rFonts w:cstheme="minorHAnsi"/>
                <w:b/>
                <w:bCs/>
                <w:sz w:val="20"/>
                <w:szCs w:val="22"/>
                <w:lang w:eastAsia="en-US"/>
              </w:rPr>
            </w:pPr>
            <w:r w:rsidRPr="008E427D">
              <w:rPr>
                <w:rFonts w:cstheme="minorHAnsi"/>
                <w:b/>
                <w:bCs/>
                <w:sz w:val="20"/>
                <w:szCs w:val="22"/>
                <w:lang w:eastAsia="en-US"/>
              </w:rPr>
              <w:t>Stream C</w:t>
            </w:r>
          </w:p>
        </w:tc>
        <w:tc>
          <w:tcPr>
            <w:tcW w:w="1252" w:type="pct"/>
            <w:noWrap/>
            <w:vAlign w:val="center"/>
          </w:tcPr>
          <w:p w14:paraId="101D43D7" w14:textId="77777777" w:rsidR="000C6CDB" w:rsidRPr="008E427D" w:rsidRDefault="000C6CDB" w:rsidP="000C6CDB">
            <w:pPr>
              <w:jc w:val="center"/>
              <w:rPr>
                <w:rFonts w:cstheme="minorHAnsi"/>
                <w:b/>
                <w:sz w:val="20"/>
                <w:szCs w:val="22"/>
                <w:lang w:eastAsia="en-US"/>
              </w:rPr>
            </w:pPr>
            <w:r w:rsidRPr="008E427D">
              <w:rPr>
                <w:rFonts w:cstheme="minorHAnsi"/>
                <w:sz w:val="20"/>
                <w:szCs w:val="22"/>
                <w:lang w:eastAsia="en-US"/>
              </w:rPr>
              <w:t>$1,000</w:t>
            </w:r>
          </w:p>
        </w:tc>
        <w:tc>
          <w:tcPr>
            <w:tcW w:w="1318" w:type="pct"/>
            <w:noWrap/>
            <w:vAlign w:val="center"/>
          </w:tcPr>
          <w:p w14:paraId="4DC035FE" w14:textId="77777777" w:rsidR="000C6CDB" w:rsidRPr="008E427D" w:rsidRDefault="000C6CDB" w:rsidP="000C6CDB">
            <w:pPr>
              <w:jc w:val="center"/>
              <w:rPr>
                <w:rFonts w:cstheme="minorHAnsi"/>
                <w:b/>
                <w:sz w:val="20"/>
                <w:szCs w:val="22"/>
                <w:lang w:eastAsia="en-US"/>
              </w:rPr>
            </w:pPr>
            <w:r w:rsidRPr="008E427D">
              <w:rPr>
                <w:rFonts w:cstheme="minorHAnsi"/>
                <w:sz w:val="20"/>
                <w:szCs w:val="22"/>
                <w:lang w:eastAsia="en-US"/>
              </w:rPr>
              <w:t>$1,500</w:t>
            </w:r>
          </w:p>
        </w:tc>
        <w:tc>
          <w:tcPr>
            <w:tcW w:w="1319" w:type="pct"/>
            <w:noWrap/>
            <w:vAlign w:val="center"/>
          </w:tcPr>
          <w:p w14:paraId="61E43587" w14:textId="77777777" w:rsidR="000C6CDB" w:rsidRPr="008E427D" w:rsidRDefault="000C6CDB" w:rsidP="000C6CDB">
            <w:pPr>
              <w:jc w:val="center"/>
              <w:rPr>
                <w:rFonts w:cstheme="minorHAnsi"/>
                <w:b/>
                <w:sz w:val="20"/>
                <w:szCs w:val="22"/>
                <w:lang w:eastAsia="en-US"/>
              </w:rPr>
            </w:pPr>
            <w:r w:rsidRPr="008E427D">
              <w:rPr>
                <w:rFonts w:cstheme="minorHAnsi"/>
                <w:sz w:val="20"/>
                <w:szCs w:val="22"/>
                <w:lang w:eastAsia="en-US"/>
              </w:rPr>
              <w:t>$2,000</w:t>
            </w:r>
          </w:p>
        </w:tc>
      </w:tr>
    </w:tbl>
    <w:p w14:paraId="41AD4E72" w14:textId="77777777" w:rsidR="000C6CDB" w:rsidRPr="000C6CDB" w:rsidRDefault="000C6CDB" w:rsidP="00DD5CA9">
      <w:pPr>
        <w:spacing w:before="240"/>
        <w:rPr>
          <w:rFonts w:asciiTheme="minorHAnsi" w:hAnsiTheme="minorHAnsi" w:cstheme="minorHAnsi"/>
          <w:b/>
          <w:color w:val="C80896"/>
          <w:sz w:val="24"/>
          <w:szCs w:val="24"/>
          <w:lang w:eastAsia="en-US"/>
        </w:rPr>
      </w:pPr>
    </w:p>
    <w:p w14:paraId="30A7475A" w14:textId="77777777" w:rsidR="000C6CDB" w:rsidRPr="000C6CDB" w:rsidRDefault="000C6CDB" w:rsidP="00DD5CA9">
      <w:pPr>
        <w:spacing w:before="240"/>
        <w:rPr>
          <w:rFonts w:asciiTheme="minorHAnsi" w:hAnsiTheme="minorHAnsi" w:cstheme="minorHAnsi"/>
          <w:b/>
          <w:color w:val="C80896"/>
          <w:sz w:val="24"/>
          <w:szCs w:val="24"/>
          <w:lang w:eastAsia="en-US"/>
        </w:rPr>
      </w:pPr>
    </w:p>
    <w:p w14:paraId="1C691CAB" w14:textId="77777777" w:rsidR="000C6CDB" w:rsidRPr="008E427D" w:rsidRDefault="000C6CDB" w:rsidP="00DD5CA9">
      <w:pPr>
        <w:spacing w:before="240"/>
        <w:rPr>
          <w:rFonts w:asciiTheme="minorHAnsi" w:hAnsiTheme="minorHAnsi" w:cstheme="minorHAnsi"/>
          <w:b/>
          <w:sz w:val="24"/>
          <w:szCs w:val="24"/>
          <w:lang w:eastAsia="en-US"/>
        </w:rPr>
      </w:pPr>
      <w:r w:rsidRPr="008E427D">
        <w:rPr>
          <w:rFonts w:asciiTheme="minorHAnsi" w:hAnsiTheme="minorHAnsi" w:cstheme="minorHAnsi"/>
          <w:b/>
          <w:sz w:val="24"/>
          <w:szCs w:val="24"/>
          <w:lang w:eastAsia="en-US"/>
        </w:rPr>
        <w:t xml:space="preserve">Table 1D –  PaTH Internships: Outcome Payments for Path Interns in Regional Locations </w:t>
      </w:r>
    </w:p>
    <w:tbl>
      <w:tblPr>
        <w:tblW w:w="4962" w:type="pct"/>
        <w:tblInd w:w="10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2309"/>
        <w:gridCol w:w="2601"/>
        <w:gridCol w:w="2738"/>
        <w:gridCol w:w="2740"/>
      </w:tblGrid>
      <w:tr w:rsidR="000C6CDB" w:rsidRPr="008E427D" w14:paraId="171FF219" w14:textId="77777777" w:rsidTr="00F95202">
        <w:trPr>
          <w:trHeight w:val="315"/>
        </w:trPr>
        <w:tc>
          <w:tcPr>
            <w:tcW w:w="1111" w:type="pct"/>
            <w:noWrap/>
            <w:vAlign w:val="center"/>
            <w:hideMark/>
          </w:tcPr>
          <w:p w14:paraId="077D7EDA" w14:textId="77777777" w:rsidR="000C6CDB" w:rsidRPr="008E427D" w:rsidRDefault="000C6CDB" w:rsidP="000C6CDB">
            <w:pPr>
              <w:jc w:val="center"/>
              <w:rPr>
                <w:rFonts w:cstheme="minorHAnsi"/>
                <w:b/>
                <w:bCs/>
                <w:sz w:val="20"/>
                <w:szCs w:val="22"/>
                <w:lang w:eastAsia="en-US"/>
              </w:rPr>
            </w:pPr>
            <w:r w:rsidRPr="008E427D">
              <w:rPr>
                <w:rFonts w:cstheme="minorHAnsi"/>
                <w:b/>
                <w:sz w:val="20"/>
                <w:szCs w:val="22"/>
                <w:lang w:eastAsia="en-US"/>
              </w:rPr>
              <w:t>Path Intern type</w:t>
            </w:r>
          </w:p>
        </w:tc>
        <w:tc>
          <w:tcPr>
            <w:tcW w:w="1252" w:type="pct"/>
            <w:noWrap/>
            <w:vAlign w:val="center"/>
            <w:hideMark/>
          </w:tcPr>
          <w:p w14:paraId="7478238B" w14:textId="77777777" w:rsidR="000C6CDB" w:rsidRPr="008E427D" w:rsidRDefault="000C6CDB" w:rsidP="000C6CDB">
            <w:pPr>
              <w:jc w:val="center"/>
              <w:rPr>
                <w:rFonts w:cstheme="minorHAnsi"/>
                <w:b/>
                <w:sz w:val="20"/>
                <w:szCs w:val="22"/>
                <w:lang w:eastAsia="en-US"/>
              </w:rPr>
            </w:pPr>
            <w:r w:rsidRPr="008E427D">
              <w:rPr>
                <w:rFonts w:cstheme="minorHAnsi"/>
                <w:b/>
                <w:sz w:val="20"/>
                <w:szCs w:val="22"/>
                <w:lang w:eastAsia="en-US"/>
              </w:rPr>
              <w:t>Period of Unemployment</w:t>
            </w:r>
          </w:p>
          <w:p w14:paraId="3FF88E19" w14:textId="77777777" w:rsidR="000C6CDB" w:rsidRPr="008E427D" w:rsidRDefault="000C6CDB" w:rsidP="000C6CDB">
            <w:pPr>
              <w:jc w:val="center"/>
              <w:rPr>
                <w:rFonts w:cstheme="minorHAnsi"/>
                <w:b/>
                <w:sz w:val="20"/>
                <w:szCs w:val="22"/>
                <w:lang w:eastAsia="en-US"/>
              </w:rPr>
            </w:pPr>
            <w:r w:rsidRPr="008E427D">
              <w:rPr>
                <w:rFonts w:cstheme="minorHAnsi"/>
                <w:b/>
                <w:sz w:val="20"/>
                <w:szCs w:val="22"/>
                <w:lang w:eastAsia="en-US"/>
              </w:rPr>
              <w:t>(less than 24 months inclusive)</w:t>
            </w:r>
          </w:p>
        </w:tc>
        <w:tc>
          <w:tcPr>
            <w:tcW w:w="1318" w:type="pct"/>
            <w:noWrap/>
            <w:vAlign w:val="center"/>
            <w:hideMark/>
          </w:tcPr>
          <w:p w14:paraId="3D701FA3" w14:textId="77777777" w:rsidR="000C6CDB" w:rsidRPr="008E427D" w:rsidRDefault="000C6CDB" w:rsidP="000C6CDB">
            <w:pPr>
              <w:jc w:val="center"/>
              <w:rPr>
                <w:rFonts w:cstheme="minorHAnsi"/>
                <w:b/>
                <w:sz w:val="20"/>
                <w:szCs w:val="22"/>
                <w:lang w:eastAsia="en-US"/>
              </w:rPr>
            </w:pPr>
            <w:r w:rsidRPr="008E427D">
              <w:rPr>
                <w:rFonts w:cstheme="minorHAnsi"/>
                <w:b/>
                <w:sz w:val="20"/>
                <w:szCs w:val="22"/>
                <w:lang w:eastAsia="en-US"/>
              </w:rPr>
              <w:t>Period of Unemployment</w:t>
            </w:r>
          </w:p>
          <w:p w14:paraId="117A7FCB" w14:textId="77777777" w:rsidR="000C6CDB" w:rsidRPr="008E427D" w:rsidRDefault="000C6CDB" w:rsidP="000C6CDB">
            <w:pPr>
              <w:jc w:val="center"/>
              <w:rPr>
                <w:rFonts w:cstheme="minorHAnsi"/>
                <w:b/>
                <w:sz w:val="20"/>
                <w:szCs w:val="22"/>
                <w:lang w:eastAsia="en-US"/>
              </w:rPr>
            </w:pPr>
            <w:r w:rsidRPr="008E427D">
              <w:rPr>
                <w:rFonts w:cstheme="minorHAnsi"/>
                <w:b/>
                <w:sz w:val="20"/>
                <w:szCs w:val="22"/>
                <w:lang w:eastAsia="en-US"/>
              </w:rPr>
              <w:t>(24-59 months inclusive)</w:t>
            </w:r>
          </w:p>
        </w:tc>
        <w:tc>
          <w:tcPr>
            <w:tcW w:w="1319" w:type="pct"/>
            <w:noWrap/>
            <w:vAlign w:val="center"/>
            <w:hideMark/>
          </w:tcPr>
          <w:p w14:paraId="23853E7A" w14:textId="77777777" w:rsidR="000C6CDB" w:rsidRPr="008E427D" w:rsidRDefault="000C6CDB" w:rsidP="000C6CDB">
            <w:pPr>
              <w:jc w:val="center"/>
              <w:rPr>
                <w:rFonts w:cstheme="minorHAnsi"/>
                <w:b/>
                <w:sz w:val="20"/>
                <w:szCs w:val="22"/>
                <w:lang w:eastAsia="en-US"/>
              </w:rPr>
            </w:pPr>
            <w:r w:rsidRPr="008E427D">
              <w:rPr>
                <w:rFonts w:cstheme="minorHAnsi"/>
                <w:b/>
                <w:sz w:val="20"/>
                <w:szCs w:val="22"/>
                <w:lang w:eastAsia="en-US"/>
              </w:rPr>
              <w:t>Period of Unemployment</w:t>
            </w:r>
          </w:p>
          <w:p w14:paraId="49BA9CD8" w14:textId="77777777" w:rsidR="000C6CDB" w:rsidRPr="008E427D" w:rsidRDefault="000C6CDB" w:rsidP="000C6CDB">
            <w:pPr>
              <w:jc w:val="center"/>
              <w:rPr>
                <w:rFonts w:cstheme="minorHAnsi"/>
                <w:b/>
                <w:sz w:val="20"/>
                <w:szCs w:val="22"/>
                <w:lang w:eastAsia="en-US"/>
              </w:rPr>
            </w:pPr>
            <w:r w:rsidRPr="008E427D">
              <w:rPr>
                <w:rFonts w:cstheme="minorHAnsi"/>
                <w:b/>
                <w:sz w:val="20"/>
                <w:szCs w:val="22"/>
                <w:lang w:eastAsia="en-US"/>
              </w:rPr>
              <w:t>(60 months inclusive plus)</w:t>
            </w:r>
          </w:p>
        </w:tc>
      </w:tr>
      <w:tr w:rsidR="000C6CDB" w:rsidRPr="008E427D" w14:paraId="77BE6D00" w14:textId="77777777" w:rsidTr="00F95202">
        <w:trPr>
          <w:trHeight w:val="315"/>
        </w:trPr>
        <w:tc>
          <w:tcPr>
            <w:tcW w:w="1111" w:type="pct"/>
            <w:noWrap/>
            <w:vAlign w:val="center"/>
            <w:hideMark/>
          </w:tcPr>
          <w:p w14:paraId="3F976493" w14:textId="77777777" w:rsidR="000C6CDB" w:rsidRPr="008E427D" w:rsidRDefault="000C6CDB" w:rsidP="000C6CDB">
            <w:pPr>
              <w:jc w:val="center"/>
              <w:rPr>
                <w:rFonts w:cstheme="minorHAnsi"/>
                <w:b/>
                <w:bCs/>
                <w:sz w:val="20"/>
                <w:szCs w:val="22"/>
                <w:lang w:eastAsia="en-US"/>
              </w:rPr>
            </w:pPr>
            <w:r w:rsidRPr="008E427D">
              <w:rPr>
                <w:rFonts w:cstheme="minorHAnsi"/>
                <w:b/>
                <w:bCs/>
                <w:sz w:val="20"/>
                <w:szCs w:val="22"/>
                <w:lang w:eastAsia="en-US"/>
              </w:rPr>
              <w:t>Stream A</w:t>
            </w:r>
          </w:p>
        </w:tc>
        <w:tc>
          <w:tcPr>
            <w:tcW w:w="1252" w:type="pct"/>
            <w:noWrap/>
            <w:vAlign w:val="center"/>
          </w:tcPr>
          <w:p w14:paraId="2DFA3DC9" w14:textId="77777777" w:rsidR="000C6CDB" w:rsidRPr="008E427D" w:rsidRDefault="000C6CDB" w:rsidP="000C6CDB">
            <w:pPr>
              <w:jc w:val="center"/>
              <w:rPr>
                <w:rFonts w:cstheme="minorHAnsi"/>
                <w:sz w:val="20"/>
                <w:szCs w:val="22"/>
                <w:lang w:eastAsia="en-US"/>
              </w:rPr>
            </w:pPr>
            <w:r w:rsidRPr="008E427D">
              <w:rPr>
                <w:rFonts w:cstheme="minorHAnsi"/>
                <w:sz w:val="20"/>
                <w:szCs w:val="22"/>
                <w:lang w:eastAsia="en-US"/>
              </w:rPr>
              <w:t>$500</w:t>
            </w:r>
          </w:p>
        </w:tc>
        <w:tc>
          <w:tcPr>
            <w:tcW w:w="1318" w:type="pct"/>
            <w:noWrap/>
            <w:vAlign w:val="center"/>
          </w:tcPr>
          <w:p w14:paraId="74210E73" w14:textId="77777777" w:rsidR="000C6CDB" w:rsidRPr="008E427D" w:rsidRDefault="000C6CDB" w:rsidP="000C6CDB">
            <w:pPr>
              <w:jc w:val="center"/>
              <w:rPr>
                <w:rFonts w:cstheme="minorHAnsi"/>
                <w:sz w:val="20"/>
                <w:szCs w:val="22"/>
                <w:lang w:eastAsia="en-US"/>
              </w:rPr>
            </w:pPr>
            <w:r w:rsidRPr="008E427D">
              <w:rPr>
                <w:rFonts w:cstheme="minorHAnsi"/>
                <w:sz w:val="20"/>
                <w:szCs w:val="22"/>
                <w:lang w:eastAsia="en-US"/>
              </w:rPr>
              <w:t>$625</w:t>
            </w:r>
          </w:p>
        </w:tc>
        <w:tc>
          <w:tcPr>
            <w:tcW w:w="1319" w:type="pct"/>
            <w:noWrap/>
            <w:vAlign w:val="center"/>
          </w:tcPr>
          <w:p w14:paraId="33344817" w14:textId="77777777" w:rsidR="000C6CDB" w:rsidRPr="008E427D" w:rsidRDefault="000C6CDB" w:rsidP="000C6CDB">
            <w:pPr>
              <w:jc w:val="center"/>
              <w:rPr>
                <w:rFonts w:cstheme="minorHAnsi"/>
                <w:sz w:val="20"/>
                <w:szCs w:val="22"/>
                <w:lang w:eastAsia="en-US"/>
              </w:rPr>
            </w:pPr>
            <w:r w:rsidRPr="008E427D">
              <w:rPr>
                <w:rFonts w:cstheme="minorHAnsi"/>
                <w:sz w:val="20"/>
                <w:szCs w:val="22"/>
                <w:lang w:eastAsia="en-US"/>
              </w:rPr>
              <w:t>$750</w:t>
            </w:r>
          </w:p>
        </w:tc>
      </w:tr>
      <w:tr w:rsidR="000C6CDB" w:rsidRPr="008E427D" w14:paraId="223DC8AF" w14:textId="77777777" w:rsidTr="00F95202">
        <w:trPr>
          <w:trHeight w:val="315"/>
        </w:trPr>
        <w:tc>
          <w:tcPr>
            <w:tcW w:w="1111" w:type="pct"/>
            <w:noWrap/>
            <w:vAlign w:val="center"/>
            <w:hideMark/>
          </w:tcPr>
          <w:p w14:paraId="5F688040" w14:textId="77777777" w:rsidR="000C6CDB" w:rsidRPr="008E427D" w:rsidRDefault="000C6CDB" w:rsidP="000C6CDB">
            <w:pPr>
              <w:jc w:val="center"/>
              <w:rPr>
                <w:rFonts w:cstheme="minorHAnsi"/>
                <w:b/>
                <w:bCs/>
                <w:sz w:val="20"/>
                <w:szCs w:val="22"/>
                <w:lang w:eastAsia="en-US"/>
              </w:rPr>
            </w:pPr>
            <w:r w:rsidRPr="008E427D">
              <w:rPr>
                <w:rFonts w:cstheme="minorHAnsi"/>
                <w:b/>
                <w:bCs/>
                <w:sz w:val="20"/>
                <w:szCs w:val="22"/>
                <w:lang w:eastAsia="en-US"/>
              </w:rPr>
              <w:t>Stream B</w:t>
            </w:r>
          </w:p>
        </w:tc>
        <w:tc>
          <w:tcPr>
            <w:tcW w:w="1252" w:type="pct"/>
            <w:noWrap/>
            <w:vAlign w:val="center"/>
          </w:tcPr>
          <w:p w14:paraId="470CFCC7" w14:textId="77777777" w:rsidR="000C6CDB" w:rsidRPr="008E427D" w:rsidRDefault="000C6CDB" w:rsidP="000C6CDB">
            <w:pPr>
              <w:jc w:val="center"/>
              <w:rPr>
                <w:rFonts w:cstheme="minorHAnsi"/>
                <w:sz w:val="20"/>
                <w:szCs w:val="22"/>
                <w:lang w:eastAsia="en-US"/>
              </w:rPr>
            </w:pPr>
            <w:r w:rsidRPr="008E427D">
              <w:rPr>
                <w:rFonts w:cstheme="minorHAnsi"/>
                <w:sz w:val="20"/>
                <w:szCs w:val="22"/>
                <w:lang w:eastAsia="en-US"/>
              </w:rPr>
              <w:t>$938</w:t>
            </w:r>
          </w:p>
        </w:tc>
        <w:tc>
          <w:tcPr>
            <w:tcW w:w="1318" w:type="pct"/>
            <w:noWrap/>
            <w:vAlign w:val="center"/>
          </w:tcPr>
          <w:p w14:paraId="584A3CDA" w14:textId="77777777" w:rsidR="000C6CDB" w:rsidRPr="008E427D" w:rsidRDefault="000C6CDB" w:rsidP="000C6CDB">
            <w:pPr>
              <w:jc w:val="center"/>
              <w:rPr>
                <w:rFonts w:cstheme="minorHAnsi"/>
                <w:sz w:val="20"/>
                <w:szCs w:val="22"/>
                <w:lang w:eastAsia="en-US"/>
              </w:rPr>
            </w:pPr>
            <w:r w:rsidRPr="008E427D">
              <w:rPr>
                <w:rFonts w:cstheme="minorHAnsi"/>
                <w:sz w:val="20"/>
                <w:szCs w:val="22"/>
                <w:lang w:eastAsia="en-US"/>
              </w:rPr>
              <w:t>$1,250</w:t>
            </w:r>
          </w:p>
        </w:tc>
        <w:tc>
          <w:tcPr>
            <w:tcW w:w="1319" w:type="pct"/>
            <w:noWrap/>
            <w:vAlign w:val="center"/>
          </w:tcPr>
          <w:p w14:paraId="330D59E1" w14:textId="77777777" w:rsidR="000C6CDB" w:rsidRPr="008E427D" w:rsidRDefault="000C6CDB" w:rsidP="000C6CDB">
            <w:pPr>
              <w:jc w:val="center"/>
              <w:rPr>
                <w:rFonts w:cstheme="minorHAnsi"/>
                <w:sz w:val="20"/>
                <w:szCs w:val="22"/>
                <w:lang w:eastAsia="en-US"/>
              </w:rPr>
            </w:pPr>
            <w:r w:rsidRPr="008E427D">
              <w:rPr>
                <w:rFonts w:cstheme="minorHAnsi"/>
                <w:sz w:val="20"/>
                <w:szCs w:val="22"/>
                <w:lang w:eastAsia="en-US"/>
              </w:rPr>
              <w:t>$1,563</w:t>
            </w:r>
          </w:p>
        </w:tc>
      </w:tr>
      <w:tr w:rsidR="000C6CDB" w:rsidRPr="008E427D" w14:paraId="7B37B438" w14:textId="77777777" w:rsidTr="00F95202">
        <w:trPr>
          <w:trHeight w:val="315"/>
        </w:trPr>
        <w:tc>
          <w:tcPr>
            <w:tcW w:w="1111" w:type="pct"/>
            <w:noWrap/>
            <w:vAlign w:val="center"/>
            <w:hideMark/>
          </w:tcPr>
          <w:p w14:paraId="3748A10A" w14:textId="77777777" w:rsidR="000C6CDB" w:rsidRPr="008E427D" w:rsidRDefault="000C6CDB" w:rsidP="000C6CDB">
            <w:pPr>
              <w:jc w:val="center"/>
              <w:rPr>
                <w:rFonts w:cstheme="minorHAnsi"/>
                <w:b/>
                <w:bCs/>
                <w:sz w:val="20"/>
                <w:szCs w:val="22"/>
                <w:lang w:eastAsia="en-US"/>
              </w:rPr>
            </w:pPr>
            <w:r w:rsidRPr="008E427D">
              <w:rPr>
                <w:rFonts w:cstheme="minorHAnsi"/>
                <w:b/>
                <w:bCs/>
                <w:sz w:val="20"/>
                <w:szCs w:val="22"/>
                <w:lang w:eastAsia="en-US"/>
              </w:rPr>
              <w:t>Stream C</w:t>
            </w:r>
          </w:p>
        </w:tc>
        <w:tc>
          <w:tcPr>
            <w:tcW w:w="1252" w:type="pct"/>
            <w:noWrap/>
            <w:vAlign w:val="center"/>
          </w:tcPr>
          <w:p w14:paraId="7856D0B3" w14:textId="77777777" w:rsidR="000C6CDB" w:rsidRPr="008E427D" w:rsidRDefault="000C6CDB" w:rsidP="000C6CDB">
            <w:pPr>
              <w:jc w:val="center"/>
              <w:rPr>
                <w:rFonts w:cstheme="minorHAnsi"/>
                <w:b/>
                <w:sz w:val="20"/>
                <w:szCs w:val="22"/>
                <w:lang w:eastAsia="en-US"/>
              </w:rPr>
            </w:pPr>
            <w:r w:rsidRPr="008E427D">
              <w:rPr>
                <w:rFonts w:cstheme="minorHAnsi"/>
                <w:sz w:val="20"/>
                <w:szCs w:val="22"/>
                <w:lang w:eastAsia="en-US"/>
              </w:rPr>
              <w:t>$1,250</w:t>
            </w:r>
          </w:p>
        </w:tc>
        <w:tc>
          <w:tcPr>
            <w:tcW w:w="1318" w:type="pct"/>
            <w:noWrap/>
            <w:vAlign w:val="center"/>
          </w:tcPr>
          <w:p w14:paraId="35915B97" w14:textId="77777777" w:rsidR="000C6CDB" w:rsidRPr="008E427D" w:rsidRDefault="000C6CDB" w:rsidP="000C6CDB">
            <w:pPr>
              <w:jc w:val="center"/>
              <w:rPr>
                <w:rFonts w:cstheme="minorHAnsi"/>
                <w:b/>
                <w:sz w:val="20"/>
                <w:szCs w:val="22"/>
                <w:lang w:eastAsia="en-US"/>
              </w:rPr>
            </w:pPr>
            <w:r w:rsidRPr="008E427D">
              <w:rPr>
                <w:rFonts w:cstheme="minorHAnsi"/>
                <w:sz w:val="20"/>
                <w:szCs w:val="22"/>
                <w:lang w:eastAsia="en-US"/>
              </w:rPr>
              <w:t>$1,875</w:t>
            </w:r>
          </w:p>
        </w:tc>
        <w:tc>
          <w:tcPr>
            <w:tcW w:w="1319" w:type="pct"/>
            <w:noWrap/>
            <w:vAlign w:val="center"/>
          </w:tcPr>
          <w:p w14:paraId="24736D60" w14:textId="77777777" w:rsidR="000C6CDB" w:rsidRPr="008E427D" w:rsidRDefault="000C6CDB" w:rsidP="000C6CDB">
            <w:pPr>
              <w:jc w:val="center"/>
              <w:rPr>
                <w:rFonts w:cstheme="minorHAnsi"/>
                <w:b/>
                <w:sz w:val="20"/>
                <w:szCs w:val="22"/>
                <w:lang w:eastAsia="en-US"/>
              </w:rPr>
            </w:pPr>
            <w:r w:rsidRPr="008E427D">
              <w:rPr>
                <w:rFonts w:cstheme="minorHAnsi"/>
                <w:sz w:val="20"/>
                <w:szCs w:val="22"/>
                <w:lang w:eastAsia="en-US"/>
              </w:rPr>
              <w:t>$2,500</w:t>
            </w:r>
          </w:p>
        </w:tc>
      </w:tr>
    </w:tbl>
    <w:p w14:paraId="2309B8F7" w14:textId="77777777" w:rsidR="000C6CDB" w:rsidRPr="008E427D" w:rsidRDefault="000C6CDB" w:rsidP="000C6CDB">
      <w:pPr>
        <w:suppressAutoHyphens/>
        <w:spacing w:before="120" w:after="120" w:line="264" w:lineRule="auto"/>
        <w:outlineLvl w:val="1"/>
        <w:rPr>
          <w:rFonts w:asciiTheme="minorHAnsi" w:hAnsiTheme="minorHAnsi" w:cstheme="minorHAnsi"/>
          <w:i/>
          <w:sz w:val="20"/>
        </w:rPr>
      </w:pPr>
      <w:r w:rsidRPr="008E427D">
        <w:rPr>
          <w:rFonts w:asciiTheme="minorHAnsi" w:hAnsiTheme="minorHAnsi" w:cstheme="minorHAnsi"/>
          <w:i/>
          <w:sz w:val="20"/>
        </w:rPr>
        <w:t xml:space="preserve">Note 1: Employment Providers providing Services to Path Interns who live in Regional Locations are entitled to claim an Outcome Payment for PaTH Internship Outcomes with a regional loading as set out in Table 1D. </w:t>
      </w:r>
    </w:p>
    <w:p w14:paraId="47098F81" w14:textId="77777777" w:rsidR="000C6CDB" w:rsidRPr="008E427D" w:rsidRDefault="000C6CDB" w:rsidP="000C6CDB">
      <w:pPr>
        <w:suppressAutoHyphens/>
        <w:spacing w:before="120" w:after="120" w:line="264" w:lineRule="auto"/>
        <w:outlineLvl w:val="1"/>
        <w:rPr>
          <w:rFonts w:asciiTheme="minorHAnsi" w:hAnsiTheme="minorHAnsi" w:cstheme="minorHAnsi"/>
          <w:i/>
          <w:sz w:val="20"/>
        </w:rPr>
      </w:pPr>
      <w:r w:rsidRPr="008E427D">
        <w:rPr>
          <w:rFonts w:asciiTheme="minorHAnsi" w:hAnsiTheme="minorHAnsi" w:cstheme="minorHAnsi"/>
          <w:i/>
          <w:sz w:val="20"/>
        </w:rPr>
        <w:t xml:space="preserve">Note 2: </w:t>
      </w:r>
      <w:r w:rsidRPr="008E427D">
        <w:rPr>
          <w:rFonts w:asciiTheme="minorHAnsi" w:hAnsiTheme="minorHAnsi" w:cstheme="minorHAnsi"/>
          <w:i/>
          <w:sz w:val="20"/>
        </w:rPr>
        <w:tab/>
        <w:t>The amount of the Outcome Payment payable to the Provider is determined by:</w:t>
      </w:r>
      <w:r w:rsidRPr="008E427D">
        <w:rPr>
          <w:rFonts w:asciiTheme="minorHAnsi" w:hAnsiTheme="minorHAnsi" w:cstheme="minorHAnsi"/>
          <w:i/>
          <w:sz w:val="20"/>
        </w:rPr>
        <w:tab/>
      </w:r>
    </w:p>
    <w:p w14:paraId="54D33568" w14:textId="77777777" w:rsidR="000C6CDB" w:rsidRPr="008E427D" w:rsidRDefault="000C6CDB" w:rsidP="000C6CDB">
      <w:pPr>
        <w:suppressAutoHyphens/>
        <w:spacing w:before="120" w:after="120" w:line="264" w:lineRule="auto"/>
        <w:ind w:firstLine="709"/>
        <w:outlineLvl w:val="1"/>
        <w:rPr>
          <w:rFonts w:asciiTheme="minorHAnsi" w:hAnsiTheme="minorHAnsi" w:cstheme="minorHAnsi"/>
          <w:i/>
          <w:sz w:val="20"/>
        </w:rPr>
      </w:pPr>
      <w:r w:rsidRPr="008E427D">
        <w:rPr>
          <w:rFonts w:asciiTheme="minorHAnsi" w:hAnsiTheme="minorHAnsi" w:cstheme="minorHAnsi"/>
          <w:i/>
          <w:sz w:val="20"/>
        </w:rPr>
        <w:t>(a)</w:t>
      </w:r>
      <w:r w:rsidRPr="008E427D">
        <w:rPr>
          <w:rFonts w:asciiTheme="minorHAnsi" w:hAnsiTheme="minorHAnsi" w:cstheme="minorHAnsi"/>
          <w:i/>
          <w:sz w:val="20"/>
        </w:rPr>
        <w:tab/>
        <w:t>the Path Intern’s Period of Unemployment; and</w:t>
      </w:r>
    </w:p>
    <w:p w14:paraId="45B4C60D" w14:textId="2CC52275" w:rsidR="000C6CDB" w:rsidRDefault="000C6CDB" w:rsidP="000C6CD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53"/>
        </w:tabs>
        <w:suppressAutoHyphens/>
        <w:spacing w:before="120" w:after="120" w:line="264" w:lineRule="auto"/>
        <w:ind w:left="1440" w:hanging="731"/>
        <w:outlineLvl w:val="1"/>
        <w:rPr>
          <w:rFonts w:asciiTheme="minorHAnsi" w:hAnsiTheme="minorHAnsi" w:cstheme="minorHAnsi"/>
          <w:i/>
          <w:sz w:val="20"/>
        </w:rPr>
      </w:pPr>
      <w:r w:rsidRPr="008E427D">
        <w:rPr>
          <w:rFonts w:asciiTheme="minorHAnsi" w:hAnsiTheme="minorHAnsi" w:cstheme="minorHAnsi"/>
          <w:i/>
          <w:sz w:val="20"/>
        </w:rPr>
        <w:t>(b)</w:t>
      </w:r>
      <w:r w:rsidRPr="008E427D">
        <w:rPr>
          <w:rFonts w:asciiTheme="minorHAnsi" w:hAnsiTheme="minorHAnsi" w:cstheme="minorHAnsi"/>
          <w:i/>
          <w:sz w:val="20"/>
        </w:rPr>
        <w:tab/>
        <w:t>the Stream that the Path Intern</w:t>
      </w:r>
      <w:r w:rsidRPr="008E427D" w:rsidDel="00A66E40">
        <w:rPr>
          <w:rFonts w:asciiTheme="minorHAnsi" w:hAnsiTheme="minorHAnsi" w:cstheme="minorHAnsi"/>
          <w:i/>
          <w:sz w:val="20"/>
        </w:rPr>
        <w:t xml:space="preserve"> </w:t>
      </w:r>
      <w:r w:rsidRPr="008E427D">
        <w:rPr>
          <w:rFonts w:asciiTheme="minorHAnsi" w:hAnsiTheme="minorHAnsi" w:cstheme="minorHAnsi"/>
          <w:i/>
          <w:sz w:val="20"/>
        </w:rPr>
        <w:t>was in on the date that the relevant PaTH Internship Agreement was created in the Department’s IT Systems.</w:t>
      </w:r>
    </w:p>
    <w:p w14:paraId="431EB072" w14:textId="4198A07C" w:rsidR="000C6CDB" w:rsidRDefault="00E709A0" w:rsidP="000C6CDB">
      <w:pPr>
        <w:suppressAutoHyphens/>
        <w:outlineLvl w:val="1"/>
        <w:rPr>
          <w:rFonts w:asciiTheme="minorHAnsi" w:hAnsiTheme="minorHAnsi" w:cstheme="minorHAnsi"/>
          <w:i/>
          <w:sz w:val="20"/>
        </w:rPr>
      </w:pPr>
      <w:r w:rsidRPr="008C1BC0">
        <w:rPr>
          <w:rFonts w:asciiTheme="minorHAnsi" w:hAnsiTheme="minorHAnsi" w:cstheme="minorHAnsi"/>
          <w:i/>
          <w:sz w:val="20"/>
        </w:rPr>
        <w:t xml:space="preserve">Note 3: In accordance with clause 126.1(c), the amounts of the Outcome Payments for the PaTH Interns in Tables 1C and 1D will increase by 7.8% from 1 January 2018 for all PaTH Internship Outcomes </w:t>
      </w:r>
      <w:r w:rsidR="00975AC4">
        <w:rPr>
          <w:rFonts w:asciiTheme="minorHAnsi" w:hAnsiTheme="minorHAnsi" w:cstheme="minorHAnsi"/>
          <w:i/>
          <w:sz w:val="20"/>
        </w:rPr>
        <w:t xml:space="preserve">where the relevant Outcome Period ends </w:t>
      </w:r>
      <w:r w:rsidRPr="008C1BC0">
        <w:rPr>
          <w:rFonts w:asciiTheme="minorHAnsi" w:hAnsiTheme="minorHAnsi" w:cstheme="minorHAnsi"/>
          <w:i/>
          <w:sz w:val="20"/>
        </w:rPr>
        <w:t>on or after 1 January 2018.</w:t>
      </w:r>
    </w:p>
    <w:p w14:paraId="17518DC4" w14:textId="2B96E36D" w:rsidR="006E0FD8" w:rsidRDefault="006E0FD8" w:rsidP="000C6CDB">
      <w:pPr>
        <w:suppressAutoHyphens/>
        <w:outlineLvl w:val="1"/>
        <w:rPr>
          <w:rFonts w:asciiTheme="minorHAnsi" w:hAnsiTheme="minorHAnsi" w:cstheme="minorHAnsi"/>
          <w:i/>
          <w:sz w:val="20"/>
        </w:rPr>
      </w:pPr>
    </w:p>
    <w:p w14:paraId="569FA636" w14:textId="77777777" w:rsidR="006E0FD8" w:rsidRDefault="006E0FD8" w:rsidP="000C6CDB">
      <w:pPr>
        <w:suppressAutoHyphens/>
        <w:outlineLvl w:val="1"/>
        <w:rPr>
          <w:rFonts w:asciiTheme="minorHAnsi" w:hAnsiTheme="minorHAnsi" w:cstheme="minorHAnsi"/>
          <w:i/>
          <w:sz w:val="20"/>
        </w:rPr>
      </w:pPr>
    </w:p>
    <w:p w14:paraId="0AD39EA4" w14:textId="6B22E107" w:rsidR="006E0FD8" w:rsidRPr="006E0FD8" w:rsidRDefault="006E0FD8" w:rsidP="006E0FD8">
      <w:pPr>
        <w:spacing w:before="240"/>
        <w:rPr>
          <w:rStyle w:val="0Redinsert"/>
          <w:b/>
          <w:color w:val="auto"/>
          <w:sz w:val="24"/>
          <w:szCs w:val="24"/>
        </w:rPr>
      </w:pPr>
      <w:r w:rsidRPr="006E0FD8">
        <w:rPr>
          <w:rStyle w:val="0Redinsert"/>
          <w:b/>
          <w:color w:val="auto"/>
          <w:sz w:val="24"/>
          <w:szCs w:val="24"/>
        </w:rPr>
        <w:t>Table 1E –</w:t>
      </w:r>
      <w:r w:rsidR="00E13ACD">
        <w:rPr>
          <w:rStyle w:val="0Redinsert"/>
          <w:b/>
          <w:color w:val="auto"/>
          <w:sz w:val="24"/>
          <w:szCs w:val="24"/>
        </w:rPr>
        <w:t xml:space="preserve"> </w:t>
      </w:r>
      <w:r w:rsidRPr="006E0FD8">
        <w:rPr>
          <w:rStyle w:val="0Redinsert"/>
          <w:b/>
          <w:color w:val="auto"/>
          <w:sz w:val="24"/>
          <w:szCs w:val="24"/>
        </w:rPr>
        <w:t xml:space="preserve">NWEP Placements: NWEP Completion Outcome Payments </w:t>
      </w:r>
    </w:p>
    <w:tbl>
      <w:tblPr>
        <w:tblW w:w="2345" w:type="pct"/>
        <w:tblInd w:w="60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2308"/>
        <w:gridCol w:w="2601"/>
      </w:tblGrid>
      <w:tr w:rsidR="006E0FD8" w:rsidRPr="005D6FC5" w14:paraId="6B9A66FD" w14:textId="77777777" w:rsidTr="00606538">
        <w:trPr>
          <w:trHeight w:val="315"/>
        </w:trPr>
        <w:tc>
          <w:tcPr>
            <w:tcW w:w="2351" w:type="pct"/>
            <w:noWrap/>
            <w:vAlign w:val="center"/>
          </w:tcPr>
          <w:p w14:paraId="7379B3DF" w14:textId="77777777" w:rsidR="006E0FD8" w:rsidRPr="005D6FC5" w:rsidRDefault="006E0FD8" w:rsidP="00606538">
            <w:pPr>
              <w:ind w:left="479" w:hanging="25"/>
              <w:jc w:val="center"/>
              <w:rPr>
                <w:rStyle w:val="0Redinsert"/>
                <w:color w:val="auto"/>
              </w:rPr>
            </w:pPr>
          </w:p>
        </w:tc>
        <w:tc>
          <w:tcPr>
            <w:tcW w:w="2649" w:type="pct"/>
            <w:noWrap/>
            <w:vAlign w:val="center"/>
          </w:tcPr>
          <w:p w14:paraId="1EF657FE" w14:textId="77777777" w:rsidR="006E0FD8" w:rsidRPr="005D6FC5" w:rsidRDefault="006E0FD8" w:rsidP="00606538">
            <w:pPr>
              <w:ind w:left="25" w:hanging="25"/>
              <w:jc w:val="center"/>
              <w:rPr>
                <w:rStyle w:val="0Redinsert"/>
                <w:color w:val="auto"/>
              </w:rPr>
            </w:pPr>
            <w:r w:rsidRPr="005D6FC5">
              <w:rPr>
                <w:rStyle w:val="0Redinsert"/>
                <w:b/>
                <w:color w:val="auto"/>
              </w:rPr>
              <w:t>Fee</w:t>
            </w:r>
          </w:p>
        </w:tc>
      </w:tr>
      <w:tr w:rsidR="006E0FD8" w:rsidRPr="005D6FC5" w14:paraId="0D418BA8" w14:textId="77777777" w:rsidTr="00606538">
        <w:trPr>
          <w:trHeight w:val="315"/>
        </w:trPr>
        <w:tc>
          <w:tcPr>
            <w:tcW w:w="2351" w:type="pct"/>
            <w:noWrap/>
            <w:vAlign w:val="center"/>
            <w:hideMark/>
          </w:tcPr>
          <w:p w14:paraId="1D6DEF33" w14:textId="77777777" w:rsidR="006E0FD8" w:rsidRPr="005D6FC5" w:rsidRDefault="006E0FD8" w:rsidP="00606538">
            <w:pPr>
              <w:jc w:val="center"/>
              <w:rPr>
                <w:rStyle w:val="0Redinsert"/>
                <w:color w:val="auto"/>
              </w:rPr>
            </w:pPr>
            <w:r w:rsidRPr="005D6FC5">
              <w:rPr>
                <w:rStyle w:val="0Redinsert"/>
                <w:color w:val="auto"/>
              </w:rPr>
              <w:t>NWEP Completion Outcome</w:t>
            </w:r>
          </w:p>
        </w:tc>
        <w:tc>
          <w:tcPr>
            <w:tcW w:w="2649" w:type="pct"/>
            <w:noWrap/>
            <w:vAlign w:val="center"/>
            <w:hideMark/>
          </w:tcPr>
          <w:p w14:paraId="1D7E3199" w14:textId="77777777" w:rsidR="006E0FD8" w:rsidRPr="005D6FC5" w:rsidRDefault="006E0FD8" w:rsidP="00606538">
            <w:pPr>
              <w:ind w:left="479" w:hanging="25"/>
              <w:jc w:val="center"/>
              <w:rPr>
                <w:rStyle w:val="0Redinsert"/>
                <w:color w:val="auto"/>
              </w:rPr>
            </w:pPr>
            <w:r w:rsidRPr="005D6FC5">
              <w:rPr>
                <w:rStyle w:val="0Redinsert"/>
                <w:color w:val="auto"/>
              </w:rPr>
              <w:t>$400</w:t>
            </w:r>
          </w:p>
        </w:tc>
      </w:tr>
    </w:tbl>
    <w:p w14:paraId="69AC24EA" w14:textId="0C15C747" w:rsidR="006E0FD8" w:rsidRDefault="006E0FD8" w:rsidP="000C6CDB">
      <w:pPr>
        <w:suppressAutoHyphens/>
        <w:outlineLvl w:val="1"/>
        <w:rPr>
          <w:rFonts w:asciiTheme="minorHAnsi" w:hAnsiTheme="minorHAnsi" w:cstheme="minorHAnsi"/>
          <w:i/>
          <w:sz w:val="20"/>
        </w:rPr>
      </w:pPr>
    </w:p>
    <w:p w14:paraId="3A8AB573" w14:textId="2FBED653" w:rsidR="006E0FD8" w:rsidRDefault="006E0FD8" w:rsidP="000C6CDB">
      <w:pPr>
        <w:suppressAutoHyphens/>
        <w:outlineLvl w:val="1"/>
        <w:rPr>
          <w:rFonts w:asciiTheme="minorHAnsi" w:hAnsiTheme="minorHAnsi" w:cstheme="minorHAnsi"/>
          <w:i/>
          <w:sz w:val="20"/>
        </w:rPr>
      </w:pPr>
    </w:p>
    <w:p w14:paraId="4730ED64" w14:textId="5A4325A2" w:rsidR="006E0FD8" w:rsidRDefault="006E0FD8" w:rsidP="000C6CDB">
      <w:pPr>
        <w:suppressAutoHyphens/>
        <w:outlineLvl w:val="1"/>
        <w:rPr>
          <w:rFonts w:asciiTheme="minorHAnsi" w:hAnsiTheme="minorHAnsi" w:cstheme="minorHAnsi"/>
          <w:i/>
          <w:sz w:val="20"/>
        </w:rPr>
      </w:pPr>
    </w:p>
    <w:p w14:paraId="5D079882" w14:textId="77777777" w:rsidR="006E0FD8" w:rsidRPr="008C1BC0" w:rsidRDefault="006E0FD8" w:rsidP="000C6CDB">
      <w:pPr>
        <w:suppressAutoHyphens/>
        <w:outlineLvl w:val="1"/>
        <w:rPr>
          <w:b/>
          <w:szCs w:val="22"/>
        </w:rPr>
      </w:pPr>
    </w:p>
    <w:p w14:paraId="12FF80B3" w14:textId="7F20F998" w:rsidR="000C6CDB" w:rsidRPr="000C6CDB" w:rsidRDefault="000C6CDB" w:rsidP="00F05582">
      <w:pPr>
        <w:spacing w:before="240"/>
        <w:rPr>
          <w:b/>
          <w:caps/>
          <w:color w:val="000000" w:themeColor="text1"/>
          <w:sz w:val="32"/>
          <w:lang w:eastAsia="en-US"/>
        </w:rPr>
      </w:pPr>
      <w:r w:rsidRPr="008C1BC0">
        <w:rPr>
          <w:sz w:val="20"/>
          <w:lang w:eastAsia="en-US"/>
        </w:rPr>
        <w:br w:type="page"/>
      </w:r>
      <w:r w:rsidR="006E0FD8" w:rsidRPr="00FC1D2D">
        <w:rPr>
          <w:rStyle w:val="0Redinsert"/>
        </w:rPr>
        <w:lastRenderedPageBreak/>
        <w:t xml:space="preserve"> </w:t>
      </w:r>
      <w:r w:rsidRPr="000C6CDB">
        <w:rPr>
          <w:b/>
          <w:caps/>
          <w:color w:val="000000" w:themeColor="text1"/>
          <w:sz w:val="32"/>
          <w:lang w:eastAsia="en-US"/>
        </w:rPr>
        <w:t>ADMINISTRATION FEES AND WORK FOR THE DOLE FEES</w:t>
      </w:r>
    </w:p>
    <w:p w14:paraId="6EF91509" w14:textId="77777777" w:rsidR="000C6CDB" w:rsidRPr="000C6CDB" w:rsidRDefault="000C6CDB" w:rsidP="00DD5CA9">
      <w:pPr>
        <w:spacing w:before="240"/>
        <w:rPr>
          <w:b/>
          <w:sz w:val="24"/>
          <w:szCs w:val="24"/>
          <w:lang w:eastAsia="en-US"/>
        </w:rPr>
      </w:pPr>
      <w:r w:rsidRPr="000C6CDB">
        <w:rPr>
          <w:b/>
          <w:sz w:val="24"/>
          <w:szCs w:val="24"/>
          <w:lang w:eastAsia="en-US"/>
        </w:rPr>
        <w:t xml:space="preserve">Table 2A – Administration Fees </w:t>
      </w:r>
    </w:p>
    <w:tbl>
      <w:tblPr>
        <w:tblStyle w:val="TableGrid"/>
        <w:tblW w:w="3082" w:type="pct"/>
        <w:tblInd w:w="108" w:type="dxa"/>
        <w:tblLook w:val="04A0" w:firstRow="1" w:lastRow="0" w:firstColumn="1" w:lastColumn="0" w:noHBand="0" w:noVBand="1"/>
        <w:tblCaption w:val="Administration Fees"/>
        <w:tblDescription w:val="SPI Participants Fee $350 Fee with regional loading $438&#10;All other Stream Participants Fee $250 Fee with regional loading $313&#10;"/>
      </w:tblPr>
      <w:tblGrid>
        <w:gridCol w:w="1940"/>
        <w:gridCol w:w="2009"/>
        <w:gridCol w:w="2510"/>
      </w:tblGrid>
      <w:tr w:rsidR="000C6CDB" w:rsidRPr="000C6CDB" w14:paraId="4A2EF8AE" w14:textId="77777777" w:rsidTr="00D405DB">
        <w:trPr>
          <w:trHeight w:val="267"/>
          <w:tblHeader/>
        </w:trPr>
        <w:tc>
          <w:tcPr>
            <w:tcW w:w="1502" w:type="pct"/>
            <w:tcBorders>
              <w:top w:val="single" w:sz="4" w:space="0" w:color="auto"/>
              <w:left w:val="single" w:sz="4" w:space="0" w:color="auto"/>
              <w:bottom w:val="single" w:sz="4" w:space="0" w:color="auto"/>
              <w:right w:val="single" w:sz="4" w:space="0" w:color="auto"/>
            </w:tcBorders>
          </w:tcPr>
          <w:p w14:paraId="64A8FB72" w14:textId="77777777" w:rsidR="000C6CDB" w:rsidRPr="000C6CDB" w:rsidRDefault="000C6CDB" w:rsidP="000C6CDB">
            <w:pPr>
              <w:rPr>
                <w:rFonts w:asciiTheme="minorHAnsi" w:hAnsiTheme="minorHAnsi" w:cstheme="minorHAnsi"/>
                <w:b/>
                <w:sz w:val="20"/>
                <w:lang w:eastAsia="en-US"/>
              </w:rPr>
            </w:pPr>
          </w:p>
        </w:tc>
        <w:tc>
          <w:tcPr>
            <w:tcW w:w="1555" w:type="pct"/>
            <w:tcBorders>
              <w:top w:val="single" w:sz="4" w:space="0" w:color="auto"/>
              <w:left w:val="single" w:sz="4" w:space="0" w:color="auto"/>
              <w:bottom w:val="single" w:sz="4" w:space="0" w:color="auto"/>
              <w:right w:val="single" w:sz="4" w:space="0" w:color="auto"/>
            </w:tcBorders>
          </w:tcPr>
          <w:p w14:paraId="41C323F3" w14:textId="77777777" w:rsidR="000C6CDB" w:rsidRPr="000C6CDB" w:rsidRDefault="000C6CDB" w:rsidP="000C6CDB">
            <w:pPr>
              <w:rPr>
                <w:b/>
                <w:sz w:val="20"/>
                <w:lang w:eastAsia="en-US"/>
              </w:rPr>
            </w:pPr>
            <w:r w:rsidRPr="000C6CDB">
              <w:rPr>
                <w:b/>
                <w:sz w:val="20"/>
                <w:lang w:eastAsia="en-US"/>
              </w:rPr>
              <w:t>(1)</w:t>
            </w:r>
          </w:p>
          <w:p w14:paraId="7646EB74" w14:textId="77777777" w:rsidR="000C6CDB" w:rsidRPr="000C6CDB" w:rsidRDefault="000C6CDB" w:rsidP="000C6CDB">
            <w:pPr>
              <w:rPr>
                <w:b/>
                <w:sz w:val="20"/>
                <w:lang w:eastAsia="en-US"/>
              </w:rPr>
            </w:pPr>
            <w:r w:rsidRPr="000C6CDB">
              <w:rPr>
                <w:b/>
                <w:sz w:val="20"/>
                <w:lang w:eastAsia="en-US"/>
              </w:rPr>
              <w:t>Fee</w:t>
            </w:r>
          </w:p>
        </w:tc>
        <w:tc>
          <w:tcPr>
            <w:tcW w:w="1943" w:type="pct"/>
            <w:tcBorders>
              <w:top w:val="single" w:sz="4" w:space="0" w:color="auto"/>
              <w:left w:val="single" w:sz="4" w:space="0" w:color="auto"/>
              <w:bottom w:val="single" w:sz="4" w:space="0" w:color="auto"/>
              <w:right w:val="single" w:sz="4" w:space="0" w:color="auto"/>
            </w:tcBorders>
          </w:tcPr>
          <w:p w14:paraId="19C3BA9A" w14:textId="77777777" w:rsidR="000C6CDB" w:rsidRPr="000C6CDB" w:rsidRDefault="000C6CDB" w:rsidP="000C6CDB">
            <w:pPr>
              <w:rPr>
                <w:b/>
                <w:sz w:val="20"/>
                <w:lang w:eastAsia="en-US"/>
              </w:rPr>
            </w:pPr>
            <w:r w:rsidRPr="000C6CDB">
              <w:rPr>
                <w:b/>
                <w:sz w:val="20"/>
                <w:lang w:eastAsia="en-US"/>
              </w:rPr>
              <w:t>(2)</w:t>
            </w:r>
          </w:p>
          <w:p w14:paraId="04DA6A5C" w14:textId="77777777" w:rsidR="000C6CDB" w:rsidRPr="000C6CDB" w:rsidRDefault="000C6CDB" w:rsidP="000C6CDB">
            <w:pPr>
              <w:rPr>
                <w:b/>
                <w:sz w:val="20"/>
                <w:lang w:eastAsia="en-US"/>
              </w:rPr>
            </w:pPr>
            <w:r w:rsidRPr="000C6CDB">
              <w:rPr>
                <w:b/>
                <w:sz w:val="20"/>
                <w:lang w:eastAsia="en-US"/>
              </w:rPr>
              <w:t>Fee with regional loading</w:t>
            </w:r>
          </w:p>
        </w:tc>
      </w:tr>
      <w:tr w:rsidR="000C6CDB" w:rsidRPr="000C6CDB" w14:paraId="52DB1ED8" w14:textId="77777777" w:rsidTr="00F95202">
        <w:trPr>
          <w:trHeight w:val="270"/>
        </w:trPr>
        <w:tc>
          <w:tcPr>
            <w:tcW w:w="1502" w:type="pct"/>
            <w:tcBorders>
              <w:top w:val="single" w:sz="4" w:space="0" w:color="auto"/>
              <w:left w:val="single" w:sz="4" w:space="0" w:color="auto"/>
              <w:bottom w:val="single" w:sz="4" w:space="0" w:color="auto"/>
              <w:right w:val="single" w:sz="4" w:space="0" w:color="auto"/>
            </w:tcBorders>
            <w:hideMark/>
          </w:tcPr>
          <w:p w14:paraId="0706F9F7" w14:textId="77777777" w:rsidR="000C6CDB" w:rsidRPr="000C6CDB" w:rsidRDefault="000C6CDB" w:rsidP="000C6CDB">
            <w:pPr>
              <w:rPr>
                <w:sz w:val="20"/>
                <w:lang w:val="en-GB" w:eastAsia="en-US"/>
              </w:rPr>
            </w:pPr>
            <w:r w:rsidRPr="000C6CDB">
              <w:rPr>
                <w:sz w:val="20"/>
                <w:lang w:val="en-GB" w:eastAsia="en-US"/>
              </w:rPr>
              <w:t>SPI Participants</w:t>
            </w:r>
          </w:p>
        </w:tc>
        <w:tc>
          <w:tcPr>
            <w:tcW w:w="1555" w:type="pct"/>
            <w:tcBorders>
              <w:top w:val="single" w:sz="4" w:space="0" w:color="auto"/>
              <w:left w:val="single" w:sz="4" w:space="0" w:color="auto"/>
              <w:bottom w:val="single" w:sz="4" w:space="0" w:color="auto"/>
              <w:right w:val="single" w:sz="4" w:space="0" w:color="auto"/>
            </w:tcBorders>
            <w:hideMark/>
          </w:tcPr>
          <w:p w14:paraId="31B02889" w14:textId="77777777" w:rsidR="000C6CDB" w:rsidRPr="000C6CDB" w:rsidRDefault="000C6CDB" w:rsidP="000C6CDB">
            <w:pPr>
              <w:rPr>
                <w:sz w:val="20"/>
                <w:lang w:val="en-GB" w:eastAsia="en-US"/>
              </w:rPr>
            </w:pPr>
            <w:r w:rsidRPr="000C6CDB">
              <w:rPr>
                <w:sz w:val="20"/>
                <w:lang w:val="en-GB" w:eastAsia="en-US"/>
              </w:rPr>
              <w:t>$350</w:t>
            </w:r>
          </w:p>
        </w:tc>
        <w:tc>
          <w:tcPr>
            <w:tcW w:w="1943" w:type="pct"/>
            <w:tcBorders>
              <w:top w:val="single" w:sz="4" w:space="0" w:color="auto"/>
              <w:left w:val="single" w:sz="4" w:space="0" w:color="auto"/>
              <w:bottom w:val="single" w:sz="4" w:space="0" w:color="auto"/>
              <w:right w:val="single" w:sz="4" w:space="0" w:color="auto"/>
            </w:tcBorders>
          </w:tcPr>
          <w:p w14:paraId="4E0FE543" w14:textId="77777777" w:rsidR="000C6CDB" w:rsidRPr="000C6CDB" w:rsidRDefault="000C6CDB" w:rsidP="000C6CDB">
            <w:pPr>
              <w:rPr>
                <w:sz w:val="20"/>
                <w:lang w:val="en-GB" w:eastAsia="en-US"/>
              </w:rPr>
            </w:pPr>
            <w:r w:rsidRPr="000C6CDB">
              <w:rPr>
                <w:sz w:val="20"/>
                <w:lang w:val="en-GB" w:eastAsia="en-US"/>
              </w:rPr>
              <w:t>$438</w:t>
            </w:r>
          </w:p>
        </w:tc>
      </w:tr>
      <w:tr w:rsidR="000C6CDB" w:rsidRPr="000C6CDB" w14:paraId="4E82A1DA" w14:textId="77777777" w:rsidTr="00F95202">
        <w:trPr>
          <w:trHeight w:val="260"/>
        </w:trPr>
        <w:tc>
          <w:tcPr>
            <w:tcW w:w="1502" w:type="pct"/>
            <w:tcBorders>
              <w:top w:val="single" w:sz="4" w:space="0" w:color="auto"/>
              <w:left w:val="single" w:sz="4" w:space="0" w:color="auto"/>
              <w:bottom w:val="single" w:sz="4" w:space="0" w:color="auto"/>
              <w:right w:val="single" w:sz="4" w:space="0" w:color="auto"/>
            </w:tcBorders>
            <w:hideMark/>
          </w:tcPr>
          <w:p w14:paraId="3B3B26B3" w14:textId="77777777" w:rsidR="000C6CDB" w:rsidRPr="000C6CDB" w:rsidRDefault="000C6CDB" w:rsidP="000C6CDB">
            <w:pPr>
              <w:rPr>
                <w:sz w:val="20"/>
                <w:lang w:val="en-GB" w:eastAsia="en-US"/>
              </w:rPr>
            </w:pPr>
            <w:r w:rsidRPr="000C6CDB">
              <w:rPr>
                <w:sz w:val="20"/>
                <w:lang w:val="en-GB" w:eastAsia="en-US"/>
              </w:rPr>
              <w:t>All other Stream Participants</w:t>
            </w:r>
          </w:p>
        </w:tc>
        <w:tc>
          <w:tcPr>
            <w:tcW w:w="1555" w:type="pct"/>
            <w:tcBorders>
              <w:top w:val="single" w:sz="4" w:space="0" w:color="auto"/>
              <w:left w:val="single" w:sz="4" w:space="0" w:color="auto"/>
              <w:bottom w:val="single" w:sz="4" w:space="0" w:color="auto"/>
              <w:right w:val="single" w:sz="4" w:space="0" w:color="auto"/>
            </w:tcBorders>
            <w:hideMark/>
          </w:tcPr>
          <w:p w14:paraId="67487FE2" w14:textId="77777777" w:rsidR="000C6CDB" w:rsidRPr="000C6CDB" w:rsidRDefault="000C6CDB" w:rsidP="000C6CDB">
            <w:pPr>
              <w:rPr>
                <w:sz w:val="20"/>
                <w:lang w:val="en-GB" w:eastAsia="en-US"/>
              </w:rPr>
            </w:pPr>
            <w:r w:rsidRPr="000C6CDB">
              <w:rPr>
                <w:sz w:val="20"/>
                <w:lang w:val="en-GB" w:eastAsia="en-US"/>
              </w:rPr>
              <w:t>$250</w:t>
            </w:r>
          </w:p>
        </w:tc>
        <w:tc>
          <w:tcPr>
            <w:tcW w:w="1943" w:type="pct"/>
            <w:tcBorders>
              <w:top w:val="single" w:sz="4" w:space="0" w:color="auto"/>
              <w:left w:val="single" w:sz="4" w:space="0" w:color="auto"/>
              <w:bottom w:val="single" w:sz="4" w:space="0" w:color="auto"/>
              <w:right w:val="single" w:sz="4" w:space="0" w:color="auto"/>
            </w:tcBorders>
          </w:tcPr>
          <w:p w14:paraId="635EFFA7" w14:textId="77777777" w:rsidR="000C6CDB" w:rsidRPr="000C6CDB" w:rsidRDefault="000C6CDB" w:rsidP="000C6CDB">
            <w:pPr>
              <w:rPr>
                <w:sz w:val="20"/>
                <w:lang w:val="en-GB" w:eastAsia="en-US"/>
              </w:rPr>
            </w:pPr>
            <w:r w:rsidRPr="000C6CDB">
              <w:rPr>
                <w:sz w:val="20"/>
                <w:lang w:val="en-GB" w:eastAsia="en-US"/>
              </w:rPr>
              <w:t>$313</w:t>
            </w:r>
          </w:p>
        </w:tc>
      </w:tr>
    </w:tbl>
    <w:p w14:paraId="04880F86" w14:textId="77777777" w:rsidR="000C6CDB" w:rsidRPr="000D14D6" w:rsidRDefault="000C6CDB" w:rsidP="000D14D6">
      <w:pPr>
        <w:suppressAutoHyphens/>
        <w:spacing w:before="120" w:after="120" w:line="264" w:lineRule="auto"/>
        <w:outlineLvl w:val="1"/>
        <w:rPr>
          <w:i/>
          <w:sz w:val="20"/>
        </w:rPr>
      </w:pPr>
      <w:r w:rsidRPr="000C6CDB">
        <w:rPr>
          <w:i/>
          <w:sz w:val="20"/>
        </w:rPr>
        <w:t>Note 1: In accordance with clause 75, Volunteers will receive a maximum of six months of Employment Provider Services including from any other Employment Provider and the Provider will be entitled to an Administration Fee in respect of its servicing of any Volunteer during that six months of service.</w:t>
      </w:r>
    </w:p>
    <w:p w14:paraId="72C84DA9" w14:textId="77777777" w:rsidR="000C6CDB" w:rsidRPr="000C6CDB" w:rsidRDefault="000C6CDB" w:rsidP="000C6CDB">
      <w:pPr>
        <w:suppressAutoHyphens/>
        <w:spacing w:before="120" w:after="120" w:line="264" w:lineRule="auto"/>
        <w:outlineLvl w:val="1"/>
        <w:rPr>
          <w:i/>
          <w:sz w:val="20"/>
        </w:rPr>
      </w:pPr>
      <w:r w:rsidRPr="000C6CDB">
        <w:rPr>
          <w:i/>
          <w:sz w:val="20"/>
        </w:rPr>
        <w:t>Note 2: In accordance with clause 123.1(c)(ii), the Provider is entitled to an Administration Fee with a regional loading for providing Services to Stream Participants in Regional Locations.</w:t>
      </w:r>
    </w:p>
    <w:p w14:paraId="09583F43" w14:textId="77777777" w:rsidR="000C6CDB" w:rsidRPr="000C6CDB" w:rsidRDefault="000C6CDB" w:rsidP="000C6CDB">
      <w:pPr>
        <w:suppressAutoHyphens/>
        <w:spacing w:before="120" w:after="120" w:line="264" w:lineRule="auto"/>
        <w:outlineLvl w:val="1"/>
        <w:rPr>
          <w:i/>
          <w:sz w:val="20"/>
        </w:rPr>
      </w:pPr>
      <w:r w:rsidRPr="000C6CDB">
        <w:rPr>
          <w:i/>
          <w:sz w:val="20"/>
        </w:rPr>
        <w:t>Note 3: In accordance with clause 126.1(b)), the amounts of the Administration Fees in Table 2A will increase by 7.8% from the start of the next Administration Fee Period following 1 January 2018.</w:t>
      </w:r>
    </w:p>
    <w:p w14:paraId="197FB25A" w14:textId="77777777" w:rsidR="000C6CDB" w:rsidRPr="000C6CDB" w:rsidRDefault="000C6CDB" w:rsidP="00DD5CA9">
      <w:pPr>
        <w:spacing w:before="240"/>
        <w:rPr>
          <w:b/>
          <w:sz w:val="24"/>
          <w:szCs w:val="24"/>
          <w:lang w:eastAsia="en-US"/>
        </w:rPr>
      </w:pPr>
      <w:r w:rsidRPr="000C6CDB">
        <w:rPr>
          <w:b/>
          <w:sz w:val="24"/>
          <w:szCs w:val="24"/>
          <w:lang w:eastAsia="en-US"/>
        </w:rPr>
        <w:t xml:space="preserve">Table 2B – Work for the Dole Fees </w:t>
      </w:r>
    </w:p>
    <w:tbl>
      <w:tblPr>
        <w:tblStyle w:val="TableGrid"/>
        <w:tblW w:w="4558" w:type="pct"/>
        <w:tblInd w:w="108" w:type="dxa"/>
        <w:tblLook w:val="04A0" w:firstRow="1" w:lastRow="0" w:firstColumn="1" w:lastColumn="0" w:noHBand="0" w:noVBand="1"/>
        <w:tblCaption w:val="Work for the Dole Fees"/>
        <w:tblDescription w:val="Six month Work for the Dole Place in an Individual Hosted Activity $1000&#10;Six month Work for the Dole Place in Group Based Activity Up to $3500&#10;"/>
      </w:tblPr>
      <w:tblGrid>
        <w:gridCol w:w="3939"/>
        <w:gridCol w:w="5613"/>
      </w:tblGrid>
      <w:tr w:rsidR="000C6CDB" w:rsidRPr="000C6CDB" w14:paraId="6752F721" w14:textId="77777777" w:rsidTr="00D405DB">
        <w:trPr>
          <w:trHeight w:val="267"/>
          <w:tblHeader/>
        </w:trPr>
        <w:tc>
          <w:tcPr>
            <w:tcW w:w="2062" w:type="pct"/>
            <w:tcBorders>
              <w:top w:val="single" w:sz="4" w:space="0" w:color="auto"/>
              <w:left w:val="single" w:sz="4" w:space="0" w:color="auto"/>
              <w:bottom w:val="single" w:sz="4" w:space="0" w:color="auto"/>
              <w:right w:val="single" w:sz="4" w:space="0" w:color="auto"/>
            </w:tcBorders>
            <w:hideMark/>
          </w:tcPr>
          <w:p w14:paraId="52E9E556" w14:textId="77777777" w:rsidR="000C6CDB" w:rsidRPr="000C6CDB" w:rsidRDefault="000C6CDB" w:rsidP="000C6CDB">
            <w:pPr>
              <w:rPr>
                <w:b/>
                <w:sz w:val="20"/>
                <w:lang w:val="en-GB" w:eastAsia="en-US"/>
              </w:rPr>
            </w:pPr>
            <w:r w:rsidRPr="000C6CDB">
              <w:rPr>
                <w:b/>
                <w:sz w:val="20"/>
                <w:lang w:val="en-GB" w:eastAsia="en-US"/>
              </w:rPr>
              <w:t>Place</w:t>
            </w:r>
          </w:p>
        </w:tc>
        <w:tc>
          <w:tcPr>
            <w:tcW w:w="2938" w:type="pct"/>
            <w:tcBorders>
              <w:top w:val="single" w:sz="4" w:space="0" w:color="auto"/>
              <w:left w:val="single" w:sz="4" w:space="0" w:color="auto"/>
              <w:bottom w:val="single" w:sz="4" w:space="0" w:color="auto"/>
              <w:right w:val="single" w:sz="4" w:space="0" w:color="auto"/>
            </w:tcBorders>
          </w:tcPr>
          <w:p w14:paraId="720FE862" w14:textId="77777777" w:rsidR="000C6CDB" w:rsidRPr="000C6CDB" w:rsidRDefault="000C6CDB" w:rsidP="000C6CDB">
            <w:pPr>
              <w:rPr>
                <w:b/>
                <w:sz w:val="20"/>
                <w:lang w:val="en-GB" w:eastAsia="en-US"/>
              </w:rPr>
            </w:pPr>
            <w:r w:rsidRPr="000C6CDB">
              <w:rPr>
                <w:b/>
                <w:sz w:val="20"/>
                <w:lang w:val="en-GB" w:eastAsia="en-US"/>
              </w:rPr>
              <w:t>Fee</w:t>
            </w:r>
          </w:p>
        </w:tc>
      </w:tr>
      <w:tr w:rsidR="000C6CDB" w:rsidRPr="000C6CDB" w14:paraId="520D04BB" w14:textId="77777777" w:rsidTr="00F95202">
        <w:trPr>
          <w:trHeight w:val="267"/>
        </w:trPr>
        <w:tc>
          <w:tcPr>
            <w:tcW w:w="2062" w:type="pct"/>
            <w:tcBorders>
              <w:top w:val="single" w:sz="4" w:space="0" w:color="auto"/>
              <w:left w:val="single" w:sz="4" w:space="0" w:color="auto"/>
              <w:bottom w:val="single" w:sz="4" w:space="0" w:color="auto"/>
              <w:right w:val="single" w:sz="4" w:space="0" w:color="auto"/>
            </w:tcBorders>
            <w:hideMark/>
          </w:tcPr>
          <w:p w14:paraId="74DF8CD2" w14:textId="77777777" w:rsidR="000C6CDB" w:rsidRPr="000C6CDB" w:rsidRDefault="000C6CDB" w:rsidP="000C6CDB">
            <w:pPr>
              <w:rPr>
                <w:sz w:val="20"/>
                <w:lang w:val="en-GB" w:eastAsia="en-US"/>
              </w:rPr>
            </w:pPr>
            <w:r w:rsidRPr="000C6CDB">
              <w:rPr>
                <w:sz w:val="20"/>
                <w:lang w:val="en-GB" w:eastAsia="en-US"/>
              </w:rPr>
              <w:t>Six month Work for the Dole Place in an Individual Hosted Activity</w:t>
            </w:r>
          </w:p>
        </w:tc>
        <w:tc>
          <w:tcPr>
            <w:tcW w:w="2938" w:type="pct"/>
            <w:tcBorders>
              <w:top w:val="single" w:sz="4" w:space="0" w:color="auto"/>
              <w:left w:val="single" w:sz="4" w:space="0" w:color="auto"/>
              <w:bottom w:val="single" w:sz="4" w:space="0" w:color="auto"/>
              <w:right w:val="single" w:sz="4" w:space="0" w:color="auto"/>
            </w:tcBorders>
          </w:tcPr>
          <w:p w14:paraId="3F2A3A57" w14:textId="77777777" w:rsidR="000C6CDB" w:rsidRPr="000C6CDB" w:rsidRDefault="000C6CDB" w:rsidP="000C6CDB">
            <w:pPr>
              <w:rPr>
                <w:sz w:val="20"/>
                <w:lang w:val="en-GB" w:eastAsia="en-US"/>
              </w:rPr>
            </w:pPr>
            <w:r w:rsidRPr="000C6CDB">
              <w:rPr>
                <w:sz w:val="20"/>
                <w:lang w:val="en-GB" w:eastAsia="en-US"/>
              </w:rPr>
              <w:t>$1000</w:t>
            </w:r>
          </w:p>
        </w:tc>
      </w:tr>
      <w:tr w:rsidR="000C6CDB" w:rsidRPr="000C6CDB" w14:paraId="55F50031" w14:textId="77777777" w:rsidTr="00F95202">
        <w:trPr>
          <w:trHeight w:val="267"/>
        </w:trPr>
        <w:tc>
          <w:tcPr>
            <w:tcW w:w="2062" w:type="pct"/>
            <w:tcBorders>
              <w:top w:val="single" w:sz="4" w:space="0" w:color="auto"/>
              <w:left w:val="single" w:sz="4" w:space="0" w:color="auto"/>
              <w:bottom w:val="single" w:sz="4" w:space="0" w:color="auto"/>
              <w:right w:val="single" w:sz="4" w:space="0" w:color="auto"/>
            </w:tcBorders>
            <w:hideMark/>
          </w:tcPr>
          <w:p w14:paraId="587B4DB4" w14:textId="77777777" w:rsidR="000C6CDB" w:rsidRPr="000C6CDB" w:rsidRDefault="000C6CDB" w:rsidP="000C6CDB">
            <w:pPr>
              <w:rPr>
                <w:sz w:val="20"/>
                <w:lang w:val="en-GB" w:eastAsia="en-US"/>
              </w:rPr>
            </w:pPr>
            <w:r w:rsidRPr="000C6CDB">
              <w:rPr>
                <w:sz w:val="20"/>
                <w:lang w:val="en-GB" w:eastAsia="en-US"/>
              </w:rPr>
              <w:t>Six month Work for the Dole Place in Group Based Activity</w:t>
            </w:r>
          </w:p>
        </w:tc>
        <w:tc>
          <w:tcPr>
            <w:tcW w:w="2938" w:type="pct"/>
            <w:tcBorders>
              <w:top w:val="single" w:sz="4" w:space="0" w:color="auto"/>
              <w:left w:val="single" w:sz="4" w:space="0" w:color="auto"/>
              <w:bottom w:val="single" w:sz="4" w:space="0" w:color="auto"/>
              <w:right w:val="single" w:sz="4" w:space="0" w:color="auto"/>
            </w:tcBorders>
          </w:tcPr>
          <w:p w14:paraId="0D60CF15" w14:textId="77777777" w:rsidR="000C6CDB" w:rsidRPr="000C6CDB" w:rsidRDefault="000C6CDB" w:rsidP="000C6CDB">
            <w:pPr>
              <w:rPr>
                <w:sz w:val="20"/>
                <w:lang w:val="en-GB" w:eastAsia="en-US"/>
              </w:rPr>
            </w:pPr>
            <w:r w:rsidRPr="000C6CDB">
              <w:rPr>
                <w:sz w:val="20"/>
                <w:lang w:val="en-GB" w:eastAsia="en-US"/>
              </w:rPr>
              <w:t>Up to $3500</w:t>
            </w:r>
          </w:p>
        </w:tc>
      </w:tr>
    </w:tbl>
    <w:p w14:paraId="33152E0B" w14:textId="2749CDBD" w:rsidR="000C6CDB" w:rsidRPr="000C6CDB" w:rsidRDefault="000C6CDB" w:rsidP="00BA79E4">
      <w:pPr>
        <w:pStyle w:val="8Note"/>
        <w:ind w:left="0"/>
      </w:pPr>
      <w:r w:rsidRPr="000C6CDB">
        <w:t>Note 1: Where a Work for the Dole Place is for</w:t>
      </w:r>
      <w:r w:rsidR="009C58EA">
        <w:t xml:space="preserve"> more or</w:t>
      </w:r>
      <w:r w:rsidRPr="000C6CDB">
        <w:t xml:space="preserve"> less than six months in duration or the date on which the relevant Fully Eligible Participant commences in the place is after the start date of the relevant Work for the Dole activity, the applicable Work for the Dole Fee will be pro-rated in accordance with </w:t>
      </w:r>
      <w:r w:rsidR="009C58EA">
        <w:t>any Guidelines</w:t>
      </w:r>
      <w:r w:rsidRPr="000C6CDB">
        <w:t>.</w:t>
      </w:r>
    </w:p>
    <w:p w14:paraId="582E9B7F" w14:textId="77777777" w:rsidR="009C58EA" w:rsidRDefault="009C58EA" w:rsidP="000C6CDB">
      <w:pPr>
        <w:rPr>
          <w:rStyle w:val="7DefinitionTitle"/>
        </w:rPr>
      </w:pPr>
      <w:r>
        <w:rPr>
          <w:rStyle w:val="7DefinitionTitle"/>
        </w:rPr>
        <w:t>Table 2C - Work for the Dole Place Fees</w:t>
      </w:r>
    </w:p>
    <w:tbl>
      <w:tblPr>
        <w:tblStyle w:val="TableGrid"/>
        <w:tblW w:w="4558" w:type="pct"/>
        <w:tblInd w:w="108" w:type="dxa"/>
        <w:tblLook w:val="04A0" w:firstRow="1" w:lastRow="0" w:firstColumn="1" w:lastColumn="0" w:noHBand="0" w:noVBand="1"/>
        <w:tblCaption w:val="Work for the Dole Fees"/>
        <w:tblDescription w:val="Six month Work for the Dole Place in an Individual Hosted Activity $1000&#10;Six month Work for the Dole Place in Group Based Activity Up to $3500&#10;"/>
      </w:tblPr>
      <w:tblGrid>
        <w:gridCol w:w="3939"/>
        <w:gridCol w:w="5613"/>
      </w:tblGrid>
      <w:tr w:rsidR="009C58EA" w:rsidRPr="000C6CDB" w14:paraId="03140CBC" w14:textId="77777777" w:rsidTr="00E23B10">
        <w:trPr>
          <w:trHeight w:val="267"/>
          <w:tblHeader/>
        </w:trPr>
        <w:tc>
          <w:tcPr>
            <w:tcW w:w="2062" w:type="pct"/>
            <w:tcBorders>
              <w:top w:val="single" w:sz="4" w:space="0" w:color="auto"/>
              <w:left w:val="single" w:sz="4" w:space="0" w:color="auto"/>
              <w:bottom w:val="single" w:sz="4" w:space="0" w:color="auto"/>
              <w:right w:val="single" w:sz="4" w:space="0" w:color="auto"/>
            </w:tcBorders>
            <w:hideMark/>
          </w:tcPr>
          <w:p w14:paraId="68E688CE" w14:textId="46CDC525" w:rsidR="009C58EA" w:rsidRPr="000C6CDB" w:rsidRDefault="009C58EA" w:rsidP="00E23B10">
            <w:pPr>
              <w:rPr>
                <w:b/>
                <w:sz w:val="20"/>
                <w:lang w:val="en-GB" w:eastAsia="en-US"/>
              </w:rPr>
            </w:pPr>
            <w:r>
              <w:rPr>
                <w:b/>
                <w:sz w:val="20"/>
                <w:lang w:val="en-GB" w:eastAsia="en-US"/>
              </w:rPr>
              <w:t>Place</w:t>
            </w:r>
          </w:p>
        </w:tc>
        <w:tc>
          <w:tcPr>
            <w:tcW w:w="2938" w:type="pct"/>
            <w:tcBorders>
              <w:top w:val="single" w:sz="4" w:space="0" w:color="auto"/>
              <w:left w:val="single" w:sz="4" w:space="0" w:color="auto"/>
              <w:bottom w:val="single" w:sz="4" w:space="0" w:color="auto"/>
              <w:right w:val="single" w:sz="4" w:space="0" w:color="auto"/>
            </w:tcBorders>
          </w:tcPr>
          <w:p w14:paraId="6F1B3D85" w14:textId="47358948" w:rsidR="009C58EA" w:rsidRPr="000C6CDB" w:rsidRDefault="009C58EA" w:rsidP="00E23B10">
            <w:pPr>
              <w:rPr>
                <w:b/>
                <w:sz w:val="20"/>
                <w:lang w:val="en-GB" w:eastAsia="en-US"/>
              </w:rPr>
            </w:pPr>
            <w:r>
              <w:rPr>
                <w:b/>
                <w:sz w:val="20"/>
                <w:lang w:val="en-GB" w:eastAsia="en-US"/>
              </w:rPr>
              <w:t>Fee (GST excl)</w:t>
            </w:r>
          </w:p>
        </w:tc>
      </w:tr>
      <w:tr w:rsidR="009C58EA" w:rsidRPr="000C6CDB" w14:paraId="49E9FCE5" w14:textId="77777777" w:rsidTr="00E23B10">
        <w:trPr>
          <w:trHeight w:val="267"/>
        </w:trPr>
        <w:tc>
          <w:tcPr>
            <w:tcW w:w="2062" w:type="pct"/>
            <w:tcBorders>
              <w:top w:val="single" w:sz="4" w:space="0" w:color="auto"/>
              <w:left w:val="single" w:sz="4" w:space="0" w:color="auto"/>
              <w:bottom w:val="single" w:sz="4" w:space="0" w:color="auto"/>
              <w:right w:val="single" w:sz="4" w:space="0" w:color="auto"/>
            </w:tcBorders>
            <w:hideMark/>
          </w:tcPr>
          <w:p w14:paraId="33392DB0" w14:textId="41C304AA" w:rsidR="009C58EA" w:rsidRPr="000C6CDB" w:rsidRDefault="009C58EA" w:rsidP="00E23B10">
            <w:pPr>
              <w:rPr>
                <w:sz w:val="20"/>
                <w:lang w:val="en-GB" w:eastAsia="en-US"/>
              </w:rPr>
            </w:pPr>
            <w:r>
              <w:rPr>
                <w:sz w:val="20"/>
                <w:lang w:val="en-GB" w:eastAsia="en-US"/>
              </w:rPr>
              <w:t>Six month Work for the Dole Place in an Individual Hosted Activity or Group Based Activity in a Non-regional Location</w:t>
            </w:r>
          </w:p>
        </w:tc>
        <w:tc>
          <w:tcPr>
            <w:tcW w:w="2938" w:type="pct"/>
            <w:tcBorders>
              <w:top w:val="single" w:sz="4" w:space="0" w:color="auto"/>
              <w:left w:val="single" w:sz="4" w:space="0" w:color="auto"/>
              <w:bottom w:val="single" w:sz="4" w:space="0" w:color="auto"/>
              <w:right w:val="single" w:sz="4" w:space="0" w:color="auto"/>
            </w:tcBorders>
          </w:tcPr>
          <w:p w14:paraId="339A84EB" w14:textId="0FBCB919" w:rsidR="009C58EA" w:rsidRPr="000C6CDB" w:rsidRDefault="009C58EA" w:rsidP="00E23B10">
            <w:pPr>
              <w:rPr>
                <w:sz w:val="20"/>
                <w:lang w:val="en-GB" w:eastAsia="en-US"/>
              </w:rPr>
            </w:pPr>
            <w:r>
              <w:rPr>
                <w:sz w:val="20"/>
                <w:lang w:val="en-GB" w:eastAsia="en-US"/>
              </w:rPr>
              <w:t>$100</w:t>
            </w:r>
          </w:p>
        </w:tc>
      </w:tr>
      <w:tr w:rsidR="009C58EA" w:rsidRPr="000C6CDB" w14:paraId="013CBF27" w14:textId="77777777" w:rsidTr="00E23B10">
        <w:trPr>
          <w:trHeight w:val="267"/>
        </w:trPr>
        <w:tc>
          <w:tcPr>
            <w:tcW w:w="2062" w:type="pct"/>
            <w:tcBorders>
              <w:top w:val="single" w:sz="4" w:space="0" w:color="auto"/>
              <w:left w:val="single" w:sz="4" w:space="0" w:color="auto"/>
              <w:bottom w:val="single" w:sz="4" w:space="0" w:color="auto"/>
              <w:right w:val="single" w:sz="4" w:space="0" w:color="auto"/>
            </w:tcBorders>
            <w:hideMark/>
          </w:tcPr>
          <w:p w14:paraId="3097A8A5" w14:textId="414A83C7" w:rsidR="009C58EA" w:rsidRPr="000C6CDB" w:rsidRDefault="009C58EA" w:rsidP="00E23B10">
            <w:pPr>
              <w:rPr>
                <w:sz w:val="20"/>
                <w:lang w:val="en-GB" w:eastAsia="en-US"/>
              </w:rPr>
            </w:pPr>
            <w:r>
              <w:rPr>
                <w:sz w:val="20"/>
                <w:lang w:val="en-GB" w:eastAsia="en-US"/>
              </w:rPr>
              <w:t>Six month Work for the Dole Place in an Individual Hosted Activity or Group Based Activity in a Regional Location</w:t>
            </w:r>
          </w:p>
        </w:tc>
        <w:tc>
          <w:tcPr>
            <w:tcW w:w="2938" w:type="pct"/>
            <w:tcBorders>
              <w:top w:val="single" w:sz="4" w:space="0" w:color="auto"/>
              <w:left w:val="single" w:sz="4" w:space="0" w:color="auto"/>
              <w:bottom w:val="single" w:sz="4" w:space="0" w:color="auto"/>
              <w:right w:val="single" w:sz="4" w:space="0" w:color="auto"/>
            </w:tcBorders>
          </w:tcPr>
          <w:p w14:paraId="452D9869" w14:textId="7D58777C" w:rsidR="009C58EA" w:rsidRPr="000C6CDB" w:rsidRDefault="009C58EA" w:rsidP="00E23B10">
            <w:pPr>
              <w:rPr>
                <w:sz w:val="20"/>
                <w:lang w:val="en-GB" w:eastAsia="en-US"/>
              </w:rPr>
            </w:pPr>
            <w:r>
              <w:rPr>
                <w:sz w:val="20"/>
                <w:lang w:val="en-GB" w:eastAsia="en-US"/>
              </w:rPr>
              <w:t>$125</w:t>
            </w:r>
          </w:p>
        </w:tc>
      </w:tr>
    </w:tbl>
    <w:p w14:paraId="4E943875" w14:textId="1454DE48" w:rsidR="000C6CDB" w:rsidRPr="000C6CDB" w:rsidRDefault="009C58EA" w:rsidP="00BA79E4">
      <w:pPr>
        <w:pStyle w:val="8Note"/>
        <w:ind w:left="0"/>
        <w:rPr>
          <w:lang w:eastAsia="en-US"/>
        </w:rPr>
      </w:pPr>
      <w:r>
        <w:rPr>
          <w:lang w:eastAsia="en-US"/>
        </w:rPr>
        <w:t>Note 1: If the duration of a Work for the Dole P</w:t>
      </w:r>
      <w:r w:rsidR="00EB6DE9">
        <w:t>l</w:t>
      </w:r>
      <w:r>
        <w:rPr>
          <w:lang w:eastAsia="en-US"/>
        </w:rPr>
        <w:t>ace (calculated in accordance with any Guidelines) is for more or less than six months in duration, the applicable Work for the Dole Place Fee will be pro-rated in accordance with clause 124A.3</w:t>
      </w:r>
      <w:r w:rsidR="000C6CDB" w:rsidRPr="000C6CDB">
        <w:rPr>
          <w:lang w:eastAsia="en-US"/>
        </w:rPr>
        <w:br w:type="page"/>
      </w:r>
    </w:p>
    <w:p w14:paraId="2746BFE4" w14:textId="77777777" w:rsidR="000C6CDB" w:rsidRPr="000C6CDB" w:rsidRDefault="000C6CDB" w:rsidP="00DD5CA9">
      <w:pPr>
        <w:spacing w:before="240"/>
        <w:rPr>
          <w:b/>
          <w:sz w:val="24"/>
          <w:szCs w:val="24"/>
          <w:lang w:eastAsia="en-US"/>
        </w:rPr>
      </w:pPr>
      <w:r w:rsidRPr="000C6CDB">
        <w:rPr>
          <w:b/>
          <w:sz w:val="24"/>
          <w:szCs w:val="24"/>
          <w:lang w:eastAsia="en-US"/>
        </w:rPr>
        <w:lastRenderedPageBreak/>
        <w:t xml:space="preserve">EMPLOYMENT FUND </w:t>
      </w:r>
    </w:p>
    <w:p w14:paraId="603C4A12" w14:textId="77777777" w:rsidR="000C6CDB" w:rsidRPr="000C6CDB" w:rsidRDefault="000C6CDB" w:rsidP="000C6CDB">
      <w:pPr>
        <w:rPr>
          <w:b/>
          <w:sz w:val="20"/>
          <w:lang w:eastAsia="en-US"/>
        </w:rPr>
      </w:pPr>
      <w:r w:rsidRPr="000C6CDB">
        <w:rPr>
          <w:b/>
          <w:sz w:val="20"/>
          <w:lang w:eastAsia="en-US"/>
        </w:rPr>
        <w:t xml:space="preserve">Table 3 - General Account credits </w:t>
      </w:r>
    </w:p>
    <w:tbl>
      <w:tblPr>
        <w:tblW w:w="4938" w:type="pct"/>
        <w:tblInd w:w="108" w:type="dxa"/>
        <w:tblCellMar>
          <w:left w:w="0" w:type="dxa"/>
          <w:right w:w="0" w:type="dxa"/>
        </w:tblCellMar>
        <w:tblLook w:val="04A0" w:firstRow="1" w:lastRow="0" w:firstColumn="1" w:lastColumn="0" w:noHBand="0" w:noVBand="1"/>
      </w:tblPr>
      <w:tblGrid>
        <w:gridCol w:w="961"/>
        <w:gridCol w:w="2481"/>
        <w:gridCol w:w="6896"/>
      </w:tblGrid>
      <w:tr w:rsidR="000C6CDB" w:rsidRPr="000C6CDB" w14:paraId="180E6F8E" w14:textId="77777777" w:rsidTr="00F95202">
        <w:trPr>
          <w:trHeight w:val="215"/>
        </w:trPr>
        <w:tc>
          <w:tcPr>
            <w:tcW w:w="437" w:type="pct"/>
            <w:tcBorders>
              <w:top w:val="single" w:sz="8" w:space="0" w:color="auto"/>
              <w:left w:val="single" w:sz="8" w:space="0" w:color="auto"/>
              <w:bottom w:val="nil"/>
              <w:right w:val="single" w:sz="8" w:space="0" w:color="000000"/>
            </w:tcBorders>
            <w:noWrap/>
            <w:tcMar>
              <w:top w:w="0" w:type="dxa"/>
              <w:left w:w="108" w:type="dxa"/>
              <w:bottom w:w="0" w:type="dxa"/>
              <w:right w:w="108" w:type="dxa"/>
            </w:tcMar>
            <w:hideMark/>
          </w:tcPr>
          <w:p w14:paraId="03F26FE1" w14:textId="77777777" w:rsidR="000C6CDB" w:rsidRPr="000C6CDB" w:rsidRDefault="000C6CDB" w:rsidP="000C6CDB">
            <w:pPr>
              <w:rPr>
                <w:rFonts w:eastAsiaTheme="minorHAnsi" w:cs="Calibri"/>
                <w:b/>
                <w:bCs/>
                <w:szCs w:val="22"/>
                <w:lang w:val="en-US" w:eastAsia="en-US"/>
              </w:rPr>
            </w:pPr>
            <w:r w:rsidRPr="000C6CDB">
              <w:rPr>
                <w:b/>
                <w:bCs/>
                <w:sz w:val="20"/>
                <w:lang w:val="en-US" w:eastAsia="en-US"/>
              </w:rPr>
              <w:t xml:space="preserve">Stream </w:t>
            </w:r>
          </w:p>
        </w:tc>
        <w:tc>
          <w:tcPr>
            <w:tcW w:w="1214" w:type="pct"/>
            <w:tcBorders>
              <w:top w:val="single" w:sz="8" w:space="0" w:color="auto"/>
              <w:left w:val="nil"/>
              <w:bottom w:val="nil"/>
              <w:right w:val="single" w:sz="8" w:space="0" w:color="000000"/>
            </w:tcBorders>
            <w:tcMar>
              <w:top w:w="0" w:type="dxa"/>
              <w:left w:w="108" w:type="dxa"/>
              <w:bottom w:w="0" w:type="dxa"/>
              <w:right w:w="108" w:type="dxa"/>
            </w:tcMar>
            <w:hideMark/>
          </w:tcPr>
          <w:p w14:paraId="06BACE54" w14:textId="77777777" w:rsidR="000C6CDB" w:rsidRPr="000C6CDB" w:rsidRDefault="000C6CDB" w:rsidP="000C6CDB">
            <w:pPr>
              <w:rPr>
                <w:rFonts w:eastAsiaTheme="minorHAnsi" w:cs="Calibri"/>
                <w:b/>
                <w:bCs/>
                <w:szCs w:val="22"/>
                <w:lang w:val="en-US" w:eastAsia="en-US"/>
              </w:rPr>
            </w:pPr>
            <w:r w:rsidRPr="000C6CDB">
              <w:rPr>
                <w:b/>
                <w:bCs/>
                <w:sz w:val="20"/>
                <w:lang w:val="en-US" w:eastAsia="en-US"/>
              </w:rPr>
              <w:t>General Account credit (paid once only)</w:t>
            </w:r>
          </w:p>
        </w:tc>
        <w:tc>
          <w:tcPr>
            <w:tcW w:w="3349" w:type="pct"/>
            <w:tcBorders>
              <w:top w:val="single" w:sz="8" w:space="0" w:color="auto"/>
              <w:left w:val="nil"/>
              <w:bottom w:val="nil"/>
              <w:right w:val="single" w:sz="8" w:space="0" w:color="000000"/>
            </w:tcBorders>
            <w:tcMar>
              <w:top w:w="0" w:type="dxa"/>
              <w:left w:w="108" w:type="dxa"/>
              <w:bottom w:w="0" w:type="dxa"/>
              <w:right w:w="108" w:type="dxa"/>
            </w:tcMar>
            <w:hideMark/>
          </w:tcPr>
          <w:p w14:paraId="478A19D9" w14:textId="77777777" w:rsidR="000C6CDB" w:rsidRPr="000C6CDB" w:rsidRDefault="000C6CDB" w:rsidP="000C6CDB">
            <w:pPr>
              <w:rPr>
                <w:rFonts w:eastAsiaTheme="minorHAnsi" w:cs="Calibri"/>
                <w:b/>
                <w:bCs/>
                <w:szCs w:val="22"/>
                <w:lang w:val="en-US" w:eastAsia="en-US"/>
              </w:rPr>
            </w:pPr>
            <w:r w:rsidRPr="000C6CDB">
              <w:rPr>
                <w:b/>
                <w:sz w:val="20"/>
                <w:lang w:eastAsia="en-US"/>
              </w:rPr>
              <w:t>When credited</w:t>
            </w:r>
          </w:p>
        </w:tc>
      </w:tr>
      <w:tr w:rsidR="000C6CDB" w:rsidRPr="000C6CDB" w14:paraId="13A26C92" w14:textId="77777777" w:rsidTr="00F95202">
        <w:trPr>
          <w:trHeight w:val="168"/>
        </w:trPr>
        <w:tc>
          <w:tcPr>
            <w:tcW w:w="437" w:type="pct"/>
            <w:tcBorders>
              <w:top w:val="single" w:sz="8" w:space="0" w:color="auto"/>
              <w:left w:val="single" w:sz="8" w:space="0" w:color="auto"/>
              <w:bottom w:val="nil"/>
              <w:right w:val="single" w:sz="8" w:space="0" w:color="000000"/>
            </w:tcBorders>
            <w:noWrap/>
            <w:tcMar>
              <w:top w:w="0" w:type="dxa"/>
              <w:left w:w="108" w:type="dxa"/>
              <w:bottom w:w="0" w:type="dxa"/>
              <w:right w:w="108" w:type="dxa"/>
            </w:tcMar>
            <w:vAlign w:val="center"/>
            <w:hideMark/>
          </w:tcPr>
          <w:p w14:paraId="7CDA4644" w14:textId="77777777" w:rsidR="000C6CDB" w:rsidRPr="000C6CDB" w:rsidRDefault="000C6CDB" w:rsidP="000C6CDB">
            <w:pPr>
              <w:rPr>
                <w:rFonts w:eastAsiaTheme="minorHAnsi" w:cs="Calibri"/>
                <w:szCs w:val="22"/>
                <w:lang w:val="en-US" w:eastAsia="en-US"/>
              </w:rPr>
            </w:pPr>
            <w:r w:rsidRPr="000C6CDB">
              <w:rPr>
                <w:sz w:val="20"/>
                <w:lang w:val="en-US" w:eastAsia="en-US"/>
              </w:rPr>
              <w:t xml:space="preserve">Stream A </w:t>
            </w:r>
          </w:p>
        </w:tc>
        <w:tc>
          <w:tcPr>
            <w:tcW w:w="1214" w:type="pct"/>
            <w:tcBorders>
              <w:top w:val="single" w:sz="8" w:space="0" w:color="auto"/>
              <w:left w:val="nil"/>
              <w:bottom w:val="nil"/>
              <w:right w:val="single" w:sz="8" w:space="0" w:color="000000"/>
            </w:tcBorders>
            <w:tcMar>
              <w:top w:w="0" w:type="dxa"/>
              <w:left w:w="108" w:type="dxa"/>
              <w:bottom w:w="0" w:type="dxa"/>
              <w:right w:w="108" w:type="dxa"/>
            </w:tcMar>
            <w:vAlign w:val="center"/>
            <w:hideMark/>
          </w:tcPr>
          <w:p w14:paraId="5CC69AEF" w14:textId="77777777" w:rsidR="000C6CDB" w:rsidRPr="000C6CDB" w:rsidRDefault="000C6CDB" w:rsidP="000C6CDB">
            <w:pPr>
              <w:rPr>
                <w:rFonts w:eastAsiaTheme="minorHAnsi" w:cs="Calibri"/>
                <w:szCs w:val="22"/>
                <w:lang w:val="en-US" w:eastAsia="en-US"/>
              </w:rPr>
            </w:pPr>
            <w:r w:rsidRPr="000C6CDB">
              <w:rPr>
                <w:sz w:val="20"/>
                <w:lang w:val="en-US" w:eastAsia="en-US"/>
              </w:rPr>
              <w:t>$300</w:t>
            </w:r>
          </w:p>
        </w:tc>
        <w:tc>
          <w:tcPr>
            <w:tcW w:w="3349" w:type="pct"/>
            <w:tcBorders>
              <w:top w:val="single" w:sz="8" w:space="0" w:color="auto"/>
              <w:left w:val="nil"/>
              <w:bottom w:val="nil"/>
              <w:right w:val="single" w:sz="8" w:space="0" w:color="000000"/>
            </w:tcBorders>
            <w:tcMar>
              <w:top w:w="0" w:type="dxa"/>
              <w:left w:w="108" w:type="dxa"/>
              <w:bottom w:w="0" w:type="dxa"/>
              <w:right w:w="108" w:type="dxa"/>
            </w:tcMar>
            <w:hideMark/>
          </w:tcPr>
          <w:p w14:paraId="4A32A2F5" w14:textId="77777777" w:rsidR="000C6CDB" w:rsidRPr="000C6CDB" w:rsidRDefault="000C6CDB" w:rsidP="000C6CDB">
            <w:pPr>
              <w:rPr>
                <w:rFonts w:eastAsiaTheme="minorHAnsi" w:cs="Calibri"/>
                <w:szCs w:val="22"/>
                <w:lang w:val="en-US" w:eastAsia="en-US"/>
              </w:rPr>
            </w:pPr>
            <w:r w:rsidRPr="000C6CDB">
              <w:rPr>
                <w:sz w:val="20"/>
                <w:lang w:val="en-US" w:eastAsia="en-US"/>
              </w:rPr>
              <w:t>After 13 weeks of Period of Service, except for Volunteers (who attract the credit on Commencement in the Stream)</w:t>
            </w:r>
          </w:p>
        </w:tc>
      </w:tr>
      <w:tr w:rsidR="000C6CDB" w:rsidRPr="000C6CDB" w14:paraId="205DCA88" w14:textId="77777777" w:rsidTr="00F95202">
        <w:trPr>
          <w:trHeight w:val="158"/>
        </w:trPr>
        <w:tc>
          <w:tcPr>
            <w:tcW w:w="437" w:type="pct"/>
            <w:tcBorders>
              <w:top w:val="single" w:sz="8" w:space="0" w:color="auto"/>
              <w:left w:val="single" w:sz="8" w:space="0" w:color="auto"/>
              <w:bottom w:val="single" w:sz="8" w:space="0" w:color="auto"/>
              <w:right w:val="single" w:sz="8" w:space="0" w:color="000000"/>
            </w:tcBorders>
            <w:noWrap/>
            <w:tcMar>
              <w:top w:w="0" w:type="dxa"/>
              <w:left w:w="108" w:type="dxa"/>
              <w:bottom w:w="0" w:type="dxa"/>
              <w:right w:w="108" w:type="dxa"/>
            </w:tcMar>
            <w:vAlign w:val="center"/>
            <w:hideMark/>
          </w:tcPr>
          <w:p w14:paraId="592BCF2A" w14:textId="77777777" w:rsidR="000C6CDB" w:rsidRPr="000C6CDB" w:rsidRDefault="000C6CDB" w:rsidP="000C6CDB">
            <w:pPr>
              <w:rPr>
                <w:rFonts w:eastAsiaTheme="minorHAnsi" w:cs="Calibri"/>
                <w:szCs w:val="22"/>
                <w:lang w:val="en-US" w:eastAsia="en-US"/>
              </w:rPr>
            </w:pPr>
            <w:r w:rsidRPr="000C6CDB">
              <w:rPr>
                <w:sz w:val="20"/>
                <w:lang w:val="en-US" w:eastAsia="en-US"/>
              </w:rPr>
              <w:t>Stream B</w:t>
            </w:r>
          </w:p>
        </w:tc>
        <w:tc>
          <w:tcPr>
            <w:tcW w:w="1214" w:type="pct"/>
            <w:tcBorders>
              <w:top w:val="single" w:sz="8" w:space="0" w:color="auto"/>
              <w:left w:val="nil"/>
              <w:bottom w:val="single" w:sz="8" w:space="0" w:color="auto"/>
              <w:right w:val="single" w:sz="8" w:space="0" w:color="000000"/>
            </w:tcBorders>
            <w:tcMar>
              <w:top w:w="0" w:type="dxa"/>
              <w:left w:w="108" w:type="dxa"/>
              <w:bottom w:w="0" w:type="dxa"/>
              <w:right w:w="108" w:type="dxa"/>
            </w:tcMar>
            <w:vAlign w:val="center"/>
            <w:hideMark/>
          </w:tcPr>
          <w:p w14:paraId="00B76BF5" w14:textId="77777777" w:rsidR="000C6CDB" w:rsidRPr="000C6CDB" w:rsidRDefault="000C6CDB" w:rsidP="000C6CDB">
            <w:pPr>
              <w:rPr>
                <w:rFonts w:eastAsiaTheme="minorHAnsi" w:cs="Calibri"/>
                <w:szCs w:val="22"/>
                <w:lang w:val="en-US" w:eastAsia="en-US"/>
              </w:rPr>
            </w:pPr>
            <w:r w:rsidRPr="000C6CDB">
              <w:rPr>
                <w:sz w:val="20"/>
                <w:lang w:val="en-US" w:eastAsia="en-US"/>
              </w:rPr>
              <w:t>$850</w:t>
            </w:r>
          </w:p>
        </w:tc>
        <w:tc>
          <w:tcPr>
            <w:tcW w:w="3349" w:type="pct"/>
            <w:tcBorders>
              <w:top w:val="single" w:sz="8" w:space="0" w:color="auto"/>
              <w:left w:val="nil"/>
              <w:bottom w:val="single" w:sz="8" w:space="0" w:color="auto"/>
              <w:right w:val="single" w:sz="8" w:space="0" w:color="000000"/>
            </w:tcBorders>
            <w:tcMar>
              <w:top w:w="0" w:type="dxa"/>
              <w:left w:w="108" w:type="dxa"/>
              <w:bottom w:w="0" w:type="dxa"/>
              <w:right w:w="108" w:type="dxa"/>
            </w:tcMar>
            <w:hideMark/>
          </w:tcPr>
          <w:p w14:paraId="17B5467C" w14:textId="77777777" w:rsidR="000C6CDB" w:rsidRPr="000C6CDB" w:rsidRDefault="000C6CDB" w:rsidP="000C6CDB">
            <w:pPr>
              <w:rPr>
                <w:rFonts w:eastAsiaTheme="minorHAnsi" w:cs="Calibri"/>
                <w:szCs w:val="22"/>
                <w:lang w:val="en-US" w:eastAsia="en-US"/>
              </w:rPr>
            </w:pPr>
            <w:r w:rsidRPr="000C6CDB">
              <w:rPr>
                <w:sz w:val="20"/>
                <w:lang w:val="en-US" w:eastAsia="en-US"/>
              </w:rPr>
              <w:t>On Commencement in the Stream</w:t>
            </w:r>
          </w:p>
        </w:tc>
      </w:tr>
      <w:tr w:rsidR="000C6CDB" w:rsidRPr="000C6CDB" w14:paraId="090782D0" w14:textId="77777777" w:rsidTr="00F95202">
        <w:trPr>
          <w:trHeight w:val="161"/>
        </w:trPr>
        <w:tc>
          <w:tcPr>
            <w:tcW w:w="437" w:type="pct"/>
            <w:tcBorders>
              <w:top w:val="nil"/>
              <w:left w:val="single" w:sz="8" w:space="0" w:color="auto"/>
              <w:bottom w:val="single" w:sz="8" w:space="0" w:color="auto"/>
              <w:right w:val="single" w:sz="8" w:space="0" w:color="000000"/>
            </w:tcBorders>
            <w:noWrap/>
            <w:tcMar>
              <w:top w:w="0" w:type="dxa"/>
              <w:left w:w="108" w:type="dxa"/>
              <w:bottom w:w="0" w:type="dxa"/>
              <w:right w:w="108" w:type="dxa"/>
            </w:tcMar>
            <w:vAlign w:val="center"/>
            <w:hideMark/>
          </w:tcPr>
          <w:p w14:paraId="492F8D53" w14:textId="77777777" w:rsidR="000C6CDB" w:rsidRPr="000C6CDB" w:rsidRDefault="000C6CDB" w:rsidP="000C6CDB">
            <w:pPr>
              <w:rPr>
                <w:rFonts w:eastAsiaTheme="minorHAnsi" w:cs="Calibri"/>
                <w:szCs w:val="22"/>
                <w:lang w:val="en-US" w:eastAsia="en-US"/>
              </w:rPr>
            </w:pPr>
            <w:r w:rsidRPr="000C6CDB">
              <w:rPr>
                <w:sz w:val="20"/>
                <w:lang w:val="en-US" w:eastAsia="en-US"/>
              </w:rPr>
              <w:t>Stream C</w:t>
            </w:r>
          </w:p>
        </w:tc>
        <w:tc>
          <w:tcPr>
            <w:tcW w:w="1214" w:type="pct"/>
            <w:tcBorders>
              <w:top w:val="nil"/>
              <w:left w:val="nil"/>
              <w:bottom w:val="single" w:sz="8" w:space="0" w:color="auto"/>
              <w:right w:val="single" w:sz="8" w:space="0" w:color="000000"/>
            </w:tcBorders>
            <w:tcMar>
              <w:top w:w="0" w:type="dxa"/>
              <w:left w:w="108" w:type="dxa"/>
              <w:bottom w:w="0" w:type="dxa"/>
              <w:right w:w="108" w:type="dxa"/>
            </w:tcMar>
            <w:vAlign w:val="center"/>
            <w:hideMark/>
          </w:tcPr>
          <w:p w14:paraId="404D770A" w14:textId="77777777" w:rsidR="000C6CDB" w:rsidRPr="000C6CDB" w:rsidRDefault="000C6CDB" w:rsidP="000C6CDB">
            <w:pPr>
              <w:rPr>
                <w:rFonts w:eastAsiaTheme="minorHAnsi" w:cs="Calibri"/>
                <w:szCs w:val="22"/>
                <w:lang w:val="en-US" w:eastAsia="en-US"/>
              </w:rPr>
            </w:pPr>
            <w:r w:rsidRPr="000C6CDB">
              <w:rPr>
                <w:sz w:val="20"/>
                <w:lang w:val="en-US" w:eastAsia="en-US"/>
              </w:rPr>
              <w:t>$1200</w:t>
            </w:r>
          </w:p>
        </w:tc>
        <w:tc>
          <w:tcPr>
            <w:tcW w:w="3349" w:type="pct"/>
            <w:tcBorders>
              <w:top w:val="nil"/>
              <w:left w:val="nil"/>
              <w:bottom w:val="single" w:sz="8" w:space="0" w:color="auto"/>
              <w:right w:val="single" w:sz="8" w:space="0" w:color="000000"/>
            </w:tcBorders>
            <w:tcMar>
              <w:top w:w="0" w:type="dxa"/>
              <w:left w:w="108" w:type="dxa"/>
              <w:bottom w:w="0" w:type="dxa"/>
              <w:right w:w="108" w:type="dxa"/>
            </w:tcMar>
            <w:hideMark/>
          </w:tcPr>
          <w:p w14:paraId="76DCA088" w14:textId="77777777" w:rsidR="000C6CDB" w:rsidRPr="000C6CDB" w:rsidRDefault="000C6CDB" w:rsidP="000C6CDB">
            <w:pPr>
              <w:rPr>
                <w:rFonts w:eastAsiaTheme="minorHAnsi" w:cs="Calibri"/>
                <w:szCs w:val="22"/>
                <w:lang w:val="en-US" w:eastAsia="en-US"/>
              </w:rPr>
            </w:pPr>
            <w:r w:rsidRPr="000C6CDB">
              <w:rPr>
                <w:sz w:val="20"/>
                <w:lang w:val="en-US" w:eastAsia="en-US"/>
              </w:rPr>
              <w:t>On Commencement in the Stream</w:t>
            </w:r>
          </w:p>
        </w:tc>
      </w:tr>
    </w:tbl>
    <w:p w14:paraId="00320D5B" w14:textId="4155055E" w:rsidR="000C6CDB" w:rsidRPr="000C6CDB" w:rsidRDefault="000C6CDB" w:rsidP="000C6CDB">
      <w:pPr>
        <w:suppressAutoHyphens/>
        <w:spacing w:before="120" w:after="120" w:line="264" w:lineRule="auto"/>
        <w:outlineLvl w:val="1"/>
        <w:rPr>
          <w:i/>
          <w:sz w:val="20"/>
        </w:rPr>
      </w:pPr>
      <w:r w:rsidRPr="000C6CDB">
        <w:rPr>
          <w:i/>
          <w:sz w:val="20"/>
        </w:rPr>
        <w:t>Note: In addition to Table 3, where a Stream Participant is identified as subject to a Structural Adjustment Package</w:t>
      </w:r>
      <w:r w:rsidR="0095028C">
        <w:rPr>
          <w:i/>
          <w:sz w:val="20"/>
        </w:rPr>
        <w:t xml:space="preserve"> or the Stronger Transitions Package</w:t>
      </w:r>
      <w:r w:rsidRPr="000C6CDB">
        <w:rPr>
          <w:i/>
          <w:sz w:val="20"/>
        </w:rPr>
        <w:t>, the Employment Fund will be credited in accordance with any Guidelines.</w:t>
      </w:r>
    </w:p>
    <w:p w14:paraId="1B36FA7B" w14:textId="77777777" w:rsidR="000C6CDB" w:rsidRPr="000C6CDB" w:rsidRDefault="000C6CDB" w:rsidP="000C6CDB">
      <w:pPr>
        <w:rPr>
          <w:sz w:val="20"/>
          <w:lang w:eastAsia="en-US"/>
        </w:rPr>
      </w:pPr>
      <w:r w:rsidRPr="000C6CDB">
        <w:rPr>
          <w:sz w:val="20"/>
          <w:lang w:eastAsia="en-US"/>
        </w:rPr>
        <w:br w:type="page"/>
      </w:r>
    </w:p>
    <w:p w14:paraId="273410C9" w14:textId="77777777" w:rsidR="000C6CDB" w:rsidRPr="000D14D6" w:rsidRDefault="000C6CDB" w:rsidP="00DD5CA9">
      <w:pPr>
        <w:spacing w:before="240"/>
        <w:rPr>
          <w:b/>
          <w:sz w:val="24"/>
          <w:szCs w:val="24"/>
          <w:lang w:eastAsia="en-US"/>
        </w:rPr>
      </w:pPr>
      <w:r w:rsidRPr="000D14D6">
        <w:rPr>
          <w:b/>
          <w:sz w:val="24"/>
          <w:szCs w:val="24"/>
          <w:lang w:eastAsia="en-US"/>
        </w:rPr>
        <w:lastRenderedPageBreak/>
        <w:t>EMPLOYMENT REGIONS and REGIONAL LOADING</w:t>
      </w:r>
    </w:p>
    <w:p w14:paraId="1374B78E" w14:textId="77777777" w:rsidR="000C6CDB" w:rsidRPr="000D14D6" w:rsidRDefault="000C6CDB" w:rsidP="000C6CDB">
      <w:pPr>
        <w:suppressAutoHyphens/>
        <w:spacing w:before="120" w:after="120" w:line="264" w:lineRule="auto"/>
        <w:outlineLvl w:val="1"/>
        <w:rPr>
          <w:b/>
          <w:i/>
          <w:sz w:val="20"/>
        </w:rPr>
      </w:pPr>
      <w:r w:rsidRPr="000D14D6">
        <w:rPr>
          <w:b/>
          <w:i/>
          <w:sz w:val="20"/>
        </w:rPr>
        <w:t>Table 4 of this Annexure B2 is merely indicative of the locations that do and do not attract a regional loading, and to the extent of any inconsistency between this table and the Department’s IT Systems with respect to relevant locations, the Department’s IT Systems prevails.</w:t>
      </w:r>
    </w:p>
    <w:p w14:paraId="7FB26F77" w14:textId="77777777" w:rsidR="000C6CDB" w:rsidRPr="000D14D6" w:rsidRDefault="000C6CDB" w:rsidP="00DD5CA9">
      <w:pPr>
        <w:spacing w:before="120"/>
        <w:rPr>
          <w:b/>
          <w:sz w:val="24"/>
          <w:szCs w:val="24"/>
          <w:lang w:eastAsia="en-US"/>
        </w:rPr>
      </w:pPr>
      <w:r w:rsidRPr="000D14D6">
        <w:rPr>
          <w:b/>
          <w:sz w:val="24"/>
          <w:szCs w:val="24"/>
          <w:lang w:eastAsia="en-US"/>
        </w:rPr>
        <w:t>Table 4—Employment Regions and Regional loading</w:t>
      </w:r>
    </w:p>
    <w:tbl>
      <w:tblPr>
        <w:tblStyle w:val="TableGrid"/>
        <w:tblW w:w="0" w:type="auto"/>
        <w:tblLook w:val="04A0" w:firstRow="1" w:lastRow="0" w:firstColumn="1" w:lastColumn="0" w:noHBand="0" w:noVBand="1"/>
        <w:tblCaption w:val="Table 4—Employment Regions and Regional loading"/>
        <w:tblDescription w:val="Table 4—Employment Regions and Regional loading"/>
      </w:tblPr>
      <w:tblGrid>
        <w:gridCol w:w="5578"/>
        <w:gridCol w:w="2420"/>
        <w:gridCol w:w="2222"/>
      </w:tblGrid>
      <w:tr w:rsidR="000C6CDB" w:rsidRPr="000D14D6" w14:paraId="0DCCCCF2" w14:textId="77777777" w:rsidTr="00F95202">
        <w:trPr>
          <w:cantSplit/>
          <w:trHeight w:val="141"/>
          <w:tblHeader/>
        </w:trPr>
        <w:tc>
          <w:tcPr>
            <w:tcW w:w="5578" w:type="dxa"/>
            <w:tcBorders>
              <w:top w:val="single" w:sz="4" w:space="0" w:color="auto"/>
              <w:left w:val="single" w:sz="4" w:space="0" w:color="auto"/>
              <w:bottom w:val="single" w:sz="4" w:space="0" w:color="auto"/>
              <w:right w:val="single" w:sz="4" w:space="0" w:color="auto"/>
            </w:tcBorders>
            <w:hideMark/>
          </w:tcPr>
          <w:p w14:paraId="7B6B20DD" w14:textId="77777777" w:rsidR="000C6CDB" w:rsidRPr="000D14D6" w:rsidRDefault="000C6CDB" w:rsidP="000C6CDB">
            <w:pPr>
              <w:rPr>
                <w:b/>
                <w:sz w:val="20"/>
                <w:lang w:eastAsia="en-US"/>
              </w:rPr>
            </w:pPr>
            <w:r w:rsidRPr="000D14D6">
              <w:rPr>
                <w:b/>
                <w:sz w:val="20"/>
                <w:lang w:eastAsia="en-US"/>
              </w:rPr>
              <w:t xml:space="preserve">Employment Region </w:t>
            </w:r>
          </w:p>
        </w:tc>
        <w:tc>
          <w:tcPr>
            <w:tcW w:w="2420" w:type="dxa"/>
            <w:tcBorders>
              <w:top w:val="single" w:sz="4" w:space="0" w:color="auto"/>
              <w:left w:val="single" w:sz="4" w:space="0" w:color="auto"/>
              <w:bottom w:val="single" w:sz="4" w:space="0" w:color="auto"/>
              <w:right w:val="single" w:sz="4" w:space="0" w:color="auto"/>
            </w:tcBorders>
            <w:hideMark/>
          </w:tcPr>
          <w:p w14:paraId="57D8A935" w14:textId="77777777" w:rsidR="000C6CDB" w:rsidRPr="000D14D6" w:rsidRDefault="000C6CDB" w:rsidP="000C6CDB">
            <w:pPr>
              <w:rPr>
                <w:b/>
                <w:sz w:val="20"/>
                <w:lang w:eastAsia="en-US"/>
              </w:rPr>
            </w:pPr>
            <w:r w:rsidRPr="000D14D6">
              <w:rPr>
                <w:b/>
                <w:sz w:val="20"/>
                <w:lang w:eastAsia="en-US"/>
              </w:rPr>
              <w:t xml:space="preserve">No Regional loading </w:t>
            </w:r>
          </w:p>
        </w:tc>
        <w:tc>
          <w:tcPr>
            <w:tcW w:w="2222" w:type="dxa"/>
            <w:tcBorders>
              <w:top w:val="single" w:sz="4" w:space="0" w:color="auto"/>
              <w:left w:val="single" w:sz="4" w:space="0" w:color="auto"/>
              <w:bottom w:val="single" w:sz="4" w:space="0" w:color="auto"/>
              <w:right w:val="single" w:sz="4" w:space="0" w:color="auto"/>
            </w:tcBorders>
            <w:hideMark/>
          </w:tcPr>
          <w:p w14:paraId="2DE037E3" w14:textId="77777777" w:rsidR="000C6CDB" w:rsidRPr="000D14D6" w:rsidRDefault="000C6CDB" w:rsidP="000C6CDB">
            <w:pPr>
              <w:rPr>
                <w:b/>
                <w:sz w:val="20"/>
                <w:lang w:eastAsia="en-US"/>
              </w:rPr>
            </w:pPr>
            <w:r w:rsidRPr="000D14D6">
              <w:rPr>
                <w:b/>
                <w:sz w:val="20"/>
                <w:lang w:eastAsia="en-US"/>
              </w:rPr>
              <w:t xml:space="preserve">Regional loading </w:t>
            </w:r>
          </w:p>
        </w:tc>
      </w:tr>
      <w:tr w:rsidR="000C6CDB" w:rsidRPr="000D14D6" w14:paraId="2B154992" w14:textId="77777777" w:rsidTr="00F95202">
        <w:trPr>
          <w:cantSplit/>
          <w:trHeight w:val="141"/>
        </w:trPr>
        <w:tc>
          <w:tcPr>
            <w:tcW w:w="557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4DF0C5A" w14:textId="77777777" w:rsidR="000C6CDB" w:rsidRPr="000D14D6" w:rsidRDefault="000C6CDB" w:rsidP="000C6CDB">
            <w:pPr>
              <w:rPr>
                <w:b/>
                <w:sz w:val="20"/>
                <w:lang w:eastAsia="en-US"/>
              </w:rPr>
            </w:pPr>
            <w:r w:rsidRPr="000D14D6">
              <w:rPr>
                <w:b/>
                <w:sz w:val="20"/>
                <w:lang w:eastAsia="en-US"/>
              </w:rPr>
              <w:t>New South Wales</w:t>
            </w:r>
          </w:p>
        </w:tc>
        <w:tc>
          <w:tcPr>
            <w:tcW w:w="242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BE98127" w14:textId="77777777" w:rsidR="000C6CDB" w:rsidRPr="000D14D6" w:rsidRDefault="000C6CDB" w:rsidP="000C6CDB">
            <w:pPr>
              <w:outlineLvl w:val="1"/>
              <w:rPr>
                <w:b/>
                <w:sz w:val="28"/>
                <w:lang w:eastAsia="en-US"/>
              </w:rPr>
            </w:pPr>
          </w:p>
        </w:tc>
        <w:tc>
          <w:tcPr>
            <w:tcW w:w="22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80CB8AB" w14:textId="77777777" w:rsidR="000C6CDB" w:rsidRPr="000D14D6" w:rsidRDefault="000C6CDB" w:rsidP="000C6CDB">
            <w:pPr>
              <w:outlineLvl w:val="1"/>
              <w:rPr>
                <w:b/>
                <w:sz w:val="28"/>
                <w:lang w:eastAsia="en-US"/>
              </w:rPr>
            </w:pPr>
          </w:p>
        </w:tc>
      </w:tr>
      <w:tr w:rsidR="000C6CDB" w:rsidRPr="000D14D6" w14:paraId="4417F935" w14:textId="77777777" w:rsidTr="00F95202">
        <w:trPr>
          <w:cantSplit/>
          <w:trHeight w:val="141"/>
        </w:trPr>
        <w:tc>
          <w:tcPr>
            <w:tcW w:w="5578" w:type="dxa"/>
            <w:tcBorders>
              <w:top w:val="single" w:sz="4" w:space="0" w:color="auto"/>
              <w:left w:val="single" w:sz="4" w:space="0" w:color="auto"/>
              <w:bottom w:val="single" w:sz="4" w:space="0" w:color="auto"/>
              <w:right w:val="single" w:sz="4" w:space="0" w:color="auto"/>
            </w:tcBorders>
            <w:vAlign w:val="center"/>
            <w:hideMark/>
          </w:tcPr>
          <w:p w14:paraId="6AB42A85" w14:textId="77777777" w:rsidR="000C6CDB" w:rsidRPr="000D14D6" w:rsidRDefault="000C6CDB" w:rsidP="000C6CDB">
            <w:pPr>
              <w:ind w:left="720"/>
              <w:rPr>
                <w:sz w:val="20"/>
                <w:lang w:val="en-US" w:eastAsia="en-US"/>
              </w:rPr>
            </w:pPr>
            <w:r w:rsidRPr="000D14D6">
              <w:rPr>
                <w:sz w:val="20"/>
                <w:lang w:val="en-US" w:eastAsia="en-US"/>
              </w:rPr>
              <w:t>Capital Region</w:t>
            </w:r>
          </w:p>
        </w:tc>
        <w:tc>
          <w:tcPr>
            <w:tcW w:w="2420" w:type="dxa"/>
            <w:tcBorders>
              <w:top w:val="single" w:sz="4" w:space="0" w:color="auto"/>
              <w:left w:val="single" w:sz="4" w:space="0" w:color="auto"/>
              <w:bottom w:val="single" w:sz="4" w:space="0" w:color="auto"/>
              <w:right w:val="single" w:sz="4" w:space="0" w:color="auto"/>
            </w:tcBorders>
            <w:vAlign w:val="center"/>
            <w:hideMark/>
          </w:tcPr>
          <w:p w14:paraId="1CD03145" w14:textId="77777777" w:rsidR="000C6CDB" w:rsidRPr="000D14D6" w:rsidRDefault="000C6CDB" w:rsidP="000C6CDB">
            <w:pPr>
              <w:shd w:val="clear" w:color="auto" w:fill="FFFFFF" w:themeFill="background1"/>
              <w:spacing w:before="60" w:after="60"/>
              <w:jc w:val="center"/>
              <w:rPr>
                <w:rFonts w:ascii="Wingdings" w:hAnsi="Wingdings"/>
                <w:szCs w:val="22"/>
                <w:lang w:eastAsia="en-US"/>
              </w:rPr>
            </w:pPr>
            <w:r w:rsidRPr="000D14D6">
              <w:rPr>
                <w:rFonts w:ascii="Wingdings" w:hAnsi="Wingdings"/>
                <w:sz w:val="20"/>
                <w:lang w:eastAsia="en-US"/>
              </w:rPr>
              <w:t></w:t>
            </w:r>
          </w:p>
        </w:tc>
        <w:tc>
          <w:tcPr>
            <w:tcW w:w="2222" w:type="dxa"/>
            <w:tcBorders>
              <w:top w:val="single" w:sz="4" w:space="0" w:color="auto"/>
              <w:left w:val="single" w:sz="4" w:space="0" w:color="auto"/>
              <w:bottom w:val="single" w:sz="4" w:space="0" w:color="auto"/>
              <w:right w:val="single" w:sz="4" w:space="0" w:color="auto"/>
            </w:tcBorders>
            <w:vAlign w:val="center"/>
          </w:tcPr>
          <w:p w14:paraId="79FEEEB1" w14:textId="77777777" w:rsidR="000C6CDB" w:rsidRPr="000D14D6" w:rsidRDefault="000C6CDB" w:rsidP="000C6CDB">
            <w:pPr>
              <w:shd w:val="clear" w:color="auto" w:fill="FFFFFF" w:themeFill="background1"/>
              <w:spacing w:before="60" w:after="60"/>
              <w:jc w:val="center"/>
              <w:rPr>
                <w:szCs w:val="22"/>
                <w:lang w:eastAsia="en-US"/>
              </w:rPr>
            </w:pPr>
          </w:p>
        </w:tc>
      </w:tr>
      <w:tr w:rsidR="000C6CDB" w:rsidRPr="000D14D6" w14:paraId="26C8A70F" w14:textId="77777777" w:rsidTr="00F95202">
        <w:trPr>
          <w:cantSplit/>
          <w:trHeight w:val="141"/>
        </w:trPr>
        <w:tc>
          <w:tcPr>
            <w:tcW w:w="5578" w:type="dxa"/>
            <w:tcBorders>
              <w:top w:val="single" w:sz="4" w:space="0" w:color="auto"/>
              <w:left w:val="single" w:sz="4" w:space="0" w:color="auto"/>
              <w:bottom w:val="single" w:sz="4" w:space="0" w:color="auto"/>
              <w:right w:val="single" w:sz="4" w:space="0" w:color="auto"/>
            </w:tcBorders>
            <w:vAlign w:val="center"/>
            <w:hideMark/>
          </w:tcPr>
          <w:p w14:paraId="66C0384C" w14:textId="77777777" w:rsidR="000C6CDB" w:rsidRPr="000D14D6" w:rsidRDefault="000C6CDB" w:rsidP="000C6CDB">
            <w:pPr>
              <w:ind w:left="720"/>
              <w:rPr>
                <w:sz w:val="20"/>
                <w:lang w:val="en-US" w:eastAsia="en-US"/>
              </w:rPr>
            </w:pPr>
            <w:r w:rsidRPr="000D14D6">
              <w:rPr>
                <w:sz w:val="20"/>
                <w:lang w:val="en-US" w:eastAsia="en-US"/>
              </w:rPr>
              <w:t>Central West</w:t>
            </w:r>
          </w:p>
        </w:tc>
        <w:tc>
          <w:tcPr>
            <w:tcW w:w="2420" w:type="dxa"/>
            <w:tcBorders>
              <w:top w:val="single" w:sz="4" w:space="0" w:color="auto"/>
              <w:left w:val="single" w:sz="4" w:space="0" w:color="auto"/>
              <w:bottom w:val="single" w:sz="4" w:space="0" w:color="auto"/>
              <w:right w:val="single" w:sz="4" w:space="0" w:color="auto"/>
            </w:tcBorders>
            <w:vAlign w:val="center"/>
          </w:tcPr>
          <w:p w14:paraId="773CB7D6" w14:textId="77777777" w:rsidR="000C6CDB" w:rsidRPr="000D14D6" w:rsidRDefault="000C6CDB" w:rsidP="000C6CDB">
            <w:pPr>
              <w:shd w:val="clear" w:color="auto" w:fill="FFFFFF" w:themeFill="background1"/>
              <w:spacing w:before="60" w:after="60"/>
              <w:jc w:val="center"/>
              <w:rPr>
                <w:szCs w:val="22"/>
                <w:lang w:eastAsia="en-US"/>
              </w:rPr>
            </w:pPr>
          </w:p>
        </w:tc>
        <w:tc>
          <w:tcPr>
            <w:tcW w:w="2222" w:type="dxa"/>
            <w:tcBorders>
              <w:top w:val="single" w:sz="4" w:space="0" w:color="auto"/>
              <w:left w:val="single" w:sz="4" w:space="0" w:color="auto"/>
              <w:bottom w:val="single" w:sz="4" w:space="0" w:color="auto"/>
              <w:right w:val="single" w:sz="4" w:space="0" w:color="auto"/>
            </w:tcBorders>
            <w:vAlign w:val="center"/>
            <w:hideMark/>
          </w:tcPr>
          <w:p w14:paraId="6F659316" w14:textId="77777777" w:rsidR="000C6CDB" w:rsidRPr="000D14D6" w:rsidRDefault="000C6CDB" w:rsidP="000C6CDB">
            <w:pPr>
              <w:shd w:val="clear" w:color="auto" w:fill="FFFFFF" w:themeFill="background1"/>
              <w:spacing w:before="60" w:after="60"/>
              <w:jc w:val="center"/>
              <w:rPr>
                <w:szCs w:val="22"/>
                <w:lang w:eastAsia="en-US"/>
              </w:rPr>
            </w:pPr>
            <w:r w:rsidRPr="000D14D6">
              <w:rPr>
                <w:rFonts w:ascii="Wingdings" w:hAnsi="Wingdings"/>
                <w:sz w:val="20"/>
                <w:lang w:eastAsia="en-US"/>
              </w:rPr>
              <w:t></w:t>
            </w:r>
          </w:p>
        </w:tc>
      </w:tr>
      <w:tr w:rsidR="000C6CDB" w:rsidRPr="000D14D6" w14:paraId="0B0BBEF2" w14:textId="77777777" w:rsidTr="00F95202">
        <w:trPr>
          <w:cantSplit/>
          <w:trHeight w:val="141"/>
        </w:trPr>
        <w:tc>
          <w:tcPr>
            <w:tcW w:w="5578" w:type="dxa"/>
            <w:tcBorders>
              <w:top w:val="single" w:sz="4" w:space="0" w:color="auto"/>
              <w:left w:val="single" w:sz="4" w:space="0" w:color="auto"/>
              <w:bottom w:val="single" w:sz="4" w:space="0" w:color="auto"/>
              <w:right w:val="single" w:sz="4" w:space="0" w:color="auto"/>
            </w:tcBorders>
            <w:vAlign w:val="center"/>
            <w:hideMark/>
          </w:tcPr>
          <w:p w14:paraId="7ABDABDC" w14:textId="77777777" w:rsidR="000C6CDB" w:rsidRPr="000D14D6" w:rsidRDefault="000C6CDB" w:rsidP="000C6CDB">
            <w:pPr>
              <w:ind w:left="720"/>
              <w:rPr>
                <w:sz w:val="20"/>
                <w:lang w:val="en-US" w:eastAsia="en-US"/>
              </w:rPr>
            </w:pPr>
            <w:r w:rsidRPr="000D14D6">
              <w:rPr>
                <w:sz w:val="20"/>
                <w:lang w:val="en-US" w:eastAsia="en-US"/>
              </w:rPr>
              <w:t>Far West Orana (includes Broken Hill)</w:t>
            </w:r>
          </w:p>
        </w:tc>
        <w:tc>
          <w:tcPr>
            <w:tcW w:w="2420" w:type="dxa"/>
            <w:tcBorders>
              <w:top w:val="single" w:sz="4" w:space="0" w:color="auto"/>
              <w:left w:val="single" w:sz="4" w:space="0" w:color="auto"/>
              <w:bottom w:val="single" w:sz="4" w:space="0" w:color="auto"/>
              <w:right w:val="single" w:sz="4" w:space="0" w:color="auto"/>
            </w:tcBorders>
            <w:vAlign w:val="center"/>
          </w:tcPr>
          <w:p w14:paraId="597706B7" w14:textId="77777777" w:rsidR="000C6CDB" w:rsidRPr="000D14D6" w:rsidRDefault="000C6CDB" w:rsidP="000C6CDB">
            <w:pPr>
              <w:shd w:val="clear" w:color="auto" w:fill="FFFFFF" w:themeFill="background1"/>
              <w:spacing w:before="60" w:after="60"/>
              <w:jc w:val="center"/>
              <w:rPr>
                <w:szCs w:val="22"/>
                <w:lang w:eastAsia="en-US"/>
              </w:rPr>
            </w:pPr>
          </w:p>
        </w:tc>
        <w:tc>
          <w:tcPr>
            <w:tcW w:w="2222" w:type="dxa"/>
            <w:tcBorders>
              <w:top w:val="single" w:sz="4" w:space="0" w:color="auto"/>
              <w:left w:val="single" w:sz="4" w:space="0" w:color="auto"/>
              <w:bottom w:val="single" w:sz="4" w:space="0" w:color="auto"/>
              <w:right w:val="single" w:sz="4" w:space="0" w:color="auto"/>
            </w:tcBorders>
            <w:vAlign w:val="center"/>
            <w:hideMark/>
          </w:tcPr>
          <w:p w14:paraId="4649749F" w14:textId="77777777" w:rsidR="000C6CDB" w:rsidRPr="000D14D6" w:rsidRDefault="000C6CDB" w:rsidP="000C6CDB">
            <w:pPr>
              <w:shd w:val="clear" w:color="auto" w:fill="FFFFFF" w:themeFill="background1"/>
              <w:spacing w:before="60" w:after="60"/>
              <w:jc w:val="center"/>
              <w:rPr>
                <w:szCs w:val="22"/>
                <w:lang w:eastAsia="en-US"/>
              </w:rPr>
            </w:pPr>
            <w:r w:rsidRPr="000D14D6">
              <w:rPr>
                <w:rFonts w:ascii="Wingdings" w:hAnsi="Wingdings"/>
                <w:sz w:val="20"/>
                <w:lang w:eastAsia="en-US"/>
              </w:rPr>
              <w:t></w:t>
            </w:r>
          </w:p>
        </w:tc>
      </w:tr>
      <w:tr w:rsidR="000C6CDB" w:rsidRPr="000D14D6" w14:paraId="641DE88B" w14:textId="77777777" w:rsidTr="00F95202">
        <w:trPr>
          <w:cantSplit/>
          <w:trHeight w:val="141"/>
        </w:trPr>
        <w:tc>
          <w:tcPr>
            <w:tcW w:w="5578" w:type="dxa"/>
            <w:tcBorders>
              <w:top w:val="single" w:sz="4" w:space="0" w:color="auto"/>
              <w:left w:val="single" w:sz="4" w:space="0" w:color="auto"/>
              <w:bottom w:val="single" w:sz="4" w:space="0" w:color="auto"/>
              <w:right w:val="single" w:sz="4" w:space="0" w:color="auto"/>
            </w:tcBorders>
            <w:vAlign w:val="center"/>
            <w:hideMark/>
          </w:tcPr>
          <w:p w14:paraId="5CA912D1" w14:textId="77777777" w:rsidR="000C6CDB" w:rsidRPr="000D14D6" w:rsidRDefault="000C6CDB" w:rsidP="000C6CDB">
            <w:pPr>
              <w:ind w:left="720"/>
              <w:rPr>
                <w:sz w:val="20"/>
                <w:lang w:val="en-US" w:eastAsia="en-US"/>
              </w:rPr>
            </w:pPr>
            <w:r w:rsidRPr="000D14D6">
              <w:rPr>
                <w:sz w:val="20"/>
                <w:lang w:val="en-US" w:eastAsia="en-US"/>
              </w:rPr>
              <w:t>Hunter</w:t>
            </w:r>
          </w:p>
        </w:tc>
        <w:tc>
          <w:tcPr>
            <w:tcW w:w="2420" w:type="dxa"/>
            <w:tcBorders>
              <w:top w:val="single" w:sz="4" w:space="0" w:color="auto"/>
              <w:left w:val="single" w:sz="4" w:space="0" w:color="auto"/>
              <w:bottom w:val="single" w:sz="4" w:space="0" w:color="auto"/>
              <w:right w:val="single" w:sz="4" w:space="0" w:color="auto"/>
            </w:tcBorders>
            <w:vAlign w:val="center"/>
            <w:hideMark/>
          </w:tcPr>
          <w:p w14:paraId="5D43D203" w14:textId="77777777" w:rsidR="000C6CDB" w:rsidRPr="000D14D6" w:rsidRDefault="000C6CDB" w:rsidP="000C6CDB">
            <w:pPr>
              <w:shd w:val="clear" w:color="auto" w:fill="FFFFFF" w:themeFill="background1"/>
              <w:spacing w:before="60" w:after="60"/>
              <w:jc w:val="center"/>
              <w:rPr>
                <w:szCs w:val="22"/>
                <w:lang w:eastAsia="en-US"/>
              </w:rPr>
            </w:pPr>
            <w:r w:rsidRPr="000D14D6">
              <w:rPr>
                <w:rFonts w:ascii="Wingdings" w:hAnsi="Wingdings"/>
                <w:sz w:val="20"/>
                <w:lang w:eastAsia="en-US"/>
              </w:rPr>
              <w:t></w:t>
            </w:r>
          </w:p>
        </w:tc>
        <w:tc>
          <w:tcPr>
            <w:tcW w:w="2222" w:type="dxa"/>
            <w:tcBorders>
              <w:top w:val="single" w:sz="4" w:space="0" w:color="auto"/>
              <w:left w:val="single" w:sz="4" w:space="0" w:color="auto"/>
              <w:bottom w:val="single" w:sz="4" w:space="0" w:color="auto"/>
              <w:right w:val="single" w:sz="4" w:space="0" w:color="auto"/>
            </w:tcBorders>
            <w:vAlign w:val="center"/>
          </w:tcPr>
          <w:p w14:paraId="0DDCA11F" w14:textId="77777777" w:rsidR="000C6CDB" w:rsidRPr="000D14D6" w:rsidRDefault="000C6CDB" w:rsidP="000C6CDB">
            <w:pPr>
              <w:shd w:val="clear" w:color="auto" w:fill="FFFFFF" w:themeFill="background1"/>
              <w:spacing w:before="60" w:after="60"/>
              <w:jc w:val="center"/>
              <w:rPr>
                <w:szCs w:val="22"/>
                <w:lang w:eastAsia="en-US"/>
              </w:rPr>
            </w:pPr>
          </w:p>
        </w:tc>
      </w:tr>
      <w:tr w:rsidR="000C6CDB" w:rsidRPr="000D14D6" w14:paraId="2B82029E" w14:textId="77777777" w:rsidTr="00F95202">
        <w:trPr>
          <w:cantSplit/>
          <w:trHeight w:val="141"/>
        </w:trPr>
        <w:tc>
          <w:tcPr>
            <w:tcW w:w="5578" w:type="dxa"/>
            <w:tcBorders>
              <w:top w:val="single" w:sz="4" w:space="0" w:color="auto"/>
              <w:left w:val="single" w:sz="4" w:space="0" w:color="auto"/>
              <w:bottom w:val="single" w:sz="4" w:space="0" w:color="auto"/>
              <w:right w:val="single" w:sz="4" w:space="0" w:color="auto"/>
            </w:tcBorders>
            <w:vAlign w:val="center"/>
            <w:hideMark/>
          </w:tcPr>
          <w:p w14:paraId="6A6F04DE" w14:textId="77777777" w:rsidR="000C6CDB" w:rsidRPr="000D14D6" w:rsidRDefault="000C6CDB" w:rsidP="000C6CDB">
            <w:pPr>
              <w:ind w:left="720"/>
              <w:rPr>
                <w:sz w:val="20"/>
                <w:lang w:eastAsia="en-US"/>
              </w:rPr>
            </w:pPr>
            <w:r w:rsidRPr="000D14D6">
              <w:rPr>
                <w:sz w:val="20"/>
                <w:lang w:eastAsia="en-US"/>
              </w:rPr>
              <w:t>Illawarra South Coast</w:t>
            </w:r>
          </w:p>
        </w:tc>
        <w:tc>
          <w:tcPr>
            <w:tcW w:w="2420" w:type="dxa"/>
            <w:tcBorders>
              <w:top w:val="single" w:sz="4" w:space="0" w:color="auto"/>
              <w:left w:val="single" w:sz="4" w:space="0" w:color="auto"/>
              <w:bottom w:val="single" w:sz="4" w:space="0" w:color="auto"/>
              <w:right w:val="single" w:sz="4" w:space="0" w:color="auto"/>
            </w:tcBorders>
            <w:vAlign w:val="center"/>
            <w:hideMark/>
          </w:tcPr>
          <w:p w14:paraId="401AB9D3" w14:textId="77777777" w:rsidR="000C6CDB" w:rsidRPr="000D14D6" w:rsidRDefault="000C6CDB" w:rsidP="000C6CDB">
            <w:pPr>
              <w:shd w:val="clear" w:color="auto" w:fill="FFFFFF" w:themeFill="background1"/>
              <w:spacing w:before="60" w:after="60"/>
              <w:jc w:val="center"/>
              <w:rPr>
                <w:sz w:val="20"/>
                <w:lang w:eastAsia="en-US"/>
              </w:rPr>
            </w:pPr>
            <w:r w:rsidRPr="000D14D6">
              <w:rPr>
                <w:rFonts w:ascii="Wingdings" w:hAnsi="Wingdings"/>
                <w:sz w:val="20"/>
                <w:lang w:eastAsia="en-US"/>
              </w:rPr>
              <w:t></w:t>
            </w:r>
          </w:p>
        </w:tc>
        <w:tc>
          <w:tcPr>
            <w:tcW w:w="2222" w:type="dxa"/>
            <w:tcBorders>
              <w:top w:val="single" w:sz="4" w:space="0" w:color="auto"/>
              <w:left w:val="single" w:sz="4" w:space="0" w:color="auto"/>
              <w:bottom w:val="single" w:sz="4" w:space="0" w:color="auto"/>
              <w:right w:val="single" w:sz="4" w:space="0" w:color="auto"/>
            </w:tcBorders>
            <w:vAlign w:val="center"/>
            <w:hideMark/>
          </w:tcPr>
          <w:p w14:paraId="5C57B32F" w14:textId="77777777" w:rsidR="000C6CDB" w:rsidRPr="000D14D6" w:rsidRDefault="000C6CDB" w:rsidP="000C6CDB">
            <w:pPr>
              <w:ind w:left="720"/>
              <w:rPr>
                <w:sz w:val="20"/>
                <w:lang w:eastAsia="en-US"/>
              </w:rPr>
            </w:pPr>
            <w:r w:rsidRPr="000D14D6">
              <w:rPr>
                <w:sz w:val="20"/>
                <w:lang w:eastAsia="en-US"/>
              </w:rPr>
              <w:t>South from Kiama</w:t>
            </w:r>
          </w:p>
        </w:tc>
      </w:tr>
      <w:tr w:rsidR="000C6CDB" w:rsidRPr="000D14D6" w14:paraId="25EFF78B" w14:textId="77777777" w:rsidTr="00F95202">
        <w:trPr>
          <w:cantSplit/>
          <w:trHeight w:val="141"/>
        </w:trPr>
        <w:tc>
          <w:tcPr>
            <w:tcW w:w="5578" w:type="dxa"/>
            <w:tcBorders>
              <w:top w:val="single" w:sz="4" w:space="0" w:color="auto"/>
              <w:left w:val="single" w:sz="4" w:space="0" w:color="auto"/>
              <w:bottom w:val="single" w:sz="4" w:space="0" w:color="auto"/>
              <w:right w:val="single" w:sz="4" w:space="0" w:color="auto"/>
            </w:tcBorders>
            <w:vAlign w:val="center"/>
            <w:hideMark/>
          </w:tcPr>
          <w:p w14:paraId="35AB3A7F" w14:textId="77777777" w:rsidR="000C6CDB" w:rsidRPr="000D14D6" w:rsidRDefault="000C6CDB" w:rsidP="000C6CDB">
            <w:pPr>
              <w:ind w:left="720"/>
              <w:rPr>
                <w:sz w:val="20"/>
                <w:lang w:val="en-US" w:eastAsia="en-US"/>
              </w:rPr>
            </w:pPr>
            <w:r w:rsidRPr="000D14D6">
              <w:rPr>
                <w:sz w:val="20"/>
                <w:lang w:val="en-US" w:eastAsia="en-US"/>
              </w:rPr>
              <w:t>Mid North Coast</w:t>
            </w:r>
          </w:p>
        </w:tc>
        <w:tc>
          <w:tcPr>
            <w:tcW w:w="2420" w:type="dxa"/>
            <w:tcBorders>
              <w:top w:val="single" w:sz="4" w:space="0" w:color="auto"/>
              <w:left w:val="single" w:sz="4" w:space="0" w:color="auto"/>
              <w:bottom w:val="single" w:sz="4" w:space="0" w:color="auto"/>
              <w:right w:val="single" w:sz="4" w:space="0" w:color="auto"/>
            </w:tcBorders>
            <w:vAlign w:val="center"/>
          </w:tcPr>
          <w:p w14:paraId="04EFDE7A" w14:textId="77777777" w:rsidR="000C6CDB" w:rsidRPr="000D14D6" w:rsidRDefault="000C6CDB" w:rsidP="000C6CDB">
            <w:pPr>
              <w:shd w:val="clear" w:color="auto" w:fill="FFFFFF" w:themeFill="background1"/>
              <w:spacing w:before="60" w:after="60"/>
              <w:jc w:val="center"/>
              <w:rPr>
                <w:szCs w:val="22"/>
                <w:lang w:eastAsia="en-US"/>
              </w:rPr>
            </w:pPr>
          </w:p>
        </w:tc>
        <w:tc>
          <w:tcPr>
            <w:tcW w:w="2222" w:type="dxa"/>
            <w:tcBorders>
              <w:top w:val="single" w:sz="4" w:space="0" w:color="auto"/>
              <w:left w:val="single" w:sz="4" w:space="0" w:color="auto"/>
              <w:bottom w:val="single" w:sz="4" w:space="0" w:color="auto"/>
              <w:right w:val="single" w:sz="4" w:space="0" w:color="auto"/>
            </w:tcBorders>
            <w:vAlign w:val="center"/>
            <w:hideMark/>
          </w:tcPr>
          <w:p w14:paraId="0136949D" w14:textId="77777777" w:rsidR="000C6CDB" w:rsidRPr="000D14D6" w:rsidRDefault="000C6CDB" w:rsidP="000C6CDB">
            <w:pPr>
              <w:shd w:val="clear" w:color="auto" w:fill="FFFFFF" w:themeFill="background1"/>
              <w:spacing w:before="60" w:after="60"/>
              <w:jc w:val="center"/>
              <w:rPr>
                <w:szCs w:val="22"/>
                <w:lang w:eastAsia="en-US"/>
              </w:rPr>
            </w:pPr>
            <w:r w:rsidRPr="000D14D6">
              <w:rPr>
                <w:rFonts w:ascii="Wingdings" w:hAnsi="Wingdings"/>
                <w:sz w:val="20"/>
                <w:lang w:eastAsia="en-US"/>
              </w:rPr>
              <w:t></w:t>
            </w:r>
          </w:p>
        </w:tc>
      </w:tr>
      <w:tr w:rsidR="000C6CDB" w:rsidRPr="000D14D6" w14:paraId="3954248D" w14:textId="77777777" w:rsidTr="00F95202">
        <w:trPr>
          <w:cantSplit/>
          <w:trHeight w:val="141"/>
        </w:trPr>
        <w:tc>
          <w:tcPr>
            <w:tcW w:w="5578" w:type="dxa"/>
            <w:tcBorders>
              <w:top w:val="single" w:sz="4" w:space="0" w:color="auto"/>
              <w:left w:val="single" w:sz="4" w:space="0" w:color="auto"/>
              <w:bottom w:val="single" w:sz="4" w:space="0" w:color="auto"/>
              <w:right w:val="single" w:sz="4" w:space="0" w:color="auto"/>
            </w:tcBorders>
            <w:vAlign w:val="center"/>
            <w:hideMark/>
          </w:tcPr>
          <w:p w14:paraId="01F8654B" w14:textId="77777777" w:rsidR="000C6CDB" w:rsidRPr="000D14D6" w:rsidRDefault="000C6CDB" w:rsidP="000C6CDB">
            <w:pPr>
              <w:ind w:left="720"/>
              <w:rPr>
                <w:sz w:val="20"/>
                <w:lang w:val="en-US" w:eastAsia="en-US"/>
              </w:rPr>
            </w:pPr>
            <w:r w:rsidRPr="000D14D6">
              <w:rPr>
                <w:sz w:val="20"/>
                <w:lang w:val="en-US" w:eastAsia="en-US"/>
              </w:rPr>
              <w:t>Murray Riverina</w:t>
            </w:r>
          </w:p>
        </w:tc>
        <w:tc>
          <w:tcPr>
            <w:tcW w:w="2420" w:type="dxa"/>
            <w:tcBorders>
              <w:top w:val="single" w:sz="4" w:space="0" w:color="auto"/>
              <w:left w:val="single" w:sz="4" w:space="0" w:color="auto"/>
              <w:bottom w:val="single" w:sz="4" w:space="0" w:color="auto"/>
              <w:right w:val="single" w:sz="4" w:space="0" w:color="auto"/>
            </w:tcBorders>
            <w:vAlign w:val="center"/>
          </w:tcPr>
          <w:p w14:paraId="3152AC66" w14:textId="77777777" w:rsidR="000C6CDB" w:rsidRPr="000D14D6" w:rsidRDefault="000C6CDB" w:rsidP="000C6CDB">
            <w:pPr>
              <w:shd w:val="clear" w:color="auto" w:fill="FFFFFF" w:themeFill="background1"/>
              <w:spacing w:before="60" w:after="60"/>
              <w:jc w:val="center"/>
              <w:rPr>
                <w:szCs w:val="22"/>
                <w:lang w:eastAsia="en-US"/>
              </w:rPr>
            </w:pPr>
          </w:p>
        </w:tc>
        <w:tc>
          <w:tcPr>
            <w:tcW w:w="2222" w:type="dxa"/>
            <w:tcBorders>
              <w:top w:val="single" w:sz="4" w:space="0" w:color="auto"/>
              <w:left w:val="single" w:sz="4" w:space="0" w:color="auto"/>
              <w:bottom w:val="single" w:sz="4" w:space="0" w:color="auto"/>
              <w:right w:val="single" w:sz="4" w:space="0" w:color="auto"/>
            </w:tcBorders>
            <w:vAlign w:val="center"/>
            <w:hideMark/>
          </w:tcPr>
          <w:p w14:paraId="4BACA574" w14:textId="77777777" w:rsidR="000C6CDB" w:rsidRPr="000D14D6" w:rsidRDefault="000C6CDB" w:rsidP="000C6CDB">
            <w:pPr>
              <w:shd w:val="clear" w:color="auto" w:fill="FFFFFF" w:themeFill="background1"/>
              <w:spacing w:before="60" w:after="60"/>
              <w:jc w:val="center"/>
              <w:rPr>
                <w:szCs w:val="22"/>
                <w:lang w:eastAsia="en-US"/>
              </w:rPr>
            </w:pPr>
            <w:r w:rsidRPr="000D14D6">
              <w:rPr>
                <w:rFonts w:ascii="Wingdings" w:hAnsi="Wingdings"/>
                <w:sz w:val="20"/>
                <w:lang w:eastAsia="en-US"/>
              </w:rPr>
              <w:t></w:t>
            </w:r>
          </w:p>
        </w:tc>
      </w:tr>
      <w:tr w:rsidR="000C6CDB" w:rsidRPr="000D14D6" w14:paraId="490067A7" w14:textId="77777777" w:rsidTr="00F95202">
        <w:trPr>
          <w:cantSplit/>
          <w:trHeight w:val="141"/>
        </w:trPr>
        <w:tc>
          <w:tcPr>
            <w:tcW w:w="5578" w:type="dxa"/>
            <w:tcBorders>
              <w:top w:val="single" w:sz="4" w:space="0" w:color="auto"/>
              <w:left w:val="single" w:sz="4" w:space="0" w:color="auto"/>
              <w:bottom w:val="single" w:sz="4" w:space="0" w:color="auto"/>
              <w:right w:val="single" w:sz="4" w:space="0" w:color="auto"/>
            </w:tcBorders>
            <w:vAlign w:val="center"/>
            <w:hideMark/>
          </w:tcPr>
          <w:p w14:paraId="6C0B0971" w14:textId="77777777" w:rsidR="000C6CDB" w:rsidRPr="000D14D6" w:rsidRDefault="000C6CDB" w:rsidP="000C6CDB">
            <w:pPr>
              <w:ind w:left="720"/>
              <w:rPr>
                <w:sz w:val="20"/>
                <w:lang w:val="en-US" w:eastAsia="en-US"/>
              </w:rPr>
            </w:pPr>
            <w:r w:rsidRPr="000D14D6">
              <w:rPr>
                <w:sz w:val="20"/>
                <w:lang w:val="en-US" w:eastAsia="en-US"/>
              </w:rPr>
              <w:t>New England and North West</w:t>
            </w:r>
          </w:p>
        </w:tc>
        <w:tc>
          <w:tcPr>
            <w:tcW w:w="2420" w:type="dxa"/>
            <w:tcBorders>
              <w:top w:val="single" w:sz="4" w:space="0" w:color="auto"/>
              <w:left w:val="single" w:sz="4" w:space="0" w:color="auto"/>
              <w:bottom w:val="single" w:sz="4" w:space="0" w:color="auto"/>
              <w:right w:val="single" w:sz="4" w:space="0" w:color="auto"/>
            </w:tcBorders>
            <w:vAlign w:val="center"/>
          </w:tcPr>
          <w:p w14:paraId="7E76142E" w14:textId="77777777" w:rsidR="000C6CDB" w:rsidRPr="000D14D6" w:rsidRDefault="000C6CDB" w:rsidP="000C6CDB">
            <w:pPr>
              <w:shd w:val="clear" w:color="auto" w:fill="FFFFFF" w:themeFill="background1"/>
              <w:spacing w:before="60" w:after="60"/>
              <w:jc w:val="center"/>
              <w:rPr>
                <w:szCs w:val="22"/>
                <w:lang w:eastAsia="en-US"/>
              </w:rPr>
            </w:pPr>
          </w:p>
        </w:tc>
        <w:tc>
          <w:tcPr>
            <w:tcW w:w="2222" w:type="dxa"/>
            <w:tcBorders>
              <w:top w:val="single" w:sz="4" w:space="0" w:color="auto"/>
              <w:left w:val="single" w:sz="4" w:space="0" w:color="auto"/>
              <w:bottom w:val="single" w:sz="4" w:space="0" w:color="auto"/>
              <w:right w:val="single" w:sz="4" w:space="0" w:color="auto"/>
            </w:tcBorders>
            <w:vAlign w:val="center"/>
            <w:hideMark/>
          </w:tcPr>
          <w:p w14:paraId="12F12AB7" w14:textId="77777777" w:rsidR="000C6CDB" w:rsidRPr="000D14D6" w:rsidRDefault="000C6CDB" w:rsidP="000C6CDB">
            <w:pPr>
              <w:shd w:val="clear" w:color="auto" w:fill="FFFFFF" w:themeFill="background1"/>
              <w:spacing w:before="60" w:after="60"/>
              <w:jc w:val="center"/>
              <w:rPr>
                <w:szCs w:val="22"/>
                <w:lang w:eastAsia="en-US"/>
              </w:rPr>
            </w:pPr>
            <w:r w:rsidRPr="000D14D6">
              <w:rPr>
                <w:rFonts w:ascii="Wingdings" w:hAnsi="Wingdings"/>
                <w:sz w:val="20"/>
                <w:lang w:eastAsia="en-US"/>
              </w:rPr>
              <w:t></w:t>
            </w:r>
          </w:p>
        </w:tc>
      </w:tr>
      <w:tr w:rsidR="000C6CDB" w:rsidRPr="000D14D6" w14:paraId="09EDCAC4" w14:textId="77777777" w:rsidTr="00F95202">
        <w:trPr>
          <w:cantSplit/>
          <w:trHeight w:val="141"/>
        </w:trPr>
        <w:tc>
          <w:tcPr>
            <w:tcW w:w="5578" w:type="dxa"/>
            <w:tcBorders>
              <w:top w:val="single" w:sz="4" w:space="0" w:color="auto"/>
              <w:left w:val="single" w:sz="4" w:space="0" w:color="auto"/>
              <w:bottom w:val="single" w:sz="4" w:space="0" w:color="auto"/>
              <w:right w:val="single" w:sz="4" w:space="0" w:color="auto"/>
            </w:tcBorders>
            <w:vAlign w:val="center"/>
            <w:hideMark/>
          </w:tcPr>
          <w:p w14:paraId="2F953BD9" w14:textId="77777777" w:rsidR="000C6CDB" w:rsidRPr="000D14D6" w:rsidRDefault="000C6CDB" w:rsidP="000C6CDB">
            <w:pPr>
              <w:ind w:left="720"/>
              <w:rPr>
                <w:sz w:val="20"/>
                <w:lang w:val="en-US" w:eastAsia="en-US"/>
              </w:rPr>
            </w:pPr>
            <w:r w:rsidRPr="000D14D6">
              <w:rPr>
                <w:sz w:val="20"/>
                <w:lang w:val="en-US" w:eastAsia="en-US"/>
              </w:rPr>
              <w:t>North Coast (excludes Norfolk  Island)</w:t>
            </w:r>
          </w:p>
        </w:tc>
        <w:tc>
          <w:tcPr>
            <w:tcW w:w="2420" w:type="dxa"/>
            <w:tcBorders>
              <w:top w:val="single" w:sz="4" w:space="0" w:color="auto"/>
              <w:left w:val="single" w:sz="4" w:space="0" w:color="auto"/>
              <w:bottom w:val="single" w:sz="4" w:space="0" w:color="auto"/>
              <w:right w:val="single" w:sz="4" w:space="0" w:color="auto"/>
            </w:tcBorders>
            <w:vAlign w:val="center"/>
          </w:tcPr>
          <w:p w14:paraId="0B25C6EE" w14:textId="77777777" w:rsidR="000C6CDB" w:rsidRPr="000D14D6" w:rsidRDefault="000C6CDB" w:rsidP="000C6CDB">
            <w:pPr>
              <w:shd w:val="clear" w:color="auto" w:fill="FFFFFF" w:themeFill="background1"/>
              <w:spacing w:before="60" w:after="60"/>
              <w:jc w:val="center"/>
              <w:rPr>
                <w:szCs w:val="22"/>
                <w:lang w:eastAsia="en-US"/>
              </w:rPr>
            </w:pPr>
          </w:p>
        </w:tc>
        <w:tc>
          <w:tcPr>
            <w:tcW w:w="2222" w:type="dxa"/>
            <w:tcBorders>
              <w:top w:val="single" w:sz="4" w:space="0" w:color="auto"/>
              <w:left w:val="single" w:sz="4" w:space="0" w:color="auto"/>
              <w:bottom w:val="single" w:sz="4" w:space="0" w:color="auto"/>
              <w:right w:val="single" w:sz="4" w:space="0" w:color="auto"/>
            </w:tcBorders>
            <w:vAlign w:val="center"/>
            <w:hideMark/>
          </w:tcPr>
          <w:p w14:paraId="434D5CCC" w14:textId="77777777" w:rsidR="000C6CDB" w:rsidRPr="000D14D6" w:rsidRDefault="000C6CDB" w:rsidP="000C6CDB">
            <w:pPr>
              <w:shd w:val="clear" w:color="auto" w:fill="FFFFFF" w:themeFill="background1"/>
              <w:spacing w:before="60" w:after="60"/>
              <w:jc w:val="center"/>
              <w:rPr>
                <w:szCs w:val="22"/>
                <w:lang w:eastAsia="en-US"/>
              </w:rPr>
            </w:pPr>
            <w:r w:rsidRPr="000D14D6">
              <w:rPr>
                <w:rFonts w:ascii="Wingdings" w:hAnsi="Wingdings"/>
                <w:sz w:val="20"/>
                <w:lang w:eastAsia="en-US"/>
              </w:rPr>
              <w:t></w:t>
            </w:r>
          </w:p>
        </w:tc>
      </w:tr>
      <w:tr w:rsidR="000C6CDB" w:rsidRPr="000D14D6" w14:paraId="1EB06726" w14:textId="77777777" w:rsidTr="00F95202">
        <w:trPr>
          <w:cantSplit/>
          <w:trHeight w:val="141"/>
        </w:trPr>
        <w:tc>
          <w:tcPr>
            <w:tcW w:w="5578" w:type="dxa"/>
            <w:tcBorders>
              <w:top w:val="single" w:sz="4" w:space="0" w:color="auto"/>
              <w:left w:val="single" w:sz="4" w:space="0" w:color="auto"/>
              <w:bottom w:val="single" w:sz="4" w:space="0" w:color="auto"/>
              <w:right w:val="single" w:sz="4" w:space="0" w:color="auto"/>
            </w:tcBorders>
            <w:vAlign w:val="center"/>
            <w:hideMark/>
          </w:tcPr>
          <w:p w14:paraId="02886DB7" w14:textId="77777777" w:rsidR="000C6CDB" w:rsidRPr="000D14D6" w:rsidRDefault="000C6CDB" w:rsidP="000C6CDB">
            <w:pPr>
              <w:ind w:left="720"/>
              <w:rPr>
                <w:sz w:val="20"/>
                <w:lang w:val="en-US" w:eastAsia="en-US"/>
              </w:rPr>
            </w:pPr>
            <w:r w:rsidRPr="000D14D6">
              <w:rPr>
                <w:sz w:val="20"/>
                <w:lang w:val="en-US" w:eastAsia="en-US"/>
              </w:rPr>
              <w:t>Sydney East Metro</w:t>
            </w:r>
          </w:p>
        </w:tc>
        <w:tc>
          <w:tcPr>
            <w:tcW w:w="2420" w:type="dxa"/>
            <w:tcBorders>
              <w:top w:val="single" w:sz="4" w:space="0" w:color="auto"/>
              <w:left w:val="single" w:sz="4" w:space="0" w:color="auto"/>
              <w:bottom w:val="single" w:sz="4" w:space="0" w:color="auto"/>
              <w:right w:val="single" w:sz="4" w:space="0" w:color="auto"/>
            </w:tcBorders>
            <w:vAlign w:val="center"/>
            <w:hideMark/>
          </w:tcPr>
          <w:p w14:paraId="46E5B4E9" w14:textId="77777777" w:rsidR="000C6CDB" w:rsidRPr="000D14D6" w:rsidRDefault="000C6CDB" w:rsidP="000C6CDB">
            <w:pPr>
              <w:shd w:val="clear" w:color="auto" w:fill="FFFFFF" w:themeFill="background1"/>
              <w:spacing w:before="60" w:after="60"/>
              <w:jc w:val="center"/>
              <w:rPr>
                <w:szCs w:val="22"/>
                <w:lang w:eastAsia="en-US"/>
              </w:rPr>
            </w:pPr>
            <w:r w:rsidRPr="000D14D6">
              <w:rPr>
                <w:rFonts w:ascii="Wingdings" w:hAnsi="Wingdings"/>
                <w:sz w:val="20"/>
                <w:lang w:eastAsia="en-US"/>
              </w:rPr>
              <w:t></w:t>
            </w:r>
          </w:p>
        </w:tc>
        <w:tc>
          <w:tcPr>
            <w:tcW w:w="2222" w:type="dxa"/>
            <w:tcBorders>
              <w:top w:val="single" w:sz="4" w:space="0" w:color="auto"/>
              <w:left w:val="single" w:sz="4" w:space="0" w:color="auto"/>
              <w:bottom w:val="single" w:sz="4" w:space="0" w:color="auto"/>
              <w:right w:val="single" w:sz="4" w:space="0" w:color="auto"/>
            </w:tcBorders>
            <w:vAlign w:val="center"/>
          </w:tcPr>
          <w:p w14:paraId="755A27A9" w14:textId="77777777" w:rsidR="000C6CDB" w:rsidRPr="000D14D6" w:rsidRDefault="000C6CDB" w:rsidP="000C6CDB">
            <w:pPr>
              <w:shd w:val="clear" w:color="auto" w:fill="FFFFFF" w:themeFill="background1"/>
              <w:spacing w:before="60" w:after="60"/>
              <w:jc w:val="center"/>
              <w:rPr>
                <w:szCs w:val="22"/>
                <w:lang w:eastAsia="en-US"/>
              </w:rPr>
            </w:pPr>
          </w:p>
        </w:tc>
      </w:tr>
      <w:tr w:rsidR="000C6CDB" w:rsidRPr="000D14D6" w14:paraId="14F24643" w14:textId="77777777" w:rsidTr="00F95202">
        <w:trPr>
          <w:cantSplit/>
          <w:trHeight w:val="141"/>
        </w:trPr>
        <w:tc>
          <w:tcPr>
            <w:tcW w:w="5578" w:type="dxa"/>
            <w:tcBorders>
              <w:top w:val="single" w:sz="4" w:space="0" w:color="auto"/>
              <w:left w:val="single" w:sz="4" w:space="0" w:color="auto"/>
              <w:bottom w:val="single" w:sz="4" w:space="0" w:color="auto"/>
              <w:right w:val="single" w:sz="4" w:space="0" w:color="auto"/>
            </w:tcBorders>
            <w:vAlign w:val="center"/>
            <w:hideMark/>
          </w:tcPr>
          <w:p w14:paraId="7071CDE1" w14:textId="77777777" w:rsidR="000C6CDB" w:rsidRPr="000D14D6" w:rsidRDefault="000C6CDB" w:rsidP="000C6CDB">
            <w:pPr>
              <w:ind w:left="720"/>
              <w:rPr>
                <w:sz w:val="20"/>
                <w:lang w:val="en-US" w:eastAsia="en-US"/>
              </w:rPr>
            </w:pPr>
            <w:r w:rsidRPr="000D14D6">
              <w:rPr>
                <w:sz w:val="20"/>
                <w:lang w:val="en-US" w:eastAsia="en-US"/>
              </w:rPr>
              <w:t>Sydney Greater West</w:t>
            </w:r>
          </w:p>
        </w:tc>
        <w:tc>
          <w:tcPr>
            <w:tcW w:w="2420" w:type="dxa"/>
            <w:tcBorders>
              <w:top w:val="single" w:sz="4" w:space="0" w:color="auto"/>
              <w:left w:val="single" w:sz="4" w:space="0" w:color="auto"/>
              <w:bottom w:val="single" w:sz="4" w:space="0" w:color="auto"/>
              <w:right w:val="single" w:sz="4" w:space="0" w:color="auto"/>
            </w:tcBorders>
            <w:vAlign w:val="center"/>
            <w:hideMark/>
          </w:tcPr>
          <w:p w14:paraId="58F42FF7" w14:textId="77777777" w:rsidR="000C6CDB" w:rsidRPr="000D14D6" w:rsidRDefault="000C6CDB" w:rsidP="000C6CDB">
            <w:pPr>
              <w:shd w:val="clear" w:color="auto" w:fill="FFFFFF" w:themeFill="background1"/>
              <w:spacing w:before="60" w:after="60"/>
              <w:jc w:val="center"/>
              <w:rPr>
                <w:szCs w:val="22"/>
                <w:lang w:eastAsia="en-US"/>
              </w:rPr>
            </w:pPr>
            <w:r w:rsidRPr="000D14D6">
              <w:rPr>
                <w:rFonts w:ascii="Wingdings" w:hAnsi="Wingdings"/>
                <w:sz w:val="20"/>
                <w:lang w:eastAsia="en-US"/>
              </w:rPr>
              <w:t></w:t>
            </w:r>
          </w:p>
        </w:tc>
        <w:tc>
          <w:tcPr>
            <w:tcW w:w="2222" w:type="dxa"/>
            <w:tcBorders>
              <w:top w:val="single" w:sz="4" w:space="0" w:color="auto"/>
              <w:left w:val="single" w:sz="4" w:space="0" w:color="auto"/>
              <w:bottom w:val="single" w:sz="4" w:space="0" w:color="auto"/>
              <w:right w:val="single" w:sz="4" w:space="0" w:color="auto"/>
            </w:tcBorders>
            <w:vAlign w:val="center"/>
          </w:tcPr>
          <w:p w14:paraId="2AE1010E" w14:textId="77777777" w:rsidR="000C6CDB" w:rsidRPr="000D14D6" w:rsidRDefault="000C6CDB" w:rsidP="000C6CDB">
            <w:pPr>
              <w:shd w:val="clear" w:color="auto" w:fill="FFFFFF" w:themeFill="background1"/>
              <w:spacing w:before="60" w:after="60"/>
              <w:jc w:val="center"/>
              <w:rPr>
                <w:szCs w:val="22"/>
                <w:lang w:eastAsia="en-US"/>
              </w:rPr>
            </w:pPr>
          </w:p>
        </w:tc>
      </w:tr>
      <w:tr w:rsidR="000C6CDB" w:rsidRPr="000D14D6" w14:paraId="0D636397" w14:textId="77777777" w:rsidTr="00F95202">
        <w:trPr>
          <w:cantSplit/>
          <w:trHeight w:val="141"/>
        </w:trPr>
        <w:tc>
          <w:tcPr>
            <w:tcW w:w="5578" w:type="dxa"/>
            <w:tcBorders>
              <w:top w:val="single" w:sz="4" w:space="0" w:color="auto"/>
              <w:left w:val="single" w:sz="4" w:space="0" w:color="auto"/>
              <w:bottom w:val="single" w:sz="4" w:space="0" w:color="auto"/>
              <w:right w:val="single" w:sz="4" w:space="0" w:color="auto"/>
            </w:tcBorders>
            <w:vAlign w:val="center"/>
            <w:hideMark/>
          </w:tcPr>
          <w:p w14:paraId="2D7E3974" w14:textId="77777777" w:rsidR="000C6CDB" w:rsidRPr="000D14D6" w:rsidRDefault="000C6CDB" w:rsidP="000C6CDB">
            <w:pPr>
              <w:ind w:left="720"/>
              <w:rPr>
                <w:sz w:val="20"/>
                <w:lang w:val="en-US" w:eastAsia="en-US"/>
              </w:rPr>
            </w:pPr>
            <w:r w:rsidRPr="000D14D6">
              <w:rPr>
                <w:sz w:val="20"/>
                <w:lang w:val="en-US" w:eastAsia="en-US"/>
              </w:rPr>
              <w:t>Sydney North and West</w:t>
            </w:r>
          </w:p>
        </w:tc>
        <w:tc>
          <w:tcPr>
            <w:tcW w:w="2420" w:type="dxa"/>
            <w:tcBorders>
              <w:top w:val="single" w:sz="4" w:space="0" w:color="auto"/>
              <w:left w:val="single" w:sz="4" w:space="0" w:color="auto"/>
              <w:bottom w:val="single" w:sz="4" w:space="0" w:color="auto"/>
              <w:right w:val="single" w:sz="4" w:space="0" w:color="auto"/>
            </w:tcBorders>
            <w:vAlign w:val="center"/>
            <w:hideMark/>
          </w:tcPr>
          <w:p w14:paraId="5E6EEB0F" w14:textId="77777777" w:rsidR="000C6CDB" w:rsidRPr="000D14D6" w:rsidRDefault="000C6CDB" w:rsidP="000C6CDB">
            <w:pPr>
              <w:shd w:val="clear" w:color="auto" w:fill="FFFFFF" w:themeFill="background1"/>
              <w:spacing w:before="60" w:after="60"/>
              <w:jc w:val="center"/>
              <w:rPr>
                <w:szCs w:val="22"/>
                <w:lang w:eastAsia="en-US"/>
              </w:rPr>
            </w:pPr>
            <w:r w:rsidRPr="000D14D6">
              <w:rPr>
                <w:rFonts w:ascii="Wingdings" w:hAnsi="Wingdings"/>
                <w:sz w:val="20"/>
                <w:lang w:eastAsia="en-US"/>
              </w:rPr>
              <w:t></w:t>
            </w:r>
          </w:p>
        </w:tc>
        <w:tc>
          <w:tcPr>
            <w:tcW w:w="2222" w:type="dxa"/>
            <w:tcBorders>
              <w:top w:val="single" w:sz="4" w:space="0" w:color="auto"/>
              <w:left w:val="single" w:sz="4" w:space="0" w:color="auto"/>
              <w:bottom w:val="single" w:sz="4" w:space="0" w:color="auto"/>
              <w:right w:val="single" w:sz="4" w:space="0" w:color="auto"/>
            </w:tcBorders>
            <w:vAlign w:val="center"/>
          </w:tcPr>
          <w:p w14:paraId="603C8912" w14:textId="77777777" w:rsidR="000C6CDB" w:rsidRPr="000D14D6" w:rsidRDefault="000C6CDB" w:rsidP="000C6CDB">
            <w:pPr>
              <w:shd w:val="clear" w:color="auto" w:fill="FFFFFF" w:themeFill="background1"/>
              <w:spacing w:before="60" w:after="60"/>
              <w:jc w:val="center"/>
              <w:rPr>
                <w:szCs w:val="22"/>
                <w:lang w:eastAsia="en-US"/>
              </w:rPr>
            </w:pPr>
          </w:p>
        </w:tc>
      </w:tr>
      <w:tr w:rsidR="000C6CDB" w:rsidRPr="000D14D6" w14:paraId="437434A1" w14:textId="77777777" w:rsidTr="00F95202">
        <w:trPr>
          <w:cantSplit/>
          <w:trHeight w:val="141"/>
        </w:trPr>
        <w:tc>
          <w:tcPr>
            <w:tcW w:w="5578" w:type="dxa"/>
            <w:tcBorders>
              <w:top w:val="single" w:sz="4" w:space="0" w:color="auto"/>
              <w:left w:val="single" w:sz="4" w:space="0" w:color="auto"/>
              <w:bottom w:val="single" w:sz="4" w:space="0" w:color="auto"/>
              <w:right w:val="single" w:sz="4" w:space="0" w:color="auto"/>
            </w:tcBorders>
            <w:vAlign w:val="center"/>
            <w:hideMark/>
          </w:tcPr>
          <w:p w14:paraId="38F0487C" w14:textId="77777777" w:rsidR="000C6CDB" w:rsidRPr="000D14D6" w:rsidRDefault="000C6CDB" w:rsidP="000C6CDB">
            <w:pPr>
              <w:ind w:left="720"/>
              <w:rPr>
                <w:sz w:val="20"/>
                <w:lang w:val="en-US" w:eastAsia="en-US"/>
              </w:rPr>
            </w:pPr>
            <w:r w:rsidRPr="000D14D6">
              <w:rPr>
                <w:sz w:val="20"/>
                <w:lang w:val="en-US" w:eastAsia="en-US"/>
              </w:rPr>
              <w:t>Sydney South West</w:t>
            </w:r>
          </w:p>
        </w:tc>
        <w:tc>
          <w:tcPr>
            <w:tcW w:w="2420" w:type="dxa"/>
            <w:tcBorders>
              <w:top w:val="single" w:sz="4" w:space="0" w:color="auto"/>
              <w:left w:val="single" w:sz="4" w:space="0" w:color="auto"/>
              <w:bottom w:val="single" w:sz="4" w:space="0" w:color="auto"/>
              <w:right w:val="single" w:sz="4" w:space="0" w:color="auto"/>
            </w:tcBorders>
            <w:vAlign w:val="center"/>
            <w:hideMark/>
          </w:tcPr>
          <w:p w14:paraId="75199276" w14:textId="77777777" w:rsidR="000C6CDB" w:rsidRPr="000D14D6" w:rsidRDefault="000C6CDB" w:rsidP="000C6CDB">
            <w:pPr>
              <w:shd w:val="clear" w:color="auto" w:fill="FFFFFF" w:themeFill="background1"/>
              <w:spacing w:before="60" w:after="60"/>
              <w:jc w:val="center"/>
              <w:rPr>
                <w:szCs w:val="22"/>
                <w:lang w:eastAsia="en-US"/>
              </w:rPr>
            </w:pPr>
            <w:r w:rsidRPr="000D14D6">
              <w:rPr>
                <w:rFonts w:ascii="Wingdings" w:hAnsi="Wingdings"/>
                <w:sz w:val="20"/>
                <w:lang w:eastAsia="en-US"/>
              </w:rPr>
              <w:t></w:t>
            </w:r>
          </w:p>
        </w:tc>
        <w:tc>
          <w:tcPr>
            <w:tcW w:w="2222" w:type="dxa"/>
            <w:tcBorders>
              <w:top w:val="single" w:sz="4" w:space="0" w:color="auto"/>
              <w:left w:val="single" w:sz="4" w:space="0" w:color="auto"/>
              <w:bottom w:val="single" w:sz="4" w:space="0" w:color="auto"/>
              <w:right w:val="single" w:sz="4" w:space="0" w:color="auto"/>
            </w:tcBorders>
            <w:vAlign w:val="center"/>
          </w:tcPr>
          <w:p w14:paraId="7114BBC4" w14:textId="77777777" w:rsidR="000C6CDB" w:rsidRPr="000D14D6" w:rsidRDefault="000C6CDB" w:rsidP="000C6CDB">
            <w:pPr>
              <w:shd w:val="clear" w:color="auto" w:fill="FFFFFF" w:themeFill="background1"/>
              <w:spacing w:before="60" w:after="60"/>
              <w:jc w:val="center"/>
              <w:rPr>
                <w:szCs w:val="22"/>
                <w:lang w:eastAsia="en-US"/>
              </w:rPr>
            </w:pPr>
          </w:p>
        </w:tc>
      </w:tr>
      <w:tr w:rsidR="000C6CDB" w:rsidRPr="000D14D6" w14:paraId="59FF12E0" w14:textId="77777777" w:rsidTr="00F95202">
        <w:trPr>
          <w:cantSplit/>
          <w:trHeight w:val="483"/>
        </w:trPr>
        <w:tc>
          <w:tcPr>
            <w:tcW w:w="557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C13EA04" w14:textId="77777777" w:rsidR="000C6CDB" w:rsidRPr="000D14D6" w:rsidRDefault="000C6CDB" w:rsidP="000C6CDB">
            <w:pPr>
              <w:rPr>
                <w:b/>
                <w:sz w:val="20"/>
                <w:lang w:eastAsia="en-US"/>
              </w:rPr>
            </w:pPr>
            <w:r w:rsidRPr="000D14D6">
              <w:rPr>
                <w:b/>
                <w:sz w:val="20"/>
                <w:lang w:eastAsia="en-US"/>
              </w:rPr>
              <w:t>Victoria</w:t>
            </w:r>
          </w:p>
        </w:tc>
        <w:tc>
          <w:tcPr>
            <w:tcW w:w="242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3057A04" w14:textId="77777777" w:rsidR="000C6CDB" w:rsidRPr="000D14D6" w:rsidRDefault="000C6CDB" w:rsidP="000C6CDB">
            <w:pPr>
              <w:outlineLvl w:val="1"/>
              <w:rPr>
                <w:b/>
                <w:sz w:val="28"/>
                <w:lang w:eastAsia="en-US"/>
              </w:rPr>
            </w:pPr>
          </w:p>
        </w:tc>
        <w:tc>
          <w:tcPr>
            <w:tcW w:w="22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426A7C6" w14:textId="77777777" w:rsidR="000C6CDB" w:rsidRPr="000D14D6" w:rsidRDefault="000C6CDB" w:rsidP="000C6CDB">
            <w:pPr>
              <w:outlineLvl w:val="1"/>
              <w:rPr>
                <w:b/>
                <w:sz w:val="28"/>
                <w:lang w:eastAsia="en-US"/>
              </w:rPr>
            </w:pPr>
          </w:p>
        </w:tc>
      </w:tr>
      <w:tr w:rsidR="000C6CDB" w:rsidRPr="000D14D6" w14:paraId="5F7AF2D0" w14:textId="77777777" w:rsidTr="00F95202">
        <w:trPr>
          <w:cantSplit/>
          <w:trHeight w:val="141"/>
        </w:trPr>
        <w:tc>
          <w:tcPr>
            <w:tcW w:w="5578" w:type="dxa"/>
            <w:tcBorders>
              <w:top w:val="single" w:sz="4" w:space="0" w:color="auto"/>
              <w:left w:val="single" w:sz="4" w:space="0" w:color="auto"/>
              <w:bottom w:val="single" w:sz="4" w:space="0" w:color="auto"/>
              <w:right w:val="single" w:sz="4" w:space="0" w:color="auto"/>
            </w:tcBorders>
            <w:vAlign w:val="center"/>
            <w:hideMark/>
          </w:tcPr>
          <w:p w14:paraId="2983F1D6" w14:textId="77777777" w:rsidR="000C6CDB" w:rsidRPr="000D14D6" w:rsidRDefault="000C6CDB" w:rsidP="000C6CDB">
            <w:pPr>
              <w:ind w:left="720"/>
              <w:rPr>
                <w:sz w:val="20"/>
                <w:lang w:eastAsia="en-US"/>
              </w:rPr>
            </w:pPr>
            <w:r w:rsidRPr="000D14D6">
              <w:rPr>
                <w:sz w:val="20"/>
                <w:lang w:eastAsia="en-US"/>
              </w:rPr>
              <w:t>Ballarat</w:t>
            </w:r>
          </w:p>
        </w:tc>
        <w:tc>
          <w:tcPr>
            <w:tcW w:w="2420" w:type="dxa"/>
            <w:tcBorders>
              <w:top w:val="single" w:sz="4" w:space="0" w:color="auto"/>
              <w:left w:val="single" w:sz="4" w:space="0" w:color="auto"/>
              <w:bottom w:val="single" w:sz="4" w:space="0" w:color="auto"/>
              <w:right w:val="single" w:sz="4" w:space="0" w:color="auto"/>
            </w:tcBorders>
            <w:vAlign w:val="center"/>
          </w:tcPr>
          <w:p w14:paraId="45E15A76" w14:textId="77777777" w:rsidR="000C6CDB" w:rsidRPr="000D14D6" w:rsidRDefault="000C6CDB" w:rsidP="000C6CDB">
            <w:pPr>
              <w:shd w:val="clear" w:color="auto" w:fill="FFFFFF" w:themeFill="background1"/>
              <w:spacing w:before="60" w:after="60"/>
              <w:jc w:val="center"/>
              <w:rPr>
                <w:szCs w:val="22"/>
                <w:lang w:eastAsia="en-US"/>
              </w:rPr>
            </w:pPr>
          </w:p>
        </w:tc>
        <w:tc>
          <w:tcPr>
            <w:tcW w:w="2222" w:type="dxa"/>
            <w:tcBorders>
              <w:top w:val="single" w:sz="4" w:space="0" w:color="auto"/>
              <w:left w:val="single" w:sz="4" w:space="0" w:color="auto"/>
              <w:bottom w:val="single" w:sz="4" w:space="0" w:color="auto"/>
              <w:right w:val="single" w:sz="4" w:space="0" w:color="auto"/>
            </w:tcBorders>
            <w:vAlign w:val="center"/>
            <w:hideMark/>
          </w:tcPr>
          <w:p w14:paraId="715831C9" w14:textId="77777777" w:rsidR="000C6CDB" w:rsidRPr="000D14D6" w:rsidRDefault="000C6CDB" w:rsidP="000C6CDB">
            <w:pPr>
              <w:shd w:val="clear" w:color="auto" w:fill="FFFFFF" w:themeFill="background1"/>
              <w:spacing w:before="60" w:after="60"/>
              <w:jc w:val="center"/>
              <w:rPr>
                <w:szCs w:val="22"/>
                <w:lang w:eastAsia="en-US"/>
              </w:rPr>
            </w:pPr>
            <w:r w:rsidRPr="000D14D6">
              <w:rPr>
                <w:rFonts w:ascii="Wingdings" w:hAnsi="Wingdings"/>
                <w:sz w:val="20"/>
                <w:lang w:eastAsia="en-US"/>
              </w:rPr>
              <w:t></w:t>
            </w:r>
          </w:p>
        </w:tc>
      </w:tr>
      <w:tr w:rsidR="000C6CDB" w:rsidRPr="000D14D6" w14:paraId="4EF070E8" w14:textId="77777777" w:rsidTr="00F95202">
        <w:trPr>
          <w:cantSplit/>
          <w:trHeight w:val="141"/>
        </w:trPr>
        <w:tc>
          <w:tcPr>
            <w:tcW w:w="5578" w:type="dxa"/>
            <w:tcBorders>
              <w:top w:val="single" w:sz="4" w:space="0" w:color="auto"/>
              <w:left w:val="single" w:sz="4" w:space="0" w:color="auto"/>
              <w:bottom w:val="single" w:sz="4" w:space="0" w:color="auto"/>
              <w:right w:val="single" w:sz="4" w:space="0" w:color="auto"/>
            </w:tcBorders>
            <w:vAlign w:val="center"/>
            <w:hideMark/>
          </w:tcPr>
          <w:p w14:paraId="0AC20D14" w14:textId="77777777" w:rsidR="000C6CDB" w:rsidRPr="000D14D6" w:rsidRDefault="000C6CDB" w:rsidP="000C6CDB">
            <w:pPr>
              <w:ind w:left="720"/>
              <w:rPr>
                <w:sz w:val="20"/>
                <w:lang w:eastAsia="en-US"/>
              </w:rPr>
            </w:pPr>
            <w:r w:rsidRPr="000D14D6">
              <w:rPr>
                <w:sz w:val="20"/>
                <w:lang w:eastAsia="en-US"/>
              </w:rPr>
              <w:t>Barwon</w:t>
            </w:r>
          </w:p>
        </w:tc>
        <w:tc>
          <w:tcPr>
            <w:tcW w:w="2420" w:type="dxa"/>
            <w:tcBorders>
              <w:top w:val="single" w:sz="4" w:space="0" w:color="auto"/>
              <w:left w:val="single" w:sz="4" w:space="0" w:color="auto"/>
              <w:bottom w:val="single" w:sz="4" w:space="0" w:color="auto"/>
              <w:right w:val="single" w:sz="4" w:space="0" w:color="auto"/>
            </w:tcBorders>
            <w:vAlign w:val="center"/>
            <w:hideMark/>
          </w:tcPr>
          <w:p w14:paraId="517C60E0" w14:textId="77777777" w:rsidR="000C6CDB" w:rsidRPr="000D14D6" w:rsidRDefault="000C6CDB" w:rsidP="000C6CDB">
            <w:pPr>
              <w:shd w:val="clear" w:color="auto" w:fill="FFFFFF" w:themeFill="background1"/>
              <w:spacing w:before="60" w:after="60"/>
              <w:jc w:val="center"/>
              <w:rPr>
                <w:szCs w:val="22"/>
                <w:lang w:eastAsia="en-US"/>
              </w:rPr>
            </w:pPr>
            <w:r w:rsidRPr="000D14D6">
              <w:rPr>
                <w:rFonts w:ascii="Wingdings" w:hAnsi="Wingdings"/>
                <w:sz w:val="20"/>
                <w:lang w:eastAsia="en-US"/>
              </w:rPr>
              <w:t></w:t>
            </w:r>
          </w:p>
        </w:tc>
        <w:tc>
          <w:tcPr>
            <w:tcW w:w="2222" w:type="dxa"/>
            <w:tcBorders>
              <w:top w:val="single" w:sz="4" w:space="0" w:color="auto"/>
              <w:left w:val="single" w:sz="4" w:space="0" w:color="auto"/>
              <w:bottom w:val="single" w:sz="4" w:space="0" w:color="auto"/>
              <w:right w:val="single" w:sz="4" w:space="0" w:color="auto"/>
            </w:tcBorders>
            <w:vAlign w:val="center"/>
          </w:tcPr>
          <w:p w14:paraId="2B9D5C73" w14:textId="77777777" w:rsidR="000C6CDB" w:rsidRPr="000D14D6" w:rsidRDefault="000C6CDB" w:rsidP="000C6CDB">
            <w:pPr>
              <w:shd w:val="clear" w:color="auto" w:fill="FFFFFF" w:themeFill="background1"/>
              <w:spacing w:before="60" w:after="60"/>
              <w:jc w:val="center"/>
              <w:rPr>
                <w:szCs w:val="22"/>
                <w:lang w:eastAsia="en-US"/>
              </w:rPr>
            </w:pPr>
          </w:p>
        </w:tc>
      </w:tr>
      <w:tr w:rsidR="000C6CDB" w:rsidRPr="000D14D6" w14:paraId="637ED725" w14:textId="77777777" w:rsidTr="00F95202">
        <w:trPr>
          <w:cantSplit/>
          <w:trHeight w:val="141"/>
        </w:trPr>
        <w:tc>
          <w:tcPr>
            <w:tcW w:w="5578" w:type="dxa"/>
            <w:tcBorders>
              <w:top w:val="single" w:sz="4" w:space="0" w:color="auto"/>
              <w:left w:val="single" w:sz="4" w:space="0" w:color="auto"/>
              <w:bottom w:val="single" w:sz="4" w:space="0" w:color="auto"/>
              <w:right w:val="single" w:sz="4" w:space="0" w:color="auto"/>
            </w:tcBorders>
            <w:vAlign w:val="center"/>
            <w:hideMark/>
          </w:tcPr>
          <w:p w14:paraId="792858E8" w14:textId="77777777" w:rsidR="000C6CDB" w:rsidRPr="000D14D6" w:rsidRDefault="000C6CDB" w:rsidP="000C6CDB">
            <w:pPr>
              <w:ind w:left="720"/>
              <w:rPr>
                <w:sz w:val="20"/>
                <w:lang w:val="en-US" w:eastAsia="en-US"/>
              </w:rPr>
            </w:pPr>
            <w:r w:rsidRPr="000D14D6">
              <w:rPr>
                <w:sz w:val="20"/>
                <w:lang w:val="en-US" w:eastAsia="en-US"/>
              </w:rPr>
              <w:t>Bendigo</w:t>
            </w:r>
          </w:p>
        </w:tc>
        <w:tc>
          <w:tcPr>
            <w:tcW w:w="2420" w:type="dxa"/>
            <w:tcBorders>
              <w:top w:val="single" w:sz="4" w:space="0" w:color="auto"/>
              <w:left w:val="single" w:sz="4" w:space="0" w:color="auto"/>
              <w:bottom w:val="single" w:sz="4" w:space="0" w:color="auto"/>
              <w:right w:val="single" w:sz="4" w:space="0" w:color="auto"/>
            </w:tcBorders>
            <w:vAlign w:val="center"/>
          </w:tcPr>
          <w:p w14:paraId="1BE7BA50" w14:textId="77777777" w:rsidR="000C6CDB" w:rsidRPr="000D14D6" w:rsidRDefault="000C6CDB" w:rsidP="000C6CDB">
            <w:pPr>
              <w:shd w:val="clear" w:color="auto" w:fill="FFFFFF" w:themeFill="background1"/>
              <w:spacing w:before="60" w:after="60"/>
              <w:jc w:val="center"/>
              <w:rPr>
                <w:szCs w:val="22"/>
                <w:lang w:eastAsia="en-US"/>
              </w:rPr>
            </w:pPr>
          </w:p>
        </w:tc>
        <w:tc>
          <w:tcPr>
            <w:tcW w:w="2222" w:type="dxa"/>
            <w:tcBorders>
              <w:top w:val="single" w:sz="4" w:space="0" w:color="auto"/>
              <w:left w:val="single" w:sz="4" w:space="0" w:color="auto"/>
              <w:bottom w:val="single" w:sz="4" w:space="0" w:color="auto"/>
              <w:right w:val="single" w:sz="4" w:space="0" w:color="auto"/>
            </w:tcBorders>
            <w:vAlign w:val="center"/>
            <w:hideMark/>
          </w:tcPr>
          <w:p w14:paraId="23E3569F" w14:textId="77777777" w:rsidR="000C6CDB" w:rsidRPr="000D14D6" w:rsidRDefault="000C6CDB" w:rsidP="000C6CDB">
            <w:pPr>
              <w:shd w:val="clear" w:color="auto" w:fill="FFFFFF" w:themeFill="background1"/>
              <w:spacing w:before="60" w:after="60"/>
              <w:jc w:val="center"/>
              <w:rPr>
                <w:szCs w:val="22"/>
                <w:lang w:eastAsia="en-US"/>
              </w:rPr>
            </w:pPr>
            <w:r w:rsidRPr="000D14D6">
              <w:rPr>
                <w:rFonts w:ascii="Wingdings" w:hAnsi="Wingdings"/>
                <w:sz w:val="20"/>
                <w:lang w:eastAsia="en-US"/>
              </w:rPr>
              <w:t></w:t>
            </w:r>
          </w:p>
        </w:tc>
      </w:tr>
      <w:tr w:rsidR="000C6CDB" w:rsidRPr="000D14D6" w14:paraId="0A77F1B1" w14:textId="77777777" w:rsidTr="00F95202">
        <w:trPr>
          <w:cantSplit/>
          <w:trHeight w:val="141"/>
        </w:trPr>
        <w:tc>
          <w:tcPr>
            <w:tcW w:w="5578" w:type="dxa"/>
            <w:tcBorders>
              <w:top w:val="single" w:sz="4" w:space="0" w:color="auto"/>
              <w:left w:val="single" w:sz="4" w:space="0" w:color="auto"/>
              <w:bottom w:val="single" w:sz="4" w:space="0" w:color="auto"/>
              <w:right w:val="single" w:sz="4" w:space="0" w:color="auto"/>
            </w:tcBorders>
            <w:vAlign w:val="center"/>
            <w:hideMark/>
          </w:tcPr>
          <w:p w14:paraId="141087ED" w14:textId="77777777" w:rsidR="000C6CDB" w:rsidRPr="000D14D6" w:rsidRDefault="000C6CDB" w:rsidP="000C6CDB">
            <w:pPr>
              <w:ind w:left="720"/>
              <w:rPr>
                <w:sz w:val="20"/>
                <w:lang w:val="en-US" w:eastAsia="en-US"/>
              </w:rPr>
            </w:pPr>
            <w:r w:rsidRPr="000D14D6">
              <w:rPr>
                <w:sz w:val="20"/>
                <w:lang w:val="en-US" w:eastAsia="en-US"/>
              </w:rPr>
              <w:t>Gippsland</w:t>
            </w:r>
          </w:p>
        </w:tc>
        <w:tc>
          <w:tcPr>
            <w:tcW w:w="2420" w:type="dxa"/>
            <w:tcBorders>
              <w:top w:val="single" w:sz="4" w:space="0" w:color="auto"/>
              <w:left w:val="single" w:sz="4" w:space="0" w:color="auto"/>
              <w:bottom w:val="single" w:sz="4" w:space="0" w:color="auto"/>
              <w:right w:val="single" w:sz="4" w:space="0" w:color="auto"/>
            </w:tcBorders>
            <w:vAlign w:val="center"/>
          </w:tcPr>
          <w:p w14:paraId="593B4EA3" w14:textId="77777777" w:rsidR="000C6CDB" w:rsidRPr="000D14D6" w:rsidRDefault="000C6CDB" w:rsidP="000C6CDB">
            <w:pPr>
              <w:shd w:val="clear" w:color="auto" w:fill="FFFFFF" w:themeFill="background1"/>
              <w:spacing w:before="60" w:after="60"/>
              <w:jc w:val="center"/>
              <w:rPr>
                <w:szCs w:val="22"/>
                <w:lang w:eastAsia="en-US"/>
              </w:rPr>
            </w:pPr>
          </w:p>
        </w:tc>
        <w:tc>
          <w:tcPr>
            <w:tcW w:w="2222" w:type="dxa"/>
            <w:tcBorders>
              <w:top w:val="single" w:sz="4" w:space="0" w:color="auto"/>
              <w:left w:val="single" w:sz="4" w:space="0" w:color="auto"/>
              <w:bottom w:val="single" w:sz="4" w:space="0" w:color="auto"/>
              <w:right w:val="single" w:sz="4" w:space="0" w:color="auto"/>
            </w:tcBorders>
            <w:vAlign w:val="center"/>
            <w:hideMark/>
          </w:tcPr>
          <w:p w14:paraId="53449E40" w14:textId="77777777" w:rsidR="000C6CDB" w:rsidRPr="000D14D6" w:rsidRDefault="000C6CDB" w:rsidP="000C6CDB">
            <w:pPr>
              <w:shd w:val="clear" w:color="auto" w:fill="FFFFFF" w:themeFill="background1"/>
              <w:spacing w:before="60" w:after="60"/>
              <w:jc w:val="center"/>
              <w:rPr>
                <w:szCs w:val="22"/>
                <w:lang w:eastAsia="en-US"/>
              </w:rPr>
            </w:pPr>
            <w:r w:rsidRPr="000D14D6">
              <w:rPr>
                <w:rFonts w:ascii="Wingdings" w:hAnsi="Wingdings"/>
                <w:sz w:val="20"/>
                <w:lang w:eastAsia="en-US"/>
              </w:rPr>
              <w:t></w:t>
            </w:r>
          </w:p>
        </w:tc>
      </w:tr>
      <w:tr w:rsidR="000C6CDB" w:rsidRPr="000D14D6" w14:paraId="2B1FD178" w14:textId="77777777" w:rsidTr="00F95202">
        <w:trPr>
          <w:cantSplit/>
          <w:trHeight w:val="141"/>
        </w:trPr>
        <w:tc>
          <w:tcPr>
            <w:tcW w:w="5578" w:type="dxa"/>
            <w:tcBorders>
              <w:top w:val="single" w:sz="4" w:space="0" w:color="auto"/>
              <w:left w:val="single" w:sz="4" w:space="0" w:color="auto"/>
              <w:bottom w:val="single" w:sz="4" w:space="0" w:color="auto"/>
              <w:right w:val="single" w:sz="4" w:space="0" w:color="auto"/>
            </w:tcBorders>
            <w:vAlign w:val="center"/>
            <w:hideMark/>
          </w:tcPr>
          <w:p w14:paraId="367FD11E" w14:textId="77777777" w:rsidR="000C6CDB" w:rsidRPr="000D14D6" w:rsidRDefault="000C6CDB" w:rsidP="000C6CDB">
            <w:pPr>
              <w:ind w:left="720"/>
              <w:rPr>
                <w:sz w:val="20"/>
                <w:lang w:val="en-US" w:eastAsia="en-US"/>
              </w:rPr>
            </w:pPr>
            <w:r w:rsidRPr="000D14D6">
              <w:rPr>
                <w:sz w:val="20"/>
                <w:lang w:val="en-US" w:eastAsia="en-US"/>
              </w:rPr>
              <w:t>Goulburn/Murray</w:t>
            </w:r>
          </w:p>
        </w:tc>
        <w:tc>
          <w:tcPr>
            <w:tcW w:w="2420" w:type="dxa"/>
            <w:tcBorders>
              <w:top w:val="single" w:sz="4" w:space="0" w:color="auto"/>
              <w:left w:val="single" w:sz="4" w:space="0" w:color="auto"/>
              <w:bottom w:val="single" w:sz="4" w:space="0" w:color="auto"/>
              <w:right w:val="single" w:sz="4" w:space="0" w:color="auto"/>
            </w:tcBorders>
            <w:vAlign w:val="center"/>
          </w:tcPr>
          <w:p w14:paraId="6086401E" w14:textId="77777777" w:rsidR="000C6CDB" w:rsidRPr="000D14D6" w:rsidRDefault="000C6CDB" w:rsidP="000C6CDB">
            <w:pPr>
              <w:shd w:val="clear" w:color="auto" w:fill="FFFFFF" w:themeFill="background1"/>
              <w:spacing w:before="60" w:after="60"/>
              <w:jc w:val="center"/>
              <w:rPr>
                <w:szCs w:val="22"/>
                <w:lang w:eastAsia="en-US"/>
              </w:rPr>
            </w:pPr>
          </w:p>
        </w:tc>
        <w:tc>
          <w:tcPr>
            <w:tcW w:w="2222" w:type="dxa"/>
            <w:tcBorders>
              <w:top w:val="single" w:sz="4" w:space="0" w:color="auto"/>
              <w:left w:val="single" w:sz="4" w:space="0" w:color="auto"/>
              <w:bottom w:val="single" w:sz="4" w:space="0" w:color="auto"/>
              <w:right w:val="single" w:sz="4" w:space="0" w:color="auto"/>
            </w:tcBorders>
            <w:vAlign w:val="center"/>
            <w:hideMark/>
          </w:tcPr>
          <w:p w14:paraId="19569F09" w14:textId="77777777" w:rsidR="000C6CDB" w:rsidRPr="000D14D6" w:rsidRDefault="000C6CDB" w:rsidP="000C6CDB">
            <w:pPr>
              <w:shd w:val="clear" w:color="auto" w:fill="FFFFFF" w:themeFill="background1"/>
              <w:spacing w:before="60" w:after="60"/>
              <w:jc w:val="center"/>
              <w:rPr>
                <w:szCs w:val="22"/>
                <w:lang w:eastAsia="en-US"/>
              </w:rPr>
            </w:pPr>
            <w:r w:rsidRPr="000D14D6">
              <w:rPr>
                <w:rFonts w:ascii="Wingdings" w:hAnsi="Wingdings"/>
                <w:sz w:val="20"/>
                <w:lang w:eastAsia="en-US"/>
              </w:rPr>
              <w:t></w:t>
            </w:r>
          </w:p>
        </w:tc>
      </w:tr>
      <w:tr w:rsidR="000C6CDB" w:rsidRPr="000D14D6" w14:paraId="79B61C1D" w14:textId="77777777" w:rsidTr="00F95202">
        <w:trPr>
          <w:cantSplit/>
          <w:trHeight w:val="141"/>
        </w:trPr>
        <w:tc>
          <w:tcPr>
            <w:tcW w:w="5578" w:type="dxa"/>
            <w:tcBorders>
              <w:top w:val="single" w:sz="4" w:space="0" w:color="auto"/>
              <w:left w:val="single" w:sz="4" w:space="0" w:color="auto"/>
              <w:bottom w:val="single" w:sz="4" w:space="0" w:color="auto"/>
              <w:right w:val="single" w:sz="4" w:space="0" w:color="auto"/>
            </w:tcBorders>
            <w:vAlign w:val="center"/>
            <w:hideMark/>
          </w:tcPr>
          <w:p w14:paraId="7EB3C115" w14:textId="77777777" w:rsidR="000C6CDB" w:rsidRPr="000D14D6" w:rsidRDefault="000C6CDB" w:rsidP="000C6CDB">
            <w:pPr>
              <w:ind w:left="720"/>
              <w:rPr>
                <w:sz w:val="20"/>
                <w:lang w:val="en-US" w:eastAsia="en-US"/>
              </w:rPr>
            </w:pPr>
            <w:r w:rsidRPr="000D14D6">
              <w:rPr>
                <w:sz w:val="20"/>
                <w:lang w:val="en-US" w:eastAsia="en-US"/>
              </w:rPr>
              <w:t>Inner Metropolitan Melbourne</w:t>
            </w:r>
          </w:p>
        </w:tc>
        <w:tc>
          <w:tcPr>
            <w:tcW w:w="2420" w:type="dxa"/>
            <w:tcBorders>
              <w:top w:val="single" w:sz="4" w:space="0" w:color="auto"/>
              <w:left w:val="single" w:sz="4" w:space="0" w:color="auto"/>
              <w:bottom w:val="single" w:sz="4" w:space="0" w:color="auto"/>
              <w:right w:val="single" w:sz="4" w:space="0" w:color="auto"/>
            </w:tcBorders>
            <w:vAlign w:val="center"/>
            <w:hideMark/>
          </w:tcPr>
          <w:p w14:paraId="51033053" w14:textId="77777777" w:rsidR="000C6CDB" w:rsidRPr="000D14D6" w:rsidRDefault="000C6CDB" w:rsidP="000C6CDB">
            <w:pPr>
              <w:shd w:val="clear" w:color="auto" w:fill="FFFFFF" w:themeFill="background1"/>
              <w:spacing w:before="60" w:after="60"/>
              <w:jc w:val="center"/>
              <w:rPr>
                <w:szCs w:val="22"/>
                <w:lang w:eastAsia="en-US"/>
              </w:rPr>
            </w:pPr>
            <w:r w:rsidRPr="000D14D6">
              <w:rPr>
                <w:rFonts w:ascii="Wingdings" w:hAnsi="Wingdings"/>
                <w:sz w:val="20"/>
                <w:lang w:eastAsia="en-US"/>
              </w:rPr>
              <w:t></w:t>
            </w:r>
          </w:p>
        </w:tc>
        <w:tc>
          <w:tcPr>
            <w:tcW w:w="2222" w:type="dxa"/>
            <w:tcBorders>
              <w:top w:val="single" w:sz="4" w:space="0" w:color="auto"/>
              <w:left w:val="single" w:sz="4" w:space="0" w:color="auto"/>
              <w:bottom w:val="single" w:sz="4" w:space="0" w:color="auto"/>
              <w:right w:val="single" w:sz="4" w:space="0" w:color="auto"/>
            </w:tcBorders>
            <w:vAlign w:val="center"/>
          </w:tcPr>
          <w:p w14:paraId="0261B700" w14:textId="77777777" w:rsidR="000C6CDB" w:rsidRPr="000D14D6" w:rsidRDefault="000C6CDB" w:rsidP="000C6CDB">
            <w:pPr>
              <w:shd w:val="clear" w:color="auto" w:fill="FFFFFF" w:themeFill="background1"/>
              <w:spacing w:before="60" w:after="60"/>
              <w:jc w:val="center"/>
              <w:rPr>
                <w:szCs w:val="22"/>
                <w:lang w:eastAsia="en-US"/>
              </w:rPr>
            </w:pPr>
          </w:p>
        </w:tc>
      </w:tr>
      <w:tr w:rsidR="000C6CDB" w:rsidRPr="000D14D6" w14:paraId="2D86357B" w14:textId="77777777" w:rsidTr="00F95202">
        <w:trPr>
          <w:cantSplit/>
          <w:trHeight w:val="141"/>
        </w:trPr>
        <w:tc>
          <w:tcPr>
            <w:tcW w:w="5578" w:type="dxa"/>
            <w:tcBorders>
              <w:top w:val="single" w:sz="4" w:space="0" w:color="auto"/>
              <w:left w:val="single" w:sz="4" w:space="0" w:color="auto"/>
              <w:bottom w:val="single" w:sz="4" w:space="0" w:color="auto"/>
              <w:right w:val="single" w:sz="4" w:space="0" w:color="auto"/>
            </w:tcBorders>
            <w:vAlign w:val="center"/>
            <w:hideMark/>
          </w:tcPr>
          <w:p w14:paraId="5A618FAE" w14:textId="77777777" w:rsidR="000C6CDB" w:rsidRPr="000D14D6" w:rsidRDefault="000C6CDB" w:rsidP="000C6CDB">
            <w:pPr>
              <w:ind w:left="720"/>
              <w:rPr>
                <w:sz w:val="20"/>
                <w:lang w:val="en-US" w:eastAsia="en-US"/>
              </w:rPr>
            </w:pPr>
            <w:r w:rsidRPr="000D14D6">
              <w:rPr>
                <w:sz w:val="20"/>
                <w:lang w:val="en-US" w:eastAsia="en-US"/>
              </w:rPr>
              <w:t>North Eastern Melbourne</w:t>
            </w:r>
          </w:p>
        </w:tc>
        <w:tc>
          <w:tcPr>
            <w:tcW w:w="2420" w:type="dxa"/>
            <w:tcBorders>
              <w:top w:val="single" w:sz="4" w:space="0" w:color="auto"/>
              <w:left w:val="single" w:sz="4" w:space="0" w:color="auto"/>
              <w:bottom w:val="single" w:sz="4" w:space="0" w:color="auto"/>
              <w:right w:val="single" w:sz="4" w:space="0" w:color="auto"/>
            </w:tcBorders>
            <w:vAlign w:val="center"/>
            <w:hideMark/>
          </w:tcPr>
          <w:p w14:paraId="6BD1DC73" w14:textId="77777777" w:rsidR="000C6CDB" w:rsidRPr="000D14D6" w:rsidRDefault="000C6CDB" w:rsidP="000C6CDB">
            <w:pPr>
              <w:shd w:val="clear" w:color="auto" w:fill="FFFFFF" w:themeFill="background1"/>
              <w:spacing w:before="60" w:after="60"/>
              <w:jc w:val="center"/>
              <w:rPr>
                <w:szCs w:val="22"/>
                <w:lang w:eastAsia="en-US"/>
              </w:rPr>
            </w:pPr>
            <w:r w:rsidRPr="000D14D6">
              <w:rPr>
                <w:rFonts w:ascii="Wingdings" w:hAnsi="Wingdings"/>
                <w:sz w:val="20"/>
                <w:lang w:eastAsia="en-US"/>
              </w:rPr>
              <w:t></w:t>
            </w:r>
          </w:p>
        </w:tc>
        <w:tc>
          <w:tcPr>
            <w:tcW w:w="2222" w:type="dxa"/>
            <w:tcBorders>
              <w:top w:val="single" w:sz="4" w:space="0" w:color="auto"/>
              <w:left w:val="single" w:sz="4" w:space="0" w:color="auto"/>
              <w:bottom w:val="single" w:sz="4" w:space="0" w:color="auto"/>
              <w:right w:val="single" w:sz="4" w:space="0" w:color="auto"/>
            </w:tcBorders>
            <w:vAlign w:val="center"/>
          </w:tcPr>
          <w:p w14:paraId="6D032A9A" w14:textId="77777777" w:rsidR="000C6CDB" w:rsidRPr="000D14D6" w:rsidRDefault="000C6CDB" w:rsidP="000C6CDB">
            <w:pPr>
              <w:shd w:val="clear" w:color="auto" w:fill="FFFFFF" w:themeFill="background1"/>
              <w:spacing w:before="60" w:after="60"/>
              <w:jc w:val="center"/>
              <w:rPr>
                <w:szCs w:val="22"/>
                <w:lang w:eastAsia="en-US"/>
              </w:rPr>
            </w:pPr>
          </w:p>
        </w:tc>
      </w:tr>
      <w:tr w:rsidR="000C6CDB" w:rsidRPr="000D14D6" w14:paraId="78C7711D" w14:textId="77777777" w:rsidTr="00F95202">
        <w:trPr>
          <w:cantSplit/>
          <w:trHeight w:val="141"/>
        </w:trPr>
        <w:tc>
          <w:tcPr>
            <w:tcW w:w="5578" w:type="dxa"/>
            <w:tcBorders>
              <w:top w:val="single" w:sz="4" w:space="0" w:color="auto"/>
              <w:left w:val="single" w:sz="4" w:space="0" w:color="auto"/>
              <w:bottom w:val="single" w:sz="4" w:space="0" w:color="auto"/>
              <w:right w:val="single" w:sz="4" w:space="0" w:color="auto"/>
            </w:tcBorders>
            <w:vAlign w:val="center"/>
            <w:hideMark/>
          </w:tcPr>
          <w:p w14:paraId="10BE79F1" w14:textId="77777777" w:rsidR="000C6CDB" w:rsidRPr="000D14D6" w:rsidRDefault="000C6CDB" w:rsidP="000C6CDB">
            <w:pPr>
              <w:ind w:left="720"/>
              <w:rPr>
                <w:sz w:val="20"/>
                <w:lang w:val="en-US" w:eastAsia="en-US"/>
              </w:rPr>
            </w:pPr>
            <w:r w:rsidRPr="000D14D6">
              <w:rPr>
                <w:sz w:val="20"/>
                <w:lang w:val="en-US" w:eastAsia="en-US"/>
              </w:rPr>
              <w:t>North Western Melbourne</w:t>
            </w:r>
          </w:p>
        </w:tc>
        <w:tc>
          <w:tcPr>
            <w:tcW w:w="2420" w:type="dxa"/>
            <w:tcBorders>
              <w:top w:val="single" w:sz="4" w:space="0" w:color="auto"/>
              <w:left w:val="single" w:sz="4" w:space="0" w:color="auto"/>
              <w:bottom w:val="single" w:sz="4" w:space="0" w:color="auto"/>
              <w:right w:val="single" w:sz="4" w:space="0" w:color="auto"/>
            </w:tcBorders>
            <w:vAlign w:val="center"/>
            <w:hideMark/>
          </w:tcPr>
          <w:p w14:paraId="7658C640" w14:textId="77777777" w:rsidR="000C6CDB" w:rsidRPr="000D14D6" w:rsidRDefault="000C6CDB" w:rsidP="000C6CDB">
            <w:pPr>
              <w:shd w:val="clear" w:color="auto" w:fill="FFFFFF" w:themeFill="background1"/>
              <w:spacing w:before="60" w:after="60"/>
              <w:jc w:val="center"/>
              <w:rPr>
                <w:szCs w:val="22"/>
                <w:lang w:eastAsia="en-US"/>
              </w:rPr>
            </w:pPr>
            <w:r w:rsidRPr="000D14D6">
              <w:rPr>
                <w:rFonts w:ascii="Wingdings" w:hAnsi="Wingdings"/>
                <w:sz w:val="20"/>
                <w:lang w:eastAsia="en-US"/>
              </w:rPr>
              <w:t></w:t>
            </w:r>
          </w:p>
        </w:tc>
        <w:tc>
          <w:tcPr>
            <w:tcW w:w="2222" w:type="dxa"/>
            <w:tcBorders>
              <w:top w:val="single" w:sz="4" w:space="0" w:color="auto"/>
              <w:left w:val="single" w:sz="4" w:space="0" w:color="auto"/>
              <w:bottom w:val="single" w:sz="4" w:space="0" w:color="auto"/>
              <w:right w:val="single" w:sz="4" w:space="0" w:color="auto"/>
            </w:tcBorders>
            <w:vAlign w:val="center"/>
          </w:tcPr>
          <w:p w14:paraId="46BA6BD4" w14:textId="77777777" w:rsidR="000C6CDB" w:rsidRPr="000D14D6" w:rsidRDefault="000C6CDB" w:rsidP="000C6CDB">
            <w:pPr>
              <w:shd w:val="clear" w:color="auto" w:fill="FFFFFF" w:themeFill="background1"/>
              <w:spacing w:before="60" w:after="60"/>
              <w:jc w:val="center"/>
              <w:rPr>
                <w:szCs w:val="22"/>
                <w:lang w:eastAsia="en-US"/>
              </w:rPr>
            </w:pPr>
          </w:p>
        </w:tc>
      </w:tr>
      <w:tr w:rsidR="000C6CDB" w:rsidRPr="000D14D6" w14:paraId="48E626C3" w14:textId="77777777" w:rsidTr="00F95202">
        <w:trPr>
          <w:cantSplit/>
          <w:trHeight w:val="141"/>
        </w:trPr>
        <w:tc>
          <w:tcPr>
            <w:tcW w:w="5578" w:type="dxa"/>
            <w:tcBorders>
              <w:top w:val="single" w:sz="4" w:space="0" w:color="auto"/>
              <w:left w:val="single" w:sz="4" w:space="0" w:color="auto"/>
              <w:bottom w:val="single" w:sz="4" w:space="0" w:color="auto"/>
              <w:right w:val="single" w:sz="4" w:space="0" w:color="auto"/>
            </w:tcBorders>
            <w:vAlign w:val="center"/>
            <w:hideMark/>
          </w:tcPr>
          <w:p w14:paraId="164B6238" w14:textId="77777777" w:rsidR="000C6CDB" w:rsidRPr="000D14D6" w:rsidRDefault="000C6CDB" w:rsidP="000C6CDB">
            <w:pPr>
              <w:ind w:left="720"/>
              <w:rPr>
                <w:sz w:val="20"/>
                <w:lang w:val="en-US" w:eastAsia="en-US"/>
              </w:rPr>
            </w:pPr>
            <w:r w:rsidRPr="000D14D6">
              <w:rPr>
                <w:sz w:val="20"/>
                <w:lang w:val="en-US" w:eastAsia="en-US"/>
              </w:rPr>
              <w:t>South Coast of Victoria</w:t>
            </w:r>
          </w:p>
        </w:tc>
        <w:tc>
          <w:tcPr>
            <w:tcW w:w="2420" w:type="dxa"/>
            <w:tcBorders>
              <w:top w:val="single" w:sz="4" w:space="0" w:color="auto"/>
              <w:left w:val="single" w:sz="4" w:space="0" w:color="auto"/>
              <w:bottom w:val="single" w:sz="4" w:space="0" w:color="auto"/>
              <w:right w:val="single" w:sz="4" w:space="0" w:color="auto"/>
            </w:tcBorders>
            <w:vAlign w:val="center"/>
          </w:tcPr>
          <w:p w14:paraId="6503BB69" w14:textId="77777777" w:rsidR="000C6CDB" w:rsidRPr="000D14D6" w:rsidRDefault="000C6CDB" w:rsidP="000C6CDB">
            <w:pPr>
              <w:shd w:val="clear" w:color="auto" w:fill="FFFFFF" w:themeFill="background1"/>
              <w:spacing w:before="60" w:after="60"/>
              <w:jc w:val="center"/>
              <w:rPr>
                <w:szCs w:val="22"/>
                <w:lang w:eastAsia="en-US"/>
              </w:rPr>
            </w:pPr>
          </w:p>
        </w:tc>
        <w:tc>
          <w:tcPr>
            <w:tcW w:w="2222" w:type="dxa"/>
            <w:tcBorders>
              <w:top w:val="single" w:sz="4" w:space="0" w:color="auto"/>
              <w:left w:val="single" w:sz="4" w:space="0" w:color="auto"/>
              <w:bottom w:val="single" w:sz="4" w:space="0" w:color="auto"/>
              <w:right w:val="single" w:sz="4" w:space="0" w:color="auto"/>
            </w:tcBorders>
            <w:vAlign w:val="center"/>
            <w:hideMark/>
          </w:tcPr>
          <w:p w14:paraId="5B398668" w14:textId="77777777" w:rsidR="000C6CDB" w:rsidRPr="000D14D6" w:rsidRDefault="000C6CDB" w:rsidP="000C6CDB">
            <w:pPr>
              <w:shd w:val="clear" w:color="auto" w:fill="FFFFFF" w:themeFill="background1"/>
              <w:spacing w:before="60" w:after="60"/>
              <w:jc w:val="center"/>
              <w:rPr>
                <w:szCs w:val="22"/>
                <w:lang w:eastAsia="en-US"/>
              </w:rPr>
            </w:pPr>
            <w:r w:rsidRPr="000D14D6">
              <w:rPr>
                <w:rFonts w:ascii="Wingdings" w:hAnsi="Wingdings"/>
                <w:sz w:val="20"/>
                <w:lang w:eastAsia="en-US"/>
              </w:rPr>
              <w:t></w:t>
            </w:r>
          </w:p>
        </w:tc>
      </w:tr>
      <w:tr w:rsidR="000C6CDB" w:rsidRPr="000D14D6" w14:paraId="4E241986" w14:textId="77777777" w:rsidTr="00F95202">
        <w:trPr>
          <w:cantSplit/>
          <w:trHeight w:val="141"/>
        </w:trPr>
        <w:tc>
          <w:tcPr>
            <w:tcW w:w="5578" w:type="dxa"/>
            <w:tcBorders>
              <w:top w:val="single" w:sz="4" w:space="0" w:color="auto"/>
              <w:left w:val="single" w:sz="4" w:space="0" w:color="auto"/>
              <w:bottom w:val="single" w:sz="4" w:space="0" w:color="auto"/>
              <w:right w:val="single" w:sz="4" w:space="0" w:color="auto"/>
            </w:tcBorders>
            <w:vAlign w:val="center"/>
            <w:hideMark/>
          </w:tcPr>
          <w:p w14:paraId="4069DEA8" w14:textId="77777777" w:rsidR="000C6CDB" w:rsidRPr="000D14D6" w:rsidRDefault="000C6CDB" w:rsidP="000C6CDB">
            <w:pPr>
              <w:ind w:left="720"/>
              <w:rPr>
                <w:sz w:val="20"/>
                <w:lang w:val="en-US" w:eastAsia="en-US"/>
              </w:rPr>
            </w:pPr>
            <w:r w:rsidRPr="000D14D6">
              <w:rPr>
                <w:sz w:val="20"/>
                <w:lang w:val="en-US" w:eastAsia="en-US"/>
              </w:rPr>
              <w:t>South Eastern Melbourne and Peninsula</w:t>
            </w:r>
          </w:p>
        </w:tc>
        <w:tc>
          <w:tcPr>
            <w:tcW w:w="2420" w:type="dxa"/>
            <w:tcBorders>
              <w:top w:val="single" w:sz="4" w:space="0" w:color="auto"/>
              <w:left w:val="single" w:sz="4" w:space="0" w:color="auto"/>
              <w:bottom w:val="single" w:sz="4" w:space="0" w:color="auto"/>
              <w:right w:val="single" w:sz="4" w:space="0" w:color="auto"/>
            </w:tcBorders>
            <w:vAlign w:val="center"/>
            <w:hideMark/>
          </w:tcPr>
          <w:p w14:paraId="388FA860" w14:textId="77777777" w:rsidR="000C6CDB" w:rsidRPr="000D14D6" w:rsidRDefault="000C6CDB" w:rsidP="000C6CDB">
            <w:pPr>
              <w:shd w:val="clear" w:color="auto" w:fill="FFFFFF" w:themeFill="background1"/>
              <w:spacing w:before="60" w:after="60"/>
              <w:jc w:val="center"/>
              <w:rPr>
                <w:szCs w:val="22"/>
                <w:lang w:eastAsia="en-US"/>
              </w:rPr>
            </w:pPr>
            <w:r w:rsidRPr="000D14D6">
              <w:rPr>
                <w:rFonts w:ascii="Wingdings" w:hAnsi="Wingdings"/>
                <w:sz w:val="20"/>
                <w:lang w:eastAsia="en-US"/>
              </w:rPr>
              <w:t></w:t>
            </w:r>
          </w:p>
        </w:tc>
        <w:tc>
          <w:tcPr>
            <w:tcW w:w="2222" w:type="dxa"/>
            <w:tcBorders>
              <w:top w:val="single" w:sz="4" w:space="0" w:color="auto"/>
              <w:left w:val="single" w:sz="4" w:space="0" w:color="auto"/>
              <w:bottom w:val="single" w:sz="4" w:space="0" w:color="auto"/>
              <w:right w:val="single" w:sz="4" w:space="0" w:color="auto"/>
            </w:tcBorders>
            <w:vAlign w:val="center"/>
          </w:tcPr>
          <w:p w14:paraId="7A3B4071" w14:textId="77777777" w:rsidR="000C6CDB" w:rsidRPr="000D14D6" w:rsidRDefault="000C6CDB" w:rsidP="000C6CDB">
            <w:pPr>
              <w:shd w:val="clear" w:color="auto" w:fill="FFFFFF" w:themeFill="background1"/>
              <w:spacing w:before="60" w:after="60"/>
              <w:jc w:val="center"/>
              <w:rPr>
                <w:szCs w:val="22"/>
                <w:lang w:eastAsia="en-US"/>
              </w:rPr>
            </w:pPr>
          </w:p>
        </w:tc>
      </w:tr>
      <w:tr w:rsidR="000C6CDB" w:rsidRPr="000D14D6" w14:paraId="1C9A60F7" w14:textId="77777777" w:rsidTr="00F95202">
        <w:trPr>
          <w:cantSplit/>
          <w:trHeight w:val="141"/>
        </w:trPr>
        <w:tc>
          <w:tcPr>
            <w:tcW w:w="5578" w:type="dxa"/>
            <w:tcBorders>
              <w:top w:val="single" w:sz="4" w:space="0" w:color="auto"/>
              <w:left w:val="single" w:sz="4" w:space="0" w:color="auto"/>
              <w:bottom w:val="single" w:sz="4" w:space="0" w:color="auto"/>
              <w:right w:val="single" w:sz="4" w:space="0" w:color="auto"/>
            </w:tcBorders>
            <w:vAlign w:val="center"/>
            <w:hideMark/>
          </w:tcPr>
          <w:p w14:paraId="59F407DD" w14:textId="77777777" w:rsidR="000C6CDB" w:rsidRPr="000D14D6" w:rsidRDefault="000C6CDB" w:rsidP="000C6CDB">
            <w:pPr>
              <w:ind w:left="720"/>
              <w:rPr>
                <w:sz w:val="20"/>
                <w:lang w:val="en-US" w:eastAsia="en-US"/>
              </w:rPr>
            </w:pPr>
            <w:r w:rsidRPr="000D14D6">
              <w:rPr>
                <w:sz w:val="20"/>
                <w:lang w:val="en-US" w:eastAsia="en-US"/>
              </w:rPr>
              <w:t>Western Melbourne</w:t>
            </w:r>
          </w:p>
        </w:tc>
        <w:tc>
          <w:tcPr>
            <w:tcW w:w="2420" w:type="dxa"/>
            <w:tcBorders>
              <w:top w:val="single" w:sz="4" w:space="0" w:color="auto"/>
              <w:left w:val="single" w:sz="4" w:space="0" w:color="auto"/>
              <w:bottom w:val="single" w:sz="4" w:space="0" w:color="auto"/>
              <w:right w:val="single" w:sz="4" w:space="0" w:color="auto"/>
            </w:tcBorders>
            <w:vAlign w:val="center"/>
            <w:hideMark/>
          </w:tcPr>
          <w:p w14:paraId="01DE8F7E" w14:textId="77777777" w:rsidR="000C6CDB" w:rsidRPr="000D14D6" w:rsidRDefault="000C6CDB" w:rsidP="000C6CDB">
            <w:pPr>
              <w:shd w:val="clear" w:color="auto" w:fill="FFFFFF" w:themeFill="background1"/>
              <w:spacing w:before="60" w:after="60"/>
              <w:jc w:val="center"/>
              <w:rPr>
                <w:szCs w:val="22"/>
                <w:lang w:eastAsia="en-US"/>
              </w:rPr>
            </w:pPr>
            <w:r w:rsidRPr="000D14D6">
              <w:rPr>
                <w:rFonts w:ascii="Wingdings" w:hAnsi="Wingdings"/>
                <w:sz w:val="20"/>
                <w:lang w:eastAsia="en-US"/>
              </w:rPr>
              <w:t></w:t>
            </w:r>
          </w:p>
        </w:tc>
        <w:tc>
          <w:tcPr>
            <w:tcW w:w="2222" w:type="dxa"/>
            <w:tcBorders>
              <w:top w:val="single" w:sz="4" w:space="0" w:color="auto"/>
              <w:left w:val="single" w:sz="4" w:space="0" w:color="auto"/>
              <w:bottom w:val="single" w:sz="4" w:space="0" w:color="auto"/>
              <w:right w:val="single" w:sz="4" w:space="0" w:color="auto"/>
            </w:tcBorders>
            <w:vAlign w:val="center"/>
          </w:tcPr>
          <w:p w14:paraId="52337EF5" w14:textId="77777777" w:rsidR="000C6CDB" w:rsidRPr="000D14D6" w:rsidRDefault="000C6CDB" w:rsidP="000C6CDB">
            <w:pPr>
              <w:shd w:val="clear" w:color="auto" w:fill="FFFFFF" w:themeFill="background1"/>
              <w:spacing w:before="60" w:after="60"/>
              <w:jc w:val="center"/>
              <w:rPr>
                <w:szCs w:val="22"/>
                <w:lang w:eastAsia="en-US"/>
              </w:rPr>
            </w:pPr>
          </w:p>
        </w:tc>
      </w:tr>
      <w:tr w:rsidR="000C6CDB" w:rsidRPr="000D14D6" w14:paraId="0D9BDE42" w14:textId="77777777" w:rsidTr="00F95202">
        <w:trPr>
          <w:cantSplit/>
          <w:trHeight w:val="141"/>
        </w:trPr>
        <w:tc>
          <w:tcPr>
            <w:tcW w:w="5578" w:type="dxa"/>
            <w:tcBorders>
              <w:top w:val="single" w:sz="4" w:space="0" w:color="auto"/>
              <w:left w:val="single" w:sz="4" w:space="0" w:color="auto"/>
              <w:bottom w:val="single" w:sz="4" w:space="0" w:color="auto"/>
              <w:right w:val="single" w:sz="4" w:space="0" w:color="auto"/>
            </w:tcBorders>
            <w:vAlign w:val="center"/>
            <w:hideMark/>
          </w:tcPr>
          <w:p w14:paraId="698693AF" w14:textId="77777777" w:rsidR="000C6CDB" w:rsidRPr="000D14D6" w:rsidRDefault="000C6CDB" w:rsidP="000C6CDB">
            <w:pPr>
              <w:ind w:left="720"/>
              <w:rPr>
                <w:sz w:val="20"/>
                <w:lang w:val="en-US" w:eastAsia="en-US"/>
              </w:rPr>
            </w:pPr>
            <w:r w:rsidRPr="000D14D6">
              <w:rPr>
                <w:sz w:val="20"/>
                <w:lang w:val="en-US" w:eastAsia="en-US"/>
              </w:rPr>
              <w:t>Wimmera Mallee</w:t>
            </w:r>
          </w:p>
        </w:tc>
        <w:tc>
          <w:tcPr>
            <w:tcW w:w="2420" w:type="dxa"/>
            <w:tcBorders>
              <w:top w:val="single" w:sz="4" w:space="0" w:color="auto"/>
              <w:left w:val="single" w:sz="4" w:space="0" w:color="auto"/>
              <w:bottom w:val="single" w:sz="4" w:space="0" w:color="auto"/>
              <w:right w:val="single" w:sz="4" w:space="0" w:color="auto"/>
            </w:tcBorders>
            <w:vAlign w:val="center"/>
          </w:tcPr>
          <w:p w14:paraId="6ADC8400" w14:textId="77777777" w:rsidR="000C6CDB" w:rsidRPr="000D14D6" w:rsidRDefault="000C6CDB" w:rsidP="000C6CDB">
            <w:pPr>
              <w:shd w:val="clear" w:color="auto" w:fill="FFFFFF" w:themeFill="background1"/>
              <w:spacing w:before="60" w:after="60"/>
              <w:jc w:val="center"/>
              <w:rPr>
                <w:szCs w:val="22"/>
                <w:lang w:eastAsia="en-US"/>
              </w:rPr>
            </w:pPr>
          </w:p>
        </w:tc>
        <w:tc>
          <w:tcPr>
            <w:tcW w:w="2222" w:type="dxa"/>
            <w:tcBorders>
              <w:top w:val="single" w:sz="4" w:space="0" w:color="auto"/>
              <w:left w:val="single" w:sz="4" w:space="0" w:color="auto"/>
              <w:bottom w:val="single" w:sz="4" w:space="0" w:color="auto"/>
              <w:right w:val="single" w:sz="4" w:space="0" w:color="auto"/>
            </w:tcBorders>
            <w:vAlign w:val="center"/>
            <w:hideMark/>
          </w:tcPr>
          <w:p w14:paraId="28C0F5A1" w14:textId="77777777" w:rsidR="000C6CDB" w:rsidRPr="000D14D6" w:rsidRDefault="000C6CDB" w:rsidP="000C6CDB">
            <w:pPr>
              <w:shd w:val="clear" w:color="auto" w:fill="FFFFFF" w:themeFill="background1"/>
              <w:spacing w:before="60" w:after="60"/>
              <w:jc w:val="center"/>
              <w:rPr>
                <w:szCs w:val="22"/>
                <w:lang w:eastAsia="en-US"/>
              </w:rPr>
            </w:pPr>
            <w:r w:rsidRPr="000D14D6">
              <w:rPr>
                <w:rFonts w:ascii="Wingdings" w:hAnsi="Wingdings"/>
                <w:sz w:val="20"/>
                <w:lang w:eastAsia="en-US"/>
              </w:rPr>
              <w:t></w:t>
            </w:r>
          </w:p>
        </w:tc>
      </w:tr>
      <w:tr w:rsidR="000C6CDB" w:rsidRPr="000D14D6" w14:paraId="6784DF1B" w14:textId="77777777" w:rsidTr="00F95202">
        <w:trPr>
          <w:cantSplit/>
          <w:trHeight w:val="522"/>
        </w:trPr>
        <w:tc>
          <w:tcPr>
            <w:tcW w:w="557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FAA495E" w14:textId="77777777" w:rsidR="000C6CDB" w:rsidRPr="000D14D6" w:rsidRDefault="000C6CDB" w:rsidP="000C6CDB">
            <w:pPr>
              <w:rPr>
                <w:b/>
                <w:sz w:val="20"/>
                <w:lang w:eastAsia="en-US"/>
              </w:rPr>
            </w:pPr>
            <w:r w:rsidRPr="000D14D6">
              <w:rPr>
                <w:b/>
                <w:sz w:val="20"/>
                <w:lang w:eastAsia="en-US"/>
              </w:rPr>
              <w:t>Queensland</w:t>
            </w:r>
          </w:p>
        </w:tc>
        <w:tc>
          <w:tcPr>
            <w:tcW w:w="242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2CD6840" w14:textId="77777777" w:rsidR="000C6CDB" w:rsidRPr="000D14D6" w:rsidRDefault="000C6CDB" w:rsidP="000C6CDB">
            <w:pPr>
              <w:outlineLvl w:val="1"/>
              <w:rPr>
                <w:b/>
                <w:sz w:val="28"/>
                <w:lang w:eastAsia="en-US"/>
              </w:rPr>
            </w:pPr>
          </w:p>
        </w:tc>
        <w:tc>
          <w:tcPr>
            <w:tcW w:w="22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D253592" w14:textId="77777777" w:rsidR="000C6CDB" w:rsidRPr="000D14D6" w:rsidRDefault="000C6CDB" w:rsidP="000C6CDB">
            <w:pPr>
              <w:outlineLvl w:val="1"/>
              <w:rPr>
                <w:b/>
                <w:sz w:val="28"/>
                <w:lang w:eastAsia="en-US"/>
              </w:rPr>
            </w:pPr>
          </w:p>
        </w:tc>
      </w:tr>
      <w:tr w:rsidR="000C6CDB" w:rsidRPr="000D14D6" w14:paraId="389D4A91" w14:textId="77777777" w:rsidTr="00F95202">
        <w:trPr>
          <w:cantSplit/>
          <w:trHeight w:val="415"/>
        </w:trPr>
        <w:tc>
          <w:tcPr>
            <w:tcW w:w="5578" w:type="dxa"/>
            <w:tcBorders>
              <w:top w:val="single" w:sz="4" w:space="0" w:color="auto"/>
              <w:left w:val="single" w:sz="4" w:space="0" w:color="auto"/>
              <w:bottom w:val="single" w:sz="4" w:space="0" w:color="auto"/>
              <w:right w:val="single" w:sz="4" w:space="0" w:color="auto"/>
            </w:tcBorders>
            <w:vAlign w:val="center"/>
            <w:hideMark/>
          </w:tcPr>
          <w:p w14:paraId="6F6FEA12" w14:textId="77777777" w:rsidR="000C6CDB" w:rsidRPr="000D14D6" w:rsidRDefault="000C6CDB" w:rsidP="000C6CDB">
            <w:pPr>
              <w:ind w:left="720"/>
              <w:rPr>
                <w:sz w:val="20"/>
                <w:lang w:val="en-US" w:eastAsia="en-US"/>
              </w:rPr>
            </w:pPr>
            <w:r w:rsidRPr="000D14D6">
              <w:rPr>
                <w:sz w:val="20"/>
                <w:lang w:val="en-US" w:eastAsia="en-US"/>
              </w:rPr>
              <w:lastRenderedPageBreak/>
              <w:t>Brisbane South East</w:t>
            </w:r>
          </w:p>
        </w:tc>
        <w:tc>
          <w:tcPr>
            <w:tcW w:w="2420" w:type="dxa"/>
            <w:tcBorders>
              <w:top w:val="single" w:sz="4" w:space="0" w:color="auto"/>
              <w:left w:val="single" w:sz="4" w:space="0" w:color="auto"/>
              <w:bottom w:val="single" w:sz="4" w:space="0" w:color="auto"/>
              <w:right w:val="single" w:sz="4" w:space="0" w:color="auto"/>
            </w:tcBorders>
            <w:vAlign w:val="center"/>
            <w:hideMark/>
          </w:tcPr>
          <w:p w14:paraId="33739785" w14:textId="77777777" w:rsidR="000C6CDB" w:rsidRPr="000D14D6" w:rsidRDefault="000C6CDB" w:rsidP="000C6CDB">
            <w:pPr>
              <w:shd w:val="clear" w:color="auto" w:fill="FFFFFF" w:themeFill="background1"/>
              <w:spacing w:before="60" w:after="60"/>
              <w:jc w:val="center"/>
              <w:rPr>
                <w:szCs w:val="22"/>
                <w:lang w:eastAsia="en-US"/>
              </w:rPr>
            </w:pPr>
            <w:r w:rsidRPr="000D14D6">
              <w:rPr>
                <w:rFonts w:ascii="Wingdings" w:hAnsi="Wingdings"/>
                <w:sz w:val="20"/>
                <w:lang w:eastAsia="en-US"/>
              </w:rPr>
              <w:t></w:t>
            </w:r>
          </w:p>
        </w:tc>
        <w:tc>
          <w:tcPr>
            <w:tcW w:w="2222" w:type="dxa"/>
            <w:tcBorders>
              <w:top w:val="single" w:sz="4" w:space="0" w:color="auto"/>
              <w:left w:val="single" w:sz="4" w:space="0" w:color="auto"/>
              <w:bottom w:val="single" w:sz="4" w:space="0" w:color="auto"/>
              <w:right w:val="single" w:sz="4" w:space="0" w:color="auto"/>
            </w:tcBorders>
            <w:vAlign w:val="center"/>
          </w:tcPr>
          <w:p w14:paraId="7488A134" w14:textId="77777777" w:rsidR="000C6CDB" w:rsidRPr="000D14D6" w:rsidRDefault="000C6CDB" w:rsidP="000C6CDB">
            <w:pPr>
              <w:shd w:val="clear" w:color="auto" w:fill="FFFFFF" w:themeFill="background1"/>
              <w:spacing w:before="60" w:after="60"/>
              <w:jc w:val="center"/>
              <w:rPr>
                <w:szCs w:val="22"/>
                <w:lang w:eastAsia="en-US"/>
              </w:rPr>
            </w:pPr>
          </w:p>
        </w:tc>
      </w:tr>
      <w:tr w:rsidR="000C6CDB" w:rsidRPr="000D14D6" w14:paraId="4A799578" w14:textId="77777777" w:rsidTr="00F95202">
        <w:trPr>
          <w:cantSplit/>
          <w:trHeight w:val="415"/>
        </w:trPr>
        <w:tc>
          <w:tcPr>
            <w:tcW w:w="5578" w:type="dxa"/>
            <w:tcBorders>
              <w:top w:val="single" w:sz="4" w:space="0" w:color="auto"/>
              <w:left w:val="single" w:sz="4" w:space="0" w:color="auto"/>
              <w:bottom w:val="single" w:sz="4" w:space="0" w:color="auto"/>
              <w:right w:val="single" w:sz="4" w:space="0" w:color="auto"/>
            </w:tcBorders>
            <w:vAlign w:val="center"/>
            <w:hideMark/>
          </w:tcPr>
          <w:p w14:paraId="05426E20" w14:textId="77777777" w:rsidR="000C6CDB" w:rsidRPr="000D14D6" w:rsidRDefault="000C6CDB" w:rsidP="000C6CDB">
            <w:pPr>
              <w:ind w:left="720"/>
              <w:rPr>
                <w:sz w:val="20"/>
                <w:lang w:val="en-US" w:eastAsia="en-US"/>
              </w:rPr>
            </w:pPr>
            <w:r w:rsidRPr="000D14D6">
              <w:rPr>
                <w:sz w:val="20"/>
                <w:lang w:val="en-US" w:eastAsia="en-US"/>
              </w:rPr>
              <w:t>Cairns</w:t>
            </w:r>
          </w:p>
        </w:tc>
        <w:tc>
          <w:tcPr>
            <w:tcW w:w="2420" w:type="dxa"/>
            <w:tcBorders>
              <w:top w:val="single" w:sz="4" w:space="0" w:color="auto"/>
              <w:left w:val="single" w:sz="4" w:space="0" w:color="auto"/>
              <w:bottom w:val="single" w:sz="4" w:space="0" w:color="auto"/>
              <w:right w:val="single" w:sz="4" w:space="0" w:color="auto"/>
            </w:tcBorders>
            <w:vAlign w:val="center"/>
          </w:tcPr>
          <w:p w14:paraId="6087861C" w14:textId="77777777" w:rsidR="000C6CDB" w:rsidRPr="000D14D6" w:rsidRDefault="000C6CDB" w:rsidP="000C6CDB">
            <w:pPr>
              <w:shd w:val="clear" w:color="auto" w:fill="FFFFFF" w:themeFill="background1"/>
              <w:spacing w:before="60" w:after="60"/>
              <w:jc w:val="center"/>
              <w:rPr>
                <w:szCs w:val="22"/>
                <w:lang w:eastAsia="en-US"/>
              </w:rPr>
            </w:pPr>
          </w:p>
        </w:tc>
        <w:tc>
          <w:tcPr>
            <w:tcW w:w="2222" w:type="dxa"/>
            <w:tcBorders>
              <w:top w:val="single" w:sz="4" w:space="0" w:color="auto"/>
              <w:left w:val="single" w:sz="4" w:space="0" w:color="auto"/>
              <w:bottom w:val="single" w:sz="4" w:space="0" w:color="auto"/>
              <w:right w:val="single" w:sz="4" w:space="0" w:color="auto"/>
            </w:tcBorders>
            <w:vAlign w:val="center"/>
            <w:hideMark/>
          </w:tcPr>
          <w:p w14:paraId="4A30BAC3" w14:textId="77777777" w:rsidR="000C6CDB" w:rsidRPr="000D14D6" w:rsidRDefault="000C6CDB" w:rsidP="000C6CDB">
            <w:pPr>
              <w:shd w:val="clear" w:color="auto" w:fill="FFFFFF" w:themeFill="background1"/>
              <w:spacing w:before="60" w:after="60"/>
              <w:jc w:val="center"/>
              <w:rPr>
                <w:szCs w:val="22"/>
                <w:lang w:eastAsia="en-US"/>
              </w:rPr>
            </w:pPr>
            <w:r w:rsidRPr="000D14D6">
              <w:rPr>
                <w:rFonts w:ascii="Wingdings" w:hAnsi="Wingdings"/>
                <w:sz w:val="20"/>
                <w:lang w:eastAsia="en-US"/>
              </w:rPr>
              <w:t></w:t>
            </w:r>
          </w:p>
        </w:tc>
      </w:tr>
      <w:tr w:rsidR="000C6CDB" w:rsidRPr="000D14D6" w14:paraId="5A1AFAEC" w14:textId="77777777" w:rsidTr="00F95202">
        <w:trPr>
          <w:cantSplit/>
          <w:trHeight w:val="429"/>
        </w:trPr>
        <w:tc>
          <w:tcPr>
            <w:tcW w:w="5578" w:type="dxa"/>
            <w:tcBorders>
              <w:top w:val="single" w:sz="4" w:space="0" w:color="auto"/>
              <w:left w:val="single" w:sz="4" w:space="0" w:color="auto"/>
              <w:bottom w:val="single" w:sz="4" w:space="0" w:color="auto"/>
              <w:right w:val="single" w:sz="4" w:space="0" w:color="auto"/>
            </w:tcBorders>
            <w:vAlign w:val="center"/>
            <w:hideMark/>
          </w:tcPr>
          <w:p w14:paraId="3567F323" w14:textId="77777777" w:rsidR="000C6CDB" w:rsidRPr="000D14D6" w:rsidRDefault="000C6CDB" w:rsidP="000C6CDB">
            <w:pPr>
              <w:ind w:left="720"/>
              <w:rPr>
                <w:sz w:val="20"/>
                <w:lang w:val="en-US" w:eastAsia="en-US"/>
              </w:rPr>
            </w:pPr>
            <w:r w:rsidRPr="000D14D6">
              <w:rPr>
                <w:sz w:val="20"/>
                <w:lang w:val="en-US" w:eastAsia="en-US"/>
              </w:rPr>
              <w:t>Darling Downs</w:t>
            </w:r>
          </w:p>
        </w:tc>
        <w:tc>
          <w:tcPr>
            <w:tcW w:w="2420" w:type="dxa"/>
            <w:tcBorders>
              <w:top w:val="single" w:sz="4" w:space="0" w:color="auto"/>
              <w:left w:val="single" w:sz="4" w:space="0" w:color="auto"/>
              <w:bottom w:val="single" w:sz="4" w:space="0" w:color="auto"/>
              <w:right w:val="single" w:sz="4" w:space="0" w:color="auto"/>
            </w:tcBorders>
            <w:vAlign w:val="center"/>
          </w:tcPr>
          <w:p w14:paraId="6FE757AF" w14:textId="77777777" w:rsidR="000C6CDB" w:rsidRPr="000D14D6" w:rsidRDefault="000C6CDB" w:rsidP="000C6CDB">
            <w:pPr>
              <w:shd w:val="clear" w:color="auto" w:fill="FFFFFF" w:themeFill="background1"/>
              <w:spacing w:before="60" w:after="60"/>
              <w:jc w:val="center"/>
              <w:rPr>
                <w:szCs w:val="22"/>
                <w:lang w:eastAsia="en-US"/>
              </w:rPr>
            </w:pPr>
          </w:p>
        </w:tc>
        <w:tc>
          <w:tcPr>
            <w:tcW w:w="2222" w:type="dxa"/>
            <w:tcBorders>
              <w:top w:val="single" w:sz="4" w:space="0" w:color="auto"/>
              <w:left w:val="single" w:sz="4" w:space="0" w:color="auto"/>
              <w:bottom w:val="single" w:sz="4" w:space="0" w:color="auto"/>
              <w:right w:val="single" w:sz="4" w:space="0" w:color="auto"/>
            </w:tcBorders>
            <w:vAlign w:val="center"/>
            <w:hideMark/>
          </w:tcPr>
          <w:p w14:paraId="191BC9D7" w14:textId="77777777" w:rsidR="000C6CDB" w:rsidRPr="000D14D6" w:rsidRDefault="000C6CDB" w:rsidP="000C6CDB">
            <w:pPr>
              <w:shd w:val="clear" w:color="auto" w:fill="FFFFFF" w:themeFill="background1"/>
              <w:spacing w:before="60" w:after="60"/>
              <w:jc w:val="center"/>
              <w:rPr>
                <w:szCs w:val="22"/>
                <w:lang w:eastAsia="en-US"/>
              </w:rPr>
            </w:pPr>
            <w:r w:rsidRPr="000D14D6">
              <w:rPr>
                <w:rFonts w:ascii="Wingdings" w:hAnsi="Wingdings"/>
                <w:sz w:val="20"/>
                <w:lang w:eastAsia="en-US"/>
              </w:rPr>
              <w:t></w:t>
            </w:r>
          </w:p>
        </w:tc>
      </w:tr>
      <w:tr w:rsidR="000C6CDB" w:rsidRPr="000D14D6" w14:paraId="6EF2C443" w14:textId="77777777" w:rsidTr="00F95202">
        <w:trPr>
          <w:cantSplit/>
          <w:trHeight w:val="415"/>
        </w:trPr>
        <w:tc>
          <w:tcPr>
            <w:tcW w:w="5578" w:type="dxa"/>
            <w:tcBorders>
              <w:top w:val="single" w:sz="4" w:space="0" w:color="auto"/>
              <w:left w:val="single" w:sz="4" w:space="0" w:color="auto"/>
              <w:bottom w:val="single" w:sz="4" w:space="0" w:color="auto"/>
              <w:right w:val="single" w:sz="4" w:space="0" w:color="auto"/>
            </w:tcBorders>
            <w:vAlign w:val="center"/>
            <w:hideMark/>
          </w:tcPr>
          <w:p w14:paraId="581903F4" w14:textId="77777777" w:rsidR="000C6CDB" w:rsidRPr="000D14D6" w:rsidRDefault="000C6CDB" w:rsidP="000C6CDB">
            <w:pPr>
              <w:ind w:left="720"/>
              <w:rPr>
                <w:sz w:val="20"/>
                <w:lang w:val="en-US" w:eastAsia="en-US"/>
              </w:rPr>
            </w:pPr>
            <w:r w:rsidRPr="000D14D6">
              <w:rPr>
                <w:sz w:val="20"/>
                <w:lang w:val="en-US" w:eastAsia="en-US"/>
              </w:rPr>
              <w:t>Fitzroy</w:t>
            </w:r>
          </w:p>
        </w:tc>
        <w:tc>
          <w:tcPr>
            <w:tcW w:w="2420" w:type="dxa"/>
            <w:tcBorders>
              <w:top w:val="single" w:sz="4" w:space="0" w:color="auto"/>
              <w:left w:val="single" w:sz="4" w:space="0" w:color="auto"/>
              <w:bottom w:val="single" w:sz="4" w:space="0" w:color="auto"/>
              <w:right w:val="single" w:sz="4" w:space="0" w:color="auto"/>
            </w:tcBorders>
            <w:vAlign w:val="center"/>
          </w:tcPr>
          <w:p w14:paraId="52B987C6" w14:textId="77777777" w:rsidR="000C6CDB" w:rsidRPr="000D14D6" w:rsidRDefault="000C6CDB" w:rsidP="000C6CDB">
            <w:pPr>
              <w:shd w:val="clear" w:color="auto" w:fill="FFFFFF" w:themeFill="background1"/>
              <w:spacing w:before="60" w:after="60"/>
              <w:jc w:val="center"/>
              <w:rPr>
                <w:szCs w:val="22"/>
                <w:lang w:eastAsia="en-US"/>
              </w:rPr>
            </w:pPr>
          </w:p>
        </w:tc>
        <w:tc>
          <w:tcPr>
            <w:tcW w:w="2222" w:type="dxa"/>
            <w:tcBorders>
              <w:top w:val="single" w:sz="4" w:space="0" w:color="auto"/>
              <w:left w:val="single" w:sz="4" w:space="0" w:color="auto"/>
              <w:bottom w:val="single" w:sz="4" w:space="0" w:color="auto"/>
              <w:right w:val="single" w:sz="4" w:space="0" w:color="auto"/>
            </w:tcBorders>
            <w:vAlign w:val="center"/>
            <w:hideMark/>
          </w:tcPr>
          <w:p w14:paraId="329A927E" w14:textId="77777777" w:rsidR="000C6CDB" w:rsidRPr="000D14D6" w:rsidRDefault="000C6CDB" w:rsidP="000C6CDB">
            <w:pPr>
              <w:shd w:val="clear" w:color="auto" w:fill="FFFFFF" w:themeFill="background1"/>
              <w:spacing w:before="60" w:after="60"/>
              <w:jc w:val="center"/>
              <w:rPr>
                <w:szCs w:val="22"/>
                <w:lang w:eastAsia="en-US"/>
              </w:rPr>
            </w:pPr>
            <w:r w:rsidRPr="000D14D6">
              <w:rPr>
                <w:rFonts w:ascii="Wingdings" w:hAnsi="Wingdings"/>
                <w:sz w:val="20"/>
                <w:lang w:eastAsia="en-US"/>
              </w:rPr>
              <w:t></w:t>
            </w:r>
          </w:p>
        </w:tc>
      </w:tr>
      <w:tr w:rsidR="000C6CDB" w:rsidRPr="000D14D6" w14:paraId="24DD8A2E" w14:textId="77777777" w:rsidTr="00F95202">
        <w:trPr>
          <w:cantSplit/>
          <w:trHeight w:val="415"/>
        </w:trPr>
        <w:tc>
          <w:tcPr>
            <w:tcW w:w="5578" w:type="dxa"/>
            <w:tcBorders>
              <w:top w:val="single" w:sz="4" w:space="0" w:color="auto"/>
              <w:left w:val="single" w:sz="4" w:space="0" w:color="auto"/>
              <w:bottom w:val="single" w:sz="4" w:space="0" w:color="auto"/>
              <w:right w:val="single" w:sz="4" w:space="0" w:color="auto"/>
            </w:tcBorders>
            <w:vAlign w:val="center"/>
            <w:hideMark/>
          </w:tcPr>
          <w:p w14:paraId="72602C08" w14:textId="77777777" w:rsidR="000C6CDB" w:rsidRPr="000D14D6" w:rsidRDefault="000C6CDB" w:rsidP="000C6CDB">
            <w:pPr>
              <w:ind w:left="720"/>
              <w:rPr>
                <w:sz w:val="20"/>
                <w:lang w:val="en-US" w:eastAsia="en-US"/>
              </w:rPr>
            </w:pPr>
            <w:r w:rsidRPr="000D14D6">
              <w:rPr>
                <w:sz w:val="20"/>
                <w:lang w:val="en-US" w:eastAsia="en-US"/>
              </w:rPr>
              <w:t>Gold Coast</w:t>
            </w:r>
          </w:p>
        </w:tc>
        <w:tc>
          <w:tcPr>
            <w:tcW w:w="2420" w:type="dxa"/>
            <w:tcBorders>
              <w:top w:val="single" w:sz="4" w:space="0" w:color="auto"/>
              <w:left w:val="single" w:sz="4" w:space="0" w:color="auto"/>
              <w:bottom w:val="single" w:sz="4" w:space="0" w:color="auto"/>
              <w:right w:val="single" w:sz="4" w:space="0" w:color="auto"/>
            </w:tcBorders>
            <w:vAlign w:val="center"/>
            <w:hideMark/>
          </w:tcPr>
          <w:p w14:paraId="6E862C1C" w14:textId="77777777" w:rsidR="000C6CDB" w:rsidRPr="000D14D6" w:rsidRDefault="000C6CDB" w:rsidP="000C6CDB">
            <w:pPr>
              <w:shd w:val="clear" w:color="auto" w:fill="FFFFFF" w:themeFill="background1"/>
              <w:spacing w:before="60" w:after="60"/>
              <w:jc w:val="center"/>
              <w:rPr>
                <w:szCs w:val="22"/>
                <w:lang w:eastAsia="en-US"/>
              </w:rPr>
            </w:pPr>
            <w:r w:rsidRPr="000D14D6">
              <w:rPr>
                <w:rFonts w:ascii="Wingdings" w:hAnsi="Wingdings"/>
                <w:sz w:val="20"/>
                <w:lang w:eastAsia="en-US"/>
              </w:rPr>
              <w:t></w:t>
            </w:r>
          </w:p>
        </w:tc>
        <w:tc>
          <w:tcPr>
            <w:tcW w:w="2222" w:type="dxa"/>
            <w:tcBorders>
              <w:top w:val="single" w:sz="4" w:space="0" w:color="auto"/>
              <w:left w:val="single" w:sz="4" w:space="0" w:color="auto"/>
              <w:bottom w:val="single" w:sz="4" w:space="0" w:color="auto"/>
              <w:right w:val="single" w:sz="4" w:space="0" w:color="auto"/>
            </w:tcBorders>
            <w:vAlign w:val="center"/>
          </w:tcPr>
          <w:p w14:paraId="2C571C18" w14:textId="77777777" w:rsidR="000C6CDB" w:rsidRPr="000D14D6" w:rsidRDefault="000C6CDB" w:rsidP="000C6CDB">
            <w:pPr>
              <w:shd w:val="clear" w:color="auto" w:fill="FFFFFF" w:themeFill="background1"/>
              <w:spacing w:before="60" w:after="60"/>
              <w:jc w:val="center"/>
              <w:rPr>
                <w:szCs w:val="22"/>
                <w:lang w:eastAsia="en-US"/>
              </w:rPr>
            </w:pPr>
          </w:p>
        </w:tc>
      </w:tr>
      <w:tr w:rsidR="000C6CDB" w:rsidRPr="000D14D6" w14:paraId="5A897613" w14:textId="77777777" w:rsidTr="00F95202">
        <w:trPr>
          <w:cantSplit/>
          <w:trHeight w:val="415"/>
        </w:trPr>
        <w:tc>
          <w:tcPr>
            <w:tcW w:w="5578" w:type="dxa"/>
            <w:tcBorders>
              <w:top w:val="single" w:sz="4" w:space="0" w:color="auto"/>
              <w:left w:val="single" w:sz="4" w:space="0" w:color="auto"/>
              <w:bottom w:val="single" w:sz="4" w:space="0" w:color="auto"/>
              <w:right w:val="single" w:sz="4" w:space="0" w:color="auto"/>
            </w:tcBorders>
            <w:vAlign w:val="center"/>
            <w:hideMark/>
          </w:tcPr>
          <w:p w14:paraId="620AC8CC" w14:textId="77777777" w:rsidR="000C6CDB" w:rsidRPr="000D14D6" w:rsidRDefault="000C6CDB" w:rsidP="000C6CDB">
            <w:pPr>
              <w:ind w:left="720"/>
              <w:rPr>
                <w:sz w:val="20"/>
                <w:lang w:val="en-US" w:eastAsia="en-US"/>
              </w:rPr>
            </w:pPr>
            <w:r w:rsidRPr="000D14D6">
              <w:rPr>
                <w:sz w:val="20"/>
                <w:lang w:val="en-US" w:eastAsia="en-US"/>
              </w:rPr>
              <w:t>Mackay</w:t>
            </w:r>
          </w:p>
        </w:tc>
        <w:tc>
          <w:tcPr>
            <w:tcW w:w="2420" w:type="dxa"/>
            <w:tcBorders>
              <w:top w:val="single" w:sz="4" w:space="0" w:color="auto"/>
              <w:left w:val="single" w:sz="4" w:space="0" w:color="auto"/>
              <w:bottom w:val="single" w:sz="4" w:space="0" w:color="auto"/>
              <w:right w:val="single" w:sz="4" w:space="0" w:color="auto"/>
            </w:tcBorders>
            <w:vAlign w:val="center"/>
          </w:tcPr>
          <w:p w14:paraId="52C61BE4" w14:textId="77777777" w:rsidR="000C6CDB" w:rsidRPr="000D14D6" w:rsidRDefault="000C6CDB" w:rsidP="000C6CDB">
            <w:pPr>
              <w:shd w:val="clear" w:color="auto" w:fill="FFFFFF" w:themeFill="background1"/>
              <w:spacing w:before="60" w:after="60"/>
              <w:jc w:val="center"/>
              <w:rPr>
                <w:szCs w:val="22"/>
                <w:lang w:eastAsia="en-US"/>
              </w:rPr>
            </w:pPr>
          </w:p>
        </w:tc>
        <w:tc>
          <w:tcPr>
            <w:tcW w:w="2222" w:type="dxa"/>
            <w:tcBorders>
              <w:top w:val="single" w:sz="4" w:space="0" w:color="auto"/>
              <w:left w:val="single" w:sz="4" w:space="0" w:color="auto"/>
              <w:bottom w:val="single" w:sz="4" w:space="0" w:color="auto"/>
              <w:right w:val="single" w:sz="4" w:space="0" w:color="auto"/>
            </w:tcBorders>
            <w:vAlign w:val="center"/>
            <w:hideMark/>
          </w:tcPr>
          <w:p w14:paraId="1528D53E" w14:textId="77777777" w:rsidR="000C6CDB" w:rsidRPr="000D14D6" w:rsidRDefault="000C6CDB" w:rsidP="000C6CDB">
            <w:pPr>
              <w:shd w:val="clear" w:color="auto" w:fill="FFFFFF" w:themeFill="background1"/>
              <w:spacing w:before="60" w:after="60"/>
              <w:jc w:val="center"/>
              <w:rPr>
                <w:szCs w:val="22"/>
                <w:lang w:eastAsia="en-US"/>
              </w:rPr>
            </w:pPr>
            <w:r w:rsidRPr="000D14D6">
              <w:rPr>
                <w:rFonts w:ascii="Wingdings" w:hAnsi="Wingdings"/>
                <w:sz w:val="20"/>
                <w:lang w:eastAsia="en-US"/>
              </w:rPr>
              <w:t></w:t>
            </w:r>
          </w:p>
        </w:tc>
      </w:tr>
      <w:tr w:rsidR="000C6CDB" w:rsidRPr="000D14D6" w14:paraId="2936FB5A" w14:textId="77777777" w:rsidTr="00F95202">
        <w:trPr>
          <w:cantSplit/>
          <w:trHeight w:val="429"/>
        </w:trPr>
        <w:tc>
          <w:tcPr>
            <w:tcW w:w="5578" w:type="dxa"/>
            <w:tcBorders>
              <w:top w:val="single" w:sz="4" w:space="0" w:color="auto"/>
              <w:left w:val="single" w:sz="4" w:space="0" w:color="auto"/>
              <w:bottom w:val="single" w:sz="4" w:space="0" w:color="auto"/>
              <w:right w:val="single" w:sz="4" w:space="0" w:color="auto"/>
            </w:tcBorders>
            <w:vAlign w:val="center"/>
            <w:hideMark/>
          </w:tcPr>
          <w:p w14:paraId="6683ACD6" w14:textId="77777777" w:rsidR="000C6CDB" w:rsidRPr="000D14D6" w:rsidRDefault="000C6CDB" w:rsidP="000C6CDB">
            <w:pPr>
              <w:ind w:left="720"/>
              <w:rPr>
                <w:sz w:val="20"/>
                <w:lang w:val="en-US" w:eastAsia="en-US"/>
              </w:rPr>
            </w:pPr>
            <w:r w:rsidRPr="000D14D6">
              <w:rPr>
                <w:sz w:val="20"/>
                <w:lang w:val="en-US" w:eastAsia="en-US"/>
              </w:rPr>
              <w:t>Somerset</w:t>
            </w:r>
          </w:p>
        </w:tc>
        <w:tc>
          <w:tcPr>
            <w:tcW w:w="2420" w:type="dxa"/>
            <w:tcBorders>
              <w:top w:val="single" w:sz="4" w:space="0" w:color="auto"/>
              <w:left w:val="single" w:sz="4" w:space="0" w:color="auto"/>
              <w:bottom w:val="single" w:sz="4" w:space="0" w:color="auto"/>
              <w:right w:val="single" w:sz="4" w:space="0" w:color="auto"/>
            </w:tcBorders>
            <w:vAlign w:val="center"/>
            <w:hideMark/>
          </w:tcPr>
          <w:p w14:paraId="648A8A32" w14:textId="77777777" w:rsidR="000C6CDB" w:rsidRPr="000D14D6" w:rsidRDefault="000C6CDB" w:rsidP="000C6CDB">
            <w:pPr>
              <w:shd w:val="clear" w:color="auto" w:fill="FFFFFF" w:themeFill="background1"/>
              <w:spacing w:before="60" w:after="60"/>
              <w:jc w:val="center"/>
              <w:rPr>
                <w:szCs w:val="22"/>
                <w:lang w:eastAsia="en-US"/>
              </w:rPr>
            </w:pPr>
            <w:r w:rsidRPr="000D14D6">
              <w:rPr>
                <w:rFonts w:ascii="Wingdings" w:hAnsi="Wingdings"/>
                <w:sz w:val="20"/>
                <w:lang w:eastAsia="en-US"/>
              </w:rPr>
              <w:t></w:t>
            </w:r>
          </w:p>
        </w:tc>
        <w:tc>
          <w:tcPr>
            <w:tcW w:w="2222" w:type="dxa"/>
            <w:tcBorders>
              <w:top w:val="single" w:sz="4" w:space="0" w:color="auto"/>
              <w:left w:val="single" w:sz="4" w:space="0" w:color="auto"/>
              <w:bottom w:val="single" w:sz="4" w:space="0" w:color="auto"/>
              <w:right w:val="single" w:sz="4" w:space="0" w:color="auto"/>
            </w:tcBorders>
            <w:vAlign w:val="center"/>
          </w:tcPr>
          <w:p w14:paraId="31E4950E" w14:textId="77777777" w:rsidR="000C6CDB" w:rsidRPr="000D14D6" w:rsidRDefault="000C6CDB" w:rsidP="000C6CDB">
            <w:pPr>
              <w:shd w:val="clear" w:color="auto" w:fill="FFFFFF" w:themeFill="background1"/>
              <w:spacing w:before="60" w:after="60"/>
              <w:jc w:val="center"/>
              <w:rPr>
                <w:szCs w:val="22"/>
                <w:lang w:eastAsia="en-US"/>
              </w:rPr>
            </w:pPr>
          </w:p>
        </w:tc>
      </w:tr>
      <w:tr w:rsidR="000C6CDB" w:rsidRPr="000D14D6" w14:paraId="1D5BFD28" w14:textId="77777777" w:rsidTr="00F95202">
        <w:trPr>
          <w:cantSplit/>
          <w:trHeight w:val="415"/>
        </w:trPr>
        <w:tc>
          <w:tcPr>
            <w:tcW w:w="5578" w:type="dxa"/>
            <w:tcBorders>
              <w:top w:val="single" w:sz="4" w:space="0" w:color="auto"/>
              <w:left w:val="single" w:sz="4" w:space="0" w:color="auto"/>
              <w:bottom w:val="single" w:sz="4" w:space="0" w:color="auto"/>
              <w:right w:val="single" w:sz="4" w:space="0" w:color="auto"/>
            </w:tcBorders>
            <w:vAlign w:val="center"/>
            <w:hideMark/>
          </w:tcPr>
          <w:p w14:paraId="3D556730" w14:textId="77777777" w:rsidR="000C6CDB" w:rsidRPr="000D14D6" w:rsidRDefault="000C6CDB" w:rsidP="000C6CDB">
            <w:pPr>
              <w:ind w:left="720"/>
              <w:rPr>
                <w:sz w:val="20"/>
                <w:lang w:val="en-US" w:eastAsia="en-US"/>
              </w:rPr>
            </w:pPr>
            <w:r w:rsidRPr="000D14D6">
              <w:rPr>
                <w:sz w:val="20"/>
                <w:lang w:val="en-US" w:eastAsia="en-US"/>
              </w:rPr>
              <w:t>Townsville (includes Mt Isa)</w:t>
            </w:r>
          </w:p>
        </w:tc>
        <w:tc>
          <w:tcPr>
            <w:tcW w:w="2420" w:type="dxa"/>
            <w:tcBorders>
              <w:top w:val="single" w:sz="4" w:space="0" w:color="auto"/>
              <w:left w:val="single" w:sz="4" w:space="0" w:color="auto"/>
              <w:bottom w:val="single" w:sz="4" w:space="0" w:color="auto"/>
              <w:right w:val="single" w:sz="4" w:space="0" w:color="auto"/>
            </w:tcBorders>
            <w:vAlign w:val="center"/>
          </w:tcPr>
          <w:p w14:paraId="10647ED2" w14:textId="77777777" w:rsidR="000C6CDB" w:rsidRPr="000D14D6" w:rsidRDefault="000C6CDB" w:rsidP="000C6CDB">
            <w:pPr>
              <w:shd w:val="clear" w:color="auto" w:fill="FFFFFF" w:themeFill="background1"/>
              <w:spacing w:before="60" w:after="60"/>
              <w:jc w:val="center"/>
              <w:rPr>
                <w:szCs w:val="22"/>
                <w:lang w:eastAsia="en-US"/>
              </w:rPr>
            </w:pPr>
          </w:p>
        </w:tc>
        <w:tc>
          <w:tcPr>
            <w:tcW w:w="2222" w:type="dxa"/>
            <w:tcBorders>
              <w:top w:val="single" w:sz="4" w:space="0" w:color="auto"/>
              <w:left w:val="single" w:sz="4" w:space="0" w:color="auto"/>
              <w:bottom w:val="single" w:sz="4" w:space="0" w:color="auto"/>
              <w:right w:val="single" w:sz="4" w:space="0" w:color="auto"/>
            </w:tcBorders>
            <w:vAlign w:val="center"/>
            <w:hideMark/>
          </w:tcPr>
          <w:p w14:paraId="7A6204B8" w14:textId="77777777" w:rsidR="000C6CDB" w:rsidRPr="000D14D6" w:rsidRDefault="000C6CDB" w:rsidP="000C6CDB">
            <w:pPr>
              <w:shd w:val="clear" w:color="auto" w:fill="FFFFFF" w:themeFill="background1"/>
              <w:spacing w:before="60" w:after="60"/>
              <w:jc w:val="center"/>
              <w:rPr>
                <w:szCs w:val="22"/>
                <w:lang w:eastAsia="en-US"/>
              </w:rPr>
            </w:pPr>
            <w:r w:rsidRPr="000D14D6">
              <w:rPr>
                <w:rFonts w:ascii="Wingdings" w:hAnsi="Wingdings"/>
                <w:sz w:val="20"/>
                <w:lang w:eastAsia="en-US"/>
              </w:rPr>
              <w:t></w:t>
            </w:r>
          </w:p>
        </w:tc>
      </w:tr>
      <w:tr w:rsidR="000C6CDB" w:rsidRPr="000D14D6" w14:paraId="3F2EE6CF" w14:textId="77777777" w:rsidTr="00F95202">
        <w:trPr>
          <w:cantSplit/>
          <w:trHeight w:val="415"/>
        </w:trPr>
        <w:tc>
          <w:tcPr>
            <w:tcW w:w="5578" w:type="dxa"/>
            <w:tcBorders>
              <w:top w:val="single" w:sz="4" w:space="0" w:color="auto"/>
              <w:left w:val="single" w:sz="4" w:space="0" w:color="auto"/>
              <w:bottom w:val="single" w:sz="4" w:space="0" w:color="auto"/>
              <w:right w:val="single" w:sz="4" w:space="0" w:color="auto"/>
            </w:tcBorders>
            <w:vAlign w:val="center"/>
            <w:hideMark/>
          </w:tcPr>
          <w:p w14:paraId="6D0BBA2D" w14:textId="77777777" w:rsidR="000C6CDB" w:rsidRPr="000D14D6" w:rsidRDefault="000C6CDB" w:rsidP="000C6CDB">
            <w:pPr>
              <w:ind w:left="720"/>
              <w:rPr>
                <w:sz w:val="20"/>
                <w:lang w:val="en-US" w:eastAsia="en-US"/>
              </w:rPr>
            </w:pPr>
            <w:r w:rsidRPr="000D14D6">
              <w:rPr>
                <w:sz w:val="20"/>
                <w:lang w:val="en-US" w:eastAsia="en-US"/>
              </w:rPr>
              <w:t>Wide Bay and Sunshine Coast</w:t>
            </w:r>
          </w:p>
        </w:tc>
        <w:tc>
          <w:tcPr>
            <w:tcW w:w="2420" w:type="dxa"/>
            <w:tcBorders>
              <w:top w:val="single" w:sz="4" w:space="0" w:color="auto"/>
              <w:left w:val="single" w:sz="4" w:space="0" w:color="auto"/>
              <w:bottom w:val="single" w:sz="4" w:space="0" w:color="auto"/>
              <w:right w:val="single" w:sz="4" w:space="0" w:color="auto"/>
            </w:tcBorders>
            <w:vAlign w:val="center"/>
          </w:tcPr>
          <w:p w14:paraId="75F23799" w14:textId="77777777" w:rsidR="000C6CDB" w:rsidRPr="000D14D6" w:rsidRDefault="000C6CDB" w:rsidP="000C6CDB">
            <w:pPr>
              <w:shd w:val="clear" w:color="auto" w:fill="FFFFFF" w:themeFill="background1"/>
              <w:spacing w:before="60" w:after="60"/>
              <w:jc w:val="center"/>
              <w:rPr>
                <w:szCs w:val="22"/>
                <w:lang w:eastAsia="en-US"/>
              </w:rPr>
            </w:pPr>
          </w:p>
        </w:tc>
        <w:tc>
          <w:tcPr>
            <w:tcW w:w="2222" w:type="dxa"/>
            <w:tcBorders>
              <w:top w:val="single" w:sz="4" w:space="0" w:color="auto"/>
              <w:left w:val="single" w:sz="4" w:space="0" w:color="auto"/>
              <w:bottom w:val="single" w:sz="4" w:space="0" w:color="auto"/>
              <w:right w:val="single" w:sz="4" w:space="0" w:color="auto"/>
            </w:tcBorders>
            <w:vAlign w:val="center"/>
            <w:hideMark/>
          </w:tcPr>
          <w:p w14:paraId="684BCE1C" w14:textId="77777777" w:rsidR="000C6CDB" w:rsidRPr="000D14D6" w:rsidRDefault="000C6CDB" w:rsidP="000C6CDB">
            <w:pPr>
              <w:shd w:val="clear" w:color="auto" w:fill="FFFFFF" w:themeFill="background1"/>
              <w:spacing w:before="60" w:after="60"/>
              <w:jc w:val="center"/>
              <w:rPr>
                <w:szCs w:val="22"/>
                <w:lang w:eastAsia="en-US"/>
              </w:rPr>
            </w:pPr>
            <w:r w:rsidRPr="000D14D6">
              <w:rPr>
                <w:rFonts w:ascii="Wingdings" w:hAnsi="Wingdings"/>
                <w:sz w:val="20"/>
                <w:lang w:eastAsia="en-US"/>
              </w:rPr>
              <w:t></w:t>
            </w:r>
          </w:p>
        </w:tc>
      </w:tr>
      <w:tr w:rsidR="000C6CDB" w:rsidRPr="000D14D6" w14:paraId="449FDFC3" w14:textId="77777777" w:rsidTr="00F95202">
        <w:trPr>
          <w:cantSplit/>
          <w:trHeight w:val="429"/>
        </w:trPr>
        <w:tc>
          <w:tcPr>
            <w:tcW w:w="5578" w:type="dxa"/>
            <w:tcBorders>
              <w:top w:val="single" w:sz="4" w:space="0" w:color="auto"/>
              <w:left w:val="single" w:sz="4" w:space="0" w:color="auto"/>
              <w:bottom w:val="single" w:sz="4" w:space="0" w:color="auto"/>
              <w:right w:val="single" w:sz="4" w:space="0" w:color="auto"/>
            </w:tcBorders>
            <w:vAlign w:val="center"/>
            <w:hideMark/>
          </w:tcPr>
          <w:p w14:paraId="0559567D" w14:textId="77777777" w:rsidR="000C6CDB" w:rsidRPr="000D14D6" w:rsidRDefault="000C6CDB" w:rsidP="000C6CDB">
            <w:pPr>
              <w:ind w:left="720"/>
              <w:rPr>
                <w:sz w:val="20"/>
                <w:lang w:val="en-US" w:eastAsia="en-US"/>
              </w:rPr>
            </w:pPr>
            <w:r w:rsidRPr="000D14D6">
              <w:rPr>
                <w:sz w:val="20"/>
                <w:lang w:val="en-US" w:eastAsia="en-US"/>
              </w:rPr>
              <w:t>Wivenhoe</w:t>
            </w:r>
          </w:p>
        </w:tc>
        <w:tc>
          <w:tcPr>
            <w:tcW w:w="2420" w:type="dxa"/>
            <w:tcBorders>
              <w:top w:val="single" w:sz="4" w:space="0" w:color="auto"/>
              <w:left w:val="single" w:sz="4" w:space="0" w:color="auto"/>
              <w:bottom w:val="single" w:sz="4" w:space="0" w:color="auto"/>
              <w:right w:val="single" w:sz="4" w:space="0" w:color="auto"/>
            </w:tcBorders>
            <w:vAlign w:val="center"/>
            <w:hideMark/>
          </w:tcPr>
          <w:p w14:paraId="4F57B13B" w14:textId="77777777" w:rsidR="000C6CDB" w:rsidRPr="000D14D6" w:rsidRDefault="000C6CDB" w:rsidP="000C6CDB">
            <w:pPr>
              <w:shd w:val="clear" w:color="auto" w:fill="FFFFFF" w:themeFill="background1"/>
              <w:spacing w:before="60" w:after="60"/>
              <w:jc w:val="center"/>
              <w:rPr>
                <w:szCs w:val="22"/>
                <w:lang w:eastAsia="en-US"/>
              </w:rPr>
            </w:pPr>
            <w:r w:rsidRPr="000D14D6">
              <w:rPr>
                <w:rFonts w:ascii="Wingdings" w:hAnsi="Wingdings"/>
                <w:sz w:val="20"/>
                <w:lang w:eastAsia="en-US"/>
              </w:rPr>
              <w:t></w:t>
            </w:r>
          </w:p>
        </w:tc>
        <w:tc>
          <w:tcPr>
            <w:tcW w:w="2222" w:type="dxa"/>
            <w:tcBorders>
              <w:top w:val="single" w:sz="4" w:space="0" w:color="auto"/>
              <w:left w:val="single" w:sz="4" w:space="0" w:color="auto"/>
              <w:bottom w:val="single" w:sz="4" w:space="0" w:color="auto"/>
              <w:right w:val="single" w:sz="4" w:space="0" w:color="auto"/>
            </w:tcBorders>
            <w:vAlign w:val="center"/>
          </w:tcPr>
          <w:p w14:paraId="72370AA2" w14:textId="77777777" w:rsidR="000C6CDB" w:rsidRPr="000D14D6" w:rsidRDefault="000C6CDB" w:rsidP="000C6CDB">
            <w:pPr>
              <w:shd w:val="clear" w:color="auto" w:fill="FFFFFF" w:themeFill="background1"/>
              <w:spacing w:before="60" w:after="60"/>
              <w:jc w:val="center"/>
              <w:rPr>
                <w:szCs w:val="22"/>
                <w:lang w:eastAsia="en-US"/>
              </w:rPr>
            </w:pPr>
          </w:p>
        </w:tc>
      </w:tr>
      <w:tr w:rsidR="000C6CDB" w:rsidRPr="000D14D6" w14:paraId="43CA3393" w14:textId="77777777" w:rsidTr="00F95202">
        <w:trPr>
          <w:cantSplit/>
          <w:trHeight w:val="522"/>
        </w:trPr>
        <w:tc>
          <w:tcPr>
            <w:tcW w:w="557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4581FDF" w14:textId="77777777" w:rsidR="000C6CDB" w:rsidRPr="000D14D6" w:rsidRDefault="000C6CDB" w:rsidP="000C6CDB">
            <w:pPr>
              <w:rPr>
                <w:b/>
                <w:sz w:val="20"/>
                <w:lang w:eastAsia="en-US"/>
              </w:rPr>
            </w:pPr>
            <w:r w:rsidRPr="000D14D6">
              <w:rPr>
                <w:b/>
                <w:sz w:val="20"/>
                <w:lang w:eastAsia="en-US"/>
              </w:rPr>
              <w:t>South Australia</w:t>
            </w:r>
          </w:p>
        </w:tc>
        <w:tc>
          <w:tcPr>
            <w:tcW w:w="242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3CB744C" w14:textId="77777777" w:rsidR="000C6CDB" w:rsidRPr="000D14D6" w:rsidRDefault="000C6CDB" w:rsidP="000C6CDB">
            <w:pPr>
              <w:outlineLvl w:val="1"/>
              <w:rPr>
                <w:b/>
                <w:sz w:val="28"/>
                <w:lang w:eastAsia="en-US"/>
              </w:rPr>
            </w:pPr>
          </w:p>
        </w:tc>
        <w:tc>
          <w:tcPr>
            <w:tcW w:w="22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F39499F" w14:textId="77777777" w:rsidR="000C6CDB" w:rsidRPr="000D14D6" w:rsidRDefault="000C6CDB" w:rsidP="000C6CDB">
            <w:pPr>
              <w:outlineLvl w:val="1"/>
              <w:rPr>
                <w:b/>
                <w:sz w:val="28"/>
                <w:lang w:eastAsia="en-US"/>
              </w:rPr>
            </w:pPr>
          </w:p>
        </w:tc>
      </w:tr>
      <w:tr w:rsidR="000C6CDB" w:rsidRPr="000D14D6" w14:paraId="392E8439" w14:textId="77777777" w:rsidTr="00F95202">
        <w:trPr>
          <w:cantSplit/>
          <w:trHeight w:val="415"/>
        </w:trPr>
        <w:tc>
          <w:tcPr>
            <w:tcW w:w="5578" w:type="dxa"/>
            <w:tcBorders>
              <w:top w:val="single" w:sz="4" w:space="0" w:color="auto"/>
              <w:left w:val="single" w:sz="4" w:space="0" w:color="auto"/>
              <w:bottom w:val="single" w:sz="4" w:space="0" w:color="auto"/>
              <w:right w:val="single" w:sz="4" w:space="0" w:color="auto"/>
            </w:tcBorders>
            <w:vAlign w:val="center"/>
            <w:hideMark/>
          </w:tcPr>
          <w:p w14:paraId="3F296DF0" w14:textId="77777777" w:rsidR="000C6CDB" w:rsidRPr="000D14D6" w:rsidRDefault="000C6CDB" w:rsidP="000C6CDB">
            <w:pPr>
              <w:ind w:left="720"/>
              <w:rPr>
                <w:sz w:val="20"/>
                <w:lang w:val="en-US" w:eastAsia="en-US"/>
              </w:rPr>
            </w:pPr>
            <w:r w:rsidRPr="000D14D6">
              <w:rPr>
                <w:sz w:val="20"/>
                <w:lang w:val="en-US" w:eastAsia="en-US"/>
              </w:rPr>
              <w:t>Adelaide North</w:t>
            </w:r>
          </w:p>
        </w:tc>
        <w:tc>
          <w:tcPr>
            <w:tcW w:w="2420" w:type="dxa"/>
            <w:tcBorders>
              <w:top w:val="single" w:sz="4" w:space="0" w:color="auto"/>
              <w:left w:val="single" w:sz="4" w:space="0" w:color="auto"/>
              <w:bottom w:val="single" w:sz="4" w:space="0" w:color="auto"/>
              <w:right w:val="single" w:sz="4" w:space="0" w:color="auto"/>
            </w:tcBorders>
            <w:vAlign w:val="center"/>
            <w:hideMark/>
          </w:tcPr>
          <w:p w14:paraId="336B5A5E" w14:textId="77777777" w:rsidR="000C6CDB" w:rsidRPr="000D14D6" w:rsidRDefault="000C6CDB" w:rsidP="000C6CDB">
            <w:pPr>
              <w:shd w:val="clear" w:color="auto" w:fill="FFFFFF" w:themeFill="background1"/>
              <w:spacing w:before="60" w:after="60"/>
              <w:jc w:val="center"/>
              <w:rPr>
                <w:szCs w:val="22"/>
                <w:lang w:eastAsia="en-US"/>
              </w:rPr>
            </w:pPr>
            <w:r w:rsidRPr="000D14D6">
              <w:rPr>
                <w:rFonts w:ascii="Wingdings" w:hAnsi="Wingdings"/>
                <w:sz w:val="20"/>
                <w:lang w:eastAsia="en-US"/>
              </w:rPr>
              <w:t></w:t>
            </w:r>
          </w:p>
        </w:tc>
        <w:tc>
          <w:tcPr>
            <w:tcW w:w="2222" w:type="dxa"/>
            <w:tcBorders>
              <w:top w:val="single" w:sz="4" w:space="0" w:color="auto"/>
              <w:left w:val="single" w:sz="4" w:space="0" w:color="auto"/>
              <w:bottom w:val="single" w:sz="4" w:space="0" w:color="auto"/>
              <w:right w:val="single" w:sz="4" w:space="0" w:color="auto"/>
            </w:tcBorders>
            <w:vAlign w:val="center"/>
          </w:tcPr>
          <w:p w14:paraId="38769B3F" w14:textId="77777777" w:rsidR="000C6CDB" w:rsidRPr="000D14D6" w:rsidRDefault="000C6CDB" w:rsidP="000C6CDB">
            <w:pPr>
              <w:shd w:val="clear" w:color="auto" w:fill="FFFFFF" w:themeFill="background1"/>
              <w:spacing w:before="60" w:after="60"/>
              <w:jc w:val="center"/>
              <w:rPr>
                <w:szCs w:val="22"/>
                <w:lang w:eastAsia="en-US"/>
              </w:rPr>
            </w:pPr>
          </w:p>
        </w:tc>
      </w:tr>
      <w:tr w:rsidR="000C6CDB" w:rsidRPr="000D14D6" w14:paraId="252832A6" w14:textId="77777777" w:rsidTr="00F95202">
        <w:trPr>
          <w:cantSplit/>
          <w:trHeight w:val="415"/>
        </w:trPr>
        <w:tc>
          <w:tcPr>
            <w:tcW w:w="5578" w:type="dxa"/>
            <w:tcBorders>
              <w:top w:val="single" w:sz="4" w:space="0" w:color="auto"/>
              <w:left w:val="single" w:sz="4" w:space="0" w:color="auto"/>
              <w:bottom w:val="single" w:sz="4" w:space="0" w:color="auto"/>
              <w:right w:val="single" w:sz="4" w:space="0" w:color="auto"/>
            </w:tcBorders>
            <w:vAlign w:val="center"/>
            <w:hideMark/>
          </w:tcPr>
          <w:p w14:paraId="48934B5C" w14:textId="77777777" w:rsidR="000C6CDB" w:rsidRPr="000D14D6" w:rsidRDefault="000C6CDB" w:rsidP="000C6CDB">
            <w:pPr>
              <w:ind w:left="720"/>
              <w:rPr>
                <w:sz w:val="20"/>
                <w:lang w:val="en-US" w:eastAsia="en-US"/>
              </w:rPr>
            </w:pPr>
            <w:r w:rsidRPr="000D14D6">
              <w:rPr>
                <w:sz w:val="20"/>
                <w:lang w:val="en-US" w:eastAsia="en-US"/>
              </w:rPr>
              <w:t>Adelaide South</w:t>
            </w:r>
          </w:p>
        </w:tc>
        <w:tc>
          <w:tcPr>
            <w:tcW w:w="2420" w:type="dxa"/>
            <w:tcBorders>
              <w:top w:val="single" w:sz="4" w:space="0" w:color="auto"/>
              <w:left w:val="single" w:sz="4" w:space="0" w:color="auto"/>
              <w:bottom w:val="single" w:sz="4" w:space="0" w:color="auto"/>
              <w:right w:val="single" w:sz="4" w:space="0" w:color="auto"/>
            </w:tcBorders>
            <w:vAlign w:val="center"/>
            <w:hideMark/>
          </w:tcPr>
          <w:p w14:paraId="55BEDB4B" w14:textId="77777777" w:rsidR="000C6CDB" w:rsidRPr="000D14D6" w:rsidRDefault="000C6CDB" w:rsidP="000C6CDB">
            <w:pPr>
              <w:shd w:val="clear" w:color="auto" w:fill="FFFFFF" w:themeFill="background1"/>
              <w:spacing w:before="60" w:after="60"/>
              <w:jc w:val="center"/>
              <w:rPr>
                <w:szCs w:val="22"/>
                <w:lang w:eastAsia="en-US"/>
              </w:rPr>
            </w:pPr>
            <w:r w:rsidRPr="000D14D6">
              <w:rPr>
                <w:rFonts w:ascii="Wingdings" w:hAnsi="Wingdings"/>
                <w:sz w:val="20"/>
                <w:lang w:eastAsia="en-US"/>
              </w:rPr>
              <w:t></w:t>
            </w:r>
          </w:p>
        </w:tc>
        <w:tc>
          <w:tcPr>
            <w:tcW w:w="2222" w:type="dxa"/>
            <w:tcBorders>
              <w:top w:val="single" w:sz="4" w:space="0" w:color="auto"/>
              <w:left w:val="single" w:sz="4" w:space="0" w:color="auto"/>
              <w:bottom w:val="single" w:sz="4" w:space="0" w:color="auto"/>
              <w:right w:val="single" w:sz="4" w:space="0" w:color="auto"/>
            </w:tcBorders>
            <w:vAlign w:val="center"/>
            <w:hideMark/>
          </w:tcPr>
          <w:p w14:paraId="15EFA20B" w14:textId="77777777" w:rsidR="000C6CDB" w:rsidRPr="000D14D6" w:rsidRDefault="000C6CDB" w:rsidP="000C6CDB">
            <w:pPr>
              <w:rPr>
                <w:sz w:val="20"/>
                <w:lang w:eastAsia="en-US"/>
              </w:rPr>
            </w:pPr>
            <w:r w:rsidRPr="000D14D6">
              <w:rPr>
                <w:sz w:val="20"/>
                <w:lang w:eastAsia="en-US"/>
              </w:rPr>
              <w:t>Kangaroo Island</w:t>
            </w:r>
          </w:p>
        </w:tc>
      </w:tr>
      <w:tr w:rsidR="000C6CDB" w:rsidRPr="000D14D6" w14:paraId="5D92C26C" w14:textId="77777777" w:rsidTr="00F95202">
        <w:trPr>
          <w:cantSplit/>
          <w:trHeight w:val="429"/>
        </w:trPr>
        <w:tc>
          <w:tcPr>
            <w:tcW w:w="5578" w:type="dxa"/>
            <w:tcBorders>
              <w:top w:val="single" w:sz="4" w:space="0" w:color="auto"/>
              <w:left w:val="single" w:sz="4" w:space="0" w:color="auto"/>
              <w:bottom w:val="single" w:sz="4" w:space="0" w:color="auto"/>
              <w:right w:val="single" w:sz="4" w:space="0" w:color="auto"/>
            </w:tcBorders>
            <w:vAlign w:val="center"/>
            <w:hideMark/>
          </w:tcPr>
          <w:p w14:paraId="122BDC0E" w14:textId="77777777" w:rsidR="000C6CDB" w:rsidRPr="000D14D6" w:rsidRDefault="000C6CDB" w:rsidP="000C6CDB">
            <w:pPr>
              <w:ind w:left="720"/>
              <w:rPr>
                <w:sz w:val="20"/>
                <w:lang w:val="en-US" w:eastAsia="en-US"/>
              </w:rPr>
            </w:pPr>
            <w:r w:rsidRPr="000D14D6">
              <w:rPr>
                <w:sz w:val="20"/>
                <w:lang w:val="en-US" w:eastAsia="en-US"/>
              </w:rPr>
              <w:t>Mid North SA</w:t>
            </w:r>
          </w:p>
        </w:tc>
        <w:tc>
          <w:tcPr>
            <w:tcW w:w="2420" w:type="dxa"/>
            <w:tcBorders>
              <w:top w:val="single" w:sz="4" w:space="0" w:color="auto"/>
              <w:left w:val="single" w:sz="4" w:space="0" w:color="auto"/>
              <w:bottom w:val="single" w:sz="4" w:space="0" w:color="auto"/>
              <w:right w:val="single" w:sz="4" w:space="0" w:color="auto"/>
            </w:tcBorders>
            <w:vAlign w:val="center"/>
          </w:tcPr>
          <w:p w14:paraId="37A5BF15" w14:textId="77777777" w:rsidR="000C6CDB" w:rsidRPr="000D14D6" w:rsidRDefault="000C6CDB" w:rsidP="000C6CDB">
            <w:pPr>
              <w:shd w:val="clear" w:color="auto" w:fill="FFFFFF" w:themeFill="background1"/>
              <w:spacing w:before="60" w:after="60"/>
              <w:jc w:val="center"/>
              <w:rPr>
                <w:szCs w:val="22"/>
                <w:lang w:eastAsia="en-US"/>
              </w:rPr>
            </w:pPr>
          </w:p>
        </w:tc>
        <w:tc>
          <w:tcPr>
            <w:tcW w:w="2222" w:type="dxa"/>
            <w:tcBorders>
              <w:top w:val="single" w:sz="4" w:space="0" w:color="auto"/>
              <w:left w:val="single" w:sz="4" w:space="0" w:color="auto"/>
              <w:bottom w:val="single" w:sz="4" w:space="0" w:color="auto"/>
              <w:right w:val="single" w:sz="4" w:space="0" w:color="auto"/>
            </w:tcBorders>
            <w:vAlign w:val="center"/>
            <w:hideMark/>
          </w:tcPr>
          <w:p w14:paraId="6CA052BB" w14:textId="77777777" w:rsidR="000C6CDB" w:rsidRPr="000D14D6" w:rsidRDefault="000C6CDB" w:rsidP="000C6CDB">
            <w:pPr>
              <w:shd w:val="clear" w:color="auto" w:fill="FFFFFF" w:themeFill="background1"/>
              <w:spacing w:before="60" w:after="60"/>
              <w:jc w:val="center"/>
              <w:rPr>
                <w:szCs w:val="22"/>
                <w:lang w:eastAsia="en-US"/>
              </w:rPr>
            </w:pPr>
            <w:r w:rsidRPr="000D14D6">
              <w:rPr>
                <w:rFonts w:ascii="Wingdings" w:hAnsi="Wingdings"/>
                <w:sz w:val="20"/>
                <w:lang w:eastAsia="en-US"/>
              </w:rPr>
              <w:t></w:t>
            </w:r>
          </w:p>
        </w:tc>
      </w:tr>
      <w:tr w:rsidR="000C6CDB" w:rsidRPr="000D14D6" w14:paraId="37D45BBF" w14:textId="77777777" w:rsidTr="00F95202">
        <w:trPr>
          <w:cantSplit/>
          <w:trHeight w:val="415"/>
        </w:trPr>
        <w:tc>
          <w:tcPr>
            <w:tcW w:w="5578" w:type="dxa"/>
            <w:tcBorders>
              <w:top w:val="single" w:sz="4" w:space="0" w:color="auto"/>
              <w:left w:val="single" w:sz="4" w:space="0" w:color="auto"/>
              <w:bottom w:val="single" w:sz="4" w:space="0" w:color="auto"/>
              <w:right w:val="single" w:sz="4" w:space="0" w:color="auto"/>
            </w:tcBorders>
            <w:vAlign w:val="center"/>
            <w:hideMark/>
          </w:tcPr>
          <w:p w14:paraId="6239980D" w14:textId="77777777" w:rsidR="000C6CDB" w:rsidRPr="000D14D6" w:rsidRDefault="000C6CDB" w:rsidP="000C6CDB">
            <w:pPr>
              <w:ind w:left="720"/>
              <w:rPr>
                <w:sz w:val="20"/>
                <w:lang w:val="en-US" w:eastAsia="en-US"/>
              </w:rPr>
            </w:pPr>
            <w:r w:rsidRPr="000D14D6">
              <w:rPr>
                <w:sz w:val="20"/>
                <w:lang w:val="en-US" w:eastAsia="en-US"/>
              </w:rPr>
              <w:t>Murray and South East</w:t>
            </w:r>
          </w:p>
        </w:tc>
        <w:tc>
          <w:tcPr>
            <w:tcW w:w="2420" w:type="dxa"/>
            <w:tcBorders>
              <w:top w:val="single" w:sz="4" w:space="0" w:color="auto"/>
              <w:left w:val="single" w:sz="4" w:space="0" w:color="auto"/>
              <w:bottom w:val="single" w:sz="4" w:space="0" w:color="auto"/>
              <w:right w:val="single" w:sz="4" w:space="0" w:color="auto"/>
            </w:tcBorders>
            <w:vAlign w:val="center"/>
          </w:tcPr>
          <w:p w14:paraId="568B1D5D" w14:textId="77777777" w:rsidR="000C6CDB" w:rsidRPr="000D14D6" w:rsidRDefault="000C6CDB" w:rsidP="000C6CDB">
            <w:pPr>
              <w:shd w:val="clear" w:color="auto" w:fill="FFFFFF" w:themeFill="background1"/>
              <w:spacing w:before="60" w:after="60"/>
              <w:jc w:val="center"/>
              <w:rPr>
                <w:szCs w:val="22"/>
                <w:lang w:eastAsia="en-US"/>
              </w:rPr>
            </w:pPr>
          </w:p>
        </w:tc>
        <w:tc>
          <w:tcPr>
            <w:tcW w:w="2222" w:type="dxa"/>
            <w:tcBorders>
              <w:top w:val="single" w:sz="4" w:space="0" w:color="auto"/>
              <w:left w:val="single" w:sz="4" w:space="0" w:color="auto"/>
              <w:bottom w:val="single" w:sz="4" w:space="0" w:color="auto"/>
              <w:right w:val="single" w:sz="4" w:space="0" w:color="auto"/>
            </w:tcBorders>
            <w:vAlign w:val="center"/>
            <w:hideMark/>
          </w:tcPr>
          <w:p w14:paraId="31F24F2E" w14:textId="77777777" w:rsidR="000C6CDB" w:rsidRPr="000D14D6" w:rsidRDefault="000C6CDB" w:rsidP="000C6CDB">
            <w:pPr>
              <w:shd w:val="clear" w:color="auto" w:fill="FFFFFF" w:themeFill="background1"/>
              <w:spacing w:before="60" w:after="60"/>
              <w:jc w:val="center"/>
              <w:rPr>
                <w:szCs w:val="22"/>
                <w:lang w:eastAsia="en-US"/>
              </w:rPr>
            </w:pPr>
            <w:r w:rsidRPr="000D14D6">
              <w:rPr>
                <w:rFonts w:ascii="Wingdings" w:hAnsi="Wingdings"/>
                <w:sz w:val="20"/>
                <w:lang w:eastAsia="en-US"/>
              </w:rPr>
              <w:t></w:t>
            </w:r>
          </w:p>
        </w:tc>
      </w:tr>
      <w:tr w:rsidR="000C6CDB" w:rsidRPr="000D14D6" w14:paraId="55BFED6F" w14:textId="77777777" w:rsidTr="00F95202">
        <w:trPr>
          <w:cantSplit/>
          <w:trHeight w:val="415"/>
        </w:trPr>
        <w:tc>
          <w:tcPr>
            <w:tcW w:w="5578" w:type="dxa"/>
            <w:tcBorders>
              <w:top w:val="single" w:sz="4" w:space="0" w:color="auto"/>
              <w:left w:val="single" w:sz="4" w:space="0" w:color="auto"/>
              <w:bottom w:val="single" w:sz="4" w:space="0" w:color="auto"/>
              <w:right w:val="single" w:sz="4" w:space="0" w:color="auto"/>
            </w:tcBorders>
            <w:vAlign w:val="center"/>
            <w:hideMark/>
          </w:tcPr>
          <w:p w14:paraId="68D08587" w14:textId="77777777" w:rsidR="000C6CDB" w:rsidRPr="000D14D6" w:rsidRDefault="000C6CDB" w:rsidP="000C6CDB">
            <w:pPr>
              <w:ind w:left="720"/>
              <w:rPr>
                <w:sz w:val="20"/>
                <w:lang w:val="en-US" w:eastAsia="en-US"/>
              </w:rPr>
            </w:pPr>
            <w:r w:rsidRPr="000D14D6">
              <w:rPr>
                <w:sz w:val="20"/>
                <w:lang w:val="en-US" w:eastAsia="en-US"/>
              </w:rPr>
              <w:t>North West Country SA</w:t>
            </w:r>
          </w:p>
        </w:tc>
        <w:tc>
          <w:tcPr>
            <w:tcW w:w="2420" w:type="dxa"/>
            <w:tcBorders>
              <w:top w:val="single" w:sz="4" w:space="0" w:color="auto"/>
              <w:left w:val="single" w:sz="4" w:space="0" w:color="auto"/>
              <w:bottom w:val="single" w:sz="4" w:space="0" w:color="auto"/>
              <w:right w:val="single" w:sz="4" w:space="0" w:color="auto"/>
            </w:tcBorders>
            <w:vAlign w:val="center"/>
          </w:tcPr>
          <w:p w14:paraId="229F6F66" w14:textId="77777777" w:rsidR="000C6CDB" w:rsidRPr="000D14D6" w:rsidRDefault="000C6CDB" w:rsidP="000C6CDB">
            <w:pPr>
              <w:shd w:val="clear" w:color="auto" w:fill="FFFFFF" w:themeFill="background1"/>
              <w:spacing w:before="60" w:after="60"/>
              <w:jc w:val="center"/>
              <w:rPr>
                <w:szCs w:val="22"/>
                <w:lang w:eastAsia="en-US"/>
              </w:rPr>
            </w:pPr>
          </w:p>
        </w:tc>
        <w:tc>
          <w:tcPr>
            <w:tcW w:w="2222" w:type="dxa"/>
            <w:tcBorders>
              <w:top w:val="single" w:sz="4" w:space="0" w:color="auto"/>
              <w:left w:val="single" w:sz="4" w:space="0" w:color="auto"/>
              <w:bottom w:val="single" w:sz="4" w:space="0" w:color="auto"/>
              <w:right w:val="single" w:sz="4" w:space="0" w:color="auto"/>
            </w:tcBorders>
            <w:vAlign w:val="center"/>
            <w:hideMark/>
          </w:tcPr>
          <w:p w14:paraId="59817059" w14:textId="77777777" w:rsidR="000C6CDB" w:rsidRPr="000D14D6" w:rsidRDefault="000C6CDB" w:rsidP="000C6CDB">
            <w:pPr>
              <w:shd w:val="clear" w:color="auto" w:fill="FFFFFF" w:themeFill="background1"/>
              <w:spacing w:before="60" w:after="60"/>
              <w:jc w:val="center"/>
              <w:rPr>
                <w:szCs w:val="22"/>
                <w:lang w:eastAsia="en-US"/>
              </w:rPr>
            </w:pPr>
            <w:r w:rsidRPr="000D14D6">
              <w:rPr>
                <w:rFonts w:ascii="Wingdings" w:hAnsi="Wingdings"/>
                <w:sz w:val="20"/>
                <w:lang w:eastAsia="en-US"/>
              </w:rPr>
              <w:t></w:t>
            </w:r>
          </w:p>
        </w:tc>
      </w:tr>
      <w:tr w:rsidR="000C6CDB" w:rsidRPr="000D14D6" w14:paraId="25E0EEEF" w14:textId="77777777" w:rsidTr="00F95202">
        <w:trPr>
          <w:cantSplit/>
          <w:trHeight w:val="522"/>
        </w:trPr>
        <w:tc>
          <w:tcPr>
            <w:tcW w:w="557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F0492C4" w14:textId="77777777" w:rsidR="000C6CDB" w:rsidRPr="000D14D6" w:rsidRDefault="000C6CDB" w:rsidP="000C6CDB">
            <w:pPr>
              <w:rPr>
                <w:b/>
                <w:sz w:val="20"/>
                <w:lang w:eastAsia="en-US"/>
              </w:rPr>
            </w:pPr>
            <w:r w:rsidRPr="000D14D6">
              <w:rPr>
                <w:b/>
                <w:sz w:val="20"/>
                <w:lang w:eastAsia="en-US"/>
              </w:rPr>
              <w:t>Western Australia</w:t>
            </w:r>
          </w:p>
        </w:tc>
        <w:tc>
          <w:tcPr>
            <w:tcW w:w="242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D7F4212" w14:textId="77777777" w:rsidR="000C6CDB" w:rsidRPr="000D14D6" w:rsidRDefault="000C6CDB" w:rsidP="000C6CDB">
            <w:pPr>
              <w:outlineLvl w:val="1"/>
              <w:rPr>
                <w:b/>
                <w:sz w:val="28"/>
                <w:lang w:eastAsia="en-US"/>
              </w:rPr>
            </w:pPr>
          </w:p>
        </w:tc>
        <w:tc>
          <w:tcPr>
            <w:tcW w:w="22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616705A" w14:textId="77777777" w:rsidR="000C6CDB" w:rsidRPr="000D14D6" w:rsidRDefault="000C6CDB" w:rsidP="000C6CDB">
            <w:pPr>
              <w:outlineLvl w:val="1"/>
              <w:rPr>
                <w:b/>
                <w:sz w:val="28"/>
                <w:lang w:eastAsia="en-US"/>
              </w:rPr>
            </w:pPr>
          </w:p>
        </w:tc>
      </w:tr>
      <w:tr w:rsidR="000C6CDB" w:rsidRPr="000D14D6" w14:paraId="5C62C24F" w14:textId="77777777" w:rsidTr="00F95202">
        <w:trPr>
          <w:cantSplit/>
          <w:trHeight w:val="429"/>
        </w:trPr>
        <w:tc>
          <w:tcPr>
            <w:tcW w:w="5578" w:type="dxa"/>
            <w:tcBorders>
              <w:top w:val="single" w:sz="4" w:space="0" w:color="auto"/>
              <w:left w:val="single" w:sz="4" w:space="0" w:color="auto"/>
              <w:bottom w:val="single" w:sz="4" w:space="0" w:color="auto"/>
              <w:right w:val="single" w:sz="4" w:space="0" w:color="auto"/>
            </w:tcBorders>
            <w:vAlign w:val="center"/>
            <w:hideMark/>
          </w:tcPr>
          <w:p w14:paraId="413B102E" w14:textId="77777777" w:rsidR="000C6CDB" w:rsidRPr="000D14D6" w:rsidRDefault="000C6CDB" w:rsidP="000C6CDB">
            <w:pPr>
              <w:ind w:left="720"/>
              <w:rPr>
                <w:sz w:val="20"/>
                <w:lang w:val="en-US" w:eastAsia="en-US"/>
              </w:rPr>
            </w:pPr>
            <w:r w:rsidRPr="000D14D6">
              <w:rPr>
                <w:sz w:val="20"/>
                <w:lang w:val="en-US" w:eastAsia="en-US"/>
              </w:rPr>
              <w:t>Broome</w:t>
            </w:r>
          </w:p>
        </w:tc>
        <w:tc>
          <w:tcPr>
            <w:tcW w:w="2420" w:type="dxa"/>
            <w:tcBorders>
              <w:top w:val="single" w:sz="4" w:space="0" w:color="auto"/>
              <w:left w:val="single" w:sz="4" w:space="0" w:color="auto"/>
              <w:bottom w:val="single" w:sz="4" w:space="0" w:color="auto"/>
              <w:right w:val="single" w:sz="4" w:space="0" w:color="auto"/>
            </w:tcBorders>
            <w:vAlign w:val="center"/>
          </w:tcPr>
          <w:p w14:paraId="11E887E2" w14:textId="77777777" w:rsidR="000C6CDB" w:rsidRPr="000D14D6" w:rsidRDefault="000C6CDB" w:rsidP="000C6CDB">
            <w:pPr>
              <w:shd w:val="clear" w:color="auto" w:fill="FFFFFF" w:themeFill="background1"/>
              <w:spacing w:before="60" w:after="60"/>
              <w:jc w:val="center"/>
              <w:rPr>
                <w:szCs w:val="22"/>
                <w:lang w:eastAsia="en-US"/>
              </w:rPr>
            </w:pPr>
          </w:p>
        </w:tc>
        <w:tc>
          <w:tcPr>
            <w:tcW w:w="2222" w:type="dxa"/>
            <w:tcBorders>
              <w:top w:val="single" w:sz="4" w:space="0" w:color="auto"/>
              <w:left w:val="single" w:sz="4" w:space="0" w:color="auto"/>
              <w:bottom w:val="single" w:sz="4" w:space="0" w:color="auto"/>
              <w:right w:val="single" w:sz="4" w:space="0" w:color="auto"/>
            </w:tcBorders>
            <w:vAlign w:val="center"/>
            <w:hideMark/>
          </w:tcPr>
          <w:p w14:paraId="20B1B468" w14:textId="77777777" w:rsidR="000C6CDB" w:rsidRPr="000D14D6" w:rsidRDefault="000C6CDB" w:rsidP="000C6CDB">
            <w:pPr>
              <w:shd w:val="clear" w:color="auto" w:fill="FFFFFF" w:themeFill="background1"/>
              <w:spacing w:before="60" w:after="60"/>
              <w:jc w:val="center"/>
              <w:rPr>
                <w:szCs w:val="22"/>
                <w:lang w:eastAsia="en-US"/>
              </w:rPr>
            </w:pPr>
            <w:r w:rsidRPr="000D14D6">
              <w:rPr>
                <w:rFonts w:ascii="Wingdings" w:hAnsi="Wingdings"/>
                <w:sz w:val="20"/>
                <w:lang w:eastAsia="en-US"/>
              </w:rPr>
              <w:t></w:t>
            </w:r>
          </w:p>
        </w:tc>
      </w:tr>
      <w:tr w:rsidR="000C6CDB" w:rsidRPr="000D14D6" w14:paraId="0065B646" w14:textId="77777777" w:rsidTr="00F95202">
        <w:trPr>
          <w:cantSplit/>
          <w:trHeight w:val="415"/>
        </w:trPr>
        <w:tc>
          <w:tcPr>
            <w:tcW w:w="5578" w:type="dxa"/>
            <w:tcBorders>
              <w:top w:val="single" w:sz="4" w:space="0" w:color="auto"/>
              <w:left w:val="single" w:sz="4" w:space="0" w:color="auto"/>
              <w:bottom w:val="single" w:sz="4" w:space="0" w:color="auto"/>
              <w:right w:val="single" w:sz="4" w:space="0" w:color="auto"/>
            </w:tcBorders>
            <w:vAlign w:val="center"/>
            <w:hideMark/>
          </w:tcPr>
          <w:p w14:paraId="53C54A4F" w14:textId="77777777" w:rsidR="000C6CDB" w:rsidRPr="000D14D6" w:rsidRDefault="000C6CDB" w:rsidP="000C6CDB">
            <w:pPr>
              <w:ind w:left="720"/>
              <w:rPr>
                <w:sz w:val="20"/>
                <w:lang w:val="en-US" w:eastAsia="en-US"/>
              </w:rPr>
            </w:pPr>
            <w:r w:rsidRPr="000D14D6">
              <w:rPr>
                <w:sz w:val="20"/>
                <w:lang w:val="en-US" w:eastAsia="en-US"/>
              </w:rPr>
              <w:t>Esperance</w:t>
            </w:r>
          </w:p>
        </w:tc>
        <w:tc>
          <w:tcPr>
            <w:tcW w:w="2420" w:type="dxa"/>
            <w:tcBorders>
              <w:top w:val="single" w:sz="4" w:space="0" w:color="auto"/>
              <w:left w:val="single" w:sz="4" w:space="0" w:color="auto"/>
              <w:bottom w:val="single" w:sz="4" w:space="0" w:color="auto"/>
              <w:right w:val="single" w:sz="4" w:space="0" w:color="auto"/>
            </w:tcBorders>
            <w:vAlign w:val="center"/>
          </w:tcPr>
          <w:p w14:paraId="52C08AF8" w14:textId="77777777" w:rsidR="000C6CDB" w:rsidRPr="000D14D6" w:rsidRDefault="000C6CDB" w:rsidP="000C6CDB">
            <w:pPr>
              <w:shd w:val="clear" w:color="auto" w:fill="FFFFFF" w:themeFill="background1"/>
              <w:spacing w:before="60" w:after="60"/>
              <w:jc w:val="center"/>
              <w:rPr>
                <w:szCs w:val="22"/>
                <w:lang w:eastAsia="en-US"/>
              </w:rPr>
            </w:pPr>
          </w:p>
        </w:tc>
        <w:tc>
          <w:tcPr>
            <w:tcW w:w="2222" w:type="dxa"/>
            <w:tcBorders>
              <w:top w:val="single" w:sz="4" w:space="0" w:color="auto"/>
              <w:left w:val="single" w:sz="4" w:space="0" w:color="auto"/>
              <w:bottom w:val="single" w:sz="4" w:space="0" w:color="auto"/>
              <w:right w:val="single" w:sz="4" w:space="0" w:color="auto"/>
            </w:tcBorders>
            <w:vAlign w:val="center"/>
            <w:hideMark/>
          </w:tcPr>
          <w:p w14:paraId="3FA036DE" w14:textId="77777777" w:rsidR="000C6CDB" w:rsidRPr="000D14D6" w:rsidRDefault="000C6CDB" w:rsidP="000C6CDB">
            <w:pPr>
              <w:shd w:val="clear" w:color="auto" w:fill="FFFFFF" w:themeFill="background1"/>
              <w:spacing w:before="60" w:after="60"/>
              <w:jc w:val="center"/>
              <w:rPr>
                <w:szCs w:val="22"/>
                <w:lang w:eastAsia="en-US"/>
              </w:rPr>
            </w:pPr>
            <w:r w:rsidRPr="000D14D6">
              <w:rPr>
                <w:rFonts w:ascii="Wingdings" w:hAnsi="Wingdings"/>
                <w:sz w:val="20"/>
                <w:lang w:eastAsia="en-US"/>
              </w:rPr>
              <w:t></w:t>
            </w:r>
          </w:p>
        </w:tc>
      </w:tr>
      <w:tr w:rsidR="000C6CDB" w:rsidRPr="000D14D6" w14:paraId="445B8F4B" w14:textId="77777777" w:rsidTr="00F95202">
        <w:trPr>
          <w:cantSplit/>
          <w:trHeight w:val="415"/>
        </w:trPr>
        <w:tc>
          <w:tcPr>
            <w:tcW w:w="5578" w:type="dxa"/>
            <w:tcBorders>
              <w:top w:val="single" w:sz="4" w:space="0" w:color="auto"/>
              <w:left w:val="single" w:sz="4" w:space="0" w:color="auto"/>
              <w:bottom w:val="single" w:sz="4" w:space="0" w:color="auto"/>
              <w:right w:val="single" w:sz="4" w:space="0" w:color="auto"/>
            </w:tcBorders>
            <w:vAlign w:val="center"/>
            <w:hideMark/>
          </w:tcPr>
          <w:p w14:paraId="590E43D1" w14:textId="77777777" w:rsidR="000C6CDB" w:rsidRPr="000D14D6" w:rsidRDefault="000C6CDB" w:rsidP="000C6CDB">
            <w:pPr>
              <w:ind w:left="720"/>
              <w:rPr>
                <w:sz w:val="20"/>
                <w:lang w:val="en-US" w:eastAsia="en-US"/>
              </w:rPr>
            </w:pPr>
            <w:r w:rsidRPr="000D14D6">
              <w:rPr>
                <w:sz w:val="20"/>
                <w:lang w:val="en-US" w:eastAsia="en-US"/>
              </w:rPr>
              <w:t>Geraldton</w:t>
            </w:r>
          </w:p>
        </w:tc>
        <w:tc>
          <w:tcPr>
            <w:tcW w:w="2420" w:type="dxa"/>
            <w:tcBorders>
              <w:top w:val="single" w:sz="4" w:space="0" w:color="auto"/>
              <w:left w:val="single" w:sz="4" w:space="0" w:color="auto"/>
              <w:bottom w:val="single" w:sz="4" w:space="0" w:color="auto"/>
              <w:right w:val="single" w:sz="4" w:space="0" w:color="auto"/>
            </w:tcBorders>
            <w:vAlign w:val="center"/>
          </w:tcPr>
          <w:p w14:paraId="134C7F19" w14:textId="77777777" w:rsidR="000C6CDB" w:rsidRPr="000D14D6" w:rsidRDefault="000C6CDB" w:rsidP="000C6CDB">
            <w:pPr>
              <w:shd w:val="clear" w:color="auto" w:fill="FFFFFF" w:themeFill="background1"/>
              <w:spacing w:before="60" w:after="60"/>
              <w:jc w:val="center"/>
              <w:rPr>
                <w:szCs w:val="22"/>
                <w:lang w:eastAsia="en-US"/>
              </w:rPr>
            </w:pPr>
          </w:p>
        </w:tc>
        <w:tc>
          <w:tcPr>
            <w:tcW w:w="2222" w:type="dxa"/>
            <w:tcBorders>
              <w:top w:val="single" w:sz="4" w:space="0" w:color="auto"/>
              <w:left w:val="single" w:sz="4" w:space="0" w:color="auto"/>
              <w:bottom w:val="single" w:sz="4" w:space="0" w:color="auto"/>
              <w:right w:val="single" w:sz="4" w:space="0" w:color="auto"/>
            </w:tcBorders>
            <w:vAlign w:val="center"/>
            <w:hideMark/>
          </w:tcPr>
          <w:p w14:paraId="78B49F98" w14:textId="77777777" w:rsidR="000C6CDB" w:rsidRPr="000D14D6" w:rsidRDefault="000C6CDB" w:rsidP="000C6CDB">
            <w:pPr>
              <w:shd w:val="clear" w:color="auto" w:fill="FFFFFF" w:themeFill="background1"/>
              <w:spacing w:before="60" w:after="60"/>
              <w:jc w:val="center"/>
              <w:rPr>
                <w:szCs w:val="22"/>
                <w:lang w:eastAsia="en-US"/>
              </w:rPr>
            </w:pPr>
            <w:r w:rsidRPr="000D14D6">
              <w:rPr>
                <w:rFonts w:ascii="Wingdings" w:hAnsi="Wingdings"/>
                <w:sz w:val="20"/>
                <w:lang w:eastAsia="en-US"/>
              </w:rPr>
              <w:t></w:t>
            </w:r>
          </w:p>
        </w:tc>
      </w:tr>
      <w:tr w:rsidR="000C6CDB" w:rsidRPr="000D14D6" w14:paraId="161873EF" w14:textId="77777777" w:rsidTr="00F95202">
        <w:trPr>
          <w:cantSplit/>
          <w:trHeight w:val="415"/>
        </w:trPr>
        <w:tc>
          <w:tcPr>
            <w:tcW w:w="5578" w:type="dxa"/>
            <w:tcBorders>
              <w:top w:val="single" w:sz="4" w:space="0" w:color="auto"/>
              <w:left w:val="single" w:sz="4" w:space="0" w:color="auto"/>
              <w:bottom w:val="single" w:sz="4" w:space="0" w:color="auto"/>
              <w:right w:val="single" w:sz="4" w:space="0" w:color="auto"/>
            </w:tcBorders>
            <w:vAlign w:val="center"/>
            <w:hideMark/>
          </w:tcPr>
          <w:p w14:paraId="0794FA81" w14:textId="77777777" w:rsidR="000C6CDB" w:rsidRPr="000D14D6" w:rsidRDefault="000C6CDB" w:rsidP="000C6CDB">
            <w:pPr>
              <w:ind w:left="720"/>
              <w:rPr>
                <w:sz w:val="20"/>
                <w:lang w:val="en-US" w:eastAsia="en-US"/>
              </w:rPr>
            </w:pPr>
            <w:r w:rsidRPr="000D14D6">
              <w:rPr>
                <w:sz w:val="20"/>
                <w:lang w:val="en-US" w:eastAsia="en-US"/>
              </w:rPr>
              <w:t>Great Southern—Wheatbelt</w:t>
            </w:r>
          </w:p>
        </w:tc>
        <w:tc>
          <w:tcPr>
            <w:tcW w:w="2420" w:type="dxa"/>
            <w:tcBorders>
              <w:top w:val="single" w:sz="4" w:space="0" w:color="auto"/>
              <w:left w:val="single" w:sz="4" w:space="0" w:color="auto"/>
              <w:bottom w:val="single" w:sz="4" w:space="0" w:color="auto"/>
              <w:right w:val="single" w:sz="4" w:space="0" w:color="auto"/>
            </w:tcBorders>
            <w:vAlign w:val="center"/>
          </w:tcPr>
          <w:p w14:paraId="795ADA90" w14:textId="77777777" w:rsidR="000C6CDB" w:rsidRPr="000D14D6" w:rsidRDefault="000C6CDB" w:rsidP="000C6CDB">
            <w:pPr>
              <w:shd w:val="clear" w:color="auto" w:fill="FFFFFF" w:themeFill="background1"/>
              <w:spacing w:before="60" w:after="60"/>
              <w:jc w:val="center"/>
              <w:rPr>
                <w:szCs w:val="22"/>
                <w:lang w:eastAsia="en-US"/>
              </w:rPr>
            </w:pPr>
          </w:p>
        </w:tc>
        <w:tc>
          <w:tcPr>
            <w:tcW w:w="2222" w:type="dxa"/>
            <w:tcBorders>
              <w:top w:val="single" w:sz="4" w:space="0" w:color="auto"/>
              <w:left w:val="single" w:sz="4" w:space="0" w:color="auto"/>
              <w:bottom w:val="single" w:sz="4" w:space="0" w:color="auto"/>
              <w:right w:val="single" w:sz="4" w:space="0" w:color="auto"/>
            </w:tcBorders>
            <w:vAlign w:val="center"/>
            <w:hideMark/>
          </w:tcPr>
          <w:p w14:paraId="2D7FACE4" w14:textId="77777777" w:rsidR="000C6CDB" w:rsidRPr="000D14D6" w:rsidRDefault="000C6CDB" w:rsidP="000C6CDB">
            <w:pPr>
              <w:shd w:val="clear" w:color="auto" w:fill="FFFFFF" w:themeFill="background1"/>
              <w:spacing w:before="60" w:after="60"/>
              <w:jc w:val="center"/>
              <w:rPr>
                <w:szCs w:val="22"/>
                <w:lang w:eastAsia="en-US"/>
              </w:rPr>
            </w:pPr>
            <w:r w:rsidRPr="000D14D6">
              <w:rPr>
                <w:rFonts w:ascii="Wingdings" w:hAnsi="Wingdings"/>
                <w:sz w:val="20"/>
                <w:lang w:eastAsia="en-US"/>
              </w:rPr>
              <w:t></w:t>
            </w:r>
          </w:p>
        </w:tc>
      </w:tr>
      <w:tr w:rsidR="000C6CDB" w:rsidRPr="000D14D6" w14:paraId="122B2294" w14:textId="77777777" w:rsidTr="00F95202">
        <w:trPr>
          <w:cantSplit/>
          <w:trHeight w:val="429"/>
        </w:trPr>
        <w:tc>
          <w:tcPr>
            <w:tcW w:w="5578" w:type="dxa"/>
            <w:tcBorders>
              <w:top w:val="single" w:sz="4" w:space="0" w:color="auto"/>
              <w:left w:val="single" w:sz="4" w:space="0" w:color="auto"/>
              <w:bottom w:val="single" w:sz="4" w:space="0" w:color="auto"/>
              <w:right w:val="single" w:sz="4" w:space="0" w:color="auto"/>
            </w:tcBorders>
            <w:vAlign w:val="center"/>
            <w:hideMark/>
          </w:tcPr>
          <w:p w14:paraId="432447C7" w14:textId="77777777" w:rsidR="000C6CDB" w:rsidRPr="000D14D6" w:rsidRDefault="000C6CDB" w:rsidP="000C6CDB">
            <w:pPr>
              <w:ind w:left="720"/>
              <w:rPr>
                <w:sz w:val="20"/>
                <w:lang w:val="en-US" w:eastAsia="en-US"/>
              </w:rPr>
            </w:pPr>
            <w:r w:rsidRPr="000D14D6">
              <w:rPr>
                <w:sz w:val="20"/>
                <w:lang w:val="en-US" w:eastAsia="en-US"/>
              </w:rPr>
              <w:t>Kalgoorlie</w:t>
            </w:r>
          </w:p>
        </w:tc>
        <w:tc>
          <w:tcPr>
            <w:tcW w:w="2420" w:type="dxa"/>
            <w:tcBorders>
              <w:top w:val="single" w:sz="4" w:space="0" w:color="auto"/>
              <w:left w:val="single" w:sz="4" w:space="0" w:color="auto"/>
              <w:bottom w:val="single" w:sz="4" w:space="0" w:color="auto"/>
              <w:right w:val="single" w:sz="4" w:space="0" w:color="auto"/>
            </w:tcBorders>
            <w:vAlign w:val="center"/>
          </w:tcPr>
          <w:p w14:paraId="61E280B9" w14:textId="77777777" w:rsidR="000C6CDB" w:rsidRPr="000D14D6" w:rsidRDefault="000C6CDB" w:rsidP="000C6CDB">
            <w:pPr>
              <w:shd w:val="clear" w:color="auto" w:fill="FFFFFF" w:themeFill="background1"/>
              <w:spacing w:before="60" w:after="60"/>
              <w:jc w:val="center"/>
              <w:rPr>
                <w:szCs w:val="22"/>
                <w:lang w:eastAsia="en-US"/>
              </w:rPr>
            </w:pPr>
          </w:p>
        </w:tc>
        <w:tc>
          <w:tcPr>
            <w:tcW w:w="2222" w:type="dxa"/>
            <w:tcBorders>
              <w:top w:val="single" w:sz="4" w:space="0" w:color="auto"/>
              <w:left w:val="single" w:sz="4" w:space="0" w:color="auto"/>
              <w:bottom w:val="single" w:sz="4" w:space="0" w:color="auto"/>
              <w:right w:val="single" w:sz="4" w:space="0" w:color="auto"/>
            </w:tcBorders>
            <w:vAlign w:val="center"/>
            <w:hideMark/>
          </w:tcPr>
          <w:p w14:paraId="49711478" w14:textId="77777777" w:rsidR="000C6CDB" w:rsidRPr="000D14D6" w:rsidRDefault="000C6CDB" w:rsidP="000C6CDB">
            <w:pPr>
              <w:shd w:val="clear" w:color="auto" w:fill="FFFFFF" w:themeFill="background1"/>
              <w:spacing w:before="60" w:after="60"/>
              <w:jc w:val="center"/>
              <w:rPr>
                <w:szCs w:val="22"/>
                <w:lang w:eastAsia="en-US"/>
              </w:rPr>
            </w:pPr>
            <w:r w:rsidRPr="000D14D6">
              <w:rPr>
                <w:rFonts w:ascii="Wingdings" w:hAnsi="Wingdings"/>
                <w:sz w:val="20"/>
                <w:lang w:eastAsia="en-US"/>
              </w:rPr>
              <w:t></w:t>
            </w:r>
          </w:p>
        </w:tc>
      </w:tr>
      <w:tr w:rsidR="000C6CDB" w:rsidRPr="000D14D6" w14:paraId="42C65E56" w14:textId="77777777" w:rsidTr="00F95202">
        <w:trPr>
          <w:cantSplit/>
          <w:trHeight w:val="415"/>
        </w:trPr>
        <w:tc>
          <w:tcPr>
            <w:tcW w:w="5578" w:type="dxa"/>
            <w:tcBorders>
              <w:top w:val="single" w:sz="4" w:space="0" w:color="auto"/>
              <w:left w:val="single" w:sz="4" w:space="0" w:color="auto"/>
              <w:bottom w:val="single" w:sz="4" w:space="0" w:color="auto"/>
              <w:right w:val="single" w:sz="4" w:space="0" w:color="auto"/>
            </w:tcBorders>
            <w:vAlign w:val="center"/>
            <w:hideMark/>
          </w:tcPr>
          <w:p w14:paraId="1BDA3939" w14:textId="77777777" w:rsidR="000C6CDB" w:rsidRPr="000D14D6" w:rsidRDefault="000C6CDB" w:rsidP="000C6CDB">
            <w:pPr>
              <w:ind w:left="720"/>
              <w:rPr>
                <w:sz w:val="20"/>
                <w:lang w:val="en-US" w:eastAsia="en-US"/>
              </w:rPr>
            </w:pPr>
            <w:r w:rsidRPr="000D14D6">
              <w:rPr>
                <w:sz w:val="20"/>
                <w:lang w:val="en-US" w:eastAsia="en-US"/>
              </w:rPr>
              <w:t>Perth—North</w:t>
            </w:r>
          </w:p>
        </w:tc>
        <w:tc>
          <w:tcPr>
            <w:tcW w:w="2420" w:type="dxa"/>
            <w:tcBorders>
              <w:top w:val="single" w:sz="4" w:space="0" w:color="auto"/>
              <w:left w:val="single" w:sz="4" w:space="0" w:color="auto"/>
              <w:bottom w:val="single" w:sz="4" w:space="0" w:color="auto"/>
              <w:right w:val="single" w:sz="4" w:space="0" w:color="auto"/>
            </w:tcBorders>
            <w:vAlign w:val="center"/>
            <w:hideMark/>
          </w:tcPr>
          <w:p w14:paraId="1DD1EEB1" w14:textId="77777777" w:rsidR="000C6CDB" w:rsidRPr="000D14D6" w:rsidRDefault="000C6CDB" w:rsidP="000C6CDB">
            <w:pPr>
              <w:shd w:val="clear" w:color="auto" w:fill="FFFFFF" w:themeFill="background1"/>
              <w:spacing w:before="60" w:after="60"/>
              <w:jc w:val="center"/>
              <w:rPr>
                <w:szCs w:val="22"/>
                <w:lang w:eastAsia="en-US"/>
              </w:rPr>
            </w:pPr>
            <w:r w:rsidRPr="000D14D6">
              <w:rPr>
                <w:rFonts w:ascii="Wingdings" w:hAnsi="Wingdings"/>
                <w:sz w:val="20"/>
                <w:lang w:eastAsia="en-US"/>
              </w:rPr>
              <w:t></w:t>
            </w:r>
          </w:p>
        </w:tc>
        <w:tc>
          <w:tcPr>
            <w:tcW w:w="2222" w:type="dxa"/>
            <w:tcBorders>
              <w:top w:val="single" w:sz="4" w:space="0" w:color="auto"/>
              <w:left w:val="single" w:sz="4" w:space="0" w:color="auto"/>
              <w:bottom w:val="single" w:sz="4" w:space="0" w:color="auto"/>
              <w:right w:val="single" w:sz="4" w:space="0" w:color="auto"/>
            </w:tcBorders>
            <w:vAlign w:val="center"/>
          </w:tcPr>
          <w:p w14:paraId="19BEAB82" w14:textId="77777777" w:rsidR="000C6CDB" w:rsidRPr="000D14D6" w:rsidRDefault="000C6CDB" w:rsidP="000C6CDB">
            <w:pPr>
              <w:shd w:val="clear" w:color="auto" w:fill="FFFFFF" w:themeFill="background1"/>
              <w:spacing w:before="60" w:after="60"/>
              <w:jc w:val="center"/>
              <w:rPr>
                <w:szCs w:val="22"/>
                <w:lang w:eastAsia="en-US"/>
              </w:rPr>
            </w:pPr>
          </w:p>
        </w:tc>
      </w:tr>
      <w:tr w:rsidR="000C6CDB" w:rsidRPr="000D14D6" w14:paraId="1D77EE92" w14:textId="77777777" w:rsidTr="00F95202">
        <w:trPr>
          <w:cantSplit/>
          <w:trHeight w:val="415"/>
        </w:trPr>
        <w:tc>
          <w:tcPr>
            <w:tcW w:w="5578" w:type="dxa"/>
            <w:tcBorders>
              <w:top w:val="single" w:sz="4" w:space="0" w:color="auto"/>
              <w:left w:val="single" w:sz="4" w:space="0" w:color="auto"/>
              <w:bottom w:val="single" w:sz="4" w:space="0" w:color="auto"/>
              <w:right w:val="single" w:sz="4" w:space="0" w:color="auto"/>
            </w:tcBorders>
            <w:vAlign w:val="center"/>
            <w:hideMark/>
          </w:tcPr>
          <w:p w14:paraId="4F1DE75A" w14:textId="77777777" w:rsidR="000C6CDB" w:rsidRPr="000D14D6" w:rsidRDefault="000C6CDB" w:rsidP="000C6CDB">
            <w:pPr>
              <w:ind w:left="720"/>
              <w:rPr>
                <w:sz w:val="20"/>
                <w:lang w:val="en-US" w:eastAsia="en-US"/>
              </w:rPr>
            </w:pPr>
            <w:r w:rsidRPr="000D14D6">
              <w:rPr>
                <w:sz w:val="20"/>
                <w:lang w:val="en-US" w:eastAsia="en-US"/>
              </w:rPr>
              <w:t>Perth—South</w:t>
            </w:r>
          </w:p>
        </w:tc>
        <w:tc>
          <w:tcPr>
            <w:tcW w:w="2420" w:type="dxa"/>
            <w:tcBorders>
              <w:top w:val="single" w:sz="4" w:space="0" w:color="auto"/>
              <w:left w:val="single" w:sz="4" w:space="0" w:color="auto"/>
              <w:bottom w:val="single" w:sz="4" w:space="0" w:color="auto"/>
              <w:right w:val="single" w:sz="4" w:space="0" w:color="auto"/>
            </w:tcBorders>
            <w:vAlign w:val="center"/>
            <w:hideMark/>
          </w:tcPr>
          <w:p w14:paraId="494146EE" w14:textId="77777777" w:rsidR="000C6CDB" w:rsidRPr="000D14D6" w:rsidRDefault="000C6CDB" w:rsidP="000C6CDB">
            <w:pPr>
              <w:shd w:val="clear" w:color="auto" w:fill="FFFFFF" w:themeFill="background1"/>
              <w:spacing w:before="60" w:after="60"/>
              <w:jc w:val="center"/>
              <w:rPr>
                <w:szCs w:val="22"/>
                <w:lang w:eastAsia="en-US"/>
              </w:rPr>
            </w:pPr>
            <w:r w:rsidRPr="000D14D6">
              <w:rPr>
                <w:rFonts w:ascii="Wingdings" w:hAnsi="Wingdings"/>
                <w:sz w:val="20"/>
                <w:lang w:eastAsia="en-US"/>
              </w:rPr>
              <w:t></w:t>
            </w:r>
          </w:p>
        </w:tc>
        <w:tc>
          <w:tcPr>
            <w:tcW w:w="2222" w:type="dxa"/>
            <w:tcBorders>
              <w:top w:val="single" w:sz="4" w:space="0" w:color="auto"/>
              <w:left w:val="single" w:sz="4" w:space="0" w:color="auto"/>
              <w:bottom w:val="single" w:sz="4" w:space="0" w:color="auto"/>
              <w:right w:val="single" w:sz="4" w:space="0" w:color="auto"/>
            </w:tcBorders>
            <w:vAlign w:val="center"/>
          </w:tcPr>
          <w:p w14:paraId="684AED21" w14:textId="77777777" w:rsidR="000C6CDB" w:rsidRPr="000D14D6" w:rsidRDefault="000C6CDB" w:rsidP="000C6CDB">
            <w:pPr>
              <w:shd w:val="clear" w:color="auto" w:fill="FFFFFF" w:themeFill="background1"/>
              <w:spacing w:before="60" w:after="60"/>
              <w:jc w:val="center"/>
              <w:rPr>
                <w:szCs w:val="22"/>
                <w:lang w:eastAsia="en-US"/>
              </w:rPr>
            </w:pPr>
          </w:p>
        </w:tc>
      </w:tr>
      <w:tr w:rsidR="000C6CDB" w:rsidRPr="000D14D6" w14:paraId="2E74C9BF" w14:textId="77777777" w:rsidTr="00F95202">
        <w:trPr>
          <w:cantSplit/>
          <w:trHeight w:val="429"/>
        </w:trPr>
        <w:tc>
          <w:tcPr>
            <w:tcW w:w="5578" w:type="dxa"/>
            <w:tcBorders>
              <w:top w:val="single" w:sz="4" w:space="0" w:color="auto"/>
              <w:left w:val="single" w:sz="4" w:space="0" w:color="auto"/>
              <w:bottom w:val="single" w:sz="4" w:space="0" w:color="auto"/>
              <w:right w:val="single" w:sz="4" w:space="0" w:color="auto"/>
            </w:tcBorders>
            <w:vAlign w:val="center"/>
            <w:hideMark/>
          </w:tcPr>
          <w:p w14:paraId="1D0819E1" w14:textId="77777777" w:rsidR="000C6CDB" w:rsidRPr="000D14D6" w:rsidRDefault="000C6CDB" w:rsidP="000C6CDB">
            <w:pPr>
              <w:ind w:left="720"/>
              <w:rPr>
                <w:sz w:val="20"/>
                <w:lang w:val="en-US" w:eastAsia="en-US"/>
              </w:rPr>
            </w:pPr>
            <w:r w:rsidRPr="000D14D6">
              <w:rPr>
                <w:sz w:val="20"/>
                <w:lang w:val="en-US" w:eastAsia="en-US"/>
              </w:rPr>
              <w:t>South West WA</w:t>
            </w:r>
          </w:p>
        </w:tc>
        <w:tc>
          <w:tcPr>
            <w:tcW w:w="2420" w:type="dxa"/>
            <w:tcBorders>
              <w:top w:val="single" w:sz="4" w:space="0" w:color="auto"/>
              <w:left w:val="single" w:sz="4" w:space="0" w:color="auto"/>
              <w:bottom w:val="single" w:sz="4" w:space="0" w:color="auto"/>
              <w:right w:val="single" w:sz="4" w:space="0" w:color="auto"/>
            </w:tcBorders>
            <w:vAlign w:val="center"/>
          </w:tcPr>
          <w:p w14:paraId="5AD5811D" w14:textId="77777777" w:rsidR="000C6CDB" w:rsidRPr="000D14D6" w:rsidRDefault="000C6CDB" w:rsidP="000C6CDB">
            <w:pPr>
              <w:shd w:val="clear" w:color="auto" w:fill="FFFFFF" w:themeFill="background1"/>
              <w:spacing w:before="60" w:after="60"/>
              <w:jc w:val="center"/>
              <w:rPr>
                <w:szCs w:val="22"/>
                <w:lang w:eastAsia="en-US"/>
              </w:rPr>
            </w:pPr>
          </w:p>
        </w:tc>
        <w:tc>
          <w:tcPr>
            <w:tcW w:w="2222" w:type="dxa"/>
            <w:tcBorders>
              <w:top w:val="single" w:sz="4" w:space="0" w:color="auto"/>
              <w:left w:val="single" w:sz="4" w:space="0" w:color="auto"/>
              <w:bottom w:val="single" w:sz="4" w:space="0" w:color="auto"/>
              <w:right w:val="single" w:sz="4" w:space="0" w:color="auto"/>
            </w:tcBorders>
            <w:vAlign w:val="center"/>
            <w:hideMark/>
          </w:tcPr>
          <w:p w14:paraId="4BC70E1A" w14:textId="77777777" w:rsidR="000C6CDB" w:rsidRPr="000D14D6" w:rsidRDefault="000C6CDB" w:rsidP="000C6CDB">
            <w:pPr>
              <w:shd w:val="clear" w:color="auto" w:fill="FFFFFF" w:themeFill="background1"/>
              <w:spacing w:before="60" w:after="60"/>
              <w:jc w:val="center"/>
              <w:rPr>
                <w:szCs w:val="22"/>
                <w:lang w:eastAsia="en-US"/>
              </w:rPr>
            </w:pPr>
            <w:r w:rsidRPr="000D14D6">
              <w:rPr>
                <w:rFonts w:ascii="Wingdings" w:hAnsi="Wingdings"/>
                <w:sz w:val="20"/>
                <w:lang w:eastAsia="en-US"/>
              </w:rPr>
              <w:t></w:t>
            </w:r>
          </w:p>
        </w:tc>
      </w:tr>
      <w:tr w:rsidR="000C6CDB" w:rsidRPr="000D14D6" w14:paraId="38653F79" w14:textId="77777777" w:rsidTr="00F95202">
        <w:trPr>
          <w:cantSplit/>
          <w:trHeight w:val="522"/>
        </w:trPr>
        <w:tc>
          <w:tcPr>
            <w:tcW w:w="557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16C771B" w14:textId="77777777" w:rsidR="000C6CDB" w:rsidRPr="000D14D6" w:rsidRDefault="000C6CDB" w:rsidP="000C6CDB">
            <w:pPr>
              <w:rPr>
                <w:b/>
                <w:sz w:val="20"/>
                <w:lang w:eastAsia="en-US"/>
              </w:rPr>
            </w:pPr>
            <w:r w:rsidRPr="000D14D6">
              <w:rPr>
                <w:b/>
                <w:sz w:val="20"/>
                <w:lang w:eastAsia="en-US"/>
              </w:rPr>
              <w:t>Tasmania</w:t>
            </w:r>
          </w:p>
        </w:tc>
        <w:tc>
          <w:tcPr>
            <w:tcW w:w="242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9223507" w14:textId="77777777" w:rsidR="000C6CDB" w:rsidRPr="000D14D6" w:rsidRDefault="000C6CDB" w:rsidP="000C6CDB">
            <w:pPr>
              <w:outlineLvl w:val="1"/>
              <w:rPr>
                <w:b/>
                <w:sz w:val="28"/>
                <w:lang w:eastAsia="en-US"/>
              </w:rPr>
            </w:pPr>
          </w:p>
        </w:tc>
        <w:tc>
          <w:tcPr>
            <w:tcW w:w="22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0592ECD" w14:textId="77777777" w:rsidR="000C6CDB" w:rsidRPr="000D14D6" w:rsidRDefault="000C6CDB" w:rsidP="000C6CDB">
            <w:pPr>
              <w:outlineLvl w:val="1"/>
              <w:rPr>
                <w:b/>
                <w:sz w:val="28"/>
                <w:lang w:eastAsia="en-US"/>
              </w:rPr>
            </w:pPr>
          </w:p>
        </w:tc>
      </w:tr>
      <w:tr w:rsidR="000C6CDB" w:rsidRPr="000D14D6" w14:paraId="0EF94279" w14:textId="77777777" w:rsidTr="00F95202">
        <w:trPr>
          <w:cantSplit/>
          <w:trHeight w:val="415"/>
        </w:trPr>
        <w:tc>
          <w:tcPr>
            <w:tcW w:w="5578" w:type="dxa"/>
            <w:tcBorders>
              <w:top w:val="single" w:sz="4" w:space="0" w:color="auto"/>
              <w:left w:val="single" w:sz="4" w:space="0" w:color="auto"/>
              <w:bottom w:val="single" w:sz="4" w:space="0" w:color="auto"/>
              <w:right w:val="single" w:sz="4" w:space="0" w:color="auto"/>
            </w:tcBorders>
            <w:vAlign w:val="center"/>
            <w:hideMark/>
          </w:tcPr>
          <w:p w14:paraId="1F40C5FF" w14:textId="77777777" w:rsidR="000C6CDB" w:rsidRPr="000D14D6" w:rsidRDefault="000C6CDB" w:rsidP="000C6CDB">
            <w:pPr>
              <w:ind w:left="720"/>
              <w:rPr>
                <w:sz w:val="20"/>
                <w:lang w:val="en-US" w:eastAsia="en-US"/>
              </w:rPr>
            </w:pPr>
            <w:r w:rsidRPr="000D14D6">
              <w:rPr>
                <w:sz w:val="20"/>
                <w:lang w:val="en-US" w:eastAsia="en-US"/>
              </w:rPr>
              <w:t>Hobart and Southern Tasmania</w:t>
            </w:r>
          </w:p>
        </w:tc>
        <w:tc>
          <w:tcPr>
            <w:tcW w:w="2420" w:type="dxa"/>
            <w:tcBorders>
              <w:top w:val="single" w:sz="4" w:space="0" w:color="auto"/>
              <w:left w:val="single" w:sz="4" w:space="0" w:color="auto"/>
              <w:bottom w:val="single" w:sz="4" w:space="0" w:color="auto"/>
              <w:right w:val="single" w:sz="4" w:space="0" w:color="auto"/>
            </w:tcBorders>
            <w:vAlign w:val="center"/>
          </w:tcPr>
          <w:p w14:paraId="12F89497" w14:textId="77777777" w:rsidR="000C6CDB" w:rsidRPr="000D14D6" w:rsidRDefault="000C6CDB" w:rsidP="000C6CDB">
            <w:pPr>
              <w:shd w:val="clear" w:color="auto" w:fill="FFFFFF" w:themeFill="background1"/>
              <w:spacing w:before="60" w:after="60"/>
              <w:jc w:val="center"/>
              <w:rPr>
                <w:szCs w:val="22"/>
                <w:lang w:eastAsia="en-US"/>
              </w:rPr>
            </w:pPr>
          </w:p>
        </w:tc>
        <w:tc>
          <w:tcPr>
            <w:tcW w:w="2222" w:type="dxa"/>
            <w:tcBorders>
              <w:top w:val="single" w:sz="4" w:space="0" w:color="auto"/>
              <w:left w:val="single" w:sz="4" w:space="0" w:color="auto"/>
              <w:bottom w:val="single" w:sz="4" w:space="0" w:color="auto"/>
              <w:right w:val="single" w:sz="4" w:space="0" w:color="auto"/>
            </w:tcBorders>
            <w:vAlign w:val="center"/>
            <w:hideMark/>
          </w:tcPr>
          <w:p w14:paraId="65692D3C" w14:textId="77777777" w:rsidR="000C6CDB" w:rsidRPr="000D14D6" w:rsidRDefault="000C6CDB" w:rsidP="000C6CDB">
            <w:pPr>
              <w:shd w:val="clear" w:color="auto" w:fill="FFFFFF" w:themeFill="background1"/>
              <w:spacing w:before="60" w:after="60"/>
              <w:jc w:val="center"/>
              <w:rPr>
                <w:szCs w:val="22"/>
                <w:lang w:eastAsia="en-US"/>
              </w:rPr>
            </w:pPr>
            <w:r w:rsidRPr="000D14D6">
              <w:rPr>
                <w:rFonts w:ascii="Wingdings" w:hAnsi="Wingdings"/>
                <w:sz w:val="20"/>
                <w:lang w:eastAsia="en-US"/>
              </w:rPr>
              <w:t></w:t>
            </w:r>
          </w:p>
        </w:tc>
      </w:tr>
      <w:tr w:rsidR="000C6CDB" w:rsidRPr="000D14D6" w14:paraId="73BED297" w14:textId="77777777" w:rsidTr="00F95202">
        <w:trPr>
          <w:cantSplit/>
          <w:trHeight w:val="415"/>
        </w:trPr>
        <w:tc>
          <w:tcPr>
            <w:tcW w:w="5578" w:type="dxa"/>
            <w:tcBorders>
              <w:top w:val="single" w:sz="4" w:space="0" w:color="auto"/>
              <w:left w:val="single" w:sz="4" w:space="0" w:color="auto"/>
              <w:bottom w:val="single" w:sz="4" w:space="0" w:color="auto"/>
              <w:right w:val="single" w:sz="4" w:space="0" w:color="auto"/>
            </w:tcBorders>
            <w:vAlign w:val="center"/>
            <w:hideMark/>
          </w:tcPr>
          <w:p w14:paraId="0B77D01C" w14:textId="77777777" w:rsidR="000C6CDB" w:rsidRPr="000D14D6" w:rsidRDefault="000C6CDB" w:rsidP="000C6CDB">
            <w:pPr>
              <w:ind w:left="720"/>
              <w:rPr>
                <w:sz w:val="20"/>
                <w:lang w:val="en-US" w:eastAsia="en-US"/>
              </w:rPr>
            </w:pPr>
            <w:r w:rsidRPr="000D14D6">
              <w:rPr>
                <w:sz w:val="20"/>
                <w:lang w:val="en-US" w:eastAsia="en-US"/>
              </w:rPr>
              <w:t>North and North Western Tasmania</w:t>
            </w:r>
          </w:p>
        </w:tc>
        <w:tc>
          <w:tcPr>
            <w:tcW w:w="2420" w:type="dxa"/>
            <w:tcBorders>
              <w:top w:val="single" w:sz="4" w:space="0" w:color="auto"/>
              <w:left w:val="single" w:sz="4" w:space="0" w:color="auto"/>
              <w:bottom w:val="single" w:sz="4" w:space="0" w:color="auto"/>
              <w:right w:val="single" w:sz="4" w:space="0" w:color="auto"/>
            </w:tcBorders>
            <w:vAlign w:val="center"/>
          </w:tcPr>
          <w:p w14:paraId="0E7785D6" w14:textId="77777777" w:rsidR="000C6CDB" w:rsidRPr="000D14D6" w:rsidRDefault="000C6CDB" w:rsidP="000C6CDB">
            <w:pPr>
              <w:shd w:val="clear" w:color="auto" w:fill="FFFFFF" w:themeFill="background1"/>
              <w:spacing w:before="60" w:after="60"/>
              <w:jc w:val="center"/>
              <w:rPr>
                <w:szCs w:val="22"/>
                <w:lang w:eastAsia="en-US"/>
              </w:rPr>
            </w:pPr>
          </w:p>
        </w:tc>
        <w:tc>
          <w:tcPr>
            <w:tcW w:w="2222" w:type="dxa"/>
            <w:tcBorders>
              <w:top w:val="single" w:sz="4" w:space="0" w:color="auto"/>
              <w:left w:val="single" w:sz="4" w:space="0" w:color="auto"/>
              <w:bottom w:val="single" w:sz="4" w:space="0" w:color="auto"/>
              <w:right w:val="single" w:sz="4" w:space="0" w:color="auto"/>
            </w:tcBorders>
            <w:vAlign w:val="center"/>
            <w:hideMark/>
          </w:tcPr>
          <w:p w14:paraId="1A56170B" w14:textId="77777777" w:rsidR="000C6CDB" w:rsidRPr="000D14D6" w:rsidRDefault="000C6CDB" w:rsidP="000C6CDB">
            <w:pPr>
              <w:shd w:val="clear" w:color="auto" w:fill="FFFFFF" w:themeFill="background1"/>
              <w:spacing w:before="60" w:after="60"/>
              <w:jc w:val="center"/>
              <w:rPr>
                <w:szCs w:val="22"/>
                <w:lang w:eastAsia="en-US"/>
              </w:rPr>
            </w:pPr>
            <w:r w:rsidRPr="000D14D6">
              <w:rPr>
                <w:rFonts w:ascii="Wingdings" w:hAnsi="Wingdings"/>
                <w:sz w:val="20"/>
                <w:lang w:eastAsia="en-US"/>
              </w:rPr>
              <w:t></w:t>
            </w:r>
          </w:p>
        </w:tc>
      </w:tr>
      <w:tr w:rsidR="000C6CDB" w:rsidRPr="000D14D6" w14:paraId="65D766B0" w14:textId="77777777" w:rsidTr="00F95202">
        <w:trPr>
          <w:cantSplit/>
          <w:trHeight w:val="268"/>
        </w:trPr>
        <w:tc>
          <w:tcPr>
            <w:tcW w:w="557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AA1E3A3" w14:textId="77777777" w:rsidR="000C6CDB" w:rsidRPr="000D14D6" w:rsidRDefault="000C6CDB" w:rsidP="000C6CDB">
            <w:pPr>
              <w:rPr>
                <w:b/>
                <w:sz w:val="20"/>
                <w:lang w:eastAsia="en-US"/>
              </w:rPr>
            </w:pPr>
            <w:r w:rsidRPr="000D14D6">
              <w:rPr>
                <w:b/>
                <w:sz w:val="20"/>
                <w:lang w:eastAsia="en-US"/>
              </w:rPr>
              <w:t>Northern Territory</w:t>
            </w:r>
          </w:p>
        </w:tc>
        <w:tc>
          <w:tcPr>
            <w:tcW w:w="242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FA6DCED" w14:textId="77777777" w:rsidR="000C6CDB" w:rsidRPr="000D14D6" w:rsidRDefault="000C6CDB" w:rsidP="000C6CDB">
            <w:pPr>
              <w:outlineLvl w:val="1"/>
              <w:rPr>
                <w:b/>
                <w:sz w:val="28"/>
                <w:lang w:eastAsia="en-US"/>
              </w:rPr>
            </w:pPr>
          </w:p>
        </w:tc>
        <w:tc>
          <w:tcPr>
            <w:tcW w:w="22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F763B8D" w14:textId="77777777" w:rsidR="000C6CDB" w:rsidRPr="000D14D6" w:rsidRDefault="000C6CDB" w:rsidP="000C6CDB">
            <w:pPr>
              <w:outlineLvl w:val="1"/>
              <w:rPr>
                <w:b/>
                <w:sz w:val="28"/>
                <w:lang w:eastAsia="en-US"/>
              </w:rPr>
            </w:pPr>
          </w:p>
        </w:tc>
      </w:tr>
      <w:tr w:rsidR="000C6CDB" w:rsidRPr="000D14D6" w14:paraId="10987A29" w14:textId="77777777" w:rsidTr="00F95202">
        <w:trPr>
          <w:cantSplit/>
          <w:trHeight w:val="276"/>
        </w:trPr>
        <w:tc>
          <w:tcPr>
            <w:tcW w:w="5578" w:type="dxa"/>
            <w:tcBorders>
              <w:top w:val="single" w:sz="4" w:space="0" w:color="auto"/>
              <w:left w:val="single" w:sz="4" w:space="0" w:color="auto"/>
              <w:bottom w:val="single" w:sz="4" w:space="0" w:color="auto"/>
              <w:right w:val="single" w:sz="4" w:space="0" w:color="auto"/>
            </w:tcBorders>
            <w:vAlign w:val="center"/>
            <w:hideMark/>
          </w:tcPr>
          <w:p w14:paraId="138B5F4F" w14:textId="77777777" w:rsidR="000C6CDB" w:rsidRPr="000D14D6" w:rsidRDefault="000C6CDB" w:rsidP="000C6CDB">
            <w:pPr>
              <w:ind w:left="720"/>
              <w:rPr>
                <w:sz w:val="20"/>
                <w:lang w:eastAsia="en-US"/>
              </w:rPr>
            </w:pPr>
            <w:r w:rsidRPr="000D14D6">
              <w:rPr>
                <w:sz w:val="20"/>
                <w:lang w:eastAsia="en-US"/>
              </w:rPr>
              <w:t>Darwin (includes Alice Springs)</w:t>
            </w:r>
          </w:p>
        </w:tc>
        <w:tc>
          <w:tcPr>
            <w:tcW w:w="2420" w:type="dxa"/>
            <w:tcBorders>
              <w:top w:val="single" w:sz="4" w:space="0" w:color="auto"/>
              <w:left w:val="single" w:sz="4" w:space="0" w:color="auto"/>
              <w:bottom w:val="single" w:sz="4" w:space="0" w:color="auto"/>
              <w:right w:val="single" w:sz="4" w:space="0" w:color="auto"/>
            </w:tcBorders>
            <w:vAlign w:val="center"/>
            <w:hideMark/>
          </w:tcPr>
          <w:p w14:paraId="64D4065B" w14:textId="77777777" w:rsidR="000C6CDB" w:rsidRPr="000D14D6" w:rsidRDefault="000C6CDB" w:rsidP="000C6CDB">
            <w:pPr>
              <w:shd w:val="clear" w:color="auto" w:fill="FFFFFF" w:themeFill="background1"/>
              <w:spacing w:before="60" w:after="60"/>
              <w:jc w:val="center"/>
              <w:rPr>
                <w:sz w:val="20"/>
                <w:lang w:eastAsia="en-US"/>
              </w:rPr>
            </w:pPr>
            <w:r w:rsidRPr="000D14D6">
              <w:rPr>
                <w:rFonts w:ascii="Wingdings" w:hAnsi="Wingdings"/>
                <w:sz w:val="20"/>
                <w:lang w:eastAsia="en-US"/>
              </w:rPr>
              <w:t></w:t>
            </w:r>
          </w:p>
        </w:tc>
        <w:tc>
          <w:tcPr>
            <w:tcW w:w="2222" w:type="dxa"/>
            <w:tcBorders>
              <w:top w:val="single" w:sz="4" w:space="0" w:color="auto"/>
              <w:left w:val="single" w:sz="4" w:space="0" w:color="auto"/>
              <w:bottom w:val="single" w:sz="4" w:space="0" w:color="auto"/>
              <w:right w:val="single" w:sz="4" w:space="0" w:color="auto"/>
            </w:tcBorders>
            <w:vAlign w:val="center"/>
            <w:hideMark/>
          </w:tcPr>
          <w:p w14:paraId="3504B4CA" w14:textId="77777777" w:rsidR="000C6CDB" w:rsidRPr="000D14D6" w:rsidRDefault="000C6CDB" w:rsidP="000C6CDB">
            <w:pPr>
              <w:ind w:left="720"/>
              <w:rPr>
                <w:sz w:val="20"/>
                <w:lang w:eastAsia="en-US"/>
              </w:rPr>
            </w:pPr>
            <w:r w:rsidRPr="000D14D6">
              <w:rPr>
                <w:sz w:val="20"/>
                <w:lang w:eastAsia="en-US"/>
              </w:rPr>
              <w:t>Alice Springs</w:t>
            </w:r>
          </w:p>
        </w:tc>
      </w:tr>
    </w:tbl>
    <w:p w14:paraId="44932307" w14:textId="77777777" w:rsidR="000C6CDB" w:rsidRPr="000D14D6" w:rsidRDefault="000C6CDB" w:rsidP="000C6CDB">
      <w:pPr>
        <w:rPr>
          <w:b/>
          <w:color w:val="76923C" w:themeColor="accent3" w:themeShade="BF"/>
          <w:szCs w:val="22"/>
          <w:lang w:eastAsia="en-US"/>
        </w:rPr>
        <w:sectPr w:rsidR="000C6CDB" w:rsidRPr="000D14D6" w:rsidSect="00F95202">
          <w:headerReference w:type="even" r:id="rId35"/>
          <w:headerReference w:type="default" r:id="rId36"/>
          <w:footerReference w:type="even" r:id="rId37"/>
          <w:footerReference w:type="default" r:id="rId38"/>
          <w:headerReference w:type="first" r:id="rId39"/>
          <w:footerReference w:type="first" r:id="rId40"/>
          <w:type w:val="continuous"/>
          <w:pgSz w:w="11906" w:h="16838" w:code="9"/>
          <w:pgMar w:top="425" w:right="567" w:bottom="425" w:left="567" w:header="567" w:footer="567" w:gutter="284"/>
          <w:cols w:space="708"/>
          <w:docGrid w:linePitch="360"/>
        </w:sectPr>
      </w:pPr>
    </w:p>
    <w:tbl>
      <w:tblPr>
        <w:tblStyle w:val="TableGrid40"/>
        <w:tblpPr w:leftFromText="180" w:rightFromText="180" w:tblpY="750"/>
        <w:tblW w:w="1049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Caption w:val="Your Service Guarantee"/>
        <w:tblDescription w:val="Introduction to Service Guarantee information"/>
      </w:tblPr>
      <w:tblGrid>
        <w:gridCol w:w="10491"/>
      </w:tblGrid>
      <w:tr w:rsidR="000C6CDB" w:rsidRPr="000C6CDB" w14:paraId="433D9396" w14:textId="77777777" w:rsidTr="00F95202">
        <w:trPr>
          <w:trHeight w:val="836"/>
          <w:tblHeader/>
        </w:trPr>
        <w:tc>
          <w:tcPr>
            <w:tcW w:w="10491" w:type="dxa"/>
            <w:tcBorders>
              <w:bottom w:val="thinThickLargeGap" w:sz="24" w:space="0" w:color="auto"/>
            </w:tcBorders>
          </w:tcPr>
          <w:p w14:paraId="5BB39CDB" w14:textId="77777777" w:rsidR="000C6CDB" w:rsidRPr="000C6CDB" w:rsidRDefault="000C6CDB" w:rsidP="000C6CDB">
            <w:pPr>
              <w:rPr>
                <w:rFonts w:eastAsiaTheme="minorEastAsia"/>
                <w:sz w:val="20"/>
                <w:lang w:eastAsia="en-US"/>
              </w:rPr>
            </w:pPr>
            <w:r w:rsidRPr="000C6CDB">
              <w:rPr>
                <w:noProof/>
                <w:sz w:val="20"/>
              </w:rPr>
              <w:lastRenderedPageBreak/>
              <w:drawing>
                <wp:inline distT="0" distB="0" distL="0" distR="0" wp14:anchorId="04EB7D20" wp14:editId="592BE4CD">
                  <wp:extent cx="6080400" cy="1407600"/>
                  <wp:effectExtent l="0" t="0" r="0" b="2540"/>
                  <wp:docPr id="7" name="Picture 7" descr="Australian Government Department of Employ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14_0001 EMP Word Template navy_01-1.jpg"/>
                          <pic:cNvPicPr/>
                        </pic:nvPicPr>
                        <pic:blipFill rotWithShape="1">
                          <a:blip r:embed="rId41" cstate="print">
                            <a:extLst>
                              <a:ext uri="{28A0092B-C50C-407E-A947-70E740481C1C}">
                                <a14:useLocalDpi xmlns:a14="http://schemas.microsoft.com/office/drawing/2010/main" val="0"/>
                              </a:ext>
                            </a:extLst>
                          </a:blip>
                          <a:srcRect b="27179"/>
                          <a:stretch/>
                        </pic:blipFill>
                        <pic:spPr bwMode="auto">
                          <a:xfrm>
                            <a:off x="0" y="0"/>
                            <a:ext cx="6080400" cy="1407600"/>
                          </a:xfrm>
                          <a:prstGeom prst="rect">
                            <a:avLst/>
                          </a:prstGeom>
                          <a:ln>
                            <a:noFill/>
                          </a:ln>
                          <a:extLst>
                            <a:ext uri="{53640926-AAD7-44D8-BBD7-CCE9431645EC}">
                              <a14:shadowObscured xmlns:a14="http://schemas.microsoft.com/office/drawing/2010/main"/>
                            </a:ext>
                          </a:extLst>
                        </pic:spPr>
                      </pic:pic>
                    </a:graphicData>
                  </a:graphic>
                </wp:inline>
              </w:drawing>
            </w:r>
          </w:p>
          <w:p w14:paraId="14956B2F" w14:textId="77777777" w:rsidR="000C6CDB" w:rsidRPr="000C6CDB" w:rsidRDefault="000C6CDB" w:rsidP="00DD5CA9">
            <w:pPr>
              <w:spacing w:before="60" w:after="120"/>
              <w:jc w:val="center"/>
              <w:rPr>
                <w:rFonts w:eastAsiaTheme="minorEastAsia"/>
                <w:b/>
                <w:sz w:val="56"/>
                <w:szCs w:val="56"/>
                <w:lang w:eastAsia="en-US"/>
              </w:rPr>
            </w:pPr>
            <w:r w:rsidRPr="000C6CDB">
              <w:rPr>
                <w:rFonts w:eastAsiaTheme="minorEastAsia"/>
                <w:b/>
                <w:sz w:val="56"/>
                <w:szCs w:val="56"/>
                <w:lang w:eastAsia="en-US"/>
              </w:rPr>
              <w:t>Employment Services Guarantee</w:t>
            </w:r>
          </w:p>
        </w:tc>
      </w:tr>
      <w:tr w:rsidR="000C6CDB" w:rsidRPr="000C6CDB" w14:paraId="21245620" w14:textId="77777777" w:rsidTr="00F95202">
        <w:tc>
          <w:tcPr>
            <w:tcW w:w="10491" w:type="dxa"/>
            <w:tcBorders>
              <w:top w:val="thinThickLargeGap" w:sz="24" w:space="0" w:color="auto"/>
              <w:bottom w:val="thickThinLargeGap" w:sz="24" w:space="0" w:color="auto"/>
            </w:tcBorders>
          </w:tcPr>
          <w:p w14:paraId="2C53AD19" w14:textId="77777777" w:rsidR="000C6CDB" w:rsidRPr="000C6CDB" w:rsidRDefault="000C6CDB" w:rsidP="000C6CDB">
            <w:pPr>
              <w:rPr>
                <w:i/>
                <w:sz w:val="24"/>
                <w:szCs w:val="24"/>
                <w:lang w:eastAsia="en-US"/>
              </w:rPr>
            </w:pPr>
            <w:r w:rsidRPr="000C6CDB">
              <w:rPr>
                <w:i/>
                <w:sz w:val="24"/>
                <w:szCs w:val="24"/>
                <w:lang w:eastAsia="en-US"/>
              </w:rPr>
              <w:t>This Employment Services Guarantee reflects the Australian Government’s expectations of employment providers. It sets out the minimum level of service each job seeker can expect to receive, as well as the requirements they need to meet while looking for employment.</w:t>
            </w:r>
          </w:p>
        </w:tc>
      </w:tr>
    </w:tbl>
    <w:p w14:paraId="0A08CC64" w14:textId="77777777" w:rsidR="000C6CDB" w:rsidRPr="000C6CDB" w:rsidRDefault="000C6CDB" w:rsidP="000C6CDB">
      <w:pPr>
        <w:keepNext/>
        <w:keepLines/>
        <w:suppressAutoHyphens/>
        <w:spacing w:before="240" w:after="240"/>
        <w:ind w:left="737" w:hanging="737"/>
        <w:outlineLvl w:val="0"/>
        <w:rPr>
          <w:b/>
          <w:sz w:val="40"/>
          <w:szCs w:val="40"/>
          <w:lang w:eastAsia="en-US"/>
        </w:rPr>
      </w:pPr>
      <w:r w:rsidRPr="000C6CDB">
        <w:rPr>
          <w:b/>
          <w:sz w:val="40"/>
          <w:szCs w:val="40"/>
          <w:lang w:eastAsia="en-US"/>
        </w:rPr>
        <w:t>Annexure B3 – Service Guarantees</w:t>
      </w:r>
    </w:p>
    <w:p w14:paraId="0E95C5BD" w14:textId="77777777" w:rsidR="000C6CDB" w:rsidRPr="000C6CDB" w:rsidRDefault="000C6CDB" w:rsidP="000C6CDB">
      <w:pPr>
        <w:rPr>
          <w:rFonts w:eastAsiaTheme="majorEastAsia"/>
          <w:lang w:eastAsia="en-US"/>
        </w:rPr>
        <w:sectPr w:rsidR="000C6CDB" w:rsidRPr="000C6CDB" w:rsidSect="00F95202">
          <w:headerReference w:type="default" r:id="rId42"/>
          <w:type w:val="continuous"/>
          <w:pgSz w:w="11906" w:h="16838" w:code="9"/>
          <w:pgMar w:top="720" w:right="1133" w:bottom="284" w:left="851" w:header="284" w:footer="122" w:gutter="0"/>
          <w:cols w:space="1134"/>
          <w:titlePg/>
          <w:docGrid w:linePitch="360"/>
        </w:sectPr>
      </w:pPr>
      <w:r w:rsidRPr="000C6CDB">
        <w:rPr>
          <w:lang w:eastAsia="en-US"/>
        </w:rPr>
        <w:t xml:space="preserve">The Australian Government provides a range of services to help people looking for work. The Government delivers jobactive through a national network of providers, and people who need assistance to find work can access a range of help that’s based on their individual needs. The main objective of jobactive is to promote stronger workforce participation and help more job seekers move from welfare to work. </w:t>
      </w:r>
    </w:p>
    <w:p w14:paraId="22CF99FC" w14:textId="77777777" w:rsidR="000C6CDB" w:rsidRPr="000C6CDB" w:rsidRDefault="000C6CDB" w:rsidP="000C6CDB">
      <w:pPr>
        <w:rPr>
          <w:rFonts w:eastAsiaTheme="majorEastAsia"/>
          <w:b/>
          <w:sz w:val="28"/>
          <w:szCs w:val="28"/>
          <w:lang w:eastAsia="en-US"/>
        </w:rPr>
      </w:pPr>
      <w:r w:rsidRPr="000C6CDB">
        <w:rPr>
          <w:rFonts w:eastAsiaTheme="majorEastAsia"/>
          <w:b/>
          <w:sz w:val="28"/>
          <w:szCs w:val="28"/>
          <w:lang w:eastAsia="en-US"/>
        </w:rPr>
        <w:t>What you can expect from your provider</w:t>
      </w:r>
    </w:p>
    <w:p w14:paraId="1153267A" w14:textId="77777777" w:rsidR="000C6CDB" w:rsidRPr="000C6CDB" w:rsidRDefault="000C6CDB" w:rsidP="000C6CDB">
      <w:pPr>
        <w:rPr>
          <w:lang w:eastAsia="en-US"/>
        </w:rPr>
      </w:pPr>
      <w:r w:rsidRPr="000C6CDB">
        <w:rPr>
          <w:lang w:eastAsia="en-US"/>
        </w:rPr>
        <w:t>Your provider will:</w:t>
      </w:r>
    </w:p>
    <w:p w14:paraId="3DF7C633" w14:textId="77777777" w:rsidR="000C6CDB" w:rsidRPr="00BD37DD" w:rsidRDefault="000C6CDB" w:rsidP="00B54419">
      <w:pPr>
        <w:pStyle w:val="ListParagraph"/>
        <w:numPr>
          <w:ilvl w:val="0"/>
          <w:numId w:val="68"/>
        </w:numPr>
        <w:spacing w:after="120"/>
        <w:contextualSpacing/>
        <w:rPr>
          <w:rFonts w:asciiTheme="minorHAnsi" w:hAnsiTheme="minorHAnsi" w:cstheme="minorHAnsi"/>
          <w:szCs w:val="22"/>
        </w:rPr>
      </w:pPr>
      <w:r w:rsidRPr="00BD37DD">
        <w:rPr>
          <w:rFonts w:asciiTheme="minorHAnsi" w:hAnsiTheme="minorHAnsi" w:cstheme="minorHAnsi"/>
          <w:sz w:val="22"/>
          <w:szCs w:val="22"/>
        </w:rPr>
        <w:t>work with you to develop your Job Plan. This sets out the services you will receive and the minimum requirements you need to meet while you are on activity tested income support</w:t>
      </w:r>
    </w:p>
    <w:p w14:paraId="657B6EFD" w14:textId="77777777" w:rsidR="000C6CDB" w:rsidRPr="00BD37DD" w:rsidRDefault="000C6CDB" w:rsidP="00B54419">
      <w:pPr>
        <w:pStyle w:val="ListParagraph"/>
        <w:numPr>
          <w:ilvl w:val="0"/>
          <w:numId w:val="68"/>
        </w:numPr>
        <w:spacing w:after="120"/>
        <w:contextualSpacing/>
        <w:rPr>
          <w:rFonts w:asciiTheme="minorHAnsi" w:hAnsiTheme="minorHAnsi" w:cstheme="minorHAnsi"/>
          <w:sz w:val="22"/>
          <w:szCs w:val="22"/>
        </w:rPr>
      </w:pPr>
      <w:r w:rsidRPr="00BD37DD">
        <w:rPr>
          <w:rFonts w:asciiTheme="minorHAnsi" w:hAnsiTheme="minorHAnsi" w:cstheme="minorHAnsi"/>
          <w:sz w:val="22"/>
          <w:szCs w:val="22"/>
        </w:rPr>
        <w:t>identify your strengths and any challenges you face to increase your job readiness</w:t>
      </w:r>
    </w:p>
    <w:p w14:paraId="4B5DBF4B" w14:textId="77777777" w:rsidR="000C6CDB" w:rsidRPr="00BD37DD" w:rsidRDefault="000C6CDB" w:rsidP="00B54419">
      <w:pPr>
        <w:pStyle w:val="ListParagraph"/>
        <w:numPr>
          <w:ilvl w:val="0"/>
          <w:numId w:val="68"/>
        </w:numPr>
        <w:spacing w:after="120"/>
        <w:contextualSpacing/>
        <w:rPr>
          <w:rFonts w:asciiTheme="minorHAnsi" w:hAnsiTheme="minorHAnsi" w:cstheme="minorHAnsi"/>
          <w:sz w:val="22"/>
          <w:szCs w:val="22"/>
        </w:rPr>
      </w:pPr>
      <w:r w:rsidRPr="00BD37DD">
        <w:rPr>
          <w:rFonts w:asciiTheme="minorHAnsi" w:hAnsiTheme="minorHAnsi" w:cstheme="minorHAnsi"/>
          <w:sz w:val="22"/>
          <w:szCs w:val="22"/>
        </w:rPr>
        <w:t>refer you to suitable jobs</w:t>
      </w:r>
    </w:p>
    <w:p w14:paraId="668082DA" w14:textId="77777777" w:rsidR="000C6CDB" w:rsidRPr="00BD37DD" w:rsidRDefault="000C6CDB" w:rsidP="00B54419">
      <w:pPr>
        <w:pStyle w:val="ListParagraph"/>
        <w:numPr>
          <w:ilvl w:val="0"/>
          <w:numId w:val="68"/>
        </w:numPr>
        <w:spacing w:after="120"/>
        <w:contextualSpacing/>
        <w:rPr>
          <w:rFonts w:asciiTheme="minorHAnsi" w:hAnsiTheme="minorHAnsi" w:cstheme="minorHAnsi"/>
          <w:sz w:val="22"/>
          <w:szCs w:val="22"/>
        </w:rPr>
      </w:pPr>
      <w:r w:rsidRPr="00BD37DD">
        <w:rPr>
          <w:rFonts w:asciiTheme="minorHAnsi" w:hAnsiTheme="minorHAnsi" w:cstheme="minorHAnsi"/>
          <w:sz w:val="22"/>
          <w:szCs w:val="22"/>
        </w:rPr>
        <w:t>match you to a suitable Work for the Dole placement (where appropriate)</w:t>
      </w:r>
    </w:p>
    <w:p w14:paraId="6B28C088" w14:textId="77777777" w:rsidR="000C6CDB" w:rsidRPr="00BD37DD" w:rsidRDefault="000C6CDB" w:rsidP="00B54419">
      <w:pPr>
        <w:pStyle w:val="ListParagraph"/>
        <w:numPr>
          <w:ilvl w:val="0"/>
          <w:numId w:val="68"/>
        </w:numPr>
        <w:spacing w:after="120"/>
        <w:contextualSpacing/>
        <w:rPr>
          <w:rFonts w:asciiTheme="minorHAnsi" w:hAnsiTheme="minorHAnsi" w:cstheme="minorHAnsi"/>
          <w:sz w:val="22"/>
          <w:szCs w:val="22"/>
        </w:rPr>
      </w:pPr>
      <w:r w:rsidRPr="00BD37DD">
        <w:rPr>
          <w:rFonts w:asciiTheme="minorHAnsi" w:hAnsiTheme="minorHAnsi" w:cstheme="minorHAnsi"/>
          <w:sz w:val="22"/>
          <w:szCs w:val="22"/>
        </w:rPr>
        <w:t xml:space="preserve">reassess your needs if your circumstances change </w:t>
      </w:r>
    </w:p>
    <w:p w14:paraId="156F0B5C" w14:textId="77777777" w:rsidR="000C6CDB" w:rsidRPr="00BD37DD" w:rsidRDefault="000C6CDB" w:rsidP="00B54419">
      <w:pPr>
        <w:pStyle w:val="ListParagraph"/>
        <w:numPr>
          <w:ilvl w:val="0"/>
          <w:numId w:val="68"/>
        </w:numPr>
        <w:spacing w:after="120"/>
        <w:contextualSpacing/>
        <w:rPr>
          <w:rFonts w:asciiTheme="minorHAnsi" w:hAnsiTheme="minorHAnsi" w:cstheme="minorHAnsi"/>
          <w:sz w:val="22"/>
          <w:szCs w:val="22"/>
        </w:rPr>
      </w:pPr>
      <w:r w:rsidRPr="00BD37DD">
        <w:rPr>
          <w:rFonts w:asciiTheme="minorHAnsi" w:hAnsiTheme="minorHAnsi" w:cstheme="minorHAnsi"/>
          <w:sz w:val="22"/>
          <w:szCs w:val="22"/>
        </w:rPr>
        <w:t xml:space="preserve">help you with wage subsidies or relocation assistance (where appropriate) </w:t>
      </w:r>
    </w:p>
    <w:p w14:paraId="601375E7" w14:textId="77777777" w:rsidR="000C6CDB" w:rsidRPr="00BD37DD" w:rsidRDefault="000C6CDB" w:rsidP="00B54419">
      <w:pPr>
        <w:pStyle w:val="ListParagraph"/>
        <w:numPr>
          <w:ilvl w:val="0"/>
          <w:numId w:val="68"/>
        </w:numPr>
        <w:spacing w:after="120"/>
        <w:contextualSpacing/>
        <w:rPr>
          <w:rFonts w:asciiTheme="minorHAnsi" w:hAnsiTheme="minorHAnsi" w:cstheme="minorHAnsi"/>
          <w:sz w:val="22"/>
          <w:szCs w:val="22"/>
        </w:rPr>
      </w:pPr>
      <w:r w:rsidRPr="00BD37DD">
        <w:rPr>
          <w:rFonts w:asciiTheme="minorHAnsi" w:hAnsiTheme="minorHAnsi" w:cstheme="minorHAnsi"/>
          <w:sz w:val="22"/>
          <w:szCs w:val="22"/>
        </w:rPr>
        <w:t xml:space="preserve">keep in contact with you and your employer once you have started a job </w:t>
      </w:r>
    </w:p>
    <w:p w14:paraId="659F0292" w14:textId="77777777" w:rsidR="000C6CDB" w:rsidRPr="00BD37DD" w:rsidRDefault="000C6CDB" w:rsidP="00B54419">
      <w:pPr>
        <w:pStyle w:val="ListParagraph"/>
        <w:numPr>
          <w:ilvl w:val="0"/>
          <w:numId w:val="68"/>
        </w:numPr>
        <w:spacing w:after="120"/>
        <w:contextualSpacing/>
        <w:rPr>
          <w:rFonts w:asciiTheme="minorHAnsi" w:hAnsiTheme="minorHAnsi" w:cstheme="minorHAnsi"/>
          <w:sz w:val="22"/>
          <w:szCs w:val="22"/>
        </w:rPr>
      </w:pPr>
      <w:r w:rsidRPr="00BD37DD">
        <w:rPr>
          <w:rFonts w:asciiTheme="minorHAnsi" w:hAnsiTheme="minorHAnsi" w:cstheme="minorHAnsi"/>
          <w:sz w:val="22"/>
          <w:szCs w:val="22"/>
        </w:rPr>
        <w:t xml:space="preserve">provide the services that are set out in their  Service Delivery Plan </w:t>
      </w:r>
    </w:p>
    <w:p w14:paraId="20328B35" w14:textId="77777777" w:rsidR="000C6CDB" w:rsidRPr="000C6CDB" w:rsidRDefault="000C6CDB" w:rsidP="00B54419">
      <w:pPr>
        <w:pStyle w:val="ListParagraph"/>
        <w:numPr>
          <w:ilvl w:val="0"/>
          <w:numId w:val="68"/>
        </w:numPr>
        <w:spacing w:after="120"/>
        <w:contextualSpacing/>
        <w:rPr>
          <w:rFonts w:asciiTheme="minorHAnsi" w:hAnsiTheme="minorHAnsi" w:cstheme="minorHAnsi"/>
          <w:szCs w:val="22"/>
        </w:rPr>
      </w:pPr>
      <w:r w:rsidRPr="00BD37DD">
        <w:rPr>
          <w:rFonts w:asciiTheme="minorHAnsi" w:hAnsiTheme="minorHAnsi" w:cstheme="minorHAnsi"/>
          <w:sz w:val="22"/>
          <w:szCs w:val="22"/>
        </w:rPr>
        <w:t>treat you fairly and with respect in a culturally sensitive way.</w:t>
      </w:r>
    </w:p>
    <w:p w14:paraId="4E1346DF" w14:textId="77777777" w:rsidR="000C6CDB" w:rsidRPr="000C6CDB" w:rsidRDefault="000C6CDB" w:rsidP="000C6CDB">
      <w:pPr>
        <w:rPr>
          <w:rFonts w:eastAsiaTheme="majorEastAsia"/>
          <w:b/>
          <w:sz w:val="28"/>
          <w:szCs w:val="28"/>
          <w:lang w:eastAsia="en-US"/>
        </w:rPr>
      </w:pPr>
      <w:r w:rsidRPr="000C6CDB">
        <w:rPr>
          <w:rFonts w:eastAsiaTheme="majorEastAsia"/>
          <w:b/>
          <w:sz w:val="28"/>
          <w:szCs w:val="28"/>
          <w:lang w:eastAsia="en-US"/>
        </w:rPr>
        <w:t xml:space="preserve"> What is expected of you</w:t>
      </w:r>
    </w:p>
    <w:p w14:paraId="5492B1F3" w14:textId="77777777" w:rsidR="000C6CDB" w:rsidRPr="000C6CDB" w:rsidRDefault="000C6CDB" w:rsidP="000C6CDB">
      <w:pPr>
        <w:rPr>
          <w:lang w:eastAsia="en-US"/>
        </w:rPr>
      </w:pPr>
      <w:r w:rsidRPr="000C6CDB">
        <w:rPr>
          <w:lang w:eastAsia="en-US"/>
        </w:rPr>
        <w:t xml:space="preserve">There are some things you need to do, including: </w:t>
      </w:r>
    </w:p>
    <w:p w14:paraId="1AC1A86C" w14:textId="77777777" w:rsidR="000C6CDB" w:rsidRPr="00BD37DD" w:rsidRDefault="000C6CDB" w:rsidP="00B54419">
      <w:pPr>
        <w:pStyle w:val="ListParagraph"/>
        <w:numPr>
          <w:ilvl w:val="0"/>
          <w:numId w:val="68"/>
        </w:numPr>
        <w:spacing w:after="120"/>
        <w:contextualSpacing/>
        <w:rPr>
          <w:rFonts w:asciiTheme="minorHAnsi" w:hAnsiTheme="minorHAnsi" w:cstheme="minorHAnsi"/>
          <w:sz w:val="22"/>
          <w:szCs w:val="22"/>
        </w:rPr>
      </w:pPr>
      <w:r w:rsidRPr="00BD37DD">
        <w:rPr>
          <w:rFonts w:asciiTheme="minorHAnsi" w:hAnsiTheme="minorHAnsi" w:cstheme="minorHAnsi"/>
          <w:sz w:val="22"/>
          <w:szCs w:val="22"/>
        </w:rPr>
        <w:t>do everything you have agreed to do in your Job Plan</w:t>
      </w:r>
    </w:p>
    <w:p w14:paraId="1266F55A" w14:textId="77777777" w:rsidR="000C6CDB" w:rsidRPr="00BD37DD" w:rsidRDefault="000C6CDB" w:rsidP="00B54419">
      <w:pPr>
        <w:pStyle w:val="ListParagraph"/>
        <w:numPr>
          <w:ilvl w:val="0"/>
          <w:numId w:val="68"/>
        </w:numPr>
        <w:spacing w:after="120"/>
        <w:contextualSpacing/>
        <w:rPr>
          <w:rFonts w:asciiTheme="minorHAnsi" w:hAnsiTheme="minorHAnsi" w:cstheme="minorHAnsi"/>
          <w:sz w:val="22"/>
          <w:szCs w:val="22"/>
        </w:rPr>
      </w:pPr>
      <w:r w:rsidRPr="00BD37DD">
        <w:rPr>
          <w:rFonts w:asciiTheme="minorHAnsi" w:hAnsiTheme="minorHAnsi" w:cstheme="minorHAnsi"/>
          <w:sz w:val="22"/>
          <w:szCs w:val="22"/>
        </w:rPr>
        <w:t xml:space="preserve">accept any suitable job </w:t>
      </w:r>
    </w:p>
    <w:p w14:paraId="12DF476E" w14:textId="77777777" w:rsidR="000C6CDB" w:rsidRPr="00BD37DD" w:rsidRDefault="000C6CDB" w:rsidP="00B54419">
      <w:pPr>
        <w:pStyle w:val="ListParagraph"/>
        <w:numPr>
          <w:ilvl w:val="0"/>
          <w:numId w:val="68"/>
        </w:numPr>
        <w:spacing w:after="120"/>
        <w:contextualSpacing/>
        <w:rPr>
          <w:rFonts w:asciiTheme="minorHAnsi" w:hAnsiTheme="minorHAnsi" w:cstheme="minorHAnsi"/>
          <w:sz w:val="22"/>
          <w:szCs w:val="22"/>
        </w:rPr>
      </w:pPr>
      <w:r w:rsidRPr="00BD37DD">
        <w:rPr>
          <w:rFonts w:asciiTheme="minorHAnsi" w:hAnsiTheme="minorHAnsi" w:cstheme="minorHAnsi"/>
          <w:sz w:val="22"/>
          <w:szCs w:val="22"/>
        </w:rPr>
        <w:t xml:space="preserve">make every effort to get and keep a job </w:t>
      </w:r>
    </w:p>
    <w:p w14:paraId="1AC3F040" w14:textId="77777777" w:rsidR="000C6CDB" w:rsidRPr="00BD37DD" w:rsidRDefault="000C6CDB" w:rsidP="00B54419">
      <w:pPr>
        <w:pStyle w:val="ListParagraph"/>
        <w:numPr>
          <w:ilvl w:val="0"/>
          <w:numId w:val="68"/>
        </w:numPr>
        <w:spacing w:after="120"/>
        <w:contextualSpacing/>
        <w:rPr>
          <w:rFonts w:asciiTheme="minorHAnsi" w:hAnsiTheme="minorHAnsi" w:cstheme="minorHAnsi"/>
          <w:sz w:val="22"/>
          <w:szCs w:val="22"/>
        </w:rPr>
      </w:pPr>
      <w:r w:rsidRPr="00BD37DD">
        <w:rPr>
          <w:rFonts w:asciiTheme="minorHAnsi" w:hAnsiTheme="minorHAnsi" w:cstheme="minorHAnsi"/>
          <w:sz w:val="22"/>
          <w:szCs w:val="22"/>
        </w:rPr>
        <w:t>do the required number of job searches in your Job Plan</w:t>
      </w:r>
    </w:p>
    <w:p w14:paraId="69E47DF2" w14:textId="77777777" w:rsidR="000C6CDB" w:rsidRPr="000C6CDB" w:rsidRDefault="000C6CDB" w:rsidP="00B54419">
      <w:pPr>
        <w:pStyle w:val="ListParagraph"/>
        <w:numPr>
          <w:ilvl w:val="0"/>
          <w:numId w:val="68"/>
        </w:numPr>
        <w:spacing w:after="120"/>
        <w:contextualSpacing/>
        <w:rPr>
          <w:rFonts w:asciiTheme="minorHAnsi" w:hAnsiTheme="minorHAnsi" w:cstheme="minorHAnsi"/>
          <w:szCs w:val="22"/>
        </w:rPr>
      </w:pPr>
      <w:r w:rsidRPr="00BD37DD">
        <w:rPr>
          <w:rFonts w:asciiTheme="minorHAnsi" w:hAnsiTheme="minorHAnsi" w:cstheme="minorHAnsi"/>
          <w:sz w:val="22"/>
          <w:szCs w:val="22"/>
        </w:rPr>
        <w:t xml:space="preserve">meet your annual activity requirements—such as taking part in Work for the Dole—as outlined in your Job Plan </w:t>
      </w:r>
    </w:p>
    <w:p w14:paraId="7DC09DAD" w14:textId="77777777" w:rsidR="000C6CDB" w:rsidRPr="00BD37DD" w:rsidRDefault="000C6CDB" w:rsidP="00B54419">
      <w:pPr>
        <w:pStyle w:val="ListParagraph"/>
        <w:numPr>
          <w:ilvl w:val="0"/>
          <w:numId w:val="68"/>
        </w:numPr>
        <w:spacing w:after="120"/>
        <w:contextualSpacing/>
        <w:rPr>
          <w:rFonts w:asciiTheme="minorHAnsi" w:hAnsiTheme="minorHAnsi" w:cstheme="minorHAnsi"/>
          <w:sz w:val="22"/>
          <w:szCs w:val="22"/>
        </w:rPr>
      </w:pPr>
      <w:r w:rsidRPr="00BD37DD">
        <w:rPr>
          <w:rFonts w:asciiTheme="minorHAnsi" w:hAnsiTheme="minorHAnsi" w:cstheme="minorHAnsi"/>
          <w:sz w:val="22"/>
          <w:szCs w:val="22"/>
        </w:rPr>
        <w:t xml:space="preserve">contact your provider as soon as possible if you are unable to attend an appointment or do an activity </w:t>
      </w:r>
    </w:p>
    <w:p w14:paraId="616E0436" w14:textId="77777777" w:rsidR="000C6CDB" w:rsidRPr="000C6CDB" w:rsidRDefault="000C6CDB" w:rsidP="00B54419">
      <w:pPr>
        <w:pStyle w:val="ListParagraph"/>
        <w:numPr>
          <w:ilvl w:val="0"/>
          <w:numId w:val="68"/>
        </w:numPr>
        <w:spacing w:after="120"/>
        <w:contextualSpacing/>
        <w:rPr>
          <w:rFonts w:asciiTheme="minorHAnsi" w:hAnsiTheme="minorHAnsi" w:cstheme="minorHAnsi"/>
          <w:szCs w:val="22"/>
        </w:rPr>
      </w:pPr>
      <w:r w:rsidRPr="00BD37DD">
        <w:rPr>
          <w:rFonts w:asciiTheme="minorHAnsi" w:hAnsiTheme="minorHAnsi" w:cstheme="minorHAnsi"/>
          <w:sz w:val="22"/>
          <w:szCs w:val="22"/>
        </w:rPr>
        <w:t>notify your provider of any changes in your circumstances.</w:t>
      </w:r>
    </w:p>
    <w:p w14:paraId="54A469F3" w14:textId="77777777" w:rsidR="000C6CDB" w:rsidRPr="000C6CDB" w:rsidRDefault="000C6CDB" w:rsidP="000C6CDB">
      <w:pPr>
        <w:rPr>
          <w:lang w:eastAsia="en-US"/>
        </w:rPr>
      </w:pPr>
      <w:r w:rsidRPr="000C6CDB">
        <w:rPr>
          <w:lang w:eastAsia="en-US"/>
        </w:rPr>
        <w:t>If you fail to do any of the above it could affect your income support payments.</w:t>
      </w:r>
    </w:p>
    <w:p w14:paraId="4281836B" w14:textId="77777777" w:rsidR="000C6CDB" w:rsidRPr="000C6CDB" w:rsidRDefault="000C6CDB" w:rsidP="000C6CDB">
      <w:pPr>
        <w:rPr>
          <w:rFonts w:eastAsiaTheme="majorEastAsia"/>
          <w:b/>
          <w:sz w:val="28"/>
          <w:szCs w:val="28"/>
          <w:lang w:eastAsia="en-US"/>
        </w:rPr>
      </w:pPr>
      <w:r w:rsidRPr="000C6CDB">
        <w:rPr>
          <w:rFonts w:eastAsiaTheme="majorEastAsia"/>
          <w:b/>
          <w:sz w:val="28"/>
          <w:szCs w:val="28"/>
          <w:lang w:eastAsia="en-US"/>
        </w:rPr>
        <w:t>Your personal information is confidential</w:t>
      </w:r>
    </w:p>
    <w:p w14:paraId="7D9B682C" w14:textId="77777777" w:rsidR="000C6CDB" w:rsidRPr="000C6CDB" w:rsidRDefault="000C6CDB" w:rsidP="000C6CDB">
      <w:pPr>
        <w:rPr>
          <w:lang w:eastAsia="en-US"/>
        </w:rPr>
      </w:pPr>
      <w:r w:rsidRPr="000C6CDB">
        <w:rPr>
          <w:lang w:eastAsia="en-US"/>
        </w:rPr>
        <w:t>Your personal information is protected by law, including the Privacy Act 1988. Your provider will only tell employers things about you that relate to job opportunities or, with your permission, your employment with them.</w:t>
      </w:r>
    </w:p>
    <w:p w14:paraId="4DF86B0D" w14:textId="77777777" w:rsidR="000C6CDB" w:rsidRPr="000C6CDB" w:rsidRDefault="000C6CDB" w:rsidP="000C6CDB">
      <w:pPr>
        <w:rPr>
          <w:lang w:eastAsia="en-US"/>
        </w:rPr>
      </w:pPr>
      <w:r w:rsidRPr="000C6CDB">
        <w:rPr>
          <w:lang w:eastAsia="en-US"/>
        </w:rPr>
        <w:t>Your provider may also share information with other government agencies if they need to, to make sure you are getting the right level of support. These agencies may contact your employer to check that the information they have is correct.</w:t>
      </w:r>
    </w:p>
    <w:p w14:paraId="4E2FB05B" w14:textId="77777777" w:rsidR="000C6CDB" w:rsidRPr="000C6CDB" w:rsidRDefault="000C6CDB" w:rsidP="000C6CDB">
      <w:pPr>
        <w:rPr>
          <w:lang w:eastAsia="en-US"/>
        </w:rPr>
      </w:pPr>
      <w:r w:rsidRPr="000C6CDB">
        <w:rPr>
          <w:lang w:eastAsia="en-US"/>
        </w:rPr>
        <w:t>You can ask to get access to any information your provider holds about you, and have it corrected if needed.</w:t>
      </w:r>
    </w:p>
    <w:p w14:paraId="168D7CB6" w14:textId="77777777" w:rsidR="000C6CDB" w:rsidRPr="000C6CDB" w:rsidRDefault="000C6CDB" w:rsidP="000C6CDB">
      <w:pPr>
        <w:rPr>
          <w:rFonts w:eastAsiaTheme="majorEastAsia"/>
          <w:b/>
          <w:sz w:val="28"/>
          <w:szCs w:val="28"/>
          <w:lang w:eastAsia="en-US"/>
        </w:rPr>
      </w:pPr>
      <w:r w:rsidRPr="000C6CDB">
        <w:rPr>
          <w:rFonts w:eastAsiaTheme="majorEastAsia"/>
          <w:b/>
          <w:sz w:val="28"/>
          <w:szCs w:val="28"/>
          <w:lang w:eastAsia="en-US"/>
        </w:rPr>
        <w:t xml:space="preserve">Compliments, suggestions or complaints </w:t>
      </w:r>
    </w:p>
    <w:p w14:paraId="4CF609F0" w14:textId="77777777" w:rsidR="000C6CDB" w:rsidRPr="000C6CDB" w:rsidRDefault="000C6CDB" w:rsidP="000C6CDB">
      <w:pPr>
        <w:rPr>
          <w:lang w:eastAsia="en-US"/>
        </w:rPr>
      </w:pPr>
      <w:r w:rsidRPr="000C6CDB">
        <w:rPr>
          <w:lang w:eastAsia="en-US"/>
        </w:rPr>
        <w:t xml:space="preserve">Your views about the service you receive are important. The Department of Employment and your provider value any feedback you may have. </w:t>
      </w:r>
    </w:p>
    <w:p w14:paraId="15E82265" w14:textId="77777777" w:rsidR="000C6CDB" w:rsidRPr="000C6CDB" w:rsidRDefault="000C6CDB" w:rsidP="000C6CDB">
      <w:pPr>
        <w:rPr>
          <w:lang w:eastAsia="en-US"/>
        </w:rPr>
      </w:pPr>
      <w:r w:rsidRPr="000C6CDB">
        <w:rPr>
          <w:lang w:eastAsia="en-US"/>
        </w:rPr>
        <w:t xml:space="preserve">If you don’t think you are receiving the right help and would like to make a complaint, please talk to your provider first. Your provider will offer a feedback process which is fair and will try to resolve your concerns. </w:t>
      </w:r>
    </w:p>
    <w:p w14:paraId="057C26E1" w14:textId="77777777" w:rsidR="000C6CDB" w:rsidRPr="000C6CDB" w:rsidRDefault="000C6CDB" w:rsidP="000C6CDB">
      <w:pPr>
        <w:rPr>
          <w:lang w:eastAsia="en-US"/>
        </w:rPr>
      </w:pPr>
      <w:r w:rsidRPr="000C6CDB">
        <w:rPr>
          <w:lang w:eastAsia="en-US"/>
        </w:rPr>
        <w:t xml:space="preserve">If you feel you can’t talk to your provider, or you are still not happy, you can contact the Department of Employment’s National Customer Service Line on </w:t>
      </w:r>
      <w:r w:rsidRPr="000C6CDB">
        <w:rPr>
          <w:lang w:eastAsia="en-US"/>
        </w:rPr>
        <w:lastRenderedPageBreak/>
        <w:t xml:space="preserve">1800 805 260 (free call from land lines) or email </w:t>
      </w:r>
      <w:hyperlink r:id="rId43" w:history="1">
        <w:r w:rsidR="00BD37DD" w:rsidRPr="007B055A">
          <w:rPr>
            <w:rStyle w:val="Hyperlink"/>
            <w:szCs w:val="22"/>
            <w:lang w:eastAsia="en-US"/>
          </w:rPr>
          <w:t>nationalcustomerserviceline@employment.gov.au</w:t>
        </w:r>
      </w:hyperlink>
      <w:r w:rsidR="00BD37DD">
        <w:rPr>
          <w:szCs w:val="22"/>
          <w:lang w:eastAsia="en-US"/>
        </w:rPr>
        <w:t>.</w:t>
      </w:r>
      <w:r w:rsidRPr="000C6CDB">
        <w:rPr>
          <w:lang w:eastAsia="en-US"/>
        </w:rPr>
        <w:t xml:space="preserve"> </w:t>
      </w:r>
    </w:p>
    <w:p w14:paraId="06EC4355" w14:textId="77777777" w:rsidR="000C6CDB" w:rsidRPr="000C6CDB" w:rsidRDefault="000C6CDB" w:rsidP="000C6CDB">
      <w:pPr>
        <w:rPr>
          <w:lang w:eastAsia="en-US"/>
        </w:rPr>
      </w:pPr>
      <w:r w:rsidRPr="000C6CDB">
        <w:rPr>
          <w:lang w:eastAsia="en-US"/>
        </w:rPr>
        <w:t>If you have suggestions to improve the service that you are getting or would like to make a compliment about the help you have received, please let your provider know or call the National Customer Service Line.</w:t>
      </w:r>
    </w:p>
    <w:p w14:paraId="30DFD332" w14:textId="77777777" w:rsidR="000C6CDB" w:rsidRPr="000C6CDB" w:rsidRDefault="000C6CDB" w:rsidP="000C6CDB">
      <w:pPr>
        <w:rPr>
          <w:lang w:eastAsia="en-US"/>
        </w:rPr>
      </w:pPr>
      <w:r w:rsidRPr="000C6CDB">
        <w:rPr>
          <w:lang w:eastAsia="en-US"/>
        </w:rPr>
        <w:t xml:space="preserve">If you have any concerns about your income support payments, you should contact the </w:t>
      </w:r>
      <w:hyperlink r:id="rId44" w:history="1">
        <w:r w:rsidRPr="000B7249">
          <w:rPr>
            <w:rStyle w:val="Hyperlink"/>
            <w:lang w:eastAsia="en-US"/>
          </w:rPr>
          <w:t>Department of Human Services</w:t>
        </w:r>
      </w:hyperlink>
      <w:r w:rsidRPr="000C6CDB">
        <w:rPr>
          <w:lang w:eastAsia="en-US"/>
        </w:rPr>
        <w:t>.</w:t>
      </w:r>
    </w:p>
    <w:p w14:paraId="15B5EB4D" w14:textId="77777777" w:rsidR="000C6CDB" w:rsidRPr="000C6CDB" w:rsidRDefault="000C6CDB" w:rsidP="000C6CDB">
      <w:pPr>
        <w:rPr>
          <w:lang w:eastAsia="en-US"/>
        </w:rPr>
      </w:pPr>
    </w:p>
    <w:p w14:paraId="7F109D0B" w14:textId="77777777" w:rsidR="000C6CDB" w:rsidRPr="000C6CDB" w:rsidRDefault="000C6CDB" w:rsidP="000C6CDB">
      <w:pPr>
        <w:rPr>
          <w:rFonts w:eastAsiaTheme="majorEastAsia"/>
          <w:sz w:val="20"/>
          <w:lang w:eastAsia="en-US"/>
        </w:rPr>
        <w:sectPr w:rsidR="000C6CDB" w:rsidRPr="000C6CDB" w:rsidSect="00F95202">
          <w:headerReference w:type="default" r:id="rId45"/>
          <w:type w:val="continuous"/>
          <w:pgSz w:w="11906" w:h="16838" w:code="9"/>
          <w:pgMar w:top="425" w:right="567" w:bottom="425" w:left="567" w:header="284" w:footer="122" w:gutter="0"/>
          <w:cols w:num="2" w:space="1134"/>
          <w:titlePg/>
          <w:docGrid w:linePitch="360"/>
        </w:sectPr>
      </w:pPr>
    </w:p>
    <w:p w14:paraId="3B65B86A" w14:textId="77777777" w:rsidR="000C6CDB" w:rsidRPr="000C6CDB" w:rsidRDefault="000C6CDB" w:rsidP="000C6CDB">
      <w:pPr>
        <w:rPr>
          <w:sz w:val="20"/>
          <w:lang w:eastAsia="en-US"/>
        </w:rPr>
        <w:sectPr w:rsidR="000C6CDB" w:rsidRPr="000C6CDB" w:rsidSect="00F95202">
          <w:headerReference w:type="even" r:id="rId46"/>
          <w:headerReference w:type="default" r:id="rId47"/>
          <w:footerReference w:type="even" r:id="rId48"/>
          <w:headerReference w:type="first" r:id="rId49"/>
          <w:footerReference w:type="first" r:id="rId50"/>
          <w:pgSz w:w="11906" w:h="16838" w:code="9"/>
          <w:pgMar w:top="425" w:right="567" w:bottom="425" w:left="567" w:header="283" w:footer="567" w:gutter="284"/>
          <w:cols w:space="708"/>
          <w:docGrid w:linePitch="360"/>
        </w:sectPr>
      </w:pPr>
      <w:r w:rsidRPr="000C6CDB">
        <w:rPr>
          <w:noProof/>
          <w:sz w:val="20"/>
        </w:rPr>
        <w:lastRenderedPageBreak/>
        <w:drawing>
          <wp:inline distT="0" distB="0" distL="0" distR="0" wp14:anchorId="03F584D0" wp14:editId="7CF4C818">
            <wp:extent cx="6080954" cy="1406648"/>
            <wp:effectExtent l="0" t="0" r="0" b="3175"/>
            <wp:docPr id="8" name="Picture 8" descr="Australian Government Department of Employ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14_0001 EMP Word Template navy_01-1.jpg"/>
                    <pic:cNvPicPr/>
                  </pic:nvPicPr>
                  <pic:blipFill rotWithShape="1">
                    <a:blip r:embed="rId41" cstate="print">
                      <a:extLst>
                        <a:ext uri="{28A0092B-C50C-407E-A947-70E740481C1C}">
                          <a14:useLocalDpi xmlns:a14="http://schemas.microsoft.com/office/drawing/2010/main" val="0"/>
                        </a:ext>
                      </a:extLst>
                    </a:blip>
                    <a:srcRect b="27179"/>
                    <a:stretch/>
                  </pic:blipFill>
                  <pic:spPr bwMode="auto">
                    <a:xfrm>
                      <a:off x="0" y="0"/>
                      <a:ext cx="6080954" cy="1406648"/>
                    </a:xfrm>
                    <a:prstGeom prst="rect">
                      <a:avLst/>
                    </a:prstGeom>
                    <a:ln>
                      <a:noFill/>
                    </a:ln>
                    <a:extLst>
                      <a:ext uri="{53640926-AAD7-44D8-BBD7-CCE9431645EC}">
                        <a14:shadowObscured xmlns:a14="http://schemas.microsoft.com/office/drawing/2010/main"/>
                      </a:ext>
                    </a:extLst>
                  </pic:spPr>
                </pic:pic>
              </a:graphicData>
            </a:graphic>
          </wp:inline>
        </w:drawing>
      </w:r>
    </w:p>
    <w:tbl>
      <w:tblPr>
        <w:tblStyle w:val="TableGrid50"/>
        <w:tblW w:w="10632" w:type="dxa"/>
        <w:tblInd w:w="-4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Caption w:val="Your Service Guarantee - For Volunteers"/>
        <w:tblDescription w:val="As your Employment Provider we will: &#10;• explain clearly what services you can receive, what you need to do and what we will do for you, including how we will work together to help you get and keep a job&#10;• provide the support that you need so that you find work as quickly as possible&#10;• treat you fairly and with respect &#10;ensure our staff provide services in a culturally sensitive way and take account of your personal responsibilities or other factors that impact on your ability to work. &#10;"/>
      </w:tblPr>
      <w:tblGrid>
        <w:gridCol w:w="10632"/>
      </w:tblGrid>
      <w:tr w:rsidR="000C6CDB" w:rsidRPr="000C6CDB" w14:paraId="3CEB6336" w14:textId="77777777" w:rsidTr="00F95202">
        <w:trPr>
          <w:trHeight w:val="836"/>
          <w:tblHeader/>
        </w:trPr>
        <w:tc>
          <w:tcPr>
            <w:tcW w:w="10632" w:type="dxa"/>
            <w:tcBorders>
              <w:bottom w:val="thinThickLargeGap" w:sz="24" w:space="0" w:color="auto"/>
            </w:tcBorders>
          </w:tcPr>
          <w:p w14:paraId="48609971" w14:textId="77777777" w:rsidR="000C6CDB" w:rsidRPr="000C6CDB" w:rsidRDefault="000C6CDB" w:rsidP="000C6CDB">
            <w:pPr>
              <w:spacing w:after="120"/>
              <w:jc w:val="center"/>
              <w:rPr>
                <w:rFonts w:eastAsiaTheme="majorEastAsia"/>
                <w:i/>
                <w:sz w:val="40"/>
                <w:szCs w:val="40"/>
                <w:lang w:eastAsia="en-US"/>
                <w14:scene3d>
                  <w14:camera w14:prst="orthographicFront"/>
                  <w14:lightRig w14:rig="threePt" w14:dir="t">
                    <w14:rot w14:lat="0" w14:lon="0" w14:rev="0"/>
                  </w14:lightRig>
                </w14:scene3d>
              </w:rPr>
            </w:pPr>
            <w:r w:rsidRPr="000C6CDB">
              <w:rPr>
                <w:rFonts w:eastAsiaTheme="minorEastAsia"/>
                <w:b/>
                <w:sz w:val="40"/>
                <w:szCs w:val="40"/>
                <w:lang w:eastAsia="en-US"/>
              </w:rPr>
              <w:t>Employment Services Guarantee</w:t>
            </w:r>
            <w:r w:rsidRPr="000C6CDB" w:rsidDel="00FF4FF7">
              <w:rPr>
                <w:rFonts w:eastAsiaTheme="majorEastAsia"/>
                <w:sz w:val="20"/>
                <w:lang w:eastAsia="en-US"/>
              </w:rPr>
              <w:t xml:space="preserve"> </w:t>
            </w:r>
            <w:r w:rsidRPr="000C6CDB">
              <w:rPr>
                <w:rFonts w:eastAsiaTheme="majorEastAsia"/>
                <w:sz w:val="20"/>
                <w:lang w:eastAsia="en-US"/>
              </w:rPr>
              <w:br/>
            </w:r>
            <w:r w:rsidRPr="000C6CDB">
              <w:rPr>
                <w:rFonts w:eastAsiaTheme="minorEastAsia"/>
                <w:sz w:val="32"/>
                <w:szCs w:val="32"/>
                <w:lang w:eastAsia="en-US"/>
              </w:rPr>
              <w:t>For Volunteers</w:t>
            </w:r>
          </w:p>
        </w:tc>
      </w:tr>
      <w:tr w:rsidR="000C6CDB" w:rsidRPr="000C6CDB" w14:paraId="0595F721" w14:textId="77777777" w:rsidTr="00F95202">
        <w:tc>
          <w:tcPr>
            <w:tcW w:w="10632" w:type="dxa"/>
            <w:tcBorders>
              <w:top w:val="thinThickLargeGap" w:sz="24" w:space="0" w:color="auto"/>
              <w:bottom w:val="thickThinLargeGap" w:sz="24" w:space="0" w:color="auto"/>
            </w:tcBorders>
          </w:tcPr>
          <w:p w14:paraId="2D49DC52" w14:textId="77777777" w:rsidR="000C6CDB" w:rsidRPr="000C6CDB" w:rsidRDefault="000C6CDB" w:rsidP="000C6CDB">
            <w:pPr>
              <w:rPr>
                <w:i/>
                <w:lang w:eastAsia="en-US"/>
              </w:rPr>
            </w:pPr>
            <w:r w:rsidRPr="000C6CDB">
              <w:rPr>
                <w:i/>
                <w:lang w:eastAsia="en-US"/>
              </w:rPr>
              <w:t>This Employment Services Guarantee reflects the Australian Government’s expectations of employment providers. It sets out the minimum level of service each job seeker can expect to receive.</w:t>
            </w:r>
          </w:p>
        </w:tc>
      </w:tr>
    </w:tbl>
    <w:p w14:paraId="65366F73" w14:textId="77777777" w:rsidR="000C6CDB" w:rsidRPr="000C6CDB" w:rsidRDefault="000C6CDB" w:rsidP="000C6CDB">
      <w:pPr>
        <w:rPr>
          <w:rFonts w:eastAsiaTheme="majorEastAsia"/>
          <w:lang w:eastAsia="en-US"/>
        </w:rPr>
      </w:pPr>
      <w:r w:rsidRPr="000C6CDB">
        <w:rPr>
          <w:lang w:eastAsia="en-US"/>
        </w:rPr>
        <w:t>The Australian Government provides a range of services to help people looking for work. The Government delivers jobactive through a national network of providers, and people who need assistance to find work can access a range of help that’s based on their individual needs. The main objective of jobactive is to promote stronger workforce participation and help more job seekers move from welfare to work.</w:t>
      </w:r>
    </w:p>
    <w:p w14:paraId="745E6D09" w14:textId="77777777" w:rsidR="000C6CDB" w:rsidRPr="000C6CDB" w:rsidRDefault="000C6CDB" w:rsidP="000C6CDB">
      <w:pPr>
        <w:rPr>
          <w:rFonts w:eastAsiaTheme="majorEastAsia"/>
          <w:sz w:val="20"/>
          <w:lang w:eastAsia="en-US"/>
          <w14:scene3d>
            <w14:camera w14:prst="orthographicFront"/>
            <w14:lightRig w14:rig="threePt" w14:dir="t">
              <w14:rot w14:lat="0" w14:lon="0" w14:rev="0"/>
            </w14:lightRig>
          </w14:scene3d>
        </w:rPr>
        <w:sectPr w:rsidR="000C6CDB" w:rsidRPr="000C6CDB" w:rsidSect="00F95202">
          <w:type w:val="continuous"/>
          <w:pgSz w:w="11906" w:h="16838" w:code="9"/>
          <w:pgMar w:top="720" w:right="1134" w:bottom="425" w:left="851" w:header="340" w:footer="567" w:gutter="284"/>
          <w:cols w:space="708"/>
          <w:docGrid w:linePitch="360"/>
        </w:sectPr>
      </w:pPr>
    </w:p>
    <w:p w14:paraId="6589DF70" w14:textId="77777777" w:rsidR="000C6CDB" w:rsidRPr="000C6CDB" w:rsidRDefault="000C6CDB" w:rsidP="000C6CDB">
      <w:pPr>
        <w:rPr>
          <w:rFonts w:eastAsiaTheme="majorEastAsia"/>
          <w:b/>
          <w:sz w:val="28"/>
          <w:szCs w:val="28"/>
          <w:lang w:eastAsia="en-US"/>
        </w:rPr>
      </w:pPr>
      <w:r w:rsidRPr="000C6CDB">
        <w:rPr>
          <w:rFonts w:eastAsiaTheme="majorEastAsia"/>
          <w:b/>
          <w:sz w:val="28"/>
          <w:szCs w:val="28"/>
          <w:lang w:eastAsia="en-US"/>
        </w:rPr>
        <w:t>What you can expect from your provider</w:t>
      </w:r>
    </w:p>
    <w:p w14:paraId="754DBE8D" w14:textId="77777777" w:rsidR="000C6CDB" w:rsidRPr="000C6CDB" w:rsidRDefault="000C6CDB" w:rsidP="000C6CDB">
      <w:pPr>
        <w:rPr>
          <w:lang w:eastAsia="en-US"/>
        </w:rPr>
      </w:pPr>
      <w:r w:rsidRPr="000C6CDB">
        <w:rPr>
          <w:lang w:eastAsia="en-US"/>
        </w:rPr>
        <w:t>Your provider will:</w:t>
      </w:r>
    </w:p>
    <w:p w14:paraId="42941285" w14:textId="77777777" w:rsidR="000C6CDB" w:rsidRPr="000C6CDB" w:rsidRDefault="000C6CDB" w:rsidP="00B54419">
      <w:pPr>
        <w:numPr>
          <w:ilvl w:val="0"/>
          <w:numId w:val="36"/>
        </w:numPr>
        <w:spacing w:after="120"/>
        <w:contextualSpacing/>
        <w:rPr>
          <w:rFonts w:asciiTheme="minorHAnsi" w:hAnsiTheme="minorHAnsi" w:cstheme="minorHAnsi"/>
          <w:szCs w:val="22"/>
        </w:rPr>
      </w:pPr>
      <w:r w:rsidRPr="000C6CDB">
        <w:rPr>
          <w:rFonts w:asciiTheme="minorHAnsi" w:hAnsiTheme="minorHAnsi" w:cstheme="minorHAnsi"/>
          <w:szCs w:val="22"/>
        </w:rPr>
        <w:t xml:space="preserve">help you build your résumé </w:t>
      </w:r>
    </w:p>
    <w:p w14:paraId="4597565A" w14:textId="77777777" w:rsidR="000C6CDB" w:rsidRPr="000C6CDB" w:rsidRDefault="000C6CDB" w:rsidP="00B54419">
      <w:pPr>
        <w:numPr>
          <w:ilvl w:val="0"/>
          <w:numId w:val="36"/>
        </w:numPr>
        <w:spacing w:after="120"/>
        <w:contextualSpacing/>
        <w:rPr>
          <w:rFonts w:asciiTheme="minorHAnsi" w:hAnsiTheme="minorHAnsi" w:cstheme="minorHAnsi"/>
          <w:szCs w:val="22"/>
        </w:rPr>
      </w:pPr>
      <w:r w:rsidRPr="000C6CDB">
        <w:rPr>
          <w:rFonts w:asciiTheme="minorHAnsi" w:hAnsiTheme="minorHAnsi" w:cstheme="minorHAnsi"/>
          <w:szCs w:val="22"/>
        </w:rPr>
        <w:t>provide advice on job opportunities in your area</w:t>
      </w:r>
    </w:p>
    <w:p w14:paraId="59D892F6" w14:textId="77777777" w:rsidR="000C6CDB" w:rsidRPr="000C6CDB" w:rsidRDefault="000C6CDB" w:rsidP="00B54419">
      <w:pPr>
        <w:numPr>
          <w:ilvl w:val="0"/>
          <w:numId w:val="36"/>
        </w:numPr>
        <w:spacing w:after="120"/>
        <w:contextualSpacing/>
        <w:rPr>
          <w:rFonts w:asciiTheme="minorHAnsi" w:hAnsiTheme="minorHAnsi" w:cstheme="minorHAnsi"/>
          <w:szCs w:val="22"/>
        </w:rPr>
      </w:pPr>
      <w:r w:rsidRPr="000C6CDB">
        <w:rPr>
          <w:rFonts w:asciiTheme="minorHAnsi" w:hAnsiTheme="minorHAnsi" w:cstheme="minorHAnsi"/>
          <w:szCs w:val="22"/>
        </w:rPr>
        <w:t>help you understand the skills local employers need</w:t>
      </w:r>
    </w:p>
    <w:p w14:paraId="648AC028" w14:textId="77777777" w:rsidR="000C6CDB" w:rsidRPr="000C6CDB" w:rsidRDefault="000C6CDB" w:rsidP="00B54419">
      <w:pPr>
        <w:numPr>
          <w:ilvl w:val="0"/>
          <w:numId w:val="36"/>
        </w:numPr>
        <w:spacing w:after="120"/>
        <w:contextualSpacing/>
        <w:rPr>
          <w:rFonts w:asciiTheme="minorHAnsi" w:hAnsiTheme="minorHAnsi" w:cstheme="minorHAnsi"/>
          <w:szCs w:val="22"/>
        </w:rPr>
      </w:pPr>
      <w:r w:rsidRPr="000C6CDB">
        <w:rPr>
          <w:rFonts w:asciiTheme="minorHAnsi" w:hAnsiTheme="minorHAnsi" w:cstheme="minorHAnsi"/>
          <w:szCs w:val="22"/>
        </w:rPr>
        <w:t xml:space="preserve">refer you to jobs </w:t>
      </w:r>
    </w:p>
    <w:p w14:paraId="39FAA1BD" w14:textId="77777777" w:rsidR="000C6CDB" w:rsidRPr="000C6CDB" w:rsidRDefault="000C6CDB" w:rsidP="00B54419">
      <w:pPr>
        <w:numPr>
          <w:ilvl w:val="0"/>
          <w:numId w:val="36"/>
        </w:numPr>
        <w:spacing w:after="120"/>
        <w:contextualSpacing/>
        <w:rPr>
          <w:rFonts w:asciiTheme="minorHAnsi" w:hAnsiTheme="minorHAnsi" w:cstheme="minorHAnsi"/>
          <w:szCs w:val="22"/>
        </w:rPr>
      </w:pPr>
      <w:r w:rsidRPr="000C6CDB">
        <w:rPr>
          <w:rFonts w:asciiTheme="minorHAnsi" w:hAnsiTheme="minorHAnsi" w:cstheme="minorHAnsi"/>
          <w:szCs w:val="22"/>
        </w:rPr>
        <w:t xml:space="preserve">provide the services that are set out in their  Service Delivery Plan </w:t>
      </w:r>
    </w:p>
    <w:p w14:paraId="5F1B9604" w14:textId="77777777" w:rsidR="000C6CDB" w:rsidRPr="000C6CDB" w:rsidRDefault="000C6CDB" w:rsidP="00B54419">
      <w:pPr>
        <w:numPr>
          <w:ilvl w:val="0"/>
          <w:numId w:val="36"/>
        </w:numPr>
        <w:spacing w:after="120"/>
        <w:contextualSpacing/>
        <w:rPr>
          <w:rFonts w:asciiTheme="minorHAnsi" w:hAnsiTheme="minorHAnsi" w:cstheme="minorHAnsi"/>
          <w:szCs w:val="22"/>
        </w:rPr>
      </w:pPr>
      <w:r w:rsidRPr="000C6CDB">
        <w:rPr>
          <w:rFonts w:asciiTheme="minorHAnsi" w:hAnsiTheme="minorHAnsi" w:cstheme="minorHAnsi"/>
          <w:szCs w:val="22"/>
        </w:rPr>
        <w:t xml:space="preserve">treat you fairly and with respect </w:t>
      </w:r>
    </w:p>
    <w:p w14:paraId="405706CC" w14:textId="77777777" w:rsidR="000C6CDB" w:rsidRPr="000C6CDB" w:rsidRDefault="000C6CDB" w:rsidP="00B54419">
      <w:pPr>
        <w:numPr>
          <w:ilvl w:val="0"/>
          <w:numId w:val="36"/>
        </w:numPr>
        <w:spacing w:after="120"/>
        <w:contextualSpacing/>
        <w:rPr>
          <w:rFonts w:asciiTheme="minorHAnsi" w:hAnsiTheme="minorHAnsi" w:cstheme="minorHAnsi"/>
          <w:szCs w:val="22"/>
        </w:rPr>
      </w:pPr>
      <w:r w:rsidRPr="000C6CDB">
        <w:rPr>
          <w:rFonts w:asciiTheme="minorHAnsi" w:hAnsiTheme="minorHAnsi" w:cstheme="minorHAnsi"/>
          <w:szCs w:val="22"/>
        </w:rPr>
        <w:t>provide services in a culturally sensitive way.</w:t>
      </w:r>
    </w:p>
    <w:p w14:paraId="65AC96CD" w14:textId="77777777" w:rsidR="000C6CDB" w:rsidRPr="000C6CDB" w:rsidRDefault="000C6CDB" w:rsidP="000C6CDB">
      <w:pPr>
        <w:rPr>
          <w:lang w:eastAsia="en-US"/>
        </w:rPr>
      </w:pPr>
      <w:r w:rsidRPr="000C6CDB">
        <w:rPr>
          <w:lang w:eastAsia="en-US"/>
        </w:rPr>
        <w:t>As a volunteer job seeker you will get up to six months of assistance, and you need to actively participate in order to stay registered. You should make sure you let your provider know if your circumstances change, as it may mean you are eligible for more assistance.</w:t>
      </w:r>
    </w:p>
    <w:p w14:paraId="29221662" w14:textId="77777777" w:rsidR="000C6CDB" w:rsidRPr="000C6CDB" w:rsidRDefault="000C6CDB" w:rsidP="000C6CDB">
      <w:pPr>
        <w:rPr>
          <w:rFonts w:eastAsiaTheme="majorEastAsia"/>
          <w:b/>
          <w:sz w:val="28"/>
          <w:szCs w:val="28"/>
          <w:lang w:eastAsia="en-US"/>
        </w:rPr>
      </w:pPr>
      <w:r w:rsidRPr="000C6CDB">
        <w:rPr>
          <w:rFonts w:eastAsiaTheme="majorEastAsia"/>
          <w:b/>
          <w:sz w:val="28"/>
          <w:szCs w:val="28"/>
          <w:lang w:eastAsia="en-US"/>
        </w:rPr>
        <w:t>Your personal information is confidential</w:t>
      </w:r>
    </w:p>
    <w:p w14:paraId="1BC17443" w14:textId="77777777" w:rsidR="000C6CDB" w:rsidRPr="000C6CDB" w:rsidRDefault="000C6CDB" w:rsidP="000C6CDB">
      <w:pPr>
        <w:rPr>
          <w:lang w:eastAsia="en-US"/>
        </w:rPr>
      </w:pPr>
      <w:r w:rsidRPr="000C6CDB">
        <w:rPr>
          <w:lang w:eastAsia="en-US"/>
        </w:rPr>
        <w:t>Your personal information is protected by law, including the Privacy Act 1988. Your provider will only tell employers things about you that relate to job opportunities or, with your permission, your employment with them.</w:t>
      </w:r>
    </w:p>
    <w:p w14:paraId="6795ECD4" w14:textId="77777777" w:rsidR="000C6CDB" w:rsidRPr="000C6CDB" w:rsidRDefault="000C6CDB" w:rsidP="000C6CDB">
      <w:pPr>
        <w:rPr>
          <w:lang w:eastAsia="en-US"/>
        </w:rPr>
      </w:pPr>
      <w:r w:rsidRPr="000C6CDB">
        <w:rPr>
          <w:lang w:eastAsia="en-US"/>
        </w:rPr>
        <w:t>Your provider may also share information with other government agencies if they need to, to make sure you are getting the right level of support. These agencies may contact your employer to check that the information they have is correct.</w:t>
      </w:r>
    </w:p>
    <w:p w14:paraId="7DAB6D95" w14:textId="77777777" w:rsidR="000C6CDB" w:rsidRPr="000C6CDB" w:rsidRDefault="000C6CDB" w:rsidP="000C6CDB">
      <w:pPr>
        <w:rPr>
          <w:lang w:eastAsia="en-US"/>
        </w:rPr>
      </w:pPr>
      <w:r w:rsidRPr="000C6CDB">
        <w:rPr>
          <w:lang w:eastAsia="en-US"/>
        </w:rPr>
        <w:t>You can ask to get access to any information your provider holds about you, and have it corrected if needed.</w:t>
      </w:r>
    </w:p>
    <w:p w14:paraId="3497F4E6" w14:textId="77777777" w:rsidR="000C6CDB" w:rsidRPr="000C6CDB" w:rsidRDefault="000C6CDB" w:rsidP="000C6CDB">
      <w:pPr>
        <w:rPr>
          <w:rFonts w:eastAsiaTheme="majorEastAsia"/>
          <w:b/>
          <w:sz w:val="28"/>
          <w:szCs w:val="28"/>
          <w:lang w:eastAsia="en-US"/>
        </w:rPr>
      </w:pPr>
      <w:r w:rsidRPr="000C6CDB">
        <w:rPr>
          <w:rFonts w:eastAsiaTheme="majorEastAsia"/>
          <w:b/>
          <w:sz w:val="28"/>
          <w:szCs w:val="28"/>
          <w:lang w:eastAsia="en-US"/>
        </w:rPr>
        <w:t xml:space="preserve">Compliments, suggestions or complaints </w:t>
      </w:r>
    </w:p>
    <w:p w14:paraId="449AFA7D" w14:textId="77777777" w:rsidR="000C6CDB" w:rsidRPr="000C6CDB" w:rsidRDefault="000C6CDB" w:rsidP="000C6CDB">
      <w:pPr>
        <w:rPr>
          <w:lang w:eastAsia="en-US"/>
        </w:rPr>
      </w:pPr>
      <w:r w:rsidRPr="000C6CDB">
        <w:rPr>
          <w:lang w:eastAsia="en-US"/>
        </w:rPr>
        <w:t xml:space="preserve">Your views about the service you receive are important. The Department of Employment and your provider value any feedback you may have. </w:t>
      </w:r>
    </w:p>
    <w:p w14:paraId="08886C93" w14:textId="77777777" w:rsidR="000C6CDB" w:rsidRPr="000C6CDB" w:rsidRDefault="000C6CDB" w:rsidP="000C6CDB">
      <w:pPr>
        <w:rPr>
          <w:lang w:eastAsia="en-US"/>
        </w:rPr>
      </w:pPr>
      <w:r w:rsidRPr="000C6CDB">
        <w:rPr>
          <w:lang w:eastAsia="en-US"/>
        </w:rPr>
        <w:t xml:space="preserve">If you don’t think you are receiving the right help and would like to make a complaint, please talk to your provider first. Your provider will offer a feedback </w:t>
      </w:r>
      <w:r w:rsidRPr="000C6CDB">
        <w:rPr>
          <w:lang w:eastAsia="en-US"/>
        </w:rPr>
        <w:t xml:space="preserve">process which is fair and will try to resolve your concerns. </w:t>
      </w:r>
    </w:p>
    <w:p w14:paraId="74B9EABD" w14:textId="77777777" w:rsidR="000C6CDB" w:rsidRPr="000C6CDB" w:rsidRDefault="000C6CDB" w:rsidP="000C6CDB">
      <w:pPr>
        <w:rPr>
          <w:lang w:eastAsia="en-US"/>
        </w:rPr>
      </w:pPr>
      <w:r w:rsidRPr="000C6CDB">
        <w:rPr>
          <w:lang w:eastAsia="en-US"/>
        </w:rPr>
        <w:t xml:space="preserve">If you feel you can’t talk to your provider, or you are still not happy, you can contact the Department of Employment’s National Customer Service Line on 1800 805 260 (free call from land lines) or email </w:t>
      </w:r>
      <w:hyperlink r:id="rId51" w:history="1">
        <w:r w:rsidR="00F0626D" w:rsidRPr="007B055A">
          <w:rPr>
            <w:rStyle w:val="Hyperlink"/>
            <w:szCs w:val="22"/>
            <w:lang w:eastAsia="en-US"/>
          </w:rPr>
          <w:t>nationalcustomerserviceline@employment.gov.au</w:t>
        </w:r>
      </w:hyperlink>
      <w:r w:rsidRPr="000C6CDB">
        <w:rPr>
          <w:lang w:eastAsia="en-US"/>
        </w:rPr>
        <w:t xml:space="preserve">. </w:t>
      </w:r>
    </w:p>
    <w:p w14:paraId="1B6F3C5D" w14:textId="77777777" w:rsidR="000C6CDB" w:rsidRPr="000C6CDB" w:rsidRDefault="000C6CDB" w:rsidP="000C6CDB">
      <w:pPr>
        <w:rPr>
          <w:lang w:eastAsia="en-US"/>
        </w:rPr>
      </w:pPr>
      <w:r w:rsidRPr="000C6CDB">
        <w:rPr>
          <w:lang w:eastAsia="en-US"/>
        </w:rPr>
        <w:t>If you have suggestions to improve the service you are getting or would like to make a compliment about the help you have received, please let your provider know or call the National Customer Service Line.</w:t>
      </w:r>
    </w:p>
    <w:p w14:paraId="156B7E40" w14:textId="77777777" w:rsidR="000C6CDB" w:rsidRPr="000C6CDB" w:rsidRDefault="000C6CDB" w:rsidP="000C6CDB">
      <w:pPr>
        <w:rPr>
          <w:rFonts w:eastAsiaTheme="majorEastAsia"/>
          <w:lang w:eastAsia="en-US"/>
        </w:rPr>
      </w:pPr>
      <w:r w:rsidRPr="000C6CDB">
        <w:rPr>
          <w:lang w:eastAsia="en-US"/>
        </w:rPr>
        <w:t xml:space="preserve">If you have any concerns about your income support payments, you should contact the </w:t>
      </w:r>
      <w:hyperlink r:id="rId52" w:history="1">
        <w:r w:rsidRPr="000B7249">
          <w:rPr>
            <w:rStyle w:val="Hyperlink"/>
            <w:lang w:eastAsia="en-US"/>
          </w:rPr>
          <w:t>Department of Human Services.</w:t>
        </w:r>
      </w:hyperlink>
    </w:p>
    <w:p w14:paraId="57D71525" w14:textId="77777777" w:rsidR="000C6CDB" w:rsidRPr="000C6CDB" w:rsidRDefault="000C6CDB" w:rsidP="000C6CDB">
      <w:pPr>
        <w:rPr>
          <w:sz w:val="20"/>
          <w:lang w:eastAsia="en-US"/>
        </w:rPr>
        <w:sectPr w:rsidR="000C6CDB" w:rsidRPr="000C6CDB" w:rsidSect="00F95202">
          <w:type w:val="continuous"/>
          <w:pgSz w:w="11906" w:h="16838" w:code="9"/>
          <w:pgMar w:top="425" w:right="567" w:bottom="425" w:left="567" w:header="567" w:footer="567" w:gutter="284"/>
          <w:cols w:num="2" w:space="708"/>
          <w:docGrid w:linePitch="360"/>
        </w:sectPr>
      </w:pPr>
    </w:p>
    <w:p w14:paraId="7153199C" w14:textId="77777777" w:rsidR="000C6CDB" w:rsidRPr="000C6CDB" w:rsidRDefault="000C6CDB" w:rsidP="000C6CDB">
      <w:pPr>
        <w:rPr>
          <w:sz w:val="20"/>
          <w:lang w:eastAsia="en-US"/>
        </w:rPr>
      </w:pPr>
    </w:p>
    <w:p w14:paraId="1C0A6877" w14:textId="77777777" w:rsidR="000C6CDB" w:rsidRPr="000C6CDB" w:rsidRDefault="000C6CDB" w:rsidP="00DD5CA9">
      <w:pPr>
        <w:pStyle w:val="1PartHeading"/>
        <w:rPr>
          <w:lang w:eastAsia="en-US"/>
        </w:rPr>
      </w:pPr>
      <w:bookmarkStart w:id="2574" w:name="_Toc518567951"/>
      <w:r w:rsidRPr="000C6CDB">
        <w:rPr>
          <w:lang w:eastAsia="en-US"/>
        </w:rPr>
        <w:t>PART C - NEW ENTERPRISE INCENTIVE SCHEME SERVICES</w:t>
      </w:r>
      <w:bookmarkEnd w:id="2574"/>
    </w:p>
    <w:p w14:paraId="56565B32" w14:textId="66181BCD" w:rsidR="000C6CDB" w:rsidRPr="000C6CDB" w:rsidRDefault="000C6CDB" w:rsidP="00DD5CA9">
      <w:pPr>
        <w:pStyle w:val="1aChapterHeading"/>
        <w:rPr>
          <w:lang w:eastAsia="en-US"/>
        </w:rPr>
      </w:pPr>
      <w:bookmarkStart w:id="2575" w:name="_Toc415224985"/>
      <w:bookmarkStart w:id="2576" w:name="_Toc457551257"/>
      <w:bookmarkStart w:id="2577" w:name="_Toc518567952"/>
      <w:r w:rsidRPr="000C6CDB">
        <w:rPr>
          <w:lang w:eastAsia="en-US"/>
        </w:rPr>
        <w:t>CHAPTER C1 – NEIS SERVICES</w:t>
      </w:r>
      <w:bookmarkEnd w:id="2561"/>
      <w:bookmarkEnd w:id="2575"/>
      <w:bookmarkEnd w:id="2576"/>
      <w:bookmarkEnd w:id="2577"/>
    </w:p>
    <w:p w14:paraId="49F56F52" w14:textId="77777777" w:rsidR="000C6CDB" w:rsidRPr="000C6CDB" w:rsidRDefault="000C6CDB" w:rsidP="00DD5CA9">
      <w:pPr>
        <w:pStyle w:val="2Clause1"/>
        <w:rPr>
          <w:lang w:eastAsia="en-US"/>
        </w:rPr>
      </w:pPr>
      <w:bookmarkStart w:id="2578" w:name="_Ref393981186"/>
      <w:bookmarkStart w:id="2579" w:name="_Toc415224986"/>
      <w:bookmarkStart w:id="2580" w:name="_Toc457551258"/>
      <w:bookmarkStart w:id="2581" w:name="_Toc518567953"/>
      <w:bookmarkStart w:id="2582" w:name="_Toc225840207"/>
      <w:r w:rsidRPr="000C6CDB">
        <w:rPr>
          <w:lang w:eastAsia="en-US"/>
        </w:rPr>
        <w:t>General</w:t>
      </w:r>
      <w:bookmarkEnd w:id="2578"/>
      <w:bookmarkEnd w:id="2579"/>
      <w:bookmarkEnd w:id="2580"/>
      <w:bookmarkEnd w:id="2581"/>
    </w:p>
    <w:p w14:paraId="67BC74AE" w14:textId="77777777" w:rsidR="000C6CDB" w:rsidRPr="000C6CDB" w:rsidRDefault="000C6CDB" w:rsidP="0030080E">
      <w:pPr>
        <w:pStyle w:val="3Cls11"/>
        <w:rPr>
          <w:b/>
          <w:lang w:eastAsia="en-US"/>
        </w:rPr>
      </w:pPr>
      <w:r w:rsidRPr="000C6CDB">
        <w:t xml:space="preserve">The NEIS Provider must deliver NEIS Services in accordance with Part C of this Deed including any Guidelines, and the Provider’s tender response to the request for tender for this Deed. </w:t>
      </w:r>
    </w:p>
    <w:p w14:paraId="43D51386" w14:textId="77777777" w:rsidR="000C6CDB" w:rsidRPr="000D14D6" w:rsidRDefault="000C6CDB" w:rsidP="0030080E">
      <w:pPr>
        <w:pStyle w:val="3Cls11"/>
      </w:pPr>
      <w:bookmarkStart w:id="2583" w:name="_Ref413871042"/>
      <w:r w:rsidRPr="000D14D6">
        <w:t>Subject to this clause 127, the NEIS Provider must, unless otherwise agreed to by the Department in writing, only deliver NEIS Services to persons:</w:t>
      </w:r>
      <w:bookmarkEnd w:id="2583"/>
    </w:p>
    <w:p w14:paraId="605ACD20" w14:textId="77777777" w:rsidR="000C6CDB" w:rsidRPr="000D14D6" w:rsidRDefault="000C6CDB" w:rsidP="00BA79E4">
      <w:pPr>
        <w:pStyle w:val="4Clsa"/>
      </w:pPr>
      <w:bookmarkStart w:id="2584" w:name="_Ref414971238"/>
      <w:r w:rsidRPr="000D14D6">
        <w:t>who propose</w:t>
      </w:r>
      <w:r w:rsidR="000D14D6" w:rsidRPr="000D14D6">
        <w:t xml:space="preserve"> </w:t>
      </w:r>
      <w:r w:rsidRPr="000D14D6">
        <w:t>to conduct a business for which they will receive NEIS Assistance, if:</w:t>
      </w:r>
    </w:p>
    <w:p w14:paraId="167C2F7A" w14:textId="198325C4" w:rsidR="000C6CDB" w:rsidRPr="000D14D6" w:rsidRDefault="000C6CDB" w:rsidP="0095028C">
      <w:pPr>
        <w:pStyle w:val="5aifollowing"/>
        <w:numPr>
          <w:ilvl w:val="3"/>
          <w:numId w:val="1"/>
        </w:numPr>
      </w:pPr>
      <w:r w:rsidRPr="000D14D6">
        <w:t>the proposed business is to be conducted from a business address within an Employment Region set out in item 7.1 of Schedule 1</w:t>
      </w:r>
      <w:bookmarkEnd w:id="2584"/>
      <w:r w:rsidRPr="000D14D6">
        <w:t>; and</w:t>
      </w:r>
    </w:p>
    <w:p w14:paraId="35360F8C" w14:textId="37DC3A2C" w:rsidR="000C6CDB" w:rsidRPr="000D14D6" w:rsidRDefault="000C6CDB" w:rsidP="0095028C">
      <w:pPr>
        <w:pStyle w:val="5aifollowing"/>
        <w:numPr>
          <w:ilvl w:val="3"/>
          <w:numId w:val="1"/>
        </w:numPr>
      </w:pPr>
      <w:bookmarkStart w:id="2585" w:name="_Ref414971252"/>
      <w:r w:rsidRPr="000D14D6">
        <w:t>if the NEIS Provider has sufficient NEIS Places available in the relevant Financial Year; or</w:t>
      </w:r>
    </w:p>
    <w:p w14:paraId="75FF387C" w14:textId="77777777" w:rsidR="000C6CDB" w:rsidRPr="000D14D6" w:rsidRDefault="000C6CDB" w:rsidP="007D07A1">
      <w:pPr>
        <w:pStyle w:val="4Clsa"/>
      </w:pPr>
      <w:r w:rsidRPr="000D14D6">
        <w:t>who do not propose to conduct a business for which they will receive NEIS Assistance, if the person proposes to attend a Workshop within an Employment Region set out in item 7.1 of Schedule 1.</w:t>
      </w:r>
      <w:bookmarkEnd w:id="2585"/>
    </w:p>
    <w:p w14:paraId="5B26E9F3" w14:textId="77777777" w:rsidR="000C6CDB" w:rsidRPr="000D14D6" w:rsidRDefault="000C6CDB" w:rsidP="0030080E">
      <w:pPr>
        <w:pStyle w:val="3Cls11"/>
      </w:pPr>
      <w:r w:rsidRPr="000D14D6">
        <w:t>If the conditions under clause 127.2(a) or (b) are not met, the NEIS Provider must:</w:t>
      </w:r>
    </w:p>
    <w:p w14:paraId="7EEA07AF" w14:textId="77777777" w:rsidR="000C6CDB" w:rsidRPr="000D14D6" w:rsidRDefault="000C6CDB" w:rsidP="00BA79E4">
      <w:pPr>
        <w:pStyle w:val="4Clsa"/>
      </w:pPr>
      <w:r w:rsidRPr="000C6CDB">
        <w:rPr>
          <w:color w:val="E36C0A" w:themeColor="accent6" w:themeShade="BF"/>
        </w:rPr>
        <w:t xml:space="preserve"> </w:t>
      </w:r>
      <w:r w:rsidRPr="000D14D6">
        <w:t>advise the Other Provider (where relevant) and the person that the NEIS Provider is unable to deliver NEIS Services to the person; and</w:t>
      </w:r>
    </w:p>
    <w:p w14:paraId="7335C0CD" w14:textId="77777777" w:rsidR="000C6CDB" w:rsidRPr="000D14D6" w:rsidRDefault="000C6CDB" w:rsidP="0095028C">
      <w:pPr>
        <w:pStyle w:val="4Clsa"/>
      </w:pPr>
      <w:r w:rsidRPr="000D14D6">
        <w:t xml:space="preserve">refer the person back to their Other Provider (where relevant). </w:t>
      </w:r>
    </w:p>
    <w:p w14:paraId="70327EF7" w14:textId="77777777" w:rsidR="000C6CDB" w:rsidRPr="000C6CDB" w:rsidRDefault="000C6CDB" w:rsidP="0030080E">
      <w:pPr>
        <w:pStyle w:val="1cmid-heading"/>
        <w:rPr>
          <w:color w:val="E36C0A" w:themeColor="accent6" w:themeShade="BF"/>
          <w:lang w:eastAsia="en-US"/>
        </w:rPr>
      </w:pPr>
      <w:r w:rsidRPr="000D14D6">
        <w:rPr>
          <w:lang w:eastAsia="en-US"/>
        </w:rPr>
        <w:t>Assessing eligibility for NEIS Services and suitability for a Workshop</w:t>
      </w:r>
    </w:p>
    <w:p w14:paraId="5C3DCBBB" w14:textId="77777777" w:rsidR="000C6CDB" w:rsidRPr="000D14D6" w:rsidRDefault="000C6CDB" w:rsidP="0030080E">
      <w:pPr>
        <w:pStyle w:val="3Cls11"/>
      </w:pPr>
      <w:r w:rsidRPr="000D14D6">
        <w:t xml:space="preserve">The NEIS Provider must, in accordance with any Guidelines, assess </w:t>
      </w:r>
      <w:r w:rsidRPr="000D14D6">
        <w:rPr>
          <w:rFonts w:cs="Calibri"/>
        </w:rPr>
        <w:t>whether</w:t>
      </w:r>
      <w:r w:rsidRPr="000D14D6">
        <w:t xml:space="preserve"> any</w:t>
      </w:r>
      <w:r w:rsidR="000D14D6" w:rsidRPr="000D14D6">
        <w:t xml:space="preserve"> </w:t>
      </w:r>
      <w:r w:rsidRPr="000D14D6">
        <w:rPr>
          <w:rFonts w:cs="Calibri"/>
        </w:rPr>
        <w:t xml:space="preserve">person Referred to it </w:t>
      </w:r>
      <w:r w:rsidRPr="000D14D6">
        <w:t xml:space="preserve">through the Department’s IT Systems or who otherwise presents to the NEIS Provider is NEIS Eligible. </w:t>
      </w:r>
    </w:p>
    <w:p w14:paraId="49BDA478" w14:textId="77777777" w:rsidR="000C6CDB" w:rsidRPr="000D14D6" w:rsidRDefault="000C6CDB" w:rsidP="0030080E">
      <w:pPr>
        <w:pStyle w:val="3Cls11"/>
      </w:pPr>
      <w:r w:rsidRPr="000D14D6">
        <w:t>Where:</w:t>
      </w:r>
    </w:p>
    <w:p w14:paraId="0B5B59C7" w14:textId="77777777" w:rsidR="000C6CDB" w:rsidRPr="000D14D6" w:rsidRDefault="000C6CDB" w:rsidP="00BA79E4">
      <w:pPr>
        <w:pStyle w:val="4Clsa"/>
      </w:pPr>
      <w:r w:rsidRPr="000C6CDB">
        <w:t xml:space="preserve">the NEIS Provider assesses that a </w:t>
      </w:r>
      <w:r w:rsidRPr="000D14D6">
        <w:t xml:space="preserve">person is: </w:t>
      </w:r>
    </w:p>
    <w:p w14:paraId="4A8FD406" w14:textId="1674DF86" w:rsidR="000C6CDB" w:rsidRPr="000D14D6" w:rsidRDefault="000C6CDB" w:rsidP="0095028C">
      <w:pPr>
        <w:pStyle w:val="5aifollowing"/>
        <w:numPr>
          <w:ilvl w:val="3"/>
          <w:numId w:val="1"/>
        </w:numPr>
      </w:pPr>
      <w:r w:rsidRPr="000D14D6">
        <w:t>NEIS Eligible; and</w:t>
      </w:r>
    </w:p>
    <w:p w14:paraId="0AC5D4E2" w14:textId="12A35BF6" w:rsidR="000C6CDB" w:rsidRPr="000D14D6" w:rsidRDefault="000C6CDB" w:rsidP="0095028C">
      <w:pPr>
        <w:pStyle w:val="5aifollowing"/>
        <w:numPr>
          <w:ilvl w:val="3"/>
          <w:numId w:val="1"/>
        </w:numPr>
      </w:pPr>
      <w:r w:rsidRPr="000D14D6">
        <w:t>suitable to participate in a Workshop and/or undertake NEIS Training; and</w:t>
      </w:r>
    </w:p>
    <w:p w14:paraId="62848863" w14:textId="77777777" w:rsidR="000C6CDB" w:rsidRPr="000C6CDB" w:rsidRDefault="000C6CDB" w:rsidP="007D07A1">
      <w:pPr>
        <w:pStyle w:val="4Clsa"/>
        <w:rPr>
          <w:color w:val="E36C0A" w:themeColor="accent6" w:themeShade="BF"/>
        </w:rPr>
      </w:pPr>
      <w:r w:rsidRPr="000D14D6">
        <w:t>the person has agreed to attend to a Workshop and/or undertake NEIS Training,</w:t>
      </w:r>
      <w:r w:rsidRPr="000C6CDB">
        <w:t xml:space="preserve"> </w:t>
      </w:r>
    </w:p>
    <w:p w14:paraId="11713734" w14:textId="77777777" w:rsidR="000C6CDB" w:rsidRPr="000C6CDB" w:rsidRDefault="000C6CDB" w:rsidP="0030080E">
      <w:pPr>
        <w:pStyle w:val="3b11following"/>
      </w:pPr>
      <w:r w:rsidRPr="000C6CDB">
        <w:t>the NEIS Provider must, in accordance with any Guidelines:</w:t>
      </w:r>
    </w:p>
    <w:p w14:paraId="3F5F7552" w14:textId="77777777" w:rsidR="000C6CDB" w:rsidRPr="000C6CDB" w:rsidRDefault="000C6CDB" w:rsidP="00BA79E4">
      <w:pPr>
        <w:pStyle w:val="4Clsa"/>
      </w:pPr>
      <w:r w:rsidRPr="000D14D6">
        <w:t>if the person is currently registered in the Department’s IT Systems,</w:t>
      </w:r>
      <w:r w:rsidRPr="000C6CDB">
        <w:rPr>
          <w:color w:val="E36C0A" w:themeColor="accent6" w:themeShade="BF"/>
        </w:rPr>
        <w:t xml:space="preserve"> </w:t>
      </w:r>
      <w:r w:rsidRPr="000C6CDB">
        <w:t>advise the</w:t>
      </w:r>
      <w:r w:rsidRPr="000C6CDB">
        <w:rPr>
          <w:color w:val="E36C0A" w:themeColor="accent6" w:themeShade="BF"/>
        </w:rPr>
        <w:t xml:space="preserve"> </w:t>
      </w:r>
      <w:r w:rsidRPr="000D14D6">
        <w:t>relevant Other Provider</w:t>
      </w:r>
      <w:r w:rsidRPr="000C6CDB">
        <w:t xml:space="preserve">: </w:t>
      </w:r>
    </w:p>
    <w:p w14:paraId="4C24A3CE" w14:textId="350FB55E" w:rsidR="000C6CDB" w:rsidRPr="000C6CDB" w:rsidRDefault="000C6CDB" w:rsidP="0095028C">
      <w:pPr>
        <w:pStyle w:val="5aifollowing"/>
        <w:numPr>
          <w:ilvl w:val="3"/>
          <w:numId w:val="1"/>
        </w:numPr>
      </w:pPr>
      <w:r w:rsidRPr="000C6CDB">
        <w:t>of the NEIS Provider’s abovementioned assessment;</w:t>
      </w:r>
    </w:p>
    <w:p w14:paraId="34ACE795" w14:textId="307462F7" w:rsidR="000C6CDB" w:rsidRPr="000D14D6" w:rsidRDefault="000C6CDB" w:rsidP="0095028C">
      <w:pPr>
        <w:pStyle w:val="5aifollowing"/>
        <w:numPr>
          <w:ilvl w:val="3"/>
          <w:numId w:val="1"/>
        </w:numPr>
      </w:pPr>
      <w:r w:rsidRPr="000C6CDB">
        <w:t xml:space="preserve">that the NEIS Provider will start delivering NEIS Services to </w:t>
      </w:r>
      <w:r w:rsidRPr="000D14D6">
        <w:t xml:space="preserve">the person as a NEIS Prospective Participant and the relevant start date; </w:t>
      </w:r>
    </w:p>
    <w:p w14:paraId="683D1F7C" w14:textId="155EEDB5" w:rsidR="000C6CDB" w:rsidRPr="000C6CDB" w:rsidRDefault="000C6CDB" w:rsidP="007D07A1">
      <w:pPr>
        <w:pStyle w:val="5aifollowing"/>
        <w:numPr>
          <w:ilvl w:val="3"/>
          <w:numId w:val="1"/>
        </w:numPr>
      </w:pPr>
      <w:r w:rsidRPr="000D14D6">
        <w:t>if the person will be referred to a Workshop, the name of the rele</w:t>
      </w:r>
      <w:r w:rsidR="00F0626D">
        <w:t>vant Wo</w:t>
      </w:r>
      <w:r w:rsidR="00803A1A">
        <w:t>r</w:t>
      </w:r>
      <w:r w:rsidR="00F0626D">
        <w:t xml:space="preserve">kshop Provider and the </w:t>
      </w:r>
      <w:r w:rsidRPr="000D14D6">
        <w:t xml:space="preserve">proposed Workshop date; </w:t>
      </w:r>
      <w:r w:rsidRPr="000C6CDB">
        <w:t xml:space="preserve">and </w:t>
      </w:r>
    </w:p>
    <w:p w14:paraId="0BEDC885" w14:textId="60E02BAA" w:rsidR="000C6CDB" w:rsidRPr="000D14D6" w:rsidRDefault="000C6CDB" w:rsidP="00070E54">
      <w:pPr>
        <w:pStyle w:val="5aifollowing"/>
        <w:numPr>
          <w:ilvl w:val="3"/>
          <w:numId w:val="1"/>
        </w:numPr>
      </w:pPr>
      <w:r w:rsidRPr="000D14D6">
        <w:t xml:space="preserve">to update the person’s Job Plan accordingly; </w:t>
      </w:r>
    </w:p>
    <w:p w14:paraId="3C323C15" w14:textId="77777777" w:rsidR="000C6CDB" w:rsidRPr="000D14D6" w:rsidRDefault="000C6CDB">
      <w:pPr>
        <w:pStyle w:val="4Clsa"/>
        <w:rPr>
          <w:rFonts w:cstheme="minorHAnsi"/>
          <w:lang w:eastAsia="en-US"/>
        </w:rPr>
      </w:pPr>
      <w:r w:rsidRPr="000D14D6">
        <w:rPr>
          <w:lang w:eastAsia="en-US"/>
        </w:rPr>
        <w:t xml:space="preserve">if the person is not currently registered in the Department’s IT Systems, Directly Register them </w:t>
      </w:r>
      <w:r w:rsidRPr="000D14D6">
        <w:rPr>
          <w:rFonts w:cstheme="minorHAnsi"/>
          <w:lang w:eastAsia="en-US"/>
        </w:rPr>
        <w:t xml:space="preserve">as a NEIS Volunteer; </w:t>
      </w:r>
    </w:p>
    <w:p w14:paraId="6E37BA15" w14:textId="77777777" w:rsidR="000C6CDB" w:rsidRPr="000D14D6" w:rsidRDefault="000C6CDB">
      <w:pPr>
        <w:pStyle w:val="4Clsa"/>
      </w:pPr>
      <w:r w:rsidRPr="000D14D6">
        <w:t xml:space="preserve">ensure that a Referral to the NEIS Provider is recorded in the Department’s IT Systems; and </w:t>
      </w:r>
    </w:p>
    <w:p w14:paraId="6AEAAA44" w14:textId="77777777" w:rsidR="000C6CDB" w:rsidRPr="000C6CDB" w:rsidRDefault="000C6CDB">
      <w:pPr>
        <w:pStyle w:val="4Clsa"/>
      </w:pPr>
      <w:r w:rsidRPr="000C6CDB">
        <w:lastRenderedPageBreak/>
        <w:t xml:space="preserve">start delivering NEIS Services to the </w:t>
      </w:r>
      <w:r w:rsidRPr="000D14D6">
        <w:t xml:space="preserve">person </w:t>
      </w:r>
      <w:r w:rsidRPr="000C6CDB">
        <w:t>as a NEIS Prospective Participant in accordance with clause 128.</w:t>
      </w:r>
      <w:r w:rsidRPr="000C6CDB">
        <w:rPr>
          <w:b/>
          <w:color w:val="76923C" w:themeColor="accent3" w:themeShade="BF"/>
        </w:rPr>
        <w:t xml:space="preserve"> </w:t>
      </w:r>
    </w:p>
    <w:p w14:paraId="4792EF9C" w14:textId="77777777" w:rsidR="000C6CDB" w:rsidRPr="000D14D6" w:rsidRDefault="000C6CDB" w:rsidP="0030080E">
      <w:pPr>
        <w:pStyle w:val="3Cls11"/>
      </w:pPr>
      <w:r w:rsidRPr="000C6CDB">
        <w:t xml:space="preserve">Where the NEIS Provider assesses a </w:t>
      </w:r>
      <w:r w:rsidRPr="000D14D6">
        <w:t xml:space="preserve">person as: </w:t>
      </w:r>
    </w:p>
    <w:p w14:paraId="6AFF05B7" w14:textId="77777777" w:rsidR="000C6CDB" w:rsidRPr="000D14D6" w:rsidRDefault="000C6CDB" w:rsidP="00BA79E4">
      <w:pPr>
        <w:pStyle w:val="4Clsa"/>
      </w:pPr>
      <w:r w:rsidRPr="000D14D6">
        <w:t>not NEIS Eligible; or</w:t>
      </w:r>
    </w:p>
    <w:p w14:paraId="548B39B6" w14:textId="77777777" w:rsidR="000C6CDB" w:rsidRPr="000D14D6" w:rsidRDefault="000C6CDB" w:rsidP="0095028C">
      <w:pPr>
        <w:pStyle w:val="4Clsa"/>
      </w:pPr>
      <w:r w:rsidRPr="000D14D6">
        <w:t xml:space="preserve">NEIS Eligible, but not suitable to participate in a Workshop and/or undertake NEIS Training, </w:t>
      </w:r>
    </w:p>
    <w:p w14:paraId="7C31DB3F" w14:textId="77777777" w:rsidR="000C6CDB" w:rsidRPr="000D14D6" w:rsidRDefault="000C6CDB" w:rsidP="00F0626D">
      <w:pPr>
        <w:pStyle w:val="3b11following"/>
        <w:ind w:left="1418"/>
      </w:pPr>
      <w:r w:rsidRPr="000D14D6">
        <w:t xml:space="preserve">the NEIS Provider must, in accordance with any Guidelines: </w:t>
      </w:r>
    </w:p>
    <w:p w14:paraId="1FB501D1" w14:textId="77777777" w:rsidR="000C6CDB" w:rsidRPr="000D14D6" w:rsidRDefault="000C6CDB" w:rsidP="00BA79E4">
      <w:pPr>
        <w:pStyle w:val="4Clsa"/>
      </w:pPr>
      <w:r w:rsidRPr="000D14D6">
        <w:t xml:space="preserve">advise the Other Provider (where relevant) and the person of this assessment and that the NEIS Provider is unable to deliver NEIS Services to the person; and </w:t>
      </w:r>
    </w:p>
    <w:p w14:paraId="7E136133" w14:textId="77777777" w:rsidR="000C6CDB" w:rsidRPr="000D14D6" w:rsidRDefault="000C6CDB" w:rsidP="0095028C">
      <w:pPr>
        <w:pStyle w:val="4Clsa"/>
      </w:pPr>
      <w:r w:rsidRPr="000D14D6">
        <w:t>refer the person back to their Other Provider</w:t>
      </w:r>
      <w:r w:rsidR="00921A02">
        <w:t xml:space="preserve"> </w:t>
      </w:r>
      <w:r w:rsidRPr="000D14D6">
        <w:t xml:space="preserve">(where relevant). </w:t>
      </w:r>
    </w:p>
    <w:p w14:paraId="4884DD29" w14:textId="77777777" w:rsidR="000C6CDB" w:rsidRPr="000C6CDB" w:rsidRDefault="000C6CDB" w:rsidP="0030080E">
      <w:pPr>
        <w:pStyle w:val="2Clause1"/>
        <w:rPr>
          <w:color w:val="4F81BD" w:themeColor="accent1"/>
          <w:lang w:eastAsia="en-US"/>
        </w:rPr>
      </w:pPr>
      <w:bookmarkStart w:id="2586" w:name="_Toc394927613"/>
      <w:bookmarkStart w:id="2587" w:name="_Toc394927848"/>
      <w:bookmarkStart w:id="2588" w:name="_Toc394932839"/>
      <w:bookmarkStart w:id="2589" w:name="_Toc394991993"/>
      <w:bookmarkStart w:id="2590" w:name="_Toc394992248"/>
      <w:bookmarkStart w:id="2591" w:name="_Toc394992503"/>
      <w:bookmarkStart w:id="2592" w:name="_Toc394992759"/>
      <w:bookmarkStart w:id="2593" w:name="_Toc395174017"/>
      <w:bookmarkStart w:id="2594" w:name="_Toc395204593"/>
      <w:bookmarkStart w:id="2595" w:name="_Toc395267790"/>
      <w:bookmarkStart w:id="2596" w:name="_Toc395268043"/>
      <w:bookmarkStart w:id="2597" w:name="_Toc395280885"/>
      <w:bookmarkStart w:id="2598" w:name="_Toc395281137"/>
      <w:bookmarkStart w:id="2599" w:name="_Toc395281389"/>
      <w:bookmarkStart w:id="2600" w:name="_Toc395282101"/>
      <w:bookmarkStart w:id="2601" w:name="_Toc395282353"/>
      <w:bookmarkStart w:id="2602" w:name="_Toc395282605"/>
      <w:bookmarkStart w:id="2603" w:name="_Toc395282857"/>
      <w:bookmarkStart w:id="2604" w:name="_Toc395283109"/>
      <w:bookmarkStart w:id="2605" w:name="_Ref393981153"/>
      <w:bookmarkStart w:id="2606" w:name="_Toc415224987"/>
      <w:bookmarkStart w:id="2607" w:name="_Toc457551259"/>
      <w:bookmarkStart w:id="2608" w:name="_Toc518567954"/>
      <w:bookmarkEnd w:id="2586"/>
      <w:bookmarkEnd w:id="2587"/>
      <w:bookmarkEnd w:id="2588"/>
      <w:bookmarkEnd w:id="2589"/>
      <w:bookmarkEnd w:id="2590"/>
      <w:bookmarkEnd w:id="2591"/>
      <w:bookmarkEnd w:id="2592"/>
      <w:bookmarkEnd w:id="2593"/>
      <w:bookmarkEnd w:id="2594"/>
      <w:bookmarkEnd w:id="2595"/>
      <w:bookmarkEnd w:id="2596"/>
      <w:bookmarkEnd w:id="2597"/>
      <w:bookmarkEnd w:id="2598"/>
      <w:bookmarkEnd w:id="2599"/>
      <w:bookmarkEnd w:id="2600"/>
      <w:bookmarkEnd w:id="2601"/>
      <w:bookmarkEnd w:id="2602"/>
      <w:bookmarkEnd w:id="2603"/>
      <w:bookmarkEnd w:id="2604"/>
      <w:r w:rsidRPr="000C6CDB">
        <w:rPr>
          <w:lang w:eastAsia="en-US"/>
        </w:rPr>
        <w:t>NEIS Services for NEIS Prospective Participants</w:t>
      </w:r>
      <w:bookmarkEnd w:id="2605"/>
      <w:bookmarkEnd w:id="2606"/>
      <w:bookmarkEnd w:id="2607"/>
      <w:bookmarkEnd w:id="2608"/>
    </w:p>
    <w:p w14:paraId="2C253CA5" w14:textId="77777777" w:rsidR="000C6CDB" w:rsidRPr="000D14D6" w:rsidRDefault="000C6CDB" w:rsidP="0030080E">
      <w:pPr>
        <w:pStyle w:val="1cmid-heading"/>
        <w:rPr>
          <w:lang w:eastAsia="en-US"/>
        </w:rPr>
      </w:pPr>
      <w:r w:rsidRPr="000D14D6">
        <w:rPr>
          <w:lang w:eastAsia="en-US"/>
        </w:rPr>
        <w:t>Workshops &amp; NEIS Training</w:t>
      </w:r>
    </w:p>
    <w:p w14:paraId="2B945C1C" w14:textId="77777777" w:rsidR="000C6CDB" w:rsidRPr="000D14D6" w:rsidRDefault="000C6CDB" w:rsidP="0030080E">
      <w:pPr>
        <w:pStyle w:val="3Cls11"/>
        <w:rPr>
          <w:szCs w:val="22"/>
        </w:rPr>
      </w:pPr>
      <w:r w:rsidRPr="000D14D6">
        <w:t xml:space="preserve">The NEIS Provider must arrange for each NEIS Prospective Participant to: </w:t>
      </w:r>
    </w:p>
    <w:p w14:paraId="759E73AA" w14:textId="77777777" w:rsidR="000C6CDB" w:rsidRPr="000D14D6" w:rsidRDefault="000C6CDB" w:rsidP="00BA79E4">
      <w:pPr>
        <w:pStyle w:val="4Clsa"/>
      </w:pPr>
      <w:r w:rsidRPr="000D14D6">
        <w:t>participate in a Workshop; and/or</w:t>
      </w:r>
    </w:p>
    <w:p w14:paraId="5AC82443" w14:textId="77777777" w:rsidR="000C6CDB" w:rsidRPr="000C6CDB" w:rsidRDefault="000C6CDB" w:rsidP="0095028C">
      <w:pPr>
        <w:pStyle w:val="4Clsa"/>
      </w:pPr>
      <w:r w:rsidRPr="000D14D6">
        <w:t xml:space="preserve">undertake NEIS Training, and develop a NEIS Business Plan </w:t>
      </w:r>
      <w:r w:rsidRPr="000C6CDB">
        <w:t xml:space="preserve">in accordance with </w:t>
      </w:r>
      <w:r w:rsidRPr="000D14D6">
        <w:t>clauses 128.2 to 128.6 and</w:t>
      </w:r>
      <w:r w:rsidRPr="000C6CDB">
        <w:t xml:space="preserve"> any Guidelines. </w:t>
      </w:r>
    </w:p>
    <w:p w14:paraId="4B240092" w14:textId="77777777" w:rsidR="000C6CDB" w:rsidRPr="000D14D6" w:rsidRDefault="000C6CDB" w:rsidP="0030080E">
      <w:pPr>
        <w:pStyle w:val="3c11manual"/>
        <w:rPr>
          <w:lang w:eastAsia="en-US"/>
        </w:rPr>
      </w:pPr>
      <w:r w:rsidRPr="000D14D6">
        <w:rPr>
          <w:lang w:eastAsia="en-US"/>
        </w:rPr>
        <w:t>128.1A</w:t>
      </w:r>
      <w:r w:rsidRPr="000D14D6">
        <w:rPr>
          <w:lang w:eastAsia="en-US"/>
        </w:rPr>
        <w:tab/>
      </w:r>
      <w:r w:rsidRPr="000D14D6">
        <w:rPr>
          <w:lang w:eastAsia="en-US"/>
        </w:rPr>
        <w:tab/>
        <w:t xml:space="preserve">If the NEIS Provider assesses that the NEIS Prospective Participant is not participating appropriately in a Workshop or NEIS Training, the NEIS Provider must, in accordance with any Guidelines: </w:t>
      </w:r>
    </w:p>
    <w:p w14:paraId="3F36BFE6" w14:textId="77777777" w:rsidR="000C6CDB" w:rsidRPr="000D14D6" w:rsidRDefault="000C6CDB" w:rsidP="0030080E">
      <w:pPr>
        <w:pStyle w:val="4bamanual"/>
        <w:rPr>
          <w:lang w:eastAsia="en-US"/>
        </w:rPr>
      </w:pPr>
      <w:r w:rsidRPr="000D14D6">
        <w:rPr>
          <w:lang w:eastAsia="en-US"/>
        </w:rPr>
        <w:t>(a</w:t>
      </w:r>
      <w:r w:rsidRPr="000D14D6">
        <w:t>)</w:t>
      </w:r>
      <w:r w:rsidRPr="000D14D6">
        <w:tab/>
        <w:t>advise the Other Provider (where relevant) and the NEIS Prospective Participant of this assessment and that the NEIS Provider is unable to deliver a Workshop or NEIS Training to the NEIS Prospective Participant; and</w:t>
      </w:r>
    </w:p>
    <w:p w14:paraId="326CB2BF" w14:textId="77777777" w:rsidR="000C6CDB" w:rsidRPr="000D14D6" w:rsidRDefault="000C6CDB" w:rsidP="0030080E">
      <w:pPr>
        <w:pStyle w:val="4bamanual"/>
      </w:pPr>
      <w:r w:rsidRPr="000D14D6">
        <w:rPr>
          <w:lang w:eastAsia="en-US"/>
        </w:rPr>
        <w:t>(b)</w:t>
      </w:r>
      <w:r w:rsidRPr="000D14D6">
        <w:rPr>
          <w:lang w:eastAsia="en-US"/>
        </w:rPr>
        <w:tab/>
      </w:r>
      <w:r w:rsidRPr="000D14D6">
        <w:t>refer the NEIS Prospective Participant back to their Other Provider (where relevant).</w:t>
      </w:r>
      <w:r w:rsidRPr="000D14D6">
        <w:rPr>
          <w:lang w:eastAsia="en-US"/>
        </w:rPr>
        <w:t xml:space="preserve"> </w:t>
      </w:r>
    </w:p>
    <w:p w14:paraId="0F121B36" w14:textId="77777777" w:rsidR="000C6CDB" w:rsidRPr="000C6CDB" w:rsidRDefault="000C6CDB" w:rsidP="0030080E">
      <w:pPr>
        <w:pStyle w:val="1cmid-heading"/>
        <w:rPr>
          <w:lang w:eastAsia="en-US"/>
        </w:rPr>
      </w:pPr>
      <w:r w:rsidRPr="000C6CDB">
        <w:rPr>
          <w:lang w:eastAsia="en-US"/>
        </w:rPr>
        <w:t>NEIS Business Plans</w:t>
      </w:r>
    </w:p>
    <w:p w14:paraId="44AAA794" w14:textId="77777777" w:rsidR="000C6CDB" w:rsidRPr="000C6CDB" w:rsidRDefault="000C6CDB" w:rsidP="0030080E">
      <w:pPr>
        <w:pStyle w:val="3Cls11"/>
      </w:pPr>
      <w:r w:rsidRPr="000C6CDB">
        <w:t>The NEIS Provider must arrange and provide business advice and counselling to each NEIS Prospective Participant to assist the NEIS Prospective Participant to develop a NEIS Business Plan that satisfies the NEIS Business Eligibility Criteria.</w:t>
      </w:r>
    </w:p>
    <w:p w14:paraId="61EBC51C" w14:textId="77777777" w:rsidR="000C6CDB" w:rsidRPr="000C6CDB" w:rsidRDefault="000C6CDB" w:rsidP="0030080E">
      <w:pPr>
        <w:pStyle w:val="3Cls11"/>
      </w:pPr>
      <w:bookmarkStart w:id="2609" w:name="_Ref393981128"/>
      <w:r w:rsidRPr="000C6CDB">
        <w:t>The NEIS Provider must, in accordance with any Guidelines, assess each NEIS Prospective Participant’s NEIS Business Plan against the NEIS Business Eligibility Criteria, and approve or reject each NEIS Business Plan.</w:t>
      </w:r>
      <w:bookmarkEnd w:id="2609"/>
    </w:p>
    <w:p w14:paraId="2CF5B60A" w14:textId="77777777" w:rsidR="000C6CDB" w:rsidRPr="000C6CDB" w:rsidRDefault="000C6CDB" w:rsidP="0030080E">
      <w:pPr>
        <w:pStyle w:val="3Cls11"/>
      </w:pPr>
      <w:r w:rsidRPr="000C6CDB">
        <w:t>Where the NEIS Provider has concerns about whether to approve or reject a NEIS Business Plan, the NEIS Provider may seek advice from the Department.</w:t>
      </w:r>
    </w:p>
    <w:p w14:paraId="69556291" w14:textId="77777777" w:rsidR="000C6CDB" w:rsidRPr="000C6CDB" w:rsidRDefault="000C6CDB" w:rsidP="0030080E">
      <w:pPr>
        <w:pStyle w:val="3Cls11"/>
      </w:pPr>
      <w:r w:rsidRPr="000C6CDB">
        <w:t>Where the NEIS Provider decides to reject a NEIS Business Plan in accordance with clause 128.3, unless otherwise set out in any Guidelines, the Provider must, within ten Business Days of the decision and in accordance with any Guidelines, advise the NEIS Prospective Participant in writing:</w:t>
      </w:r>
    </w:p>
    <w:p w14:paraId="0BB332B7" w14:textId="77777777" w:rsidR="000C6CDB" w:rsidRPr="000C6CDB" w:rsidRDefault="000C6CDB" w:rsidP="00BA79E4">
      <w:pPr>
        <w:pStyle w:val="4Clsa"/>
      </w:pPr>
      <w:r w:rsidRPr="000C6CDB">
        <w:t>of the decision and the reasons for the decision; and</w:t>
      </w:r>
      <w:r w:rsidR="0030080E">
        <w:tab/>
      </w:r>
    </w:p>
    <w:p w14:paraId="74AD4861" w14:textId="77777777" w:rsidR="000C6CDB" w:rsidRPr="000C6CDB" w:rsidRDefault="000C6CDB" w:rsidP="0095028C">
      <w:pPr>
        <w:pStyle w:val="4Clsa"/>
      </w:pPr>
      <w:r w:rsidRPr="000C6CDB">
        <w:t>of his or her right to have the decision reviewed by the Department.</w:t>
      </w:r>
    </w:p>
    <w:p w14:paraId="36BEB064" w14:textId="77777777" w:rsidR="000C6CDB" w:rsidRPr="000C6CDB" w:rsidRDefault="000C6CDB" w:rsidP="0030080E">
      <w:pPr>
        <w:pStyle w:val="3Cls11"/>
      </w:pPr>
      <w:r w:rsidRPr="000C6CDB">
        <w:t>Subject to clause 127.2, where the NEIS Provider decides to approve the NEIS Prospective Participant’s NEIS Business Plan, the Provider must:</w:t>
      </w:r>
    </w:p>
    <w:p w14:paraId="4C81CF9C" w14:textId="77777777" w:rsidR="000C6CDB" w:rsidRPr="000C6CDB" w:rsidRDefault="000C6CDB" w:rsidP="00BA79E4">
      <w:pPr>
        <w:pStyle w:val="4Clsa"/>
      </w:pPr>
      <w:r w:rsidRPr="000C6CDB">
        <w:t>advise the NEIS Prospective Participant in writing of the approval within five Business Days of the decision;</w:t>
      </w:r>
    </w:p>
    <w:p w14:paraId="2B066100" w14:textId="77777777" w:rsidR="000C6CDB" w:rsidRPr="000C6CDB" w:rsidRDefault="000C6CDB" w:rsidP="00BA79E4">
      <w:pPr>
        <w:pStyle w:val="4Clsa"/>
      </w:pPr>
      <w:r w:rsidRPr="000C6CDB">
        <w:lastRenderedPageBreak/>
        <w:t>explain to the NEIS Prospective Participant their obligations while receiving NEIS Assistance and any NEIS Services the NEIS Provider will provide;</w:t>
      </w:r>
    </w:p>
    <w:p w14:paraId="2EC401DC" w14:textId="77777777" w:rsidR="000C6CDB" w:rsidRPr="000C6CDB" w:rsidRDefault="000C6CDB" w:rsidP="0095028C">
      <w:pPr>
        <w:pStyle w:val="4Clsa"/>
      </w:pPr>
      <w:r w:rsidRPr="000C6CDB">
        <w:t>advise the NEIS Prospective Participant to carefully read and understand all the terms of his or her NEIS Participant Agreement;</w:t>
      </w:r>
    </w:p>
    <w:p w14:paraId="30882BFD" w14:textId="77777777" w:rsidR="000C6CDB" w:rsidRPr="000C6CDB" w:rsidRDefault="000C6CDB" w:rsidP="0095028C">
      <w:pPr>
        <w:pStyle w:val="4Clsa"/>
      </w:pPr>
      <w:r w:rsidRPr="000C6CDB">
        <w:t xml:space="preserve">ensure that the NEIS Prospective Participant signs the NEIS Participant Agreement; </w:t>
      </w:r>
    </w:p>
    <w:p w14:paraId="730C654B" w14:textId="77777777" w:rsidR="000C6CDB" w:rsidRPr="000C6CDB" w:rsidRDefault="000C6CDB" w:rsidP="007D07A1">
      <w:pPr>
        <w:pStyle w:val="4Clsa"/>
      </w:pPr>
      <w:r w:rsidRPr="000C6CDB">
        <w:t xml:space="preserve">forward the signed NEIS Participant Agreement to the Department for the Department’s signature; </w:t>
      </w:r>
    </w:p>
    <w:p w14:paraId="3D96ED06" w14:textId="77777777" w:rsidR="000C6CDB" w:rsidRPr="000C6CDB" w:rsidRDefault="000C6CDB" w:rsidP="00070E54">
      <w:pPr>
        <w:pStyle w:val="4Clsa"/>
      </w:pPr>
      <w:r w:rsidRPr="000C6CDB">
        <w:t xml:space="preserve">advise the </w:t>
      </w:r>
      <w:r w:rsidRPr="000D14D6">
        <w:t>Other Provider (where relevant)</w:t>
      </w:r>
      <w:r w:rsidRPr="000C6CDB">
        <w:t xml:space="preserve"> prior to the NEIS Prospective Participant’s NEIS Commencement, that the NEIS Prospective Participant’s Job Plan should be updated, to reflect the NEIS Prospective Participant’s NEIS Commencement, when this occurs; and</w:t>
      </w:r>
    </w:p>
    <w:p w14:paraId="620FE5E8" w14:textId="77777777" w:rsidR="000C6CDB" w:rsidRPr="000C6CDB" w:rsidRDefault="000C6CDB">
      <w:pPr>
        <w:pStyle w:val="4Clsa"/>
      </w:pPr>
      <w:r w:rsidRPr="000C6CDB">
        <w:t xml:space="preserve">commence providing relevant NEIS Services to them as a NEIS Participant from the date of their NEIS Commencement.  </w:t>
      </w:r>
    </w:p>
    <w:p w14:paraId="16F3D03F" w14:textId="77777777" w:rsidR="000C6CDB" w:rsidRPr="000D14D6" w:rsidRDefault="000C6CDB">
      <w:pPr>
        <w:pStyle w:val="8Note"/>
        <w:rPr>
          <w:lang w:eastAsia="en-US"/>
        </w:rPr>
      </w:pPr>
      <w:r w:rsidRPr="000D14D6">
        <w:rPr>
          <w:lang w:eastAsia="en-US"/>
        </w:rPr>
        <w:t>Note: Clauses 128.2 to 128.6 only apply to NEIS Prospective Participants who will undertake NEIS Training and develop a NEIS Business Plan in accordance with clause 128.1(b).</w:t>
      </w:r>
    </w:p>
    <w:p w14:paraId="2288C7FF" w14:textId="77777777" w:rsidR="000C6CDB" w:rsidRPr="000C6CDB" w:rsidRDefault="000C6CDB" w:rsidP="0030080E">
      <w:pPr>
        <w:pStyle w:val="2Clause1"/>
        <w:rPr>
          <w:i/>
          <w:lang w:eastAsia="en-US"/>
        </w:rPr>
      </w:pPr>
      <w:bookmarkStart w:id="2610" w:name="_Toc452469250"/>
      <w:bookmarkStart w:id="2611" w:name="_Toc452469419"/>
      <w:bookmarkStart w:id="2612" w:name="_Toc452469586"/>
      <w:bookmarkStart w:id="2613" w:name="_Toc452469753"/>
      <w:bookmarkStart w:id="2614" w:name="_Toc452469920"/>
      <w:bookmarkStart w:id="2615" w:name="_Toc413049774"/>
      <w:bookmarkStart w:id="2616" w:name="_Toc414816674"/>
      <w:bookmarkStart w:id="2617" w:name="_Toc414985790"/>
      <w:bookmarkStart w:id="2618" w:name="_Toc415042813"/>
      <w:bookmarkStart w:id="2619" w:name="_Toc415046636"/>
      <w:bookmarkStart w:id="2620" w:name="_Toc415048864"/>
      <w:bookmarkStart w:id="2621" w:name="_Toc415049109"/>
      <w:bookmarkStart w:id="2622" w:name="_Toc415051938"/>
      <w:bookmarkStart w:id="2623" w:name="_Toc395267792"/>
      <w:bookmarkStart w:id="2624" w:name="_Toc395268045"/>
      <w:bookmarkStart w:id="2625" w:name="_Toc395280887"/>
      <w:bookmarkStart w:id="2626" w:name="_Toc395281139"/>
      <w:bookmarkStart w:id="2627" w:name="_Toc395281391"/>
      <w:bookmarkStart w:id="2628" w:name="_Toc395282103"/>
      <w:bookmarkStart w:id="2629" w:name="_Toc395282355"/>
      <w:bookmarkStart w:id="2630" w:name="_Toc395282607"/>
      <w:bookmarkStart w:id="2631" w:name="_Toc395282859"/>
      <w:bookmarkStart w:id="2632" w:name="_Toc395283111"/>
      <w:bookmarkStart w:id="2633" w:name="_Toc395538980"/>
      <w:bookmarkStart w:id="2634" w:name="_Toc395596211"/>
      <w:bookmarkStart w:id="2635" w:name="_Toc394927615"/>
      <w:bookmarkStart w:id="2636" w:name="_Toc394927850"/>
      <w:bookmarkStart w:id="2637" w:name="_Toc394932841"/>
      <w:bookmarkStart w:id="2638" w:name="_Toc394991995"/>
      <w:bookmarkStart w:id="2639" w:name="_Toc394992250"/>
      <w:bookmarkStart w:id="2640" w:name="_Toc394992505"/>
      <w:bookmarkStart w:id="2641" w:name="_Toc394992761"/>
      <w:bookmarkStart w:id="2642" w:name="_Toc395174019"/>
      <w:bookmarkStart w:id="2643" w:name="_Toc395204595"/>
      <w:bookmarkStart w:id="2644" w:name="_Toc395267793"/>
      <w:bookmarkStart w:id="2645" w:name="_Toc395268046"/>
      <w:bookmarkStart w:id="2646" w:name="_Toc395280888"/>
      <w:bookmarkStart w:id="2647" w:name="_Toc395281140"/>
      <w:bookmarkStart w:id="2648" w:name="_Toc395281392"/>
      <w:bookmarkStart w:id="2649" w:name="_Toc395282104"/>
      <w:bookmarkStart w:id="2650" w:name="_Toc395282356"/>
      <w:bookmarkStart w:id="2651" w:name="_Toc395282608"/>
      <w:bookmarkStart w:id="2652" w:name="_Toc395282860"/>
      <w:bookmarkStart w:id="2653" w:name="_Toc395283112"/>
      <w:bookmarkStart w:id="2654" w:name="_Toc395538981"/>
      <w:bookmarkStart w:id="2655" w:name="_Toc395596212"/>
      <w:bookmarkStart w:id="2656" w:name="_Toc415224988"/>
      <w:bookmarkStart w:id="2657" w:name="_Toc457551260"/>
      <w:bookmarkStart w:id="2658" w:name="_Ref468797305"/>
      <w:bookmarkStart w:id="2659" w:name="_Toc518567955"/>
      <w:bookmarkEnd w:id="2610"/>
      <w:bookmarkEnd w:id="2611"/>
      <w:bookmarkEnd w:id="2612"/>
      <w:bookmarkEnd w:id="2613"/>
      <w:bookmarkEnd w:id="2614"/>
      <w:bookmarkEnd w:id="2615"/>
      <w:bookmarkEnd w:id="2616"/>
      <w:bookmarkEnd w:id="2617"/>
      <w:bookmarkEnd w:id="2618"/>
      <w:bookmarkEnd w:id="2619"/>
      <w:bookmarkEnd w:id="2620"/>
      <w:bookmarkEnd w:id="2621"/>
      <w:bookmarkEnd w:id="2622"/>
      <w:bookmarkEnd w:id="2623"/>
      <w:bookmarkEnd w:id="2624"/>
      <w:bookmarkEnd w:id="2625"/>
      <w:bookmarkEnd w:id="2626"/>
      <w:bookmarkEnd w:id="2627"/>
      <w:bookmarkEnd w:id="2628"/>
      <w:bookmarkEnd w:id="2629"/>
      <w:bookmarkEnd w:id="2630"/>
      <w:bookmarkEnd w:id="2631"/>
      <w:bookmarkEnd w:id="2632"/>
      <w:bookmarkEnd w:id="2633"/>
      <w:bookmarkEnd w:id="2634"/>
      <w:bookmarkEnd w:id="2635"/>
      <w:bookmarkEnd w:id="2636"/>
      <w:bookmarkEnd w:id="2637"/>
      <w:bookmarkEnd w:id="2638"/>
      <w:bookmarkEnd w:id="2639"/>
      <w:bookmarkEnd w:id="2640"/>
      <w:bookmarkEnd w:id="2641"/>
      <w:bookmarkEnd w:id="2642"/>
      <w:bookmarkEnd w:id="2643"/>
      <w:bookmarkEnd w:id="2644"/>
      <w:bookmarkEnd w:id="2645"/>
      <w:bookmarkEnd w:id="2646"/>
      <w:bookmarkEnd w:id="2647"/>
      <w:bookmarkEnd w:id="2648"/>
      <w:bookmarkEnd w:id="2649"/>
      <w:bookmarkEnd w:id="2650"/>
      <w:bookmarkEnd w:id="2651"/>
      <w:bookmarkEnd w:id="2652"/>
      <w:bookmarkEnd w:id="2653"/>
      <w:bookmarkEnd w:id="2654"/>
      <w:bookmarkEnd w:id="2655"/>
      <w:r w:rsidRPr="000C6CDB">
        <w:rPr>
          <w:lang w:eastAsia="en-US"/>
        </w:rPr>
        <w:t>NEIS Services for NEIS Participants</w:t>
      </w:r>
      <w:bookmarkEnd w:id="2656"/>
      <w:bookmarkEnd w:id="2657"/>
      <w:bookmarkEnd w:id="2658"/>
      <w:bookmarkEnd w:id="2659"/>
    </w:p>
    <w:p w14:paraId="746D4392" w14:textId="77777777" w:rsidR="000C6CDB" w:rsidRPr="000C6CDB" w:rsidRDefault="000C6CDB" w:rsidP="0030080E">
      <w:pPr>
        <w:pStyle w:val="1cmid-heading"/>
        <w:rPr>
          <w:lang w:eastAsia="en-US"/>
        </w:rPr>
      </w:pPr>
      <w:r w:rsidRPr="000C6CDB">
        <w:rPr>
          <w:lang w:eastAsia="en-US"/>
        </w:rPr>
        <w:t>Duration</w:t>
      </w:r>
    </w:p>
    <w:p w14:paraId="1EC63240" w14:textId="77777777" w:rsidR="000C6CDB" w:rsidRPr="000C6CDB" w:rsidRDefault="000C6CDB" w:rsidP="0030080E">
      <w:pPr>
        <w:pStyle w:val="3Cls11"/>
      </w:pPr>
      <w:r w:rsidRPr="000C6CDB">
        <w:t>Unless otherwise directed by the Department, the NEIS Provider must provide relevant NEIS Services to each NEIS Participant for the full period of the NEIS Assistance provided under their NEIS Participant Agreement, notwithstanding the expiration of this Deed.</w:t>
      </w:r>
    </w:p>
    <w:p w14:paraId="34827E9E" w14:textId="77777777" w:rsidR="000C6CDB" w:rsidRPr="000C6CDB" w:rsidRDefault="000C6CDB" w:rsidP="0030080E">
      <w:pPr>
        <w:pStyle w:val="1cmid-heading"/>
        <w:rPr>
          <w:color w:val="E36C0A" w:themeColor="accent6" w:themeShade="BF"/>
          <w:lang w:eastAsia="en-US"/>
        </w:rPr>
      </w:pPr>
      <w:r w:rsidRPr="000C6CDB">
        <w:rPr>
          <w:color w:val="000000" w:themeColor="text1"/>
          <w:lang w:eastAsia="en-US"/>
        </w:rPr>
        <w:t xml:space="preserve">Advising DHS </w:t>
      </w:r>
      <w:r w:rsidRPr="000D14D6">
        <w:rPr>
          <w:lang w:eastAsia="en-US"/>
        </w:rPr>
        <w:t>and Other Providers</w:t>
      </w:r>
    </w:p>
    <w:p w14:paraId="0D40442D" w14:textId="77777777" w:rsidR="000C6CDB" w:rsidRPr="000C6CDB" w:rsidRDefault="000C6CDB" w:rsidP="0030080E">
      <w:pPr>
        <w:pStyle w:val="3Cls11"/>
      </w:pPr>
      <w:r w:rsidRPr="000C6CDB">
        <w:t xml:space="preserve">The NEIS Provider must </w:t>
      </w:r>
      <w:r w:rsidRPr="000D14D6">
        <w:t>ensure that DHS and, if the NEIS Participant is registered with an Other Provider, th</w:t>
      </w:r>
      <w:r w:rsidRPr="000C6CDB">
        <w:t xml:space="preserve">e </w:t>
      </w:r>
      <w:r w:rsidRPr="000D14D6">
        <w:t xml:space="preserve">Other Provider, have been advised </w:t>
      </w:r>
      <w:r w:rsidRPr="000C6CDB">
        <w:t>within five Business Days of each NEIS Commencement, that the relevant NEIS Participant has commenced NEIS Assistance and whether the NEIS Participant is receiving NEIS Allowance.</w:t>
      </w:r>
    </w:p>
    <w:p w14:paraId="75841E7A" w14:textId="77777777" w:rsidR="000C6CDB" w:rsidRPr="000C6CDB" w:rsidRDefault="000C6CDB" w:rsidP="0030080E">
      <w:pPr>
        <w:pStyle w:val="1cmid-heading"/>
        <w:rPr>
          <w:lang w:eastAsia="en-US"/>
        </w:rPr>
      </w:pPr>
      <w:r w:rsidRPr="000C6CDB">
        <w:rPr>
          <w:lang w:eastAsia="en-US"/>
        </w:rPr>
        <w:t>NEIS Business Mentoring</w:t>
      </w:r>
    </w:p>
    <w:p w14:paraId="68922DFF" w14:textId="77777777" w:rsidR="000C6CDB" w:rsidRPr="000C6CDB" w:rsidRDefault="000C6CDB" w:rsidP="0030080E">
      <w:pPr>
        <w:pStyle w:val="3Cls11"/>
      </w:pPr>
      <w:r w:rsidRPr="000C6CDB">
        <w:rPr>
          <w:szCs w:val="22"/>
        </w:rPr>
        <w:t>The NEIS Provider must, in accordance with any Guidelines</w:t>
      </w:r>
      <w:r w:rsidRPr="000C6CDB">
        <w:t>, and the Provider’s tender response to the request for tender for this Deed</w:t>
      </w:r>
      <w:r w:rsidRPr="000C6CDB">
        <w:rPr>
          <w:szCs w:val="22"/>
        </w:rPr>
        <w:t xml:space="preserve"> provide NEIS Business Mentoring </w:t>
      </w:r>
      <w:r w:rsidRPr="000C6CDB">
        <w:t>for each NEIS Participant:</w:t>
      </w:r>
    </w:p>
    <w:p w14:paraId="4AFB7D42" w14:textId="77777777" w:rsidR="000C6CDB" w:rsidRPr="000C6CDB" w:rsidRDefault="000C6CDB" w:rsidP="00BA79E4">
      <w:pPr>
        <w:pStyle w:val="4Clsa"/>
      </w:pPr>
      <w:r w:rsidRPr="000C6CDB">
        <w:t>to assist them in establishing and running a viable NEIS Business; and</w:t>
      </w:r>
    </w:p>
    <w:p w14:paraId="2D011CDA" w14:textId="77777777" w:rsidR="000C6CDB" w:rsidRPr="000C6CDB" w:rsidRDefault="000C6CDB" w:rsidP="0095028C">
      <w:pPr>
        <w:pStyle w:val="4Clsa"/>
      </w:pPr>
      <w:r w:rsidRPr="000C6CDB">
        <w:t>which includes at least five face to face visits by the NEIS Provider during the period of his or her NEIS Participant Agreement, in the manner and at the times and locations set out in any Guidelines.</w:t>
      </w:r>
    </w:p>
    <w:p w14:paraId="1EBCA2CD" w14:textId="77777777" w:rsidR="000C6CDB" w:rsidRPr="000C6CDB" w:rsidRDefault="000C6CDB" w:rsidP="00AE651C">
      <w:pPr>
        <w:pStyle w:val="3Cls11"/>
      </w:pPr>
      <w:r w:rsidRPr="000C6CDB">
        <w:t>Where a NEIS Participant refuses to accept or otherwise participate in NEIS Business Mentoring, the NEIS Provider must advise the Department in writing within five Business Days of the occurrence.</w:t>
      </w:r>
    </w:p>
    <w:p w14:paraId="45BE5083" w14:textId="77777777" w:rsidR="000C6CDB" w:rsidRPr="000C6CDB" w:rsidRDefault="000C6CDB" w:rsidP="00AE651C">
      <w:pPr>
        <w:pStyle w:val="3Cls11"/>
      </w:pPr>
      <w:r w:rsidRPr="000C6CDB">
        <w:t>The NEIS Provider must provide the Department with NEIS Business Mentoring Reports, as required by the Department, and as specified in any Guidelines.</w:t>
      </w:r>
    </w:p>
    <w:p w14:paraId="31239AB7" w14:textId="77777777" w:rsidR="000C6CDB" w:rsidRPr="000C6CDB" w:rsidRDefault="000C6CDB" w:rsidP="00AE651C">
      <w:pPr>
        <w:pStyle w:val="1cmid-heading"/>
        <w:rPr>
          <w:lang w:eastAsia="en-US"/>
        </w:rPr>
      </w:pPr>
      <w:r w:rsidRPr="000C6CDB">
        <w:rPr>
          <w:lang w:eastAsia="en-US"/>
        </w:rPr>
        <w:t>Contacting the NEIS Participant</w:t>
      </w:r>
    </w:p>
    <w:p w14:paraId="3DF33240" w14:textId="77777777" w:rsidR="000C6CDB" w:rsidRPr="000C6CDB" w:rsidRDefault="000C6CDB" w:rsidP="00AE651C">
      <w:pPr>
        <w:pStyle w:val="3Cls11"/>
      </w:pPr>
      <w:r w:rsidRPr="000C6CDB">
        <w:t>The NEIS Provider must:</w:t>
      </w:r>
    </w:p>
    <w:p w14:paraId="35DB9DF0" w14:textId="77777777" w:rsidR="000C6CDB" w:rsidRPr="000C6CDB" w:rsidRDefault="000C6CDB" w:rsidP="00BA79E4">
      <w:pPr>
        <w:pStyle w:val="4Clsa"/>
      </w:pPr>
      <w:r w:rsidRPr="000C6CDB">
        <w:t>contact each NEIS Participant at least monthly during the period of his or her NEIS Participant Agreement;</w:t>
      </w:r>
    </w:p>
    <w:p w14:paraId="4546CE1D" w14:textId="77777777" w:rsidR="000C6CDB" w:rsidRPr="000C6CDB" w:rsidRDefault="000C6CDB" w:rsidP="0095028C">
      <w:pPr>
        <w:pStyle w:val="4Clsa"/>
      </w:pPr>
      <w:r w:rsidRPr="000C6CDB">
        <w:t>in the event of a failure to contact a NEIS Participant, Notify the Department of the event through the Department’s IT Systems within five Business Days; and</w:t>
      </w:r>
    </w:p>
    <w:p w14:paraId="485E04C7" w14:textId="77777777" w:rsidR="000C6CDB" w:rsidRPr="000C6CDB" w:rsidRDefault="000C6CDB" w:rsidP="0095028C">
      <w:pPr>
        <w:pStyle w:val="4Clsa"/>
      </w:pPr>
      <w:r w:rsidRPr="000C6CDB">
        <w:t>at each monthly contact:</w:t>
      </w:r>
    </w:p>
    <w:p w14:paraId="59EA22C1" w14:textId="77E8A0F5" w:rsidR="000C6CDB" w:rsidRPr="000C6CDB" w:rsidRDefault="000C6CDB" w:rsidP="0095028C">
      <w:pPr>
        <w:pStyle w:val="5aifollowing"/>
        <w:numPr>
          <w:ilvl w:val="3"/>
          <w:numId w:val="1"/>
        </w:numPr>
      </w:pPr>
      <w:r w:rsidRPr="000C6CDB">
        <w:lastRenderedPageBreak/>
        <w:t xml:space="preserve">check if the NEIS Participant is operating his or her NEIS Business in accordance with the NEIS Business Plan, including that the NEIS Participant is maintaining current and appropriate insurance for his or her NEIS Business; </w:t>
      </w:r>
    </w:p>
    <w:p w14:paraId="06442580" w14:textId="24FCE779" w:rsidR="000C6CDB" w:rsidRPr="000C6CDB" w:rsidRDefault="000C6CDB" w:rsidP="007D07A1">
      <w:pPr>
        <w:pStyle w:val="5aifollowing"/>
        <w:numPr>
          <w:ilvl w:val="3"/>
          <w:numId w:val="1"/>
        </w:numPr>
      </w:pPr>
      <w:r w:rsidRPr="000C6CDB">
        <w:t>offer and provide any business advice and counselling to assist the NEIS Participant in operating his or her NEIS Business; and</w:t>
      </w:r>
    </w:p>
    <w:p w14:paraId="7F5F5BBD" w14:textId="654F2DAC" w:rsidR="000C6CDB" w:rsidRPr="000C6CDB" w:rsidRDefault="000C6CDB" w:rsidP="00070E54">
      <w:pPr>
        <w:pStyle w:val="5aifollowing"/>
        <w:numPr>
          <w:ilvl w:val="3"/>
          <w:numId w:val="1"/>
        </w:numPr>
      </w:pPr>
      <w:r w:rsidRPr="000C6CDB">
        <w:t>collect NEIS Financial Information and NEIS Income Statements, where relevant, for the purposes of satisfying clause 129.7.</w:t>
      </w:r>
    </w:p>
    <w:p w14:paraId="084F635D" w14:textId="77777777" w:rsidR="000C6CDB" w:rsidRPr="000C6CDB" w:rsidRDefault="000C6CDB" w:rsidP="00AE651C">
      <w:pPr>
        <w:pStyle w:val="1cmid-heading"/>
        <w:rPr>
          <w:lang w:eastAsia="en-US"/>
        </w:rPr>
      </w:pPr>
      <w:r w:rsidRPr="000C6CDB">
        <w:rPr>
          <w:lang w:eastAsia="en-US"/>
        </w:rPr>
        <w:t>Collection of NEIS Financial Information and NEIS Participant’s Income Statements</w:t>
      </w:r>
    </w:p>
    <w:p w14:paraId="68A3AA71" w14:textId="77777777" w:rsidR="000C6CDB" w:rsidRPr="000C6CDB" w:rsidRDefault="000C6CDB" w:rsidP="00AE651C">
      <w:pPr>
        <w:pStyle w:val="3Cls11"/>
      </w:pPr>
      <w:bookmarkStart w:id="2660" w:name="_Ref393981025"/>
      <w:r w:rsidRPr="000C6CDB">
        <w:t>Subject to clause 129.8, the NEIS Provider must, within ten Business Days after the completion of each Financial Quarter of business operation for the duration of each NEIS Participant Agreement, collect from NEIS Participants:</w:t>
      </w:r>
      <w:bookmarkEnd w:id="2660"/>
    </w:p>
    <w:p w14:paraId="69CEB213" w14:textId="77777777" w:rsidR="000C6CDB" w:rsidRPr="000C6CDB" w:rsidRDefault="000C6CDB" w:rsidP="00BA79E4">
      <w:pPr>
        <w:pStyle w:val="4Clsa"/>
      </w:pPr>
      <w:r w:rsidRPr="000C6CDB">
        <w:t xml:space="preserve">NEIS Financial Information relating to each NEIS Business; and </w:t>
      </w:r>
    </w:p>
    <w:p w14:paraId="39927ADD" w14:textId="77777777" w:rsidR="000C6CDB" w:rsidRPr="000C6CDB" w:rsidRDefault="000C6CDB" w:rsidP="0095028C">
      <w:pPr>
        <w:pStyle w:val="4Clsa"/>
      </w:pPr>
      <w:bookmarkStart w:id="2661" w:name="_Ref414971966"/>
      <w:r w:rsidRPr="000C6CDB">
        <w:t>a NEIS Income Statement from each NEIS Participant,</w:t>
      </w:r>
      <w:bookmarkEnd w:id="2661"/>
      <w:r w:rsidRPr="000C6CDB">
        <w:t xml:space="preserve"> </w:t>
      </w:r>
    </w:p>
    <w:p w14:paraId="438042B5" w14:textId="77777777" w:rsidR="000C6CDB" w:rsidRPr="000C6CDB" w:rsidRDefault="000C6CDB" w:rsidP="00AE651C">
      <w:pPr>
        <w:pStyle w:val="3b11following"/>
      </w:pPr>
      <w:r w:rsidRPr="000C6CDB">
        <w:t>and in the case of the information collected in accordance with clause 129.7(b), determine whether any NEIS Participants have failed the NEIS External Income Test.</w:t>
      </w:r>
    </w:p>
    <w:p w14:paraId="2A8BEC1A" w14:textId="77777777" w:rsidR="000C6CDB" w:rsidRPr="000C6CDB" w:rsidRDefault="000C6CDB" w:rsidP="00AE651C">
      <w:pPr>
        <w:pStyle w:val="3Cls11"/>
      </w:pPr>
      <w:bookmarkStart w:id="2662" w:name="_Ref393981091"/>
      <w:r w:rsidRPr="000C6CDB">
        <w:t>Where a NEIS Business has only been operating for four weeks or less in a Financial Quarter, the NEIS Provider does not need to collect NEIS Financial Information or a NEIS Income Statement for that Financial Quarter.</w:t>
      </w:r>
      <w:bookmarkEnd w:id="2662"/>
    </w:p>
    <w:p w14:paraId="54ED6CD2" w14:textId="77777777" w:rsidR="000C6CDB" w:rsidRPr="000C6CDB" w:rsidRDefault="000C6CDB" w:rsidP="00AE651C">
      <w:pPr>
        <w:pStyle w:val="3Cls11"/>
      </w:pPr>
      <w:r w:rsidRPr="000C6CDB">
        <w:t>The NEIS Provider must advise the Department in writing within five Business Days:</w:t>
      </w:r>
    </w:p>
    <w:p w14:paraId="3374AA27" w14:textId="77777777" w:rsidR="000C6CDB" w:rsidRPr="000C6CDB" w:rsidRDefault="000C6CDB" w:rsidP="00BA79E4">
      <w:pPr>
        <w:pStyle w:val="4Clsa"/>
      </w:pPr>
      <w:r w:rsidRPr="000C6CDB">
        <w:t>of any failure by a NEIS Participant to submit his or her NEIS Financial Information or a NEIS Income Statement in accordance with his or her NEIS Participant Agreement, or as otherwise required; and</w:t>
      </w:r>
    </w:p>
    <w:p w14:paraId="1DB0694B" w14:textId="77777777" w:rsidR="000C6CDB" w:rsidRPr="000C6CDB" w:rsidRDefault="000C6CDB" w:rsidP="0095028C">
      <w:pPr>
        <w:pStyle w:val="4Clsa"/>
      </w:pPr>
      <w:r w:rsidRPr="000C6CDB">
        <w:t>when the NEIS Provider becomes aware that a NEIS Participant’s gross NEIS External Income has exceeded the threshold set out in the NEIS External Income Test.</w:t>
      </w:r>
    </w:p>
    <w:p w14:paraId="13C434E5" w14:textId="77777777" w:rsidR="000C6CDB" w:rsidRPr="000C6CDB" w:rsidRDefault="000C6CDB" w:rsidP="00AE651C">
      <w:pPr>
        <w:pStyle w:val="3Cls11"/>
      </w:pPr>
      <w:bookmarkStart w:id="2663" w:name="_Ref393980986"/>
      <w:r w:rsidRPr="000C6CDB">
        <w:t>The NEIS Provider must, within 20 Business Days after the completion of the second and third Financial Quarters of the operation of each NEIS Business, use the NEIS Financial Information provided by the relevant NEIS Participant to complete and submit to the Department a written assessment for the NEIS Business stating whether the NEIS Business:</w:t>
      </w:r>
      <w:bookmarkEnd w:id="2663"/>
    </w:p>
    <w:p w14:paraId="692DF614" w14:textId="77777777" w:rsidR="000C6CDB" w:rsidRPr="000C6CDB" w:rsidRDefault="000C6CDB" w:rsidP="00BA79E4">
      <w:pPr>
        <w:pStyle w:val="4Clsa"/>
      </w:pPr>
      <w:r w:rsidRPr="000C6CDB">
        <w:t>is Commercially Viable; and</w:t>
      </w:r>
    </w:p>
    <w:p w14:paraId="234642A5" w14:textId="77777777" w:rsidR="000C6CDB" w:rsidRPr="000C6CDB" w:rsidRDefault="000C6CDB" w:rsidP="0095028C">
      <w:pPr>
        <w:pStyle w:val="4Clsa"/>
      </w:pPr>
      <w:r w:rsidRPr="000C6CDB">
        <w:t>has cash flow which is 25 per cent or more below the forecast of cash flow per Financial Quarter set out in its respective NEIS Business Plan.</w:t>
      </w:r>
    </w:p>
    <w:p w14:paraId="59778490" w14:textId="77777777" w:rsidR="000C6CDB" w:rsidRPr="000C6CDB" w:rsidRDefault="000C6CDB" w:rsidP="00AE651C">
      <w:pPr>
        <w:pStyle w:val="1cmid-heading"/>
        <w:rPr>
          <w:lang w:eastAsia="en-US"/>
        </w:rPr>
      </w:pPr>
      <w:r w:rsidRPr="000C6CDB">
        <w:rPr>
          <w:lang w:eastAsia="en-US"/>
        </w:rPr>
        <w:t>Change in a NEIS Participant’s circumstances</w:t>
      </w:r>
    </w:p>
    <w:p w14:paraId="5925733C" w14:textId="77777777" w:rsidR="000C6CDB" w:rsidRPr="000C6CDB" w:rsidRDefault="000C6CDB" w:rsidP="00AE651C">
      <w:pPr>
        <w:pStyle w:val="3Cls11"/>
      </w:pPr>
      <w:bookmarkStart w:id="2664" w:name="_Ref393980945"/>
      <w:r w:rsidRPr="000C6CDB">
        <w:t>Notwithstanding clause 129.7, the NEIS Provider must Notify the Department through the Department’s IT Systems within five Business Days of the NEIS Provider becoming aware:</w:t>
      </w:r>
      <w:bookmarkEnd w:id="2664"/>
    </w:p>
    <w:p w14:paraId="0CC2A65B" w14:textId="77777777" w:rsidR="000C6CDB" w:rsidRPr="000C6CDB" w:rsidRDefault="000C6CDB" w:rsidP="00BA79E4">
      <w:pPr>
        <w:pStyle w:val="4Clsa"/>
      </w:pPr>
      <w:r w:rsidRPr="000C6CDB">
        <w:t>that a NEIS Business appears not to be Commercially Viable; or</w:t>
      </w:r>
    </w:p>
    <w:p w14:paraId="2274B791" w14:textId="77777777" w:rsidR="000C6CDB" w:rsidRPr="000C6CDB" w:rsidRDefault="000C6CDB" w:rsidP="0095028C">
      <w:pPr>
        <w:pStyle w:val="4Clsa"/>
      </w:pPr>
      <w:bookmarkStart w:id="2665" w:name="_Ref393980930"/>
      <w:r w:rsidRPr="000C6CDB">
        <w:t>of any change in a NEIS Participant’s circumstances, including the expiry of business insurance, that may affect:</w:t>
      </w:r>
      <w:bookmarkEnd w:id="2665"/>
    </w:p>
    <w:p w14:paraId="72B30C97" w14:textId="2E65CBAF" w:rsidR="000C6CDB" w:rsidRPr="000C6CDB" w:rsidRDefault="000C6CDB" w:rsidP="0095028C">
      <w:pPr>
        <w:pStyle w:val="5aifollowing"/>
        <w:numPr>
          <w:ilvl w:val="3"/>
          <w:numId w:val="1"/>
        </w:numPr>
      </w:pPr>
      <w:r w:rsidRPr="000C6CDB">
        <w:t xml:space="preserve">the Commercial Viability or safe operation of a NEIS Business; or </w:t>
      </w:r>
    </w:p>
    <w:p w14:paraId="59F6F1AB" w14:textId="1A5130BA" w:rsidR="000C6CDB" w:rsidRPr="000C6CDB" w:rsidRDefault="000C6CDB" w:rsidP="007D07A1">
      <w:pPr>
        <w:pStyle w:val="5aifollowing"/>
        <w:numPr>
          <w:ilvl w:val="3"/>
          <w:numId w:val="1"/>
        </w:numPr>
      </w:pPr>
      <w:r w:rsidRPr="000C6CDB">
        <w:t>a NEIS Participant’s entitlement to NEIS Assistance.</w:t>
      </w:r>
    </w:p>
    <w:p w14:paraId="71A20DDA" w14:textId="77777777" w:rsidR="000C6CDB" w:rsidRPr="000C6CDB" w:rsidRDefault="000C6CDB" w:rsidP="00AE651C">
      <w:pPr>
        <w:pStyle w:val="3Cls11"/>
      </w:pPr>
      <w:r w:rsidRPr="000C6CDB">
        <w:t xml:space="preserve">Where the NEIS Provider advises the Department in writing of a change in circumstances under clause 129.11(b), the NEIS Provider must, where applicable, and in accordance with any Guidelines, recommend to the Department the suspension, recommencement or termination of one or more of: </w:t>
      </w:r>
    </w:p>
    <w:p w14:paraId="70FA5123" w14:textId="77777777" w:rsidR="000C6CDB" w:rsidRPr="000C6CDB" w:rsidRDefault="000C6CDB" w:rsidP="00BA79E4">
      <w:pPr>
        <w:pStyle w:val="4Clsa"/>
      </w:pPr>
      <w:r w:rsidRPr="000C6CDB">
        <w:t xml:space="preserve">the NEIS Participant Agreement; </w:t>
      </w:r>
    </w:p>
    <w:p w14:paraId="4E07B01D" w14:textId="77777777" w:rsidR="000C6CDB" w:rsidRPr="000C6CDB" w:rsidRDefault="000C6CDB" w:rsidP="0095028C">
      <w:pPr>
        <w:pStyle w:val="4Clsa"/>
      </w:pPr>
      <w:r w:rsidRPr="000C6CDB">
        <w:lastRenderedPageBreak/>
        <w:t xml:space="preserve">the payment of NEIS Allowance; or </w:t>
      </w:r>
    </w:p>
    <w:p w14:paraId="17FC20E1" w14:textId="77777777" w:rsidR="000C6CDB" w:rsidRPr="000C6CDB" w:rsidRDefault="000C6CDB" w:rsidP="0095028C">
      <w:pPr>
        <w:pStyle w:val="4Clsa"/>
      </w:pPr>
      <w:r w:rsidRPr="000C6CDB">
        <w:t>the payment of NEIS Rental Assistance.</w:t>
      </w:r>
    </w:p>
    <w:p w14:paraId="3E861122" w14:textId="77777777" w:rsidR="000C6CDB" w:rsidRPr="000C6CDB" w:rsidRDefault="000C6CDB" w:rsidP="00AE651C">
      <w:pPr>
        <w:pStyle w:val="1cmid-heading"/>
        <w:rPr>
          <w:lang w:eastAsia="en-US"/>
        </w:rPr>
      </w:pPr>
      <w:bookmarkStart w:id="2666" w:name="_Toc372026655"/>
      <w:r w:rsidRPr="000C6CDB">
        <w:rPr>
          <w:lang w:eastAsia="en-US"/>
        </w:rPr>
        <w:t>Confidentiality</w:t>
      </w:r>
      <w:bookmarkEnd w:id="2666"/>
    </w:p>
    <w:p w14:paraId="384C2470" w14:textId="77777777" w:rsidR="000C6CDB" w:rsidRPr="000C6CDB" w:rsidRDefault="000C6CDB" w:rsidP="00AE651C">
      <w:pPr>
        <w:pStyle w:val="3Cls11"/>
      </w:pPr>
      <w:bookmarkStart w:id="2667" w:name="_Ref393980861"/>
      <w:r w:rsidRPr="000C6CDB">
        <w:t>The NEIS Provider must treat the following as confidential commercial information:</w:t>
      </w:r>
      <w:bookmarkEnd w:id="2667"/>
    </w:p>
    <w:p w14:paraId="5C1EA36B" w14:textId="77777777" w:rsidR="000C6CDB" w:rsidRPr="000C6CDB" w:rsidRDefault="000C6CDB" w:rsidP="00BA79E4">
      <w:pPr>
        <w:pStyle w:val="4Clsa"/>
      </w:pPr>
      <w:r w:rsidRPr="000C6CDB">
        <w:t>NEIS Business Plans and related Material;</w:t>
      </w:r>
    </w:p>
    <w:p w14:paraId="1E702BB2" w14:textId="77777777" w:rsidR="000C6CDB" w:rsidRPr="000C6CDB" w:rsidRDefault="000C6CDB" w:rsidP="0095028C">
      <w:pPr>
        <w:pStyle w:val="4Clsa"/>
        <w:rPr>
          <w:color w:val="00B050"/>
        </w:rPr>
      </w:pPr>
      <w:r w:rsidRPr="000C6CDB">
        <w:t>any information given to the NEIS Provider by NEIS Participants relating to their NEIS Business; and</w:t>
      </w:r>
    </w:p>
    <w:p w14:paraId="50490DC0" w14:textId="77777777" w:rsidR="000C6CDB" w:rsidRPr="000C6CDB" w:rsidRDefault="000C6CDB" w:rsidP="0095028C">
      <w:pPr>
        <w:pStyle w:val="4Clsa"/>
        <w:rPr>
          <w:color w:val="00B050"/>
        </w:rPr>
      </w:pPr>
      <w:r w:rsidRPr="000C6CDB">
        <w:t>any information collected in connection with the NEIS External Income Test,</w:t>
      </w:r>
    </w:p>
    <w:p w14:paraId="1DA16089" w14:textId="77777777" w:rsidR="000C6CDB" w:rsidRPr="000C6CDB" w:rsidRDefault="000C6CDB" w:rsidP="00AE651C">
      <w:pPr>
        <w:pStyle w:val="3b11following"/>
        <w:rPr>
          <w:color w:val="00B050"/>
        </w:rPr>
      </w:pPr>
      <w:r w:rsidRPr="000C6CDB">
        <w:t>and must not disclose such information to any third party unless expressly allowed under this Deed.</w:t>
      </w:r>
    </w:p>
    <w:p w14:paraId="53011CD1" w14:textId="77777777" w:rsidR="000C6CDB" w:rsidRPr="000C6CDB" w:rsidRDefault="000C6CDB" w:rsidP="00AE651C">
      <w:pPr>
        <w:pStyle w:val="3Cls11"/>
      </w:pPr>
      <w:r w:rsidRPr="000C6CDB">
        <w:t>The NEIS Provider must ensure that:</w:t>
      </w:r>
    </w:p>
    <w:p w14:paraId="69B8BCEB" w14:textId="77777777" w:rsidR="00376866" w:rsidRDefault="000C6CDB" w:rsidP="00376866">
      <w:pPr>
        <w:pStyle w:val="4Clsa"/>
      </w:pPr>
      <w:r w:rsidRPr="000C6CDB">
        <w:t>any Subcontract it enters into for the provision of NEIS Services contains a requirement to maintain the confidentiality of the information as set out at clause 129.13; and</w:t>
      </w:r>
    </w:p>
    <w:p w14:paraId="6D98240A" w14:textId="47538240" w:rsidR="000C6CDB" w:rsidRPr="000C6CDB" w:rsidRDefault="000C6CDB" w:rsidP="00376866">
      <w:pPr>
        <w:pStyle w:val="4Clsa"/>
      </w:pPr>
      <w:r w:rsidRPr="000C6CDB">
        <w:t>before entering into any such Subcontract, the NEIS Provider executes a deed of confidentiality between itself and the Subcontractor, that requires the Subcontractor to maintain the confidentiality of the information set out in clause 129.13.</w:t>
      </w:r>
    </w:p>
    <w:p w14:paraId="00AB903E" w14:textId="77777777" w:rsidR="000C6CDB" w:rsidRPr="000C6CDB" w:rsidRDefault="000C6CDB" w:rsidP="00AE651C">
      <w:pPr>
        <w:pStyle w:val="2Clause1"/>
        <w:rPr>
          <w:lang w:eastAsia="en-US"/>
        </w:rPr>
      </w:pPr>
      <w:bookmarkStart w:id="2668" w:name="_Toc452469252"/>
      <w:bookmarkStart w:id="2669" w:name="_Toc452469421"/>
      <w:bookmarkStart w:id="2670" w:name="_Toc452469588"/>
      <w:bookmarkStart w:id="2671" w:name="_Toc452469755"/>
      <w:bookmarkStart w:id="2672" w:name="_Toc452469922"/>
      <w:bookmarkStart w:id="2673" w:name="_Toc394927618"/>
      <w:bookmarkStart w:id="2674" w:name="_Toc394927853"/>
      <w:bookmarkStart w:id="2675" w:name="_Toc394932844"/>
      <w:bookmarkStart w:id="2676" w:name="_Toc394991998"/>
      <w:bookmarkStart w:id="2677" w:name="_Toc394992253"/>
      <w:bookmarkStart w:id="2678" w:name="_Toc394992508"/>
      <w:bookmarkStart w:id="2679" w:name="_Toc394992764"/>
      <w:bookmarkStart w:id="2680" w:name="_Toc395174022"/>
      <w:bookmarkStart w:id="2681" w:name="_Toc395204598"/>
      <w:bookmarkStart w:id="2682" w:name="_Toc395267795"/>
      <w:bookmarkStart w:id="2683" w:name="_Toc395268048"/>
      <w:bookmarkStart w:id="2684" w:name="_Toc395280890"/>
      <w:bookmarkStart w:id="2685" w:name="_Toc395281142"/>
      <w:bookmarkStart w:id="2686" w:name="_Toc395281394"/>
      <w:bookmarkStart w:id="2687" w:name="_Toc395282106"/>
      <w:bookmarkStart w:id="2688" w:name="_Toc395282358"/>
      <w:bookmarkStart w:id="2689" w:name="_Toc395282610"/>
      <w:bookmarkStart w:id="2690" w:name="_Toc395282862"/>
      <w:bookmarkStart w:id="2691" w:name="_Toc395283114"/>
      <w:bookmarkStart w:id="2692" w:name="_Toc415224989"/>
      <w:bookmarkStart w:id="2693" w:name="_Toc457551261"/>
      <w:bookmarkStart w:id="2694" w:name="_Ref459644098"/>
      <w:bookmarkStart w:id="2695" w:name="_Toc518567956"/>
      <w:bookmarkEnd w:id="2668"/>
      <w:bookmarkEnd w:id="2669"/>
      <w:bookmarkEnd w:id="2670"/>
      <w:bookmarkEnd w:id="2671"/>
      <w:bookmarkEnd w:id="2672"/>
      <w:bookmarkEnd w:id="2673"/>
      <w:bookmarkEnd w:id="2674"/>
      <w:bookmarkEnd w:id="2675"/>
      <w:bookmarkEnd w:id="2676"/>
      <w:bookmarkEnd w:id="2677"/>
      <w:bookmarkEnd w:id="2678"/>
      <w:bookmarkEnd w:id="2679"/>
      <w:bookmarkEnd w:id="2680"/>
      <w:bookmarkEnd w:id="2681"/>
      <w:bookmarkEnd w:id="2682"/>
      <w:bookmarkEnd w:id="2683"/>
      <w:bookmarkEnd w:id="2684"/>
      <w:bookmarkEnd w:id="2685"/>
      <w:bookmarkEnd w:id="2686"/>
      <w:bookmarkEnd w:id="2687"/>
      <w:bookmarkEnd w:id="2688"/>
      <w:bookmarkEnd w:id="2689"/>
      <w:bookmarkEnd w:id="2690"/>
      <w:bookmarkEnd w:id="2691"/>
      <w:r w:rsidRPr="000C6CDB">
        <w:rPr>
          <w:lang w:eastAsia="en-US"/>
        </w:rPr>
        <w:t>NEIS Fees</w:t>
      </w:r>
      <w:bookmarkStart w:id="2696" w:name="_Ref394044228"/>
      <w:bookmarkStart w:id="2697" w:name="_Ref393980805"/>
      <w:bookmarkEnd w:id="2692"/>
      <w:bookmarkEnd w:id="2693"/>
      <w:bookmarkEnd w:id="2694"/>
      <w:bookmarkEnd w:id="2695"/>
    </w:p>
    <w:p w14:paraId="50C950B2" w14:textId="77777777" w:rsidR="000C6CDB" w:rsidRPr="000D14D6" w:rsidRDefault="000C6CDB" w:rsidP="00AE651C">
      <w:pPr>
        <w:pStyle w:val="3Cls11"/>
      </w:pPr>
      <w:bookmarkStart w:id="2698" w:name="_Ref411001780"/>
      <w:bookmarkEnd w:id="2696"/>
      <w:r w:rsidRPr="000C6CDB">
        <w:t xml:space="preserve">Subject to clause </w:t>
      </w:r>
      <w:r w:rsidRPr="000D14D6">
        <w:t>130.2 and 130.3, the Department will pay the NEIS Provider the NEIS Fee as follows:</w:t>
      </w:r>
      <w:bookmarkEnd w:id="2697"/>
      <w:bookmarkEnd w:id="2698"/>
    </w:p>
    <w:p w14:paraId="5629A304" w14:textId="77777777" w:rsidR="000C6CDB" w:rsidRPr="000D14D6" w:rsidRDefault="000C6CDB" w:rsidP="00BA79E4">
      <w:pPr>
        <w:pStyle w:val="4Clsa"/>
      </w:pPr>
      <w:r w:rsidRPr="000D14D6">
        <w:t xml:space="preserve">80 percent of the NEIS Fee following achievement of each NEIS Commencement, </w:t>
      </w:r>
      <w:r w:rsidRPr="000D14D6">
        <w:rPr>
          <w:rFonts w:cs="Calibri"/>
        </w:rPr>
        <w:t>provided that the NEIS Commencement is achieved no later than the Completion Date</w:t>
      </w:r>
      <w:r w:rsidRPr="000D14D6">
        <w:t>; and</w:t>
      </w:r>
    </w:p>
    <w:p w14:paraId="165FBA68" w14:textId="77777777" w:rsidR="000C6CDB" w:rsidRPr="000D14D6" w:rsidRDefault="000C6CDB" w:rsidP="0095028C">
      <w:pPr>
        <w:pStyle w:val="4Clsa"/>
      </w:pPr>
      <w:r w:rsidRPr="000D14D6">
        <w:t xml:space="preserve">20 per cent of the NEIS Fee following achievement of a NEIS Post-Programme Outcome, </w:t>
      </w:r>
      <w:r w:rsidRPr="000D14D6">
        <w:rPr>
          <w:rFonts w:cs="Calibri"/>
        </w:rPr>
        <w:t>including where the NEIS Post-Programme Outcome is achieved after the Completion Date</w:t>
      </w:r>
      <w:r w:rsidRPr="000D14D6">
        <w:t>.</w:t>
      </w:r>
    </w:p>
    <w:p w14:paraId="717ED51C" w14:textId="04E389C4" w:rsidR="000C6CDB" w:rsidRPr="000D14D6" w:rsidRDefault="000C6CDB" w:rsidP="00AE651C">
      <w:pPr>
        <w:pStyle w:val="3Cls11"/>
      </w:pPr>
      <w:bookmarkStart w:id="2699" w:name="_Ref453320229"/>
      <w:r w:rsidRPr="000D14D6">
        <w:rPr>
          <w:rFonts w:eastAsia="Calibri"/>
        </w:rPr>
        <w:t xml:space="preserve">Where the relevant NEIS Commencement or NEIS Post-Programme Outcome is achieved on or before 4 May 2016, the </w:t>
      </w:r>
      <w:r w:rsidRPr="000D14D6">
        <w:t>NEIS Provider may claim that part of the NEIS Fee from the Department:</w:t>
      </w:r>
      <w:bookmarkEnd w:id="2699"/>
    </w:p>
    <w:p w14:paraId="29C28F41" w14:textId="77777777" w:rsidR="000C6CDB" w:rsidRPr="000D14D6" w:rsidRDefault="000C6CDB" w:rsidP="00BA79E4">
      <w:pPr>
        <w:pStyle w:val="4Clsa"/>
      </w:pPr>
      <w:r w:rsidRPr="000D14D6">
        <w:t>on or after (but no more than 56 days after) the day on which the requirements in clause 130.1 relating to each part of the NEIS Fee are satisfied; and</w:t>
      </w:r>
    </w:p>
    <w:p w14:paraId="27FE82A9" w14:textId="77777777" w:rsidR="000C6CDB" w:rsidRPr="000D14D6" w:rsidRDefault="000C6CDB" w:rsidP="0095028C">
      <w:pPr>
        <w:pStyle w:val="4Clsa"/>
      </w:pPr>
      <w:r w:rsidRPr="000D14D6">
        <w:t xml:space="preserve">by submitting a claim to the Department on the Department’s IT Systems in accordance with any Guidelines. </w:t>
      </w:r>
    </w:p>
    <w:p w14:paraId="69E76343" w14:textId="77777777" w:rsidR="000C6CDB" w:rsidRPr="000D14D6" w:rsidRDefault="000C6CDB" w:rsidP="00AE651C">
      <w:pPr>
        <w:pStyle w:val="3Cls11"/>
      </w:pPr>
      <w:r w:rsidRPr="000D14D6">
        <w:rPr>
          <w:rFonts w:eastAsia="Calibri"/>
        </w:rPr>
        <w:t xml:space="preserve">Where the relevant NEIS Commencement or NEIS Post-Programme Outcome is achieved on or after 5 May 2016 or any date otherwise specified by the Department, </w:t>
      </w:r>
      <w:r w:rsidRPr="000D14D6">
        <w:t>the Depart</w:t>
      </w:r>
      <w:r w:rsidR="000D14D6">
        <w:t>ment will pay the NEIS Provider</w:t>
      </w:r>
      <w:r w:rsidRPr="000C6CDB">
        <w:rPr>
          <w:color w:val="E36C0A" w:themeColor="accent6" w:themeShade="BF"/>
        </w:rPr>
        <w:t xml:space="preserve"> </w:t>
      </w:r>
      <w:r w:rsidRPr="000D14D6">
        <w:t xml:space="preserve">the relevant part of the NEIS Fee under clause </w:t>
      </w:r>
      <w:r w:rsidRPr="000D14D6">
        <w:rPr>
          <w:szCs w:val="22"/>
        </w:rPr>
        <w:t>130.1:</w:t>
      </w:r>
      <w:r w:rsidRPr="000D14D6">
        <w:t xml:space="preserve"> </w:t>
      </w:r>
    </w:p>
    <w:p w14:paraId="6CD7E152" w14:textId="77777777" w:rsidR="000C6CDB" w:rsidRPr="000D14D6" w:rsidRDefault="000C6CDB" w:rsidP="00BA79E4">
      <w:pPr>
        <w:pStyle w:val="4Clsa"/>
        <w:rPr>
          <w:strike/>
        </w:rPr>
      </w:pPr>
      <w:r w:rsidRPr="000D14D6">
        <w:t>for a NEIS Post-Programme Outcome for a NEIS Participant who was not in receipt of an Income Support Payment at the time of their NEIS Commencement, within 10 Business Days of the NEIS Provider submitting a claim for Payment to the Department on the Department’s IT Systems; and</w:t>
      </w:r>
    </w:p>
    <w:p w14:paraId="30EBFAC8" w14:textId="77777777" w:rsidR="000C6CDB" w:rsidRPr="000D14D6" w:rsidRDefault="000C6CDB" w:rsidP="0095028C">
      <w:pPr>
        <w:pStyle w:val="4Clsa"/>
        <w:rPr>
          <w:strike/>
        </w:rPr>
      </w:pPr>
      <w:r w:rsidRPr="000D14D6">
        <w:t xml:space="preserve">in all other cases, within 10 Business Days of the achievement of the NEIS Commencement or NEIS Post-Programme Outcome. </w:t>
      </w:r>
    </w:p>
    <w:p w14:paraId="68008506" w14:textId="77777777" w:rsidR="000C6CDB" w:rsidRPr="000D14D6" w:rsidRDefault="000C6CDB" w:rsidP="0095028C">
      <w:pPr>
        <w:pStyle w:val="8Note"/>
        <w:rPr>
          <w:color w:val="76923C" w:themeColor="accent3" w:themeShade="BF"/>
        </w:rPr>
      </w:pPr>
      <w:r w:rsidRPr="000D14D6">
        <w:t>Note: The Department has implemented a process of automated payment of NEIS Fees which does not require the submission of claims by the Provider, except for a NEIS Post-Programme Outcome in relation to a NEIS Participant who was not in receipt of an Income Support Payment at the time of their NEIS Commencement.</w:t>
      </w:r>
      <w:r w:rsidRPr="000C6CDB">
        <w:rPr>
          <w:color w:val="76923C" w:themeColor="accent3" w:themeShade="BF"/>
        </w:rPr>
        <w:t xml:space="preserve"> </w:t>
      </w:r>
    </w:p>
    <w:p w14:paraId="76FC241F" w14:textId="77777777" w:rsidR="000C6CDB" w:rsidRPr="000C6CDB" w:rsidRDefault="000C6CDB" w:rsidP="00AE651C">
      <w:pPr>
        <w:pStyle w:val="1cmid-heading"/>
        <w:rPr>
          <w:lang w:eastAsia="en-US"/>
        </w:rPr>
      </w:pPr>
      <w:r w:rsidRPr="000C6CDB">
        <w:rPr>
          <w:lang w:eastAsia="en-US"/>
        </w:rPr>
        <w:lastRenderedPageBreak/>
        <w:t xml:space="preserve">Recovery </w:t>
      </w:r>
    </w:p>
    <w:p w14:paraId="4202BD83" w14:textId="77777777" w:rsidR="000C6CDB" w:rsidRPr="000C6CDB" w:rsidRDefault="000C6CDB" w:rsidP="00AE651C">
      <w:pPr>
        <w:pStyle w:val="3Cls11"/>
      </w:pPr>
      <w:bookmarkStart w:id="2700" w:name="_Ref414625123"/>
      <w:r w:rsidRPr="000C6CDB">
        <w:t>Where a NEIS Participant is overpaid NEIS Allowance or NEIS Rental Assistance as a result of the NEIS Provider’s failure to provide NEIS Services in accordance with the Deed, including any Guidelines, the NEIS Provider must, if required by the Department, pay to the Department an amount equal to the amount of the overpayment that is attributable to the NEIS Provider’s failure. This amount will become a debt due to the Commonwealth for the purposes of clause 21 if and when the Commonwealth Notifies the NEIS Provider that it elects to recover the amount as a debt under clause 21.</w:t>
      </w:r>
      <w:bookmarkEnd w:id="2700"/>
      <w:r w:rsidRPr="000C6CDB">
        <w:t xml:space="preserve"> </w:t>
      </w:r>
    </w:p>
    <w:p w14:paraId="7E2D14FD" w14:textId="77777777" w:rsidR="000C6CDB" w:rsidRPr="000C6CDB" w:rsidRDefault="000C6CDB" w:rsidP="00AE651C">
      <w:pPr>
        <w:pStyle w:val="2Clause1"/>
        <w:rPr>
          <w:lang w:eastAsia="en-US"/>
        </w:rPr>
      </w:pPr>
      <w:bookmarkStart w:id="2701" w:name="_Ref394044254"/>
      <w:bookmarkStart w:id="2702" w:name="_Toc415224990"/>
      <w:bookmarkStart w:id="2703" w:name="_Toc457551262"/>
      <w:bookmarkStart w:id="2704" w:name="_Toc518567957"/>
      <w:r w:rsidRPr="000C6CDB">
        <w:rPr>
          <w:lang w:eastAsia="en-US"/>
        </w:rPr>
        <w:t>NEIS Key Performance Indicators</w:t>
      </w:r>
      <w:bookmarkEnd w:id="2701"/>
      <w:bookmarkEnd w:id="2702"/>
      <w:bookmarkEnd w:id="2703"/>
      <w:bookmarkEnd w:id="2704"/>
    </w:p>
    <w:p w14:paraId="228B3C47" w14:textId="77777777" w:rsidR="000C6CDB" w:rsidRPr="000C6CDB" w:rsidRDefault="000C6CDB" w:rsidP="00AE651C">
      <w:pPr>
        <w:pStyle w:val="1cmid-heading"/>
        <w:rPr>
          <w:lang w:eastAsia="en-US"/>
        </w:rPr>
      </w:pPr>
      <w:r w:rsidRPr="000C6CDB">
        <w:rPr>
          <w:lang w:eastAsia="en-US"/>
        </w:rPr>
        <w:t>NEIS Key Performance Indicators</w:t>
      </w:r>
    </w:p>
    <w:p w14:paraId="529427C3" w14:textId="77777777" w:rsidR="000C6CDB" w:rsidRPr="000C6CDB" w:rsidRDefault="000C6CDB" w:rsidP="00AE651C">
      <w:pPr>
        <w:pStyle w:val="3Cls11"/>
      </w:pPr>
      <w:r w:rsidRPr="000C6CDB">
        <w:t xml:space="preserve">For the purposes of clause 4.1(c), the NEIS Key Performance Indicators are as follows: </w:t>
      </w:r>
    </w:p>
    <w:p w14:paraId="18C657FB" w14:textId="77777777" w:rsidR="000C6CDB" w:rsidRPr="000C6CDB" w:rsidRDefault="000C6CDB" w:rsidP="00BA79E4">
      <w:pPr>
        <w:pStyle w:val="4Clsa"/>
      </w:pPr>
      <w:r w:rsidRPr="000C6CDB">
        <w:t>NEIS KPI 1: Efficiency</w:t>
      </w:r>
    </w:p>
    <w:p w14:paraId="0C2A007E" w14:textId="1D9F9763" w:rsidR="000C6CDB" w:rsidRPr="000C6CDB" w:rsidRDefault="000C6CDB" w:rsidP="0095028C">
      <w:pPr>
        <w:pStyle w:val="5aifollowing"/>
        <w:numPr>
          <w:ilvl w:val="3"/>
          <w:numId w:val="1"/>
        </w:numPr>
      </w:pPr>
      <w:r w:rsidRPr="000C6CDB">
        <w:t>NEIS KPI 1 measurement: the Department’s assessment of the NEIS Provider’s performance is based on:</w:t>
      </w:r>
    </w:p>
    <w:p w14:paraId="4261A01D" w14:textId="77777777" w:rsidR="000C6CDB" w:rsidRPr="000C6CDB" w:rsidRDefault="000C6CDB" w:rsidP="00B54419">
      <w:pPr>
        <w:pStyle w:val="6ClsA"/>
        <w:numPr>
          <w:ilvl w:val="4"/>
          <w:numId w:val="64"/>
        </w:numPr>
      </w:pPr>
      <w:r w:rsidRPr="000C6CDB">
        <w:t>the number of NEIS Places utilised within the Employment Region(s) specified at item 7.1 of Schedule 1; and</w:t>
      </w:r>
    </w:p>
    <w:p w14:paraId="3648572C" w14:textId="77777777" w:rsidR="000C6CDB" w:rsidRPr="000C6CDB" w:rsidRDefault="000C6CDB" w:rsidP="00AE651C">
      <w:pPr>
        <w:pStyle w:val="6ClsA"/>
      </w:pPr>
      <w:r w:rsidRPr="000C6CDB">
        <w:t>the number, or rate, of NEIS Participants that exit NEIS Services prior to completion of NEIS Assistance, and the reasons for the exit(s);</w:t>
      </w:r>
    </w:p>
    <w:p w14:paraId="1044F646" w14:textId="77777777" w:rsidR="000C6CDB" w:rsidRPr="000C6CDB" w:rsidRDefault="000C6CDB" w:rsidP="00BA79E4">
      <w:pPr>
        <w:pStyle w:val="4Clsa"/>
      </w:pPr>
      <w:r w:rsidRPr="000C6CDB">
        <w:t>NEIS KPI 2: Effectiveness</w:t>
      </w:r>
    </w:p>
    <w:p w14:paraId="40A89340" w14:textId="1E20996E" w:rsidR="000C6CDB" w:rsidRPr="000C6CDB" w:rsidRDefault="000C6CDB" w:rsidP="0095028C">
      <w:pPr>
        <w:pStyle w:val="5aifollowing"/>
        <w:numPr>
          <w:ilvl w:val="3"/>
          <w:numId w:val="1"/>
        </w:numPr>
      </w:pPr>
      <w:r w:rsidRPr="000C6CDB">
        <w:t xml:space="preserve">NEIS KPI 2 measurement: the Department’s assessment of the NEIS Provider’s performance is based on the number of </w:t>
      </w:r>
      <w:r w:rsidRPr="005A1703">
        <w:rPr>
          <w:szCs w:val="22"/>
        </w:rPr>
        <w:t>NEIS Post-Programme Outcomes achieved</w:t>
      </w:r>
      <w:r w:rsidRPr="000C6CDB">
        <w:t>; and</w:t>
      </w:r>
    </w:p>
    <w:p w14:paraId="1E25E474" w14:textId="77777777" w:rsidR="000C6CDB" w:rsidRPr="000C6CDB" w:rsidRDefault="000C6CDB" w:rsidP="0095028C">
      <w:pPr>
        <w:pStyle w:val="4Clsa"/>
      </w:pPr>
      <w:r w:rsidRPr="000C6CDB">
        <w:t>NEIS KPI 3: Quality and assurance</w:t>
      </w:r>
    </w:p>
    <w:p w14:paraId="2EBA06B1" w14:textId="650ACCA5" w:rsidR="000C6CDB" w:rsidRPr="000C6CDB" w:rsidRDefault="000C6CDB" w:rsidP="007D07A1">
      <w:pPr>
        <w:pStyle w:val="5aifollowing"/>
        <w:numPr>
          <w:ilvl w:val="3"/>
          <w:numId w:val="1"/>
        </w:numPr>
      </w:pPr>
      <w:r w:rsidRPr="000C6CDB">
        <w:t>NEIS KPI 3 measurement: the Department’s assessment of the NEIS Provider’s performance is based on:</w:t>
      </w:r>
    </w:p>
    <w:p w14:paraId="319F71E5" w14:textId="77777777" w:rsidR="000C6CDB" w:rsidRPr="000C6CDB" w:rsidRDefault="000C6CDB" w:rsidP="00B54419">
      <w:pPr>
        <w:pStyle w:val="6ClsA"/>
        <w:numPr>
          <w:ilvl w:val="4"/>
          <w:numId w:val="65"/>
        </w:numPr>
      </w:pPr>
      <w:r w:rsidRPr="000C6CDB">
        <w:t>the NEIS Provider’s delivery of the NEIS Services in accordance with this Deed;</w:t>
      </w:r>
    </w:p>
    <w:p w14:paraId="4CE11D81" w14:textId="77777777" w:rsidR="000C6CDB" w:rsidRPr="000C6CDB" w:rsidRDefault="000C6CDB" w:rsidP="00B54419">
      <w:pPr>
        <w:pStyle w:val="6ClsA"/>
        <w:numPr>
          <w:ilvl w:val="4"/>
          <w:numId w:val="65"/>
        </w:numPr>
      </w:pPr>
      <w:r w:rsidRPr="000C6CDB">
        <w:t xml:space="preserve">the number of validated Complaints recorded via the Department’s National Customer Service Line and the Department’s Employment Services Tip Off Line and the number of validated Complaints resulting in ministerial correspondence and any Ombudsman Complaints for the relevant Performance Period; and  </w:t>
      </w:r>
    </w:p>
    <w:p w14:paraId="7335CA5B" w14:textId="77777777" w:rsidR="000C6CDB" w:rsidRPr="000C6CDB" w:rsidRDefault="000C6CDB" w:rsidP="00B54419">
      <w:pPr>
        <w:pStyle w:val="6ClsA"/>
        <w:numPr>
          <w:ilvl w:val="4"/>
          <w:numId w:val="65"/>
        </w:numPr>
      </w:pPr>
      <w:r w:rsidRPr="000C6CDB">
        <w:t>input received from NEIS Participants following any post programme monitoring exercises undertaken by the Department.</w:t>
      </w:r>
    </w:p>
    <w:p w14:paraId="71A105DC" w14:textId="77777777" w:rsidR="000C6CDB" w:rsidRPr="000C6CDB" w:rsidRDefault="000C6CDB" w:rsidP="00AE651C">
      <w:pPr>
        <w:pStyle w:val="2Clause1"/>
        <w:rPr>
          <w:lang w:eastAsia="en-US"/>
        </w:rPr>
      </w:pPr>
      <w:bookmarkStart w:id="2705" w:name="_Toc398056306"/>
      <w:bookmarkStart w:id="2706" w:name="_Toc398144191"/>
      <w:bookmarkStart w:id="2707" w:name="_Toc452469255"/>
      <w:bookmarkStart w:id="2708" w:name="_Toc452469424"/>
      <w:bookmarkStart w:id="2709" w:name="_Toc452469591"/>
      <w:bookmarkStart w:id="2710" w:name="_Toc452469758"/>
      <w:bookmarkStart w:id="2711" w:name="_Toc452469925"/>
      <w:bookmarkStart w:id="2712" w:name="_Toc452469256"/>
      <w:bookmarkStart w:id="2713" w:name="_Toc452469425"/>
      <w:bookmarkStart w:id="2714" w:name="_Toc452469592"/>
      <w:bookmarkStart w:id="2715" w:name="_Toc452469759"/>
      <w:bookmarkStart w:id="2716" w:name="_Toc452469926"/>
      <w:bookmarkStart w:id="2717" w:name="_Toc452469257"/>
      <w:bookmarkStart w:id="2718" w:name="_Toc452469426"/>
      <w:bookmarkStart w:id="2719" w:name="_Toc452469593"/>
      <w:bookmarkStart w:id="2720" w:name="_Toc452469760"/>
      <w:bookmarkStart w:id="2721" w:name="_Toc452469927"/>
      <w:bookmarkStart w:id="2722" w:name="_Ref414623804"/>
      <w:bookmarkStart w:id="2723" w:name="_Ref414625091"/>
      <w:bookmarkStart w:id="2724" w:name="_Toc415224991"/>
      <w:bookmarkStart w:id="2725" w:name="_Ref452392308"/>
      <w:bookmarkStart w:id="2726" w:name="_Toc457551263"/>
      <w:bookmarkStart w:id="2727" w:name="_Toc518567958"/>
      <w:bookmarkStart w:id="2728" w:name="_Ref393981239"/>
      <w:bookmarkEnd w:id="2705"/>
      <w:bookmarkEnd w:id="2706"/>
      <w:bookmarkEnd w:id="2707"/>
      <w:bookmarkEnd w:id="2708"/>
      <w:bookmarkEnd w:id="2709"/>
      <w:bookmarkEnd w:id="2710"/>
      <w:bookmarkEnd w:id="2711"/>
      <w:bookmarkEnd w:id="2712"/>
      <w:bookmarkEnd w:id="2713"/>
      <w:bookmarkEnd w:id="2714"/>
      <w:bookmarkEnd w:id="2715"/>
      <w:bookmarkEnd w:id="2716"/>
      <w:bookmarkEnd w:id="2717"/>
      <w:bookmarkEnd w:id="2718"/>
      <w:bookmarkEnd w:id="2719"/>
      <w:bookmarkEnd w:id="2720"/>
      <w:bookmarkEnd w:id="2721"/>
      <w:r w:rsidRPr="000C6CDB">
        <w:rPr>
          <w:lang w:eastAsia="en-US"/>
        </w:rPr>
        <w:t>Action about performance</w:t>
      </w:r>
      <w:bookmarkEnd w:id="2722"/>
      <w:bookmarkEnd w:id="2723"/>
      <w:bookmarkEnd w:id="2724"/>
      <w:bookmarkEnd w:id="2725"/>
      <w:bookmarkEnd w:id="2726"/>
      <w:bookmarkEnd w:id="2727"/>
      <w:r w:rsidRPr="000C6CDB">
        <w:rPr>
          <w:lang w:eastAsia="en-US"/>
        </w:rPr>
        <w:t xml:space="preserve"> </w:t>
      </w:r>
      <w:bookmarkEnd w:id="2728"/>
    </w:p>
    <w:p w14:paraId="496AAC0D" w14:textId="77777777" w:rsidR="000C6CDB" w:rsidRPr="000C6CDB" w:rsidRDefault="000C6CDB" w:rsidP="00AE651C">
      <w:pPr>
        <w:pStyle w:val="3Cls11"/>
      </w:pPr>
      <w:r w:rsidRPr="000C6CDB">
        <w:t>Without limiting the Department’s rights under this Deed or the law, if, at any time, the Department considers that the performance of the NEIS Provider at the Employment Region level is less than satisfactory (including as assessed against the NEIS KPIs), the Department may, at its absolute discretion, reduce the Provider’s NEIS Places.</w:t>
      </w:r>
    </w:p>
    <w:p w14:paraId="1C57548D" w14:textId="77777777" w:rsidR="000C6CDB" w:rsidRPr="000C6CDB" w:rsidRDefault="000C6CDB" w:rsidP="00AE651C">
      <w:pPr>
        <w:pStyle w:val="3Cls11"/>
      </w:pPr>
      <w:r w:rsidRPr="000C6CDB">
        <w:t xml:space="preserve">If, at any time, the Department considers the performance of the NEIS Provider at the Employment Region level warrants it, the Department may, with the agreement of the NEIS Provider, increase the NEIS Provider’s NEIS Places for a period of time specified by the Department. </w:t>
      </w:r>
    </w:p>
    <w:p w14:paraId="5D53794A" w14:textId="77777777" w:rsidR="000C6CDB" w:rsidRPr="000C6CDB" w:rsidRDefault="000C6CDB" w:rsidP="00AE651C">
      <w:pPr>
        <w:pStyle w:val="1cmid-heading"/>
        <w:rPr>
          <w:lang w:eastAsia="en-US"/>
        </w:rPr>
      </w:pPr>
      <w:r w:rsidRPr="000C6CDB">
        <w:rPr>
          <w:lang w:eastAsia="en-US"/>
        </w:rPr>
        <w:lastRenderedPageBreak/>
        <w:t>Reductions in NEIS Places</w:t>
      </w:r>
    </w:p>
    <w:p w14:paraId="66610471" w14:textId="77777777" w:rsidR="000C6CDB" w:rsidRPr="000C6CDB" w:rsidRDefault="000C6CDB" w:rsidP="00AE651C">
      <w:pPr>
        <w:pStyle w:val="3Cls11"/>
      </w:pPr>
      <w:r w:rsidRPr="000C6CDB">
        <w:t xml:space="preserve">References in this clause 132 to decreasing the Provider’s NEIS Places in an Employment Region, include reducing the NEIS Places in the Employment Region to zero. </w:t>
      </w:r>
    </w:p>
    <w:p w14:paraId="32F446DB" w14:textId="77777777" w:rsidR="000C6CDB" w:rsidRPr="000C6CDB" w:rsidRDefault="000C6CDB" w:rsidP="00AE651C">
      <w:pPr>
        <w:pStyle w:val="3Cls11"/>
      </w:pPr>
      <w:bookmarkStart w:id="2729" w:name="_Ref394919057"/>
      <w:r w:rsidRPr="000C6CDB">
        <w:t>If, in accordance with this clause 132, the Department decreases the NEIS Provider’s NEIS Places in an Employment Region to zero, the Department may Notify the NEIS Provider that the NEIS Provider must discontinue providing the NEIS Services in the Employment Region from the date specified by the Department.</w:t>
      </w:r>
      <w:bookmarkEnd w:id="2729"/>
    </w:p>
    <w:p w14:paraId="604F174C" w14:textId="77777777" w:rsidR="000C6CDB" w:rsidRPr="000C6CDB" w:rsidRDefault="000C6CDB" w:rsidP="00AE651C">
      <w:pPr>
        <w:pStyle w:val="3Cls11"/>
      </w:pPr>
      <w:r w:rsidRPr="000C6CDB">
        <w:t xml:space="preserve">If the Department Notifies the NEIS Provider to discontinue providing NEIS Services in accordance with clause 132.4, the NEIS Provider must discontinue providing the NEIS Services in the Employment Region in accordance with the Notice and provide the Department with the assistance and cooperation in clauses 57.5 and 57.6 to ensure that </w:t>
      </w:r>
      <w:r w:rsidRPr="000C6CDB">
        <w:rPr>
          <w:szCs w:val="22"/>
        </w:rPr>
        <w:t xml:space="preserve">NEIS </w:t>
      </w:r>
      <w:r w:rsidRPr="000C6CDB">
        <w:t>Participants affected by the discontinuation of the NEIS Provider’s NEIS Services in that Employment Region are transferred to other NEIS Providers as specified by the Department.</w:t>
      </w:r>
    </w:p>
    <w:p w14:paraId="553DB359" w14:textId="77777777" w:rsidR="000C6CDB" w:rsidRPr="000C6CDB" w:rsidRDefault="000C6CDB" w:rsidP="00AE651C">
      <w:pPr>
        <w:pStyle w:val="3Cls11"/>
      </w:pPr>
      <w:r w:rsidRPr="000C6CDB">
        <w:t>For the avoidance of doubt, any decrease of NEIS Places under this clause 132 is not a reduction of scope or termination for which compensation is payable.</w:t>
      </w:r>
    </w:p>
    <w:p w14:paraId="3B163706" w14:textId="77777777" w:rsidR="000C6CDB" w:rsidRPr="000C6CDB" w:rsidRDefault="000C6CDB" w:rsidP="00AE651C">
      <w:pPr>
        <w:pStyle w:val="1cmid-heading"/>
        <w:rPr>
          <w:lang w:eastAsia="en-US"/>
        </w:rPr>
      </w:pPr>
      <w:r w:rsidRPr="000C6CDB">
        <w:rPr>
          <w:lang w:eastAsia="en-US"/>
        </w:rPr>
        <w:t>Variation</w:t>
      </w:r>
    </w:p>
    <w:p w14:paraId="5E49A4EA" w14:textId="77777777" w:rsidR="000C6CDB" w:rsidRPr="000C6CDB" w:rsidRDefault="000C6CDB" w:rsidP="00AE651C">
      <w:pPr>
        <w:pStyle w:val="3Cls11"/>
      </w:pPr>
      <w:r w:rsidRPr="000C6CDB">
        <w:t>If the Department takes any action under this clause 132:</w:t>
      </w:r>
    </w:p>
    <w:p w14:paraId="4A4886A4" w14:textId="77777777" w:rsidR="000C6CDB" w:rsidRPr="000C6CDB" w:rsidRDefault="000C6CDB" w:rsidP="00BA79E4">
      <w:pPr>
        <w:pStyle w:val="4Clsa"/>
      </w:pPr>
      <w:r w:rsidRPr="000C6CDB">
        <w:t>where relevant, this Deed will be deemed to be varied accordingly; and</w:t>
      </w:r>
    </w:p>
    <w:p w14:paraId="5B620F0D" w14:textId="77777777" w:rsidR="000C6CDB" w:rsidRPr="000C6CDB" w:rsidRDefault="000C6CDB" w:rsidP="0095028C">
      <w:pPr>
        <w:pStyle w:val="4Clsa"/>
      </w:pPr>
      <w:r w:rsidRPr="000C6CDB">
        <w:t>the Provider is not relieved of any of its obligations under this Deed as varied.</w:t>
      </w:r>
    </w:p>
    <w:p w14:paraId="5BE85EE1" w14:textId="77777777" w:rsidR="000C6CDB" w:rsidRPr="000C6CDB" w:rsidRDefault="000C6CDB" w:rsidP="00AE651C">
      <w:pPr>
        <w:pStyle w:val="3Cls11"/>
      </w:pPr>
      <w:r w:rsidRPr="000C6CDB">
        <w:t>This clause 132 operates without prejudice to any other right which the Commonwealth has or which may accrue to the Commonwealth under this Deed or the law.</w:t>
      </w:r>
    </w:p>
    <w:p w14:paraId="7C8CD2EC" w14:textId="77777777" w:rsidR="000C6CDB" w:rsidRPr="000C6CDB" w:rsidRDefault="000C6CDB" w:rsidP="00AE651C">
      <w:pPr>
        <w:pStyle w:val="2Clause1"/>
        <w:rPr>
          <w:lang w:eastAsia="en-US"/>
        </w:rPr>
      </w:pPr>
      <w:bookmarkStart w:id="2730" w:name="_Toc452469262"/>
      <w:bookmarkStart w:id="2731" w:name="_Toc452469431"/>
      <w:bookmarkStart w:id="2732" w:name="_Toc452469598"/>
      <w:bookmarkStart w:id="2733" w:name="_Toc452469765"/>
      <w:bookmarkStart w:id="2734" w:name="_Toc452469931"/>
      <w:bookmarkStart w:id="2735" w:name="_Toc452469263"/>
      <w:bookmarkStart w:id="2736" w:name="_Toc452469432"/>
      <w:bookmarkStart w:id="2737" w:name="_Toc452469599"/>
      <w:bookmarkStart w:id="2738" w:name="_Toc452469766"/>
      <w:bookmarkStart w:id="2739" w:name="_Toc452469932"/>
      <w:bookmarkStart w:id="2740" w:name="_Toc452469264"/>
      <w:bookmarkStart w:id="2741" w:name="_Toc452469433"/>
      <w:bookmarkStart w:id="2742" w:name="_Toc452469600"/>
      <w:bookmarkStart w:id="2743" w:name="_Toc452469767"/>
      <w:bookmarkStart w:id="2744" w:name="_Toc452469933"/>
      <w:bookmarkStart w:id="2745" w:name="_Toc415224992"/>
      <w:bookmarkStart w:id="2746" w:name="_Toc457551264"/>
      <w:bookmarkStart w:id="2747" w:name="_Toc518567959"/>
      <w:bookmarkStart w:id="2748" w:name="_Ref393981395"/>
      <w:bookmarkStart w:id="2749" w:name="_Toc394992258"/>
      <w:bookmarkEnd w:id="2730"/>
      <w:bookmarkEnd w:id="2731"/>
      <w:bookmarkEnd w:id="2732"/>
      <w:bookmarkEnd w:id="2733"/>
      <w:bookmarkEnd w:id="2734"/>
      <w:bookmarkEnd w:id="2735"/>
      <w:bookmarkEnd w:id="2736"/>
      <w:bookmarkEnd w:id="2737"/>
      <w:bookmarkEnd w:id="2738"/>
      <w:bookmarkEnd w:id="2739"/>
      <w:bookmarkEnd w:id="2740"/>
      <w:bookmarkEnd w:id="2741"/>
      <w:bookmarkEnd w:id="2742"/>
      <w:bookmarkEnd w:id="2743"/>
      <w:bookmarkEnd w:id="2744"/>
      <w:r w:rsidRPr="000C6CDB">
        <w:rPr>
          <w:lang w:eastAsia="en-US"/>
        </w:rPr>
        <w:t>Transfers of NEIS Prospective Participants and NEIS Participants to or from the NEIS Provider</w:t>
      </w:r>
      <w:bookmarkEnd w:id="2745"/>
      <w:bookmarkEnd w:id="2746"/>
      <w:bookmarkEnd w:id="2747"/>
    </w:p>
    <w:p w14:paraId="4184AB3C" w14:textId="77777777" w:rsidR="000C6CDB" w:rsidRPr="000C6CDB" w:rsidRDefault="000C6CDB" w:rsidP="00AE651C">
      <w:pPr>
        <w:pStyle w:val="3Cls11"/>
      </w:pPr>
      <w:bookmarkStart w:id="2750" w:name="_Ref397338208"/>
      <w:r w:rsidRPr="000C6CDB">
        <w:t>A NEIS Prospective Participant or NEIS Participant may, at any time, be transferred from the NEIS Provider to another NEIS Provider:</w:t>
      </w:r>
    </w:p>
    <w:p w14:paraId="19A9EE3F" w14:textId="77777777" w:rsidR="000C6CDB" w:rsidRPr="000C6CDB" w:rsidRDefault="000C6CDB" w:rsidP="00BA79E4">
      <w:pPr>
        <w:pStyle w:val="4Clsa"/>
      </w:pPr>
      <w:r w:rsidRPr="000C6CDB">
        <w:t>by the Department, where the NEIS Prospective Participant or NEIS Participant moves to a new location that is not within a reasonable distance of a Site of the NEIS Provider;</w:t>
      </w:r>
    </w:p>
    <w:p w14:paraId="2725AB5F" w14:textId="77777777" w:rsidR="000C6CDB" w:rsidRPr="000C6CDB" w:rsidRDefault="000C6CDB" w:rsidP="0095028C">
      <w:pPr>
        <w:pStyle w:val="4Clsa"/>
      </w:pPr>
      <w:r w:rsidRPr="000C6CDB">
        <w:t>by the Department, where the Department is satisfied that:</w:t>
      </w:r>
    </w:p>
    <w:p w14:paraId="6B2C3619" w14:textId="4002D5CA" w:rsidR="000C6CDB" w:rsidRPr="000C6CDB" w:rsidRDefault="000C6CDB" w:rsidP="0095028C">
      <w:pPr>
        <w:pStyle w:val="5aifollowing"/>
        <w:numPr>
          <w:ilvl w:val="3"/>
          <w:numId w:val="1"/>
        </w:numPr>
      </w:pPr>
      <w:r w:rsidRPr="000C6CDB">
        <w:t>the NEIS Prospective Participant or NEIS Participant will receive services that could better enhance their prospects of achieving Unsubsidised Self-Employment from the other NEIS Provider; or</w:t>
      </w:r>
    </w:p>
    <w:p w14:paraId="1A244E14" w14:textId="152C3060" w:rsidR="000C6CDB" w:rsidRPr="000C6CDB" w:rsidRDefault="000C6CDB" w:rsidP="007D07A1">
      <w:pPr>
        <w:pStyle w:val="5aifollowing"/>
        <w:numPr>
          <w:ilvl w:val="3"/>
          <w:numId w:val="1"/>
        </w:numPr>
      </w:pPr>
      <w:r w:rsidRPr="000C6CDB">
        <w:t xml:space="preserve">the NEIS Prospective Participant or NEIS Participant and the NEIS Provider are unable to achieve or maintain a reasonable and constructive servicing relationship, as determined by the Department; </w:t>
      </w:r>
    </w:p>
    <w:p w14:paraId="7DD40571" w14:textId="77777777" w:rsidR="000C6CDB" w:rsidRDefault="000C6CDB" w:rsidP="00070E54">
      <w:pPr>
        <w:pStyle w:val="4Clsa"/>
      </w:pPr>
      <w:r w:rsidRPr="000C6CDB">
        <w:t>if the Department, the NEIS Provider, another NEIS Provider and the NEIS Prospective Participant or NEIS Pa</w:t>
      </w:r>
      <w:r w:rsidR="002E6F9A">
        <w:t>rticipant agree to the transfer;</w:t>
      </w:r>
    </w:p>
    <w:p w14:paraId="49E1B863" w14:textId="77777777" w:rsidR="002E6F9A" w:rsidRDefault="002E6F9A">
      <w:pPr>
        <w:pStyle w:val="4Clsa"/>
      </w:pPr>
      <w:r w:rsidRPr="002E6F9A">
        <w:t>by the Department, where the Department reduces the Provider’s NEIS Places in accordance with this Deed; or</w:t>
      </w:r>
    </w:p>
    <w:p w14:paraId="736B7D03" w14:textId="77777777" w:rsidR="002E6F9A" w:rsidRPr="000C6CDB" w:rsidRDefault="002E6F9A">
      <w:pPr>
        <w:pStyle w:val="4Clsa"/>
      </w:pPr>
      <w:r w:rsidRPr="002E6F9A">
        <w:t>by the Department, for any other reason.</w:t>
      </w:r>
    </w:p>
    <w:p w14:paraId="7DA7CE21" w14:textId="77777777" w:rsidR="000C6CDB" w:rsidRPr="000C6CDB" w:rsidRDefault="000C6CDB" w:rsidP="00AE651C">
      <w:pPr>
        <w:pStyle w:val="3Cls11"/>
      </w:pPr>
      <w:bookmarkStart w:id="2751" w:name="_Ref414973449"/>
      <w:r w:rsidRPr="000C6CDB">
        <w:t>If a NEIS Prospective Participant or NEIS Participant is transferred to the NEIS Provider for any reason, the Provider must, in accordance with any Guidelines immediately provide NEIS Services to the NEIS Prospective Participant or NEIS Participant in accordance with this Deed.</w:t>
      </w:r>
      <w:bookmarkEnd w:id="2751"/>
    </w:p>
    <w:p w14:paraId="299BB383" w14:textId="77777777" w:rsidR="000C6CDB" w:rsidRPr="000C6CDB" w:rsidRDefault="000C6CDB" w:rsidP="00AE651C">
      <w:pPr>
        <w:pStyle w:val="3Cls11"/>
        <w:rPr>
          <w:rFonts w:cs="Calibri"/>
        </w:rPr>
      </w:pPr>
      <w:r w:rsidRPr="000C6CDB">
        <w:lastRenderedPageBreak/>
        <w:t>Where a NEIS Prospective Participant or a NEIS Participant is transferred between NEIS Providers, both NEIS Providers must:</w:t>
      </w:r>
      <w:bookmarkEnd w:id="2750"/>
      <w:r w:rsidRPr="000C6CDB">
        <w:t xml:space="preserve"> </w:t>
      </w:r>
    </w:p>
    <w:p w14:paraId="5542753E" w14:textId="77777777" w:rsidR="000C6CDB" w:rsidRPr="000C6CDB" w:rsidRDefault="000C6CDB" w:rsidP="00BA79E4">
      <w:pPr>
        <w:pStyle w:val="4Clsa"/>
      </w:pPr>
      <w:r w:rsidRPr="000C6CDB">
        <w:t>immediately provide sufficient assistance and cooperation to any person nominated by the Department to facilitate the transfer and enable NEIS Services to continue; and</w:t>
      </w:r>
    </w:p>
    <w:p w14:paraId="71989E64" w14:textId="77777777" w:rsidR="000C6CDB" w:rsidRPr="000C6CDB" w:rsidRDefault="000C6CDB" w:rsidP="0095028C">
      <w:pPr>
        <w:pStyle w:val="4Clsa"/>
      </w:pPr>
      <w:r w:rsidRPr="000C6CDB">
        <w:t>comply with the Department’s directions in relation to the transfer or destruction of Deed Material and Commonwealth Material in the NEIS Provider’s possession or control, including that stored in Third Party Systems.</w:t>
      </w:r>
    </w:p>
    <w:p w14:paraId="07015E7D" w14:textId="62197278" w:rsidR="000C6CDB" w:rsidRPr="000C6CDB" w:rsidRDefault="000C6CDB" w:rsidP="00F0529A">
      <w:pPr>
        <w:pStyle w:val="8Note"/>
      </w:pPr>
      <w:r w:rsidRPr="000C6CDB">
        <w:t>Note: Where a NEIS Prospective Participant or NEIS Participant is transferred between NEIS Providers in accordance with clauses 133.1 or 133.2, it will be up to both NEIS Providers to determine between themselves any apportionment of NEIS Fee(s) that ha</w:t>
      </w:r>
      <w:r w:rsidR="004630E4">
        <w:t>s</w:t>
      </w:r>
      <w:r w:rsidRPr="000C6CDB">
        <w:t xml:space="preserve"> been</w:t>
      </w:r>
      <w:r w:rsidR="004630E4">
        <w:t>, or will be,</w:t>
      </w:r>
      <w:r w:rsidRPr="000C6CDB">
        <w:t xml:space="preserve"> paid by the Department in relation to the relevant NEIS Prospective Participant or NEIS Participant.  </w:t>
      </w:r>
    </w:p>
    <w:bookmarkEnd w:id="2748"/>
    <w:bookmarkEnd w:id="2749"/>
    <w:p w14:paraId="5A929423" w14:textId="77777777" w:rsidR="000C6CDB" w:rsidRPr="000C6CDB" w:rsidRDefault="000C6CDB" w:rsidP="000C6CDB">
      <w:pPr>
        <w:ind w:firstLine="720"/>
        <w:rPr>
          <w:b/>
          <w:color w:val="76923C" w:themeColor="accent3" w:themeShade="BF"/>
          <w:szCs w:val="22"/>
          <w:lang w:eastAsia="en-US"/>
        </w:rPr>
      </w:pPr>
      <w:r w:rsidRPr="000C6CDB">
        <w:rPr>
          <w:b/>
          <w:color w:val="76923C" w:themeColor="accent3" w:themeShade="BF"/>
          <w:szCs w:val="22"/>
          <w:lang w:eastAsia="en-US"/>
        </w:rPr>
        <w:br w:type="page"/>
      </w:r>
    </w:p>
    <w:p w14:paraId="4449DB6E" w14:textId="39A137D1" w:rsidR="000C6CDB" w:rsidRPr="000C6CDB" w:rsidRDefault="000C6CDB" w:rsidP="00AE651C">
      <w:pPr>
        <w:pStyle w:val="1PartHeading"/>
        <w:rPr>
          <w:lang w:eastAsia="en-US"/>
        </w:rPr>
      </w:pPr>
      <w:bookmarkStart w:id="2752" w:name="_Toc518567960"/>
      <w:r w:rsidRPr="000C6CDB">
        <w:rPr>
          <w:lang w:eastAsia="en-US"/>
        </w:rPr>
        <w:lastRenderedPageBreak/>
        <w:t>PART D - HARVEST LABOUR SERVICES</w:t>
      </w:r>
      <w:bookmarkEnd w:id="2582"/>
      <w:bookmarkEnd w:id="2752"/>
    </w:p>
    <w:p w14:paraId="6073E732" w14:textId="77777777" w:rsidR="000C6CDB" w:rsidRPr="000C6CDB" w:rsidRDefault="000C6CDB" w:rsidP="00AE651C">
      <w:pPr>
        <w:pStyle w:val="1aChapterHeading"/>
        <w:rPr>
          <w:lang w:eastAsia="en-US"/>
        </w:rPr>
      </w:pPr>
      <w:bookmarkStart w:id="2753" w:name="_Toc394927625"/>
      <w:bookmarkStart w:id="2754" w:name="_Toc394927860"/>
      <w:bookmarkStart w:id="2755" w:name="_Toc415224993"/>
      <w:bookmarkStart w:id="2756" w:name="_Toc457551265"/>
      <w:bookmarkStart w:id="2757" w:name="_Toc518567961"/>
      <w:bookmarkStart w:id="2758" w:name="_Toc225840208"/>
      <w:bookmarkStart w:id="2759" w:name="_Toc393289725"/>
      <w:bookmarkStart w:id="2760" w:name="_Ref393808289"/>
      <w:bookmarkStart w:id="2761" w:name="_Ref393808364"/>
      <w:bookmarkEnd w:id="2753"/>
      <w:bookmarkEnd w:id="2754"/>
      <w:r w:rsidRPr="000C6CDB">
        <w:rPr>
          <w:lang w:eastAsia="en-US"/>
        </w:rPr>
        <w:t>CHAPTER D1 – Harvest Labour Services</w:t>
      </w:r>
      <w:bookmarkEnd w:id="2755"/>
      <w:bookmarkEnd w:id="2756"/>
      <w:bookmarkEnd w:id="2757"/>
    </w:p>
    <w:p w14:paraId="59795A01" w14:textId="77777777" w:rsidR="000C6CDB" w:rsidRPr="000C6CDB" w:rsidRDefault="000C6CDB" w:rsidP="00AE651C">
      <w:pPr>
        <w:pStyle w:val="2Clause1"/>
        <w:rPr>
          <w:lang w:eastAsia="en-US"/>
        </w:rPr>
      </w:pPr>
      <w:bookmarkStart w:id="2762" w:name="_Toc415224994"/>
      <w:bookmarkStart w:id="2763" w:name="_Toc457551266"/>
      <w:bookmarkStart w:id="2764" w:name="_Toc518567962"/>
      <w:r w:rsidRPr="000C6CDB">
        <w:rPr>
          <w:lang w:eastAsia="en-US"/>
        </w:rPr>
        <w:t>Harvest Labour Services</w:t>
      </w:r>
      <w:bookmarkEnd w:id="2758"/>
      <w:bookmarkEnd w:id="2759"/>
      <w:bookmarkEnd w:id="2760"/>
      <w:bookmarkEnd w:id="2761"/>
      <w:bookmarkEnd w:id="2762"/>
      <w:bookmarkEnd w:id="2763"/>
      <w:bookmarkEnd w:id="2764"/>
      <w:r w:rsidRPr="000C6CDB">
        <w:rPr>
          <w:lang w:eastAsia="en-US"/>
        </w:rPr>
        <w:t xml:space="preserve"> </w:t>
      </w:r>
    </w:p>
    <w:p w14:paraId="1F7EC756" w14:textId="77777777" w:rsidR="000C6CDB" w:rsidRPr="000C6CDB" w:rsidRDefault="000C6CDB" w:rsidP="00AE651C">
      <w:pPr>
        <w:pStyle w:val="3Cls11"/>
      </w:pPr>
      <w:r w:rsidRPr="000C6CDB">
        <w:t xml:space="preserve">The Provider must provide Harvest Labour Services in accordance with this Part D of this Deed, any Guidelines, and the Provider’s tender response to the request for tender for this Deed. </w:t>
      </w:r>
    </w:p>
    <w:p w14:paraId="5DB1E217" w14:textId="77777777" w:rsidR="000C6CDB" w:rsidRPr="000C6CDB" w:rsidRDefault="000C6CDB" w:rsidP="00AE651C">
      <w:pPr>
        <w:pStyle w:val="1cmid-heading"/>
        <w:rPr>
          <w:lang w:eastAsia="en-US"/>
        </w:rPr>
      </w:pPr>
      <w:r w:rsidRPr="000C6CDB">
        <w:rPr>
          <w:lang w:eastAsia="en-US"/>
        </w:rPr>
        <w:t>Harvest Placement Services</w:t>
      </w:r>
    </w:p>
    <w:p w14:paraId="0C3B80DF" w14:textId="77777777" w:rsidR="000C6CDB" w:rsidRPr="000C6CDB" w:rsidRDefault="000C6CDB" w:rsidP="00AE651C">
      <w:pPr>
        <w:pStyle w:val="3Cls11"/>
      </w:pPr>
      <w:bookmarkStart w:id="2765" w:name="_Ref393808451"/>
      <w:r w:rsidRPr="000C6CDB">
        <w:t xml:space="preserve">The Provider must provide a Harvest Placement service in the Harvest Areas, by supplying the labour necessary to meet the Harvest Work requirements of Harvest Employers </w:t>
      </w:r>
      <w:r w:rsidRPr="000D14D6">
        <w:rPr>
          <w:rFonts w:cstheme="minorHAnsi"/>
          <w:szCs w:val="22"/>
        </w:rPr>
        <w:t>or Harvest Labour Hire Firms</w:t>
      </w:r>
      <w:r w:rsidRPr="000D14D6">
        <w:t xml:space="preserve"> </w:t>
      </w:r>
      <w:r w:rsidRPr="000C6CDB">
        <w:t>by:</w:t>
      </w:r>
      <w:bookmarkEnd w:id="2765"/>
    </w:p>
    <w:p w14:paraId="61CBAFCB" w14:textId="77777777" w:rsidR="000C6CDB" w:rsidRPr="000C6CDB" w:rsidRDefault="000C6CDB" w:rsidP="00BA79E4">
      <w:pPr>
        <w:pStyle w:val="4Clsa"/>
      </w:pPr>
      <w:bookmarkStart w:id="2766" w:name="_Ref478465901"/>
      <w:r w:rsidRPr="000C6CDB">
        <w:t>obtaining Harvest Vacancies from Harvest Employers</w:t>
      </w:r>
      <w:r w:rsidRPr="000C6CDB">
        <w:rPr>
          <w:rFonts w:cstheme="minorHAnsi"/>
          <w:color w:val="FF0000"/>
        </w:rPr>
        <w:t xml:space="preserve"> </w:t>
      </w:r>
      <w:r w:rsidRPr="000D14D6">
        <w:rPr>
          <w:rFonts w:cstheme="minorHAnsi"/>
        </w:rPr>
        <w:t>or Harvest Labour Hire Firms</w:t>
      </w:r>
      <w:r w:rsidRPr="000C6CDB">
        <w:t>;</w:t>
      </w:r>
      <w:bookmarkEnd w:id="2766"/>
    </w:p>
    <w:p w14:paraId="5E23F535" w14:textId="77777777" w:rsidR="000C6CDB" w:rsidRPr="000C6CDB" w:rsidRDefault="000C6CDB" w:rsidP="0095028C">
      <w:pPr>
        <w:pStyle w:val="4Clsa"/>
      </w:pPr>
      <w:bookmarkStart w:id="2767" w:name="_Ref393808404"/>
      <w:r w:rsidRPr="000C6CDB">
        <w:t xml:space="preserve">subject to clause 134.5, referring Harvest Workers to </w:t>
      </w:r>
      <w:r w:rsidRPr="000D14D6">
        <w:rPr>
          <w:rFonts w:cstheme="minorHAnsi"/>
        </w:rPr>
        <w:t>the</w:t>
      </w:r>
      <w:r w:rsidRPr="000C6CDB">
        <w:t xml:space="preserve"> Harvest Vacancies </w:t>
      </w:r>
      <w:r w:rsidRPr="000D14D6">
        <w:rPr>
          <w:rFonts w:cstheme="minorHAnsi"/>
        </w:rPr>
        <w:t>obtained under clause 134.2(a)</w:t>
      </w:r>
      <w:r w:rsidRPr="000C6CDB">
        <w:t>;</w:t>
      </w:r>
      <w:bookmarkEnd w:id="2767"/>
      <w:r w:rsidRPr="000C6CDB">
        <w:t xml:space="preserve"> and</w:t>
      </w:r>
    </w:p>
    <w:p w14:paraId="2482D2C3" w14:textId="77777777" w:rsidR="000C6CDB" w:rsidRPr="000C6CDB" w:rsidRDefault="000C6CDB" w:rsidP="0095028C">
      <w:pPr>
        <w:pStyle w:val="4Clsa"/>
      </w:pPr>
      <w:r w:rsidRPr="000C6CDB">
        <w:t xml:space="preserve">within 28 days of the achievement of a Harvest Placement, recording that Harvest Placement on the Department’s IT Systems, </w:t>
      </w:r>
    </w:p>
    <w:p w14:paraId="49DC5AE1" w14:textId="77777777" w:rsidR="000C6CDB" w:rsidRPr="000C6CDB" w:rsidRDefault="000C6CDB" w:rsidP="00AE651C">
      <w:pPr>
        <w:pStyle w:val="3b11following"/>
      </w:pPr>
      <w:r w:rsidRPr="000C6CDB">
        <w:t>and where any Guidelines specify rules that the Provider must follow in providing the Harvest Placement service, the Provider must comply with those rules.</w:t>
      </w:r>
    </w:p>
    <w:p w14:paraId="259753FD" w14:textId="77777777" w:rsidR="000C6CDB" w:rsidRPr="00AE651C" w:rsidRDefault="000C6CDB" w:rsidP="00AE651C">
      <w:pPr>
        <w:pStyle w:val="3Cls11"/>
      </w:pPr>
      <w:bookmarkStart w:id="2768" w:name="_Ref393808352"/>
      <w:r w:rsidRPr="00897D94">
        <w:t>Reserved</w:t>
      </w:r>
    </w:p>
    <w:p w14:paraId="397DDA1E" w14:textId="77777777" w:rsidR="000C6CDB" w:rsidRPr="000C6CDB" w:rsidRDefault="000C6CDB" w:rsidP="00AE651C">
      <w:pPr>
        <w:pStyle w:val="3Cls11"/>
      </w:pPr>
      <w:bookmarkStart w:id="2769" w:name="_Ref398888577"/>
      <w:r w:rsidRPr="000C6CDB">
        <w:t>The Provider must, in accordance with any Guidelines, Directly Register Harvest Workers:</w:t>
      </w:r>
      <w:bookmarkEnd w:id="2769"/>
    </w:p>
    <w:p w14:paraId="2C257622" w14:textId="77777777" w:rsidR="000C6CDB" w:rsidRPr="000C6CDB" w:rsidRDefault="000C6CDB" w:rsidP="00BA79E4">
      <w:pPr>
        <w:pStyle w:val="4Clsa"/>
      </w:pPr>
      <w:r w:rsidRPr="000C6CDB">
        <w:t>who present to it and are not currently registered in the Department’s IT Systems; and</w:t>
      </w:r>
    </w:p>
    <w:bookmarkEnd w:id="2768"/>
    <w:p w14:paraId="3431C9E6" w14:textId="77777777" w:rsidR="000C6CDB" w:rsidRPr="000C6CDB" w:rsidRDefault="000C6CDB" w:rsidP="0095028C">
      <w:pPr>
        <w:pStyle w:val="4Clsa"/>
      </w:pPr>
      <w:r w:rsidRPr="000C6CDB">
        <w:t>do so prior to referring that Harvest Worker to a Harvest Vacancy.</w:t>
      </w:r>
    </w:p>
    <w:p w14:paraId="751B4455" w14:textId="441C5BDD" w:rsidR="000C6CDB" w:rsidRPr="000C6CDB" w:rsidRDefault="000C6CDB" w:rsidP="00AE651C">
      <w:pPr>
        <w:pStyle w:val="3Cls11"/>
      </w:pPr>
      <w:bookmarkStart w:id="2770" w:name="_Ref393808325"/>
      <w:r w:rsidRPr="000C6CDB">
        <w:t>The Provider must only refer Harvest Workers:</w:t>
      </w:r>
      <w:bookmarkEnd w:id="2770"/>
    </w:p>
    <w:p w14:paraId="32197188" w14:textId="77777777" w:rsidR="000C6CDB" w:rsidRPr="000D14D6" w:rsidRDefault="000C6CDB" w:rsidP="00BA79E4">
      <w:pPr>
        <w:pStyle w:val="4Clsa"/>
      </w:pPr>
      <w:r w:rsidRPr="000C6CDB">
        <w:t xml:space="preserve">who are suitable for a Harvest Employer’s </w:t>
      </w:r>
      <w:r w:rsidRPr="000D14D6">
        <w:rPr>
          <w:rFonts w:cstheme="minorHAnsi"/>
        </w:rPr>
        <w:t xml:space="preserve">or Harvest Labour Hire Firm’s </w:t>
      </w:r>
      <w:r w:rsidRPr="000D14D6">
        <w:t>requirements; and</w:t>
      </w:r>
    </w:p>
    <w:p w14:paraId="1525439A" w14:textId="77777777" w:rsidR="000C6CDB" w:rsidRPr="000C6CDB" w:rsidRDefault="000C6CDB" w:rsidP="0095028C">
      <w:pPr>
        <w:pStyle w:val="4Clsa"/>
      </w:pPr>
      <w:r w:rsidRPr="000D14D6">
        <w:t xml:space="preserve">to Harvest Employers </w:t>
      </w:r>
      <w:r w:rsidRPr="000D14D6">
        <w:rPr>
          <w:rFonts w:cstheme="minorHAnsi"/>
        </w:rPr>
        <w:t xml:space="preserve">or Harvest Labour Hire Firms </w:t>
      </w:r>
      <w:r w:rsidRPr="000C6CDB">
        <w:t>who have a safe system of work implemented.</w:t>
      </w:r>
    </w:p>
    <w:p w14:paraId="519F3293" w14:textId="77777777" w:rsidR="000C6CDB" w:rsidRPr="000C6CDB" w:rsidRDefault="000C6CDB" w:rsidP="00AE651C">
      <w:pPr>
        <w:pStyle w:val="1cmid-heading"/>
        <w:rPr>
          <w:lang w:eastAsia="en-US"/>
        </w:rPr>
      </w:pPr>
      <w:r w:rsidRPr="000C6CDB">
        <w:rPr>
          <w:lang w:eastAsia="en-US"/>
        </w:rPr>
        <w:t>Other Harvest Labour Services</w:t>
      </w:r>
    </w:p>
    <w:p w14:paraId="6364241E" w14:textId="77777777" w:rsidR="000C6CDB" w:rsidRPr="000C6CDB" w:rsidRDefault="000C6CDB" w:rsidP="00AE651C">
      <w:pPr>
        <w:pStyle w:val="3Cls11"/>
      </w:pPr>
      <w:bookmarkStart w:id="2771" w:name="_Ref393808477"/>
      <w:r w:rsidRPr="000C6CDB">
        <w:t>The Provider must provide the following other Harvest Labour Services during the Term of this Deed:</w:t>
      </w:r>
      <w:bookmarkEnd w:id="2771"/>
    </w:p>
    <w:p w14:paraId="13CA7043" w14:textId="77777777" w:rsidR="000C6CDB" w:rsidRPr="000C6CDB" w:rsidRDefault="000C6CDB" w:rsidP="00BA79E4">
      <w:pPr>
        <w:pStyle w:val="4Clsa"/>
      </w:pPr>
      <w:r w:rsidRPr="000C6CDB">
        <w:t xml:space="preserve">maintaining a presence in the Harvest Areas so as to provide ongoing liaison with Harvest Employers </w:t>
      </w:r>
      <w:r w:rsidRPr="000D14D6">
        <w:rPr>
          <w:rFonts w:cstheme="minorHAnsi"/>
        </w:rPr>
        <w:t>and Harvest Labour Hire Firms</w:t>
      </w:r>
      <w:r w:rsidRPr="000C6CDB">
        <w:rPr>
          <w:rFonts w:cstheme="minorHAnsi"/>
          <w:color w:val="C80896"/>
        </w:rPr>
        <w:t xml:space="preserve"> </w:t>
      </w:r>
      <w:r w:rsidRPr="000C6CDB">
        <w:t>and timely delivery of the Harvest Labour Services;</w:t>
      </w:r>
    </w:p>
    <w:p w14:paraId="58417A41" w14:textId="77777777" w:rsidR="000C6CDB" w:rsidRPr="000C6CDB" w:rsidRDefault="000C6CDB" w:rsidP="0095028C">
      <w:pPr>
        <w:pStyle w:val="4Clsa"/>
      </w:pPr>
      <w:r w:rsidRPr="000C6CDB">
        <w:t xml:space="preserve">liaising with Harvest Employers </w:t>
      </w:r>
      <w:r w:rsidRPr="000D14D6">
        <w:rPr>
          <w:rFonts w:cstheme="minorHAnsi"/>
        </w:rPr>
        <w:t>and Harvest Labour Hire Firms</w:t>
      </w:r>
      <w:r w:rsidRPr="000D14D6">
        <w:t xml:space="preserve"> </w:t>
      </w:r>
      <w:r w:rsidRPr="000C6CDB">
        <w:t xml:space="preserve">for the purpose of determining how to assist </w:t>
      </w:r>
      <w:r w:rsidRPr="000D14D6">
        <w:t xml:space="preserve">them with their Harvest Work requirements throughout the year; </w:t>
      </w:r>
    </w:p>
    <w:p w14:paraId="62FBE721" w14:textId="77777777" w:rsidR="000C6CDB" w:rsidRPr="000C6CDB" w:rsidRDefault="000C6CDB" w:rsidP="0095028C">
      <w:pPr>
        <w:pStyle w:val="4Clsa"/>
      </w:pPr>
      <w:r w:rsidRPr="000C6CDB">
        <w:t>occupying and maintaining at each Site, suitable premises for the delivery of the Harvest Labour Services; promoting and marketing Harvest Placement services provided under this Deed within, and outside the Harvest Area;</w:t>
      </w:r>
    </w:p>
    <w:p w14:paraId="74DEBCD2" w14:textId="77777777" w:rsidR="000C6CDB" w:rsidRPr="000C6CDB" w:rsidRDefault="000C6CDB" w:rsidP="007D07A1">
      <w:pPr>
        <w:pStyle w:val="4Clsa"/>
      </w:pPr>
      <w:r w:rsidRPr="000C6CDB">
        <w:t>promoting and marketing Harvest Placement services provided under this Deed within, and outside the Harvest Area;</w:t>
      </w:r>
    </w:p>
    <w:p w14:paraId="1FFEAA58" w14:textId="77777777" w:rsidR="000C6CDB" w:rsidRPr="000C6CDB" w:rsidRDefault="000C6CDB" w:rsidP="00070E54">
      <w:pPr>
        <w:pStyle w:val="4Clsa"/>
      </w:pPr>
      <w:r w:rsidRPr="000D14D6">
        <w:t xml:space="preserve">subject to clause 134.7, mobilising Harvest Workers from locations outside the Harvest Area for the purpose of ensuring that there is a sufficient and timely supply of Harvest Workers available to meet the Harvest Work requirements of Harvest Employers </w:t>
      </w:r>
      <w:r w:rsidRPr="000D14D6">
        <w:rPr>
          <w:rFonts w:cstheme="minorHAnsi"/>
        </w:rPr>
        <w:t>and Harvest Labour Hire Firms</w:t>
      </w:r>
      <w:r w:rsidRPr="000D14D6">
        <w:t>;</w:t>
      </w:r>
    </w:p>
    <w:p w14:paraId="07D9B4BC" w14:textId="77777777" w:rsidR="000C6CDB" w:rsidRPr="000C6CDB" w:rsidRDefault="000C6CDB">
      <w:pPr>
        <w:pStyle w:val="4Clsa"/>
      </w:pPr>
      <w:r w:rsidRPr="000D14D6">
        <w:t xml:space="preserve">providing </w:t>
      </w:r>
      <w:r w:rsidRPr="000C6CDB">
        <w:t>information to Harvest Workers about:</w:t>
      </w:r>
    </w:p>
    <w:p w14:paraId="45F73DB4" w14:textId="2D7A0856" w:rsidR="000C6CDB" w:rsidRPr="000C6CDB" w:rsidRDefault="000C6CDB" w:rsidP="00B17ABB">
      <w:pPr>
        <w:pStyle w:val="5aifollowing"/>
        <w:numPr>
          <w:ilvl w:val="3"/>
          <w:numId w:val="1"/>
        </w:numPr>
      </w:pPr>
      <w:r w:rsidRPr="000C6CDB">
        <w:t xml:space="preserve">accommodation in, transport to and quarantine information about Harvest Areas; and </w:t>
      </w:r>
    </w:p>
    <w:p w14:paraId="3906FF14" w14:textId="50ACDB5C" w:rsidR="000C6CDB" w:rsidRPr="000C6CDB" w:rsidRDefault="000C6CDB" w:rsidP="00B17ABB">
      <w:pPr>
        <w:pStyle w:val="5aifollowing"/>
        <w:numPr>
          <w:ilvl w:val="3"/>
          <w:numId w:val="1"/>
        </w:numPr>
      </w:pPr>
      <w:r w:rsidRPr="000C6CDB">
        <w:lastRenderedPageBreak/>
        <w:t xml:space="preserve">the conditions of employment for Harvest Workers; </w:t>
      </w:r>
    </w:p>
    <w:p w14:paraId="5C747031" w14:textId="77777777" w:rsidR="000C6CDB" w:rsidRPr="000C6CDB" w:rsidRDefault="000C6CDB">
      <w:pPr>
        <w:pStyle w:val="4Clsa"/>
      </w:pPr>
      <w:r w:rsidRPr="000D14D6">
        <w:t xml:space="preserve">providing information to Harvest Employers </w:t>
      </w:r>
      <w:r w:rsidRPr="000D14D6">
        <w:rPr>
          <w:rFonts w:cstheme="minorHAnsi"/>
        </w:rPr>
        <w:t>and Harvest Labour Hire Firms</w:t>
      </w:r>
      <w:r w:rsidRPr="000C6CDB">
        <w:rPr>
          <w:rFonts w:cstheme="minorHAnsi"/>
          <w:color w:val="FF0000"/>
        </w:rPr>
        <w:t xml:space="preserve"> </w:t>
      </w:r>
      <w:r w:rsidRPr="000C6CDB">
        <w:t xml:space="preserve">on any labour shortages, and liaising with </w:t>
      </w:r>
      <w:r w:rsidRPr="000D14D6">
        <w:t>them f</w:t>
      </w:r>
      <w:r w:rsidRPr="000C6CDB">
        <w:t>or the purpose of developing strategies to overcome labour shortages;</w:t>
      </w:r>
    </w:p>
    <w:p w14:paraId="7A00DE0A" w14:textId="77777777" w:rsidR="000C6CDB" w:rsidRPr="000D14D6" w:rsidRDefault="000C6CDB">
      <w:pPr>
        <w:pStyle w:val="4Clsa"/>
      </w:pPr>
      <w:r w:rsidRPr="000D14D6">
        <w:t xml:space="preserve">providing accurate and timely information to the National Harvest Labour Information Service and the Harvest Trail Website, as requested by the provider of the National Harvest Labour Information Service; </w:t>
      </w:r>
      <w:r w:rsidRPr="000D14D6">
        <w:rPr>
          <w:rFonts w:cstheme="minorHAnsi"/>
        </w:rPr>
        <w:t>and</w:t>
      </w:r>
    </w:p>
    <w:p w14:paraId="0E532876" w14:textId="77777777" w:rsidR="000C6CDB" w:rsidRPr="000D14D6" w:rsidRDefault="000C6CDB">
      <w:pPr>
        <w:pStyle w:val="4Clsa"/>
      </w:pPr>
      <w:r w:rsidRPr="000C6CDB">
        <w:t>any other harvest related services, as directed by the Department, including through any Guidelines.</w:t>
      </w:r>
    </w:p>
    <w:p w14:paraId="2743F00A" w14:textId="77777777" w:rsidR="000C6CDB" w:rsidRPr="000D14D6" w:rsidRDefault="000C6CDB" w:rsidP="00AE651C">
      <w:pPr>
        <w:pStyle w:val="3Cls11"/>
      </w:pPr>
      <w:bookmarkStart w:id="2772" w:name="_Ref393808492"/>
      <w:r w:rsidRPr="000C6CDB">
        <w:t xml:space="preserve">The Provider must not mobilise into the Harvest Area more Harvest Workers than are reasonably necessary to meet the labour requirements of Harvest Employers </w:t>
      </w:r>
      <w:r w:rsidRPr="000D14D6">
        <w:rPr>
          <w:rFonts w:cstheme="minorHAnsi"/>
          <w:szCs w:val="22"/>
        </w:rPr>
        <w:t>and Harvest Labour Hire Firms</w:t>
      </w:r>
      <w:r w:rsidRPr="000C6CDB">
        <w:t>.</w:t>
      </w:r>
      <w:bookmarkEnd w:id="2772"/>
    </w:p>
    <w:p w14:paraId="745C79CF" w14:textId="77777777" w:rsidR="000C6CDB" w:rsidRPr="000C6CDB" w:rsidRDefault="000C6CDB" w:rsidP="00AE651C">
      <w:pPr>
        <w:pStyle w:val="1cmid-heading"/>
        <w:rPr>
          <w:lang w:eastAsia="en-US"/>
        </w:rPr>
      </w:pPr>
      <w:r w:rsidRPr="000C6CDB">
        <w:rPr>
          <w:lang w:eastAsia="en-US"/>
        </w:rPr>
        <w:t xml:space="preserve">Reports </w:t>
      </w:r>
    </w:p>
    <w:p w14:paraId="1AB9F3A9" w14:textId="77777777" w:rsidR="000C6CDB" w:rsidRPr="000C6CDB" w:rsidRDefault="000C6CDB" w:rsidP="00AE651C">
      <w:pPr>
        <w:pStyle w:val="3Cls11"/>
      </w:pPr>
      <w:bookmarkStart w:id="2773" w:name="_Ref393808505"/>
      <w:r w:rsidRPr="000C6CDB">
        <w:t>In accordance with clause 24, the Provider must provide the Department with the following Reports on the progress of the Harvest Labour Services:</w:t>
      </w:r>
      <w:bookmarkEnd w:id="2773"/>
      <w:r w:rsidRPr="000C6CDB">
        <w:t xml:space="preserve"> </w:t>
      </w:r>
    </w:p>
    <w:p w14:paraId="6AC55ECD" w14:textId="77777777" w:rsidR="000C6CDB" w:rsidRPr="000C6CDB" w:rsidRDefault="000C6CDB" w:rsidP="00BA79E4">
      <w:pPr>
        <w:pStyle w:val="4Clsa"/>
      </w:pPr>
      <w:r w:rsidRPr="000C6CDB">
        <w:t>quarterly Reports within 15 Business Days of the following dates for each year of the Term of this Deed:</w:t>
      </w:r>
    </w:p>
    <w:p w14:paraId="30D2D875" w14:textId="2A408100" w:rsidR="000C6CDB" w:rsidRPr="000C6CDB" w:rsidRDefault="000C6CDB" w:rsidP="0095028C">
      <w:pPr>
        <w:pStyle w:val="5aifollowing"/>
        <w:numPr>
          <w:ilvl w:val="3"/>
          <w:numId w:val="1"/>
        </w:numPr>
      </w:pPr>
      <w:r w:rsidRPr="000C6CDB">
        <w:t>31 March;</w:t>
      </w:r>
    </w:p>
    <w:p w14:paraId="23C6CF41" w14:textId="53A6D143" w:rsidR="000C6CDB" w:rsidRPr="000C6CDB" w:rsidRDefault="000C6CDB" w:rsidP="0095028C">
      <w:pPr>
        <w:pStyle w:val="5aifollowing"/>
        <w:numPr>
          <w:ilvl w:val="3"/>
          <w:numId w:val="1"/>
        </w:numPr>
      </w:pPr>
      <w:r w:rsidRPr="000C6CDB">
        <w:t>30 September; and</w:t>
      </w:r>
    </w:p>
    <w:p w14:paraId="1D09C6C9" w14:textId="34590F3C" w:rsidR="000C6CDB" w:rsidRPr="000C6CDB" w:rsidRDefault="000C6CDB" w:rsidP="007D07A1">
      <w:pPr>
        <w:pStyle w:val="5aifollowing"/>
        <w:numPr>
          <w:ilvl w:val="3"/>
          <w:numId w:val="1"/>
        </w:numPr>
      </w:pPr>
      <w:r w:rsidRPr="000C6CDB">
        <w:t>31 December; and</w:t>
      </w:r>
    </w:p>
    <w:p w14:paraId="1B1BBC27" w14:textId="77777777" w:rsidR="000C6CDB" w:rsidRPr="000C6CDB" w:rsidRDefault="000C6CDB" w:rsidP="00070E54">
      <w:pPr>
        <w:pStyle w:val="4Clsa"/>
      </w:pPr>
      <w:r w:rsidRPr="000C6CDB">
        <w:t>annual Reports within 15 Business Days of 30 June for each year of the Term of this Deed.</w:t>
      </w:r>
    </w:p>
    <w:p w14:paraId="120DE150" w14:textId="77777777" w:rsidR="000C6CDB" w:rsidRPr="000C6CDB" w:rsidRDefault="000C6CDB" w:rsidP="00AE651C">
      <w:pPr>
        <w:pStyle w:val="3Cls11"/>
      </w:pPr>
      <w:bookmarkStart w:id="2774" w:name="_Ref393808527"/>
      <w:r w:rsidRPr="000C6CDB">
        <w:t>Quarterly and annual Reports provided to the Department in accordance with clause 134.8 must be prepared in accordance with and include any information set out in any Guidelines.</w:t>
      </w:r>
      <w:bookmarkEnd w:id="2774"/>
    </w:p>
    <w:p w14:paraId="398975EE" w14:textId="77777777" w:rsidR="000C6CDB" w:rsidRPr="000C6CDB" w:rsidRDefault="000C6CDB" w:rsidP="00AE651C">
      <w:pPr>
        <w:pStyle w:val="2Clause1"/>
        <w:rPr>
          <w:lang w:eastAsia="en-US"/>
        </w:rPr>
      </w:pPr>
      <w:bookmarkStart w:id="2775" w:name="_Toc394932852"/>
      <w:bookmarkStart w:id="2776" w:name="_Toc394992006"/>
      <w:bookmarkStart w:id="2777" w:name="_Toc394992261"/>
      <w:bookmarkStart w:id="2778" w:name="_Toc394992516"/>
      <w:bookmarkStart w:id="2779" w:name="_Toc394992772"/>
      <w:bookmarkStart w:id="2780" w:name="_Toc395174032"/>
      <w:bookmarkStart w:id="2781" w:name="_Toc395204608"/>
      <w:bookmarkStart w:id="2782" w:name="_Toc395267803"/>
      <w:bookmarkStart w:id="2783" w:name="_Toc395268056"/>
      <w:bookmarkStart w:id="2784" w:name="_Toc395280898"/>
      <w:bookmarkStart w:id="2785" w:name="_Toc395281150"/>
      <w:bookmarkStart w:id="2786" w:name="_Toc395281402"/>
      <w:bookmarkStart w:id="2787" w:name="_Toc395282114"/>
      <w:bookmarkStart w:id="2788" w:name="_Toc395282366"/>
      <w:bookmarkStart w:id="2789" w:name="_Toc395282618"/>
      <w:bookmarkStart w:id="2790" w:name="_Toc395282870"/>
      <w:bookmarkStart w:id="2791" w:name="_Toc395283122"/>
      <w:bookmarkStart w:id="2792" w:name="_Toc394932863"/>
      <w:bookmarkStart w:id="2793" w:name="_Toc394992017"/>
      <w:bookmarkStart w:id="2794" w:name="_Toc394992272"/>
      <w:bookmarkStart w:id="2795" w:name="_Toc394992527"/>
      <w:bookmarkStart w:id="2796" w:name="_Toc394992783"/>
      <w:bookmarkStart w:id="2797" w:name="_Toc395174043"/>
      <w:bookmarkStart w:id="2798" w:name="_Toc395204619"/>
      <w:bookmarkStart w:id="2799" w:name="_Toc395267814"/>
      <w:bookmarkStart w:id="2800" w:name="_Toc395268067"/>
      <w:bookmarkStart w:id="2801" w:name="_Toc395280909"/>
      <w:bookmarkStart w:id="2802" w:name="_Toc395281161"/>
      <w:bookmarkStart w:id="2803" w:name="_Toc395281413"/>
      <w:bookmarkStart w:id="2804" w:name="_Toc395282125"/>
      <w:bookmarkStart w:id="2805" w:name="_Toc395282377"/>
      <w:bookmarkStart w:id="2806" w:name="_Toc395282629"/>
      <w:bookmarkStart w:id="2807" w:name="_Toc395282881"/>
      <w:bookmarkStart w:id="2808" w:name="_Toc395283133"/>
      <w:bookmarkStart w:id="2809" w:name="_Toc225840217"/>
      <w:bookmarkStart w:id="2810" w:name="_Toc393289736"/>
      <w:bookmarkStart w:id="2811" w:name="_Ref393808633"/>
      <w:bookmarkStart w:id="2812" w:name="_Toc415224995"/>
      <w:bookmarkStart w:id="2813" w:name="_Toc457551267"/>
      <w:bookmarkStart w:id="2814" w:name="_Toc518567963"/>
      <w:bookmarkStart w:id="2815" w:name="_Toc225840209"/>
      <w:bookmarkEnd w:id="2775"/>
      <w:bookmarkEnd w:id="2776"/>
      <w:bookmarkEnd w:id="2777"/>
      <w:bookmarkEnd w:id="2778"/>
      <w:bookmarkEnd w:id="2779"/>
      <w:bookmarkEnd w:id="2780"/>
      <w:bookmarkEnd w:id="2781"/>
      <w:bookmarkEnd w:id="2782"/>
      <w:bookmarkEnd w:id="2783"/>
      <w:bookmarkEnd w:id="2784"/>
      <w:bookmarkEnd w:id="2785"/>
      <w:bookmarkEnd w:id="2786"/>
      <w:bookmarkEnd w:id="2787"/>
      <w:bookmarkEnd w:id="2788"/>
      <w:bookmarkEnd w:id="2789"/>
      <w:bookmarkEnd w:id="2790"/>
      <w:bookmarkEnd w:id="2791"/>
      <w:bookmarkEnd w:id="2792"/>
      <w:bookmarkEnd w:id="2793"/>
      <w:bookmarkEnd w:id="2794"/>
      <w:bookmarkEnd w:id="2795"/>
      <w:bookmarkEnd w:id="2796"/>
      <w:bookmarkEnd w:id="2797"/>
      <w:bookmarkEnd w:id="2798"/>
      <w:bookmarkEnd w:id="2799"/>
      <w:bookmarkEnd w:id="2800"/>
      <w:bookmarkEnd w:id="2801"/>
      <w:bookmarkEnd w:id="2802"/>
      <w:bookmarkEnd w:id="2803"/>
      <w:bookmarkEnd w:id="2804"/>
      <w:bookmarkEnd w:id="2805"/>
      <w:bookmarkEnd w:id="2806"/>
      <w:bookmarkEnd w:id="2807"/>
      <w:bookmarkEnd w:id="2808"/>
      <w:r w:rsidRPr="000C6CDB">
        <w:rPr>
          <w:lang w:eastAsia="en-US"/>
        </w:rPr>
        <w:t>Harvest Labour Services - Fees</w:t>
      </w:r>
      <w:bookmarkEnd w:id="2809"/>
      <w:bookmarkEnd w:id="2810"/>
      <w:bookmarkEnd w:id="2811"/>
      <w:bookmarkEnd w:id="2812"/>
      <w:bookmarkEnd w:id="2813"/>
      <w:bookmarkEnd w:id="2814"/>
    </w:p>
    <w:p w14:paraId="697E0A51" w14:textId="77777777" w:rsidR="000C6CDB" w:rsidRPr="000C6CDB" w:rsidRDefault="000C6CDB" w:rsidP="005F70EC">
      <w:pPr>
        <w:pStyle w:val="1cmid-heading"/>
        <w:rPr>
          <w:lang w:eastAsia="en-US"/>
        </w:rPr>
      </w:pPr>
      <w:r w:rsidRPr="000C6CDB">
        <w:rPr>
          <w:lang w:eastAsia="en-US"/>
        </w:rPr>
        <w:t>Harvest Placement Fees</w:t>
      </w:r>
    </w:p>
    <w:p w14:paraId="235EC3FB" w14:textId="77777777" w:rsidR="000C6CDB" w:rsidRPr="000D14D6" w:rsidRDefault="000C6CDB" w:rsidP="005F70EC">
      <w:pPr>
        <w:pStyle w:val="3Cls11"/>
      </w:pPr>
      <w:bookmarkStart w:id="2816" w:name="_Ref400021591"/>
      <w:r w:rsidRPr="000C6CDB">
        <w:t>Subject to this Deed, including clauses 135.2 to 135.4, the Department will pay a Harvest Placement Fee of $49.</w:t>
      </w:r>
      <w:r w:rsidRPr="000D14D6">
        <w:t>50 to the Provider for every Harvest Placement completed by the Provider provided that:</w:t>
      </w:r>
      <w:bookmarkEnd w:id="2816"/>
      <w:r w:rsidRPr="000D14D6">
        <w:t xml:space="preserve"> </w:t>
      </w:r>
    </w:p>
    <w:p w14:paraId="05914602" w14:textId="77777777" w:rsidR="000C6CDB" w:rsidRPr="00897D94" w:rsidRDefault="000C6CDB" w:rsidP="00BA79E4">
      <w:pPr>
        <w:pStyle w:val="4Clsa"/>
      </w:pPr>
      <w:r w:rsidRPr="00897D94">
        <w:t xml:space="preserve">where the Harvest Placement ended on or before 4 May 2016, the Provider claims the Harvest Placement Fee no more than 56 days after the day of the achievement of the Harvest Placement; </w:t>
      </w:r>
    </w:p>
    <w:p w14:paraId="31377BB1" w14:textId="77777777" w:rsidR="000C6CDB" w:rsidRPr="000C6CDB" w:rsidRDefault="000C6CDB" w:rsidP="0095028C">
      <w:pPr>
        <w:pStyle w:val="4Clsa"/>
        <w:rPr>
          <w:color w:val="76923C" w:themeColor="accent3" w:themeShade="BF"/>
        </w:rPr>
      </w:pPr>
      <w:r w:rsidRPr="00897D94">
        <w:t xml:space="preserve">where the Harvest Placement commenced on or after 5 May 2016 or any date otherwise specified by the Department, the Provider claims the Harvest Placement Fee within 12 months from date </w:t>
      </w:r>
      <w:r w:rsidRPr="00897D94">
        <w:rPr>
          <w:rFonts w:cstheme="minorHAnsi"/>
        </w:rPr>
        <w:t>of the Harvest Placement</w:t>
      </w:r>
      <w:r w:rsidRPr="00897D94">
        <w:t>; and</w:t>
      </w:r>
    </w:p>
    <w:p w14:paraId="3890FB49" w14:textId="77777777" w:rsidR="000C6CDB" w:rsidRPr="000C6CDB" w:rsidRDefault="000C6CDB" w:rsidP="0095028C">
      <w:pPr>
        <w:pStyle w:val="4Clsa"/>
      </w:pPr>
      <w:r w:rsidRPr="00897D94">
        <w:t>the</w:t>
      </w:r>
      <w:r w:rsidRPr="000C6CDB">
        <w:rPr>
          <w:color w:val="76923C" w:themeColor="accent3" w:themeShade="BF"/>
        </w:rPr>
        <w:t xml:space="preserve"> </w:t>
      </w:r>
      <w:r w:rsidRPr="000C6CDB">
        <w:t>Harvest Placement is recorded on the Department’s IT Systems.</w:t>
      </w:r>
    </w:p>
    <w:p w14:paraId="2D04EC06" w14:textId="77777777" w:rsidR="000C6CDB" w:rsidRPr="000C6CDB" w:rsidRDefault="000C6CDB" w:rsidP="005F70EC">
      <w:pPr>
        <w:pStyle w:val="3Cls11"/>
      </w:pPr>
      <w:bookmarkStart w:id="2817" w:name="_Ref393808659"/>
      <w:r w:rsidRPr="00897D94">
        <w:t xml:space="preserve">The Provider may claim no more than one Harvest Placement Fee for </w:t>
      </w:r>
      <w:r w:rsidRPr="00897D94">
        <w:rPr>
          <w:rFonts w:cstheme="minorHAnsi"/>
          <w:szCs w:val="22"/>
        </w:rPr>
        <w:t>the same</w:t>
      </w:r>
      <w:r w:rsidRPr="00897D94">
        <w:t xml:space="preserve"> </w:t>
      </w:r>
      <w:r w:rsidRPr="000C6CDB">
        <w:t>Harvest Worker who is placed:</w:t>
      </w:r>
      <w:bookmarkEnd w:id="2817"/>
    </w:p>
    <w:p w14:paraId="30DF671D" w14:textId="77777777" w:rsidR="000C6CDB" w:rsidRPr="000C6CDB" w:rsidRDefault="000C6CDB" w:rsidP="00BA79E4">
      <w:pPr>
        <w:pStyle w:val="4Clsa"/>
      </w:pPr>
      <w:r w:rsidRPr="000C6CDB">
        <w:t>with the same Harvest Employer</w:t>
      </w:r>
      <w:r w:rsidRPr="000C6CDB">
        <w:rPr>
          <w:rFonts w:cstheme="minorHAnsi"/>
          <w:color w:val="FF0000"/>
        </w:rPr>
        <w:t xml:space="preserve"> </w:t>
      </w:r>
      <w:r w:rsidRPr="00897D94">
        <w:rPr>
          <w:rFonts w:cstheme="minorHAnsi"/>
        </w:rPr>
        <w:t>or Harvest Labour Hire Firm</w:t>
      </w:r>
      <w:r w:rsidRPr="000C6CDB">
        <w:t>;</w:t>
      </w:r>
    </w:p>
    <w:p w14:paraId="0583A193" w14:textId="77777777" w:rsidR="000C6CDB" w:rsidRPr="000C6CDB" w:rsidRDefault="000C6CDB" w:rsidP="0095028C">
      <w:pPr>
        <w:pStyle w:val="4Clsa"/>
      </w:pPr>
      <w:r w:rsidRPr="000C6CDB">
        <w:t xml:space="preserve">in the same Harvest Area; and </w:t>
      </w:r>
    </w:p>
    <w:p w14:paraId="25DA364E" w14:textId="77777777" w:rsidR="000C6CDB" w:rsidRPr="000C6CDB" w:rsidRDefault="000C6CDB" w:rsidP="0095028C">
      <w:pPr>
        <w:pStyle w:val="4Clsa"/>
      </w:pPr>
      <w:r w:rsidRPr="00897D94">
        <w:t>in the preceding 26 weeks</w:t>
      </w:r>
      <w:r w:rsidRPr="000C6CDB">
        <w:t xml:space="preserve">. </w:t>
      </w:r>
    </w:p>
    <w:p w14:paraId="3F622720" w14:textId="77777777" w:rsidR="000C6CDB" w:rsidRPr="00897D94" w:rsidRDefault="000C6CDB" w:rsidP="005F70EC">
      <w:pPr>
        <w:pStyle w:val="3Cls11"/>
        <w:rPr>
          <w:strike/>
        </w:rPr>
      </w:pPr>
      <w:r w:rsidRPr="00897D94">
        <w:t>Reserved</w:t>
      </w:r>
    </w:p>
    <w:p w14:paraId="3383D9D5" w14:textId="77777777" w:rsidR="000C6CDB" w:rsidRPr="000C6CDB" w:rsidRDefault="000C6CDB" w:rsidP="005F70EC">
      <w:pPr>
        <w:pStyle w:val="3Cls11"/>
      </w:pPr>
      <w:bookmarkStart w:id="2818" w:name="_Ref393808666"/>
      <w:r w:rsidRPr="000C6CDB">
        <w:t xml:space="preserve">The Provider must not claim more than two Harvest Placement Fees in any seven day period for </w:t>
      </w:r>
      <w:r w:rsidRPr="00897D94">
        <w:rPr>
          <w:rFonts w:cstheme="minorHAnsi"/>
          <w:szCs w:val="22"/>
        </w:rPr>
        <w:t>the same</w:t>
      </w:r>
      <w:r w:rsidRPr="00897D94">
        <w:t xml:space="preserve"> Harvest Worker who is placed with different Harvest Employers</w:t>
      </w:r>
      <w:r w:rsidRPr="00897D94">
        <w:rPr>
          <w:rFonts w:cstheme="minorHAnsi"/>
          <w:szCs w:val="22"/>
        </w:rPr>
        <w:t xml:space="preserve"> or Harvest Labour Hire Firms</w:t>
      </w:r>
      <w:r w:rsidRPr="00897D94">
        <w:t>.</w:t>
      </w:r>
    </w:p>
    <w:bookmarkEnd w:id="2818"/>
    <w:p w14:paraId="644886BC" w14:textId="77777777" w:rsidR="000C6CDB" w:rsidRPr="000C6CDB" w:rsidRDefault="000C6CDB" w:rsidP="005F70EC">
      <w:pPr>
        <w:pStyle w:val="1cmid-heading"/>
        <w:rPr>
          <w:lang w:eastAsia="en-US"/>
        </w:rPr>
      </w:pPr>
      <w:r w:rsidRPr="000C6CDB">
        <w:rPr>
          <w:lang w:eastAsia="en-US"/>
        </w:rPr>
        <w:lastRenderedPageBreak/>
        <w:t>Harvest Service Fees</w:t>
      </w:r>
    </w:p>
    <w:p w14:paraId="4D65C9A4" w14:textId="77777777" w:rsidR="000C6CDB" w:rsidRPr="005F70EC" w:rsidRDefault="000C6CDB" w:rsidP="005F70EC">
      <w:pPr>
        <w:pStyle w:val="3Cls11"/>
      </w:pPr>
      <w:bookmarkStart w:id="2819" w:name="_Ref396749638"/>
      <w:r w:rsidRPr="000C6CDB">
        <w:t>Subject to this Deed, the Provider may claim a total of $215,600 in Harvest Service Fees each Financial Year</w:t>
      </w:r>
      <w:bookmarkEnd w:id="2819"/>
      <w:r w:rsidR="005F70EC">
        <w:t xml:space="preserve"> </w:t>
      </w:r>
      <w:r w:rsidRPr="005F70EC">
        <w:rPr>
          <w:rFonts w:eastAsiaTheme="minorHAnsi" w:cs="Calibri"/>
          <w:szCs w:val="22"/>
        </w:rPr>
        <w:t>payable in four equal instalments of $53,900 with:</w:t>
      </w:r>
    </w:p>
    <w:p w14:paraId="54F56F45" w14:textId="77777777" w:rsidR="000C6CDB" w:rsidRPr="000C6CDB" w:rsidRDefault="000C6CDB" w:rsidP="00BA79E4">
      <w:pPr>
        <w:pStyle w:val="4Clsa"/>
        <w:rPr>
          <w:rFonts w:eastAsiaTheme="minorHAnsi"/>
        </w:rPr>
      </w:pPr>
      <w:r w:rsidRPr="000C6CDB">
        <w:rPr>
          <w:rFonts w:eastAsiaTheme="minorHAnsi"/>
        </w:rPr>
        <w:t>the first instalment claimable on the Deed Commencement Date; and</w:t>
      </w:r>
    </w:p>
    <w:p w14:paraId="66BA89F9" w14:textId="77777777" w:rsidR="000C6CDB" w:rsidRPr="00897D94" w:rsidRDefault="000C6CDB" w:rsidP="0095028C">
      <w:pPr>
        <w:pStyle w:val="4Clsa"/>
      </w:pPr>
      <w:bookmarkStart w:id="2820" w:name="_Ref392505803"/>
      <w:r w:rsidRPr="00897D94">
        <w:t>the second and subsequent instalments claimable on the first</w:t>
      </w:r>
      <w:r w:rsidR="005F70EC">
        <w:t xml:space="preserve"> day of each Financial Quarter </w:t>
      </w:r>
      <w:r w:rsidRPr="00897D94">
        <w:t>following Deed Commencement Date,</w:t>
      </w:r>
    </w:p>
    <w:p w14:paraId="1D4C027B" w14:textId="77777777" w:rsidR="000C6CDB" w:rsidRPr="00897D94" w:rsidRDefault="000C6CDB" w:rsidP="005F70EC">
      <w:pPr>
        <w:pStyle w:val="3b11following"/>
      </w:pPr>
      <w:bookmarkStart w:id="2821" w:name="_Ref392505804"/>
      <w:bookmarkEnd w:id="2820"/>
      <w:r w:rsidRPr="00897D94">
        <w:t>provided that:</w:t>
      </w:r>
    </w:p>
    <w:p w14:paraId="0807E72D" w14:textId="77777777" w:rsidR="000C6CDB" w:rsidRPr="00897D94" w:rsidRDefault="000C6CDB" w:rsidP="00BA79E4">
      <w:pPr>
        <w:pStyle w:val="4Clsa"/>
      </w:pPr>
      <w:r w:rsidRPr="00897D94">
        <w:t>with the exception of the instalment referred to in clause 135.5(a</w:t>
      </w:r>
      <w:r w:rsidRPr="00897D94">
        <w:rPr>
          <w:rFonts w:cstheme="minorHAnsi"/>
        </w:rPr>
        <w:t>),</w:t>
      </w:r>
      <w:r w:rsidRPr="00897D94">
        <w:t xml:space="preserve"> the Department has received either a quarterly Report or an annual Report (as relevant) from the Provider to the Department’s satisfaction, pursuant to clause 134.9; </w:t>
      </w:r>
    </w:p>
    <w:p w14:paraId="323C6F8E" w14:textId="77777777" w:rsidR="000C6CDB" w:rsidRPr="00897D94" w:rsidRDefault="000C6CDB" w:rsidP="0095028C">
      <w:pPr>
        <w:pStyle w:val="4Clsa"/>
      </w:pPr>
      <w:r w:rsidRPr="00897D94">
        <w:t xml:space="preserve">the Provider has rendered a Tax Invoice for the Harvest Service Fee to the Department; </w:t>
      </w:r>
    </w:p>
    <w:p w14:paraId="53907BFE" w14:textId="77777777" w:rsidR="000C6CDB" w:rsidRPr="00897D94" w:rsidRDefault="000C6CDB" w:rsidP="0095028C">
      <w:pPr>
        <w:pStyle w:val="4Clsa"/>
      </w:pPr>
      <w:r w:rsidRPr="00897D94">
        <w:t>the Department accepts the Tax Invoice; and</w:t>
      </w:r>
    </w:p>
    <w:p w14:paraId="68F19E35" w14:textId="77777777" w:rsidR="000C6CDB" w:rsidRPr="000C6CDB" w:rsidRDefault="000C6CDB" w:rsidP="007D07A1">
      <w:pPr>
        <w:pStyle w:val="4Clsa"/>
      </w:pPr>
      <w:r w:rsidRPr="000C6CDB">
        <w:t>the Provider holds Documentary Evidence as specified under clause 15.4(d).</w:t>
      </w:r>
      <w:bookmarkEnd w:id="2821"/>
    </w:p>
    <w:p w14:paraId="184F366A" w14:textId="77777777" w:rsidR="000C6CDB" w:rsidRPr="000C6CDB" w:rsidRDefault="000C6CDB" w:rsidP="000C6CDB">
      <w:pPr>
        <w:rPr>
          <w:sz w:val="20"/>
          <w:lang w:eastAsia="en-US"/>
        </w:rPr>
      </w:pPr>
      <w:r w:rsidRPr="000C6CDB">
        <w:rPr>
          <w:sz w:val="20"/>
          <w:lang w:eastAsia="en-US"/>
        </w:rPr>
        <w:br w:type="page"/>
      </w:r>
    </w:p>
    <w:p w14:paraId="31E74E36" w14:textId="77777777" w:rsidR="000C6CDB" w:rsidRPr="000C6CDB" w:rsidRDefault="000C6CDB" w:rsidP="00D94D12">
      <w:pPr>
        <w:pStyle w:val="1PartHeading"/>
        <w:rPr>
          <w:lang w:eastAsia="en-US"/>
        </w:rPr>
      </w:pPr>
      <w:bookmarkStart w:id="2822" w:name="_Toc518567964"/>
      <w:r w:rsidRPr="000C6CDB">
        <w:rPr>
          <w:lang w:eastAsia="en-US"/>
        </w:rPr>
        <w:lastRenderedPageBreak/>
        <w:t>PART E – NATIONAL HARVEST LABOUR INFORMATION SERVICE</w:t>
      </w:r>
      <w:bookmarkEnd w:id="2822"/>
    </w:p>
    <w:p w14:paraId="11B02EF5" w14:textId="77777777" w:rsidR="000C6CDB" w:rsidRPr="000C6CDB" w:rsidRDefault="000C6CDB" w:rsidP="00D94D12">
      <w:pPr>
        <w:pStyle w:val="1aChapterHeading"/>
        <w:rPr>
          <w:lang w:eastAsia="en-US"/>
        </w:rPr>
      </w:pPr>
      <w:bookmarkStart w:id="2823" w:name="_Toc394927628"/>
      <w:bookmarkStart w:id="2824" w:name="_Toc394927863"/>
      <w:bookmarkStart w:id="2825" w:name="_Toc415224996"/>
      <w:bookmarkStart w:id="2826" w:name="_Toc457551268"/>
      <w:bookmarkStart w:id="2827" w:name="_Toc518567965"/>
      <w:bookmarkStart w:id="2828" w:name="_Toc393289726"/>
      <w:bookmarkStart w:id="2829" w:name="_Ref393808756"/>
      <w:bookmarkEnd w:id="2815"/>
      <w:bookmarkEnd w:id="2823"/>
      <w:bookmarkEnd w:id="2824"/>
      <w:r w:rsidRPr="000C6CDB">
        <w:rPr>
          <w:lang w:eastAsia="en-US"/>
        </w:rPr>
        <w:t>CHAPTER E1 – National Harvest Labour Information Service</w:t>
      </w:r>
      <w:bookmarkEnd w:id="2825"/>
      <w:bookmarkEnd w:id="2826"/>
      <w:bookmarkEnd w:id="2827"/>
    </w:p>
    <w:p w14:paraId="2F062F77" w14:textId="400DAB6F" w:rsidR="000C6CDB" w:rsidRPr="000C6CDB" w:rsidRDefault="000C6CDB" w:rsidP="00D94D12">
      <w:pPr>
        <w:pStyle w:val="2Clause1"/>
        <w:rPr>
          <w:lang w:eastAsia="en-US"/>
        </w:rPr>
      </w:pPr>
      <w:bookmarkStart w:id="2830" w:name="_Ref395599028"/>
      <w:bookmarkStart w:id="2831" w:name="_Ref395599067"/>
      <w:bookmarkStart w:id="2832" w:name="_Toc415224997"/>
      <w:bookmarkStart w:id="2833" w:name="_Toc457551269"/>
      <w:bookmarkStart w:id="2834" w:name="_Toc518567966"/>
      <w:r w:rsidRPr="000C6CDB">
        <w:rPr>
          <w:lang w:eastAsia="en-US"/>
        </w:rPr>
        <w:t>National Harvest Labour Information Service</w:t>
      </w:r>
      <w:bookmarkEnd w:id="2828"/>
      <w:bookmarkEnd w:id="2829"/>
      <w:bookmarkEnd w:id="2830"/>
      <w:bookmarkEnd w:id="2831"/>
      <w:bookmarkEnd w:id="2832"/>
      <w:bookmarkEnd w:id="2833"/>
      <w:bookmarkEnd w:id="2834"/>
    </w:p>
    <w:p w14:paraId="1B57C67E" w14:textId="77777777" w:rsidR="000C6CDB" w:rsidRPr="000C6CDB" w:rsidRDefault="000C6CDB" w:rsidP="00D94D12">
      <w:pPr>
        <w:pStyle w:val="3Cls11"/>
      </w:pPr>
      <w:r w:rsidRPr="000C6CDB">
        <w:t xml:space="preserve">The Provider must provide the National Harvest Labour Information Service for the Term of this Deed in accordance with this clause 136, any Guidelines, and the Provider’s tender response to the request for tender for this Deed. </w:t>
      </w:r>
    </w:p>
    <w:p w14:paraId="11669695" w14:textId="77777777" w:rsidR="000C6CDB" w:rsidRPr="000C6CDB" w:rsidRDefault="000C6CDB" w:rsidP="00D94D12">
      <w:pPr>
        <w:pStyle w:val="1cmid-heading"/>
        <w:rPr>
          <w:lang w:eastAsia="en-US"/>
        </w:rPr>
      </w:pPr>
      <w:r w:rsidRPr="000C6CDB">
        <w:rPr>
          <w:lang w:eastAsia="en-US"/>
        </w:rPr>
        <w:t>National Harvest Labour Information Service</w:t>
      </w:r>
    </w:p>
    <w:p w14:paraId="27AB9E8F" w14:textId="77777777" w:rsidR="000C6CDB" w:rsidRPr="000C6CDB" w:rsidRDefault="000C6CDB" w:rsidP="00D94D12">
      <w:pPr>
        <w:pStyle w:val="3Cls11"/>
      </w:pPr>
      <w:r w:rsidRPr="000C6CDB">
        <w:t>The Provider must provide the National Harvest Labour Information Service, which consists of:</w:t>
      </w:r>
    </w:p>
    <w:p w14:paraId="7DEE91E9" w14:textId="77777777" w:rsidR="000C6CDB" w:rsidRPr="000C6CDB" w:rsidRDefault="000C6CDB" w:rsidP="00BA79E4">
      <w:pPr>
        <w:pStyle w:val="4Clsa"/>
      </w:pPr>
      <w:r w:rsidRPr="000C6CDB">
        <w:t>the Harvest Trail Website;</w:t>
      </w:r>
    </w:p>
    <w:p w14:paraId="4460A02A" w14:textId="77777777" w:rsidR="000C6CDB" w:rsidRPr="000C6CDB" w:rsidRDefault="000C6CDB" w:rsidP="0095028C">
      <w:pPr>
        <w:pStyle w:val="4Clsa"/>
      </w:pPr>
      <w:r w:rsidRPr="000C6CDB">
        <w:t>the National Harvest Telephone Information Service; and</w:t>
      </w:r>
    </w:p>
    <w:p w14:paraId="49ED434C" w14:textId="77777777" w:rsidR="000C6CDB" w:rsidRPr="000C6CDB" w:rsidRDefault="000C6CDB" w:rsidP="0095028C">
      <w:pPr>
        <w:pStyle w:val="4Clsa"/>
      </w:pPr>
      <w:r w:rsidRPr="000C6CDB">
        <w:t xml:space="preserve">the National Harvest Guide. </w:t>
      </w:r>
    </w:p>
    <w:p w14:paraId="2E3BA4DC" w14:textId="77777777" w:rsidR="000C6CDB" w:rsidRPr="000C6CDB" w:rsidRDefault="000C6CDB" w:rsidP="00D94D12">
      <w:pPr>
        <w:pStyle w:val="1cmid-heading"/>
        <w:rPr>
          <w:lang w:eastAsia="en-US"/>
        </w:rPr>
      </w:pPr>
      <w:r w:rsidRPr="000C6CDB">
        <w:rPr>
          <w:lang w:eastAsia="en-US"/>
        </w:rPr>
        <w:t>Harvest Trail Website</w:t>
      </w:r>
    </w:p>
    <w:p w14:paraId="41305521" w14:textId="77777777" w:rsidR="000C6CDB" w:rsidRPr="000C6CDB" w:rsidRDefault="000C6CDB" w:rsidP="00D94D12">
      <w:pPr>
        <w:pStyle w:val="3Cls11"/>
      </w:pPr>
      <w:bookmarkStart w:id="2835" w:name="_Ref393808806"/>
      <w:r w:rsidRPr="000C6CDB">
        <w:t>The Provider must:</w:t>
      </w:r>
      <w:bookmarkEnd w:id="2835"/>
    </w:p>
    <w:p w14:paraId="763E9838" w14:textId="77777777" w:rsidR="000C6CDB" w:rsidRPr="000C6CDB" w:rsidRDefault="000C6CDB" w:rsidP="00BA79E4">
      <w:pPr>
        <w:pStyle w:val="4Clsa"/>
      </w:pPr>
      <w:r w:rsidRPr="000C6CDB">
        <w:t xml:space="preserve">gather Australia-wide Harvest Information from the Relevant Harvest Bodies; </w:t>
      </w:r>
    </w:p>
    <w:p w14:paraId="5A629640" w14:textId="77777777" w:rsidR="000C6CDB" w:rsidRPr="000C6CDB" w:rsidRDefault="000C6CDB" w:rsidP="0095028C">
      <w:pPr>
        <w:pStyle w:val="4Clsa"/>
      </w:pPr>
      <w:r w:rsidRPr="000C6CDB">
        <w:t xml:space="preserve">actively identify any likely Harvest Work labour shortages; and </w:t>
      </w:r>
    </w:p>
    <w:p w14:paraId="132B0379" w14:textId="77777777" w:rsidR="000C6CDB" w:rsidRPr="000C6CDB" w:rsidRDefault="000C6CDB" w:rsidP="0095028C">
      <w:pPr>
        <w:pStyle w:val="4Clsa"/>
      </w:pPr>
      <w:r w:rsidRPr="000C6CDB">
        <w:t>promptly advise the Department of any such shortages.</w:t>
      </w:r>
    </w:p>
    <w:p w14:paraId="7430F3D9" w14:textId="77777777" w:rsidR="000C6CDB" w:rsidRPr="000C6CDB" w:rsidRDefault="000C6CDB" w:rsidP="00D94D12">
      <w:pPr>
        <w:pStyle w:val="3Cls11"/>
      </w:pPr>
      <w:bookmarkStart w:id="2836" w:name="_Ref393808815"/>
      <w:r w:rsidRPr="000C6CDB">
        <w:t>The information gathered in accordance with clause 136.3 must, in accordance with any Guidelines, be collated and placed on the Harvest Trail Website within one week of the details becoming available.</w:t>
      </w:r>
      <w:bookmarkEnd w:id="2836"/>
      <w:r w:rsidRPr="000C6CDB">
        <w:t xml:space="preserve"> </w:t>
      </w:r>
    </w:p>
    <w:p w14:paraId="1507C332" w14:textId="77777777" w:rsidR="000C6CDB" w:rsidRPr="000C6CDB" w:rsidRDefault="000C6CDB" w:rsidP="00D94D12">
      <w:pPr>
        <w:pStyle w:val="3Cls11"/>
      </w:pPr>
      <w:r w:rsidRPr="000C6CDB">
        <w:t>The Provider must submit to the Department, a list of web addresses for websites to be used as links on the Harvest Trail Website which are up to date, relevant, and contain no advertising material that will bring the Services into disrepute. Any updates to this list must be submitted to the Department as they become available.</w:t>
      </w:r>
    </w:p>
    <w:p w14:paraId="65D81646" w14:textId="77777777" w:rsidR="000C6CDB" w:rsidRPr="000C6CDB" w:rsidRDefault="000C6CDB" w:rsidP="00D94D12">
      <w:pPr>
        <w:pStyle w:val="3Cls11"/>
      </w:pPr>
      <w:r w:rsidRPr="000C6CDB">
        <w:t xml:space="preserve">The Provider must ensure that: </w:t>
      </w:r>
    </w:p>
    <w:p w14:paraId="2DDB75B7" w14:textId="77777777" w:rsidR="000C6CDB" w:rsidRPr="000C6CDB" w:rsidRDefault="000C6CDB" w:rsidP="00BA79E4">
      <w:pPr>
        <w:pStyle w:val="4Clsa"/>
      </w:pPr>
      <w:r w:rsidRPr="000C6CDB">
        <w:t>information provided by Relevant Harvest Bodies is placed on the Harvest Trail Website as soon as possible, and, in any case, within 12 hours of receipt, after the Provider receives the information; and</w:t>
      </w:r>
    </w:p>
    <w:p w14:paraId="573FB1BD" w14:textId="77777777" w:rsidR="000C6CDB" w:rsidRPr="000C6CDB" w:rsidRDefault="000C6CDB" w:rsidP="0095028C">
      <w:pPr>
        <w:pStyle w:val="4Clsa"/>
      </w:pPr>
      <w:r w:rsidRPr="000C6CDB">
        <w:t>where information is no longer current, the relevant information is removed within 24 hours of the Provider becoming aware that the information is no longer current.</w:t>
      </w:r>
    </w:p>
    <w:p w14:paraId="41928BB5" w14:textId="77777777" w:rsidR="000C6CDB" w:rsidRPr="000C6CDB" w:rsidRDefault="000C6CDB" w:rsidP="00D94D12">
      <w:pPr>
        <w:pStyle w:val="3Cls11"/>
      </w:pPr>
      <w:r w:rsidRPr="000C6CDB">
        <w:t>The Provider must market and promote the Harvest Trail Website to the Relevant Harvest Bodies.</w:t>
      </w:r>
    </w:p>
    <w:p w14:paraId="2E0675BF" w14:textId="77777777" w:rsidR="000C6CDB" w:rsidRPr="000C6CDB" w:rsidRDefault="000C6CDB" w:rsidP="00D94D12">
      <w:pPr>
        <w:pStyle w:val="1cmid-heading"/>
        <w:rPr>
          <w:lang w:eastAsia="en-US"/>
        </w:rPr>
      </w:pPr>
      <w:r w:rsidRPr="000C6CDB">
        <w:rPr>
          <w:lang w:eastAsia="en-US"/>
        </w:rPr>
        <w:t>National Harvest Telephone Information Service</w:t>
      </w:r>
    </w:p>
    <w:p w14:paraId="48DFF5CE" w14:textId="77777777" w:rsidR="000C6CDB" w:rsidRPr="000C6CDB" w:rsidRDefault="000C6CDB" w:rsidP="00D94D12">
      <w:pPr>
        <w:pStyle w:val="3Cls11"/>
      </w:pPr>
      <w:bookmarkStart w:id="2837" w:name="_Ref395599099"/>
      <w:r w:rsidRPr="000C6CDB">
        <w:t>The Provider must provide a National Harvest Telephone Information Service line that:</w:t>
      </w:r>
      <w:bookmarkEnd w:id="2837"/>
    </w:p>
    <w:p w14:paraId="52E5BC5F" w14:textId="77777777" w:rsidR="000C6CDB" w:rsidRPr="000C6CDB" w:rsidRDefault="000C6CDB" w:rsidP="00BA79E4">
      <w:pPr>
        <w:pStyle w:val="4Clsa"/>
      </w:pPr>
      <w:r w:rsidRPr="000C6CDB">
        <w:t>has the number 1800 062 332;</w:t>
      </w:r>
    </w:p>
    <w:p w14:paraId="52786EDD" w14:textId="77777777" w:rsidR="000C6CDB" w:rsidRPr="000C6CDB" w:rsidRDefault="000C6CDB" w:rsidP="0095028C">
      <w:pPr>
        <w:pStyle w:val="4Clsa"/>
      </w:pPr>
      <w:r w:rsidRPr="000C6CDB">
        <w:t>is extensively publicised to Relevant Harvest Bodies;</w:t>
      </w:r>
    </w:p>
    <w:p w14:paraId="7141F2C4" w14:textId="77777777" w:rsidR="000C6CDB" w:rsidRPr="000C6CDB" w:rsidRDefault="000C6CDB" w:rsidP="0095028C">
      <w:pPr>
        <w:pStyle w:val="4Clsa"/>
      </w:pPr>
      <w:r w:rsidRPr="000C6CDB">
        <w:t>operates at least between the hours of 8:00 am and 8:00 pm on each Business Day in each Australian state and territory for the Term of this Deed;</w:t>
      </w:r>
    </w:p>
    <w:p w14:paraId="0A0B4B48" w14:textId="77777777" w:rsidR="000C6CDB" w:rsidRPr="000C6CDB" w:rsidRDefault="000C6CDB" w:rsidP="007D07A1">
      <w:pPr>
        <w:pStyle w:val="4Clsa"/>
      </w:pPr>
      <w:r w:rsidRPr="000C6CDB">
        <w:t>operates for extended hours when unforeseen circumstances arise or where required by the Department;</w:t>
      </w:r>
    </w:p>
    <w:p w14:paraId="6E53C938" w14:textId="77777777" w:rsidR="000C6CDB" w:rsidRPr="000C6CDB" w:rsidRDefault="000C6CDB" w:rsidP="007D07A1">
      <w:pPr>
        <w:pStyle w:val="4Clsa"/>
      </w:pPr>
      <w:r w:rsidRPr="000C6CDB">
        <w:lastRenderedPageBreak/>
        <w:t>is staffed by fully trained operators;</w:t>
      </w:r>
    </w:p>
    <w:p w14:paraId="1F5B4ECD" w14:textId="77777777" w:rsidR="000C6CDB" w:rsidRPr="000C6CDB" w:rsidRDefault="000C6CDB" w:rsidP="00070E54">
      <w:pPr>
        <w:pStyle w:val="4Clsa"/>
      </w:pPr>
      <w:r w:rsidRPr="000C6CDB">
        <w:t xml:space="preserve">provides specific information related to Harvest </w:t>
      </w:r>
      <w:r w:rsidRPr="00897D94">
        <w:t>Crops</w:t>
      </w:r>
      <w:r w:rsidRPr="000C6CDB">
        <w:t>, Harvest Work and related matters;</w:t>
      </w:r>
    </w:p>
    <w:p w14:paraId="0CEABFDB" w14:textId="77777777" w:rsidR="000C6CDB" w:rsidRPr="000C6CDB" w:rsidRDefault="000C6CDB">
      <w:pPr>
        <w:pStyle w:val="4Clsa"/>
      </w:pPr>
      <w:r w:rsidRPr="000C6CDB">
        <w:t>ensures that if an operator is unable to answer a question during the initial call, the enquirer is telephoned back with the requested information as soon as practicable;</w:t>
      </w:r>
    </w:p>
    <w:p w14:paraId="24CEDC93" w14:textId="77777777" w:rsidR="000C6CDB" w:rsidRPr="000C6CDB" w:rsidRDefault="000C6CDB">
      <w:pPr>
        <w:pStyle w:val="4Clsa"/>
      </w:pPr>
      <w:r w:rsidRPr="000C6CDB">
        <w:t>refers callers to other appropriate bodies, where required; and</w:t>
      </w:r>
    </w:p>
    <w:p w14:paraId="2EF0A6BB" w14:textId="77777777" w:rsidR="000C6CDB" w:rsidRPr="00897D94" w:rsidRDefault="000C6CDB">
      <w:pPr>
        <w:pStyle w:val="4Clsa"/>
      </w:pPr>
      <w:r w:rsidRPr="000C6CDB">
        <w:t>has at least 6 telephone lines.</w:t>
      </w:r>
    </w:p>
    <w:p w14:paraId="613917AB" w14:textId="77777777" w:rsidR="000C6CDB" w:rsidRPr="000C6CDB" w:rsidRDefault="000C6CDB" w:rsidP="00D94D12">
      <w:pPr>
        <w:pStyle w:val="1cmid-heading"/>
        <w:rPr>
          <w:lang w:eastAsia="en-US"/>
        </w:rPr>
      </w:pPr>
      <w:r w:rsidRPr="000C6CDB">
        <w:rPr>
          <w:lang w:eastAsia="en-US"/>
        </w:rPr>
        <w:t>National Harvest Guide</w:t>
      </w:r>
    </w:p>
    <w:p w14:paraId="664DDCC0" w14:textId="77777777" w:rsidR="000C6CDB" w:rsidRPr="000C6CDB" w:rsidRDefault="000C6CDB" w:rsidP="00D94D12">
      <w:pPr>
        <w:pStyle w:val="3Cls11"/>
      </w:pPr>
      <w:bookmarkStart w:id="2838" w:name="_Ref393808830"/>
      <w:r w:rsidRPr="000C6CDB">
        <w:t>The Provider must:</w:t>
      </w:r>
      <w:bookmarkEnd w:id="2838"/>
      <w:r w:rsidRPr="000C6CDB">
        <w:t xml:space="preserve"> </w:t>
      </w:r>
    </w:p>
    <w:p w14:paraId="541AA597" w14:textId="77777777" w:rsidR="000C6CDB" w:rsidRPr="000C6CDB" w:rsidRDefault="000C6CDB" w:rsidP="00BA79E4">
      <w:pPr>
        <w:pStyle w:val="4Clsa"/>
      </w:pPr>
      <w:r w:rsidRPr="000C6CDB">
        <w:t>subject to this clause 136.9, produce and publish a comprehensive National Harvest Guide, in accordance with any Guidelines, in the following formats compatible for publication:</w:t>
      </w:r>
    </w:p>
    <w:p w14:paraId="1D4F64A7" w14:textId="1D159347" w:rsidR="000C6CDB" w:rsidRPr="000C6CDB" w:rsidRDefault="000C6CDB" w:rsidP="0095028C">
      <w:pPr>
        <w:pStyle w:val="5aifollowing"/>
        <w:numPr>
          <w:ilvl w:val="3"/>
          <w:numId w:val="1"/>
        </w:numPr>
      </w:pPr>
      <w:r w:rsidRPr="000C6CDB">
        <w:t>as a downloadable PDF file or other eBook format approved in advance by the Department;</w:t>
      </w:r>
    </w:p>
    <w:p w14:paraId="09D5297F" w14:textId="26520D3E" w:rsidR="000C6CDB" w:rsidRPr="000C6CDB" w:rsidRDefault="000C6CDB" w:rsidP="0095028C">
      <w:pPr>
        <w:pStyle w:val="5aifollowing"/>
        <w:numPr>
          <w:ilvl w:val="3"/>
          <w:numId w:val="1"/>
        </w:numPr>
      </w:pPr>
      <w:r w:rsidRPr="000C6CDB">
        <w:t>on the Harvest Trail Website; and</w:t>
      </w:r>
    </w:p>
    <w:p w14:paraId="51A5A3E9" w14:textId="7BDA55EA" w:rsidR="000C6CDB" w:rsidRPr="000C6CDB" w:rsidRDefault="000C6CDB" w:rsidP="007D07A1">
      <w:pPr>
        <w:pStyle w:val="5aifollowing"/>
        <w:numPr>
          <w:ilvl w:val="3"/>
          <w:numId w:val="1"/>
        </w:numPr>
      </w:pPr>
      <w:r w:rsidRPr="000C6CDB">
        <w:t>in applications for mobile computing devices approved in advance by the Department;</w:t>
      </w:r>
    </w:p>
    <w:p w14:paraId="5A8DF304" w14:textId="77777777" w:rsidR="000C6CDB" w:rsidRPr="000C6CDB" w:rsidRDefault="000C6CDB" w:rsidP="00070E54">
      <w:pPr>
        <w:pStyle w:val="4Clsa"/>
      </w:pPr>
      <w:r w:rsidRPr="000C6CDB">
        <w:t>submit the draft National Harvest Guide to the Department for comment and approval prior to its publication;</w:t>
      </w:r>
    </w:p>
    <w:p w14:paraId="12B0C456" w14:textId="77777777" w:rsidR="000C6CDB" w:rsidRPr="000C6CDB" w:rsidRDefault="000C6CDB">
      <w:pPr>
        <w:pStyle w:val="4Clsa"/>
      </w:pPr>
      <w:r w:rsidRPr="000C6CDB">
        <w:t>revise the National Harvest Guide at least once a month during the Term of this Deed;</w:t>
      </w:r>
    </w:p>
    <w:p w14:paraId="2268CF97" w14:textId="77777777" w:rsidR="000C6CDB" w:rsidRPr="000C6CDB" w:rsidRDefault="000C6CDB">
      <w:pPr>
        <w:pStyle w:val="4Clsa"/>
      </w:pPr>
      <w:r w:rsidRPr="000C6CDB">
        <w:t xml:space="preserve">ensure that the National Harvest Guide contains Harvest Information for each Harvest Area and all other major </w:t>
      </w:r>
      <w:r w:rsidRPr="00897D94">
        <w:t>harvesting areas in Australia; and</w:t>
      </w:r>
    </w:p>
    <w:p w14:paraId="29F09E1C" w14:textId="77777777" w:rsidR="000C6CDB" w:rsidRPr="000C6CDB" w:rsidRDefault="000C6CDB">
      <w:pPr>
        <w:pStyle w:val="4Clsa"/>
      </w:pPr>
      <w:r w:rsidRPr="000C6CDB">
        <w:rPr>
          <w:rFonts w:cstheme="minorHAnsi"/>
          <w:color w:val="C80896"/>
        </w:rPr>
        <w:t xml:space="preserve"> </w:t>
      </w:r>
      <w:r w:rsidRPr="000C6CDB">
        <w:t>include in the National Harvest Guide, the following statements:</w:t>
      </w:r>
    </w:p>
    <w:p w14:paraId="0EEE723D" w14:textId="3CB83464" w:rsidR="000C6CDB" w:rsidRPr="000C6CDB" w:rsidRDefault="000C6CDB" w:rsidP="00B17ABB">
      <w:pPr>
        <w:pStyle w:val="5aifollowing"/>
        <w:numPr>
          <w:ilvl w:val="3"/>
          <w:numId w:val="1"/>
        </w:numPr>
      </w:pPr>
      <w:r w:rsidRPr="000C6CDB">
        <w:t>“This publication has been produced with the financial assistance of the Commonwealth Department of Employment”; and</w:t>
      </w:r>
    </w:p>
    <w:p w14:paraId="6CA14E5F" w14:textId="4F5476A5" w:rsidR="000C6CDB" w:rsidRPr="00897D94" w:rsidRDefault="000C6CDB" w:rsidP="00B17ABB">
      <w:pPr>
        <w:pStyle w:val="5aifollowing"/>
        <w:numPr>
          <w:ilvl w:val="3"/>
          <w:numId w:val="1"/>
        </w:numPr>
      </w:pPr>
      <w:r w:rsidRPr="000C6CDB">
        <w:t>“The Department of Employment does not accept any responsibility for the contents of this publication and any actions taken in reliance on its contents”.</w:t>
      </w:r>
    </w:p>
    <w:p w14:paraId="034885E8" w14:textId="77777777" w:rsidR="000C6CDB" w:rsidRPr="000C6CDB" w:rsidRDefault="000C6CDB" w:rsidP="00D94D12">
      <w:pPr>
        <w:pStyle w:val="1cmid-heading"/>
        <w:rPr>
          <w:lang w:eastAsia="en-US"/>
        </w:rPr>
      </w:pPr>
      <w:r w:rsidRPr="000C6CDB">
        <w:rPr>
          <w:lang w:eastAsia="en-US"/>
        </w:rPr>
        <w:t>Reports</w:t>
      </w:r>
    </w:p>
    <w:p w14:paraId="1045BE45" w14:textId="77777777" w:rsidR="000C6CDB" w:rsidRPr="000C6CDB" w:rsidRDefault="000C6CDB" w:rsidP="00D94D12">
      <w:pPr>
        <w:pStyle w:val="3Cls11"/>
      </w:pPr>
      <w:bookmarkStart w:id="2839" w:name="_Ref393808841"/>
      <w:r w:rsidRPr="000C6CDB">
        <w:t>In accordance with clause 24, the Provider must provide the Department with:</w:t>
      </w:r>
      <w:bookmarkEnd w:id="2839"/>
      <w:r w:rsidRPr="000C6CDB">
        <w:t xml:space="preserve"> </w:t>
      </w:r>
    </w:p>
    <w:p w14:paraId="5EA11E41" w14:textId="77777777" w:rsidR="000C6CDB" w:rsidRPr="000C6CDB" w:rsidRDefault="000C6CDB" w:rsidP="00BA79E4">
      <w:pPr>
        <w:pStyle w:val="4Clsa"/>
      </w:pPr>
      <w:r w:rsidRPr="000C6CDB">
        <w:t>quarterly Reports within 15 Business Days of the following dates for each year of the Term of the Deed:</w:t>
      </w:r>
    </w:p>
    <w:p w14:paraId="66129581" w14:textId="29EE6FB9" w:rsidR="000C6CDB" w:rsidRPr="000C6CDB" w:rsidRDefault="000C6CDB" w:rsidP="0095028C">
      <w:pPr>
        <w:pStyle w:val="5aifollowing"/>
        <w:numPr>
          <w:ilvl w:val="3"/>
          <w:numId w:val="1"/>
        </w:numPr>
      </w:pPr>
      <w:r w:rsidRPr="000C6CDB">
        <w:t>31 March;</w:t>
      </w:r>
    </w:p>
    <w:p w14:paraId="71FE534C" w14:textId="0A201119" w:rsidR="000C6CDB" w:rsidRPr="000C6CDB" w:rsidRDefault="000C6CDB" w:rsidP="0095028C">
      <w:pPr>
        <w:pStyle w:val="5aifollowing"/>
        <w:numPr>
          <w:ilvl w:val="3"/>
          <w:numId w:val="1"/>
        </w:numPr>
      </w:pPr>
      <w:r w:rsidRPr="000C6CDB">
        <w:t>30 September; and</w:t>
      </w:r>
    </w:p>
    <w:p w14:paraId="44CE77DB" w14:textId="33F45496" w:rsidR="000C6CDB" w:rsidRPr="000C6CDB" w:rsidRDefault="000C6CDB" w:rsidP="007D07A1">
      <w:pPr>
        <w:pStyle w:val="5aifollowing"/>
        <w:numPr>
          <w:ilvl w:val="3"/>
          <w:numId w:val="1"/>
        </w:numPr>
      </w:pPr>
      <w:r w:rsidRPr="000C6CDB">
        <w:t>31 December; and</w:t>
      </w:r>
    </w:p>
    <w:p w14:paraId="3FD8E01B" w14:textId="77777777" w:rsidR="000C6CDB" w:rsidRPr="000C6CDB" w:rsidRDefault="000C6CDB" w:rsidP="00070E54">
      <w:pPr>
        <w:pStyle w:val="4Clsa"/>
      </w:pPr>
      <w:r w:rsidRPr="000C6CDB">
        <w:t>annual Reports within 15 Business Days of 30 June for each year of the Term of the Deed.</w:t>
      </w:r>
    </w:p>
    <w:p w14:paraId="7E1A3396" w14:textId="77777777" w:rsidR="000C6CDB" w:rsidRPr="000C6CDB" w:rsidRDefault="000C6CDB" w:rsidP="00D94D12">
      <w:pPr>
        <w:pStyle w:val="3Cls11"/>
      </w:pPr>
      <w:bookmarkStart w:id="2840" w:name="_Ref393808596"/>
      <w:r w:rsidRPr="000C6CDB">
        <w:t>Reports provided to the Department in accordance with clause 136.10 must, at a minimum, include the following information:</w:t>
      </w:r>
      <w:bookmarkEnd w:id="2840"/>
    </w:p>
    <w:p w14:paraId="4E3A0225" w14:textId="77777777" w:rsidR="000C6CDB" w:rsidRPr="000C6CDB" w:rsidRDefault="000C6CDB" w:rsidP="00BA79E4">
      <w:pPr>
        <w:pStyle w:val="4Clsa"/>
      </w:pPr>
      <w:bookmarkStart w:id="2841" w:name="_Ref393808597"/>
      <w:r w:rsidRPr="000C6CDB">
        <w:t>for quarterly Reports:</w:t>
      </w:r>
      <w:bookmarkEnd w:id="2841"/>
    </w:p>
    <w:p w14:paraId="22711AA3" w14:textId="64354CAB" w:rsidR="000C6CDB" w:rsidRPr="000C6CDB" w:rsidRDefault="000C6CDB" w:rsidP="0095028C">
      <w:pPr>
        <w:pStyle w:val="5aifollowing"/>
        <w:numPr>
          <w:ilvl w:val="3"/>
          <w:numId w:val="1"/>
        </w:numPr>
      </w:pPr>
      <w:r w:rsidRPr="000C6CDB">
        <w:t>details of maintenance of the Harvest Trail Website, including the:</w:t>
      </w:r>
    </w:p>
    <w:p w14:paraId="6817A6D8" w14:textId="77777777" w:rsidR="000C6CDB" w:rsidRPr="000C6CDB" w:rsidRDefault="000C6CDB" w:rsidP="00B54419">
      <w:pPr>
        <w:pStyle w:val="6ClsA"/>
        <w:numPr>
          <w:ilvl w:val="4"/>
          <w:numId w:val="66"/>
        </w:numPr>
      </w:pPr>
      <w:r w:rsidRPr="000C6CDB">
        <w:t>gathering of Harvest Information;</w:t>
      </w:r>
    </w:p>
    <w:p w14:paraId="6E689F2E" w14:textId="77777777" w:rsidR="000C6CDB" w:rsidRPr="000C6CDB" w:rsidRDefault="000C6CDB" w:rsidP="00B54419">
      <w:pPr>
        <w:pStyle w:val="6ClsA"/>
        <w:numPr>
          <w:ilvl w:val="4"/>
          <w:numId w:val="66"/>
        </w:numPr>
      </w:pPr>
      <w:r w:rsidRPr="000C6CDB">
        <w:t>provision of marketing and promotional activities about Harvest Labour Services; and</w:t>
      </w:r>
    </w:p>
    <w:p w14:paraId="3EAFAB6F" w14:textId="77777777" w:rsidR="000C6CDB" w:rsidRPr="000C6CDB" w:rsidRDefault="000C6CDB" w:rsidP="00B54419">
      <w:pPr>
        <w:pStyle w:val="6ClsA"/>
        <w:numPr>
          <w:ilvl w:val="4"/>
          <w:numId w:val="66"/>
        </w:numPr>
      </w:pPr>
      <w:r w:rsidRPr="000C6CDB">
        <w:lastRenderedPageBreak/>
        <w:t>verification activities undertaken in relation to the Harvest Information published on the Harvest Trail Website;</w:t>
      </w:r>
    </w:p>
    <w:p w14:paraId="7450A7C0" w14:textId="3DD7ADB0" w:rsidR="000C6CDB" w:rsidRPr="000C6CDB" w:rsidRDefault="000C6CDB" w:rsidP="007904D7">
      <w:pPr>
        <w:pStyle w:val="MELegal4"/>
        <w:numPr>
          <w:ilvl w:val="3"/>
          <w:numId w:val="1"/>
        </w:numPr>
        <w:spacing w:before="120" w:after="120" w:line="240" w:lineRule="auto"/>
      </w:pPr>
      <w:r w:rsidRPr="000C6CDB">
        <w:t>details of the administration of the National Harvest Telephone Information Service, including the:</w:t>
      </w:r>
    </w:p>
    <w:p w14:paraId="55405634" w14:textId="2D70C4CB" w:rsidR="000C6CDB" w:rsidRPr="000C6CDB" w:rsidRDefault="000C6CDB" w:rsidP="00B54419">
      <w:pPr>
        <w:pStyle w:val="6ClsA"/>
        <w:numPr>
          <w:ilvl w:val="4"/>
          <w:numId w:val="67"/>
        </w:numPr>
      </w:pPr>
      <w:r w:rsidRPr="000C6CDB">
        <w:t xml:space="preserve">number of calls received on the National Harvest Telephone </w:t>
      </w:r>
      <w:r w:rsidR="00803A1A">
        <w:t>I</w:t>
      </w:r>
      <w:r w:rsidRPr="000C6CDB">
        <w:t>nformation Service line;</w:t>
      </w:r>
    </w:p>
    <w:p w14:paraId="2037E0A2" w14:textId="77777777" w:rsidR="000C6CDB" w:rsidRPr="000C6CDB" w:rsidRDefault="000C6CDB" w:rsidP="00B54419">
      <w:pPr>
        <w:pStyle w:val="6ClsA"/>
        <w:numPr>
          <w:ilvl w:val="4"/>
          <w:numId w:val="67"/>
        </w:numPr>
      </w:pPr>
      <w:r w:rsidRPr="000C6CDB">
        <w:t>percentage of calls where the Provider was able to provide the caller with the requested information;</w:t>
      </w:r>
    </w:p>
    <w:p w14:paraId="1AB1753B" w14:textId="77777777" w:rsidR="000C6CDB" w:rsidRPr="000C6CDB" w:rsidRDefault="000C6CDB" w:rsidP="00B54419">
      <w:pPr>
        <w:pStyle w:val="6ClsA"/>
        <w:numPr>
          <w:ilvl w:val="4"/>
          <w:numId w:val="67"/>
        </w:numPr>
      </w:pPr>
      <w:r w:rsidRPr="000C6CDB">
        <w:t>percentage of abandoned calls;</w:t>
      </w:r>
    </w:p>
    <w:p w14:paraId="24EB0BC3" w14:textId="77777777" w:rsidR="000C6CDB" w:rsidRPr="000C6CDB" w:rsidRDefault="000C6CDB" w:rsidP="00B54419">
      <w:pPr>
        <w:pStyle w:val="6ClsA"/>
        <w:numPr>
          <w:ilvl w:val="4"/>
          <w:numId w:val="67"/>
        </w:numPr>
      </w:pPr>
      <w:r w:rsidRPr="000C6CDB">
        <w:t>average time it took to answer the calls;</w:t>
      </w:r>
    </w:p>
    <w:p w14:paraId="682EFB93" w14:textId="77777777" w:rsidR="000C6CDB" w:rsidRPr="000C6CDB" w:rsidRDefault="000C6CDB" w:rsidP="00B54419">
      <w:pPr>
        <w:pStyle w:val="6ClsA"/>
        <w:numPr>
          <w:ilvl w:val="4"/>
          <w:numId w:val="67"/>
        </w:numPr>
      </w:pPr>
      <w:r w:rsidRPr="000C6CDB">
        <w:t>average call duration of calls;</w:t>
      </w:r>
    </w:p>
    <w:p w14:paraId="6D761808" w14:textId="77777777" w:rsidR="000C6CDB" w:rsidRPr="000C6CDB" w:rsidRDefault="000C6CDB" w:rsidP="00B54419">
      <w:pPr>
        <w:pStyle w:val="6ClsA"/>
        <w:numPr>
          <w:ilvl w:val="4"/>
          <w:numId w:val="67"/>
        </w:numPr>
      </w:pPr>
      <w:r w:rsidRPr="000C6CDB">
        <w:t>the number of queries the Provider was unable to answer;</w:t>
      </w:r>
    </w:p>
    <w:p w14:paraId="6684DEBE" w14:textId="77777777" w:rsidR="000C6CDB" w:rsidRPr="000C6CDB" w:rsidRDefault="000C6CDB" w:rsidP="00B54419">
      <w:pPr>
        <w:pStyle w:val="6ClsA"/>
        <w:numPr>
          <w:ilvl w:val="4"/>
          <w:numId w:val="67"/>
        </w:numPr>
      </w:pPr>
      <w:r w:rsidRPr="000C6CDB">
        <w:t>the number of calls referred to providers of Harvest Labour Services;</w:t>
      </w:r>
    </w:p>
    <w:p w14:paraId="12621856" w14:textId="77777777" w:rsidR="000C6CDB" w:rsidRPr="000C6CDB" w:rsidRDefault="000C6CDB" w:rsidP="00B54419">
      <w:pPr>
        <w:pStyle w:val="6ClsA"/>
        <w:numPr>
          <w:ilvl w:val="4"/>
          <w:numId w:val="67"/>
        </w:numPr>
      </w:pPr>
      <w:r w:rsidRPr="000C6CDB">
        <w:t>the number of calls referred to other bodies;</w:t>
      </w:r>
    </w:p>
    <w:p w14:paraId="584C51A4" w14:textId="77777777" w:rsidR="000C6CDB" w:rsidRPr="000C6CDB" w:rsidRDefault="000C6CDB" w:rsidP="00B54419">
      <w:pPr>
        <w:pStyle w:val="6ClsA"/>
        <w:numPr>
          <w:ilvl w:val="4"/>
          <w:numId w:val="67"/>
        </w:numPr>
      </w:pPr>
      <w:r w:rsidRPr="000C6CDB">
        <w:t>number of complaints received; and</w:t>
      </w:r>
    </w:p>
    <w:p w14:paraId="02E4D57A" w14:textId="77777777" w:rsidR="000C6CDB" w:rsidRPr="000C6CDB" w:rsidRDefault="000C6CDB" w:rsidP="00B54419">
      <w:pPr>
        <w:pStyle w:val="6ClsA"/>
        <w:numPr>
          <w:ilvl w:val="4"/>
          <w:numId w:val="67"/>
        </w:numPr>
      </w:pPr>
      <w:r w:rsidRPr="000C6CDB">
        <w:t>how issues of concern raised by the Account Manager were resolved;</w:t>
      </w:r>
    </w:p>
    <w:p w14:paraId="1FDE5515" w14:textId="5AA7AFF5" w:rsidR="000C6CDB" w:rsidRPr="000C6CDB" w:rsidRDefault="000C6CDB" w:rsidP="007904D7">
      <w:pPr>
        <w:pStyle w:val="MELegal4"/>
        <w:numPr>
          <w:ilvl w:val="3"/>
          <w:numId w:val="1"/>
        </w:numPr>
        <w:spacing w:before="120" w:after="120" w:line="240" w:lineRule="auto"/>
      </w:pPr>
      <w:r w:rsidRPr="000C6CDB">
        <w:t>details of drafting of the National Harvest Guide; and</w:t>
      </w:r>
    </w:p>
    <w:p w14:paraId="2F72BD1B" w14:textId="513156B6" w:rsidR="000C6CDB" w:rsidRPr="000C6CDB" w:rsidRDefault="000C6CDB" w:rsidP="007904D7">
      <w:pPr>
        <w:pStyle w:val="5Clsi"/>
        <w:numPr>
          <w:ilvl w:val="3"/>
          <w:numId w:val="1"/>
        </w:numPr>
        <w:spacing w:line="240" w:lineRule="auto"/>
      </w:pPr>
      <w:r w:rsidRPr="000C6CDB">
        <w:t>any other information as required by the Department; and</w:t>
      </w:r>
    </w:p>
    <w:p w14:paraId="5FCD814F" w14:textId="77777777" w:rsidR="000C6CDB" w:rsidRPr="000C6CDB" w:rsidRDefault="000C6CDB" w:rsidP="0095028C">
      <w:pPr>
        <w:pStyle w:val="4Clsa"/>
      </w:pPr>
      <w:r w:rsidRPr="000C6CDB">
        <w:t>for</w:t>
      </w:r>
      <w:r w:rsidRPr="000C6CDB" w:rsidDel="00620A93">
        <w:t xml:space="preserve"> </w:t>
      </w:r>
      <w:r w:rsidRPr="000C6CDB">
        <w:t>annual Reports:</w:t>
      </w:r>
    </w:p>
    <w:p w14:paraId="69E69EFF" w14:textId="7777021A" w:rsidR="000C6CDB" w:rsidRPr="000C6CDB" w:rsidRDefault="000C6CDB" w:rsidP="007D07A1">
      <w:pPr>
        <w:pStyle w:val="5aifollowing"/>
        <w:numPr>
          <w:ilvl w:val="3"/>
          <w:numId w:val="1"/>
        </w:numPr>
      </w:pPr>
      <w:r w:rsidRPr="000C6CDB">
        <w:t>a summary of the relevant year’s quarterly Reports;</w:t>
      </w:r>
    </w:p>
    <w:p w14:paraId="4F6E7AAC" w14:textId="06CF4A46" w:rsidR="000C6CDB" w:rsidRPr="000C6CDB" w:rsidRDefault="000C6CDB" w:rsidP="00070E54">
      <w:pPr>
        <w:pStyle w:val="5aifollowing"/>
        <w:numPr>
          <w:ilvl w:val="3"/>
          <w:numId w:val="1"/>
        </w:numPr>
      </w:pPr>
      <w:r w:rsidRPr="000C6CDB">
        <w:t>the information required in clause 136.11(a) in respect of the 3 month period (quarter) immediately preceding 30 June in the respective year; and</w:t>
      </w:r>
    </w:p>
    <w:p w14:paraId="5C64F0C0" w14:textId="35721538" w:rsidR="000C6CDB" w:rsidRPr="000C6CDB" w:rsidRDefault="000C6CDB" w:rsidP="00370935">
      <w:pPr>
        <w:pStyle w:val="5aifollowing"/>
        <w:numPr>
          <w:ilvl w:val="3"/>
          <w:numId w:val="1"/>
        </w:numPr>
      </w:pPr>
      <w:r w:rsidRPr="000C6CDB">
        <w:t>any other information as required by the Department.</w:t>
      </w:r>
    </w:p>
    <w:p w14:paraId="2774CE8B" w14:textId="77777777" w:rsidR="000C6CDB" w:rsidRPr="000C6CDB" w:rsidRDefault="000C6CDB" w:rsidP="00D94D12">
      <w:pPr>
        <w:pStyle w:val="2Clause1"/>
        <w:rPr>
          <w:lang w:eastAsia="en-US"/>
        </w:rPr>
      </w:pPr>
      <w:bookmarkStart w:id="2842" w:name="_Toc393289735"/>
      <w:bookmarkStart w:id="2843" w:name="_Toc224030843"/>
      <w:bookmarkStart w:id="2844" w:name="_Toc393289737"/>
      <w:bookmarkStart w:id="2845" w:name="_Toc415224998"/>
      <w:bookmarkStart w:id="2846" w:name="_Toc457551270"/>
      <w:bookmarkStart w:id="2847" w:name="_Toc518567967"/>
      <w:bookmarkStart w:id="2848" w:name="_Toc203237362"/>
      <w:bookmarkEnd w:id="1917"/>
      <w:bookmarkEnd w:id="2842"/>
      <w:bookmarkEnd w:id="2843"/>
      <w:r w:rsidRPr="000C6CDB">
        <w:rPr>
          <w:lang w:eastAsia="en-US"/>
        </w:rPr>
        <w:t>National Harvest Labour Information Service – Fees</w:t>
      </w:r>
      <w:bookmarkEnd w:id="2844"/>
      <w:bookmarkEnd w:id="2845"/>
      <w:bookmarkEnd w:id="2846"/>
      <w:bookmarkEnd w:id="2847"/>
    </w:p>
    <w:p w14:paraId="47246756" w14:textId="77777777" w:rsidR="000C6CDB" w:rsidRPr="00D94D12" w:rsidRDefault="000C6CDB" w:rsidP="00D94D12">
      <w:pPr>
        <w:pStyle w:val="3Cls11"/>
      </w:pPr>
      <w:bookmarkStart w:id="2849" w:name="_Ref399336427"/>
      <w:r w:rsidRPr="000C6CDB">
        <w:t>Subject to this Deed, the Provider may claim and the Department will pay Fees for the provision of NHLIS each Financial Year as set out in item 9.1 of Schedule 1</w:t>
      </w:r>
      <w:bookmarkEnd w:id="2849"/>
      <w:r w:rsidR="00D94D12">
        <w:t xml:space="preserve"> </w:t>
      </w:r>
      <w:r w:rsidRPr="00D94D12">
        <w:rPr>
          <w:szCs w:val="22"/>
        </w:rPr>
        <w:t>payable in four equal instalments with:</w:t>
      </w:r>
    </w:p>
    <w:p w14:paraId="5A9D3AF6" w14:textId="77777777" w:rsidR="000C6CDB" w:rsidRPr="00D94D12" w:rsidRDefault="000C6CDB" w:rsidP="00BA79E4">
      <w:pPr>
        <w:pStyle w:val="4Clsa"/>
        <w:rPr>
          <w:rFonts w:eastAsiaTheme="minorHAnsi"/>
        </w:rPr>
      </w:pPr>
      <w:bookmarkStart w:id="2850" w:name="_Ref414974523"/>
      <w:r w:rsidRPr="00D94D12">
        <w:rPr>
          <w:rFonts w:eastAsiaTheme="minorHAnsi"/>
        </w:rPr>
        <w:t>the first instalment claimable on the Deed Commencement Date; and</w:t>
      </w:r>
      <w:bookmarkEnd w:id="2850"/>
    </w:p>
    <w:p w14:paraId="5CEBDEB6" w14:textId="77777777" w:rsidR="000C6CDB" w:rsidRPr="00897D94" w:rsidRDefault="000C6CDB" w:rsidP="0095028C">
      <w:pPr>
        <w:pStyle w:val="4Clsa"/>
      </w:pPr>
      <w:r w:rsidRPr="00D94D12">
        <w:rPr>
          <w:rFonts w:eastAsiaTheme="minorHAnsi"/>
        </w:rPr>
        <w:t>the second and subsequent instalments claimable on the first day of each Financial Quarter following Deed Commencement Date; and</w:t>
      </w:r>
    </w:p>
    <w:bookmarkEnd w:id="2848"/>
    <w:p w14:paraId="5FCBC2CF" w14:textId="77777777" w:rsidR="000C6CDB" w:rsidRPr="00897D94" w:rsidRDefault="000C6CDB" w:rsidP="00D94D12">
      <w:pPr>
        <w:pStyle w:val="3b11following"/>
      </w:pPr>
      <w:r w:rsidRPr="00897D94">
        <w:t>provided that:</w:t>
      </w:r>
    </w:p>
    <w:p w14:paraId="26FD5F1C" w14:textId="77777777" w:rsidR="000C6CDB" w:rsidRPr="00897D94" w:rsidRDefault="000C6CDB" w:rsidP="00BA79E4">
      <w:pPr>
        <w:pStyle w:val="4Clsa"/>
        <w:rPr>
          <w:rFonts w:eastAsiaTheme="minorHAnsi"/>
          <w:lang w:eastAsia="en-US"/>
        </w:rPr>
      </w:pPr>
      <w:r w:rsidRPr="00897D94">
        <w:rPr>
          <w:rFonts w:eastAsiaTheme="minorHAnsi"/>
          <w:lang w:eastAsia="en-US"/>
        </w:rPr>
        <w:t xml:space="preserve">with the exception of the instalment referred to in clause 137.1(a), the Department has received either a quarterly Report or an annual Report (as relevant) from the Provider to the Department’s satisfaction, pursuant to clause 136.10; </w:t>
      </w:r>
    </w:p>
    <w:p w14:paraId="61367BD4" w14:textId="77777777" w:rsidR="000C6CDB" w:rsidRPr="00D94D12" w:rsidRDefault="000C6CDB" w:rsidP="0095028C">
      <w:pPr>
        <w:pStyle w:val="4Clsa"/>
        <w:rPr>
          <w:rFonts w:eastAsiaTheme="minorHAnsi"/>
        </w:rPr>
      </w:pPr>
      <w:r w:rsidRPr="00D94D12">
        <w:rPr>
          <w:rFonts w:eastAsiaTheme="minorHAnsi"/>
        </w:rPr>
        <w:t xml:space="preserve">the Provider has rendered a Tax Invoice for the relevant Fee to the Department; </w:t>
      </w:r>
    </w:p>
    <w:p w14:paraId="023958E0" w14:textId="77777777" w:rsidR="000C6CDB" w:rsidRPr="00D94D12" w:rsidRDefault="000C6CDB" w:rsidP="0095028C">
      <w:pPr>
        <w:pStyle w:val="4Clsa"/>
        <w:rPr>
          <w:rFonts w:eastAsiaTheme="minorHAnsi"/>
        </w:rPr>
      </w:pPr>
      <w:r w:rsidRPr="00D94D12">
        <w:rPr>
          <w:rFonts w:eastAsiaTheme="minorHAnsi"/>
        </w:rPr>
        <w:t>the Department accepts the Tax Invoice; and</w:t>
      </w:r>
    </w:p>
    <w:p w14:paraId="6D132938" w14:textId="77777777" w:rsidR="000C6CDB" w:rsidRPr="000C6CDB" w:rsidRDefault="000C6CDB" w:rsidP="0095028C">
      <w:pPr>
        <w:pStyle w:val="4Clsa"/>
      </w:pPr>
      <w:r w:rsidRPr="00D94D12">
        <w:rPr>
          <w:rFonts w:eastAsiaTheme="minorHAnsi"/>
        </w:rPr>
        <w:t>the Provider holds Documentary Evidence as specified under clause 15.4(d).</w:t>
      </w:r>
    </w:p>
    <w:p w14:paraId="13212AC2" w14:textId="77777777" w:rsidR="000C6CDB" w:rsidRPr="000C6CDB" w:rsidRDefault="000C6CDB" w:rsidP="000C6CDB">
      <w:pPr>
        <w:rPr>
          <w:szCs w:val="22"/>
          <w:lang w:eastAsia="en-US"/>
        </w:rPr>
      </w:pPr>
      <w:r w:rsidRPr="000C6CDB">
        <w:rPr>
          <w:sz w:val="20"/>
          <w:lang w:eastAsia="en-US"/>
        </w:rPr>
        <w:tab/>
      </w:r>
      <w:r w:rsidRPr="000C6CDB">
        <w:rPr>
          <w:szCs w:val="22"/>
          <w:lang w:eastAsia="en-US"/>
        </w:rPr>
        <w:br w:type="page"/>
      </w:r>
    </w:p>
    <w:p w14:paraId="7A71FDC2" w14:textId="77777777" w:rsidR="000C6CDB" w:rsidRPr="000C6CDB" w:rsidRDefault="000C6CDB" w:rsidP="000C6CDB">
      <w:pPr>
        <w:keepNext/>
        <w:keepLines/>
        <w:suppressAutoHyphens/>
        <w:spacing w:before="240" w:after="120"/>
        <w:ind w:left="737" w:hanging="737"/>
        <w:outlineLvl w:val="0"/>
        <w:rPr>
          <w:sz w:val="40"/>
          <w:szCs w:val="40"/>
          <w:lang w:eastAsia="en-US"/>
        </w:rPr>
      </w:pPr>
      <w:bookmarkStart w:id="2851" w:name="_Toc415224999"/>
      <w:bookmarkStart w:id="2852" w:name="_Toc457551271"/>
      <w:r w:rsidRPr="000C6CDB">
        <w:rPr>
          <w:b/>
          <w:sz w:val="40"/>
          <w:szCs w:val="40"/>
          <w:lang w:eastAsia="en-US"/>
        </w:rPr>
        <w:lastRenderedPageBreak/>
        <w:t>SCHEDULE 1 – Deed and business details</w:t>
      </w:r>
      <w:bookmarkEnd w:id="2851"/>
      <w:bookmarkEnd w:id="2852"/>
    </w:p>
    <w:p w14:paraId="0220FEE8" w14:textId="77777777" w:rsidR="000C6CDB" w:rsidRPr="000C6CDB" w:rsidRDefault="000C6CDB" w:rsidP="000C6CDB">
      <w:pPr>
        <w:rPr>
          <w:sz w:val="20"/>
          <w:lang w:eastAsia="en-US"/>
        </w:rPr>
      </w:pPr>
      <w:r w:rsidRPr="000C6CDB">
        <w:rPr>
          <w:sz w:val="20"/>
          <w:lang w:eastAsia="en-US"/>
        </w:rPr>
        <w:br w:type="page"/>
      </w:r>
    </w:p>
    <w:p w14:paraId="46DFAE79" w14:textId="77777777" w:rsidR="000C6CDB" w:rsidRPr="000C6CDB" w:rsidRDefault="000C6CDB" w:rsidP="00F0626D">
      <w:pPr>
        <w:spacing w:before="60" w:after="120"/>
        <w:rPr>
          <w:b/>
          <w:sz w:val="40"/>
          <w:szCs w:val="40"/>
          <w:lang w:eastAsia="en-US"/>
        </w:rPr>
      </w:pPr>
      <w:bookmarkStart w:id="2853" w:name="_Toc415225000"/>
      <w:bookmarkStart w:id="2854" w:name="_Toc457551272"/>
      <w:r w:rsidRPr="000C6CDB">
        <w:rPr>
          <w:b/>
          <w:sz w:val="40"/>
          <w:szCs w:val="40"/>
          <w:lang w:eastAsia="en-US"/>
        </w:rPr>
        <w:lastRenderedPageBreak/>
        <w:t>SCHEDULE 2 – Service Delivery Plan</w:t>
      </w:r>
      <w:bookmarkEnd w:id="2853"/>
      <w:bookmarkEnd w:id="2854"/>
    </w:p>
    <w:p w14:paraId="0E352789" w14:textId="77777777" w:rsidR="000C6CDB" w:rsidRPr="00F058E1" w:rsidRDefault="000C6CDB" w:rsidP="00F058E1">
      <w:pPr>
        <w:keepLines/>
        <w:spacing w:before="120" w:after="220"/>
        <w:rPr>
          <w:rFonts w:asciiTheme="minorHAnsi" w:hAnsiTheme="minorHAnsi" w:cstheme="minorHAnsi"/>
          <w:b/>
          <w:i/>
          <w:lang w:eastAsia="en-US"/>
        </w:rPr>
      </w:pPr>
    </w:p>
    <w:p w14:paraId="283A7981" w14:textId="77777777" w:rsidR="00E405C9" w:rsidRDefault="00E405C9" w:rsidP="00E65DE5">
      <w:pPr>
        <w:sectPr w:rsidR="00E405C9" w:rsidSect="000C6CDB">
          <w:pgSz w:w="11906" w:h="16838" w:code="9"/>
          <w:pgMar w:top="425" w:right="567" w:bottom="425" w:left="567" w:header="567" w:footer="567" w:gutter="284"/>
          <w:cols w:space="708"/>
          <w:docGrid w:linePitch="360"/>
        </w:sectPr>
      </w:pPr>
    </w:p>
    <w:p w14:paraId="66540F52" w14:textId="1C59FD5C" w:rsidR="00E405C9" w:rsidRPr="00F058E1" w:rsidRDefault="00C35ED8" w:rsidP="001F0F64">
      <w:pPr>
        <w:pStyle w:val="1aChapterHeading"/>
        <w:rPr>
          <w:lang w:eastAsia="en-US"/>
        </w:rPr>
      </w:pPr>
      <w:bookmarkStart w:id="2855" w:name="_Toc518567968"/>
      <w:r>
        <w:rPr>
          <w:lang w:eastAsia="en-US"/>
        </w:rPr>
        <w:lastRenderedPageBreak/>
        <w:t>DEED VARIATION HISTORY</w:t>
      </w:r>
      <w:bookmarkEnd w:id="2855"/>
    </w:p>
    <w:p w14:paraId="41DCA53D" w14:textId="77777777" w:rsidR="00E405C9" w:rsidRPr="00F058E1" w:rsidRDefault="00E405C9" w:rsidP="00E405C9">
      <w:pPr>
        <w:rPr>
          <w:rFonts w:asciiTheme="minorHAnsi" w:hAnsiTheme="minorHAnsi"/>
          <w:b/>
          <w:u w:val="single"/>
          <w:lang w:eastAsia="en-US"/>
        </w:rPr>
      </w:pPr>
    </w:p>
    <w:tbl>
      <w:tblPr>
        <w:tblStyle w:val="TableGrid"/>
        <w:tblW w:w="597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2"/>
        <w:gridCol w:w="1970"/>
        <w:gridCol w:w="572"/>
        <w:gridCol w:w="2290"/>
        <w:gridCol w:w="572"/>
      </w:tblGrid>
      <w:tr w:rsidR="00733C12" w:rsidRPr="00733C12" w14:paraId="024C84EE" w14:textId="77777777" w:rsidTr="00FB52D8">
        <w:trPr>
          <w:gridAfter w:val="1"/>
          <w:wAfter w:w="572" w:type="dxa"/>
          <w:trHeight w:val="107"/>
          <w:jc w:val="center"/>
        </w:trPr>
        <w:tc>
          <w:tcPr>
            <w:tcW w:w="2542" w:type="dxa"/>
            <w:gridSpan w:val="2"/>
          </w:tcPr>
          <w:p w14:paraId="16EA28DE" w14:textId="77777777" w:rsidR="00733C12" w:rsidRPr="00C31699" w:rsidRDefault="00733C12" w:rsidP="00FB52D8">
            <w:pPr>
              <w:jc w:val="right"/>
              <w:rPr>
                <w:b/>
              </w:rPr>
            </w:pPr>
            <w:r w:rsidRPr="00C31699">
              <w:rPr>
                <w:b/>
              </w:rPr>
              <w:t xml:space="preserve">Clause </w:t>
            </w:r>
          </w:p>
        </w:tc>
        <w:tc>
          <w:tcPr>
            <w:tcW w:w="2862" w:type="dxa"/>
            <w:gridSpan w:val="2"/>
          </w:tcPr>
          <w:p w14:paraId="302E7BB4" w14:textId="77777777" w:rsidR="00733C12" w:rsidRPr="00C31699" w:rsidRDefault="00733C12" w:rsidP="00733C12">
            <w:pPr>
              <w:rPr>
                <w:b/>
              </w:rPr>
            </w:pPr>
            <w:r w:rsidRPr="00C31699">
              <w:rPr>
                <w:b/>
              </w:rPr>
              <w:t xml:space="preserve">Variation, effective date </w:t>
            </w:r>
          </w:p>
        </w:tc>
      </w:tr>
      <w:tr w:rsidR="00733C12" w:rsidRPr="00733C12" w14:paraId="72F84043" w14:textId="77777777" w:rsidTr="00FB52D8">
        <w:trPr>
          <w:gridAfter w:val="1"/>
          <w:wAfter w:w="572" w:type="dxa"/>
          <w:trHeight w:val="145"/>
          <w:jc w:val="center"/>
        </w:trPr>
        <w:tc>
          <w:tcPr>
            <w:tcW w:w="5404" w:type="dxa"/>
            <w:gridSpan w:val="4"/>
          </w:tcPr>
          <w:p w14:paraId="4C945E73" w14:textId="77777777" w:rsidR="00733C12" w:rsidRPr="00C31699" w:rsidRDefault="00733C12" w:rsidP="00FB52D8">
            <w:pPr>
              <w:rPr>
                <w:b/>
              </w:rPr>
            </w:pPr>
            <w:r w:rsidRPr="00C31699">
              <w:rPr>
                <w:b/>
              </w:rPr>
              <w:t xml:space="preserve">Part A – General Conditions  </w:t>
            </w:r>
          </w:p>
        </w:tc>
      </w:tr>
      <w:tr w:rsidR="00733C12" w:rsidRPr="00733C12" w14:paraId="19C31E91" w14:textId="77777777" w:rsidTr="00FB52D8">
        <w:trPr>
          <w:gridAfter w:val="1"/>
          <w:wAfter w:w="572" w:type="dxa"/>
          <w:trHeight w:val="145"/>
          <w:jc w:val="center"/>
        </w:trPr>
        <w:tc>
          <w:tcPr>
            <w:tcW w:w="2542" w:type="dxa"/>
            <w:gridSpan w:val="2"/>
          </w:tcPr>
          <w:p w14:paraId="38C63D0E" w14:textId="77777777" w:rsidR="00733C12" w:rsidRPr="00733C12" w:rsidRDefault="00733C12" w:rsidP="00FB52D8">
            <w:pPr>
              <w:jc w:val="right"/>
            </w:pPr>
            <w:r w:rsidRPr="00733C12">
              <w:t>Heading ‘Section A1.1 – Definitions and interpretation’</w:t>
            </w:r>
          </w:p>
        </w:tc>
        <w:tc>
          <w:tcPr>
            <w:tcW w:w="2862" w:type="dxa"/>
            <w:gridSpan w:val="2"/>
          </w:tcPr>
          <w:p w14:paraId="28211F86" w14:textId="77777777" w:rsidR="00733C12" w:rsidRPr="00733C12" w:rsidRDefault="00733C12" w:rsidP="00733C12">
            <w:r w:rsidRPr="00733C12">
              <w:t xml:space="preserve">GDV 1, 18 January 2016 </w:t>
            </w:r>
          </w:p>
        </w:tc>
      </w:tr>
      <w:tr w:rsidR="00733C12" w:rsidRPr="00733C12" w14:paraId="1FE0D7E6" w14:textId="77777777" w:rsidTr="00FB52D8">
        <w:trPr>
          <w:gridAfter w:val="1"/>
          <w:wAfter w:w="572" w:type="dxa"/>
          <w:trHeight w:val="145"/>
          <w:jc w:val="center"/>
        </w:trPr>
        <w:tc>
          <w:tcPr>
            <w:tcW w:w="2542" w:type="dxa"/>
            <w:gridSpan w:val="2"/>
          </w:tcPr>
          <w:p w14:paraId="6D784DB5" w14:textId="77777777" w:rsidR="00733C12" w:rsidRPr="00733C12" w:rsidRDefault="00733C12" w:rsidP="00FB52D8">
            <w:pPr>
              <w:jc w:val="right"/>
            </w:pPr>
            <w:r w:rsidRPr="00733C12">
              <w:t>1.2(c)</w:t>
            </w:r>
          </w:p>
        </w:tc>
        <w:tc>
          <w:tcPr>
            <w:tcW w:w="2862" w:type="dxa"/>
            <w:gridSpan w:val="2"/>
          </w:tcPr>
          <w:p w14:paraId="3B49F8F6" w14:textId="77777777" w:rsidR="00733C12" w:rsidRPr="00733C12" w:rsidRDefault="00733C12" w:rsidP="00733C12">
            <w:r w:rsidRPr="00733C12">
              <w:t>GDV 3, 5 December 2016</w:t>
            </w:r>
          </w:p>
        </w:tc>
      </w:tr>
      <w:tr w:rsidR="00733C12" w:rsidRPr="00733C12" w14:paraId="5AB60728" w14:textId="77777777" w:rsidTr="00FB52D8">
        <w:trPr>
          <w:gridAfter w:val="1"/>
          <w:wAfter w:w="572" w:type="dxa"/>
          <w:trHeight w:val="145"/>
          <w:jc w:val="center"/>
        </w:trPr>
        <w:tc>
          <w:tcPr>
            <w:tcW w:w="2542" w:type="dxa"/>
            <w:gridSpan w:val="2"/>
          </w:tcPr>
          <w:p w14:paraId="0FC766ED" w14:textId="77777777" w:rsidR="00733C12" w:rsidRPr="00733C12" w:rsidRDefault="00733C12" w:rsidP="00FB52D8">
            <w:pPr>
              <w:jc w:val="right"/>
            </w:pPr>
            <w:r w:rsidRPr="00733C12">
              <w:t>1.2(i),(j)</w:t>
            </w:r>
          </w:p>
        </w:tc>
        <w:tc>
          <w:tcPr>
            <w:tcW w:w="2862" w:type="dxa"/>
            <w:gridSpan w:val="2"/>
          </w:tcPr>
          <w:p w14:paraId="6FC459CD" w14:textId="77777777" w:rsidR="00733C12" w:rsidRPr="00733C12" w:rsidRDefault="00733C12" w:rsidP="00733C12">
            <w:r w:rsidRPr="00733C12">
              <w:t>GDV 1, 18 January 2016</w:t>
            </w:r>
          </w:p>
        </w:tc>
      </w:tr>
      <w:tr w:rsidR="00733C12" w:rsidRPr="00733C12" w14:paraId="19126657" w14:textId="77777777" w:rsidTr="00FB52D8">
        <w:trPr>
          <w:gridAfter w:val="1"/>
          <w:wAfter w:w="572" w:type="dxa"/>
          <w:trHeight w:val="145"/>
          <w:jc w:val="center"/>
        </w:trPr>
        <w:tc>
          <w:tcPr>
            <w:tcW w:w="2542" w:type="dxa"/>
            <w:gridSpan w:val="2"/>
          </w:tcPr>
          <w:p w14:paraId="143D62C6" w14:textId="77777777" w:rsidR="00733C12" w:rsidRPr="00733C12" w:rsidRDefault="00733C12" w:rsidP="00FB52D8">
            <w:pPr>
              <w:jc w:val="right"/>
            </w:pPr>
            <w:r w:rsidRPr="00733C12">
              <w:t>1.3(c),(d),(e)</w:t>
            </w:r>
          </w:p>
        </w:tc>
        <w:tc>
          <w:tcPr>
            <w:tcW w:w="2862" w:type="dxa"/>
            <w:gridSpan w:val="2"/>
          </w:tcPr>
          <w:p w14:paraId="12030639" w14:textId="77777777" w:rsidR="00733C12" w:rsidRPr="00733C12" w:rsidRDefault="00733C12" w:rsidP="00733C12">
            <w:r w:rsidRPr="00733C12">
              <w:t>GDV 1, 18 January 2016</w:t>
            </w:r>
          </w:p>
        </w:tc>
      </w:tr>
      <w:tr w:rsidR="00733C12" w:rsidRPr="00733C12" w14:paraId="158AA0C8" w14:textId="77777777" w:rsidTr="00FB52D8">
        <w:trPr>
          <w:gridAfter w:val="1"/>
          <w:wAfter w:w="572" w:type="dxa"/>
          <w:trHeight w:val="145"/>
          <w:jc w:val="center"/>
        </w:trPr>
        <w:tc>
          <w:tcPr>
            <w:tcW w:w="2542" w:type="dxa"/>
            <w:gridSpan w:val="2"/>
          </w:tcPr>
          <w:p w14:paraId="71ECE2D5" w14:textId="77777777" w:rsidR="00733C12" w:rsidRPr="00733C12" w:rsidRDefault="00733C12" w:rsidP="00FB52D8">
            <w:pPr>
              <w:jc w:val="right"/>
            </w:pPr>
            <w:r w:rsidRPr="00733C12">
              <w:t>1.6(a)-(e)</w:t>
            </w:r>
          </w:p>
        </w:tc>
        <w:tc>
          <w:tcPr>
            <w:tcW w:w="2862" w:type="dxa"/>
            <w:gridSpan w:val="2"/>
          </w:tcPr>
          <w:p w14:paraId="27C6ED4E" w14:textId="77777777" w:rsidR="00733C12" w:rsidRPr="00733C12" w:rsidRDefault="00733C12" w:rsidP="00733C12">
            <w:r w:rsidRPr="00733C12">
              <w:t>GDV 1, 18 January 2016</w:t>
            </w:r>
          </w:p>
        </w:tc>
      </w:tr>
      <w:tr w:rsidR="00733C12" w:rsidRPr="00733C12" w14:paraId="41EA8CFE" w14:textId="77777777" w:rsidTr="00FB52D8">
        <w:trPr>
          <w:gridAfter w:val="1"/>
          <w:wAfter w:w="572" w:type="dxa"/>
          <w:trHeight w:val="145"/>
          <w:jc w:val="center"/>
        </w:trPr>
        <w:tc>
          <w:tcPr>
            <w:tcW w:w="2542" w:type="dxa"/>
            <w:gridSpan w:val="2"/>
          </w:tcPr>
          <w:p w14:paraId="0246CB29" w14:textId="77777777" w:rsidR="00733C12" w:rsidRPr="00733C12" w:rsidRDefault="00733C12" w:rsidP="00FB52D8">
            <w:pPr>
              <w:jc w:val="right"/>
            </w:pPr>
            <w:r w:rsidRPr="00733C12">
              <w:t>Heading ‘Section A2.1 – Deed length’</w:t>
            </w:r>
          </w:p>
        </w:tc>
        <w:tc>
          <w:tcPr>
            <w:tcW w:w="2862" w:type="dxa"/>
            <w:gridSpan w:val="2"/>
          </w:tcPr>
          <w:p w14:paraId="70ECA7B4" w14:textId="77777777" w:rsidR="00733C12" w:rsidRPr="00733C12" w:rsidRDefault="00733C12" w:rsidP="00733C12">
            <w:r w:rsidRPr="00733C12">
              <w:t>GDV 1, 18 January 2016</w:t>
            </w:r>
          </w:p>
        </w:tc>
      </w:tr>
      <w:tr w:rsidR="00733C12" w:rsidRPr="00733C12" w14:paraId="5771E905" w14:textId="77777777" w:rsidTr="00FB52D8">
        <w:trPr>
          <w:gridAfter w:val="1"/>
          <w:wAfter w:w="572" w:type="dxa"/>
          <w:trHeight w:val="145"/>
          <w:jc w:val="center"/>
        </w:trPr>
        <w:tc>
          <w:tcPr>
            <w:tcW w:w="2542" w:type="dxa"/>
            <w:gridSpan w:val="2"/>
          </w:tcPr>
          <w:p w14:paraId="5E2FCCB4" w14:textId="77777777" w:rsidR="00733C12" w:rsidRPr="00733C12" w:rsidRDefault="00733C12" w:rsidP="00FB52D8">
            <w:pPr>
              <w:jc w:val="right"/>
            </w:pPr>
            <w:r w:rsidRPr="00733C12">
              <w:t>Heading ‘Section A2.2 – Some basic rules about Services’</w:t>
            </w:r>
          </w:p>
        </w:tc>
        <w:tc>
          <w:tcPr>
            <w:tcW w:w="2862" w:type="dxa"/>
            <w:gridSpan w:val="2"/>
          </w:tcPr>
          <w:p w14:paraId="6ACD0CD3" w14:textId="77777777" w:rsidR="00733C12" w:rsidRPr="00733C12" w:rsidRDefault="00733C12" w:rsidP="00733C12">
            <w:r w:rsidRPr="00733C12">
              <w:t>GDV 1, 18 January 2016</w:t>
            </w:r>
          </w:p>
        </w:tc>
      </w:tr>
      <w:tr w:rsidR="00733C12" w:rsidRPr="00733C12" w14:paraId="7B371382" w14:textId="77777777" w:rsidTr="00FB52D8">
        <w:trPr>
          <w:gridAfter w:val="1"/>
          <w:wAfter w:w="572" w:type="dxa"/>
          <w:trHeight w:val="145"/>
          <w:jc w:val="center"/>
        </w:trPr>
        <w:tc>
          <w:tcPr>
            <w:tcW w:w="2542" w:type="dxa"/>
            <w:gridSpan w:val="2"/>
          </w:tcPr>
          <w:p w14:paraId="48055416" w14:textId="77777777" w:rsidR="00733C12" w:rsidRPr="00733C12" w:rsidRDefault="00733C12" w:rsidP="00FB52D8">
            <w:pPr>
              <w:jc w:val="right"/>
            </w:pPr>
            <w:r w:rsidRPr="00733C12">
              <w:t>4.1(a)(ii)</w:t>
            </w:r>
          </w:p>
        </w:tc>
        <w:tc>
          <w:tcPr>
            <w:tcW w:w="2862" w:type="dxa"/>
            <w:gridSpan w:val="2"/>
          </w:tcPr>
          <w:p w14:paraId="0F779FB8" w14:textId="77777777" w:rsidR="00733C12" w:rsidRPr="00733C12" w:rsidRDefault="00733C12" w:rsidP="00733C12">
            <w:r w:rsidRPr="00733C12">
              <w:t>GDV 4, 1 April 2017</w:t>
            </w:r>
          </w:p>
        </w:tc>
      </w:tr>
      <w:tr w:rsidR="00733C12" w:rsidRPr="00733C12" w14:paraId="04AED586" w14:textId="77777777" w:rsidTr="00FB52D8">
        <w:trPr>
          <w:gridAfter w:val="1"/>
          <w:wAfter w:w="572" w:type="dxa"/>
          <w:trHeight w:val="145"/>
          <w:jc w:val="center"/>
        </w:trPr>
        <w:tc>
          <w:tcPr>
            <w:tcW w:w="2542" w:type="dxa"/>
            <w:gridSpan w:val="2"/>
          </w:tcPr>
          <w:p w14:paraId="0AF44EE0" w14:textId="77777777" w:rsidR="00733C12" w:rsidRPr="00733C12" w:rsidRDefault="00733C12" w:rsidP="00FB52D8">
            <w:pPr>
              <w:jc w:val="right"/>
            </w:pPr>
            <w:r w:rsidRPr="00733C12">
              <w:t>4.2(a)</w:t>
            </w:r>
          </w:p>
        </w:tc>
        <w:tc>
          <w:tcPr>
            <w:tcW w:w="2862" w:type="dxa"/>
            <w:gridSpan w:val="2"/>
          </w:tcPr>
          <w:p w14:paraId="5982A989" w14:textId="77777777" w:rsidR="00733C12" w:rsidRPr="00733C12" w:rsidRDefault="00733C12" w:rsidP="00733C12">
            <w:r w:rsidRPr="00733C12">
              <w:t>GDV 4, 1 April 2017</w:t>
            </w:r>
          </w:p>
        </w:tc>
      </w:tr>
      <w:tr w:rsidR="00733C12" w:rsidRPr="00733C12" w14:paraId="0BA75500" w14:textId="77777777" w:rsidTr="00FB52D8">
        <w:trPr>
          <w:gridAfter w:val="1"/>
          <w:wAfter w:w="572" w:type="dxa"/>
          <w:trHeight w:val="145"/>
          <w:jc w:val="center"/>
        </w:trPr>
        <w:tc>
          <w:tcPr>
            <w:tcW w:w="2542" w:type="dxa"/>
            <w:gridSpan w:val="2"/>
          </w:tcPr>
          <w:p w14:paraId="4242269C" w14:textId="77777777" w:rsidR="00733C12" w:rsidRPr="00733C12" w:rsidRDefault="00733C12" w:rsidP="00FB52D8">
            <w:pPr>
              <w:jc w:val="right"/>
            </w:pPr>
            <w:r w:rsidRPr="00733C12">
              <w:t>4.2(d),(f),(g)</w:t>
            </w:r>
          </w:p>
        </w:tc>
        <w:tc>
          <w:tcPr>
            <w:tcW w:w="2862" w:type="dxa"/>
            <w:gridSpan w:val="2"/>
          </w:tcPr>
          <w:p w14:paraId="7ECFF999" w14:textId="77777777" w:rsidR="00733C12" w:rsidRPr="00733C12" w:rsidRDefault="00733C12" w:rsidP="00733C12">
            <w:r w:rsidRPr="00733C12">
              <w:t>GDV 2, 1 July 2016</w:t>
            </w:r>
          </w:p>
        </w:tc>
      </w:tr>
      <w:tr w:rsidR="00733C12" w:rsidRPr="00733C12" w14:paraId="3CB6F61C" w14:textId="77777777" w:rsidTr="00FB52D8">
        <w:trPr>
          <w:gridAfter w:val="1"/>
          <w:wAfter w:w="572" w:type="dxa"/>
          <w:trHeight w:val="145"/>
          <w:jc w:val="center"/>
        </w:trPr>
        <w:tc>
          <w:tcPr>
            <w:tcW w:w="2542" w:type="dxa"/>
            <w:gridSpan w:val="2"/>
          </w:tcPr>
          <w:p w14:paraId="2D74A290" w14:textId="77777777" w:rsidR="00733C12" w:rsidRPr="00733C12" w:rsidRDefault="00733C12" w:rsidP="00FB52D8">
            <w:pPr>
              <w:jc w:val="right"/>
            </w:pPr>
            <w:r w:rsidRPr="00733C12">
              <w:t>6.2(a),(b)</w:t>
            </w:r>
          </w:p>
        </w:tc>
        <w:tc>
          <w:tcPr>
            <w:tcW w:w="2862" w:type="dxa"/>
            <w:gridSpan w:val="2"/>
          </w:tcPr>
          <w:p w14:paraId="6E8D45AD" w14:textId="77777777" w:rsidR="00733C12" w:rsidRPr="00733C12" w:rsidRDefault="00733C12" w:rsidP="00733C12">
            <w:r w:rsidRPr="00733C12">
              <w:t>GDV 1, 18 January 2016</w:t>
            </w:r>
          </w:p>
        </w:tc>
      </w:tr>
      <w:tr w:rsidR="00733C12" w:rsidRPr="00733C12" w14:paraId="0D9E8E41" w14:textId="77777777" w:rsidTr="00FB52D8">
        <w:trPr>
          <w:gridAfter w:val="1"/>
          <w:wAfter w:w="572" w:type="dxa"/>
          <w:trHeight w:val="145"/>
          <w:jc w:val="center"/>
        </w:trPr>
        <w:tc>
          <w:tcPr>
            <w:tcW w:w="2542" w:type="dxa"/>
            <w:gridSpan w:val="2"/>
          </w:tcPr>
          <w:p w14:paraId="520C582D" w14:textId="77777777" w:rsidR="00733C12" w:rsidRPr="00733C12" w:rsidRDefault="00733C12" w:rsidP="00FB52D8">
            <w:pPr>
              <w:jc w:val="right"/>
            </w:pPr>
            <w:r w:rsidRPr="00733C12">
              <w:t>6.3(c)</w:t>
            </w:r>
          </w:p>
        </w:tc>
        <w:tc>
          <w:tcPr>
            <w:tcW w:w="2862" w:type="dxa"/>
            <w:gridSpan w:val="2"/>
          </w:tcPr>
          <w:p w14:paraId="3E9FA58B" w14:textId="77777777" w:rsidR="00733C12" w:rsidRPr="00733C12" w:rsidRDefault="00733C12" w:rsidP="00733C12">
            <w:r w:rsidRPr="00733C12">
              <w:t>GDV 1, 18 January 2016</w:t>
            </w:r>
          </w:p>
        </w:tc>
      </w:tr>
      <w:tr w:rsidR="00733C12" w:rsidRPr="00733C12" w14:paraId="72AC1A0C" w14:textId="77777777" w:rsidTr="00FB52D8">
        <w:trPr>
          <w:gridAfter w:val="1"/>
          <w:wAfter w:w="572" w:type="dxa"/>
          <w:trHeight w:val="145"/>
          <w:jc w:val="center"/>
        </w:trPr>
        <w:tc>
          <w:tcPr>
            <w:tcW w:w="2542" w:type="dxa"/>
            <w:gridSpan w:val="2"/>
          </w:tcPr>
          <w:p w14:paraId="16C41567" w14:textId="77777777" w:rsidR="00733C12" w:rsidRPr="00733C12" w:rsidRDefault="00733C12" w:rsidP="00FB52D8">
            <w:pPr>
              <w:jc w:val="right"/>
            </w:pPr>
            <w:r w:rsidRPr="00733C12">
              <w:t>8.1 subheading ‘Personnel and Supervisors’</w:t>
            </w:r>
          </w:p>
        </w:tc>
        <w:tc>
          <w:tcPr>
            <w:tcW w:w="2862" w:type="dxa"/>
            <w:gridSpan w:val="2"/>
          </w:tcPr>
          <w:p w14:paraId="7B75D653" w14:textId="77777777" w:rsidR="00733C12" w:rsidRPr="00733C12" w:rsidRDefault="00733C12" w:rsidP="00733C12">
            <w:r w:rsidRPr="00733C12">
              <w:t>GDV 1, 18 January 2016</w:t>
            </w:r>
          </w:p>
        </w:tc>
      </w:tr>
      <w:tr w:rsidR="00733C12" w:rsidRPr="00733C12" w14:paraId="74B32FCE" w14:textId="77777777" w:rsidTr="00FB52D8">
        <w:trPr>
          <w:gridAfter w:val="1"/>
          <w:wAfter w:w="572" w:type="dxa"/>
          <w:trHeight w:val="145"/>
          <w:jc w:val="center"/>
        </w:trPr>
        <w:tc>
          <w:tcPr>
            <w:tcW w:w="2542" w:type="dxa"/>
            <w:gridSpan w:val="2"/>
          </w:tcPr>
          <w:p w14:paraId="4F702DC7" w14:textId="77777777" w:rsidR="00733C12" w:rsidRPr="00733C12" w:rsidRDefault="00733C12" w:rsidP="00FB52D8">
            <w:pPr>
              <w:jc w:val="right"/>
            </w:pPr>
            <w:r w:rsidRPr="00733C12">
              <w:t>8.1</w:t>
            </w:r>
          </w:p>
        </w:tc>
        <w:tc>
          <w:tcPr>
            <w:tcW w:w="2862" w:type="dxa"/>
            <w:gridSpan w:val="2"/>
          </w:tcPr>
          <w:p w14:paraId="1D990908" w14:textId="77777777" w:rsidR="00733C12" w:rsidRPr="00733C12" w:rsidRDefault="00733C12" w:rsidP="00733C12">
            <w:r w:rsidRPr="00733C12">
              <w:t xml:space="preserve">GDV 1, 18 January 2016 </w:t>
            </w:r>
          </w:p>
          <w:p w14:paraId="12FC344D" w14:textId="77777777" w:rsidR="00733C12" w:rsidRPr="00733C12" w:rsidRDefault="00733C12" w:rsidP="00733C12">
            <w:r w:rsidRPr="00733C12">
              <w:t>GDV 4, 1 April 2017</w:t>
            </w:r>
          </w:p>
          <w:p w14:paraId="66386CA9" w14:textId="77777777" w:rsidR="00733C12" w:rsidRDefault="00733C12" w:rsidP="00733C12">
            <w:r w:rsidRPr="00733C12">
              <w:t>GDV 6, date the Department executed GDV6</w:t>
            </w:r>
          </w:p>
          <w:p w14:paraId="706F30E2" w14:textId="1A0A0841" w:rsidR="0061726B" w:rsidRPr="00733C12" w:rsidRDefault="0061726B" w:rsidP="00733C12">
            <w:r>
              <w:t>GDV 7, 1 July 2018</w:t>
            </w:r>
          </w:p>
        </w:tc>
      </w:tr>
      <w:tr w:rsidR="00733C12" w:rsidRPr="00733C12" w14:paraId="049E6C3E" w14:textId="77777777" w:rsidTr="00FB52D8">
        <w:trPr>
          <w:gridAfter w:val="1"/>
          <w:wAfter w:w="572" w:type="dxa"/>
          <w:trHeight w:val="145"/>
          <w:jc w:val="center"/>
        </w:trPr>
        <w:tc>
          <w:tcPr>
            <w:tcW w:w="2542" w:type="dxa"/>
            <w:gridSpan w:val="2"/>
          </w:tcPr>
          <w:p w14:paraId="193DECA5" w14:textId="77777777" w:rsidR="00733C12" w:rsidRPr="00733C12" w:rsidRDefault="00733C12" w:rsidP="00FB52D8">
            <w:pPr>
              <w:jc w:val="right"/>
            </w:pPr>
            <w:r w:rsidRPr="00733C12">
              <w:t>8.2</w:t>
            </w:r>
          </w:p>
        </w:tc>
        <w:tc>
          <w:tcPr>
            <w:tcW w:w="2862" w:type="dxa"/>
            <w:gridSpan w:val="2"/>
          </w:tcPr>
          <w:p w14:paraId="77AC44B0" w14:textId="77777777" w:rsidR="00733C12" w:rsidRPr="00733C12" w:rsidRDefault="00733C12" w:rsidP="00733C12">
            <w:r w:rsidRPr="00733C12">
              <w:t>GDV 1, 18 January 2016</w:t>
            </w:r>
          </w:p>
          <w:p w14:paraId="26D41078" w14:textId="77777777" w:rsidR="00733C12" w:rsidRPr="00733C12" w:rsidRDefault="00733C12" w:rsidP="00733C12">
            <w:r w:rsidRPr="00733C12">
              <w:t>GDV 4, 1 April 2017</w:t>
            </w:r>
          </w:p>
          <w:p w14:paraId="2914FDAB" w14:textId="77777777" w:rsidR="00733C12" w:rsidRDefault="00733C12" w:rsidP="00733C12">
            <w:r w:rsidRPr="00733C12">
              <w:t>GDV 6, date the Department executed GDV6</w:t>
            </w:r>
          </w:p>
          <w:p w14:paraId="3088A13D" w14:textId="50CCA35A" w:rsidR="0061726B" w:rsidRPr="00733C12" w:rsidRDefault="0061726B" w:rsidP="00733C12">
            <w:r>
              <w:t>GDV 7, 1 July 2018</w:t>
            </w:r>
          </w:p>
        </w:tc>
      </w:tr>
      <w:tr w:rsidR="00733C12" w:rsidRPr="00733C12" w14:paraId="14A3EAA8" w14:textId="77777777" w:rsidTr="00FB52D8">
        <w:trPr>
          <w:gridAfter w:val="1"/>
          <w:wAfter w:w="572" w:type="dxa"/>
          <w:trHeight w:val="145"/>
          <w:jc w:val="center"/>
        </w:trPr>
        <w:tc>
          <w:tcPr>
            <w:tcW w:w="2542" w:type="dxa"/>
            <w:gridSpan w:val="2"/>
          </w:tcPr>
          <w:p w14:paraId="4CAB3A26" w14:textId="77777777" w:rsidR="00733C12" w:rsidRPr="00733C12" w:rsidRDefault="00733C12" w:rsidP="00FB52D8">
            <w:pPr>
              <w:jc w:val="right"/>
            </w:pPr>
            <w:r w:rsidRPr="00733C12">
              <w:t>8.3 subheading ‘Participants’</w:t>
            </w:r>
          </w:p>
        </w:tc>
        <w:tc>
          <w:tcPr>
            <w:tcW w:w="2862" w:type="dxa"/>
            <w:gridSpan w:val="2"/>
          </w:tcPr>
          <w:p w14:paraId="5FE2A369" w14:textId="77777777" w:rsidR="00733C12" w:rsidRPr="00733C12" w:rsidRDefault="00733C12" w:rsidP="00733C12">
            <w:r w:rsidRPr="00733C12">
              <w:t>GDV 1, 18 January 2016</w:t>
            </w:r>
          </w:p>
        </w:tc>
      </w:tr>
      <w:tr w:rsidR="00733C12" w:rsidRPr="00733C12" w14:paraId="7F47B324" w14:textId="77777777" w:rsidTr="00FB52D8">
        <w:trPr>
          <w:gridAfter w:val="1"/>
          <w:wAfter w:w="572" w:type="dxa"/>
          <w:trHeight w:val="145"/>
          <w:jc w:val="center"/>
        </w:trPr>
        <w:tc>
          <w:tcPr>
            <w:tcW w:w="2542" w:type="dxa"/>
            <w:gridSpan w:val="2"/>
          </w:tcPr>
          <w:p w14:paraId="6F6DFE01" w14:textId="77777777" w:rsidR="00733C12" w:rsidRPr="00733C12" w:rsidRDefault="00733C12" w:rsidP="00FB52D8">
            <w:pPr>
              <w:jc w:val="right"/>
            </w:pPr>
            <w:r w:rsidRPr="00733C12">
              <w:lastRenderedPageBreak/>
              <w:t>8.3</w:t>
            </w:r>
          </w:p>
        </w:tc>
        <w:tc>
          <w:tcPr>
            <w:tcW w:w="2862" w:type="dxa"/>
            <w:gridSpan w:val="2"/>
          </w:tcPr>
          <w:p w14:paraId="69B6576F" w14:textId="77777777" w:rsidR="00733C12" w:rsidRPr="00733C12" w:rsidRDefault="00733C12" w:rsidP="00733C12">
            <w:r w:rsidRPr="00733C12">
              <w:t>GDV 1, 18 January 2016</w:t>
            </w:r>
          </w:p>
          <w:p w14:paraId="13452CE5" w14:textId="77777777" w:rsidR="00733C12" w:rsidRPr="00733C12" w:rsidRDefault="00733C12" w:rsidP="00733C12">
            <w:r w:rsidRPr="00733C12">
              <w:t>GDV 3, 5 December 2016</w:t>
            </w:r>
          </w:p>
          <w:p w14:paraId="5FD8126C" w14:textId="77777777" w:rsidR="00733C12" w:rsidRPr="00733C12" w:rsidRDefault="00733C12" w:rsidP="00733C12">
            <w:r w:rsidRPr="00733C12">
              <w:t>GDV 6, date the Department executed GDV6</w:t>
            </w:r>
          </w:p>
        </w:tc>
      </w:tr>
      <w:tr w:rsidR="00733C12" w:rsidRPr="00733C12" w14:paraId="5DBEC992" w14:textId="77777777" w:rsidTr="00FB52D8">
        <w:trPr>
          <w:gridAfter w:val="1"/>
          <w:wAfter w:w="572" w:type="dxa"/>
          <w:trHeight w:val="145"/>
          <w:jc w:val="center"/>
        </w:trPr>
        <w:tc>
          <w:tcPr>
            <w:tcW w:w="2542" w:type="dxa"/>
            <w:gridSpan w:val="2"/>
          </w:tcPr>
          <w:p w14:paraId="7CB05A38" w14:textId="77777777" w:rsidR="00733C12" w:rsidRPr="00733C12" w:rsidRDefault="00733C12" w:rsidP="00FB52D8">
            <w:pPr>
              <w:jc w:val="right"/>
            </w:pPr>
            <w:r w:rsidRPr="00733C12">
              <w:t>8.4</w:t>
            </w:r>
          </w:p>
        </w:tc>
        <w:tc>
          <w:tcPr>
            <w:tcW w:w="2862" w:type="dxa"/>
            <w:gridSpan w:val="2"/>
          </w:tcPr>
          <w:p w14:paraId="14821726" w14:textId="77777777" w:rsidR="00733C12" w:rsidRPr="00733C12" w:rsidRDefault="00733C12" w:rsidP="00733C12">
            <w:r w:rsidRPr="00733C12">
              <w:t>GDV 1, 18 January 2016</w:t>
            </w:r>
          </w:p>
        </w:tc>
      </w:tr>
      <w:tr w:rsidR="00733C12" w:rsidRPr="00733C12" w14:paraId="256E163A" w14:textId="77777777" w:rsidTr="00FB52D8">
        <w:trPr>
          <w:gridAfter w:val="1"/>
          <w:wAfter w:w="572" w:type="dxa"/>
          <w:trHeight w:val="145"/>
          <w:jc w:val="center"/>
        </w:trPr>
        <w:tc>
          <w:tcPr>
            <w:tcW w:w="2542" w:type="dxa"/>
            <w:gridSpan w:val="2"/>
          </w:tcPr>
          <w:p w14:paraId="7B47CBCA" w14:textId="77777777" w:rsidR="00733C12" w:rsidRPr="00733C12" w:rsidRDefault="00733C12" w:rsidP="00FB52D8">
            <w:pPr>
              <w:jc w:val="right"/>
            </w:pPr>
            <w:r w:rsidRPr="00733C12">
              <w:t>Heading ‘Section A2.3 – Some basic rules about financial matters’</w:t>
            </w:r>
          </w:p>
        </w:tc>
        <w:tc>
          <w:tcPr>
            <w:tcW w:w="2862" w:type="dxa"/>
            <w:gridSpan w:val="2"/>
          </w:tcPr>
          <w:p w14:paraId="0C61F7DA" w14:textId="77777777" w:rsidR="00733C12" w:rsidRPr="00733C12" w:rsidRDefault="00733C12" w:rsidP="00733C12">
            <w:r w:rsidRPr="00733C12">
              <w:t>GDV 1, 18 January 2016</w:t>
            </w:r>
          </w:p>
        </w:tc>
      </w:tr>
      <w:tr w:rsidR="00733C12" w:rsidRPr="00733C12" w14:paraId="366FB2A2" w14:textId="77777777" w:rsidTr="00FB52D8">
        <w:trPr>
          <w:gridAfter w:val="1"/>
          <w:wAfter w:w="572" w:type="dxa"/>
          <w:trHeight w:val="145"/>
          <w:jc w:val="center"/>
        </w:trPr>
        <w:tc>
          <w:tcPr>
            <w:tcW w:w="2542" w:type="dxa"/>
            <w:gridSpan w:val="2"/>
          </w:tcPr>
          <w:p w14:paraId="0B57731C" w14:textId="77777777" w:rsidR="00733C12" w:rsidRPr="00733C12" w:rsidRDefault="00733C12" w:rsidP="00FB52D8">
            <w:pPr>
              <w:jc w:val="right"/>
            </w:pPr>
            <w:r w:rsidRPr="00733C12">
              <w:t>15.3</w:t>
            </w:r>
          </w:p>
        </w:tc>
        <w:tc>
          <w:tcPr>
            <w:tcW w:w="2862" w:type="dxa"/>
            <w:gridSpan w:val="2"/>
          </w:tcPr>
          <w:p w14:paraId="34E7A9F4" w14:textId="77777777" w:rsidR="00733C12" w:rsidRPr="00733C12" w:rsidRDefault="00733C12" w:rsidP="00733C12">
            <w:r w:rsidRPr="00733C12">
              <w:t>GDV 4, 1 April 2017</w:t>
            </w:r>
          </w:p>
        </w:tc>
      </w:tr>
      <w:tr w:rsidR="00733C12" w:rsidRPr="00733C12" w14:paraId="4B134A21" w14:textId="77777777" w:rsidTr="00FB52D8">
        <w:trPr>
          <w:gridAfter w:val="1"/>
          <w:wAfter w:w="572" w:type="dxa"/>
          <w:trHeight w:val="145"/>
          <w:jc w:val="center"/>
        </w:trPr>
        <w:tc>
          <w:tcPr>
            <w:tcW w:w="2542" w:type="dxa"/>
            <w:gridSpan w:val="2"/>
          </w:tcPr>
          <w:p w14:paraId="7624C525" w14:textId="77777777" w:rsidR="00733C12" w:rsidRPr="00733C12" w:rsidRDefault="00733C12" w:rsidP="00FB52D8">
            <w:pPr>
              <w:jc w:val="right"/>
            </w:pPr>
            <w:r w:rsidRPr="00733C12">
              <w:t>15.4</w:t>
            </w:r>
          </w:p>
        </w:tc>
        <w:tc>
          <w:tcPr>
            <w:tcW w:w="2862" w:type="dxa"/>
            <w:gridSpan w:val="2"/>
          </w:tcPr>
          <w:p w14:paraId="7BAC038A" w14:textId="77777777" w:rsidR="00733C12" w:rsidRPr="00733C12" w:rsidRDefault="00733C12" w:rsidP="00733C12">
            <w:r w:rsidRPr="00733C12">
              <w:t>GDV 1, 18 January 2016</w:t>
            </w:r>
          </w:p>
          <w:p w14:paraId="1110C2F1" w14:textId="77777777" w:rsidR="00733C12" w:rsidRPr="00733C12" w:rsidRDefault="00733C12" w:rsidP="00733C12">
            <w:r w:rsidRPr="00733C12">
              <w:t>GDV 3, 5 December 2016</w:t>
            </w:r>
          </w:p>
        </w:tc>
      </w:tr>
      <w:tr w:rsidR="00733C12" w:rsidRPr="00733C12" w14:paraId="635C684D" w14:textId="77777777" w:rsidTr="00FB52D8">
        <w:trPr>
          <w:gridAfter w:val="1"/>
          <w:wAfter w:w="572" w:type="dxa"/>
          <w:trHeight w:val="145"/>
          <w:jc w:val="center"/>
        </w:trPr>
        <w:tc>
          <w:tcPr>
            <w:tcW w:w="2542" w:type="dxa"/>
            <w:gridSpan w:val="2"/>
          </w:tcPr>
          <w:p w14:paraId="3E0F9EC4" w14:textId="77777777" w:rsidR="00733C12" w:rsidRPr="00733C12" w:rsidRDefault="00733C12" w:rsidP="00FB52D8">
            <w:pPr>
              <w:jc w:val="right"/>
            </w:pPr>
            <w:r w:rsidRPr="00733C12">
              <w:t>15.5(b),(e)</w:t>
            </w:r>
          </w:p>
        </w:tc>
        <w:tc>
          <w:tcPr>
            <w:tcW w:w="2862" w:type="dxa"/>
            <w:gridSpan w:val="2"/>
          </w:tcPr>
          <w:p w14:paraId="784AA9AE" w14:textId="77777777" w:rsidR="00733C12" w:rsidRPr="00733C12" w:rsidRDefault="00733C12" w:rsidP="00733C12">
            <w:r w:rsidRPr="00733C12">
              <w:t>GDV 2, 1 July 2016</w:t>
            </w:r>
          </w:p>
        </w:tc>
      </w:tr>
      <w:tr w:rsidR="00733C12" w:rsidRPr="00733C12" w14:paraId="77550A39" w14:textId="77777777" w:rsidTr="00FB52D8">
        <w:trPr>
          <w:gridAfter w:val="1"/>
          <w:wAfter w:w="572" w:type="dxa"/>
          <w:trHeight w:val="145"/>
          <w:jc w:val="center"/>
        </w:trPr>
        <w:tc>
          <w:tcPr>
            <w:tcW w:w="2542" w:type="dxa"/>
            <w:gridSpan w:val="2"/>
          </w:tcPr>
          <w:p w14:paraId="6B1A47FB" w14:textId="77777777" w:rsidR="00733C12" w:rsidRPr="00733C12" w:rsidRDefault="00733C12" w:rsidP="00FB52D8">
            <w:pPr>
              <w:jc w:val="right"/>
            </w:pPr>
            <w:r w:rsidRPr="00733C12">
              <w:t>15.7</w:t>
            </w:r>
          </w:p>
        </w:tc>
        <w:tc>
          <w:tcPr>
            <w:tcW w:w="2862" w:type="dxa"/>
            <w:gridSpan w:val="2"/>
          </w:tcPr>
          <w:p w14:paraId="6A486B9B" w14:textId="77777777" w:rsidR="00733C12" w:rsidRPr="00733C12" w:rsidRDefault="00733C12" w:rsidP="00733C12">
            <w:r w:rsidRPr="00733C12">
              <w:t>GDV 1, 18 January 2016</w:t>
            </w:r>
          </w:p>
        </w:tc>
      </w:tr>
      <w:tr w:rsidR="00733C12" w:rsidRPr="00733C12" w14:paraId="30F3E989" w14:textId="77777777" w:rsidTr="00FB52D8">
        <w:trPr>
          <w:gridAfter w:val="1"/>
          <w:wAfter w:w="572" w:type="dxa"/>
          <w:trHeight w:val="145"/>
          <w:jc w:val="center"/>
        </w:trPr>
        <w:tc>
          <w:tcPr>
            <w:tcW w:w="2542" w:type="dxa"/>
            <w:gridSpan w:val="2"/>
          </w:tcPr>
          <w:p w14:paraId="147622A6" w14:textId="77777777" w:rsidR="00733C12" w:rsidRPr="00733C12" w:rsidRDefault="00733C12" w:rsidP="00FB52D8">
            <w:pPr>
              <w:jc w:val="right"/>
            </w:pPr>
            <w:r w:rsidRPr="00733C12">
              <w:t>17.3</w:t>
            </w:r>
          </w:p>
        </w:tc>
        <w:tc>
          <w:tcPr>
            <w:tcW w:w="2862" w:type="dxa"/>
            <w:gridSpan w:val="2"/>
          </w:tcPr>
          <w:p w14:paraId="131BEA30" w14:textId="77777777" w:rsidR="00733C12" w:rsidRPr="00733C12" w:rsidRDefault="00733C12" w:rsidP="00733C12">
            <w:r w:rsidRPr="00733C12">
              <w:t>GDV 1, 18 January 2016</w:t>
            </w:r>
          </w:p>
        </w:tc>
      </w:tr>
      <w:tr w:rsidR="00733C12" w:rsidRPr="00733C12" w14:paraId="15A48545" w14:textId="77777777" w:rsidTr="00FB52D8">
        <w:trPr>
          <w:gridAfter w:val="1"/>
          <w:wAfter w:w="572" w:type="dxa"/>
          <w:trHeight w:val="145"/>
          <w:jc w:val="center"/>
        </w:trPr>
        <w:tc>
          <w:tcPr>
            <w:tcW w:w="2542" w:type="dxa"/>
            <w:gridSpan w:val="2"/>
          </w:tcPr>
          <w:p w14:paraId="18530C28" w14:textId="77777777" w:rsidR="00733C12" w:rsidRPr="00733C12" w:rsidRDefault="00733C12" w:rsidP="00FB52D8">
            <w:pPr>
              <w:jc w:val="right"/>
            </w:pPr>
            <w:r w:rsidRPr="00733C12">
              <w:t>17.4</w:t>
            </w:r>
          </w:p>
        </w:tc>
        <w:tc>
          <w:tcPr>
            <w:tcW w:w="2862" w:type="dxa"/>
            <w:gridSpan w:val="2"/>
          </w:tcPr>
          <w:p w14:paraId="450616C6" w14:textId="77777777" w:rsidR="00733C12" w:rsidRPr="00733C12" w:rsidRDefault="00733C12" w:rsidP="00733C12">
            <w:r w:rsidRPr="00733C12">
              <w:t>GDV 1, 18 January 2016</w:t>
            </w:r>
          </w:p>
        </w:tc>
      </w:tr>
      <w:tr w:rsidR="00733C12" w:rsidRPr="00733C12" w14:paraId="62AAFA80" w14:textId="77777777" w:rsidTr="00FB52D8">
        <w:trPr>
          <w:gridAfter w:val="1"/>
          <w:wAfter w:w="572" w:type="dxa"/>
          <w:trHeight w:val="145"/>
          <w:jc w:val="center"/>
        </w:trPr>
        <w:tc>
          <w:tcPr>
            <w:tcW w:w="2542" w:type="dxa"/>
            <w:gridSpan w:val="2"/>
          </w:tcPr>
          <w:p w14:paraId="63996BA6" w14:textId="77777777" w:rsidR="00733C12" w:rsidRPr="00733C12" w:rsidRDefault="00733C12" w:rsidP="00FB52D8">
            <w:pPr>
              <w:jc w:val="right"/>
            </w:pPr>
            <w:r w:rsidRPr="00733C12">
              <w:t>19.1 subheading ‘Overpayment’</w:t>
            </w:r>
          </w:p>
        </w:tc>
        <w:tc>
          <w:tcPr>
            <w:tcW w:w="2862" w:type="dxa"/>
            <w:gridSpan w:val="2"/>
          </w:tcPr>
          <w:p w14:paraId="0FC3B95E" w14:textId="77777777" w:rsidR="00733C12" w:rsidRPr="00733C12" w:rsidRDefault="00733C12" w:rsidP="00733C12">
            <w:r w:rsidRPr="00733C12">
              <w:t>GDV 2, 1 July 2016</w:t>
            </w:r>
          </w:p>
        </w:tc>
      </w:tr>
      <w:tr w:rsidR="00733C12" w:rsidRPr="00733C12" w14:paraId="6B71AF25" w14:textId="77777777" w:rsidTr="00FB52D8">
        <w:trPr>
          <w:gridAfter w:val="1"/>
          <w:wAfter w:w="572" w:type="dxa"/>
          <w:trHeight w:val="145"/>
          <w:jc w:val="center"/>
        </w:trPr>
        <w:tc>
          <w:tcPr>
            <w:tcW w:w="2542" w:type="dxa"/>
            <w:gridSpan w:val="2"/>
          </w:tcPr>
          <w:p w14:paraId="5458F8E9" w14:textId="77777777" w:rsidR="00733C12" w:rsidRPr="00733C12" w:rsidRDefault="00733C12" w:rsidP="00FB52D8">
            <w:pPr>
              <w:jc w:val="right"/>
            </w:pPr>
            <w:r w:rsidRPr="00733C12">
              <w:t>19.1</w:t>
            </w:r>
          </w:p>
        </w:tc>
        <w:tc>
          <w:tcPr>
            <w:tcW w:w="2862" w:type="dxa"/>
            <w:gridSpan w:val="2"/>
          </w:tcPr>
          <w:p w14:paraId="7451D882" w14:textId="77777777" w:rsidR="00733C12" w:rsidRPr="00733C12" w:rsidRDefault="00733C12" w:rsidP="00733C12">
            <w:r w:rsidRPr="00733C12">
              <w:t xml:space="preserve">GDV 1, 18 January 2016 </w:t>
            </w:r>
          </w:p>
          <w:p w14:paraId="02EBF994" w14:textId="77777777" w:rsidR="00733C12" w:rsidRPr="00733C12" w:rsidRDefault="00733C12" w:rsidP="00733C12">
            <w:r w:rsidRPr="00733C12">
              <w:t xml:space="preserve">GDV 2, 1 July 2016 </w:t>
            </w:r>
          </w:p>
          <w:p w14:paraId="31D24A1B" w14:textId="77777777" w:rsidR="00733C12" w:rsidRPr="00733C12" w:rsidRDefault="00733C12" w:rsidP="00733C12">
            <w:r w:rsidRPr="00733C12">
              <w:t>GDV 4, 1 April 2017</w:t>
            </w:r>
          </w:p>
        </w:tc>
      </w:tr>
      <w:tr w:rsidR="00733C12" w:rsidRPr="00733C12" w14:paraId="50E9FF97" w14:textId="77777777" w:rsidTr="00FB52D8">
        <w:trPr>
          <w:gridAfter w:val="1"/>
          <w:wAfter w:w="572" w:type="dxa"/>
          <w:trHeight w:val="145"/>
          <w:jc w:val="center"/>
        </w:trPr>
        <w:tc>
          <w:tcPr>
            <w:tcW w:w="2542" w:type="dxa"/>
            <w:gridSpan w:val="2"/>
          </w:tcPr>
          <w:p w14:paraId="03591E46" w14:textId="77777777" w:rsidR="00733C12" w:rsidRPr="00733C12" w:rsidRDefault="00733C12" w:rsidP="00FB52D8">
            <w:pPr>
              <w:jc w:val="right"/>
            </w:pPr>
            <w:r w:rsidRPr="00733C12">
              <w:t xml:space="preserve">19.2 </w:t>
            </w:r>
          </w:p>
        </w:tc>
        <w:tc>
          <w:tcPr>
            <w:tcW w:w="2862" w:type="dxa"/>
            <w:gridSpan w:val="2"/>
          </w:tcPr>
          <w:p w14:paraId="0CEB126A" w14:textId="77777777" w:rsidR="00733C12" w:rsidRPr="00733C12" w:rsidRDefault="00733C12" w:rsidP="00733C12">
            <w:r w:rsidRPr="00733C12">
              <w:t xml:space="preserve">GDV 1, 18 January 2016 </w:t>
            </w:r>
          </w:p>
          <w:p w14:paraId="26D8A9F0" w14:textId="77777777" w:rsidR="00733C12" w:rsidRDefault="00733C12" w:rsidP="00733C12">
            <w:r w:rsidRPr="00733C12">
              <w:t>GDV 2, 1 July 2016</w:t>
            </w:r>
          </w:p>
          <w:p w14:paraId="312E1BB7" w14:textId="13982EDB" w:rsidR="00064FC7" w:rsidRPr="00733C12" w:rsidRDefault="00064FC7" w:rsidP="00733C12">
            <w:r>
              <w:t>GDV 7, 1 July 2018</w:t>
            </w:r>
          </w:p>
        </w:tc>
      </w:tr>
      <w:tr w:rsidR="00733C12" w:rsidRPr="00733C12" w14:paraId="798ADB65" w14:textId="77777777" w:rsidTr="00FB52D8">
        <w:trPr>
          <w:gridAfter w:val="1"/>
          <w:wAfter w:w="572" w:type="dxa"/>
          <w:trHeight w:val="145"/>
          <w:jc w:val="center"/>
        </w:trPr>
        <w:tc>
          <w:tcPr>
            <w:tcW w:w="2542" w:type="dxa"/>
            <w:gridSpan w:val="2"/>
          </w:tcPr>
          <w:p w14:paraId="1E713CA3" w14:textId="429CFEB0" w:rsidR="00064FC7" w:rsidRDefault="00064FC7" w:rsidP="00FB52D8">
            <w:pPr>
              <w:jc w:val="right"/>
            </w:pPr>
            <w:r>
              <w:t>19.2A</w:t>
            </w:r>
          </w:p>
          <w:p w14:paraId="3BFF21F7" w14:textId="7B26E6CD" w:rsidR="00733C12" w:rsidRPr="00733C12" w:rsidRDefault="00733C12" w:rsidP="00FB52D8">
            <w:pPr>
              <w:jc w:val="right"/>
            </w:pPr>
            <w:r w:rsidRPr="00733C12">
              <w:t>19.3</w:t>
            </w:r>
          </w:p>
        </w:tc>
        <w:tc>
          <w:tcPr>
            <w:tcW w:w="2862" w:type="dxa"/>
            <w:gridSpan w:val="2"/>
          </w:tcPr>
          <w:p w14:paraId="33D1ADD7" w14:textId="66BE7286" w:rsidR="00064FC7" w:rsidRDefault="00064FC7" w:rsidP="00733C12">
            <w:r>
              <w:t>GDV 7, 1 July 2018</w:t>
            </w:r>
          </w:p>
          <w:p w14:paraId="45C6DFF7" w14:textId="5619B8C1" w:rsidR="00733C12" w:rsidRPr="00733C12" w:rsidRDefault="00733C12" w:rsidP="00733C12">
            <w:r w:rsidRPr="00733C12">
              <w:t>GDV 1, 18 January 2016</w:t>
            </w:r>
          </w:p>
        </w:tc>
      </w:tr>
      <w:tr w:rsidR="00733C12" w:rsidRPr="00733C12" w14:paraId="421CF055" w14:textId="77777777" w:rsidTr="00FB52D8">
        <w:trPr>
          <w:gridAfter w:val="1"/>
          <w:wAfter w:w="572" w:type="dxa"/>
          <w:trHeight w:val="145"/>
          <w:jc w:val="center"/>
        </w:trPr>
        <w:tc>
          <w:tcPr>
            <w:tcW w:w="2542" w:type="dxa"/>
            <w:gridSpan w:val="2"/>
          </w:tcPr>
          <w:p w14:paraId="5F0FBBA2" w14:textId="77777777" w:rsidR="00733C12" w:rsidRPr="00733C12" w:rsidRDefault="00733C12" w:rsidP="00FB52D8">
            <w:pPr>
              <w:jc w:val="right"/>
            </w:pPr>
            <w:r w:rsidRPr="00733C12">
              <w:t>19.4</w:t>
            </w:r>
          </w:p>
        </w:tc>
        <w:tc>
          <w:tcPr>
            <w:tcW w:w="2862" w:type="dxa"/>
            <w:gridSpan w:val="2"/>
          </w:tcPr>
          <w:p w14:paraId="799E1F1F" w14:textId="77777777" w:rsidR="00733C12" w:rsidRPr="00733C12" w:rsidRDefault="00733C12" w:rsidP="00733C12">
            <w:r w:rsidRPr="00733C12">
              <w:t>GDV 1, 18 January 2016</w:t>
            </w:r>
          </w:p>
        </w:tc>
      </w:tr>
      <w:tr w:rsidR="00733C12" w:rsidRPr="00733C12" w14:paraId="3EBCA35D" w14:textId="77777777" w:rsidTr="00FB52D8">
        <w:trPr>
          <w:gridAfter w:val="1"/>
          <w:wAfter w:w="572" w:type="dxa"/>
          <w:trHeight w:val="145"/>
          <w:jc w:val="center"/>
        </w:trPr>
        <w:tc>
          <w:tcPr>
            <w:tcW w:w="2542" w:type="dxa"/>
            <w:gridSpan w:val="2"/>
          </w:tcPr>
          <w:p w14:paraId="6B3CC152" w14:textId="77777777" w:rsidR="00733C12" w:rsidRPr="00733C12" w:rsidRDefault="00733C12" w:rsidP="00FB52D8">
            <w:pPr>
              <w:jc w:val="right"/>
            </w:pPr>
            <w:r w:rsidRPr="00733C12">
              <w:t>23.1</w:t>
            </w:r>
          </w:p>
        </w:tc>
        <w:tc>
          <w:tcPr>
            <w:tcW w:w="2862" w:type="dxa"/>
            <w:gridSpan w:val="2"/>
          </w:tcPr>
          <w:p w14:paraId="14D15BD4" w14:textId="77777777" w:rsidR="00733C12" w:rsidRPr="00733C12" w:rsidRDefault="00733C12" w:rsidP="00733C12">
            <w:r w:rsidRPr="00733C12">
              <w:t>GDV 1, 18 January 2016</w:t>
            </w:r>
          </w:p>
        </w:tc>
      </w:tr>
      <w:tr w:rsidR="00733C12" w:rsidRPr="00733C12" w14:paraId="3974DC7E" w14:textId="77777777" w:rsidTr="00FB52D8">
        <w:trPr>
          <w:gridAfter w:val="1"/>
          <w:wAfter w:w="572" w:type="dxa"/>
          <w:trHeight w:val="145"/>
          <w:jc w:val="center"/>
        </w:trPr>
        <w:tc>
          <w:tcPr>
            <w:tcW w:w="2542" w:type="dxa"/>
            <w:gridSpan w:val="2"/>
          </w:tcPr>
          <w:p w14:paraId="65D40E56" w14:textId="77777777" w:rsidR="00733C12" w:rsidRPr="00733C12" w:rsidRDefault="00733C12" w:rsidP="00FB52D8">
            <w:pPr>
              <w:jc w:val="right"/>
            </w:pPr>
            <w:r w:rsidRPr="00733C12">
              <w:t>Heading ‘Section A2.4 – Reports’</w:t>
            </w:r>
          </w:p>
        </w:tc>
        <w:tc>
          <w:tcPr>
            <w:tcW w:w="2862" w:type="dxa"/>
            <w:gridSpan w:val="2"/>
          </w:tcPr>
          <w:p w14:paraId="1336D422" w14:textId="77777777" w:rsidR="00733C12" w:rsidRPr="00733C12" w:rsidRDefault="00733C12" w:rsidP="00733C12">
            <w:r w:rsidRPr="00733C12">
              <w:t>GDV 1, 18 January 2016</w:t>
            </w:r>
          </w:p>
        </w:tc>
      </w:tr>
      <w:tr w:rsidR="00733C12" w:rsidRPr="00733C12" w14:paraId="20EFDD03" w14:textId="77777777" w:rsidTr="00FB52D8">
        <w:trPr>
          <w:gridAfter w:val="1"/>
          <w:wAfter w:w="572" w:type="dxa"/>
          <w:trHeight w:val="145"/>
          <w:jc w:val="center"/>
        </w:trPr>
        <w:tc>
          <w:tcPr>
            <w:tcW w:w="2542" w:type="dxa"/>
            <w:gridSpan w:val="2"/>
          </w:tcPr>
          <w:p w14:paraId="533B93D5" w14:textId="77777777" w:rsidR="00733C12" w:rsidRPr="00733C12" w:rsidRDefault="00733C12" w:rsidP="00FB52D8">
            <w:pPr>
              <w:jc w:val="right"/>
            </w:pPr>
            <w:r w:rsidRPr="00733C12">
              <w:t>24.1,(a)(i)</w:t>
            </w:r>
          </w:p>
        </w:tc>
        <w:tc>
          <w:tcPr>
            <w:tcW w:w="2862" w:type="dxa"/>
            <w:gridSpan w:val="2"/>
          </w:tcPr>
          <w:p w14:paraId="2FA325DA" w14:textId="77777777" w:rsidR="00733C12" w:rsidRPr="00733C12" w:rsidRDefault="00733C12" w:rsidP="00733C12">
            <w:r w:rsidRPr="00733C12">
              <w:t>GDV 1, 18 January 2016</w:t>
            </w:r>
          </w:p>
        </w:tc>
      </w:tr>
      <w:tr w:rsidR="00733C12" w:rsidRPr="00733C12" w14:paraId="5AEE6E0D" w14:textId="77777777" w:rsidTr="00FB52D8">
        <w:trPr>
          <w:gridAfter w:val="1"/>
          <w:wAfter w:w="572" w:type="dxa"/>
          <w:trHeight w:val="145"/>
          <w:jc w:val="center"/>
        </w:trPr>
        <w:tc>
          <w:tcPr>
            <w:tcW w:w="2542" w:type="dxa"/>
            <w:gridSpan w:val="2"/>
          </w:tcPr>
          <w:p w14:paraId="2CFE7423" w14:textId="77777777" w:rsidR="00733C12" w:rsidRPr="00733C12" w:rsidRDefault="00733C12" w:rsidP="00FB52D8">
            <w:pPr>
              <w:jc w:val="right"/>
            </w:pPr>
            <w:r w:rsidRPr="00733C12">
              <w:t>Heading ‘Section A2.5 – Assessment and management of Provider’s performance’</w:t>
            </w:r>
          </w:p>
        </w:tc>
        <w:tc>
          <w:tcPr>
            <w:tcW w:w="2862" w:type="dxa"/>
            <w:gridSpan w:val="2"/>
          </w:tcPr>
          <w:p w14:paraId="38BA3776" w14:textId="77777777" w:rsidR="00733C12" w:rsidRPr="00733C12" w:rsidRDefault="00733C12" w:rsidP="00733C12">
            <w:r w:rsidRPr="00733C12">
              <w:t>GDV 1, 18 January 2016</w:t>
            </w:r>
          </w:p>
        </w:tc>
      </w:tr>
      <w:tr w:rsidR="00733C12" w:rsidRPr="00733C12" w14:paraId="44C3AB89" w14:textId="77777777" w:rsidTr="00FB52D8">
        <w:trPr>
          <w:gridAfter w:val="1"/>
          <w:wAfter w:w="572" w:type="dxa"/>
          <w:trHeight w:val="145"/>
          <w:jc w:val="center"/>
        </w:trPr>
        <w:tc>
          <w:tcPr>
            <w:tcW w:w="2542" w:type="dxa"/>
            <w:gridSpan w:val="2"/>
          </w:tcPr>
          <w:p w14:paraId="0800CDCE" w14:textId="77777777" w:rsidR="00733C12" w:rsidRPr="00733C12" w:rsidRDefault="00733C12" w:rsidP="00FB52D8">
            <w:pPr>
              <w:jc w:val="right"/>
            </w:pPr>
            <w:r w:rsidRPr="00733C12">
              <w:t>26.1(a)(ii)</w:t>
            </w:r>
          </w:p>
        </w:tc>
        <w:tc>
          <w:tcPr>
            <w:tcW w:w="2862" w:type="dxa"/>
            <w:gridSpan w:val="2"/>
          </w:tcPr>
          <w:p w14:paraId="21E40C96" w14:textId="77777777" w:rsidR="00733C12" w:rsidRPr="00733C12" w:rsidRDefault="00733C12" w:rsidP="00733C12">
            <w:r w:rsidRPr="00733C12">
              <w:t>GDV 1, 18 January 2016</w:t>
            </w:r>
          </w:p>
        </w:tc>
      </w:tr>
      <w:tr w:rsidR="00733C12" w:rsidRPr="00733C12" w14:paraId="0EBD0849" w14:textId="77777777" w:rsidTr="00FB52D8">
        <w:trPr>
          <w:gridAfter w:val="1"/>
          <w:wAfter w:w="572" w:type="dxa"/>
          <w:trHeight w:val="145"/>
          <w:jc w:val="center"/>
        </w:trPr>
        <w:tc>
          <w:tcPr>
            <w:tcW w:w="2542" w:type="dxa"/>
            <w:gridSpan w:val="2"/>
          </w:tcPr>
          <w:p w14:paraId="219886D4" w14:textId="77777777" w:rsidR="00733C12" w:rsidRPr="00733C12" w:rsidRDefault="00733C12" w:rsidP="00FB52D8">
            <w:pPr>
              <w:jc w:val="right"/>
            </w:pPr>
            <w:r w:rsidRPr="00733C12">
              <w:lastRenderedPageBreak/>
              <w:t>27</w:t>
            </w:r>
          </w:p>
        </w:tc>
        <w:tc>
          <w:tcPr>
            <w:tcW w:w="2862" w:type="dxa"/>
            <w:gridSpan w:val="2"/>
          </w:tcPr>
          <w:p w14:paraId="7379479B" w14:textId="77777777" w:rsidR="00733C12" w:rsidRPr="00733C12" w:rsidRDefault="00733C12" w:rsidP="00733C12">
            <w:r w:rsidRPr="00733C12">
              <w:t>GDV 1, 18 January 2016</w:t>
            </w:r>
          </w:p>
        </w:tc>
      </w:tr>
      <w:tr w:rsidR="00733C12" w:rsidRPr="00733C12" w14:paraId="64FCA44C" w14:textId="77777777" w:rsidTr="00FB52D8">
        <w:trPr>
          <w:gridAfter w:val="1"/>
          <w:wAfter w:w="572" w:type="dxa"/>
          <w:trHeight w:val="145"/>
          <w:jc w:val="center"/>
        </w:trPr>
        <w:tc>
          <w:tcPr>
            <w:tcW w:w="2542" w:type="dxa"/>
            <w:gridSpan w:val="2"/>
          </w:tcPr>
          <w:p w14:paraId="04F39F7B" w14:textId="77777777" w:rsidR="00733C12" w:rsidRPr="00733C12" w:rsidRDefault="00733C12" w:rsidP="00FB52D8">
            <w:pPr>
              <w:jc w:val="right"/>
            </w:pPr>
            <w:r w:rsidRPr="00733C12">
              <w:t>28</w:t>
            </w:r>
          </w:p>
        </w:tc>
        <w:tc>
          <w:tcPr>
            <w:tcW w:w="2862" w:type="dxa"/>
            <w:gridSpan w:val="2"/>
          </w:tcPr>
          <w:p w14:paraId="1139E5B0" w14:textId="77777777" w:rsidR="00733C12" w:rsidRPr="00733C12" w:rsidRDefault="00733C12" w:rsidP="00733C12">
            <w:r w:rsidRPr="00733C12">
              <w:t>GDV 1, 18 January 2016</w:t>
            </w:r>
          </w:p>
          <w:p w14:paraId="752D46A8" w14:textId="77777777" w:rsidR="00733C12" w:rsidRPr="00733C12" w:rsidRDefault="00733C12" w:rsidP="00733C12">
            <w:r w:rsidRPr="00733C12">
              <w:t>GDV 2, 1 July 2016</w:t>
            </w:r>
          </w:p>
        </w:tc>
      </w:tr>
      <w:tr w:rsidR="00733C12" w:rsidRPr="00733C12" w14:paraId="79E90C4E" w14:textId="77777777" w:rsidTr="00FB52D8">
        <w:trPr>
          <w:gridAfter w:val="1"/>
          <w:wAfter w:w="572" w:type="dxa"/>
          <w:trHeight w:val="145"/>
          <w:jc w:val="center"/>
        </w:trPr>
        <w:tc>
          <w:tcPr>
            <w:tcW w:w="2542" w:type="dxa"/>
            <w:gridSpan w:val="2"/>
          </w:tcPr>
          <w:p w14:paraId="568C2AB2" w14:textId="6F3A86E7" w:rsidR="00661302" w:rsidRDefault="00661302" w:rsidP="00FB52D8">
            <w:pPr>
              <w:jc w:val="right"/>
            </w:pPr>
            <w:r>
              <w:t>28.1</w:t>
            </w:r>
          </w:p>
          <w:p w14:paraId="4B37EED2" w14:textId="0C91F5B7" w:rsidR="00733C12" w:rsidRPr="00733C12" w:rsidRDefault="00733C12" w:rsidP="00FB52D8">
            <w:pPr>
              <w:jc w:val="right"/>
            </w:pPr>
            <w:r w:rsidRPr="00733C12">
              <w:t>28.2</w:t>
            </w:r>
          </w:p>
        </w:tc>
        <w:tc>
          <w:tcPr>
            <w:tcW w:w="2862" w:type="dxa"/>
            <w:gridSpan w:val="2"/>
          </w:tcPr>
          <w:p w14:paraId="20D03FED" w14:textId="5BF87B67" w:rsidR="00661302" w:rsidRDefault="00661302" w:rsidP="00733C12">
            <w:r>
              <w:t>GDV 7, 1 July 2018</w:t>
            </w:r>
          </w:p>
          <w:p w14:paraId="3BD1C7C1" w14:textId="79ADEFAA" w:rsidR="00733C12" w:rsidRPr="00733C12" w:rsidRDefault="00733C12" w:rsidP="00733C12">
            <w:r w:rsidRPr="00733C12">
              <w:t>GDV 6, 1 January 2018</w:t>
            </w:r>
          </w:p>
        </w:tc>
      </w:tr>
      <w:tr w:rsidR="00733C12" w:rsidRPr="00733C12" w14:paraId="6999C3DE" w14:textId="77777777" w:rsidTr="00FB52D8">
        <w:trPr>
          <w:gridAfter w:val="1"/>
          <w:wAfter w:w="572" w:type="dxa"/>
          <w:trHeight w:val="145"/>
          <w:jc w:val="center"/>
        </w:trPr>
        <w:tc>
          <w:tcPr>
            <w:tcW w:w="2542" w:type="dxa"/>
            <w:gridSpan w:val="2"/>
          </w:tcPr>
          <w:p w14:paraId="7C89FA54" w14:textId="77777777" w:rsidR="00733C12" w:rsidRPr="00733C12" w:rsidRDefault="00733C12" w:rsidP="00FB52D8">
            <w:pPr>
              <w:jc w:val="right"/>
            </w:pPr>
            <w:r w:rsidRPr="00733C12">
              <w:t>29.3</w:t>
            </w:r>
          </w:p>
        </w:tc>
        <w:tc>
          <w:tcPr>
            <w:tcW w:w="2862" w:type="dxa"/>
            <w:gridSpan w:val="2"/>
          </w:tcPr>
          <w:p w14:paraId="54555B3B" w14:textId="77777777" w:rsidR="00733C12" w:rsidRPr="00733C12" w:rsidRDefault="00733C12" w:rsidP="00733C12">
            <w:r w:rsidRPr="00733C12">
              <w:t>GDV 1, 18 January 2016</w:t>
            </w:r>
          </w:p>
        </w:tc>
      </w:tr>
      <w:tr w:rsidR="00733C12" w:rsidRPr="00733C12" w14:paraId="6465B6B3" w14:textId="77777777" w:rsidTr="00FB52D8">
        <w:trPr>
          <w:gridAfter w:val="1"/>
          <w:wAfter w:w="572" w:type="dxa"/>
          <w:trHeight w:val="145"/>
          <w:jc w:val="center"/>
        </w:trPr>
        <w:tc>
          <w:tcPr>
            <w:tcW w:w="2542" w:type="dxa"/>
            <w:gridSpan w:val="2"/>
          </w:tcPr>
          <w:p w14:paraId="4AFC08E5" w14:textId="77777777" w:rsidR="00733C12" w:rsidRPr="00733C12" w:rsidRDefault="00733C12" w:rsidP="00FB52D8">
            <w:pPr>
              <w:jc w:val="right"/>
            </w:pPr>
            <w:r w:rsidRPr="00733C12">
              <w:t>Heading ‘Section A2.6 – Customer feedback’</w:t>
            </w:r>
          </w:p>
        </w:tc>
        <w:tc>
          <w:tcPr>
            <w:tcW w:w="2862" w:type="dxa"/>
            <w:gridSpan w:val="2"/>
          </w:tcPr>
          <w:p w14:paraId="41EE0C96" w14:textId="77777777" w:rsidR="00733C12" w:rsidRPr="00733C12" w:rsidRDefault="00733C12" w:rsidP="00733C12">
            <w:r w:rsidRPr="00733C12">
              <w:t>GDV 1, 18 January 2016</w:t>
            </w:r>
          </w:p>
        </w:tc>
      </w:tr>
      <w:tr w:rsidR="00733C12" w:rsidRPr="00733C12" w14:paraId="2851B67F" w14:textId="77777777" w:rsidTr="00FB52D8">
        <w:trPr>
          <w:gridAfter w:val="1"/>
          <w:wAfter w:w="572" w:type="dxa"/>
          <w:trHeight w:val="145"/>
          <w:jc w:val="center"/>
        </w:trPr>
        <w:tc>
          <w:tcPr>
            <w:tcW w:w="2542" w:type="dxa"/>
            <w:gridSpan w:val="2"/>
          </w:tcPr>
          <w:p w14:paraId="2D1ED38F" w14:textId="77777777" w:rsidR="00733C12" w:rsidRPr="00733C12" w:rsidRDefault="00733C12" w:rsidP="00FB52D8">
            <w:pPr>
              <w:jc w:val="right"/>
            </w:pPr>
            <w:r w:rsidRPr="00733C12">
              <w:t>Heading ‘Section A3.1 – Information Technology’</w:t>
            </w:r>
          </w:p>
        </w:tc>
        <w:tc>
          <w:tcPr>
            <w:tcW w:w="2862" w:type="dxa"/>
            <w:gridSpan w:val="2"/>
          </w:tcPr>
          <w:p w14:paraId="12A6E952" w14:textId="77777777" w:rsidR="00733C12" w:rsidRPr="00733C12" w:rsidRDefault="00733C12" w:rsidP="00733C12">
            <w:r w:rsidRPr="00733C12">
              <w:t>GDV 1, 18 January 2016</w:t>
            </w:r>
          </w:p>
        </w:tc>
      </w:tr>
      <w:tr w:rsidR="00733C12" w:rsidRPr="00733C12" w14:paraId="4F131DAD" w14:textId="77777777" w:rsidTr="00FB52D8">
        <w:trPr>
          <w:gridAfter w:val="1"/>
          <w:wAfter w:w="572" w:type="dxa"/>
          <w:trHeight w:val="145"/>
          <w:jc w:val="center"/>
        </w:trPr>
        <w:tc>
          <w:tcPr>
            <w:tcW w:w="2542" w:type="dxa"/>
            <w:gridSpan w:val="2"/>
          </w:tcPr>
          <w:p w14:paraId="61D2F975" w14:textId="77777777" w:rsidR="00733C12" w:rsidRPr="00733C12" w:rsidRDefault="00733C12" w:rsidP="00FB52D8">
            <w:pPr>
              <w:jc w:val="right"/>
            </w:pPr>
            <w:r w:rsidRPr="00733C12">
              <w:t>31.1</w:t>
            </w:r>
          </w:p>
        </w:tc>
        <w:tc>
          <w:tcPr>
            <w:tcW w:w="2862" w:type="dxa"/>
            <w:gridSpan w:val="2"/>
          </w:tcPr>
          <w:p w14:paraId="75B8D6BE" w14:textId="77777777" w:rsidR="00733C12" w:rsidRPr="00733C12" w:rsidRDefault="00733C12" w:rsidP="00733C12">
            <w:r w:rsidRPr="00733C12">
              <w:t>GDV 4, 1 April 2017</w:t>
            </w:r>
          </w:p>
        </w:tc>
      </w:tr>
      <w:tr w:rsidR="00733C12" w:rsidRPr="00733C12" w14:paraId="19669E60" w14:textId="77777777" w:rsidTr="00FB52D8">
        <w:trPr>
          <w:gridAfter w:val="1"/>
          <w:wAfter w:w="572" w:type="dxa"/>
          <w:trHeight w:val="145"/>
          <w:jc w:val="center"/>
        </w:trPr>
        <w:tc>
          <w:tcPr>
            <w:tcW w:w="2542" w:type="dxa"/>
            <w:gridSpan w:val="2"/>
          </w:tcPr>
          <w:p w14:paraId="2B6649FE" w14:textId="77777777" w:rsidR="00733C12" w:rsidRPr="00733C12" w:rsidRDefault="00733C12" w:rsidP="00FB52D8">
            <w:pPr>
              <w:jc w:val="right"/>
            </w:pPr>
            <w:r w:rsidRPr="00733C12">
              <w:t>31.2</w:t>
            </w:r>
          </w:p>
        </w:tc>
        <w:tc>
          <w:tcPr>
            <w:tcW w:w="2862" w:type="dxa"/>
            <w:gridSpan w:val="2"/>
          </w:tcPr>
          <w:p w14:paraId="0E316E71" w14:textId="77777777" w:rsidR="00733C12" w:rsidRPr="00733C12" w:rsidRDefault="00733C12" w:rsidP="00733C12">
            <w:r w:rsidRPr="00733C12">
              <w:t>GDV 4, 1 April 2017</w:t>
            </w:r>
          </w:p>
        </w:tc>
      </w:tr>
      <w:tr w:rsidR="00733C12" w:rsidRPr="00733C12" w14:paraId="25D6C4B2" w14:textId="77777777" w:rsidTr="00FB52D8">
        <w:trPr>
          <w:gridAfter w:val="1"/>
          <w:wAfter w:w="572" w:type="dxa"/>
          <w:trHeight w:val="145"/>
          <w:jc w:val="center"/>
        </w:trPr>
        <w:tc>
          <w:tcPr>
            <w:tcW w:w="2542" w:type="dxa"/>
            <w:gridSpan w:val="2"/>
          </w:tcPr>
          <w:p w14:paraId="10D67AA1" w14:textId="77777777" w:rsidR="00733C12" w:rsidRPr="00733C12" w:rsidRDefault="00733C12" w:rsidP="00FB52D8">
            <w:pPr>
              <w:jc w:val="right"/>
            </w:pPr>
            <w:r w:rsidRPr="00733C12">
              <w:t>31.3</w:t>
            </w:r>
          </w:p>
        </w:tc>
        <w:tc>
          <w:tcPr>
            <w:tcW w:w="2862" w:type="dxa"/>
            <w:gridSpan w:val="2"/>
          </w:tcPr>
          <w:p w14:paraId="0F2B3D58" w14:textId="77777777" w:rsidR="00733C12" w:rsidRPr="00733C12" w:rsidRDefault="00733C12" w:rsidP="00733C12">
            <w:r w:rsidRPr="00733C12">
              <w:t>GDV 1, 18 January 2016</w:t>
            </w:r>
          </w:p>
          <w:p w14:paraId="08DD1E0E" w14:textId="77777777" w:rsidR="00733C12" w:rsidRPr="00733C12" w:rsidRDefault="00733C12" w:rsidP="00733C12">
            <w:r w:rsidRPr="00733C12">
              <w:t>GDV 4, 1 April 2017</w:t>
            </w:r>
          </w:p>
        </w:tc>
      </w:tr>
      <w:tr w:rsidR="00733C12" w:rsidRPr="00733C12" w14:paraId="59B3097B" w14:textId="77777777" w:rsidTr="00FB52D8">
        <w:trPr>
          <w:gridAfter w:val="1"/>
          <w:wAfter w:w="572" w:type="dxa"/>
          <w:trHeight w:val="145"/>
          <w:jc w:val="center"/>
        </w:trPr>
        <w:tc>
          <w:tcPr>
            <w:tcW w:w="2542" w:type="dxa"/>
            <w:gridSpan w:val="2"/>
          </w:tcPr>
          <w:p w14:paraId="3B44B0B0" w14:textId="77777777" w:rsidR="00733C12" w:rsidRPr="00733C12" w:rsidRDefault="00733C12" w:rsidP="00FB52D8">
            <w:pPr>
              <w:jc w:val="right"/>
            </w:pPr>
            <w:r w:rsidRPr="00733C12">
              <w:t>32.1</w:t>
            </w:r>
          </w:p>
        </w:tc>
        <w:tc>
          <w:tcPr>
            <w:tcW w:w="2862" w:type="dxa"/>
            <w:gridSpan w:val="2"/>
          </w:tcPr>
          <w:p w14:paraId="553B297A" w14:textId="77777777" w:rsidR="00733C12" w:rsidRPr="00733C12" w:rsidRDefault="00733C12" w:rsidP="00733C12">
            <w:r w:rsidRPr="00733C12">
              <w:t>GDV 4, 1 April 2017</w:t>
            </w:r>
          </w:p>
        </w:tc>
      </w:tr>
      <w:tr w:rsidR="00733C12" w:rsidRPr="00733C12" w14:paraId="2D4D1DB0" w14:textId="77777777" w:rsidTr="00FB52D8">
        <w:trPr>
          <w:gridAfter w:val="1"/>
          <w:wAfter w:w="572" w:type="dxa"/>
          <w:trHeight w:val="145"/>
          <w:jc w:val="center"/>
        </w:trPr>
        <w:tc>
          <w:tcPr>
            <w:tcW w:w="2542" w:type="dxa"/>
            <w:gridSpan w:val="2"/>
          </w:tcPr>
          <w:p w14:paraId="447F9D8F" w14:textId="77777777" w:rsidR="00733C12" w:rsidRPr="00733C12" w:rsidRDefault="00733C12" w:rsidP="00FB52D8">
            <w:pPr>
              <w:jc w:val="right"/>
            </w:pPr>
            <w:r w:rsidRPr="00733C12">
              <w:t xml:space="preserve">32.2 </w:t>
            </w:r>
          </w:p>
        </w:tc>
        <w:tc>
          <w:tcPr>
            <w:tcW w:w="2862" w:type="dxa"/>
            <w:gridSpan w:val="2"/>
          </w:tcPr>
          <w:p w14:paraId="6ECC43AC" w14:textId="77777777" w:rsidR="00733C12" w:rsidRPr="00733C12" w:rsidRDefault="00733C12" w:rsidP="00733C12">
            <w:r w:rsidRPr="00733C12">
              <w:t>GDV 4, 1 April 2017</w:t>
            </w:r>
          </w:p>
        </w:tc>
      </w:tr>
      <w:tr w:rsidR="00733C12" w:rsidRPr="00733C12" w14:paraId="1E36B9EF" w14:textId="77777777" w:rsidTr="00FB52D8">
        <w:trPr>
          <w:gridAfter w:val="1"/>
          <w:wAfter w:w="572" w:type="dxa"/>
          <w:trHeight w:val="145"/>
          <w:jc w:val="center"/>
        </w:trPr>
        <w:tc>
          <w:tcPr>
            <w:tcW w:w="2542" w:type="dxa"/>
            <w:gridSpan w:val="2"/>
          </w:tcPr>
          <w:p w14:paraId="0278BAB0" w14:textId="77777777" w:rsidR="00733C12" w:rsidRPr="00733C12" w:rsidRDefault="00733C12" w:rsidP="00FB52D8">
            <w:pPr>
              <w:jc w:val="right"/>
            </w:pPr>
            <w:r w:rsidRPr="00733C12">
              <w:t>32.4</w:t>
            </w:r>
          </w:p>
        </w:tc>
        <w:tc>
          <w:tcPr>
            <w:tcW w:w="2862" w:type="dxa"/>
            <w:gridSpan w:val="2"/>
          </w:tcPr>
          <w:p w14:paraId="6C9EABEE" w14:textId="77777777" w:rsidR="00733C12" w:rsidRPr="00733C12" w:rsidRDefault="00733C12" w:rsidP="00733C12">
            <w:r w:rsidRPr="00733C12">
              <w:t>GDV 4, 1 April 2017</w:t>
            </w:r>
          </w:p>
        </w:tc>
      </w:tr>
      <w:tr w:rsidR="00733C12" w:rsidRPr="00733C12" w14:paraId="73C12DC5" w14:textId="77777777" w:rsidTr="00FB52D8">
        <w:trPr>
          <w:gridAfter w:val="1"/>
          <w:wAfter w:w="572" w:type="dxa"/>
          <w:trHeight w:val="145"/>
          <w:jc w:val="center"/>
        </w:trPr>
        <w:tc>
          <w:tcPr>
            <w:tcW w:w="2542" w:type="dxa"/>
            <w:gridSpan w:val="2"/>
          </w:tcPr>
          <w:p w14:paraId="3487C298" w14:textId="77777777" w:rsidR="00733C12" w:rsidRPr="00733C12" w:rsidRDefault="00733C12" w:rsidP="00FB52D8">
            <w:pPr>
              <w:jc w:val="right"/>
            </w:pPr>
            <w:r w:rsidRPr="00733C12">
              <w:t>32.5</w:t>
            </w:r>
          </w:p>
        </w:tc>
        <w:tc>
          <w:tcPr>
            <w:tcW w:w="2862" w:type="dxa"/>
            <w:gridSpan w:val="2"/>
          </w:tcPr>
          <w:p w14:paraId="5741009B" w14:textId="77777777" w:rsidR="00733C12" w:rsidRPr="00733C12" w:rsidRDefault="00733C12" w:rsidP="00733C12">
            <w:r w:rsidRPr="00733C12">
              <w:t>GDV 4, 1 April 2017</w:t>
            </w:r>
          </w:p>
        </w:tc>
      </w:tr>
      <w:tr w:rsidR="00733C12" w:rsidRPr="00733C12" w14:paraId="3BF575B0" w14:textId="77777777" w:rsidTr="00FB52D8">
        <w:trPr>
          <w:gridAfter w:val="1"/>
          <w:wAfter w:w="572" w:type="dxa"/>
          <w:trHeight w:val="145"/>
          <w:jc w:val="center"/>
        </w:trPr>
        <w:tc>
          <w:tcPr>
            <w:tcW w:w="2542" w:type="dxa"/>
            <w:gridSpan w:val="2"/>
          </w:tcPr>
          <w:p w14:paraId="5505DB3F" w14:textId="77777777" w:rsidR="00733C12" w:rsidRPr="00733C12" w:rsidRDefault="00733C12" w:rsidP="00FB52D8">
            <w:pPr>
              <w:jc w:val="right"/>
            </w:pPr>
            <w:r w:rsidRPr="00733C12">
              <w:t>32.6</w:t>
            </w:r>
          </w:p>
        </w:tc>
        <w:tc>
          <w:tcPr>
            <w:tcW w:w="2862" w:type="dxa"/>
            <w:gridSpan w:val="2"/>
          </w:tcPr>
          <w:p w14:paraId="5CB8E351" w14:textId="77777777" w:rsidR="00733C12" w:rsidRPr="00733C12" w:rsidRDefault="00733C12" w:rsidP="00733C12">
            <w:r w:rsidRPr="00733C12">
              <w:t>GDV 5, 1 July 2017</w:t>
            </w:r>
          </w:p>
        </w:tc>
      </w:tr>
      <w:tr w:rsidR="00733C12" w:rsidRPr="00733C12" w14:paraId="078394C9" w14:textId="77777777" w:rsidTr="00FB52D8">
        <w:trPr>
          <w:gridAfter w:val="1"/>
          <w:wAfter w:w="572" w:type="dxa"/>
          <w:trHeight w:val="145"/>
          <w:jc w:val="center"/>
        </w:trPr>
        <w:tc>
          <w:tcPr>
            <w:tcW w:w="2542" w:type="dxa"/>
            <w:gridSpan w:val="2"/>
          </w:tcPr>
          <w:p w14:paraId="52B0C3EB" w14:textId="77777777" w:rsidR="00733C12" w:rsidRPr="00733C12" w:rsidRDefault="00733C12" w:rsidP="00FB52D8">
            <w:pPr>
              <w:jc w:val="right"/>
            </w:pPr>
            <w:r w:rsidRPr="00733C12">
              <w:t>32.7, (a)-(b)</w:t>
            </w:r>
          </w:p>
        </w:tc>
        <w:tc>
          <w:tcPr>
            <w:tcW w:w="2862" w:type="dxa"/>
            <w:gridSpan w:val="2"/>
          </w:tcPr>
          <w:p w14:paraId="6258E62F" w14:textId="77777777" w:rsidR="00733C12" w:rsidRPr="00733C12" w:rsidRDefault="00733C12" w:rsidP="00733C12">
            <w:r w:rsidRPr="00733C12">
              <w:t>GDV 6, 1 January 2018</w:t>
            </w:r>
          </w:p>
        </w:tc>
      </w:tr>
      <w:tr w:rsidR="00733C12" w:rsidRPr="00733C12" w14:paraId="1C1D8887" w14:textId="77777777" w:rsidTr="00FB52D8">
        <w:trPr>
          <w:gridAfter w:val="1"/>
          <w:wAfter w:w="572" w:type="dxa"/>
          <w:trHeight w:val="145"/>
          <w:jc w:val="center"/>
        </w:trPr>
        <w:tc>
          <w:tcPr>
            <w:tcW w:w="2542" w:type="dxa"/>
            <w:gridSpan w:val="2"/>
          </w:tcPr>
          <w:p w14:paraId="5DEF9239" w14:textId="77777777" w:rsidR="00733C12" w:rsidRPr="00733C12" w:rsidRDefault="00733C12" w:rsidP="00FB52D8">
            <w:pPr>
              <w:jc w:val="right"/>
            </w:pPr>
            <w:r w:rsidRPr="00733C12">
              <w:t>32.8</w:t>
            </w:r>
          </w:p>
        </w:tc>
        <w:tc>
          <w:tcPr>
            <w:tcW w:w="2862" w:type="dxa"/>
            <w:gridSpan w:val="2"/>
          </w:tcPr>
          <w:p w14:paraId="4AC97F2E" w14:textId="77777777" w:rsidR="00733C12" w:rsidRPr="00733C12" w:rsidRDefault="00733C12" w:rsidP="00733C12">
            <w:r w:rsidRPr="00733C12">
              <w:t>GDV 5, 1 July 2017</w:t>
            </w:r>
          </w:p>
          <w:p w14:paraId="2F20E5D2" w14:textId="77777777" w:rsidR="00733C12" w:rsidRPr="00733C12" w:rsidRDefault="00733C12" w:rsidP="00733C12">
            <w:r w:rsidRPr="00733C12">
              <w:t>GDV 6, 1 January 2018</w:t>
            </w:r>
          </w:p>
        </w:tc>
      </w:tr>
      <w:tr w:rsidR="00733C12" w:rsidRPr="00733C12" w14:paraId="5E0B3635" w14:textId="77777777" w:rsidTr="00FB52D8">
        <w:trPr>
          <w:gridAfter w:val="1"/>
          <w:wAfter w:w="572" w:type="dxa"/>
          <w:trHeight w:val="145"/>
          <w:jc w:val="center"/>
        </w:trPr>
        <w:tc>
          <w:tcPr>
            <w:tcW w:w="2542" w:type="dxa"/>
            <w:gridSpan w:val="2"/>
          </w:tcPr>
          <w:p w14:paraId="340B515A" w14:textId="77777777" w:rsidR="00733C12" w:rsidRPr="00733C12" w:rsidRDefault="00733C12" w:rsidP="00FB52D8">
            <w:pPr>
              <w:jc w:val="right"/>
            </w:pPr>
            <w:r w:rsidRPr="00733C12">
              <w:t>32.9</w:t>
            </w:r>
          </w:p>
        </w:tc>
        <w:tc>
          <w:tcPr>
            <w:tcW w:w="2862" w:type="dxa"/>
            <w:gridSpan w:val="2"/>
          </w:tcPr>
          <w:p w14:paraId="313CA6EA" w14:textId="77777777" w:rsidR="00733C12" w:rsidRPr="00733C12" w:rsidRDefault="00733C12" w:rsidP="00733C12">
            <w:r w:rsidRPr="00733C12">
              <w:t xml:space="preserve">GDV 4, 1 April 2017 </w:t>
            </w:r>
          </w:p>
          <w:p w14:paraId="7EDC21D7" w14:textId="77777777" w:rsidR="00733C12" w:rsidRPr="00733C12" w:rsidRDefault="00733C12" w:rsidP="00733C12">
            <w:r w:rsidRPr="00733C12">
              <w:t>GDV 5, 1 July 2017</w:t>
            </w:r>
          </w:p>
        </w:tc>
      </w:tr>
      <w:tr w:rsidR="00733C12" w:rsidRPr="00733C12" w14:paraId="28022A9E" w14:textId="77777777" w:rsidTr="00FB52D8">
        <w:trPr>
          <w:gridAfter w:val="1"/>
          <w:wAfter w:w="572" w:type="dxa"/>
          <w:trHeight w:val="145"/>
          <w:jc w:val="center"/>
        </w:trPr>
        <w:tc>
          <w:tcPr>
            <w:tcW w:w="2542" w:type="dxa"/>
            <w:gridSpan w:val="2"/>
          </w:tcPr>
          <w:p w14:paraId="6F2B67E4" w14:textId="77777777" w:rsidR="00733C12" w:rsidRPr="00733C12" w:rsidRDefault="00733C12" w:rsidP="00FB52D8">
            <w:pPr>
              <w:jc w:val="right"/>
            </w:pPr>
            <w:r w:rsidRPr="00733C12">
              <w:t>32.10, (a)-(b)</w:t>
            </w:r>
          </w:p>
        </w:tc>
        <w:tc>
          <w:tcPr>
            <w:tcW w:w="2862" w:type="dxa"/>
            <w:gridSpan w:val="2"/>
          </w:tcPr>
          <w:p w14:paraId="6F3D9175" w14:textId="77777777" w:rsidR="00733C12" w:rsidRPr="00733C12" w:rsidRDefault="00733C12" w:rsidP="00733C12">
            <w:r w:rsidRPr="00733C12">
              <w:t>GDV 6, 1 January 2018</w:t>
            </w:r>
          </w:p>
        </w:tc>
      </w:tr>
      <w:tr w:rsidR="00733C12" w:rsidRPr="00733C12" w14:paraId="653387CC" w14:textId="77777777" w:rsidTr="00FB52D8">
        <w:trPr>
          <w:gridAfter w:val="1"/>
          <w:wAfter w:w="572" w:type="dxa"/>
          <w:trHeight w:val="145"/>
          <w:jc w:val="center"/>
        </w:trPr>
        <w:tc>
          <w:tcPr>
            <w:tcW w:w="2542" w:type="dxa"/>
            <w:gridSpan w:val="2"/>
          </w:tcPr>
          <w:p w14:paraId="7629C5A3" w14:textId="77777777" w:rsidR="00733C12" w:rsidRPr="00733C12" w:rsidRDefault="00733C12" w:rsidP="00FB52D8">
            <w:pPr>
              <w:jc w:val="right"/>
            </w:pPr>
            <w:r w:rsidRPr="00733C12">
              <w:t>32.11, (a)</w:t>
            </w:r>
          </w:p>
        </w:tc>
        <w:tc>
          <w:tcPr>
            <w:tcW w:w="2862" w:type="dxa"/>
            <w:gridSpan w:val="2"/>
          </w:tcPr>
          <w:p w14:paraId="3B90010A" w14:textId="77777777" w:rsidR="00733C12" w:rsidRPr="00733C12" w:rsidRDefault="00733C12" w:rsidP="00733C12">
            <w:r w:rsidRPr="00733C12">
              <w:t xml:space="preserve">GDV 1, 18 January 2016 </w:t>
            </w:r>
          </w:p>
          <w:p w14:paraId="1E84BC2B" w14:textId="77777777" w:rsidR="00733C12" w:rsidRPr="00733C12" w:rsidRDefault="00733C12" w:rsidP="00733C12">
            <w:r w:rsidRPr="00733C12">
              <w:t>GDV 4, 1 April 2017</w:t>
            </w:r>
          </w:p>
        </w:tc>
      </w:tr>
      <w:tr w:rsidR="00733C12" w:rsidRPr="00733C12" w14:paraId="4B77E687" w14:textId="77777777" w:rsidTr="00FB52D8">
        <w:trPr>
          <w:gridAfter w:val="1"/>
          <w:wAfter w:w="572" w:type="dxa"/>
          <w:trHeight w:val="145"/>
          <w:jc w:val="center"/>
        </w:trPr>
        <w:tc>
          <w:tcPr>
            <w:tcW w:w="2542" w:type="dxa"/>
            <w:gridSpan w:val="2"/>
          </w:tcPr>
          <w:p w14:paraId="04ED9692" w14:textId="77777777" w:rsidR="00733C12" w:rsidRPr="00733C12" w:rsidRDefault="00733C12" w:rsidP="00FB52D8">
            <w:pPr>
              <w:jc w:val="right"/>
            </w:pPr>
            <w:r w:rsidRPr="00733C12">
              <w:t>32.12</w:t>
            </w:r>
          </w:p>
        </w:tc>
        <w:tc>
          <w:tcPr>
            <w:tcW w:w="2862" w:type="dxa"/>
            <w:gridSpan w:val="2"/>
          </w:tcPr>
          <w:p w14:paraId="29B62360" w14:textId="77777777" w:rsidR="00733C12" w:rsidRPr="00733C12" w:rsidRDefault="00733C12" w:rsidP="00733C12">
            <w:r w:rsidRPr="00733C12">
              <w:t>GDV 4, 1 April 2017</w:t>
            </w:r>
          </w:p>
        </w:tc>
      </w:tr>
      <w:tr w:rsidR="00733C12" w:rsidRPr="00733C12" w14:paraId="3549D27D" w14:textId="77777777" w:rsidTr="00FB52D8">
        <w:trPr>
          <w:gridAfter w:val="1"/>
          <w:wAfter w:w="572" w:type="dxa"/>
          <w:trHeight w:val="145"/>
          <w:jc w:val="center"/>
        </w:trPr>
        <w:tc>
          <w:tcPr>
            <w:tcW w:w="2542" w:type="dxa"/>
            <w:gridSpan w:val="2"/>
          </w:tcPr>
          <w:p w14:paraId="51D39BEA" w14:textId="77777777" w:rsidR="00733C12" w:rsidRPr="00733C12" w:rsidRDefault="00733C12" w:rsidP="00FB52D8">
            <w:pPr>
              <w:jc w:val="right"/>
            </w:pPr>
            <w:r w:rsidRPr="00733C12">
              <w:t>32.13(a), (b) and (c)</w:t>
            </w:r>
          </w:p>
        </w:tc>
        <w:tc>
          <w:tcPr>
            <w:tcW w:w="2862" w:type="dxa"/>
            <w:gridSpan w:val="2"/>
          </w:tcPr>
          <w:p w14:paraId="3E1135CD" w14:textId="77777777" w:rsidR="00733C12" w:rsidRPr="00733C12" w:rsidRDefault="00733C12" w:rsidP="00733C12">
            <w:r w:rsidRPr="00733C12">
              <w:t>GDV 4, 1 April 2017</w:t>
            </w:r>
          </w:p>
        </w:tc>
      </w:tr>
      <w:tr w:rsidR="00733C12" w:rsidRPr="00733C12" w14:paraId="545D6A15" w14:textId="77777777" w:rsidTr="00FB52D8">
        <w:trPr>
          <w:gridAfter w:val="1"/>
          <w:wAfter w:w="572" w:type="dxa"/>
          <w:trHeight w:val="145"/>
          <w:jc w:val="center"/>
        </w:trPr>
        <w:tc>
          <w:tcPr>
            <w:tcW w:w="2542" w:type="dxa"/>
            <w:gridSpan w:val="2"/>
          </w:tcPr>
          <w:p w14:paraId="6C1CD728" w14:textId="77777777" w:rsidR="00733C12" w:rsidRPr="00733C12" w:rsidRDefault="00733C12" w:rsidP="00FB52D8">
            <w:pPr>
              <w:jc w:val="right"/>
            </w:pPr>
            <w:r w:rsidRPr="00733C12">
              <w:t>32.16</w:t>
            </w:r>
          </w:p>
        </w:tc>
        <w:tc>
          <w:tcPr>
            <w:tcW w:w="2862" w:type="dxa"/>
            <w:gridSpan w:val="2"/>
          </w:tcPr>
          <w:p w14:paraId="2976F9E4" w14:textId="77777777" w:rsidR="00733C12" w:rsidRPr="00733C12" w:rsidRDefault="00733C12" w:rsidP="00733C12">
            <w:r w:rsidRPr="00733C12">
              <w:t>GDV 4, 1 April 2017</w:t>
            </w:r>
          </w:p>
        </w:tc>
      </w:tr>
      <w:tr w:rsidR="00733C12" w:rsidRPr="00733C12" w14:paraId="20FE09C4" w14:textId="77777777" w:rsidTr="00FB52D8">
        <w:trPr>
          <w:gridAfter w:val="1"/>
          <w:wAfter w:w="572" w:type="dxa"/>
          <w:trHeight w:val="145"/>
          <w:jc w:val="center"/>
        </w:trPr>
        <w:tc>
          <w:tcPr>
            <w:tcW w:w="2542" w:type="dxa"/>
            <w:gridSpan w:val="2"/>
          </w:tcPr>
          <w:p w14:paraId="1EBB81B2" w14:textId="77777777" w:rsidR="00733C12" w:rsidRPr="00733C12" w:rsidRDefault="00733C12" w:rsidP="00FB52D8">
            <w:pPr>
              <w:jc w:val="right"/>
            </w:pPr>
            <w:r w:rsidRPr="00733C12">
              <w:t>32.17</w:t>
            </w:r>
          </w:p>
        </w:tc>
        <w:tc>
          <w:tcPr>
            <w:tcW w:w="2862" w:type="dxa"/>
            <w:gridSpan w:val="2"/>
          </w:tcPr>
          <w:p w14:paraId="1A6B49E1" w14:textId="77777777" w:rsidR="00733C12" w:rsidRPr="00733C12" w:rsidRDefault="00733C12" w:rsidP="00733C12">
            <w:r w:rsidRPr="00733C12">
              <w:t>GDV 4, 1 April 2017</w:t>
            </w:r>
          </w:p>
        </w:tc>
      </w:tr>
      <w:tr w:rsidR="00733C12" w:rsidRPr="00733C12" w14:paraId="54C9B9D1" w14:textId="77777777" w:rsidTr="00FB52D8">
        <w:trPr>
          <w:gridAfter w:val="1"/>
          <w:wAfter w:w="572" w:type="dxa"/>
          <w:trHeight w:val="145"/>
          <w:jc w:val="center"/>
        </w:trPr>
        <w:tc>
          <w:tcPr>
            <w:tcW w:w="2542" w:type="dxa"/>
            <w:gridSpan w:val="2"/>
          </w:tcPr>
          <w:p w14:paraId="4CC9738D" w14:textId="77777777" w:rsidR="00733C12" w:rsidRPr="00733C12" w:rsidRDefault="00733C12" w:rsidP="00FB52D8">
            <w:pPr>
              <w:jc w:val="right"/>
            </w:pPr>
            <w:r w:rsidRPr="00733C12">
              <w:t>32.18(a), (b), (c) and (d)</w:t>
            </w:r>
          </w:p>
        </w:tc>
        <w:tc>
          <w:tcPr>
            <w:tcW w:w="2862" w:type="dxa"/>
            <w:gridSpan w:val="2"/>
          </w:tcPr>
          <w:p w14:paraId="6762CFC5" w14:textId="77777777" w:rsidR="00733C12" w:rsidRPr="00733C12" w:rsidRDefault="00733C12" w:rsidP="00733C12">
            <w:r w:rsidRPr="00733C12">
              <w:t>GDV 4, 1 April 2017</w:t>
            </w:r>
          </w:p>
        </w:tc>
      </w:tr>
      <w:tr w:rsidR="00733C12" w:rsidRPr="00733C12" w14:paraId="4B032249" w14:textId="77777777" w:rsidTr="00FB52D8">
        <w:trPr>
          <w:gridAfter w:val="1"/>
          <w:wAfter w:w="572" w:type="dxa"/>
          <w:trHeight w:val="145"/>
          <w:jc w:val="center"/>
        </w:trPr>
        <w:tc>
          <w:tcPr>
            <w:tcW w:w="2542" w:type="dxa"/>
            <w:gridSpan w:val="2"/>
          </w:tcPr>
          <w:p w14:paraId="59EA6D6D" w14:textId="77777777" w:rsidR="00733C12" w:rsidRPr="00733C12" w:rsidRDefault="00733C12" w:rsidP="00FB52D8">
            <w:pPr>
              <w:jc w:val="right"/>
            </w:pPr>
            <w:r w:rsidRPr="00733C12">
              <w:t>32.20</w:t>
            </w:r>
          </w:p>
        </w:tc>
        <w:tc>
          <w:tcPr>
            <w:tcW w:w="2862" w:type="dxa"/>
            <w:gridSpan w:val="2"/>
          </w:tcPr>
          <w:p w14:paraId="1174DB06" w14:textId="77777777" w:rsidR="00733C12" w:rsidRPr="00733C12" w:rsidRDefault="00733C12" w:rsidP="00733C12">
            <w:r w:rsidRPr="00733C12">
              <w:t>GDV 4, 1 April 2017</w:t>
            </w:r>
          </w:p>
        </w:tc>
      </w:tr>
      <w:tr w:rsidR="00733C12" w:rsidRPr="00733C12" w14:paraId="18DC957E" w14:textId="77777777" w:rsidTr="00FB52D8">
        <w:trPr>
          <w:gridAfter w:val="1"/>
          <w:wAfter w:w="572" w:type="dxa"/>
          <w:trHeight w:val="145"/>
          <w:jc w:val="center"/>
        </w:trPr>
        <w:tc>
          <w:tcPr>
            <w:tcW w:w="2542" w:type="dxa"/>
            <w:gridSpan w:val="2"/>
          </w:tcPr>
          <w:p w14:paraId="524731B2" w14:textId="77777777" w:rsidR="00733C12" w:rsidRPr="00733C12" w:rsidRDefault="00733C12" w:rsidP="00FB52D8">
            <w:pPr>
              <w:jc w:val="right"/>
            </w:pPr>
            <w:r w:rsidRPr="00733C12">
              <w:lastRenderedPageBreak/>
              <w:t>32.21</w:t>
            </w:r>
          </w:p>
        </w:tc>
        <w:tc>
          <w:tcPr>
            <w:tcW w:w="2862" w:type="dxa"/>
            <w:gridSpan w:val="2"/>
          </w:tcPr>
          <w:p w14:paraId="104A5814" w14:textId="77777777" w:rsidR="00733C12" w:rsidRPr="00733C12" w:rsidRDefault="00733C12" w:rsidP="00733C12">
            <w:r w:rsidRPr="00733C12">
              <w:t>GDV 2, 1 July 2016</w:t>
            </w:r>
          </w:p>
          <w:p w14:paraId="0F21A5A6" w14:textId="77777777" w:rsidR="00733C12" w:rsidRPr="00733C12" w:rsidRDefault="00733C12" w:rsidP="00733C12">
            <w:r w:rsidRPr="00733C12">
              <w:t>GDV 6, 1 January 2018</w:t>
            </w:r>
          </w:p>
        </w:tc>
      </w:tr>
      <w:tr w:rsidR="00733C12" w:rsidRPr="00733C12" w14:paraId="4A89F0B9" w14:textId="77777777" w:rsidTr="00FB52D8">
        <w:trPr>
          <w:gridAfter w:val="1"/>
          <w:wAfter w:w="572" w:type="dxa"/>
          <w:trHeight w:val="145"/>
          <w:jc w:val="center"/>
        </w:trPr>
        <w:tc>
          <w:tcPr>
            <w:tcW w:w="2542" w:type="dxa"/>
            <w:gridSpan w:val="2"/>
          </w:tcPr>
          <w:p w14:paraId="615FC17D" w14:textId="77777777" w:rsidR="00733C12" w:rsidRPr="00733C12" w:rsidRDefault="00733C12" w:rsidP="00FB52D8">
            <w:pPr>
              <w:jc w:val="right"/>
            </w:pPr>
            <w:r w:rsidRPr="00733C12">
              <w:t>Heading ‘Section A3.2 – Property rights’</w:t>
            </w:r>
          </w:p>
        </w:tc>
        <w:tc>
          <w:tcPr>
            <w:tcW w:w="2862" w:type="dxa"/>
            <w:gridSpan w:val="2"/>
          </w:tcPr>
          <w:p w14:paraId="318EB386" w14:textId="77777777" w:rsidR="00733C12" w:rsidRPr="00733C12" w:rsidRDefault="00733C12" w:rsidP="00733C12">
            <w:r w:rsidRPr="00733C12">
              <w:t>GDV 1, 18 January 2016</w:t>
            </w:r>
          </w:p>
        </w:tc>
      </w:tr>
      <w:tr w:rsidR="00733C12" w:rsidRPr="00733C12" w14:paraId="5839E238" w14:textId="77777777" w:rsidTr="00FB52D8">
        <w:trPr>
          <w:gridAfter w:val="1"/>
          <w:wAfter w:w="572" w:type="dxa"/>
          <w:trHeight w:val="145"/>
          <w:jc w:val="center"/>
        </w:trPr>
        <w:tc>
          <w:tcPr>
            <w:tcW w:w="2542" w:type="dxa"/>
            <w:gridSpan w:val="2"/>
          </w:tcPr>
          <w:p w14:paraId="28E4C944" w14:textId="77777777" w:rsidR="00733C12" w:rsidRPr="00733C12" w:rsidRDefault="00733C12" w:rsidP="00FB52D8">
            <w:pPr>
              <w:jc w:val="right"/>
            </w:pPr>
            <w:r w:rsidRPr="00733C12">
              <w:t>33.4</w:t>
            </w:r>
          </w:p>
        </w:tc>
        <w:tc>
          <w:tcPr>
            <w:tcW w:w="2862" w:type="dxa"/>
            <w:gridSpan w:val="2"/>
          </w:tcPr>
          <w:p w14:paraId="6C0A0A4B" w14:textId="77777777" w:rsidR="00733C12" w:rsidRPr="00733C12" w:rsidRDefault="00733C12" w:rsidP="00733C12">
            <w:r w:rsidRPr="00733C12">
              <w:t>GDV 1, 18 January 2016</w:t>
            </w:r>
          </w:p>
        </w:tc>
      </w:tr>
      <w:tr w:rsidR="00733C12" w:rsidRPr="00733C12" w14:paraId="4FB10859" w14:textId="77777777" w:rsidTr="00FB52D8">
        <w:trPr>
          <w:gridAfter w:val="1"/>
          <w:wAfter w:w="572" w:type="dxa"/>
          <w:trHeight w:val="145"/>
          <w:jc w:val="center"/>
        </w:trPr>
        <w:tc>
          <w:tcPr>
            <w:tcW w:w="2542" w:type="dxa"/>
            <w:gridSpan w:val="2"/>
          </w:tcPr>
          <w:p w14:paraId="3FA86BAA" w14:textId="77777777" w:rsidR="00733C12" w:rsidRPr="00733C12" w:rsidRDefault="00733C12" w:rsidP="00FB52D8">
            <w:pPr>
              <w:jc w:val="right"/>
            </w:pPr>
            <w:r w:rsidRPr="00733C12">
              <w:t>Heading ‘Section A3.3 – Control of information’</w:t>
            </w:r>
          </w:p>
        </w:tc>
        <w:tc>
          <w:tcPr>
            <w:tcW w:w="2862" w:type="dxa"/>
            <w:gridSpan w:val="2"/>
          </w:tcPr>
          <w:p w14:paraId="3B37331F" w14:textId="77777777" w:rsidR="00733C12" w:rsidRPr="00733C12" w:rsidRDefault="00733C12" w:rsidP="00733C12">
            <w:r w:rsidRPr="00733C12">
              <w:t>GDV 1, 18 January 2016</w:t>
            </w:r>
          </w:p>
        </w:tc>
      </w:tr>
      <w:tr w:rsidR="00733C12" w:rsidRPr="00733C12" w14:paraId="53C61031" w14:textId="77777777" w:rsidTr="00FB52D8">
        <w:trPr>
          <w:gridAfter w:val="1"/>
          <w:wAfter w:w="572" w:type="dxa"/>
          <w:trHeight w:val="145"/>
          <w:jc w:val="center"/>
        </w:trPr>
        <w:tc>
          <w:tcPr>
            <w:tcW w:w="2542" w:type="dxa"/>
            <w:gridSpan w:val="2"/>
          </w:tcPr>
          <w:p w14:paraId="559A213D" w14:textId="77777777" w:rsidR="00733C12" w:rsidRPr="00733C12" w:rsidRDefault="00733C12" w:rsidP="00FB52D8">
            <w:pPr>
              <w:jc w:val="right"/>
            </w:pPr>
            <w:r w:rsidRPr="00733C12">
              <w:t>35.1</w:t>
            </w:r>
          </w:p>
        </w:tc>
        <w:tc>
          <w:tcPr>
            <w:tcW w:w="2862" w:type="dxa"/>
            <w:gridSpan w:val="2"/>
          </w:tcPr>
          <w:p w14:paraId="57B01EDC" w14:textId="77777777" w:rsidR="00733C12" w:rsidRDefault="00733C12" w:rsidP="00733C12">
            <w:r w:rsidRPr="00733C12">
              <w:t>GDV 1, 18 January 2016</w:t>
            </w:r>
          </w:p>
          <w:p w14:paraId="14F9F203" w14:textId="448D8C43" w:rsidR="000C1D20" w:rsidRPr="00733C12" w:rsidRDefault="000C1D20" w:rsidP="00733C12">
            <w:r>
              <w:t>GDV 7, 1 July 2018</w:t>
            </w:r>
          </w:p>
        </w:tc>
      </w:tr>
      <w:tr w:rsidR="00733C12" w:rsidRPr="00733C12" w14:paraId="1902456C" w14:textId="77777777" w:rsidTr="00FB52D8">
        <w:trPr>
          <w:gridAfter w:val="1"/>
          <w:wAfter w:w="572" w:type="dxa"/>
          <w:trHeight w:val="145"/>
          <w:jc w:val="center"/>
        </w:trPr>
        <w:tc>
          <w:tcPr>
            <w:tcW w:w="2542" w:type="dxa"/>
            <w:gridSpan w:val="2"/>
          </w:tcPr>
          <w:p w14:paraId="5FF70264" w14:textId="66F04CB6" w:rsidR="004A3CF6" w:rsidRDefault="004A3CF6" w:rsidP="00FB52D8">
            <w:pPr>
              <w:jc w:val="right"/>
            </w:pPr>
            <w:r>
              <w:t>35.2</w:t>
            </w:r>
            <w:r w:rsidR="00283957">
              <w:t>(c)</w:t>
            </w:r>
            <w:r w:rsidR="00D422C8">
              <w:t xml:space="preserve"> to </w:t>
            </w:r>
            <w:r w:rsidR="00283957">
              <w:t>(l)</w:t>
            </w:r>
          </w:p>
          <w:p w14:paraId="7067FCFE" w14:textId="77BB1A90" w:rsidR="00733C12" w:rsidRPr="00733C12" w:rsidRDefault="00733C12" w:rsidP="00FB52D8">
            <w:pPr>
              <w:jc w:val="right"/>
            </w:pPr>
            <w:r w:rsidRPr="00733C12">
              <w:t>35.2(a)</w:t>
            </w:r>
          </w:p>
        </w:tc>
        <w:tc>
          <w:tcPr>
            <w:tcW w:w="2862" w:type="dxa"/>
            <w:gridSpan w:val="2"/>
          </w:tcPr>
          <w:p w14:paraId="0B93D9FC" w14:textId="58EB30E6" w:rsidR="004A3CF6" w:rsidRDefault="004A3CF6" w:rsidP="00733C12">
            <w:r>
              <w:t>GDV 7, 1 July 2018</w:t>
            </w:r>
          </w:p>
          <w:p w14:paraId="60618A44" w14:textId="1A5009C7" w:rsidR="00733C12" w:rsidRPr="00733C12" w:rsidRDefault="00733C12" w:rsidP="00733C12">
            <w:r w:rsidRPr="00733C12">
              <w:t>GDV 1, 18 January 2016</w:t>
            </w:r>
          </w:p>
        </w:tc>
      </w:tr>
      <w:tr w:rsidR="00733C12" w:rsidRPr="00733C12" w14:paraId="078DB5A3" w14:textId="77777777" w:rsidTr="00FB52D8">
        <w:trPr>
          <w:gridAfter w:val="1"/>
          <w:wAfter w:w="572" w:type="dxa"/>
          <w:trHeight w:val="145"/>
          <w:jc w:val="center"/>
        </w:trPr>
        <w:tc>
          <w:tcPr>
            <w:tcW w:w="2542" w:type="dxa"/>
            <w:gridSpan w:val="2"/>
          </w:tcPr>
          <w:p w14:paraId="072DF73C" w14:textId="77777777" w:rsidR="00733C12" w:rsidRPr="00733C12" w:rsidRDefault="00733C12" w:rsidP="00FB52D8">
            <w:pPr>
              <w:jc w:val="right"/>
            </w:pPr>
            <w:r w:rsidRPr="00733C12">
              <w:t>35.2(d)(i)</w:t>
            </w:r>
          </w:p>
        </w:tc>
        <w:tc>
          <w:tcPr>
            <w:tcW w:w="2862" w:type="dxa"/>
            <w:gridSpan w:val="2"/>
          </w:tcPr>
          <w:p w14:paraId="097278B7" w14:textId="77777777" w:rsidR="00733C12" w:rsidRPr="00733C12" w:rsidRDefault="00733C12" w:rsidP="00733C12">
            <w:r w:rsidRPr="00733C12">
              <w:t>GDV 2, 1 July 2016</w:t>
            </w:r>
          </w:p>
        </w:tc>
      </w:tr>
      <w:tr w:rsidR="00733C12" w:rsidRPr="00733C12" w14:paraId="685A8519" w14:textId="77777777" w:rsidTr="00FB52D8">
        <w:trPr>
          <w:gridAfter w:val="1"/>
          <w:wAfter w:w="572" w:type="dxa"/>
          <w:trHeight w:val="145"/>
          <w:jc w:val="center"/>
        </w:trPr>
        <w:tc>
          <w:tcPr>
            <w:tcW w:w="2542" w:type="dxa"/>
            <w:gridSpan w:val="2"/>
          </w:tcPr>
          <w:p w14:paraId="627DE7AF" w14:textId="77777777" w:rsidR="00733C12" w:rsidRPr="00733C12" w:rsidRDefault="00733C12" w:rsidP="00FB52D8">
            <w:pPr>
              <w:jc w:val="right"/>
            </w:pPr>
            <w:r w:rsidRPr="00733C12">
              <w:t>35.2(j)(i), (ii) and (iii)</w:t>
            </w:r>
          </w:p>
        </w:tc>
        <w:tc>
          <w:tcPr>
            <w:tcW w:w="2862" w:type="dxa"/>
            <w:gridSpan w:val="2"/>
          </w:tcPr>
          <w:p w14:paraId="132E0AA1" w14:textId="77777777" w:rsidR="00733C12" w:rsidRPr="00733C12" w:rsidRDefault="00733C12" w:rsidP="00733C12">
            <w:r w:rsidRPr="00733C12">
              <w:t>GDV 1, 18 January 2016</w:t>
            </w:r>
          </w:p>
        </w:tc>
      </w:tr>
      <w:tr w:rsidR="00733C12" w:rsidRPr="00733C12" w14:paraId="74E6CA75" w14:textId="77777777" w:rsidTr="00FB52D8">
        <w:trPr>
          <w:gridAfter w:val="1"/>
          <w:wAfter w:w="572" w:type="dxa"/>
          <w:trHeight w:val="145"/>
          <w:jc w:val="center"/>
        </w:trPr>
        <w:tc>
          <w:tcPr>
            <w:tcW w:w="2542" w:type="dxa"/>
            <w:gridSpan w:val="2"/>
          </w:tcPr>
          <w:p w14:paraId="6A9E8140" w14:textId="5D4BFCC5" w:rsidR="004A3CF6" w:rsidRDefault="004A3CF6" w:rsidP="00FB52D8">
            <w:pPr>
              <w:jc w:val="right"/>
            </w:pPr>
            <w:r>
              <w:t>35.3 to 35.5</w:t>
            </w:r>
          </w:p>
          <w:p w14:paraId="73B0FC47" w14:textId="27314ACD" w:rsidR="00733C12" w:rsidRPr="00733C12" w:rsidRDefault="00733C12" w:rsidP="00FB52D8">
            <w:pPr>
              <w:jc w:val="right"/>
            </w:pPr>
            <w:r w:rsidRPr="00733C12">
              <w:t>Heading ‘Section A3.4 – Records management</w:t>
            </w:r>
          </w:p>
        </w:tc>
        <w:tc>
          <w:tcPr>
            <w:tcW w:w="2862" w:type="dxa"/>
            <w:gridSpan w:val="2"/>
          </w:tcPr>
          <w:p w14:paraId="040B91FA" w14:textId="68DA58C3" w:rsidR="004A3CF6" w:rsidRDefault="004A3CF6" w:rsidP="00733C12">
            <w:r>
              <w:t>GDV 7, 1 July 2018</w:t>
            </w:r>
          </w:p>
          <w:p w14:paraId="67CB14B8" w14:textId="0B883951" w:rsidR="00733C12" w:rsidRPr="00733C12" w:rsidRDefault="00733C12" w:rsidP="00733C12">
            <w:r w:rsidRPr="00733C12">
              <w:t>GDV 1, 18 January 2016</w:t>
            </w:r>
          </w:p>
        </w:tc>
      </w:tr>
      <w:tr w:rsidR="00733C12" w:rsidRPr="00733C12" w14:paraId="1B85EC83" w14:textId="77777777" w:rsidTr="00FB52D8">
        <w:trPr>
          <w:gridAfter w:val="1"/>
          <w:wAfter w:w="572" w:type="dxa"/>
          <w:trHeight w:val="145"/>
          <w:jc w:val="center"/>
        </w:trPr>
        <w:tc>
          <w:tcPr>
            <w:tcW w:w="2542" w:type="dxa"/>
            <w:gridSpan w:val="2"/>
          </w:tcPr>
          <w:p w14:paraId="54F1CEC2" w14:textId="77777777" w:rsidR="00733C12" w:rsidRPr="00733C12" w:rsidRDefault="00733C12" w:rsidP="00FB52D8">
            <w:pPr>
              <w:jc w:val="right"/>
            </w:pPr>
            <w:r w:rsidRPr="00733C12">
              <w:t>37.4(b)(i)</w:t>
            </w:r>
          </w:p>
        </w:tc>
        <w:tc>
          <w:tcPr>
            <w:tcW w:w="2862" w:type="dxa"/>
            <w:gridSpan w:val="2"/>
          </w:tcPr>
          <w:p w14:paraId="5B95C3D0" w14:textId="77777777" w:rsidR="00733C12" w:rsidRPr="00733C12" w:rsidRDefault="00733C12" w:rsidP="00733C12">
            <w:r w:rsidRPr="00733C12">
              <w:t>GDV 1, 18 January 2016</w:t>
            </w:r>
          </w:p>
        </w:tc>
      </w:tr>
      <w:tr w:rsidR="00733C12" w:rsidRPr="00733C12" w14:paraId="35F75D35" w14:textId="77777777" w:rsidTr="00FB52D8">
        <w:trPr>
          <w:gridAfter w:val="1"/>
          <w:wAfter w:w="572" w:type="dxa"/>
          <w:trHeight w:val="145"/>
          <w:jc w:val="center"/>
        </w:trPr>
        <w:tc>
          <w:tcPr>
            <w:tcW w:w="2542" w:type="dxa"/>
            <w:gridSpan w:val="2"/>
          </w:tcPr>
          <w:p w14:paraId="7BCF3148" w14:textId="77777777" w:rsidR="00733C12" w:rsidRPr="00733C12" w:rsidRDefault="00733C12" w:rsidP="00FB52D8">
            <w:pPr>
              <w:jc w:val="right"/>
            </w:pPr>
            <w:r w:rsidRPr="00733C12">
              <w:t>37.6 Subheading ‘Recording’</w:t>
            </w:r>
          </w:p>
        </w:tc>
        <w:tc>
          <w:tcPr>
            <w:tcW w:w="2862" w:type="dxa"/>
            <w:gridSpan w:val="2"/>
          </w:tcPr>
          <w:p w14:paraId="56A2933D" w14:textId="77777777" w:rsidR="00733C12" w:rsidRPr="00733C12" w:rsidRDefault="00733C12" w:rsidP="00733C12">
            <w:r w:rsidRPr="00733C12">
              <w:t>GDV 1, 18 January 2016</w:t>
            </w:r>
          </w:p>
        </w:tc>
      </w:tr>
      <w:tr w:rsidR="00733C12" w:rsidRPr="00733C12" w14:paraId="12E99F97" w14:textId="77777777" w:rsidTr="00FB52D8">
        <w:trPr>
          <w:gridAfter w:val="1"/>
          <w:wAfter w:w="572" w:type="dxa"/>
          <w:trHeight w:val="145"/>
          <w:jc w:val="center"/>
        </w:trPr>
        <w:tc>
          <w:tcPr>
            <w:tcW w:w="2542" w:type="dxa"/>
            <w:gridSpan w:val="2"/>
          </w:tcPr>
          <w:p w14:paraId="6DBF901F" w14:textId="77777777" w:rsidR="00733C12" w:rsidRPr="00733C12" w:rsidRDefault="00733C12" w:rsidP="00FB52D8">
            <w:pPr>
              <w:jc w:val="right"/>
            </w:pPr>
            <w:r w:rsidRPr="00733C12">
              <w:t>37.7</w:t>
            </w:r>
          </w:p>
        </w:tc>
        <w:tc>
          <w:tcPr>
            <w:tcW w:w="2862" w:type="dxa"/>
            <w:gridSpan w:val="2"/>
          </w:tcPr>
          <w:p w14:paraId="6908D53E" w14:textId="77777777" w:rsidR="00733C12" w:rsidRPr="00733C12" w:rsidRDefault="00733C12" w:rsidP="00733C12">
            <w:r w:rsidRPr="00733C12">
              <w:t>GDV 1, 18 January 2016</w:t>
            </w:r>
          </w:p>
        </w:tc>
      </w:tr>
      <w:tr w:rsidR="00733C12" w:rsidRPr="00733C12" w14:paraId="6EEA2562" w14:textId="77777777" w:rsidTr="00FB52D8">
        <w:trPr>
          <w:gridAfter w:val="1"/>
          <w:wAfter w:w="572" w:type="dxa"/>
          <w:trHeight w:val="145"/>
          <w:jc w:val="center"/>
        </w:trPr>
        <w:tc>
          <w:tcPr>
            <w:tcW w:w="2542" w:type="dxa"/>
            <w:gridSpan w:val="2"/>
          </w:tcPr>
          <w:p w14:paraId="279C2532" w14:textId="77777777" w:rsidR="00733C12" w:rsidRPr="00733C12" w:rsidRDefault="00733C12" w:rsidP="00FB52D8">
            <w:pPr>
              <w:jc w:val="right"/>
            </w:pPr>
            <w:r w:rsidRPr="00733C12">
              <w:t>39.2(a)</w:t>
            </w:r>
          </w:p>
        </w:tc>
        <w:tc>
          <w:tcPr>
            <w:tcW w:w="2862" w:type="dxa"/>
            <w:gridSpan w:val="2"/>
          </w:tcPr>
          <w:p w14:paraId="2C4BB1A1" w14:textId="77777777" w:rsidR="00733C12" w:rsidRPr="00733C12" w:rsidRDefault="00733C12" w:rsidP="00733C12">
            <w:r w:rsidRPr="00733C12">
              <w:t>GDV 1, 18 January 2016</w:t>
            </w:r>
          </w:p>
        </w:tc>
      </w:tr>
      <w:tr w:rsidR="00733C12" w:rsidRPr="00733C12" w14:paraId="6CAF3441" w14:textId="77777777" w:rsidTr="00FB52D8">
        <w:trPr>
          <w:gridAfter w:val="1"/>
          <w:wAfter w:w="572" w:type="dxa"/>
          <w:trHeight w:val="145"/>
          <w:jc w:val="center"/>
        </w:trPr>
        <w:tc>
          <w:tcPr>
            <w:tcW w:w="2542" w:type="dxa"/>
            <w:gridSpan w:val="2"/>
          </w:tcPr>
          <w:p w14:paraId="27A90DC6" w14:textId="77777777" w:rsidR="00733C12" w:rsidRPr="00733C12" w:rsidRDefault="00733C12" w:rsidP="00FB52D8">
            <w:pPr>
              <w:jc w:val="right"/>
            </w:pPr>
            <w:r w:rsidRPr="00733C12">
              <w:t>40.1, (a)(i), (ii), (iv), b(i) and b(iii)</w:t>
            </w:r>
          </w:p>
        </w:tc>
        <w:tc>
          <w:tcPr>
            <w:tcW w:w="2862" w:type="dxa"/>
            <w:gridSpan w:val="2"/>
          </w:tcPr>
          <w:p w14:paraId="1B82316F" w14:textId="77777777" w:rsidR="00733C12" w:rsidRPr="00733C12" w:rsidRDefault="00733C12" w:rsidP="00733C12">
            <w:r w:rsidRPr="00733C12">
              <w:t>GDV 1, 18 January 2016</w:t>
            </w:r>
          </w:p>
        </w:tc>
      </w:tr>
      <w:tr w:rsidR="00733C12" w:rsidRPr="00733C12" w14:paraId="1437F0B9" w14:textId="77777777" w:rsidTr="00FB52D8">
        <w:trPr>
          <w:gridAfter w:val="1"/>
          <w:wAfter w:w="572" w:type="dxa"/>
          <w:trHeight w:val="145"/>
          <w:jc w:val="center"/>
        </w:trPr>
        <w:tc>
          <w:tcPr>
            <w:tcW w:w="2542" w:type="dxa"/>
            <w:gridSpan w:val="2"/>
          </w:tcPr>
          <w:p w14:paraId="1874A604" w14:textId="77777777" w:rsidR="00733C12" w:rsidRPr="00733C12" w:rsidRDefault="00733C12" w:rsidP="00FB52D8">
            <w:pPr>
              <w:jc w:val="right"/>
            </w:pPr>
            <w:r w:rsidRPr="00733C12">
              <w:t>Heading ‘Section A4.1 – Indemnity and insurance’</w:t>
            </w:r>
          </w:p>
        </w:tc>
        <w:tc>
          <w:tcPr>
            <w:tcW w:w="2862" w:type="dxa"/>
            <w:gridSpan w:val="2"/>
          </w:tcPr>
          <w:p w14:paraId="4E11996E" w14:textId="77777777" w:rsidR="00733C12" w:rsidRPr="00733C12" w:rsidRDefault="00733C12" w:rsidP="00733C12">
            <w:r w:rsidRPr="00733C12">
              <w:t>GDV 1, 18 January 2016</w:t>
            </w:r>
          </w:p>
        </w:tc>
      </w:tr>
      <w:tr w:rsidR="00733C12" w:rsidRPr="00733C12" w14:paraId="1238B9A0" w14:textId="77777777" w:rsidTr="00FB52D8">
        <w:trPr>
          <w:gridAfter w:val="1"/>
          <w:wAfter w:w="572" w:type="dxa"/>
          <w:trHeight w:val="145"/>
          <w:jc w:val="center"/>
        </w:trPr>
        <w:tc>
          <w:tcPr>
            <w:tcW w:w="2542" w:type="dxa"/>
            <w:gridSpan w:val="2"/>
          </w:tcPr>
          <w:p w14:paraId="411AA1EE" w14:textId="77777777" w:rsidR="00733C12" w:rsidRPr="00733C12" w:rsidRDefault="00733C12" w:rsidP="00FB52D8">
            <w:pPr>
              <w:jc w:val="right"/>
            </w:pPr>
            <w:r w:rsidRPr="00733C12">
              <w:t>42.1, (d)</w:t>
            </w:r>
          </w:p>
        </w:tc>
        <w:tc>
          <w:tcPr>
            <w:tcW w:w="2862" w:type="dxa"/>
            <w:gridSpan w:val="2"/>
          </w:tcPr>
          <w:p w14:paraId="35C2EE32" w14:textId="77777777" w:rsidR="00733C12" w:rsidRPr="00733C12" w:rsidRDefault="00733C12" w:rsidP="00733C12">
            <w:r w:rsidRPr="00733C12">
              <w:t>GDV 1, 18 January 2016</w:t>
            </w:r>
          </w:p>
        </w:tc>
      </w:tr>
      <w:tr w:rsidR="00733C12" w:rsidRPr="00733C12" w14:paraId="67F7D277" w14:textId="77777777" w:rsidTr="00FB52D8">
        <w:trPr>
          <w:gridAfter w:val="1"/>
          <w:wAfter w:w="572" w:type="dxa"/>
          <w:trHeight w:val="145"/>
          <w:jc w:val="center"/>
        </w:trPr>
        <w:tc>
          <w:tcPr>
            <w:tcW w:w="2542" w:type="dxa"/>
            <w:gridSpan w:val="2"/>
          </w:tcPr>
          <w:p w14:paraId="2535F137" w14:textId="77777777" w:rsidR="00733C12" w:rsidRPr="00733C12" w:rsidRDefault="00733C12" w:rsidP="00FB52D8">
            <w:pPr>
              <w:jc w:val="right"/>
            </w:pPr>
            <w:r w:rsidRPr="00733C12">
              <w:t>42.12</w:t>
            </w:r>
          </w:p>
        </w:tc>
        <w:tc>
          <w:tcPr>
            <w:tcW w:w="2862" w:type="dxa"/>
            <w:gridSpan w:val="2"/>
          </w:tcPr>
          <w:p w14:paraId="21738667" w14:textId="77777777" w:rsidR="00733C12" w:rsidRPr="00733C12" w:rsidRDefault="00733C12" w:rsidP="00733C12">
            <w:r w:rsidRPr="00733C12">
              <w:t>GDV 1, 18 January 2016</w:t>
            </w:r>
          </w:p>
        </w:tc>
      </w:tr>
      <w:tr w:rsidR="00733C12" w:rsidRPr="00733C12" w14:paraId="2738CC55" w14:textId="77777777" w:rsidTr="00FB52D8">
        <w:trPr>
          <w:gridAfter w:val="1"/>
          <w:wAfter w:w="572" w:type="dxa"/>
          <w:trHeight w:val="145"/>
          <w:jc w:val="center"/>
        </w:trPr>
        <w:tc>
          <w:tcPr>
            <w:tcW w:w="2542" w:type="dxa"/>
            <w:gridSpan w:val="2"/>
          </w:tcPr>
          <w:p w14:paraId="29521026" w14:textId="77777777" w:rsidR="00733C12" w:rsidRPr="00733C12" w:rsidRDefault="00733C12" w:rsidP="00FB52D8">
            <w:pPr>
              <w:jc w:val="right"/>
            </w:pPr>
            <w:r w:rsidRPr="00733C12">
              <w:t>43.3</w:t>
            </w:r>
          </w:p>
        </w:tc>
        <w:tc>
          <w:tcPr>
            <w:tcW w:w="2862" w:type="dxa"/>
            <w:gridSpan w:val="2"/>
          </w:tcPr>
          <w:p w14:paraId="4C425161" w14:textId="77777777" w:rsidR="00733C12" w:rsidRPr="00733C12" w:rsidRDefault="00733C12" w:rsidP="00733C12">
            <w:r w:rsidRPr="00733C12">
              <w:t>GDV 2, 1 July 2016</w:t>
            </w:r>
          </w:p>
        </w:tc>
      </w:tr>
      <w:tr w:rsidR="00733C12" w:rsidRPr="00733C12" w14:paraId="486D41DA" w14:textId="77777777" w:rsidTr="00FB52D8">
        <w:trPr>
          <w:gridAfter w:val="1"/>
          <w:wAfter w:w="572" w:type="dxa"/>
          <w:trHeight w:val="145"/>
          <w:jc w:val="center"/>
        </w:trPr>
        <w:tc>
          <w:tcPr>
            <w:tcW w:w="2542" w:type="dxa"/>
            <w:gridSpan w:val="2"/>
          </w:tcPr>
          <w:p w14:paraId="4903A767" w14:textId="77777777" w:rsidR="00733C12" w:rsidRPr="00733C12" w:rsidRDefault="00733C12" w:rsidP="00FB52D8">
            <w:pPr>
              <w:jc w:val="right"/>
            </w:pPr>
            <w:r w:rsidRPr="00733C12">
              <w:t>44.1(a), (b) and (c)</w:t>
            </w:r>
          </w:p>
        </w:tc>
        <w:tc>
          <w:tcPr>
            <w:tcW w:w="2862" w:type="dxa"/>
            <w:gridSpan w:val="2"/>
          </w:tcPr>
          <w:p w14:paraId="2C3A020C" w14:textId="77777777" w:rsidR="00733C12" w:rsidRPr="00733C12" w:rsidRDefault="00733C12" w:rsidP="00733C12">
            <w:r w:rsidRPr="00733C12">
              <w:t>GDV 1, 18 January 2016</w:t>
            </w:r>
          </w:p>
        </w:tc>
      </w:tr>
      <w:tr w:rsidR="00733C12" w:rsidRPr="00733C12" w14:paraId="29C6127A" w14:textId="77777777" w:rsidTr="00FB52D8">
        <w:trPr>
          <w:gridAfter w:val="1"/>
          <w:wAfter w:w="572" w:type="dxa"/>
          <w:trHeight w:val="145"/>
          <w:jc w:val="center"/>
        </w:trPr>
        <w:tc>
          <w:tcPr>
            <w:tcW w:w="2542" w:type="dxa"/>
            <w:gridSpan w:val="2"/>
          </w:tcPr>
          <w:p w14:paraId="22842A94" w14:textId="77777777" w:rsidR="00733C12" w:rsidRPr="00733C12" w:rsidRDefault="00733C12" w:rsidP="00FB52D8">
            <w:pPr>
              <w:jc w:val="right"/>
            </w:pPr>
            <w:r w:rsidRPr="00733C12">
              <w:t>Heading ‘Section A4.2 – Changes in persons delivering Services’</w:t>
            </w:r>
          </w:p>
        </w:tc>
        <w:tc>
          <w:tcPr>
            <w:tcW w:w="2862" w:type="dxa"/>
            <w:gridSpan w:val="2"/>
          </w:tcPr>
          <w:p w14:paraId="43623633" w14:textId="77777777" w:rsidR="00733C12" w:rsidRPr="00733C12" w:rsidRDefault="00733C12" w:rsidP="00733C12">
            <w:r w:rsidRPr="00733C12">
              <w:t>GDV 1, 18 January 2016</w:t>
            </w:r>
          </w:p>
        </w:tc>
      </w:tr>
      <w:tr w:rsidR="00733C12" w:rsidRPr="00733C12" w14:paraId="0355DEAD" w14:textId="77777777" w:rsidTr="00FB52D8">
        <w:trPr>
          <w:gridAfter w:val="1"/>
          <w:wAfter w:w="572" w:type="dxa"/>
          <w:trHeight w:val="145"/>
          <w:jc w:val="center"/>
        </w:trPr>
        <w:tc>
          <w:tcPr>
            <w:tcW w:w="2542" w:type="dxa"/>
            <w:gridSpan w:val="2"/>
          </w:tcPr>
          <w:p w14:paraId="2EBFA4E5" w14:textId="77777777" w:rsidR="00733C12" w:rsidRPr="00733C12" w:rsidRDefault="00733C12" w:rsidP="00FB52D8">
            <w:pPr>
              <w:jc w:val="right"/>
            </w:pPr>
            <w:r w:rsidRPr="00733C12">
              <w:t>45.2(ii)</w:t>
            </w:r>
          </w:p>
        </w:tc>
        <w:tc>
          <w:tcPr>
            <w:tcW w:w="2862" w:type="dxa"/>
            <w:gridSpan w:val="2"/>
          </w:tcPr>
          <w:p w14:paraId="09259F1D" w14:textId="77777777" w:rsidR="00733C12" w:rsidRPr="00733C12" w:rsidRDefault="00733C12" w:rsidP="00733C12">
            <w:r w:rsidRPr="00733C12">
              <w:t>GDV 1, 18 January 2016</w:t>
            </w:r>
          </w:p>
        </w:tc>
      </w:tr>
      <w:tr w:rsidR="00733C12" w:rsidRPr="00733C12" w14:paraId="655B1909" w14:textId="77777777" w:rsidTr="00FB52D8">
        <w:trPr>
          <w:gridAfter w:val="1"/>
          <w:wAfter w:w="572" w:type="dxa"/>
          <w:trHeight w:val="145"/>
          <w:jc w:val="center"/>
        </w:trPr>
        <w:tc>
          <w:tcPr>
            <w:tcW w:w="2542" w:type="dxa"/>
            <w:gridSpan w:val="2"/>
          </w:tcPr>
          <w:p w14:paraId="104C3CBC" w14:textId="77777777" w:rsidR="00733C12" w:rsidRPr="00733C12" w:rsidRDefault="00733C12" w:rsidP="00FB52D8">
            <w:pPr>
              <w:jc w:val="right"/>
            </w:pPr>
            <w:r w:rsidRPr="00733C12">
              <w:t>45.3(d)</w:t>
            </w:r>
          </w:p>
        </w:tc>
        <w:tc>
          <w:tcPr>
            <w:tcW w:w="2862" w:type="dxa"/>
            <w:gridSpan w:val="2"/>
          </w:tcPr>
          <w:p w14:paraId="57C2C060" w14:textId="77777777" w:rsidR="00733C12" w:rsidRPr="00733C12" w:rsidRDefault="00733C12" w:rsidP="00733C12">
            <w:r w:rsidRPr="00733C12">
              <w:t>GDV 3, 5 December 2016</w:t>
            </w:r>
          </w:p>
        </w:tc>
      </w:tr>
      <w:tr w:rsidR="00733C12" w:rsidRPr="00733C12" w14:paraId="23E68FE6" w14:textId="77777777" w:rsidTr="00FB52D8">
        <w:trPr>
          <w:gridAfter w:val="1"/>
          <w:wAfter w:w="572" w:type="dxa"/>
          <w:trHeight w:val="145"/>
          <w:jc w:val="center"/>
        </w:trPr>
        <w:tc>
          <w:tcPr>
            <w:tcW w:w="2542" w:type="dxa"/>
            <w:gridSpan w:val="2"/>
          </w:tcPr>
          <w:p w14:paraId="72DC5944" w14:textId="77777777" w:rsidR="00733C12" w:rsidRPr="00733C12" w:rsidRDefault="00733C12" w:rsidP="00FB52D8">
            <w:pPr>
              <w:jc w:val="right"/>
            </w:pPr>
            <w:r w:rsidRPr="00733C12">
              <w:t>46.3</w:t>
            </w:r>
          </w:p>
        </w:tc>
        <w:tc>
          <w:tcPr>
            <w:tcW w:w="2862" w:type="dxa"/>
            <w:gridSpan w:val="2"/>
          </w:tcPr>
          <w:p w14:paraId="0A596E3B" w14:textId="77777777" w:rsidR="00733C12" w:rsidRPr="00733C12" w:rsidRDefault="00733C12" w:rsidP="00733C12">
            <w:r w:rsidRPr="00733C12">
              <w:t>GDV 1, 18 January 2016</w:t>
            </w:r>
          </w:p>
        </w:tc>
      </w:tr>
      <w:tr w:rsidR="00733C12" w:rsidRPr="00733C12" w14:paraId="5E0D70B4" w14:textId="77777777" w:rsidTr="00FB52D8">
        <w:trPr>
          <w:gridAfter w:val="1"/>
          <w:wAfter w:w="572" w:type="dxa"/>
          <w:trHeight w:val="145"/>
          <w:jc w:val="center"/>
        </w:trPr>
        <w:tc>
          <w:tcPr>
            <w:tcW w:w="2542" w:type="dxa"/>
            <w:gridSpan w:val="2"/>
          </w:tcPr>
          <w:p w14:paraId="5F2B2273" w14:textId="77777777" w:rsidR="00733C12" w:rsidRPr="00733C12" w:rsidRDefault="00733C12" w:rsidP="00FB52D8">
            <w:pPr>
              <w:jc w:val="right"/>
            </w:pPr>
            <w:r w:rsidRPr="00733C12">
              <w:lastRenderedPageBreak/>
              <w:t>Heading ‘Section A4.3 – Resolving Problems’</w:t>
            </w:r>
          </w:p>
        </w:tc>
        <w:tc>
          <w:tcPr>
            <w:tcW w:w="2862" w:type="dxa"/>
            <w:gridSpan w:val="2"/>
          </w:tcPr>
          <w:p w14:paraId="14D582F3" w14:textId="77777777" w:rsidR="00733C12" w:rsidRPr="00733C12" w:rsidRDefault="00733C12" w:rsidP="00733C12">
            <w:r w:rsidRPr="00733C12">
              <w:t>GDV 1, 18 January 2016</w:t>
            </w:r>
          </w:p>
        </w:tc>
      </w:tr>
      <w:tr w:rsidR="00733C12" w:rsidRPr="00733C12" w14:paraId="43560DE4" w14:textId="77777777" w:rsidTr="00FB52D8">
        <w:trPr>
          <w:gridAfter w:val="1"/>
          <w:wAfter w:w="572" w:type="dxa"/>
          <w:trHeight w:val="145"/>
          <w:jc w:val="center"/>
        </w:trPr>
        <w:tc>
          <w:tcPr>
            <w:tcW w:w="2542" w:type="dxa"/>
            <w:gridSpan w:val="2"/>
          </w:tcPr>
          <w:p w14:paraId="44A98DB8" w14:textId="77777777" w:rsidR="00733C12" w:rsidRPr="00733C12" w:rsidRDefault="00733C12" w:rsidP="00FB52D8">
            <w:pPr>
              <w:jc w:val="right"/>
            </w:pPr>
            <w:r w:rsidRPr="00733C12">
              <w:t>52.2(c)</w:t>
            </w:r>
          </w:p>
        </w:tc>
        <w:tc>
          <w:tcPr>
            <w:tcW w:w="2862" w:type="dxa"/>
            <w:gridSpan w:val="2"/>
          </w:tcPr>
          <w:p w14:paraId="37AEAE00" w14:textId="77777777" w:rsidR="00733C12" w:rsidRPr="00733C12" w:rsidRDefault="00733C12" w:rsidP="00733C12">
            <w:r w:rsidRPr="00733C12">
              <w:t>GDV 1, 18 January 2016</w:t>
            </w:r>
          </w:p>
        </w:tc>
      </w:tr>
      <w:tr w:rsidR="00733C12" w:rsidRPr="00733C12" w14:paraId="2FB05D87" w14:textId="77777777" w:rsidTr="00FB52D8">
        <w:trPr>
          <w:gridAfter w:val="1"/>
          <w:wAfter w:w="572" w:type="dxa"/>
          <w:trHeight w:val="145"/>
          <w:jc w:val="center"/>
        </w:trPr>
        <w:tc>
          <w:tcPr>
            <w:tcW w:w="2542" w:type="dxa"/>
            <w:gridSpan w:val="2"/>
          </w:tcPr>
          <w:p w14:paraId="575FC024" w14:textId="77777777" w:rsidR="00733C12" w:rsidRPr="00733C12" w:rsidRDefault="00733C12" w:rsidP="00FB52D8">
            <w:pPr>
              <w:jc w:val="right"/>
            </w:pPr>
            <w:r w:rsidRPr="00733C12">
              <w:t>53.1, (a)</w:t>
            </w:r>
          </w:p>
        </w:tc>
        <w:tc>
          <w:tcPr>
            <w:tcW w:w="2862" w:type="dxa"/>
            <w:gridSpan w:val="2"/>
          </w:tcPr>
          <w:p w14:paraId="0F5AF687" w14:textId="77777777" w:rsidR="00733C12" w:rsidRPr="00733C12" w:rsidRDefault="00733C12" w:rsidP="00733C12">
            <w:r w:rsidRPr="00733C12">
              <w:t>GDV 1, 18 January 2016</w:t>
            </w:r>
          </w:p>
        </w:tc>
      </w:tr>
      <w:tr w:rsidR="00733C12" w:rsidRPr="00733C12" w14:paraId="3AB0C03A" w14:textId="77777777" w:rsidTr="00FB52D8">
        <w:trPr>
          <w:gridAfter w:val="1"/>
          <w:wAfter w:w="572" w:type="dxa"/>
          <w:trHeight w:val="145"/>
          <w:jc w:val="center"/>
        </w:trPr>
        <w:tc>
          <w:tcPr>
            <w:tcW w:w="2542" w:type="dxa"/>
            <w:gridSpan w:val="2"/>
          </w:tcPr>
          <w:p w14:paraId="1C00DEA2" w14:textId="77777777" w:rsidR="00733C12" w:rsidRPr="00733C12" w:rsidRDefault="00733C12" w:rsidP="00FB52D8">
            <w:pPr>
              <w:jc w:val="right"/>
            </w:pPr>
            <w:r w:rsidRPr="00733C12">
              <w:t>54.1(c)</w:t>
            </w:r>
          </w:p>
        </w:tc>
        <w:tc>
          <w:tcPr>
            <w:tcW w:w="2862" w:type="dxa"/>
            <w:gridSpan w:val="2"/>
          </w:tcPr>
          <w:p w14:paraId="6869B77A" w14:textId="77777777" w:rsidR="00733C12" w:rsidRPr="00733C12" w:rsidRDefault="00733C12" w:rsidP="00733C12">
            <w:r w:rsidRPr="00733C12">
              <w:t>GDV 4, 1 April 2017</w:t>
            </w:r>
          </w:p>
        </w:tc>
      </w:tr>
      <w:tr w:rsidR="00733C12" w:rsidRPr="00733C12" w14:paraId="72B5F44B" w14:textId="77777777" w:rsidTr="00FB52D8">
        <w:trPr>
          <w:gridAfter w:val="1"/>
          <w:wAfter w:w="572" w:type="dxa"/>
          <w:trHeight w:val="145"/>
          <w:jc w:val="center"/>
        </w:trPr>
        <w:tc>
          <w:tcPr>
            <w:tcW w:w="2542" w:type="dxa"/>
            <w:gridSpan w:val="2"/>
          </w:tcPr>
          <w:p w14:paraId="04586D69" w14:textId="77777777" w:rsidR="00733C12" w:rsidRDefault="00733C12" w:rsidP="00FB52D8">
            <w:pPr>
              <w:jc w:val="right"/>
            </w:pPr>
            <w:r w:rsidRPr="00733C12">
              <w:t>54.3(c)</w:t>
            </w:r>
          </w:p>
          <w:p w14:paraId="29CB430B" w14:textId="78267C12" w:rsidR="00661302" w:rsidRPr="00733C12" w:rsidRDefault="00661302" w:rsidP="00FB52D8">
            <w:pPr>
              <w:jc w:val="right"/>
            </w:pPr>
            <w:r>
              <w:t>56.1(d) to (h)</w:t>
            </w:r>
          </w:p>
        </w:tc>
        <w:tc>
          <w:tcPr>
            <w:tcW w:w="2862" w:type="dxa"/>
            <w:gridSpan w:val="2"/>
          </w:tcPr>
          <w:p w14:paraId="4DDF0375" w14:textId="77777777" w:rsidR="00733C12" w:rsidRDefault="00733C12" w:rsidP="00733C12">
            <w:r w:rsidRPr="00733C12">
              <w:t>GDV 1, 18 January 2016</w:t>
            </w:r>
          </w:p>
          <w:p w14:paraId="75D7CBE5" w14:textId="357F3A0E" w:rsidR="00661302" w:rsidRPr="00733C12" w:rsidRDefault="00661302" w:rsidP="00733C12">
            <w:r>
              <w:t>GDV 7, 1 July 2018</w:t>
            </w:r>
          </w:p>
        </w:tc>
      </w:tr>
      <w:tr w:rsidR="00733C12" w:rsidRPr="00733C12" w14:paraId="3B02D968" w14:textId="77777777" w:rsidTr="00FB52D8">
        <w:trPr>
          <w:gridAfter w:val="1"/>
          <w:wAfter w:w="572" w:type="dxa"/>
          <w:trHeight w:val="145"/>
          <w:jc w:val="center"/>
        </w:trPr>
        <w:tc>
          <w:tcPr>
            <w:tcW w:w="2542" w:type="dxa"/>
            <w:gridSpan w:val="2"/>
          </w:tcPr>
          <w:p w14:paraId="4969D4DC" w14:textId="77777777" w:rsidR="00733C12" w:rsidRPr="00733C12" w:rsidRDefault="00733C12" w:rsidP="00FB52D8">
            <w:pPr>
              <w:jc w:val="right"/>
            </w:pPr>
            <w:r w:rsidRPr="00733C12">
              <w:t>Heading ‘Section A4.4 – Other matters’</w:t>
            </w:r>
          </w:p>
        </w:tc>
        <w:tc>
          <w:tcPr>
            <w:tcW w:w="2862" w:type="dxa"/>
            <w:gridSpan w:val="2"/>
          </w:tcPr>
          <w:p w14:paraId="7C17E03F" w14:textId="77777777" w:rsidR="00733C12" w:rsidRPr="00733C12" w:rsidRDefault="00733C12" w:rsidP="00733C12">
            <w:r w:rsidRPr="00733C12">
              <w:t>GDV 1, 18 January 2016</w:t>
            </w:r>
          </w:p>
        </w:tc>
      </w:tr>
      <w:tr w:rsidR="00733C12" w:rsidRPr="00733C12" w14:paraId="652DE37C" w14:textId="77777777" w:rsidTr="00FB52D8">
        <w:trPr>
          <w:gridAfter w:val="1"/>
          <w:wAfter w:w="572" w:type="dxa"/>
          <w:trHeight w:val="145"/>
          <w:jc w:val="center"/>
        </w:trPr>
        <w:tc>
          <w:tcPr>
            <w:tcW w:w="2542" w:type="dxa"/>
            <w:gridSpan w:val="2"/>
          </w:tcPr>
          <w:p w14:paraId="775B42D2" w14:textId="77777777" w:rsidR="00733C12" w:rsidRPr="00733C12" w:rsidRDefault="00733C12" w:rsidP="00FB52D8">
            <w:pPr>
              <w:jc w:val="right"/>
            </w:pPr>
            <w:r w:rsidRPr="00733C12">
              <w:t>58 Subheading ‘Indigenous Procurement Policy’</w:t>
            </w:r>
          </w:p>
        </w:tc>
        <w:tc>
          <w:tcPr>
            <w:tcW w:w="2862" w:type="dxa"/>
            <w:gridSpan w:val="2"/>
          </w:tcPr>
          <w:p w14:paraId="031F5C8B" w14:textId="77777777" w:rsidR="00733C12" w:rsidRPr="00733C12" w:rsidRDefault="00733C12" w:rsidP="00733C12">
            <w:r w:rsidRPr="00733C12">
              <w:t>GDV 1, 18 January 2016</w:t>
            </w:r>
          </w:p>
        </w:tc>
      </w:tr>
      <w:tr w:rsidR="00733C12" w:rsidRPr="00733C12" w14:paraId="26C61327" w14:textId="77777777" w:rsidTr="00FB52D8">
        <w:trPr>
          <w:gridAfter w:val="1"/>
          <w:wAfter w:w="572" w:type="dxa"/>
          <w:trHeight w:val="145"/>
          <w:jc w:val="center"/>
        </w:trPr>
        <w:tc>
          <w:tcPr>
            <w:tcW w:w="2542" w:type="dxa"/>
            <w:gridSpan w:val="2"/>
          </w:tcPr>
          <w:p w14:paraId="2C7D0596" w14:textId="77777777" w:rsidR="00733C12" w:rsidRPr="00733C12" w:rsidRDefault="00733C12" w:rsidP="00FB52D8">
            <w:pPr>
              <w:jc w:val="right"/>
            </w:pPr>
            <w:r w:rsidRPr="00733C12">
              <w:t>58.1</w:t>
            </w:r>
          </w:p>
        </w:tc>
        <w:tc>
          <w:tcPr>
            <w:tcW w:w="2862" w:type="dxa"/>
            <w:gridSpan w:val="2"/>
          </w:tcPr>
          <w:p w14:paraId="534C076F" w14:textId="77777777" w:rsidR="00733C12" w:rsidRPr="00733C12" w:rsidRDefault="00733C12" w:rsidP="00733C12">
            <w:r w:rsidRPr="00733C12">
              <w:t>GDV 1, 18 January 2016</w:t>
            </w:r>
          </w:p>
        </w:tc>
      </w:tr>
      <w:tr w:rsidR="00733C12" w:rsidRPr="00733C12" w14:paraId="3CF44FDD" w14:textId="77777777" w:rsidTr="00FB52D8">
        <w:trPr>
          <w:gridAfter w:val="1"/>
          <w:wAfter w:w="572" w:type="dxa"/>
          <w:trHeight w:val="145"/>
          <w:jc w:val="center"/>
        </w:trPr>
        <w:tc>
          <w:tcPr>
            <w:tcW w:w="2542" w:type="dxa"/>
            <w:gridSpan w:val="2"/>
          </w:tcPr>
          <w:p w14:paraId="17D9933E" w14:textId="77777777" w:rsidR="00733C12" w:rsidRPr="00733C12" w:rsidRDefault="00733C12" w:rsidP="00FB52D8">
            <w:pPr>
              <w:jc w:val="right"/>
            </w:pPr>
            <w:r w:rsidRPr="00733C12">
              <w:t>58.2</w:t>
            </w:r>
          </w:p>
        </w:tc>
        <w:tc>
          <w:tcPr>
            <w:tcW w:w="2862" w:type="dxa"/>
            <w:gridSpan w:val="2"/>
          </w:tcPr>
          <w:p w14:paraId="10F25D5C" w14:textId="77777777" w:rsidR="00733C12" w:rsidRPr="00733C12" w:rsidRDefault="00733C12" w:rsidP="00733C12">
            <w:r w:rsidRPr="00733C12">
              <w:t>GDV 1, 18 January 2016</w:t>
            </w:r>
          </w:p>
        </w:tc>
      </w:tr>
      <w:tr w:rsidR="00733C12" w:rsidRPr="00733C12" w14:paraId="78C5F40F" w14:textId="77777777" w:rsidTr="00FB52D8">
        <w:trPr>
          <w:gridAfter w:val="1"/>
          <w:wAfter w:w="572" w:type="dxa"/>
          <w:trHeight w:val="145"/>
          <w:jc w:val="center"/>
        </w:trPr>
        <w:tc>
          <w:tcPr>
            <w:tcW w:w="2542" w:type="dxa"/>
            <w:gridSpan w:val="2"/>
          </w:tcPr>
          <w:p w14:paraId="03A8A908" w14:textId="77777777" w:rsidR="00733C12" w:rsidRPr="00733C12" w:rsidRDefault="00733C12" w:rsidP="00FB52D8">
            <w:pPr>
              <w:jc w:val="right"/>
            </w:pPr>
            <w:r w:rsidRPr="00733C12">
              <w:t>58.3</w:t>
            </w:r>
          </w:p>
        </w:tc>
        <w:tc>
          <w:tcPr>
            <w:tcW w:w="2862" w:type="dxa"/>
            <w:gridSpan w:val="2"/>
          </w:tcPr>
          <w:p w14:paraId="78693FEA" w14:textId="77777777" w:rsidR="00733C12" w:rsidRPr="00733C12" w:rsidRDefault="00733C12" w:rsidP="00733C12">
            <w:r w:rsidRPr="00733C12">
              <w:t>GDV 1, 18 January 2016</w:t>
            </w:r>
          </w:p>
        </w:tc>
      </w:tr>
      <w:tr w:rsidR="00733C12" w:rsidRPr="00733C12" w14:paraId="1107DA04" w14:textId="77777777" w:rsidTr="00FB52D8">
        <w:trPr>
          <w:gridAfter w:val="1"/>
          <w:wAfter w:w="572" w:type="dxa"/>
          <w:trHeight w:val="145"/>
          <w:jc w:val="center"/>
        </w:trPr>
        <w:tc>
          <w:tcPr>
            <w:tcW w:w="2542" w:type="dxa"/>
            <w:gridSpan w:val="2"/>
          </w:tcPr>
          <w:p w14:paraId="5D30CD9F" w14:textId="77777777" w:rsidR="00733C12" w:rsidRPr="00733C12" w:rsidRDefault="00733C12" w:rsidP="00FB52D8">
            <w:pPr>
              <w:jc w:val="right"/>
            </w:pPr>
            <w:r w:rsidRPr="00733C12">
              <w:t>58.4</w:t>
            </w:r>
          </w:p>
        </w:tc>
        <w:tc>
          <w:tcPr>
            <w:tcW w:w="2862" w:type="dxa"/>
            <w:gridSpan w:val="2"/>
          </w:tcPr>
          <w:p w14:paraId="344D3570" w14:textId="77777777" w:rsidR="00733C12" w:rsidRPr="00733C12" w:rsidRDefault="00733C12" w:rsidP="00733C12">
            <w:r w:rsidRPr="00733C12">
              <w:t>GDV 1, 18 January 2016</w:t>
            </w:r>
          </w:p>
        </w:tc>
      </w:tr>
      <w:tr w:rsidR="00733C12" w:rsidRPr="00733C12" w14:paraId="0E7F5BA4" w14:textId="77777777" w:rsidTr="00FB52D8">
        <w:trPr>
          <w:gridAfter w:val="1"/>
          <w:wAfter w:w="572" w:type="dxa"/>
          <w:trHeight w:val="145"/>
          <w:jc w:val="center"/>
        </w:trPr>
        <w:tc>
          <w:tcPr>
            <w:tcW w:w="2542" w:type="dxa"/>
            <w:gridSpan w:val="2"/>
          </w:tcPr>
          <w:p w14:paraId="75437423" w14:textId="77777777" w:rsidR="00733C12" w:rsidRPr="00733C12" w:rsidRDefault="00733C12" w:rsidP="00FB52D8">
            <w:pPr>
              <w:jc w:val="right"/>
            </w:pPr>
            <w:r w:rsidRPr="00733C12">
              <w:t>58.5</w:t>
            </w:r>
          </w:p>
        </w:tc>
        <w:tc>
          <w:tcPr>
            <w:tcW w:w="2862" w:type="dxa"/>
            <w:gridSpan w:val="2"/>
          </w:tcPr>
          <w:p w14:paraId="37CB54C2" w14:textId="77777777" w:rsidR="00733C12" w:rsidRPr="00733C12" w:rsidRDefault="00733C12" w:rsidP="00733C12">
            <w:r w:rsidRPr="00733C12">
              <w:t>GDV 1, 18 January 2016</w:t>
            </w:r>
          </w:p>
        </w:tc>
      </w:tr>
      <w:tr w:rsidR="00733C12" w:rsidRPr="00733C12" w14:paraId="7EE63D37" w14:textId="77777777" w:rsidTr="00FB52D8">
        <w:trPr>
          <w:gridAfter w:val="1"/>
          <w:wAfter w:w="572" w:type="dxa"/>
          <w:trHeight w:val="145"/>
          <w:jc w:val="center"/>
        </w:trPr>
        <w:tc>
          <w:tcPr>
            <w:tcW w:w="2542" w:type="dxa"/>
            <w:gridSpan w:val="2"/>
          </w:tcPr>
          <w:p w14:paraId="46EB48CB" w14:textId="77777777" w:rsidR="00733C12" w:rsidRPr="00733C12" w:rsidRDefault="00733C12" w:rsidP="00FB52D8">
            <w:pPr>
              <w:jc w:val="right"/>
            </w:pPr>
            <w:r w:rsidRPr="00733C12">
              <w:t>58.6</w:t>
            </w:r>
          </w:p>
        </w:tc>
        <w:tc>
          <w:tcPr>
            <w:tcW w:w="2862" w:type="dxa"/>
            <w:gridSpan w:val="2"/>
          </w:tcPr>
          <w:p w14:paraId="4B545FA6" w14:textId="77777777" w:rsidR="00733C12" w:rsidRPr="00733C12" w:rsidRDefault="00733C12" w:rsidP="00733C12">
            <w:r w:rsidRPr="00733C12">
              <w:t>GDV 1, 18 January 2016</w:t>
            </w:r>
          </w:p>
        </w:tc>
      </w:tr>
      <w:tr w:rsidR="00733C12" w:rsidRPr="00733C12" w14:paraId="553F8565" w14:textId="77777777" w:rsidTr="00FB52D8">
        <w:trPr>
          <w:gridAfter w:val="1"/>
          <w:wAfter w:w="572" w:type="dxa"/>
          <w:trHeight w:val="145"/>
          <w:jc w:val="center"/>
        </w:trPr>
        <w:tc>
          <w:tcPr>
            <w:tcW w:w="2542" w:type="dxa"/>
            <w:gridSpan w:val="2"/>
          </w:tcPr>
          <w:p w14:paraId="61C765FB" w14:textId="77777777" w:rsidR="00733C12" w:rsidRPr="00733C12" w:rsidRDefault="00733C12" w:rsidP="00FB52D8">
            <w:pPr>
              <w:jc w:val="right"/>
            </w:pPr>
            <w:r w:rsidRPr="00733C12">
              <w:t>58.7</w:t>
            </w:r>
          </w:p>
        </w:tc>
        <w:tc>
          <w:tcPr>
            <w:tcW w:w="2862" w:type="dxa"/>
            <w:gridSpan w:val="2"/>
          </w:tcPr>
          <w:p w14:paraId="39A049E4" w14:textId="77777777" w:rsidR="00733C12" w:rsidRPr="00733C12" w:rsidRDefault="00733C12" w:rsidP="00733C12">
            <w:r w:rsidRPr="00733C12">
              <w:t>GDV 1, 18 January 2016</w:t>
            </w:r>
          </w:p>
        </w:tc>
      </w:tr>
      <w:tr w:rsidR="00733C12" w:rsidRPr="00733C12" w14:paraId="63EBA862" w14:textId="77777777" w:rsidTr="00FB52D8">
        <w:trPr>
          <w:gridAfter w:val="1"/>
          <w:wAfter w:w="572" w:type="dxa"/>
          <w:trHeight w:val="145"/>
          <w:jc w:val="center"/>
        </w:trPr>
        <w:tc>
          <w:tcPr>
            <w:tcW w:w="2542" w:type="dxa"/>
            <w:gridSpan w:val="2"/>
          </w:tcPr>
          <w:p w14:paraId="00ED5E2B" w14:textId="77777777" w:rsidR="00733C12" w:rsidRPr="00733C12" w:rsidRDefault="00733C12" w:rsidP="00FB52D8">
            <w:pPr>
              <w:jc w:val="right"/>
            </w:pPr>
            <w:r w:rsidRPr="00733C12">
              <w:t>58.8</w:t>
            </w:r>
          </w:p>
        </w:tc>
        <w:tc>
          <w:tcPr>
            <w:tcW w:w="2862" w:type="dxa"/>
            <w:gridSpan w:val="2"/>
          </w:tcPr>
          <w:p w14:paraId="2D424F5F" w14:textId="77777777" w:rsidR="00733C12" w:rsidRPr="00733C12" w:rsidRDefault="00733C12" w:rsidP="00733C12">
            <w:r w:rsidRPr="00733C12">
              <w:t>GDV 1, 18 January 2016</w:t>
            </w:r>
          </w:p>
        </w:tc>
      </w:tr>
      <w:tr w:rsidR="00733C12" w:rsidRPr="00733C12" w14:paraId="2051AF6D" w14:textId="77777777" w:rsidTr="00FB52D8">
        <w:trPr>
          <w:gridAfter w:val="1"/>
          <w:wAfter w:w="572" w:type="dxa"/>
          <w:trHeight w:val="145"/>
          <w:jc w:val="center"/>
        </w:trPr>
        <w:tc>
          <w:tcPr>
            <w:tcW w:w="2542" w:type="dxa"/>
            <w:gridSpan w:val="2"/>
          </w:tcPr>
          <w:p w14:paraId="62A797C5" w14:textId="77777777" w:rsidR="00733C12" w:rsidRPr="00733C12" w:rsidRDefault="00733C12" w:rsidP="00FB52D8">
            <w:pPr>
              <w:jc w:val="right"/>
            </w:pPr>
            <w:r w:rsidRPr="00733C12">
              <w:t>59.1(c)</w:t>
            </w:r>
          </w:p>
        </w:tc>
        <w:tc>
          <w:tcPr>
            <w:tcW w:w="2862" w:type="dxa"/>
            <w:gridSpan w:val="2"/>
          </w:tcPr>
          <w:p w14:paraId="527652C2" w14:textId="77777777" w:rsidR="00733C12" w:rsidRPr="00733C12" w:rsidRDefault="00733C12" w:rsidP="00733C12">
            <w:r w:rsidRPr="00733C12">
              <w:t>GDV 1, 18 January 2016</w:t>
            </w:r>
          </w:p>
        </w:tc>
      </w:tr>
      <w:tr w:rsidR="00733C12" w:rsidRPr="00733C12" w14:paraId="2F8B409B" w14:textId="77777777" w:rsidTr="00FB52D8">
        <w:trPr>
          <w:gridAfter w:val="1"/>
          <w:wAfter w:w="572" w:type="dxa"/>
          <w:trHeight w:val="145"/>
          <w:jc w:val="center"/>
        </w:trPr>
        <w:tc>
          <w:tcPr>
            <w:tcW w:w="2542" w:type="dxa"/>
            <w:gridSpan w:val="2"/>
          </w:tcPr>
          <w:p w14:paraId="284A3723" w14:textId="50AFB8FE" w:rsidR="00661302" w:rsidRDefault="00661302" w:rsidP="00FB52D8">
            <w:pPr>
              <w:jc w:val="right"/>
            </w:pPr>
            <w:r>
              <w:t>60.1</w:t>
            </w:r>
          </w:p>
          <w:p w14:paraId="78C39EFE" w14:textId="2CF40400" w:rsidR="00733C12" w:rsidRPr="00733C12" w:rsidRDefault="00733C12" w:rsidP="00FB52D8">
            <w:pPr>
              <w:jc w:val="right"/>
            </w:pPr>
            <w:r w:rsidRPr="00733C12">
              <w:t>60.1(a)</w:t>
            </w:r>
          </w:p>
        </w:tc>
        <w:tc>
          <w:tcPr>
            <w:tcW w:w="2862" w:type="dxa"/>
            <w:gridSpan w:val="2"/>
          </w:tcPr>
          <w:p w14:paraId="06689F3E" w14:textId="0F41244B" w:rsidR="00661302" w:rsidRDefault="00661302" w:rsidP="00733C12">
            <w:r>
              <w:t>GDV 7, 1 July 2018</w:t>
            </w:r>
          </w:p>
          <w:p w14:paraId="03B77189" w14:textId="65D062BB" w:rsidR="00733C12" w:rsidRPr="00733C12" w:rsidRDefault="00733C12" w:rsidP="00733C12">
            <w:r w:rsidRPr="00733C12">
              <w:t>GDV 1, 18 January 2016</w:t>
            </w:r>
          </w:p>
        </w:tc>
      </w:tr>
      <w:tr w:rsidR="00733C12" w:rsidRPr="00733C12" w14:paraId="43DBE826" w14:textId="77777777" w:rsidTr="00FB52D8">
        <w:trPr>
          <w:gridAfter w:val="1"/>
          <w:wAfter w:w="572" w:type="dxa"/>
          <w:trHeight w:val="145"/>
          <w:jc w:val="center"/>
        </w:trPr>
        <w:tc>
          <w:tcPr>
            <w:tcW w:w="2542" w:type="dxa"/>
            <w:gridSpan w:val="2"/>
          </w:tcPr>
          <w:p w14:paraId="0C3A37C1" w14:textId="77777777" w:rsidR="00733C12" w:rsidRPr="00733C12" w:rsidRDefault="00733C12" w:rsidP="00FB52D8">
            <w:pPr>
              <w:jc w:val="right"/>
            </w:pPr>
            <w:r w:rsidRPr="00733C12">
              <w:t>63.1</w:t>
            </w:r>
          </w:p>
        </w:tc>
        <w:tc>
          <w:tcPr>
            <w:tcW w:w="2862" w:type="dxa"/>
            <w:gridSpan w:val="2"/>
          </w:tcPr>
          <w:p w14:paraId="3079987E" w14:textId="77777777" w:rsidR="00733C12" w:rsidRPr="00733C12" w:rsidRDefault="00733C12" w:rsidP="00733C12">
            <w:r w:rsidRPr="00733C12">
              <w:t>GDV 1, 18 January 2016</w:t>
            </w:r>
          </w:p>
        </w:tc>
      </w:tr>
      <w:tr w:rsidR="00733C12" w:rsidRPr="00733C12" w14:paraId="2D96B6A5" w14:textId="77777777" w:rsidTr="00FB52D8">
        <w:trPr>
          <w:gridAfter w:val="1"/>
          <w:wAfter w:w="572" w:type="dxa"/>
          <w:trHeight w:val="145"/>
          <w:jc w:val="center"/>
        </w:trPr>
        <w:tc>
          <w:tcPr>
            <w:tcW w:w="2542" w:type="dxa"/>
            <w:gridSpan w:val="2"/>
          </w:tcPr>
          <w:p w14:paraId="6665D37E" w14:textId="77777777" w:rsidR="00733C12" w:rsidRPr="00733C12" w:rsidRDefault="00733C12" w:rsidP="00FB52D8">
            <w:pPr>
              <w:jc w:val="right"/>
            </w:pPr>
            <w:r w:rsidRPr="00733C12">
              <w:t>63.2</w:t>
            </w:r>
          </w:p>
        </w:tc>
        <w:tc>
          <w:tcPr>
            <w:tcW w:w="2862" w:type="dxa"/>
            <w:gridSpan w:val="2"/>
          </w:tcPr>
          <w:p w14:paraId="6B6F72DF" w14:textId="77777777" w:rsidR="00733C12" w:rsidRPr="00733C12" w:rsidRDefault="00733C12" w:rsidP="00733C12">
            <w:r w:rsidRPr="00733C12">
              <w:t>GDV 1, 18 January 2016</w:t>
            </w:r>
          </w:p>
        </w:tc>
      </w:tr>
      <w:tr w:rsidR="00733C12" w:rsidRPr="00733C12" w14:paraId="0DADF4D7" w14:textId="77777777" w:rsidTr="00FB52D8">
        <w:trPr>
          <w:gridAfter w:val="1"/>
          <w:wAfter w:w="572" w:type="dxa"/>
          <w:trHeight w:val="145"/>
          <w:jc w:val="center"/>
        </w:trPr>
        <w:tc>
          <w:tcPr>
            <w:tcW w:w="2542" w:type="dxa"/>
            <w:gridSpan w:val="2"/>
          </w:tcPr>
          <w:p w14:paraId="09E9A57F" w14:textId="77777777" w:rsidR="00733C12" w:rsidRPr="00733C12" w:rsidRDefault="00733C12" w:rsidP="00FB52D8">
            <w:pPr>
              <w:jc w:val="right"/>
            </w:pPr>
            <w:r w:rsidRPr="00733C12">
              <w:t>69.3</w:t>
            </w:r>
          </w:p>
        </w:tc>
        <w:tc>
          <w:tcPr>
            <w:tcW w:w="2862" w:type="dxa"/>
            <w:gridSpan w:val="2"/>
          </w:tcPr>
          <w:p w14:paraId="637EAC89" w14:textId="77777777" w:rsidR="00733C12" w:rsidRPr="00733C12" w:rsidRDefault="00733C12" w:rsidP="00733C12">
            <w:r w:rsidRPr="00733C12">
              <w:t>GDV 3, 5 December 2016</w:t>
            </w:r>
          </w:p>
        </w:tc>
      </w:tr>
      <w:tr w:rsidR="00733C12" w:rsidRPr="00733C12" w14:paraId="65B18E81" w14:textId="77777777" w:rsidTr="00FB52D8">
        <w:trPr>
          <w:gridAfter w:val="1"/>
          <w:wAfter w:w="572" w:type="dxa"/>
          <w:trHeight w:val="145"/>
          <w:jc w:val="center"/>
        </w:trPr>
        <w:tc>
          <w:tcPr>
            <w:tcW w:w="2542" w:type="dxa"/>
            <w:gridSpan w:val="2"/>
          </w:tcPr>
          <w:p w14:paraId="65969340" w14:textId="77777777" w:rsidR="00733C12" w:rsidRPr="00733C12" w:rsidRDefault="00733C12" w:rsidP="00FB52D8">
            <w:pPr>
              <w:jc w:val="right"/>
            </w:pPr>
            <w:r w:rsidRPr="00733C12">
              <w:t>69.6(b), (c), (d), (e), (f) and (g)</w:t>
            </w:r>
          </w:p>
        </w:tc>
        <w:tc>
          <w:tcPr>
            <w:tcW w:w="2862" w:type="dxa"/>
            <w:gridSpan w:val="2"/>
          </w:tcPr>
          <w:p w14:paraId="5C9BF276" w14:textId="77777777" w:rsidR="00733C12" w:rsidRPr="00733C12" w:rsidRDefault="00733C12" w:rsidP="00733C12">
            <w:r w:rsidRPr="00733C12">
              <w:t>GDV 1, 18 January 2016</w:t>
            </w:r>
          </w:p>
        </w:tc>
      </w:tr>
      <w:tr w:rsidR="00733C12" w:rsidRPr="00733C12" w14:paraId="43091C5D" w14:textId="77777777" w:rsidTr="00FB52D8">
        <w:trPr>
          <w:gridAfter w:val="1"/>
          <w:wAfter w:w="572" w:type="dxa"/>
          <w:trHeight w:val="145"/>
          <w:jc w:val="center"/>
        </w:trPr>
        <w:tc>
          <w:tcPr>
            <w:tcW w:w="2542" w:type="dxa"/>
            <w:gridSpan w:val="2"/>
          </w:tcPr>
          <w:p w14:paraId="67B4CB72" w14:textId="77777777" w:rsidR="00733C12" w:rsidRPr="00733C12" w:rsidRDefault="00733C12" w:rsidP="00FB52D8">
            <w:pPr>
              <w:jc w:val="right"/>
            </w:pPr>
            <w:r w:rsidRPr="00733C12">
              <w:t>69.6(e)(i)</w:t>
            </w:r>
          </w:p>
        </w:tc>
        <w:tc>
          <w:tcPr>
            <w:tcW w:w="2862" w:type="dxa"/>
            <w:gridSpan w:val="2"/>
          </w:tcPr>
          <w:p w14:paraId="1DEDB36D" w14:textId="77777777" w:rsidR="00733C12" w:rsidRPr="00733C12" w:rsidRDefault="00733C12" w:rsidP="00733C12">
            <w:r w:rsidRPr="00733C12">
              <w:t>GDV 4, 1 April 2017</w:t>
            </w:r>
          </w:p>
        </w:tc>
      </w:tr>
      <w:tr w:rsidR="00733C12" w:rsidRPr="00733C12" w14:paraId="7A75C539" w14:textId="77777777" w:rsidTr="00FB52D8">
        <w:trPr>
          <w:gridAfter w:val="1"/>
          <w:wAfter w:w="572" w:type="dxa"/>
          <w:trHeight w:val="145"/>
          <w:jc w:val="center"/>
        </w:trPr>
        <w:tc>
          <w:tcPr>
            <w:tcW w:w="2542" w:type="dxa"/>
            <w:gridSpan w:val="2"/>
          </w:tcPr>
          <w:p w14:paraId="4F91E55D" w14:textId="77777777" w:rsidR="00733C12" w:rsidRPr="00733C12" w:rsidRDefault="00733C12" w:rsidP="00FB52D8">
            <w:pPr>
              <w:jc w:val="right"/>
            </w:pPr>
            <w:r w:rsidRPr="00733C12">
              <w:t>70.4</w:t>
            </w:r>
          </w:p>
        </w:tc>
        <w:tc>
          <w:tcPr>
            <w:tcW w:w="2862" w:type="dxa"/>
            <w:gridSpan w:val="2"/>
          </w:tcPr>
          <w:p w14:paraId="2B1908DD" w14:textId="77777777" w:rsidR="00733C12" w:rsidRPr="00733C12" w:rsidRDefault="00733C12" w:rsidP="00733C12">
            <w:r w:rsidRPr="00733C12">
              <w:t>GDV 1, 18 January 2016</w:t>
            </w:r>
          </w:p>
        </w:tc>
      </w:tr>
      <w:tr w:rsidR="00733C12" w:rsidRPr="00733C12" w14:paraId="35FAA754" w14:textId="77777777" w:rsidTr="00FB52D8">
        <w:trPr>
          <w:gridAfter w:val="1"/>
          <w:wAfter w:w="572" w:type="dxa"/>
          <w:trHeight w:val="145"/>
          <w:jc w:val="center"/>
        </w:trPr>
        <w:tc>
          <w:tcPr>
            <w:tcW w:w="5404" w:type="dxa"/>
            <w:gridSpan w:val="4"/>
          </w:tcPr>
          <w:p w14:paraId="131C0BBA" w14:textId="77777777" w:rsidR="00733C12" w:rsidRPr="00C31699" w:rsidRDefault="00733C12" w:rsidP="00733C12">
            <w:pPr>
              <w:rPr>
                <w:b/>
              </w:rPr>
            </w:pPr>
            <w:r w:rsidRPr="00C31699">
              <w:rPr>
                <w:b/>
              </w:rPr>
              <w:t>Annexure A1 - Definitions</w:t>
            </w:r>
          </w:p>
        </w:tc>
      </w:tr>
      <w:tr w:rsidR="00733C12" w:rsidRPr="00733C12" w14:paraId="3EB86F7F" w14:textId="77777777" w:rsidTr="00FB52D8">
        <w:trPr>
          <w:gridAfter w:val="1"/>
          <w:wAfter w:w="572" w:type="dxa"/>
          <w:trHeight w:val="145"/>
          <w:jc w:val="center"/>
        </w:trPr>
        <w:tc>
          <w:tcPr>
            <w:tcW w:w="2542" w:type="dxa"/>
            <w:gridSpan w:val="2"/>
          </w:tcPr>
          <w:p w14:paraId="45C295C8" w14:textId="03B9EACD" w:rsidR="007B68AA" w:rsidRDefault="007B68AA" w:rsidP="00FB52D8">
            <w:pPr>
              <w:jc w:val="right"/>
            </w:pPr>
            <w:r>
              <w:t>Social Security Law definitions</w:t>
            </w:r>
          </w:p>
          <w:p w14:paraId="6BF2034D" w14:textId="2B9672E5" w:rsidR="00733C12" w:rsidRPr="00733C12" w:rsidRDefault="00733C12" w:rsidP="00FB52D8">
            <w:pPr>
              <w:jc w:val="right"/>
            </w:pPr>
            <w:r w:rsidRPr="00733C12">
              <w:t>‘4 Week Period’</w:t>
            </w:r>
          </w:p>
        </w:tc>
        <w:tc>
          <w:tcPr>
            <w:tcW w:w="2862" w:type="dxa"/>
            <w:gridSpan w:val="2"/>
          </w:tcPr>
          <w:p w14:paraId="406C9A56" w14:textId="242614FD" w:rsidR="007B68AA" w:rsidRDefault="007B68AA" w:rsidP="00733C12">
            <w:r>
              <w:t>GDV 7, 1 July 2018</w:t>
            </w:r>
          </w:p>
          <w:p w14:paraId="6493593D" w14:textId="77777777" w:rsidR="003358A7" w:rsidRDefault="003358A7" w:rsidP="00733C12"/>
          <w:p w14:paraId="3E758D3F" w14:textId="4E77CA29" w:rsidR="00733C12" w:rsidRPr="00733C12" w:rsidRDefault="00733C12" w:rsidP="00733C12">
            <w:r w:rsidRPr="00733C12">
              <w:t>GDV 1, 18 January 2016</w:t>
            </w:r>
          </w:p>
        </w:tc>
      </w:tr>
      <w:tr w:rsidR="00733C12" w:rsidRPr="00733C12" w14:paraId="589489EB" w14:textId="77777777" w:rsidTr="00FB52D8">
        <w:trPr>
          <w:gridAfter w:val="1"/>
          <w:wAfter w:w="572" w:type="dxa"/>
          <w:trHeight w:val="145"/>
          <w:jc w:val="center"/>
        </w:trPr>
        <w:tc>
          <w:tcPr>
            <w:tcW w:w="2542" w:type="dxa"/>
            <w:gridSpan w:val="2"/>
          </w:tcPr>
          <w:p w14:paraId="449A2B29" w14:textId="77777777" w:rsidR="00733C12" w:rsidRPr="00733C12" w:rsidRDefault="00733C12" w:rsidP="00FB52D8">
            <w:pPr>
              <w:jc w:val="right"/>
            </w:pPr>
            <w:r w:rsidRPr="00733C12">
              <w:lastRenderedPageBreak/>
              <w:t>’12 Week Period’</w:t>
            </w:r>
          </w:p>
        </w:tc>
        <w:tc>
          <w:tcPr>
            <w:tcW w:w="2862" w:type="dxa"/>
            <w:gridSpan w:val="2"/>
          </w:tcPr>
          <w:p w14:paraId="69769D6E" w14:textId="77777777" w:rsidR="00733C12" w:rsidRPr="00733C12" w:rsidRDefault="00733C12" w:rsidP="00733C12">
            <w:r w:rsidRPr="00733C12">
              <w:t>GDV 1, 18 January 2016</w:t>
            </w:r>
          </w:p>
          <w:p w14:paraId="0682877D" w14:textId="77777777" w:rsidR="00733C12" w:rsidRPr="00733C12" w:rsidRDefault="00733C12" w:rsidP="00733C12">
            <w:r w:rsidRPr="00733C12">
              <w:t>GDV 2, 1 July 2016</w:t>
            </w:r>
          </w:p>
        </w:tc>
      </w:tr>
      <w:tr w:rsidR="00733C12" w:rsidRPr="00733C12" w14:paraId="6C31006C" w14:textId="77777777" w:rsidTr="00FB52D8">
        <w:trPr>
          <w:gridAfter w:val="1"/>
          <w:wAfter w:w="572" w:type="dxa"/>
          <w:trHeight w:val="145"/>
          <w:jc w:val="center"/>
        </w:trPr>
        <w:tc>
          <w:tcPr>
            <w:tcW w:w="2542" w:type="dxa"/>
            <w:gridSpan w:val="2"/>
          </w:tcPr>
          <w:p w14:paraId="125279E4" w14:textId="77777777" w:rsidR="00733C12" w:rsidRDefault="00733C12" w:rsidP="00FB52D8">
            <w:pPr>
              <w:jc w:val="right"/>
            </w:pPr>
            <w:r w:rsidRPr="00733C12">
              <w:t>’26 Week Period’</w:t>
            </w:r>
          </w:p>
          <w:p w14:paraId="557BEF76" w14:textId="653ACCEF" w:rsidR="007B68AA" w:rsidRPr="00733C12" w:rsidRDefault="007B68AA" w:rsidP="00FB52D8">
            <w:pPr>
              <w:jc w:val="right"/>
            </w:pPr>
            <w:r>
              <w:t>‘Acceptable Reason’</w:t>
            </w:r>
          </w:p>
        </w:tc>
        <w:tc>
          <w:tcPr>
            <w:tcW w:w="2862" w:type="dxa"/>
            <w:gridSpan w:val="2"/>
          </w:tcPr>
          <w:p w14:paraId="0FBA2AB2" w14:textId="77777777" w:rsidR="00733C12" w:rsidRDefault="00733C12" w:rsidP="00733C12">
            <w:r w:rsidRPr="00733C12">
              <w:t>GDV 1, 18 January 2016</w:t>
            </w:r>
          </w:p>
          <w:p w14:paraId="0E9E5BB6" w14:textId="6B6AAFDA" w:rsidR="007B68AA" w:rsidRPr="00733C12" w:rsidRDefault="007B68AA" w:rsidP="00733C12">
            <w:r>
              <w:t>GDV 7, 1 July 2018</w:t>
            </w:r>
          </w:p>
        </w:tc>
      </w:tr>
      <w:tr w:rsidR="00733C12" w:rsidRPr="00733C12" w14:paraId="0FA5E057" w14:textId="77777777" w:rsidTr="00FB52D8">
        <w:trPr>
          <w:gridAfter w:val="1"/>
          <w:wAfter w:w="572" w:type="dxa"/>
          <w:trHeight w:val="145"/>
          <w:jc w:val="center"/>
        </w:trPr>
        <w:tc>
          <w:tcPr>
            <w:tcW w:w="2542" w:type="dxa"/>
            <w:gridSpan w:val="2"/>
          </w:tcPr>
          <w:p w14:paraId="2EEA2EFD" w14:textId="77777777" w:rsidR="00733C12" w:rsidRPr="00733C12" w:rsidRDefault="00733C12" w:rsidP="00FB52D8">
            <w:pPr>
              <w:jc w:val="right"/>
            </w:pPr>
            <w:r w:rsidRPr="00733C12">
              <w:t>‘Access’</w:t>
            </w:r>
          </w:p>
        </w:tc>
        <w:tc>
          <w:tcPr>
            <w:tcW w:w="2862" w:type="dxa"/>
            <w:gridSpan w:val="2"/>
          </w:tcPr>
          <w:p w14:paraId="69196E35" w14:textId="77777777" w:rsidR="00733C12" w:rsidRPr="00733C12" w:rsidRDefault="00733C12" w:rsidP="00733C12">
            <w:r w:rsidRPr="00733C12">
              <w:t>GDV 4, 1 April 2017</w:t>
            </w:r>
          </w:p>
        </w:tc>
      </w:tr>
      <w:tr w:rsidR="00733C12" w:rsidRPr="00733C12" w14:paraId="52566C29" w14:textId="77777777" w:rsidTr="00FB52D8">
        <w:trPr>
          <w:gridAfter w:val="1"/>
          <w:wAfter w:w="572" w:type="dxa"/>
          <w:trHeight w:val="145"/>
          <w:jc w:val="center"/>
        </w:trPr>
        <w:tc>
          <w:tcPr>
            <w:tcW w:w="2542" w:type="dxa"/>
            <w:gridSpan w:val="2"/>
          </w:tcPr>
          <w:p w14:paraId="699C3176" w14:textId="77777777" w:rsidR="00733C12" w:rsidRPr="00733C12" w:rsidRDefault="00733C12" w:rsidP="00FB52D8">
            <w:pPr>
              <w:jc w:val="right"/>
            </w:pPr>
            <w:r w:rsidRPr="00733C12">
              <w:t>‘Activity Host Organisation’</w:t>
            </w:r>
          </w:p>
        </w:tc>
        <w:tc>
          <w:tcPr>
            <w:tcW w:w="2862" w:type="dxa"/>
            <w:gridSpan w:val="2"/>
          </w:tcPr>
          <w:p w14:paraId="28225D20" w14:textId="77777777" w:rsidR="00733C12" w:rsidRPr="00733C12" w:rsidRDefault="00733C12" w:rsidP="00733C12">
            <w:r w:rsidRPr="00733C12">
              <w:t>GDV 4, 1 April 2017</w:t>
            </w:r>
          </w:p>
          <w:p w14:paraId="779755B9" w14:textId="77777777" w:rsidR="00733C12" w:rsidRDefault="00733C12" w:rsidP="00733C12">
            <w:r w:rsidRPr="00733C12">
              <w:t>GDV 6, date the Department executed GDV6</w:t>
            </w:r>
          </w:p>
          <w:p w14:paraId="495B659F" w14:textId="21A56CF2" w:rsidR="00891772" w:rsidRPr="00733C12" w:rsidRDefault="00891772" w:rsidP="00733C12">
            <w:r>
              <w:t>GDV 7, 1 July 2018</w:t>
            </w:r>
          </w:p>
        </w:tc>
      </w:tr>
      <w:tr w:rsidR="00733C12" w:rsidRPr="00733C12" w14:paraId="71A8194E" w14:textId="77777777" w:rsidTr="00FB52D8">
        <w:trPr>
          <w:gridAfter w:val="1"/>
          <w:wAfter w:w="572" w:type="dxa"/>
          <w:trHeight w:val="145"/>
          <w:jc w:val="center"/>
        </w:trPr>
        <w:tc>
          <w:tcPr>
            <w:tcW w:w="2542" w:type="dxa"/>
            <w:gridSpan w:val="2"/>
          </w:tcPr>
          <w:p w14:paraId="28BE4D91" w14:textId="77777777" w:rsidR="00733C12" w:rsidRDefault="00733C12" w:rsidP="00FB52D8">
            <w:pPr>
              <w:jc w:val="right"/>
            </w:pPr>
            <w:r w:rsidRPr="00733C12">
              <w:t>‘Activity Host Organisation Agreement’</w:t>
            </w:r>
          </w:p>
          <w:p w14:paraId="58805435" w14:textId="0D54214A" w:rsidR="007B68AA" w:rsidRPr="00733C12" w:rsidRDefault="007B68AA" w:rsidP="00FB52D8">
            <w:pPr>
              <w:jc w:val="right"/>
            </w:pPr>
            <w:r>
              <w:t>‘Appointment’</w:t>
            </w:r>
          </w:p>
        </w:tc>
        <w:tc>
          <w:tcPr>
            <w:tcW w:w="2862" w:type="dxa"/>
            <w:gridSpan w:val="2"/>
          </w:tcPr>
          <w:p w14:paraId="642855D3" w14:textId="77777777" w:rsidR="00733C12" w:rsidRDefault="00733C12" w:rsidP="00733C12">
            <w:r w:rsidRPr="00733C12">
              <w:t>GDV 1, 18 January 2016</w:t>
            </w:r>
          </w:p>
          <w:p w14:paraId="58732588" w14:textId="77777777" w:rsidR="003358A7" w:rsidRDefault="003358A7" w:rsidP="00733C12"/>
          <w:p w14:paraId="4E2B63FF" w14:textId="3C425993" w:rsidR="007B68AA" w:rsidRPr="00733C12" w:rsidRDefault="007B68AA" w:rsidP="00733C12">
            <w:r>
              <w:t>GDV 7, 1 July 2018</w:t>
            </w:r>
          </w:p>
        </w:tc>
      </w:tr>
      <w:tr w:rsidR="00733C12" w:rsidRPr="00733C12" w14:paraId="46CD413E" w14:textId="77777777" w:rsidTr="00FB52D8">
        <w:trPr>
          <w:gridAfter w:val="1"/>
          <w:wAfter w:w="572" w:type="dxa"/>
          <w:trHeight w:val="145"/>
          <w:jc w:val="center"/>
        </w:trPr>
        <w:tc>
          <w:tcPr>
            <w:tcW w:w="2542" w:type="dxa"/>
            <w:gridSpan w:val="2"/>
          </w:tcPr>
          <w:p w14:paraId="58DFC636" w14:textId="77777777" w:rsidR="00733C12" w:rsidRPr="00733C12" w:rsidRDefault="00733C12" w:rsidP="00FB52D8">
            <w:pPr>
              <w:jc w:val="right"/>
            </w:pPr>
            <w:r w:rsidRPr="00733C12">
              <w:t>‘Asset’</w:t>
            </w:r>
          </w:p>
        </w:tc>
        <w:tc>
          <w:tcPr>
            <w:tcW w:w="2862" w:type="dxa"/>
            <w:gridSpan w:val="2"/>
          </w:tcPr>
          <w:p w14:paraId="1BC3EFA5" w14:textId="77777777" w:rsidR="00733C12" w:rsidRPr="00733C12" w:rsidRDefault="00733C12" w:rsidP="00733C12">
            <w:r w:rsidRPr="00733C12">
              <w:t>GDV 4, 1 April 2017</w:t>
            </w:r>
          </w:p>
        </w:tc>
      </w:tr>
      <w:tr w:rsidR="00733C12" w:rsidRPr="00733C12" w14:paraId="52FB87EB" w14:textId="77777777" w:rsidTr="00FB52D8">
        <w:trPr>
          <w:gridAfter w:val="1"/>
          <w:wAfter w:w="572" w:type="dxa"/>
          <w:trHeight w:val="145"/>
          <w:jc w:val="center"/>
        </w:trPr>
        <w:tc>
          <w:tcPr>
            <w:tcW w:w="2542" w:type="dxa"/>
            <w:gridSpan w:val="2"/>
          </w:tcPr>
          <w:p w14:paraId="4B4CB91F" w14:textId="77777777" w:rsidR="00733C12" w:rsidRPr="00733C12" w:rsidRDefault="00733C12" w:rsidP="00FB52D8">
            <w:pPr>
              <w:jc w:val="right"/>
            </w:pPr>
            <w:r w:rsidRPr="00733C12">
              <w:t>‘Australian Equivalents to International Financial Reporting Standards’ or ‘AEIRFS’</w:t>
            </w:r>
          </w:p>
        </w:tc>
        <w:tc>
          <w:tcPr>
            <w:tcW w:w="2862" w:type="dxa"/>
            <w:gridSpan w:val="2"/>
          </w:tcPr>
          <w:p w14:paraId="5966ACAE" w14:textId="77777777" w:rsidR="00733C12" w:rsidRPr="00733C12" w:rsidRDefault="00733C12" w:rsidP="00733C12">
            <w:r w:rsidRPr="00733C12">
              <w:t>GDV 1, 18 January 2016</w:t>
            </w:r>
          </w:p>
        </w:tc>
      </w:tr>
      <w:tr w:rsidR="00D422C8" w:rsidRPr="00733C12" w14:paraId="59FD1BE5" w14:textId="77777777" w:rsidTr="00FB52D8">
        <w:trPr>
          <w:gridAfter w:val="1"/>
          <w:wAfter w:w="572" w:type="dxa"/>
          <w:trHeight w:val="145"/>
          <w:jc w:val="center"/>
        </w:trPr>
        <w:tc>
          <w:tcPr>
            <w:tcW w:w="2542" w:type="dxa"/>
            <w:gridSpan w:val="2"/>
          </w:tcPr>
          <w:p w14:paraId="21DAD436" w14:textId="7FF006BB" w:rsidR="00D422C8" w:rsidRPr="00733C12" w:rsidRDefault="00D422C8" w:rsidP="00FB52D8">
            <w:pPr>
              <w:jc w:val="right"/>
            </w:pPr>
            <w:r>
              <w:t>Australian Information Commissioner</w:t>
            </w:r>
          </w:p>
        </w:tc>
        <w:tc>
          <w:tcPr>
            <w:tcW w:w="2862" w:type="dxa"/>
            <w:gridSpan w:val="2"/>
          </w:tcPr>
          <w:p w14:paraId="630BE27F" w14:textId="72CB78DC" w:rsidR="00D422C8" w:rsidRPr="00733C12" w:rsidRDefault="00D422C8" w:rsidP="00733C12">
            <w:r>
              <w:t>GDV 7, 1 July 2018</w:t>
            </w:r>
          </w:p>
        </w:tc>
      </w:tr>
      <w:tr w:rsidR="00733C12" w:rsidRPr="00733C12" w14:paraId="5FB08464" w14:textId="77777777" w:rsidTr="00FB52D8">
        <w:trPr>
          <w:gridAfter w:val="1"/>
          <w:wAfter w:w="572" w:type="dxa"/>
          <w:trHeight w:val="145"/>
          <w:jc w:val="center"/>
        </w:trPr>
        <w:tc>
          <w:tcPr>
            <w:tcW w:w="2542" w:type="dxa"/>
            <w:gridSpan w:val="2"/>
          </w:tcPr>
          <w:p w14:paraId="3274BF63" w14:textId="77777777" w:rsidR="00733C12" w:rsidRDefault="00733C12" w:rsidP="00FB52D8">
            <w:pPr>
              <w:jc w:val="right"/>
            </w:pPr>
            <w:r w:rsidRPr="00733C12">
              <w:t>‘Australian JobSearch’</w:t>
            </w:r>
          </w:p>
          <w:p w14:paraId="37EC9827" w14:textId="77777777" w:rsidR="007B68AA" w:rsidRDefault="007B68AA" w:rsidP="00FB52D8">
            <w:pPr>
              <w:jc w:val="right"/>
            </w:pPr>
            <w:r>
              <w:t>‘Capability Assessment’</w:t>
            </w:r>
          </w:p>
          <w:p w14:paraId="779E5CB6" w14:textId="77777777" w:rsidR="007B68AA" w:rsidRDefault="007B68AA" w:rsidP="00FB52D8">
            <w:pPr>
              <w:jc w:val="right"/>
            </w:pPr>
            <w:r>
              <w:t>‘Capability Interview’</w:t>
            </w:r>
          </w:p>
          <w:p w14:paraId="1423EEE7" w14:textId="77777777" w:rsidR="007B68AA" w:rsidRDefault="007B68AA" w:rsidP="00FB52D8">
            <w:pPr>
              <w:jc w:val="right"/>
            </w:pPr>
            <w:r>
              <w:t>‘Capability Management Tool’</w:t>
            </w:r>
          </w:p>
          <w:p w14:paraId="169A341D" w14:textId="5F3E5AE7" w:rsidR="00891772" w:rsidRPr="00733C12" w:rsidRDefault="00891772" w:rsidP="009C1790">
            <w:pPr>
              <w:jc w:val="right"/>
            </w:pPr>
            <w:r>
              <w:t>‘Career Transition Assistance’</w:t>
            </w:r>
          </w:p>
        </w:tc>
        <w:tc>
          <w:tcPr>
            <w:tcW w:w="2862" w:type="dxa"/>
            <w:gridSpan w:val="2"/>
          </w:tcPr>
          <w:p w14:paraId="4A463830" w14:textId="77777777" w:rsidR="00733C12" w:rsidRDefault="00733C12" w:rsidP="00733C12">
            <w:r w:rsidRPr="00733C12">
              <w:t>GDV 1, 18 January 2016</w:t>
            </w:r>
          </w:p>
          <w:p w14:paraId="0B143432" w14:textId="77777777" w:rsidR="007B68AA" w:rsidRDefault="007B68AA" w:rsidP="00733C12">
            <w:r>
              <w:t>GDV 7, 1 July 2018</w:t>
            </w:r>
          </w:p>
          <w:p w14:paraId="4B871091" w14:textId="77777777" w:rsidR="007B68AA" w:rsidRDefault="007B68AA" w:rsidP="00733C12">
            <w:r>
              <w:t>GDV 7, 1 July 2018</w:t>
            </w:r>
          </w:p>
          <w:p w14:paraId="11B027CF" w14:textId="77777777" w:rsidR="007B68AA" w:rsidRDefault="007B68AA" w:rsidP="00733C12">
            <w:r>
              <w:t>GDV 7, 1 July 2018</w:t>
            </w:r>
          </w:p>
          <w:p w14:paraId="122E8B04" w14:textId="77777777" w:rsidR="00891772" w:rsidRDefault="00891772" w:rsidP="00733C12"/>
          <w:p w14:paraId="34CE0C09" w14:textId="6605B6C6" w:rsidR="00891772" w:rsidRPr="00733C12" w:rsidRDefault="00891772" w:rsidP="00733C12">
            <w:r>
              <w:t>GDV 7, 1 July 2018</w:t>
            </w:r>
          </w:p>
        </w:tc>
      </w:tr>
      <w:tr w:rsidR="00733C12" w:rsidRPr="00733C12" w14:paraId="10E11A28" w14:textId="77777777" w:rsidTr="00FB52D8">
        <w:trPr>
          <w:gridAfter w:val="1"/>
          <w:wAfter w:w="572" w:type="dxa"/>
          <w:trHeight w:val="145"/>
          <w:jc w:val="center"/>
        </w:trPr>
        <w:tc>
          <w:tcPr>
            <w:tcW w:w="2542" w:type="dxa"/>
            <w:gridSpan w:val="2"/>
          </w:tcPr>
          <w:p w14:paraId="11D3E957" w14:textId="77777777" w:rsidR="00733C12" w:rsidRPr="00733C12" w:rsidRDefault="00733C12" w:rsidP="00FB52D8">
            <w:pPr>
              <w:jc w:val="right"/>
            </w:pPr>
            <w:r w:rsidRPr="00733C12">
              <w:t>‘Claims Processing Training’</w:t>
            </w:r>
          </w:p>
        </w:tc>
        <w:tc>
          <w:tcPr>
            <w:tcW w:w="2862" w:type="dxa"/>
            <w:gridSpan w:val="2"/>
          </w:tcPr>
          <w:p w14:paraId="09AB6F7F" w14:textId="77777777" w:rsidR="00733C12" w:rsidRPr="00733C12" w:rsidRDefault="00733C12" w:rsidP="00733C12">
            <w:r w:rsidRPr="00733C12">
              <w:t>GDV 1, 18 January 2016</w:t>
            </w:r>
          </w:p>
        </w:tc>
      </w:tr>
      <w:tr w:rsidR="00733C12" w:rsidRPr="00733C12" w14:paraId="614C6BE4" w14:textId="77777777" w:rsidTr="00FB52D8">
        <w:trPr>
          <w:gridAfter w:val="1"/>
          <w:wAfter w:w="572" w:type="dxa"/>
          <w:trHeight w:val="145"/>
          <w:jc w:val="center"/>
        </w:trPr>
        <w:tc>
          <w:tcPr>
            <w:tcW w:w="2542" w:type="dxa"/>
            <w:gridSpan w:val="2"/>
          </w:tcPr>
          <w:p w14:paraId="26B51ACB" w14:textId="77777777" w:rsidR="00733C12" w:rsidRPr="00733C12" w:rsidRDefault="00733C12" w:rsidP="00FB52D8">
            <w:pPr>
              <w:jc w:val="right"/>
            </w:pPr>
            <w:r w:rsidRPr="00733C12">
              <w:t>‘Commercially Viable’</w:t>
            </w:r>
          </w:p>
        </w:tc>
        <w:tc>
          <w:tcPr>
            <w:tcW w:w="2862" w:type="dxa"/>
            <w:gridSpan w:val="2"/>
          </w:tcPr>
          <w:p w14:paraId="0CD1A24F" w14:textId="77777777" w:rsidR="00733C12" w:rsidRPr="00733C12" w:rsidRDefault="00733C12" w:rsidP="00733C12">
            <w:r w:rsidRPr="00733C12">
              <w:t>GDV 1, 18 January 2016</w:t>
            </w:r>
          </w:p>
        </w:tc>
      </w:tr>
      <w:tr w:rsidR="00733C12" w:rsidRPr="00733C12" w14:paraId="6BB99D5D" w14:textId="77777777" w:rsidTr="00FB52D8">
        <w:trPr>
          <w:gridAfter w:val="1"/>
          <w:wAfter w:w="572" w:type="dxa"/>
          <w:trHeight w:val="145"/>
          <w:jc w:val="center"/>
        </w:trPr>
        <w:tc>
          <w:tcPr>
            <w:tcW w:w="2542" w:type="dxa"/>
            <w:gridSpan w:val="2"/>
          </w:tcPr>
          <w:p w14:paraId="4BD3F6B3" w14:textId="77777777" w:rsidR="00733C12" w:rsidRPr="00733C12" w:rsidRDefault="00733C12" w:rsidP="00FB52D8">
            <w:pPr>
              <w:jc w:val="right"/>
            </w:pPr>
            <w:r w:rsidRPr="00733C12">
              <w:t>‘Commonwealth Coat of Arms’</w:t>
            </w:r>
          </w:p>
        </w:tc>
        <w:tc>
          <w:tcPr>
            <w:tcW w:w="2862" w:type="dxa"/>
            <w:gridSpan w:val="2"/>
          </w:tcPr>
          <w:p w14:paraId="1DAC07F2" w14:textId="77777777" w:rsidR="00733C12" w:rsidRPr="00733C12" w:rsidRDefault="00733C12" w:rsidP="00733C12">
            <w:r w:rsidRPr="00733C12">
              <w:t>GDV 2, 1 July 2016</w:t>
            </w:r>
          </w:p>
        </w:tc>
      </w:tr>
      <w:tr w:rsidR="00733C12" w:rsidRPr="00733C12" w14:paraId="2A6D704B" w14:textId="77777777" w:rsidTr="00FB52D8">
        <w:trPr>
          <w:gridAfter w:val="1"/>
          <w:wAfter w:w="572" w:type="dxa"/>
          <w:trHeight w:val="145"/>
          <w:jc w:val="center"/>
        </w:trPr>
        <w:tc>
          <w:tcPr>
            <w:tcW w:w="2542" w:type="dxa"/>
            <w:gridSpan w:val="2"/>
          </w:tcPr>
          <w:p w14:paraId="4AD6D971" w14:textId="77777777" w:rsidR="00733C12" w:rsidRPr="00733C12" w:rsidRDefault="00733C12" w:rsidP="00FB52D8">
            <w:pPr>
              <w:jc w:val="right"/>
            </w:pPr>
            <w:r w:rsidRPr="00733C12">
              <w:t>‘Community Action Group Activity’</w:t>
            </w:r>
          </w:p>
        </w:tc>
        <w:tc>
          <w:tcPr>
            <w:tcW w:w="2862" w:type="dxa"/>
            <w:gridSpan w:val="2"/>
          </w:tcPr>
          <w:p w14:paraId="2F60AA2E" w14:textId="77777777" w:rsidR="00733C12" w:rsidRPr="00733C12" w:rsidRDefault="00733C12" w:rsidP="00733C12">
            <w:r w:rsidRPr="00733C12">
              <w:t>GDV 1, 18 January 2016</w:t>
            </w:r>
          </w:p>
        </w:tc>
      </w:tr>
      <w:tr w:rsidR="00733C12" w:rsidRPr="00733C12" w14:paraId="7B45EA5A" w14:textId="77777777" w:rsidTr="00FB52D8">
        <w:trPr>
          <w:gridAfter w:val="1"/>
          <w:wAfter w:w="572" w:type="dxa"/>
          <w:trHeight w:val="145"/>
          <w:jc w:val="center"/>
        </w:trPr>
        <w:tc>
          <w:tcPr>
            <w:tcW w:w="2542" w:type="dxa"/>
            <w:gridSpan w:val="2"/>
          </w:tcPr>
          <w:p w14:paraId="4379AEF5" w14:textId="77777777" w:rsidR="00733C12" w:rsidRPr="00733C12" w:rsidRDefault="00733C12" w:rsidP="00FB52D8">
            <w:pPr>
              <w:jc w:val="right"/>
            </w:pPr>
            <w:r w:rsidRPr="00733C12">
              <w:t>‘Community Development Programme’</w:t>
            </w:r>
          </w:p>
        </w:tc>
        <w:tc>
          <w:tcPr>
            <w:tcW w:w="2862" w:type="dxa"/>
            <w:gridSpan w:val="2"/>
          </w:tcPr>
          <w:p w14:paraId="2E39D24F" w14:textId="77777777" w:rsidR="00733C12" w:rsidRPr="00733C12" w:rsidRDefault="00733C12" w:rsidP="00733C12">
            <w:r w:rsidRPr="00733C12">
              <w:t>GDV 1, 18 January 2016</w:t>
            </w:r>
          </w:p>
        </w:tc>
      </w:tr>
      <w:tr w:rsidR="00733C12" w:rsidRPr="00733C12" w14:paraId="19A7043E" w14:textId="77777777" w:rsidTr="00FB52D8">
        <w:trPr>
          <w:gridAfter w:val="1"/>
          <w:wAfter w:w="572" w:type="dxa"/>
          <w:trHeight w:val="145"/>
          <w:jc w:val="center"/>
        </w:trPr>
        <w:tc>
          <w:tcPr>
            <w:tcW w:w="2542" w:type="dxa"/>
            <w:gridSpan w:val="2"/>
          </w:tcPr>
          <w:p w14:paraId="443C6DBD" w14:textId="77777777" w:rsidR="00733C12" w:rsidRPr="00733C12" w:rsidRDefault="00733C12" w:rsidP="00FB52D8">
            <w:pPr>
              <w:jc w:val="right"/>
            </w:pPr>
            <w:r w:rsidRPr="00733C12">
              <w:lastRenderedPageBreak/>
              <w:t>‘Community Support Project’</w:t>
            </w:r>
          </w:p>
        </w:tc>
        <w:tc>
          <w:tcPr>
            <w:tcW w:w="2862" w:type="dxa"/>
            <w:gridSpan w:val="2"/>
          </w:tcPr>
          <w:p w14:paraId="5D4ACCFE" w14:textId="77777777" w:rsidR="00733C12" w:rsidRPr="00733C12" w:rsidRDefault="00733C12" w:rsidP="00733C12">
            <w:r w:rsidRPr="00733C12">
              <w:t>GDV 1, 18 January 2016</w:t>
            </w:r>
          </w:p>
        </w:tc>
      </w:tr>
      <w:tr w:rsidR="00733C12" w:rsidRPr="00733C12" w14:paraId="66AA2D18" w14:textId="77777777" w:rsidTr="00FB52D8">
        <w:trPr>
          <w:gridAfter w:val="1"/>
          <w:wAfter w:w="572" w:type="dxa"/>
          <w:trHeight w:val="145"/>
          <w:jc w:val="center"/>
        </w:trPr>
        <w:tc>
          <w:tcPr>
            <w:tcW w:w="2542" w:type="dxa"/>
            <w:gridSpan w:val="2"/>
          </w:tcPr>
          <w:p w14:paraId="375A7B71" w14:textId="77777777" w:rsidR="00733C12" w:rsidRPr="00733C12" w:rsidRDefault="00733C12" w:rsidP="00FB52D8">
            <w:pPr>
              <w:jc w:val="right"/>
            </w:pPr>
            <w:r w:rsidRPr="00733C12">
              <w:t>‘Complementary Placement’</w:t>
            </w:r>
          </w:p>
        </w:tc>
        <w:tc>
          <w:tcPr>
            <w:tcW w:w="2862" w:type="dxa"/>
            <w:gridSpan w:val="2"/>
          </w:tcPr>
          <w:p w14:paraId="253E6B61" w14:textId="77777777" w:rsidR="00733C12" w:rsidRPr="00733C12" w:rsidRDefault="00733C12" w:rsidP="00733C12">
            <w:r w:rsidRPr="00733C12">
              <w:t>GDV 3, 5 December 2016</w:t>
            </w:r>
          </w:p>
        </w:tc>
      </w:tr>
      <w:tr w:rsidR="00733C12" w:rsidRPr="00733C12" w14:paraId="26246D38" w14:textId="77777777" w:rsidTr="00FB52D8">
        <w:trPr>
          <w:gridAfter w:val="1"/>
          <w:wAfter w:w="572" w:type="dxa"/>
          <w:trHeight w:val="145"/>
          <w:jc w:val="center"/>
        </w:trPr>
        <w:tc>
          <w:tcPr>
            <w:tcW w:w="2542" w:type="dxa"/>
            <w:gridSpan w:val="2"/>
          </w:tcPr>
          <w:p w14:paraId="2990EF27" w14:textId="77777777" w:rsidR="00733C12" w:rsidRPr="00733C12" w:rsidRDefault="00733C12" w:rsidP="00FB52D8">
            <w:pPr>
              <w:jc w:val="right"/>
            </w:pPr>
            <w:r w:rsidRPr="00733C12">
              <w:t>‘Complementary Service’</w:t>
            </w:r>
          </w:p>
        </w:tc>
        <w:tc>
          <w:tcPr>
            <w:tcW w:w="2862" w:type="dxa"/>
            <w:gridSpan w:val="2"/>
          </w:tcPr>
          <w:p w14:paraId="38336131" w14:textId="77777777" w:rsidR="00733C12" w:rsidRPr="00733C12" w:rsidRDefault="00733C12" w:rsidP="00733C12">
            <w:r w:rsidRPr="00733C12">
              <w:t>GDV 1, 18 January 2016</w:t>
            </w:r>
          </w:p>
        </w:tc>
      </w:tr>
      <w:tr w:rsidR="00733C12" w:rsidRPr="00733C12" w14:paraId="2DD590F4" w14:textId="77777777" w:rsidTr="00FB52D8">
        <w:trPr>
          <w:gridAfter w:val="1"/>
          <w:wAfter w:w="572" w:type="dxa"/>
          <w:trHeight w:val="145"/>
          <w:jc w:val="center"/>
        </w:trPr>
        <w:tc>
          <w:tcPr>
            <w:tcW w:w="2542" w:type="dxa"/>
            <w:gridSpan w:val="2"/>
          </w:tcPr>
          <w:p w14:paraId="101B17B7" w14:textId="77777777" w:rsidR="00733C12" w:rsidRDefault="00733C12" w:rsidP="00FB52D8">
            <w:pPr>
              <w:jc w:val="right"/>
            </w:pPr>
            <w:r w:rsidRPr="00733C12">
              <w:t>‘Complete’ or ‘Completed’</w:t>
            </w:r>
          </w:p>
          <w:p w14:paraId="61D92CB1" w14:textId="77777777" w:rsidR="007B68AA" w:rsidRDefault="007B68AA" w:rsidP="00FB52D8">
            <w:pPr>
              <w:jc w:val="right"/>
            </w:pPr>
            <w:r>
              <w:t>‘Comprehensive Compliance Assessment’</w:t>
            </w:r>
          </w:p>
          <w:p w14:paraId="0CADF41E" w14:textId="77777777" w:rsidR="00B763F3" w:rsidRDefault="00B763F3" w:rsidP="00FB52D8">
            <w:pPr>
              <w:jc w:val="right"/>
            </w:pPr>
            <w:r>
              <w:t>‘Comprehensive Skills Assessment’</w:t>
            </w:r>
          </w:p>
          <w:p w14:paraId="393E9153" w14:textId="77777777" w:rsidR="00B763F3" w:rsidRDefault="00B763F3" w:rsidP="00FB52D8">
            <w:pPr>
              <w:jc w:val="right"/>
            </w:pPr>
            <w:r>
              <w:t>‘Comprehensive Skills Assessment Work Order’</w:t>
            </w:r>
          </w:p>
          <w:p w14:paraId="778A5D94" w14:textId="77777777" w:rsidR="00B763F3" w:rsidRDefault="00B763F3" w:rsidP="00FB52D8">
            <w:pPr>
              <w:jc w:val="right"/>
            </w:pPr>
            <w:r>
              <w:t>‘CSA Amount’</w:t>
            </w:r>
          </w:p>
          <w:p w14:paraId="3E0D2FAB" w14:textId="77777777" w:rsidR="00B763F3" w:rsidRDefault="00B763F3" w:rsidP="00FB52D8">
            <w:pPr>
              <w:jc w:val="right"/>
            </w:pPr>
            <w:r>
              <w:t>‘CTA Agreement’</w:t>
            </w:r>
          </w:p>
          <w:p w14:paraId="7A873F50" w14:textId="77777777" w:rsidR="009C1790" w:rsidRDefault="009C1790" w:rsidP="00FB52D8">
            <w:pPr>
              <w:jc w:val="right"/>
            </w:pPr>
            <w:r>
              <w:t>‘CTA Element’</w:t>
            </w:r>
          </w:p>
          <w:p w14:paraId="62A572C6" w14:textId="5DA83F44" w:rsidR="009C1790" w:rsidRDefault="00771210" w:rsidP="00FB52D8">
            <w:pPr>
              <w:jc w:val="right"/>
            </w:pPr>
            <w:r>
              <w:t>‘CTA Element Amount</w:t>
            </w:r>
            <w:r w:rsidR="009C1790">
              <w:t>’</w:t>
            </w:r>
          </w:p>
          <w:p w14:paraId="4FCACA9C" w14:textId="6305908D" w:rsidR="009C1790" w:rsidRDefault="009C1790" w:rsidP="009C1790">
            <w:pPr>
              <w:jc w:val="right"/>
            </w:pPr>
            <w:r>
              <w:t>‘CTA Eligible Participant’</w:t>
            </w:r>
          </w:p>
          <w:p w14:paraId="71C91102" w14:textId="77777777" w:rsidR="009C1790" w:rsidRDefault="009C1790" w:rsidP="009C1790">
            <w:pPr>
              <w:jc w:val="right"/>
            </w:pPr>
            <w:r>
              <w:t>‘CTA Provider’</w:t>
            </w:r>
          </w:p>
          <w:p w14:paraId="499E797B" w14:textId="77777777" w:rsidR="009C1790" w:rsidRDefault="009C1790" w:rsidP="009C1790">
            <w:pPr>
              <w:jc w:val="right"/>
            </w:pPr>
            <w:r>
              <w:t>‘CTA Trial’</w:t>
            </w:r>
          </w:p>
          <w:p w14:paraId="5E7EBDB5" w14:textId="1DDE3E10" w:rsidR="009C1790" w:rsidRPr="00733C12" w:rsidRDefault="009C1790" w:rsidP="009C1790">
            <w:pPr>
              <w:jc w:val="right"/>
            </w:pPr>
            <w:r>
              <w:t>‘CTA Trial Region’</w:t>
            </w:r>
          </w:p>
        </w:tc>
        <w:tc>
          <w:tcPr>
            <w:tcW w:w="2862" w:type="dxa"/>
            <w:gridSpan w:val="2"/>
          </w:tcPr>
          <w:p w14:paraId="6912838E" w14:textId="77777777" w:rsidR="00733C12" w:rsidRDefault="00733C12" w:rsidP="00733C12">
            <w:r w:rsidRPr="00733C12">
              <w:t>GDV 4, 1 April 2017</w:t>
            </w:r>
          </w:p>
          <w:p w14:paraId="23E06AF8" w14:textId="77777777" w:rsidR="00771210" w:rsidRDefault="00771210" w:rsidP="00733C12"/>
          <w:p w14:paraId="37886F1D" w14:textId="1A1E9FAD" w:rsidR="007B68AA" w:rsidRDefault="007B68AA" w:rsidP="00733C12">
            <w:r>
              <w:t>GDV 7, 1 July 2018</w:t>
            </w:r>
          </w:p>
          <w:p w14:paraId="3AB46CEB" w14:textId="77777777" w:rsidR="00B763F3" w:rsidRDefault="00B763F3" w:rsidP="00733C12"/>
          <w:p w14:paraId="04FEAEF3" w14:textId="77777777" w:rsidR="00B763F3" w:rsidRDefault="00B763F3" w:rsidP="00733C12">
            <w:r>
              <w:t>GDV 7, 1 July 2018</w:t>
            </w:r>
          </w:p>
          <w:p w14:paraId="1BAEE26D" w14:textId="77777777" w:rsidR="00B763F3" w:rsidRDefault="00B763F3" w:rsidP="00733C12"/>
          <w:p w14:paraId="3227E3F8" w14:textId="77777777" w:rsidR="00B763F3" w:rsidRDefault="00B763F3" w:rsidP="00733C12">
            <w:r>
              <w:t>GDV 7, 1 July 2018</w:t>
            </w:r>
          </w:p>
          <w:p w14:paraId="51E42ABF" w14:textId="77777777" w:rsidR="00B763F3" w:rsidRDefault="00B763F3" w:rsidP="00733C12">
            <w:r>
              <w:t>GDV 7, 1 July 2018</w:t>
            </w:r>
          </w:p>
          <w:p w14:paraId="55187F7E" w14:textId="77777777" w:rsidR="00B763F3" w:rsidRDefault="00B763F3" w:rsidP="00733C12">
            <w:r>
              <w:t>GDV 7, 1 July 2018</w:t>
            </w:r>
          </w:p>
          <w:p w14:paraId="22A23242" w14:textId="77777777" w:rsidR="009C1790" w:rsidRDefault="009C1790" w:rsidP="00733C12">
            <w:r>
              <w:t>GDV 7, 1 July 2018</w:t>
            </w:r>
          </w:p>
          <w:p w14:paraId="6A8C668E" w14:textId="77777777" w:rsidR="009C1790" w:rsidRDefault="009C1790" w:rsidP="00733C12">
            <w:r>
              <w:t>GDV 7, 1 July 2018</w:t>
            </w:r>
          </w:p>
          <w:p w14:paraId="16233001" w14:textId="77777777" w:rsidR="009C1790" w:rsidRDefault="009C1790" w:rsidP="00733C12">
            <w:r>
              <w:t>GDV 7, 1 July 2018</w:t>
            </w:r>
          </w:p>
          <w:p w14:paraId="01C19E34" w14:textId="77777777" w:rsidR="009C1790" w:rsidRDefault="009C1790" w:rsidP="00733C12">
            <w:r>
              <w:t>GDV 7, 1 July 2018</w:t>
            </w:r>
          </w:p>
          <w:p w14:paraId="552C0081" w14:textId="77777777" w:rsidR="009C1790" w:rsidRDefault="009C1790" w:rsidP="00733C12">
            <w:r>
              <w:t>GDV 7, 1 July 2018</w:t>
            </w:r>
          </w:p>
          <w:p w14:paraId="3F40A3B8" w14:textId="25BD3001" w:rsidR="009C1790" w:rsidRPr="00733C12" w:rsidRDefault="009C1790" w:rsidP="00733C12">
            <w:r>
              <w:t>GDV 7, 1 July 2018</w:t>
            </w:r>
          </w:p>
        </w:tc>
      </w:tr>
      <w:tr w:rsidR="00733C12" w:rsidRPr="00733C12" w14:paraId="3CEAE731" w14:textId="77777777" w:rsidTr="00FB52D8">
        <w:trPr>
          <w:gridAfter w:val="1"/>
          <w:wAfter w:w="572" w:type="dxa"/>
          <w:trHeight w:val="145"/>
          <w:jc w:val="center"/>
        </w:trPr>
        <w:tc>
          <w:tcPr>
            <w:tcW w:w="2542" w:type="dxa"/>
            <w:gridSpan w:val="2"/>
          </w:tcPr>
          <w:p w14:paraId="7526A293" w14:textId="77777777" w:rsidR="00733C12" w:rsidRPr="00733C12" w:rsidRDefault="00733C12" w:rsidP="00FB52D8">
            <w:pPr>
              <w:jc w:val="right"/>
            </w:pPr>
            <w:r w:rsidRPr="00733C12">
              <w:t>‘Delegate’</w:t>
            </w:r>
          </w:p>
        </w:tc>
        <w:tc>
          <w:tcPr>
            <w:tcW w:w="2862" w:type="dxa"/>
            <w:gridSpan w:val="2"/>
          </w:tcPr>
          <w:p w14:paraId="6637DB9C" w14:textId="77777777" w:rsidR="00733C12" w:rsidRPr="00733C12" w:rsidRDefault="00733C12" w:rsidP="00733C12">
            <w:r w:rsidRPr="00733C12">
              <w:t>GDV 1, 18 January 2016</w:t>
            </w:r>
          </w:p>
          <w:p w14:paraId="07F0D368" w14:textId="77777777" w:rsidR="00733C12" w:rsidRPr="00733C12" w:rsidRDefault="00733C12" w:rsidP="00733C12">
            <w:r w:rsidRPr="00733C12">
              <w:t>GDV 2, 1 July 2016</w:t>
            </w:r>
          </w:p>
        </w:tc>
      </w:tr>
      <w:tr w:rsidR="00733C12" w:rsidRPr="00733C12" w14:paraId="21CB945B" w14:textId="77777777" w:rsidTr="00FB52D8">
        <w:trPr>
          <w:gridAfter w:val="1"/>
          <w:wAfter w:w="572" w:type="dxa"/>
          <w:trHeight w:val="145"/>
          <w:jc w:val="center"/>
        </w:trPr>
        <w:tc>
          <w:tcPr>
            <w:tcW w:w="2542" w:type="dxa"/>
            <w:gridSpan w:val="2"/>
          </w:tcPr>
          <w:p w14:paraId="1AB4154D" w14:textId="77777777" w:rsidR="00733C12" w:rsidRPr="00733C12" w:rsidRDefault="00733C12" w:rsidP="00FB52D8">
            <w:pPr>
              <w:jc w:val="right"/>
            </w:pPr>
            <w:r w:rsidRPr="00733C12">
              <w:t>‘Department’s National Customer Service Line’</w:t>
            </w:r>
          </w:p>
        </w:tc>
        <w:tc>
          <w:tcPr>
            <w:tcW w:w="2862" w:type="dxa"/>
            <w:gridSpan w:val="2"/>
          </w:tcPr>
          <w:p w14:paraId="09A1DDED" w14:textId="77777777" w:rsidR="00733C12" w:rsidRPr="00733C12" w:rsidRDefault="00733C12" w:rsidP="00733C12">
            <w:r w:rsidRPr="00733C12">
              <w:t>GDV 1, 18 January 2016</w:t>
            </w:r>
          </w:p>
        </w:tc>
      </w:tr>
      <w:tr w:rsidR="00733C12" w:rsidRPr="00733C12" w14:paraId="3F754C00" w14:textId="77777777" w:rsidTr="00FB52D8">
        <w:trPr>
          <w:gridAfter w:val="1"/>
          <w:wAfter w:w="572" w:type="dxa"/>
          <w:trHeight w:val="145"/>
          <w:jc w:val="center"/>
        </w:trPr>
        <w:tc>
          <w:tcPr>
            <w:tcW w:w="2542" w:type="dxa"/>
            <w:gridSpan w:val="2"/>
          </w:tcPr>
          <w:p w14:paraId="1A0736EF" w14:textId="77777777" w:rsidR="00733C12" w:rsidRPr="00733C12" w:rsidRDefault="00733C12" w:rsidP="00FB52D8">
            <w:pPr>
              <w:jc w:val="right"/>
            </w:pPr>
            <w:r w:rsidRPr="00733C12">
              <w:t>‘Department’s Security Policies’</w:t>
            </w:r>
          </w:p>
        </w:tc>
        <w:tc>
          <w:tcPr>
            <w:tcW w:w="2862" w:type="dxa"/>
            <w:gridSpan w:val="2"/>
          </w:tcPr>
          <w:p w14:paraId="21D33A6E" w14:textId="77777777" w:rsidR="00733C12" w:rsidRPr="00733C12" w:rsidRDefault="00733C12" w:rsidP="00733C12">
            <w:r w:rsidRPr="00733C12">
              <w:t>GDV 1, 18 January 2016</w:t>
            </w:r>
          </w:p>
        </w:tc>
      </w:tr>
      <w:tr w:rsidR="00733C12" w:rsidRPr="00733C12" w14:paraId="2EEF2F61" w14:textId="77777777" w:rsidTr="00FB52D8">
        <w:trPr>
          <w:gridAfter w:val="1"/>
          <w:wAfter w:w="572" w:type="dxa"/>
          <w:trHeight w:val="145"/>
          <w:jc w:val="center"/>
        </w:trPr>
        <w:tc>
          <w:tcPr>
            <w:tcW w:w="2542" w:type="dxa"/>
            <w:gridSpan w:val="2"/>
          </w:tcPr>
          <w:p w14:paraId="11F18521" w14:textId="77777777" w:rsidR="00733C12" w:rsidRPr="00733C12" w:rsidRDefault="00733C12" w:rsidP="00FB52D8">
            <w:pPr>
              <w:jc w:val="right"/>
            </w:pPr>
            <w:r w:rsidRPr="00733C12">
              <w:t>‘DES Work for the Dole Payment’</w:t>
            </w:r>
          </w:p>
        </w:tc>
        <w:tc>
          <w:tcPr>
            <w:tcW w:w="2862" w:type="dxa"/>
            <w:gridSpan w:val="2"/>
          </w:tcPr>
          <w:p w14:paraId="798CF064" w14:textId="77777777" w:rsidR="00733C12" w:rsidRPr="00733C12" w:rsidRDefault="00733C12" w:rsidP="00733C12">
            <w:r w:rsidRPr="00733C12">
              <w:t>GDV 4, 1 April 2017</w:t>
            </w:r>
          </w:p>
        </w:tc>
      </w:tr>
      <w:tr w:rsidR="00733C12" w:rsidRPr="00733C12" w14:paraId="1B55ABDB" w14:textId="77777777" w:rsidTr="00FB52D8">
        <w:trPr>
          <w:gridAfter w:val="1"/>
          <w:wAfter w:w="572" w:type="dxa"/>
          <w:trHeight w:val="145"/>
          <w:jc w:val="center"/>
        </w:trPr>
        <w:tc>
          <w:tcPr>
            <w:tcW w:w="2542" w:type="dxa"/>
            <w:gridSpan w:val="2"/>
          </w:tcPr>
          <w:p w14:paraId="28F96A3E" w14:textId="77777777" w:rsidR="00733C12" w:rsidRPr="00733C12" w:rsidRDefault="00733C12" w:rsidP="00FB52D8">
            <w:pPr>
              <w:jc w:val="right"/>
            </w:pPr>
            <w:r w:rsidRPr="00733C12">
              <w:t>‘DHS’</w:t>
            </w:r>
          </w:p>
        </w:tc>
        <w:tc>
          <w:tcPr>
            <w:tcW w:w="2862" w:type="dxa"/>
            <w:gridSpan w:val="2"/>
          </w:tcPr>
          <w:p w14:paraId="036D8360" w14:textId="77777777" w:rsidR="00733C12" w:rsidRPr="00733C12" w:rsidRDefault="00733C12" w:rsidP="00733C12">
            <w:r w:rsidRPr="00733C12">
              <w:t>GDV 1, 18 January 2016</w:t>
            </w:r>
          </w:p>
        </w:tc>
      </w:tr>
      <w:tr w:rsidR="00733C12" w:rsidRPr="00733C12" w14:paraId="257FAA4E" w14:textId="77777777" w:rsidTr="00FB52D8">
        <w:trPr>
          <w:gridAfter w:val="1"/>
          <w:wAfter w:w="572" w:type="dxa"/>
          <w:trHeight w:val="145"/>
          <w:jc w:val="center"/>
        </w:trPr>
        <w:tc>
          <w:tcPr>
            <w:tcW w:w="2542" w:type="dxa"/>
            <w:gridSpan w:val="2"/>
          </w:tcPr>
          <w:p w14:paraId="40AEA9F4" w14:textId="77777777" w:rsidR="00733C12" w:rsidRPr="00733C12" w:rsidRDefault="00733C12" w:rsidP="00FB52D8">
            <w:pPr>
              <w:jc w:val="right"/>
            </w:pPr>
            <w:r w:rsidRPr="00733C12">
              <w:t>‘Direct Registration’ or ‘Directly Register’</w:t>
            </w:r>
          </w:p>
        </w:tc>
        <w:tc>
          <w:tcPr>
            <w:tcW w:w="2862" w:type="dxa"/>
            <w:gridSpan w:val="2"/>
          </w:tcPr>
          <w:p w14:paraId="07BAD4BA" w14:textId="77777777" w:rsidR="00733C12" w:rsidRPr="00733C12" w:rsidRDefault="00733C12" w:rsidP="00733C12">
            <w:r w:rsidRPr="00733C12">
              <w:t>GDV 3, 5 December 2016</w:t>
            </w:r>
          </w:p>
        </w:tc>
      </w:tr>
      <w:tr w:rsidR="00733C12" w:rsidRPr="00733C12" w14:paraId="1E2D12F3" w14:textId="77777777" w:rsidTr="00FB52D8">
        <w:trPr>
          <w:gridAfter w:val="1"/>
          <w:wAfter w:w="572" w:type="dxa"/>
          <w:trHeight w:val="145"/>
          <w:jc w:val="center"/>
        </w:trPr>
        <w:tc>
          <w:tcPr>
            <w:tcW w:w="2542" w:type="dxa"/>
            <w:gridSpan w:val="2"/>
          </w:tcPr>
          <w:p w14:paraId="2DB537CC" w14:textId="77777777" w:rsidR="00733C12" w:rsidRPr="00733C12" w:rsidRDefault="00733C12" w:rsidP="00FB52D8">
            <w:pPr>
              <w:jc w:val="right"/>
            </w:pPr>
            <w:r w:rsidRPr="00733C12">
              <w:t>‘Drug Test Trial Participant’</w:t>
            </w:r>
          </w:p>
        </w:tc>
        <w:tc>
          <w:tcPr>
            <w:tcW w:w="2862" w:type="dxa"/>
            <w:gridSpan w:val="2"/>
          </w:tcPr>
          <w:p w14:paraId="1C2A4F33" w14:textId="77777777" w:rsidR="00733C12" w:rsidRPr="00733C12" w:rsidRDefault="00733C12" w:rsidP="00733C12">
            <w:r w:rsidRPr="00733C12">
              <w:t>GDV 6, 1 January 2018</w:t>
            </w:r>
          </w:p>
        </w:tc>
      </w:tr>
      <w:tr w:rsidR="00733C12" w:rsidRPr="00733C12" w14:paraId="1913701E" w14:textId="77777777" w:rsidTr="00FB52D8">
        <w:trPr>
          <w:gridAfter w:val="1"/>
          <w:wAfter w:w="572" w:type="dxa"/>
          <w:trHeight w:val="145"/>
          <w:jc w:val="center"/>
        </w:trPr>
        <w:tc>
          <w:tcPr>
            <w:tcW w:w="2542" w:type="dxa"/>
            <w:gridSpan w:val="2"/>
          </w:tcPr>
          <w:p w14:paraId="423CA954" w14:textId="77777777" w:rsidR="00733C12" w:rsidRPr="00733C12" w:rsidRDefault="00733C12" w:rsidP="00FB52D8">
            <w:pPr>
              <w:jc w:val="right"/>
            </w:pPr>
            <w:r w:rsidRPr="00733C12">
              <w:t>‘Drug Treatment’</w:t>
            </w:r>
          </w:p>
        </w:tc>
        <w:tc>
          <w:tcPr>
            <w:tcW w:w="2862" w:type="dxa"/>
            <w:gridSpan w:val="2"/>
          </w:tcPr>
          <w:p w14:paraId="2C38C612" w14:textId="77777777" w:rsidR="00733C12" w:rsidRPr="00733C12" w:rsidRDefault="00733C12" w:rsidP="00733C12">
            <w:r w:rsidRPr="00733C12">
              <w:t>GDV 6, 1 January 2018</w:t>
            </w:r>
          </w:p>
        </w:tc>
      </w:tr>
      <w:tr w:rsidR="00733C12" w:rsidRPr="00733C12" w14:paraId="31467BB8" w14:textId="77777777" w:rsidTr="00FB52D8">
        <w:trPr>
          <w:gridAfter w:val="1"/>
          <w:wAfter w:w="572" w:type="dxa"/>
          <w:trHeight w:val="145"/>
          <w:jc w:val="center"/>
        </w:trPr>
        <w:tc>
          <w:tcPr>
            <w:tcW w:w="2542" w:type="dxa"/>
            <w:gridSpan w:val="2"/>
          </w:tcPr>
          <w:p w14:paraId="19C0DEA1" w14:textId="77777777" w:rsidR="00733C12" w:rsidRPr="00733C12" w:rsidRDefault="00733C12" w:rsidP="00FB52D8">
            <w:pPr>
              <w:jc w:val="right"/>
            </w:pPr>
            <w:r w:rsidRPr="00733C12">
              <w:t>‘Education Outcome’</w:t>
            </w:r>
          </w:p>
        </w:tc>
        <w:tc>
          <w:tcPr>
            <w:tcW w:w="2862" w:type="dxa"/>
            <w:gridSpan w:val="2"/>
          </w:tcPr>
          <w:p w14:paraId="17299504" w14:textId="77777777" w:rsidR="00733C12" w:rsidRPr="00733C12" w:rsidRDefault="00733C12" w:rsidP="00733C12">
            <w:r w:rsidRPr="00733C12">
              <w:t>GDV 1, 18 January 2016</w:t>
            </w:r>
          </w:p>
        </w:tc>
      </w:tr>
      <w:tr w:rsidR="00733C12" w:rsidRPr="00733C12" w14:paraId="7472F6A1" w14:textId="77777777" w:rsidTr="00FB52D8">
        <w:trPr>
          <w:gridAfter w:val="1"/>
          <w:wAfter w:w="572" w:type="dxa"/>
          <w:trHeight w:val="145"/>
          <w:jc w:val="center"/>
        </w:trPr>
        <w:tc>
          <w:tcPr>
            <w:tcW w:w="2542" w:type="dxa"/>
            <w:gridSpan w:val="2"/>
          </w:tcPr>
          <w:p w14:paraId="7804FD55" w14:textId="77777777" w:rsidR="00733C12" w:rsidRPr="00733C12" w:rsidRDefault="00733C12" w:rsidP="00FB52D8">
            <w:pPr>
              <w:jc w:val="right"/>
            </w:pPr>
            <w:r w:rsidRPr="00733C12">
              <w:lastRenderedPageBreak/>
              <w:t xml:space="preserve">‘Education Outcome Start Date’ </w:t>
            </w:r>
          </w:p>
        </w:tc>
        <w:tc>
          <w:tcPr>
            <w:tcW w:w="2862" w:type="dxa"/>
            <w:gridSpan w:val="2"/>
          </w:tcPr>
          <w:p w14:paraId="7277AE9F" w14:textId="77777777" w:rsidR="00733C12" w:rsidRPr="00733C12" w:rsidRDefault="00733C12" w:rsidP="00733C12">
            <w:r w:rsidRPr="00733C12">
              <w:t>GDV 1, 18 January 2016</w:t>
            </w:r>
          </w:p>
        </w:tc>
      </w:tr>
      <w:tr w:rsidR="00733C12" w:rsidRPr="00733C12" w14:paraId="2533B646" w14:textId="77777777" w:rsidTr="00FB52D8">
        <w:trPr>
          <w:gridAfter w:val="1"/>
          <w:wAfter w:w="572" w:type="dxa"/>
          <w:trHeight w:val="145"/>
          <w:jc w:val="center"/>
        </w:trPr>
        <w:tc>
          <w:tcPr>
            <w:tcW w:w="2542" w:type="dxa"/>
            <w:gridSpan w:val="2"/>
          </w:tcPr>
          <w:p w14:paraId="796C7BD7" w14:textId="77777777" w:rsidR="00733C12" w:rsidRPr="00733C12" w:rsidRDefault="00733C12" w:rsidP="00FB52D8">
            <w:pPr>
              <w:jc w:val="right"/>
            </w:pPr>
            <w:r w:rsidRPr="00733C12">
              <w:t>‘Effective Exit’</w:t>
            </w:r>
          </w:p>
        </w:tc>
        <w:tc>
          <w:tcPr>
            <w:tcW w:w="2862" w:type="dxa"/>
            <w:gridSpan w:val="2"/>
          </w:tcPr>
          <w:p w14:paraId="51D7E2F6" w14:textId="77777777" w:rsidR="00733C12" w:rsidRPr="00733C12" w:rsidRDefault="00733C12" w:rsidP="00733C12">
            <w:r w:rsidRPr="00733C12">
              <w:t>GDV 1, 18 January 2016</w:t>
            </w:r>
          </w:p>
          <w:p w14:paraId="622ADAF2" w14:textId="77777777" w:rsidR="00733C12" w:rsidRPr="00733C12" w:rsidRDefault="00733C12" w:rsidP="00733C12">
            <w:r w:rsidRPr="00733C12">
              <w:t>GDV 3, 5 December 2016</w:t>
            </w:r>
          </w:p>
          <w:p w14:paraId="211E5F1E" w14:textId="77777777" w:rsidR="00733C12" w:rsidRPr="00733C12" w:rsidRDefault="00733C12" w:rsidP="00733C12">
            <w:r w:rsidRPr="00733C12">
              <w:t>GDV 6, 1 January 2018</w:t>
            </w:r>
          </w:p>
        </w:tc>
      </w:tr>
      <w:tr w:rsidR="00733C12" w:rsidRPr="00733C12" w14:paraId="1B9688E9" w14:textId="77777777" w:rsidTr="00FB52D8">
        <w:trPr>
          <w:gridAfter w:val="1"/>
          <w:wAfter w:w="572" w:type="dxa"/>
          <w:trHeight w:val="145"/>
          <w:jc w:val="center"/>
        </w:trPr>
        <w:tc>
          <w:tcPr>
            <w:tcW w:w="2542" w:type="dxa"/>
            <w:gridSpan w:val="2"/>
          </w:tcPr>
          <w:p w14:paraId="46011F1B" w14:textId="3B475249" w:rsidR="007B68AA" w:rsidRDefault="007B68AA" w:rsidP="00FB52D8">
            <w:pPr>
              <w:jc w:val="right"/>
            </w:pPr>
            <w:r>
              <w:t>‘Electronic Calendar’</w:t>
            </w:r>
          </w:p>
          <w:p w14:paraId="3A2C9256" w14:textId="4F38ADBC" w:rsidR="007B68AA" w:rsidRDefault="007B68AA" w:rsidP="00FB52D8">
            <w:pPr>
              <w:jc w:val="right"/>
            </w:pPr>
            <w:r>
              <w:t>‘Electronic Diary’</w:t>
            </w:r>
          </w:p>
          <w:p w14:paraId="4BE473FF" w14:textId="6F7A6853" w:rsidR="00733C12" w:rsidRPr="00733C12" w:rsidRDefault="00733C12" w:rsidP="00FB52D8">
            <w:pPr>
              <w:jc w:val="right"/>
            </w:pPr>
            <w:r w:rsidRPr="00733C12">
              <w:t>‘Employability Skills Training’ or ‘EST’</w:t>
            </w:r>
          </w:p>
        </w:tc>
        <w:tc>
          <w:tcPr>
            <w:tcW w:w="2862" w:type="dxa"/>
            <w:gridSpan w:val="2"/>
          </w:tcPr>
          <w:p w14:paraId="2FE721D9" w14:textId="7E789D58" w:rsidR="007B68AA" w:rsidRDefault="007B68AA" w:rsidP="00733C12">
            <w:r>
              <w:t>GDV 7, 1 July 2018</w:t>
            </w:r>
          </w:p>
          <w:p w14:paraId="56C13FDE" w14:textId="57B65309" w:rsidR="007B68AA" w:rsidRDefault="007B68AA" w:rsidP="00733C12">
            <w:r>
              <w:t>GDV 7, 1 July 2018</w:t>
            </w:r>
          </w:p>
          <w:p w14:paraId="1642CBF1" w14:textId="55090993" w:rsidR="00733C12" w:rsidRPr="00733C12" w:rsidRDefault="00733C12" w:rsidP="00733C12">
            <w:r w:rsidRPr="00733C12">
              <w:t>GDV 4, 1 April 2017</w:t>
            </w:r>
          </w:p>
        </w:tc>
      </w:tr>
      <w:tr w:rsidR="00733C12" w:rsidRPr="00733C12" w14:paraId="5116C0A0" w14:textId="77777777" w:rsidTr="00FB52D8">
        <w:trPr>
          <w:gridAfter w:val="1"/>
          <w:wAfter w:w="572" w:type="dxa"/>
          <w:trHeight w:val="145"/>
          <w:jc w:val="center"/>
        </w:trPr>
        <w:tc>
          <w:tcPr>
            <w:tcW w:w="2542" w:type="dxa"/>
            <w:gridSpan w:val="2"/>
          </w:tcPr>
          <w:p w14:paraId="01D975D0" w14:textId="77777777" w:rsidR="00733C12" w:rsidRDefault="00733C12" w:rsidP="00FB52D8">
            <w:pPr>
              <w:jc w:val="right"/>
            </w:pPr>
            <w:r w:rsidRPr="00733C12">
              <w:t>‘Employer’</w:t>
            </w:r>
          </w:p>
          <w:p w14:paraId="790F1A7F" w14:textId="2E03051C" w:rsidR="00B763F3" w:rsidRPr="00733C12" w:rsidRDefault="00B763F3" w:rsidP="00FB52D8">
            <w:pPr>
              <w:jc w:val="right"/>
            </w:pPr>
            <w:r>
              <w:t>‘Employment Facilitator’</w:t>
            </w:r>
          </w:p>
        </w:tc>
        <w:tc>
          <w:tcPr>
            <w:tcW w:w="2862" w:type="dxa"/>
            <w:gridSpan w:val="2"/>
          </w:tcPr>
          <w:p w14:paraId="19EE3D31" w14:textId="77777777" w:rsidR="00733C12" w:rsidRDefault="00733C12" w:rsidP="00733C12">
            <w:r w:rsidRPr="00733C12">
              <w:t>GDV 2, 1 July 2016</w:t>
            </w:r>
          </w:p>
          <w:p w14:paraId="537881C2" w14:textId="3AA04A04" w:rsidR="00B763F3" w:rsidRPr="00733C12" w:rsidRDefault="00B763F3" w:rsidP="00733C12">
            <w:r>
              <w:t>GDV 7, 1 July 2018</w:t>
            </w:r>
          </w:p>
        </w:tc>
      </w:tr>
      <w:tr w:rsidR="00733C12" w:rsidRPr="00733C12" w14:paraId="68AF89E4" w14:textId="77777777" w:rsidTr="00FB52D8">
        <w:trPr>
          <w:gridAfter w:val="1"/>
          <w:wAfter w:w="572" w:type="dxa"/>
          <w:trHeight w:val="145"/>
          <w:jc w:val="center"/>
        </w:trPr>
        <w:tc>
          <w:tcPr>
            <w:tcW w:w="2542" w:type="dxa"/>
            <w:gridSpan w:val="2"/>
          </w:tcPr>
          <w:p w14:paraId="70E88919" w14:textId="77777777" w:rsidR="00733C12" w:rsidRPr="00733C12" w:rsidRDefault="00733C12" w:rsidP="00FB52D8">
            <w:pPr>
              <w:jc w:val="right"/>
            </w:pPr>
            <w:r w:rsidRPr="00733C12">
              <w:t>‘Employment Outcome Start Date’</w:t>
            </w:r>
          </w:p>
        </w:tc>
        <w:tc>
          <w:tcPr>
            <w:tcW w:w="2862" w:type="dxa"/>
            <w:gridSpan w:val="2"/>
          </w:tcPr>
          <w:p w14:paraId="23E06F28" w14:textId="77777777" w:rsidR="00733C12" w:rsidRPr="00733C12" w:rsidRDefault="00733C12" w:rsidP="00733C12">
            <w:r w:rsidRPr="00733C12">
              <w:t>GDV 1, 18 January 2016</w:t>
            </w:r>
          </w:p>
          <w:p w14:paraId="74151ABC" w14:textId="77777777" w:rsidR="00733C12" w:rsidRPr="00733C12" w:rsidRDefault="00733C12" w:rsidP="00733C12">
            <w:r w:rsidRPr="00733C12">
              <w:t>GDV 4, 1 April 2017</w:t>
            </w:r>
          </w:p>
        </w:tc>
      </w:tr>
      <w:tr w:rsidR="00733C12" w:rsidRPr="00733C12" w14:paraId="2DF52C57" w14:textId="77777777" w:rsidTr="00FB52D8">
        <w:trPr>
          <w:gridAfter w:val="1"/>
          <w:wAfter w:w="572" w:type="dxa"/>
          <w:trHeight w:val="145"/>
          <w:jc w:val="center"/>
        </w:trPr>
        <w:tc>
          <w:tcPr>
            <w:tcW w:w="2542" w:type="dxa"/>
            <w:gridSpan w:val="2"/>
          </w:tcPr>
          <w:p w14:paraId="3149E9BD" w14:textId="77777777" w:rsidR="00733C12" w:rsidRPr="00733C12" w:rsidRDefault="00733C12" w:rsidP="00FB52D8">
            <w:pPr>
              <w:jc w:val="right"/>
            </w:pPr>
            <w:r w:rsidRPr="00733C12">
              <w:t>‘Employment Provider Services Key Performance Indicators’ or ‘Employment Provider Services KPIs’</w:t>
            </w:r>
          </w:p>
        </w:tc>
        <w:tc>
          <w:tcPr>
            <w:tcW w:w="2862" w:type="dxa"/>
            <w:gridSpan w:val="2"/>
          </w:tcPr>
          <w:p w14:paraId="7B98BF70" w14:textId="77777777" w:rsidR="00733C12" w:rsidRPr="00733C12" w:rsidRDefault="00733C12" w:rsidP="00733C12">
            <w:r w:rsidRPr="00733C12">
              <w:t>GDV 1, 18 January 2016</w:t>
            </w:r>
          </w:p>
        </w:tc>
      </w:tr>
      <w:tr w:rsidR="00733C12" w:rsidRPr="00733C12" w14:paraId="253D822A" w14:textId="77777777" w:rsidTr="00FB52D8">
        <w:trPr>
          <w:gridAfter w:val="1"/>
          <w:wAfter w:w="572" w:type="dxa"/>
          <w:trHeight w:val="145"/>
          <w:jc w:val="center"/>
        </w:trPr>
        <w:tc>
          <w:tcPr>
            <w:tcW w:w="2542" w:type="dxa"/>
            <w:gridSpan w:val="2"/>
          </w:tcPr>
          <w:p w14:paraId="18DB60A3" w14:textId="77777777" w:rsidR="00733C12" w:rsidRDefault="00733C12" w:rsidP="00FB52D8">
            <w:pPr>
              <w:jc w:val="right"/>
            </w:pPr>
            <w:r w:rsidRPr="00733C12">
              <w:t>‘Employment Region’</w:t>
            </w:r>
          </w:p>
          <w:p w14:paraId="31B2DACD" w14:textId="4CE3A943" w:rsidR="007B68AA" w:rsidRPr="00733C12" w:rsidRDefault="007B68AA" w:rsidP="00FB52D8">
            <w:pPr>
              <w:jc w:val="right"/>
            </w:pPr>
            <w:r>
              <w:t>‘Engagement’</w:t>
            </w:r>
          </w:p>
        </w:tc>
        <w:tc>
          <w:tcPr>
            <w:tcW w:w="2862" w:type="dxa"/>
            <w:gridSpan w:val="2"/>
          </w:tcPr>
          <w:p w14:paraId="7FFF9FB2" w14:textId="77777777" w:rsidR="00733C12" w:rsidRDefault="00733C12" w:rsidP="00733C12">
            <w:r w:rsidRPr="00733C12">
              <w:t>GDV 1, 18 January 2016</w:t>
            </w:r>
          </w:p>
          <w:p w14:paraId="3580B21B" w14:textId="05B64B2B" w:rsidR="007B68AA" w:rsidRPr="00733C12" w:rsidRDefault="007B68AA" w:rsidP="00733C12">
            <w:r>
              <w:t>GDV 7, 1 July 2018</w:t>
            </w:r>
          </w:p>
        </w:tc>
      </w:tr>
      <w:tr w:rsidR="00733C12" w:rsidRPr="00733C12" w14:paraId="04C45559" w14:textId="77777777" w:rsidTr="00FB52D8">
        <w:trPr>
          <w:gridAfter w:val="1"/>
          <w:wAfter w:w="572" w:type="dxa"/>
          <w:trHeight w:val="145"/>
          <w:jc w:val="center"/>
        </w:trPr>
        <w:tc>
          <w:tcPr>
            <w:tcW w:w="2542" w:type="dxa"/>
            <w:gridSpan w:val="2"/>
          </w:tcPr>
          <w:p w14:paraId="43B73C41" w14:textId="77777777" w:rsidR="00733C12" w:rsidRPr="00733C12" w:rsidRDefault="00733C12" w:rsidP="00FB52D8">
            <w:pPr>
              <w:jc w:val="right"/>
            </w:pPr>
            <w:r w:rsidRPr="00733C12">
              <w:t>‘Enterprise Agreement’</w:t>
            </w:r>
          </w:p>
        </w:tc>
        <w:tc>
          <w:tcPr>
            <w:tcW w:w="2862" w:type="dxa"/>
            <w:gridSpan w:val="2"/>
          </w:tcPr>
          <w:p w14:paraId="678F6FE3" w14:textId="77777777" w:rsidR="00733C12" w:rsidRPr="00733C12" w:rsidRDefault="00733C12" w:rsidP="00733C12">
            <w:r w:rsidRPr="00733C12">
              <w:t>GDV 2, 1 July 2016</w:t>
            </w:r>
          </w:p>
        </w:tc>
      </w:tr>
      <w:tr w:rsidR="00733C12" w:rsidRPr="00733C12" w14:paraId="3233D3CE" w14:textId="77777777" w:rsidTr="00FB52D8">
        <w:trPr>
          <w:gridAfter w:val="1"/>
          <w:wAfter w:w="572" w:type="dxa"/>
          <w:trHeight w:val="145"/>
          <w:jc w:val="center"/>
        </w:trPr>
        <w:tc>
          <w:tcPr>
            <w:tcW w:w="2542" w:type="dxa"/>
            <w:gridSpan w:val="2"/>
          </w:tcPr>
          <w:p w14:paraId="7B0AF0CC" w14:textId="77777777" w:rsidR="00733C12" w:rsidRPr="00733C12" w:rsidRDefault="00733C12" w:rsidP="00FB52D8">
            <w:pPr>
              <w:jc w:val="right"/>
            </w:pPr>
            <w:r w:rsidRPr="00733C12">
              <w:t>‘EST Course’</w:t>
            </w:r>
          </w:p>
        </w:tc>
        <w:tc>
          <w:tcPr>
            <w:tcW w:w="2862" w:type="dxa"/>
            <w:gridSpan w:val="2"/>
          </w:tcPr>
          <w:p w14:paraId="6DC4CE86" w14:textId="77777777" w:rsidR="00733C12" w:rsidRPr="00733C12" w:rsidRDefault="00733C12" w:rsidP="00733C12">
            <w:r w:rsidRPr="00733C12">
              <w:t>GDV 4, 1 April 2017</w:t>
            </w:r>
          </w:p>
        </w:tc>
      </w:tr>
      <w:tr w:rsidR="00733C12" w:rsidRPr="00733C12" w14:paraId="076D4D75" w14:textId="77777777" w:rsidTr="00FB52D8">
        <w:trPr>
          <w:gridAfter w:val="1"/>
          <w:wAfter w:w="572" w:type="dxa"/>
          <w:trHeight w:val="145"/>
          <w:jc w:val="center"/>
        </w:trPr>
        <w:tc>
          <w:tcPr>
            <w:tcW w:w="2542" w:type="dxa"/>
            <w:gridSpan w:val="2"/>
          </w:tcPr>
          <w:p w14:paraId="095159AF" w14:textId="77777777" w:rsidR="00733C12" w:rsidRPr="00733C12" w:rsidRDefault="00733C12" w:rsidP="00FB52D8">
            <w:pPr>
              <w:jc w:val="right"/>
            </w:pPr>
            <w:r w:rsidRPr="00733C12">
              <w:t>‘EST Eligible Participant’</w:t>
            </w:r>
          </w:p>
        </w:tc>
        <w:tc>
          <w:tcPr>
            <w:tcW w:w="2862" w:type="dxa"/>
            <w:gridSpan w:val="2"/>
          </w:tcPr>
          <w:p w14:paraId="10EA4BDE" w14:textId="77777777" w:rsidR="00733C12" w:rsidRPr="00733C12" w:rsidRDefault="00733C12" w:rsidP="00733C12">
            <w:r w:rsidRPr="00733C12">
              <w:t>GDV 4, 1 April 2017</w:t>
            </w:r>
          </w:p>
        </w:tc>
      </w:tr>
      <w:tr w:rsidR="00733C12" w:rsidRPr="00733C12" w14:paraId="1495ABA7" w14:textId="77777777" w:rsidTr="00FB52D8">
        <w:trPr>
          <w:gridAfter w:val="1"/>
          <w:wAfter w:w="572" w:type="dxa"/>
          <w:trHeight w:val="145"/>
          <w:jc w:val="center"/>
        </w:trPr>
        <w:tc>
          <w:tcPr>
            <w:tcW w:w="2542" w:type="dxa"/>
            <w:gridSpan w:val="2"/>
          </w:tcPr>
          <w:p w14:paraId="074131C3" w14:textId="77777777" w:rsidR="00733C12" w:rsidRPr="00733C12" w:rsidRDefault="00733C12" w:rsidP="00FB52D8">
            <w:pPr>
              <w:jc w:val="right"/>
            </w:pPr>
            <w:r w:rsidRPr="00733C12">
              <w:t>‘EST Provider’</w:t>
            </w:r>
          </w:p>
        </w:tc>
        <w:tc>
          <w:tcPr>
            <w:tcW w:w="2862" w:type="dxa"/>
            <w:gridSpan w:val="2"/>
          </w:tcPr>
          <w:p w14:paraId="6B1EB86A" w14:textId="77777777" w:rsidR="00733C12" w:rsidRPr="00733C12" w:rsidRDefault="00733C12" w:rsidP="00733C12">
            <w:r w:rsidRPr="00733C12">
              <w:t>GDV 4, 1 April 2017</w:t>
            </w:r>
          </w:p>
        </w:tc>
      </w:tr>
      <w:tr w:rsidR="00733C12" w:rsidRPr="00733C12" w14:paraId="689BEC2E" w14:textId="77777777" w:rsidTr="00FB52D8">
        <w:trPr>
          <w:gridAfter w:val="1"/>
          <w:wAfter w:w="572" w:type="dxa"/>
          <w:trHeight w:val="145"/>
          <w:jc w:val="center"/>
        </w:trPr>
        <w:tc>
          <w:tcPr>
            <w:tcW w:w="2542" w:type="dxa"/>
            <w:gridSpan w:val="2"/>
          </w:tcPr>
          <w:p w14:paraId="4CE6E3EF" w14:textId="77777777" w:rsidR="00733C12" w:rsidRPr="00733C12" w:rsidRDefault="00733C12" w:rsidP="00FB52D8">
            <w:pPr>
              <w:jc w:val="right"/>
            </w:pPr>
            <w:r w:rsidRPr="00733C12">
              <w:t>‘Exceptional Circumstances’</w:t>
            </w:r>
          </w:p>
        </w:tc>
        <w:tc>
          <w:tcPr>
            <w:tcW w:w="2862" w:type="dxa"/>
            <w:gridSpan w:val="2"/>
          </w:tcPr>
          <w:p w14:paraId="50C31F7D" w14:textId="77777777" w:rsidR="00733C12" w:rsidRPr="00733C12" w:rsidRDefault="00733C12" w:rsidP="00733C12">
            <w:r w:rsidRPr="00733C12">
              <w:t>GDV 1, 18 January 2016</w:t>
            </w:r>
          </w:p>
        </w:tc>
      </w:tr>
      <w:tr w:rsidR="00733C12" w:rsidRPr="00733C12" w14:paraId="4C35CAC9" w14:textId="77777777" w:rsidTr="00FB52D8">
        <w:trPr>
          <w:gridAfter w:val="1"/>
          <w:wAfter w:w="572" w:type="dxa"/>
          <w:trHeight w:val="145"/>
          <w:jc w:val="center"/>
        </w:trPr>
        <w:tc>
          <w:tcPr>
            <w:tcW w:w="2542" w:type="dxa"/>
            <w:gridSpan w:val="2"/>
          </w:tcPr>
          <w:p w14:paraId="40C07E85" w14:textId="77777777" w:rsidR="00733C12" w:rsidRPr="00733C12" w:rsidRDefault="00733C12" w:rsidP="00FB52D8">
            <w:pPr>
              <w:jc w:val="right"/>
            </w:pPr>
            <w:r w:rsidRPr="00733C12">
              <w:t>‘Fair Work Ombudsman’</w:t>
            </w:r>
          </w:p>
        </w:tc>
        <w:tc>
          <w:tcPr>
            <w:tcW w:w="2862" w:type="dxa"/>
            <w:gridSpan w:val="2"/>
          </w:tcPr>
          <w:p w14:paraId="33C29E0B" w14:textId="77777777" w:rsidR="00733C12" w:rsidRPr="00733C12" w:rsidRDefault="00733C12" w:rsidP="00733C12">
            <w:r w:rsidRPr="00733C12">
              <w:t>GDV 1, 18 January 2016</w:t>
            </w:r>
          </w:p>
        </w:tc>
      </w:tr>
      <w:tr w:rsidR="00733C12" w:rsidRPr="00733C12" w14:paraId="3F8ECF95" w14:textId="77777777" w:rsidTr="00FB52D8">
        <w:trPr>
          <w:gridAfter w:val="1"/>
          <w:wAfter w:w="572" w:type="dxa"/>
          <w:trHeight w:val="145"/>
          <w:jc w:val="center"/>
        </w:trPr>
        <w:tc>
          <w:tcPr>
            <w:tcW w:w="2542" w:type="dxa"/>
            <w:gridSpan w:val="2"/>
          </w:tcPr>
          <w:p w14:paraId="4E5358E2" w14:textId="77777777" w:rsidR="00733C12" w:rsidRDefault="00733C12" w:rsidP="00FB52D8">
            <w:pPr>
              <w:jc w:val="right"/>
            </w:pPr>
            <w:r w:rsidRPr="00733C12">
              <w:t>‘Full Outcome’</w:t>
            </w:r>
          </w:p>
          <w:p w14:paraId="71533531" w14:textId="77777777" w:rsidR="005126EC" w:rsidRDefault="005126EC" w:rsidP="00FB52D8">
            <w:pPr>
              <w:jc w:val="right"/>
            </w:pPr>
          </w:p>
          <w:p w14:paraId="46B1631A" w14:textId="4F9C7340" w:rsidR="00837C3A" w:rsidRPr="00733C12" w:rsidRDefault="00837C3A" w:rsidP="00FB52D8">
            <w:pPr>
              <w:jc w:val="right"/>
            </w:pPr>
            <w:r>
              <w:t>‘Fully Eligible Participant</w:t>
            </w:r>
            <w:r w:rsidR="00771210">
              <w:t xml:space="preserve"> (Voluntary)</w:t>
            </w:r>
            <w:r>
              <w:t>’</w:t>
            </w:r>
          </w:p>
        </w:tc>
        <w:tc>
          <w:tcPr>
            <w:tcW w:w="2862" w:type="dxa"/>
            <w:gridSpan w:val="2"/>
          </w:tcPr>
          <w:p w14:paraId="00227D3F" w14:textId="273C7404" w:rsidR="00733C12" w:rsidRDefault="00733C12" w:rsidP="00733C12">
            <w:r w:rsidRPr="00733C12">
              <w:t>GDV 1, 18 January 2016</w:t>
            </w:r>
          </w:p>
          <w:p w14:paraId="553B8469" w14:textId="1A372330" w:rsidR="005126EC" w:rsidRDefault="005126EC" w:rsidP="00733C12">
            <w:r>
              <w:t>GDV 7, 1 July 2018</w:t>
            </w:r>
          </w:p>
          <w:p w14:paraId="1E33AD5F" w14:textId="0B45C7E0" w:rsidR="00837C3A" w:rsidRPr="00733C12" w:rsidRDefault="00837C3A" w:rsidP="00733C12">
            <w:r>
              <w:t>GDV 7, 1 July 2018</w:t>
            </w:r>
          </w:p>
        </w:tc>
      </w:tr>
      <w:tr w:rsidR="00733C12" w:rsidRPr="00733C12" w14:paraId="47BF6263" w14:textId="77777777" w:rsidTr="00FB52D8">
        <w:trPr>
          <w:gridAfter w:val="1"/>
          <w:wAfter w:w="572" w:type="dxa"/>
          <w:trHeight w:val="145"/>
          <w:jc w:val="center"/>
        </w:trPr>
        <w:tc>
          <w:tcPr>
            <w:tcW w:w="2542" w:type="dxa"/>
            <w:gridSpan w:val="2"/>
          </w:tcPr>
          <w:p w14:paraId="64BE5833" w14:textId="77777777" w:rsidR="00733C12" w:rsidRPr="00733C12" w:rsidRDefault="00733C12" w:rsidP="00FB52D8">
            <w:pPr>
              <w:jc w:val="right"/>
            </w:pPr>
            <w:r w:rsidRPr="00733C12">
              <w:t>‘Group Based Activity’</w:t>
            </w:r>
          </w:p>
        </w:tc>
        <w:tc>
          <w:tcPr>
            <w:tcW w:w="2862" w:type="dxa"/>
            <w:gridSpan w:val="2"/>
          </w:tcPr>
          <w:p w14:paraId="754A8AE5" w14:textId="77777777" w:rsidR="00733C12" w:rsidRPr="00733C12" w:rsidRDefault="00733C12" w:rsidP="00733C12">
            <w:r w:rsidRPr="00733C12">
              <w:t>GDV 4, 1 April 2017</w:t>
            </w:r>
          </w:p>
        </w:tc>
      </w:tr>
      <w:tr w:rsidR="00733C12" w:rsidRPr="00733C12" w14:paraId="3AA5468C" w14:textId="77777777" w:rsidTr="00FB52D8">
        <w:trPr>
          <w:gridAfter w:val="1"/>
          <w:wAfter w:w="572" w:type="dxa"/>
          <w:trHeight w:val="145"/>
          <w:jc w:val="center"/>
        </w:trPr>
        <w:tc>
          <w:tcPr>
            <w:tcW w:w="2542" w:type="dxa"/>
            <w:gridSpan w:val="2"/>
          </w:tcPr>
          <w:p w14:paraId="142E38B9" w14:textId="77777777" w:rsidR="00733C12" w:rsidRPr="00733C12" w:rsidRDefault="00733C12" w:rsidP="00FB52D8">
            <w:pPr>
              <w:jc w:val="right"/>
            </w:pPr>
            <w:r w:rsidRPr="00733C12">
              <w:t>‘Guide to Social Security Law’</w:t>
            </w:r>
          </w:p>
        </w:tc>
        <w:tc>
          <w:tcPr>
            <w:tcW w:w="2862" w:type="dxa"/>
            <w:gridSpan w:val="2"/>
          </w:tcPr>
          <w:p w14:paraId="4C42D2FE" w14:textId="77777777" w:rsidR="00733C12" w:rsidRPr="00733C12" w:rsidRDefault="00733C12" w:rsidP="00733C12">
            <w:r w:rsidRPr="00733C12">
              <w:t>GDV 1, 18 January 2016</w:t>
            </w:r>
          </w:p>
        </w:tc>
      </w:tr>
      <w:tr w:rsidR="00733C12" w:rsidRPr="00733C12" w14:paraId="0759FA20" w14:textId="77777777" w:rsidTr="00FB52D8">
        <w:trPr>
          <w:gridAfter w:val="1"/>
          <w:wAfter w:w="572" w:type="dxa"/>
          <w:trHeight w:val="145"/>
          <w:jc w:val="center"/>
        </w:trPr>
        <w:tc>
          <w:tcPr>
            <w:tcW w:w="2542" w:type="dxa"/>
            <w:gridSpan w:val="2"/>
          </w:tcPr>
          <w:p w14:paraId="71902E64" w14:textId="77777777" w:rsidR="00733C12" w:rsidRPr="00733C12" w:rsidRDefault="00733C12" w:rsidP="00FB52D8">
            <w:pPr>
              <w:jc w:val="right"/>
            </w:pPr>
            <w:r w:rsidRPr="00733C12">
              <w:t>‘Guidelines’</w:t>
            </w:r>
          </w:p>
        </w:tc>
        <w:tc>
          <w:tcPr>
            <w:tcW w:w="2862" w:type="dxa"/>
            <w:gridSpan w:val="2"/>
          </w:tcPr>
          <w:p w14:paraId="4350A1BF" w14:textId="77777777" w:rsidR="00733C12" w:rsidRPr="00733C12" w:rsidRDefault="00733C12" w:rsidP="00733C12">
            <w:r w:rsidRPr="00733C12">
              <w:t>GDV 1, 18 January 2016</w:t>
            </w:r>
          </w:p>
        </w:tc>
      </w:tr>
      <w:tr w:rsidR="00733C12" w:rsidRPr="00733C12" w14:paraId="189AA548" w14:textId="77777777" w:rsidTr="00FB52D8">
        <w:trPr>
          <w:gridAfter w:val="1"/>
          <w:wAfter w:w="572" w:type="dxa"/>
          <w:trHeight w:val="145"/>
          <w:jc w:val="center"/>
        </w:trPr>
        <w:tc>
          <w:tcPr>
            <w:tcW w:w="2542" w:type="dxa"/>
            <w:gridSpan w:val="2"/>
          </w:tcPr>
          <w:p w14:paraId="21DD5A05" w14:textId="77777777" w:rsidR="00733C12" w:rsidRPr="00733C12" w:rsidRDefault="00733C12" w:rsidP="00FB52D8">
            <w:pPr>
              <w:jc w:val="right"/>
            </w:pPr>
            <w:r w:rsidRPr="00733C12">
              <w:t>‘Harmful Code’</w:t>
            </w:r>
          </w:p>
        </w:tc>
        <w:tc>
          <w:tcPr>
            <w:tcW w:w="2862" w:type="dxa"/>
            <w:gridSpan w:val="2"/>
          </w:tcPr>
          <w:p w14:paraId="43D334BA" w14:textId="77777777" w:rsidR="00733C12" w:rsidRPr="00733C12" w:rsidRDefault="00733C12" w:rsidP="00733C12">
            <w:r w:rsidRPr="00733C12">
              <w:t>GDV 4, 1 April 2017</w:t>
            </w:r>
          </w:p>
        </w:tc>
      </w:tr>
      <w:tr w:rsidR="00733C12" w:rsidRPr="00733C12" w14:paraId="20043C18" w14:textId="77777777" w:rsidTr="00FB52D8">
        <w:trPr>
          <w:gridAfter w:val="1"/>
          <w:wAfter w:w="572" w:type="dxa"/>
          <w:trHeight w:val="145"/>
          <w:jc w:val="center"/>
        </w:trPr>
        <w:tc>
          <w:tcPr>
            <w:tcW w:w="2542" w:type="dxa"/>
            <w:gridSpan w:val="2"/>
          </w:tcPr>
          <w:p w14:paraId="7FC3693C" w14:textId="77777777" w:rsidR="00733C12" w:rsidRPr="00733C12" w:rsidRDefault="00733C12" w:rsidP="00FB52D8">
            <w:pPr>
              <w:jc w:val="right"/>
            </w:pPr>
            <w:r w:rsidRPr="00733C12">
              <w:lastRenderedPageBreak/>
              <w:t>‘Harvest Crops’</w:t>
            </w:r>
          </w:p>
        </w:tc>
        <w:tc>
          <w:tcPr>
            <w:tcW w:w="2862" w:type="dxa"/>
            <w:gridSpan w:val="2"/>
          </w:tcPr>
          <w:p w14:paraId="06A917D7" w14:textId="77777777" w:rsidR="00733C12" w:rsidRPr="00733C12" w:rsidRDefault="00733C12" w:rsidP="00733C12">
            <w:r w:rsidRPr="00733C12">
              <w:t>GDV 4, 1 April 2017</w:t>
            </w:r>
          </w:p>
        </w:tc>
      </w:tr>
      <w:tr w:rsidR="00733C12" w:rsidRPr="00733C12" w14:paraId="287A2820" w14:textId="77777777" w:rsidTr="00FB52D8">
        <w:trPr>
          <w:gridAfter w:val="1"/>
          <w:wAfter w:w="572" w:type="dxa"/>
          <w:trHeight w:val="145"/>
          <w:jc w:val="center"/>
        </w:trPr>
        <w:tc>
          <w:tcPr>
            <w:tcW w:w="2542" w:type="dxa"/>
            <w:gridSpan w:val="2"/>
          </w:tcPr>
          <w:p w14:paraId="5D8225E8" w14:textId="77777777" w:rsidR="00733C12" w:rsidRPr="00733C12" w:rsidRDefault="00733C12" w:rsidP="00FB52D8">
            <w:pPr>
              <w:jc w:val="right"/>
            </w:pPr>
            <w:r w:rsidRPr="00733C12">
              <w:t>‘Harvest Employers’</w:t>
            </w:r>
          </w:p>
        </w:tc>
        <w:tc>
          <w:tcPr>
            <w:tcW w:w="2862" w:type="dxa"/>
            <w:gridSpan w:val="2"/>
          </w:tcPr>
          <w:p w14:paraId="64F5102B" w14:textId="77777777" w:rsidR="00733C12" w:rsidRPr="00733C12" w:rsidRDefault="00733C12" w:rsidP="00733C12">
            <w:r w:rsidRPr="00733C12">
              <w:t>GDV 4, 1 April 2017</w:t>
            </w:r>
          </w:p>
        </w:tc>
      </w:tr>
      <w:tr w:rsidR="00733C12" w:rsidRPr="00733C12" w14:paraId="5DA6E752" w14:textId="77777777" w:rsidTr="00FB52D8">
        <w:trPr>
          <w:gridAfter w:val="1"/>
          <w:wAfter w:w="572" w:type="dxa"/>
          <w:trHeight w:val="145"/>
          <w:jc w:val="center"/>
        </w:trPr>
        <w:tc>
          <w:tcPr>
            <w:tcW w:w="2542" w:type="dxa"/>
            <w:gridSpan w:val="2"/>
          </w:tcPr>
          <w:p w14:paraId="716219AE" w14:textId="77777777" w:rsidR="00733C12" w:rsidRPr="00733C12" w:rsidRDefault="00733C12" w:rsidP="00FB52D8">
            <w:pPr>
              <w:jc w:val="right"/>
            </w:pPr>
            <w:r w:rsidRPr="00733C12">
              <w:t>‘Harvest Information’</w:t>
            </w:r>
          </w:p>
        </w:tc>
        <w:tc>
          <w:tcPr>
            <w:tcW w:w="2862" w:type="dxa"/>
            <w:gridSpan w:val="2"/>
          </w:tcPr>
          <w:p w14:paraId="5B80220B" w14:textId="77777777" w:rsidR="00733C12" w:rsidRPr="00733C12" w:rsidRDefault="00733C12" w:rsidP="00733C12">
            <w:r w:rsidRPr="00733C12">
              <w:t>GDV 4, 1 April 2017</w:t>
            </w:r>
          </w:p>
        </w:tc>
      </w:tr>
      <w:tr w:rsidR="00733C12" w:rsidRPr="00733C12" w14:paraId="69A91147" w14:textId="77777777" w:rsidTr="00FB52D8">
        <w:trPr>
          <w:gridAfter w:val="1"/>
          <w:wAfter w:w="572" w:type="dxa"/>
          <w:trHeight w:val="145"/>
          <w:jc w:val="center"/>
        </w:trPr>
        <w:tc>
          <w:tcPr>
            <w:tcW w:w="2542" w:type="dxa"/>
            <w:gridSpan w:val="2"/>
          </w:tcPr>
          <w:p w14:paraId="67052122" w14:textId="77777777" w:rsidR="00733C12" w:rsidRPr="00733C12" w:rsidRDefault="00733C12" w:rsidP="00FB52D8">
            <w:pPr>
              <w:jc w:val="right"/>
            </w:pPr>
            <w:r w:rsidRPr="00733C12">
              <w:t>‘Harvest Labour Hire Firm’</w:t>
            </w:r>
          </w:p>
        </w:tc>
        <w:tc>
          <w:tcPr>
            <w:tcW w:w="2862" w:type="dxa"/>
            <w:gridSpan w:val="2"/>
          </w:tcPr>
          <w:p w14:paraId="4AD50837" w14:textId="77777777" w:rsidR="00733C12" w:rsidRPr="00733C12" w:rsidRDefault="00733C12" w:rsidP="00733C12">
            <w:r w:rsidRPr="00733C12">
              <w:t>GDV 4, 1 April 2017</w:t>
            </w:r>
          </w:p>
        </w:tc>
      </w:tr>
      <w:tr w:rsidR="00733C12" w:rsidRPr="00733C12" w14:paraId="20E149F3" w14:textId="77777777" w:rsidTr="00FB52D8">
        <w:trPr>
          <w:gridAfter w:val="1"/>
          <w:wAfter w:w="572" w:type="dxa"/>
          <w:trHeight w:val="145"/>
          <w:jc w:val="center"/>
        </w:trPr>
        <w:tc>
          <w:tcPr>
            <w:tcW w:w="2542" w:type="dxa"/>
            <w:gridSpan w:val="2"/>
          </w:tcPr>
          <w:p w14:paraId="1608AED5" w14:textId="77777777" w:rsidR="00733C12" w:rsidRPr="00733C12" w:rsidRDefault="00733C12" w:rsidP="00FB52D8">
            <w:pPr>
              <w:jc w:val="right"/>
            </w:pPr>
            <w:r w:rsidRPr="00733C12">
              <w:t>‘Harvest Period’</w:t>
            </w:r>
          </w:p>
        </w:tc>
        <w:tc>
          <w:tcPr>
            <w:tcW w:w="2862" w:type="dxa"/>
            <w:gridSpan w:val="2"/>
          </w:tcPr>
          <w:p w14:paraId="6627D347" w14:textId="77777777" w:rsidR="00733C12" w:rsidRPr="00733C12" w:rsidRDefault="00733C12" w:rsidP="00733C12">
            <w:r w:rsidRPr="00733C12">
              <w:t>GDV 4, 1 April 2017</w:t>
            </w:r>
          </w:p>
        </w:tc>
      </w:tr>
      <w:tr w:rsidR="00733C12" w:rsidRPr="00733C12" w14:paraId="132B87D2" w14:textId="77777777" w:rsidTr="00FB52D8">
        <w:trPr>
          <w:gridAfter w:val="1"/>
          <w:wAfter w:w="572" w:type="dxa"/>
          <w:trHeight w:val="145"/>
          <w:jc w:val="center"/>
        </w:trPr>
        <w:tc>
          <w:tcPr>
            <w:tcW w:w="2542" w:type="dxa"/>
            <w:gridSpan w:val="2"/>
          </w:tcPr>
          <w:p w14:paraId="7DDEAC1E" w14:textId="77777777" w:rsidR="00733C12" w:rsidRPr="00733C12" w:rsidRDefault="00733C12" w:rsidP="00FB52D8">
            <w:pPr>
              <w:jc w:val="right"/>
            </w:pPr>
            <w:r w:rsidRPr="00733C12">
              <w:t>‘Harvest Vacancy’</w:t>
            </w:r>
          </w:p>
        </w:tc>
        <w:tc>
          <w:tcPr>
            <w:tcW w:w="2862" w:type="dxa"/>
            <w:gridSpan w:val="2"/>
          </w:tcPr>
          <w:p w14:paraId="627DE79E" w14:textId="77777777" w:rsidR="00733C12" w:rsidRPr="00733C12" w:rsidRDefault="00733C12" w:rsidP="00733C12">
            <w:r w:rsidRPr="00733C12">
              <w:t>GDV 4, 1 April 2017</w:t>
            </w:r>
          </w:p>
        </w:tc>
      </w:tr>
      <w:tr w:rsidR="00733C12" w:rsidRPr="00733C12" w14:paraId="61675930" w14:textId="77777777" w:rsidTr="00FB52D8">
        <w:trPr>
          <w:gridAfter w:val="1"/>
          <w:wAfter w:w="572" w:type="dxa"/>
          <w:trHeight w:val="145"/>
          <w:jc w:val="center"/>
        </w:trPr>
        <w:tc>
          <w:tcPr>
            <w:tcW w:w="2542" w:type="dxa"/>
            <w:gridSpan w:val="2"/>
          </w:tcPr>
          <w:p w14:paraId="08063A97" w14:textId="77777777" w:rsidR="00733C12" w:rsidRPr="00733C12" w:rsidRDefault="00733C12" w:rsidP="00FB52D8">
            <w:pPr>
              <w:jc w:val="right"/>
            </w:pPr>
            <w:r w:rsidRPr="00733C12">
              <w:t>‘Harvest Work’</w:t>
            </w:r>
          </w:p>
        </w:tc>
        <w:tc>
          <w:tcPr>
            <w:tcW w:w="2862" w:type="dxa"/>
            <w:gridSpan w:val="2"/>
          </w:tcPr>
          <w:p w14:paraId="72026847" w14:textId="77777777" w:rsidR="00733C12" w:rsidRPr="00733C12" w:rsidRDefault="00733C12" w:rsidP="00733C12">
            <w:r w:rsidRPr="00733C12">
              <w:t>GDV 4, 1 April 2017</w:t>
            </w:r>
          </w:p>
        </w:tc>
      </w:tr>
      <w:tr w:rsidR="00733C12" w:rsidRPr="00733C12" w14:paraId="44EBECB0" w14:textId="77777777" w:rsidTr="00FB52D8">
        <w:trPr>
          <w:gridAfter w:val="1"/>
          <w:wAfter w:w="572" w:type="dxa"/>
          <w:trHeight w:val="145"/>
          <w:jc w:val="center"/>
        </w:trPr>
        <w:tc>
          <w:tcPr>
            <w:tcW w:w="2542" w:type="dxa"/>
            <w:gridSpan w:val="2"/>
          </w:tcPr>
          <w:p w14:paraId="54D567C5" w14:textId="77777777" w:rsidR="00733C12" w:rsidRPr="00733C12" w:rsidRDefault="00733C12" w:rsidP="00FB52D8">
            <w:pPr>
              <w:jc w:val="right"/>
            </w:pPr>
            <w:r w:rsidRPr="00733C12">
              <w:t>‘Implementation and Outcome Report’</w:t>
            </w:r>
          </w:p>
        </w:tc>
        <w:tc>
          <w:tcPr>
            <w:tcW w:w="2862" w:type="dxa"/>
            <w:gridSpan w:val="2"/>
          </w:tcPr>
          <w:p w14:paraId="19FAC889" w14:textId="77777777" w:rsidR="00733C12" w:rsidRPr="00733C12" w:rsidRDefault="00733C12" w:rsidP="00733C12">
            <w:r w:rsidRPr="00733C12">
              <w:t>GDV 1, 18 January 2016</w:t>
            </w:r>
          </w:p>
        </w:tc>
      </w:tr>
      <w:tr w:rsidR="00733C12" w:rsidRPr="00733C12" w14:paraId="58CE5D61" w14:textId="77777777" w:rsidTr="00FB52D8">
        <w:trPr>
          <w:gridAfter w:val="1"/>
          <w:wAfter w:w="572" w:type="dxa"/>
          <w:trHeight w:val="145"/>
          <w:jc w:val="center"/>
        </w:trPr>
        <w:tc>
          <w:tcPr>
            <w:tcW w:w="2542" w:type="dxa"/>
            <w:gridSpan w:val="2"/>
          </w:tcPr>
          <w:p w14:paraId="29E3E944" w14:textId="77777777" w:rsidR="00733C12" w:rsidRPr="00733C12" w:rsidRDefault="00733C12" w:rsidP="00FB52D8">
            <w:pPr>
              <w:jc w:val="right"/>
            </w:pPr>
            <w:r w:rsidRPr="00733C12">
              <w:t>‘Indigenous Enterprise’</w:t>
            </w:r>
          </w:p>
        </w:tc>
        <w:tc>
          <w:tcPr>
            <w:tcW w:w="2862" w:type="dxa"/>
            <w:gridSpan w:val="2"/>
          </w:tcPr>
          <w:p w14:paraId="27789A90" w14:textId="77777777" w:rsidR="00733C12" w:rsidRPr="00733C12" w:rsidRDefault="00733C12" w:rsidP="00733C12">
            <w:r w:rsidRPr="00733C12">
              <w:t>GDV 1, 18 January 2016</w:t>
            </w:r>
          </w:p>
        </w:tc>
      </w:tr>
      <w:tr w:rsidR="00733C12" w:rsidRPr="00733C12" w14:paraId="6770FCDC" w14:textId="77777777" w:rsidTr="00FB52D8">
        <w:trPr>
          <w:gridAfter w:val="1"/>
          <w:wAfter w:w="572" w:type="dxa"/>
          <w:trHeight w:val="145"/>
          <w:jc w:val="center"/>
        </w:trPr>
        <w:tc>
          <w:tcPr>
            <w:tcW w:w="2542" w:type="dxa"/>
            <w:gridSpan w:val="2"/>
          </w:tcPr>
          <w:p w14:paraId="7FE12E9F" w14:textId="77777777" w:rsidR="00733C12" w:rsidRPr="00733C12" w:rsidRDefault="00733C12" w:rsidP="00FB52D8">
            <w:pPr>
              <w:jc w:val="right"/>
            </w:pPr>
            <w:r w:rsidRPr="00733C12">
              <w:t>‘Indigenous Opportunities Policy Administrator’ or ‘IOP Administrator’</w:t>
            </w:r>
          </w:p>
        </w:tc>
        <w:tc>
          <w:tcPr>
            <w:tcW w:w="2862" w:type="dxa"/>
            <w:gridSpan w:val="2"/>
          </w:tcPr>
          <w:p w14:paraId="7CC68889" w14:textId="77777777" w:rsidR="00733C12" w:rsidRPr="00733C12" w:rsidRDefault="00733C12" w:rsidP="00733C12">
            <w:r w:rsidRPr="00733C12">
              <w:t>GDV 1, 18 January 2016</w:t>
            </w:r>
          </w:p>
        </w:tc>
      </w:tr>
      <w:tr w:rsidR="00733C12" w:rsidRPr="00733C12" w14:paraId="32A3C062" w14:textId="77777777" w:rsidTr="00FB52D8">
        <w:trPr>
          <w:gridAfter w:val="1"/>
          <w:wAfter w:w="572" w:type="dxa"/>
          <w:trHeight w:val="145"/>
          <w:jc w:val="center"/>
        </w:trPr>
        <w:tc>
          <w:tcPr>
            <w:tcW w:w="2542" w:type="dxa"/>
            <w:gridSpan w:val="2"/>
          </w:tcPr>
          <w:p w14:paraId="74A15EF5" w14:textId="77777777" w:rsidR="00733C12" w:rsidRPr="00733C12" w:rsidRDefault="00733C12" w:rsidP="00FB52D8">
            <w:pPr>
              <w:jc w:val="right"/>
            </w:pPr>
            <w:r w:rsidRPr="00733C12">
              <w:t>‘Indigenous Opportunities Policy Guidelines;</w:t>
            </w:r>
          </w:p>
        </w:tc>
        <w:tc>
          <w:tcPr>
            <w:tcW w:w="2862" w:type="dxa"/>
            <w:gridSpan w:val="2"/>
          </w:tcPr>
          <w:p w14:paraId="6DC4D171" w14:textId="77777777" w:rsidR="00733C12" w:rsidRPr="00733C12" w:rsidRDefault="00733C12" w:rsidP="00733C12">
            <w:r w:rsidRPr="00733C12">
              <w:t>GDV 1, 18 January 2016</w:t>
            </w:r>
          </w:p>
        </w:tc>
      </w:tr>
      <w:tr w:rsidR="00733C12" w:rsidRPr="00733C12" w14:paraId="07ECA1C7" w14:textId="77777777" w:rsidTr="00FB52D8">
        <w:trPr>
          <w:gridAfter w:val="1"/>
          <w:wAfter w:w="572" w:type="dxa"/>
          <w:trHeight w:val="145"/>
          <w:jc w:val="center"/>
        </w:trPr>
        <w:tc>
          <w:tcPr>
            <w:tcW w:w="2542" w:type="dxa"/>
            <w:gridSpan w:val="2"/>
          </w:tcPr>
          <w:p w14:paraId="4F182B78" w14:textId="77777777" w:rsidR="00733C12" w:rsidRPr="00733C12" w:rsidRDefault="00733C12" w:rsidP="00FB52D8">
            <w:pPr>
              <w:jc w:val="right"/>
            </w:pPr>
            <w:r w:rsidRPr="00733C12">
              <w:t>‘Indigenous Outcomes Targets’</w:t>
            </w:r>
          </w:p>
        </w:tc>
        <w:tc>
          <w:tcPr>
            <w:tcW w:w="2862" w:type="dxa"/>
            <w:gridSpan w:val="2"/>
          </w:tcPr>
          <w:p w14:paraId="6D487973" w14:textId="77777777" w:rsidR="00733C12" w:rsidRPr="00733C12" w:rsidRDefault="00733C12" w:rsidP="00733C12">
            <w:r w:rsidRPr="00733C12">
              <w:t>GDV 2, 1 July 2016</w:t>
            </w:r>
          </w:p>
          <w:p w14:paraId="3C94D26D" w14:textId="77777777" w:rsidR="00733C12" w:rsidRDefault="00733C12" w:rsidP="00733C12">
            <w:r w:rsidRPr="00733C12">
              <w:t>GDV 6, 1 January 2018</w:t>
            </w:r>
          </w:p>
          <w:p w14:paraId="10682F56" w14:textId="09702D81" w:rsidR="00661302" w:rsidRPr="00733C12" w:rsidRDefault="00661302" w:rsidP="00733C12">
            <w:r>
              <w:t>GDV 7, 1 July 2018</w:t>
            </w:r>
          </w:p>
        </w:tc>
      </w:tr>
      <w:tr w:rsidR="00733C12" w:rsidRPr="00733C12" w14:paraId="077316B4" w14:textId="77777777" w:rsidTr="00FB52D8">
        <w:trPr>
          <w:gridAfter w:val="1"/>
          <w:wAfter w:w="572" w:type="dxa"/>
          <w:trHeight w:val="145"/>
          <w:jc w:val="center"/>
        </w:trPr>
        <w:tc>
          <w:tcPr>
            <w:tcW w:w="2542" w:type="dxa"/>
            <w:gridSpan w:val="2"/>
          </w:tcPr>
          <w:p w14:paraId="1C07173A" w14:textId="77777777" w:rsidR="00733C12" w:rsidRPr="00733C12" w:rsidRDefault="00733C12" w:rsidP="00FB52D8">
            <w:pPr>
              <w:jc w:val="right"/>
            </w:pPr>
            <w:r w:rsidRPr="00733C12">
              <w:t>‘Indigenous Training Employment and Supplier Plan’ or ‘ITES Plan’</w:t>
            </w:r>
          </w:p>
        </w:tc>
        <w:tc>
          <w:tcPr>
            <w:tcW w:w="2862" w:type="dxa"/>
            <w:gridSpan w:val="2"/>
          </w:tcPr>
          <w:p w14:paraId="5712CDEE" w14:textId="77777777" w:rsidR="00733C12" w:rsidRPr="00733C12" w:rsidRDefault="00733C12" w:rsidP="00733C12">
            <w:r w:rsidRPr="00733C12">
              <w:t>GDV 1, 18 January 2016</w:t>
            </w:r>
          </w:p>
        </w:tc>
      </w:tr>
      <w:tr w:rsidR="00733C12" w:rsidRPr="00733C12" w14:paraId="11D58AD8" w14:textId="77777777" w:rsidTr="00FB52D8">
        <w:trPr>
          <w:gridAfter w:val="1"/>
          <w:wAfter w:w="572" w:type="dxa"/>
          <w:trHeight w:val="145"/>
          <w:jc w:val="center"/>
        </w:trPr>
        <w:tc>
          <w:tcPr>
            <w:tcW w:w="2542" w:type="dxa"/>
            <w:gridSpan w:val="2"/>
          </w:tcPr>
          <w:p w14:paraId="653AB8CD" w14:textId="77777777" w:rsidR="00733C12" w:rsidRPr="00733C12" w:rsidRDefault="00733C12" w:rsidP="00FB52D8">
            <w:pPr>
              <w:jc w:val="right"/>
            </w:pPr>
            <w:r w:rsidRPr="00733C12">
              <w:t>‘Individual Hosted Activity’</w:t>
            </w:r>
          </w:p>
        </w:tc>
        <w:tc>
          <w:tcPr>
            <w:tcW w:w="2862" w:type="dxa"/>
            <w:gridSpan w:val="2"/>
          </w:tcPr>
          <w:p w14:paraId="18D08045" w14:textId="77777777" w:rsidR="00733C12" w:rsidRPr="00733C12" w:rsidRDefault="00733C12" w:rsidP="00733C12">
            <w:r w:rsidRPr="00733C12">
              <w:t>GDV 4, 1 April 2017</w:t>
            </w:r>
          </w:p>
        </w:tc>
      </w:tr>
      <w:tr w:rsidR="00733C12" w:rsidRPr="00733C12" w14:paraId="53CBB4A7" w14:textId="77777777" w:rsidTr="00FB52D8">
        <w:trPr>
          <w:gridAfter w:val="1"/>
          <w:wAfter w:w="572" w:type="dxa"/>
          <w:trHeight w:val="145"/>
          <w:jc w:val="center"/>
        </w:trPr>
        <w:tc>
          <w:tcPr>
            <w:tcW w:w="2542" w:type="dxa"/>
            <w:gridSpan w:val="2"/>
          </w:tcPr>
          <w:p w14:paraId="483C47A7" w14:textId="77777777" w:rsidR="00733C12" w:rsidRPr="00733C12" w:rsidRDefault="00733C12" w:rsidP="00FB52D8">
            <w:pPr>
              <w:jc w:val="right"/>
            </w:pPr>
            <w:r w:rsidRPr="00733C12">
              <w:t>‘jobactive Website’</w:t>
            </w:r>
          </w:p>
        </w:tc>
        <w:tc>
          <w:tcPr>
            <w:tcW w:w="2862" w:type="dxa"/>
            <w:gridSpan w:val="2"/>
          </w:tcPr>
          <w:p w14:paraId="4B959A93" w14:textId="77777777" w:rsidR="00733C12" w:rsidRPr="00733C12" w:rsidRDefault="00733C12" w:rsidP="00733C12">
            <w:r w:rsidRPr="00733C12">
              <w:t>GDV 1, 18 January 2016</w:t>
            </w:r>
          </w:p>
          <w:p w14:paraId="4557C920" w14:textId="77777777" w:rsidR="00733C12" w:rsidRPr="00733C12" w:rsidRDefault="00733C12" w:rsidP="00733C12">
            <w:r w:rsidRPr="00733C12">
              <w:t>GDV 3, 5 December 2016</w:t>
            </w:r>
          </w:p>
        </w:tc>
      </w:tr>
      <w:tr w:rsidR="00733C12" w:rsidRPr="00733C12" w14:paraId="3302C509" w14:textId="77777777" w:rsidTr="00FB52D8">
        <w:trPr>
          <w:gridAfter w:val="1"/>
          <w:wAfter w:w="572" w:type="dxa"/>
          <w:trHeight w:val="145"/>
          <w:jc w:val="center"/>
        </w:trPr>
        <w:tc>
          <w:tcPr>
            <w:tcW w:w="2542" w:type="dxa"/>
            <w:gridSpan w:val="2"/>
          </w:tcPr>
          <w:p w14:paraId="48DE5750" w14:textId="77777777" w:rsidR="00733C12" w:rsidRPr="00733C12" w:rsidRDefault="00733C12" w:rsidP="00FB52D8">
            <w:pPr>
              <w:jc w:val="right"/>
            </w:pPr>
            <w:r w:rsidRPr="00733C12">
              <w:t>‘Job Plan’</w:t>
            </w:r>
          </w:p>
        </w:tc>
        <w:tc>
          <w:tcPr>
            <w:tcW w:w="2862" w:type="dxa"/>
            <w:gridSpan w:val="2"/>
          </w:tcPr>
          <w:p w14:paraId="14C88071" w14:textId="77777777" w:rsidR="00733C12" w:rsidRPr="00733C12" w:rsidRDefault="00733C12" w:rsidP="00733C12">
            <w:r w:rsidRPr="00733C12">
              <w:t>GDV 1, 18 January 2016</w:t>
            </w:r>
          </w:p>
          <w:p w14:paraId="6AF42380" w14:textId="77777777" w:rsidR="00733C12" w:rsidRPr="00733C12" w:rsidRDefault="00733C12" w:rsidP="00733C12">
            <w:r w:rsidRPr="00733C12">
              <w:t>GDV 2, 1 July 2016</w:t>
            </w:r>
          </w:p>
        </w:tc>
      </w:tr>
      <w:tr w:rsidR="00733C12" w:rsidRPr="00733C12" w14:paraId="2C5A299A" w14:textId="77777777" w:rsidTr="00FB52D8">
        <w:trPr>
          <w:gridAfter w:val="1"/>
          <w:wAfter w:w="572" w:type="dxa"/>
          <w:trHeight w:val="145"/>
          <w:jc w:val="center"/>
        </w:trPr>
        <w:tc>
          <w:tcPr>
            <w:tcW w:w="2542" w:type="dxa"/>
            <w:gridSpan w:val="2"/>
          </w:tcPr>
          <w:p w14:paraId="1CBBB283" w14:textId="02A4FE73" w:rsidR="007B68AA" w:rsidRDefault="007B68AA" w:rsidP="00FB52D8">
            <w:pPr>
              <w:jc w:val="right"/>
            </w:pPr>
            <w:r>
              <w:t>‘Job Referral’</w:t>
            </w:r>
          </w:p>
          <w:p w14:paraId="0EC234F5" w14:textId="5908C7FF" w:rsidR="007B68AA" w:rsidRDefault="007B68AA" w:rsidP="00FB52D8">
            <w:pPr>
              <w:jc w:val="right"/>
            </w:pPr>
            <w:r>
              <w:t>‘Job Search Requirement’</w:t>
            </w:r>
          </w:p>
          <w:p w14:paraId="0C4DB487" w14:textId="13CF8F5E" w:rsidR="00733C12" w:rsidRPr="00733C12" w:rsidRDefault="00733C12" w:rsidP="00FB52D8">
            <w:pPr>
              <w:jc w:val="right"/>
            </w:pPr>
            <w:r w:rsidRPr="00733C12">
              <w:t>‘Job Seeker Placement’</w:t>
            </w:r>
          </w:p>
        </w:tc>
        <w:tc>
          <w:tcPr>
            <w:tcW w:w="2862" w:type="dxa"/>
            <w:gridSpan w:val="2"/>
          </w:tcPr>
          <w:p w14:paraId="55D5EF16" w14:textId="15438CF7" w:rsidR="007B68AA" w:rsidRDefault="007B68AA" w:rsidP="00733C12">
            <w:r>
              <w:t>GDV 7, 1 July 2018</w:t>
            </w:r>
          </w:p>
          <w:p w14:paraId="30C87E83" w14:textId="1F1205FE" w:rsidR="007B68AA" w:rsidRDefault="007B68AA" w:rsidP="00733C12">
            <w:r>
              <w:t>GDV 7, 1 July 2018</w:t>
            </w:r>
          </w:p>
          <w:p w14:paraId="1C1352BF" w14:textId="0C6F9C36" w:rsidR="00733C12" w:rsidRPr="00733C12" w:rsidRDefault="00733C12" w:rsidP="00733C12">
            <w:r w:rsidRPr="00733C12">
              <w:t>GDV 1, 18 January 2016</w:t>
            </w:r>
          </w:p>
        </w:tc>
      </w:tr>
      <w:tr w:rsidR="00733C12" w:rsidRPr="00733C12" w14:paraId="4071CEDA" w14:textId="77777777" w:rsidTr="00FB52D8">
        <w:trPr>
          <w:gridAfter w:val="1"/>
          <w:wAfter w:w="572" w:type="dxa"/>
          <w:trHeight w:val="145"/>
          <w:jc w:val="center"/>
        </w:trPr>
        <w:tc>
          <w:tcPr>
            <w:tcW w:w="2542" w:type="dxa"/>
            <w:gridSpan w:val="2"/>
          </w:tcPr>
          <w:p w14:paraId="19FAC5F9" w14:textId="77777777" w:rsidR="00733C12" w:rsidRPr="00733C12" w:rsidRDefault="00733C12" w:rsidP="00FB52D8">
            <w:pPr>
              <w:jc w:val="right"/>
            </w:pPr>
            <w:r w:rsidRPr="00733C12">
              <w:t>‘Job Seeker Placement Start Date’</w:t>
            </w:r>
          </w:p>
        </w:tc>
        <w:tc>
          <w:tcPr>
            <w:tcW w:w="2862" w:type="dxa"/>
            <w:gridSpan w:val="2"/>
          </w:tcPr>
          <w:p w14:paraId="4489B0CE" w14:textId="77777777" w:rsidR="00733C12" w:rsidRPr="00733C12" w:rsidRDefault="00733C12" w:rsidP="00733C12">
            <w:r w:rsidRPr="00733C12">
              <w:t xml:space="preserve">GDV 1, 18 January 2016 </w:t>
            </w:r>
          </w:p>
          <w:p w14:paraId="3E72945A" w14:textId="77777777" w:rsidR="00733C12" w:rsidRDefault="00733C12" w:rsidP="00733C12">
            <w:r w:rsidRPr="00733C12">
              <w:t>GDV 5, 1 July 2017</w:t>
            </w:r>
          </w:p>
          <w:p w14:paraId="7150B662" w14:textId="3E65514D" w:rsidR="005126EC" w:rsidRPr="00733C12" w:rsidRDefault="005126EC" w:rsidP="00733C12">
            <w:r>
              <w:t>GDV 7, 1 July 2018</w:t>
            </w:r>
          </w:p>
        </w:tc>
      </w:tr>
      <w:tr w:rsidR="00733C12" w:rsidRPr="00733C12" w14:paraId="666BFD5A" w14:textId="77777777" w:rsidTr="00FB52D8">
        <w:trPr>
          <w:gridAfter w:val="1"/>
          <w:wAfter w:w="572" w:type="dxa"/>
          <w:trHeight w:val="145"/>
          <w:jc w:val="center"/>
        </w:trPr>
        <w:tc>
          <w:tcPr>
            <w:tcW w:w="2542" w:type="dxa"/>
            <w:gridSpan w:val="2"/>
          </w:tcPr>
          <w:p w14:paraId="691967C5" w14:textId="77777777" w:rsidR="00733C12" w:rsidRPr="00733C12" w:rsidRDefault="00733C12" w:rsidP="00FB52D8">
            <w:pPr>
              <w:jc w:val="right"/>
            </w:pPr>
            <w:r w:rsidRPr="00733C12">
              <w:lastRenderedPageBreak/>
              <w:t>‘Launch into Work’</w:t>
            </w:r>
          </w:p>
        </w:tc>
        <w:tc>
          <w:tcPr>
            <w:tcW w:w="2862" w:type="dxa"/>
            <w:gridSpan w:val="2"/>
          </w:tcPr>
          <w:p w14:paraId="0EAEE3F6" w14:textId="77777777" w:rsidR="00733C12" w:rsidRPr="00733C12" w:rsidRDefault="00733C12" w:rsidP="00733C12">
            <w:r w:rsidRPr="00733C12">
              <w:t>GDV 6, date the Department executed GDV6</w:t>
            </w:r>
          </w:p>
        </w:tc>
      </w:tr>
      <w:tr w:rsidR="00733C12" w:rsidRPr="00733C12" w14:paraId="05B6466F" w14:textId="77777777" w:rsidTr="00FB52D8">
        <w:trPr>
          <w:gridAfter w:val="1"/>
          <w:wAfter w:w="572" w:type="dxa"/>
          <w:trHeight w:val="145"/>
          <w:jc w:val="center"/>
        </w:trPr>
        <w:tc>
          <w:tcPr>
            <w:tcW w:w="2542" w:type="dxa"/>
            <w:gridSpan w:val="2"/>
          </w:tcPr>
          <w:p w14:paraId="57E34D3F" w14:textId="77777777" w:rsidR="00733C12" w:rsidRPr="00733C12" w:rsidRDefault="00733C12" w:rsidP="00FB52D8">
            <w:pPr>
              <w:jc w:val="right"/>
            </w:pPr>
            <w:r w:rsidRPr="00733C12">
              <w:t>‘Launch into Work Organisation’</w:t>
            </w:r>
          </w:p>
        </w:tc>
        <w:tc>
          <w:tcPr>
            <w:tcW w:w="2862" w:type="dxa"/>
            <w:gridSpan w:val="2"/>
          </w:tcPr>
          <w:p w14:paraId="461744C6" w14:textId="77777777" w:rsidR="00733C12" w:rsidRPr="00733C12" w:rsidRDefault="00733C12" w:rsidP="00733C12">
            <w:r w:rsidRPr="00733C12">
              <w:t>GDV 6, date the Department executed GDV6</w:t>
            </w:r>
          </w:p>
        </w:tc>
      </w:tr>
      <w:tr w:rsidR="00733C12" w:rsidRPr="00733C12" w14:paraId="569E36B7" w14:textId="77777777" w:rsidTr="00FB52D8">
        <w:trPr>
          <w:gridAfter w:val="1"/>
          <w:wAfter w:w="572" w:type="dxa"/>
          <w:trHeight w:val="145"/>
          <w:jc w:val="center"/>
        </w:trPr>
        <w:tc>
          <w:tcPr>
            <w:tcW w:w="2542" w:type="dxa"/>
            <w:gridSpan w:val="2"/>
          </w:tcPr>
          <w:p w14:paraId="3CB8D662" w14:textId="77777777" w:rsidR="00733C12" w:rsidRPr="00733C12" w:rsidRDefault="00733C12" w:rsidP="00FB52D8">
            <w:pPr>
              <w:jc w:val="right"/>
            </w:pPr>
            <w:r w:rsidRPr="00733C12">
              <w:t>‘Launch into Work Placement’</w:t>
            </w:r>
          </w:p>
        </w:tc>
        <w:tc>
          <w:tcPr>
            <w:tcW w:w="2862" w:type="dxa"/>
            <w:gridSpan w:val="2"/>
          </w:tcPr>
          <w:p w14:paraId="1A054113" w14:textId="77777777" w:rsidR="00733C12" w:rsidRPr="00733C12" w:rsidRDefault="00733C12" w:rsidP="00733C12">
            <w:r w:rsidRPr="00733C12">
              <w:t>GDV 6, date the Department executed GDV6</w:t>
            </w:r>
          </w:p>
        </w:tc>
      </w:tr>
      <w:tr w:rsidR="00733C12" w:rsidRPr="00733C12" w14:paraId="0A8FDD93" w14:textId="77777777" w:rsidTr="00FB52D8">
        <w:trPr>
          <w:gridAfter w:val="1"/>
          <w:wAfter w:w="572" w:type="dxa"/>
          <w:trHeight w:val="145"/>
          <w:jc w:val="center"/>
        </w:trPr>
        <w:tc>
          <w:tcPr>
            <w:tcW w:w="2542" w:type="dxa"/>
            <w:gridSpan w:val="2"/>
          </w:tcPr>
          <w:p w14:paraId="0EA5E8E5" w14:textId="77777777" w:rsidR="00733C12" w:rsidRPr="00733C12" w:rsidRDefault="00733C12" w:rsidP="00FB52D8">
            <w:pPr>
              <w:jc w:val="right"/>
            </w:pPr>
            <w:r w:rsidRPr="00733C12">
              <w:t>‘Lead Provider’</w:t>
            </w:r>
          </w:p>
        </w:tc>
        <w:tc>
          <w:tcPr>
            <w:tcW w:w="2862" w:type="dxa"/>
            <w:gridSpan w:val="2"/>
          </w:tcPr>
          <w:p w14:paraId="0DE44793" w14:textId="77777777" w:rsidR="00733C12" w:rsidRPr="00733C12" w:rsidRDefault="00733C12" w:rsidP="00733C12">
            <w:r w:rsidRPr="00733C12">
              <w:t>GDV 4, 1 April 2017</w:t>
            </w:r>
          </w:p>
          <w:p w14:paraId="099A9697" w14:textId="77777777" w:rsidR="00733C12" w:rsidRPr="00733C12" w:rsidRDefault="00733C12" w:rsidP="00733C12">
            <w:r w:rsidRPr="00733C12">
              <w:t>GDV 6, 1 January 2018</w:t>
            </w:r>
          </w:p>
        </w:tc>
      </w:tr>
      <w:tr w:rsidR="00733C12" w:rsidRPr="00733C12" w14:paraId="6CBD6A71" w14:textId="77777777" w:rsidTr="00FB52D8">
        <w:trPr>
          <w:gridAfter w:val="1"/>
          <w:wAfter w:w="572" w:type="dxa"/>
          <w:trHeight w:val="145"/>
          <w:jc w:val="center"/>
        </w:trPr>
        <w:tc>
          <w:tcPr>
            <w:tcW w:w="2542" w:type="dxa"/>
            <w:gridSpan w:val="2"/>
          </w:tcPr>
          <w:p w14:paraId="4C340527" w14:textId="77777777" w:rsidR="00733C12" w:rsidRPr="00733C12" w:rsidRDefault="00733C12" w:rsidP="00FB52D8">
            <w:pPr>
              <w:jc w:val="right"/>
            </w:pPr>
            <w:r w:rsidRPr="00733C12">
              <w:t>‘LTU’ and ‘Indigenous Wage Subsidy</w:t>
            </w:r>
          </w:p>
        </w:tc>
        <w:tc>
          <w:tcPr>
            <w:tcW w:w="2862" w:type="dxa"/>
            <w:gridSpan w:val="2"/>
          </w:tcPr>
          <w:p w14:paraId="02B67E37" w14:textId="77777777" w:rsidR="00733C12" w:rsidRPr="00733C12" w:rsidRDefault="00733C12" w:rsidP="00733C12">
            <w:r w:rsidRPr="00733C12">
              <w:t>GDV 1, 18 January 2016</w:t>
            </w:r>
          </w:p>
          <w:p w14:paraId="2E14BDAD" w14:textId="77777777" w:rsidR="00733C12" w:rsidRPr="00733C12" w:rsidRDefault="00733C12" w:rsidP="00733C12">
            <w:r w:rsidRPr="00733C12">
              <w:t>GDV 3, 5 December 2016</w:t>
            </w:r>
          </w:p>
        </w:tc>
      </w:tr>
      <w:tr w:rsidR="00733C12" w:rsidRPr="00733C12" w14:paraId="1AC7D827" w14:textId="77777777" w:rsidTr="00FB52D8">
        <w:trPr>
          <w:gridAfter w:val="1"/>
          <w:wAfter w:w="572" w:type="dxa"/>
          <w:trHeight w:val="145"/>
          <w:jc w:val="center"/>
        </w:trPr>
        <w:tc>
          <w:tcPr>
            <w:tcW w:w="2542" w:type="dxa"/>
            <w:gridSpan w:val="2"/>
          </w:tcPr>
          <w:p w14:paraId="39A964AA" w14:textId="77777777" w:rsidR="00733C12" w:rsidRPr="00733C12" w:rsidRDefault="00733C12" w:rsidP="00FB52D8">
            <w:pPr>
              <w:jc w:val="right"/>
            </w:pPr>
            <w:r w:rsidRPr="00733C12">
              <w:t>‘LTU Wage Subsidy Account’</w:t>
            </w:r>
          </w:p>
        </w:tc>
        <w:tc>
          <w:tcPr>
            <w:tcW w:w="2862" w:type="dxa"/>
            <w:gridSpan w:val="2"/>
          </w:tcPr>
          <w:p w14:paraId="3287B217" w14:textId="77777777" w:rsidR="00733C12" w:rsidRPr="00733C12" w:rsidRDefault="00733C12" w:rsidP="00733C12">
            <w:r w:rsidRPr="00733C12">
              <w:t>GDV 1, 18 January 2016</w:t>
            </w:r>
          </w:p>
        </w:tc>
      </w:tr>
      <w:tr w:rsidR="00733C12" w:rsidRPr="00733C12" w14:paraId="2D187945" w14:textId="77777777" w:rsidTr="00FB52D8">
        <w:trPr>
          <w:gridAfter w:val="1"/>
          <w:wAfter w:w="572" w:type="dxa"/>
          <w:trHeight w:val="145"/>
          <w:jc w:val="center"/>
        </w:trPr>
        <w:tc>
          <w:tcPr>
            <w:tcW w:w="2542" w:type="dxa"/>
            <w:gridSpan w:val="2"/>
          </w:tcPr>
          <w:p w14:paraId="4D98DB8E" w14:textId="77777777" w:rsidR="00733C12" w:rsidRDefault="00733C12" w:rsidP="00FB52D8">
            <w:pPr>
              <w:jc w:val="right"/>
            </w:pPr>
            <w:r w:rsidRPr="00733C12">
              <w:t>‘Modern Award’</w:t>
            </w:r>
          </w:p>
          <w:p w14:paraId="7FBC01B1" w14:textId="7C39CE4F" w:rsidR="00714E64" w:rsidRPr="00733C12" w:rsidRDefault="00714E64" w:rsidP="00FB52D8">
            <w:pPr>
              <w:jc w:val="right"/>
            </w:pPr>
            <w:r>
              <w:t>‘Mutual Obligation Requirement’</w:t>
            </w:r>
          </w:p>
        </w:tc>
        <w:tc>
          <w:tcPr>
            <w:tcW w:w="2862" w:type="dxa"/>
            <w:gridSpan w:val="2"/>
          </w:tcPr>
          <w:p w14:paraId="286D51FA" w14:textId="77777777" w:rsidR="00733C12" w:rsidRDefault="00733C12" w:rsidP="00733C12">
            <w:r w:rsidRPr="00733C12">
              <w:t>GDV 2, 1 July 2016</w:t>
            </w:r>
          </w:p>
          <w:p w14:paraId="6A99E5F9" w14:textId="68E10D48" w:rsidR="00714E64" w:rsidRPr="00733C12" w:rsidRDefault="00714E64" w:rsidP="00733C12">
            <w:r>
              <w:t>GDV 7, 1 July 2018</w:t>
            </w:r>
          </w:p>
        </w:tc>
      </w:tr>
      <w:tr w:rsidR="00733C12" w:rsidRPr="00733C12" w14:paraId="35DBB531" w14:textId="77777777" w:rsidTr="00FB52D8">
        <w:trPr>
          <w:gridAfter w:val="1"/>
          <w:wAfter w:w="572" w:type="dxa"/>
          <w:trHeight w:val="145"/>
          <w:jc w:val="center"/>
        </w:trPr>
        <w:tc>
          <w:tcPr>
            <w:tcW w:w="2542" w:type="dxa"/>
            <w:gridSpan w:val="2"/>
          </w:tcPr>
          <w:p w14:paraId="1EF1108E" w14:textId="77777777" w:rsidR="00733C12" w:rsidRPr="00733C12" w:rsidRDefault="00733C12" w:rsidP="00FB52D8">
            <w:pPr>
              <w:jc w:val="right"/>
            </w:pPr>
            <w:r w:rsidRPr="00733C12">
              <w:t>‘National Minimum Wage’</w:t>
            </w:r>
          </w:p>
        </w:tc>
        <w:tc>
          <w:tcPr>
            <w:tcW w:w="2862" w:type="dxa"/>
            <w:gridSpan w:val="2"/>
          </w:tcPr>
          <w:p w14:paraId="2114CBD0" w14:textId="77777777" w:rsidR="00733C12" w:rsidRPr="00733C12" w:rsidRDefault="00733C12" w:rsidP="00733C12">
            <w:r w:rsidRPr="00733C12">
              <w:t>GDV 2, 1 July 2016</w:t>
            </w:r>
          </w:p>
        </w:tc>
      </w:tr>
      <w:tr w:rsidR="00733C12" w:rsidRPr="00733C12" w14:paraId="2C49F074" w14:textId="77777777" w:rsidTr="00FB52D8">
        <w:trPr>
          <w:gridAfter w:val="1"/>
          <w:wAfter w:w="572" w:type="dxa"/>
          <w:trHeight w:val="145"/>
          <w:jc w:val="center"/>
        </w:trPr>
        <w:tc>
          <w:tcPr>
            <w:tcW w:w="2542" w:type="dxa"/>
            <w:gridSpan w:val="2"/>
          </w:tcPr>
          <w:p w14:paraId="48C2EF58" w14:textId="77777777" w:rsidR="00733C12" w:rsidRPr="00733C12" w:rsidRDefault="00733C12" w:rsidP="00FB52D8">
            <w:pPr>
              <w:jc w:val="right"/>
            </w:pPr>
            <w:r w:rsidRPr="00733C12">
              <w:t>‘National Work Experience Programme’</w:t>
            </w:r>
          </w:p>
        </w:tc>
        <w:tc>
          <w:tcPr>
            <w:tcW w:w="2862" w:type="dxa"/>
            <w:gridSpan w:val="2"/>
          </w:tcPr>
          <w:p w14:paraId="35C68765" w14:textId="77777777" w:rsidR="00733C12" w:rsidRDefault="00733C12" w:rsidP="00733C12">
            <w:r w:rsidRPr="00733C12">
              <w:t>GDV 1, 18 January 2016</w:t>
            </w:r>
          </w:p>
          <w:p w14:paraId="7964D4F0" w14:textId="7596E08F" w:rsidR="00D51A39" w:rsidRPr="00733C12" w:rsidRDefault="00D51A39" w:rsidP="00733C12">
            <w:r>
              <w:t>GDV 7, 1 July 2018</w:t>
            </w:r>
          </w:p>
        </w:tc>
      </w:tr>
      <w:tr w:rsidR="00733C12" w:rsidRPr="00733C12" w14:paraId="7031F0D6" w14:textId="77777777" w:rsidTr="00FB52D8">
        <w:trPr>
          <w:gridAfter w:val="1"/>
          <w:wAfter w:w="572" w:type="dxa"/>
          <w:trHeight w:val="145"/>
          <w:jc w:val="center"/>
        </w:trPr>
        <w:tc>
          <w:tcPr>
            <w:tcW w:w="2542" w:type="dxa"/>
            <w:gridSpan w:val="2"/>
          </w:tcPr>
          <w:p w14:paraId="2B9A4FF5" w14:textId="77777777" w:rsidR="00733C12" w:rsidRPr="00733C12" w:rsidRDefault="00733C12" w:rsidP="00FB52D8">
            <w:pPr>
              <w:jc w:val="right"/>
            </w:pPr>
            <w:r w:rsidRPr="00733C12">
              <w:t>‘National Work Experience Programme Placement’</w:t>
            </w:r>
          </w:p>
        </w:tc>
        <w:tc>
          <w:tcPr>
            <w:tcW w:w="2862" w:type="dxa"/>
            <w:gridSpan w:val="2"/>
          </w:tcPr>
          <w:p w14:paraId="77942272" w14:textId="77777777" w:rsidR="00733C12" w:rsidRDefault="00733C12" w:rsidP="00733C12">
            <w:r w:rsidRPr="00733C12">
              <w:t>GDV 1, 18 January 2016</w:t>
            </w:r>
          </w:p>
          <w:p w14:paraId="59FA3E39" w14:textId="7BD8D157" w:rsidR="00D51A39" w:rsidRPr="00733C12" w:rsidRDefault="00D51A39" w:rsidP="00733C12">
            <w:r>
              <w:t>GDV 7, 1 July 2018</w:t>
            </w:r>
          </w:p>
        </w:tc>
      </w:tr>
      <w:tr w:rsidR="00733C12" w:rsidRPr="00733C12" w14:paraId="7CD8411B" w14:textId="77777777" w:rsidTr="00FB52D8">
        <w:trPr>
          <w:gridAfter w:val="1"/>
          <w:wAfter w:w="572" w:type="dxa"/>
          <w:trHeight w:val="145"/>
          <w:jc w:val="center"/>
        </w:trPr>
        <w:tc>
          <w:tcPr>
            <w:tcW w:w="2542" w:type="dxa"/>
            <w:gridSpan w:val="2"/>
          </w:tcPr>
          <w:p w14:paraId="46F143AB" w14:textId="77777777" w:rsidR="00733C12" w:rsidRPr="00733C12" w:rsidRDefault="00733C12" w:rsidP="00FB52D8">
            <w:pPr>
              <w:jc w:val="right"/>
            </w:pPr>
            <w:r w:rsidRPr="00733C12">
              <w:t>‘NEIS Eligible’</w:t>
            </w:r>
          </w:p>
        </w:tc>
        <w:tc>
          <w:tcPr>
            <w:tcW w:w="2862" w:type="dxa"/>
            <w:gridSpan w:val="2"/>
          </w:tcPr>
          <w:p w14:paraId="30BDCFC3" w14:textId="77777777" w:rsidR="00733C12" w:rsidRPr="00733C12" w:rsidRDefault="00733C12" w:rsidP="00733C12">
            <w:r w:rsidRPr="00733C12">
              <w:t>GDV 3, 5 December 2016</w:t>
            </w:r>
          </w:p>
        </w:tc>
      </w:tr>
      <w:tr w:rsidR="00733C12" w:rsidRPr="00733C12" w14:paraId="0A144B81" w14:textId="77777777" w:rsidTr="00FB52D8">
        <w:trPr>
          <w:gridAfter w:val="1"/>
          <w:wAfter w:w="572" w:type="dxa"/>
          <w:trHeight w:val="145"/>
          <w:jc w:val="center"/>
        </w:trPr>
        <w:tc>
          <w:tcPr>
            <w:tcW w:w="2542" w:type="dxa"/>
            <w:gridSpan w:val="2"/>
          </w:tcPr>
          <w:p w14:paraId="0F469DC6" w14:textId="77777777" w:rsidR="00733C12" w:rsidRPr="00733C12" w:rsidRDefault="00733C12" w:rsidP="00FB52D8">
            <w:pPr>
              <w:jc w:val="right"/>
            </w:pPr>
            <w:r w:rsidRPr="00733C12">
              <w:t>‘NEIS Fee’</w:t>
            </w:r>
          </w:p>
        </w:tc>
        <w:tc>
          <w:tcPr>
            <w:tcW w:w="2862" w:type="dxa"/>
            <w:gridSpan w:val="2"/>
          </w:tcPr>
          <w:p w14:paraId="231F7D3D" w14:textId="77777777" w:rsidR="00733C12" w:rsidRPr="00733C12" w:rsidRDefault="00733C12" w:rsidP="00733C12">
            <w:r w:rsidRPr="00733C12">
              <w:t>GDV 2, 1 July 2016</w:t>
            </w:r>
          </w:p>
        </w:tc>
      </w:tr>
      <w:tr w:rsidR="00733C12" w:rsidRPr="00733C12" w14:paraId="23A44430" w14:textId="77777777" w:rsidTr="00FB52D8">
        <w:trPr>
          <w:gridAfter w:val="1"/>
          <w:wAfter w:w="572" w:type="dxa"/>
          <w:trHeight w:val="145"/>
          <w:jc w:val="center"/>
        </w:trPr>
        <w:tc>
          <w:tcPr>
            <w:tcW w:w="2542" w:type="dxa"/>
            <w:gridSpan w:val="2"/>
          </w:tcPr>
          <w:p w14:paraId="47A14C22" w14:textId="77777777" w:rsidR="00733C12" w:rsidRPr="00733C12" w:rsidRDefault="00733C12" w:rsidP="00FB52D8">
            <w:pPr>
              <w:jc w:val="right"/>
            </w:pPr>
            <w:r w:rsidRPr="00733C12">
              <w:t>‘NEIS Key Performance Indicators’ or ‘NEIS KPIs’</w:t>
            </w:r>
          </w:p>
        </w:tc>
        <w:tc>
          <w:tcPr>
            <w:tcW w:w="2862" w:type="dxa"/>
            <w:gridSpan w:val="2"/>
          </w:tcPr>
          <w:p w14:paraId="11F29E01" w14:textId="77777777" w:rsidR="00733C12" w:rsidRPr="00733C12" w:rsidRDefault="00733C12" w:rsidP="00733C12">
            <w:r w:rsidRPr="00733C12">
              <w:t>GDV 1, 18 January 2016</w:t>
            </w:r>
          </w:p>
        </w:tc>
      </w:tr>
      <w:tr w:rsidR="00733C12" w:rsidRPr="00733C12" w14:paraId="4BC19EA2" w14:textId="77777777" w:rsidTr="00FB52D8">
        <w:trPr>
          <w:gridAfter w:val="1"/>
          <w:wAfter w:w="572" w:type="dxa"/>
          <w:trHeight w:val="145"/>
          <w:jc w:val="center"/>
        </w:trPr>
        <w:tc>
          <w:tcPr>
            <w:tcW w:w="2542" w:type="dxa"/>
            <w:gridSpan w:val="2"/>
          </w:tcPr>
          <w:p w14:paraId="6FD8A546" w14:textId="77777777" w:rsidR="00733C12" w:rsidRPr="00733C12" w:rsidRDefault="00733C12" w:rsidP="00FB52D8">
            <w:pPr>
              <w:jc w:val="right"/>
            </w:pPr>
            <w:r w:rsidRPr="00733C12">
              <w:t>‘NEIS Participant Agreement (pre 1 July 2015)’</w:t>
            </w:r>
          </w:p>
        </w:tc>
        <w:tc>
          <w:tcPr>
            <w:tcW w:w="2862" w:type="dxa"/>
            <w:gridSpan w:val="2"/>
          </w:tcPr>
          <w:p w14:paraId="65496557" w14:textId="77777777" w:rsidR="00733C12" w:rsidRPr="00733C12" w:rsidRDefault="00733C12" w:rsidP="00733C12">
            <w:r w:rsidRPr="00733C12">
              <w:t>GDV 2, 1 July 2016</w:t>
            </w:r>
          </w:p>
        </w:tc>
      </w:tr>
      <w:tr w:rsidR="00733C12" w:rsidRPr="00733C12" w14:paraId="7F6ECD66" w14:textId="77777777" w:rsidTr="00FB52D8">
        <w:trPr>
          <w:gridAfter w:val="1"/>
          <w:wAfter w:w="572" w:type="dxa"/>
          <w:trHeight w:val="145"/>
          <w:jc w:val="center"/>
        </w:trPr>
        <w:tc>
          <w:tcPr>
            <w:tcW w:w="2542" w:type="dxa"/>
            <w:gridSpan w:val="2"/>
          </w:tcPr>
          <w:p w14:paraId="5DEF997F" w14:textId="77777777" w:rsidR="00733C12" w:rsidRPr="00733C12" w:rsidRDefault="00733C12" w:rsidP="00FB52D8">
            <w:pPr>
              <w:jc w:val="right"/>
            </w:pPr>
            <w:r w:rsidRPr="00733C12">
              <w:t>‘NEIS Places’</w:t>
            </w:r>
          </w:p>
        </w:tc>
        <w:tc>
          <w:tcPr>
            <w:tcW w:w="2862" w:type="dxa"/>
            <w:gridSpan w:val="2"/>
          </w:tcPr>
          <w:p w14:paraId="4BE08583" w14:textId="77777777" w:rsidR="00733C12" w:rsidRPr="00733C12" w:rsidRDefault="00733C12" w:rsidP="00733C12">
            <w:r w:rsidRPr="00733C12">
              <w:t>GDV 1, 18 January 2016</w:t>
            </w:r>
          </w:p>
        </w:tc>
      </w:tr>
      <w:tr w:rsidR="00733C12" w:rsidRPr="00733C12" w14:paraId="349A1C42" w14:textId="77777777" w:rsidTr="00FB52D8">
        <w:trPr>
          <w:gridAfter w:val="1"/>
          <w:wAfter w:w="572" w:type="dxa"/>
          <w:trHeight w:val="145"/>
          <w:jc w:val="center"/>
        </w:trPr>
        <w:tc>
          <w:tcPr>
            <w:tcW w:w="2542" w:type="dxa"/>
            <w:gridSpan w:val="2"/>
          </w:tcPr>
          <w:p w14:paraId="58CAC7F3" w14:textId="77777777" w:rsidR="00733C12" w:rsidRPr="00733C12" w:rsidRDefault="00733C12" w:rsidP="00FB52D8">
            <w:pPr>
              <w:jc w:val="right"/>
            </w:pPr>
            <w:r w:rsidRPr="00733C12">
              <w:t>‘NEIS Prospective Participant’</w:t>
            </w:r>
          </w:p>
        </w:tc>
        <w:tc>
          <w:tcPr>
            <w:tcW w:w="2862" w:type="dxa"/>
            <w:gridSpan w:val="2"/>
          </w:tcPr>
          <w:p w14:paraId="7665A5E4" w14:textId="77777777" w:rsidR="00733C12" w:rsidRPr="00733C12" w:rsidRDefault="00733C12" w:rsidP="00733C12">
            <w:r w:rsidRPr="00733C12">
              <w:t>GDV 3, 5 December 2016</w:t>
            </w:r>
          </w:p>
        </w:tc>
      </w:tr>
      <w:tr w:rsidR="00733C12" w:rsidRPr="00733C12" w14:paraId="72E78FBD" w14:textId="77777777" w:rsidTr="00FB52D8">
        <w:trPr>
          <w:gridAfter w:val="1"/>
          <w:wAfter w:w="572" w:type="dxa"/>
          <w:trHeight w:val="145"/>
          <w:jc w:val="center"/>
        </w:trPr>
        <w:tc>
          <w:tcPr>
            <w:tcW w:w="2542" w:type="dxa"/>
            <w:gridSpan w:val="2"/>
          </w:tcPr>
          <w:p w14:paraId="173AD058" w14:textId="77777777" w:rsidR="00733C12" w:rsidRPr="00733C12" w:rsidRDefault="00733C12" w:rsidP="00FB52D8">
            <w:pPr>
              <w:jc w:val="right"/>
            </w:pPr>
            <w:r w:rsidRPr="00733C12">
              <w:t>‘NEIS Services’</w:t>
            </w:r>
          </w:p>
        </w:tc>
        <w:tc>
          <w:tcPr>
            <w:tcW w:w="2862" w:type="dxa"/>
            <w:gridSpan w:val="2"/>
          </w:tcPr>
          <w:p w14:paraId="46577491" w14:textId="77777777" w:rsidR="00733C12" w:rsidRPr="00733C12" w:rsidRDefault="00733C12" w:rsidP="00733C12">
            <w:r w:rsidRPr="00733C12">
              <w:t>GDV 1, 18 January 2016</w:t>
            </w:r>
          </w:p>
          <w:p w14:paraId="241FCC26" w14:textId="77777777" w:rsidR="00733C12" w:rsidRPr="00733C12" w:rsidRDefault="00733C12" w:rsidP="00733C12">
            <w:r w:rsidRPr="00733C12">
              <w:t>GDV 2, 1 July 2016</w:t>
            </w:r>
          </w:p>
        </w:tc>
      </w:tr>
      <w:tr w:rsidR="00733C12" w:rsidRPr="00733C12" w14:paraId="0EE19ABD" w14:textId="77777777" w:rsidTr="00FB52D8">
        <w:trPr>
          <w:gridAfter w:val="1"/>
          <w:wAfter w:w="572" w:type="dxa"/>
          <w:trHeight w:val="145"/>
          <w:jc w:val="center"/>
        </w:trPr>
        <w:tc>
          <w:tcPr>
            <w:tcW w:w="2542" w:type="dxa"/>
            <w:gridSpan w:val="2"/>
          </w:tcPr>
          <w:p w14:paraId="38823FDE" w14:textId="77777777" w:rsidR="00733C12" w:rsidRPr="00733C12" w:rsidRDefault="00733C12" w:rsidP="00FB52D8">
            <w:pPr>
              <w:jc w:val="right"/>
            </w:pPr>
            <w:r w:rsidRPr="00733C12">
              <w:t>‘NEIS Training’</w:t>
            </w:r>
          </w:p>
        </w:tc>
        <w:tc>
          <w:tcPr>
            <w:tcW w:w="2862" w:type="dxa"/>
            <w:gridSpan w:val="2"/>
          </w:tcPr>
          <w:p w14:paraId="77D90B60" w14:textId="77777777" w:rsidR="00733C12" w:rsidRPr="00733C12" w:rsidRDefault="00733C12" w:rsidP="00733C12">
            <w:r w:rsidRPr="00733C12">
              <w:t>GDV 1, 18 January 2016</w:t>
            </w:r>
          </w:p>
          <w:p w14:paraId="5C965902" w14:textId="77777777" w:rsidR="00733C12" w:rsidRPr="00733C12" w:rsidRDefault="00733C12" w:rsidP="00733C12">
            <w:r w:rsidRPr="00733C12">
              <w:t>GDV 2, 1 July 2016</w:t>
            </w:r>
          </w:p>
        </w:tc>
      </w:tr>
      <w:tr w:rsidR="00733C12" w:rsidRPr="00733C12" w14:paraId="49A341DC" w14:textId="77777777" w:rsidTr="00FB52D8">
        <w:trPr>
          <w:gridAfter w:val="1"/>
          <w:wAfter w:w="572" w:type="dxa"/>
          <w:trHeight w:val="145"/>
          <w:jc w:val="center"/>
        </w:trPr>
        <w:tc>
          <w:tcPr>
            <w:tcW w:w="2542" w:type="dxa"/>
            <w:gridSpan w:val="2"/>
          </w:tcPr>
          <w:p w14:paraId="7FFA058B" w14:textId="77777777" w:rsidR="00733C12" w:rsidRPr="00733C12" w:rsidRDefault="00733C12" w:rsidP="00FB52D8">
            <w:pPr>
              <w:jc w:val="right"/>
            </w:pPr>
            <w:r w:rsidRPr="00733C12">
              <w:t>‘NEIS Transition Services’</w:t>
            </w:r>
          </w:p>
        </w:tc>
        <w:tc>
          <w:tcPr>
            <w:tcW w:w="2862" w:type="dxa"/>
            <w:gridSpan w:val="2"/>
          </w:tcPr>
          <w:p w14:paraId="35B3B13D" w14:textId="77777777" w:rsidR="00733C12" w:rsidRPr="00733C12" w:rsidRDefault="00733C12" w:rsidP="00733C12">
            <w:r w:rsidRPr="00733C12">
              <w:t>GDV 2, 1 July 2016</w:t>
            </w:r>
          </w:p>
        </w:tc>
      </w:tr>
      <w:tr w:rsidR="00733C12" w:rsidRPr="00733C12" w14:paraId="179779DE" w14:textId="77777777" w:rsidTr="00FB52D8">
        <w:trPr>
          <w:gridAfter w:val="1"/>
          <w:wAfter w:w="572" w:type="dxa"/>
          <w:trHeight w:val="145"/>
          <w:jc w:val="center"/>
        </w:trPr>
        <w:tc>
          <w:tcPr>
            <w:tcW w:w="2542" w:type="dxa"/>
            <w:gridSpan w:val="2"/>
          </w:tcPr>
          <w:p w14:paraId="17226074" w14:textId="77777777" w:rsidR="00733C12" w:rsidRPr="00733C12" w:rsidRDefault="00733C12" w:rsidP="00FB52D8">
            <w:pPr>
              <w:jc w:val="right"/>
            </w:pPr>
            <w:r w:rsidRPr="00733C12">
              <w:lastRenderedPageBreak/>
              <w:t>‘NEIS Transitioned Participant’</w:t>
            </w:r>
          </w:p>
        </w:tc>
        <w:tc>
          <w:tcPr>
            <w:tcW w:w="2862" w:type="dxa"/>
            <w:gridSpan w:val="2"/>
          </w:tcPr>
          <w:p w14:paraId="1CDAF937" w14:textId="77777777" w:rsidR="00733C12" w:rsidRPr="00733C12" w:rsidRDefault="00733C12" w:rsidP="00733C12">
            <w:r w:rsidRPr="00733C12">
              <w:t>GDV 2, 1 July 2016</w:t>
            </w:r>
          </w:p>
        </w:tc>
      </w:tr>
      <w:tr w:rsidR="00733C12" w:rsidRPr="00733C12" w14:paraId="58D1C867" w14:textId="77777777" w:rsidTr="00FB52D8">
        <w:trPr>
          <w:gridAfter w:val="1"/>
          <w:wAfter w:w="572" w:type="dxa"/>
          <w:trHeight w:val="145"/>
          <w:jc w:val="center"/>
        </w:trPr>
        <w:tc>
          <w:tcPr>
            <w:tcW w:w="2542" w:type="dxa"/>
            <w:gridSpan w:val="2"/>
          </w:tcPr>
          <w:p w14:paraId="292AE6AF" w14:textId="77777777" w:rsidR="00733C12" w:rsidRPr="00733C12" w:rsidRDefault="00733C12" w:rsidP="00FB52D8">
            <w:pPr>
              <w:jc w:val="right"/>
            </w:pPr>
            <w:r w:rsidRPr="00733C12">
              <w:t>‘NEIS Transitioned Prospective Participant’</w:t>
            </w:r>
          </w:p>
        </w:tc>
        <w:tc>
          <w:tcPr>
            <w:tcW w:w="2862" w:type="dxa"/>
            <w:gridSpan w:val="2"/>
          </w:tcPr>
          <w:p w14:paraId="6DE0816B" w14:textId="77777777" w:rsidR="00733C12" w:rsidRPr="00733C12" w:rsidRDefault="00733C12" w:rsidP="00733C12">
            <w:r w:rsidRPr="00733C12">
              <w:t>GDV 2, 1 July 2016</w:t>
            </w:r>
          </w:p>
        </w:tc>
      </w:tr>
      <w:tr w:rsidR="00733C12" w:rsidRPr="00733C12" w14:paraId="67E8EB91" w14:textId="77777777" w:rsidTr="00FB52D8">
        <w:trPr>
          <w:gridAfter w:val="1"/>
          <w:wAfter w:w="572" w:type="dxa"/>
          <w:trHeight w:val="145"/>
          <w:jc w:val="center"/>
        </w:trPr>
        <w:tc>
          <w:tcPr>
            <w:tcW w:w="2542" w:type="dxa"/>
            <w:gridSpan w:val="2"/>
          </w:tcPr>
          <w:p w14:paraId="22D3D6BF" w14:textId="77777777" w:rsidR="00733C12" w:rsidRDefault="00733C12" w:rsidP="00FB52D8">
            <w:pPr>
              <w:jc w:val="right"/>
            </w:pPr>
            <w:r w:rsidRPr="00733C12">
              <w:t>‘NEIS Volunteer’</w:t>
            </w:r>
          </w:p>
          <w:p w14:paraId="0301EBDE" w14:textId="4E7A0CED" w:rsidR="00714E64" w:rsidRPr="00733C12" w:rsidRDefault="00714E64" w:rsidP="00FB52D8">
            <w:pPr>
              <w:jc w:val="right"/>
            </w:pPr>
            <w:r>
              <w:t>‘Non-Attendance Report’</w:t>
            </w:r>
          </w:p>
        </w:tc>
        <w:tc>
          <w:tcPr>
            <w:tcW w:w="2862" w:type="dxa"/>
            <w:gridSpan w:val="2"/>
          </w:tcPr>
          <w:p w14:paraId="6E6C023D" w14:textId="77777777" w:rsidR="00733C12" w:rsidRDefault="00733C12" w:rsidP="00733C12">
            <w:r w:rsidRPr="00733C12">
              <w:t>GDV 3, 5 December 2016</w:t>
            </w:r>
          </w:p>
          <w:p w14:paraId="7BC24BF5" w14:textId="35F8BB24" w:rsidR="00714E64" w:rsidRPr="00733C12" w:rsidRDefault="00714E64" w:rsidP="00733C12">
            <w:r>
              <w:t>GDV 7, 1 July 2018</w:t>
            </w:r>
          </w:p>
        </w:tc>
      </w:tr>
      <w:tr w:rsidR="00733C12" w:rsidRPr="00733C12" w14:paraId="51071AA3" w14:textId="77777777" w:rsidTr="00FB52D8">
        <w:trPr>
          <w:gridAfter w:val="1"/>
          <w:wAfter w:w="572" w:type="dxa"/>
          <w:trHeight w:val="145"/>
          <w:jc w:val="center"/>
        </w:trPr>
        <w:tc>
          <w:tcPr>
            <w:tcW w:w="2542" w:type="dxa"/>
            <w:gridSpan w:val="2"/>
          </w:tcPr>
          <w:p w14:paraId="6DA20A4A" w14:textId="77777777" w:rsidR="00733C12" w:rsidRPr="00733C12" w:rsidRDefault="00733C12" w:rsidP="00FB52D8">
            <w:pPr>
              <w:jc w:val="right"/>
            </w:pPr>
            <w:r w:rsidRPr="00733C12">
              <w:t>‘Non-Payable Outcome’</w:t>
            </w:r>
          </w:p>
        </w:tc>
        <w:tc>
          <w:tcPr>
            <w:tcW w:w="2862" w:type="dxa"/>
            <w:gridSpan w:val="2"/>
          </w:tcPr>
          <w:p w14:paraId="7C71B94E" w14:textId="77777777" w:rsidR="00733C12" w:rsidRPr="00733C12" w:rsidRDefault="00733C12" w:rsidP="00733C12">
            <w:r w:rsidRPr="00733C12">
              <w:t>GDV 1, 18 January 2016</w:t>
            </w:r>
          </w:p>
          <w:p w14:paraId="707C8AD8" w14:textId="77777777" w:rsidR="00733C12" w:rsidRDefault="00733C12" w:rsidP="00733C12">
            <w:r w:rsidRPr="00733C12">
              <w:t>GDV 2, 1 July 2016</w:t>
            </w:r>
          </w:p>
          <w:p w14:paraId="31DEF26D" w14:textId="152DCF23" w:rsidR="005126EC" w:rsidRPr="00733C12" w:rsidRDefault="005126EC" w:rsidP="00733C12">
            <w:r>
              <w:t>GDV 7, 1 July 2018</w:t>
            </w:r>
          </w:p>
        </w:tc>
      </w:tr>
      <w:tr w:rsidR="00733C12" w:rsidRPr="00733C12" w14:paraId="63453E08" w14:textId="77777777" w:rsidTr="00FB52D8">
        <w:trPr>
          <w:gridAfter w:val="1"/>
          <w:wAfter w:w="572" w:type="dxa"/>
          <w:trHeight w:val="145"/>
          <w:jc w:val="center"/>
        </w:trPr>
        <w:tc>
          <w:tcPr>
            <w:tcW w:w="2542" w:type="dxa"/>
            <w:gridSpan w:val="2"/>
          </w:tcPr>
          <w:p w14:paraId="2C244F33" w14:textId="3A621CF5" w:rsidR="00733C12" w:rsidRDefault="00733C12" w:rsidP="00FB52D8">
            <w:pPr>
              <w:jc w:val="right"/>
            </w:pPr>
            <w:r w:rsidRPr="00733C12">
              <w:t>‘Non-regional Location’</w:t>
            </w:r>
          </w:p>
          <w:p w14:paraId="60FDB679" w14:textId="160C3133" w:rsidR="00D51A39" w:rsidRDefault="00D51A39" w:rsidP="00FB52D8">
            <w:pPr>
              <w:jc w:val="right"/>
            </w:pPr>
            <w:r>
              <w:t>‘NWEP Completion Outcome’</w:t>
            </w:r>
          </w:p>
          <w:p w14:paraId="7CFE9E29" w14:textId="205B4665" w:rsidR="00D51A39" w:rsidRDefault="00D51A39" w:rsidP="00FB52D8">
            <w:pPr>
              <w:jc w:val="right"/>
            </w:pPr>
            <w:r>
              <w:t>‘NWEP Incentive’</w:t>
            </w:r>
          </w:p>
          <w:p w14:paraId="0CF5C9ED" w14:textId="6C1D9BB1" w:rsidR="001D2426" w:rsidRDefault="001D2426" w:rsidP="00FB52D8">
            <w:pPr>
              <w:jc w:val="right"/>
            </w:pPr>
            <w:r>
              <w:t>‘Online Employment Services Trial’</w:t>
            </w:r>
          </w:p>
          <w:p w14:paraId="6A52443E" w14:textId="1799E68E" w:rsidR="001D2426" w:rsidRDefault="001D2426" w:rsidP="00FB52D8">
            <w:pPr>
              <w:jc w:val="right"/>
            </w:pPr>
            <w:r>
              <w:t>‘Online Employment Services Trial Participant’</w:t>
            </w:r>
          </w:p>
          <w:p w14:paraId="3460D0AF" w14:textId="0628E7D3" w:rsidR="00714E64" w:rsidRDefault="00714E64" w:rsidP="00FB52D8">
            <w:pPr>
              <w:jc w:val="right"/>
            </w:pPr>
            <w:r>
              <w:t>‘Other Program’</w:t>
            </w:r>
          </w:p>
          <w:p w14:paraId="1895AD4B" w14:textId="475ECB72" w:rsidR="00714E64" w:rsidRPr="00733C12" w:rsidRDefault="00714E64" w:rsidP="00FB52D8">
            <w:pPr>
              <w:jc w:val="right"/>
            </w:pPr>
            <w:r>
              <w:t>‘Other Program Provider’</w:t>
            </w:r>
          </w:p>
        </w:tc>
        <w:tc>
          <w:tcPr>
            <w:tcW w:w="2862" w:type="dxa"/>
            <w:gridSpan w:val="2"/>
          </w:tcPr>
          <w:p w14:paraId="217D4173" w14:textId="7EFCD951" w:rsidR="00733C12" w:rsidRDefault="00733C12" w:rsidP="00733C12">
            <w:r w:rsidRPr="00733C12">
              <w:t>GDV 2, 1 July 2016</w:t>
            </w:r>
          </w:p>
          <w:p w14:paraId="4529EAC4" w14:textId="0AF54771" w:rsidR="00D51A39" w:rsidRDefault="00D51A39" w:rsidP="00733C12">
            <w:r>
              <w:t>GDV 7, 1 July 2018</w:t>
            </w:r>
          </w:p>
          <w:p w14:paraId="281D0151" w14:textId="77777777" w:rsidR="00D51A39" w:rsidRDefault="00D51A39" w:rsidP="00733C12"/>
          <w:p w14:paraId="21415522" w14:textId="6EB698D0" w:rsidR="00D51A39" w:rsidRDefault="00D51A39" w:rsidP="00733C12">
            <w:r>
              <w:t>GDV 7, 1 July 2018</w:t>
            </w:r>
          </w:p>
          <w:p w14:paraId="0059AAD4" w14:textId="07B40C1C" w:rsidR="001D2426" w:rsidRDefault="001D2426" w:rsidP="00733C12">
            <w:r>
              <w:t>GDV 7, 1 July 2018</w:t>
            </w:r>
          </w:p>
          <w:p w14:paraId="07773284" w14:textId="77777777" w:rsidR="001D2426" w:rsidRDefault="001D2426" w:rsidP="00733C12"/>
          <w:p w14:paraId="1D9DEF58" w14:textId="29C52A30" w:rsidR="001D2426" w:rsidRDefault="001D2426" w:rsidP="00733C12">
            <w:r>
              <w:t>GDV 7, 1 July 2018</w:t>
            </w:r>
          </w:p>
          <w:p w14:paraId="31944E05" w14:textId="0FC898E3" w:rsidR="00714E64" w:rsidRDefault="00714E64" w:rsidP="00733C12">
            <w:r>
              <w:t>GDV 7, 1 July 2018</w:t>
            </w:r>
          </w:p>
          <w:p w14:paraId="4125D410" w14:textId="5FBC1A8A" w:rsidR="00714E64" w:rsidRPr="00733C12" w:rsidRDefault="00714E64" w:rsidP="00733C12">
            <w:r>
              <w:t>GDV 7, 1 July 2018</w:t>
            </w:r>
          </w:p>
        </w:tc>
      </w:tr>
      <w:tr w:rsidR="00733C12" w:rsidRPr="00733C12" w14:paraId="2B43746A" w14:textId="77777777" w:rsidTr="00FB52D8">
        <w:trPr>
          <w:gridAfter w:val="1"/>
          <w:wAfter w:w="572" w:type="dxa"/>
          <w:trHeight w:val="145"/>
          <w:jc w:val="center"/>
        </w:trPr>
        <w:tc>
          <w:tcPr>
            <w:tcW w:w="2542" w:type="dxa"/>
            <w:gridSpan w:val="2"/>
          </w:tcPr>
          <w:p w14:paraId="72699909" w14:textId="77777777" w:rsidR="00733C12" w:rsidRPr="00733C12" w:rsidRDefault="00733C12" w:rsidP="00FB52D8">
            <w:pPr>
              <w:jc w:val="right"/>
            </w:pPr>
            <w:r w:rsidRPr="00733C12">
              <w:t>‘Other Provider’</w:t>
            </w:r>
          </w:p>
        </w:tc>
        <w:tc>
          <w:tcPr>
            <w:tcW w:w="2862" w:type="dxa"/>
            <w:gridSpan w:val="2"/>
          </w:tcPr>
          <w:p w14:paraId="5820F032" w14:textId="77777777" w:rsidR="00733C12" w:rsidRPr="00733C12" w:rsidRDefault="00733C12" w:rsidP="00733C12">
            <w:r w:rsidRPr="00733C12">
              <w:t>GDV 2, 1 July 2016</w:t>
            </w:r>
          </w:p>
          <w:p w14:paraId="02AB86CF" w14:textId="77777777" w:rsidR="00733C12" w:rsidRPr="00733C12" w:rsidRDefault="00733C12" w:rsidP="00733C12">
            <w:r w:rsidRPr="00733C12">
              <w:t>GDV 3, 5 December 2016</w:t>
            </w:r>
          </w:p>
          <w:p w14:paraId="095F621C" w14:textId="77777777" w:rsidR="00733C12" w:rsidRPr="00733C12" w:rsidRDefault="00733C12" w:rsidP="00733C12">
            <w:r w:rsidRPr="00733C12">
              <w:t>GDV 6, 1 January 2018</w:t>
            </w:r>
          </w:p>
        </w:tc>
      </w:tr>
      <w:tr w:rsidR="00733C12" w:rsidRPr="00733C12" w14:paraId="4231FF45" w14:textId="77777777" w:rsidTr="00FB52D8">
        <w:trPr>
          <w:gridAfter w:val="1"/>
          <w:wAfter w:w="572" w:type="dxa"/>
          <w:trHeight w:val="145"/>
          <w:jc w:val="center"/>
        </w:trPr>
        <w:tc>
          <w:tcPr>
            <w:tcW w:w="2542" w:type="dxa"/>
            <w:gridSpan w:val="2"/>
          </w:tcPr>
          <w:p w14:paraId="55D5BF5E" w14:textId="77777777" w:rsidR="00733C12" w:rsidRPr="00733C12" w:rsidRDefault="00733C12" w:rsidP="00FB52D8">
            <w:pPr>
              <w:jc w:val="right"/>
            </w:pPr>
            <w:r w:rsidRPr="00733C12">
              <w:t>‘Outcome’</w:t>
            </w:r>
          </w:p>
        </w:tc>
        <w:tc>
          <w:tcPr>
            <w:tcW w:w="2862" w:type="dxa"/>
            <w:gridSpan w:val="2"/>
          </w:tcPr>
          <w:p w14:paraId="041B64F0" w14:textId="77777777" w:rsidR="00733C12" w:rsidRPr="00733C12" w:rsidRDefault="00733C12" w:rsidP="00733C12">
            <w:r w:rsidRPr="00733C12">
              <w:t xml:space="preserve">GDV 4, 1 April 2017 </w:t>
            </w:r>
          </w:p>
          <w:p w14:paraId="477331C9" w14:textId="77777777" w:rsidR="00733C12" w:rsidRDefault="00733C12" w:rsidP="00733C12">
            <w:r w:rsidRPr="00733C12">
              <w:t>GDV 5, 1 July 2017</w:t>
            </w:r>
          </w:p>
          <w:p w14:paraId="29FBF6A6" w14:textId="273F8480" w:rsidR="00D51A39" w:rsidRPr="00733C12" w:rsidRDefault="00D51A39" w:rsidP="00733C12">
            <w:r>
              <w:t>GDV 7, 1 July 2018</w:t>
            </w:r>
          </w:p>
        </w:tc>
      </w:tr>
      <w:tr w:rsidR="00733C12" w:rsidRPr="00733C12" w14:paraId="49799966" w14:textId="77777777" w:rsidTr="00FB52D8">
        <w:trPr>
          <w:gridAfter w:val="1"/>
          <w:wAfter w:w="572" w:type="dxa"/>
          <w:trHeight w:val="145"/>
          <w:jc w:val="center"/>
        </w:trPr>
        <w:tc>
          <w:tcPr>
            <w:tcW w:w="2542" w:type="dxa"/>
            <w:gridSpan w:val="2"/>
          </w:tcPr>
          <w:p w14:paraId="131AC00D" w14:textId="77777777" w:rsidR="00733C12" w:rsidRPr="00733C12" w:rsidRDefault="00733C12" w:rsidP="00FB52D8">
            <w:pPr>
              <w:jc w:val="right"/>
            </w:pPr>
            <w:r w:rsidRPr="00733C12">
              <w:t>‘Outcome Payment’</w:t>
            </w:r>
          </w:p>
        </w:tc>
        <w:tc>
          <w:tcPr>
            <w:tcW w:w="2862" w:type="dxa"/>
            <w:gridSpan w:val="2"/>
          </w:tcPr>
          <w:p w14:paraId="04467F3A" w14:textId="77777777" w:rsidR="00733C12" w:rsidRPr="00733C12" w:rsidRDefault="00733C12" w:rsidP="00733C12">
            <w:r w:rsidRPr="00733C12">
              <w:t xml:space="preserve">GDV 4, 1 April 2017 </w:t>
            </w:r>
          </w:p>
          <w:p w14:paraId="31F60F85" w14:textId="77777777" w:rsidR="00733C12" w:rsidRDefault="00733C12" w:rsidP="00733C12">
            <w:r w:rsidRPr="00733C12">
              <w:t>GDV 5, 1 July 2017</w:t>
            </w:r>
          </w:p>
          <w:p w14:paraId="1F8B9902" w14:textId="364A1822" w:rsidR="00D51A39" w:rsidRPr="00733C12" w:rsidRDefault="00D51A39" w:rsidP="00733C12">
            <w:r>
              <w:t>GDV 7, 1 July 2018</w:t>
            </w:r>
          </w:p>
        </w:tc>
      </w:tr>
      <w:tr w:rsidR="00733C12" w:rsidRPr="00733C12" w14:paraId="2033E8E9" w14:textId="77777777" w:rsidTr="00FB52D8">
        <w:trPr>
          <w:gridAfter w:val="1"/>
          <w:wAfter w:w="572" w:type="dxa"/>
          <w:trHeight w:val="145"/>
          <w:jc w:val="center"/>
        </w:trPr>
        <w:tc>
          <w:tcPr>
            <w:tcW w:w="2542" w:type="dxa"/>
            <w:gridSpan w:val="2"/>
          </w:tcPr>
          <w:p w14:paraId="58FEB652" w14:textId="77777777" w:rsidR="00733C12" w:rsidRPr="00733C12" w:rsidRDefault="00733C12" w:rsidP="00FB52D8">
            <w:pPr>
              <w:jc w:val="right"/>
            </w:pPr>
            <w:r w:rsidRPr="00733C12">
              <w:t>‘Outcome Period’</w:t>
            </w:r>
          </w:p>
        </w:tc>
        <w:tc>
          <w:tcPr>
            <w:tcW w:w="2862" w:type="dxa"/>
            <w:gridSpan w:val="2"/>
          </w:tcPr>
          <w:p w14:paraId="3EA54094" w14:textId="77777777" w:rsidR="00733C12" w:rsidRPr="00733C12" w:rsidRDefault="00733C12" w:rsidP="00733C12">
            <w:r w:rsidRPr="00733C12">
              <w:t>GDV 1, 18 January 2016</w:t>
            </w:r>
          </w:p>
          <w:p w14:paraId="64AB50F8" w14:textId="77777777" w:rsidR="00733C12" w:rsidRPr="00733C12" w:rsidRDefault="00733C12" w:rsidP="00733C12">
            <w:r w:rsidRPr="00733C12">
              <w:t>GDV 5, 1 July 2017</w:t>
            </w:r>
          </w:p>
          <w:p w14:paraId="1B4E26D1" w14:textId="77777777" w:rsidR="00733C12" w:rsidRPr="00733C12" w:rsidRDefault="00733C12" w:rsidP="00733C12">
            <w:r w:rsidRPr="00733C12">
              <w:t>GDV 2, 1 July 2016</w:t>
            </w:r>
          </w:p>
        </w:tc>
      </w:tr>
      <w:tr w:rsidR="00733C12" w:rsidRPr="00733C12" w14:paraId="38CBBECF" w14:textId="77777777" w:rsidTr="00FB52D8">
        <w:trPr>
          <w:gridAfter w:val="1"/>
          <w:wAfter w:w="572" w:type="dxa"/>
          <w:trHeight w:val="145"/>
          <w:jc w:val="center"/>
        </w:trPr>
        <w:tc>
          <w:tcPr>
            <w:tcW w:w="2542" w:type="dxa"/>
            <w:gridSpan w:val="2"/>
          </w:tcPr>
          <w:p w14:paraId="027AE2FA" w14:textId="77777777" w:rsidR="00733C12" w:rsidRPr="00733C12" w:rsidRDefault="00733C12" w:rsidP="00FB52D8">
            <w:pPr>
              <w:jc w:val="right"/>
            </w:pPr>
            <w:r w:rsidRPr="00733C12">
              <w:t>‘ParentsNext’</w:t>
            </w:r>
          </w:p>
        </w:tc>
        <w:tc>
          <w:tcPr>
            <w:tcW w:w="2862" w:type="dxa"/>
            <w:gridSpan w:val="2"/>
          </w:tcPr>
          <w:p w14:paraId="3F624A5E" w14:textId="77777777" w:rsidR="00733C12" w:rsidRPr="00733C12" w:rsidRDefault="00733C12" w:rsidP="00733C12">
            <w:r w:rsidRPr="00733C12">
              <w:t>GDV 2, 1 July 2016</w:t>
            </w:r>
          </w:p>
        </w:tc>
      </w:tr>
      <w:tr w:rsidR="00733C12" w:rsidRPr="00733C12" w14:paraId="0FDDC612" w14:textId="77777777" w:rsidTr="00FB52D8">
        <w:trPr>
          <w:gridAfter w:val="1"/>
          <w:wAfter w:w="572" w:type="dxa"/>
          <w:trHeight w:val="145"/>
          <w:jc w:val="center"/>
        </w:trPr>
        <w:tc>
          <w:tcPr>
            <w:tcW w:w="2542" w:type="dxa"/>
            <w:gridSpan w:val="2"/>
          </w:tcPr>
          <w:p w14:paraId="7B63E0B0" w14:textId="77777777" w:rsidR="00733C12" w:rsidRPr="00733C12" w:rsidRDefault="00733C12" w:rsidP="00FB52D8">
            <w:pPr>
              <w:jc w:val="right"/>
            </w:pPr>
            <w:r w:rsidRPr="00733C12">
              <w:t>‘ParentsNext Funding Agreement’</w:t>
            </w:r>
          </w:p>
        </w:tc>
        <w:tc>
          <w:tcPr>
            <w:tcW w:w="2862" w:type="dxa"/>
            <w:gridSpan w:val="2"/>
          </w:tcPr>
          <w:p w14:paraId="41AFC9CE" w14:textId="77777777" w:rsidR="00733C12" w:rsidRPr="00733C12" w:rsidRDefault="00733C12" w:rsidP="00733C12">
            <w:r w:rsidRPr="00733C12">
              <w:t>GDV 2, 1 July 2016</w:t>
            </w:r>
          </w:p>
        </w:tc>
      </w:tr>
      <w:tr w:rsidR="00733C12" w:rsidRPr="00733C12" w14:paraId="44AB2EB0" w14:textId="77777777" w:rsidTr="00FB52D8">
        <w:trPr>
          <w:gridAfter w:val="1"/>
          <w:wAfter w:w="572" w:type="dxa"/>
          <w:trHeight w:val="145"/>
          <w:jc w:val="center"/>
        </w:trPr>
        <w:tc>
          <w:tcPr>
            <w:tcW w:w="2542" w:type="dxa"/>
            <w:gridSpan w:val="2"/>
          </w:tcPr>
          <w:p w14:paraId="4A045909" w14:textId="77777777" w:rsidR="00733C12" w:rsidRPr="00733C12" w:rsidRDefault="00733C12" w:rsidP="00FB52D8">
            <w:pPr>
              <w:jc w:val="right"/>
            </w:pPr>
            <w:r w:rsidRPr="00733C12">
              <w:t>‘ParentsNext Participant’</w:t>
            </w:r>
          </w:p>
        </w:tc>
        <w:tc>
          <w:tcPr>
            <w:tcW w:w="2862" w:type="dxa"/>
            <w:gridSpan w:val="2"/>
          </w:tcPr>
          <w:p w14:paraId="23D88676" w14:textId="77777777" w:rsidR="00733C12" w:rsidRPr="00733C12" w:rsidRDefault="00733C12" w:rsidP="00733C12">
            <w:r w:rsidRPr="00733C12">
              <w:t>GDV 3, 5 December 2016</w:t>
            </w:r>
          </w:p>
        </w:tc>
      </w:tr>
      <w:tr w:rsidR="00733C12" w:rsidRPr="00733C12" w14:paraId="228C2F97" w14:textId="77777777" w:rsidTr="00FB52D8">
        <w:trPr>
          <w:gridAfter w:val="1"/>
          <w:wAfter w:w="572" w:type="dxa"/>
          <w:trHeight w:val="145"/>
          <w:jc w:val="center"/>
        </w:trPr>
        <w:tc>
          <w:tcPr>
            <w:tcW w:w="2542" w:type="dxa"/>
            <w:gridSpan w:val="2"/>
          </w:tcPr>
          <w:p w14:paraId="762AFD43" w14:textId="77777777" w:rsidR="00733C12" w:rsidRPr="00733C12" w:rsidRDefault="00733C12" w:rsidP="00FB52D8">
            <w:pPr>
              <w:jc w:val="right"/>
            </w:pPr>
            <w:r w:rsidRPr="00733C12">
              <w:lastRenderedPageBreak/>
              <w:t>‘ParentsNext Provider’</w:t>
            </w:r>
          </w:p>
        </w:tc>
        <w:tc>
          <w:tcPr>
            <w:tcW w:w="2862" w:type="dxa"/>
            <w:gridSpan w:val="2"/>
          </w:tcPr>
          <w:p w14:paraId="6A42DFAF" w14:textId="77777777" w:rsidR="00733C12" w:rsidRPr="00733C12" w:rsidRDefault="00733C12" w:rsidP="00733C12">
            <w:r w:rsidRPr="00733C12">
              <w:t>GDV 2, 1 July 2016</w:t>
            </w:r>
          </w:p>
        </w:tc>
      </w:tr>
      <w:tr w:rsidR="00733C12" w:rsidRPr="00733C12" w14:paraId="39F3BFE0" w14:textId="77777777" w:rsidTr="00FB52D8">
        <w:trPr>
          <w:gridAfter w:val="1"/>
          <w:wAfter w:w="572" w:type="dxa"/>
          <w:trHeight w:val="145"/>
          <w:jc w:val="center"/>
        </w:trPr>
        <w:tc>
          <w:tcPr>
            <w:tcW w:w="2542" w:type="dxa"/>
            <w:gridSpan w:val="2"/>
          </w:tcPr>
          <w:p w14:paraId="770A86B9" w14:textId="77777777" w:rsidR="00733C12" w:rsidRPr="00733C12" w:rsidRDefault="00733C12" w:rsidP="00FB52D8">
            <w:pPr>
              <w:jc w:val="right"/>
            </w:pPr>
            <w:r w:rsidRPr="00733C12">
              <w:t>‘ParentsNext Volunteer’</w:t>
            </w:r>
          </w:p>
        </w:tc>
        <w:tc>
          <w:tcPr>
            <w:tcW w:w="2862" w:type="dxa"/>
            <w:gridSpan w:val="2"/>
          </w:tcPr>
          <w:p w14:paraId="69DF635C" w14:textId="77777777" w:rsidR="00733C12" w:rsidRPr="00733C12" w:rsidRDefault="00733C12" w:rsidP="00733C12">
            <w:r w:rsidRPr="00733C12">
              <w:t>GDV 2, 1 July 2016</w:t>
            </w:r>
          </w:p>
        </w:tc>
      </w:tr>
      <w:tr w:rsidR="00733C12" w:rsidRPr="00733C12" w14:paraId="248C87A3" w14:textId="77777777" w:rsidTr="00FB52D8">
        <w:trPr>
          <w:gridAfter w:val="1"/>
          <w:wAfter w:w="572" w:type="dxa"/>
          <w:trHeight w:val="145"/>
          <w:jc w:val="center"/>
        </w:trPr>
        <w:tc>
          <w:tcPr>
            <w:tcW w:w="2542" w:type="dxa"/>
            <w:gridSpan w:val="2"/>
          </w:tcPr>
          <w:p w14:paraId="5714CD17" w14:textId="77777777" w:rsidR="00733C12" w:rsidRPr="00733C12" w:rsidRDefault="00733C12" w:rsidP="00FB52D8">
            <w:pPr>
              <w:jc w:val="right"/>
            </w:pPr>
            <w:r w:rsidRPr="00733C12">
              <w:t>‘Parents Wage Subsidy’</w:t>
            </w:r>
          </w:p>
        </w:tc>
        <w:tc>
          <w:tcPr>
            <w:tcW w:w="2862" w:type="dxa"/>
            <w:gridSpan w:val="2"/>
          </w:tcPr>
          <w:p w14:paraId="540CC797" w14:textId="77777777" w:rsidR="00733C12" w:rsidRPr="00733C12" w:rsidRDefault="00733C12" w:rsidP="00733C12">
            <w:r w:rsidRPr="00733C12">
              <w:t>GDV 1, 18 January 2016</w:t>
            </w:r>
          </w:p>
          <w:p w14:paraId="0951DCB3" w14:textId="77777777" w:rsidR="00733C12" w:rsidRPr="00733C12" w:rsidRDefault="00733C12" w:rsidP="00733C12">
            <w:r w:rsidRPr="00733C12">
              <w:t>GDV 3, 5 December 2016</w:t>
            </w:r>
          </w:p>
        </w:tc>
      </w:tr>
      <w:tr w:rsidR="00733C12" w:rsidRPr="00733C12" w14:paraId="54C3994D" w14:textId="77777777" w:rsidTr="00FB52D8">
        <w:trPr>
          <w:gridAfter w:val="1"/>
          <w:wAfter w:w="572" w:type="dxa"/>
          <w:trHeight w:val="145"/>
          <w:jc w:val="center"/>
        </w:trPr>
        <w:tc>
          <w:tcPr>
            <w:tcW w:w="2542" w:type="dxa"/>
            <w:gridSpan w:val="2"/>
          </w:tcPr>
          <w:p w14:paraId="3E3C2C11" w14:textId="77777777" w:rsidR="00733C12" w:rsidRPr="00733C12" w:rsidRDefault="00733C12" w:rsidP="00FB52D8">
            <w:pPr>
              <w:jc w:val="right"/>
            </w:pPr>
            <w:r w:rsidRPr="00733C12">
              <w:t>‘Partial Outcome’</w:t>
            </w:r>
          </w:p>
        </w:tc>
        <w:tc>
          <w:tcPr>
            <w:tcW w:w="2862" w:type="dxa"/>
            <w:gridSpan w:val="2"/>
          </w:tcPr>
          <w:p w14:paraId="25735654" w14:textId="77777777" w:rsidR="00733C12" w:rsidRPr="00733C12" w:rsidRDefault="00733C12" w:rsidP="00733C12">
            <w:r w:rsidRPr="00733C12">
              <w:t>GDV 1, 18 January 2016</w:t>
            </w:r>
          </w:p>
        </w:tc>
      </w:tr>
      <w:tr w:rsidR="00733C12" w:rsidRPr="00733C12" w14:paraId="3873B267" w14:textId="77777777" w:rsidTr="00FB52D8">
        <w:trPr>
          <w:gridAfter w:val="1"/>
          <w:wAfter w:w="572" w:type="dxa"/>
          <w:trHeight w:val="145"/>
          <w:jc w:val="center"/>
        </w:trPr>
        <w:tc>
          <w:tcPr>
            <w:tcW w:w="2542" w:type="dxa"/>
            <w:gridSpan w:val="2"/>
          </w:tcPr>
          <w:p w14:paraId="6EDCEF12" w14:textId="77777777" w:rsidR="00733C12" w:rsidRPr="00733C12" w:rsidRDefault="00733C12" w:rsidP="00FB52D8">
            <w:pPr>
              <w:jc w:val="right"/>
            </w:pPr>
            <w:r w:rsidRPr="00733C12">
              <w:t>‘Participant’</w:t>
            </w:r>
          </w:p>
        </w:tc>
        <w:tc>
          <w:tcPr>
            <w:tcW w:w="2862" w:type="dxa"/>
            <w:gridSpan w:val="2"/>
          </w:tcPr>
          <w:p w14:paraId="2CCC660C" w14:textId="77777777" w:rsidR="00733C12" w:rsidRPr="00733C12" w:rsidRDefault="00733C12" w:rsidP="00733C12">
            <w:r w:rsidRPr="00733C12">
              <w:t>GDV 3, 5 December 2016</w:t>
            </w:r>
          </w:p>
        </w:tc>
      </w:tr>
      <w:tr w:rsidR="00733C12" w:rsidRPr="00733C12" w14:paraId="701913BA" w14:textId="77777777" w:rsidTr="00FB52D8">
        <w:trPr>
          <w:gridAfter w:val="1"/>
          <w:wAfter w:w="572" w:type="dxa"/>
          <w:trHeight w:val="145"/>
          <w:jc w:val="center"/>
        </w:trPr>
        <w:tc>
          <w:tcPr>
            <w:tcW w:w="2542" w:type="dxa"/>
            <w:gridSpan w:val="2"/>
          </w:tcPr>
          <w:p w14:paraId="62CB8B90" w14:textId="77777777" w:rsidR="00733C12" w:rsidRDefault="00733C12" w:rsidP="00FB52D8">
            <w:pPr>
              <w:jc w:val="right"/>
            </w:pPr>
            <w:r w:rsidRPr="00733C12">
              <w:t>‘Participated’</w:t>
            </w:r>
          </w:p>
          <w:p w14:paraId="498FDD4E" w14:textId="1E9FBC33" w:rsidR="00714E64" w:rsidRPr="00733C12" w:rsidRDefault="00714E64" w:rsidP="00FB52D8">
            <w:pPr>
              <w:jc w:val="right"/>
            </w:pPr>
            <w:r>
              <w:t>‘Participation Report’</w:t>
            </w:r>
          </w:p>
        </w:tc>
        <w:tc>
          <w:tcPr>
            <w:tcW w:w="2862" w:type="dxa"/>
            <w:gridSpan w:val="2"/>
          </w:tcPr>
          <w:p w14:paraId="3A8065D5" w14:textId="77777777" w:rsidR="00733C12" w:rsidRDefault="00733C12" w:rsidP="00733C12">
            <w:r w:rsidRPr="00733C12">
              <w:t>GDV 4, 1 April 2017</w:t>
            </w:r>
          </w:p>
          <w:p w14:paraId="2F29C28B" w14:textId="5378F27A" w:rsidR="00714E64" w:rsidRPr="00733C12" w:rsidRDefault="00714E64" w:rsidP="00733C12">
            <w:r>
              <w:t>GDV 7, 1 July 2018</w:t>
            </w:r>
          </w:p>
        </w:tc>
      </w:tr>
      <w:tr w:rsidR="00733C12" w:rsidRPr="00733C12" w14:paraId="6A18ED63" w14:textId="77777777" w:rsidTr="00FB52D8">
        <w:trPr>
          <w:gridAfter w:val="1"/>
          <w:wAfter w:w="572" w:type="dxa"/>
          <w:trHeight w:val="145"/>
          <w:jc w:val="center"/>
        </w:trPr>
        <w:tc>
          <w:tcPr>
            <w:tcW w:w="2542" w:type="dxa"/>
            <w:gridSpan w:val="2"/>
          </w:tcPr>
          <w:p w14:paraId="0D16C07B" w14:textId="77777777" w:rsidR="00733C12" w:rsidRPr="00733C12" w:rsidRDefault="00733C12" w:rsidP="00FB52D8">
            <w:pPr>
              <w:jc w:val="right"/>
            </w:pPr>
            <w:r w:rsidRPr="00733C12">
              <w:t>‘PaTH Intern’</w:t>
            </w:r>
          </w:p>
        </w:tc>
        <w:tc>
          <w:tcPr>
            <w:tcW w:w="2862" w:type="dxa"/>
            <w:gridSpan w:val="2"/>
          </w:tcPr>
          <w:p w14:paraId="3CE2F68A" w14:textId="77777777" w:rsidR="00733C12" w:rsidRPr="00733C12" w:rsidRDefault="00733C12" w:rsidP="00733C12">
            <w:r w:rsidRPr="00733C12">
              <w:t>GDV 4, 1 April 2017</w:t>
            </w:r>
          </w:p>
        </w:tc>
      </w:tr>
      <w:tr w:rsidR="00733C12" w:rsidRPr="00733C12" w14:paraId="5B124589" w14:textId="77777777" w:rsidTr="00FB52D8">
        <w:trPr>
          <w:gridAfter w:val="1"/>
          <w:wAfter w:w="572" w:type="dxa"/>
          <w:trHeight w:val="145"/>
          <w:jc w:val="center"/>
        </w:trPr>
        <w:tc>
          <w:tcPr>
            <w:tcW w:w="2542" w:type="dxa"/>
            <w:gridSpan w:val="2"/>
          </w:tcPr>
          <w:p w14:paraId="5957E653" w14:textId="77777777" w:rsidR="00733C12" w:rsidRPr="00733C12" w:rsidRDefault="00733C12" w:rsidP="00FB52D8">
            <w:pPr>
              <w:jc w:val="right"/>
            </w:pPr>
            <w:r w:rsidRPr="00733C12">
              <w:t>‘PaTH Internship’</w:t>
            </w:r>
          </w:p>
        </w:tc>
        <w:tc>
          <w:tcPr>
            <w:tcW w:w="2862" w:type="dxa"/>
            <w:gridSpan w:val="2"/>
          </w:tcPr>
          <w:p w14:paraId="1C2BE58E" w14:textId="77777777" w:rsidR="00733C12" w:rsidRPr="00733C12" w:rsidRDefault="00733C12" w:rsidP="00733C12">
            <w:r w:rsidRPr="00733C12">
              <w:t>GDV 4, 1 April 2017</w:t>
            </w:r>
          </w:p>
        </w:tc>
      </w:tr>
      <w:tr w:rsidR="00733C12" w:rsidRPr="00733C12" w14:paraId="2182C139" w14:textId="77777777" w:rsidTr="00FB52D8">
        <w:trPr>
          <w:gridAfter w:val="1"/>
          <w:wAfter w:w="572" w:type="dxa"/>
          <w:trHeight w:val="145"/>
          <w:jc w:val="center"/>
        </w:trPr>
        <w:tc>
          <w:tcPr>
            <w:tcW w:w="2542" w:type="dxa"/>
            <w:gridSpan w:val="2"/>
          </w:tcPr>
          <w:p w14:paraId="67028783" w14:textId="77777777" w:rsidR="00733C12" w:rsidRPr="00733C12" w:rsidRDefault="00733C12" w:rsidP="00FB52D8">
            <w:pPr>
              <w:jc w:val="right"/>
            </w:pPr>
            <w:r w:rsidRPr="00733C12">
              <w:t>‘PaTH Internship Agreement’</w:t>
            </w:r>
          </w:p>
        </w:tc>
        <w:tc>
          <w:tcPr>
            <w:tcW w:w="2862" w:type="dxa"/>
            <w:gridSpan w:val="2"/>
          </w:tcPr>
          <w:p w14:paraId="67159842" w14:textId="77777777" w:rsidR="00733C12" w:rsidRPr="00733C12" w:rsidRDefault="00733C12" w:rsidP="00733C12">
            <w:r w:rsidRPr="00733C12">
              <w:t>GDV 4, 1 April 2017</w:t>
            </w:r>
          </w:p>
          <w:p w14:paraId="427F1CDA" w14:textId="77777777" w:rsidR="00733C12" w:rsidRPr="00733C12" w:rsidRDefault="00733C12" w:rsidP="00733C12">
            <w:r w:rsidRPr="00733C12">
              <w:t>GDV 6, 1 January 2018</w:t>
            </w:r>
          </w:p>
        </w:tc>
      </w:tr>
      <w:tr w:rsidR="00733C12" w:rsidRPr="00733C12" w14:paraId="36D86493" w14:textId="77777777" w:rsidTr="00FB52D8">
        <w:trPr>
          <w:gridAfter w:val="1"/>
          <w:wAfter w:w="572" w:type="dxa"/>
          <w:trHeight w:val="145"/>
          <w:jc w:val="center"/>
        </w:trPr>
        <w:tc>
          <w:tcPr>
            <w:tcW w:w="2542" w:type="dxa"/>
            <w:gridSpan w:val="2"/>
          </w:tcPr>
          <w:p w14:paraId="303B5C02" w14:textId="77777777" w:rsidR="00733C12" w:rsidRPr="00733C12" w:rsidRDefault="00733C12" w:rsidP="00FB52D8">
            <w:pPr>
              <w:jc w:val="right"/>
            </w:pPr>
            <w:r w:rsidRPr="00733C12">
              <w:t>‘PaTH Internship Amount’</w:t>
            </w:r>
          </w:p>
        </w:tc>
        <w:tc>
          <w:tcPr>
            <w:tcW w:w="2862" w:type="dxa"/>
            <w:gridSpan w:val="2"/>
          </w:tcPr>
          <w:p w14:paraId="70458A52" w14:textId="77777777" w:rsidR="00733C12" w:rsidRPr="00733C12" w:rsidRDefault="00733C12" w:rsidP="00733C12">
            <w:r w:rsidRPr="00733C12">
              <w:t>GDV 4, 1 April 2017</w:t>
            </w:r>
          </w:p>
        </w:tc>
      </w:tr>
      <w:tr w:rsidR="00733C12" w:rsidRPr="00733C12" w14:paraId="209CC37D" w14:textId="77777777" w:rsidTr="00FB52D8">
        <w:trPr>
          <w:gridAfter w:val="1"/>
          <w:wAfter w:w="572" w:type="dxa"/>
          <w:trHeight w:val="145"/>
          <w:jc w:val="center"/>
        </w:trPr>
        <w:tc>
          <w:tcPr>
            <w:tcW w:w="2542" w:type="dxa"/>
            <w:gridSpan w:val="2"/>
          </w:tcPr>
          <w:p w14:paraId="26972DC0" w14:textId="77777777" w:rsidR="00733C12" w:rsidRPr="00733C12" w:rsidRDefault="00733C12" w:rsidP="00FB52D8">
            <w:pPr>
              <w:jc w:val="right"/>
            </w:pPr>
            <w:r w:rsidRPr="00733C12">
              <w:t>‘PaTH Internship Outcome’</w:t>
            </w:r>
          </w:p>
        </w:tc>
        <w:tc>
          <w:tcPr>
            <w:tcW w:w="2862" w:type="dxa"/>
            <w:gridSpan w:val="2"/>
          </w:tcPr>
          <w:p w14:paraId="10C2EA22" w14:textId="77777777" w:rsidR="00733C12" w:rsidRPr="00733C12" w:rsidRDefault="00733C12" w:rsidP="00733C12">
            <w:r w:rsidRPr="00733C12">
              <w:t>GDV 4, 1 April 2017</w:t>
            </w:r>
          </w:p>
        </w:tc>
      </w:tr>
      <w:tr w:rsidR="00733C12" w:rsidRPr="00733C12" w14:paraId="48A3A4C2" w14:textId="77777777" w:rsidTr="00FB52D8">
        <w:trPr>
          <w:gridAfter w:val="1"/>
          <w:wAfter w:w="572" w:type="dxa"/>
          <w:trHeight w:val="145"/>
          <w:jc w:val="center"/>
        </w:trPr>
        <w:tc>
          <w:tcPr>
            <w:tcW w:w="2542" w:type="dxa"/>
            <w:gridSpan w:val="2"/>
          </w:tcPr>
          <w:p w14:paraId="39046189" w14:textId="77777777" w:rsidR="00733C12" w:rsidRPr="00733C12" w:rsidRDefault="00733C12" w:rsidP="00FB52D8">
            <w:pPr>
              <w:jc w:val="right"/>
            </w:pPr>
            <w:r w:rsidRPr="00733C12">
              <w:t>‘PaTH Internship Period’</w:t>
            </w:r>
          </w:p>
        </w:tc>
        <w:tc>
          <w:tcPr>
            <w:tcW w:w="2862" w:type="dxa"/>
            <w:gridSpan w:val="2"/>
          </w:tcPr>
          <w:p w14:paraId="781E976A" w14:textId="77777777" w:rsidR="00733C12" w:rsidRPr="00733C12" w:rsidRDefault="00733C12" w:rsidP="00733C12">
            <w:r w:rsidRPr="00733C12">
              <w:t>GDV 4, 1 April 2017</w:t>
            </w:r>
          </w:p>
        </w:tc>
      </w:tr>
      <w:tr w:rsidR="00733C12" w:rsidRPr="00733C12" w14:paraId="5876E4D0" w14:textId="77777777" w:rsidTr="00FB52D8">
        <w:trPr>
          <w:gridAfter w:val="1"/>
          <w:wAfter w:w="572" w:type="dxa"/>
          <w:trHeight w:val="145"/>
          <w:jc w:val="center"/>
        </w:trPr>
        <w:tc>
          <w:tcPr>
            <w:tcW w:w="2542" w:type="dxa"/>
            <w:gridSpan w:val="2"/>
          </w:tcPr>
          <w:p w14:paraId="48F48C01" w14:textId="77777777" w:rsidR="00733C12" w:rsidRPr="00733C12" w:rsidRDefault="00733C12" w:rsidP="00FB52D8">
            <w:pPr>
              <w:jc w:val="right"/>
            </w:pPr>
            <w:r w:rsidRPr="00733C12">
              <w:t>‘PaTH Internship Start Date’</w:t>
            </w:r>
          </w:p>
        </w:tc>
        <w:tc>
          <w:tcPr>
            <w:tcW w:w="2862" w:type="dxa"/>
            <w:gridSpan w:val="2"/>
          </w:tcPr>
          <w:p w14:paraId="68ABE0EC" w14:textId="77777777" w:rsidR="00733C12" w:rsidRPr="00733C12" w:rsidRDefault="00733C12" w:rsidP="00733C12">
            <w:r w:rsidRPr="00733C12">
              <w:t>GDV 4, 1 April 2017</w:t>
            </w:r>
          </w:p>
          <w:p w14:paraId="24E0A06B" w14:textId="77777777" w:rsidR="00733C12" w:rsidRPr="00733C12" w:rsidRDefault="00733C12" w:rsidP="00733C12">
            <w:r w:rsidRPr="00733C12">
              <w:t>GDV 6, 1 January 2018</w:t>
            </w:r>
          </w:p>
        </w:tc>
      </w:tr>
      <w:tr w:rsidR="00733C12" w:rsidRPr="00733C12" w14:paraId="2AAF7841" w14:textId="77777777" w:rsidTr="00FB52D8">
        <w:trPr>
          <w:gridAfter w:val="1"/>
          <w:wAfter w:w="572" w:type="dxa"/>
          <w:trHeight w:val="145"/>
          <w:jc w:val="center"/>
        </w:trPr>
        <w:tc>
          <w:tcPr>
            <w:tcW w:w="2542" w:type="dxa"/>
            <w:gridSpan w:val="2"/>
          </w:tcPr>
          <w:p w14:paraId="6434E563" w14:textId="77777777" w:rsidR="00733C12" w:rsidRPr="00733C12" w:rsidRDefault="00733C12" w:rsidP="00FB52D8">
            <w:pPr>
              <w:jc w:val="right"/>
            </w:pPr>
            <w:r w:rsidRPr="00733C12">
              <w:t>‘Pay Slip Verified Outcome Payment’</w:t>
            </w:r>
          </w:p>
        </w:tc>
        <w:tc>
          <w:tcPr>
            <w:tcW w:w="2862" w:type="dxa"/>
            <w:gridSpan w:val="2"/>
          </w:tcPr>
          <w:p w14:paraId="5C510165" w14:textId="77777777" w:rsidR="00733C12" w:rsidRPr="00733C12" w:rsidRDefault="00733C12" w:rsidP="00733C12">
            <w:r w:rsidRPr="00733C12">
              <w:t>GDV 1, 18 January 2016</w:t>
            </w:r>
          </w:p>
        </w:tc>
      </w:tr>
      <w:tr w:rsidR="00733C12" w:rsidRPr="00733C12" w14:paraId="1CDCAE65" w14:textId="77777777" w:rsidTr="00FB52D8">
        <w:trPr>
          <w:gridAfter w:val="1"/>
          <w:wAfter w:w="572" w:type="dxa"/>
          <w:trHeight w:val="145"/>
          <w:jc w:val="center"/>
        </w:trPr>
        <w:tc>
          <w:tcPr>
            <w:tcW w:w="2542" w:type="dxa"/>
            <w:gridSpan w:val="2"/>
          </w:tcPr>
          <w:p w14:paraId="38327AE5" w14:textId="77777777" w:rsidR="00733C12" w:rsidRDefault="00733C12" w:rsidP="00FB52D8">
            <w:pPr>
              <w:jc w:val="right"/>
            </w:pPr>
            <w:r w:rsidRPr="00733C12">
              <w:t>‘Period of Service’</w:t>
            </w:r>
          </w:p>
          <w:p w14:paraId="51F01EBA" w14:textId="77777777" w:rsidR="001D2426" w:rsidRDefault="001D2426" w:rsidP="00FB52D8">
            <w:pPr>
              <w:jc w:val="right"/>
            </w:pPr>
          </w:p>
          <w:p w14:paraId="05D83578" w14:textId="5CC3786F" w:rsidR="00714E64" w:rsidRDefault="00714E64" w:rsidP="00FB52D8">
            <w:pPr>
              <w:jc w:val="right"/>
            </w:pPr>
            <w:r>
              <w:t>‘Personal Event’</w:t>
            </w:r>
          </w:p>
          <w:p w14:paraId="28A5130E" w14:textId="1D7C709B" w:rsidR="00714E64" w:rsidRPr="00733C12" w:rsidRDefault="00714E64" w:rsidP="00FB52D8">
            <w:pPr>
              <w:jc w:val="right"/>
            </w:pPr>
            <w:r>
              <w:t>‘Personal Event Time’</w:t>
            </w:r>
          </w:p>
        </w:tc>
        <w:tc>
          <w:tcPr>
            <w:tcW w:w="2862" w:type="dxa"/>
            <w:gridSpan w:val="2"/>
          </w:tcPr>
          <w:p w14:paraId="380AB410" w14:textId="5FBC471F" w:rsidR="00733C12" w:rsidRDefault="00733C12" w:rsidP="00733C12">
            <w:r w:rsidRPr="00733C12">
              <w:t>GDV 2, 1 July 2016</w:t>
            </w:r>
          </w:p>
          <w:p w14:paraId="55015BEF" w14:textId="7C26AE5B" w:rsidR="001D2426" w:rsidRDefault="001D2426" w:rsidP="00733C12">
            <w:r>
              <w:t>GDV 7, 1 July 2018</w:t>
            </w:r>
          </w:p>
          <w:p w14:paraId="3C6363AB" w14:textId="77777777" w:rsidR="00714E64" w:rsidRDefault="00714E64" w:rsidP="00733C12">
            <w:r>
              <w:t>GDV 7, 1 July 2018</w:t>
            </w:r>
          </w:p>
          <w:p w14:paraId="5FD8D7D3" w14:textId="6BAA5B81" w:rsidR="00714E64" w:rsidRPr="00733C12" w:rsidRDefault="00714E64" w:rsidP="00733C12">
            <w:r>
              <w:t>GDV 7, 1 July 2018</w:t>
            </w:r>
          </w:p>
        </w:tc>
      </w:tr>
      <w:tr w:rsidR="00733C12" w:rsidRPr="00733C12" w14:paraId="529505DA" w14:textId="77777777" w:rsidTr="00FB52D8">
        <w:trPr>
          <w:gridAfter w:val="1"/>
          <w:wAfter w:w="572" w:type="dxa"/>
          <w:trHeight w:val="145"/>
          <w:jc w:val="center"/>
        </w:trPr>
        <w:tc>
          <w:tcPr>
            <w:tcW w:w="2542" w:type="dxa"/>
            <w:gridSpan w:val="2"/>
          </w:tcPr>
          <w:p w14:paraId="0FD0379B" w14:textId="77777777" w:rsidR="00733C12" w:rsidRDefault="00733C12" w:rsidP="00FB52D8">
            <w:pPr>
              <w:jc w:val="right"/>
            </w:pPr>
            <w:r w:rsidRPr="00733C12">
              <w:t>‘Pre-existing Employment’</w:t>
            </w:r>
          </w:p>
          <w:p w14:paraId="591B0C04" w14:textId="67E2B3F5" w:rsidR="000C1D20" w:rsidRPr="00733C12" w:rsidRDefault="000C1D20" w:rsidP="00FB52D8">
            <w:pPr>
              <w:jc w:val="right"/>
            </w:pPr>
            <w:r>
              <w:t>‘Privacy Commissioner’</w:t>
            </w:r>
          </w:p>
        </w:tc>
        <w:tc>
          <w:tcPr>
            <w:tcW w:w="2862" w:type="dxa"/>
            <w:gridSpan w:val="2"/>
          </w:tcPr>
          <w:p w14:paraId="3702DDCF" w14:textId="77777777" w:rsidR="00733C12" w:rsidRDefault="00733C12" w:rsidP="00733C12">
            <w:r w:rsidRPr="00733C12">
              <w:t>GDV 1, 18 January 2016</w:t>
            </w:r>
          </w:p>
          <w:p w14:paraId="069EF221" w14:textId="77777777" w:rsidR="000C1D20" w:rsidRDefault="000C1D20" w:rsidP="00733C12"/>
          <w:p w14:paraId="7DA8DF8C" w14:textId="59C7D78D" w:rsidR="000C1D20" w:rsidRPr="00733C12" w:rsidRDefault="000C1D20" w:rsidP="00733C12">
            <w:r>
              <w:t>GDV 7, 1 July 2018</w:t>
            </w:r>
          </w:p>
        </w:tc>
      </w:tr>
      <w:tr w:rsidR="00733C12" w:rsidRPr="00733C12" w14:paraId="4609B0E4" w14:textId="77777777" w:rsidTr="00FB52D8">
        <w:trPr>
          <w:gridAfter w:val="1"/>
          <w:wAfter w:w="572" w:type="dxa"/>
          <w:trHeight w:val="145"/>
          <w:jc w:val="center"/>
        </w:trPr>
        <w:tc>
          <w:tcPr>
            <w:tcW w:w="2542" w:type="dxa"/>
            <w:gridSpan w:val="2"/>
          </w:tcPr>
          <w:p w14:paraId="5B77ADA8" w14:textId="77777777" w:rsidR="00733C12" w:rsidRDefault="00733C12" w:rsidP="00FB52D8">
            <w:pPr>
              <w:jc w:val="right"/>
            </w:pPr>
            <w:r w:rsidRPr="00733C12">
              <w:t xml:space="preserve">‘Project of National Significance’ </w:t>
            </w:r>
          </w:p>
          <w:p w14:paraId="3A0E701C" w14:textId="535ED76E" w:rsidR="00714E64" w:rsidRPr="00733C12" w:rsidRDefault="00714E64" w:rsidP="00FB52D8">
            <w:pPr>
              <w:jc w:val="right"/>
            </w:pPr>
            <w:r>
              <w:t>‘Provider Appointment Report’</w:t>
            </w:r>
          </w:p>
        </w:tc>
        <w:tc>
          <w:tcPr>
            <w:tcW w:w="2862" w:type="dxa"/>
            <w:gridSpan w:val="2"/>
          </w:tcPr>
          <w:p w14:paraId="06683EEF" w14:textId="77777777" w:rsidR="00733C12" w:rsidRDefault="00733C12" w:rsidP="00733C12">
            <w:r w:rsidRPr="00733C12">
              <w:t>GDV 1, 18 January 2016</w:t>
            </w:r>
          </w:p>
          <w:p w14:paraId="0E5F80CC" w14:textId="77777777" w:rsidR="00714E64" w:rsidRDefault="00714E64" w:rsidP="00733C12"/>
          <w:p w14:paraId="56EFBBEF" w14:textId="60790A07" w:rsidR="00714E64" w:rsidRPr="00733C12" w:rsidRDefault="00714E64" w:rsidP="00733C12">
            <w:r>
              <w:t>GDV 7, 1 July 2018</w:t>
            </w:r>
          </w:p>
        </w:tc>
      </w:tr>
      <w:tr w:rsidR="00733C12" w:rsidRPr="00733C12" w14:paraId="76C25E24" w14:textId="77777777" w:rsidTr="00FB52D8">
        <w:trPr>
          <w:gridAfter w:val="1"/>
          <w:wAfter w:w="572" w:type="dxa"/>
          <w:trHeight w:val="528"/>
          <w:jc w:val="center"/>
        </w:trPr>
        <w:tc>
          <w:tcPr>
            <w:tcW w:w="2542" w:type="dxa"/>
            <w:gridSpan w:val="2"/>
          </w:tcPr>
          <w:p w14:paraId="7CD3F856" w14:textId="77777777" w:rsidR="00733C12" w:rsidRPr="00733C12" w:rsidRDefault="00733C12" w:rsidP="00FB52D8">
            <w:pPr>
              <w:jc w:val="right"/>
            </w:pPr>
            <w:r w:rsidRPr="00733C12">
              <w:t>‘Provider IT System’</w:t>
            </w:r>
          </w:p>
          <w:p w14:paraId="6AEAEF74" w14:textId="77777777" w:rsidR="00733C12" w:rsidRPr="00733C12" w:rsidRDefault="00733C12" w:rsidP="00FB52D8">
            <w:pPr>
              <w:jc w:val="right"/>
            </w:pPr>
          </w:p>
        </w:tc>
        <w:tc>
          <w:tcPr>
            <w:tcW w:w="2862" w:type="dxa"/>
            <w:gridSpan w:val="2"/>
          </w:tcPr>
          <w:p w14:paraId="51F12ADA" w14:textId="77777777" w:rsidR="00733C12" w:rsidRPr="00733C12" w:rsidRDefault="00733C12" w:rsidP="00733C12">
            <w:r w:rsidRPr="00733C12">
              <w:t xml:space="preserve">GDV 2, 1 July 2016 </w:t>
            </w:r>
          </w:p>
          <w:p w14:paraId="2C05D4D3" w14:textId="77777777" w:rsidR="00733C12" w:rsidRPr="00733C12" w:rsidRDefault="00733C12" w:rsidP="00733C12">
            <w:r w:rsidRPr="00733C12">
              <w:t>GDV 4, 1 April 2017</w:t>
            </w:r>
          </w:p>
        </w:tc>
      </w:tr>
      <w:tr w:rsidR="00733C12" w:rsidRPr="00733C12" w14:paraId="655E17CF" w14:textId="77777777" w:rsidTr="00FB52D8">
        <w:trPr>
          <w:gridAfter w:val="1"/>
          <w:wAfter w:w="572" w:type="dxa"/>
          <w:trHeight w:val="145"/>
          <w:jc w:val="center"/>
        </w:trPr>
        <w:tc>
          <w:tcPr>
            <w:tcW w:w="2542" w:type="dxa"/>
            <w:gridSpan w:val="2"/>
          </w:tcPr>
          <w:p w14:paraId="19A293D3" w14:textId="77777777" w:rsidR="00733C12" w:rsidRPr="00733C12" w:rsidRDefault="00733C12" w:rsidP="00FB52D8">
            <w:pPr>
              <w:jc w:val="right"/>
            </w:pPr>
            <w:r w:rsidRPr="00733C12">
              <w:lastRenderedPageBreak/>
              <w:t>‘Provider Seasonal Work Incentive Payment’</w:t>
            </w:r>
          </w:p>
        </w:tc>
        <w:tc>
          <w:tcPr>
            <w:tcW w:w="2862" w:type="dxa"/>
            <w:gridSpan w:val="2"/>
          </w:tcPr>
          <w:p w14:paraId="0D0DCC2A" w14:textId="77777777" w:rsidR="00733C12" w:rsidRPr="00733C12" w:rsidRDefault="00733C12" w:rsidP="00733C12">
            <w:r w:rsidRPr="00733C12">
              <w:t>GDV 5, 1 July 2017</w:t>
            </w:r>
          </w:p>
        </w:tc>
      </w:tr>
      <w:tr w:rsidR="00733C12" w:rsidRPr="00733C12" w14:paraId="2E3A695E" w14:textId="77777777" w:rsidTr="00FB52D8">
        <w:trPr>
          <w:gridAfter w:val="1"/>
          <w:wAfter w:w="572" w:type="dxa"/>
          <w:trHeight w:val="145"/>
          <w:jc w:val="center"/>
        </w:trPr>
        <w:tc>
          <w:tcPr>
            <w:tcW w:w="2542" w:type="dxa"/>
            <w:gridSpan w:val="2"/>
          </w:tcPr>
          <w:p w14:paraId="65C45503" w14:textId="77777777" w:rsidR="00733C12" w:rsidRPr="00733C12" w:rsidRDefault="00733C12" w:rsidP="00FB52D8">
            <w:pPr>
              <w:jc w:val="right"/>
            </w:pPr>
            <w:r w:rsidRPr="00733C12">
              <w:t>‘QSHW Eligible’</w:t>
            </w:r>
          </w:p>
        </w:tc>
        <w:tc>
          <w:tcPr>
            <w:tcW w:w="2862" w:type="dxa"/>
            <w:gridSpan w:val="2"/>
          </w:tcPr>
          <w:p w14:paraId="37FE34C0" w14:textId="77777777" w:rsidR="00733C12" w:rsidRPr="00733C12" w:rsidRDefault="00733C12" w:rsidP="00733C12">
            <w:r w:rsidRPr="00733C12">
              <w:t>GDV 5, 1 July 2017</w:t>
            </w:r>
          </w:p>
        </w:tc>
      </w:tr>
      <w:tr w:rsidR="00733C12" w:rsidRPr="00733C12" w14:paraId="7B3F1E94" w14:textId="77777777" w:rsidTr="00FB52D8">
        <w:trPr>
          <w:gridAfter w:val="1"/>
          <w:wAfter w:w="572" w:type="dxa"/>
          <w:trHeight w:val="145"/>
          <w:jc w:val="center"/>
        </w:trPr>
        <w:tc>
          <w:tcPr>
            <w:tcW w:w="2542" w:type="dxa"/>
            <w:gridSpan w:val="2"/>
          </w:tcPr>
          <w:p w14:paraId="11E8F6CB" w14:textId="77777777" w:rsidR="00733C12" w:rsidRPr="00733C12" w:rsidRDefault="00733C12" w:rsidP="00FB52D8">
            <w:pPr>
              <w:jc w:val="right"/>
            </w:pPr>
            <w:r w:rsidRPr="00733C12">
              <w:t>‘QSHW Employer’</w:t>
            </w:r>
          </w:p>
        </w:tc>
        <w:tc>
          <w:tcPr>
            <w:tcW w:w="2862" w:type="dxa"/>
            <w:gridSpan w:val="2"/>
          </w:tcPr>
          <w:p w14:paraId="315093B4" w14:textId="77777777" w:rsidR="00733C12" w:rsidRPr="00733C12" w:rsidRDefault="00733C12" w:rsidP="00733C12">
            <w:r w:rsidRPr="00733C12">
              <w:t>GDV 5, 1 July 2017</w:t>
            </w:r>
          </w:p>
        </w:tc>
      </w:tr>
      <w:tr w:rsidR="00733C12" w:rsidRPr="00733C12" w14:paraId="258BBBCE" w14:textId="77777777" w:rsidTr="00FB52D8">
        <w:trPr>
          <w:gridAfter w:val="1"/>
          <w:wAfter w:w="572" w:type="dxa"/>
          <w:trHeight w:val="145"/>
          <w:jc w:val="center"/>
        </w:trPr>
        <w:tc>
          <w:tcPr>
            <w:tcW w:w="2542" w:type="dxa"/>
            <w:gridSpan w:val="2"/>
          </w:tcPr>
          <w:p w14:paraId="3F850AD4" w14:textId="77777777" w:rsidR="00733C12" w:rsidRPr="00733C12" w:rsidRDefault="00733C12" w:rsidP="00FB52D8">
            <w:pPr>
              <w:jc w:val="right"/>
            </w:pPr>
            <w:r w:rsidRPr="00733C12">
              <w:t>‘QSHW Outcome’</w:t>
            </w:r>
          </w:p>
        </w:tc>
        <w:tc>
          <w:tcPr>
            <w:tcW w:w="2862" w:type="dxa"/>
            <w:gridSpan w:val="2"/>
          </w:tcPr>
          <w:p w14:paraId="6DFD329E" w14:textId="77777777" w:rsidR="00733C12" w:rsidRPr="00733C12" w:rsidRDefault="00733C12" w:rsidP="00733C12">
            <w:r w:rsidRPr="00733C12">
              <w:t>GDV 5, 1 July 2017</w:t>
            </w:r>
          </w:p>
        </w:tc>
      </w:tr>
      <w:tr w:rsidR="00733C12" w:rsidRPr="00733C12" w14:paraId="76AE8687" w14:textId="77777777" w:rsidTr="00FB52D8">
        <w:trPr>
          <w:gridAfter w:val="1"/>
          <w:wAfter w:w="572" w:type="dxa"/>
          <w:trHeight w:val="145"/>
          <w:jc w:val="center"/>
        </w:trPr>
        <w:tc>
          <w:tcPr>
            <w:tcW w:w="2542" w:type="dxa"/>
            <w:gridSpan w:val="2"/>
          </w:tcPr>
          <w:p w14:paraId="7CB09098" w14:textId="77777777" w:rsidR="00733C12" w:rsidRPr="00733C12" w:rsidRDefault="00733C12" w:rsidP="00FB52D8">
            <w:pPr>
              <w:jc w:val="right"/>
            </w:pPr>
            <w:r w:rsidRPr="00733C12">
              <w:t>‘QSHW Placement’</w:t>
            </w:r>
          </w:p>
        </w:tc>
        <w:tc>
          <w:tcPr>
            <w:tcW w:w="2862" w:type="dxa"/>
            <w:gridSpan w:val="2"/>
          </w:tcPr>
          <w:p w14:paraId="1CA8115B" w14:textId="77777777" w:rsidR="00733C12" w:rsidRPr="00733C12" w:rsidRDefault="00733C12" w:rsidP="00733C12">
            <w:r w:rsidRPr="00733C12">
              <w:t>GDV 5, 1 July 2017</w:t>
            </w:r>
          </w:p>
        </w:tc>
      </w:tr>
      <w:tr w:rsidR="00733C12" w:rsidRPr="00733C12" w14:paraId="58361D20" w14:textId="77777777" w:rsidTr="00FB52D8">
        <w:trPr>
          <w:gridAfter w:val="1"/>
          <w:wAfter w:w="572" w:type="dxa"/>
          <w:trHeight w:val="145"/>
          <w:jc w:val="center"/>
        </w:trPr>
        <w:tc>
          <w:tcPr>
            <w:tcW w:w="2542" w:type="dxa"/>
            <w:gridSpan w:val="2"/>
          </w:tcPr>
          <w:p w14:paraId="206BEB45" w14:textId="77777777" w:rsidR="00733C12" w:rsidRPr="00733C12" w:rsidRDefault="00733C12" w:rsidP="00FB52D8">
            <w:pPr>
              <w:jc w:val="right"/>
            </w:pPr>
            <w:r w:rsidRPr="00733C12">
              <w:t>‘QSHW Placement Start Date’</w:t>
            </w:r>
          </w:p>
        </w:tc>
        <w:tc>
          <w:tcPr>
            <w:tcW w:w="2862" w:type="dxa"/>
            <w:gridSpan w:val="2"/>
          </w:tcPr>
          <w:p w14:paraId="672D8437" w14:textId="77777777" w:rsidR="00733C12" w:rsidRPr="00733C12" w:rsidRDefault="00733C12" w:rsidP="00733C12">
            <w:r w:rsidRPr="00733C12">
              <w:t>GDV 5, 1 July 2017</w:t>
            </w:r>
          </w:p>
        </w:tc>
      </w:tr>
      <w:tr w:rsidR="00733C12" w:rsidRPr="00733C12" w14:paraId="5869E58A" w14:textId="77777777" w:rsidTr="00FB52D8">
        <w:trPr>
          <w:gridAfter w:val="1"/>
          <w:wAfter w:w="572" w:type="dxa"/>
          <w:trHeight w:val="145"/>
          <w:jc w:val="center"/>
        </w:trPr>
        <w:tc>
          <w:tcPr>
            <w:tcW w:w="2542" w:type="dxa"/>
            <w:gridSpan w:val="2"/>
          </w:tcPr>
          <w:p w14:paraId="2F084B17" w14:textId="77777777" w:rsidR="00733C12" w:rsidRPr="00733C12" w:rsidRDefault="00733C12" w:rsidP="00FB52D8">
            <w:pPr>
              <w:jc w:val="right"/>
            </w:pPr>
            <w:r w:rsidRPr="00733C12">
              <w:t>‘QSHW Vacancy’</w:t>
            </w:r>
          </w:p>
        </w:tc>
        <w:tc>
          <w:tcPr>
            <w:tcW w:w="2862" w:type="dxa"/>
            <w:gridSpan w:val="2"/>
          </w:tcPr>
          <w:p w14:paraId="6C356B7F" w14:textId="77777777" w:rsidR="00733C12" w:rsidRPr="00733C12" w:rsidRDefault="00733C12" w:rsidP="00733C12">
            <w:r w:rsidRPr="00733C12">
              <w:t>GDV 5, 1 July 2017</w:t>
            </w:r>
          </w:p>
        </w:tc>
      </w:tr>
      <w:tr w:rsidR="00733C12" w:rsidRPr="00733C12" w14:paraId="2CCE9D7A" w14:textId="77777777" w:rsidTr="00FB52D8">
        <w:trPr>
          <w:gridAfter w:val="1"/>
          <w:wAfter w:w="572" w:type="dxa"/>
          <w:trHeight w:val="145"/>
          <w:jc w:val="center"/>
        </w:trPr>
        <w:tc>
          <w:tcPr>
            <w:tcW w:w="2542" w:type="dxa"/>
            <w:gridSpan w:val="2"/>
          </w:tcPr>
          <w:p w14:paraId="7197C974" w14:textId="77777777" w:rsidR="00733C12" w:rsidRPr="00733C12" w:rsidRDefault="00733C12" w:rsidP="00FB52D8">
            <w:pPr>
              <w:jc w:val="right"/>
            </w:pPr>
            <w:r w:rsidRPr="00733C12">
              <w:t>‘Qualifying Education Course’</w:t>
            </w:r>
          </w:p>
        </w:tc>
        <w:tc>
          <w:tcPr>
            <w:tcW w:w="2862" w:type="dxa"/>
            <w:gridSpan w:val="2"/>
          </w:tcPr>
          <w:p w14:paraId="67185DAD" w14:textId="77777777" w:rsidR="00733C12" w:rsidRPr="00733C12" w:rsidRDefault="00733C12" w:rsidP="00733C12">
            <w:r w:rsidRPr="00733C12">
              <w:t>GDV 1, 18 January 2016</w:t>
            </w:r>
          </w:p>
        </w:tc>
      </w:tr>
      <w:tr w:rsidR="00733C12" w:rsidRPr="00733C12" w14:paraId="23612F59" w14:textId="77777777" w:rsidTr="00FB52D8">
        <w:trPr>
          <w:gridAfter w:val="1"/>
          <w:wAfter w:w="572" w:type="dxa"/>
          <w:trHeight w:val="145"/>
          <w:jc w:val="center"/>
        </w:trPr>
        <w:tc>
          <w:tcPr>
            <w:tcW w:w="2542" w:type="dxa"/>
            <w:gridSpan w:val="2"/>
          </w:tcPr>
          <w:p w14:paraId="0D7C0CD1" w14:textId="77777777" w:rsidR="00733C12" w:rsidRPr="00733C12" w:rsidRDefault="00733C12" w:rsidP="00FB52D8">
            <w:pPr>
              <w:jc w:val="right"/>
            </w:pPr>
            <w:r w:rsidRPr="00733C12">
              <w:t>‘Qualifying Seasonal Horticultural Work’ or ‘QSHW’</w:t>
            </w:r>
          </w:p>
        </w:tc>
        <w:tc>
          <w:tcPr>
            <w:tcW w:w="2862" w:type="dxa"/>
            <w:gridSpan w:val="2"/>
          </w:tcPr>
          <w:p w14:paraId="6B0469F1" w14:textId="77777777" w:rsidR="00733C12" w:rsidRPr="00733C12" w:rsidRDefault="00733C12" w:rsidP="00733C12">
            <w:r w:rsidRPr="00733C12">
              <w:t>GDV 5, 1 July 2017</w:t>
            </w:r>
          </w:p>
        </w:tc>
      </w:tr>
      <w:tr w:rsidR="00733C12" w:rsidRPr="00733C12" w14:paraId="3E182CDB" w14:textId="77777777" w:rsidTr="00FB52D8">
        <w:trPr>
          <w:gridAfter w:val="1"/>
          <w:wAfter w:w="572" w:type="dxa"/>
          <w:trHeight w:val="145"/>
          <w:jc w:val="center"/>
        </w:trPr>
        <w:tc>
          <w:tcPr>
            <w:tcW w:w="2542" w:type="dxa"/>
            <w:gridSpan w:val="2"/>
          </w:tcPr>
          <w:p w14:paraId="62623947" w14:textId="77777777" w:rsidR="00733C12" w:rsidRPr="00733C12" w:rsidRDefault="00733C12" w:rsidP="00FB52D8">
            <w:pPr>
              <w:jc w:val="right"/>
            </w:pPr>
            <w:r w:rsidRPr="00733C12">
              <w:t>‘Qualifying Training Course’</w:t>
            </w:r>
          </w:p>
        </w:tc>
        <w:tc>
          <w:tcPr>
            <w:tcW w:w="2862" w:type="dxa"/>
            <w:gridSpan w:val="2"/>
          </w:tcPr>
          <w:p w14:paraId="6D3C51BA" w14:textId="77777777" w:rsidR="00733C12" w:rsidRPr="00733C12" w:rsidRDefault="00733C12" w:rsidP="00733C12">
            <w:r w:rsidRPr="00733C12">
              <w:t>GDV 1, 18 January 2016</w:t>
            </w:r>
          </w:p>
        </w:tc>
      </w:tr>
      <w:tr w:rsidR="00733C12" w:rsidRPr="00733C12" w14:paraId="091C5EFC" w14:textId="77777777" w:rsidTr="00FB52D8">
        <w:trPr>
          <w:gridAfter w:val="1"/>
          <w:wAfter w:w="572" w:type="dxa"/>
          <w:trHeight w:val="145"/>
          <w:jc w:val="center"/>
        </w:trPr>
        <w:tc>
          <w:tcPr>
            <w:tcW w:w="2542" w:type="dxa"/>
            <w:gridSpan w:val="2"/>
          </w:tcPr>
          <w:p w14:paraId="79F1DAE2" w14:textId="14A9A065" w:rsidR="009B3C75" w:rsidRDefault="009B3C75" w:rsidP="00FB52D8">
            <w:pPr>
              <w:jc w:val="right"/>
            </w:pPr>
            <w:r>
              <w:t>‘Quality Standard’</w:t>
            </w:r>
          </w:p>
          <w:p w14:paraId="27B8ECF3" w14:textId="77510320" w:rsidR="00733C12" w:rsidRDefault="00733C12" w:rsidP="00FB52D8">
            <w:pPr>
              <w:jc w:val="right"/>
            </w:pPr>
            <w:r w:rsidRPr="00733C12">
              <w:t>‘Records Management Instructions’</w:t>
            </w:r>
          </w:p>
          <w:p w14:paraId="18EE7210" w14:textId="77777777" w:rsidR="00714E64" w:rsidRDefault="00714E64" w:rsidP="00FB52D8">
            <w:pPr>
              <w:jc w:val="right"/>
            </w:pPr>
            <w:r>
              <w:t>‘Re-engagement’</w:t>
            </w:r>
          </w:p>
          <w:p w14:paraId="7A10DDDB" w14:textId="77777777" w:rsidR="00714E64" w:rsidRDefault="00714E64" w:rsidP="00FB52D8">
            <w:pPr>
              <w:jc w:val="right"/>
            </w:pPr>
          </w:p>
          <w:p w14:paraId="407D90C5" w14:textId="422162D3" w:rsidR="00714E64" w:rsidRPr="00733C12" w:rsidRDefault="00714E64" w:rsidP="00FB52D8">
            <w:pPr>
              <w:jc w:val="right"/>
            </w:pPr>
            <w:r>
              <w:t>‘Re-engagement Appointment’</w:t>
            </w:r>
          </w:p>
        </w:tc>
        <w:tc>
          <w:tcPr>
            <w:tcW w:w="2862" w:type="dxa"/>
            <w:gridSpan w:val="2"/>
          </w:tcPr>
          <w:p w14:paraId="37A478F6" w14:textId="53432C42" w:rsidR="009B3C75" w:rsidRDefault="009B3C75" w:rsidP="00733C12">
            <w:r>
              <w:t>GDV 7, 1 July 2018</w:t>
            </w:r>
          </w:p>
          <w:p w14:paraId="133A799A" w14:textId="3DB08328" w:rsidR="00733C12" w:rsidRDefault="00733C12" w:rsidP="00733C12">
            <w:r w:rsidRPr="00733C12">
              <w:t>GDV 1, 18 January 2016</w:t>
            </w:r>
          </w:p>
          <w:p w14:paraId="70EA80BC" w14:textId="77777777" w:rsidR="00714E64" w:rsidRDefault="00714E64" w:rsidP="00733C12"/>
          <w:p w14:paraId="2B861761" w14:textId="77777777" w:rsidR="00714E64" w:rsidRDefault="00714E64" w:rsidP="00733C12">
            <w:r>
              <w:t>GDV 7, 1 July 2018</w:t>
            </w:r>
          </w:p>
          <w:p w14:paraId="6F3219F7" w14:textId="77777777" w:rsidR="00714E64" w:rsidRDefault="00714E64" w:rsidP="00733C12"/>
          <w:p w14:paraId="2C27ACC9" w14:textId="0E2AC49C" w:rsidR="00714E64" w:rsidRPr="00733C12" w:rsidRDefault="00714E64" w:rsidP="00733C12">
            <w:r>
              <w:t>GDV 7, 1 July 2018</w:t>
            </w:r>
          </w:p>
        </w:tc>
      </w:tr>
      <w:tr w:rsidR="00733C12" w:rsidRPr="00733C12" w14:paraId="1D4FE8B1" w14:textId="77777777" w:rsidTr="00FB52D8">
        <w:trPr>
          <w:gridAfter w:val="1"/>
          <w:wAfter w:w="572" w:type="dxa"/>
          <w:trHeight w:val="145"/>
          <w:jc w:val="center"/>
        </w:trPr>
        <w:tc>
          <w:tcPr>
            <w:tcW w:w="2542" w:type="dxa"/>
            <w:gridSpan w:val="2"/>
          </w:tcPr>
          <w:p w14:paraId="2074935C" w14:textId="77777777" w:rsidR="00733C12" w:rsidRPr="00733C12" w:rsidRDefault="00733C12" w:rsidP="00FB52D8">
            <w:pPr>
              <w:jc w:val="right"/>
            </w:pPr>
            <w:r w:rsidRPr="00733C12">
              <w:t>‘Regional Location’</w:t>
            </w:r>
          </w:p>
        </w:tc>
        <w:tc>
          <w:tcPr>
            <w:tcW w:w="2862" w:type="dxa"/>
            <w:gridSpan w:val="2"/>
          </w:tcPr>
          <w:p w14:paraId="3345F189" w14:textId="77777777" w:rsidR="00733C12" w:rsidRPr="00733C12" w:rsidRDefault="00733C12" w:rsidP="00733C12">
            <w:r w:rsidRPr="00733C12">
              <w:t>GDV 2, 1 July 2016</w:t>
            </w:r>
          </w:p>
        </w:tc>
      </w:tr>
      <w:tr w:rsidR="00733C12" w:rsidRPr="00733C12" w14:paraId="512E04A1" w14:textId="77777777" w:rsidTr="00FB52D8">
        <w:trPr>
          <w:gridAfter w:val="1"/>
          <w:wAfter w:w="572" w:type="dxa"/>
          <w:trHeight w:val="145"/>
          <w:jc w:val="center"/>
        </w:trPr>
        <w:tc>
          <w:tcPr>
            <w:tcW w:w="2542" w:type="dxa"/>
            <w:gridSpan w:val="2"/>
          </w:tcPr>
          <w:p w14:paraId="1D9E9290" w14:textId="77777777" w:rsidR="00733C12" w:rsidRPr="00733C12" w:rsidRDefault="00733C12" w:rsidP="00FB52D8">
            <w:pPr>
              <w:jc w:val="right"/>
            </w:pPr>
            <w:r w:rsidRPr="00733C12">
              <w:t>‘Reimbursement’</w:t>
            </w:r>
          </w:p>
        </w:tc>
        <w:tc>
          <w:tcPr>
            <w:tcW w:w="2862" w:type="dxa"/>
            <w:gridSpan w:val="2"/>
          </w:tcPr>
          <w:p w14:paraId="676963FE" w14:textId="77777777" w:rsidR="00733C12" w:rsidRPr="00733C12" w:rsidRDefault="00733C12" w:rsidP="00733C12">
            <w:r w:rsidRPr="00733C12">
              <w:t>GDV 1, 18 January 2016</w:t>
            </w:r>
          </w:p>
        </w:tc>
      </w:tr>
      <w:tr w:rsidR="00733C12" w:rsidRPr="00733C12" w14:paraId="4624C95A" w14:textId="77777777" w:rsidTr="00FB52D8">
        <w:trPr>
          <w:gridAfter w:val="1"/>
          <w:wAfter w:w="572" w:type="dxa"/>
          <w:trHeight w:val="145"/>
          <w:jc w:val="center"/>
        </w:trPr>
        <w:tc>
          <w:tcPr>
            <w:tcW w:w="2542" w:type="dxa"/>
            <w:gridSpan w:val="2"/>
          </w:tcPr>
          <w:p w14:paraId="6D7469E7" w14:textId="77777777" w:rsidR="00733C12" w:rsidRPr="00733C12" w:rsidRDefault="00733C12" w:rsidP="00FB52D8">
            <w:pPr>
              <w:jc w:val="right"/>
            </w:pPr>
            <w:r w:rsidRPr="00733C12">
              <w:t>‘Related Entity’</w:t>
            </w:r>
          </w:p>
        </w:tc>
        <w:tc>
          <w:tcPr>
            <w:tcW w:w="2862" w:type="dxa"/>
            <w:gridSpan w:val="2"/>
          </w:tcPr>
          <w:p w14:paraId="260FC5D2" w14:textId="77777777" w:rsidR="00733C12" w:rsidRPr="00733C12" w:rsidRDefault="00733C12" w:rsidP="00733C12">
            <w:r w:rsidRPr="00733C12">
              <w:t>GDV 1, 18 January 2016</w:t>
            </w:r>
          </w:p>
        </w:tc>
      </w:tr>
      <w:tr w:rsidR="00733C12" w:rsidRPr="00733C12" w14:paraId="57FEAD7E" w14:textId="77777777" w:rsidTr="00FB52D8">
        <w:trPr>
          <w:gridAfter w:val="1"/>
          <w:wAfter w:w="572" w:type="dxa"/>
          <w:trHeight w:val="145"/>
          <w:jc w:val="center"/>
        </w:trPr>
        <w:tc>
          <w:tcPr>
            <w:tcW w:w="2542" w:type="dxa"/>
            <w:gridSpan w:val="2"/>
          </w:tcPr>
          <w:p w14:paraId="0C4D6727" w14:textId="77777777" w:rsidR="00733C12" w:rsidRPr="00733C12" w:rsidRDefault="00733C12" w:rsidP="00FB52D8">
            <w:pPr>
              <w:jc w:val="right"/>
            </w:pPr>
            <w:r w:rsidRPr="00733C12">
              <w:t>‘Relevant Harvest Bodies’</w:t>
            </w:r>
          </w:p>
        </w:tc>
        <w:tc>
          <w:tcPr>
            <w:tcW w:w="2862" w:type="dxa"/>
            <w:gridSpan w:val="2"/>
          </w:tcPr>
          <w:p w14:paraId="107AF466" w14:textId="77777777" w:rsidR="00733C12" w:rsidRPr="00733C12" w:rsidRDefault="00733C12" w:rsidP="00733C12">
            <w:r w:rsidRPr="00733C12">
              <w:t>GDV 4, 1 April 2017</w:t>
            </w:r>
          </w:p>
        </w:tc>
      </w:tr>
      <w:tr w:rsidR="00733C12" w:rsidRPr="00733C12" w14:paraId="663AD155" w14:textId="77777777" w:rsidTr="00FB52D8">
        <w:trPr>
          <w:gridAfter w:val="1"/>
          <w:wAfter w:w="572" w:type="dxa"/>
          <w:trHeight w:val="145"/>
          <w:jc w:val="center"/>
        </w:trPr>
        <w:tc>
          <w:tcPr>
            <w:tcW w:w="2542" w:type="dxa"/>
            <w:gridSpan w:val="2"/>
          </w:tcPr>
          <w:p w14:paraId="60529CB4" w14:textId="77777777" w:rsidR="00733C12" w:rsidRPr="00733C12" w:rsidRDefault="00733C12" w:rsidP="00FB52D8">
            <w:pPr>
              <w:jc w:val="right"/>
            </w:pPr>
            <w:r w:rsidRPr="00733C12">
              <w:t>‘Remote Jobs and Communities Programme’</w:t>
            </w:r>
          </w:p>
        </w:tc>
        <w:tc>
          <w:tcPr>
            <w:tcW w:w="2862" w:type="dxa"/>
            <w:gridSpan w:val="2"/>
          </w:tcPr>
          <w:p w14:paraId="5C528EBD" w14:textId="77777777" w:rsidR="00733C12" w:rsidRPr="00733C12" w:rsidRDefault="00733C12" w:rsidP="00733C12">
            <w:r w:rsidRPr="00733C12">
              <w:t>GDV 1, 18 January 2016</w:t>
            </w:r>
          </w:p>
        </w:tc>
      </w:tr>
      <w:tr w:rsidR="00733C12" w:rsidRPr="00733C12" w14:paraId="19CD1053" w14:textId="77777777" w:rsidTr="00FB52D8">
        <w:trPr>
          <w:gridAfter w:val="1"/>
          <w:wAfter w:w="572" w:type="dxa"/>
          <w:trHeight w:val="145"/>
          <w:jc w:val="center"/>
        </w:trPr>
        <w:tc>
          <w:tcPr>
            <w:tcW w:w="2542" w:type="dxa"/>
            <w:gridSpan w:val="2"/>
          </w:tcPr>
          <w:p w14:paraId="1D710AE6" w14:textId="5964B06F" w:rsidR="00837C3A" w:rsidRDefault="00837C3A" w:rsidP="00FB52D8">
            <w:pPr>
              <w:jc w:val="right"/>
            </w:pPr>
            <w:r>
              <w:t>‘Request for Quotation’</w:t>
            </w:r>
          </w:p>
          <w:p w14:paraId="797DA090" w14:textId="236CBBE5" w:rsidR="00733C12" w:rsidRPr="00733C12" w:rsidRDefault="00733C12" w:rsidP="00FB52D8">
            <w:pPr>
              <w:jc w:val="right"/>
            </w:pPr>
            <w:r w:rsidRPr="00733C12">
              <w:t>‘Restart Programme’</w:t>
            </w:r>
          </w:p>
        </w:tc>
        <w:tc>
          <w:tcPr>
            <w:tcW w:w="2862" w:type="dxa"/>
            <w:gridSpan w:val="2"/>
          </w:tcPr>
          <w:p w14:paraId="739F513A" w14:textId="6B1FD385" w:rsidR="00837C3A" w:rsidRDefault="00837C3A" w:rsidP="00733C12">
            <w:r>
              <w:t>GDV 7, 1 July 2018</w:t>
            </w:r>
          </w:p>
          <w:p w14:paraId="6385A9B9" w14:textId="18B85B9D" w:rsidR="00733C12" w:rsidRPr="00733C12" w:rsidRDefault="00733C12" w:rsidP="00733C12">
            <w:r w:rsidRPr="00733C12">
              <w:t>GDV 3, 5 December 2016</w:t>
            </w:r>
          </w:p>
        </w:tc>
      </w:tr>
      <w:tr w:rsidR="00733C12" w:rsidRPr="00733C12" w14:paraId="2770F59C" w14:textId="77777777" w:rsidTr="00FB52D8">
        <w:trPr>
          <w:gridAfter w:val="1"/>
          <w:wAfter w:w="572" w:type="dxa"/>
          <w:trHeight w:val="145"/>
          <w:jc w:val="center"/>
        </w:trPr>
        <w:tc>
          <w:tcPr>
            <w:tcW w:w="2542" w:type="dxa"/>
            <w:gridSpan w:val="2"/>
          </w:tcPr>
          <w:p w14:paraId="6AF80C21" w14:textId="77777777" w:rsidR="00733C12" w:rsidRPr="00733C12" w:rsidRDefault="00733C12" w:rsidP="00FB52D8">
            <w:pPr>
              <w:jc w:val="right"/>
            </w:pPr>
            <w:r w:rsidRPr="00733C12">
              <w:t>‘Seasonal Work Living Away and Travel Allowance’</w:t>
            </w:r>
          </w:p>
        </w:tc>
        <w:tc>
          <w:tcPr>
            <w:tcW w:w="2862" w:type="dxa"/>
            <w:gridSpan w:val="2"/>
          </w:tcPr>
          <w:p w14:paraId="48F62EDF" w14:textId="77777777" w:rsidR="00733C12" w:rsidRPr="00733C12" w:rsidRDefault="00733C12" w:rsidP="00733C12">
            <w:r w:rsidRPr="00733C12">
              <w:t>GDV 5, 1 July 2017</w:t>
            </w:r>
          </w:p>
        </w:tc>
      </w:tr>
      <w:tr w:rsidR="00733C12" w:rsidRPr="00733C12" w14:paraId="722C83A9" w14:textId="77777777" w:rsidTr="00FB52D8">
        <w:trPr>
          <w:gridAfter w:val="1"/>
          <w:wAfter w:w="572" w:type="dxa"/>
          <w:trHeight w:val="145"/>
          <w:jc w:val="center"/>
        </w:trPr>
        <w:tc>
          <w:tcPr>
            <w:tcW w:w="2542" w:type="dxa"/>
            <w:gridSpan w:val="2"/>
          </w:tcPr>
          <w:p w14:paraId="338B17EC" w14:textId="77777777" w:rsidR="00733C12" w:rsidRPr="00733C12" w:rsidRDefault="00733C12" w:rsidP="00FB52D8">
            <w:pPr>
              <w:jc w:val="right"/>
            </w:pPr>
            <w:r w:rsidRPr="00733C12">
              <w:lastRenderedPageBreak/>
              <w:t>‘Seasonal Work Incentives for Job Seekers Trial’</w:t>
            </w:r>
          </w:p>
        </w:tc>
        <w:tc>
          <w:tcPr>
            <w:tcW w:w="2862" w:type="dxa"/>
            <w:gridSpan w:val="2"/>
          </w:tcPr>
          <w:p w14:paraId="7A217FB0" w14:textId="77777777" w:rsidR="00733C12" w:rsidRPr="00733C12" w:rsidRDefault="00733C12" w:rsidP="00733C12">
            <w:r w:rsidRPr="00733C12">
              <w:t>GDV 5, 1 July 2017</w:t>
            </w:r>
          </w:p>
        </w:tc>
      </w:tr>
      <w:tr w:rsidR="00733C12" w:rsidRPr="00733C12" w14:paraId="11D1D061" w14:textId="77777777" w:rsidTr="00FB52D8">
        <w:trPr>
          <w:gridAfter w:val="1"/>
          <w:wAfter w:w="572" w:type="dxa"/>
          <w:trHeight w:val="145"/>
          <w:jc w:val="center"/>
        </w:trPr>
        <w:tc>
          <w:tcPr>
            <w:tcW w:w="2542" w:type="dxa"/>
            <w:gridSpan w:val="2"/>
          </w:tcPr>
          <w:p w14:paraId="30C3ECFF" w14:textId="77777777" w:rsidR="00733C12" w:rsidRPr="00733C12" w:rsidRDefault="00733C12" w:rsidP="00FB52D8">
            <w:pPr>
              <w:jc w:val="right"/>
            </w:pPr>
            <w:r w:rsidRPr="00733C12">
              <w:t>‘Secretary’</w:t>
            </w:r>
          </w:p>
        </w:tc>
        <w:tc>
          <w:tcPr>
            <w:tcW w:w="2862" w:type="dxa"/>
            <w:gridSpan w:val="2"/>
          </w:tcPr>
          <w:p w14:paraId="6767BD30" w14:textId="77777777" w:rsidR="00733C12" w:rsidRPr="00733C12" w:rsidRDefault="00733C12" w:rsidP="00733C12">
            <w:r w:rsidRPr="00733C12">
              <w:t>GDV 1, 18 January 2016</w:t>
            </w:r>
          </w:p>
        </w:tc>
      </w:tr>
      <w:tr w:rsidR="00733C12" w:rsidRPr="00733C12" w14:paraId="436BB506" w14:textId="77777777" w:rsidTr="00FB52D8">
        <w:trPr>
          <w:gridAfter w:val="1"/>
          <w:wAfter w:w="572" w:type="dxa"/>
          <w:trHeight w:val="145"/>
          <w:jc w:val="center"/>
        </w:trPr>
        <w:tc>
          <w:tcPr>
            <w:tcW w:w="2542" w:type="dxa"/>
            <w:gridSpan w:val="2"/>
          </w:tcPr>
          <w:p w14:paraId="3933C8F8" w14:textId="77777777" w:rsidR="00733C12" w:rsidRPr="00733C12" w:rsidRDefault="00733C12" w:rsidP="00FB52D8">
            <w:pPr>
              <w:jc w:val="right"/>
            </w:pPr>
            <w:r w:rsidRPr="00733C12">
              <w:t>‘Self-help Facilities’</w:t>
            </w:r>
          </w:p>
        </w:tc>
        <w:tc>
          <w:tcPr>
            <w:tcW w:w="2862" w:type="dxa"/>
            <w:gridSpan w:val="2"/>
          </w:tcPr>
          <w:p w14:paraId="12B1A09F" w14:textId="77777777" w:rsidR="00733C12" w:rsidRPr="00733C12" w:rsidRDefault="00733C12" w:rsidP="00733C12">
            <w:r w:rsidRPr="00733C12">
              <w:t>GDV 1, 18 January 2016</w:t>
            </w:r>
          </w:p>
        </w:tc>
      </w:tr>
      <w:tr w:rsidR="00733C12" w:rsidRPr="00733C12" w14:paraId="540FCD1A" w14:textId="77777777" w:rsidTr="00FB52D8">
        <w:trPr>
          <w:gridAfter w:val="1"/>
          <w:wAfter w:w="572" w:type="dxa"/>
          <w:trHeight w:val="145"/>
          <w:jc w:val="center"/>
        </w:trPr>
        <w:tc>
          <w:tcPr>
            <w:tcW w:w="2542" w:type="dxa"/>
            <w:gridSpan w:val="2"/>
          </w:tcPr>
          <w:p w14:paraId="160C890A" w14:textId="77777777" w:rsidR="00733C12" w:rsidRPr="00733C12" w:rsidRDefault="00733C12" w:rsidP="00FB52D8">
            <w:pPr>
              <w:jc w:val="right"/>
            </w:pPr>
            <w:r w:rsidRPr="00733C12">
              <w:t>‘Sensitive Information’</w:t>
            </w:r>
          </w:p>
        </w:tc>
        <w:tc>
          <w:tcPr>
            <w:tcW w:w="2862" w:type="dxa"/>
            <w:gridSpan w:val="2"/>
          </w:tcPr>
          <w:p w14:paraId="79F200A6" w14:textId="77777777" w:rsidR="00733C12" w:rsidRPr="00733C12" w:rsidRDefault="00733C12" w:rsidP="00733C12">
            <w:r w:rsidRPr="00733C12">
              <w:t>GDV 1, 18 January 2016</w:t>
            </w:r>
          </w:p>
        </w:tc>
      </w:tr>
      <w:tr w:rsidR="00733C12" w:rsidRPr="00733C12" w14:paraId="2ED309C6" w14:textId="77777777" w:rsidTr="00FB52D8">
        <w:trPr>
          <w:gridAfter w:val="1"/>
          <w:wAfter w:w="572" w:type="dxa"/>
          <w:trHeight w:val="145"/>
          <w:jc w:val="center"/>
        </w:trPr>
        <w:tc>
          <w:tcPr>
            <w:tcW w:w="2542" w:type="dxa"/>
            <w:gridSpan w:val="2"/>
          </w:tcPr>
          <w:p w14:paraId="7D3C2E64" w14:textId="77777777" w:rsidR="00733C12" w:rsidRPr="00733C12" w:rsidRDefault="00733C12" w:rsidP="00FB52D8">
            <w:pPr>
              <w:jc w:val="right"/>
            </w:pPr>
            <w:r w:rsidRPr="00733C12">
              <w:t>‘Significant Increase’</w:t>
            </w:r>
          </w:p>
        </w:tc>
        <w:tc>
          <w:tcPr>
            <w:tcW w:w="2862" w:type="dxa"/>
            <w:gridSpan w:val="2"/>
          </w:tcPr>
          <w:p w14:paraId="08CCAB44" w14:textId="77777777" w:rsidR="00733C12" w:rsidRPr="00733C12" w:rsidRDefault="00733C12" w:rsidP="00733C12">
            <w:r w:rsidRPr="00733C12">
              <w:t>GDV 1, 18 January 2016</w:t>
            </w:r>
          </w:p>
        </w:tc>
      </w:tr>
      <w:tr w:rsidR="00733C12" w:rsidRPr="00733C12" w14:paraId="03EDCD6C" w14:textId="77777777" w:rsidTr="00FB52D8">
        <w:trPr>
          <w:gridAfter w:val="1"/>
          <w:wAfter w:w="572" w:type="dxa"/>
          <w:trHeight w:val="145"/>
          <w:jc w:val="center"/>
        </w:trPr>
        <w:tc>
          <w:tcPr>
            <w:tcW w:w="2542" w:type="dxa"/>
            <w:gridSpan w:val="2"/>
          </w:tcPr>
          <w:p w14:paraId="563ABEFD" w14:textId="40D76342" w:rsidR="005126EC" w:rsidRDefault="005126EC" w:rsidP="00FB52D8">
            <w:pPr>
              <w:jc w:val="right"/>
            </w:pPr>
            <w:r>
              <w:t>‘Significant Increase in Income’</w:t>
            </w:r>
          </w:p>
          <w:p w14:paraId="60C3232B" w14:textId="2DED8E52" w:rsidR="005126EC" w:rsidRDefault="005126EC" w:rsidP="00FB52D8">
            <w:pPr>
              <w:jc w:val="right"/>
            </w:pPr>
            <w:r>
              <w:t>‘Significant Increase in Pre-existing Employment’</w:t>
            </w:r>
          </w:p>
          <w:p w14:paraId="712AC200" w14:textId="0ACFCB9E" w:rsidR="00733C12" w:rsidRPr="00733C12" w:rsidRDefault="00733C12" w:rsidP="00FB52D8">
            <w:pPr>
              <w:jc w:val="right"/>
            </w:pPr>
            <w:r w:rsidRPr="00733C12">
              <w:t>‘Social Security Law’</w:t>
            </w:r>
          </w:p>
        </w:tc>
        <w:tc>
          <w:tcPr>
            <w:tcW w:w="2862" w:type="dxa"/>
            <w:gridSpan w:val="2"/>
          </w:tcPr>
          <w:p w14:paraId="6F3F29F2" w14:textId="7A8CAF4F" w:rsidR="005126EC" w:rsidRDefault="005126EC" w:rsidP="00733C12">
            <w:r>
              <w:t>GDV 7, 1 July 2018</w:t>
            </w:r>
          </w:p>
          <w:p w14:paraId="78329936" w14:textId="77777777" w:rsidR="005126EC" w:rsidRDefault="005126EC" w:rsidP="00733C12"/>
          <w:p w14:paraId="3D87799F" w14:textId="510A4C29" w:rsidR="005126EC" w:rsidRDefault="005126EC" w:rsidP="00733C12">
            <w:r>
              <w:t>GDV 7, 1 July 2018</w:t>
            </w:r>
          </w:p>
          <w:p w14:paraId="1061685F" w14:textId="08C30AF1" w:rsidR="00733C12" w:rsidRPr="00733C12" w:rsidRDefault="00733C12" w:rsidP="00733C12">
            <w:r w:rsidRPr="00733C12">
              <w:t>GDV 1, 18 January 2016</w:t>
            </w:r>
          </w:p>
        </w:tc>
      </w:tr>
      <w:tr w:rsidR="00733C12" w:rsidRPr="00733C12" w14:paraId="52581588" w14:textId="77777777" w:rsidTr="00FB52D8">
        <w:trPr>
          <w:gridAfter w:val="1"/>
          <w:wAfter w:w="572" w:type="dxa"/>
          <w:trHeight w:val="145"/>
          <w:jc w:val="center"/>
        </w:trPr>
        <w:tc>
          <w:tcPr>
            <w:tcW w:w="2542" w:type="dxa"/>
            <w:gridSpan w:val="2"/>
          </w:tcPr>
          <w:p w14:paraId="54EE5198" w14:textId="77777777" w:rsidR="00733C12" w:rsidRPr="00733C12" w:rsidRDefault="00733C12" w:rsidP="00FB52D8">
            <w:pPr>
              <w:jc w:val="right"/>
            </w:pPr>
            <w:r w:rsidRPr="00733C12">
              <w:t>‘Source’</w:t>
            </w:r>
          </w:p>
        </w:tc>
        <w:tc>
          <w:tcPr>
            <w:tcW w:w="2862" w:type="dxa"/>
            <w:gridSpan w:val="2"/>
          </w:tcPr>
          <w:p w14:paraId="55BD183F" w14:textId="77777777" w:rsidR="00733C12" w:rsidRPr="00733C12" w:rsidRDefault="00733C12" w:rsidP="00733C12">
            <w:r w:rsidRPr="00733C12">
              <w:t>GDV 6, 1 January 2018</w:t>
            </w:r>
          </w:p>
        </w:tc>
      </w:tr>
      <w:tr w:rsidR="00733C12" w:rsidRPr="00733C12" w14:paraId="67273C20" w14:textId="77777777" w:rsidTr="00FB52D8">
        <w:trPr>
          <w:gridAfter w:val="1"/>
          <w:wAfter w:w="572" w:type="dxa"/>
          <w:trHeight w:val="145"/>
          <w:jc w:val="center"/>
        </w:trPr>
        <w:tc>
          <w:tcPr>
            <w:tcW w:w="2542" w:type="dxa"/>
            <w:gridSpan w:val="2"/>
          </w:tcPr>
          <w:p w14:paraId="183EEAC9" w14:textId="77777777" w:rsidR="00733C12" w:rsidRPr="00733C12" w:rsidRDefault="00733C12" w:rsidP="00FB52D8">
            <w:pPr>
              <w:jc w:val="right"/>
            </w:pPr>
            <w:r w:rsidRPr="00733C12">
              <w:t>‘SPI Measure’</w:t>
            </w:r>
          </w:p>
        </w:tc>
        <w:tc>
          <w:tcPr>
            <w:tcW w:w="2862" w:type="dxa"/>
            <w:gridSpan w:val="2"/>
          </w:tcPr>
          <w:p w14:paraId="40C1D578" w14:textId="77777777" w:rsidR="00733C12" w:rsidRPr="00733C12" w:rsidRDefault="00733C12" w:rsidP="00733C12">
            <w:r w:rsidRPr="00733C12">
              <w:t>GDV 2, 1 July 2016</w:t>
            </w:r>
          </w:p>
        </w:tc>
      </w:tr>
      <w:tr w:rsidR="00733C12" w:rsidRPr="00733C12" w14:paraId="089CD32F" w14:textId="77777777" w:rsidTr="00FB52D8">
        <w:trPr>
          <w:gridAfter w:val="1"/>
          <w:wAfter w:w="572" w:type="dxa"/>
          <w:trHeight w:val="145"/>
          <w:jc w:val="center"/>
        </w:trPr>
        <w:tc>
          <w:tcPr>
            <w:tcW w:w="2542" w:type="dxa"/>
            <w:gridSpan w:val="2"/>
          </w:tcPr>
          <w:p w14:paraId="673A882A" w14:textId="77777777" w:rsidR="00733C12" w:rsidRPr="00733C12" w:rsidRDefault="00733C12" w:rsidP="00FB52D8">
            <w:pPr>
              <w:jc w:val="right"/>
            </w:pPr>
            <w:r w:rsidRPr="00733C12">
              <w:t>‘SPI Participant’</w:t>
            </w:r>
          </w:p>
        </w:tc>
        <w:tc>
          <w:tcPr>
            <w:tcW w:w="2862" w:type="dxa"/>
            <w:gridSpan w:val="2"/>
          </w:tcPr>
          <w:p w14:paraId="4B86ACB7" w14:textId="77777777" w:rsidR="00733C12" w:rsidRPr="00733C12" w:rsidRDefault="00733C12" w:rsidP="00733C12">
            <w:r w:rsidRPr="00733C12">
              <w:t>GDV 2, 1 July 2016</w:t>
            </w:r>
          </w:p>
        </w:tc>
      </w:tr>
      <w:tr w:rsidR="00733C12" w:rsidRPr="00733C12" w14:paraId="60B594D3" w14:textId="77777777" w:rsidTr="00FB52D8">
        <w:trPr>
          <w:gridAfter w:val="1"/>
          <w:wAfter w:w="572" w:type="dxa"/>
          <w:trHeight w:val="145"/>
          <w:jc w:val="center"/>
        </w:trPr>
        <w:tc>
          <w:tcPr>
            <w:tcW w:w="2542" w:type="dxa"/>
            <w:gridSpan w:val="2"/>
          </w:tcPr>
          <w:p w14:paraId="035E585E" w14:textId="77777777" w:rsidR="00733C12" w:rsidRPr="00733C12" w:rsidRDefault="00733C12" w:rsidP="00FB52D8">
            <w:pPr>
              <w:jc w:val="right"/>
            </w:pPr>
            <w:r w:rsidRPr="00733C12">
              <w:t>‘Statement of Applicability’ or ‘SOA’</w:t>
            </w:r>
          </w:p>
        </w:tc>
        <w:tc>
          <w:tcPr>
            <w:tcW w:w="2862" w:type="dxa"/>
            <w:gridSpan w:val="2"/>
          </w:tcPr>
          <w:p w14:paraId="5570BAA8" w14:textId="77777777" w:rsidR="00733C12" w:rsidRPr="00733C12" w:rsidRDefault="00733C12" w:rsidP="00733C12">
            <w:r w:rsidRPr="00733C12">
              <w:t>GDV 1, 18 January 2016</w:t>
            </w:r>
          </w:p>
        </w:tc>
      </w:tr>
      <w:tr w:rsidR="00733C12" w:rsidRPr="00733C12" w14:paraId="5ADB8501" w14:textId="77777777" w:rsidTr="00FB52D8">
        <w:trPr>
          <w:gridAfter w:val="1"/>
          <w:wAfter w:w="572" w:type="dxa"/>
          <w:trHeight w:val="145"/>
          <w:jc w:val="center"/>
        </w:trPr>
        <w:tc>
          <w:tcPr>
            <w:tcW w:w="2542" w:type="dxa"/>
            <w:gridSpan w:val="2"/>
          </w:tcPr>
          <w:p w14:paraId="311B3BAB" w14:textId="77777777" w:rsidR="00733C12" w:rsidRPr="00733C12" w:rsidRDefault="00733C12" w:rsidP="00FB52D8">
            <w:pPr>
              <w:jc w:val="right"/>
            </w:pPr>
            <w:r w:rsidRPr="00733C12">
              <w:t>‘Stream A Case Management Phase’</w:t>
            </w:r>
          </w:p>
        </w:tc>
        <w:tc>
          <w:tcPr>
            <w:tcW w:w="2862" w:type="dxa"/>
            <w:gridSpan w:val="2"/>
          </w:tcPr>
          <w:p w14:paraId="7CCCE0DD" w14:textId="77777777" w:rsidR="00733C12" w:rsidRPr="00733C12" w:rsidRDefault="00733C12" w:rsidP="00733C12">
            <w:r w:rsidRPr="00733C12">
              <w:t>GDV 3, 5 December 2016</w:t>
            </w:r>
          </w:p>
        </w:tc>
      </w:tr>
      <w:tr w:rsidR="00733C12" w:rsidRPr="00733C12" w14:paraId="2FCB7177" w14:textId="77777777" w:rsidTr="00FB52D8">
        <w:trPr>
          <w:gridAfter w:val="1"/>
          <w:wAfter w:w="572" w:type="dxa"/>
          <w:trHeight w:val="145"/>
          <w:jc w:val="center"/>
        </w:trPr>
        <w:tc>
          <w:tcPr>
            <w:tcW w:w="2542" w:type="dxa"/>
            <w:gridSpan w:val="2"/>
          </w:tcPr>
          <w:p w14:paraId="328A67FB" w14:textId="77777777" w:rsidR="00733C12" w:rsidRPr="00733C12" w:rsidRDefault="00733C12" w:rsidP="00FB52D8">
            <w:pPr>
              <w:jc w:val="right"/>
            </w:pPr>
            <w:r w:rsidRPr="00733C12">
              <w:t>‘Stream A Work for the Dole Phase’</w:t>
            </w:r>
          </w:p>
        </w:tc>
        <w:tc>
          <w:tcPr>
            <w:tcW w:w="2862" w:type="dxa"/>
            <w:gridSpan w:val="2"/>
          </w:tcPr>
          <w:p w14:paraId="02C3E240" w14:textId="77777777" w:rsidR="00733C12" w:rsidRPr="00733C12" w:rsidRDefault="00733C12" w:rsidP="00733C12">
            <w:r w:rsidRPr="00733C12">
              <w:t>GDV 3, 5 December 2016</w:t>
            </w:r>
          </w:p>
        </w:tc>
      </w:tr>
      <w:tr w:rsidR="00733C12" w:rsidRPr="00733C12" w14:paraId="1D453E01" w14:textId="77777777" w:rsidTr="00FB52D8">
        <w:trPr>
          <w:gridAfter w:val="1"/>
          <w:wAfter w:w="572" w:type="dxa"/>
          <w:trHeight w:val="145"/>
          <w:jc w:val="center"/>
        </w:trPr>
        <w:tc>
          <w:tcPr>
            <w:tcW w:w="2542" w:type="dxa"/>
            <w:gridSpan w:val="2"/>
          </w:tcPr>
          <w:p w14:paraId="2ACCAF43" w14:textId="16CE7F49" w:rsidR="00733C12" w:rsidRPr="00733C12" w:rsidRDefault="00733C12" w:rsidP="00FB52D8">
            <w:pPr>
              <w:jc w:val="right"/>
            </w:pPr>
            <w:r w:rsidRPr="00733C12">
              <w:t xml:space="preserve">‘Stronger </w:t>
            </w:r>
            <w:r w:rsidR="00E13ACD" w:rsidRPr="00733C12">
              <w:t>Participation</w:t>
            </w:r>
            <w:r w:rsidRPr="00733C12">
              <w:t xml:space="preserve"> Incentives for Job Seekers under 30 measures’ or ‘SPI Measure’</w:t>
            </w:r>
          </w:p>
        </w:tc>
        <w:tc>
          <w:tcPr>
            <w:tcW w:w="2862" w:type="dxa"/>
            <w:gridSpan w:val="2"/>
          </w:tcPr>
          <w:p w14:paraId="096C5D55" w14:textId="77777777" w:rsidR="00733C12" w:rsidRPr="00733C12" w:rsidRDefault="00733C12" w:rsidP="00733C12">
            <w:r w:rsidRPr="00733C12">
              <w:t>GDV 2, 1 July 2016</w:t>
            </w:r>
          </w:p>
        </w:tc>
      </w:tr>
      <w:tr w:rsidR="00733C12" w:rsidRPr="00733C12" w14:paraId="5BBFE7DE" w14:textId="77777777" w:rsidTr="00FB52D8">
        <w:trPr>
          <w:gridAfter w:val="1"/>
          <w:wAfter w:w="572" w:type="dxa"/>
          <w:trHeight w:val="458"/>
          <w:jc w:val="center"/>
        </w:trPr>
        <w:tc>
          <w:tcPr>
            <w:tcW w:w="2542" w:type="dxa"/>
            <w:gridSpan w:val="2"/>
          </w:tcPr>
          <w:p w14:paraId="38FB54B8" w14:textId="4197C381" w:rsidR="00837C3A" w:rsidRDefault="00837C3A" w:rsidP="00FB52D8">
            <w:pPr>
              <w:jc w:val="right"/>
            </w:pPr>
            <w:r>
              <w:t>‘Stronger Transitions Eligible Participant’</w:t>
            </w:r>
          </w:p>
          <w:p w14:paraId="5EA37203" w14:textId="0448917C" w:rsidR="00837C3A" w:rsidRDefault="00837C3A" w:rsidP="00FB52D8">
            <w:pPr>
              <w:jc w:val="right"/>
            </w:pPr>
            <w:r>
              <w:t>‘Stronger Transitions Package’</w:t>
            </w:r>
          </w:p>
          <w:p w14:paraId="546D961E" w14:textId="427AF90E" w:rsidR="00837C3A" w:rsidRDefault="00837C3A" w:rsidP="00FB52D8">
            <w:pPr>
              <w:jc w:val="right"/>
            </w:pPr>
            <w:r>
              <w:t>‘Stronger Transitions Region’</w:t>
            </w:r>
          </w:p>
          <w:p w14:paraId="27DA30E4" w14:textId="43BB9941" w:rsidR="00837C3A" w:rsidRDefault="00837C3A" w:rsidP="00FB52D8">
            <w:pPr>
              <w:jc w:val="right"/>
            </w:pPr>
            <w:r>
              <w:t>‘Stronger Transitions Support Statement’</w:t>
            </w:r>
          </w:p>
          <w:p w14:paraId="4FD8E5A0" w14:textId="2B8F8B09" w:rsidR="009B3C75" w:rsidRDefault="009B3C75" w:rsidP="00FB52D8">
            <w:pPr>
              <w:jc w:val="right"/>
            </w:pPr>
            <w:r>
              <w:t>‘Surveillance Audit’</w:t>
            </w:r>
          </w:p>
          <w:p w14:paraId="046861B7" w14:textId="6AFB903A" w:rsidR="00733C12" w:rsidRPr="00733C12" w:rsidRDefault="00733C12" w:rsidP="00FB52D8">
            <w:pPr>
              <w:jc w:val="right"/>
            </w:pPr>
            <w:r w:rsidRPr="00733C12">
              <w:t>‘Tasmanian Jobs Programme’</w:t>
            </w:r>
          </w:p>
        </w:tc>
        <w:tc>
          <w:tcPr>
            <w:tcW w:w="2862" w:type="dxa"/>
            <w:gridSpan w:val="2"/>
          </w:tcPr>
          <w:p w14:paraId="05052C00" w14:textId="11F5D0D1" w:rsidR="00837C3A" w:rsidRDefault="00837C3A" w:rsidP="00733C12">
            <w:r>
              <w:t>GDV 7, 1 July 2018</w:t>
            </w:r>
          </w:p>
          <w:p w14:paraId="050398E5" w14:textId="77777777" w:rsidR="00837C3A" w:rsidRDefault="00837C3A" w:rsidP="00733C12"/>
          <w:p w14:paraId="1D9C8B63" w14:textId="4095A625" w:rsidR="00837C3A" w:rsidRDefault="00837C3A" w:rsidP="00733C12">
            <w:r>
              <w:t>GDV 7, 1 July 2018</w:t>
            </w:r>
          </w:p>
          <w:p w14:paraId="0CAFA474" w14:textId="77777777" w:rsidR="00837C3A" w:rsidRDefault="00837C3A" w:rsidP="00733C12"/>
          <w:p w14:paraId="79E22187" w14:textId="17155618" w:rsidR="00837C3A" w:rsidRDefault="00837C3A" w:rsidP="00733C12">
            <w:r>
              <w:t>GDV 7, 1 July 2018</w:t>
            </w:r>
          </w:p>
          <w:p w14:paraId="430E9980" w14:textId="0DD6FE00" w:rsidR="00837C3A" w:rsidRDefault="00837C3A" w:rsidP="00733C12">
            <w:r>
              <w:t>GDV 7, 1 July 2018</w:t>
            </w:r>
          </w:p>
          <w:p w14:paraId="6F91E263" w14:textId="6EECCF61" w:rsidR="009B3C75" w:rsidRDefault="009B3C75" w:rsidP="00733C12">
            <w:r>
              <w:t>GDV 7, 1 July 2018</w:t>
            </w:r>
          </w:p>
          <w:p w14:paraId="16FF6F69" w14:textId="77777777" w:rsidR="009B3C75" w:rsidRDefault="009B3C75" w:rsidP="00733C12"/>
          <w:p w14:paraId="3379698C" w14:textId="17F46CD2" w:rsidR="00733C12" w:rsidRPr="00733C12" w:rsidRDefault="00733C12" w:rsidP="00733C12">
            <w:r w:rsidRPr="00733C12">
              <w:t xml:space="preserve">GDV 1, 18 January 2016 </w:t>
            </w:r>
          </w:p>
          <w:p w14:paraId="53D2DEF3" w14:textId="77777777" w:rsidR="00733C12" w:rsidRPr="00733C12" w:rsidRDefault="00733C12" w:rsidP="00733C12">
            <w:r w:rsidRPr="00733C12">
              <w:t>GDV 3, 5 January 2016</w:t>
            </w:r>
          </w:p>
        </w:tc>
      </w:tr>
      <w:tr w:rsidR="00733C12" w:rsidRPr="00733C12" w14:paraId="0B9CD82E" w14:textId="77777777" w:rsidTr="00FB52D8">
        <w:trPr>
          <w:gridAfter w:val="1"/>
          <w:wAfter w:w="572" w:type="dxa"/>
          <w:trHeight w:val="145"/>
          <w:jc w:val="center"/>
        </w:trPr>
        <w:tc>
          <w:tcPr>
            <w:tcW w:w="2542" w:type="dxa"/>
            <w:gridSpan w:val="2"/>
          </w:tcPr>
          <w:p w14:paraId="6C2F1673" w14:textId="77777777" w:rsidR="00733C12" w:rsidRPr="00733C12" w:rsidRDefault="00733C12" w:rsidP="00FB52D8">
            <w:pPr>
              <w:jc w:val="right"/>
            </w:pPr>
            <w:r w:rsidRPr="00733C12">
              <w:t>‘Third Party IT Provider’</w:t>
            </w:r>
          </w:p>
        </w:tc>
        <w:tc>
          <w:tcPr>
            <w:tcW w:w="2862" w:type="dxa"/>
            <w:gridSpan w:val="2"/>
          </w:tcPr>
          <w:p w14:paraId="657D1BB5" w14:textId="77777777" w:rsidR="00733C12" w:rsidRPr="00733C12" w:rsidRDefault="00733C12" w:rsidP="00733C12">
            <w:r w:rsidRPr="00733C12">
              <w:t>GDV 4, 1 April 2017</w:t>
            </w:r>
          </w:p>
        </w:tc>
      </w:tr>
      <w:tr w:rsidR="00733C12" w:rsidRPr="00733C12" w14:paraId="303D10BF" w14:textId="77777777" w:rsidTr="00FB52D8">
        <w:trPr>
          <w:gridAfter w:val="1"/>
          <w:wAfter w:w="572" w:type="dxa"/>
          <w:trHeight w:val="145"/>
          <w:jc w:val="center"/>
        </w:trPr>
        <w:tc>
          <w:tcPr>
            <w:tcW w:w="2542" w:type="dxa"/>
            <w:gridSpan w:val="2"/>
          </w:tcPr>
          <w:p w14:paraId="1B1E25FE" w14:textId="77777777" w:rsidR="00733C12" w:rsidRPr="00733C12" w:rsidRDefault="00733C12" w:rsidP="00FB52D8">
            <w:pPr>
              <w:jc w:val="right"/>
            </w:pPr>
            <w:r w:rsidRPr="00733C12">
              <w:lastRenderedPageBreak/>
              <w:t>‘Third Party System’</w:t>
            </w:r>
          </w:p>
        </w:tc>
        <w:tc>
          <w:tcPr>
            <w:tcW w:w="2862" w:type="dxa"/>
            <w:gridSpan w:val="2"/>
          </w:tcPr>
          <w:p w14:paraId="6EA44D79" w14:textId="77777777" w:rsidR="00733C12" w:rsidRPr="00733C12" w:rsidRDefault="00733C12" w:rsidP="00733C12">
            <w:r w:rsidRPr="00733C12">
              <w:t>GDV 4, 1 April 2017</w:t>
            </w:r>
          </w:p>
        </w:tc>
      </w:tr>
      <w:tr w:rsidR="00733C12" w:rsidRPr="00733C12" w14:paraId="08F23F38" w14:textId="77777777" w:rsidTr="00FB52D8">
        <w:trPr>
          <w:gridAfter w:val="1"/>
          <w:wAfter w:w="572" w:type="dxa"/>
          <w:trHeight w:val="145"/>
          <w:jc w:val="center"/>
        </w:trPr>
        <w:tc>
          <w:tcPr>
            <w:tcW w:w="2542" w:type="dxa"/>
            <w:gridSpan w:val="2"/>
          </w:tcPr>
          <w:p w14:paraId="31B8378B" w14:textId="77777777" w:rsidR="00733C12" w:rsidRPr="00733C12" w:rsidRDefault="00733C12" w:rsidP="00FB52D8">
            <w:pPr>
              <w:jc w:val="right"/>
            </w:pPr>
            <w:r w:rsidRPr="00733C12">
              <w:t>‘Time to Work Employment Service’</w:t>
            </w:r>
          </w:p>
        </w:tc>
        <w:tc>
          <w:tcPr>
            <w:tcW w:w="2862" w:type="dxa"/>
            <w:gridSpan w:val="2"/>
          </w:tcPr>
          <w:p w14:paraId="0337A644" w14:textId="77777777" w:rsidR="00733C12" w:rsidRPr="00733C12" w:rsidRDefault="00733C12" w:rsidP="00733C12">
            <w:r w:rsidRPr="00733C12">
              <w:t>GDV 6, 1 January 2018</w:t>
            </w:r>
          </w:p>
        </w:tc>
      </w:tr>
      <w:tr w:rsidR="00733C12" w:rsidRPr="00733C12" w14:paraId="7F56C610" w14:textId="77777777" w:rsidTr="00FB52D8">
        <w:trPr>
          <w:gridAfter w:val="1"/>
          <w:wAfter w:w="572" w:type="dxa"/>
          <w:trHeight w:val="145"/>
          <w:jc w:val="center"/>
        </w:trPr>
        <w:tc>
          <w:tcPr>
            <w:tcW w:w="2542" w:type="dxa"/>
            <w:gridSpan w:val="2"/>
          </w:tcPr>
          <w:p w14:paraId="507009E2" w14:textId="77777777" w:rsidR="00733C12" w:rsidRPr="00733C12" w:rsidRDefault="00733C12" w:rsidP="00FB52D8">
            <w:pPr>
              <w:jc w:val="right"/>
            </w:pPr>
            <w:r w:rsidRPr="00733C12">
              <w:t>‘Time to Work Participant’</w:t>
            </w:r>
          </w:p>
        </w:tc>
        <w:tc>
          <w:tcPr>
            <w:tcW w:w="2862" w:type="dxa"/>
            <w:gridSpan w:val="2"/>
          </w:tcPr>
          <w:p w14:paraId="7537F8F5" w14:textId="77777777" w:rsidR="00733C12" w:rsidRPr="00733C12" w:rsidRDefault="00733C12" w:rsidP="00733C12">
            <w:r w:rsidRPr="00733C12">
              <w:t>GDV 6, 1 January 2018</w:t>
            </w:r>
          </w:p>
        </w:tc>
      </w:tr>
      <w:tr w:rsidR="00733C12" w:rsidRPr="00733C12" w14:paraId="455AC0A9" w14:textId="77777777" w:rsidTr="00FB52D8">
        <w:trPr>
          <w:gridAfter w:val="1"/>
          <w:wAfter w:w="572" w:type="dxa"/>
          <w:trHeight w:val="145"/>
          <w:jc w:val="center"/>
        </w:trPr>
        <w:tc>
          <w:tcPr>
            <w:tcW w:w="2542" w:type="dxa"/>
            <w:gridSpan w:val="2"/>
          </w:tcPr>
          <w:p w14:paraId="3EF945C7" w14:textId="77777777" w:rsidR="00733C12" w:rsidRPr="00733C12" w:rsidRDefault="00733C12" w:rsidP="00FB52D8">
            <w:pPr>
              <w:jc w:val="right"/>
            </w:pPr>
            <w:r w:rsidRPr="00733C12">
              <w:t>‘Time to Work Provider’</w:t>
            </w:r>
          </w:p>
        </w:tc>
        <w:tc>
          <w:tcPr>
            <w:tcW w:w="2862" w:type="dxa"/>
            <w:gridSpan w:val="2"/>
          </w:tcPr>
          <w:p w14:paraId="7BF6C7C5" w14:textId="77777777" w:rsidR="00733C12" w:rsidRPr="00733C12" w:rsidRDefault="00733C12" w:rsidP="00733C12">
            <w:r w:rsidRPr="00733C12">
              <w:t>GDV 6, 1 January 2018</w:t>
            </w:r>
          </w:p>
        </w:tc>
      </w:tr>
      <w:tr w:rsidR="00733C12" w:rsidRPr="00733C12" w14:paraId="2D54DBDB" w14:textId="77777777" w:rsidTr="00FB52D8">
        <w:trPr>
          <w:gridAfter w:val="1"/>
          <w:wAfter w:w="572" w:type="dxa"/>
          <w:trHeight w:val="145"/>
          <w:jc w:val="center"/>
        </w:trPr>
        <w:tc>
          <w:tcPr>
            <w:tcW w:w="2542" w:type="dxa"/>
            <w:gridSpan w:val="2"/>
          </w:tcPr>
          <w:p w14:paraId="459DE30B" w14:textId="77777777" w:rsidR="00733C12" w:rsidRPr="00733C12" w:rsidRDefault="00733C12" w:rsidP="00FB52D8">
            <w:pPr>
              <w:jc w:val="right"/>
            </w:pPr>
            <w:r w:rsidRPr="00733C12">
              <w:t>‘Training Block 1 Course’</w:t>
            </w:r>
          </w:p>
        </w:tc>
        <w:tc>
          <w:tcPr>
            <w:tcW w:w="2862" w:type="dxa"/>
            <w:gridSpan w:val="2"/>
          </w:tcPr>
          <w:p w14:paraId="551BFA0E" w14:textId="77777777" w:rsidR="00733C12" w:rsidRPr="00733C12" w:rsidRDefault="00733C12" w:rsidP="00733C12">
            <w:r w:rsidRPr="00733C12">
              <w:t>GDV 4, 1 April 2017</w:t>
            </w:r>
          </w:p>
        </w:tc>
      </w:tr>
      <w:tr w:rsidR="00733C12" w:rsidRPr="00733C12" w14:paraId="4F3D1A46" w14:textId="77777777" w:rsidTr="00FB52D8">
        <w:trPr>
          <w:gridAfter w:val="1"/>
          <w:wAfter w:w="572" w:type="dxa"/>
          <w:trHeight w:val="145"/>
          <w:jc w:val="center"/>
        </w:trPr>
        <w:tc>
          <w:tcPr>
            <w:tcW w:w="2542" w:type="dxa"/>
            <w:gridSpan w:val="2"/>
          </w:tcPr>
          <w:p w14:paraId="2B832233" w14:textId="77777777" w:rsidR="00733C12" w:rsidRPr="00733C12" w:rsidRDefault="00733C12" w:rsidP="00FB52D8">
            <w:pPr>
              <w:jc w:val="right"/>
            </w:pPr>
            <w:r w:rsidRPr="00733C12">
              <w:t>‘Training Block 2 Course’</w:t>
            </w:r>
          </w:p>
        </w:tc>
        <w:tc>
          <w:tcPr>
            <w:tcW w:w="2862" w:type="dxa"/>
            <w:gridSpan w:val="2"/>
          </w:tcPr>
          <w:p w14:paraId="60C3B67F" w14:textId="77777777" w:rsidR="00733C12" w:rsidRPr="00733C12" w:rsidRDefault="00733C12" w:rsidP="00733C12">
            <w:r w:rsidRPr="00733C12">
              <w:t>GDV 4, 1 April 2017</w:t>
            </w:r>
          </w:p>
        </w:tc>
      </w:tr>
      <w:tr w:rsidR="00733C12" w:rsidRPr="00733C12" w14:paraId="430982A7" w14:textId="77777777" w:rsidTr="00FB52D8">
        <w:trPr>
          <w:gridAfter w:val="1"/>
          <w:wAfter w:w="572" w:type="dxa"/>
          <w:trHeight w:val="145"/>
          <w:jc w:val="center"/>
        </w:trPr>
        <w:tc>
          <w:tcPr>
            <w:tcW w:w="2542" w:type="dxa"/>
            <w:gridSpan w:val="2"/>
          </w:tcPr>
          <w:p w14:paraId="0BC12D85" w14:textId="77777777" w:rsidR="00733C12" w:rsidRDefault="00733C12" w:rsidP="00FB52D8">
            <w:pPr>
              <w:jc w:val="right"/>
            </w:pPr>
            <w:r w:rsidRPr="00733C12">
              <w:t>‘Transition Plan’</w:t>
            </w:r>
          </w:p>
          <w:p w14:paraId="7625DE19" w14:textId="2F24053B" w:rsidR="00837C3A" w:rsidRPr="00733C12" w:rsidRDefault="00837C3A" w:rsidP="00771210">
            <w:pPr>
              <w:jc w:val="right"/>
            </w:pPr>
            <w:r>
              <w:t>‘Transition Services Panel Member’</w:t>
            </w:r>
          </w:p>
        </w:tc>
        <w:tc>
          <w:tcPr>
            <w:tcW w:w="2862" w:type="dxa"/>
            <w:gridSpan w:val="2"/>
          </w:tcPr>
          <w:p w14:paraId="6CB70615" w14:textId="77777777" w:rsidR="00733C12" w:rsidRDefault="00733C12" w:rsidP="00733C12">
            <w:r w:rsidRPr="00733C12">
              <w:t>GDV 6, 1 January 2018</w:t>
            </w:r>
          </w:p>
          <w:p w14:paraId="25C649CA" w14:textId="2B5248D8" w:rsidR="00837C3A" w:rsidRPr="00733C12" w:rsidRDefault="00837C3A" w:rsidP="00733C12">
            <w:r>
              <w:t>GDV 7, 1 July 2018</w:t>
            </w:r>
          </w:p>
        </w:tc>
      </w:tr>
      <w:tr w:rsidR="00733C12" w:rsidRPr="00733C12" w14:paraId="6F189DDF" w14:textId="77777777" w:rsidTr="00FB52D8">
        <w:trPr>
          <w:gridAfter w:val="1"/>
          <w:wAfter w:w="572" w:type="dxa"/>
          <w:trHeight w:val="145"/>
          <w:jc w:val="center"/>
        </w:trPr>
        <w:tc>
          <w:tcPr>
            <w:tcW w:w="2542" w:type="dxa"/>
            <w:gridSpan w:val="2"/>
          </w:tcPr>
          <w:p w14:paraId="5EE62A51" w14:textId="77777777" w:rsidR="00733C12" w:rsidRPr="00733C12" w:rsidRDefault="00733C12" w:rsidP="00FB52D8">
            <w:pPr>
              <w:jc w:val="right"/>
            </w:pPr>
            <w:r w:rsidRPr="00733C12">
              <w:t>‘Transition to Work Participant’</w:t>
            </w:r>
          </w:p>
        </w:tc>
        <w:tc>
          <w:tcPr>
            <w:tcW w:w="2862" w:type="dxa"/>
            <w:gridSpan w:val="2"/>
          </w:tcPr>
          <w:p w14:paraId="3EF2439C" w14:textId="77777777" w:rsidR="00733C12" w:rsidRPr="00733C12" w:rsidRDefault="00733C12" w:rsidP="00733C12">
            <w:r w:rsidRPr="00733C12">
              <w:t>GDV 1, 18 January 2016</w:t>
            </w:r>
          </w:p>
        </w:tc>
      </w:tr>
      <w:tr w:rsidR="00733C12" w:rsidRPr="00733C12" w14:paraId="6681FC7C" w14:textId="77777777" w:rsidTr="00FB52D8">
        <w:trPr>
          <w:gridAfter w:val="1"/>
          <w:wAfter w:w="572" w:type="dxa"/>
          <w:trHeight w:val="145"/>
          <w:jc w:val="center"/>
        </w:trPr>
        <w:tc>
          <w:tcPr>
            <w:tcW w:w="2542" w:type="dxa"/>
            <w:gridSpan w:val="2"/>
          </w:tcPr>
          <w:p w14:paraId="1E6D6AED" w14:textId="77777777" w:rsidR="00733C12" w:rsidRPr="00733C12" w:rsidRDefault="00733C12" w:rsidP="00FB52D8">
            <w:pPr>
              <w:jc w:val="right"/>
            </w:pPr>
            <w:r w:rsidRPr="00733C12">
              <w:t>‘Transition to Work Provider’</w:t>
            </w:r>
          </w:p>
        </w:tc>
        <w:tc>
          <w:tcPr>
            <w:tcW w:w="2862" w:type="dxa"/>
            <w:gridSpan w:val="2"/>
          </w:tcPr>
          <w:p w14:paraId="66ABC3C3" w14:textId="77777777" w:rsidR="00733C12" w:rsidRPr="00733C12" w:rsidRDefault="00733C12" w:rsidP="00733C12">
            <w:r w:rsidRPr="00733C12">
              <w:t>GDV 1, 18 January 2016</w:t>
            </w:r>
          </w:p>
        </w:tc>
      </w:tr>
      <w:tr w:rsidR="00733C12" w:rsidRPr="00733C12" w14:paraId="53835EE4" w14:textId="77777777" w:rsidTr="00FB52D8">
        <w:trPr>
          <w:gridAfter w:val="1"/>
          <w:wAfter w:w="572" w:type="dxa"/>
          <w:trHeight w:val="145"/>
          <w:jc w:val="center"/>
        </w:trPr>
        <w:tc>
          <w:tcPr>
            <w:tcW w:w="2542" w:type="dxa"/>
            <w:gridSpan w:val="2"/>
          </w:tcPr>
          <w:p w14:paraId="23C0096D" w14:textId="77777777" w:rsidR="00733C12" w:rsidRPr="00733C12" w:rsidRDefault="00733C12" w:rsidP="00FB52D8">
            <w:pPr>
              <w:jc w:val="right"/>
            </w:pPr>
            <w:r w:rsidRPr="00733C12">
              <w:t>‘Transition to Work Service’</w:t>
            </w:r>
          </w:p>
        </w:tc>
        <w:tc>
          <w:tcPr>
            <w:tcW w:w="2862" w:type="dxa"/>
            <w:gridSpan w:val="2"/>
          </w:tcPr>
          <w:p w14:paraId="19364F0D" w14:textId="77777777" w:rsidR="00733C12" w:rsidRPr="00733C12" w:rsidRDefault="00733C12" w:rsidP="00733C12">
            <w:r w:rsidRPr="00733C12">
              <w:t>GDV 1, 18 January 2016</w:t>
            </w:r>
          </w:p>
        </w:tc>
      </w:tr>
      <w:tr w:rsidR="00733C12" w:rsidRPr="00733C12" w14:paraId="791EA114" w14:textId="77777777" w:rsidTr="00FB52D8">
        <w:trPr>
          <w:gridAfter w:val="1"/>
          <w:wAfter w:w="572" w:type="dxa"/>
          <w:trHeight w:val="145"/>
          <w:jc w:val="center"/>
        </w:trPr>
        <w:tc>
          <w:tcPr>
            <w:tcW w:w="2542" w:type="dxa"/>
            <w:gridSpan w:val="2"/>
          </w:tcPr>
          <w:p w14:paraId="71DC415E" w14:textId="77777777" w:rsidR="00733C12" w:rsidRPr="00733C12" w:rsidRDefault="00733C12" w:rsidP="00FB52D8">
            <w:pPr>
              <w:jc w:val="right"/>
            </w:pPr>
            <w:r w:rsidRPr="00733C12">
              <w:t>‘Unpaid Work Experience Placement’</w:t>
            </w:r>
          </w:p>
        </w:tc>
        <w:tc>
          <w:tcPr>
            <w:tcW w:w="2862" w:type="dxa"/>
            <w:gridSpan w:val="2"/>
          </w:tcPr>
          <w:p w14:paraId="29C4AC9C" w14:textId="77777777" w:rsidR="00733C12" w:rsidRPr="00733C12" w:rsidRDefault="00733C12" w:rsidP="00733C12">
            <w:r w:rsidRPr="00733C12">
              <w:t>GDV 1, 18 January 2016</w:t>
            </w:r>
          </w:p>
        </w:tc>
      </w:tr>
      <w:tr w:rsidR="00733C12" w:rsidRPr="00733C12" w14:paraId="5005691D" w14:textId="77777777" w:rsidTr="00FB52D8">
        <w:trPr>
          <w:gridAfter w:val="1"/>
          <w:wAfter w:w="572" w:type="dxa"/>
          <w:trHeight w:val="145"/>
          <w:jc w:val="center"/>
        </w:trPr>
        <w:tc>
          <w:tcPr>
            <w:tcW w:w="2542" w:type="dxa"/>
            <w:gridSpan w:val="2"/>
          </w:tcPr>
          <w:p w14:paraId="27167640" w14:textId="77777777" w:rsidR="00733C12" w:rsidRPr="00733C12" w:rsidRDefault="00733C12" w:rsidP="00FB52D8">
            <w:pPr>
              <w:jc w:val="right"/>
            </w:pPr>
            <w:r w:rsidRPr="00733C12">
              <w:t>‘Unsuitable’</w:t>
            </w:r>
          </w:p>
        </w:tc>
        <w:tc>
          <w:tcPr>
            <w:tcW w:w="2862" w:type="dxa"/>
            <w:gridSpan w:val="2"/>
          </w:tcPr>
          <w:p w14:paraId="23C34400" w14:textId="77777777" w:rsidR="00733C12" w:rsidRPr="00733C12" w:rsidRDefault="00733C12" w:rsidP="00733C12">
            <w:r w:rsidRPr="00733C12">
              <w:t xml:space="preserve">GDV 1, 18 January 2016 </w:t>
            </w:r>
          </w:p>
          <w:p w14:paraId="15148A2C" w14:textId="77777777" w:rsidR="00733C12" w:rsidRPr="00733C12" w:rsidRDefault="00733C12" w:rsidP="00733C12">
            <w:r w:rsidRPr="00733C12">
              <w:t>GDV 2, 1 July 2016</w:t>
            </w:r>
          </w:p>
        </w:tc>
      </w:tr>
      <w:tr w:rsidR="00733C12" w:rsidRPr="00733C12" w14:paraId="52143490" w14:textId="77777777" w:rsidTr="00FB52D8">
        <w:trPr>
          <w:gridAfter w:val="1"/>
          <w:wAfter w:w="572" w:type="dxa"/>
          <w:trHeight w:val="145"/>
          <w:jc w:val="center"/>
        </w:trPr>
        <w:tc>
          <w:tcPr>
            <w:tcW w:w="2542" w:type="dxa"/>
            <w:gridSpan w:val="2"/>
          </w:tcPr>
          <w:p w14:paraId="7A9E6109" w14:textId="77777777" w:rsidR="00733C12" w:rsidRPr="00733C12" w:rsidRDefault="00733C12" w:rsidP="00FB52D8">
            <w:pPr>
              <w:jc w:val="right"/>
            </w:pPr>
            <w:r w:rsidRPr="00733C12">
              <w:t>‘Vacancy’</w:t>
            </w:r>
          </w:p>
        </w:tc>
        <w:tc>
          <w:tcPr>
            <w:tcW w:w="2862" w:type="dxa"/>
            <w:gridSpan w:val="2"/>
          </w:tcPr>
          <w:p w14:paraId="28FD9EDE" w14:textId="77777777" w:rsidR="00733C12" w:rsidRPr="00733C12" w:rsidRDefault="00733C12" w:rsidP="00733C12">
            <w:r w:rsidRPr="00733C12">
              <w:t xml:space="preserve">GDV 1, 18 January 2016 </w:t>
            </w:r>
          </w:p>
          <w:p w14:paraId="24C46339" w14:textId="77777777" w:rsidR="00733C12" w:rsidRPr="00733C12" w:rsidRDefault="00733C12" w:rsidP="00733C12">
            <w:r w:rsidRPr="00733C12">
              <w:t>GDV 5, 1 July 2017</w:t>
            </w:r>
          </w:p>
          <w:p w14:paraId="1D1F3A81" w14:textId="77777777" w:rsidR="00733C12" w:rsidRPr="00733C12" w:rsidRDefault="00733C12" w:rsidP="00733C12">
            <w:r w:rsidRPr="00733C12">
              <w:t>GDV 4, 1 April 2017</w:t>
            </w:r>
          </w:p>
        </w:tc>
      </w:tr>
      <w:tr w:rsidR="00733C12" w:rsidRPr="00733C12" w14:paraId="71305E57" w14:textId="77777777" w:rsidTr="00FB52D8">
        <w:trPr>
          <w:gridAfter w:val="1"/>
          <w:wAfter w:w="572" w:type="dxa"/>
          <w:trHeight w:val="145"/>
          <w:jc w:val="center"/>
        </w:trPr>
        <w:tc>
          <w:tcPr>
            <w:tcW w:w="2542" w:type="dxa"/>
            <w:gridSpan w:val="2"/>
          </w:tcPr>
          <w:p w14:paraId="4B044A63" w14:textId="7203100E" w:rsidR="00714E64" w:rsidRDefault="00714E64" w:rsidP="00FB52D8">
            <w:pPr>
              <w:jc w:val="right"/>
            </w:pPr>
            <w:r>
              <w:t>‘Valid Reason’</w:t>
            </w:r>
          </w:p>
          <w:p w14:paraId="6C316003" w14:textId="7E4F8092" w:rsidR="00733C12" w:rsidRPr="00733C12" w:rsidRDefault="00733C12" w:rsidP="00FB52D8">
            <w:pPr>
              <w:jc w:val="right"/>
            </w:pPr>
            <w:r w:rsidRPr="00733C12">
              <w:t>‘Volunteer’</w:t>
            </w:r>
          </w:p>
        </w:tc>
        <w:tc>
          <w:tcPr>
            <w:tcW w:w="2862" w:type="dxa"/>
            <w:gridSpan w:val="2"/>
          </w:tcPr>
          <w:p w14:paraId="6BE56E2B" w14:textId="5C9E3852" w:rsidR="00714E64" w:rsidRDefault="00714E64" w:rsidP="00733C12">
            <w:r>
              <w:t>GDV 7, 1 July 2018</w:t>
            </w:r>
          </w:p>
          <w:p w14:paraId="3D3D3BEA" w14:textId="09E9DD8F" w:rsidR="00733C12" w:rsidRPr="00733C12" w:rsidRDefault="00733C12" w:rsidP="00733C12">
            <w:r w:rsidRPr="00733C12">
              <w:t>GDV 1, 18 January 2016</w:t>
            </w:r>
          </w:p>
        </w:tc>
      </w:tr>
      <w:tr w:rsidR="00733C12" w:rsidRPr="00733C12" w14:paraId="66D345C7" w14:textId="77777777" w:rsidTr="00FB52D8">
        <w:trPr>
          <w:gridAfter w:val="1"/>
          <w:wAfter w:w="572" w:type="dxa"/>
          <w:trHeight w:val="145"/>
          <w:jc w:val="center"/>
        </w:trPr>
        <w:tc>
          <w:tcPr>
            <w:tcW w:w="2542" w:type="dxa"/>
            <w:gridSpan w:val="2"/>
          </w:tcPr>
          <w:p w14:paraId="67A023BE" w14:textId="77777777" w:rsidR="00733C12" w:rsidRPr="00733C12" w:rsidRDefault="00733C12" w:rsidP="00FB52D8">
            <w:pPr>
              <w:jc w:val="right"/>
            </w:pPr>
            <w:r w:rsidRPr="00733C12">
              <w:t>‘Wage Subsidy’</w:t>
            </w:r>
          </w:p>
        </w:tc>
        <w:tc>
          <w:tcPr>
            <w:tcW w:w="2862" w:type="dxa"/>
            <w:gridSpan w:val="2"/>
          </w:tcPr>
          <w:p w14:paraId="05881ED9" w14:textId="77777777" w:rsidR="00733C12" w:rsidRPr="00733C12" w:rsidRDefault="00733C12" w:rsidP="00733C12">
            <w:r w:rsidRPr="00733C12">
              <w:t>GDV 1, 18 January 2016</w:t>
            </w:r>
          </w:p>
          <w:p w14:paraId="521410BF" w14:textId="77777777" w:rsidR="00733C12" w:rsidRPr="00733C12" w:rsidRDefault="00733C12" w:rsidP="00733C12">
            <w:r w:rsidRPr="00733C12">
              <w:t>GDV 3, 5 December 2016</w:t>
            </w:r>
          </w:p>
        </w:tc>
      </w:tr>
      <w:tr w:rsidR="00733C12" w:rsidRPr="00733C12" w14:paraId="649A9067" w14:textId="77777777" w:rsidTr="00FB52D8">
        <w:trPr>
          <w:gridAfter w:val="1"/>
          <w:wAfter w:w="572" w:type="dxa"/>
          <w:trHeight w:val="145"/>
          <w:jc w:val="center"/>
        </w:trPr>
        <w:tc>
          <w:tcPr>
            <w:tcW w:w="2542" w:type="dxa"/>
            <w:gridSpan w:val="2"/>
          </w:tcPr>
          <w:p w14:paraId="5228CDB1" w14:textId="77777777" w:rsidR="00733C12" w:rsidRPr="00733C12" w:rsidRDefault="00733C12" w:rsidP="00FB52D8">
            <w:pPr>
              <w:jc w:val="right"/>
            </w:pPr>
            <w:r w:rsidRPr="00733C12">
              <w:t>‘WHS Act’</w:t>
            </w:r>
          </w:p>
        </w:tc>
        <w:tc>
          <w:tcPr>
            <w:tcW w:w="2862" w:type="dxa"/>
            <w:gridSpan w:val="2"/>
          </w:tcPr>
          <w:p w14:paraId="0267D672" w14:textId="77777777" w:rsidR="00733C12" w:rsidRPr="00733C12" w:rsidRDefault="00733C12" w:rsidP="00733C12">
            <w:r w:rsidRPr="00733C12">
              <w:t>GDV 3, 5 December 2016</w:t>
            </w:r>
          </w:p>
        </w:tc>
      </w:tr>
      <w:tr w:rsidR="00733C12" w:rsidRPr="00733C12" w14:paraId="0ACE401B" w14:textId="77777777" w:rsidTr="00FB52D8">
        <w:trPr>
          <w:gridAfter w:val="1"/>
          <w:wAfter w:w="572" w:type="dxa"/>
          <w:trHeight w:val="145"/>
          <w:jc w:val="center"/>
        </w:trPr>
        <w:tc>
          <w:tcPr>
            <w:tcW w:w="2542" w:type="dxa"/>
            <w:gridSpan w:val="2"/>
          </w:tcPr>
          <w:p w14:paraId="18A2BA15" w14:textId="77777777" w:rsidR="00733C12" w:rsidRPr="00733C12" w:rsidRDefault="00733C12" w:rsidP="00FB52D8">
            <w:pPr>
              <w:jc w:val="right"/>
            </w:pPr>
            <w:r w:rsidRPr="00733C12">
              <w:t>‘Work Experience (Other) Placement’</w:t>
            </w:r>
          </w:p>
        </w:tc>
        <w:tc>
          <w:tcPr>
            <w:tcW w:w="2862" w:type="dxa"/>
            <w:gridSpan w:val="2"/>
          </w:tcPr>
          <w:p w14:paraId="35C96902" w14:textId="77777777" w:rsidR="00733C12" w:rsidRPr="00733C12" w:rsidRDefault="00733C12" w:rsidP="00733C12">
            <w:r w:rsidRPr="00733C12">
              <w:t>GDV 5, 1 July 2017</w:t>
            </w:r>
          </w:p>
        </w:tc>
      </w:tr>
      <w:tr w:rsidR="00733C12" w:rsidRPr="00733C12" w14:paraId="4FA69FB2" w14:textId="77777777" w:rsidTr="00FB52D8">
        <w:trPr>
          <w:gridAfter w:val="1"/>
          <w:wAfter w:w="572" w:type="dxa"/>
          <w:trHeight w:val="145"/>
          <w:jc w:val="center"/>
        </w:trPr>
        <w:tc>
          <w:tcPr>
            <w:tcW w:w="2542" w:type="dxa"/>
            <w:gridSpan w:val="2"/>
          </w:tcPr>
          <w:p w14:paraId="257DFF23" w14:textId="77777777" w:rsidR="00733C12" w:rsidRPr="00733C12" w:rsidRDefault="00733C12" w:rsidP="00FB52D8">
            <w:pPr>
              <w:jc w:val="right"/>
            </w:pPr>
            <w:r w:rsidRPr="00733C12">
              <w:t>‘Work for the Dole Coordinator’</w:t>
            </w:r>
          </w:p>
        </w:tc>
        <w:tc>
          <w:tcPr>
            <w:tcW w:w="2862" w:type="dxa"/>
            <w:gridSpan w:val="2"/>
          </w:tcPr>
          <w:p w14:paraId="6DB1A573" w14:textId="77777777" w:rsidR="00733C12" w:rsidRPr="00733C12" w:rsidRDefault="00733C12" w:rsidP="00733C12">
            <w:r w:rsidRPr="00733C12">
              <w:t>GDV 2, 1 July 2016</w:t>
            </w:r>
          </w:p>
          <w:p w14:paraId="53250E68" w14:textId="77777777" w:rsidR="00733C12" w:rsidRPr="00733C12" w:rsidRDefault="00733C12" w:rsidP="00733C12">
            <w:r w:rsidRPr="00733C12">
              <w:t>GDV 6, 1 January 2018</w:t>
            </w:r>
          </w:p>
        </w:tc>
      </w:tr>
      <w:tr w:rsidR="00733C12" w:rsidRPr="00733C12" w14:paraId="0E9C1646" w14:textId="77777777" w:rsidTr="00FB52D8">
        <w:trPr>
          <w:gridAfter w:val="1"/>
          <w:wAfter w:w="572" w:type="dxa"/>
          <w:trHeight w:val="145"/>
          <w:jc w:val="center"/>
        </w:trPr>
        <w:tc>
          <w:tcPr>
            <w:tcW w:w="2542" w:type="dxa"/>
            <w:gridSpan w:val="2"/>
          </w:tcPr>
          <w:p w14:paraId="4649496E" w14:textId="77777777" w:rsidR="00733C12" w:rsidRPr="00733C12" w:rsidRDefault="00733C12" w:rsidP="00FB52D8">
            <w:pPr>
              <w:jc w:val="right"/>
            </w:pPr>
            <w:r w:rsidRPr="00733C12">
              <w:t>‘Work for the Dole Place’</w:t>
            </w:r>
          </w:p>
        </w:tc>
        <w:tc>
          <w:tcPr>
            <w:tcW w:w="2862" w:type="dxa"/>
            <w:gridSpan w:val="2"/>
          </w:tcPr>
          <w:p w14:paraId="0492CBAB" w14:textId="77777777" w:rsidR="00733C12" w:rsidRPr="00733C12" w:rsidRDefault="00733C12" w:rsidP="00733C12">
            <w:r w:rsidRPr="00733C12">
              <w:t>GDV 4, 1 April 2017</w:t>
            </w:r>
          </w:p>
        </w:tc>
      </w:tr>
      <w:tr w:rsidR="00733C12" w:rsidRPr="00733C12" w14:paraId="2F777A86" w14:textId="77777777" w:rsidTr="00FB52D8">
        <w:trPr>
          <w:gridAfter w:val="1"/>
          <w:wAfter w:w="572" w:type="dxa"/>
          <w:trHeight w:val="145"/>
          <w:jc w:val="center"/>
        </w:trPr>
        <w:tc>
          <w:tcPr>
            <w:tcW w:w="2542" w:type="dxa"/>
            <w:gridSpan w:val="2"/>
          </w:tcPr>
          <w:p w14:paraId="150F22EB" w14:textId="77777777" w:rsidR="00733C12" w:rsidRPr="00733C12" w:rsidRDefault="00733C12" w:rsidP="00FB52D8">
            <w:pPr>
              <w:jc w:val="right"/>
            </w:pPr>
            <w:r w:rsidRPr="00733C12">
              <w:t>‘Work for the Dole Place Fee’</w:t>
            </w:r>
          </w:p>
        </w:tc>
        <w:tc>
          <w:tcPr>
            <w:tcW w:w="2862" w:type="dxa"/>
            <w:gridSpan w:val="2"/>
          </w:tcPr>
          <w:p w14:paraId="00BB60A6" w14:textId="77777777" w:rsidR="00733C12" w:rsidRPr="00733C12" w:rsidRDefault="00733C12" w:rsidP="00733C12">
            <w:r w:rsidRPr="00733C12">
              <w:t>GDV 6, 1 January 2018</w:t>
            </w:r>
          </w:p>
        </w:tc>
      </w:tr>
      <w:tr w:rsidR="00733C12" w:rsidRPr="00733C12" w14:paraId="0E5C2CE8" w14:textId="77777777" w:rsidTr="00FB52D8">
        <w:trPr>
          <w:gridAfter w:val="1"/>
          <w:wAfter w:w="572" w:type="dxa"/>
          <w:trHeight w:val="145"/>
          <w:jc w:val="center"/>
        </w:trPr>
        <w:tc>
          <w:tcPr>
            <w:tcW w:w="2542" w:type="dxa"/>
            <w:gridSpan w:val="2"/>
          </w:tcPr>
          <w:p w14:paraId="15A445B1" w14:textId="77777777" w:rsidR="00733C12" w:rsidRPr="00733C12" w:rsidRDefault="00733C12" w:rsidP="00FB52D8">
            <w:pPr>
              <w:jc w:val="right"/>
            </w:pPr>
            <w:r w:rsidRPr="00733C12">
              <w:lastRenderedPageBreak/>
              <w:t>‘Working with Children Laws’</w:t>
            </w:r>
          </w:p>
        </w:tc>
        <w:tc>
          <w:tcPr>
            <w:tcW w:w="2862" w:type="dxa"/>
            <w:gridSpan w:val="2"/>
          </w:tcPr>
          <w:p w14:paraId="5A126291" w14:textId="77777777" w:rsidR="00733C12" w:rsidRPr="00733C12" w:rsidRDefault="00733C12" w:rsidP="00733C12">
            <w:r w:rsidRPr="00733C12">
              <w:t>GDV 1, 18 January 2016</w:t>
            </w:r>
          </w:p>
        </w:tc>
      </w:tr>
      <w:tr w:rsidR="00733C12" w:rsidRPr="00733C12" w14:paraId="6B1152DF" w14:textId="77777777" w:rsidTr="00FB52D8">
        <w:trPr>
          <w:gridAfter w:val="1"/>
          <w:wAfter w:w="572" w:type="dxa"/>
          <w:trHeight w:val="145"/>
          <w:jc w:val="center"/>
        </w:trPr>
        <w:tc>
          <w:tcPr>
            <w:tcW w:w="2542" w:type="dxa"/>
            <w:gridSpan w:val="2"/>
          </w:tcPr>
          <w:p w14:paraId="0133825F" w14:textId="77777777" w:rsidR="00733C12" w:rsidRPr="00733C12" w:rsidRDefault="00733C12" w:rsidP="00FB52D8">
            <w:pPr>
              <w:jc w:val="right"/>
            </w:pPr>
            <w:r w:rsidRPr="00733C12">
              <w:t>‘Workshop’</w:t>
            </w:r>
          </w:p>
        </w:tc>
        <w:tc>
          <w:tcPr>
            <w:tcW w:w="2862" w:type="dxa"/>
            <w:gridSpan w:val="2"/>
          </w:tcPr>
          <w:p w14:paraId="301D31EE" w14:textId="77777777" w:rsidR="00733C12" w:rsidRPr="00733C12" w:rsidRDefault="00733C12" w:rsidP="00733C12">
            <w:r w:rsidRPr="00733C12">
              <w:t>GDV 3, 5 December 2016</w:t>
            </w:r>
          </w:p>
        </w:tc>
      </w:tr>
      <w:tr w:rsidR="00733C12" w:rsidRPr="00733C12" w14:paraId="77FE5C62" w14:textId="77777777" w:rsidTr="00FB52D8">
        <w:trPr>
          <w:gridAfter w:val="1"/>
          <w:wAfter w:w="572" w:type="dxa"/>
          <w:trHeight w:val="145"/>
          <w:jc w:val="center"/>
        </w:trPr>
        <w:tc>
          <w:tcPr>
            <w:tcW w:w="2542" w:type="dxa"/>
            <w:gridSpan w:val="2"/>
          </w:tcPr>
          <w:p w14:paraId="12A5316F" w14:textId="77777777" w:rsidR="00733C12" w:rsidRPr="00733C12" w:rsidRDefault="00733C12" w:rsidP="00FB52D8">
            <w:pPr>
              <w:jc w:val="right"/>
            </w:pPr>
            <w:r w:rsidRPr="00733C12">
              <w:t>‘Workshop Provider’</w:t>
            </w:r>
          </w:p>
        </w:tc>
        <w:tc>
          <w:tcPr>
            <w:tcW w:w="2862" w:type="dxa"/>
            <w:gridSpan w:val="2"/>
          </w:tcPr>
          <w:p w14:paraId="6666274B" w14:textId="77777777" w:rsidR="00733C12" w:rsidRPr="00733C12" w:rsidRDefault="00733C12" w:rsidP="00733C12">
            <w:r w:rsidRPr="00733C12">
              <w:t>GDV 3, 5 December 2016</w:t>
            </w:r>
          </w:p>
        </w:tc>
      </w:tr>
      <w:tr w:rsidR="00733C12" w:rsidRPr="00733C12" w14:paraId="578C8D25" w14:textId="77777777" w:rsidTr="00FB52D8">
        <w:trPr>
          <w:gridAfter w:val="1"/>
          <w:wAfter w:w="572" w:type="dxa"/>
          <w:trHeight w:val="145"/>
          <w:jc w:val="center"/>
        </w:trPr>
        <w:tc>
          <w:tcPr>
            <w:tcW w:w="2542" w:type="dxa"/>
            <w:gridSpan w:val="2"/>
          </w:tcPr>
          <w:p w14:paraId="742B0A45" w14:textId="77777777" w:rsidR="00733C12" w:rsidRPr="00733C12" w:rsidRDefault="00733C12" w:rsidP="00FB52D8">
            <w:pPr>
              <w:jc w:val="right"/>
            </w:pPr>
            <w:r w:rsidRPr="00733C12">
              <w:t>‘Youth Bonus Wage Subsidy’</w:t>
            </w:r>
          </w:p>
        </w:tc>
        <w:tc>
          <w:tcPr>
            <w:tcW w:w="2862" w:type="dxa"/>
            <w:gridSpan w:val="2"/>
          </w:tcPr>
          <w:p w14:paraId="3235DDD9" w14:textId="77777777" w:rsidR="00733C12" w:rsidRPr="00733C12" w:rsidRDefault="00733C12" w:rsidP="00733C12">
            <w:r w:rsidRPr="00733C12">
              <w:t>GDV 3, 5 December 2016</w:t>
            </w:r>
          </w:p>
        </w:tc>
      </w:tr>
      <w:tr w:rsidR="00733C12" w:rsidRPr="00733C12" w14:paraId="72B5957E" w14:textId="77777777" w:rsidTr="00FB52D8">
        <w:trPr>
          <w:gridAfter w:val="1"/>
          <w:wAfter w:w="572" w:type="dxa"/>
          <w:trHeight w:val="145"/>
          <w:jc w:val="center"/>
        </w:trPr>
        <w:tc>
          <w:tcPr>
            <w:tcW w:w="2542" w:type="dxa"/>
            <w:gridSpan w:val="2"/>
          </w:tcPr>
          <w:p w14:paraId="460FB0F0" w14:textId="77777777" w:rsidR="00733C12" w:rsidRPr="00733C12" w:rsidRDefault="00733C12" w:rsidP="00FB52D8">
            <w:pPr>
              <w:jc w:val="right"/>
            </w:pPr>
            <w:r w:rsidRPr="00733C12">
              <w:t>‘Youth Wage Subsidy’</w:t>
            </w:r>
          </w:p>
        </w:tc>
        <w:tc>
          <w:tcPr>
            <w:tcW w:w="2862" w:type="dxa"/>
            <w:gridSpan w:val="2"/>
          </w:tcPr>
          <w:p w14:paraId="6303C1A0" w14:textId="77777777" w:rsidR="00733C12" w:rsidRPr="00733C12" w:rsidRDefault="00733C12" w:rsidP="00733C12">
            <w:r w:rsidRPr="00733C12">
              <w:t>GDV 1, 18 January 2016</w:t>
            </w:r>
          </w:p>
          <w:p w14:paraId="2227FA2F" w14:textId="77777777" w:rsidR="00733C12" w:rsidRPr="00733C12" w:rsidRDefault="00733C12" w:rsidP="00733C12">
            <w:r w:rsidRPr="00733C12">
              <w:t>GDV 3, 5 December 2016</w:t>
            </w:r>
          </w:p>
        </w:tc>
      </w:tr>
      <w:tr w:rsidR="00733C12" w:rsidRPr="00733C12" w14:paraId="7A75715D" w14:textId="77777777" w:rsidTr="00FB52D8">
        <w:trPr>
          <w:gridAfter w:val="1"/>
          <w:wAfter w:w="572" w:type="dxa"/>
          <w:trHeight w:val="145"/>
          <w:jc w:val="center"/>
        </w:trPr>
        <w:tc>
          <w:tcPr>
            <w:tcW w:w="5404" w:type="dxa"/>
            <w:gridSpan w:val="4"/>
          </w:tcPr>
          <w:p w14:paraId="3B34FA5C" w14:textId="77777777" w:rsidR="00733C12" w:rsidRPr="00C31699" w:rsidRDefault="00733C12" w:rsidP="00733C12">
            <w:pPr>
              <w:rPr>
                <w:b/>
              </w:rPr>
            </w:pPr>
            <w:r w:rsidRPr="00C31699">
              <w:rPr>
                <w:b/>
              </w:rPr>
              <w:t>Annexure A2 – Joint Charter of Deed Management</w:t>
            </w:r>
          </w:p>
        </w:tc>
      </w:tr>
      <w:tr w:rsidR="00733C12" w:rsidRPr="00733C12" w14:paraId="0693C14E" w14:textId="77777777" w:rsidTr="00FB52D8">
        <w:trPr>
          <w:gridAfter w:val="1"/>
          <w:wAfter w:w="572" w:type="dxa"/>
          <w:trHeight w:val="145"/>
          <w:jc w:val="center"/>
        </w:trPr>
        <w:tc>
          <w:tcPr>
            <w:tcW w:w="2542" w:type="dxa"/>
            <w:gridSpan w:val="2"/>
          </w:tcPr>
          <w:p w14:paraId="068AE3BE" w14:textId="77777777" w:rsidR="00733C12" w:rsidRPr="00733C12" w:rsidRDefault="00733C12" w:rsidP="00FB52D8">
            <w:pPr>
              <w:jc w:val="right"/>
            </w:pPr>
            <w:r w:rsidRPr="00733C12">
              <w:t>Paragraph under the heading ‘Employment Services Joint Charter of Deed Management’</w:t>
            </w:r>
          </w:p>
        </w:tc>
        <w:tc>
          <w:tcPr>
            <w:tcW w:w="2862" w:type="dxa"/>
            <w:gridSpan w:val="2"/>
          </w:tcPr>
          <w:p w14:paraId="194F9351" w14:textId="77777777" w:rsidR="00733C12" w:rsidRPr="00733C12" w:rsidRDefault="00733C12" w:rsidP="00733C12">
            <w:r w:rsidRPr="00733C12">
              <w:t>GDV 1, 18 January 2016</w:t>
            </w:r>
          </w:p>
          <w:p w14:paraId="1CD3531C" w14:textId="77777777" w:rsidR="00733C12" w:rsidRPr="00733C12" w:rsidRDefault="00733C12" w:rsidP="00733C12">
            <w:r w:rsidRPr="00733C12">
              <w:t>GDV 2, 1 July 2016</w:t>
            </w:r>
          </w:p>
          <w:p w14:paraId="722813FD" w14:textId="77777777" w:rsidR="00733C12" w:rsidRPr="00733C12" w:rsidRDefault="00733C12" w:rsidP="00733C12">
            <w:r w:rsidRPr="00733C12">
              <w:t>GDV 6, 1 January 2018</w:t>
            </w:r>
          </w:p>
        </w:tc>
      </w:tr>
      <w:tr w:rsidR="00733C12" w:rsidRPr="00733C12" w14:paraId="716FDE88" w14:textId="77777777" w:rsidTr="00FB52D8">
        <w:trPr>
          <w:gridAfter w:val="1"/>
          <w:wAfter w:w="572" w:type="dxa"/>
          <w:trHeight w:val="145"/>
          <w:jc w:val="center"/>
        </w:trPr>
        <w:tc>
          <w:tcPr>
            <w:tcW w:w="2542" w:type="dxa"/>
            <w:gridSpan w:val="2"/>
          </w:tcPr>
          <w:p w14:paraId="6D6B927E" w14:textId="77777777" w:rsidR="00733C12" w:rsidRPr="00733C12" w:rsidRDefault="00733C12" w:rsidP="00FB52D8">
            <w:pPr>
              <w:jc w:val="right"/>
            </w:pPr>
            <w:r w:rsidRPr="00733C12">
              <w:t>Dot point under the heading ‘3. Integrity and accountability’</w:t>
            </w:r>
          </w:p>
        </w:tc>
        <w:tc>
          <w:tcPr>
            <w:tcW w:w="2862" w:type="dxa"/>
            <w:gridSpan w:val="2"/>
          </w:tcPr>
          <w:p w14:paraId="52DFDEB6" w14:textId="77777777" w:rsidR="00733C12" w:rsidRPr="00733C12" w:rsidRDefault="00733C12" w:rsidP="00733C12">
            <w:r w:rsidRPr="00733C12">
              <w:t>GDV 1, 18 January 2016</w:t>
            </w:r>
          </w:p>
        </w:tc>
      </w:tr>
      <w:tr w:rsidR="00733C12" w:rsidRPr="00733C12" w14:paraId="30BF8787" w14:textId="77777777" w:rsidTr="00FB52D8">
        <w:trPr>
          <w:gridAfter w:val="1"/>
          <w:wAfter w:w="572" w:type="dxa"/>
          <w:trHeight w:val="145"/>
          <w:jc w:val="center"/>
        </w:trPr>
        <w:tc>
          <w:tcPr>
            <w:tcW w:w="5404" w:type="dxa"/>
            <w:gridSpan w:val="4"/>
          </w:tcPr>
          <w:p w14:paraId="6BB8EF41" w14:textId="77777777" w:rsidR="00733C12" w:rsidRPr="00C31699" w:rsidRDefault="00733C12" w:rsidP="00733C12">
            <w:pPr>
              <w:rPr>
                <w:b/>
              </w:rPr>
            </w:pPr>
            <w:r w:rsidRPr="00C31699">
              <w:rPr>
                <w:b/>
              </w:rPr>
              <w:t xml:space="preserve">Part B – Employment Provider Services </w:t>
            </w:r>
          </w:p>
        </w:tc>
      </w:tr>
      <w:tr w:rsidR="00733C12" w:rsidRPr="00733C12" w14:paraId="70A0E86D" w14:textId="77777777" w:rsidTr="00FB52D8">
        <w:trPr>
          <w:gridAfter w:val="1"/>
          <w:wAfter w:w="572" w:type="dxa"/>
          <w:trHeight w:val="145"/>
          <w:jc w:val="center"/>
        </w:trPr>
        <w:tc>
          <w:tcPr>
            <w:tcW w:w="2542" w:type="dxa"/>
            <w:gridSpan w:val="2"/>
          </w:tcPr>
          <w:p w14:paraId="3EBF03B6" w14:textId="77777777" w:rsidR="00733C12" w:rsidRPr="00733C12" w:rsidRDefault="00733C12" w:rsidP="00FB52D8">
            <w:pPr>
              <w:jc w:val="right"/>
            </w:pPr>
            <w:r w:rsidRPr="00733C12">
              <w:t>Heading ‘Section B1.1 Application and allocation of Stream Participants to the Provider’</w:t>
            </w:r>
          </w:p>
        </w:tc>
        <w:tc>
          <w:tcPr>
            <w:tcW w:w="2862" w:type="dxa"/>
            <w:gridSpan w:val="2"/>
          </w:tcPr>
          <w:p w14:paraId="40FE2366" w14:textId="77777777" w:rsidR="00733C12" w:rsidRPr="00733C12" w:rsidRDefault="00733C12" w:rsidP="00733C12">
            <w:r w:rsidRPr="00733C12">
              <w:t>GDV 1, 18 January 2016</w:t>
            </w:r>
          </w:p>
        </w:tc>
      </w:tr>
      <w:tr w:rsidR="00733C12" w:rsidRPr="00733C12" w14:paraId="07202C6A" w14:textId="77777777" w:rsidTr="00FB52D8">
        <w:trPr>
          <w:gridAfter w:val="1"/>
          <w:wAfter w:w="572" w:type="dxa"/>
          <w:trHeight w:val="145"/>
          <w:jc w:val="center"/>
        </w:trPr>
        <w:tc>
          <w:tcPr>
            <w:tcW w:w="2542" w:type="dxa"/>
            <w:gridSpan w:val="2"/>
          </w:tcPr>
          <w:p w14:paraId="68019EC6" w14:textId="77777777" w:rsidR="00733C12" w:rsidRPr="00733C12" w:rsidRDefault="00733C12" w:rsidP="00FB52D8">
            <w:pPr>
              <w:jc w:val="right"/>
            </w:pPr>
            <w:r w:rsidRPr="00733C12">
              <w:t>73.1(c)</w:t>
            </w:r>
          </w:p>
        </w:tc>
        <w:tc>
          <w:tcPr>
            <w:tcW w:w="2862" w:type="dxa"/>
            <w:gridSpan w:val="2"/>
          </w:tcPr>
          <w:p w14:paraId="2134F177" w14:textId="77777777" w:rsidR="00733C12" w:rsidRPr="00733C12" w:rsidRDefault="00733C12" w:rsidP="00733C12">
            <w:r w:rsidRPr="00733C12">
              <w:t>GDV 1, 18 January 2016</w:t>
            </w:r>
          </w:p>
        </w:tc>
      </w:tr>
      <w:tr w:rsidR="00733C12" w:rsidRPr="00733C12" w14:paraId="5244FD93" w14:textId="77777777" w:rsidTr="00FB52D8">
        <w:trPr>
          <w:gridAfter w:val="1"/>
          <w:wAfter w:w="572" w:type="dxa"/>
          <w:trHeight w:val="145"/>
          <w:jc w:val="center"/>
        </w:trPr>
        <w:tc>
          <w:tcPr>
            <w:tcW w:w="2542" w:type="dxa"/>
            <w:gridSpan w:val="2"/>
          </w:tcPr>
          <w:p w14:paraId="6E4FE2EA" w14:textId="77777777" w:rsidR="00733C12" w:rsidRDefault="00733C12" w:rsidP="00FB52D8">
            <w:pPr>
              <w:jc w:val="right"/>
            </w:pPr>
            <w:r w:rsidRPr="00733C12">
              <w:t>78.1</w:t>
            </w:r>
          </w:p>
          <w:p w14:paraId="78548B3D" w14:textId="057F5D00" w:rsidR="00D51A39" w:rsidRPr="00733C12" w:rsidRDefault="00D51A39" w:rsidP="00FB52D8">
            <w:pPr>
              <w:jc w:val="right"/>
            </w:pPr>
            <w:r>
              <w:t>79.1 to 79.</w:t>
            </w:r>
            <w:r w:rsidR="00606538">
              <w:t>5</w:t>
            </w:r>
          </w:p>
        </w:tc>
        <w:tc>
          <w:tcPr>
            <w:tcW w:w="2862" w:type="dxa"/>
            <w:gridSpan w:val="2"/>
          </w:tcPr>
          <w:p w14:paraId="73CC490B" w14:textId="77777777" w:rsidR="00733C12" w:rsidRDefault="00733C12" w:rsidP="00733C12">
            <w:r w:rsidRPr="00733C12">
              <w:t>GDV 2, 1 July 2016</w:t>
            </w:r>
          </w:p>
          <w:p w14:paraId="5E6E8DDB" w14:textId="7260B2F2" w:rsidR="00D51A39" w:rsidRPr="00733C12" w:rsidRDefault="00D51A39" w:rsidP="00733C12">
            <w:r>
              <w:t>GDV 7, 1 July 2018</w:t>
            </w:r>
          </w:p>
        </w:tc>
      </w:tr>
      <w:tr w:rsidR="00733C12" w:rsidRPr="00733C12" w14:paraId="2030A5B9" w14:textId="77777777" w:rsidTr="00FB52D8">
        <w:trPr>
          <w:gridAfter w:val="1"/>
          <w:wAfter w:w="572" w:type="dxa"/>
          <w:trHeight w:val="145"/>
          <w:jc w:val="center"/>
        </w:trPr>
        <w:tc>
          <w:tcPr>
            <w:tcW w:w="2542" w:type="dxa"/>
            <w:gridSpan w:val="2"/>
          </w:tcPr>
          <w:p w14:paraId="3BC0C346" w14:textId="77777777" w:rsidR="00733C12" w:rsidRPr="00733C12" w:rsidRDefault="00733C12" w:rsidP="00FB52D8">
            <w:pPr>
              <w:jc w:val="right"/>
            </w:pPr>
            <w:r w:rsidRPr="00733C12">
              <w:t>81.1(e)</w:t>
            </w:r>
          </w:p>
        </w:tc>
        <w:tc>
          <w:tcPr>
            <w:tcW w:w="2862" w:type="dxa"/>
            <w:gridSpan w:val="2"/>
          </w:tcPr>
          <w:p w14:paraId="6D102A38" w14:textId="77777777" w:rsidR="00733C12" w:rsidRPr="00733C12" w:rsidRDefault="00733C12" w:rsidP="00733C12">
            <w:r w:rsidRPr="00733C12">
              <w:t>GDV 3, 5 December 2016</w:t>
            </w:r>
          </w:p>
        </w:tc>
      </w:tr>
      <w:tr w:rsidR="00733C12" w:rsidRPr="00733C12" w14:paraId="2A5A6A1B" w14:textId="77777777" w:rsidTr="00FB52D8">
        <w:trPr>
          <w:gridAfter w:val="1"/>
          <w:wAfter w:w="572" w:type="dxa"/>
          <w:trHeight w:val="145"/>
          <w:jc w:val="center"/>
        </w:trPr>
        <w:tc>
          <w:tcPr>
            <w:tcW w:w="2542" w:type="dxa"/>
            <w:gridSpan w:val="2"/>
          </w:tcPr>
          <w:p w14:paraId="486FBECB" w14:textId="77777777" w:rsidR="00733C12" w:rsidRDefault="00733C12" w:rsidP="00FB52D8">
            <w:pPr>
              <w:jc w:val="right"/>
            </w:pPr>
            <w:r w:rsidRPr="00733C12">
              <w:t>81.1(f)</w:t>
            </w:r>
          </w:p>
          <w:p w14:paraId="05527BF5" w14:textId="76ABF78A" w:rsidR="00036EC9" w:rsidRPr="00733C12" w:rsidRDefault="00036EC9" w:rsidP="00FB52D8">
            <w:pPr>
              <w:jc w:val="right"/>
            </w:pPr>
            <w:r>
              <w:t>82.1</w:t>
            </w:r>
            <w:r w:rsidR="00606538">
              <w:t>(a)</w:t>
            </w:r>
          </w:p>
        </w:tc>
        <w:tc>
          <w:tcPr>
            <w:tcW w:w="2862" w:type="dxa"/>
            <w:gridSpan w:val="2"/>
          </w:tcPr>
          <w:p w14:paraId="0EA298D4" w14:textId="77777777" w:rsidR="00733C12" w:rsidRDefault="00733C12" w:rsidP="00733C12">
            <w:r w:rsidRPr="00733C12">
              <w:t>GDV 5, 1 July 2017</w:t>
            </w:r>
          </w:p>
          <w:p w14:paraId="486A2000" w14:textId="4E63FB3B" w:rsidR="00036EC9" w:rsidRPr="00733C12" w:rsidRDefault="00036EC9" w:rsidP="00733C12">
            <w:r>
              <w:t>GDV 7, 1 July 2018</w:t>
            </w:r>
          </w:p>
        </w:tc>
      </w:tr>
      <w:tr w:rsidR="00733C12" w:rsidRPr="00733C12" w14:paraId="24BCCA38" w14:textId="77777777" w:rsidTr="00FB52D8">
        <w:trPr>
          <w:gridAfter w:val="1"/>
          <w:wAfter w:w="572" w:type="dxa"/>
          <w:trHeight w:val="145"/>
          <w:jc w:val="center"/>
        </w:trPr>
        <w:tc>
          <w:tcPr>
            <w:tcW w:w="2542" w:type="dxa"/>
            <w:gridSpan w:val="2"/>
          </w:tcPr>
          <w:p w14:paraId="69A559EF" w14:textId="77777777" w:rsidR="00733C12" w:rsidRPr="00733C12" w:rsidRDefault="00733C12" w:rsidP="00FB52D8">
            <w:pPr>
              <w:jc w:val="right"/>
            </w:pPr>
            <w:r w:rsidRPr="00733C12">
              <w:t>82.2A, (a)(i)-(ii), (b)-(c)</w:t>
            </w:r>
          </w:p>
        </w:tc>
        <w:tc>
          <w:tcPr>
            <w:tcW w:w="2862" w:type="dxa"/>
            <w:gridSpan w:val="2"/>
          </w:tcPr>
          <w:p w14:paraId="077814A6" w14:textId="77777777" w:rsidR="00733C12" w:rsidRPr="00733C12" w:rsidRDefault="00733C12" w:rsidP="00733C12">
            <w:r w:rsidRPr="00733C12">
              <w:t>GDV 6, 1 January 2018</w:t>
            </w:r>
          </w:p>
        </w:tc>
      </w:tr>
      <w:tr w:rsidR="00733C12" w:rsidRPr="00733C12" w14:paraId="0699AB32" w14:textId="77777777" w:rsidTr="00FB52D8">
        <w:trPr>
          <w:gridAfter w:val="1"/>
          <w:wAfter w:w="572" w:type="dxa"/>
          <w:trHeight w:val="145"/>
          <w:jc w:val="center"/>
        </w:trPr>
        <w:tc>
          <w:tcPr>
            <w:tcW w:w="2542" w:type="dxa"/>
            <w:gridSpan w:val="2"/>
          </w:tcPr>
          <w:p w14:paraId="79A69CBC" w14:textId="77777777" w:rsidR="00733C12" w:rsidRPr="00733C12" w:rsidRDefault="00733C12" w:rsidP="00FB52D8">
            <w:pPr>
              <w:jc w:val="right"/>
            </w:pPr>
            <w:r w:rsidRPr="00733C12">
              <w:t>82.3 Subheading ‘Transition to Work Participants’</w:t>
            </w:r>
          </w:p>
        </w:tc>
        <w:tc>
          <w:tcPr>
            <w:tcW w:w="2862" w:type="dxa"/>
            <w:gridSpan w:val="2"/>
          </w:tcPr>
          <w:p w14:paraId="07D7C2B3" w14:textId="77777777" w:rsidR="00733C12" w:rsidRPr="00733C12" w:rsidRDefault="00733C12" w:rsidP="00733C12">
            <w:r w:rsidRPr="00733C12">
              <w:t>GDV 1, 18 January 2016</w:t>
            </w:r>
          </w:p>
          <w:p w14:paraId="7B54FDCD" w14:textId="77777777" w:rsidR="00733C12" w:rsidRPr="00733C12" w:rsidRDefault="00733C12" w:rsidP="00733C12">
            <w:r w:rsidRPr="00733C12">
              <w:t>GDV 3, 5 December 2016</w:t>
            </w:r>
          </w:p>
        </w:tc>
      </w:tr>
      <w:tr w:rsidR="00733C12" w:rsidRPr="00733C12" w14:paraId="68516034" w14:textId="77777777" w:rsidTr="00FB52D8">
        <w:trPr>
          <w:gridAfter w:val="1"/>
          <w:wAfter w:w="572" w:type="dxa"/>
          <w:trHeight w:val="145"/>
          <w:jc w:val="center"/>
        </w:trPr>
        <w:tc>
          <w:tcPr>
            <w:tcW w:w="2542" w:type="dxa"/>
            <w:gridSpan w:val="2"/>
          </w:tcPr>
          <w:p w14:paraId="50494B3F" w14:textId="77777777" w:rsidR="00733C12" w:rsidRPr="00733C12" w:rsidRDefault="00733C12" w:rsidP="00FB52D8">
            <w:pPr>
              <w:jc w:val="right"/>
            </w:pPr>
            <w:r w:rsidRPr="00733C12">
              <w:t>82.3(a), (b) and (c)</w:t>
            </w:r>
          </w:p>
        </w:tc>
        <w:tc>
          <w:tcPr>
            <w:tcW w:w="2862" w:type="dxa"/>
            <w:gridSpan w:val="2"/>
          </w:tcPr>
          <w:p w14:paraId="26D87E90" w14:textId="77777777" w:rsidR="00733C12" w:rsidRPr="00733C12" w:rsidRDefault="00733C12" w:rsidP="00733C12">
            <w:r w:rsidRPr="00733C12">
              <w:t>GDV 1, 18 January 2016</w:t>
            </w:r>
          </w:p>
          <w:p w14:paraId="5A7C2983" w14:textId="77777777" w:rsidR="00733C12" w:rsidRPr="00733C12" w:rsidRDefault="00733C12" w:rsidP="00733C12">
            <w:r w:rsidRPr="00733C12">
              <w:t>GDV 3, 5 December 2016</w:t>
            </w:r>
          </w:p>
        </w:tc>
      </w:tr>
      <w:tr w:rsidR="00733C12" w:rsidRPr="00733C12" w14:paraId="0BDF1D25" w14:textId="77777777" w:rsidTr="00FB52D8">
        <w:trPr>
          <w:gridAfter w:val="1"/>
          <w:wAfter w:w="572" w:type="dxa"/>
          <w:trHeight w:val="145"/>
          <w:jc w:val="center"/>
        </w:trPr>
        <w:tc>
          <w:tcPr>
            <w:tcW w:w="2542" w:type="dxa"/>
            <w:gridSpan w:val="2"/>
          </w:tcPr>
          <w:p w14:paraId="14E48E06" w14:textId="77777777" w:rsidR="00733C12" w:rsidRPr="00733C12" w:rsidRDefault="00733C12" w:rsidP="00FB52D8">
            <w:pPr>
              <w:jc w:val="right"/>
            </w:pPr>
            <w:r w:rsidRPr="00733C12">
              <w:t>82.4 Subheading ‘Time to Work Participants’</w:t>
            </w:r>
          </w:p>
        </w:tc>
        <w:tc>
          <w:tcPr>
            <w:tcW w:w="2862" w:type="dxa"/>
            <w:gridSpan w:val="2"/>
          </w:tcPr>
          <w:p w14:paraId="1F293B92" w14:textId="77777777" w:rsidR="00733C12" w:rsidRPr="00733C12" w:rsidRDefault="00733C12" w:rsidP="00733C12">
            <w:r w:rsidRPr="00733C12">
              <w:t>GDV 6, 1 January 2018</w:t>
            </w:r>
          </w:p>
        </w:tc>
      </w:tr>
      <w:tr w:rsidR="00733C12" w:rsidRPr="00733C12" w14:paraId="4A069286" w14:textId="77777777" w:rsidTr="00FB52D8">
        <w:trPr>
          <w:gridAfter w:val="1"/>
          <w:wAfter w:w="572" w:type="dxa"/>
          <w:trHeight w:val="145"/>
          <w:jc w:val="center"/>
        </w:trPr>
        <w:tc>
          <w:tcPr>
            <w:tcW w:w="2542" w:type="dxa"/>
            <w:gridSpan w:val="2"/>
          </w:tcPr>
          <w:p w14:paraId="27575911" w14:textId="77777777" w:rsidR="00733C12" w:rsidRDefault="00733C12" w:rsidP="00FB52D8">
            <w:pPr>
              <w:jc w:val="right"/>
            </w:pPr>
            <w:r w:rsidRPr="00733C12">
              <w:t>82.4, (a)-(b)</w:t>
            </w:r>
          </w:p>
          <w:p w14:paraId="096DC466" w14:textId="0988BFC6" w:rsidR="00714E64" w:rsidRPr="00733C12" w:rsidRDefault="00714E64" w:rsidP="00FB52D8">
            <w:pPr>
              <w:jc w:val="right"/>
            </w:pPr>
            <w:r>
              <w:lastRenderedPageBreak/>
              <w:t>83.1</w:t>
            </w:r>
          </w:p>
        </w:tc>
        <w:tc>
          <w:tcPr>
            <w:tcW w:w="2862" w:type="dxa"/>
            <w:gridSpan w:val="2"/>
          </w:tcPr>
          <w:p w14:paraId="654AD148" w14:textId="77777777" w:rsidR="00733C12" w:rsidRDefault="00733C12" w:rsidP="00733C12">
            <w:r w:rsidRPr="00733C12">
              <w:lastRenderedPageBreak/>
              <w:t>GDV 6, 1 January 2018</w:t>
            </w:r>
          </w:p>
          <w:p w14:paraId="53143A1F" w14:textId="2C6BFC3E" w:rsidR="00714E64" w:rsidRPr="00733C12" w:rsidRDefault="00714E64" w:rsidP="00733C12">
            <w:r>
              <w:lastRenderedPageBreak/>
              <w:t>GDV 7, 1 July 2018</w:t>
            </w:r>
          </w:p>
        </w:tc>
      </w:tr>
      <w:tr w:rsidR="00733C12" w:rsidRPr="00733C12" w14:paraId="78C254F5" w14:textId="77777777" w:rsidTr="00FB52D8">
        <w:trPr>
          <w:gridAfter w:val="1"/>
          <w:wAfter w:w="572" w:type="dxa"/>
          <w:trHeight w:val="145"/>
          <w:jc w:val="center"/>
        </w:trPr>
        <w:tc>
          <w:tcPr>
            <w:tcW w:w="2542" w:type="dxa"/>
            <w:gridSpan w:val="2"/>
          </w:tcPr>
          <w:p w14:paraId="793001A8" w14:textId="77777777" w:rsidR="00733C12" w:rsidRPr="00733C12" w:rsidRDefault="00733C12" w:rsidP="00FB52D8">
            <w:pPr>
              <w:jc w:val="right"/>
            </w:pPr>
            <w:r w:rsidRPr="00733C12">
              <w:lastRenderedPageBreak/>
              <w:t>83.2</w:t>
            </w:r>
          </w:p>
        </w:tc>
        <w:tc>
          <w:tcPr>
            <w:tcW w:w="2862" w:type="dxa"/>
            <w:gridSpan w:val="2"/>
          </w:tcPr>
          <w:p w14:paraId="06595471" w14:textId="77777777" w:rsidR="00733C12" w:rsidRDefault="00733C12" w:rsidP="00733C12">
            <w:r w:rsidRPr="00733C12">
              <w:t>GDV 2, 1 July 2016</w:t>
            </w:r>
          </w:p>
          <w:p w14:paraId="41BC8836" w14:textId="6D087D20" w:rsidR="00714E64" w:rsidRPr="00733C12" w:rsidRDefault="00714E64" w:rsidP="00733C12">
            <w:r>
              <w:t>GDV 7, 1 July 2018</w:t>
            </w:r>
          </w:p>
        </w:tc>
      </w:tr>
      <w:tr w:rsidR="00733C12" w:rsidRPr="00733C12" w14:paraId="7421A46A" w14:textId="77777777" w:rsidTr="00FB52D8">
        <w:trPr>
          <w:gridAfter w:val="1"/>
          <w:wAfter w:w="572" w:type="dxa"/>
          <w:trHeight w:val="145"/>
          <w:jc w:val="center"/>
        </w:trPr>
        <w:tc>
          <w:tcPr>
            <w:tcW w:w="2542" w:type="dxa"/>
            <w:gridSpan w:val="2"/>
          </w:tcPr>
          <w:p w14:paraId="524236EF" w14:textId="77777777" w:rsidR="00733C12" w:rsidRPr="00733C12" w:rsidRDefault="00733C12" w:rsidP="00FB52D8">
            <w:pPr>
              <w:jc w:val="right"/>
            </w:pPr>
            <w:r w:rsidRPr="00733C12">
              <w:t>83.3</w:t>
            </w:r>
          </w:p>
        </w:tc>
        <w:tc>
          <w:tcPr>
            <w:tcW w:w="2862" w:type="dxa"/>
            <w:gridSpan w:val="2"/>
          </w:tcPr>
          <w:p w14:paraId="51425972" w14:textId="77777777" w:rsidR="00733C12" w:rsidRPr="00733C12" w:rsidRDefault="00733C12" w:rsidP="00733C12">
            <w:r w:rsidRPr="00733C12">
              <w:t>GDV 1, 18 January 2016</w:t>
            </w:r>
          </w:p>
          <w:p w14:paraId="796E5675" w14:textId="77777777" w:rsidR="00733C12" w:rsidRPr="00733C12" w:rsidRDefault="00733C12" w:rsidP="00733C12">
            <w:r w:rsidRPr="00733C12">
              <w:t>GDV 2, 1 July 2016</w:t>
            </w:r>
          </w:p>
          <w:p w14:paraId="30BC48E8" w14:textId="77777777" w:rsidR="00733C12" w:rsidRDefault="00733C12" w:rsidP="00733C12">
            <w:r w:rsidRPr="00733C12">
              <w:t>GDV 3, 5 December 2016</w:t>
            </w:r>
          </w:p>
          <w:p w14:paraId="18F7C3DD" w14:textId="384BA4B6" w:rsidR="00714E64" w:rsidRPr="00733C12" w:rsidRDefault="00714E64" w:rsidP="00733C12">
            <w:r>
              <w:t>GDV 7, 1 July 2018</w:t>
            </w:r>
          </w:p>
        </w:tc>
      </w:tr>
      <w:tr w:rsidR="00733C12" w:rsidRPr="00733C12" w14:paraId="641CB3A5" w14:textId="77777777" w:rsidTr="00FB52D8">
        <w:trPr>
          <w:gridAfter w:val="1"/>
          <w:wAfter w:w="572" w:type="dxa"/>
          <w:trHeight w:val="145"/>
          <w:jc w:val="center"/>
        </w:trPr>
        <w:tc>
          <w:tcPr>
            <w:tcW w:w="2542" w:type="dxa"/>
            <w:gridSpan w:val="2"/>
          </w:tcPr>
          <w:p w14:paraId="32FCBB89" w14:textId="2D17D42B" w:rsidR="00714E64" w:rsidRDefault="00714E64" w:rsidP="00FB52D8">
            <w:pPr>
              <w:jc w:val="right"/>
            </w:pPr>
            <w:r>
              <w:t>83A.1</w:t>
            </w:r>
            <w:r w:rsidR="003358A7">
              <w:t xml:space="preserve"> to 83A.4</w:t>
            </w:r>
          </w:p>
          <w:p w14:paraId="49AD5A03" w14:textId="1D11126E" w:rsidR="00733C12" w:rsidRPr="00733C12" w:rsidRDefault="00733C12" w:rsidP="00FB52D8">
            <w:pPr>
              <w:jc w:val="right"/>
            </w:pPr>
            <w:r w:rsidRPr="00733C12">
              <w:t>Heading ‘Section B1.2 – Contacts’</w:t>
            </w:r>
          </w:p>
        </w:tc>
        <w:tc>
          <w:tcPr>
            <w:tcW w:w="2862" w:type="dxa"/>
            <w:gridSpan w:val="2"/>
          </w:tcPr>
          <w:p w14:paraId="52DE8D36" w14:textId="03DA3235" w:rsidR="00714E64" w:rsidRDefault="00714E64" w:rsidP="00733C12">
            <w:r>
              <w:t>GDV 7, 1 July 2018</w:t>
            </w:r>
          </w:p>
          <w:p w14:paraId="1A630753" w14:textId="37898850" w:rsidR="00733C12" w:rsidRPr="00733C12" w:rsidRDefault="00733C12" w:rsidP="00733C12">
            <w:r w:rsidRPr="00733C12">
              <w:t>GDV 1, 18 January 2016</w:t>
            </w:r>
          </w:p>
        </w:tc>
      </w:tr>
      <w:tr w:rsidR="00733C12" w:rsidRPr="00733C12" w14:paraId="21595ECA" w14:textId="77777777" w:rsidTr="00FB52D8">
        <w:trPr>
          <w:gridAfter w:val="1"/>
          <w:wAfter w:w="572" w:type="dxa"/>
          <w:trHeight w:val="145"/>
          <w:jc w:val="center"/>
        </w:trPr>
        <w:tc>
          <w:tcPr>
            <w:tcW w:w="2542" w:type="dxa"/>
            <w:gridSpan w:val="2"/>
          </w:tcPr>
          <w:p w14:paraId="3C24BF7F" w14:textId="77777777" w:rsidR="00733C12" w:rsidRPr="00733C12" w:rsidRDefault="00733C12" w:rsidP="00FB52D8">
            <w:pPr>
              <w:jc w:val="right"/>
            </w:pPr>
            <w:r w:rsidRPr="00733C12">
              <w:t>84.1, (a)(i)</w:t>
            </w:r>
          </w:p>
        </w:tc>
        <w:tc>
          <w:tcPr>
            <w:tcW w:w="2862" w:type="dxa"/>
            <w:gridSpan w:val="2"/>
          </w:tcPr>
          <w:p w14:paraId="68D33CF5" w14:textId="77777777" w:rsidR="00733C12" w:rsidRPr="00733C12" w:rsidRDefault="00733C12" w:rsidP="00733C12">
            <w:r w:rsidRPr="00733C12">
              <w:t>GDV 1, 18 January 2016</w:t>
            </w:r>
          </w:p>
          <w:p w14:paraId="0AD66A55" w14:textId="77777777" w:rsidR="00733C12" w:rsidRPr="00733C12" w:rsidRDefault="00733C12" w:rsidP="00733C12">
            <w:r w:rsidRPr="00733C12">
              <w:t>GDV 2, 1 July 2016</w:t>
            </w:r>
          </w:p>
          <w:p w14:paraId="5EBA04DC" w14:textId="77777777" w:rsidR="00733C12" w:rsidRPr="00733C12" w:rsidRDefault="00733C12" w:rsidP="00733C12">
            <w:r w:rsidRPr="00733C12">
              <w:t>GDV 3, 5 December 2016</w:t>
            </w:r>
          </w:p>
        </w:tc>
      </w:tr>
      <w:tr w:rsidR="00733C12" w:rsidRPr="00733C12" w14:paraId="30E74C15" w14:textId="77777777" w:rsidTr="00FB52D8">
        <w:trPr>
          <w:gridAfter w:val="1"/>
          <w:wAfter w:w="572" w:type="dxa"/>
          <w:trHeight w:val="145"/>
          <w:jc w:val="center"/>
        </w:trPr>
        <w:tc>
          <w:tcPr>
            <w:tcW w:w="2542" w:type="dxa"/>
            <w:gridSpan w:val="2"/>
          </w:tcPr>
          <w:p w14:paraId="7C963050" w14:textId="77777777" w:rsidR="00733C12" w:rsidRPr="00733C12" w:rsidRDefault="00733C12" w:rsidP="00FB52D8">
            <w:pPr>
              <w:jc w:val="right"/>
            </w:pPr>
            <w:r w:rsidRPr="00733C12">
              <w:t>84.1(c)-(f)</w:t>
            </w:r>
          </w:p>
        </w:tc>
        <w:tc>
          <w:tcPr>
            <w:tcW w:w="2862" w:type="dxa"/>
            <w:gridSpan w:val="2"/>
          </w:tcPr>
          <w:p w14:paraId="28C87176" w14:textId="77777777" w:rsidR="00733C12" w:rsidRPr="00733C12" w:rsidRDefault="00733C12" w:rsidP="00733C12">
            <w:r w:rsidRPr="00733C12">
              <w:t>GDV 1, 18 January 2016</w:t>
            </w:r>
          </w:p>
          <w:p w14:paraId="2CB59436" w14:textId="77777777" w:rsidR="00733C12" w:rsidRPr="00733C12" w:rsidRDefault="00733C12" w:rsidP="00733C12">
            <w:r w:rsidRPr="00733C12">
              <w:t>GDV 2, 1 July 2016</w:t>
            </w:r>
          </w:p>
          <w:p w14:paraId="4D039503" w14:textId="77777777" w:rsidR="00733C12" w:rsidRPr="00733C12" w:rsidRDefault="00733C12" w:rsidP="00733C12">
            <w:r w:rsidRPr="00733C12">
              <w:t>GDV 3, 5 December 2016</w:t>
            </w:r>
          </w:p>
          <w:p w14:paraId="1D78732D" w14:textId="77777777" w:rsidR="00733C12" w:rsidRPr="00733C12" w:rsidRDefault="00733C12" w:rsidP="00733C12">
            <w:r w:rsidRPr="00733C12">
              <w:t>GDV 6, 1 January 2018</w:t>
            </w:r>
          </w:p>
        </w:tc>
      </w:tr>
      <w:tr w:rsidR="00733C12" w:rsidRPr="00733C12" w14:paraId="789BB3D4" w14:textId="77777777" w:rsidTr="00FB52D8">
        <w:trPr>
          <w:gridAfter w:val="1"/>
          <w:wAfter w:w="572" w:type="dxa"/>
          <w:trHeight w:val="145"/>
          <w:jc w:val="center"/>
        </w:trPr>
        <w:tc>
          <w:tcPr>
            <w:tcW w:w="2542" w:type="dxa"/>
            <w:gridSpan w:val="2"/>
          </w:tcPr>
          <w:p w14:paraId="6D9F8E88" w14:textId="01607EFF" w:rsidR="00625805" w:rsidRDefault="00625805" w:rsidP="00FB52D8">
            <w:pPr>
              <w:jc w:val="right"/>
            </w:pPr>
            <w:r>
              <w:t>84.1(e)</w:t>
            </w:r>
            <w:r w:rsidR="003358A7">
              <w:t xml:space="preserve"> and (f)</w:t>
            </w:r>
          </w:p>
          <w:p w14:paraId="345E8717" w14:textId="6C82B67B" w:rsidR="00733C12" w:rsidRPr="00733C12" w:rsidRDefault="00733C12" w:rsidP="00FB52D8">
            <w:pPr>
              <w:jc w:val="right"/>
            </w:pPr>
            <w:r w:rsidRPr="00733C12">
              <w:t>84.2</w:t>
            </w:r>
          </w:p>
        </w:tc>
        <w:tc>
          <w:tcPr>
            <w:tcW w:w="2862" w:type="dxa"/>
            <w:gridSpan w:val="2"/>
          </w:tcPr>
          <w:p w14:paraId="05729EB4" w14:textId="22DC0428" w:rsidR="00625805" w:rsidRDefault="00625805" w:rsidP="00733C12">
            <w:r>
              <w:t>GDV 7, 1 July 2018</w:t>
            </w:r>
          </w:p>
          <w:p w14:paraId="66246414" w14:textId="77777777" w:rsidR="00733C12" w:rsidRDefault="00733C12" w:rsidP="00733C12">
            <w:r w:rsidRPr="00733C12">
              <w:t>GDV 3, 5 December 2016</w:t>
            </w:r>
          </w:p>
          <w:p w14:paraId="29713F72" w14:textId="1F13190B" w:rsidR="00625805" w:rsidRPr="00733C12" w:rsidRDefault="00625805" w:rsidP="00733C12">
            <w:r>
              <w:t>GDV 7, 1 July 2018</w:t>
            </w:r>
          </w:p>
        </w:tc>
      </w:tr>
      <w:tr w:rsidR="00733C12" w:rsidRPr="00733C12" w14:paraId="0A06EC8D" w14:textId="77777777" w:rsidTr="00FB52D8">
        <w:trPr>
          <w:gridAfter w:val="1"/>
          <w:wAfter w:w="572" w:type="dxa"/>
          <w:trHeight w:val="145"/>
          <w:jc w:val="center"/>
        </w:trPr>
        <w:tc>
          <w:tcPr>
            <w:tcW w:w="2542" w:type="dxa"/>
            <w:gridSpan w:val="2"/>
          </w:tcPr>
          <w:p w14:paraId="084ECDCC" w14:textId="77777777" w:rsidR="00733C12" w:rsidRPr="00733C12" w:rsidRDefault="00733C12" w:rsidP="00FB52D8">
            <w:pPr>
              <w:jc w:val="right"/>
            </w:pPr>
            <w:r w:rsidRPr="00733C12">
              <w:t>84.2(a) and (b)</w:t>
            </w:r>
          </w:p>
        </w:tc>
        <w:tc>
          <w:tcPr>
            <w:tcW w:w="2862" w:type="dxa"/>
            <w:gridSpan w:val="2"/>
          </w:tcPr>
          <w:p w14:paraId="5239AF4D" w14:textId="77777777" w:rsidR="00733C12" w:rsidRPr="00733C12" w:rsidRDefault="00733C12" w:rsidP="00733C12">
            <w:r w:rsidRPr="00733C12">
              <w:t>GDV 2, 1 July 2016</w:t>
            </w:r>
          </w:p>
        </w:tc>
      </w:tr>
      <w:tr w:rsidR="00733C12" w:rsidRPr="00733C12" w14:paraId="62BBA1E2" w14:textId="77777777" w:rsidTr="00FB52D8">
        <w:trPr>
          <w:gridAfter w:val="1"/>
          <w:wAfter w:w="572" w:type="dxa"/>
          <w:trHeight w:val="145"/>
          <w:jc w:val="center"/>
        </w:trPr>
        <w:tc>
          <w:tcPr>
            <w:tcW w:w="2542" w:type="dxa"/>
            <w:gridSpan w:val="2"/>
          </w:tcPr>
          <w:p w14:paraId="46AD8CF4" w14:textId="77777777" w:rsidR="00733C12" w:rsidRPr="00733C12" w:rsidRDefault="00733C12" w:rsidP="00FB52D8">
            <w:pPr>
              <w:jc w:val="right"/>
            </w:pPr>
            <w:r w:rsidRPr="00733C12">
              <w:t>84.3</w:t>
            </w:r>
          </w:p>
        </w:tc>
        <w:tc>
          <w:tcPr>
            <w:tcW w:w="2862" w:type="dxa"/>
            <w:gridSpan w:val="2"/>
          </w:tcPr>
          <w:p w14:paraId="70B139DC" w14:textId="77777777" w:rsidR="00733C12" w:rsidRDefault="00733C12" w:rsidP="00733C12">
            <w:r w:rsidRPr="00733C12">
              <w:t>GDV 3, 5 December 2016</w:t>
            </w:r>
          </w:p>
          <w:p w14:paraId="0B053B2B" w14:textId="41872042" w:rsidR="00625805" w:rsidRPr="00733C12" w:rsidRDefault="00625805" w:rsidP="00733C12">
            <w:r>
              <w:t>GDV 7, 1 July 2018</w:t>
            </w:r>
          </w:p>
        </w:tc>
      </w:tr>
      <w:tr w:rsidR="00733C12" w:rsidRPr="00733C12" w14:paraId="5F491200" w14:textId="77777777" w:rsidTr="00FB52D8">
        <w:trPr>
          <w:gridAfter w:val="1"/>
          <w:wAfter w:w="572" w:type="dxa"/>
          <w:trHeight w:val="145"/>
          <w:jc w:val="center"/>
        </w:trPr>
        <w:tc>
          <w:tcPr>
            <w:tcW w:w="2542" w:type="dxa"/>
            <w:gridSpan w:val="2"/>
          </w:tcPr>
          <w:p w14:paraId="533E3CF5" w14:textId="77777777" w:rsidR="00733C12" w:rsidRPr="00733C12" w:rsidRDefault="00733C12" w:rsidP="00FB52D8">
            <w:pPr>
              <w:jc w:val="right"/>
            </w:pPr>
            <w:r w:rsidRPr="00733C12">
              <w:t>84.4</w:t>
            </w:r>
          </w:p>
        </w:tc>
        <w:tc>
          <w:tcPr>
            <w:tcW w:w="2862" w:type="dxa"/>
            <w:gridSpan w:val="2"/>
          </w:tcPr>
          <w:p w14:paraId="15B56563" w14:textId="77777777" w:rsidR="00733C12" w:rsidRPr="00733C12" w:rsidRDefault="00733C12" w:rsidP="00733C12">
            <w:r w:rsidRPr="00733C12">
              <w:t>GDV 2, 1 July 2016</w:t>
            </w:r>
          </w:p>
          <w:p w14:paraId="6AFF4D65" w14:textId="77777777" w:rsidR="00733C12" w:rsidRPr="00733C12" w:rsidRDefault="00733C12" w:rsidP="00733C12">
            <w:r w:rsidRPr="00733C12">
              <w:t>GDV 3, 5 December 2016</w:t>
            </w:r>
          </w:p>
        </w:tc>
      </w:tr>
      <w:tr w:rsidR="00733C12" w:rsidRPr="00733C12" w14:paraId="4511BE33" w14:textId="77777777" w:rsidTr="00FB52D8">
        <w:trPr>
          <w:gridAfter w:val="1"/>
          <w:wAfter w:w="572" w:type="dxa"/>
          <w:trHeight w:val="145"/>
          <w:jc w:val="center"/>
        </w:trPr>
        <w:tc>
          <w:tcPr>
            <w:tcW w:w="2542" w:type="dxa"/>
            <w:gridSpan w:val="2"/>
          </w:tcPr>
          <w:p w14:paraId="11448303" w14:textId="77777777" w:rsidR="00733C12" w:rsidRPr="00733C12" w:rsidRDefault="00733C12" w:rsidP="00FB52D8">
            <w:pPr>
              <w:jc w:val="right"/>
            </w:pPr>
            <w:r w:rsidRPr="00733C12">
              <w:t>85.1, (g) and (h)</w:t>
            </w:r>
          </w:p>
        </w:tc>
        <w:tc>
          <w:tcPr>
            <w:tcW w:w="2862" w:type="dxa"/>
            <w:gridSpan w:val="2"/>
          </w:tcPr>
          <w:p w14:paraId="0C62CAFB" w14:textId="77777777" w:rsidR="00733C12" w:rsidRPr="00733C12" w:rsidRDefault="00733C12" w:rsidP="00733C12">
            <w:r w:rsidRPr="00733C12">
              <w:t>GDV 2, 1 July 2016</w:t>
            </w:r>
          </w:p>
        </w:tc>
      </w:tr>
      <w:tr w:rsidR="00733C12" w:rsidRPr="00733C12" w14:paraId="210AB87F" w14:textId="77777777" w:rsidTr="00FB52D8">
        <w:trPr>
          <w:gridAfter w:val="1"/>
          <w:wAfter w:w="572" w:type="dxa"/>
          <w:trHeight w:val="145"/>
          <w:jc w:val="center"/>
        </w:trPr>
        <w:tc>
          <w:tcPr>
            <w:tcW w:w="2542" w:type="dxa"/>
            <w:gridSpan w:val="2"/>
          </w:tcPr>
          <w:p w14:paraId="54BA7B26" w14:textId="77777777" w:rsidR="00733C12" w:rsidRPr="00733C12" w:rsidRDefault="00733C12" w:rsidP="00FB52D8">
            <w:pPr>
              <w:jc w:val="right"/>
            </w:pPr>
            <w:r w:rsidRPr="00733C12">
              <w:t>85.2</w:t>
            </w:r>
          </w:p>
        </w:tc>
        <w:tc>
          <w:tcPr>
            <w:tcW w:w="2862" w:type="dxa"/>
            <w:gridSpan w:val="2"/>
          </w:tcPr>
          <w:p w14:paraId="11134BBB" w14:textId="77777777" w:rsidR="00733C12" w:rsidRPr="00733C12" w:rsidRDefault="00733C12" w:rsidP="00733C12">
            <w:r w:rsidRPr="00733C12">
              <w:t>GDV 2, 1 July 2016</w:t>
            </w:r>
          </w:p>
          <w:p w14:paraId="2C4D0021" w14:textId="77777777" w:rsidR="00733C12" w:rsidRPr="00733C12" w:rsidRDefault="00733C12" w:rsidP="00733C12">
            <w:r w:rsidRPr="00733C12">
              <w:t>GDV 3, 5 December 2016</w:t>
            </w:r>
          </w:p>
        </w:tc>
      </w:tr>
      <w:tr w:rsidR="00733C12" w:rsidRPr="00733C12" w14:paraId="088DF594" w14:textId="77777777" w:rsidTr="00FB52D8">
        <w:trPr>
          <w:gridAfter w:val="1"/>
          <w:wAfter w:w="572" w:type="dxa"/>
          <w:trHeight w:val="145"/>
          <w:jc w:val="center"/>
        </w:trPr>
        <w:tc>
          <w:tcPr>
            <w:tcW w:w="2542" w:type="dxa"/>
            <w:gridSpan w:val="2"/>
          </w:tcPr>
          <w:p w14:paraId="3354B70E" w14:textId="77777777" w:rsidR="00733C12" w:rsidRPr="00733C12" w:rsidRDefault="00733C12" w:rsidP="00FB52D8">
            <w:pPr>
              <w:jc w:val="right"/>
            </w:pPr>
            <w:r w:rsidRPr="00733C12">
              <w:t>85.3</w:t>
            </w:r>
          </w:p>
        </w:tc>
        <w:tc>
          <w:tcPr>
            <w:tcW w:w="2862" w:type="dxa"/>
            <w:gridSpan w:val="2"/>
          </w:tcPr>
          <w:p w14:paraId="53FF6289" w14:textId="77777777" w:rsidR="00733C12" w:rsidRPr="00733C12" w:rsidRDefault="00733C12" w:rsidP="00733C12">
            <w:r w:rsidRPr="00733C12">
              <w:t>GDV 2, 1 July 2016</w:t>
            </w:r>
          </w:p>
          <w:p w14:paraId="0774026E" w14:textId="77777777" w:rsidR="00733C12" w:rsidRPr="00733C12" w:rsidRDefault="00733C12" w:rsidP="00733C12">
            <w:r w:rsidRPr="00733C12">
              <w:t>GDV 3, 5 December 2016</w:t>
            </w:r>
          </w:p>
        </w:tc>
      </w:tr>
      <w:tr w:rsidR="00733C12" w:rsidRPr="00733C12" w14:paraId="1CED0BA3" w14:textId="77777777" w:rsidTr="00FB52D8">
        <w:trPr>
          <w:gridAfter w:val="1"/>
          <w:wAfter w:w="572" w:type="dxa"/>
          <w:trHeight w:val="145"/>
          <w:jc w:val="center"/>
        </w:trPr>
        <w:tc>
          <w:tcPr>
            <w:tcW w:w="2542" w:type="dxa"/>
            <w:gridSpan w:val="2"/>
          </w:tcPr>
          <w:p w14:paraId="4912EA69" w14:textId="77777777" w:rsidR="00733C12" w:rsidRPr="00733C12" w:rsidRDefault="00733C12" w:rsidP="00FB52D8">
            <w:pPr>
              <w:jc w:val="right"/>
            </w:pPr>
            <w:r w:rsidRPr="00733C12">
              <w:t>85.4</w:t>
            </w:r>
          </w:p>
        </w:tc>
        <w:tc>
          <w:tcPr>
            <w:tcW w:w="2862" w:type="dxa"/>
            <w:gridSpan w:val="2"/>
          </w:tcPr>
          <w:p w14:paraId="75B78819" w14:textId="77777777" w:rsidR="00733C12" w:rsidRPr="00733C12" w:rsidRDefault="00733C12" w:rsidP="00733C12">
            <w:r w:rsidRPr="00733C12">
              <w:t>GDV 2, 1 July 2016</w:t>
            </w:r>
          </w:p>
        </w:tc>
      </w:tr>
      <w:tr w:rsidR="00733C12" w:rsidRPr="00733C12" w14:paraId="163840FD" w14:textId="77777777" w:rsidTr="00FB52D8">
        <w:trPr>
          <w:gridAfter w:val="1"/>
          <w:wAfter w:w="572" w:type="dxa"/>
          <w:trHeight w:val="145"/>
          <w:jc w:val="center"/>
        </w:trPr>
        <w:tc>
          <w:tcPr>
            <w:tcW w:w="2542" w:type="dxa"/>
            <w:gridSpan w:val="2"/>
          </w:tcPr>
          <w:p w14:paraId="4CE43D10" w14:textId="77777777" w:rsidR="00733C12" w:rsidRPr="00733C12" w:rsidRDefault="00733C12" w:rsidP="00FB52D8">
            <w:pPr>
              <w:jc w:val="right"/>
            </w:pPr>
            <w:r w:rsidRPr="00733C12">
              <w:t>Heading ‘Section B1.3 – Self-help Support for Stream Participants’</w:t>
            </w:r>
          </w:p>
        </w:tc>
        <w:tc>
          <w:tcPr>
            <w:tcW w:w="2862" w:type="dxa"/>
            <w:gridSpan w:val="2"/>
          </w:tcPr>
          <w:p w14:paraId="6B076846" w14:textId="77777777" w:rsidR="00733C12" w:rsidRPr="00733C12" w:rsidRDefault="00733C12" w:rsidP="00733C12">
            <w:r w:rsidRPr="00733C12">
              <w:t>GDV 1, 18 January 2016</w:t>
            </w:r>
          </w:p>
        </w:tc>
      </w:tr>
      <w:tr w:rsidR="00733C12" w:rsidRPr="00733C12" w14:paraId="59FE2515" w14:textId="77777777" w:rsidTr="00FB52D8">
        <w:trPr>
          <w:gridAfter w:val="1"/>
          <w:wAfter w:w="572" w:type="dxa"/>
          <w:trHeight w:val="145"/>
          <w:jc w:val="center"/>
        </w:trPr>
        <w:tc>
          <w:tcPr>
            <w:tcW w:w="2542" w:type="dxa"/>
            <w:gridSpan w:val="2"/>
          </w:tcPr>
          <w:p w14:paraId="0721F19F" w14:textId="77777777" w:rsidR="00733C12" w:rsidRPr="00733C12" w:rsidRDefault="00733C12" w:rsidP="00FB52D8">
            <w:pPr>
              <w:jc w:val="right"/>
            </w:pPr>
            <w:r w:rsidRPr="00733C12">
              <w:lastRenderedPageBreak/>
              <w:t>Heading ‘Section B1.4 – Job Plans’</w:t>
            </w:r>
          </w:p>
        </w:tc>
        <w:tc>
          <w:tcPr>
            <w:tcW w:w="2862" w:type="dxa"/>
            <w:gridSpan w:val="2"/>
          </w:tcPr>
          <w:p w14:paraId="3C3F0DB8" w14:textId="77777777" w:rsidR="00733C12" w:rsidRPr="00733C12" w:rsidRDefault="00733C12" w:rsidP="00733C12">
            <w:r w:rsidRPr="00733C12">
              <w:t>GDV 1, 18 January 2016</w:t>
            </w:r>
          </w:p>
        </w:tc>
      </w:tr>
      <w:tr w:rsidR="00733C12" w:rsidRPr="00733C12" w14:paraId="4E6F2E65" w14:textId="77777777" w:rsidTr="00FB52D8">
        <w:trPr>
          <w:gridAfter w:val="1"/>
          <w:wAfter w:w="572" w:type="dxa"/>
          <w:trHeight w:val="145"/>
          <w:jc w:val="center"/>
        </w:trPr>
        <w:tc>
          <w:tcPr>
            <w:tcW w:w="2542" w:type="dxa"/>
            <w:gridSpan w:val="2"/>
          </w:tcPr>
          <w:p w14:paraId="3F3E3DAA" w14:textId="20882A94" w:rsidR="00C770F3" w:rsidRDefault="00C770F3" w:rsidP="00FB52D8">
            <w:pPr>
              <w:jc w:val="right"/>
            </w:pPr>
            <w:r>
              <w:t>87.1</w:t>
            </w:r>
            <w:r w:rsidR="003358A7">
              <w:t xml:space="preserve"> and 87.2</w:t>
            </w:r>
          </w:p>
          <w:p w14:paraId="05E17D49" w14:textId="49E70882" w:rsidR="00733C12" w:rsidRPr="00733C12" w:rsidRDefault="00733C12" w:rsidP="00FB52D8">
            <w:pPr>
              <w:jc w:val="right"/>
            </w:pPr>
            <w:r w:rsidRPr="00733C12">
              <w:t>87.3</w:t>
            </w:r>
          </w:p>
        </w:tc>
        <w:tc>
          <w:tcPr>
            <w:tcW w:w="2862" w:type="dxa"/>
            <w:gridSpan w:val="2"/>
          </w:tcPr>
          <w:p w14:paraId="39645C2B" w14:textId="69E27ADC" w:rsidR="00C770F3" w:rsidRDefault="00C770F3" w:rsidP="00733C12">
            <w:r>
              <w:t>GDV 7, 1 July 2018</w:t>
            </w:r>
          </w:p>
          <w:p w14:paraId="77535BDC" w14:textId="77777777" w:rsidR="00733C12" w:rsidRDefault="00733C12" w:rsidP="00733C12">
            <w:r w:rsidRPr="00733C12">
              <w:t>GDV 1, 18 January 2016</w:t>
            </w:r>
          </w:p>
          <w:p w14:paraId="36900727" w14:textId="4BE85406" w:rsidR="00C770F3" w:rsidRPr="00733C12" w:rsidRDefault="00C770F3" w:rsidP="00733C12">
            <w:r>
              <w:t>GDV 7, 1 July 2018</w:t>
            </w:r>
          </w:p>
        </w:tc>
      </w:tr>
      <w:tr w:rsidR="00733C12" w:rsidRPr="00733C12" w14:paraId="2F6CDE61" w14:textId="77777777" w:rsidTr="00FB52D8">
        <w:trPr>
          <w:gridAfter w:val="1"/>
          <w:wAfter w:w="572" w:type="dxa"/>
          <w:trHeight w:val="145"/>
          <w:jc w:val="center"/>
        </w:trPr>
        <w:tc>
          <w:tcPr>
            <w:tcW w:w="2542" w:type="dxa"/>
            <w:gridSpan w:val="2"/>
          </w:tcPr>
          <w:p w14:paraId="7A9F4F75" w14:textId="4078677B" w:rsidR="00C770F3" w:rsidRDefault="003358A7" w:rsidP="00FB52D8">
            <w:pPr>
              <w:jc w:val="right"/>
            </w:pPr>
            <w:r>
              <w:t>Subh</w:t>
            </w:r>
            <w:r w:rsidR="00C770F3">
              <w:t>eading ‘Entering into a Job Plan’</w:t>
            </w:r>
          </w:p>
          <w:p w14:paraId="1A53C09F" w14:textId="25CE6903" w:rsidR="00733C12" w:rsidRPr="00733C12" w:rsidRDefault="00733C12" w:rsidP="00FB52D8">
            <w:pPr>
              <w:jc w:val="right"/>
            </w:pPr>
            <w:r w:rsidRPr="00733C12">
              <w:t>87.4</w:t>
            </w:r>
          </w:p>
        </w:tc>
        <w:tc>
          <w:tcPr>
            <w:tcW w:w="2862" w:type="dxa"/>
            <w:gridSpan w:val="2"/>
          </w:tcPr>
          <w:p w14:paraId="18674917" w14:textId="036B4287" w:rsidR="00C770F3" w:rsidRDefault="00C770F3" w:rsidP="00733C12">
            <w:r>
              <w:t>GDV 7, 1 July 2018</w:t>
            </w:r>
          </w:p>
          <w:p w14:paraId="7BA72684" w14:textId="77777777" w:rsidR="00C770F3" w:rsidRDefault="00C770F3" w:rsidP="00733C12"/>
          <w:p w14:paraId="1A1144C4" w14:textId="7F1C4C46" w:rsidR="00733C12" w:rsidRPr="00733C12" w:rsidRDefault="00733C12" w:rsidP="00733C12">
            <w:r w:rsidRPr="00733C12">
              <w:t>GDV 1, 18 January 2016</w:t>
            </w:r>
          </w:p>
          <w:p w14:paraId="0FF59C7C" w14:textId="77777777" w:rsidR="00733C12" w:rsidRDefault="00733C12" w:rsidP="00733C12">
            <w:r w:rsidRPr="00733C12">
              <w:t>GDV 2, 1 July 2016</w:t>
            </w:r>
          </w:p>
          <w:p w14:paraId="2387E51A" w14:textId="43159338" w:rsidR="00C770F3" w:rsidRPr="00733C12" w:rsidRDefault="00C770F3" w:rsidP="00733C12">
            <w:r>
              <w:t>GDV 7, 1 July 2018</w:t>
            </w:r>
          </w:p>
        </w:tc>
      </w:tr>
      <w:tr w:rsidR="00733C12" w:rsidRPr="00733C12" w14:paraId="42F314B7" w14:textId="77777777" w:rsidTr="00FB52D8">
        <w:trPr>
          <w:gridAfter w:val="1"/>
          <w:wAfter w:w="572" w:type="dxa"/>
          <w:trHeight w:val="145"/>
          <w:jc w:val="center"/>
        </w:trPr>
        <w:tc>
          <w:tcPr>
            <w:tcW w:w="2542" w:type="dxa"/>
            <w:gridSpan w:val="2"/>
          </w:tcPr>
          <w:p w14:paraId="6C5BE89E" w14:textId="017F4C20" w:rsidR="00C770F3" w:rsidRDefault="003358A7" w:rsidP="00FB52D8">
            <w:pPr>
              <w:jc w:val="right"/>
            </w:pPr>
            <w:r>
              <w:t>Subh</w:t>
            </w:r>
            <w:r w:rsidR="00C770F3">
              <w:t>eading ‘ParentsNext Volunteers’</w:t>
            </w:r>
          </w:p>
          <w:p w14:paraId="7E9BF119" w14:textId="580253F6" w:rsidR="00733C12" w:rsidRPr="00733C12" w:rsidRDefault="00733C12" w:rsidP="00FB52D8">
            <w:pPr>
              <w:jc w:val="right"/>
            </w:pPr>
            <w:r w:rsidRPr="00733C12">
              <w:t>87.5</w:t>
            </w:r>
          </w:p>
        </w:tc>
        <w:tc>
          <w:tcPr>
            <w:tcW w:w="2862" w:type="dxa"/>
            <w:gridSpan w:val="2"/>
          </w:tcPr>
          <w:p w14:paraId="2FB0FB05" w14:textId="5BEEF4C3" w:rsidR="00C770F3" w:rsidRDefault="00C770F3" w:rsidP="00733C12">
            <w:r>
              <w:t>GDV 7, 1 July 2018</w:t>
            </w:r>
          </w:p>
          <w:p w14:paraId="38614753" w14:textId="77777777" w:rsidR="00C770F3" w:rsidRDefault="00C770F3" w:rsidP="00733C12"/>
          <w:p w14:paraId="3F7D3F52" w14:textId="2FDC7AD7" w:rsidR="00733C12" w:rsidRPr="00733C12" w:rsidRDefault="00733C12" w:rsidP="00733C12">
            <w:r w:rsidRPr="00733C12">
              <w:t>GDV 2, 1 July 2016</w:t>
            </w:r>
          </w:p>
        </w:tc>
      </w:tr>
      <w:tr w:rsidR="00733C12" w:rsidRPr="00733C12" w14:paraId="70D80ADD" w14:textId="77777777" w:rsidTr="00FB52D8">
        <w:trPr>
          <w:gridAfter w:val="1"/>
          <w:wAfter w:w="572" w:type="dxa"/>
          <w:trHeight w:val="145"/>
          <w:jc w:val="center"/>
        </w:trPr>
        <w:tc>
          <w:tcPr>
            <w:tcW w:w="2542" w:type="dxa"/>
            <w:gridSpan w:val="2"/>
          </w:tcPr>
          <w:p w14:paraId="026E87DA" w14:textId="77777777" w:rsidR="00733C12" w:rsidRPr="00733C12" w:rsidRDefault="00733C12" w:rsidP="00FB52D8">
            <w:pPr>
              <w:jc w:val="right"/>
            </w:pPr>
            <w:r w:rsidRPr="00733C12">
              <w:t>87.6</w:t>
            </w:r>
          </w:p>
        </w:tc>
        <w:tc>
          <w:tcPr>
            <w:tcW w:w="2862" w:type="dxa"/>
            <w:gridSpan w:val="2"/>
          </w:tcPr>
          <w:p w14:paraId="655E61BA" w14:textId="77777777" w:rsidR="00733C12" w:rsidRPr="00733C12" w:rsidRDefault="00733C12" w:rsidP="00733C12">
            <w:r w:rsidRPr="00733C12">
              <w:t>GDV 2, 1 July 2016</w:t>
            </w:r>
          </w:p>
        </w:tc>
      </w:tr>
      <w:tr w:rsidR="00733C12" w:rsidRPr="00733C12" w14:paraId="0A4A572F" w14:textId="77777777" w:rsidTr="00FB52D8">
        <w:trPr>
          <w:gridAfter w:val="1"/>
          <w:wAfter w:w="572" w:type="dxa"/>
          <w:trHeight w:val="145"/>
          <w:jc w:val="center"/>
        </w:trPr>
        <w:tc>
          <w:tcPr>
            <w:tcW w:w="2542" w:type="dxa"/>
            <w:gridSpan w:val="2"/>
          </w:tcPr>
          <w:p w14:paraId="688C854A" w14:textId="177C04F6" w:rsidR="00C770F3" w:rsidRDefault="00C770F3" w:rsidP="00FB52D8">
            <w:pPr>
              <w:jc w:val="right"/>
            </w:pPr>
            <w:r>
              <w:t>87.6(a)</w:t>
            </w:r>
          </w:p>
          <w:p w14:paraId="44B88B62" w14:textId="77777777" w:rsidR="00733C12" w:rsidRDefault="00733C12" w:rsidP="00FB52D8">
            <w:pPr>
              <w:jc w:val="right"/>
            </w:pPr>
            <w:r w:rsidRPr="00733C12">
              <w:t>87.6(c)-(e)</w:t>
            </w:r>
          </w:p>
          <w:p w14:paraId="16D1206F" w14:textId="565090EF" w:rsidR="00C770F3" w:rsidRDefault="00C770F3" w:rsidP="00FB52D8">
            <w:pPr>
              <w:jc w:val="right"/>
            </w:pPr>
            <w:r>
              <w:t>87.6</w:t>
            </w:r>
            <w:r w:rsidR="00606538">
              <w:t>(d), (e) and (f)</w:t>
            </w:r>
          </w:p>
          <w:p w14:paraId="2B25BF84" w14:textId="45A39B22" w:rsidR="00C770F3" w:rsidRPr="00733C12" w:rsidRDefault="00C770F3" w:rsidP="003358A7">
            <w:pPr>
              <w:jc w:val="right"/>
            </w:pPr>
            <w:r>
              <w:t>87.7</w:t>
            </w:r>
            <w:r w:rsidR="003358A7">
              <w:t xml:space="preserve"> and 87.8</w:t>
            </w:r>
          </w:p>
        </w:tc>
        <w:tc>
          <w:tcPr>
            <w:tcW w:w="2862" w:type="dxa"/>
            <w:gridSpan w:val="2"/>
          </w:tcPr>
          <w:p w14:paraId="753A4EAA" w14:textId="598EF85A" w:rsidR="00C770F3" w:rsidRDefault="00C770F3" w:rsidP="00733C12">
            <w:r>
              <w:t>GDV 7, 1 July 2018</w:t>
            </w:r>
          </w:p>
          <w:p w14:paraId="3458A1EE" w14:textId="77777777" w:rsidR="00733C12" w:rsidRDefault="00733C12" w:rsidP="00733C12">
            <w:r w:rsidRPr="00733C12">
              <w:t>GDV 6, 1 January 2018</w:t>
            </w:r>
          </w:p>
          <w:p w14:paraId="3ED0E8B1" w14:textId="77777777" w:rsidR="00C770F3" w:rsidRDefault="00C770F3" w:rsidP="00733C12">
            <w:r>
              <w:t>GDV 7, 1 July 2018</w:t>
            </w:r>
          </w:p>
          <w:p w14:paraId="6230EEE9" w14:textId="6708B1D3" w:rsidR="00C770F3" w:rsidRPr="00733C12" w:rsidRDefault="00C770F3" w:rsidP="00733C12">
            <w:r>
              <w:t>GDV 7, 1 July 2018</w:t>
            </w:r>
          </w:p>
        </w:tc>
      </w:tr>
      <w:tr w:rsidR="00733C12" w:rsidRPr="00733C12" w14:paraId="7AB13DAE" w14:textId="77777777" w:rsidTr="00FB52D8">
        <w:trPr>
          <w:gridAfter w:val="1"/>
          <w:wAfter w:w="572" w:type="dxa"/>
          <w:trHeight w:val="145"/>
          <w:jc w:val="center"/>
        </w:trPr>
        <w:tc>
          <w:tcPr>
            <w:tcW w:w="2542" w:type="dxa"/>
            <w:gridSpan w:val="2"/>
          </w:tcPr>
          <w:p w14:paraId="60FF672F" w14:textId="77777777" w:rsidR="00733C12" w:rsidRPr="00733C12" w:rsidRDefault="00733C12" w:rsidP="00FB52D8">
            <w:pPr>
              <w:jc w:val="right"/>
            </w:pPr>
            <w:r w:rsidRPr="00733C12">
              <w:t>87.8, (a)-(b)</w:t>
            </w:r>
          </w:p>
        </w:tc>
        <w:tc>
          <w:tcPr>
            <w:tcW w:w="2862" w:type="dxa"/>
            <w:gridSpan w:val="2"/>
          </w:tcPr>
          <w:p w14:paraId="4126705C" w14:textId="77777777" w:rsidR="00733C12" w:rsidRPr="00733C12" w:rsidRDefault="00733C12" w:rsidP="00733C12">
            <w:r w:rsidRPr="00733C12">
              <w:t>GDV 6, 1 January 2018</w:t>
            </w:r>
          </w:p>
        </w:tc>
      </w:tr>
      <w:tr w:rsidR="00733C12" w:rsidRPr="00733C12" w14:paraId="5314B954" w14:textId="77777777" w:rsidTr="00FB52D8">
        <w:trPr>
          <w:gridAfter w:val="1"/>
          <w:wAfter w:w="572" w:type="dxa"/>
          <w:trHeight w:val="145"/>
          <w:jc w:val="center"/>
        </w:trPr>
        <w:tc>
          <w:tcPr>
            <w:tcW w:w="2542" w:type="dxa"/>
            <w:gridSpan w:val="2"/>
          </w:tcPr>
          <w:p w14:paraId="7C982841" w14:textId="77777777" w:rsidR="00733C12" w:rsidRPr="00733C12" w:rsidRDefault="00733C12" w:rsidP="00FB52D8">
            <w:pPr>
              <w:jc w:val="right"/>
            </w:pPr>
            <w:r w:rsidRPr="00733C12">
              <w:t>Heading ‘Section B1.5 – Employment Fund’</w:t>
            </w:r>
          </w:p>
        </w:tc>
        <w:tc>
          <w:tcPr>
            <w:tcW w:w="2862" w:type="dxa"/>
            <w:gridSpan w:val="2"/>
          </w:tcPr>
          <w:p w14:paraId="744D431E" w14:textId="77777777" w:rsidR="00733C12" w:rsidRPr="00733C12" w:rsidRDefault="00733C12" w:rsidP="00733C12">
            <w:r w:rsidRPr="00733C12">
              <w:t>GDV 1, 18 January 2016</w:t>
            </w:r>
          </w:p>
        </w:tc>
      </w:tr>
      <w:tr w:rsidR="00733C12" w:rsidRPr="00733C12" w14:paraId="6815D622" w14:textId="77777777" w:rsidTr="00FB52D8">
        <w:trPr>
          <w:gridAfter w:val="1"/>
          <w:wAfter w:w="572" w:type="dxa"/>
          <w:trHeight w:val="145"/>
          <w:jc w:val="center"/>
        </w:trPr>
        <w:tc>
          <w:tcPr>
            <w:tcW w:w="2542" w:type="dxa"/>
            <w:gridSpan w:val="2"/>
          </w:tcPr>
          <w:p w14:paraId="5D16A6DA" w14:textId="77777777" w:rsidR="00733C12" w:rsidRPr="00733C12" w:rsidRDefault="00733C12" w:rsidP="00FB52D8">
            <w:pPr>
              <w:jc w:val="right"/>
            </w:pPr>
            <w:r w:rsidRPr="00733C12">
              <w:t>Second dot point, Reader’s Guide</w:t>
            </w:r>
          </w:p>
        </w:tc>
        <w:tc>
          <w:tcPr>
            <w:tcW w:w="2862" w:type="dxa"/>
            <w:gridSpan w:val="2"/>
          </w:tcPr>
          <w:p w14:paraId="490BE325" w14:textId="77777777" w:rsidR="00733C12" w:rsidRPr="00733C12" w:rsidRDefault="00733C12" w:rsidP="00733C12">
            <w:r w:rsidRPr="00733C12">
              <w:t>GDV 1, 18 January 2016</w:t>
            </w:r>
          </w:p>
        </w:tc>
      </w:tr>
      <w:tr w:rsidR="00733C12" w:rsidRPr="00733C12" w14:paraId="53991861" w14:textId="77777777" w:rsidTr="00FB52D8">
        <w:trPr>
          <w:gridAfter w:val="1"/>
          <w:wAfter w:w="572" w:type="dxa"/>
          <w:trHeight w:val="145"/>
          <w:jc w:val="center"/>
        </w:trPr>
        <w:tc>
          <w:tcPr>
            <w:tcW w:w="2542" w:type="dxa"/>
            <w:gridSpan w:val="2"/>
          </w:tcPr>
          <w:p w14:paraId="28C4D26F" w14:textId="77777777" w:rsidR="00733C12" w:rsidRPr="00733C12" w:rsidRDefault="00733C12" w:rsidP="00FB52D8">
            <w:pPr>
              <w:jc w:val="right"/>
            </w:pPr>
            <w:r w:rsidRPr="00733C12">
              <w:t>88.2(a)-(b)</w:t>
            </w:r>
          </w:p>
        </w:tc>
        <w:tc>
          <w:tcPr>
            <w:tcW w:w="2862" w:type="dxa"/>
            <w:gridSpan w:val="2"/>
          </w:tcPr>
          <w:p w14:paraId="21C9BE5F" w14:textId="77777777" w:rsidR="00733C12" w:rsidRPr="00733C12" w:rsidRDefault="00733C12" w:rsidP="00733C12">
            <w:r w:rsidRPr="00733C12">
              <w:t>GDV 6, 1 January 2018</w:t>
            </w:r>
          </w:p>
        </w:tc>
      </w:tr>
      <w:tr w:rsidR="00733C12" w:rsidRPr="00733C12" w14:paraId="7DB27E9C" w14:textId="77777777" w:rsidTr="00FB52D8">
        <w:trPr>
          <w:gridAfter w:val="1"/>
          <w:wAfter w:w="572" w:type="dxa"/>
          <w:trHeight w:val="145"/>
          <w:jc w:val="center"/>
        </w:trPr>
        <w:tc>
          <w:tcPr>
            <w:tcW w:w="2542" w:type="dxa"/>
            <w:gridSpan w:val="2"/>
          </w:tcPr>
          <w:p w14:paraId="33492139" w14:textId="77777777" w:rsidR="00733C12" w:rsidRPr="00733C12" w:rsidRDefault="00733C12" w:rsidP="00FB52D8">
            <w:pPr>
              <w:jc w:val="right"/>
            </w:pPr>
            <w:r w:rsidRPr="00733C12">
              <w:t>88.8</w:t>
            </w:r>
          </w:p>
        </w:tc>
        <w:tc>
          <w:tcPr>
            <w:tcW w:w="2862" w:type="dxa"/>
            <w:gridSpan w:val="2"/>
          </w:tcPr>
          <w:p w14:paraId="178C5556" w14:textId="77777777" w:rsidR="00733C12" w:rsidRPr="00733C12" w:rsidRDefault="00733C12" w:rsidP="00733C12">
            <w:r w:rsidRPr="00733C12">
              <w:t>GDV 1, 18 January 2016</w:t>
            </w:r>
          </w:p>
        </w:tc>
      </w:tr>
      <w:tr w:rsidR="00733C12" w:rsidRPr="00733C12" w14:paraId="5E8D4DA5" w14:textId="77777777" w:rsidTr="00FB52D8">
        <w:trPr>
          <w:gridAfter w:val="1"/>
          <w:wAfter w:w="572" w:type="dxa"/>
          <w:trHeight w:val="145"/>
          <w:jc w:val="center"/>
        </w:trPr>
        <w:tc>
          <w:tcPr>
            <w:tcW w:w="2542" w:type="dxa"/>
            <w:gridSpan w:val="2"/>
          </w:tcPr>
          <w:p w14:paraId="43B0139E" w14:textId="77777777" w:rsidR="00733C12" w:rsidRPr="00733C12" w:rsidRDefault="00733C12" w:rsidP="00FB52D8">
            <w:pPr>
              <w:jc w:val="right"/>
            </w:pPr>
            <w:r w:rsidRPr="00733C12">
              <w:t>88.9(a) and (b)</w:t>
            </w:r>
          </w:p>
        </w:tc>
        <w:tc>
          <w:tcPr>
            <w:tcW w:w="2862" w:type="dxa"/>
            <w:gridSpan w:val="2"/>
          </w:tcPr>
          <w:p w14:paraId="54ED726F" w14:textId="77777777" w:rsidR="00733C12" w:rsidRPr="00733C12" w:rsidRDefault="00733C12" w:rsidP="00733C12">
            <w:r w:rsidRPr="00733C12">
              <w:t>GDV 1, 18 January 2016</w:t>
            </w:r>
          </w:p>
          <w:p w14:paraId="344BE497" w14:textId="77777777" w:rsidR="00733C12" w:rsidRPr="00733C12" w:rsidRDefault="00733C12" w:rsidP="00733C12">
            <w:r w:rsidRPr="00733C12">
              <w:t>GDV 4, 1 April 2017</w:t>
            </w:r>
          </w:p>
        </w:tc>
      </w:tr>
      <w:tr w:rsidR="00733C12" w:rsidRPr="00733C12" w14:paraId="1AF47251" w14:textId="77777777" w:rsidTr="00FB52D8">
        <w:trPr>
          <w:gridAfter w:val="1"/>
          <w:wAfter w:w="572" w:type="dxa"/>
          <w:trHeight w:val="145"/>
          <w:jc w:val="center"/>
        </w:trPr>
        <w:tc>
          <w:tcPr>
            <w:tcW w:w="2542" w:type="dxa"/>
            <w:gridSpan w:val="2"/>
          </w:tcPr>
          <w:p w14:paraId="6DE89625" w14:textId="77777777" w:rsidR="00733C12" w:rsidRPr="00733C12" w:rsidRDefault="00733C12" w:rsidP="00FB52D8">
            <w:pPr>
              <w:jc w:val="right"/>
            </w:pPr>
            <w:r w:rsidRPr="00733C12">
              <w:t>88.10</w:t>
            </w:r>
          </w:p>
        </w:tc>
        <w:tc>
          <w:tcPr>
            <w:tcW w:w="2862" w:type="dxa"/>
            <w:gridSpan w:val="2"/>
          </w:tcPr>
          <w:p w14:paraId="0ED4F62A" w14:textId="77777777" w:rsidR="00733C12" w:rsidRPr="00733C12" w:rsidRDefault="00733C12" w:rsidP="00733C12">
            <w:r w:rsidRPr="00733C12">
              <w:t>GDV 1, 18 January 2016</w:t>
            </w:r>
          </w:p>
        </w:tc>
      </w:tr>
      <w:tr w:rsidR="00733C12" w:rsidRPr="00733C12" w14:paraId="3A3425AB" w14:textId="77777777" w:rsidTr="00FB52D8">
        <w:trPr>
          <w:gridAfter w:val="1"/>
          <w:wAfter w:w="572" w:type="dxa"/>
          <w:trHeight w:val="145"/>
          <w:jc w:val="center"/>
        </w:trPr>
        <w:tc>
          <w:tcPr>
            <w:tcW w:w="2542" w:type="dxa"/>
            <w:gridSpan w:val="2"/>
          </w:tcPr>
          <w:p w14:paraId="2ED244B9" w14:textId="77777777" w:rsidR="00733C12" w:rsidRPr="00733C12" w:rsidRDefault="00733C12" w:rsidP="00FB52D8">
            <w:pPr>
              <w:jc w:val="right"/>
            </w:pPr>
            <w:r w:rsidRPr="00733C12">
              <w:t>88.11</w:t>
            </w:r>
          </w:p>
        </w:tc>
        <w:tc>
          <w:tcPr>
            <w:tcW w:w="2862" w:type="dxa"/>
            <w:gridSpan w:val="2"/>
          </w:tcPr>
          <w:p w14:paraId="53A348FE" w14:textId="77777777" w:rsidR="00733C12" w:rsidRPr="00733C12" w:rsidRDefault="00733C12" w:rsidP="00733C12">
            <w:r w:rsidRPr="00733C12">
              <w:t>GDV 4, 1 April 2017</w:t>
            </w:r>
          </w:p>
        </w:tc>
      </w:tr>
      <w:tr w:rsidR="00733C12" w:rsidRPr="00733C12" w14:paraId="4E0D033D" w14:textId="77777777" w:rsidTr="00FB52D8">
        <w:trPr>
          <w:gridAfter w:val="1"/>
          <w:wAfter w:w="572" w:type="dxa"/>
          <w:trHeight w:val="145"/>
          <w:jc w:val="center"/>
        </w:trPr>
        <w:tc>
          <w:tcPr>
            <w:tcW w:w="2542" w:type="dxa"/>
            <w:gridSpan w:val="2"/>
          </w:tcPr>
          <w:p w14:paraId="7D95F273" w14:textId="77777777" w:rsidR="00733C12" w:rsidRPr="00733C12" w:rsidRDefault="00733C12" w:rsidP="00FB52D8">
            <w:pPr>
              <w:jc w:val="right"/>
            </w:pPr>
            <w:r w:rsidRPr="00733C12">
              <w:t>88.12</w:t>
            </w:r>
          </w:p>
        </w:tc>
        <w:tc>
          <w:tcPr>
            <w:tcW w:w="2862" w:type="dxa"/>
            <w:gridSpan w:val="2"/>
          </w:tcPr>
          <w:p w14:paraId="06ED82B2" w14:textId="77777777" w:rsidR="00733C12" w:rsidRDefault="00733C12" w:rsidP="00733C12">
            <w:r w:rsidRPr="00733C12">
              <w:t>GDV 1, 18 January 2016</w:t>
            </w:r>
          </w:p>
          <w:p w14:paraId="7C83241A" w14:textId="45FF2B51" w:rsidR="00036EC9" w:rsidRPr="00733C12" w:rsidRDefault="00036EC9" w:rsidP="00733C12">
            <w:r>
              <w:t>GDV 7, 1 July 2018</w:t>
            </w:r>
          </w:p>
        </w:tc>
      </w:tr>
      <w:tr w:rsidR="00733C12" w:rsidRPr="00733C12" w14:paraId="23F2A036" w14:textId="77777777" w:rsidTr="00FB52D8">
        <w:trPr>
          <w:gridAfter w:val="1"/>
          <w:wAfter w:w="572" w:type="dxa"/>
          <w:trHeight w:val="145"/>
          <w:jc w:val="center"/>
        </w:trPr>
        <w:tc>
          <w:tcPr>
            <w:tcW w:w="2542" w:type="dxa"/>
            <w:gridSpan w:val="2"/>
          </w:tcPr>
          <w:p w14:paraId="6442167F" w14:textId="77777777" w:rsidR="00733C12" w:rsidRPr="00733C12" w:rsidRDefault="00733C12" w:rsidP="00FB52D8">
            <w:pPr>
              <w:jc w:val="right"/>
            </w:pPr>
            <w:r w:rsidRPr="00733C12">
              <w:t>88.14(a), (b) and (c)</w:t>
            </w:r>
          </w:p>
        </w:tc>
        <w:tc>
          <w:tcPr>
            <w:tcW w:w="2862" w:type="dxa"/>
            <w:gridSpan w:val="2"/>
          </w:tcPr>
          <w:p w14:paraId="5665F016" w14:textId="77777777" w:rsidR="00733C12" w:rsidRPr="00733C12" w:rsidRDefault="00733C12" w:rsidP="00733C12">
            <w:r w:rsidRPr="00733C12">
              <w:t xml:space="preserve">GDV 1, 18 January 2016 </w:t>
            </w:r>
          </w:p>
          <w:p w14:paraId="1FB84FB0" w14:textId="77777777" w:rsidR="00733C12" w:rsidRPr="00733C12" w:rsidRDefault="00733C12" w:rsidP="00733C12">
            <w:r w:rsidRPr="00733C12">
              <w:t xml:space="preserve">GDV 2, 1 July 2016 </w:t>
            </w:r>
          </w:p>
          <w:p w14:paraId="7CD5E8A7" w14:textId="77777777" w:rsidR="00733C12" w:rsidRPr="00733C12" w:rsidRDefault="00733C12" w:rsidP="00733C12">
            <w:r w:rsidRPr="00733C12">
              <w:t>GDV 5, 1 July 2017</w:t>
            </w:r>
          </w:p>
          <w:p w14:paraId="354B4714" w14:textId="77777777" w:rsidR="00733C12" w:rsidRPr="00733C12" w:rsidRDefault="00733C12" w:rsidP="00733C12">
            <w:r w:rsidRPr="00733C12">
              <w:lastRenderedPageBreak/>
              <w:t>GDV 3, 5 December 2016</w:t>
            </w:r>
          </w:p>
        </w:tc>
      </w:tr>
      <w:tr w:rsidR="00733C12" w:rsidRPr="00733C12" w14:paraId="74E03D95" w14:textId="77777777" w:rsidTr="00FB52D8">
        <w:trPr>
          <w:gridAfter w:val="1"/>
          <w:wAfter w:w="572" w:type="dxa"/>
          <w:trHeight w:val="145"/>
          <w:jc w:val="center"/>
        </w:trPr>
        <w:tc>
          <w:tcPr>
            <w:tcW w:w="2542" w:type="dxa"/>
            <w:gridSpan w:val="2"/>
          </w:tcPr>
          <w:p w14:paraId="2DF8F835" w14:textId="77777777" w:rsidR="00733C12" w:rsidRPr="00733C12" w:rsidRDefault="00733C12" w:rsidP="00FB52D8">
            <w:pPr>
              <w:jc w:val="right"/>
            </w:pPr>
            <w:r w:rsidRPr="00733C12">
              <w:lastRenderedPageBreak/>
              <w:t>89</w:t>
            </w:r>
          </w:p>
        </w:tc>
        <w:tc>
          <w:tcPr>
            <w:tcW w:w="2862" w:type="dxa"/>
            <w:gridSpan w:val="2"/>
          </w:tcPr>
          <w:p w14:paraId="4356D2C2" w14:textId="77777777" w:rsidR="00733C12" w:rsidRPr="00733C12" w:rsidRDefault="00733C12" w:rsidP="00733C12">
            <w:r w:rsidRPr="00733C12">
              <w:t>GDV 1, 18 January 2016</w:t>
            </w:r>
          </w:p>
        </w:tc>
      </w:tr>
      <w:tr w:rsidR="00733C12" w:rsidRPr="00733C12" w14:paraId="19ADD6B9" w14:textId="77777777" w:rsidTr="00FB52D8">
        <w:trPr>
          <w:gridAfter w:val="1"/>
          <w:wAfter w:w="572" w:type="dxa"/>
          <w:trHeight w:val="145"/>
          <w:jc w:val="center"/>
        </w:trPr>
        <w:tc>
          <w:tcPr>
            <w:tcW w:w="2542" w:type="dxa"/>
            <w:gridSpan w:val="2"/>
          </w:tcPr>
          <w:p w14:paraId="59A7668D" w14:textId="77777777" w:rsidR="00733C12" w:rsidRPr="00733C12" w:rsidRDefault="00733C12" w:rsidP="00FB52D8">
            <w:pPr>
              <w:jc w:val="right"/>
            </w:pPr>
            <w:r w:rsidRPr="00733C12">
              <w:t>89.2</w:t>
            </w:r>
          </w:p>
        </w:tc>
        <w:tc>
          <w:tcPr>
            <w:tcW w:w="2862" w:type="dxa"/>
            <w:gridSpan w:val="2"/>
          </w:tcPr>
          <w:p w14:paraId="06161EF2" w14:textId="77777777" w:rsidR="00733C12" w:rsidRPr="00733C12" w:rsidRDefault="00733C12" w:rsidP="00733C12">
            <w:r w:rsidRPr="00733C12">
              <w:t>GDV 1, 18 January 2016</w:t>
            </w:r>
          </w:p>
        </w:tc>
      </w:tr>
      <w:tr w:rsidR="00733C12" w:rsidRPr="00733C12" w14:paraId="2F6CCC82" w14:textId="77777777" w:rsidTr="00FB52D8">
        <w:trPr>
          <w:gridAfter w:val="1"/>
          <w:wAfter w:w="572" w:type="dxa"/>
          <w:trHeight w:val="145"/>
          <w:jc w:val="center"/>
        </w:trPr>
        <w:tc>
          <w:tcPr>
            <w:tcW w:w="2542" w:type="dxa"/>
            <w:gridSpan w:val="2"/>
          </w:tcPr>
          <w:p w14:paraId="3D134283" w14:textId="77777777" w:rsidR="00733C12" w:rsidRPr="00733C12" w:rsidRDefault="00733C12" w:rsidP="00FB52D8">
            <w:pPr>
              <w:jc w:val="right"/>
            </w:pPr>
            <w:r w:rsidRPr="00733C12">
              <w:t>89.3</w:t>
            </w:r>
          </w:p>
        </w:tc>
        <w:tc>
          <w:tcPr>
            <w:tcW w:w="2862" w:type="dxa"/>
            <w:gridSpan w:val="2"/>
          </w:tcPr>
          <w:p w14:paraId="26EB641F" w14:textId="77777777" w:rsidR="00733C12" w:rsidRPr="00733C12" w:rsidRDefault="00733C12" w:rsidP="00733C12">
            <w:r w:rsidRPr="00733C12">
              <w:t>GDV 1, 18 January 2016</w:t>
            </w:r>
          </w:p>
        </w:tc>
      </w:tr>
      <w:tr w:rsidR="00733C12" w:rsidRPr="00733C12" w14:paraId="5C6C1957" w14:textId="77777777" w:rsidTr="00FB52D8">
        <w:trPr>
          <w:gridAfter w:val="1"/>
          <w:wAfter w:w="572" w:type="dxa"/>
          <w:trHeight w:val="145"/>
          <w:jc w:val="center"/>
        </w:trPr>
        <w:tc>
          <w:tcPr>
            <w:tcW w:w="2542" w:type="dxa"/>
            <w:gridSpan w:val="2"/>
          </w:tcPr>
          <w:p w14:paraId="7BEE697F" w14:textId="77777777" w:rsidR="00733C12" w:rsidRPr="00733C12" w:rsidRDefault="00733C12" w:rsidP="00FB52D8">
            <w:pPr>
              <w:jc w:val="right"/>
            </w:pPr>
            <w:r w:rsidRPr="00733C12">
              <w:t>Heading ‘Section B1.6 – Employment incentives’</w:t>
            </w:r>
          </w:p>
        </w:tc>
        <w:tc>
          <w:tcPr>
            <w:tcW w:w="2862" w:type="dxa"/>
            <w:gridSpan w:val="2"/>
          </w:tcPr>
          <w:p w14:paraId="045217EA" w14:textId="77777777" w:rsidR="00733C12" w:rsidRPr="00733C12" w:rsidRDefault="00733C12" w:rsidP="00733C12">
            <w:r w:rsidRPr="00733C12">
              <w:t>GDV 1, 18 January 2016</w:t>
            </w:r>
          </w:p>
        </w:tc>
      </w:tr>
      <w:tr w:rsidR="00733C12" w:rsidRPr="00733C12" w14:paraId="51A50865" w14:textId="77777777" w:rsidTr="00FB52D8">
        <w:trPr>
          <w:gridAfter w:val="1"/>
          <w:wAfter w:w="572" w:type="dxa"/>
          <w:trHeight w:val="145"/>
          <w:jc w:val="center"/>
        </w:trPr>
        <w:tc>
          <w:tcPr>
            <w:tcW w:w="2542" w:type="dxa"/>
            <w:gridSpan w:val="2"/>
          </w:tcPr>
          <w:p w14:paraId="3A14F453" w14:textId="77777777" w:rsidR="00733C12" w:rsidRPr="00733C12" w:rsidRDefault="00733C12" w:rsidP="00FB52D8">
            <w:pPr>
              <w:jc w:val="right"/>
            </w:pPr>
            <w:r w:rsidRPr="00733C12">
              <w:t>Heading ‘Section B1.7 – Vacancy management’</w:t>
            </w:r>
          </w:p>
        </w:tc>
        <w:tc>
          <w:tcPr>
            <w:tcW w:w="2862" w:type="dxa"/>
            <w:gridSpan w:val="2"/>
          </w:tcPr>
          <w:p w14:paraId="50EDE633" w14:textId="77777777" w:rsidR="00733C12" w:rsidRPr="00733C12" w:rsidRDefault="00733C12" w:rsidP="00733C12">
            <w:r w:rsidRPr="00733C12">
              <w:t>GDV 1, 18 January 2016</w:t>
            </w:r>
          </w:p>
        </w:tc>
      </w:tr>
      <w:tr w:rsidR="00733C12" w:rsidRPr="00733C12" w14:paraId="4ABD4EB0" w14:textId="77777777" w:rsidTr="00FB52D8">
        <w:trPr>
          <w:gridAfter w:val="1"/>
          <w:wAfter w:w="572" w:type="dxa"/>
          <w:trHeight w:val="145"/>
          <w:jc w:val="center"/>
        </w:trPr>
        <w:tc>
          <w:tcPr>
            <w:tcW w:w="2542" w:type="dxa"/>
            <w:gridSpan w:val="2"/>
          </w:tcPr>
          <w:p w14:paraId="433FEAAD" w14:textId="77777777" w:rsidR="00733C12" w:rsidRPr="00733C12" w:rsidRDefault="00733C12" w:rsidP="00FB52D8">
            <w:pPr>
              <w:jc w:val="right"/>
            </w:pPr>
            <w:r w:rsidRPr="00733C12">
              <w:t>90A, Reader’s Guide</w:t>
            </w:r>
          </w:p>
        </w:tc>
        <w:tc>
          <w:tcPr>
            <w:tcW w:w="2862" w:type="dxa"/>
            <w:gridSpan w:val="2"/>
          </w:tcPr>
          <w:p w14:paraId="061ABC7A" w14:textId="77777777" w:rsidR="00733C12" w:rsidRPr="00733C12" w:rsidRDefault="00733C12" w:rsidP="00733C12">
            <w:r w:rsidRPr="00733C12">
              <w:t>GDV 5, 1 July 2017</w:t>
            </w:r>
          </w:p>
        </w:tc>
      </w:tr>
      <w:tr w:rsidR="00733C12" w:rsidRPr="00733C12" w14:paraId="1887D53E" w14:textId="77777777" w:rsidTr="00FB52D8">
        <w:trPr>
          <w:gridAfter w:val="1"/>
          <w:wAfter w:w="572" w:type="dxa"/>
          <w:trHeight w:val="145"/>
          <w:jc w:val="center"/>
        </w:trPr>
        <w:tc>
          <w:tcPr>
            <w:tcW w:w="2542" w:type="dxa"/>
            <w:gridSpan w:val="2"/>
          </w:tcPr>
          <w:p w14:paraId="5B80A2E2" w14:textId="77777777" w:rsidR="00733C12" w:rsidRPr="00733C12" w:rsidRDefault="00733C12" w:rsidP="00FB52D8">
            <w:pPr>
              <w:jc w:val="right"/>
            </w:pPr>
            <w:r w:rsidRPr="00733C12">
              <w:t>90A.1</w:t>
            </w:r>
          </w:p>
        </w:tc>
        <w:tc>
          <w:tcPr>
            <w:tcW w:w="2862" w:type="dxa"/>
            <w:gridSpan w:val="2"/>
          </w:tcPr>
          <w:p w14:paraId="70F595FC" w14:textId="77777777" w:rsidR="00733C12" w:rsidRPr="00733C12" w:rsidRDefault="00733C12" w:rsidP="00733C12">
            <w:r w:rsidRPr="00733C12">
              <w:t>GDV 5, 1 July 2017</w:t>
            </w:r>
          </w:p>
        </w:tc>
      </w:tr>
      <w:tr w:rsidR="00733C12" w:rsidRPr="00733C12" w14:paraId="5B15D960" w14:textId="77777777" w:rsidTr="00FB52D8">
        <w:trPr>
          <w:gridAfter w:val="1"/>
          <w:wAfter w:w="572" w:type="dxa"/>
          <w:trHeight w:val="145"/>
          <w:jc w:val="center"/>
        </w:trPr>
        <w:tc>
          <w:tcPr>
            <w:tcW w:w="2542" w:type="dxa"/>
            <w:gridSpan w:val="2"/>
          </w:tcPr>
          <w:p w14:paraId="2E0C6632" w14:textId="77777777" w:rsidR="00733C12" w:rsidRPr="00733C12" w:rsidRDefault="00733C12" w:rsidP="00FB52D8">
            <w:pPr>
              <w:jc w:val="right"/>
            </w:pPr>
            <w:r w:rsidRPr="00733C12">
              <w:t>90A.2</w:t>
            </w:r>
          </w:p>
        </w:tc>
        <w:tc>
          <w:tcPr>
            <w:tcW w:w="2862" w:type="dxa"/>
            <w:gridSpan w:val="2"/>
          </w:tcPr>
          <w:p w14:paraId="2CB94842" w14:textId="77777777" w:rsidR="00733C12" w:rsidRPr="00733C12" w:rsidRDefault="00733C12" w:rsidP="00733C12">
            <w:r w:rsidRPr="00733C12">
              <w:t>GDV 5, 1 July 2017</w:t>
            </w:r>
          </w:p>
        </w:tc>
      </w:tr>
      <w:tr w:rsidR="00733C12" w:rsidRPr="00733C12" w14:paraId="4CECFF19" w14:textId="77777777" w:rsidTr="00FB52D8">
        <w:trPr>
          <w:gridBefore w:val="1"/>
          <w:wBefore w:w="572" w:type="dxa"/>
          <w:trHeight w:val="145"/>
          <w:jc w:val="center"/>
        </w:trPr>
        <w:tc>
          <w:tcPr>
            <w:tcW w:w="2542" w:type="dxa"/>
            <w:gridSpan w:val="2"/>
          </w:tcPr>
          <w:p w14:paraId="70412A10" w14:textId="77777777" w:rsidR="00733C12" w:rsidRPr="00733C12" w:rsidRDefault="00733C12" w:rsidP="00FB52D8">
            <w:pPr>
              <w:jc w:val="right"/>
            </w:pPr>
            <w:r w:rsidRPr="00733C12">
              <w:t>90A.3</w:t>
            </w:r>
          </w:p>
        </w:tc>
        <w:tc>
          <w:tcPr>
            <w:tcW w:w="2862" w:type="dxa"/>
            <w:gridSpan w:val="2"/>
          </w:tcPr>
          <w:p w14:paraId="0EF7A120" w14:textId="77777777" w:rsidR="00733C12" w:rsidRPr="00733C12" w:rsidRDefault="00733C12" w:rsidP="00733C12">
            <w:r w:rsidRPr="00733C12">
              <w:t>GDV 5, 1 July 2017</w:t>
            </w:r>
          </w:p>
        </w:tc>
      </w:tr>
      <w:tr w:rsidR="00733C12" w:rsidRPr="00733C12" w14:paraId="011D0039" w14:textId="77777777" w:rsidTr="00FB52D8">
        <w:trPr>
          <w:gridBefore w:val="1"/>
          <w:wBefore w:w="572" w:type="dxa"/>
          <w:trHeight w:val="145"/>
          <w:jc w:val="center"/>
        </w:trPr>
        <w:tc>
          <w:tcPr>
            <w:tcW w:w="2542" w:type="dxa"/>
            <w:gridSpan w:val="2"/>
          </w:tcPr>
          <w:p w14:paraId="3B033DF2" w14:textId="77777777" w:rsidR="00733C12" w:rsidRPr="00733C12" w:rsidRDefault="00733C12" w:rsidP="00FB52D8">
            <w:pPr>
              <w:jc w:val="right"/>
            </w:pPr>
            <w:r w:rsidRPr="00733C12">
              <w:t>90A.4</w:t>
            </w:r>
          </w:p>
        </w:tc>
        <w:tc>
          <w:tcPr>
            <w:tcW w:w="2862" w:type="dxa"/>
            <w:gridSpan w:val="2"/>
          </w:tcPr>
          <w:p w14:paraId="066C3AEB" w14:textId="77777777" w:rsidR="00733C12" w:rsidRPr="00733C12" w:rsidRDefault="00733C12" w:rsidP="00733C12">
            <w:r w:rsidRPr="00733C12">
              <w:t>GDV 5, 1 July 2017</w:t>
            </w:r>
          </w:p>
        </w:tc>
      </w:tr>
      <w:tr w:rsidR="00733C12" w:rsidRPr="00733C12" w14:paraId="3E57B2AD" w14:textId="77777777" w:rsidTr="00FB52D8">
        <w:trPr>
          <w:gridBefore w:val="1"/>
          <w:wBefore w:w="572" w:type="dxa"/>
          <w:trHeight w:val="145"/>
          <w:jc w:val="center"/>
        </w:trPr>
        <w:tc>
          <w:tcPr>
            <w:tcW w:w="2542" w:type="dxa"/>
            <w:gridSpan w:val="2"/>
          </w:tcPr>
          <w:p w14:paraId="509E3CAF" w14:textId="77777777" w:rsidR="00733C12" w:rsidRPr="00733C12" w:rsidRDefault="00733C12" w:rsidP="00FB52D8">
            <w:pPr>
              <w:jc w:val="right"/>
            </w:pPr>
            <w:r w:rsidRPr="00733C12">
              <w:t>91.2</w:t>
            </w:r>
          </w:p>
        </w:tc>
        <w:tc>
          <w:tcPr>
            <w:tcW w:w="2862" w:type="dxa"/>
            <w:gridSpan w:val="2"/>
          </w:tcPr>
          <w:p w14:paraId="618AE555" w14:textId="77777777" w:rsidR="00733C12" w:rsidRPr="00733C12" w:rsidRDefault="00733C12" w:rsidP="00733C12">
            <w:r w:rsidRPr="00733C12">
              <w:t>GDV 1, 18 January 2016</w:t>
            </w:r>
          </w:p>
          <w:p w14:paraId="288CD86E" w14:textId="77777777" w:rsidR="00733C12" w:rsidRPr="00733C12" w:rsidRDefault="00733C12" w:rsidP="00733C12">
            <w:r w:rsidRPr="00733C12">
              <w:t>GDV 4, 1 April 2017</w:t>
            </w:r>
          </w:p>
        </w:tc>
      </w:tr>
      <w:tr w:rsidR="00733C12" w:rsidRPr="00733C12" w14:paraId="5280427C" w14:textId="77777777" w:rsidTr="00FB52D8">
        <w:trPr>
          <w:gridBefore w:val="1"/>
          <w:wBefore w:w="572" w:type="dxa"/>
          <w:trHeight w:val="145"/>
          <w:jc w:val="center"/>
        </w:trPr>
        <w:tc>
          <w:tcPr>
            <w:tcW w:w="2542" w:type="dxa"/>
            <w:gridSpan w:val="2"/>
          </w:tcPr>
          <w:p w14:paraId="456E71F6" w14:textId="77777777" w:rsidR="00733C12" w:rsidRPr="00733C12" w:rsidRDefault="00733C12" w:rsidP="00FB52D8">
            <w:pPr>
              <w:jc w:val="right"/>
            </w:pPr>
            <w:r w:rsidRPr="00733C12">
              <w:t>91.3(a), (b)</w:t>
            </w:r>
          </w:p>
        </w:tc>
        <w:tc>
          <w:tcPr>
            <w:tcW w:w="2862" w:type="dxa"/>
            <w:gridSpan w:val="2"/>
          </w:tcPr>
          <w:p w14:paraId="3916BF69" w14:textId="77777777" w:rsidR="00733C12" w:rsidRPr="00733C12" w:rsidRDefault="00733C12" w:rsidP="00733C12">
            <w:r w:rsidRPr="00733C12">
              <w:t xml:space="preserve">GDV 2, 1 July 2016 </w:t>
            </w:r>
          </w:p>
          <w:p w14:paraId="38B9FF34" w14:textId="77777777" w:rsidR="00733C12" w:rsidRPr="00733C12" w:rsidRDefault="00733C12" w:rsidP="00733C12">
            <w:r w:rsidRPr="00733C12">
              <w:t>GDV 5, 1 July 2017</w:t>
            </w:r>
          </w:p>
        </w:tc>
      </w:tr>
      <w:tr w:rsidR="00733C12" w:rsidRPr="00733C12" w14:paraId="26FBCC10" w14:textId="77777777" w:rsidTr="00FB52D8">
        <w:trPr>
          <w:gridBefore w:val="1"/>
          <w:wBefore w:w="572" w:type="dxa"/>
          <w:trHeight w:val="145"/>
          <w:jc w:val="center"/>
        </w:trPr>
        <w:tc>
          <w:tcPr>
            <w:tcW w:w="2542" w:type="dxa"/>
            <w:gridSpan w:val="2"/>
          </w:tcPr>
          <w:p w14:paraId="0069DF0E" w14:textId="77777777" w:rsidR="00733C12" w:rsidRDefault="00733C12" w:rsidP="00FB52D8">
            <w:pPr>
              <w:jc w:val="right"/>
            </w:pPr>
            <w:r w:rsidRPr="00733C12">
              <w:t>91.4(d)(i) and (ii)</w:t>
            </w:r>
          </w:p>
          <w:p w14:paraId="1D836BA9" w14:textId="54050CC2" w:rsidR="005126EC" w:rsidRPr="00733C12" w:rsidRDefault="005126EC" w:rsidP="00FB52D8">
            <w:pPr>
              <w:jc w:val="right"/>
            </w:pPr>
            <w:r>
              <w:t>91.4(d)(ii)</w:t>
            </w:r>
          </w:p>
        </w:tc>
        <w:tc>
          <w:tcPr>
            <w:tcW w:w="2862" w:type="dxa"/>
            <w:gridSpan w:val="2"/>
          </w:tcPr>
          <w:p w14:paraId="5FA3FFA0" w14:textId="77777777" w:rsidR="00733C12" w:rsidRDefault="00733C12" w:rsidP="00733C12">
            <w:r w:rsidRPr="00733C12">
              <w:t>GDV 1, 18 January 2016</w:t>
            </w:r>
          </w:p>
          <w:p w14:paraId="55C5F95A" w14:textId="43E3E9DE" w:rsidR="005126EC" w:rsidRPr="00733C12" w:rsidRDefault="005126EC" w:rsidP="00733C12">
            <w:r>
              <w:t>GDV 7, 1 July 2018</w:t>
            </w:r>
          </w:p>
        </w:tc>
      </w:tr>
      <w:tr w:rsidR="00733C12" w:rsidRPr="00733C12" w14:paraId="151C6EB3" w14:textId="77777777" w:rsidTr="00FB52D8">
        <w:trPr>
          <w:gridBefore w:val="1"/>
          <w:wBefore w:w="572" w:type="dxa"/>
          <w:trHeight w:val="145"/>
          <w:jc w:val="center"/>
        </w:trPr>
        <w:tc>
          <w:tcPr>
            <w:tcW w:w="2542" w:type="dxa"/>
            <w:gridSpan w:val="2"/>
          </w:tcPr>
          <w:p w14:paraId="24D0378A" w14:textId="77777777" w:rsidR="00733C12" w:rsidRPr="00733C12" w:rsidRDefault="00733C12" w:rsidP="00FB52D8">
            <w:pPr>
              <w:jc w:val="right"/>
            </w:pPr>
            <w:r w:rsidRPr="00733C12">
              <w:t>Heading ‘Section B1.8 – Participant Suspension and Exit from Employment Provider Services’</w:t>
            </w:r>
          </w:p>
        </w:tc>
        <w:tc>
          <w:tcPr>
            <w:tcW w:w="2862" w:type="dxa"/>
            <w:gridSpan w:val="2"/>
          </w:tcPr>
          <w:p w14:paraId="62EF65AC" w14:textId="77777777" w:rsidR="00733C12" w:rsidRPr="00733C12" w:rsidRDefault="00733C12" w:rsidP="00733C12">
            <w:r w:rsidRPr="00733C12">
              <w:t>GDV 1, 18 January 2016</w:t>
            </w:r>
          </w:p>
        </w:tc>
      </w:tr>
      <w:tr w:rsidR="00733C12" w:rsidRPr="00733C12" w14:paraId="578779C8" w14:textId="77777777" w:rsidTr="00FB52D8">
        <w:trPr>
          <w:gridBefore w:val="1"/>
          <w:wBefore w:w="572" w:type="dxa"/>
          <w:trHeight w:val="145"/>
          <w:jc w:val="center"/>
        </w:trPr>
        <w:tc>
          <w:tcPr>
            <w:tcW w:w="2542" w:type="dxa"/>
            <w:gridSpan w:val="2"/>
          </w:tcPr>
          <w:p w14:paraId="7ECF7C20" w14:textId="77777777" w:rsidR="00733C12" w:rsidRPr="00733C12" w:rsidRDefault="00733C12" w:rsidP="00FB52D8">
            <w:pPr>
              <w:jc w:val="right"/>
            </w:pPr>
            <w:r w:rsidRPr="00733C12">
              <w:t>93.8(a) and (b)</w:t>
            </w:r>
          </w:p>
        </w:tc>
        <w:tc>
          <w:tcPr>
            <w:tcW w:w="2862" w:type="dxa"/>
            <w:gridSpan w:val="2"/>
          </w:tcPr>
          <w:p w14:paraId="78D9D32E" w14:textId="77777777" w:rsidR="00733C12" w:rsidRPr="00733C12" w:rsidRDefault="00733C12" w:rsidP="00733C12">
            <w:r w:rsidRPr="00733C12">
              <w:t>GDV 3, 5 December 2016</w:t>
            </w:r>
          </w:p>
        </w:tc>
      </w:tr>
      <w:tr w:rsidR="00733C12" w:rsidRPr="00733C12" w14:paraId="0B225FFF" w14:textId="77777777" w:rsidTr="00FB52D8">
        <w:trPr>
          <w:gridBefore w:val="1"/>
          <w:wBefore w:w="572" w:type="dxa"/>
          <w:trHeight w:val="145"/>
          <w:jc w:val="center"/>
        </w:trPr>
        <w:tc>
          <w:tcPr>
            <w:tcW w:w="2542" w:type="dxa"/>
            <w:gridSpan w:val="2"/>
          </w:tcPr>
          <w:p w14:paraId="0357C10E" w14:textId="77777777" w:rsidR="00733C12" w:rsidRPr="00733C12" w:rsidRDefault="00733C12" w:rsidP="00FB52D8">
            <w:pPr>
              <w:jc w:val="right"/>
            </w:pPr>
            <w:r w:rsidRPr="00733C12">
              <w:t>95.1(c)</w:t>
            </w:r>
          </w:p>
        </w:tc>
        <w:tc>
          <w:tcPr>
            <w:tcW w:w="2862" w:type="dxa"/>
            <w:gridSpan w:val="2"/>
          </w:tcPr>
          <w:p w14:paraId="5895EFEE" w14:textId="77777777" w:rsidR="00733C12" w:rsidRPr="00733C12" w:rsidRDefault="00733C12" w:rsidP="00733C12">
            <w:r w:rsidRPr="00733C12">
              <w:t>GDV 1, 18 January 2016</w:t>
            </w:r>
          </w:p>
        </w:tc>
      </w:tr>
      <w:tr w:rsidR="00733C12" w:rsidRPr="00733C12" w14:paraId="71186F9F" w14:textId="77777777" w:rsidTr="00FB52D8">
        <w:trPr>
          <w:gridBefore w:val="1"/>
          <w:wBefore w:w="572" w:type="dxa"/>
          <w:trHeight w:val="145"/>
          <w:jc w:val="center"/>
        </w:trPr>
        <w:tc>
          <w:tcPr>
            <w:tcW w:w="2542" w:type="dxa"/>
            <w:gridSpan w:val="2"/>
          </w:tcPr>
          <w:p w14:paraId="40C967A5" w14:textId="77777777" w:rsidR="00733C12" w:rsidRPr="00733C12" w:rsidRDefault="00733C12" w:rsidP="00FB52D8">
            <w:pPr>
              <w:jc w:val="right"/>
            </w:pPr>
            <w:r w:rsidRPr="00733C12">
              <w:t>95.8</w:t>
            </w:r>
          </w:p>
        </w:tc>
        <w:tc>
          <w:tcPr>
            <w:tcW w:w="2862" w:type="dxa"/>
            <w:gridSpan w:val="2"/>
          </w:tcPr>
          <w:p w14:paraId="0999ECA7" w14:textId="77777777" w:rsidR="00733C12" w:rsidRPr="00733C12" w:rsidRDefault="00733C12" w:rsidP="00733C12">
            <w:r w:rsidRPr="00733C12">
              <w:t>GDV 3, 5 December 2016</w:t>
            </w:r>
          </w:p>
        </w:tc>
      </w:tr>
      <w:tr w:rsidR="00733C12" w:rsidRPr="00733C12" w14:paraId="2587108E" w14:textId="77777777" w:rsidTr="00FB52D8">
        <w:trPr>
          <w:gridBefore w:val="1"/>
          <w:wBefore w:w="572" w:type="dxa"/>
          <w:trHeight w:val="145"/>
          <w:jc w:val="center"/>
        </w:trPr>
        <w:tc>
          <w:tcPr>
            <w:tcW w:w="2542" w:type="dxa"/>
            <w:gridSpan w:val="2"/>
          </w:tcPr>
          <w:p w14:paraId="517F265D" w14:textId="77777777" w:rsidR="00733C12" w:rsidRPr="00733C12" w:rsidRDefault="00733C12" w:rsidP="00FB52D8">
            <w:pPr>
              <w:jc w:val="right"/>
            </w:pPr>
            <w:r w:rsidRPr="00733C12">
              <w:t>Heading ‘Section B1.9 – New Enterprise Incentive Scheme Services’</w:t>
            </w:r>
          </w:p>
        </w:tc>
        <w:tc>
          <w:tcPr>
            <w:tcW w:w="2862" w:type="dxa"/>
            <w:gridSpan w:val="2"/>
          </w:tcPr>
          <w:p w14:paraId="15EFA484" w14:textId="77777777" w:rsidR="00733C12" w:rsidRPr="00733C12" w:rsidRDefault="00733C12" w:rsidP="00733C12">
            <w:r w:rsidRPr="00733C12">
              <w:t>GDV 1, 18 January 2016</w:t>
            </w:r>
          </w:p>
        </w:tc>
      </w:tr>
      <w:tr w:rsidR="00733C12" w:rsidRPr="00733C12" w14:paraId="72F9C809" w14:textId="77777777" w:rsidTr="00FB52D8">
        <w:trPr>
          <w:gridBefore w:val="1"/>
          <w:wBefore w:w="572" w:type="dxa"/>
          <w:trHeight w:val="145"/>
          <w:jc w:val="center"/>
        </w:trPr>
        <w:tc>
          <w:tcPr>
            <w:tcW w:w="2542" w:type="dxa"/>
            <w:gridSpan w:val="2"/>
          </w:tcPr>
          <w:p w14:paraId="4992DEB1" w14:textId="77777777" w:rsidR="00733C12" w:rsidRPr="00733C12" w:rsidRDefault="00733C12" w:rsidP="00FB52D8">
            <w:pPr>
              <w:jc w:val="right"/>
            </w:pPr>
            <w:r w:rsidRPr="00733C12">
              <w:t>97.1(b)(i) and (ii)</w:t>
            </w:r>
          </w:p>
        </w:tc>
        <w:tc>
          <w:tcPr>
            <w:tcW w:w="2862" w:type="dxa"/>
            <w:gridSpan w:val="2"/>
          </w:tcPr>
          <w:p w14:paraId="2276149A" w14:textId="77777777" w:rsidR="00733C12" w:rsidRPr="00733C12" w:rsidRDefault="00733C12" w:rsidP="00733C12">
            <w:r w:rsidRPr="00733C12">
              <w:t>GDV 2, 1 July 2016</w:t>
            </w:r>
          </w:p>
          <w:p w14:paraId="27012BCB" w14:textId="77777777" w:rsidR="00733C12" w:rsidRPr="00733C12" w:rsidRDefault="00733C12" w:rsidP="00733C12">
            <w:r w:rsidRPr="00733C12">
              <w:t>GDV 3, 5 December 2016</w:t>
            </w:r>
          </w:p>
        </w:tc>
      </w:tr>
      <w:tr w:rsidR="00733C12" w:rsidRPr="00733C12" w14:paraId="56B56538" w14:textId="77777777" w:rsidTr="00FB52D8">
        <w:trPr>
          <w:gridBefore w:val="1"/>
          <w:wBefore w:w="572" w:type="dxa"/>
          <w:trHeight w:val="145"/>
          <w:jc w:val="center"/>
        </w:trPr>
        <w:tc>
          <w:tcPr>
            <w:tcW w:w="2542" w:type="dxa"/>
            <w:gridSpan w:val="2"/>
          </w:tcPr>
          <w:p w14:paraId="737BF16F" w14:textId="77777777" w:rsidR="00733C12" w:rsidRPr="00733C12" w:rsidRDefault="00733C12" w:rsidP="00FB52D8">
            <w:pPr>
              <w:jc w:val="right"/>
            </w:pPr>
            <w:r w:rsidRPr="00733C12">
              <w:t>97.1(c), (e)(i), (ii) and (iii)</w:t>
            </w:r>
          </w:p>
        </w:tc>
        <w:tc>
          <w:tcPr>
            <w:tcW w:w="2862" w:type="dxa"/>
            <w:gridSpan w:val="2"/>
          </w:tcPr>
          <w:p w14:paraId="74EA2C60" w14:textId="77777777" w:rsidR="00733C12" w:rsidRPr="00733C12" w:rsidRDefault="00733C12" w:rsidP="00733C12">
            <w:r w:rsidRPr="00733C12">
              <w:t>GDV 3, 5 December 2016</w:t>
            </w:r>
          </w:p>
        </w:tc>
      </w:tr>
      <w:tr w:rsidR="00733C12" w:rsidRPr="00733C12" w14:paraId="52F9468F" w14:textId="77777777" w:rsidTr="00FB52D8">
        <w:trPr>
          <w:gridBefore w:val="1"/>
          <w:wBefore w:w="572" w:type="dxa"/>
          <w:trHeight w:val="145"/>
          <w:jc w:val="center"/>
        </w:trPr>
        <w:tc>
          <w:tcPr>
            <w:tcW w:w="2542" w:type="dxa"/>
            <w:gridSpan w:val="2"/>
          </w:tcPr>
          <w:p w14:paraId="07F90969" w14:textId="77777777" w:rsidR="00733C12" w:rsidRPr="00733C12" w:rsidRDefault="00733C12" w:rsidP="00FB52D8">
            <w:pPr>
              <w:jc w:val="right"/>
            </w:pPr>
            <w:r w:rsidRPr="00733C12">
              <w:t>97.2</w:t>
            </w:r>
          </w:p>
        </w:tc>
        <w:tc>
          <w:tcPr>
            <w:tcW w:w="2862" w:type="dxa"/>
            <w:gridSpan w:val="2"/>
          </w:tcPr>
          <w:p w14:paraId="77EAC27B" w14:textId="77777777" w:rsidR="00733C12" w:rsidRPr="00733C12" w:rsidRDefault="00733C12" w:rsidP="00733C12">
            <w:r w:rsidRPr="00733C12">
              <w:t>GDV 2, 1 July 2016</w:t>
            </w:r>
          </w:p>
          <w:p w14:paraId="0433D183" w14:textId="77777777" w:rsidR="00733C12" w:rsidRPr="00733C12" w:rsidRDefault="00733C12" w:rsidP="00733C12">
            <w:r w:rsidRPr="00733C12">
              <w:t>GDV 3, 5 December 2016</w:t>
            </w:r>
          </w:p>
        </w:tc>
      </w:tr>
      <w:tr w:rsidR="00733C12" w:rsidRPr="00733C12" w14:paraId="368E9A19" w14:textId="77777777" w:rsidTr="00FB52D8">
        <w:trPr>
          <w:gridBefore w:val="1"/>
          <w:wBefore w:w="572" w:type="dxa"/>
          <w:trHeight w:val="145"/>
          <w:jc w:val="center"/>
        </w:trPr>
        <w:tc>
          <w:tcPr>
            <w:tcW w:w="2542" w:type="dxa"/>
            <w:gridSpan w:val="2"/>
          </w:tcPr>
          <w:p w14:paraId="4014D017" w14:textId="77777777" w:rsidR="00733C12" w:rsidRPr="00733C12" w:rsidRDefault="00733C12" w:rsidP="00FB52D8">
            <w:pPr>
              <w:jc w:val="right"/>
            </w:pPr>
            <w:r w:rsidRPr="00733C12">
              <w:lastRenderedPageBreak/>
              <w:t>Heading ‘Section B1.10 – Performance management’</w:t>
            </w:r>
          </w:p>
        </w:tc>
        <w:tc>
          <w:tcPr>
            <w:tcW w:w="2862" w:type="dxa"/>
            <w:gridSpan w:val="2"/>
          </w:tcPr>
          <w:p w14:paraId="797FCAA8" w14:textId="77777777" w:rsidR="00733C12" w:rsidRPr="00733C12" w:rsidRDefault="00733C12" w:rsidP="00733C12">
            <w:r w:rsidRPr="00733C12">
              <w:t>GDV 1, 18 January 2016</w:t>
            </w:r>
          </w:p>
        </w:tc>
      </w:tr>
      <w:tr w:rsidR="00733C12" w:rsidRPr="00733C12" w14:paraId="038A552D" w14:textId="77777777" w:rsidTr="00FB52D8">
        <w:trPr>
          <w:gridBefore w:val="1"/>
          <w:wBefore w:w="572" w:type="dxa"/>
          <w:trHeight w:val="145"/>
          <w:jc w:val="center"/>
        </w:trPr>
        <w:tc>
          <w:tcPr>
            <w:tcW w:w="2542" w:type="dxa"/>
            <w:gridSpan w:val="2"/>
          </w:tcPr>
          <w:p w14:paraId="17BA8FB8" w14:textId="77777777" w:rsidR="00733C12" w:rsidRPr="00733C12" w:rsidRDefault="00733C12" w:rsidP="00FB52D8">
            <w:pPr>
              <w:jc w:val="right"/>
            </w:pPr>
            <w:r w:rsidRPr="00733C12">
              <w:t>98.1(b)</w:t>
            </w:r>
          </w:p>
        </w:tc>
        <w:tc>
          <w:tcPr>
            <w:tcW w:w="2862" w:type="dxa"/>
            <w:gridSpan w:val="2"/>
          </w:tcPr>
          <w:p w14:paraId="6B284921" w14:textId="77777777" w:rsidR="00733C12" w:rsidRPr="00733C12" w:rsidRDefault="00733C12" w:rsidP="00733C12">
            <w:r w:rsidRPr="00733C12">
              <w:t>GDV 1, 18 January 2016</w:t>
            </w:r>
          </w:p>
        </w:tc>
      </w:tr>
      <w:tr w:rsidR="00733C12" w:rsidRPr="00733C12" w14:paraId="33530565" w14:textId="77777777" w:rsidTr="00FB52D8">
        <w:trPr>
          <w:gridBefore w:val="1"/>
          <w:wBefore w:w="572" w:type="dxa"/>
          <w:trHeight w:val="145"/>
          <w:jc w:val="center"/>
        </w:trPr>
        <w:tc>
          <w:tcPr>
            <w:tcW w:w="2542" w:type="dxa"/>
            <w:gridSpan w:val="2"/>
          </w:tcPr>
          <w:p w14:paraId="6CF25F42" w14:textId="77777777" w:rsidR="00733C12" w:rsidRPr="00733C12" w:rsidRDefault="00733C12" w:rsidP="00FB52D8">
            <w:pPr>
              <w:jc w:val="right"/>
            </w:pPr>
            <w:r w:rsidRPr="00733C12">
              <w:t>98.6</w:t>
            </w:r>
          </w:p>
        </w:tc>
        <w:tc>
          <w:tcPr>
            <w:tcW w:w="2862" w:type="dxa"/>
            <w:gridSpan w:val="2"/>
          </w:tcPr>
          <w:p w14:paraId="293D64DC" w14:textId="77777777" w:rsidR="00733C12" w:rsidRPr="00733C12" w:rsidRDefault="00733C12" w:rsidP="00733C12">
            <w:r w:rsidRPr="00733C12">
              <w:t>GDV 4, 1 April 2017</w:t>
            </w:r>
          </w:p>
        </w:tc>
      </w:tr>
      <w:tr w:rsidR="00733C12" w:rsidRPr="00733C12" w14:paraId="7F3EF8CF" w14:textId="77777777" w:rsidTr="00FB52D8">
        <w:trPr>
          <w:gridBefore w:val="1"/>
          <w:wBefore w:w="572" w:type="dxa"/>
          <w:trHeight w:val="145"/>
          <w:jc w:val="center"/>
        </w:trPr>
        <w:tc>
          <w:tcPr>
            <w:tcW w:w="2542" w:type="dxa"/>
            <w:gridSpan w:val="2"/>
          </w:tcPr>
          <w:p w14:paraId="1302B362" w14:textId="77777777" w:rsidR="00733C12" w:rsidRPr="00733C12" w:rsidRDefault="00733C12" w:rsidP="00FB52D8">
            <w:pPr>
              <w:jc w:val="right"/>
            </w:pPr>
            <w:r w:rsidRPr="00733C12">
              <w:t>98.7</w:t>
            </w:r>
          </w:p>
        </w:tc>
        <w:tc>
          <w:tcPr>
            <w:tcW w:w="2862" w:type="dxa"/>
            <w:gridSpan w:val="2"/>
          </w:tcPr>
          <w:p w14:paraId="4ACC6D78" w14:textId="77777777" w:rsidR="00733C12" w:rsidRDefault="00733C12" w:rsidP="00733C12">
            <w:r w:rsidRPr="00733C12">
              <w:t>GDV 4, 1 April 2017</w:t>
            </w:r>
          </w:p>
          <w:p w14:paraId="69A87936" w14:textId="5BFEC98A" w:rsidR="009B3C75" w:rsidRPr="00733C12" w:rsidRDefault="009B3C75" w:rsidP="00733C12">
            <w:r>
              <w:t>GDV 7, 1 July 2018</w:t>
            </w:r>
          </w:p>
        </w:tc>
      </w:tr>
      <w:tr w:rsidR="00733C12" w:rsidRPr="00733C12" w14:paraId="0CEDC570" w14:textId="77777777" w:rsidTr="00FB52D8">
        <w:trPr>
          <w:gridBefore w:val="1"/>
          <w:wBefore w:w="572" w:type="dxa"/>
          <w:trHeight w:val="145"/>
          <w:jc w:val="center"/>
        </w:trPr>
        <w:tc>
          <w:tcPr>
            <w:tcW w:w="2542" w:type="dxa"/>
            <w:gridSpan w:val="2"/>
          </w:tcPr>
          <w:p w14:paraId="2DDC287E" w14:textId="77777777" w:rsidR="00733C12" w:rsidRPr="00733C12" w:rsidRDefault="00733C12" w:rsidP="00FB52D8">
            <w:pPr>
              <w:jc w:val="right"/>
            </w:pPr>
            <w:r w:rsidRPr="00733C12">
              <w:t>98.10</w:t>
            </w:r>
          </w:p>
        </w:tc>
        <w:tc>
          <w:tcPr>
            <w:tcW w:w="2862" w:type="dxa"/>
            <w:gridSpan w:val="2"/>
          </w:tcPr>
          <w:p w14:paraId="720A3706" w14:textId="77777777" w:rsidR="00733C12" w:rsidRPr="00733C12" w:rsidRDefault="00733C12" w:rsidP="00733C12">
            <w:r w:rsidRPr="00733C12">
              <w:t>GDV 4, 1 April 2017</w:t>
            </w:r>
          </w:p>
        </w:tc>
      </w:tr>
      <w:tr w:rsidR="00733C12" w:rsidRPr="00733C12" w14:paraId="59092AAA" w14:textId="77777777" w:rsidTr="00FB52D8">
        <w:trPr>
          <w:gridBefore w:val="1"/>
          <w:wBefore w:w="572" w:type="dxa"/>
          <w:trHeight w:val="145"/>
          <w:jc w:val="center"/>
        </w:trPr>
        <w:tc>
          <w:tcPr>
            <w:tcW w:w="2542" w:type="dxa"/>
            <w:gridSpan w:val="2"/>
          </w:tcPr>
          <w:p w14:paraId="18BC0EAA" w14:textId="77777777" w:rsidR="00733C12" w:rsidRPr="00733C12" w:rsidRDefault="00733C12" w:rsidP="00FB52D8">
            <w:pPr>
              <w:jc w:val="right"/>
            </w:pPr>
            <w:r w:rsidRPr="00733C12">
              <w:t>99.1</w:t>
            </w:r>
          </w:p>
        </w:tc>
        <w:tc>
          <w:tcPr>
            <w:tcW w:w="2862" w:type="dxa"/>
            <w:gridSpan w:val="2"/>
          </w:tcPr>
          <w:p w14:paraId="018B5359" w14:textId="77777777" w:rsidR="00733C12" w:rsidRPr="00733C12" w:rsidRDefault="00733C12" w:rsidP="00733C12">
            <w:r w:rsidRPr="00733C12">
              <w:t>GDV 2, 1 July 2016</w:t>
            </w:r>
          </w:p>
        </w:tc>
      </w:tr>
      <w:tr w:rsidR="00733C12" w:rsidRPr="00733C12" w14:paraId="2360033B" w14:textId="77777777" w:rsidTr="00FB52D8">
        <w:trPr>
          <w:gridBefore w:val="1"/>
          <w:wBefore w:w="572" w:type="dxa"/>
          <w:trHeight w:val="145"/>
          <w:jc w:val="center"/>
        </w:trPr>
        <w:tc>
          <w:tcPr>
            <w:tcW w:w="2542" w:type="dxa"/>
            <w:gridSpan w:val="2"/>
          </w:tcPr>
          <w:p w14:paraId="4FB6917A" w14:textId="77777777" w:rsidR="00733C12" w:rsidRPr="00733C12" w:rsidRDefault="00733C12" w:rsidP="00FB52D8">
            <w:pPr>
              <w:jc w:val="right"/>
            </w:pPr>
            <w:r w:rsidRPr="00733C12">
              <w:t>99.2(a)</w:t>
            </w:r>
          </w:p>
        </w:tc>
        <w:tc>
          <w:tcPr>
            <w:tcW w:w="2862" w:type="dxa"/>
            <w:gridSpan w:val="2"/>
          </w:tcPr>
          <w:p w14:paraId="2B0FA755" w14:textId="77777777" w:rsidR="00733C12" w:rsidRDefault="00733C12" w:rsidP="00733C12">
            <w:r w:rsidRPr="00733C12">
              <w:t>GDV 6, 1 January 2018</w:t>
            </w:r>
          </w:p>
          <w:p w14:paraId="29F7D2D5" w14:textId="3CB34E07" w:rsidR="00661302" w:rsidRPr="00733C12" w:rsidRDefault="00661302" w:rsidP="00733C12">
            <w:r>
              <w:t>GDV 7, 1 July 2018</w:t>
            </w:r>
          </w:p>
        </w:tc>
      </w:tr>
      <w:tr w:rsidR="00733C12" w:rsidRPr="00733C12" w14:paraId="0FB7A162" w14:textId="77777777" w:rsidTr="00FB52D8">
        <w:trPr>
          <w:gridBefore w:val="1"/>
          <w:wBefore w:w="572" w:type="dxa"/>
          <w:trHeight w:val="145"/>
          <w:jc w:val="center"/>
        </w:trPr>
        <w:tc>
          <w:tcPr>
            <w:tcW w:w="2542" w:type="dxa"/>
            <w:gridSpan w:val="2"/>
          </w:tcPr>
          <w:p w14:paraId="3568BDB5" w14:textId="77777777" w:rsidR="00733C12" w:rsidRPr="00733C12" w:rsidRDefault="00733C12" w:rsidP="00FB52D8">
            <w:pPr>
              <w:jc w:val="right"/>
            </w:pPr>
            <w:r w:rsidRPr="00733C12">
              <w:t>99.2(d)</w:t>
            </w:r>
          </w:p>
          <w:p w14:paraId="0E42A957" w14:textId="77777777" w:rsidR="00733C12" w:rsidRPr="00733C12" w:rsidRDefault="00733C12" w:rsidP="00FB52D8">
            <w:pPr>
              <w:jc w:val="right"/>
            </w:pPr>
          </w:p>
          <w:p w14:paraId="2E672741" w14:textId="77777777" w:rsidR="00733C12" w:rsidRPr="00733C12" w:rsidRDefault="00733C12" w:rsidP="00FB52D8">
            <w:pPr>
              <w:jc w:val="right"/>
            </w:pPr>
          </w:p>
        </w:tc>
        <w:tc>
          <w:tcPr>
            <w:tcW w:w="2862" w:type="dxa"/>
            <w:gridSpan w:val="2"/>
          </w:tcPr>
          <w:p w14:paraId="4659A861" w14:textId="77777777" w:rsidR="00733C12" w:rsidRPr="00733C12" w:rsidRDefault="00733C12" w:rsidP="00733C12">
            <w:r w:rsidRPr="00733C12">
              <w:t>GDV 1, 18 January 2016</w:t>
            </w:r>
          </w:p>
          <w:p w14:paraId="789D5AD1" w14:textId="77777777" w:rsidR="00733C12" w:rsidRPr="00733C12" w:rsidRDefault="00733C12" w:rsidP="00733C12">
            <w:r w:rsidRPr="00733C12">
              <w:t>GDV 2, 1 July 2016</w:t>
            </w:r>
          </w:p>
          <w:p w14:paraId="494F2834" w14:textId="77777777" w:rsidR="00733C12" w:rsidRDefault="00733C12" w:rsidP="00733C12">
            <w:r w:rsidRPr="00733C12">
              <w:t>GDV 6, 1 January 2018</w:t>
            </w:r>
          </w:p>
          <w:p w14:paraId="47B1EC00" w14:textId="40F4181A" w:rsidR="0061726B" w:rsidRPr="00733C12" w:rsidRDefault="0061726B" w:rsidP="00733C12">
            <w:r>
              <w:t>GDV 7, 1 July 2018</w:t>
            </w:r>
          </w:p>
        </w:tc>
      </w:tr>
      <w:tr w:rsidR="00733C12" w:rsidRPr="00733C12" w14:paraId="21F06007" w14:textId="77777777" w:rsidTr="00FB52D8">
        <w:trPr>
          <w:gridAfter w:val="1"/>
          <w:wAfter w:w="572" w:type="dxa"/>
          <w:trHeight w:val="145"/>
          <w:jc w:val="center"/>
        </w:trPr>
        <w:tc>
          <w:tcPr>
            <w:tcW w:w="2542" w:type="dxa"/>
            <w:gridSpan w:val="2"/>
          </w:tcPr>
          <w:p w14:paraId="12B6D6DD" w14:textId="77777777" w:rsidR="00733C12" w:rsidRPr="00733C12" w:rsidRDefault="00733C12" w:rsidP="00FB52D8">
            <w:pPr>
              <w:jc w:val="right"/>
            </w:pPr>
            <w:r w:rsidRPr="00733C12">
              <w:t>99.2 (g)-(i)</w:t>
            </w:r>
          </w:p>
        </w:tc>
        <w:tc>
          <w:tcPr>
            <w:tcW w:w="2862" w:type="dxa"/>
            <w:gridSpan w:val="2"/>
          </w:tcPr>
          <w:p w14:paraId="0B5DA0D9" w14:textId="77777777" w:rsidR="00733C12" w:rsidRPr="00733C12" w:rsidRDefault="00733C12" w:rsidP="00733C12">
            <w:r w:rsidRPr="00733C12">
              <w:t>GDV 6, 1 January 2018</w:t>
            </w:r>
          </w:p>
        </w:tc>
      </w:tr>
      <w:tr w:rsidR="00733C12" w:rsidRPr="00733C12" w14:paraId="15ADF208" w14:textId="77777777" w:rsidTr="00FB52D8">
        <w:trPr>
          <w:gridAfter w:val="1"/>
          <w:wAfter w:w="572" w:type="dxa"/>
          <w:trHeight w:val="145"/>
          <w:jc w:val="center"/>
        </w:trPr>
        <w:tc>
          <w:tcPr>
            <w:tcW w:w="2542" w:type="dxa"/>
            <w:gridSpan w:val="2"/>
          </w:tcPr>
          <w:p w14:paraId="0D6B0FCE" w14:textId="09A35969" w:rsidR="00B52DC9" w:rsidRDefault="00B52DC9" w:rsidP="00FB52D8">
            <w:pPr>
              <w:jc w:val="right"/>
            </w:pPr>
            <w:r>
              <w:t>Subheading ‘Indigenous Outcomes Targets’</w:t>
            </w:r>
          </w:p>
          <w:p w14:paraId="5AA9B58F" w14:textId="66CC9E64" w:rsidR="00B52DC9" w:rsidRDefault="00B52DC9" w:rsidP="00FB52D8">
            <w:pPr>
              <w:jc w:val="right"/>
            </w:pPr>
            <w:r>
              <w:t>101.9</w:t>
            </w:r>
          </w:p>
          <w:p w14:paraId="1DA0B30E" w14:textId="19C3F3C2" w:rsidR="00733C12" w:rsidRPr="00733C12" w:rsidRDefault="00733C12" w:rsidP="00FB52D8">
            <w:pPr>
              <w:jc w:val="right"/>
            </w:pPr>
            <w:r w:rsidRPr="00733C12">
              <w:t>Second paragraph under the heading ‘Reader’s guide’</w:t>
            </w:r>
          </w:p>
        </w:tc>
        <w:tc>
          <w:tcPr>
            <w:tcW w:w="2862" w:type="dxa"/>
            <w:gridSpan w:val="2"/>
          </w:tcPr>
          <w:p w14:paraId="235F67FC" w14:textId="5B5B1450" w:rsidR="00B52DC9" w:rsidRDefault="00B52DC9" w:rsidP="00733C12">
            <w:r>
              <w:t>GDV 7, 1 July 2018</w:t>
            </w:r>
          </w:p>
          <w:p w14:paraId="5BED9C26" w14:textId="77777777" w:rsidR="00B52DC9" w:rsidRDefault="00B52DC9" w:rsidP="00733C12"/>
          <w:p w14:paraId="07D78C65" w14:textId="2489F7A1" w:rsidR="00B52DC9" w:rsidRDefault="00B52DC9" w:rsidP="00733C12">
            <w:r>
              <w:t>GDV 7, 1 July 2018</w:t>
            </w:r>
          </w:p>
          <w:p w14:paraId="7DEAF298" w14:textId="77777777" w:rsidR="00B52DC9" w:rsidRDefault="00B52DC9" w:rsidP="00733C12"/>
          <w:p w14:paraId="3901D0A4" w14:textId="1E74B25A" w:rsidR="00733C12" w:rsidRPr="00733C12" w:rsidRDefault="00733C12" w:rsidP="00733C12">
            <w:r w:rsidRPr="00733C12">
              <w:t>GDV 2, 1 July 2016</w:t>
            </w:r>
          </w:p>
        </w:tc>
      </w:tr>
      <w:tr w:rsidR="00733C12" w:rsidRPr="00733C12" w14:paraId="1E7027DF" w14:textId="77777777" w:rsidTr="00FB52D8">
        <w:trPr>
          <w:gridAfter w:val="1"/>
          <w:wAfter w:w="572" w:type="dxa"/>
          <w:trHeight w:val="145"/>
          <w:jc w:val="center"/>
        </w:trPr>
        <w:tc>
          <w:tcPr>
            <w:tcW w:w="2542" w:type="dxa"/>
            <w:gridSpan w:val="2"/>
          </w:tcPr>
          <w:p w14:paraId="4D2AD733" w14:textId="77777777" w:rsidR="00733C12" w:rsidRPr="00733C12" w:rsidRDefault="00733C12" w:rsidP="00FB52D8">
            <w:pPr>
              <w:jc w:val="right"/>
            </w:pPr>
            <w:r w:rsidRPr="00733C12">
              <w:t>Heading ‘Section B2.1 – Stronger Participation Incentives Participants’</w:t>
            </w:r>
          </w:p>
        </w:tc>
        <w:tc>
          <w:tcPr>
            <w:tcW w:w="2862" w:type="dxa"/>
            <w:gridSpan w:val="2"/>
          </w:tcPr>
          <w:p w14:paraId="7F8EA580" w14:textId="77777777" w:rsidR="00733C12" w:rsidRPr="00733C12" w:rsidRDefault="00733C12" w:rsidP="00733C12">
            <w:r w:rsidRPr="00733C12">
              <w:t>GDV 1, 18 January 2016</w:t>
            </w:r>
          </w:p>
        </w:tc>
      </w:tr>
      <w:tr w:rsidR="00733C12" w:rsidRPr="00733C12" w14:paraId="7653FB72" w14:textId="77777777" w:rsidTr="00FB52D8">
        <w:trPr>
          <w:gridAfter w:val="1"/>
          <w:wAfter w:w="572" w:type="dxa"/>
          <w:trHeight w:val="145"/>
          <w:jc w:val="center"/>
        </w:trPr>
        <w:tc>
          <w:tcPr>
            <w:tcW w:w="2542" w:type="dxa"/>
            <w:gridSpan w:val="2"/>
          </w:tcPr>
          <w:p w14:paraId="4FB65FF7" w14:textId="77777777" w:rsidR="00733C12" w:rsidRPr="00733C12" w:rsidRDefault="00733C12" w:rsidP="00FB52D8">
            <w:pPr>
              <w:jc w:val="right"/>
            </w:pPr>
            <w:r w:rsidRPr="00733C12">
              <w:t>Reader’s guide</w:t>
            </w:r>
          </w:p>
        </w:tc>
        <w:tc>
          <w:tcPr>
            <w:tcW w:w="2862" w:type="dxa"/>
            <w:gridSpan w:val="2"/>
          </w:tcPr>
          <w:p w14:paraId="228C6B49" w14:textId="77777777" w:rsidR="00733C12" w:rsidRPr="00733C12" w:rsidRDefault="00733C12" w:rsidP="00733C12">
            <w:r w:rsidRPr="00733C12">
              <w:t>GDV 1, 18 January 2016</w:t>
            </w:r>
          </w:p>
          <w:p w14:paraId="7FFCA037" w14:textId="77777777" w:rsidR="00733C12" w:rsidRPr="00733C12" w:rsidRDefault="00733C12" w:rsidP="00733C12">
            <w:r w:rsidRPr="00733C12">
              <w:t>GDV 2, 1 July 2016</w:t>
            </w:r>
          </w:p>
          <w:p w14:paraId="199B4FE0" w14:textId="77777777" w:rsidR="00733C12" w:rsidRPr="00733C12" w:rsidRDefault="00733C12" w:rsidP="00733C12">
            <w:r w:rsidRPr="00733C12">
              <w:t>GDV 3, 5 December 2016</w:t>
            </w:r>
          </w:p>
        </w:tc>
      </w:tr>
      <w:tr w:rsidR="00733C12" w:rsidRPr="00733C12" w14:paraId="768F932A" w14:textId="77777777" w:rsidTr="00FB52D8">
        <w:trPr>
          <w:gridAfter w:val="1"/>
          <w:wAfter w:w="572" w:type="dxa"/>
          <w:trHeight w:val="145"/>
          <w:jc w:val="center"/>
        </w:trPr>
        <w:tc>
          <w:tcPr>
            <w:tcW w:w="2542" w:type="dxa"/>
            <w:gridSpan w:val="2"/>
          </w:tcPr>
          <w:p w14:paraId="0EE231AA" w14:textId="77777777" w:rsidR="00733C12" w:rsidRPr="00733C12" w:rsidRDefault="00733C12" w:rsidP="00FB52D8">
            <w:pPr>
              <w:jc w:val="right"/>
            </w:pPr>
            <w:r w:rsidRPr="00733C12">
              <w:t>102.1(d)</w:t>
            </w:r>
          </w:p>
        </w:tc>
        <w:tc>
          <w:tcPr>
            <w:tcW w:w="2862" w:type="dxa"/>
            <w:gridSpan w:val="2"/>
          </w:tcPr>
          <w:p w14:paraId="1697F3F1" w14:textId="77777777" w:rsidR="00733C12" w:rsidRPr="00733C12" w:rsidRDefault="00733C12" w:rsidP="00733C12">
            <w:r w:rsidRPr="00733C12">
              <w:t>GDV 2, 1 July 2016</w:t>
            </w:r>
          </w:p>
          <w:p w14:paraId="5E762C55" w14:textId="77777777" w:rsidR="00733C12" w:rsidRPr="00733C12" w:rsidRDefault="00733C12" w:rsidP="00733C12">
            <w:r w:rsidRPr="00733C12">
              <w:t>GDV 3, 5 December 2016</w:t>
            </w:r>
          </w:p>
        </w:tc>
      </w:tr>
      <w:tr w:rsidR="00733C12" w:rsidRPr="00733C12" w14:paraId="730CBA7C" w14:textId="77777777" w:rsidTr="00FB52D8">
        <w:trPr>
          <w:gridAfter w:val="1"/>
          <w:wAfter w:w="572" w:type="dxa"/>
          <w:trHeight w:val="145"/>
          <w:jc w:val="center"/>
        </w:trPr>
        <w:tc>
          <w:tcPr>
            <w:tcW w:w="2542" w:type="dxa"/>
            <w:gridSpan w:val="2"/>
          </w:tcPr>
          <w:p w14:paraId="0F6499F0" w14:textId="4BF6EE0F" w:rsidR="00C92907" w:rsidRDefault="00C92907" w:rsidP="00FB52D8">
            <w:pPr>
              <w:jc w:val="right"/>
            </w:pPr>
            <w:r>
              <w:t>102.1(f)</w:t>
            </w:r>
          </w:p>
          <w:p w14:paraId="7D0DADBC" w14:textId="4EF10549" w:rsidR="00733C12" w:rsidRPr="00733C12" w:rsidRDefault="00733C12" w:rsidP="00FB52D8">
            <w:pPr>
              <w:jc w:val="right"/>
            </w:pPr>
            <w:r w:rsidRPr="00733C12">
              <w:t>Heading ‘Section B2.2 – Stream A (General) Participants’</w:t>
            </w:r>
          </w:p>
        </w:tc>
        <w:tc>
          <w:tcPr>
            <w:tcW w:w="2862" w:type="dxa"/>
            <w:gridSpan w:val="2"/>
          </w:tcPr>
          <w:p w14:paraId="544C2393" w14:textId="215F0115" w:rsidR="00C92907" w:rsidRDefault="00C92907" w:rsidP="00733C12">
            <w:r>
              <w:t>GDV 7, 1 July 2018</w:t>
            </w:r>
          </w:p>
          <w:p w14:paraId="10CF12B1" w14:textId="029CCC09" w:rsidR="00733C12" w:rsidRPr="00733C12" w:rsidRDefault="00733C12" w:rsidP="00733C12">
            <w:r w:rsidRPr="00733C12">
              <w:t>GDV 1, 18 January 2016</w:t>
            </w:r>
          </w:p>
        </w:tc>
      </w:tr>
      <w:tr w:rsidR="00733C12" w:rsidRPr="00733C12" w14:paraId="26746D16" w14:textId="77777777" w:rsidTr="00FB52D8">
        <w:trPr>
          <w:gridAfter w:val="1"/>
          <w:wAfter w:w="572" w:type="dxa"/>
          <w:trHeight w:val="145"/>
          <w:jc w:val="center"/>
        </w:trPr>
        <w:tc>
          <w:tcPr>
            <w:tcW w:w="2542" w:type="dxa"/>
            <w:gridSpan w:val="2"/>
          </w:tcPr>
          <w:p w14:paraId="4A5B0B00" w14:textId="77777777" w:rsidR="00733C12" w:rsidRPr="00733C12" w:rsidRDefault="00733C12" w:rsidP="00FB52D8">
            <w:pPr>
              <w:jc w:val="right"/>
            </w:pPr>
            <w:r w:rsidRPr="00733C12">
              <w:t>Reader’s guide</w:t>
            </w:r>
          </w:p>
        </w:tc>
        <w:tc>
          <w:tcPr>
            <w:tcW w:w="2862" w:type="dxa"/>
            <w:gridSpan w:val="2"/>
          </w:tcPr>
          <w:p w14:paraId="3F2E9E49" w14:textId="77777777" w:rsidR="00733C12" w:rsidRDefault="00733C12" w:rsidP="00733C12">
            <w:r w:rsidRPr="00733C12">
              <w:t>GDV 3, 5 December 2016</w:t>
            </w:r>
          </w:p>
          <w:p w14:paraId="21C1E4D4" w14:textId="3112BE9A" w:rsidR="00036EC9" w:rsidRPr="00733C12" w:rsidRDefault="00036EC9" w:rsidP="00733C12">
            <w:r>
              <w:t>GDV 7, 1 July 2018</w:t>
            </w:r>
          </w:p>
        </w:tc>
      </w:tr>
      <w:tr w:rsidR="00733C12" w:rsidRPr="00733C12" w14:paraId="00BB7245" w14:textId="77777777" w:rsidTr="00FB52D8">
        <w:trPr>
          <w:gridAfter w:val="1"/>
          <w:wAfter w:w="572" w:type="dxa"/>
          <w:trHeight w:val="145"/>
          <w:jc w:val="center"/>
        </w:trPr>
        <w:tc>
          <w:tcPr>
            <w:tcW w:w="2542" w:type="dxa"/>
            <w:gridSpan w:val="2"/>
          </w:tcPr>
          <w:p w14:paraId="0762E03B" w14:textId="6BE704A9" w:rsidR="00C92907" w:rsidRDefault="00C92907" w:rsidP="00FB52D8">
            <w:pPr>
              <w:jc w:val="right"/>
            </w:pPr>
            <w:r>
              <w:lastRenderedPageBreak/>
              <w:t>103.1(b)</w:t>
            </w:r>
            <w:r w:rsidR="003358A7">
              <w:t xml:space="preserve"> and (c)</w:t>
            </w:r>
          </w:p>
          <w:p w14:paraId="5B89B730" w14:textId="1129B073" w:rsidR="00733C12" w:rsidRPr="00733C12" w:rsidRDefault="00733C12" w:rsidP="00FB52D8">
            <w:pPr>
              <w:jc w:val="right"/>
            </w:pPr>
            <w:r w:rsidRPr="00733C12">
              <w:t>103.2</w:t>
            </w:r>
          </w:p>
        </w:tc>
        <w:tc>
          <w:tcPr>
            <w:tcW w:w="2862" w:type="dxa"/>
            <w:gridSpan w:val="2"/>
          </w:tcPr>
          <w:p w14:paraId="4FE3E550" w14:textId="6E541405" w:rsidR="00C92907" w:rsidRDefault="00C92907" w:rsidP="00733C12">
            <w:r>
              <w:t>GDV 7, 1 July 2018</w:t>
            </w:r>
          </w:p>
          <w:p w14:paraId="4D45903E" w14:textId="5AC8C4F2" w:rsidR="00733C12" w:rsidRPr="00733C12" w:rsidRDefault="00733C12" w:rsidP="00733C12">
            <w:r w:rsidRPr="00733C12">
              <w:t>GDV 3, 5 December 2016</w:t>
            </w:r>
          </w:p>
        </w:tc>
      </w:tr>
      <w:tr w:rsidR="00733C12" w:rsidRPr="00733C12" w14:paraId="350D6F3E" w14:textId="77777777" w:rsidTr="00FB52D8">
        <w:trPr>
          <w:gridAfter w:val="1"/>
          <w:wAfter w:w="572" w:type="dxa"/>
          <w:trHeight w:val="145"/>
          <w:jc w:val="center"/>
        </w:trPr>
        <w:tc>
          <w:tcPr>
            <w:tcW w:w="2542" w:type="dxa"/>
            <w:gridSpan w:val="2"/>
          </w:tcPr>
          <w:p w14:paraId="321B6914" w14:textId="77777777" w:rsidR="00733C12" w:rsidRPr="00733C12" w:rsidRDefault="00733C12" w:rsidP="00FB52D8">
            <w:pPr>
              <w:jc w:val="right"/>
            </w:pPr>
            <w:r w:rsidRPr="00733C12">
              <w:t>Heading ‘Section B2.3 – Stream B (General) Participants and Stream C Participants’</w:t>
            </w:r>
          </w:p>
        </w:tc>
        <w:tc>
          <w:tcPr>
            <w:tcW w:w="2862" w:type="dxa"/>
            <w:gridSpan w:val="2"/>
          </w:tcPr>
          <w:p w14:paraId="609AFDF4" w14:textId="77777777" w:rsidR="00733C12" w:rsidRPr="00733C12" w:rsidRDefault="00733C12" w:rsidP="00733C12">
            <w:r w:rsidRPr="00733C12">
              <w:t>GDV 1, 18 January 2016</w:t>
            </w:r>
          </w:p>
        </w:tc>
      </w:tr>
      <w:tr w:rsidR="00733C12" w:rsidRPr="00733C12" w14:paraId="29D7D32F" w14:textId="77777777" w:rsidTr="00FB52D8">
        <w:trPr>
          <w:gridAfter w:val="1"/>
          <w:wAfter w:w="572" w:type="dxa"/>
          <w:trHeight w:val="145"/>
          <w:jc w:val="center"/>
        </w:trPr>
        <w:tc>
          <w:tcPr>
            <w:tcW w:w="2542" w:type="dxa"/>
            <w:gridSpan w:val="2"/>
          </w:tcPr>
          <w:p w14:paraId="2348F968" w14:textId="3D058F64" w:rsidR="00C92907" w:rsidRDefault="00C92907" w:rsidP="00FB52D8">
            <w:pPr>
              <w:jc w:val="right"/>
            </w:pPr>
            <w:r>
              <w:t>104.1(f) and (g)</w:t>
            </w:r>
          </w:p>
          <w:p w14:paraId="429DAB7F" w14:textId="77777777" w:rsidR="00733C12" w:rsidRDefault="00733C12" w:rsidP="00FB52D8">
            <w:pPr>
              <w:jc w:val="right"/>
            </w:pPr>
            <w:r w:rsidRPr="00733C12">
              <w:t>104.1(d), (e), (f) and (g)</w:t>
            </w:r>
          </w:p>
          <w:p w14:paraId="3BD062D6" w14:textId="22465D00" w:rsidR="00285218" w:rsidRDefault="00992A5E" w:rsidP="00FB52D8">
            <w:pPr>
              <w:jc w:val="right"/>
            </w:pPr>
            <w:r>
              <w:t>Subh</w:t>
            </w:r>
            <w:r w:rsidR="00285218">
              <w:t>eading 105A ‘Stronger Transitions Eligible Participants’</w:t>
            </w:r>
          </w:p>
          <w:p w14:paraId="5F716767" w14:textId="41C32220" w:rsidR="001D2426" w:rsidRPr="00733C12" w:rsidRDefault="001D2426" w:rsidP="00FB52D8">
            <w:pPr>
              <w:jc w:val="right"/>
            </w:pPr>
            <w:r>
              <w:t>105A.1 to 105A.6</w:t>
            </w:r>
          </w:p>
        </w:tc>
        <w:tc>
          <w:tcPr>
            <w:tcW w:w="2862" w:type="dxa"/>
            <w:gridSpan w:val="2"/>
          </w:tcPr>
          <w:p w14:paraId="468E4DFF" w14:textId="4D088716" w:rsidR="00C92907" w:rsidRDefault="00C92907" w:rsidP="00733C12">
            <w:r>
              <w:t>GDV 7, 1 July 2018</w:t>
            </w:r>
          </w:p>
          <w:p w14:paraId="67D0E612" w14:textId="77777777" w:rsidR="00733C12" w:rsidRDefault="00733C12" w:rsidP="00733C12">
            <w:r w:rsidRPr="00733C12">
              <w:t>GDV 3, 5 December 2016</w:t>
            </w:r>
          </w:p>
          <w:p w14:paraId="58E0C8D7" w14:textId="77777777" w:rsidR="00285218" w:rsidRDefault="00285218" w:rsidP="00733C12"/>
          <w:p w14:paraId="0510DD3E" w14:textId="77777777" w:rsidR="001D2426" w:rsidRDefault="001D2426" w:rsidP="00733C12">
            <w:r>
              <w:t>GDV 7, 1 July 2018</w:t>
            </w:r>
          </w:p>
          <w:p w14:paraId="1C98B802" w14:textId="31828A49" w:rsidR="001D2426" w:rsidRPr="00733C12" w:rsidRDefault="001D2426" w:rsidP="00733C12">
            <w:r>
              <w:t>GDV 7, 1 July 2018</w:t>
            </w:r>
          </w:p>
        </w:tc>
      </w:tr>
      <w:tr w:rsidR="00733C12" w:rsidRPr="00733C12" w14:paraId="0E301709" w14:textId="77777777" w:rsidTr="00FB52D8">
        <w:trPr>
          <w:gridAfter w:val="1"/>
          <w:wAfter w:w="572" w:type="dxa"/>
          <w:trHeight w:val="145"/>
          <w:jc w:val="center"/>
        </w:trPr>
        <w:tc>
          <w:tcPr>
            <w:tcW w:w="2542" w:type="dxa"/>
            <w:gridSpan w:val="2"/>
          </w:tcPr>
          <w:p w14:paraId="43B320BA" w14:textId="0141CE40" w:rsidR="00C92907" w:rsidRDefault="00C92907" w:rsidP="00FB52D8">
            <w:pPr>
              <w:jc w:val="right"/>
            </w:pPr>
            <w:r>
              <w:t>Heading Chapter B3 – Targeted Compliance Framework and Activities</w:t>
            </w:r>
          </w:p>
          <w:p w14:paraId="614CC978" w14:textId="30058889" w:rsidR="00C92907" w:rsidRDefault="00C92907" w:rsidP="00FB52D8">
            <w:pPr>
              <w:jc w:val="right"/>
            </w:pPr>
            <w:r>
              <w:t>Chapter B3 Reader’s guide</w:t>
            </w:r>
          </w:p>
          <w:p w14:paraId="57CD7D3A" w14:textId="7E34D739" w:rsidR="00733C12" w:rsidRPr="00733C12" w:rsidRDefault="00733C12" w:rsidP="00FB52D8">
            <w:pPr>
              <w:jc w:val="right"/>
            </w:pPr>
            <w:r w:rsidRPr="00733C12">
              <w:t>Heading ‘Section B3.1 – Mutual Obligation Requirements’</w:t>
            </w:r>
          </w:p>
        </w:tc>
        <w:tc>
          <w:tcPr>
            <w:tcW w:w="2862" w:type="dxa"/>
            <w:gridSpan w:val="2"/>
          </w:tcPr>
          <w:p w14:paraId="6EF20FDE" w14:textId="77777777" w:rsidR="00C92907" w:rsidRDefault="00C92907" w:rsidP="00733C12"/>
          <w:p w14:paraId="22E769A8" w14:textId="27BD456F" w:rsidR="00C92907" w:rsidRDefault="00C92907" w:rsidP="00733C12">
            <w:r>
              <w:t>GDV 7, 1 July 2018</w:t>
            </w:r>
          </w:p>
          <w:p w14:paraId="231D6AD9" w14:textId="77777777" w:rsidR="00C92907" w:rsidRDefault="00C92907" w:rsidP="00733C12"/>
          <w:p w14:paraId="3BB43501" w14:textId="7C21AD9E" w:rsidR="00C92907" w:rsidRDefault="00C92907" w:rsidP="00733C12">
            <w:r>
              <w:t>GDV 7, 1 July 2018</w:t>
            </w:r>
          </w:p>
          <w:p w14:paraId="6A6395B7" w14:textId="77777777" w:rsidR="00733C12" w:rsidRDefault="00733C12" w:rsidP="00733C12">
            <w:r w:rsidRPr="00733C12">
              <w:t>GDV 1, 18 January 2016</w:t>
            </w:r>
          </w:p>
          <w:p w14:paraId="0149FB08" w14:textId="08393889" w:rsidR="00C92907" w:rsidRPr="00733C12" w:rsidRDefault="00C92907" w:rsidP="00733C12">
            <w:r>
              <w:t>GDV 7, 1 July 2018</w:t>
            </w:r>
          </w:p>
        </w:tc>
      </w:tr>
      <w:tr w:rsidR="00733C12" w:rsidRPr="00733C12" w14:paraId="2FE0572A" w14:textId="77777777" w:rsidTr="00FB52D8">
        <w:trPr>
          <w:gridAfter w:val="1"/>
          <w:wAfter w:w="572" w:type="dxa"/>
          <w:trHeight w:val="145"/>
          <w:jc w:val="center"/>
        </w:trPr>
        <w:tc>
          <w:tcPr>
            <w:tcW w:w="2542" w:type="dxa"/>
            <w:gridSpan w:val="2"/>
          </w:tcPr>
          <w:p w14:paraId="6C7EAF51" w14:textId="75BC899A" w:rsidR="00C92907" w:rsidRDefault="00992A5E" w:rsidP="00FB52D8">
            <w:pPr>
              <w:jc w:val="right"/>
            </w:pPr>
            <w:r>
              <w:t>Subh</w:t>
            </w:r>
            <w:r w:rsidR="00C92907">
              <w:t>eading 106 ‘Mutual Obligation Requirements -  Generally’</w:t>
            </w:r>
          </w:p>
          <w:p w14:paraId="03A633E7" w14:textId="72BB40D2" w:rsidR="00C92907" w:rsidRDefault="00C92907" w:rsidP="00FB52D8">
            <w:pPr>
              <w:jc w:val="right"/>
            </w:pPr>
            <w:r>
              <w:t>106.1 to 106.3</w:t>
            </w:r>
          </w:p>
          <w:p w14:paraId="6B5797DF" w14:textId="1417300E" w:rsidR="00E95C16" w:rsidRDefault="00992A5E" w:rsidP="00FB52D8">
            <w:pPr>
              <w:jc w:val="right"/>
            </w:pPr>
            <w:r>
              <w:t>Subh</w:t>
            </w:r>
            <w:r w:rsidR="00C92907">
              <w:t>eading 106A ‘Personal responsibility and Monitoring’</w:t>
            </w:r>
          </w:p>
          <w:p w14:paraId="126FBE9D" w14:textId="77777777" w:rsidR="00E95C16" w:rsidRDefault="00E95C16" w:rsidP="00FB52D8">
            <w:pPr>
              <w:jc w:val="right"/>
            </w:pPr>
            <w:r>
              <w:t>106A.1 – 106A.2</w:t>
            </w:r>
          </w:p>
          <w:p w14:paraId="29232CEE" w14:textId="00E5C1ED" w:rsidR="00853053" w:rsidRDefault="00853053" w:rsidP="00FB52D8">
            <w:pPr>
              <w:jc w:val="right"/>
            </w:pPr>
            <w:r>
              <w:t>Subheading 106B ‘Active Management of Mutual Obligation Requirements’</w:t>
            </w:r>
            <w:r w:rsidR="00C92907">
              <w:t xml:space="preserve"> </w:t>
            </w:r>
          </w:p>
          <w:p w14:paraId="14B2AF0E" w14:textId="1388FFB3" w:rsidR="00C92907" w:rsidRDefault="00E95C16" w:rsidP="00FB52D8">
            <w:pPr>
              <w:jc w:val="right"/>
            </w:pPr>
            <w:r>
              <w:t>106B</w:t>
            </w:r>
            <w:r w:rsidR="007F7DA2">
              <w:t>.1</w:t>
            </w:r>
          </w:p>
          <w:p w14:paraId="65F05F6D" w14:textId="3F384367" w:rsidR="00733C12" w:rsidRPr="00733C12" w:rsidRDefault="00733C12" w:rsidP="00FB52D8">
            <w:pPr>
              <w:jc w:val="right"/>
            </w:pPr>
            <w:r w:rsidRPr="00733C12">
              <w:t>Heading ‘Section B3.2 – Activities’</w:t>
            </w:r>
          </w:p>
        </w:tc>
        <w:tc>
          <w:tcPr>
            <w:tcW w:w="2862" w:type="dxa"/>
            <w:gridSpan w:val="2"/>
          </w:tcPr>
          <w:p w14:paraId="108653B7" w14:textId="77777777" w:rsidR="00C92907" w:rsidRDefault="00C92907" w:rsidP="00733C12"/>
          <w:p w14:paraId="15733D51" w14:textId="0A76D7F5" w:rsidR="00C92907" w:rsidRDefault="00C92907" w:rsidP="00733C12">
            <w:r>
              <w:t>GDV 7, 1 July 2018</w:t>
            </w:r>
          </w:p>
          <w:p w14:paraId="73CC9947" w14:textId="00F3931F" w:rsidR="00C92907" w:rsidRDefault="00C92907" w:rsidP="00733C12">
            <w:r>
              <w:t>GDV 7, 1 July 2018</w:t>
            </w:r>
          </w:p>
          <w:p w14:paraId="1B5FC7AF" w14:textId="77777777" w:rsidR="00C92907" w:rsidRDefault="00C92907" w:rsidP="00733C12"/>
          <w:p w14:paraId="452D438F" w14:textId="1AD3BA32" w:rsidR="00C92907" w:rsidRDefault="00C92907" w:rsidP="00733C12">
            <w:r>
              <w:t>GDV 7, 1 July 2018</w:t>
            </w:r>
          </w:p>
          <w:p w14:paraId="35F3437C" w14:textId="7BE7EE1F" w:rsidR="00E95C16" w:rsidRDefault="00E95C16" w:rsidP="00733C12">
            <w:r>
              <w:t>GDV 7, 1 July 2018</w:t>
            </w:r>
          </w:p>
          <w:p w14:paraId="127E8B73" w14:textId="77777777" w:rsidR="00853053" w:rsidRDefault="00853053" w:rsidP="00733C12"/>
          <w:p w14:paraId="0FBD5C36" w14:textId="2BC07CC0" w:rsidR="00E95C16" w:rsidRDefault="00E95C16" w:rsidP="00733C12">
            <w:r>
              <w:t>GDV 7, 1 July 2018</w:t>
            </w:r>
          </w:p>
          <w:p w14:paraId="7AAB8A2E" w14:textId="77777777" w:rsidR="00E95C16" w:rsidRDefault="00E95C16" w:rsidP="00733C12"/>
          <w:p w14:paraId="31497D95" w14:textId="1FF123CE" w:rsidR="00853053" w:rsidRDefault="00853053" w:rsidP="00733C12">
            <w:r>
              <w:t>GDV 7, 1 July 2018</w:t>
            </w:r>
          </w:p>
          <w:p w14:paraId="5189D5EA" w14:textId="7719BBE0" w:rsidR="00733C12" w:rsidRPr="00733C12" w:rsidRDefault="00733C12" w:rsidP="00733C12">
            <w:r w:rsidRPr="00733C12">
              <w:t>GDV 1, 18 January 2016</w:t>
            </w:r>
          </w:p>
        </w:tc>
      </w:tr>
      <w:tr w:rsidR="00733C12" w:rsidRPr="00733C12" w14:paraId="22AE8D75" w14:textId="77777777" w:rsidTr="00FB52D8">
        <w:trPr>
          <w:gridAfter w:val="1"/>
          <w:wAfter w:w="572" w:type="dxa"/>
          <w:trHeight w:val="145"/>
          <w:jc w:val="center"/>
        </w:trPr>
        <w:tc>
          <w:tcPr>
            <w:tcW w:w="2542" w:type="dxa"/>
            <w:gridSpan w:val="2"/>
          </w:tcPr>
          <w:p w14:paraId="4C7CA1FA" w14:textId="77777777" w:rsidR="00733C12" w:rsidRPr="00733C12" w:rsidRDefault="00733C12" w:rsidP="00FB52D8">
            <w:pPr>
              <w:jc w:val="right"/>
            </w:pPr>
            <w:r w:rsidRPr="00733C12">
              <w:t>107.1A</w:t>
            </w:r>
          </w:p>
        </w:tc>
        <w:tc>
          <w:tcPr>
            <w:tcW w:w="2862" w:type="dxa"/>
            <w:gridSpan w:val="2"/>
          </w:tcPr>
          <w:p w14:paraId="645EC4BE" w14:textId="77777777" w:rsidR="00733C12" w:rsidRPr="00733C12" w:rsidRDefault="00733C12" w:rsidP="00733C12">
            <w:r w:rsidRPr="00733C12">
              <w:t>GDV 3, 5 December 2016</w:t>
            </w:r>
          </w:p>
        </w:tc>
      </w:tr>
      <w:tr w:rsidR="00733C12" w:rsidRPr="00733C12" w14:paraId="035517C4" w14:textId="77777777" w:rsidTr="00FB52D8">
        <w:trPr>
          <w:gridAfter w:val="1"/>
          <w:wAfter w:w="572" w:type="dxa"/>
          <w:trHeight w:val="145"/>
          <w:jc w:val="center"/>
        </w:trPr>
        <w:tc>
          <w:tcPr>
            <w:tcW w:w="2542" w:type="dxa"/>
            <w:gridSpan w:val="2"/>
          </w:tcPr>
          <w:p w14:paraId="7C5ACA46" w14:textId="77777777" w:rsidR="00733C12" w:rsidRDefault="00733C12" w:rsidP="00FB52D8">
            <w:pPr>
              <w:jc w:val="right"/>
            </w:pPr>
            <w:r w:rsidRPr="00733C12">
              <w:t>107.4(b), (c) and (d)</w:t>
            </w:r>
          </w:p>
          <w:p w14:paraId="1D759294" w14:textId="507BC2B2" w:rsidR="0061726B" w:rsidRPr="00733C12" w:rsidRDefault="0061726B" w:rsidP="00FB52D8">
            <w:pPr>
              <w:jc w:val="right"/>
            </w:pPr>
            <w:r>
              <w:t>107.4(e)</w:t>
            </w:r>
          </w:p>
        </w:tc>
        <w:tc>
          <w:tcPr>
            <w:tcW w:w="2862" w:type="dxa"/>
            <w:gridSpan w:val="2"/>
          </w:tcPr>
          <w:p w14:paraId="1F079D19" w14:textId="77777777" w:rsidR="00733C12" w:rsidRDefault="00733C12" w:rsidP="00733C12">
            <w:r w:rsidRPr="00733C12">
              <w:t>GDV 4, 1 April 2017</w:t>
            </w:r>
          </w:p>
          <w:p w14:paraId="4284FFC6" w14:textId="48BDE47A" w:rsidR="0061726B" w:rsidRPr="00733C12" w:rsidRDefault="0061726B" w:rsidP="00733C12">
            <w:r>
              <w:t>GDV 7, 1 July 2018</w:t>
            </w:r>
          </w:p>
        </w:tc>
      </w:tr>
      <w:tr w:rsidR="00733C12" w:rsidRPr="00733C12" w14:paraId="321371F2" w14:textId="77777777" w:rsidTr="00FB52D8">
        <w:trPr>
          <w:gridAfter w:val="1"/>
          <w:wAfter w:w="572" w:type="dxa"/>
          <w:trHeight w:val="145"/>
          <w:jc w:val="center"/>
        </w:trPr>
        <w:tc>
          <w:tcPr>
            <w:tcW w:w="2542" w:type="dxa"/>
            <w:gridSpan w:val="2"/>
          </w:tcPr>
          <w:p w14:paraId="727D5C98" w14:textId="77777777" w:rsidR="00733C12" w:rsidRPr="00733C12" w:rsidRDefault="00733C12" w:rsidP="00FB52D8">
            <w:pPr>
              <w:jc w:val="right"/>
            </w:pPr>
            <w:r w:rsidRPr="00733C12">
              <w:t>107.5(c)</w:t>
            </w:r>
          </w:p>
        </w:tc>
        <w:tc>
          <w:tcPr>
            <w:tcW w:w="2862" w:type="dxa"/>
            <w:gridSpan w:val="2"/>
          </w:tcPr>
          <w:p w14:paraId="4E561B5F" w14:textId="77777777" w:rsidR="00733C12" w:rsidRPr="00733C12" w:rsidRDefault="00733C12" w:rsidP="00733C12">
            <w:r w:rsidRPr="00733C12">
              <w:t xml:space="preserve">GDV 1, 18 January 2016 </w:t>
            </w:r>
          </w:p>
          <w:p w14:paraId="5864E87F" w14:textId="77777777" w:rsidR="00733C12" w:rsidRPr="00733C12" w:rsidRDefault="00733C12" w:rsidP="00733C12">
            <w:r w:rsidRPr="00733C12">
              <w:lastRenderedPageBreak/>
              <w:t xml:space="preserve">GDV 4, 1 April 2017; </w:t>
            </w:r>
          </w:p>
          <w:p w14:paraId="6E707DB7" w14:textId="77777777" w:rsidR="00733C12" w:rsidRDefault="00733C12" w:rsidP="00733C12">
            <w:r w:rsidRPr="00733C12">
              <w:t>GDV 5, 1 July 2017</w:t>
            </w:r>
          </w:p>
          <w:p w14:paraId="323839F0" w14:textId="3FE12FA1" w:rsidR="0061726B" w:rsidRPr="00733C12" w:rsidRDefault="0061726B" w:rsidP="00733C12">
            <w:r>
              <w:t>GDV 7, 1 July 2018</w:t>
            </w:r>
          </w:p>
        </w:tc>
      </w:tr>
      <w:tr w:rsidR="00733C12" w:rsidRPr="00733C12" w14:paraId="69255B65" w14:textId="77777777" w:rsidTr="00FB52D8">
        <w:trPr>
          <w:gridAfter w:val="1"/>
          <w:wAfter w:w="572" w:type="dxa"/>
          <w:trHeight w:val="145"/>
          <w:jc w:val="center"/>
        </w:trPr>
        <w:tc>
          <w:tcPr>
            <w:tcW w:w="2542" w:type="dxa"/>
            <w:gridSpan w:val="2"/>
          </w:tcPr>
          <w:p w14:paraId="2F072EE0" w14:textId="77777777" w:rsidR="00733C12" w:rsidRPr="00733C12" w:rsidRDefault="00733C12" w:rsidP="00FB52D8">
            <w:pPr>
              <w:jc w:val="right"/>
            </w:pPr>
            <w:r w:rsidRPr="00733C12">
              <w:lastRenderedPageBreak/>
              <w:t>107.8(b)</w:t>
            </w:r>
          </w:p>
        </w:tc>
        <w:tc>
          <w:tcPr>
            <w:tcW w:w="2862" w:type="dxa"/>
            <w:gridSpan w:val="2"/>
          </w:tcPr>
          <w:p w14:paraId="419E18AC" w14:textId="77777777" w:rsidR="00733C12" w:rsidRPr="00733C12" w:rsidRDefault="00733C12" w:rsidP="00733C12">
            <w:r w:rsidRPr="00733C12">
              <w:t>GDV 4, 1 April 2017</w:t>
            </w:r>
          </w:p>
        </w:tc>
      </w:tr>
      <w:tr w:rsidR="00733C12" w:rsidRPr="00733C12" w14:paraId="488AA589" w14:textId="77777777" w:rsidTr="00FB52D8">
        <w:trPr>
          <w:gridAfter w:val="1"/>
          <w:wAfter w:w="572" w:type="dxa"/>
          <w:trHeight w:val="145"/>
          <w:jc w:val="center"/>
        </w:trPr>
        <w:tc>
          <w:tcPr>
            <w:tcW w:w="2542" w:type="dxa"/>
            <w:gridSpan w:val="2"/>
          </w:tcPr>
          <w:p w14:paraId="59301485" w14:textId="77777777" w:rsidR="00733C12" w:rsidRPr="00733C12" w:rsidRDefault="00733C12" w:rsidP="00FB52D8">
            <w:pPr>
              <w:jc w:val="right"/>
            </w:pPr>
            <w:r w:rsidRPr="00733C12">
              <w:t>107.10</w:t>
            </w:r>
          </w:p>
        </w:tc>
        <w:tc>
          <w:tcPr>
            <w:tcW w:w="2862" w:type="dxa"/>
            <w:gridSpan w:val="2"/>
          </w:tcPr>
          <w:p w14:paraId="79A92ACD" w14:textId="77777777" w:rsidR="00733C12" w:rsidRDefault="00733C12" w:rsidP="00733C12">
            <w:r w:rsidRPr="00733C12">
              <w:t>GDV 4, 1 April 2017</w:t>
            </w:r>
          </w:p>
          <w:p w14:paraId="24902290" w14:textId="4E1A2FD6" w:rsidR="0061726B" w:rsidRPr="00733C12" w:rsidRDefault="0061726B" w:rsidP="00733C12">
            <w:r>
              <w:t>GDV 7, 1 July 2018</w:t>
            </w:r>
          </w:p>
        </w:tc>
      </w:tr>
      <w:tr w:rsidR="00733C12" w:rsidRPr="00733C12" w14:paraId="7A44BB0F" w14:textId="77777777" w:rsidTr="00FB52D8">
        <w:trPr>
          <w:gridAfter w:val="1"/>
          <w:wAfter w:w="572" w:type="dxa"/>
          <w:trHeight w:val="145"/>
          <w:jc w:val="center"/>
        </w:trPr>
        <w:tc>
          <w:tcPr>
            <w:tcW w:w="2542" w:type="dxa"/>
            <w:gridSpan w:val="2"/>
          </w:tcPr>
          <w:p w14:paraId="09FD4D98" w14:textId="77777777" w:rsidR="00733C12" w:rsidRPr="00733C12" w:rsidRDefault="00733C12" w:rsidP="00FB52D8">
            <w:pPr>
              <w:jc w:val="right"/>
            </w:pPr>
            <w:r w:rsidRPr="00733C12">
              <w:t>108.1(a), (b), (h) and (i)</w:t>
            </w:r>
          </w:p>
        </w:tc>
        <w:tc>
          <w:tcPr>
            <w:tcW w:w="2862" w:type="dxa"/>
            <w:gridSpan w:val="2"/>
          </w:tcPr>
          <w:p w14:paraId="55966502" w14:textId="77777777" w:rsidR="00733C12" w:rsidRPr="00733C12" w:rsidRDefault="00733C12" w:rsidP="00733C12">
            <w:r w:rsidRPr="00733C12">
              <w:t>GDV 1, 18 January 2016</w:t>
            </w:r>
          </w:p>
          <w:p w14:paraId="05ADDEB0" w14:textId="77777777" w:rsidR="00733C12" w:rsidRPr="00733C12" w:rsidRDefault="00733C12" w:rsidP="00733C12">
            <w:r w:rsidRPr="00733C12">
              <w:t>GDV 4, 1 April 2017</w:t>
            </w:r>
          </w:p>
        </w:tc>
      </w:tr>
      <w:tr w:rsidR="00733C12" w:rsidRPr="00733C12" w14:paraId="7D4C8F21" w14:textId="77777777" w:rsidTr="00FB52D8">
        <w:trPr>
          <w:gridAfter w:val="1"/>
          <w:wAfter w:w="572" w:type="dxa"/>
          <w:trHeight w:val="145"/>
          <w:jc w:val="center"/>
        </w:trPr>
        <w:tc>
          <w:tcPr>
            <w:tcW w:w="2542" w:type="dxa"/>
            <w:gridSpan w:val="2"/>
          </w:tcPr>
          <w:p w14:paraId="39C92656" w14:textId="77777777" w:rsidR="00733C12" w:rsidRPr="00733C12" w:rsidRDefault="00733C12" w:rsidP="00FB52D8">
            <w:pPr>
              <w:jc w:val="right"/>
            </w:pPr>
            <w:r w:rsidRPr="00733C12">
              <w:t>108.2 Subheading ‘Who can participate in Work for the Dole activities’</w:t>
            </w:r>
          </w:p>
        </w:tc>
        <w:tc>
          <w:tcPr>
            <w:tcW w:w="2862" w:type="dxa"/>
            <w:gridSpan w:val="2"/>
          </w:tcPr>
          <w:p w14:paraId="74D07CB1" w14:textId="77777777" w:rsidR="00733C12" w:rsidRPr="00733C12" w:rsidRDefault="00733C12" w:rsidP="00733C12">
            <w:r w:rsidRPr="00733C12">
              <w:t>GDV 4, 1 April 2017</w:t>
            </w:r>
          </w:p>
        </w:tc>
      </w:tr>
      <w:tr w:rsidR="00733C12" w:rsidRPr="00733C12" w14:paraId="2F997AB9" w14:textId="77777777" w:rsidTr="00FB52D8">
        <w:trPr>
          <w:gridAfter w:val="1"/>
          <w:wAfter w:w="572" w:type="dxa"/>
          <w:trHeight w:val="145"/>
          <w:jc w:val="center"/>
        </w:trPr>
        <w:tc>
          <w:tcPr>
            <w:tcW w:w="2542" w:type="dxa"/>
            <w:gridSpan w:val="2"/>
          </w:tcPr>
          <w:p w14:paraId="7D1BD680" w14:textId="77777777" w:rsidR="00733C12" w:rsidRPr="00733C12" w:rsidRDefault="00733C12" w:rsidP="00FB52D8">
            <w:pPr>
              <w:jc w:val="right"/>
            </w:pPr>
            <w:r w:rsidRPr="00733C12">
              <w:t>108.2(a) and (b)</w:t>
            </w:r>
          </w:p>
        </w:tc>
        <w:tc>
          <w:tcPr>
            <w:tcW w:w="2862" w:type="dxa"/>
            <w:gridSpan w:val="2"/>
          </w:tcPr>
          <w:p w14:paraId="3000F3E6" w14:textId="77777777" w:rsidR="00733C12" w:rsidRPr="00733C12" w:rsidRDefault="00733C12" w:rsidP="00733C12">
            <w:r w:rsidRPr="00733C12">
              <w:t>GDV 4, 1 April 2017</w:t>
            </w:r>
          </w:p>
        </w:tc>
      </w:tr>
      <w:tr w:rsidR="00733C12" w:rsidRPr="00733C12" w14:paraId="006F0D48" w14:textId="77777777" w:rsidTr="00FB52D8">
        <w:trPr>
          <w:gridAfter w:val="1"/>
          <w:wAfter w:w="572" w:type="dxa"/>
          <w:trHeight w:val="145"/>
          <w:jc w:val="center"/>
        </w:trPr>
        <w:tc>
          <w:tcPr>
            <w:tcW w:w="2542" w:type="dxa"/>
            <w:gridSpan w:val="2"/>
          </w:tcPr>
          <w:p w14:paraId="2E05DF94" w14:textId="77777777" w:rsidR="00733C12" w:rsidRPr="00733C12" w:rsidRDefault="00733C12" w:rsidP="00FB52D8">
            <w:pPr>
              <w:jc w:val="right"/>
            </w:pPr>
            <w:r w:rsidRPr="00733C12">
              <w:t>108.4A(a), (b)(i)-(ii)</w:t>
            </w:r>
          </w:p>
        </w:tc>
        <w:tc>
          <w:tcPr>
            <w:tcW w:w="2862" w:type="dxa"/>
            <w:gridSpan w:val="2"/>
          </w:tcPr>
          <w:p w14:paraId="325EF879" w14:textId="77777777" w:rsidR="00733C12" w:rsidRPr="00733C12" w:rsidRDefault="00733C12" w:rsidP="00733C12">
            <w:r w:rsidRPr="00733C12">
              <w:t>GDV 6, 1 January 2018</w:t>
            </w:r>
          </w:p>
        </w:tc>
      </w:tr>
      <w:tr w:rsidR="00733C12" w:rsidRPr="00733C12" w14:paraId="6204C868" w14:textId="77777777" w:rsidTr="00FB52D8">
        <w:trPr>
          <w:gridAfter w:val="1"/>
          <w:wAfter w:w="572" w:type="dxa"/>
          <w:trHeight w:val="145"/>
          <w:jc w:val="center"/>
        </w:trPr>
        <w:tc>
          <w:tcPr>
            <w:tcW w:w="2542" w:type="dxa"/>
            <w:gridSpan w:val="2"/>
          </w:tcPr>
          <w:p w14:paraId="3F5D3608" w14:textId="77777777" w:rsidR="00733C12" w:rsidRPr="00733C12" w:rsidRDefault="00733C12" w:rsidP="00FB52D8">
            <w:pPr>
              <w:jc w:val="right"/>
            </w:pPr>
            <w:r w:rsidRPr="00733C12">
              <w:t>108.5(a)-(b),(c)(i)-(ii)</w:t>
            </w:r>
          </w:p>
        </w:tc>
        <w:tc>
          <w:tcPr>
            <w:tcW w:w="2862" w:type="dxa"/>
            <w:gridSpan w:val="2"/>
          </w:tcPr>
          <w:p w14:paraId="75EEB78E" w14:textId="77777777" w:rsidR="00733C12" w:rsidRPr="00733C12" w:rsidRDefault="00733C12" w:rsidP="00733C12">
            <w:r w:rsidRPr="00733C12">
              <w:t>GDV 6, 1 January 2018</w:t>
            </w:r>
          </w:p>
        </w:tc>
      </w:tr>
      <w:tr w:rsidR="00733C12" w:rsidRPr="00733C12" w14:paraId="3694146F" w14:textId="77777777" w:rsidTr="00FB52D8">
        <w:trPr>
          <w:gridAfter w:val="1"/>
          <w:wAfter w:w="572" w:type="dxa"/>
          <w:trHeight w:val="145"/>
          <w:jc w:val="center"/>
        </w:trPr>
        <w:tc>
          <w:tcPr>
            <w:tcW w:w="2542" w:type="dxa"/>
            <w:gridSpan w:val="2"/>
          </w:tcPr>
          <w:p w14:paraId="6C892781" w14:textId="77777777" w:rsidR="00733C12" w:rsidRPr="00733C12" w:rsidRDefault="00733C12" w:rsidP="00FB52D8">
            <w:pPr>
              <w:jc w:val="right"/>
            </w:pPr>
            <w:r w:rsidRPr="00733C12">
              <w:t>108.7(a) and (b)</w:t>
            </w:r>
          </w:p>
        </w:tc>
        <w:tc>
          <w:tcPr>
            <w:tcW w:w="2862" w:type="dxa"/>
            <w:gridSpan w:val="2"/>
          </w:tcPr>
          <w:p w14:paraId="64BD6504" w14:textId="77777777" w:rsidR="00733C12" w:rsidRPr="00733C12" w:rsidRDefault="00733C12" w:rsidP="00733C12">
            <w:r w:rsidRPr="00733C12">
              <w:t>GDV 1, 18 January 2016</w:t>
            </w:r>
          </w:p>
          <w:p w14:paraId="50D92CAF" w14:textId="77777777" w:rsidR="00733C12" w:rsidRPr="00733C12" w:rsidRDefault="00733C12" w:rsidP="00733C12">
            <w:r w:rsidRPr="00733C12">
              <w:t>GDV 2, 1 July 2016</w:t>
            </w:r>
          </w:p>
        </w:tc>
      </w:tr>
      <w:tr w:rsidR="00733C12" w:rsidRPr="00733C12" w14:paraId="0FC0E80A" w14:textId="77777777" w:rsidTr="00FB52D8">
        <w:trPr>
          <w:gridAfter w:val="1"/>
          <w:wAfter w:w="572" w:type="dxa"/>
          <w:trHeight w:val="145"/>
          <w:jc w:val="center"/>
        </w:trPr>
        <w:tc>
          <w:tcPr>
            <w:tcW w:w="2542" w:type="dxa"/>
            <w:gridSpan w:val="2"/>
          </w:tcPr>
          <w:p w14:paraId="69E0BE83" w14:textId="77777777" w:rsidR="00733C12" w:rsidRPr="00733C12" w:rsidRDefault="00733C12" w:rsidP="00FB52D8">
            <w:pPr>
              <w:jc w:val="right"/>
            </w:pPr>
            <w:r w:rsidRPr="00733C12">
              <w:t>108.8(a) and (b)</w:t>
            </w:r>
          </w:p>
        </w:tc>
        <w:tc>
          <w:tcPr>
            <w:tcW w:w="2862" w:type="dxa"/>
            <w:gridSpan w:val="2"/>
          </w:tcPr>
          <w:p w14:paraId="6DF99FC6" w14:textId="77777777" w:rsidR="00733C12" w:rsidRPr="00733C12" w:rsidRDefault="00733C12" w:rsidP="00733C12">
            <w:r w:rsidRPr="00733C12">
              <w:t>GDV 1, 18 January 2016</w:t>
            </w:r>
          </w:p>
          <w:p w14:paraId="1C735642" w14:textId="77777777" w:rsidR="00733C12" w:rsidRPr="00733C12" w:rsidRDefault="00733C12" w:rsidP="00733C12">
            <w:r w:rsidRPr="00733C12">
              <w:t>GDV 2, 1 July 2016</w:t>
            </w:r>
          </w:p>
        </w:tc>
      </w:tr>
      <w:tr w:rsidR="00733C12" w:rsidRPr="00733C12" w14:paraId="46F7C1DB" w14:textId="77777777" w:rsidTr="00FB52D8">
        <w:trPr>
          <w:gridAfter w:val="1"/>
          <w:wAfter w:w="572" w:type="dxa"/>
          <w:trHeight w:val="145"/>
          <w:jc w:val="center"/>
        </w:trPr>
        <w:tc>
          <w:tcPr>
            <w:tcW w:w="2542" w:type="dxa"/>
            <w:gridSpan w:val="2"/>
          </w:tcPr>
          <w:p w14:paraId="769274BD" w14:textId="77777777" w:rsidR="00733C12" w:rsidRPr="00733C12" w:rsidRDefault="00733C12" w:rsidP="00FB52D8">
            <w:pPr>
              <w:jc w:val="right"/>
            </w:pPr>
            <w:r w:rsidRPr="00733C12">
              <w:t>108.9</w:t>
            </w:r>
          </w:p>
        </w:tc>
        <w:tc>
          <w:tcPr>
            <w:tcW w:w="2862" w:type="dxa"/>
            <w:gridSpan w:val="2"/>
          </w:tcPr>
          <w:p w14:paraId="6B955DD6" w14:textId="77777777" w:rsidR="00733C12" w:rsidRPr="00733C12" w:rsidRDefault="00733C12" w:rsidP="00733C12">
            <w:r w:rsidRPr="00733C12">
              <w:t>GDV 4, 1 April 2017</w:t>
            </w:r>
          </w:p>
          <w:p w14:paraId="5C3DB93A" w14:textId="77777777" w:rsidR="00733C12" w:rsidRPr="00733C12" w:rsidRDefault="00733C12" w:rsidP="00733C12">
            <w:r w:rsidRPr="00733C12">
              <w:t>GDV 6, 1 January 2018</w:t>
            </w:r>
          </w:p>
        </w:tc>
      </w:tr>
      <w:tr w:rsidR="00733C12" w:rsidRPr="00733C12" w14:paraId="35BD286C" w14:textId="77777777" w:rsidTr="00FB52D8">
        <w:trPr>
          <w:gridAfter w:val="1"/>
          <w:wAfter w:w="572" w:type="dxa"/>
          <w:trHeight w:val="145"/>
          <w:jc w:val="center"/>
        </w:trPr>
        <w:tc>
          <w:tcPr>
            <w:tcW w:w="2542" w:type="dxa"/>
            <w:gridSpan w:val="2"/>
          </w:tcPr>
          <w:p w14:paraId="29D4DBF5" w14:textId="77777777" w:rsidR="00733C12" w:rsidRPr="00733C12" w:rsidRDefault="00733C12" w:rsidP="00FB52D8">
            <w:pPr>
              <w:jc w:val="right"/>
            </w:pPr>
            <w:r w:rsidRPr="00733C12">
              <w:t>108.10(a) and (b)</w:t>
            </w:r>
          </w:p>
        </w:tc>
        <w:tc>
          <w:tcPr>
            <w:tcW w:w="2862" w:type="dxa"/>
            <w:gridSpan w:val="2"/>
          </w:tcPr>
          <w:p w14:paraId="660700F8" w14:textId="77777777" w:rsidR="00733C12" w:rsidRPr="00733C12" w:rsidRDefault="00733C12" w:rsidP="00733C12">
            <w:r w:rsidRPr="00733C12">
              <w:t>GDV 4, 1 April 2017</w:t>
            </w:r>
          </w:p>
        </w:tc>
      </w:tr>
      <w:tr w:rsidR="00733C12" w:rsidRPr="00733C12" w14:paraId="461A9A04" w14:textId="77777777" w:rsidTr="00FB52D8">
        <w:trPr>
          <w:gridAfter w:val="1"/>
          <w:wAfter w:w="572" w:type="dxa"/>
          <w:trHeight w:val="145"/>
          <w:jc w:val="center"/>
        </w:trPr>
        <w:tc>
          <w:tcPr>
            <w:tcW w:w="2542" w:type="dxa"/>
            <w:gridSpan w:val="2"/>
          </w:tcPr>
          <w:p w14:paraId="34C49A84" w14:textId="77777777" w:rsidR="00733C12" w:rsidRPr="00733C12" w:rsidRDefault="00733C12" w:rsidP="00FB52D8">
            <w:pPr>
              <w:jc w:val="right"/>
            </w:pPr>
            <w:r w:rsidRPr="00733C12">
              <w:t>108.11 Subheading ‘Work for the Dole Places that are Sourced by the Provider’</w:t>
            </w:r>
          </w:p>
        </w:tc>
        <w:tc>
          <w:tcPr>
            <w:tcW w:w="2862" w:type="dxa"/>
            <w:gridSpan w:val="2"/>
          </w:tcPr>
          <w:p w14:paraId="75688747" w14:textId="77777777" w:rsidR="00733C12" w:rsidRPr="00733C12" w:rsidRDefault="00733C12" w:rsidP="00733C12">
            <w:r w:rsidRPr="00733C12">
              <w:t>GDV 6, 1 January 2018</w:t>
            </w:r>
          </w:p>
        </w:tc>
      </w:tr>
      <w:tr w:rsidR="00733C12" w:rsidRPr="00733C12" w14:paraId="10658FB3" w14:textId="77777777" w:rsidTr="00FB52D8">
        <w:trPr>
          <w:gridAfter w:val="1"/>
          <w:wAfter w:w="572" w:type="dxa"/>
          <w:trHeight w:val="145"/>
          <w:jc w:val="center"/>
        </w:trPr>
        <w:tc>
          <w:tcPr>
            <w:tcW w:w="2542" w:type="dxa"/>
            <w:gridSpan w:val="2"/>
          </w:tcPr>
          <w:p w14:paraId="05936299" w14:textId="77777777" w:rsidR="00733C12" w:rsidRPr="00733C12" w:rsidRDefault="00733C12" w:rsidP="00FB52D8">
            <w:pPr>
              <w:jc w:val="right"/>
            </w:pPr>
            <w:r w:rsidRPr="00733C12">
              <w:t>108.11</w:t>
            </w:r>
          </w:p>
        </w:tc>
        <w:tc>
          <w:tcPr>
            <w:tcW w:w="2862" w:type="dxa"/>
            <w:gridSpan w:val="2"/>
          </w:tcPr>
          <w:p w14:paraId="023A4494" w14:textId="77777777" w:rsidR="00733C12" w:rsidRPr="00733C12" w:rsidRDefault="00733C12" w:rsidP="00733C12">
            <w:r w:rsidRPr="00733C12">
              <w:t>GDV 6, 1 January 2018</w:t>
            </w:r>
          </w:p>
        </w:tc>
      </w:tr>
      <w:tr w:rsidR="00733C12" w:rsidRPr="00733C12" w14:paraId="7E3EDF1A" w14:textId="77777777" w:rsidTr="00FB52D8">
        <w:trPr>
          <w:gridAfter w:val="1"/>
          <w:wAfter w:w="572" w:type="dxa"/>
          <w:trHeight w:val="145"/>
          <w:jc w:val="center"/>
        </w:trPr>
        <w:tc>
          <w:tcPr>
            <w:tcW w:w="2542" w:type="dxa"/>
            <w:gridSpan w:val="2"/>
          </w:tcPr>
          <w:p w14:paraId="234686C5" w14:textId="77777777" w:rsidR="00733C12" w:rsidRPr="00733C12" w:rsidRDefault="00733C12" w:rsidP="00FB52D8">
            <w:pPr>
              <w:jc w:val="right"/>
            </w:pPr>
            <w:r w:rsidRPr="00733C12">
              <w:t>108.12(a), (b)</w:t>
            </w:r>
          </w:p>
        </w:tc>
        <w:tc>
          <w:tcPr>
            <w:tcW w:w="2862" w:type="dxa"/>
            <w:gridSpan w:val="2"/>
          </w:tcPr>
          <w:p w14:paraId="63ACFBA5" w14:textId="77777777" w:rsidR="00733C12" w:rsidRPr="00733C12" w:rsidRDefault="00733C12" w:rsidP="00733C12">
            <w:r w:rsidRPr="00733C12">
              <w:t>GDV 4, 1 April 2017</w:t>
            </w:r>
          </w:p>
        </w:tc>
      </w:tr>
      <w:tr w:rsidR="00733C12" w:rsidRPr="00733C12" w14:paraId="1F19B628" w14:textId="77777777" w:rsidTr="00FB52D8">
        <w:trPr>
          <w:gridAfter w:val="1"/>
          <w:wAfter w:w="572" w:type="dxa"/>
          <w:trHeight w:val="145"/>
          <w:jc w:val="center"/>
        </w:trPr>
        <w:tc>
          <w:tcPr>
            <w:tcW w:w="2542" w:type="dxa"/>
            <w:gridSpan w:val="2"/>
          </w:tcPr>
          <w:p w14:paraId="4D01D371" w14:textId="77777777" w:rsidR="00733C12" w:rsidRPr="00733C12" w:rsidRDefault="00733C12" w:rsidP="00FB52D8">
            <w:pPr>
              <w:jc w:val="right"/>
            </w:pPr>
            <w:r w:rsidRPr="00733C12">
              <w:t>108.12, (c)(i)-(ii), Note</w:t>
            </w:r>
          </w:p>
        </w:tc>
        <w:tc>
          <w:tcPr>
            <w:tcW w:w="2862" w:type="dxa"/>
            <w:gridSpan w:val="2"/>
          </w:tcPr>
          <w:p w14:paraId="5A197E93" w14:textId="77777777" w:rsidR="00733C12" w:rsidRPr="00733C12" w:rsidRDefault="00733C12" w:rsidP="00733C12">
            <w:r w:rsidRPr="00733C12">
              <w:t>GDV 6, 1 January 2018</w:t>
            </w:r>
          </w:p>
        </w:tc>
      </w:tr>
      <w:tr w:rsidR="00733C12" w:rsidRPr="00733C12" w14:paraId="4CC24829" w14:textId="77777777" w:rsidTr="00FB52D8">
        <w:trPr>
          <w:gridAfter w:val="1"/>
          <w:wAfter w:w="572" w:type="dxa"/>
          <w:trHeight w:val="145"/>
          <w:jc w:val="center"/>
        </w:trPr>
        <w:tc>
          <w:tcPr>
            <w:tcW w:w="2542" w:type="dxa"/>
            <w:gridSpan w:val="2"/>
          </w:tcPr>
          <w:p w14:paraId="386DCD76" w14:textId="77777777" w:rsidR="00733C12" w:rsidRPr="00733C12" w:rsidRDefault="00733C12" w:rsidP="00FB52D8">
            <w:pPr>
              <w:jc w:val="right"/>
            </w:pPr>
            <w:r w:rsidRPr="00733C12">
              <w:t>108.13 Subheading ‘Commencement of Fully Eligible Participants and DES Participants in Work for the Dole Places’</w:t>
            </w:r>
          </w:p>
        </w:tc>
        <w:tc>
          <w:tcPr>
            <w:tcW w:w="2862" w:type="dxa"/>
            <w:gridSpan w:val="2"/>
          </w:tcPr>
          <w:p w14:paraId="676FF2CB" w14:textId="77777777" w:rsidR="00733C12" w:rsidRPr="00733C12" w:rsidRDefault="00733C12" w:rsidP="00733C12">
            <w:r w:rsidRPr="00733C12">
              <w:t>GDV 4, 1 April 2017</w:t>
            </w:r>
          </w:p>
        </w:tc>
      </w:tr>
      <w:tr w:rsidR="00733C12" w:rsidRPr="00733C12" w14:paraId="058E1C0B" w14:textId="77777777" w:rsidTr="00FB52D8">
        <w:trPr>
          <w:gridAfter w:val="1"/>
          <w:wAfter w:w="572" w:type="dxa"/>
          <w:trHeight w:val="145"/>
          <w:jc w:val="center"/>
        </w:trPr>
        <w:tc>
          <w:tcPr>
            <w:tcW w:w="2542" w:type="dxa"/>
            <w:gridSpan w:val="2"/>
          </w:tcPr>
          <w:p w14:paraId="545734BF" w14:textId="77777777" w:rsidR="00733C12" w:rsidRPr="00733C12" w:rsidRDefault="00733C12" w:rsidP="00FB52D8">
            <w:pPr>
              <w:jc w:val="right"/>
            </w:pPr>
            <w:r w:rsidRPr="00733C12">
              <w:t>108.13A Subheading ‘Replacement of Lead Provider for a Work for the Dole Activity’</w:t>
            </w:r>
          </w:p>
        </w:tc>
        <w:tc>
          <w:tcPr>
            <w:tcW w:w="2862" w:type="dxa"/>
            <w:gridSpan w:val="2"/>
          </w:tcPr>
          <w:p w14:paraId="308F53C9" w14:textId="77777777" w:rsidR="00733C12" w:rsidRPr="00733C12" w:rsidRDefault="00733C12" w:rsidP="00733C12">
            <w:r w:rsidRPr="00733C12">
              <w:t>GDV 6, 1 January 2018</w:t>
            </w:r>
          </w:p>
        </w:tc>
      </w:tr>
      <w:tr w:rsidR="00733C12" w:rsidRPr="00733C12" w14:paraId="64F7C08E" w14:textId="77777777" w:rsidTr="00FB52D8">
        <w:trPr>
          <w:gridAfter w:val="1"/>
          <w:wAfter w:w="572" w:type="dxa"/>
          <w:trHeight w:val="145"/>
          <w:jc w:val="center"/>
        </w:trPr>
        <w:tc>
          <w:tcPr>
            <w:tcW w:w="2542" w:type="dxa"/>
            <w:gridSpan w:val="2"/>
          </w:tcPr>
          <w:p w14:paraId="6A8C783B" w14:textId="5EF01591" w:rsidR="00992A5E" w:rsidRDefault="00992A5E" w:rsidP="00FB52D8">
            <w:pPr>
              <w:jc w:val="right"/>
            </w:pPr>
            <w:r>
              <w:lastRenderedPageBreak/>
              <w:t>108.13A</w:t>
            </w:r>
          </w:p>
          <w:p w14:paraId="37D67331" w14:textId="31502447" w:rsidR="00733C12" w:rsidRPr="00733C12" w:rsidRDefault="00733C12" w:rsidP="00FB52D8">
            <w:pPr>
              <w:jc w:val="right"/>
            </w:pPr>
            <w:r w:rsidRPr="00733C12">
              <w:t>108.13A(a)(i)(A)-(B), (ii)-(iii), (b)</w:t>
            </w:r>
          </w:p>
        </w:tc>
        <w:tc>
          <w:tcPr>
            <w:tcW w:w="2862" w:type="dxa"/>
            <w:gridSpan w:val="2"/>
          </w:tcPr>
          <w:p w14:paraId="6CE87FDE" w14:textId="296E92F9" w:rsidR="00992A5E" w:rsidRDefault="00992A5E" w:rsidP="00733C12">
            <w:r>
              <w:t>GDV 7, 1 July 2018</w:t>
            </w:r>
          </w:p>
          <w:p w14:paraId="390DE42F" w14:textId="7681CED4" w:rsidR="00733C12" w:rsidRPr="00733C12" w:rsidRDefault="00733C12" w:rsidP="00733C12">
            <w:r w:rsidRPr="00733C12">
              <w:t>GDV 6, 1 January 2018</w:t>
            </w:r>
          </w:p>
        </w:tc>
      </w:tr>
      <w:tr w:rsidR="00733C12" w:rsidRPr="00733C12" w14:paraId="604E3B86" w14:textId="77777777" w:rsidTr="00FB52D8">
        <w:trPr>
          <w:gridAfter w:val="1"/>
          <w:wAfter w:w="572" w:type="dxa"/>
          <w:trHeight w:val="145"/>
          <w:jc w:val="center"/>
        </w:trPr>
        <w:tc>
          <w:tcPr>
            <w:tcW w:w="2542" w:type="dxa"/>
            <w:gridSpan w:val="2"/>
          </w:tcPr>
          <w:p w14:paraId="0FA2ED7E" w14:textId="77777777" w:rsidR="00733C12" w:rsidRPr="00733C12" w:rsidRDefault="00733C12" w:rsidP="00FB52D8">
            <w:pPr>
              <w:jc w:val="right"/>
            </w:pPr>
            <w:r w:rsidRPr="00733C12">
              <w:t>108.15(b)</w:t>
            </w:r>
          </w:p>
        </w:tc>
        <w:tc>
          <w:tcPr>
            <w:tcW w:w="2862" w:type="dxa"/>
            <w:gridSpan w:val="2"/>
          </w:tcPr>
          <w:p w14:paraId="787DAF72" w14:textId="77777777" w:rsidR="00733C12" w:rsidRPr="00733C12" w:rsidRDefault="00733C12" w:rsidP="00733C12">
            <w:r w:rsidRPr="00733C12">
              <w:t>GDV 1, 18 January 2016</w:t>
            </w:r>
          </w:p>
          <w:p w14:paraId="08C09CDB" w14:textId="77777777" w:rsidR="00733C12" w:rsidRPr="00733C12" w:rsidRDefault="00733C12" w:rsidP="00733C12">
            <w:r w:rsidRPr="00733C12">
              <w:t>GDV 4, 1 April 2017</w:t>
            </w:r>
          </w:p>
        </w:tc>
      </w:tr>
      <w:tr w:rsidR="00733C12" w:rsidRPr="00733C12" w14:paraId="537ABDB4" w14:textId="77777777" w:rsidTr="00FB52D8">
        <w:trPr>
          <w:gridAfter w:val="1"/>
          <w:wAfter w:w="572" w:type="dxa"/>
          <w:trHeight w:val="145"/>
          <w:jc w:val="center"/>
        </w:trPr>
        <w:tc>
          <w:tcPr>
            <w:tcW w:w="2542" w:type="dxa"/>
            <w:gridSpan w:val="2"/>
          </w:tcPr>
          <w:p w14:paraId="344E65D6" w14:textId="77777777" w:rsidR="00733C12" w:rsidRPr="00733C12" w:rsidRDefault="00733C12" w:rsidP="00FB52D8">
            <w:pPr>
              <w:jc w:val="right"/>
            </w:pPr>
            <w:r w:rsidRPr="00733C12">
              <w:t>108.16</w:t>
            </w:r>
          </w:p>
        </w:tc>
        <w:tc>
          <w:tcPr>
            <w:tcW w:w="2862" w:type="dxa"/>
            <w:gridSpan w:val="2"/>
          </w:tcPr>
          <w:p w14:paraId="3EA59AA2" w14:textId="77777777" w:rsidR="00733C12" w:rsidRPr="00733C12" w:rsidRDefault="00733C12" w:rsidP="00733C12">
            <w:r w:rsidRPr="00733C12">
              <w:t>GDV 2, 1 July 2016</w:t>
            </w:r>
          </w:p>
          <w:p w14:paraId="722A1529" w14:textId="77777777" w:rsidR="00733C12" w:rsidRPr="00733C12" w:rsidRDefault="00733C12" w:rsidP="00733C12">
            <w:r w:rsidRPr="00733C12">
              <w:t>GDV 6, 1 January 2018</w:t>
            </w:r>
          </w:p>
        </w:tc>
      </w:tr>
      <w:tr w:rsidR="00733C12" w:rsidRPr="00733C12" w14:paraId="71D22EFB" w14:textId="77777777" w:rsidTr="00FB52D8">
        <w:trPr>
          <w:gridAfter w:val="1"/>
          <w:wAfter w:w="572" w:type="dxa"/>
          <w:trHeight w:val="145"/>
          <w:jc w:val="center"/>
        </w:trPr>
        <w:tc>
          <w:tcPr>
            <w:tcW w:w="2542" w:type="dxa"/>
            <w:gridSpan w:val="2"/>
          </w:tcPr>
          <w:p w14:paraId="26CC8D51" w14:textId="77777777" w:rsidR="00733C12" w:rsidRPr="00733C12" w:rsidRDefault="00733C12" w:rsidP="00FB52D8">
            <w:pPr>
              <w:jc w:val="right"/>
            </w:pPr>
            <w:r w:rsidRPr="00733C12">
              <w:t>108.17</w:t>
            </w:r>
          </w:p>
        </w:tc>
        <w:tc>
          <w:tcPr>
            <w:tcW w:w="2862" w:type="dxa"/>
            <w:gridSpan w:val="2"/>
          </w:tcPr>
          <w:p w14:paraId="1056179F" w14:textId="77777777" w:rsidR="00733C12" w:rsidRPr="00733C12" w:rsidRDefault="00733C12" w:rsidP="00733C12">
            <w:r w:rsidRPr="00733C12">
              <w:t>GDV 4, 1 April 2017</w:t>
            </w:r>
          </w:p>
          <w:p w14:paraId="51D4F545" w14:textId="77777777" w:rsidR="00733C12" w:rsidRPr="00733C12" w:rsidRDefault="00733C12" w:rsidP="00733C12">
            <w:r w:rsidRPr="00733C12">
              <w:t>GDV 6, 1 January 2018</w:t>
            </w:r>
          </w:p>
        </w:tc>
      </w:tr>
      <w:tr w:rsidR="00733C12" w:rsidRPr="00733C12" w14:paraId="7BC8FF9A" w14:textId="77777777" w:rsidTr="00FB52D8">
        <w:trPr>
          <w:gridAfter w:val="1"/>
          <w:wAfter w:w="572" w:type="dxa"/>
          <w:trHeight w:val="145"/>
          <w:jc w:val="center"/>
        </w:trPr>
        <w:tc>
          <w:tcPr>
            <w:tcW w:w="2542" w:type="dxa"/>
            <w:gridSpan w:val="2"/>
          </w:tcPr>
          <w:p w14:paraId="27614800" w14:textId="77777777" w:rsidR="00733C12" w:rsidRPr="00733C12" w:rsidRDefault="00733C12" w:rsidP="00FB52D8">
            <w:pPr>
              <w:jc w:val="right"/>
            </w:pPr>
            <w:r w:rsidRPr="00733C12">
              <w:t>108.18, (a)(i), (ii), (b), (e)(i) and (f)</w:t>
            </w:r>
          </w:p>
        </w:tc>
        <w:tc>
          <w:tcPr>
            <w:tcW w:w="2862" w:type="dxa"/>
            <w:gridSpan w:val="2"/>
          </w:tcPr>
          <w:p w14:paraId="5A13E25E" w14:textId="77777777" w:rsidR="00733C12" w:rsidRPr="00733C12" w:rsidRDefault="00733C12" w:rsidP="00733C12">
            <w:r w:rsidRPr="00733C12">
              <w:t>GDV 4, 1 April 2017</w:t>
            </w:r>
          </w:p>
          <w:p w14:paraId="47E01D18" w14:textId="77777777" w:rsidR="00733C12" w:rsidRPr="00733C12" w:rsidRDefault="00733C12" w:rsidP="00733C12">
            <w:r w:rsidRPr="00733C12">
              <w:t>GDV 6, 1 January 2018</w:t>
            </w:r>
          </w:p>
        </w:tc>
      </w:tr>
      <w:tr w:rsidR="00733C12" w:rsidRPr="00733C12" w14:paraId="0297C859" w14:textId="77777777" w:rsidTr="00FB52D8">
        <w:trPr>
          <w:gridAfter w:val="1"/>
          <w:wAfter w:w="572" w:type="dxa"/>
          <w:trHeight w:val="145"/>
          <w:jc w:val="center"/>
        </w:trPr>
        <w:tc>
          <w:tcPr>
            <w:tcW w:w="2542" w:type="dxa"/>
            <w:gridSpan w:val="2"/>
          </w:tcPr>
          <w:p w14:paraId="6902A7A3" w14:textId="77777777" w:rsidR="00733C12" w:rsidRPr="00733C12" w:rsidRDefault="00733C12" w:rsidP="00FB52D8">
            <w:pPr>
              <w:jc w:val="right"/>
            </w:pPr>
            <w:r w:rsidRPr="00733C12">
              <w:t>108.18(c)-(d), (e)(ii)</w:t>
            </w:r>
          </w:p>
        </w:tc>
        <w:tc>
          <w:tcPr>
            <w:tcW w:w="2862" w:type="dxa"/>
            <w:gridSpan w:val="2"/>
          </w:tcPr>
          <w:p w14:paraId="25E5F940" w14:textId="77777777" w:rsidR="00733C12" w:rsidRPr="00733C12" w:rsidRDefault="00733C12" w:rsidP="00733C12">
            <w:r w:rsidRPr="00733C12">
              <w:t>GDV 6, 1 January 2018</w:t>
            </w:r>
          </w:p>
        </w:tc>
      </w:tr>
      <w:tr w:rsidR="00733C12" w:rsidRPr="00733C12" w14:paraId="2A83688E" w14:textId="77777777" w:rsidTr="00FB52D8">
        <w:trPr>
          <w:gridAfter w:val="1"/>
          <w:wAfter w:w="572" w:type="dxa"/>
          <w:trHeight w:val="145"/>
          <w:jc w:val="center"/>
        </w:trPr>
        <w:tc>
          <w:tcPr>
            <w:tcW w:w="2542" w:type="dxa"/>
            <w:gridSpan w:val="2"/>
          </w:tcPr>
          <w:p w14:paraId="13EDA55F" w14:textId="77777777" w:rsidR="00733C12" w:rsidRPr="00733C12" w:rsidRDefault="00733C12" w:rsidP="00FB52D8">
            <w:pPr>
              <w:jc w:val="right"/>
            </w:pPr>
            <w:r w:rsidRPr="00733C12">
              <w:t>108.19(a) and (e)</w:t>
            </w:r>
          </w:p>
        </w:tc>
        <w:tc>
          <w:tcPr>
            <w:tcW w:w="2862" w:type="dxa"/>
            <w:gridSpan w:val="2"/>
          </w:tcPr>
          <w:p w14:paraId="1EEDF958" w14:textId="77777777" w:rsidR="00733C12" w:rsidRPr="00733C12" w:rsidRDefault="00733C12" w:rsidP="00733C12">
            <w:r w:rsidRPr="00733C12">
              <w:t>GDV 4, 1 April 2017</w:t>
            </w:r>
          </w:p>
        </w:tc>
      </w:tr>
      <w:tr w:rsidR="00733C12" w:rsidRPr="00733C12" w14:paraId="4AE4616C" w14:textId="77777777" w:rsidTr="00FB52D8">
        <w:trPr>
          <w:gridAfter w:val="1"/>
          <w:wAfter w:w="572" w:type="dxa"/>
          <w:trHeight w:val="145"/>
          <w:jc w:val="center"/>
        </w:trPr>
        <w:tc>
          <w:tcPr>
            <w:tcW w:w="2542" w:type="dxa"/>
            <w:gridSpan w:val="2"/>
          </w:tcPr>
          <w:p w14:paraId="0E4EE349" w14:textId="77777777" w:rsidR="00733C12" w:rsidRPr="00733C12" w:rsidRDefault="00733C12" w:rsidP="00FB52D8">
            <w:pPr>
              <w:jc w:val="right"/>
            </w:pPr>
            <w:r w:rsidRPr="00733C12">
              <w:t>108.20</w:t>
            </w:r>
          </w:p>
        </w:tc>
        <w:tc>
          <w:tcPr>
            <w:tcW w:w="2862" w:type="dxa"/>
            <w:gridSpan w:val="2"/>
          </w:tcPr>
          <w:p w14:paraId="037216E1" w14:textId="77777777" w:rsidR="00733C12" w:rsidRPr="00733C12" w:rsidRDefault="00733C12" w:rsidP="00733C12">
            <w:r w:rsidRPr="00733C12">
              <w:t>GDV 6, 1 January 2018</w:t>
            </w:r>
          </w:p>
        </w:tc>
      </w:tr>
      <w:tr w:rsidR="00733C12" w:rsidRPr="00733C12" w14:paraId="642BD739" w14:textId="77777777" w:rsidTr="00FB52D8">
        <w:trPr>
          <w:gridAfter w:val="1"/>
          <w:wAfter w:w="572" w:type="dxa"/>
          <w:trHeight w:val="145"/>
          <w:jc w:val="center"/>
        </w:trPr>
        <w:tc>
          <w:tcPr>
            <w:tcW w:w="2542" w:type="dxa"/>
            <w:gridSpan w:val="2"/>
          </w:tcPr>
          <w:p w14:paraId="367A421A" w14:textId="77777777" w:rsidR="00733C12" w:rsidRPr="00733C12" w:rsidRDefault="00733C12" w:rsidP="00FB52D8">
            <w:pPr>
              <w:jc w:val="right"/>
            </w:pPr>
            <w:r w:rsidRPr="00733C12">
              <w:t>108.21, (a)</w:t>
            </w:r>
          </w:p>
        </w:tc>
        <w:tc>
          <w:tcPr>
            <w:tcW w:w="2862" w:type="dxa"/>
            <w:gridSpan w:val="2"/>
          </w:tcPr>
          <w:p w14:paraId="0B46BF6F" w14:textId="77777777" w:rsidR="00733C12" w:rsidRPr="00733C12" w:rsidRDefault="00733C12" w:rsidP="00733C12">
            <w:r w:rsidRPr="00733C12">
              <w:t>GDV 1, 18 January 2016</w:t>
            </w:r>
          </w:p>
          <w:p w14:paraId="342AAC96" w14:textId="77777777" w:rsidR="00733C12" w:rsidRPr="00733C12" w:rsidRDefault="00733C12" w:rsidP="00733C12">
            <w:r w:rsidRPr="00733C12">
              <w:t>GDV 4, 1 April 2017</w:t>
            </w:r>
          </w:p>
        </w:tc>
      </w:tr>
      <w:tr w:rsidR="00733C12" w:rsidRPr="00733C12" w14:paraId="17D9088B" w14:textId="77777777" w:rsidTr="00FB52D8">
        <w:trPr>
          <w:gridAfter w:val="1"/>
          <w:wAfter w:w="572" w:type="dxa"/>
          <w:trHeight w:val="145"/>
          <w:jc w:val="center"/>
        </w:trPr>
        <w:tc>
          <w:tcPr>
            <w:tcW w:w="2542" w:type="dxa"/>
            <w:gridSpan w:val="2"/>
          </w:tcPr>
          <w:p w14:paraId="00EC92A8" w14:textId="77777777" w:rsidR="00733C12" w:rsidRPr="00733C12" w:rsidRDefault="00733C12" w:rsidP="00FB52D8">
            <w:pPr>
              <w:jc w:val="right"/>
            </w:pPr>
            <w:r w:rsidRPr="00733C12">
              <w:t>109 Subheading ‘National Work Experience Programme Placements and Work Experience (Other) Placements’</w:t>
            </w:r>
          </w:p>
        </w:tc>
        <w:tc>
          <w:tcPr>
            <w:tcW w:w="2862" w:type="dxa"/>
            <w:gridSpan w:val="2"/>
          </w:tcPr>
          <w:p w14:paraId="0EC2EE8E" w14:textId="77777777" w:rsidR="00733C12" w:rsidRPr="00733C12" w:rsidRDefault="00733C12" w:rsidP="00733C12">
            <w:r w:rsidRPr="00733C12">
              <w:t xml:space="preserve">GDV 1, 18 January 2016 </w:t>
            </w:r>
          </w:p>
          <w:p w14:paraId="674687EA" w14:textId="77777777" w:rsidR="00733C12" w:rsidRPr="00733C12" w:rsidRDefault="00733C12" w:rsidP="00733C12">
            <w:r w:rsidRPr="00733C12">
              <w:t>GDV 5, 1 July 2017</w:t>
            </w:r>
          </w:p>
        </w:tc>
      </w:tr>
      <w:tr w:rsidR="00733C12" w:rsidRPr="00733C12" w14:paraId="1A6A4266" w14:textId="77777777" w:rsidTr="00FB52D8">
        <w:trPr>
          <w:gridAfter w:val="1"/>
          <w:wAfter w:w="572" w:type="dxa"/>
          <w:trHeight w:val="145"/>
          <w:jc w:val="center"/>
        </w:trPr>
        <w:tc>
          <w:tcPr>
            <w:tcW w:w="2542" w:type="dxa"/>
            <w:gridSpan w:val="2"/>
          </w:tcPr>
          <w:p w14:paraId="7C298745" w14:textId="23228FEF" w:rsidR="00733C12" w:rsidRPr="00733C12" w:rsidRDefault="00733C12" w:rsidP="00FB52D8">
            <w:pPr>
              <w:jc w:val="right"/>
            </w:pPr>
            <w:r w:rsidRPr="00733C12">
              <w:t>109.1, (a), (b), (c), (d) and (e)</w:t>
            </w:r>
          </w:p>
        </w:tc>
        <w:tc>
          <w:tcPr>
            <w:tcW w:w="2862" w:type="dxa"/>
            <w:gridSpan w:val="2"/>
          </w:tcPr>
          <w:p w14:paraId="60376CE8" w14:textId="36409005" w:rsidR="00733C12" w:rsidRPr="00733C12" w:rsidRDefault="00733C12" w:rsidP="00733C12">
            <w:r w:rsidRPr="00733C12">
              <w:t xml:space="preserve">GDV 1, 18 January 2016 </w:t>
            </w:r>
          </w:p>
          <w:p w14:paraId="4959F073" w14:textId="77777777" w:rsidR="00733C12" w:rsidRPr="00733C12" w:rsidRDefault="00733C12" w:rsidP="00733C12">
            <w:r w:rsidRPr="00733C12">
              <w:t>GDV 5, 1 July 2017</w:t>
            </w:r>
          </w:p>
        </w:tc>
      </w:tr>
      <w:tr w:rsidR="00733C12" w:rsidRPr="00733C12" w14:paraId="28DB4991" w14:textId="77777777" w:rsidTr="00FB52D8">
        <w:trPr>
          <w:gridAfter w:val="1"/>
          <w:wAfter w:w="572" w:type="dxa"/>
          <w:trHeight w:val="145"/>
          <w:jc w:val="center"/>
        </w:trPr>
        <w:tc>
          <w:tcPr>
            <w:tcW w:w="2542" w:type="dxa"/>
            <w:gridSpan w:val="2"/>
          </w:tcPr>
          <w:p w14:paraId="7981F5A1" w14:textId="77777777" w:rsidR="00733C12" w:rsidRPr="00733C12" w:rsidRDefault="00733C12" w:rsidP="00FB52D8">
            <w:pPr>
              <w:jc w:val="right"/>
            </w:pPr>
            <w:r w:rsidRPr="00733C12">
              <w:t>109.2</w:t>
            </w:r>
          </w:p>
        </w:tc>
        <w:tc>
          <w:tcPr>
            <w:tcW w:w="2862" w:type="dxa"/>
            <w:gridSpan w:val="2"/>
          </w:tcPr>
          <w:p w14:paraId="09B912A2" w14:textId="77777777" w:rsidR="00733C12" w:rsidRPr="00733C12" w:rsidRDefault="00733C12" w:rsidP="00733C12">
            <w:r w:rsidRPr="00733C12">
              <w:t xml:space="preserve">GDV 1, 18 January 2016 </w:t>
            </w:r>
          </w:p>
          <w:p w14:paraId="1C0C8F1F" w14:textId="77777777" w:rsidR="00733C12" w:rsidRPr="00733C12" w:rsidRDefault="00733C12" w:rsidP="00733C12">
            <w:r w:rsidRPr="00733C12">
              <w:t>GDV 5, 1 July 2017</w:t>
            </w:r>
          </w:p>
        </w:tc>
      </w:tr>
      <w:tr w:rsidR="00733C12" w:rsidRPr="00733C12" w14:paraId="04BDC94D" w14:textId="77777777" w:rsidTr="00FB52D8">
        <w:trPr>
          <w:gridAfter w:val="1"/>
          <w:wAfter w:w="572" w:type="dxa"/>
          <w:trHeight w:val="145"/>
          <w:jc w:val="center"/>
        </w:trPr>
        <w:tc>
          <w:tcPr>
            <w:tcW w:w="2542" w:type="dxa"/>
            <w:gridSpan w:val="2"/>
          </w:tcPr>
          <w:p w14:paraId="7FA20714" w14:textId="77777777" w:rsidR="00733C12" w:rsidRPr="00733C12" w:rsidRDefault="00733C12" w:rsidP="00FB52D8">
            <w:pPr>
              <w:jc w:val="right"/>
            </w:pPr>
            <w:r w:rsidRPr="00733C12">
              <w:t>109.3</w:t>
            </w:r>
          </w:p>
        </w:tc>
        <w:tc>
          <w:tcPr>
            <w:tcW w:w="2862" w:type="dxa"/>
            <w:gridSpan w:val="2"/>
          </w:tcPr>
          <w:p w14:paraId="05F68E71" w14:textId="77777777" w:rsidR="00733C12" w:rsidRPr="00733C12" w:rsidRDefault="00733C12" w:rsidP="00733C12">
            <w:r w:rsidRPr="00733C12">
              <w:t xml:space="preserve">GDV 1, 18 January 2016 </w:t>
            </w:r>
          </w:p>
          <w:p w14:paraId="5EC34869" w14:textId="77777777" w:rsidR="00733C12" w:rsidRPr="00733C12" w:rsidRDefault="00733C12" w:rsidP="00733C12">
            <w:r w:rsidRPr="00733C12">
              <w:t>GDV 5, 1 July 2017</w:t>
            </w:r>
          </w:p>
        </w:tc>
      </w:tr>
      <w:tr w:rsidR="00733C12" w:rsidRPr="00733C12" w14:paraId="03062025" w14:textId="77777777" w:rsidTr="00FB52D8">
        <w:trPr>
          <w:gridAfter w:val="1"/>
          <w:wAfter w:w="572" w:type="dxa"/>
          <w:trHeight w:val="145"/>
          <w:jc w:val="center"/>
        </w:trPr>
        <w:tc>
          <w:tcPr>
            <w:tcW w:w="2542" w:type="dxa"/>
            <w:gridSpan w:val="2"/>
          </w:tcPr>
          <w:p w14:paraId="5106111C" w14:textId="77777777" w:rsidR="00F203B4" w:rsidRDefault="00F203B4" w:rsidP="00FB52D8">
            <w:pPr>
              <w:jc w:val="right"/>
            </w:pPr>
          </w:p>
          <w:p w14:paraId="12B30E15" w14:textId="4FAD11AC" w:rsidR="00F203B4" w:rsidRDefault="00F203B4" w:rsidP="00F203B4">
            <w:pPr>
              <w:jc w:val="right"/>
            </w:pPr>
            <w:r>
              <w:t>Subheading</w:t>
            </w:r>
            <w:r w:rsidR="00992A5E">
              <w:t xml:space="preserve"> 109</w:t>
            </w:r>
            <w:r>
              <w:t xml:space="preserve"> ‘NWEP Incentive for Activity Host Organisation’</w:t>
            </w:r>
          </w:p>
          <w:p w14:paraId="317A3B16" w14:textId="0BD79357" w:rsidR="001115A7" w:rsidRDefault="001115A7" w:rsidP="00F203B4">
            <w:pPr>
              <w:jc w:val="right"/>
            </w:pPr>
            <w:r>
              <w:t>109.4 to 109.5</w:t>
            </w:r>
          </w:p>
          <w:p w14:paraId="7FE04AB0" w14:textId="689E0F04" w:rsidR="00733C12" w:rsidRPr="00733C12" w:rsidRDefault="00733C12" w:rsidP="00FB52D8">
            <w:pPr>
              <w:jc w:val="right"/>
            </w:pPr>
            <w:r w:rsidRPr="00733C12">
              <w:t>109A Subheading ‘PaTH Internships’</w:t>
            </w:r>
          </w:p>
        </w:tc>
        <w:tc>
          <w:tcPr>
            <w:tcW w:w="2862" w:type="dxa"/>
            <w:gridSpan w:val="2"/>
          </w:tcPr>
          <w:p w14:paraId="55A8F6E6" w14:textId="77777777" w:rsidR="00733C12" w:rsidRDefault="00733C12" w:rsidP="00733C12">
            <w:r w:rsidRPr="00733C12">
              <w:t>GDV 4, 1 April 2017</w:t>
            </w:r>
          </w:p>
          <w:p w14:paraId="01A420D2" w14:textId="77777777" w:rsidR="00F203B4" w:rsidRDefault="00F203B4" w:rsidP="00733C12">
            <w:r>
              <w:t>GDV 7, 1 July 2018</w:t>
            </w:r>
          </w:p>
          <w:p w14:paraId="1C7FF44D" w14:textId="77777777" w:rsidR="001115A7" w:rsidRDefault="001115A7" w:rsidP="00733C12"/>
          <w:p w14:paraId="5A9E3939" w14:textId="6EB552A0" w:rsidR="001115A7" w:rsidRPr="00733C12" w:rsidRDefault="001115A7" w:rsidP="00733C12">
            <w:r>
              <w:t>GDV 7, 1 July 2018</w:t>
            </w:r>
          </w:p>
        </w:tc>
      </w:tr>
      <w:tr w:rsidR="00733C12" w:rsidRPr="00733C12" w14:paraId="6ED2FEC3" w14:textId="77777777" w:rsidTr="00FB52D8">
        <w:trPr>
          <w:gridAfter w:val="1"/>
          <w:wAfter w:w="572" w:type="dxa"/>
          <w:trHeight w:val="145"/>
          <w:jc w:val="center"/>
        </w:trPr>
        <w:tc>
          <w:tcPr>
            <w:tcW w:w="2542" w:type="dxa"/>
            <w:gridSpan w:val="2"/>
          </w:tcPr>
          <w:p w14:paraId="1D0BD627" w14:textId="77777777" w:rsidR="00733C12" w:rsidRPr="00733C12" w:rsidRDefault="00733C12" w:rsidP="00FB52D8">
            <w:pPr>
              <w:jc w:val="right"/>
            </w:pPr>
            <w:r w:rsidRPr="00733C12">
              <w:t>109A.1</w:t>
            </w:r>
          </w:p>
        </w:tc>
        <w:tc>
          <w:tcPr>
            <w:tcW w:w="2862" w:type="dxa"/>
            <w:gridSpan w:val="2"/>
          </w:tcPr>
          <w:p w14:paraId="6A235E2D" w14:textId="77777777" w:rsidR="00733C12" w:rsidRPr="00733C12" w:rsidRDefault="00733C12" w:rsidP="00733C12">
            <w:r w:rsidRPr="00733C12">
              <w:t xml:space="preserve">GDV 4, 1 April 2017 </w:t>
            </w:r>
          </w:p>
          <w:p w14:paraId="69E0C42E" w14:textId="77777777" w:rsidR="00733C12" w:rsidRPr="00733C12" w:rsidRDefault="00733C12" w:rsidP="00733C12">
            <w:r w:rsidRPr="00733C12">
              <w:lastRenderedPageBreak/>
              <w:t>GDV 5, 1 July 2017</w:t>
            </w:r>
          </w:p>
        </w:tc>
      </w:tr>
      <w:tr w:rsidR="00733C12" w:rsidRPr="00733C12" w14:paraId="6D9B1146" w14:textId="77777777" w:rsidTr="00FB52D8">
        <w:trPr>
          <w:gridAfter w:val="1"/>
          <w:wAfter w:w="572" w:type="dxa"/>
          <w:trHeight w:val="145"/>
          <w:jc w:val="center"/>
        </w:trPr>
        <w:tc>
          <w:tcPr>
            <w:tcW w:w="2542" w:type="dxa"/>
            <w:gridSpan w:val="2"/>
          </w:tcPr>
          <w:p w14:paraId="2F8467D1" w14:textId="77777777" w:rsidR="00733C12" w:rsidRPr="00733C12" w:rsidRDefault="00733C12" w:rsidP="00FB52D8">
            <w:pPr>
              <w:jc w:val="right"/>
            </w:pPr>
            <w:r w:rsidRPr="00733C12">
              <w:lastRenderedPageBreak/>
              <w:t>109A.2</w:t>
            </w:r>
          </w:p>
        </w:tc>
        <w:tc>
          <w:tcPr>
            <w:tcW w:w="2862" w:type="dxa"/>
            <w:gridSpan w:val="2"/>
          </w:tcPr>
          <w:p w14:paraId="058F82D6" w14:textId="77777777" w:rsidR="00733C12" w:rsidRPr="00733C12" w:rsidRDefault="00733C12" w:rsidP="00733C12">
            <w:r w:rsidRPr="00733C12">
              <w:t>GDV 4, 1 April 2017</w:t>
            </w:r>
          </w:p>
        </w:tc>
      </w:tr>
      <w:tr w:rsidR="00733C12" w:rsidRPr="00733C12" w14:paraId="279A5882" w14:textId="77777777" w:rsidTr="00FB52D8">
        <w:trPr>
          <w:gridAfter w:val="1"/>
          <w:wAfter w:w="572" w:type="dxa"/>
          <w:trHeight w:val="145"/>
          <w:jc w:val="center"/>
        </w:trPr>
        <w:tc>
          <w:tcPr>
            <w:tcW w:w="2542" w:type="dxa"/>
            <w:gridSpan w:val="2"/>
          </w:tcPr>
          <w:p w14:paraId="70F299D8" w14:textId="77777777" w:rsidR="00733C12" w:rsidRPr="00733C12" w:rsidRDefault="00733C12" w:rsidP="00FB52D8">
            <w:pPr>
              <w:jc w:val="right"/>
            </w:pPr>
            <w:r w:rsidRPr="00733C12">
              <w:t>109A.3</w:t>
            </w:r>
          </w:p>
        </w:tc>
        <w:tc>
          <w:tcPr>
            <w:tcW w:w="2862" w:type="dxa"/>
            <w:gridSpan w:val="2"/>
          </w:tcPr>
          <w:p w14:paraId="2604F792" w14:textId="77777777" w:rsidR="00733C12" w:rsidRPr="00733C12" w:rsidRDefault="00733C12" w:rsidP="00733C12">
            <w:r w:rsidRPr="00733C12">
              <w:t>GDV 4, 1 April 2017</w:t>
            </w:r>
          </w:p>
        </w:tc>
      </w:tr>
      <w:tr w:rsidR="00733C12" w:rsidRPr="00733C12" w14:paraId="6FE18182" w14:textId="77777777" w:rsidTr="00FB52D8">
        <w:trPr>
          <w:gridAfter w:val="1"/>
          <w:wAfter w:w="572" w:type="dxa"/>
          <w:trHeight w:val="145"/>
          <w:jc w:val="center"/>
        </w:trPr>
        <w:tc>
          <w:tcPr>
            <w:tcW w:w="2542" w:type="dxa"/>
            <w:gridSpan w:val="2"/>
          </w:tcPr>
          <w:p w14:paraId="67423D1B" w14:textId="77777777" w:rsidR="00733C12" w:rsidRPr="00733C12" w:rsidRDefault="00733C12" w:rsidP="00FB52D8">
            <w:pPr>
              <w:jc w:val="right"/>
            </w:pPr>
            <w:r w:rsidRPr="00733C12">
              <w:t>109A.4</w:t>
            </w:r>
          </w:p>
        </w:tc>
        <w:tc>
          <w:tcPr>
            <w:tcW w:w="2862" w:type="dxa"/>
            <w:gridSpan w:val="2"/>
          </w:tcPr>
          <w:p w14:paraId="732F1264" w14:textId="77777777" w:rsidR="00733C12" w:rsidRPr="00733C12" w:rsidRDefault="00733C12" w:rsidP="00733C12">
            <w:r w:rsidRPr="00733C12">
              <w:t>GDV 4, 1 April 2017</w:t>
            </w:r>
          </w:p>
        </w:tc>
      </w:tr>
      <w:tr w:rsidR="00733C12" w:rsidRPr="00733C12" w14:paraId="1BD0FE8B" w14:textId="77777777" w:rsidTr="00FB52D8">
        <w:trPr>
          <w:gridAfter w:val="1"/>
          <w:wAfter w:w="572" w:type="dxa"/>
          <w:trHeight w:val="145"/>
          <w:jc w:val="center"/>
        </w:trPr>
        <w:tc>
          <w:tcPr>
            <w:tcW w:w="2542" w:type="dxa"/>
            <w:gridSpan w:val="2"/>
          </w:tcPr>
          <w:p w14:paraId="393249BE" w14:textId="77777777" w:rsidR="00733C12" w:rsidRPr="00733C12" w:rsidRDefault="00733C12" w:rsidP="00FB52D8">
            <w:pPr>
              <w:jc w:val="right"/>
            </w:pPr>
            <w:r w:rsidRPr="00733C12">
              <w:t>109A.5</w:t>
            </w:r>
          </w:p>
        </w:tc>
        <w:tc>
          <w:tcPr>
            <w:tcW w:w="2862" w:type="dxa"/>
            <w:gridSpan w:val="2"/>
          </w:tcPr>
          <w:p w14:paraId="5943DF0E" w14:textId="77777777" w:rsidR="00733C12" w:rsidRPr="00733C12" w:rsidRDefault="00733C12" w:rsidP="00733C12">
            <w:r w:rsidRPr="00733C12">
              <w:t>GDV 4, 1 April 2017</w:t>
            </w:r>
          </w:p>
        </w:tc>
      </w:tr>
      <w:tr w:rsidR="00733C12" w:rsidRPr="00733C12" w14:paraId="6B02388B" w14:textId="77777777" w:rsidTr="00FB52D8">
        <w:trPr>
          <w:gridAfter w:val="1"/>
          <w:wAfter w:w="572" w:type="dxa"/>
          <w:trHeight w:val="145"/>
          <w:jc w:val="center"/>
        </w:trPr>
        <w:tc>
          <w:tcPr>
            <w:tcW w:w="2542" w:type="dxa"/>
            <w:gridSpan w:val="2"/>
          </w:tcPr>
          <w:p w14:paraId="3BC1E7E6" w14:textId="77777777" w:rsidR="00733C12" w:rsidRPr="00733C12" w:rsidRDefault="00733C12" w:rsidP="00FB52D8">
            <w:pPr>
              <w:jc w:val="right"/>
            </w:pPr>
            <w:r w:rsidRPr="00733C12">
              <w:t>109B Subheading ‘PaTH Internship Amounts payable to Activity Host Organisations’</w:t>
            </w:r>
          </w:p>
        </w:tc>
        <w:tc>
          <w:tcPr>
            <w:tcW w:w="2862" w:type="dxa"/>
            <w:gridSpan w:val="2"/>
          </w:tcPr>
          <w:p w14:paraId="18EA2E63" w14:textId="77777777" w:rsidR="00733C12" w:rsidRPr="00733C12" w:rsidRDefault="00733C12" w:rsidP="00733C12">
            <w:r w:rsidRPr="00733C12">
              <w:t>GDV 4, 1 April 2017</w:t>
            </w:r>
          </w:p>
        </w:tc>
      </w:tr>
      <w:tr w:rsidR="00733C12" w:rsidRPr="00733C12" w14:paraId="1584ADE6" w14:textId="77777777" w:rsidTr="00FB52D8">
        <w:trPr>
          <w:gridAfter w:val="1"/>
          <w:wAfter w:w="572" w:type="dxa"/>
          <w:trHeight w:val="145"/>
          <w:jc w:val="center"/>
        </w:trPr>
        <w:tc>
          <w:tcPr>
            <w:tcW w:w="2542" w:type="dxa"/>
            <w:gridSpan w:val="2"/>
          </w:tcPr>
          <w:p w14:paraId="4F402F9F" w14:textId="77777777" w:rsidR="00733C12" w:rsidRPr="00733C12" w:rsidRDefault="00733C12" w:rsidP="00FB52D8">
            <w:pPr>
              <w:jc w:val="right"/>
            </w:pPr>
            <w:r w:rsidRPr="00733C12">
              <w:t>109B.1</w:t>
            </w:r>
          </w:p>
        </w:tc>
        <w:tc>
          <w:tcPr>
            <w:tcW w:w="2862" w:type="dxa"/>
            <w:gridSpan w:val="2"/>
          </w:tcPr>
          <w:p w14:paraId="6C6FBBCE" w14:textId="77777777" w:rsidR="00733C12" w:rsidRPr="00733C12" w:rsidRDefault="00733C12" w:rsidP="00733C12">
            <w:r w:rsidRPr="00733C12">
              <w:t>GDV 4, 1 April 2017</w:t>
            </w:r>
          </w:p>
        </w:tc>
      </w:tr>
      <w:tr w:rsidR="00733C12" w:rsidRPr="00733C12" w14:paraId="22A57E98" w14:textId="77777777" w:rsidTr="00FB52D8">
        <w:trPr>
          <w:gridAfter w:val="1"/>
          <w:wAfter w:w="572" w:type="dxa"/>
          <w:trHeight w:val="145"/>
          <w:jc w:val="center"/>
        </w:trPr>
        <w:tc>
          <w:tcPr>
            <w:tcW w:w="2542" w:type="dxa"/>
            <w:gridSpan w:val="2"/>
          </w:tcPr>
          <w:p w14:paraId="1E0FFEF0" w14:textId="77777777" w:rsidR="00733C12" w:rsidRPr="00733C12" w:rsidRDefault="00733C12" w:rsidP="00FB52D8">
            <w:pPr>
              <w:jc w:val="right"/>
            </w:pPr>
            <w:r w:rsidRPr="00733C12">
              <w:t>109B.2</w:t>
            </w:r>
          </w:p>
        </w:tc>
        <w:tc>
          <w:tcPr>
            <w:tcW w:w="2862" w:type="dxa"/>
            <w:gridSpan w:val="2"/>
          </w:tcPr>
          <w:p w14:paraId="66B4015F" w14:textId="77777777" w:rsidR="00733C12" w:rsidRPr="00733C12" w:rsidRDefault="00733C12" w:rsidP="00733C12">
            <w:r w:rsidRPr="00733C12">
              <w:t>GDV 4, 1 April 2017</w:t>
            </w:r>
          </w:p>
        </w:tc>
      </w:tr>
      <w:tr w:rsidR="00733C12" w:rsidRPr="00733C12" w14:paraId="7F6BCAC5" w14:textId="77777777" w:rsidTr="00FB52D8">
        <w:trPr>
          <w:gridAfter w:val="1"/>
          <w:wAfter w:w="572" w:type="dxa"/>
          <w:trHeight w:val="145"/>
          <w:jc w:val="center"/>
        </w:trPr>
        <w:tc>
          <w:tcPr>
            <w:tcW w:w="2542" w:type="dxa"/>
            <w:gridSpan w:val="2"/>
          </w:tcPr>
          <w:p w14:paraId="41F641F8" w14:textId="77777777" w:rsidR="00733C12" w:rsidRPr="00733C12" w:rsidRDefault="00733C12" w:rsidP="00FB52D8">
            <w:pPr>
              <w:jc w:val="right"/>
            </w:pPr>
            <w:r w:rsidRPr="00733C12">
              <w:t>109B.3</w:t>
            </w:r>
          </w:p>
        </w:tc>
        <w:tc>
          <w:tcPr>
            <w:tcW w:w="2862" w:type="dxa"/>
            <w:gridSpan w:val="2"/>
          </w:tcPr>
          <w:p w14:paraId="1F4D9C24" w14:textId="77777777" w:rsidR="00733C12" w:rsidRPr="00733C12" w:rsidRDefault="00733C12" w:rsidP="00733C12">
            <w:r w:rsidRPr="00733C12">
              <w:t>GDV 4, 1 April 2017</w:t>
            </w:r>
          </w:p>
        </w:tc>
      </w:tr>
      <w:tr w:rsidR="00733C12" w:rsidRPr="00733C12" w14:paraId="3FA1E313" w14:textId="77777777" w:rsidTr="00FB52D8">
        <w:trPr>
          <w:gridAfter w:val="1"/>
          <w:wAfter w:w="572" w:type="dxa"/>
          <w:trHeight w:val="145"/>
          <w:jc w:val="center"/>
        </w:trPr>
        <w:tc>
          <w:tcPr>
            <w:tcW w:w="2542" w:type="dxa"/>
            <w:gridSpan w:val="2"/>
          </w:tcPr>
          <w:p w14:paraId="654EE286" w14:textId="77777777" w:rsidR="00733C12" w:rsidRPr="00733C12" w:rsidRDefault="00733C12" w:rsidP="00FB52D8">
            <w:pPr>
              <w:jc w:val="right"/>
            </w:pPr>
            <w:r w:rsidRPr="00733C12">
              <w:t>109B.4</w:t>
            </w:r>
          </w:p>
        </w:tc>
        <w:tc>
          <w:tcPr>
            <w:tcW w:w="2862" w:type="dxa"/>
            <w:gridSpan w:val="2"/>
          </w:tcPr>
          <w:p w14:paraId="1E550B5E" w14:textId="77777777" w:rsidR="00733C12" w:rsidRPr="00733C12" w:rsidRDefault="00733C12" w:rsidP="00733C12">
            <w:r w:rsidRPr="00733C12">
              <w:t>GDV 4, 1 April 2017</w:t>
            </w:r>
          </w:p>
        </w:tc>
      </w:tr>
      <w:tr w:rsidR="00733C12" w:rsidRPr="00733C12" w14:paraId="612DBE4D" w14:textId="77777777" w:rsidTr="00FB52D8">
        <w:trPr>
          <w:gridAfter w:val="1"/>
          <w:wAfter w:w="572" w:type="dxa"/>
          <w:trHeight w:val="145"/>
          <w:jc w:val="center"/>
        </w:trPr>
        <w:tc>
          <w:tcPr>
            <w:tcW w:w="2542" w:type="dxa"/>
            <w:gridSpan w:val="2"/>
          </w:tcPr>
          <w:p w14:paraId="40912625" w14:textId="77777777" w:rsidR="00733C12" w:rsidRPr="00733C12" w:rsidRDefault="00733C12" w:rsidP="00FB52D8">
            <w:pPr>
              <w:jc w:val="right"/>
            </w:pPr>
            <w:r w:rsidRPr="00733C12">
              <w:t>109B.5</w:t>
            </w:r>
          </w:p>
        </w:tc>
        <w:tc>
          <w:tcPr>
            <w:tcW w:w="2862" w:type="dxa"/>
            <w:gridSpan w:val="2"/>
          </w:tcPr>
          <w:p w14:paraId="1B7135E8" w14:textId="77777777" w:rsidR="00733C12" w:rsidRPr="00733C12" w:rsidRDefault="00733C12" w:rsidP="00733C12">
            <w:r w:rsidRPr="00733C12">
              <w:t>GDV 4, 1 April 2017</w:t>
            </w:r>
          </w:p>
        </w:tc>
      </w:tr>
      <w:tr w:rsidR="00733C12" w:rsidRPr="00733C12" w14:paraId="485E9665" w14:textId="77777777" w:rsidTr="00FB52D8">
        <w:trPr>
          <w:gridAfter w:val="1"/>
          <w:wAfter w:w="572" w:type="dxa"/>
          <w:trHeight w:val="145"/>
          <w:jc w:val="center"/>
        </w:trPr>
        <w:tc>
          <w:tcPr>
            <w:tcW w:w="2542" w:type="dxa"/>
            <w:gridSpan w:val="2"/>
          </w:tcPr>
          <w:p w14:paraId="32EA7294" w14:textId="77777777" w:rsidR="00733C12" w:rsidRPr="00733C12" w:rsidRDefault="00733C12" w:rsidP="00FB52D8">
            <w:pPr>
              <w:jc w:val="right"/>
            </w:pPr>
            <w:r w:rsidRPr="00733C12">
              <w:t>109C Subheading ‘Employability Skills Training’</w:t>
            </w:r>
          </w:p>
        </w:tc>
        <w:tc>
          <w:tcPr>
            <w:tcW w:w="2862" w:type="dxa"/>
            <w:gridSpan w:val="2"/>
          </w:tcPr>
          <w:p w14:paraId="673A731A" w14:textId="77777777" w:rsidR="00733C12" w:rsidRPr="00733C12" w:rsidRDefault="00733C12" w:rsidP="00733C12">
            <w:r w:rsidRPr="00733C12">
              <w:t>GDV 4, 1 April 2017</w:t>
            </w:r>
          </w:p>
        </w:tc>
      </w:tr>
      <w:tr w:rsidR="00733C12" w:rsidRPr="00733C12" w14:paraId="78313E9E" w14:textId="77777777" w:rsidTr="00FB52D8">
        <w:trPr>
          <w:gridAfter w:val="1"/>
          <w:wAfter w:w="572" w:type="dxa"/>
          <w:trHeight w:val="145"/>
          <w:jc w:val="center"/>
        </w:trPr>
        <w:tc>
          <w:tcPr>
            <w:tcW w:w="2542" w:type="dxa"/>
            <w:gridSpan w:val="2"/>
          </w:tcPr>
          <w:p w14:paraId="6FBC7462" w14:textId="77777777" w:rsidR="00733C12" w:rsidRPr="00733C12" w:rsidRDefault="00733C12" w:rsidP="00FB52D8">
            <w:pPr>
              <w:jc w:val="right"/>
            </w:pPr>
            <w:r w:rsidRPr="00733C12">
              <w:t>109C.1</w:t>
            </w:r>
          </w:p>
        </w:tc>
        <w:tc>
          <w:tcPr>
            <w:tcW w:w="2862" w:type="dxa"/>
            <w:gridSpan w:val="2"/>
          </w:tcPr>
          <w:p w14:paraId="2BC9CFAF" w14:textId="77777777" w:rsidR="00733C12" w:rsidRPr="00733C12" w:rsidRDefault="00733C12" w:rsidP="00733C12">
            <w:r w:rsidRPr="00733C12">
              <w:t>GDV 4, 1 April 2017</w:t>
            </w:r>
          </w:p>
        </w:tc>
      </w:tr>
      <w:tr w:rsidR="00733C12" w:rsidRPr="00733C12" w14:paraId="58899653" w14:textId="77777777" w:rsidTr="00FB52D8">
        <w:trPr>
          <w:gridAfter w:val="1"/>
          <w:wAfter w:w="572" w:type="dxa"/>
          <w:trHeight w:val="145"/>
          <w:jc w:val="center"/>
        </w:trPr>
        <w:tc>
          <w:tcPr>
            <w:tcW w:w="2542" w:type="dxa"/>
            <w:gridSpan w:val="2"/>
          </w:tcPr>
          <w:p w14:paraId="143C2FA2" w14:textId="77777777" w:rsidR="00733C12" w:rsidRPr="00733C12" w:rsidRDefault="00733C12" w:rsidP="00FB52D8">
            <w:pPr>
              <w:jc w:val="right"/>
            </w:pPr>
            <w:r w:rsidRPr="00733C12">
              <w:t>109C.2</w:t>
            </w:r>
          </w:p>
        </w:tc>
        <w:tc>
          <w:tcPr>
            <w:tcW w:w="2862" w:type="dxa"/>
            <w:gridSpan w:val="2"/>
          </w:tcPr>
          <w:p w14:paraId="63FC139F" w14:textId="77777777" w:rsidR="00733C12" w:rsidRPr="00733C12" w:rsidRDefault="00733C12" w:rsidP="00733C12">
            <w:r w:rsidRPr="00733C12">
              <w:t>GDV 4, 1 April 2017</w:t>
            </w:r>
          </w:p>
        </w:tc>
      </w:tr>
      <w:tr w:rsidR="00733C12" w:rsidRPr="00733C12" w14:paraId="0BBEA746" w14:textId="77777777" w:rsidTr="00FB52D8">
        <w:trPr>
          <w:gridAfter w:val="1"/>
          <w:wAfter w:w="572" w:type="dxa"/>
          <w:trHeight w:val="145"/>
          <w:jc w:val="center"/>
        </w:trPr>
        <w:tc>
          <w:tcPr>
            <w:tcW w:w="2542" w:type="dxa"/>
            <w:gridSpan w:val="2"/>
          </w:tcPr>
          <w:p w14:paraId="3158C6A5" w14:textId="77777777" w:rsidR="00733C12" w:rsidRPr="00733C12" w:rsidRDefault="00733C12" w:rsidP="00FB52D8">
            <w:pPr>
              <w:jc w:val="right"/>
            </w:pPr>
            <w:r w:rsidRPr="00733C12">
              <w:t>109C.3</w:t>
            </w:r>
          </w:p>
        </w:tc>
        <w:tc>
          <w:tcPr>
            <w:tcW w:w="2862" w:type="dxa"/>
            <w:gridSpan w:val="2"/>
          </w:tcPr>
          <w:p w14:paraId="35C96F46" w14:textId="77777777" w:rsidR="00733C12" w:rsidRPr="00733C12" w:rsidRDefault="00733C12" w:rsidP="00733C12">
            <w:r w:rsidRPr="00733C12">
              <w:t>GDV 4, 1 April 2017</w:t>
            </w:r>
          </w:p>
        </w:tc>
      </w:tr>
      <w:tr w:rsidR="00733C12" w:rsidRPr="00733C12" w14:paraId="14DEEED7" w14:textId="77777777" w:rsidTr="00FB52D8">
        <w:trPr>
          <w:gridAfter w:val="1"/>
          <w:wAfter w:w="572" w:type="dxa"/>
          <w:trHeight w:val="145"/>
          <w:jc w:val="center"/>
        </w:trPr>
        <w:tc>
          <w:tcPr>
            <w:tcW w:w="2542" w:type="dxa"/>
            <w:gridSpan w:val="2"/>
          </w:tcPr>
          <w:p w14:paraId="2C23EFEA" w14:textId="77777777" w:rsidR="00733C12" w:rsidRPr="00733C12" w:rsidRDefault="00733C12" w:rsidP="00FB52D8">
            <w:pPr>
              <w:jc w:val="right"/>
            </w:pPr>
            <w:r w:rsidRPr="00733C12">
              <w:t>109C.4</w:t>
            </w:r>
          </w:p>
        </w:tc>
        <w:tc>
          <w:tcPr>
            <w:tcW w:w="2862" w:type="dxa"/>
            <w:gridSpan w:val="2"/>
          </w:tcPr>
          <w:p w14:paraId="79B7A26B" w14:textId="77777777" w:rsidR="00733C12" w:rsidRPr="00733C12" w:rsidRDefault="00733C12" w:rsidP="00733C12">
            <w:r w:rsidRPr="00733C12">
              <w:t>GDV 4, 1 April 2017</w:t>
            </w:r>
          </w:p>
        </w:tc>
      </w:tr>
      <w:tr w:rsidR="00733C12" w:rsidRPr="00733C12" w14:paraId="7264B2CE" w14:textId="77777777" w:rsidTr="00FB52D8">
        <w:trPr>
          <w:gridAfter w:val="1"/>
          <w:wAfter w:w="572" w:type="dxa"/>
          <w:trHeight w:val="145"/>
          <w:jc w:val="center"/>
        </w:trPr>
        <w:tc>
          <w:tcPr>
            <w:tcW w:w="2542" w:type="dxa"/>
            <w:gridSpan w:val="2"/>
          </w:tcPr>
          <w:p w14:paraId="477D6D45" w14:textId="77777777" w:rsidR="00733C12" w:rsidRPr="00733C12" w:rsidRDefault="00733C12" w:rsidP="00FB52D8">
            <w:pPr>
              <w:jc w:val="right"/>
            </w:pPr>
            <w:r w:rsidRPr="00733C12">
              <w:t>109C.5</w:t>
            </w:r>
          </w:p>
        </w:tc>
        <w:tc>
          <w:tcPr>
            <w:tcW w:w="2862" w:type="dxa"/>
            <w:gridSpan w:val="2"/>
          </w:tcPr>
          <w:p w14:paraId="31D5CEA1" w14:textId="77777777" w:rsidR="00733C12" w:rsidRPr="00733C12" w:rsidRDefault="00733C12" w:rsidP="00733C12">
            <w:r w:rsidRPr="00733C12">
              <w:t>GDV 4, 1 April 2017</w:t>
            </w:r>
          </w:p>
        </w:tc>
      </w:tr>
      <w:tr w:rsidR="00733C12" w:rsidRPr="00733C12" w14:paraId="66AF7D59" w14:textId="77777777" w:rsidTr="00FB52D8">
        <w:trPr>
          <w:gridAfter w:val="1"/>
          <w:wAfter w:w="572" w:type="dxa"/>
          <w:trHeight w:val="145"/>
          <w:jc w:val="center"/>
        </w:trPr>
        <w:tc>
          <w:tcPr>
            <w:tcW w:w="2542" w:type="dxa"/>
            <w:gridSpan w:val="2"/>
          </w:tcPr>
          <w:p w14:paraId="1C2C6B25" w14:textId="77777777" w:rsidR="00733C12" w:rsidRPr="00733C12" w:rsidRDefault="00733C12" w:rsidP="00FB52D8">
            <w:pPr>
              <w:jc w:val="right"/>
            </w:pPr>
            <w:r w:rsidRPr="00733C12">
              <w:t>109C.6</w:t>
            </w:r>
          </w:p>
        </w:tc>
        <w:tc>
          <w:tcPr>
            <w:tcW w:w="2862" w:type="dxa"/>
            <w:gridSpan w:val="2"/>
          </w:tcPr>
          <w:p w14:paraId="6F1729E7" w14:textId="77777777" w:rsidR="00733C12" w:rsidRPr="00733C12" w:rsidRDefault="00733C12" w:rsidP="00733C12">
            <w:r w:rsidRPr="00733C12">
              <w:t>GDV 4, 1 April 2017</w:t>
            </w:r>
          </w:p>
        </w:tc>
      </w:tr>
      <w:tr w:rsidR="00733C12" w:rsidRPr="00733C12" w14:paraId="5B30B786" w14:textId="77777777" w:rsidTr="00FB52D8">
        <w:trPr>
          <w:gridAfter w:val="1"/>
          <w:wAfter w:w="572" w:type="dxa"/>
          <w:trHeight w:val="145"/>
          <w:jc w:val="center"/>
        </w:trPr>
        <w:tc>
          <w:tcPr>
            <w:tcW w:w="2542" w:type="dxa"/>
            <w:gridSpan w:val="2"/>
          </w:tcPr>
          <w:p w14:paraId="7568B80A" w14:textId="77777777" w:rsidR="00733C12" w:rsidRPr="00733C12" w:rsidRDefault="00733C12" w:rsidP="00FB52D8">
            <w:pPr>
              <w:jc w:val="right"/>
            </w:pPr>
            <w:r w:rsidRPr="00733C12">
              <w:t>109C.7</w:t>
            </w:r>
          </w:p>
        </w:tc>
        <w:tc>
          <w:tcPr>
            <w:tcW w:w="2862" w:type="dxa"/>
            <w:gridSpan w:val="2"/>
          </w:tcPr>
          <w:p w14:paraId="4D694960" w14:textId="77777777" w:rsidR="00733C12" w:rsidRPr="00733C12" w:rsidRDefault="00733C12" w:rsidP="00733C12">
            <w:r w:rsidRPr="00733C12">
              <w:t>GDV 4, 1 April 2017</w:t>
            </w:r>
          </w:p>
        </w:tc>
      </w:tr>
      <w:tr w:rsidR="00733C12" w:rsidRPr="00733C12" w14:paraId="32C260AD" w14:textId="77777777" w:rsidTr="00FB52D8">
        <w:trPr>
          <w:gridAfter w:val="1"/>
          <w:wAfter w:w="572" w:type="dxa"/>
          <w:trHeight w:val="145"/>
          <w:jc w:val="center"/>
        </w:trPr>
        <w:tc>
          <w:tcPr>
            <w:tcW w:w="2542" w:type="dxa"/>
            <w:gridSpan w:val="2"/>
          </w:tcPr>
          <w:p w14:paraId="76FD6CBD" w14:textId="77777777" w:rsidR="00733C12" w:rsidRPr="00733C12" w:rsidRDefault="00733C12" w:rsidP="00FB52D8">
            <w:pPr>
              <w:jc w:val="right"/>
            </w:pPr>
            <w:r w:rsidRPr="00733C12">
              <w:t>109D Subheading ‘Launch into Work Placements’</w:t>
            </w:r>
          </w:p>
        </w:tc>
        <w:tc>
          <w:tcPr>
            <w:tcW w:w="2862" w:type="dxa"/>
            <w:gridSpan w:val="2"/>
          </w:tcPr>
          <w:p w14:paraId="73417F6D" w14:textId="77777777" w:rsidR="00733C12" w:rsidRPr="00733C12" w:rsidRDefault="00733C12" w:rsidP="00733C12">
            <w:r w:rsidRPr="00733C12">
              <w:t>GDV 6, date the Department executed GDV6</w:t>
            </w:r>
          </w:p>
        </w:tc>
      </w:tr>
      <w:tr w:rsidR="00733C12" w:rsidRPr="00733C12" w14:paraId="379A4834" w14:textId="77777777" w:rsidTr="00FB52D8">
        <w:trPr>
          <w:gridAfter w:val="1"/>
          <w:wAfter w:w="572" w:type="dxa"/>
          <w:trHeight w:val="145"/>
          <w:jc w:val="center"/>
        </w:trPr>
        <w:tc>
          <w:tcPr>
            <w:tcW w:w="2542" w:type="dxa"/>
            <w:gridSpan w:val="2"/>
          </w:tcPr>
          <w:p w14:paraId="66038BDC" w14:textId="77777777" w:rsidR="00733C12" w:rsidRPr="00733C12" w:rsidRDefault="00733C12" w:rsidP="00FB52D8">
            <w:pPr>
              <w:jc w:val="right"/>
            </w:pPr>
            <w:r w:rsidRPr="00733C12">
              <w:t>109D.1, (a)-(d)</w:t>
            </w:r>
          </w:p>
        </w:tc>
        <w:tc>
          <w:tcPr>
            <w:tcW w:w="2862" w:type="dxa"/>
            <w:gridSpan w:val="2"/>
          </w:tcPr>
          <w:p w14:paraId="31196DE9" w14:textId="77777777" w:rsidR="00733C12" w:rsidRPr="00733C12" w:rsidRDefault="00733C12" w:rsidP="00733C12">
            <w:r w:rsidRPr="00733C12">
              <w:t>GDV 6, date the Department executed GDV6</w:t>
            </w:r>
          </w:p>
        </w:tc>
      </w:tr>
      <w:tr w:rsidR="00733C12" w:rsidRPr="00733C12" w14:paraId="39C4F570" w14:textId="77777777" w:rsidTr="00FB52D8">
        <w:trPr>
          <w:gridAfter w:val="1"/>
          <w:wAfter w:w="572" w:type="dxa"/>
          <w:trHeight w:val="145"/>
          <w:jc w:val="center"/>
        </w:trPr>
        <w:tc>
          <w:tcPr>
            <w:tcW w:w="2542" w:type="dxa"/>
            <w:gridSpan w:val="2"/>
          </w:tcPr>
          <w:p w14:paraId="34D0D473" w14:textId="77777777" w:rsidR="00733C12" w:rsidRPr="00733C12" w:rsidRDefault="00733C12" w:rsidP="00FB52D8">
            <w:pPr>
              <w:jc w:val="right"/>
            </w:pPr>
            <w:r w:rsidRPr="00733C12">
              <w:t>109D.2, (a)-(b)</w:t>
            </w:r>
          </w:p>
        </w:tc>
        <w:tc>
          <w:tcPr>
            <w:tcW w:w="2862" w:type="dxa"/>
            <w:gridSpan w:val="2"/>
          </w:tcPr>
          <w:p w14:paraId="4A730649" w14:textId="77777777" w:rsidR="00733C12" w:rsidRPr="00733C12" w:rsidRDefault="00733C12" w:rsidP="00733C12">
            <w:r w:rsidRPr="00733C12">
              <w:t>GDV 6, date the Department executed GDV6</w:t>
            </w:r>
          </w:p>
        </w:tc>
      </w:tr>
      <w:tr w:rsidR="00733C12" w:rsidRPr="00733C12" w14:paraId="5C41BD7D" w14:textId="77777777" w:rsidTr="00FB52D8">
        <w:trPr>
          <w:gridAfter w:val="1"/>
          <w:wAfter w:w="572" w:type="dxa"/>
          <w:trHeight w:val="145"/>
          <w:jc w:val="center"/>
        </w:trPr>
        <w:tc>
          <w:tcPr>
            <w:tcW w:w="2542" w:type="dxa"/>
            <w:gridSpan w:val="2"/>
          </w:tcPr>
          <w:p w14:paraId="54089823" w14:textId="77777777" w:rsidR="00733C12" w:rsidRPr="00733C12" w:rsidRDefault="00733C12" w:rsidP="00FB52D8">
            <w:pPr>
              <w:jc w:val="right"/>
            </w:pPr>
            <w:r w:rsidRPr="00733C12">
              <w:t>109D.3, (a)-(b)</w:t>
            </w:r>
          </w:p>
        </w:tc>
        <w:tc>
          <w:tcPr>
            <w:tcW w:w="2862" w:type="dxa"/>
            <w:gridSpan w:val="2"/>
          </w:tcPr>
          <w:p w14:paraId="68C1575F" w14:textId="77777777" w:rsidR="00733C12" w:rsidRPr="00733C12" w:rsidRDefault="00733C12" w:rsidP="00733C12">
            <w:r w:rsidRPr="00733C12">
              <w:t xml:space="preserve">GDV 6, </w:t>
            </w:r>
            <w:r w:rsidRPr="00733C12">
              <w:tab/>
              <w:t>date the Department executed GDV6</w:t>
            </w:r>
          </w:p>
        </w:tc>
      </w:tr>
      <w:tr w:rsidR="00733C12" w:rsidRPr="00733C12" w14:paraId="717CC334" w14:textId="77777777" w:rsidTr="00FB52D8">
        <w:trPr>
          <w:gridAfter w:val="1"/>
          <w:wAfter w:w="572" w:type="dxa"/>
          <w:trHeight w:val="145"/>
          <w:jc w:val="center"/>
        </w:trPr>
        <w:tc>
          <w:tcPr>
            <w:tcW w:w="2542" w:type="dxa"/>
            <w:gridSpan w:val="2"/>
          </w:tcPr>
          <w:p w14:paraId="610F466A" w14:textId="77777777" w:rsidR="00733C12" w:rsidRPr="00733C12" w:rsidRDefault="00733C12" w:rsidP="00FB52D8">
            <w:pPr>
              <w:jc w:val="right"/>
            </w:pPr>
            <w:r w:rsidRPr="00733C12">
              <w:t>109D.4, (a)-(b)</w:t>
            </w:r>
          </w:p>
        </w:tc>
        <w:tc>
          <w:tcPr>
            <w:tcW w:w="2862" w:type="dxa"/>
            <w:gridSpan w:val="2"/>
          </w:tcPr>
          <w:p w14:paraId="220D40D4" w14:textId="77777777" w:rsidR="00733C12" w:rsidRPr="00733C12" w:rsidRDefault="00733C12" w:rsidP="00733C12">
            <w:r w:rsidRPr="00733C12">
              <w:t>GDV 6, date the Department executed GDV6</w:t>
            </w:r>
          </w:p>
        </w:tc>
      </w:tr>
      <w:tr w:rsidR="00733C12" w:rsidRPr="00733C12" w14:paraId="4D3CF2ED" w14:textId="77777777" w:rsidTr="00FB52D8">
        <w:trPr>
          <w:gridAfter w:val="1"/>
          <w:wAfter w:w="572" w:type="dxa"/>
          <w:trHeight w:val="145"/>
          <w:jc w:val="center"/>
        </w:trPr>
        <w:tc>
          <w:tcPr>
            <w:tcW w:w="2542" w:type="dxa"/>
            <w:gridSpan w:val="2"/>
          </w:tcPr>
          <w:p w14:paraId="5A5998F3" w14:textId="77777777" w:rsidR="00733C12" w:rsidRPr="00733C12" w:rsidRDefault="00733C12" w:rsidP="00FB52D8">
            <w:pPr>
              <w:jc w:val="right"/>
            </w:pPr>
            <w:r w:rsidRPr="00733C12">
              <w:t>109D.5, (a)-(b)</w:t>
            </w:r>
          </w:p>
        </w:tc>
        <w:tc>
          <w:tcPr>
            <w:tcW w:w="2862" w:type="dxa"/>
            <w:gridSpan w:val="2"/>
          </w:tcPr>
          <w:p w14:paraId="3A4D943E" w14:textId="77777777" w:rsidR="00733C12" w:rsidRPr="00733C12" w:rsidRDefault="00733C12" w:rsidP="00733C12">
            <w:r w:rsidRPr="00733C12">
              <w:t>GDV 6, date the Department executed GDV6</w:t>
            </w:r>
          </w:p>
        </w:tc>
      </w:tr>
      <w:tr w:rsidR="00733C12" w:rsidRPr="00733C12" w14:paraId="52501F1B" w14:textId="77777777" w:rsidTr="00FB52D8">
        <w:trPr>
          <w:gridAfter w:val="1"/>
          <w:wAfter w:w="572" w:type="dxa"/>
          <w:trHeight w:val="145"/>
          <w:jc w:val="center"/>
        </w:trPr>
        <w:tc>
          <w:tcPr>
            <w:tcW w:w="2542" w:type="dxa"/>
            <w:gridSpan w:val="2"/>
          </w:tcPr>
          <w:p w14:paraId="36405739" w14:textId="77777777" w:rsidR="00733C12" w:rsidRPr="00733C12" w:rsidRDefault="00733C12" w:rsidP="00FB52D8">
            <w:pPr>
              <w:jc w:val="right"/>
            </w:pPr>
            <w:r w:rsidRPr="00733C12">
              <w:lastRenderedPageBreak/>
              <w:t>110.1</w:t>
            </w:r>
          </w:p>
        </w:tc>
        <w:tc>
          <w:tcPr>
            <w:tcW w:w="2862" w:type="dxa"/>
            <w:gridSpan w:val="2"/>
          </w:tcPr>
          <w:p w14:paraId="5D5EF97A" w14:textId="77777777" w:rsidR="00733C12" w:rsidRPr="00733C12" w:rsidRDefault="00733C12" w:rsidP="00733C12">
            <w:r w:rsidRPr="00733C12">
              <w:t xml:space="preserve">GDV 1, 18 January 2016 </w:t>
            </w:r>
          </w:p>
          <w:p w14:paraId="1F959A02" w14:textId="77777777" w:rsidR="00733C12" w:rsidRPr="00733C12" w:rsidRDefault="00733C12" w:rsidP="00733C12">
            <w:r w:rsidRPr="00733C12">
              <w:t xml:space="preserve">GDV 4, 1 April 2017 </w:t>
            </w:r>
          </w:p>
          <w:p w14:paraId="49420CA7" w14:textId="77777777" w:rsidR="00733C12" w:rsidRPr="00733C12" w:rsidRDefault="00733C12" w:rsidP="00733C12">
            <w:r w:rsidRPr="00733C12">
              <w:t>GDV 5, 1 July 2017</w:t>
            </w:r>
          </w:p>
          <w:p w14:paraId="05EC38EA" w14:textId="77777777" w:rsidR="00733C12" w:rsidRPr="00733C12" w:rsidRDefault="00733C12" w:rsidP="00733C12">
            <w:r w:rsidRPr="00733C12">
              <w:t>GDV 6, date the Department executed GDV6</w:t>
            </w:r>
          </w:p>
        </w:tc>
      </w:tr>
      <w:tr w:rsidR="00733C12" w:rsidRPr="00733C12" w14:paraId="30716BE3" w14:textId="77777777" w:rsidTr="00FB52D8">
        <w:trPr>
          <w:gridAfter w:val="1"/>
          <w:wAfter w:w="572" w:type="dxa"/>
          <w:trHeight w:val="145"/>
          <w:jc w:val="center"/>
        </w:trPr>
        <w:tc>
          <w:tcPr>
            <w:tcW w:w="2542" w:type="dxa"/>
            <w:gridSpan w:val="2"/>
          </w:tcPr>
          <w:p w14:paraId="32E535CC" w14:textId="27720590" w:rsidR="007F7DA2" w:rsidRDefault="007F7DA2" w:rsidP="00FB52D8">
            <w:pPr>
              <w:jc w:val="right"/>
            </w:pPr>
            <w:r>
              <w:t>109E Subheading ‘Career Transition Assistance’</w:t>
            </w:r>
          </w:p>
          <w:p w14:paraId="1809558E" w14:textId="4EBE0E6B" w:rsidR="0061726B" w:rsidRDefault="0061726B" w:rsidP="00FB52D8">
            <w:pPr>
              <w:jc w:val="right"/>
            </w:pPr>
            <w:r>
              <w:t>109E</w:t>
            </w:r>
            <w:r w:rsidR="007F7DA2">
              <w:t>.1 – 109E.8</w:t>
            </w:r>
          </w:p>
          <w:p w14:paraId="07F068C2" w14:textId="7EEDAF35" w:rsidR="00036EC9" w:rsidRDefault="00036EC9" w:rsidP="00FB52D8">
            <w:pPr>
              <w:jc w:val="right"/>
            </w:pPr>
            <w:r>
              <w:t>110.2</w:t>
            </w:r>
          </w:p>
          <w:p w14:paraId="66C62E31" w14:textId="29FADD52" w:rsidR="00733C12" w:rsidRPr="00733C12" w:rsidRDefault="00733C12" w:rsidP="00FB52D8">
            <w:pPr>
              <w:jc w:val="right"/>
            </w:pPr>
            <w:r w:rsidRPr="00733C12">
              <w:t>110.2(a)(i)</w:t>
            </w:r>
          </w:p>
        </w:tc>
        <w:tc>
          <w:tcPr>
            <w:tcW w:w="2862" w:type="dxa"/>
            <w:gridSpan w:val="2"/>
          </w:tcPr>
          <w:p w14:paraId="3EAD4BCD" w14:textId="27876277" w:rsidR="0061726B" w:rsidRDefault="0061726B" w:rsidP="00733C12">
            <w:r>
              <w:t>GDV 7, 1 July 2018</w:t>
            </w:r>
          </w:p>
          <w:p w14:paraId="2A9EF296" w14:textId="2E9B14D5" w:rsidR="00036EC9" w:rsidRDefault="00036EC9" w:rsidP="00733C12">
            <w:r>
              <w:t>GDV 7, 1 July 2018</w:t>
            </w:r>
          </w:p>
          <w:p w14:paraId="1AAA003A" w14:textId="77777777" w:rsidR="007F7DA2" w:rsidRDefault="007F7DA2" w:rsidP="00733C12"/>
          <w:p w14:paraId="5BE6F068" w14:textId="7372EAE3" w:rsidR="00733C12" w:rsidRPr="00733C12" w:rsidRDefault="00733C12" w:rsidP="00733C12">
            <w:r w:rsidRPr="00733C12">
              <w:t>GDV 1, 18 January 2016</w:t>
            </w:r>
          </w:p>
          <w:p w14:paraId="45A1A11E" w14:textId="77777777" w:rsidR="00733C12" w:rsidRPr="00733C12" w:rsidRDefault="00733C12" w:rsidP="00733C12">
            <w:r w:rsidRPr="00733C12">
              <w:t xml:space="preserve">GDV 2, 1 July 2016 </w:t>
            </w:r>
          </w:p>
          <w:p w14:paraId="64AEE5D8" w14:textId="77777777" w:rsidR="00733C12" w:rsidRPr="00733C12" w:rsidRDefault="00733C12" w:rsidP="00733C12">
            <w:r w:rsidRPr="00733C12">
              <w:t xml:space="preserve">GDV 4, 1 April 2017 </w:t>
            </w:r>
          </w:p>
          <w:p w14:paraId="24B48987" w14:textId="77777777" w:rsidR="00733C12" w:rsidRPr="00733C12" w:rsidRDefault="00733C12" w:rsidP="00733C12">
            <w:r w:rsidRPr="00733C12">
              <w:t>GDV 5, 1 July 2017</w:t>
            </w:r>
          </w:p>
          <w:p w14:paraId="5EA119BE" w14:textId="77777777" w:rsidR="00733C12" w:rsidRDefault="00733C12" w:rsidP="00733C12">
            <w:r w:rsidRPr="00733C12">
              <w:t>GDV 6, date the Department executed GDV6</w:t>
            </w:r>
          </w:p>
          <w:p w14:paraId="3D0CD5C3" w14:textId="7EA000E8" w:rsidR="006323A0" w:rsidRPr="00733C12" w:rsidRDefault="006323A0" w:rsidP="00733C12">
            <w:r>
              <w:t xml:space="preserve">GDV 7, 1 July 2018 </w:t>
            </w:r>
            <w:r w:rsidR="007E1892">
              <w:t>-</w:t>
            </w:r>
          </w:p>
        </w:tc>
      </w:tr>
      <w:tr w:rsidR="00733C12" w:rsidRPr="00733C12" w14:paraId="0C931CC1" w14:textId="77777777" w:rsidTr="00FB52D8">
        <w:trPr>
          <w:gridAfter w:val="1"/>
          <w:wAfter w:w="572" w:type="dxa"/>
          <w:trHeight w:val="145"/>
          <w:jc w:val="center"/>
        </w:trPr>
        <w:tc>
          <w:tcPr>
            <w:tcW w:w="2542" w:type="dxa"/>
            <w:gridSpan w:val="2"/>
          </w:tcPr>
          <w:p w14:paraId="0A44B956" w14:textId="77777777" w:rsidR="00733C12" w:rsidRPr="00733C12" w:rsidRDefault="00733C12" w:rsidP="00FB52D8">
            <w:pPr>
              <w:jc w:val="right"/>
            </w:pPr>
            <w:r w:rsidRPr="00733C12">
              <w:t>110.2(a)(ii)</w:t>
            </w:r>
          </w:p>
        </w:tc>
        <w:tc>
          <w:tcPr>
            <w:tcW w:w="2862" w:type="dxa"/>
            <w:gridSpan w:val="2"/>
          </w:tcPr>
          <w:p w14:paraId="0986D1DE" w14:textId="77777777" w:rsidR="00733C12" w:rsidRPr="00733C12" w:rsidRDefault="00733C12" w:rsidP="00733C12">
            <w:r w:rsidRPr="00733C12">
              <w:t>GDV 1, 18 January 2016</w:t>
            </w:r>
          </w:p>
          <w:p w14:paraId="142DD8EA" w14:textId="77777777" w:rsidR="00733C12" w:rsidRPr="00733C12" w:rsidRDefault="00733C12" w:rsidP="00733C12">
            <w:r w:rsidRPr="00733C12">
              <w:t xml:space="preserve">GDV 2, 1 July 2016 </w:t>
            </w:r>
          </w:p>
          <w:p w14:paraId="3DE74361" w14:textId="77777777" w:rsidR="00733C12" w:rsidRPr="00733C12" w:rsidRDefault="00733C12" w:rsidP="00733C12">
            <w:r w:rsidRPr="00733C12">
              <w:t xml:space="preserve">GDV 4, 1 April 2017 </w:t>
            </w:r>
          </w:p>
          <w:p w14:paraId="6C10A6D2" w14:textId="77777777" w:rsidR="00733C12" w:rsidRPr="00733C12" w:rsidRDefault="00733C12" w:rsidP="00733C12">
            <w:r w:rsidRPr="00733C12">
              <w:t>GDV 5, 1 July 2017</w:t>
            </w:r>
          </w:p>
          <w:p w14:paraId="55DCA42C" w14:textId="77777777" w:rsidR="00733C12" w:rsidRPr="00733C12" w:rsidRDefault="00733C12" w:rsidP="00733C12">
            <w:r w:rsidRPr="00733C12">
              <w:t>GDV 6, 1 January 2018</w:t>
            </w:r>
          </w:p>
        </w:tc>
      </w:tr>
      <w:tr w:rsidR="00733C12" w:rsidRPr="00733C12" w14:paraId="13BA0EC6" w14:textId="77777777" w:rsidTr="00FB52D8">
        <w:trPr>
          <w:gridAfter w:val="1"/>
          <w:wAfter w:w="572" w:type="dxa"/>
          <w:trHeight w:val="145"/>
          <w:jc w:val="center"/>
        </w:trPr>
        <w:tc>
          <w:tcPr>
            <w:tcW w:w="2542" w:type="dxa"/>
            <w:gridSpan w:val="2"/>
          </w:tcPr>
          <w:p w14:paraId="02C2D9C1" w14:textId="77777777" w:rsidR="00733C12" w:rsidRPr="00733C12" w:rsidRDefault="00733C12" w:rsidP="00FB52D8">
            <w:pPr>
              <w:jc w:val="right"/>
            </w:pPr>
            <w:r w:rsidRPr="00733C12">
              <w:t>110.2(a)(iii)</w:t>
            </w:r>
          </w:p>
        </w:tc>
        <w:tc>
          <w:tcPr>
            <w:tcW w:w="2862" w:type="dxa"/>
            <w:gridSpan w:val="2"/>
          </w:tcPr>
          <w:p w14:paraId="08287917" w14:textId="77777777" w:rsidR="00733C12" w:rsidRPr="00733C12" w:rsidRDefault="00733C12" w:rsidP="00733C12">
            <w:r w:rsidRPr="00733C12">
              <w:t>GDV 6, date the Department executed GDV6</w:t>
            </w:r>
          </w:p>
        </w:tc>
      </w:tr>
      <w:tr w:rsidR="00733C12" w:rsidRPr="00733C12" w14:paraId="295C8F57" w14:textId="77777777" w:rsidTr="00FB52D8">
        <w:trPr>
          <w:gridAfter w:val="1"/>
          <w:wAfter w:w="572" w:type="dxa"/>
          <w:trHeight w:val="145"/>
          <w:jc w:val="center"/>
        </w:trPr>
        <w:tc>
          <w:tcPr>
            <w:tcW w:w="2542" w:type="dxa"/>
            <w:gridSpan w:val="2"/>
          </w:tcPr>
          <w:p w14:paraId="63D57ADD" w14:textId="77777777" w:rsidR="00733C12" w:rsidRPr="00733C12" w:rsidRDefault="00733C12" w:rsidP="00FB52D8">
            <w:pPr>
              <w:jc w:val="right"/>
            </w:pPr>
            <w:r w:rsidRPr="00733C12">
              <w:t>110.2(b), (c) and (d)</w:t>
            </w:r>
          </w:p>
          <w:p w14:paraId="0FD7630B" w14:textId="77777777" w:rsidR="00733C12" w:rsidRPr="00733C12" w:rsidRDefault="00733C12" w:rsidP="00FB52D8">
            <w:pPr>
              <w:jc w:val="right"/>
            </w:pPr>
          </w:p>
        </w:tc>
        <w:tc>
          <w:tcPr>
            <w:tcW w:w="2862" w:type="dxa"/>
            <w:gridSpan w:val="2"/>
          </w:tcPr>
          <w:p w14:paraId="54FF4442" w14:textId="77777777" w:rsidR="00733C12" w:rsidRPr="00733C12" w:rsidRDefault="00733C12" w:rsidP="00733C12">
            <w:r w:rsidRPr="00733C12">
              <w:t>GDV 1, 18 January 2016</w:t>
            </w:r>
          </w:p>
          <w:p w14:paraId="5FEA78B5" w14:textId="77777777" w:rsidR="00733C12" w:rsidRPr="00733C12" w:rsidRDefault="00733C12" w:rsidP="00733C12">
            <w:r w:rsidRPr="00733C12">
              <w:t xml:space="preserve">GDV 2, 1 July 2016 </w:t>
            </w:r>
          </w:p>
          <w:p w14:paraId="4125A4B3" w14:textId="77777777" w:rsidR="00733C12" w:rsidRPr="00733C12" w:rsidRDefault="00733C12" w:rsidP="00733C12">
            <w:r w:rsidRPr="00733C12">
              <w:t xml:space="preserve">GDV 4, 1 April 2017 </w:t>
            </w:r>
          </w:p>
          <w:p w14:paraId="5C2C44E9" w14:textId="77777777" w:rsidR="00733C12" w:rsidRPr="00733C12" w:rsidRDefault="00733C12" w:rsidP="00733C12">
            <w:r w:rsidRPr="00733C12">
              <w:t>GDV 5, 1 July 2017</w:t>
            </w:r>
          </w:p>
        </w:tc>
      </w:tr>
      <w:tr w:rsidR="00733C12" w:rsidRPr="00733C12" w14:paraId="6F3C03DD" w14:textId="77777777" w:rsidTr="00FB52D8">
        <w:trPr>
          <w:gridAfter w:val="1"/>
          <w:wAfter w:w="572" w:type="dxa"/>
          <w:trHeight w:val="145"/>
          <w:jc w:val="center"/>
        </w:trPr>
        <w:tc>
          <w:tcPr>
            <w:tcW w:w="2542" w:type="dxa"/>
            <w:gridSpan w:val="2"/>
          </w:tcPr>
          <w:p w14:paraId="5EF3B746" w14:textId="77777777" w:rsidR="00733C12" w:rsidRPr="00733C12" w:rsidRDefault="00733C12" w:rsidP="00FB52D8">
            <w:pPr>
              <w:jc w:val="right"/>
            </w:pPr>
            <w:r w:rsidRPr="00733C12">
              <w:t>110.3</w:t>
            </w:r>
          </w:p>
        </w:tc>
        <w:tc>
          <w:tcPr>
            <w:tcW w:w="2862" w:type="dxa"/>
            <w:gridSpan w:val="2"/>
          </w:tcPr>
          <w:p w14:paraId="269FA999" w14:textId="77777777" w:rsidR="00733C12" w:rsidRDefault="00733C12" w:rsidP="00733C12">
            <w:r w:rsidRPr="00733C12">
              <w:t>GDV 4, 1 April 2017</w:t>
            </w:r>
          </w:p>
          <w:p w14:paraId="46CADAE3" w14:textId="21C40F46" w:rsidR="00036EC9" w:rsidRPr="00733C12" w:rsidRDefault="00036EC9" w:rsidP="00733C12">
            <w:r>
              <w:t>GDV 7, 1 July 2018</w:t>
            </w:r>
          </w:p>
        </w:tc>
      </w:tr>
      <w:tr w:rsidR="00733C12" w:rsidRPr="00733C12" w14:paraId="2A4DB66D" w14:textId="77777777" w:rsidTr="00FB52D8">
        <w:trPr>
          <w:gridAfter w:val="1"/>
          <w:wAfter w:w="572" w:type="dxa"/>
          <w:trHeight w:val="145"/>
          <w:jc w:val="center"/>
        </w:trPr>
        <w:tc>
          <w:tcPr>
            <w:tcW w:w="2542" w:type="dxa"/>
            <w:gridSpan w:val="2"/>
          </w:tcPr>
          <w:p w14:paraId="16F3AC0C" w14:textId="24D65E52" w:rsidR="00036EC9" w:rsidRDefault="00036EC9" w:rsidP="00FB52D8">
            <w:pPr>
              <w:jc w:val="right"/>
            </w:pPr>
            <w:r>
              <w:t>110.5</w:t>
            </w:r>
            <w:r w:rsidR="007E1892">
              <w:t>(b) to (g)</w:t>
            </w:r>
          </w:p>
          <w:p w14:paraId="6C6D2779" w14:textId="60722B4A" w:rsidR="00733C12" w:rsidRPr="00733C12" w:rsidRDefault="00733C12" w:rsidP="00FB52D8">
            <w:pPr>
              <w:jc w:val="right"/>
            </w:pPr>
            <w:r w:rsidRPr="00733C12">
              <w:t>110.5, (a), (b), (c)</w:t>
            </w:r>
          </w:p>
        </w:tc>
        <w:tc>
          <w:tcPr>
            <w:tcW w:w="2862" w:type="dxa"/>
            <w:gridSpan w:val="2"/>
          </w:tcPr>
          <w:p w14:paraId="4853269E" w14:textId="525A224E" w:rsidR="00036EC9" w:rsidRDefault="00036EC9" w:rsidP="00733C12">
            <w:r>
              <w:t>GDV 7, 1 July 2018</w:t>
            </w:r>
          </w:p>
          <w:p w14:paraId="32904644" w14:textId="74A3BB3E" w:rsidR="00733C12" w:rsidRPr="00733C12" w:rsidRDefault="00733C12" w:rsidP="00733C12">
            <w:r w:rsidRPr="00733C12">
              <w:t xml:space="preserve">GDV 1, 18 January 2016 </w:t>
            </w:r>
          </w:p>
          <w:p w14:paraId="63E47B8A" w14:textId="77777777" w:rsidR="00733C12" w:rsidRPr="00733C12" w:rsidRDefault="00733C12" w:rsidP="00733C12">
            <w:r w:rsidRPr="00733C12">
              <w:t xml:space="preserve">GDV 4, 1 April 2017 </w:t>
            </w:r>
          </w:p>
          <w:p w14:paraId="4F6438FF" w14:textId="77777777" w:rsidR="00733C12" w:rsidRPr="00733C12" w:rsidRDefault="00733C12" w:rsidP="00733C12">
            <w:r w:rsidRPr="00733C12">
              <w:t>GDV 5, 1 July 2017</w:t>
            </w:r>
          </w:p>
          <w:p w14:paraId="52EB5CA3" w14:textId="77777777" w:rsidR="00733C12" w:rsidRPr="00733C12" w:rsidRDefault="00733C12" w:rsidP="00733C12">
            <w:r w:rsidRPr="00733C12">
              <w:t>GDV 6, date the Department executed GDV6</w:t>
            </w:r>
          </w:p>
        </w:tc>
      </w:tr>
      <w:tr w:rsidR="00733C12" w:rsidRPr="00733C12" w14:paraId="15B93C0E" w14:textId="77777777" w:rsidTr="00FB52D8">
        <w:trPr>
          <w:gridAfter w:val="1"/>
          <w:wAfter w:w="572" w:type="dxa"/>
          <w:trHeight w:val="145"/>
          <w:jc w:val="center"/>
        </w:trPr>
        <w:tc>
          <w:tcPr>
            <w:tcW w:w="2542" w:type="dxa"/>
            <w:gridSpan w:val="2"/>
          </w:tcPr>
          <w:p w14:paraId="025C4BF1" w14:textId="77777777" w:rsidR="00733C12" w:rsidRPr="00733C12" w:rsidRDefault="00733C12" w:rsidP="00FB52D8">
            <w:pPr>
              <w:jc w:val="right"/>
            </w:pPr>
            <w:r w:rsidRPr="00733C12">
              <w:lastRenderedPageBreak/>
              <w:t>110.5(e)</w:t>
            </w:r>
          </w:p>
        </w:tc>
        <w:tc>
          <w:tcPr>
            <w:tcW w:w="2862" w:type="dxa"/>
            <w:gridSpan w:val="2"/>
          </w:tcPr>
          <w:p w14:paraId="29DA15F3" w14:textId="77777777" w:rsidR="00733C12" w:rsidRPr="00733C12" w:rsidRDefault="00733C12" w:rsidP="00733C12">
            <w:r w:rsidRPr="00733C12">
              <w:t xml:space="preserve">GDV 1, 18 January 2016 </w:t>
            </w:r>
          </w:p>
          <w:p w14:paraId="2E88C400" w14:textId="77777777" w:rsidR="00733C12" w:rsidRPr="00733C12" w:rsidRDefault="00733C12" w:rsidP="00733C12">
            <w:r w:rsidRPr="00733C12">
              <w:t xml:space="preserve">GDV 4, 1 April 2017 </w:t>
            </w:r>
          </w:p>
          <w:p w14:paraId="4FD411BC" w14:textId="77777777" w:rsidR="00733C12" w:rsidRPr="00733C12" w:rsidRDefault="00733C12" w:rsidP="00733C12">
            <w:r w:rsidRPr="00733C12">
              <w:t>GDV 5, 1 July 2017</w:t>
            </w:r>
          </w:p>
        </w:tc>
      </w:tr>
      <w:tr w:rsidR="00733C12" w:rsidRPr="00733C12" w14:paraId="7049C90B" w14:textId="77777777" w:rsidTr="00FB52D8">
        <w:trPr>
          <w:gridAfter w:val="1"/>
          <w:wAfter w:w="572" w:type="dxa"/>
          <w:trHeight w:val="145"/>
          <w:jc w:val="center"/>
        </w:trPr>
        <w:tc>
          <w:tcPr>
            <w:tcW w:w="2542" w:type="dxa"/>
            <w:gridSpan w:val="2"/>
          </w:tcPr>
          <w:p w14:paraId="7E41A7FE" w14:textId="77777777" w:rsidR="00733C12" w:rsidRPr="00733C12" w:rsidRDefault="00733C12" w:rsidP="00FB52D8">
            <w:pPr>
              <w:jc w:val="right"/>
            </w:pPr>
            <w:r w:rsidRPr="00733C12">
              <w:t>110.5(g)</w:t>
            </w:r>
          </w:p>
        </w:tc>
        <w:tc>
          <w:tcPr>
            <w:tcW w:w="2862" w:type="dxa"/>
            <w:gridSpan w:val="2"/>
          </w:tcPr>
          <w:p w14:paraId="37D6C358" w14:textId="77777777" w:rsidR="00733C12" w:rsidRPr="00733C12" w:rsidRDefault="00733C12" w:rsidP="00733C12">
            <w:r w:rsidRPr="00733C12">
              <w:t xml:space="preserve">GDV 1, 18 January 2016 </w:t>
            </w:r>
          </w:p>
          <w:p w14:paraId="4510DB6A" w14:textId="77777777" w:rsidR="00733C12" w:rsidRPr="00733C12" w:rsidRDefault="00733C12" w:rsidP="00733C12">
            <w:r w:rsidRPr="00733C12">
              <w:t xml:space="preserve">GDV 4, 1 April 2017 </w:t>
            </w:r>
          </w:p>
          <w:p w14:paraId="32BE402F" w14:textId="77777777" w:rsidR="00733C12" w:rsidRPr="00733C12" w:rsidRDefault="00733C12" w:rsidP="00733C12">
            <w:r w:rsidRPr="00733C12">
              <w:t>GDV 5, 1 July 2017</w:t>
            </w:r>
          </w:p>
          <w:p w14:paraId="47B11A46" w14:textId="77777777" w:rsidR="00733C12" w:rsidRPr="00733C12" w:rsidRDefault="00733C12" w:rsidP="00733C12">
            <w:r w:rsidRPr="00733C12">
              <w:t>GDV 6, date the Department executed GDV6</w:t>
            </w:r>
          </w:p>
        </w:tc>
      </w:tr>
      <w:tr w:rsidR="00733C12" w:rsidRPr="00733C12" w14:paraId="42D90136" w14:textId="77777777" w:rsidTr="00FB52D8">
        <w:trPr>
          <w:gridAfter w:val="1"/>
          <w:wAfter w:w="572" w:type="dxa"/>
          <w:trHeight w:val="145"/>
          <w:jc w:val="center"/>
        </w:trPr>
        <w:tc>
          <w:tcPr>
            <w:tcW w:w="2542" w:type="dxa"/>
            <w:gridSpan w:val="2"/>
          </w:tcPr>
          <w:p w14:paraId="59B28E20" w14:textId="77777777" w:rsidR="00733C12" w:rsidRPr="00733C12" w:rsidRDefault="00733C12" w:rsidP="00FB52D8">
            <w:pPr>
              <w:jc w:val="right"/>
            </w:pPr>
            <w:r w:rsidRPr="00733C12">
              <w:t>110.6</w:t>
            </w:r>
          </w:p>
        </w:tc>
        <w:tc>
          <w:tcPr>
            <w:tcW w:w="2862" w:type="dxa"/>
            <w:gridSpan w:val="2"/>
          </w:tcPr>
          <w:p w14:paraId="25431587" w14:textId="77777777" w:rsidR="00733C12" w:rsidRDefault="00733C12" w:rsidP="00733C12">
            <w:r w:rsidRPr="00733C12">
              <w:t>GDV 6, date the Department executed GDV6</w:t>
            </w:r>
          </w:p>
          <w:p w14:paraId="32034774" w14:textId="7FDEE1F2" w:rsidR="0061726B" w:rsidRPr="00733C12" w:rsidRDefault="0061726B" w:rsidP="00733C12">
            <w:r>
              <w:t>GDV 7, 1 July 2018</w:t>
            </w:r>
          </w:p>
        </w:tc>
      </w:tr>
      <w:tr w:rsidR="00733C12" w:rsidRPr="00733C12" w14:paraId="38CB56E4" w14:textId="77777777" w:rsidTr="00FB52D8">
        <w:trPr>
          <w:gridAfter w:val="1"/>
          <w:wAfter w:w="572" w:type="dxa"/>
          <w:trHeight w:val="145"/>
          <w:jc w:val="center"/>
        </w:trPr>
        <w:tc>
          <w:tcPr>
            <w:tcW w:w="2542" w:type="dxa"/>
            <w:gridSpan w:val="2"/>
          </w:tcPr>
          <w:p w14:paraId="1A1046D1" w14:textId="77777777" w:rsidR="00733C12" w:rsidRPr="00733C12" w:rsidRDefault="00733C12" w:rsidP="00FB52D8">
            <w:pPr>
              <w:jc w:val="right"/>
            </w:pPr>
            <w:r w:rsidRPr="00733C12">
              <w:t>110.6, (a)</w:t>
            </w:r>
          </w:p>
        </w:tc>
        <w:tc>
          <w:tcPr>
            <w:tcW w:w="2862" w:type="dxa"/>
            <w:gridSpan w:val="2"/>
          </w:tcPr>
          <w:p w14:paraId="7D797D5D" w14:textId="77777777" w:rsidR="00733C12" w:rsidRPr="00733C12" w:rsidRDefault="00733C12" w:rsidP="00733C12">
            <w:r w:rsidRPr="00733C12">
              <w:t>GDV 4, 1 April 2017</w:t>
            </w:r>
          </w:p>
        </w:tc>
      </w:tr>
      <w:tr w:rsidR="00733C12" w:rsidRPr="00733C12" w14:paraId="162044E8" w14:textId="77777777" w:rsidTr="00FB52D8">
        <w:trPr>
          <w:gridAfter w:val="1"/>
          <w:wAfter w:w="572" w:type="dxa"/>
          <w:trHeight w:val="145"/>
          <w:jc w:val="center"/>
        </w:trPr>
        <w:tc>
          <w:tcPr>
            <w:tcW w:w="2542" w:type="dxa"/>
            <w:gridSpan w:val="2"/>
          </w:tcPr>
          <w:p w14:paraId="6BD13747" w14:textId="77777777" w:rsidR="00733C12" w:rsidRPr="00733C12" w:rsidRDefault="00733C12" w:rsidP="00FB52D8">
            <w:pPr>
              <w:jc w:val="right"/>
            </w:pPr>
            <w:r w:rsidRPr="00733C12">
              <w:t>110.8</w:t>
            </w:r>
          </w:p>
        </w:tc>
        <w:tc>
          <w:tcPr>
            <w:tcW w:w="2862" w:type="dxa"/>
            <w:gridSpan w:val="2"/>
          </w:tcPr>
          <w:p w14:paraId="54427F73" w14:textId="77777777" w:rsidR="00733C12" w:rsidRPr="00733C12" w:rsidRDefault="00733C12" w:rsidP="00733C12">
            <w:r w:rsidRPr="00733C12">
              <w:t>GDV 4, 1 April 2017</w:t>
            </w:r>
          </w:p>
        </w:tc>
      </w:tr>
      <w:tr w:rsidR="00733C12" w:rsidRPr="00733C12" w14:paraId="20272804" w14:textId="77777777" w:rsidTr="00FB52D8">
        <w:trPr>
          <w:gridAfter w:val="1"/>
          <w:wAfter w:w="572" w:type="dxa"/>
          <w:trHeight w:val="145"/>
          <w:jc w:val="center"/>
        </w:trPr>
        <w:tc>
          <w:tcPr>
            <w:tcW w:w="2542" w:type="dxa"/>
            <w:gridSpan w:val="2"/>
          </w:tcPr>
          <w:p w14:paraId="6F0041DC" w14:textId="77777777" w:rsidR="00733C12" w:rsidRPr="00733C12" w:rsidRDefault="00733C12" w:rsidP="00FB52D8">
            <w:pPr>
              <w:jc w:val="right"/>
            </w:pPr>
            <w:r w:rsidRPr="00733C12">
              <w:t xml:space="preserve">111. Note </w:t>
            </w:r>
          </w:p>
        </w:tc>
        <w:tc>
          <w:tcPr>
            <w:tcW w:w="2862" w:type="dxa"/>
            <w:gridSpan w:val="2"/>
          </w:tcPr>
          <w:p w14:paraId="1DD1B0CE" w14:textId="77777777" w:rsidR="00733C12" w:rsidRDefault="00733C12" w:rsidP="00733C12">
            <w:r w:rsidRPr="00733C12">
              <w:t>GDV 6, date the Department executed GDV6</w:t>
            </w:r>
          </w:p>
          <w:p w14:paraId="77EB7CFF" w14:textId="190D6DE3" w:rsidR="0061726B" w:rsidRPr="00733C12" w:rsidRDefault="0061726B" w:rsidP="00733C12">
            <w:r>
              <w:t>GDV 7, 1 July 2018</w:t>
            </w:r>
          </w:p>
        </w:tc>
      </w:tr>
      <w:tr w:rsidR="00733C12" w:rsidRPr="00733C12" w14:paraId="438EE0C8" w14:textId="77777777" w:rsidTr="00FB52D8">
        <w:trPr>
          <w:gridAfter w:val="1"/>
          <w:wAfter w:w="572" w:type="dxa"/>
          <w:trHeight w:val="145"/>
          <w:jc w:val="center"/>
        </w:trPr>
        <w:tc>
          <w:tcPr>
            <w:tcW w:w="2542" w:type="dxa"/>
            <w:gridSpan w:val="2"/>
          </w:tcPr>
          <w:p w14:paraId="1936F227" w14:textId="77777777" w:rsidR="00733C12" w:rsidRPr="00733C12" w:rsidRDefault="00733C12" w:rsidP="00FB52D8">
            <w:pPr>
              <w:jc w:val="right"/>
            </w:pPr>
            <w:r w:rsidRPr="00733C12">
              <w:t>111.1, (a), (b), (c) and (d)</w:t>
            </w:r>
          </w:p>
        </w:tc>
        <w:tc>
          <w:tcPr>
            <w:tcW w:w="2862" w:type="dxa"/>
            <w:gridSpan w:val="2"/>
          </w:tcPr>
          <w:p w14:paraId="6BF48DB1" w14:textId="77777777" w:rsidR="00733C12" w:rsidRPr="00733C12" w:rsidRDefault="00733C12" w:rsidP="00733C12">
            <w:r w:rsidRPr="00733C12">
              <w:t xml:space="preserve">GDV 1, 18 January 2016 </w:t>
            </w:r>
          </w:p>
          <w:p w14:paraId="1FECC31A" w14:textId="77777777" w:rsidR="00733C12" w:rsidRPr="00733C12" w:rsidRDefault="00733C12" w:rsidP="00733C12">
            <w:r w:rsidRPr="00733C12">
              <w:t xml:space="preserve">GDV 4, 1 April 2017 </w:t>
            </w:r>
          </w:p>
          <w:p w14:paraId="59058367" w14:textId="77777777" w:rsidR="00733C12" w:rsidRPr="00733C12" w:rsidRDefault="00733C12" w:rsidP="00733C12">
            <w:r w:rsidRPr="00733C12">
              <w:t>GDV 5, 1 July 2017</w:t>
            </w:r>
          </w:p>
        </w:tc>
      </w:tr>
      <w:tr w:rsidR="00733C12" w:rsidRPr="00733C12" w14:paraId="4BD9D63D" w14:textId="77777777" w:rsidTr="00FB52D8">
        <w:trPr>
          <w:gridAfter w:val="1"/>
          <w:wAfter w:w="572" w:type="dxa"/>
          <w:trHeight w:val="145"/>
          <w:jc w:val="center"/>
        </w:trPr>
        <w:tc>
          <w:tcPr>
            <w:tcW w:w="2542" w:type="dxa"/>
            <w:gridSpan w:val="2"/>
          </w:tcPr>
          <w:p w14:paraId="5B5234BE" w14:textId="77777777" w:rsidR="00733C12" w:rsidRPr="00733C12" w:rsidRDefault="00733C12" w:rsidP="00FB52D8">
            <w:pPr>
              <w:jc w:val="right"/>
            </w:pPr>
            <w:r w:rsidRPr="00733C12">
              <w:t>111.2, (a) and (b)</w:t>
            </w:r>
          </w:p>
        </w:tc>
        <w:tc>
          <w:tcPr>
            <w:tcW w:w="2862" w:type="dxa"/>
            <w:gridSpan w:val="2"/>
          </w:tcPr>
          <w:p w14:paraId="7BBE3FED" w14:textId="77777777" w:rsidR="00733C12" w:rsidRPr="00733C12" w:rsidRDefault="00733C12" w:rsidP="00733C12">
            <w:r w:rsidRPr="00733C12">
              <w:t>GDV 1, 18 January 2016</w:t>
            </w:r>
          </w:p>
          <w:p w14:paraId="4CA75E4F" w14:textId="77777777" w:rsidR="00733C12" w:rsidRPr="00733C12" w:rsidRDefault="00733C12" w:rsidP="00733C12">
            <w:r w:rsidRPr="00733C12">
              <w:t>GDV 4, 1 April 2017</w:t>
            </w:r>
          </w:p>
        </w:tc>
      </w:tr>
      <w:tr w:rsidR="00733C12" w:rsidRPr="00733C12" w14:paraId="3F96FB8F" w14:textId="77777777" w:rsidTr="00FB52D8">
        <w:trPr>
          <w:gridAfter w:val="1"/>
          <w:wAfter w:w="572" w:type="dxa"/>
          <w:trHeight w:val="145"/>
          <w:jc w:val="center"/>
        </w:trPr>
        <w:tc>
          <w:tcPr>
            <w:tcW w:w="2542" w:type="dxa"/>
            <w:gridSpan w:val="2"/>
          </w:tcPr>
          <w:p w14:paraId="7EFCBE52" w14:textId="77777777" w:rsidR="00733C12" w:rsidRPr="00733C12" w:rsidRDefault="00733C12" w:rsidP="00FB52D8">
            <w:pPr>
              <w:jc w:val="right"/>
            </w:pPr>
            <w:r w:rsidRPr="00733C12">
              <w:t>111.2 Note</w:t>
            </w:r>
          </w:p>
        </w:tc>
        <w:tc>
          <w:tcPr>
            <w:tcW w:w="2862" w:type="dxa"/>
            <w:gridSpan w:val="2"/>
          </w:tcPr>
          <w:p w14:paraId="03CE517C" w14:textId="77777777" w:rsidR="00733C12" w:rsidRDefault="00733C12" w:rsidP="00733C12">
            <w:r w:rsidRPr="00733C12">
              <w:t>GDV 6, date the Department executed GDV6</w:t>
            </w:r>
          </w:p>
          <w:p w14:paraId="411E39AA" w14:textId="2177D2FD" w:rsidR="0061726B" w:rsidRPr="00733C12" w:rsidRDefault="0061726B" w:rsidP="00733C12">
            <w:r>
              <w:t>GDV 7, 1 July 2018</w:t>
            </w:r>
          </w:p>
        </w:tc>
      </w:tr>
      <w:tr w:rsidR="00733C12" w:rsidRPr="00733C12" w14:paraId="21FBCCEE" w14:textId="77777777" w:rsidTr="00FB52D8">
        <w:trPr>
          <w:gridAfter w:val="1"/>
          <w:wAfter w:w="572" w:type="dxa"/>
          <w:trHeight w:val="145"/>
          <w:jc w:val="center"/>
        </w:trPr>
        <w:tc>
          <w:tcPr>
            <w:tcW w:w="2542" w:type="dxa"/>
            <w:gridSpan w:val="2"/>
          </w:tcPr>
          <w:p w14:paraId="1E3D7DC2" w14:textId="77777777" w:rsidR="00733C12" w:rsidRPr="00733C12" w:rsidRDefault="00733C12" w:rsidP="00FB52D8">
            <w:pPr>
              <w:jc w:val="right"/>
            </w:pPr>
            <w:r w:rsidRPr="00733C12">
              <w:t>111.3, (b)(ii), (c) and (d)</w:t>
            </w:r>
          </w:p>
        </w:tc>
        <w:tc>
          <w:tcPr>
            <w:tcW w:w="2862" w:type="dxa"/>
            <w:gridSpan w:val="2"/>
          </w:tcPr>
          <w:p w14:paraId="380E4907" w14:textId="77777777" w:rsidR="00733C12" w:rsidRPr="00733C12" w:rsidRDefault="00733C12" w:rsidP="00733C12">
            <w:r w:rsidRPr="00733C12">
              <w:t xml:space="preserve">GDV 1, 18 January 2016 </w:t>
            </w:r>
          </w:p>
          <w:p w14:paraId="17146B4F" w14:textId="77777777" w:rsidR="00733C12" w:rsidRPr="00733C12" w:rsidRDefault="00733C12" w:rsidP="00733C12">
            <w:r w:rsidRPr="00733C12">
              <w:t xml:space="preserve">GDV 4, 1 April 2017 </w:t>
            </w:r>
          </w:p>
          <w:p w14:paraId="05658068" w14:textId="77777777" w:rsidR="00733C12" w:rsidRPr="00733C12" w:rsidRDefault="00733C12" w:rsidP="00733C12">
            <w:r w:rsidRPr="00733C12">
              <w:t>GDV 5, 1 July 2017</w:t>
            </w:r>
          </w:p>
        </w:tc>
      </w:tr>
      <w:tr w:rsidR="00733C12" w:rsidRPr="00733C12" w14:paraId="35788127" w14:textId="77777777" w:rsidTr="00FB52D8">
        <w:trPr>
          <w:gridAfter w:val="1"/>
          <w:wAfter w:w="572" w:type="dxa"/>
          <w:trHeight w:val="145"/>
          <w:jc w:val="center"/>
        </w:trPr>
        <w:tc>
          <w:tcPr>
            <w:tcW w:w="2542" w:type="dxa"/>
            <w:gridSpan w:val="2"/>
          </w:tcPr>
          <w:p w14:paraId="53F1944F" w14:textId="77777777" w:rsidR="00733C12" w:rsidRPr="00733C12" w:rsidRDefault="00733C12" w:rsidP="00FB52D8">
            <w:pPr>
              <w:jc w:val="right"/>
            </w:pPr>
            <w:r w:rsidRPr="00733C12">
              <w:t>111.4</w:t>
            </w:r>
          </w:p>
        </w:tc>
        <w:tc>
          <w:tcPr>
            <w:tcW w:w="2862" w:type="dxa"/>
            <w:gridSpan w:val="2"/>
          </w:tcPr>
          <w:p w14:paraId="75D39055" w14:textId="77777777" w:rsidR="00733C12" w:rsidRPr="00733C12" w:rsidRDefault="00733C12" w:rsidP="00733C12">
            <w:r w:rsidRPr="00733C12">
              <w:t xml:space="preserve">GDV 1, 18 January 2016 </w:t>
            </w:r>
          </w:p>
          <w:p w14:paraId="505513D3" w14:textId="77777777" w:rsidR="00733C12" w:rsidRPr="00733C12" w:rsidRDefault="00733C12" w:rsidP="00733C12">
            <w:r w:rsidRPr="00733C12">
              <w:t xml:space="preserve">GDV 4, 1 April 2017 </w:t>
            </w:r>
          </w:p>
          <w:p w14:paraId="6AE664BC" w14:textId="77777777" w:rsidR="00733C12" w:rsidRPr="00733C12" w:rsidRDefault="00733C12" w:rsidP="00733C12">
            <w:r w:rsidRPr="00733C12">
              <w:t>GDV 5, 1 July 2017</w:t>
            </w:r>
          </w:p>
          <w:p w14:paraId="23B36D65" w14:textId="77777777" w:rsidR="00733C12" w:rsidRPr="00733C12" w:rsidRDefault="00733C12" w:rsidP="00733C12">
            <w:r w:rsidRPr="00733C12">
              <w:t>GDV 6, date the Department executed GDV6</w:t>
            </w:r>
          </w:p>
        </w:tc>
      </w:tr>
      <w:tr w:rsidR="00733C12" w:rsidRPr="00733C12" w14:paraId="760E263B" w14:textId="77777777" w:rsidTr="00FB52D8">
        <w:trPr>
          <w:gridAfter w:val="1"/>
          <w:wAfter w:w="572" w:type="dxa"/>
          <w:trHeight w:val="145"/>
          <w:jc w:val="center"/>
        </w:trPr>
        <w:tc>
          <w:tcPr>
            <w:tcW w:w="2542" w:type="dxa"/>
            <w:gridSpan w:val="2"/>
          </w:tcPr>
          <w:p w14:paraId="6AFF7741" w14:textId="77777777" w:rsidR="00733C12" w:rsidRPr="00733C12" w:rsidRDefault="00733C12" w:rsidP="00FB52D8">
            <w:pPr>
              <w:jc w:val="right"/>
            </w:pPr>
            <w:r w:rsidRPr="00733C12">
              <w:t>111.6</w:t>
            </w:r>
          </w:p>
        </w:tc>
        <w:tc>
          <w:tcPr>
            <w:tcW w:w="2862" w:type="dxa"/>
            <w:gridSpan w:val="2"/>
          </w:tcPr>
          <w:p w14:paraId="658EDA65" w14:textId="77777777" w:rsidR="00733C12" w:rsidRPr="00733C12" w:rsidRDefault="00733C12" w:rsidP="00733C12">
            <w:r w:rsidRPr="00733C12">
              <w:t>GDV 4, 1 April 2017</w:t>
            </w:r>
          </w:p>
          <w:p w14:paraId="06E89274" w14:textId="77777777" w:rsidR="00733C12" w:rsidRDefault="00733C12" w:rsidP="00733C12">
            <w:r w:rsidRPr="00733C12">
              <w:t>GDV 6, date the Department executed GDV6</w:t>
            </w:r>
          </w:p>
          <w:p w14:paraId="345D302E" w14:textId="7C1CB3D7" w:rsidR="009B3C75" w:rsidRPr="00733C12" w:rsidRDefault="009B3C75" w:rsidP="00733C12">
            <w:r>
              <w:lastRenderedPageBreak/>
              <w:t>GDV 7, 1 July 2018</w:t>
            </w:r>
          </w:p>
        </w:tc>
      </w:tr>
      <w:tr w:rsidR="00733C12" w:rsidRPr="00733C12" w14:paraId="154C12BF" w14:textId="77777777" w:rsidTr="00FB52D8">
        <w:trPr>
          <w:gridAfter w:val="1"/>
          <w:wAfter w:w="572" w:type="dxa"/>
          <w:trHeight w:val="145"/>
          <w:jc w:val="center"/>
        </w:trPr>
        <w:tc>
          <w:tcPr>
            <w:tcW w:w="2542" w:type="dxa"/>
            <w:gridSpan w:val="2"/>
          </w:tcPr>
          <w:p w14:paraId="17DD9741" w14:textId="77777777" w:rsidR="00733C12" w:rsidRPr="00733C12" w:rsidRDefault="00733C12" w:rsidP="00FB52D8">
            <w:pPr>
              <w:jc w:val="right"/>
            </w:pPr>
            <w:r w:rsidRPr="00733C12">
              <w:lastRenderedPageBreak/>
              <w:t>111.7(a)</w:t>
            </w:r>
          </w:p>
        </w:tc>
        <w:tc>
          <w:tcPr>
            <w:tcW w:w="2862" w:type="dxa"/>
            <w:gridSpan w:val="2"/>
          </w:tcPr>
          <w:p w14:paraId="2B0048CB" w14:textId="77777777" w:rsidR="00733C12" w:rsidRPr="00733C12" w:rsidRDefault="00733C12" w:rsidP="00733C12">
            <w:r w:rsidRPr="00733C12">
              <w:t xml:space="preserve">GDV 4, 1 April 2017 </w:t>
            </w:r>
          </w:p>
          <w:p w14:paraId="44F565B8" w14:textId="77777777" w:rsidR="00733C12" w:rsidRPr="00733C12" w:rsidRDefault="00733C12" w:rsidP="00733C12">
            <w:r w:rsidRPr="00733C12">
              <w:t>GDV 5, 1 July 2017</w:t>
            </w:r>
          </w:p>
        </w:tc>
      </w:tr>
      <w:tr w:rsidR="00733C12" w:rsidRPr="00733C12" w14:paraId="0191CA6B" w14:textId="77777777" w:rsidTr="00FB52D8">
        <w:trPr>
          <w:gridAfter w:val="1"/>
          <w:wAfter w:w="572" w:type="dxa"/>
          <w:trHeight w:val="145"/>
          <w:jc w:val="center"/>
        </w:trPr>
        <w:tc>
          <w:tcPr>
            <w:tcW w:w="2542" w:type="dxa"/>
            <w:gridSpan w:val="2"/>
          </w:tcPr>
          <w:p w14:paraId="2277E721" w14:textId="77777777" w:rsidR="00733C12" w:rsidRPr="00733C12" w:rsidRDefault="00733C12" w:rsidP="00FB52D8">
            <w:pPr>
              <w:jc w:val="right"/>
            </w:pPr>
            <w:r w:rsidRPr="00733C12">
              <w:t>112.1(a)-(c)</w:t>
            </w:r>
          </w:p>
        </w:tc>
        <w:tc>
          <w:tcPr>
            <w:tcW w:w="2862" w:type="dxa"/>
            <w:gridSpan w:val="2"/>
          </w:tcPr>
          <w:p w14:paraId="6CEAAA3D" w14:textId="77777777" w:rsidR="00733C12" w:rsidRPr="00733C12" w:rsidRDefault="00733C12" w:rsidP="00733C12">
            <w:r w:rsidRPr="00733C12">
              <w:t>GDV 4, 1 April 2017</w:t>
            </w:r>
          </w:p>
        </w:tc>
      </w:tr>
      <w:tr w:rsidR="00733C12" w:rsidRPr="00733C12" w14:paraId="2E376B9C" w14:textId="77777777" w:rsidTr="00FB52D8">
        <w:trPr>
          <w:gridAfter w:val="1"/>
          <w:wAfter w:w="572" w:type="dxa"/>
          <w:trHeight w:val="145"/>
          <w:jc w:val="center"/>
        </w:trPr>
        <w:tc>
          <w:tcPr>
            <w:tcW w:w="2542" w:type="dxa"/>
            <w:gridSpan w:val="2"/>
          </w:tcPr>
          <w:p w14:paraId="510F1FD8" w14:textId="77777777" w:rsidR="00733C12" w:rsidRPr="00733C12" w:rsidRDefault="00733C12" w:rsidP="00FB52D8">
            <w:pPr>
              <w:jc w:val="right"/>
            </w:pPr>
            <w:r w:rsidRPr="00733C12">
              <w:t>112.1(d)</w:t>
            </w:r>
          </w:p>
        </w:tc>
        <w:tc>
          <w:tcPr>
            <w:tcW w:w="2862" w:type="dxa"/>
            <w:gridSpan w:val="2"/>
          </w:tcPr>
          <w:p w14:paraId="4C458B6B" w14:textId="77777777" w:rsidR="00733C12" w:rsidRPr="00733C12" w:rsidRDefault="00733C12" w:rsidP="00733C12">
            <w:r w:rsidRPr="00733C12">
              <w:t>GDV 4, 1 April 2017</w:t>
            </w:r>
          </w:p>
          <w:p w14:paraId="23026708" w14:textId="77777777" w:rsidR="00733C12" w:rsidRPr="00733C12" w:rsidRDefault="00733C12" w:rsidP="00733C12">
            <w:r w:rsidRPr="00733C12">
              <w:t>GDV 6, 1 January 2018</w:t>
            </w:r>
          </w:p>
        </w:tc>
      </w:tr>
      <w:tr w:rsidR="00733C12" w:rsidRPr="00733C12" w14:paraId="22F2097C" w14:textId="77777777" w:rsidTr="00FB52D8">
        <w:trPr>
          <w:gridAfter w:val="1"/>
          <w:wAfter w:w="572" w:type="dxa"/>
          <w:trHeight w:val="145"/>
          <w:jc w:val="center"/>
        </w:trPr>
        <w:tc>
          <w:tcPr>
            <w:tcW w:w="2542" w:type="dxa"/>
            <w:gridSpan w:val="2"/>
          </w:tcPr>
          <w:p w14:paraId="1F280103" w14:textId="77777777" w:rsidR="00733C12" w:rsidRPr="00733C12" w:rsidRDefault="00733C12" w:rsidP="00FB52D8">
            <w:pPr>
              <w:jc w:val="right"/>
            </w:pPr>
            <w:r w:rsidRPr="00733C12">
              <w:t>112.2, (a)</w:t>
            </w:r>
          </w:p>
        </w:tc>
        <w:tc>
          <w:tcPr>
            <w:tcW w:w="2862" w:type="dxa"/>
            <w:gridSpan w:val="2"/>
          </w:tcPr>
          <w:p w14:paraId="5CBB928D" w14:textId="77777777" w:rsidR="00733C12" w:rsidRPr="00733C12" w:rsidRDefault="00733C12" w:rsidP="00733C12">
            <w:r w:rsidRPr="00733C12">
              <w:t>GDV 4, 1 April 2017</w:t>
            </w:r>
          </w:p>
        </w:tc>
      </w:tr>
      <w:tr w:rsidR="00733C12" w:rsidRPr="00733C12" w14:paraId="47A250E0" w14:textId="77777777" w:rsidTr="00FB52D8">
        <w:trPr>
          <w:gridAfter w:val="1"/>
          <w:wAfter w:w="572" w:type="dxa"/>
          <w:trHeight w:val="145"/>
          <w:jc w:val="center"/>
        </w:trPr>
        <w:tc>
          <w:tcPr>
            <w:tcW w:w="2542" w:type="dxa"/>
            <w:gridSpan w:val="2"/>
          </w:tcPr>
          <w:p w14:paraId="3A62A0DB" w14:textId="77777777" w:rsidR="00733C12" w:rsidRPr="00733C12" w:rsidRDefault="00733C12" w:rsidP="00FB52D8">
            <w:pPr>
              <w:jc w:val="right"/>
            </w:pPr>
            <w:r w:rsidRPr="00733C12">
              <w:t>Heading ‘Section B3.3 – Job Search Requirements’</w:t>
            </w:r>
          </w:p>
        </w:tc>
        <w:tc>
          <w:tcPr>
            <w:tcW w:w="2862" w:type="dxa"/>
            <w:gridSpan w:val="2"/>
          </w:tcPr>
          <w:p w14:paraId="74C1BDFC" w14:textId="77777777" w:rsidR="00733C12" w:rsidRPr="00733C12" w:rsidRDefault="00733C12" w:rsidP="00733C12">
            <w:r w:rsidRPr="00733C12">
              <w:t>GDV 1, 18 January 2016</w:t>
            </w:r>
          </w:p>
        </w:tc>
      </w:tr>
      <w:tr w:rsidR="00733C12" w:rsidRPr="00733C12" w14:paraId="66F139CF" w14:textId="77777777" w:rsidTr="00FB52D8">
        <w:trPr>
          <w:gridAfter w:val="1"/>
          <w:wAfter w:w="572" w:type="dxa"/>
          <w:trHeight w:val="145"/>
          <w:jc w:val="center"/>
        </w:trPr>
        <w:tc>
          <w:tcPr>
            <w:tcW w:w="2542" w:type="dxa"/>
            <w:gridSpan w:val="2"/>
          </w:tcPr>
          <w:p w14:paraId="13BF9E68" w14:textId="3088EBC5" w:rsidR="00E95C16" w:rsidRDefault="00E95C16" w:rsidP="00FB52D8">
            <w:pPr>
              <w:jc w:val="right"/>
            </w:pPr>
            <w:r>
              <w:t>113.2(b)</w:t>
            </w:r>
          </w:p>
          <w:p w14:paraId="3905839B" w14:textId="39FEBE40" w:rsidR="00E95C16" w:rsidRPr="00733C12" w:rsidRDefault="00E95C16" w:rsidP="00FB52D8">
            <w:pPr>
              <w:jc w:val="right"/>
            </w:pPr>
            <w:r>
              <w:t>113.3</w:t>
            </w:r>
          </w:p>
        </w:tc>
        <w:tc>
          <w:tcPr>
            <w:tcW w:w="2862" w:type="dxa"/>
            <w:gridSpan w:val="2"/>
          </w:tcPr>
          <w:p w14:paraId="514EFA9D" w14:textId="3787F6BF" w:rsidR="00E95C16" w:rsidRDefault="00E95C16" w:rsidP="00733C12">
            <w:r>
              <w:t>GDV 7, 1 July 2018</w:t>
            </w:r>
          </w:p>
          <w:p w14:paraId="28B12C4B" w14:textId="77777777" w:rsidR="00733C12" w:rsidRDefault="00733C12" w:rsidP="00733C12">
            <w:r w:rsidRPr="00733C12">
              <w:t>GDV 1, 18 January 2016</w:t>
            </w:r>
          </w:p>
          <w:p w14:paraId="2396B02B" w14:textId="1968B6F4" w:rsidR="00B22B0C" w:rsidRPr="00733C12" w:rsidRDefault="00B22B0C" w:rsidP="00733C12">
            <w:r>
              <w:t>GDV 7, 1 July 2018</w:t>
            </w:r>
          </w:p>
        </w:tc>
      </w:tr>
      <w:tr w:rsidR="00733C12" w:rsidRPr="00733C12" w14:paraId="110AB072" w14:textId="77777777" w:rsidTr="00FB52D8">
        <w:trPr>
          <w:gridAfter w:val="1"/>
          <w:wAfter w:w="572" w:type="dxa"/>
          <w:trHeight w:val="145"/>
          <w:jc w:val="center"/>
        </w:trPr>
        <w:tc>
          <w:tcPr>
            <w:tcW w:w="2542" w:type="dxa"/>
            <w:gridSpan w:val="2"/>
          </w:tcPr>
          <w:p w14:paraId="4F43B262" w14:textId="4CE40339" w:rsidR="00733C12" w:rsidRPr="00733C12" w:rsidRDefault="00733C12" w:rsidP="00FB52D8">
            <w:pPr>
              <w:jc w:val="right"/>
            </w:pPr>
            <w:r w:rsidRPr="00733C12">
              <w:t>Heading ‘Section B3.4 – Non-compliance monitoring and action’</w:t>
            </w:r>
            <w:r w:rsidR="00C379D2">
              <w:t>, now ‘Compliance Action’</w:t>
            </w:r>
          </w:p>
        </w:tc>
        <w:tc>
          <w:tcPr>
            <w:tcW w:w="2862" w:type="dxa"/>
            <w:gridSpan w:val="2"/>
          </w:tcPr>
          <w:p w14:paraId="50C33886" w14:textId="77777777" w:rsidR="00733C12" w:rsidRDefault="00733C12" w:rsidP="00733C12">
            <w:r w:rsidRPr="00733C12">
              <w:t>GDV 1, 18 January 2016</w:t>
            </w:r>
          </w:p>
          <w:p w14:paraId="731F40ED" w14:textId="0D512062" w:rsidR="00E95C16" w:rsidRPr="00733C12" w:rsidRDefault="00E95C16" w:rsidP="00733C12">
            <w:r>
              <w:t>GDV 7, 1 July 2018</w:t>
            </w:r>
          </w:p>
        </w:tc>
      </w:tr>
      <w:tr w:rsidR="00C379D2" w:rsidRPr="00733C12" w14:paraId="7672B24E" w14:textId="77777777" w:rsidTr="00FB52D8">
        <w:trPr>
          <w:gridAfter w:val="1"/>
          <w:wAfter w:w="572" w:type="dxa"/>
          <w:trHeight w:val="145"/>
          <w:jc w:val="center"/>
        </w:trPr>
        <w:tc>
          <w:tcPr>
            <w:tcW w:w="2542" w:type="dxa"/>
            <w:gridSpan w:val="2"/>
          </w:tcPr>
          <w:p w14:paraId="3788A9B4" w14:textId="43A3266D" w:rsidR="00C379D2" w:rsidRPr="00733C12" w:rsidRDefault="00043D2F" w:rsidP="00043D2F">
            <w:pPr>
              <w:jc w:val="right"/>
            </w:pPr>
            <w:r>
              <w:t xml:space="preserve">114 Subheading </w:t>
            </w:r>
            <w:r w:rsidR="00C379D2">
              <w:t>‘Monitoring’, now ‘Compliance Action – Mutual Obligation Failures’</w:t>
            </w:r>
          </w:p>
        </w:tc>
        <w:tc>
          <w:tcPr>
            <w:tcW w:w="2862" w:type="dxa"/>
            <w:gridSpan w:val="2"/>
          </w:tcPr>
          <w:p w14:paraId="10E32E44" w14:textId="65E29FFC" w:rsidR="00C379D2" w:rsidRPr="00733C12" w:rsidRDefault="00C379D2" w:rsidP="00733C12">
            <w:r>
              <w:t>GDV 7, 1 July 2018</w:t>
            </w:r>
          </w:p>
        </w:tc>
      </w:tr>
      <w:tr w:rsidR="00C379D2" w:rsidRPr="00733C12" w14:paraId="4FB4856E" w14:textId="77777777" w:rsidTr="00FB52D8">
        <w:trPr>
          <w:gridAfter w:val="1"/>
          <w:wAfter w:w="572" w:type="dxa"/>
          <w:trHeight w:val="145"/>
          <w:jc w:val="center"/>
        </w:trPr>
        <w:tc>
          <w:tcPr>
            <w:tcW w:w="2542" w:type="dxa"/>
            <w:gridSpan w:val="2"/>
          </w:tcPr>
          <w:p w14:paraId="7CB1CACC" w14:textId="79443979" w:rsidR="00C379D2" w:rsidRPr="00733C12" w:rsidRDefault="00C379D2" w:rsidP="00FB52D8">
            <w:pPr>
              <w:jc w:val="right"/>
            </w:pPr>
            <w:r>
              <w:t>114.1</w:t>
            </w:r>
          </w:p>
        </w:tc>
        <w:tc>
          <w:tcPr>
            <w:tcW w:w="2862" w:type="dxa"/>
            <w:gridSpan w:val="2"/>
          </w:tcPr>
          <w:p w14:paraId="4BBDE986" w14:textId="3B2F2703" w:rsidR="00C379D2" w:rsidRPr="00733C12" w:rsidRDefault="00C379D2" w:rsidP="00733C12">
            <w:r>
              <w:t xml:space="preserve">GDV 7, 1 July 2018 </w:t>
            </w:r>
          </w:p>
        </w:tc>
      </w:tr>
      <w:tr w:rsidR="00C379D2" w:rsidRPr="00733C12" w14:paraId="7C263C86" w14:textId="77777777" w:rsidTr="00FB52D8">
        <w:trPr>
          <w:gridAfter w:val="1"/>
          <w:wAfter w:w="572" w:type="dxa"/>
          <w:trHeight w:val="145"/>
          <w:jc w:val="center"/>
        </w:trPr>
        <w:tc>
          <w:tcPr>
            <w:tcW w:w="2542" w:type="dxa"/>
            <w:gridSpan w:val="2"/>
          </w:tcPr>
          <w:p w14:paraId="44C68526" w14:textId="0463015E" w:rsidR="00C379D2" w:rsidRPr="00733C12" w:rsidRDefault="00C379D2" w:rsidP="00FB52D8">
            <w:pPr>
              <w:jc w:val="right"/>
            </w:pPr>
            <w:r>
              <w:t>114.2</w:t>
            </w:r>
          </w:p>
        </w:tc>
        <w:tc>
          <w:tcPr>
            <w:tcW w:w="2862" w:type="dxa"/>
            <w:gridSpan w:val="2"/>
          </w:tcPr>
          <w:p w14:paraId="54981939" w14:textId="55DB29C0" w:rsidR="00C379D2" w:rsidRDefault="00C379D2" w:rsidP="00733C12">
            <w:r>
              <w:t>GDV 2, 1 July 2016</w:t>
            </w:r>
          </w:p>
          <w:p w14:paraId="0EEED9CD" w14:textId="3D53D827" w:rsidR="00C379D2" w:rsidRPr="00733C12" w:rsidRDefault="00C379D2" w:rsidP="00733C12">
            <w:r>
              <w:t xml:space="preserve">GDV 7, 1 July 2018 </w:t>
            </w:r>
          </w:p>
        </w:tc>
      </w:tr>
      <w:tr w:rsidR="00C379D2" w:rsidRPr="00733C12" w14:paraId="2F923CFB" w14:textId="77777777" w:rsidTr="00FB52D8">
        <w:trPr>
          <w:gridAfter w:val="1"/>
          <w:wAfter w:w="572" w:type="dxa"/>
          <w:trHeight w:val="145"/>
          <w:jc w:val="center"/>
        </w:trPr>
        <w:tc>
          <w:tcPr>
            <w:tcW w:w="2542" w:type="dxa"/>
            <w:gridSpan w:val="2"/>
          </w:tcPr>
          <w:p w14:paraId="01403957" w14:textId="7E889D96" w:rsidR="00C379D2" w:rsidRDefault="00C379D2" w:rsidP="00FB52D8">
            <w:pPr>
              <w:jc w:val="right"/>
            </w:pPr>
            <w:r>
              <w:t>114.3 – 114.12</w:t>
            </w:r>
          </w:p>
        </w:tc>
        <w:tc>
          <w:tcPr>
            <w:tcW w:w="2862" w:type="dxa"/>
            <w:gridSpan w:val="2"/>
          </w:tcPr>
          <w:p w14:paraId="17E4620D" w14:textId="70F75894" w:rsidR="00C379D2" w:rsidRDefault="00C379D2" w:rsidP="00733C12">
            <w:r>
              <w:t>GDV 7, 1 July 2018</w:t>
            </w:r>
          </w:p>
        </w:tc>
      </w:tr>
      <w:tr w:rsidR="00C379D2" w:rsidRPr="00733C12" w14:paraId="7320CA99" w14:textId="77777777" w:rsidTr="00FB52D8">
        <w:trPr>
          <w:gridAfter w:val="1"/>
          <w:wAfter w:w="572" w:type="dxa"/>
          <w:trHeight w:val="145"/>
          <w:jc w:val="center"/>
        </w:trPr>
        <w:tc>
          <w:tcPr>
            <w:tcW w:w="2542" w:type="dxa"/>
            <w:gridSpan w:val="2"/>
          </w:tcPr>
          <w:p w14:paraId="4554E281" w14:textId="6398BDD8" w:rsidR="00C379D2" w:rsidRPr="00733C12" w:rsidRDefault="00C379D2" w:rsidP="00043D2F">
            <w:pPr>
              <w:jc w:val="right"/>
            </w:pPr>
            <w:r>
              <w:t>115 ‘Non-compliance action for Mutual Obligation Requirements’, now ‘Compliance Action – Work Refusal Failures’</w:t>
            </w:r>
          </w:p>
        </w:tc>
        <w:tc>
          <w:tcPr>
            <w:tcW w:w="2862" w:type="dxa"/>
            <w:gridSpan w:val="2"/>
          </w:tcPr>
          <w:p w14:paraId="64823B10" w14:textId="6FC12936" w:rsidR="00C379D2" w:rsidRPr="00733C12" w:rsidRDefault="00C379D2" w:rsidP="00733C12">
            <w:r>
              <w:t xml:space="preserve">GDV 7, 1 July 2018 </w:t>
            </w:r>
          </w:p>
        </w:tc>
      </w:tr>
      <w:tr w:rsidR="00743AD4" w:rsidRPr="00733C12" w14:paraId="15578479" w14:textId="77777777" w:rsidTr="00FB52D8">
        <w:trPr>
          <w:gridAfter w:val="1"/>
          <w:wAfter w:w="572" w:type="dxa"/>
          <w:trHeight w:val="145"/>
          <w:jc w:val="center"/>
        </w:trPr>
        <w:tc>
          <w:tcPr>
            <w:tcW w:w="2542" w:type="dxa"/>
            <w:gridSpan w:val="2"/>
          </w:tcPr>
          <w:p w14:paraId="65885399" w14:textId="17D19107" w:rsidR="00743AD4" w:rsidRPr="00733C12" w:rsidRDefault="00743AD4" w:rsidP="00043D2F">
            <w:pPr>
              <w:jc w:val="right"/>
            </w:pPr>
            <w:r>
              <w:t>116 ‘Non-compliance action for Disability Support Pension Recipients (Compulsory Requirements)’, now ‘Compliance Action – Unemployment Failures’</w:t>
            </w:r>
          </w:p>
        </w:tc>
        <w:tc>
          <w:tcPr>
            <w:tcW w:w="2862" w:type="dxa"/>
            <w:gridSpan w:val="2"/>
          </w:tcPr>
          <w:p w14:paraId="39FC0BA5" w14:textId="798F2995" w:rsidR="00743AD4" w:rsidRPr="00733C12" w:rsidRDefault="00743AD4" w:rsidP="00733C12">
            <w:r>
              <w:t>GDV 7, 1 July 2018</w:t>
            </w:r>
          </w:p>
        </w:tc>
      </w:tr>
      <w:tr w:rsidR="00043D2F" w:rsidRPr="00733C12" w14:paraId="2E026656" w14:textId="77777777" w:rsidTr="00FB52D8">
        <w:trPr>
          <w:gridAfter w:val="1"/>
          <w:wAfter w:w="572" w:type="dxa"/>
          <w:trHeight w:val="145"/>
          <w:jc w:val="center"/>
        </w:trPr>
        <w:tc>
          <w:tcPr>
            <w:tcW w:w="2542" w:type="dxa"/>
            <w:gridSpan w:val="2"/>
          </w:tcPr>
          <w:p w14:paraId="01E8E67D" w14:textId="7D1D59A9" w:rsidR="00043D2F" w:rsidRPr="00043D2F" w:rsidRDefault="00043D2F" w:rsidP="00FB52D8">
            <w:pPr>
              <w:jc w:val="right"/>
            </w:pPr>
            <w:r w:rsidRPr="00043D2F">
              <w:t>117</w:t>
            </w:r>
          </w:p>
        </w:tc>
        <w:tc>
          <w:tcPr>
            <w:tcW w:w="2862" w:type="dxa"/>
            <w:gridSpan w:val="2"/>
          </w:tcPr>
          <w:p w14:paraId="5EDF0CFE" w14:textId="539084B5" w:rsidR="00043D2F" w:rsidRPr="00043D2F" w:rsidRDefault="00043D2F" w:rsidP="00733C12">
            <w:r w:rsidRPr="00043D2F">
              <w:t>GDV 7, 1 July 2018</w:t>
            </w:r>
          </w:p>
        </w:tc>
      </w:tr>
      <w:tr w:rsidR="00733C12" w:rsidRPr="00733C12" w14:paraId="1086EED0" w14:textId="77777777" w:rsidTr="00FB52D8">
        <w:trPr>
          <w:gridAfter w:val="1"/>
          <w:wAfter w:w="572" w:type="dxa"/>
          <w:trHeight w:val="145"/>
          <w:jc w:val="center"/>
        </w:trPr>
        <w:tc>
          <w:tcPr>
            <w:tcW w:w="2542" w:type="dxa"/>
            <w:gridSpan w:val="2"/>
          </w:tcPr>
          <w:p w14:paraId="18EBF1FD" w14:textId="2B1A493A" w:rsidR="00733C12" w:rsidRPr="00043D2F" w:rsidRDefault="00733C12" w:rsidP="00FB52D8">
            <w:pPr>
              <w:jc w:val="right"/>
            </w:pPr>
            <w:r w:rsidRPr="00043D2F">
              <w:lastRenderedPageBreak/>
              <w:t>11</w:t>
            </w:r>
            <w:r w:rsidR="00043D2F" w:rsidRPr="00043D2F">
              <w:t>7</w:t>
            </w:r>
            <w:r w:rsidRPr="00043D2F">
              <w:t>.1, (a), (b) and (c)</w:t>
            </w:r>
          </w:p>
        </w:tc>
        <w:tc>
          <w:tcPr>
            <w:tcW w:w="2862" w:type="dxa"/>
            <w:gridSpan w:val="2"/>
          </w:tcPr>
          <w:p w14:paraId="2EAF2764" w14:textId="77777777" w:rsidR="00733C12" w:rsidRPr="00043D2F" w:rsidRDefault="00733C12" w:rsidP="00733C12">
            <w:r w:rsidRPr="00043D2F">
              <w:t>GDV 2, 1 July 2016</w:t>
            </w:r>
          </w:p>
        </w:tc>
      </w:tr>
      <w:tr w:rsidR="00733C12" w:rsidRPr="00733C12" w14:paraId="742217C2" w14:textId="77777777" w:rsidTr="00FB52D8">
        <w:trPr>
          <w:gridAfter w:val="1"/>
          <w:wAfter w:w="572" w:type="dxa"/>
          <w:trHeight w:val="145"/>
          <w:jc w:val="center"/>
        </w:trPr>
        <w:tc>
          <w:tcPr>
            <w:tcW w:w="2542" w:type="dxa"/>
            <w:gridSpan w:val="2"/>
          </w:tcPr>
          <w:p w14:paraId="23845FFB" w14:textId="71236B17" w:rsidR="00733C12" w:rsidRPr="00043D2F" w:rsidRDefault="00043D2F" w:rsidP="00FB52D8">
            <w:pPr>
              <w:jc w:val="right"/>
            </w:pPr>
            <w:r w:rsidRPr="00043D2F">
              <w:t>117</w:t>
            </w:r>
            <w:r w:rsidR="00733C12" w:rsidRPr="00043D2F">
              <w:t>.2, (a) and (b)</w:t>
            </w:r>
          </w:p>
        </w:tc>
        <w:tc>
          <w:tcPr>
            <w:tcW w:w="2862" w:type="dxa"/>
            <w:gridSpan w:val="2"/>
          </w:tcPr>
          <w:p w14:paraId="2862DF6D" w14:textId="77777777" w:rsidR="00733C12" w:rsidRPr="00043D2F" w:rsidRDefault="00733C12" w:rsidP="00733C12">
            <w:r w:rsidRPr="00043D2F">
              <w:t>GDV 2, 1 July 2016</w:t>
            </w:r>
          </w:p>
        </w:tc>
      </w:tr>
      <w:tr w:rsidR="00733C12" w:rsidRPr="00733C12" w14:paraId="0E75EF59" w14:textId="77777777" w:rsidTr="00FB52D8">
        <w:trPr>
          <w:gridAfter w:val="1"/>
          <w:wAfter w:w="572" w:type="dxa"/>
          <w:trHeight w:val="145"/>
          <w:jc w:val="center"/>
        </w:trPr>
        <w:tc>
          <w:tcPr>
            <w:tcW w:w="2542" w:type="dxa"/>
            <w:gridSpan w:val="2"/>
          </w:tcPr>
          <w:p w14:paraId="5AF67266" w14:textId="4C20DBB4" w:rsidR="00733C12" w:rsidRPr="00043D2F" w:rsidRDefault="00043D2F" w:rsidP="00FB52D8">
            <w:pPr>
              <w:jc w:val="right"/>
            </w:pPr>
            <w:r w:rsidRPr="00043D2F">
              <w:t>117</w:t>
            </w:r>
            <w:r w:rsidR="00733C12" w:rsidRPr="00043D2F">
              <w:t>.3, (a) and (b)</w:t>
            </w:r>
          </w:p>
        </w:tc>
        <w:tc>
          <w:tcPr>
            <w:tcW w:w="2862" w:type="dxa"/>
            <w:gridSpan w:val="2"/>
          </w:tcPr>
          <w:p w14:paraId="3B8F95E3" w14:textId="77777777" w:rsidR="00733C12" w:rsidRPr="00043D2F" w:rsidRDefault="00733C12" w:rsidP="00733C12">
            <w:r w:rsidRPr="00043D2F">
              <w:t>GDV 2, 1 July 2016</w:t>
            </w:r>
          </w:p>
        </w:tc>
      </w:tr>
      <w:tr w:rsidR="00733C12" w:rsidRPr="00733C12" w14:paraId="24BB6CF0" w14:textId="77777777" w:rsidTr="00FB52D8">
        <w:trPr>
          <w:gridAfter w:val="1"/>
          <w:wAfter w:w="572" w:type="dxa"/>
          <w:trHeight w:val="145"/>
          <w:jc w:val="center"/>
        </w:trPr>
        <w:tc>
          <w:tcPr>
            <w:tcW w:w="2542" w:type="dxa"/>
            <w:gridSpan w:val="2"/>
          </w:tcPr>
          <w:p w14:paraId="5D6BE08D" w14:textId="77777777" w:rsidR="00733C12" w:rsidRPr="00733C12" w:rsidRDefault="00733C12" w:rsidP="00FB52D8">
            <w:pPr>
              <w:jc w:val="right"/>
            </w:pPr>
            <w:r w:rsidRPr="00733C12">
              <w:t>Heading ‘Section B4.1 – Payments</w:t>
            </w:r>
          </w:p>
        </w:tc>
        <w:tc>
          <w:tcPr>
            <w:tcW w:w="2862" w:type="dxa"/>
            <w:gridSpan w:val="2"/>
          </w:tcPr>
          <w:p w14:paraId="0E927C68" w14:textId="77777777" w:rsidR="00733C12" w:rsidRPr="00733C12" w:rsidRDefault="00733C12" w:rsidP="00733C12">
            <w:r w:rsidRPr="00733C12">
              <w:t>GDV 1, 18 January 2016</w:t>
            </w:r>
          </w:p>
        </w:tc>
      </w:tr>
      <w:tr w:rsidR="00733C12" w:rsidRPr="00733C12" w14:paraId="580A75F6" w14:textId="77777777" w:rsidTr="00FB52D8">
        <w:trPr>
          <w:gridAfter w:val="1"/>
          <w:wAfter w:w="572" w:type="dxa"/>
          <w:trHeight w:val="145"/>
          <w:jc w:val="center"/>
        </w:trPr>
        <w:tc>
          <w:tcPr>
            <w:tcW w:w="2542" w:type="dxa"/>
            <w:gridSpan w:val="2"/>
          </w:tcPr>
          <w:p w14:paraId="207170F3" w14:textId="1F480383" w:rsidR="00E95C16" w:rsidRDefault="003358A7" w:rsidP="00FB52D8">
            <w:pPr>
              <w:jc w:val="right"/>
            </w:pPr>
            <w:r>
              <w:t>114 – 121</w:t>
            </w:r>
          </w:p>
          <w:p w14:paraId="454EEDC8" w14:textId="2F59BB41" w:rsidR="00733C12" w:rsidRPr="00733C12" w:rsidRDefault="00733C12" w:rsidP="00FB52D8">
            <w:pPr>
              <w:jc w:val="right"/>
            </w:pPr>
            <w:r w:rsidRPr="00733C12">
              <w:t>122.1(a)</w:t>
            </w:r>
          </w:p>
        </w:tc>
        <w:tc>
          <w:tcPr>
            <w:tcW w:w="2862" w:type="dxa"/>
            <w:gridSpan w:val="2"/>
          </w:tcPr>
          <w:p w14:paraId="1AF64283" w14:textId="1CC39BBD" w:rsidR="00E95C16" w:rsidRDefault="00E95C16" w:rsidP="00733C12">
            <w:r>
              <w:t>GDV 7, 1 July 2018</w:t>
            </w:r>
          </w:p>
          <w:p w14:paraId="0004ED26" w14:textId="652843E9" w:rsidR="00733C12" w:rsidRPr="00733C12" w:rsidRDefault="00733C12" w:rsidP="00733C12">
            <w:r w:rsidRPr="00733C12">
              <w:t>GDV 1, 18 January 2016</w:t>
            </w:r>
          </w:p>
        </w:tc>
      </w:tr>
      <w:tr w:rsidR="00733C12" w:rsidRPr="00733C12" w14:paraId="4A5EF493" w14:textId="77777777" w:rsidTr="00FB52D8">
        <w:trPr>
          <w:gridAfter w:val="1"/>
          <w:wAfter w:w="572" w:type="dxa"/>
          <w:trHeight w:val="145"/>
          <w:jc w:val="center"/>
        </w:trPr>
        <w:tc>
          <w:tcPr>
            <w:tcW w:w="2542" w:type="dxa"/>
            <w:gridSpan w:val="2"/>
          </w:tcPr>
          <w:p w14:paraId="245C5030" w14:textId="77777777" w:rsidR="00733C12" w:rsidRPr="00733C12" w:rsidRDefault="00733C12" w:rsidP="00FB52D8">
            <w:pPr>
              <w:jc w:val="right"/>
            </w:pPr>
            <w:r w:rsidRPr="00733C12">
              <w:t>123.4(d)</w:t>
            </w:r>
          </w:p>
        </w:tc>
        <w:tc>
          <w:tcPr>
            <w:tcW w:w="2862" w:type="dxa"/>
            <w:gridSpan w:val="2"/>
          </w:tcPr>
          <w:p w14:paraId="047CFF68" w14:textId="77777777" w:rsidR="00733C12" w:rsidRPr="00733C12" w:rsidRDefault="00733C12" w:rsidP="00733C12">
            <w:r w:rsidRPr="00733C12">
              <w:t>GDV 1, 18 January 2016</w:t>
            </w:r>
          </w:p>
        </w:tc>
      </w:tr>
      <w:tr w:rsidR="00733C12" w:rsidRPr="00733C12" w14:paraId="33182F66" w14:textId="77777777" w:rsidTr="00FB52D8">
        <w:trPr>
          <w:gridAfter w:val="1"/>
          <w:wAfter w:w="572" w:type="dxa"/>
          <w:trHeight w:val="145"/>
          <w:jc w:val="center"/>
        </w:trPr>
        <w:tc>
          <w:tcPr>
            <w:tcW w:w="2542" w:type="dxa"/>
            <w:gridSpan w:val="2"/>
          </w:tcPr>
          <w:p w14:paraId="37D9834B" w14:textId="77777777" w:rsidR="00733C12" w:rsidRPr="00733C12" w:rsidRDefault="00733C12" w:rsidP="00FB52D8">
            <w:pPr>
              <w:jc w:val="right"/>
            </w:pPr>
            <w:r w:rsidRPr="00733C12">
              <w:t>123.5(b)</w:t>
            </w:r>
          </w:p>
        </w:tc>
        <w:tc>
          <w:tcPr>
            <w:tcW w:w="2862" w:type="dxa"/>
            <w:gridSpan w:val="2"/>
          </w:tcPr>
          <w:p w14:paraId="2E8EB08F" w14:textId="77777777" w:rsidR="00733C12" w:rsidRPr="00733C12" w:rsidRDefault="00733C12" w:rsidP="00733C12">
            <w:r w:rsidRPr="00733C12">
              <w:t>GDV 1, 18 January 2016</w:t>
            </w:r>
          </w:p>
        </w:tc>
      </w:tr>
      <w:tr w:rsidR="00733C12" w:rsidRPr="00733C12" w14:paraId="43570BD6" w14:textId="77777777" w:rsidTr="00FB52D8">
        <w:trPr>
          <w:gridAfter w:val="1"/>
          <w:wAfter w:w="572" w:type="dxa"/>
          <w:trHeight w:val="145"/>
          <w:jc w:val="center"/>
        </w:trPr>
        <w:tc>
          <w:tcPr>
            <w:tcW w:w="2542" w:type="dxa"/>
            <w:gridSpan w:val="2"/>
          </w:tcPr>
          <w:p w14:paraId="41DF208A" w14:textId="77777777" w:rsidR="00733C12" w:rsidRPr="00733C12" w:rsidRDefault="00733C12" w:rsidP="00FB52D8">
            <w:pPr>
              <w:jc w:val="right"/>
            </w:pPr>
            <w:r w:rsidRPr="00733C12">
              <w:t>123.7</w:t>
            </w:r>
          </w:p>
        </w:tc>
        <w:tc>
          <w:tcPr>
            <w:tcW w:w="2862" w:type="dxa"/>
            <w:gridSpan w:val="2"/>
          </w:tcPr>
          <w:p w14:paraId="27F028B9" w14:textId="77777777" w:rsidR="00733C12" w:rsidRPr="00733C12" w:rsidRDefault="00733C12" w:rsidP="00733C12">
            <w:r w:rsidRPr="00733C12">
              <w:t>GDV 2, 1 July 2016</w:t>
            </w:r>
          </w:p>
        </w:tc>
      </w:tr>
      <w:tr w:rsidR="00733C12" w:rsidRPr="00733C12" w14:paraId="716289D2" w14:textId="77777777" w:rsidTr="00FB52D8">
        <w:trPr>
          <w:gridAfter w:val="1"/>
          <w:wAfter w:w="572" w:type="dxa"/>
          <w:trHeight w:val="145"/>
          <w:jc w:val="center"/>
        </w:trPr>
        <w:tc>
          <w:tcPr>
            <w:tcW w:w="2542" w:type="dxa"/>
            <w:gridSpan w:val="2"/>
          </w:tcPr>
          <w:p w14:paraId="7D6DE748" w14:textId="77777777" w:rsidR="00733C12" w:rsidRPr="00733C12" w:rsidRDefault="00733C12" w:rsidP="00FB52D8">
            <w:pPr>
              <w:jc w:val="right"/>
            </w:pPr>
            <w:r w:rsidRPr="00733C12">
              <w:t>123.7(b)</w:t>
            </w:r>
          </w:p>
        </w:tc>
        <w:tc>
          <w:tcPr>
            <w:tcW w:w="2862" w:type="dxa"/>
            <w:gridSpan w:val="2"/>
          </w:tcPr>
          <w:p w14:paraId="7C4EAD7D" w14:textId="77777777" w:rsidR="00733C12" w:rsidRPr="00733C12" w:rsidRDefault="00733C12" w:rsidP="00733C12">
            <w:r w:rsidRPr="00733C12">
              <w:t>GDV 1, 18 January 2016</w:t>
            </w:r>
          </w:p>
        </w:tc>
      </w:tr>
      <w:tr w:rsidR="00733C12" w:rsidRPr="00733C12" w14:paraId="7DF7F74D" w14:textId="77777777" w:rsidTr="00FB52D8">
        <w:trPr>
          <w:gridAfter w:val="1"/>
          <w:wAfter w:w="572" w:type="dxa"/>
          <w:trHeight w:val="145"/>
          <w:jc w:val="center"/>
        </w:trPr>
        <w:tc>
          <w:tcPr>
            <w:tcW w:w="2542" w:type="dxa"/>
            <w:gridSpan w:val="2"/>
          </w:tcPr>
          <w:p w14:paraId="6C4E2F67" w14:textId="77777777" w:rsidR="00733C12" w:rsidRPr="00733C12" w:rsidRDefault="00733C12" w:rsidP="00FB52D8">
            <w:pPr>
              <w:jc w:val="right"/>
            </w:pPr>
            <w:r w:rsidRPr="00733C12">
              <w:t>124.1</w:t>
            </w:r>
          </w:p>
        </w:tc>
        <w:tc>
          <w:tcPr>
            <w:tcW w:w="2862" w:type="dxa"/>
            <w:gridSpan w:val="2"/>
          </w:tcPr>
          <w:p w14:paraId="0E7D74D6" w14:textId="77777777" w:rsidR="00733C12" w:rsidRPr="00733C12" w:rsidRDefault="00733C12" w:rsidP="00733C12">
            <w:r w:rsidRPr="00733C12">
              <w:t>GDV 6, 1 January 2018</w:t>
            </w:r>
          </w:p>
        </w:tc>
      </w:tr>
      <w:tr w:rsidR="00733C12" w:rsidRPr="00733C12" w14:paraId="743A3A91" w14:textId="77777777" w:rsidTr="00FB52D8">
        <w:trPr>
          <w:gridAfter w:val="1"/>
          <w:wAfter w:w="572" w:type="dxa"/>
          <w:trHeight w:val="145"/>
          <w:jc w:val="center"/>
        </w:trPr>
        <w:tc>
          <w:tcPr>
            <w:tcW w:w="2542" w:type="dxa"/>
            <w:gridSpan w:val="2"/>
          </w:tcPr>
          <w:p w14:paraId="2CD742B4" w14:textId="77777777" w:rsidR="00733C12" w:rsidRPr="00733C12" w:rsidDel="00006040" w:rsidRDefault="00733C12" w:rsidP="00FB52D8">
            <w:pPr>
              <w:jc w:val="right"/>
            </w:pPr>
            <w:r w:rsidRPr="00733C12">
              <w:t>124.2(a)</w:t>
            </w:r>
          </w:p>
        </w:tc>
        <w:tc>
          <w:tcPr>
            <w:tcW w:w="2862" w:type="dxa"/>
            <w:gridSpan w:val="2"/>
          </w:tcPr>
          <w:p w14:paraId="5926C570" w14:textId="77777777" w:rsidR="00733C12" w:rsidRPr="00733C12" w:rsidRDefault="00733C12" w:rsidP="00733C12">
            <w:r w:rsidRPr="00733C12">
              <w:t>GDV 4, 1 April 2017</w:t>
            </w:r>
          </w:p>
          <w:p w14:paraId="3F712F8E" w14:textId="77777777" w:rsidR="00733C12" w:rsidRPr="00733C12" w:rsidDel="00006040" w:rsidRDefault="00733C12" w:rsidP="00733C12">
            <w:r w:rsidRPr="00733C12">
              <w:t>GDV 6, 1 January 2018</w:t>
            </w:r>
          </w:p>
        </w:tc>
      </w:tr>
      <w:tr w:rsidR="00733C12" w:rsidRPr="00733C12" w14:paraId="748E1A6E" w14:textId="77777777" w:rsidTr="00FB52D8">
        <w:trPr>
          <w:gridAfter w:val="1"/>
          <w:wAfter w:w="572" w:type="dxa"/>
          <w:trHeight w:val="145"/>
          <w:jc w:val="center"/>
        </w:trPr>
        <w:tc>
          <w:tcPr>
            <w:tcW w:w="2542" w:type="dxa"/>
            <w:gridSpan w:val="2"/>
          </w:tcPr>
          <w:p w14:paraId="78E5C0A9" w14:textId="77777777" w:rsidR="00733C12" w:rsidRPr="00733C12" w:rsidRDefault="00733C12" w:rsidP="00FB52D8">
            <w:pPr>
              <w:jc w:val="right"/>
            </w:pPr>
            <w:r w:rsidRPr="00733C12">
              <w:t>124.2, (b)</w:t>
            </w:r>
          </w:p>
        </w:tc>
        <w:tc>
          <w:tcPr>
            <w:tcW w:w="2862" w:type="dxa"/>
            <w:gridSpan w:val="2"/>
          </w:tcPr>
          <w:p w14:paraId="211D1A7E" w14:textId="77777777" w:rsidR="00733C12" w:rsidRPr="00733C12" w:rsidRDefault="00733C12" w:rsidP="00733C12">
            <w:r w:rsidRPr="00733C12">
              <w:t>GDV 4, 1 April 2017</w:t>
            </w:r>
          </w:p>
        </w:tc>
      </w:tr>
      <w:tr w:rsidR="00733C12" w:rsidRPr="00733C12" w14:paraId="58B35380" w14:textId="77777777" w:rsidTr="00FB52D8">
        <w:trPr>
          <w:gridAfter w:val="1"/>
          <w:wAfter w:w="572" w:type="dxa"/>
          <w:trHeight w:val="145"/>
          <w:jc w:val="center"/>
        </w:trPr>
        <w:tc>
          <w:tcPr>
            <w:tcW w:w="2542" w:type="dxa"/>
            <w:gridSpan w:val="2"/>
          </w:tcPr>
          <w:p w14:paraId="0A98D2D1" w14:textId="77777777" w:rsidR="00733C12" w:rsidRPr="00733C12" w:rsidRDefault="00733C12" w:rsidP="00FB52D8">
            <w:pPr>
              <w:jc w:val="right"/>
            </w:pPr>
            <w:r w:rsidRPr="00733C12">
              <w:t>124.2A</w:t>
            </w:r>
          </w:p>
        </w:tc>
        <w:tc>
          <w:tcPr>
            <w:tcW w:w="2862" w:type="dxa"/>
            <w:gridSpan w:val="2"/>
          </w:tcPr>
          <w:p w14:paraId="23DC6249" w14:textId="77777777" w:rsidR="00733C12" w:rsidRPr="00733C12" w:rsidRDefault="00733C12" w:rsidP="00733C12">
            <w:r w:rsidRPr="00733C12">
              <w:t>GDV 4, 1 April 2017</w:t>
            </w:r>
          </w:p>
        </w:tc>
      </w:tr>
      <w:tr w:rsidR="00733C12" w:rsidRPr="00733C12" w14:paraId="59D793C6" w14:textId="77777777" w:rsidTr="00FB52D8">
        <w:trPr>
          <w:gridAfter w:val="1"/>
          <w:wAfter w:w="572" w:type="dxa"/>
          <w:trHeight w:val="145"/>
          <w:jc w:val="center"/>
        </w:trPr>
        <w:tc>
          <w:tcPr>
            <w:tcW w:w="2542" w:type="dxa"/>
            <w:gridSpan w:val="2"/>
          </w:tcPr>
          <w:p w14:paraId="72972C30" w14:textId="77777777" w:rsidR="00733C12" w:rsidRPr="00733C12" w:rsidRDefault="00733C12" w:rsidP="00FB52D8">
            <w:pPr>
              <w:jc w:val="right"/>
            </w:pPr>
            <w:r w:rsidRPr="00733C12">
              <w:t>124.3</w:t>
            </w:r>
          </w:p>
        </w:tc>
        <w:tc>
          <w:tcPr>
            <w:tcW w:w="2862" w:type="dxa"/>
            <w:gridSpan w:val="2"/>
          </w:tcPr>
          <w:p w14:paraId="2C8733B6" w14:textId="77777777" w:rsidR="00733C12" w:rsidRPr="00733C12" w:rsidRDefault="00733C12" w:rsidP="00733C12">
            <w:r w:rsidRPr="00733C12">
              <w:t>GDV 6, 1 January 2018</w:t>
            </w:r>
          </w:p>
        </w:tc>
      </w:tr>
      <w:tr w:rsidR="00733C12" w:rsidRPr="00733C12" w14:paraId="6DD8D141" w14:textId="77777777" w:rsidTr="00FB52D8">
        <w:trPr>
          <w:gridAfter w:val="1"/>
          <w:wAfter w:w="572" w:type="dxa"/>
          <w:trHeight w:val="145"/>
          <w:jc w:val="center"/>
        </w:trPr>
        <w:tc>
          <w:tcPr>
            <w:tcW w:w="2542" w:type="dxa"/>
            <w:gridSpan w:val="2"/>
          </w:tcPr>
          <w:p w14:paraId="3E4CF7C9" w14:textId="77777777" w:rsidR="00733C12" w:rsidRPr="00733C12" w:rsidRDefault="00733C12" w:rsidP="00FB52D8">
            <w:pPr>
              <w:jc w:val="right"/>
            </w:pPr>
            <w:r w:rsidRPr="00733C12">
              <w:t>124.4, (a) and (b)</w:t>
            </w:r>
          </w:p>
        </w:tc>
        <w:tc>
          <w:tcPr>
            <w:tcW w:w="2862" w:type="dxa"/>
            <w:gridSpan w:val="2"/>
          </w:tcPr>
          <w:p w14:paraId="29CAA03B" w14:textId="77777777" w:rsidR="00733C12" w:rsidRPr="00733C12" w:rsidRDefault="00733C12" w:rsidP="00733C12">
            <w:r w:rsidRPr="00733C12">
              <w:t>GDV 4, 1 April 2017</w:t>
            </w:r>
          </w:p>
          <w:p w14:paraId="5D71B27A" w14:textId="77777777" w:rsidR="00733C12" w:rsidRPr="00733C12" w:rsidRDefault="00733C12" w:rsidP="00733C12">
            <w:r w:rsidRPr="00733C12">
              <w:t>GDV 6, 1 January 2018</w:t>
            </w:r>
          </w:p>
        </w:tc>
      </w:tr>
      <w:tr w:rsidR="00733C12" w:rsidRPr="00733C12" w14:paraId="6CFF4DEE" w14:textId="77777777" w:rsidTr="00FB52D8">
        <w:trPr>
          <w:gridAfter w:val="1"/>
          <w:wAfter w:w="572" w:type="dxa"/>
          <w:trHeight w:val="145"/>
          <w:jc w:val="center"/>
        </w:trPr>
        <w:tc>
          <w:tcPr>
            <w:tcW w:w="2542" w:type="dxa"/>
            <w:gridSpan w:val="2"/>
          </w:tcPr>
          <w:p w14:paraId="31E089C6" w14:textId="77777777" w:rsidR="00733C12" w:rsidRPr="00733C12" w:rsidRDefault="00733C12" w:rsidP="00FB52D8">
            <w:pPr>
              <w:jc w:val="right"/>
            </w:pPr>
            <w:r w:rsidRPr="00733C12">
              <w:t>124.4(c)-(d)</w:t>
            </w:r>
          </w:p>
        </w:tc>
        <w:tc>
          <w:tcPr>
            <w:tcW w:w="2862" w:type="dxa"/>
            <w:gridSpan w:val="2"/>
          </w:tcPr>
          <w:p w14:paraId="0E123EC9" w14:textId="77777777" w:rsidR="00733C12" w:rsidRPr="00733C12" w:rsidRDefault="00733C12" w:rsidP="00733C12">
            <w:r w:rsidRPr="00733C12">
              <w:t>GDV 6, 1 January 2018</w:t>
            </w:r>
          </w:p>
        </w:tc>
      </w:tr>
      <w:tr w:rsidR="00733C12" w:rsidRPr="00733C12" w14:paraId="07F4E15D" w14:textId="77777777" w:rsidTr="00FB52D8">
        <w:trPr>
          <w:gridAfter w:val="1"/>
          <w:wAfter w:w="572" w:type="dxa"/>
          <w:trHeight w:val="145"/>
          <w:jc w:val="center"/>
        </w:trPr>
        <w:tc>
          <w:tcPr>
            <w:tcW w:w="2542" w:type="dxa"/>
            <w:gridSpan w:val="2"/>
          </w:tcPr>
          <w:p w14:paraId="195D840C" w14:textId="77777777" w:rsidR="00733C12" w:rsidRPr="00733C12" w:rsidRDefault="00733C12" w:rsidP="00FB52D8">
            <w:pPr>
              <w:jc w:val="right"/>
            </w:pPr>
            <w:r w:rsidRPr="00733C12">
              <w:t>124.5</w:t>
            </w:r>
          </w:p>
        </w:tc>
        <w:tc>
          <w:tcPr>
            <w:tcW w:w="2862" w:type="dxa"/>
            <w:gridSpan w:val="2"/>
          </w:tcPr>
          <w:p w14:paraId="339F7915" w14:textId="77777777" w:rsidR="00733C12" w:rsidRPr="00733C12" w:rsidRDefault="00733C12" w:rsidP="00733C12">
            <w:r w:rsidRPr="00733C12">
              <w:t>GDV 6, 1 January 2018</w:t>
            </w:r>
          </w:p>
        </w:tc>
      </w:tr>
      <w:tr w:rsidR="00733C12" w:rsidRPr="00733C12" w14:paraId="32D7DE3D" w14:textId="77777777" w:rsidTr="00FB52D8">
        <w:trPr>
          <w:gridAfter w:val="1"/>
          <w:wAfter w:w="572" w:type="dxa"/>
          <w:trHeight w:val="145"/>
          <w:jc w:val="center"/>
        </w:trPr>
        <w:tc>
          <w:tcPr>
            <w:tcW w:w="2542" w:type="dxa"/>
            <w:gridSpan w:val="2"/>
          </w:tcPr>
          <w:p w14:paraId="5876723E" w14:textId="77777777" w:rsidR="00733C12" w:rsidRPr="00733C12" w:rsidRDefault="00733C12" w:rsidP="00FB52D8">
            <w:pPr>
              <w:jc w:val="right"/>
            </w:pPr>
            <w:r w:rsidRPr="00733C12">
              <w:t>124.5(a), (i), (ii), (A), (B) and (ii)</w:t>
            </w:r>
          </w:p>
        </w:tc>
        <w:tc>
          <w:tcPr>
            <w:tcW w:w="2862" w:type="dxa"/>
            <w:gridSpan w:val="2"/>
          </w:tcPr>
          <w:p w14:paraId="53099CF9" w14:textId="77777777" w:rsidR="00733C12" w:rsidRPr="00733C12" w:rsidRDefault="00733C12" w:rsidP="00733C12">
            <w:r w:rsidRPr="00733C12">
              <w:t>GDV 4, 1 April 2017</w:t>
            </w:r>
          </w:p>
        </w:tc>
      </w:tr>
      <w:tr w:rsidR="00733C12" w:rsidRPr="00733C12" w14:paraId="020D0095" w14:textId="77777777" w:rsidTr="00FB52D8">
        <w:trPr>
          <w:gridAfter w:val="1"/>
          <w:wAfter w:w="572" w:type="dxa"/>
          <w:trHeight w:val="145"/>
          <w:jc w:val="center"/>
        </w:trPr>
        <w:tc>
          <w:tcPr>
            <w:tcW w:w="2542" w:type="dxa"/>
            <w:gridSpan w:val="2"/>
          </w:tcPr>
          <w:p w14:paraId="1E75A593" w14:textId="77777777" w:rsidR="00733C12" w:rsidRPr="00733C12" w:rsidRDefault="00733C12" w:rsidP="00FB52D8">
            <w:pPr>
              <w:jc w:val="right"/>
            </w:pPr>
            <w:r w:rsidRPr="00733C12">
              <w:t>124.6 Note 1, Note 2</w:t>
            </w:r>
          </w:p>
        </w:tc>
        <w:tc>
          <w:tcPr>
            <w:tcW w:w="2862" w:type="dxa"/>
            <w:gridSpan w:val="2"/>
          </w:tcPr>
          <w:p w14:paraId="225DC2F5" w14:textId="77777777" w:rsidR="00733C12" w:rsidRPr="00733C12" w:rsidRDefault="00733C12" w:rsidP="00733C12">
            <w:r w:rsidRPr="00733C12">
              <w:t>GDV 6, 1 January 2018</w:t>
            </w:r>
          </w:p>
        </w:tc>
      </w:tr>
      <w:tr w:rsidR="00733C12" w:rsidRPr="00733C12" w14:paraId="0AB647CA" w14:textId="77777777" w:rsidTr="00FB52D8">
        <w:trPr>
          <w:gridAfter w:val="1"/>
          <w:wAfter w:w="572" w:type="dxa"/>
          <w:trHeight w:val="145"/>
          <w:jc w:val="center"/>
        </w:trPr>
        <w:tc>
          <w:tcPr>
            <w:tcW w:w="2542" w:type="dxa"/>
            <w:gridSpan w:val="2"/>
          </w:tcPr>
          <w:p w14:paraId="47DC03DC" w14:textId="77777777" w:rsidR="00733C12" w:rsidRPr="00733C12" w:rsidRDefault="00733C12" w:rsidP="00FB52D8">
            <w:pPr>
              <w:jc w:val="right"/>
            </w:pPr>
            <w:r w:rsidRPr="00733C12">
              <w:t>124.7</w:t>
            </w:r>
          </w:p>
        </w:tc>
        <w:tc>
          <w:tcPr>
            <w:tcW w:w="2862" w:type="dxa"/>
            <w:gridSpan w:val="2"/>
          </w:tcPr>
          <w:p w14:paraId="5E8CDD73" w14:textId="77777777" w:rsidR="00733C12" w:rsidRPr="00733C12" w:rsidRDefault="00733C12" w:rsidP="00733C12">
            <w:r w:rsidRPr="00733C12">
              <w:t>GDV 4, 1 April 2017</w:t>
            </w:r>
          </w:p>
          <w:p w14:paraId="5D185D0B" w14:textId="77777777" w:rsidR="00733C12" w:rsidRPr="00733C12" w:rsidRDefault="00733C12" w:rsidP="00733C12">
            <w:r w:rsidRPr="00733C12">
              <w:t>GDV 6, 1 January 2018</w:t>
            </w:r>
          </w:p>
        </w:tc>
      </w:tr>
      <w:tr w:rsidR="00733C12" w:rsidRPr="00733C12" w14:paraId="56D974F1" w14:textId="77777777" w:rsidTr="00FB52D8">
        <w:trPr>
          <w:gridAfter w:val="1"/>
          <w:wAfter w:w="572" w:type="dxa"/>
          <w:trHeight w:val="145"/>
          <w:jc w:val="center"/>
        </w:trPr>
        <w:tc>
          <w:tcPr>
            <w:tcW w:w="2542" w:type="dxa"/>
            <w:gridSpan w:val="2"/>
          </w:tcPr>
          <w:p w14:paraId="0DECCD3A" w14:textId="77777777" w:rsidR="00733C12" w:rsidRPr="00733C12" w:rsidRDefault="00733C12" w:rsidP="00FB52D8">
            <w:pPr>
              <w:jc w:val="right"/>
            </w:pPr>
            <w:r w:rsidRPr="00733C12">
              <w:t xml:space="preserve">124.7(a) and (b) </w:t>
            </w:r>
          </w:p>
        </w:tc>
        <w:tc>
          <w:tcPr>
            <w:tcW w:w="2862" w:type="dxa"/>
            <w:gridSpan w:val="2"/>
          </w:tcPr>
          <w:p w14:paraId="5089F06D" w14:textId="77777777" w:rsidR="00733C12" w:rsidRPr="00733C12" w:rsidRDefault="00733C12" w:rsidP="00733C12">
            <w:r w:rsidRPr="00733C12">
              <w:t>GDV 4, 1 April 2017</w:t>
            </w:r>
          </w:p>
        </w:tc>
      </w:tr>
      <w:tr w:rsidR="00733C12" w:rsidRPr="00733C12" w14:paraId="76D982FB" w14:textId="77777777" w:rsidTr="00FB52D8">
        <w:trPr>
          <w:gridAfter w:val="1"/>
          <w:wAfter w:w="572" w:type="dxa"/>
          <w:trHeight w:val="145"/>
          <w:jc w:val="center"/>
        </w:trPr>
        <w:tc>
          <w:tcPr>
            <w:tcW w:w="2542" w:type="dxa"/>
            <w:gridSpan w:val="2"/>
          </w:tcPr>
          <w:p w14:paraId="6F68183E" w14:textId="77777777" w:rsidR="00733C12" w:rsidRPr="00733C12" w:rsidRDefault="00733C12" w:rsidP="00FB52D8">
            <w:pPr>
              <w:jc w:val="right"/>
            </w:pPr>
            <w:r w:rsidRPr="00733C12">
              <w:t>124.8, (a)(ii), (d)</w:t>
            </w:r>
          </w:p>
        </w:tc>
        <w:tc>
          <w:tcPr>
            <w:tcW w:w="2862" w:type="dxa"/>
            <w:gridSpan w:val="2"/>
          </w:tcPr>
          <w:p w14:paraId="0776E26F" w14:textId="77777777" w:rsidR="00733C12" w:rsidRPr="00733C12" w:rsidRDefault="00733C12" w:rsidP="00733C12">
            <w:r w:rsidRPr="00733C12">
              <w:t>GDV 6, 1 January 2018</w:t>
            </w:r>
          </w:p>
        </w:tc>
      </w:tr>
      <w:tr w:rsidR="00733C12" w:rsidRPr="00733C12" w14:paraId="16118642" w14:textId="77777777" w:rsidTr="00FB52D8">
        <w:trPr>
          <w:gridAfter w:val="1"/>
          <w:wAfter w:w="572" w:type="dxa"/>
          <w:trHeight w:val="145"/>
          <w:jc w:val="center"/>
        </w:trPr>
        <w:tc>
          <w:tcPr>
            <w:tcW w:w="2542" w:type="dxa"/>
            <w:gridSpan w:val="2"/>
          </w:tcPr>
          <w:p w14:paraId="1182BC0A" w14:textId="77777777" w:rsidR="00733C12" w:rsidRPr="00733C12" w:rsidRDefault="00733C12" w:rsidP="00FB52D8">
            <w:pPr>
              <w:jc w:val="right"/>
            </w:pPr>
            <w:r w:rsidRPr="00733C12">
              <w:t>124.10(b)</w:t>
            </w:r>
          </w:p>
        </w:tc>
        <w:tc>
          <w:tcPr>
            <w:tcW w:w="2862" w:type="dxa"/>
            <w:gridSpan w:val="2"/>
          </w:tcPr>
          <w:p w14:paraId="5F7491FD" w14:textId="77777777" w:rsidR="00733C12" w:rsidRPr="00733C12" w:rsidRDefault="00733C12" w:rsidP="00733C12">
            <w:r w:rsidRPr="00733C12">
              <w:t>GDV 4, 1 April 2017</w:t>
            </w:r>
          </w:p>
        </w:tc>
      </w:tr>
      <w:tr w:rsidR="00733C12" w:rsidRPr="00733C12" w14:paraId="0568598C" w14:textId="77777777" w:rsidTr="00FB52D8">
        <w:trPr>
          <w:gridAfter w:val="1"/>
          <w:wAfter w:w="572" w:type="dxa"/>
          <w:trHeight w:val="145"/>
          <w:jc w:val="center"/>
        </w:trPr>
        <w:tc>
          <w:tcPr>
            <w:tcW w:w="2542" w:type="dxa"/>
            <w:gridSpan w:val="2"/>
          </w:tcPr>
          <w:p w14:paraId="3958424E" w14:textId="77777777" w:rsidR="00733C12" w:rsidRPr="00733C12" w:rsidRDefault="00733C12" w:rsidP="00FB52D8">
            <w:pPr>
              <w:jc w:val="right"/>
            </w:pPr>
            <w:r w:rsidRPr="00733C12">
              <w:t>124.11(b)</w:t>
            </w:r>
          </w:p>
        </w:tc>
        <w:tc>
          <w:tcPr>
            <w:tcW w:w="2862" w:type="dxa"/>
            <w:gridSpan w:val="2"/>
          </w:tcPr>
          <w:p w14:paraId="09F48A3F" w14:textId="77777777" w:rsidR="00733C12" w:rsidRPr="00733C12" w:rsidRDefault="00733C12" w:rsidP="00733C12">
            <w:r w:rsidRPr="00733C12">
              <w:t>GDV 4, 1 April 2017</w:t>
            </w:r>
          </w:p>
        </w:tc>
      </w:tr>
      <w:tr w:rsidR="00733C12" w:rsidRPr="00733C12" w14:paraId="0F267754" w14:textId="77777777" w:rsidTr="00FB52D8">
        <w:trPr>
          <w:gridAfter w:val="1"/>
          <w:wAfter w:w="572" w:type="dxa"/>
          <w:trHeight w:val="145"/>
          <w:jc w:val="center"/>
        </w:trPr>
        <w:tc>
          <w:tcPr>
            <w:tcW w:w="2542" w:type="dxa"/>
            <w:gridSpan w:val="2"/>
          </w:tcPr>
          <w:p w14:paraId="0F400E5A" w14:textId="77777777" w:rsidR="00733C12" w:rsidRPr="00733C12" w:rsidRDefault="00733C12" w:rsidP="00FB52D8">
            <w:pPr>
              <w:jc w:val="right"/>
            </w:pPr>
            <w:r w:rsidRPr="00733C12">
              <w:t>124.12, (b)</w:t>
            </w:r>
          </w:p>
        </w:tc>
        <w:tc>
          <w:tcPr>
            <w:tcW w:w="2862" w:type="dxa"/>
            <w:gridSpan w:val="2"/>
          </w:tcPr>
          <w:p w14:paraId="277358E8" w14:textId="77777777" w:rsidR="00733C12" w:rsidRPr="00733C12" w:rsidRDefault="00733C12" w:rsidP="00733C12">
            <w:r w:rsidRPr="00733C12">
              <w:t>GDV 4, 1 April 2017</w:t>
            </w:r>
          </w:p>
        </w:tc>
      </w:tr>
      <w:tr w:rsidR="00733C12" w:rsidRPr="00733C12" w14:paraId="1C61925A" w14:textId="77777777" w:rsidTr="00FB52D8">
        <w:trPr>
          <w:gridAfter w:val="1"/>
          <w:wAfter w:w="572" w:type="dxa"/>
          <w:trHeight w:val="145"/>
          <w:jc w:val="center"/>
        </w:trPr>
        <w:tc>
          <w:tcPr>
            <w:tcW w:w="2542" w:type="dxa"/>
            <w:gridSpan w:val="2"/>
          </w:tcPr>
          <w:p w14:paraId="51BC8A16" w14:textId="77777777" w:rsidR="00733C12" w:rsidRPr="00733C12" w:rsidRDefault="00733C12" w:rsidP="00FB52D8">
            <w:pPr>
              <w:jc w:val="right"/>
            </w:pPr>
            <w:r w:rsidRPr="00733C12">
              <w:t>124.13, (b)</w:t>
            </w:r>
          </w:p>
        </w:tc>
        <w:tc>
          <w:tcPr>
            <w:tcW w:w="2862" w:type="dxa"/>
            <w:gridSpan w:val="2"/>
          </w:tcPr>
          <w:p w14:paraId="490A4D27" w14:textId="77777777" w:rsidR="00733C12" w:rsidRPr="00733C12" w:rsidRDefault="00733C12" w:rsidP="00733C12">
            <w:r w:rsidRPr="00733C12">
              <w:t>GDV 1, 18 January 2016</w:t>
            </w:r>
          </w:p>
          <w:p w14:paraId="2B3E9EDF" w14:textId="77777777" w:rsidR="00733C12" w:rsidRPr="00733C12" w:rsidRDefault="00733C12" w:rsidP="00733C12">
            <w:r w:rsidRPr="00733C12">
              <w:t>GDV 4, 1 April 2017</w:t>
            </w:r>
          </w:p>
        </w:tc>
      </w:tr>
      <w:tr w:rsidR="00733C12" w:rsidRPr="00733C12" w14:paraId="04C36F8F" w14:textId="77777777" w:rsidTr="00FB52D8">
        <w:trPr>
          <w:gridAfter w:val="1"/>
          <w:wAfter w:w="572" w:type="dxa"/>
          <w:trHeight w:val="145"/>
          <w:jc w:val="center"/>
        </w:trPr>
        <w:tc>
          <w:tcPr>
            <w:tcW w:w="2542" w:type="dxa"/>
            <w:gridSpan w:val="2"/>
          </w:tcPr>
          <w:p w14:paraId="66384928" w14:textId="77777777" w:rsidR="00733C12" w:rsidRPr="00733C12" w:rsidRDefault="00733C12" w:rsidP="00FB52D8">
            <w:pPr>
              <w:jc w:val="right"/>
            </w:pPr>
            <w:r w:rsidRPr="00733C12">
              <w:lastRenderedPageBreak/>
              <w:t>124.14</w:t>
            </w:r>
          </w:p>
        </w:tc>
        <w:tc>
          <w:tcPr>
            <w:tcW w:w="2862" w:type="dxa"/>
            <w:gridSpan w:val="2"/>
          </w:tcPr>
          <w:p w14:paraId="185B61CB" w14:textId="77777777" w:rsidR="00733C12" w:rsidRPr="00733C12" w:rsidRDefault="00733C12" w:rsidP="00733C12">
            <w:r w:rsidRPr="00733C12">
              <w:t>GDV 4, 1 April 2017</w:t>
            </w:r>
          </w:p>
        </w:tc>
      </w:tr>
      <w:tr w:rsidR="00733C12" w:rsidRPr="00733C12" w14:paraId="47A6956F" w14:textId="77777777" w:rsidTr="00FB52D8">
        <w:trPr>
          <w:gridAfter w:val="1"/>
          <w:wAfter w:w="572" w:type="dxa"/>
          <w:trHeight w:val="145"/>
          <w:jc w:val="center"/>
        </w:trPr>
        <w:tc>
          <w:tcPr>
            <w:tcW w:w="2542" w:type="dxa"/>
            <w:gridSpan w:val="2"/>
          </w:tcPr>
          <w:p w14:paraId="589B6703" w14:textId="77777777" w:rsidR="00733C12" w:rsidRPr="00733C12" w:rsidRDefault="00733C12" w:rsidP="00FB52D8">
            <w:pPr>
              <w:jc w:val="right"/>
            </w:pPr>
            <w:r w:rsidRPr="00733C12">
              <w:t>124.16, (c)-(d)</w:t>
            </w:r>
          </w:p>
        </w:tc>
        <w:tc>
          <w:tcPr>
            <w:tcW w:w="2862" w:type="dxa"/>
            <w:gridSpan w:val="2"/>
          </w:tcPr>
          <w:p w14:paraId="5CCBC26B" w14:textId="77777777" w:rsidR="00733C12" w:rsidRPr="00733C12" w:rsidRDefault="00733C12" w:rsidP="00733C12">
            <w:r w:rsidRPr="00733C12">
              <w:t>GDV 4, 1 April 2017</w:t>
            </w:r>
          </w:p>
          <w:p w14:paraId="0FEE6508" w14:textId="77777777" w:rsidR="00733C12" w:rsidRPr="00733C12" w:rsidRDefault="00733C12" w:rsidP="00733C12">
            <w:r w:rsidRPr="00733C12">
              <w:t>GDV 6, 1 January 2018</w:t>
            </w:r>
          </w:p>
        </w:tc>
      </w:tr>
      <w:tr w:rsidR="00733C12" w:rsidRPr="00733C12" w14:paraId="6AB89B3D" w14:textId="77777777" w:rsidTr="00FB52D8">
        <w:trPr>
          <w:gridAfter w:val="1"/>
          <w:wAfter w:w="572" w:type="dxa"/>
          <w:trHeight w:val="145"/>
          <w:jc w:val="center"/>
        </w:trPr>
        <w:tc>
          <w:tcPr>
            <w:tcW w:w="2542" w:type="dxa"/>
            <w:gridSpan w:val="2"/>
          </w:tcPr>
          <w:p w14:paraId="5CBF9FA2" w14:textId="77777777" w:rsidR="00733C12" w:rsidRPr="00733C12" w:rsidRDefault="00733C12" w:rsidP="00FB52D8">
            <w:pPr>
              <w:jc w:val="right"/>
            </w:pPr>
            <w:r w:rsidRPr="00733C12">
              <w:t>124.17</w:t>
            </w:r>
          </w:p>
        </w:tc>
        <w:tc>
          <w:tcPr>
            <w:tcW w:w="2862" w:type="dxa"/>
            <w:gridSpan w:val="2"/>
          </w:tcPr>
          <w:p w14:paraId="3E5C01AA" w14:textId="77777777" w:rsidR="00733C12" w:rsidRPr="00733C12" w:rsidRDefault="00733C12" w:rsidP="00733C12">
            <w:r w:rsidRPr="00733C12">
              <w:t>GDV 6, 1 January 2018</w:t>
            </w:r>
          </w:p>
        </w:tc>
      </w:tr>
      <w:tr w:rsidR="00733C12" w:rsidRPr="00733C12" w14:paraId="43E5ECCD" w14:textId="77777777" w:rsidTr="00FB52D8">
        <w:trPr>
          <w:gridAfter w:val="1"/>
          <w:wAfter w:w="572" w:type="dxa"/>
          <w:trHeight w:val="145"/>
          <w:jc w:val="center"/>
        </w:trPr>
        <w:tc>
          <w:tcPr>
            <w:tcW w:w="2542" w:type="dxa"/>
            <w:gridSpan w:val="2"/>
          </w:tcPr>
          <w:p w14:paraId="4728741D" w14:textId="77777777" w:rsidR="00733C12" w:rsidRPr="00733C12" w:rsidRDefault="00733C12" w:rsidP="00FB52D8">
            <w:pPr>
              <w:jc w:val="right"/>
            </w:pPr>
            <w:r w:rsidRPr="00733C12">
              <w:t>124.18</w:t>
            </w:r>
          </w:p>
        </w:tc>
        <w:tc>
          <w:tcPr>
            <w:tcW w:w="2862" w:type="dxa"/>
            <w:gridSpan w:val="2"/>
          </w:tcPr>
          <w:p w14:paraId="75FB4729" w14:textId="77777777" w:rsidR="00733C12" w:rsidRPr="00733C12" w:rsidRDefault="00733C12" w:rsidP="00733C12">
            <w:r w:rsidRPr="00733C12">
              <w:t>GDV 4, 1 April 2017</w:t>
            </w:r>
          </w:p>
        </w:tc>
      </w:tr>
      <w:tr w:rsidR="00733C12" w:rsidRPr="00733C12" w14:paraId="3B02150F" w14:textId="77777777" w:rsidTr="00FB52D8">
        <w:trPr>
          <w:gridAfter w:val="1"/>
          <w:wAfter w:w="572" w:type="dxa"/>
          <w:trHeight w:val="145"/>
          <w:jc w:val="center"/>
        </w:trPr>
        <w:tc>
          <w:tcPr>
            <w:tcW w:w="2542" w:type="dxa"/>
            <w:gridSpan w:val="2"/>
          </w:tcPr>
          <w:p w14:paraId="66BA4684" w14:textId="77777777" w:rsidR="00733C12" w:rsidRPr="00733C12" w:rsidRDefault="00733C12" w:rsidP="00FB52D8">
            <w:pPr>
              <w:jc w:val="right"/>
            </w:pPr>
            <w:r w:rsidRPr="00733C12">
              <w:t>124.24 Subheading ‘Audits of Work for the Dole’</w:t>
            </w:r>
          </w:p>
        </w:tc>
        <w:tc>
          <w:tcPr>
            <w:tcW w:w="2862" w:type="dxa"/>
            <w:gridSpan w:val="2"/>
          </w:tcPr>
          <w:p w14:paraId="13303230" w14:textId="77777777" w:rsidR="00733C12" w:rsidRPr="00733C12" w:rsidRDefault="00733C12" w:rsidP="00733C12">
            <w:r w:rsidRPr="00733C12">
              <w:t>GDV 6, 1 January 2018</w:t>
            </w:r>
          </w:p>
        </w:tc>
      </w:tr>
      <w:tr w:rsidR="00733C12" w:rsidRPr="00733C12" w14:paraId="6A2E06CC" w14:textId="77777777" w:rsidTr="00FB52D8">
        <w:trPr>
          <w:gridAfter w:val="1"/>
          <w:wAfter w:w="572" w:type="dxa"/>
          <w:trHeight w:val="145"/>
          <w:jc w:val="center"/>
        </w:trPr>
        <w:tc>
          <w:tcPr>
            <w:tcW w:w="2542" w:type="dxa"/>
            <w:gridSpan w:val="2"/>
          </w:tcPr>
          <w:p w14:paraId="59EEAE13" w14:textId="77777777" w:rsidR="00733C12" w:rsidRPr="00733C12" w:rsidRDefault="00733C12" w:rsidP="00FB52D8">
            <w:pPr>
              <w:jc w:val="right"/>
            </w:pPr>
            <w:r w:rsidRPr="00733C12">
              <w:t>124.24(a)</w:t>
            </w:r>
          </w:p>
        </w:tc>
        <w:tc>
          <w:tcPr>
            <w:tcW w:w="2862" w:type="dxa"/>
            <w:gridSpan w:val="2"/>
          </w:tcPr>
          <w:p w14:paraId="3498EFA3" w14:textId="77777777" w:rsidR="00733C12" w:rsidRPr="00733C12" w:rsidRDefault="00733C12" w:rsidP="00733C12">
            <w:r w:rsidRPr="00733C12">
              <w:t>GDV 4, 1 April 2017</w:t>
            </w:r>
          </w:p>
        </w:tc>
      </w:tr>
      <w:tr w:rsidR="00733C12" w:rsidRPr="00733C12" w14:paraId="3F5C29C4" w14:textId="77777777" w:rsidTr="00FB52D8">
        <w:trPr>
          <w:gridAfter w:val="1"/>
          <w:wAfter w:w="572" w:type="dxa"/>
          <w:trHeight w:val="145"/>
          <w:jc w:val="center"/>
        </w:trPr>
        <w:tc>
          <w:tcPr>
            <w:tcW w:w="2542" w:type="dxa"/>
            <w:gridSpan w:val="2"/>
          </w:tcPr>
          <w:p w14:paraId="02C79E00" w14:textId="77777777" w:rsidR="00733C12" w:rsidRPr="00733C12" w:rsidRDefault="00733C12" w:rsidP="00FB52D8">
            <w:pPr>
              <w:jc w:val="right"/>
            </w:pPr>
            <w:r w:rsidRPr="00733C12">
              <w:t>124.24(b)-(c)</w:t>
            </w:r>
          </w:p>
        </w:tc>
        <w:tc>
          <w:tcPr>
            <w:tcW w:w="2862" w:type="dxa"/>
            <w:gridSpan w:val="2"/>
          </w:tcPr>
          <w:p w14:paraId="3F0509F7" w14:textId="77777777" w:rsidR="00733C12" w:rsidRPr="00733C12" w:rsidRDefault="00733C12" w:rsidP="00733C12">
            <w:r w:rsidRPr="00733C12">
              <w:t>GDV 6, 1 January 2018</w:t>
            </w:r>
          </w:p>
        </w:tc>
      </w:tr>
      <w:tr w:rsidR="00733C12" w:rsidRPr="00733C12" w14:paraId="5F610859" w14:textId="77777777" w:rsidTr="00FB52D8">
        <w:trPr>
          <w:gridAfter w:val="1"/>
          <w:wAfter w:w="572" w:type="dxa"/>
          <w:trHeight w:val="145"/>
          <w:jc w:val="center"/>
        </w:trPr>
        <w:tc>
          <w:tcPr>
            <w:tcW w:w="2542" w:type="dxa"/>
            <w:gridSpan w:val="2"/>
          </w:tcPr>
          <w:p w14:paraId="4DBB174C" w14:textId="77777777" w:rsidR="00733C12" w:rsidRPr="00733C12" w:rsidRDefault="00733C12" w:rsidP="00FB52D8">
            <w:pPr>
              <w:jc w:val="right"/>
            </w:pPr>
            <w:r w:rsidRPr="00733C12">
              <w:t>124A Subheading ‘Work for the Dole Place Fees’</w:t>
            </w:r>
          </w:p>
        </w:tc>
        <w:tc>
          <w:tcPr>
            <w:tcW w:w="2862" w:type="dxa"/>
            <w:gridSpan w:val="2"/>
          </w:tcPr>
          <w:p w14:paraId="1D79A94F" w14:textId="77777777" w:rsidR="00733C12" w:rsidRPr="00733C12" w:rsidRDefault="00733C12" w:rsidP="00733C12">
            <w:r w:rsidRPr="00733C12">
              <w:t>GDV 6, 1 January 2018</w:t>
            </w:r>
          </w:p>
        </w:tc>
      </w:tr>
      <w:tr w:rsidR="00733C12" w:rsidRPr="00733C12" w14:paraId="002D539D" w14:textId="77777777" w:rsidTr="00FB52D8">
        <w:trPr>
          <w:gridAfter w:val="1"/>
          <w:wAfter w:w="572" w:type="dxa"/>
          <w:trHeight w:val="145"/>
          <w:jc w:val="center"/>
        </w:trPr>
        <w:tc>
          <w:tcPr>
            <w:tcW w:w="2542" w:type="dxa"/>
            <w:gridSpan w:val="2"/>
          </w:tcPr>
          <w:p w14:paraId="288A3791" w14:textId="77777777" w:rsidR="00733C12" w:rsidRPr="00733C12" w:rsidRDefault="00733C12" w:rsidP="00FB52D8">
            <w:pPr>
              <w:jc w:val="right"/>
            </w:pPr>
            <w:r w:rsidRPr="00733C12">
              <w:t>124A.1, (a)-(c)</w:t>
            </w:r>
          </w:p>
        </w:tc>
        <w:tc>
          <w:tcPr>
            <w:tcW w:w="2862" w:type="dxa"/>
            <w:gridSpan w:val="2"/>
          </w:tcPr>
          <w:p w14:paraId="59828B78" w14:textId="77777777" w:rsidR="00733C12" w:rsidRPr="00733C12" w:rsidRDefault="00733C12" w:rsidP="00733C12">
            <w:r w:rsidRPr="00733C12">
              <w:t>GDV 6, 1 January 2018</w:t>
            </w:r>
          </w:p>
        </w:tc>
      </w:tr>
      <w:tr w:rsidR="00733C12" w:rsidRPr="00733C12" w14:paraId="683C35EC" w14:textId="77777777" w:rsidTr="00FB52D8">
        <w:trPr>
          <w:gridAfter w:val="1"/>
          <w:wAfter w:w="572" w:type="dxa"/>
          <w:trHeight w:val="145"/>
          <w:jc w:val="center"/>
        </w:trPr>
        <w:tc>
          <w:tcPr>
            <w:tcW w:w="2542" w:type="dxa"/>
            <w:gridSpan w:val="2"/>
          </w:tcPr>
          <w:p w14:paraId="65ED596B" w14:textId="77777777" w:rsidR="00733C12" w:rsidRPr="00733C12" w:rsidRDefault="00733C12" w:rsidP="00FB52D8">
            <w:pPr>
              <w:jc w:val="right"/>
            </w:pPr>
            <w:r w:rsidRPr="00733C12">
              <w:t>124A.2</w:t>
            </w:r>
          </w:p>
        </w:tc>
        <w:tc>
          <w:tcPr>
            <w:tcW w:w="2862" w:type="dxa"/>
            <w:gridSpan w:val="2"/>
          </w:tcPr>
          <w:p w14:paraId="5D8C3E3B" w14:textId="77777777" w:rsidR="00733C12" w:rsidRPr="00733C12" w:rsidRDefault="00733C12" w:rsidP="00733C12">
            <w:r w:rsidRPr="00733C12">
              <w:t>GDV 6, 1 January 2018</w:t>
            </w:r>
          </w:p>
        </w:tc>
      </w:tr>
      <w:tr w:rsidR="00733C12" w:rsidRPr="00733C12" w14:paraId="05DD5C52" w14:textId="77777777" w:rsidTr="00FB52D8">
        <w:trPr>
          <w:gridAfter w:val="1"/>
          <w:wAfter w:w="572" w:type="dxa"/>
          <w:trHeight w:val="145"/>
          <w:jc w:val="center"/>
        </w:trPr>
        <w:tc>
          <w:tcPr>
            <w:tcW w:w="2542" w:type="dxa"/>
            <w:gridSpan w:val="2"/>
          </w:tcPr>
          <w:p w14:paraId="68ED8C6D" w14:textId="77777777" w:rsidR="00733C12" w:rsidRPr="00733C12" w:rsidRDefault="00733C12" w:rsidP="00FB52D8">
            <w:pPr>
              <w:jc w:val="right"/>
            </w:pPr>
            <w:r w:rsidRPr="00733C12">
              <w:t>124A.3</w:t>
            </w:r>
          </w:p>
        </w:tc>
        <w:tc>
          <w:tcPr>
            <w:tcW w:w="2862" w:type="dxa"/>
            <w:gridSpan w:val="2"/>
          </w:tcPr>
          <w:p w14:paraId="7C312ECD" w14:textId="77777777" w:rsidR="00733C12" w:rsidRPr="00733C12" w:rsidRDefault="00733C12" w:rsidP="00733C12">
            <w:r w:rsidRPr="00733C12">
              <w:t>GDV 6, 1 January 2018</w:t>
            </w:r>
          </w:p>
        </w:tc>
      </w:tr>
      <w:tr w:rsidR="00733C12" w:rsidRPr="00733C12" w14:paraId="7B129F14" w14:textId="77777777" w:rsidTr="00FB52D8">
        <w:trPr>
          <w:gridAfter w:val="1"/>
          <w:wAfter w:w="572" w:type="dxa"/>
          <w:trHeight w:val="145"/>
          <w:jc w:val="center"/>
        </w:trPr>
        <w:tc>
          <w:tcPr>
            <w:tcW w:w="2542" w:type="dxa"/>
            <w:gridSpan w:val="2"/>
          </w:tcPr>
          <w:p w14:paraId="182B745B" w14:textId="77777777" w:rsidR="00733C12" w:rsidRPr="00733C12" w:rsidRDefault="00733C12" w:rsidP="00FB52D8">
            <w:pPr>
              <w:jc w:val="right"/>
            </w:pPr>
            <w:r w:rsidRPr="00733C12">
              <w:t>124A.4, (a)-(b)</w:t>
            </w:r>
          </w:p>
        </w:tc>
        <w:tc>
          <w:tcPr>
            <w:tcW w:w="2862" w:type="dxa"/>
            <w:gridSpan w:val="2"/>
          </w:tcPr>
          <w:p w14:paraId="561B943C" w14:textId="77777777" w:rsidR="00733C12" w:rsidRPr="00733C12" w:rsidRDefault="00733C12" w:rsidP="00733C12">
            <w:r w:rsidRPr="00733C12">
              <w:t>GDV 6, 1 January 2018</w:t>
            </w:r>
          </w:p>
        </w:tc>
      </w:tr>
      <w:tr w:rsidR="00733C12" w:rsidRPr="00733C12" w14:paraId="4A31071C" w14:textId="77777777" w:rsidTr="00FB52D8">
        <w:trPr>
          <w:gridAfter w:val="1"/>
          <w:wAfter w:w="572" w:type="dxa"/>
          <w:trHeight w:val="145"/>
          <w:jc w:val="center"/>
        </w:trPr>
        <w:tc>
          <w:tcPr>
            <w:tcW w:w="2542" w:type="dxa"/>
            <w:gridSpan w:val="2"/>
          </w:tcPr>
          <w:p w14:paraId="146DC7F1" w14:textId="77777777" w:rsidR="00733C12" w:rsidRPr="00733C12" w:rsidRDefault="00733C12" w:rsidP="00FB52D8">
            <w:pPr>
              <w:jc w:val="right"/>
            </w:pPr>
            <w:r w:rsidRPr="00733C12">
              <w:t>124A.5</w:t>
            </w:r>
          </w:p>
        </w:tc>
        <w:tc>
          <w:tcPr>
            <w:tcW w:w="2862" w:type="dxa"/>
            <w:gridSpan w:val="2"/>
          </w:tcPr>
          <w:p w14:paraId="529C1DD3" w14:textId="77777777" w:rsidR="00733C12" w:rsidRPr="00733C12" w:rsidRDefault="00733C12" w:rsidP="00733C12">
            <w:r w:rsidRPr="00733C12">
              <w:t>GDV 6, 1 January 2018</w:t>
            </w:r>
          </w:p>
        </w:tc>
      </w:tr>
      <w:tr w:rsidR="00733C12" w:rsidRPr="00733C12" w14:paraId="2C823245" w14:textId="77777777" w:rsidTr="00FB52D8">
        <w:trPr>
          <w:gridAfter w:val="1"/>
          <w:wAfter w:w="572" w:type="dxa"/>
          <w:trHeight w:val="145"/>
          <w:jc w:val="center"/>
        </w:trPr>
        <w:tc>
          <w:tcPr>
            <w:tcW w:w="2542" w:type="dxa"/>
            <w:gridSpan w:val="2"/>
          </w:tcPr>
          <w:p w14:paraId="55EAA6BF" w14:textId="77777777" w:rsidR="00733C12" w:rsidRPr="00733C12" w:rsidRDefault="00733C12" w:rsidP="00FB52D8">
            <w:pPr>
              <w:jc w:val="right"/>
            </w:pPr>
            <w:r w:rsidRPr="00733C12">
              <w:t>125.1</w:t>
            </w:r>
          </w:p>
        </w:tc>
        <w:tc>
          <w:tcPr>
            <w:tcW w:w="2862" w:type="dxa"/>
            <w:gridSpan w:val="2"/>
          </w:tcPr>
          <w:p w14:paraId="260BC49B" w14:textId="77777777" w:rsidR="00733C12" w:rsidRPr="00733C12" w:rsidRDefault="00733C12" w:rsidP="00733C12">
            <w:r w:rsidRPr="00733C12">
              <w:t>GDV 1, 18 January 2016; GDV 2, 1 July 2016; GDV 5, 1 July 2017</w:t>
            </w:r>
          </w:p>
        </w:tc>
      </w:tr>
      <w:tr w:rsidR="00733C12" w:rsidRPr="00733C12" w14:paraId="795CD922" w14:textId="77777777" w:rsidTr="00FB52D8">
        <w:trPr>
          <w:gridAfter w:val="1"/>
          <w:wAfter w:w="572" w:type="dxa"/>
          <w:trHeight w:val="145"/>
          <w:jc w:val="center"/>
        </w:trPr>
        <w:tc>
          <w:tcPr>
            <w:tcW w:w="2542" w:type="dxa"/>
            <w:gridSpan w:val="2"/>
          </w:tcPr>
          <w:p w14:paraId="4618E48B" w14:textId="3AD00B49" w:rsidR="005126EC" w:rsidRDefault="005126EC" w:rsidP="00FB52D8">
            <w:pPr>
              <w:jc w:val="right"/>
            </w:pPr>
            <w:r>
              <w:t>125.1(b) to (j)</w:t>
            </w:r>
          </w:p>
          <w:p w14:paraId="19CF513E" w14:textId="3F7D5454" w:rsidR="00733C12" w:rsidRPr="00733C12" w:rsidRDefault="00733C12" w:rsidP="00FB52D8">
            <w:pPr>
              <w:jc w:val="right"/>
            </w:pPr>
            <w:r w:rsidRPr="00733C12">
              <w:t>125.2</w:t>
            </w:r>
          </w:p>
        </w:tc>
        <w:tc>
          <w:tcPr>
            <w:tcW w:w="2862" w:type="dxa"/>
            <w:gridSpan w:val="2"/>
          </w:tcPr>
          <w:p w14:paraId="3F63CB8D" w14:textId="0CEBCE55" w:rsidR="005126EC" w:rsidRDefault="005126EC" w:rsidP="00733C12">
            <w:r>
              <w:t>GDV 7, 1 July 2018</w:t>
            </w:r>
          </w:p>
          <w:p w14:paraId="416C78A3" w14:textId="0520337C" w:rsidR="00733C12" w:rsidRPr="00733C12" w:rsidRDefault="00733C12" w:rsidP="00733C12">
            <w:r w:rsidRPr="00733C12">
              <w:t>GDV 5, 1 July 2017</w:t>
            </w:r>
          </w:p>
        </w:tc>
      </w:tr>
      <w:tr w:rsidR="00733C12" w:rsidRPr="00733C12" w14:paraId="3F40A6CD" w14:textId="77777777" w:rsidTr="00FB52D8">
        <w:trPr>
          <w:gridAfter w:val="1"/>
          <w:wAfter w:w="572" w:type="dxa"/>
          <w:trHeight w:val="145"/>
          <w:jc w:val="center"/>
        </w:trPr>
        <w:tc>
          <w:tcPr>
            <w:tcW w:w="2542" w:type="dxa"/>
            <w:gridSpan w:val="2"/>
          </w:tcPr>
          <w:p w14:paraId="7A02D7F9" w14:textId="77777777" w:rsidR="00733C12" w:rsidRPr="00733C12" w:rsidRDefault="00733C12" w:rsidP="00FB52D8">
            <w:pPr>
              <w:jc w:val="right"/>
            </w:pPr>
            <w:r w:rsidRPr="00733C12">
              <w:t>125.3(d), (e) and (f)</w:t>
            </w:r>
          </w:p>
        </w:tc>
        <w:tc>
          <w:tcPr>
            <w:tcW w:w="2862" w:type="dxa"/>
            <w:gridSpan w:val="2"/>
          </w:tcPr>
          <w:p w14:paraId="5A245794" w14:textId="77777777" w:rsidR="00733C12" w:rsidRPr="00733C12" w:rsidRDefault="00733C12" w:rsidP="00733C12">
            <w:r w:rsidRPr="00733C12">
              <w:t>GDV 2, 1 July 2016</w:t>
            </w:r>
          </w:p>
        </w:tc>
      </w:tr>
      <w:tr w:rsidR="00733C12" w:rsidRPr="00733C12" w14:paraId="619488E7" w14:textId="77777777" w:rsidTr="00FB52D8">
        <w:trPr>
          <w:gridAfter w:val="1"/>
          <w:wAfter w:w="572" w:type="dxa"/>
          <w:trHeight w:val="145"/>
          <w:jc w:val="center"/>
        </w:trPr>
        <w:tc>
          <w:tcPr>
            <w:tcW w:w="2542" w:type="dxa"/>
            <w:gridSpan w:val="2"/>
          </w:tcPr>
          <w:p w14:paraId="2E4BDEBD" w14:textId="77777777" w:rsidR="00733C12" w:rsidRPr="00733C12" w:rsidRDefault="00733C12" w:rsidP="00FB52D8">
            <w:pPr>
              <w:jc w:val="right"/>
            </w:pPr>
            <w:r w:rsidRPr="00733C12">
              <w:t>125.5(a), (d), (e), (f), (g) and (h)</w:t>
            </w:r>
          </w:p>
        </w:tc>
        <w:tc>
          <w:tcPr>
            <w:tcW w:w="2862" w:type="dxa"/>
            <w:gridSpan w:val="2"/>
          </w:tcPr>
          <w:p w14:paraId="2FACD174" w14:textId="77777777" w:rsidR="00733C12" w:rsidRPr="00733C12" w:rsidRDefault="00733C12" w:rsidP="00733C12">
            <w:r w:rsidRPr="00733C12">
              <w:t>GDV 1, 18 January 2016</w:t>
            </w:r>
          </w:p>
          <w:p w14:paraId="13EC0BFC" w14:textId="77777777" w:rsidR="00733C12" w:rsidRPr="00733C12" w:rsidRDefault="00733C12" w:rsidP="00733C12">
            <w:r w:rsidRPr="00733C12">
              <w:t>GDV 2, 1 July 2016</w:t>
            </w:r>
          </w:p>
        </w:tc>
      </w:tr>
      <w:tr w:rsidR="00733C12" w:rsidRPr="00733C12" w14:paraId="08592CD1" w14:textId="77777777" w:rsidTr="00FB52D8">
        <w:trPr>
          <w:gridAfter w:val="1"/>
          <w:wAfter w:w="572" w:type="dxa"/>
          <w:trHeight w:val="145"/>
          <w:jc w:val="center"/>
        </w:trPr>
        <w:tc>
          <w:tcPr>
            <w:tcW w:w="2542" w:type="dxa"/>
            <w:gridSpan w:val="2"/>
          </w:tcPr>
          <w:p w14:paraId="4D1CDECB" w14:textId="5EA82732" w:rsidR="005126EC" w:rsidRDefault="005126EC" w:rsidP="00FB52D8">
            <w:pPr>
              <w:jc w:val="right"/>
            </w:pPr>
            <w:r>
              <w:t>125.5(d)</w:t>
            </w:r>
          </w:p>
          <w:p w14:paraId="1A54F544" w14:textId="16516F05" w:rsidR="00733C12" w:rsidRPr="00733C12" w:rsidRDefault="00733C12" w:rsidP="00FB52D8">
            <w:pPr>
              <w:jc w:val="right"/>
            </w:pPr>
            <w:r w:rsidRPr="00733C12">
              <w:t>125.8 Subheading ‘PaTH Internship Outcome Payments payable to the Provider’</w:t>
            </w:r>
          </w:p>
        </w:tc>
        <w:tc>
          <w:tcPr>
            <w:tcW w:w="2862" w:type="dxa"/>
            <w:gridSpan w:val="2"/>
          </w:tcPr>
          <w:p w14:paraId="33643479" w14:textId="0FBA3581" w:rsidR="005126EC" w:rsidRDefault="005126EC" w:rsidP="00733C12">
            <w:r>
              <w:t>GDV 7, 1 July 2018</w:t>
            </w:r>
          </w:p>
          <w:p w14:paraId="4851E208" w14:textId="34AB86EE" w:rsidR="00733C12" w:rsidRPr="00733C12" w:rsidRDefault="00733C12" w:rsidP="00733C12">
            <w:r w:rsidRPr="00733C12">
              <w:t>GDV 4, 1 April 2017</w:t>
            </w:r>
          </w:p>
        </w:tc>
      </w:tr>
      <w:tr w:rsidR="00733C12" w:rsidRPr="00733C12" w14:paraId="14C295C2" w14:textId="77777777" w:rsidTr="00FB52D8">
        <w:trPr>
          <w:gridAfter w:val="1"/>
          <w:wAfter w:w="572" w:type="dxa"/>
          <w:trHeight w:val="145"/>
          <w:jc w:val="center"/>
        </w:trPr>
        <w:tc>
          <w:tcPr>
            <w:tcW w:w="2542" w:type="dxa"/>
            <w:gridSpan w:val="2"/>
          </w:tcPr>
          <w:p w14:paraId="60191495" w14:textId="77777777" w:rsidR="00733C12" w:rsidRPr="00733C12" w:rsidRDefault="00733C12" w:rsidP="00FB52D8">
            <w:pPr>
              <w:jc w:val="right"/>
            </w:pPr>
            <w:r w:rsidRPr="00733C12">
              <w:t>125.8</w:t>
            </w:r>
          </w:p>
        </w:tc>
        <w:tc>
          <w:tcPr>
            <w:tcW w:w="2862" w:type="dxa"/>
            <w:gridSpan w:val="2"/>
          </w:tcPr>
          <w:p w14:paraId="3D377CFC" w14:textId="77777777" w:rsidR="00733C12" w:rsidRPr="00733C12" w:rsidRDefault="00733C12" w:rsidP="00733C12">
            <w:r w:rsidRPr="00733C12">
              <w:t>GDV 4, 1 April 2017</w:t>
            </w:r>
          </w:p>
        </w:tc>
      </w:tr>
      <w:tr w:rsidR="00733C12" w:rsidRPr="00733C12" w14:paraId="32CECD69" w14:textId="77777777" w:rsidTr="00FB52D8">
        <w:trPr>
          <w:gridAfter w:val="1"/>
          <w:wAfter w:w="572" w:type="dxa"/>
          <w:trHeight w:val="145"/>
          <w:jc w:val="center"/>
        </w:trPr>
        <w:tc>
          <w:tcPr>
            <w:tcW w:w="2542" w:type="dxa"/>
            <w:gridSpan w:val="2"/>
          </w:tcPr>
          <w:p w14:paraId="07F7EE86" w14:textId="77777777" w:rsidR="00733C12" w:rsidRPr="00733C12" w:rsidRDefault="00733C12" w:rsidP="00FB52D8">
            <w:pPr>
              <w:jc w:val="right"/>
            </w:pPr>
            <w:r w:rsidRPr="00733C12">
              <w:t>125.9 Subheading ‘Limits on PaTH Internship Outcome Payments’</w:t>
            </w:r>
          </w:p>
        </w:tc>
        <w:tc>
          <w:tcPr>
            <w:tcW w:w="2862" w:type="dxa"/>
            <w:gridSpan w:val="2"/>
          </w:tcPr>
          <w:p w14:paraId="4D864340" w14:textId="77777777" w:rsidR="00733C12" w:rsidRPr="00733C12" w:rsidRDefault="00733C12" w:rsidP="00733C12">
            <w:r w:rsidRPr="00733C12">
              <w:t>GDV 4, 1 April 2017</w:t>
            </w:r>
          </w:p>
        </w:tc>
      </w:tr>
      <w:tr w:rsidR="00733C12" w:rsidRPr="00733C12" w14:paraId="49A85A72" w14:textId="77777777" w:rsidTr="00FB52D8">
        <w:trPr>
          <w:gridAfter w:val="1"/>
          <w:wAfter w:w="572" w:type="dxa"/>
          <w:trHeight w:val="145"/>
          <w:jc w:val="center"/>
        </w:trPr>
        <w:tc>
          <w:tcPr>
            <w:tcW w:w="2542" w:type="dxa"/>
            <w:gridSpan w:val="2"/>
          </w:tcPr>
          <w:p w14:paraId="42AB02D8" w14:textId="77777777" w:rsidR="00733C12" w:rsidRPr="00733C12" w:rsidRDefault="00733C12" w:rsidP="00FB52D8">
            <w:pPr>
              <w:jc w:val="right"/>
            </w:pPr>
            <w:r w:rsidRPr="00733C12">
              <w:t>125.9</w:t>
            </w:r>
          </w:p>
        </w:tc>
        <w:tc>
          <w:tcPr>
            <w:tcW w:w="2862" w:type="dxa"/>
            <w:gridSpan w:val="2"/>
          </w:tcPr>
          <w:p w14:paraId="3599002C" w14:textId="77777777" w:rsidR="00733C12" w:rsidRPr="00733C12" w:rsidRDefault="00733C12" w:rsidP="00733C12">
            <w:r w:rsidRPr="00733C12">
              <w:t>GDV 4, 1 April 2017</w:t>
            </w:r>
          </w:p>
        </w:tc>
      </w:tr>
      <w:tr w:rsidR="00733C12" w:rsidRPr="00733C12" w14:paraId="0F4B8D76" w14:textId="77777777" w:rsidTr="00FB52D8">
        <w:trPr>
          <w:gridAfter w:val="1"/>
          <w:wAfter w:w="572" w:type="dxa"/>
          <w:trHeight w:val="145"/>
          <w:jc w:val="center"/>
        </w:trPr>
        <w:tc>
          <w:tcPr>
            <w:tcW w:w="2542" w:type="dxa"/>
            <w:gridSpan w:val="2"/>
          </w:tcPr>
          <w:p w14:paraId="5AA2A5AC" w14:textId="77777777" w:rsidR="00733C12" w:rsidRPr="00733C12" w:rsidRDefault="00733C12" w:rsidP="00FB52D8">
            <w:pPr>
              <w:jc w:val="right"/>
            </w:pPr>
            <w:r w:rsidRPr="00733C12">
              <w:t>125.9(c)</w:t>
            </w:r>
          </w:p>
        </w:tc>
        <w:tc>
          <w:tcPr>
            <w:tcW w:w="2862" w:type="dxa"/>
            <w:gridSpan w:val="2"/>
          </w:tcPr>
          <w:p w14:paraId="2CBAA4A8" w14:textId="77777777" w:rsidR="00733C12" w:rsidRPr="00733C12" w:rsidRDefault="00733C12" w:rsidP="00733C12">
            <w:r w:rsidRPr="00733C12">
              <w:t>GDV 6, 1 January 2018</w:t>
            </w:r>
          </w:p>
        </w:tc>
      </w:tr>
      <w:tr w:rsidR="00733C12" w:rsidRPr="00733C12" w14:paraId="7F1665A8" w14:textId="77777777" w:rsidTr="00FB52D8">
        <w:trPr>
          <w:gridAfter w:val="1"/>
          <w:wAfter w:w="572" w:type="dxa"/>
          <w:trHeight w:val="145"/>
          <w:jc w:val="center"/>
        </w:trPr>
        <w:tc>
          <w:tcPr>
            <w:tcW w:w="2542" w:type="dxa"/>
            <w:gridSpan w:val="2"/>
          </w:tcPr>
          <w:p w14:paraId="607EA5D5" w14:textId="77777777" w:rsidR="00733C12" w:rsidRPr="00733C12" w:rsidRDefault="00733C12" w:rsidP="00FB52D8">
            <w:pPr>
              <w:jc w:val="right"/>
            </w:pPr>
            <w:r w:rsidRPr="00733C12">
              <w:lastRenderedPageBreak/>
              <w:t>125.10</w:t>
            </w:r>
          </w:p>
        </w:tc>
        <w:tc>
          <w:tcPr>
            <w:tcW w:w="2862" w:type="dxa"/>
            <w:gridSpan w:val="2"/>
          </w:tcPr>
          <w:p w14:paraId="75ACBE88" w14:textId="77777777" w:rsidR="00733C12" w:rsidRPr="00733C12" w:rsidRDefault="00733C12" w:rsidP="00733C12">
            <w:r w:rsidRPr="00733C12">
              <w:t>GDV 5, 1 July 2017</w:t>
            </w:r>
          </w:p>
        </w:tc>
      </w:tr>
      <w:tr w:rsidR="00733C12" w:rsidRPr="00733C12" w14:paraId="20AC4623" w14:textId="77777777" w:rsidTr="00FB52D8">
        <w:trPr>
          <w:gridAfter w:val="1"/>
          <w:wAfter w:w="572" w:type="dxa"/>
          <w:trHeight w:val="145"/>
          <w:jc w:val="center"/>
        </w:trPr>
        <w:tc>
          <w:tcPr>
            <w:tcW w:w="2542" w:type="dxa"/>
            <w:gridSpan w:val="2"/>
          </w:tcPr>
          <w:p w14:paraId="1946E0C9" w14:textId="77777777" w:rsidR="00733C12" w:rsidRPr="00733C12" w:rsidRDefault="00733C12" w:rsidP="00FB52D8">
            <w:pPr>
              <w:jc w:val="right"/>
            </w:pPr>
            <w:r w:rsidRPr="00733C12">
              <w:t>125.11</w:t>
            </w:r>
          </w:p>
        </w:tc>
        <w:tc>
          <w:tcPr>
            <w:tcW w:w="2862" w:type="dxa"/>
            <w:gridSpan w:val="2"/>
          </w:tcPr>
          <w:p w14:paraId="4F2A3125" w14:textId="77777777" w:rsidR="00733C12" w:rsidRPr="00733C12" w:rsidRDefault="00733C12" w:rsidP="00733C12">
            <w:r w:rsidRPr="00733C12">
              <w:t>GDV 5, 1 July 2017</w:t>
            </w:r>
          </w:p>
        </w:tc>
      </w:tr>
      <w:tr w:rsidR="00733C12" w:rsidRPr="00733C12" w14:paraId="3C297CBD" w14:textId="77777777" w:rsidTr="00FB52D8">
        <w:trPr>
          <w:gridAfter w:val="1"/>
          <w:wAfter w:w="572" w:type="dxa"/>
          <w:trHeight w:val="145"/>
          <w:jc w:val="center"/>
        </w:trPr>
        <w:tc>
          <w:tcPr>
            <w:tcW w:w="2542" w:type="dxa"/>
            <w:gridSpan w:val="2"/>
          </w:tcPr>
          <w:p w14:paraId="3195EF2A" w14:textId="77777777" w:rsidR="00733C12" w:rsidRDefault="00733C12" w:rsidP="00FB52D8">
            <w:pPr>
              <w:jc w:val="right"/>
            </w:pPr>
            <w:r w:rsidRPr="00733C12">
              <w:t>125.12</w:t>
            </w:r>
          </w:p>
          <w:p w14:paraId="0C0B838F" w14:textId="64235375" w:rsidR="00064FC7" w:rsidRPr="00733C12" w:rsidRDefault="00064FC7" w:rsidP="00FB52D8">
            <w:pPr>
              <w:jc w:val="right"/>
            </w:pPr>
            <w:r>
              <w:t>125.13 to 125.14</w:t>
            </w:r>
          </w:p>
        </w:tc>
        <w:tc>
          <w:tcPr>
            <w:tcW w:w="2862" w:type="dxa"/>
            <w:gridSpan w:val="2"/>
          </w:tcPr>
          <w:p w14:paraId="3090BE6B" w14:textId="77777777" w:rsidR="00733C12" w:rsidRDefault="00733C12" w:rsidP="00733C12">
            <w:r w:rsidRPr="00733C12">
              <w:t>GDV 5, 1 July 2017</w:t>
            </w:r>
          </w:p>
          <w:p w14:paraId="30C2CC6F" w14:textId="0A29F792" w:rsidR="00064FC7" w:rsidRPr="00733C12" w:rsidRDefault="00064FC7" w:rsidP="00733C12">
            <w:r>
              <w:t>GDV 7, 1 July 2018</w:t>
            </w:r>
          </w:p>
        </w:tc>
      </w:tr>
      <w:tr w:rsidR="00733C12" w:rsidRPr="00733C12" w14:paraId="0ACE8617" w14:textId="77777777" w:rsidTr="00FB52D8">
        <w:trPr>
          <w:gridAfter w:val="1"/>
          <w:wAfter w:w="572" w:type="dxa"/>
          <w:trHeight w:val="145"/>
          <w:jc w:val="center"/>
        </w:trPr>
        <w:tc>
          <w:tcPr>
            <w:tcW w:w="2542" w:type="dxa"/>
            <w:gridSpan w:val="2"/>
          </w:tcPr>
          <w:p w14:paraId="1EA34444" w14:textId="77777777" w:rsidR="00733C12" w:rsidRPr="00733C12" w:rsidRDefault="00733C12" w:rsidP="00FB52D8">
            <w:pPr>
              <w:jc w:val="right"/>
            </w:pPr>
            <w:r w:rsidRPr="00733C12">
              <w:t>126.1(a)</w:t>
            </w:r>
          </w:p>
        </w:tc>
        <w:tc>
          <w:tcPr>
            <w:tcW w:w="2862" w:type="dxa"/>
            <w:gridSpan w:val="2"/>
          </w:tcPr>
          <w:p w14:paraId="787EA3DD" w14:textId="77777777" w:rsidR="00733C12" w:rsidRPr="00733C12" w:rsidRDefault="00733C12" w:rsidP="00733C12">
            <w:r w:rsidRPr="00733C12">
              <w:t>Special Deed of Variation, 1 July 2017</w:t>
            </w:r>
          </w:p>
          <w:p w14:paraId="2D615A36" w14:textId="77777777" w:rsidR="00733C12" w:rsidRPr="00733C12" w:rsidRDefault="00733C12" w:rsidP="00733C12">
            <w:r w:rsidRPr="00733C12">
              <w:t>GDV 6, 1 January 2018</w:t>
            </w:r>
          </w:p>
        </w:tc>
      </w:tr>
      <w:tr w:rsidR="00733C12" w:rsidRPr="00733C12" w14:paraId="247E0567" w14:textId="77777777" w:rsidTr="00FB52D8">
        <w:trPr>
          <w:gridAfter w:val="1"/>
          <w:wAfter w:w="572" w:type="dxa"/>
          <w:trHeight w:val="145"/>
          <w:jc w:val="center"/>
        </w:trPr>
        <w:tc>
          <w:tcPr>
            <w:tcW w:w="2542" w:type="dxa"/>
            <w:gridSpan w:val="2"/>
          </w:tcPr>
          <w:p w14:paraId="2FFAC3DF" w14:textId="77777777" w:rsidR="00733C12" w:rsidRPr="00733C12" w:rsidRDefault="00733C12" w:rsidP="00FB52D8">
            <w:pPr>
              <w:jc w:val="right"/>
            </w:pPr>
            <w:r w:rsidRPr="00733C12">
              <w:t>126.1(b)-(c)</w:t>
            </w:r>
          </w:p>
        </w:tc>
        <w:tc>
          <w:tcPr>
            <w:tcW w:w="2862" w:type="dxa"/>
            <w:gridSpan w:val="2"/>
          </w:tcPr>
          <w:p w14:paraId="42391F99" w14:textId="77777777" w:rsidR="00733C12" w:rsidRPr="00733C12" w:rsidRDefault="00733C12" w:rsidP="00733C12">
            <w:r w:rsidRPr="00733C12">
              <w:t>GDV 6, 1 January 2018</w:t>
            </w:r>
          </w:p>
        </w:tc>
      </w:tr>
      <w:tr w:rsidR="00733C12" w:rsidRPr="00733C12" w14:paraId="10A2C100" w14:textId="77777777" w:rsidTr="00FB52D8">
        <w:trPr>
          <w:gridAfter w:val="1"/>
          <w:wAfter w:w="572" w:type="dxa"/>
          <w:trHeight w:val="145"/>
          <w:jc w:val="center"/>
        </w:trPr>
        <w:tc>
          <w:tcPr>
            <w:tcW w:w="5404" w:type="dxa"/>
            <w:gridSpan w:val="4"/>
          </w:tcPr>
          <w:p w14:paraId="11A20B93" w14:textId="77777777" w:rsidR="00733C12" w:rsidRPr="00C31699" w:rsidRDefault="00733C12" w:rsidP="00733C12">
            <w:pPr>
              <w:rPr>
                <w:b/>
              </w:rPr>
            </w:pPr>
            <w:r w:rsidRPr="00C31699">
              <w:rPr>
                <w:b/>
              </w:rPr>
              <w:t>Annexure B1 – Transition in</w:t>
            </w:r>
          </w:p>
        </w:tc>
      </w:tr>
      <w:tr w:rsidR="00733C12" w:rsidRPr="00733C12" w14:paraId="44576842" w14:textId="77777777" w:rsidTr="00FB52D8">
        <w:trPr>
          <w:gridAfter w:val="1"/>
          <w:wAfter w:w="572" w:type="dxa"/>
          <w:trHeight w:val="145"/>
          <w:jc w:val="center"/>
        </w:trPr>
        <w:tc>
          <w:tcPr>
            <w:tcW w:w="2542" w:type="dxa"/>
            <w:gridSpan w:val="2"/>
          </w:tcPr>
          <w:p w14:paraId="4ED2D220" w14:textId="77777777" w:rsidR="00733C12" w:rsidRPr="00733C12" w:rsidRDefault="00733C12" w:rsidP="00FB52D8">
            <w:pPr>
              <w:jc w:val="right"/>
            </w:pPr>
            <w:r w:rsidRPr="00733C12">
              <w:t>Table 2: LTU Wage Subsidy Transition Credits</w:t>
            </w:r>
          </w:p>
        </w:tc>
        <w:tc>
          <w:tcPr>
            <w:tcW w:w="2862" w:type="dxa"/>
            <w:gridSpan w:val="2"/>
          </w:tcPr>
          <w:p w14:paraId="08D3E727" w14:textId="77777777" w:rsidR="00733C12" w:rsidRPr="00733C12" w:rsidRDefault="00733C12" w:rsidP="00733C12">
            <w:r w:rsidRPr="00733C12">
              <w:t>GDV 1, 18 January 2016</w:t>
            </w:r>
          </w:p>
        </w:tc>
      </w:tr>
      <w:tr w:rsidR="00733C12" w:rsidRPr="00733C12" w14:paraId="1A641A6B" w14:textId="77777777" w:rsidTr="00FB52D8">
        <w:trPr>
          <w:gridAfter w:val="1"/>
          <w:wAfter w:w="572" w:type="dxa"/>
          <w:trHeight w:val="145"/>
          <w:jc w:val="center"/>
        </w:trPr>
        <w:tc>
          <w:tcPr>
            <w:tcW w:w="5404" w:type="dxa"/>
            <w:gridSpan w:val="4"/>
          </w:tcPr>
          <w:p w14:paraId="68478271" w14:textId="77777777" w:rsidR="00733C12" w:rsidRPr="00C31699" w:rsidRDefault="00733C12" w:rsidP="00733C12">
            <w:pPr>
              <w:rPr>
                <w:b/>
              </w:rPr>
            </w:pPr>
            <w:r w:rsidRPr="00C31699">
              <w:rPr>
                <w:b/>
              </w:rPr>
              <w:t>Annexure B2 – Payments and Employment Fund credits</w:t>
            </w:r>
          </w:p>
        </w:tc>
      </w:tr>
      <w:tr w:rsidR="00733C12" w:rsidRPr="00733C12" w14:paraId="19E9C9B9" w14:textId="77777777" w:rsidTr="00FB52D8">
        <w:trPr>
          <w:gridAfter w:val="1"/>
          <w:wAfter w:w="572" w:type="dxa"/>
          <w:trHeight w:val="145"/>
          <w:jc w:val="center"/>
        </w:trPr>
        <w:tc>
          <w:tcPr>
            <w:tcW w:w="2542" w:type="dxa"/>
            <w:gridSpan w:val="2"/>
          </w:tcPr>
          <w:p w14:paraId="16089C07" w14:textId="57E9E78D" w:rsidR="00992A5E" w:rsidRDefault="00992A5E" w:rsidP="00FB52D8">
            <w:pPr>
              <w:jc w:val="right"/>
            </w:pPr>
            <w:r>
              <w:t>Table 1B – Outcome Payments for Stream Participants in Regional Locations, Note 3</w:t>
            </w:r>
          </w:p>
          <w:p w14:paraId="0D564DE5" w14:textId="37D8DFA5" w:rsidR="00733C12" w:rsidRPr="00733C12" w:rsidRDefault="00733C12" w:rsidP="00FB52D8">
            <w:pPr>
              <w:jc w:val="right"/>
            </w:pPr>
            <w:r w:rsidRPr="00733C12">
              <w:t>Table 1C – PaTH Internships: Outcome Payments for Path Interns in Non-regional Locations</w:t>
            </w:r>
          </w:p>
        </w:tc>
        <w:tc>
          <w:tcPr>
            <w:tcW w:w="2862" w:type="dxa"/>
            <w:gridSpan w:val="2"/>
          </w:tcPr>
          <w:p w14:paraId="6B6DB7D6" w14:textId="77777777" w:rsidR="00992A5E" w:rsidRDefault="00992A5E" w:rsidP="00733C12"/>
          <w:p w14:paraId="68590ED4" w14:textId="7275B4F3" w:rsidR="00992A5E" w:rsidRDefault="00992A5E" w:rsidP="00733C12">
            <w:r>
              <w:t>GDV 7, 1 July 2018</w:t>
            </w:r>
          </w:p>
          <w:p w14:paraId="3AC17645" w14:textId="77777777" w:rsidR="00992A5E" w:rsidRDefault="00992A5E" w:rsidP="00733C12"/>
          <w:p w14:paraId="42F7078F" w14:textId="6DBB0526" w:rsidR="00733C12" w:rsidRPr="00733C12" w:rsidRDefault="00733C12" w:rsidP="00733C12">
            <w:r w:rsidRPr="00733C12">
              <w:t>GDV 4, 1 April 2017</w:t>
            </w:r>
          </w:p>
        </w:tc>
      </w:tr>
      <w:tr w:rsidR="00733C12" w:rsidRPr="00733C12" w14:paraId="29D84103" w14:textId="77777777" w:rsidTr="00FB52D8">
        <w:trPr>
          <w:gridAfter w:val="1"/>
          <w:wAfter w:w="572" w:type="dxa"/>
          <w:trHeight w:val="145"/>
          <w:jc w:val="center"/>
        </w:trPr>
        <w:tc>
          <w:tcPr>
            <w:tcW w:w="2542" w:type="dxa"/>
            <w:gridSpan w:val="2"/>
          </w:tcPr>
          <w:p w14:paraId="38EC90B4" w14:textId="77777777" w:rsidR="00733C12" w:rsidRPr="00733C12" w:rsidRDefault="00733C12" w:rsidP="00FB52D8">
            <w:pPr>
              <w:jc w:val="right"/>
            </w:pPr>
            <w:r w:rsidRPr="00733C12">
              <w:t>Table 1D – PaTH Internships: Outcome Payments for Path Interns in Regional Locations, Note 1 and Note 2</w:t>
            </w:r>
          </w:p>
        </w:tc>
        <w:tc>
          <w:tcPr>
            <w:tcW w:w="2862" w:type="dxa"/>
            <w:gridSpan w:val="2"/>
          </w:tcPr>
          <w:p w14:paraId="667822B4" w14:textId="77777777" w:rsidR="00733C12" w:rsidRPr="00733C12" w:rsidRDefault="00733C12" w:rsidP="00733C12">
            <w:r w:rsidRPr="00733C12">
              <w:t>GDV 4, 1 April 2017</w:t>
            </w:r>
          </w:p>
        </w:tc>
      </w:tr>
      <w:tr w:rsidR="00733C12" w:rsidRPr="00733C12" w14:paraId="7D0FEB48" w14:textId="77777777" w:rsidTr="00FB52D8">
        <w:trPr>
          <w:gridAfter w:val="1"/>
          <w:wAfter w:w="572" w:type="dxa"/>
          <w:trHeight w:val="145"/>
          <w:jc w:val="center"/>
        </w:trPr>
        <w:tc>
          <w:tcPr>
            <w:tcW w:w="2542" w:type="dxa"/>
            <w:gridSpan w:val="2"/>
          </w:tcPr>
          <w:p w14:paraId="6842DFF6" w14:textId="77777777" w:rsidR="00733C12" w:rsidRPr="00733C12" w:rsidRDefault="00733C12" w:rsidP="00FB52D8">
            <w:pPr>
              <w:jc w:val="right"/>
            </w:pPr>
            <w:r w:rsidRPr="00733C12">
              <w:t>Table 1D – PaTH Internships: Outcome Payments for Path Interns in Regional Locations, Note 3</w:t>
            </w:r>
          </w:p>
        </w:tc>
        <w:tc>
          <w:tcPr>
            <w:tcW w:w="2862" w:type="dxa"/>
            <w:gridSpan w:val="2"/>
          </w:tcPr>
          <w:p w14:paraId="72FA0A5C" w14:textId="77777777" w:rsidR="00733C12" w:rsidRDefault="00733C12" w:rsidP="00733C12">
            <w:r w:rsidRPr="00733C12">
              <w:t>GDV 6, 1 January 2018</w:t>
            </w:r>
          </w:p>
          <w:p w14:paraId="6896D255" w14:textId="7BC76987" w:rsidR="00992A5E" w:rsidRPr="00733C12" w:rsidRDefault="00992A5E" w:rsidP="00733C12">
            <w:r>
              <w:t>GDV 7, 1 July 2018</w:t>
            </w:r>
          </w:p>
        </w:tc>
      </w:tr>
      <w:tr w:rsidR="00733C12" w:rsidRPr="00733C12" w14:paraId="6591D5D5" w14:textId="77777777" w:rsidTr="00FB52D8">
        <w:trPr>
          <w:gridAfter w:val="1"/>
          <w:wAfter w:w="572" w:type="dxa"/>
          <w:trHeight w:val="145"/>
          <w:jc w:val="center"/>
        </w:trPr>
        <w:tc>
          <w:tcPr>
            <w:tcW w:w="2542" w:type="dxa"/>
            <w:gridSpan w:val="2"/>
          </w:tcPr>
          <w:p w14:paraId="65A94168" w14:textId="611F2EE7" w:rsidR="00064FC7" w:rsidRDefault="00064FC7" w:rsidP="00FB52D8">
            <w:pPr>
              <w:jc w:val="right"/>
            </w:pPr>
            <w:r>
              <w:t>Table 1E – NWEP Placements: NWEP Completion Outcome Payments</w:t>
            </w:r>
          </w:p>
          <w:p w14:paraId="66C21247" w14:textId="3B5276ED" w:rsidR="00733C12" w:rsidRPr="00733C12" w:rsidRDefault="00733C12" w:rsidP="00FB52D8">
            <w:pPr>
              <w:jc w:val="right"/>
            </w:pPr>
            <w:r w:rsidRPr="00733C12">
              <w:t>Table 2B – Work for the Dole Fees</w:t>
            </w:r>
          </w:p>
          <w:p w14:paraId="3E442800" w14:textId="77777777" w:rsidR="00733C12" w:rsidRPr="00733C12" w:rsidRDefault="00733C12" w:rsidP="00FB52D8">
            <w:pPr>
              <w:jc w:val="right"/>
            </w:pPr>
            <w:r w:rsidRPr="00733C12">
              <w:t>Note 1</w:t>
            </w:r>
          </w:p>
        </w:tc>
        <w:tc>
          <w:tcPr>
            <w:tcW w:w="2862" w:type="dxa"/>
            <w:gridSpan w:val="2"/>
          </w:tcPr>
          <w:p w14:paraId="3135F8B3" w14:textId="77777777" w:rsidR="00064FC7" w:rsidRDefault="00064FC7" w:rsidP="00733C12"/>
          <w:p w14:paraId="632DCB24" w14:textId="1F6A6C9B" w:rsidR="00064FC7" w:rsidRDefault="00064FC7" w:rsidP="00733C12">
            <w:r>
              <w:t>GDV 7, 1 July 2018</w:t>
            </w:r>
          </w:p>
          <w:p w14:paraId="382AAA06" w14:textId="77777777" w:rsidR="00064FC7" w:rsidRDefault="00064FC7" w:rsidP="00733C12"/>
          <w:p w14:paraId="57BF6BA7" w14:textId="6415ECCF" w:rsidR="00733C12" w:rsidRPr="00733C12" w:rsidRDefault="00733C12" w:rsidP="00733C12">
            <w:r w:rsidRPr="00733C12">
              <w:t>GDV 6, 1 January 2018</w:t>
            </w:r>
          </w:p>
        </w:tc>
      </w:tr>
      <w:tr w:rsidR="00733C12" w:rsidRPr="00733C12" w14:paraId="48D9A9F1" w14:textId="77777777" w:rsidTr="00FB52D8">
        <w:trPr>
          <w:gridAfter w:val="1"/>
          <w:wAfter w:w="572" w:type="dxa"/>
          <w:trHeight w:val="145"/>
          <w:jc w:val="center"/>
        </w:trPr>
        <w:tc>
          <w:tcPr>
            <w:tcW w:w="2542" w:type="dxa"/>
            <w:gridSpan w:val="2"/>
          </w:tcPr>
          <w:p w14:paraId="26C5495C" w14:textId="77777777" w:rsidR="00733C12" w:rsidRPr="00733C12" w:rsidRDefault="00733C12" w:rsidP="00FB52D8">
            <w:pPr>
              <w:jc w:val="right"/>
            </w:pPr>
            <w:r w:rsidRPr="00733C12">
              <w:t>Table 2C – Work for the Dole Place Fees</w:t>
            </w:r>
          </w:p>
          <w:p w14:paraId="260BE2D1" w14:textId="77777777" w:rsidR="00733C12" w:rsidRDefault="00733C12" w:rsidP="00FB52D8">
            <w:pPr>
              <w:jc w:val="right"/>
            </w:pPr>
            <w:r w:rsidRPr="00733C12">
              <w:lastRenderedPageBreak/>
              <w:t>Table and Note 1</w:t>
            </w:r>
          </w:p>
          <w:p w14:paraId="799C275C" w14:textId="71F509B7" w:rsidR="001D2426" w:rsidRPr="00733C12" w:rsidRDefault="001D2426" w:rsidP="00FB52D8">
            <w:pPr>
              <w:jc w:val="right"/>
            </w:pPr>
            <w:r>
              <w:t>Annexure B2, Table 3, Note to Table</w:t>
            </w:r>
          </w:p>
        </w:tc>
        <w:tc>
          <w:tcPr>
            <w:tcW w:w="2862" w:type="dxa"/>
            <w:gridSpan w:val="2"/>
          </w:tcPr>
          <w:p w14:paraId="25DE1F1B" w14:textId="77777777" w:rsidR="00733C12" w:rsidRDefault="00733C12" w:rsidP="00733C12">
            <w:r w:rsidRPr="00733C12">
              <w:lastRenderedPageBreak/>
              <w:t>GDV 6, 1 January 2018</w:t>
            </w:r>
          </w:p>
          <w:p w14:paraId="7ECE487F" w14:textId="77777777" w:rsidR="001D2426" w:rsidRDefault="001D2426" w:rsidP="00733C12"/>
          <w:p w14:paraId="03867519" w14:textId="77777777" w:rsidR="001D2426" w:rsidRDefault="001D2426" w:rsidP="00733C12"/>
          <w:p w14:paraId="769EE590" w14:textId="22CB7A08" w:rsidR="001D2426" w:rsidRPr="00733C12" w:rsidRDefault="001D2426" w:rsidP="00733C12">
            <w:r>
              <w:t>GDV 7, 1 July 2018</w:t>
            </w:r>
          </w:p>
        </w:tc>
      </w:tr>
      <w:tr w:rsidR="00733C12" w:rsidRPr="00733C12" w14:paraId="111C5674" w14:textId="77777777" w:rsidTr="00FB52D8">
        <w:trPr>
          <w:gridAfter w:val="1"/>
          <w:wAfter w:w="572" w:type="dxa"/>
          <w:trHeight w:val="145"/>
          <w:jc w:val="center"/>
        </w:trPr>
        <w:tc>
          <w:tcPr>
            <w:tcW w:w="2542" w:type="dxa"/>
            <w:gridSpan w:val="2"/>
          </w:tcPr>
          <w:p w14:paraId="61595A4A" w14:textId="77777777" w:rsidR="00733C12" w:rsidRPr="00733C12" w:rsidRDefault="00733C12" w:rsidP="00FB52D8">
            <w:pPr>
              <w:jc w:val="right"/>
            </w:pPr>
            <w:r w:rsidRPr="00733C12">
              <w:lastRenderedPageBreak/>
              <w:t>Table 4: LTU Wage Subsidy credits</w:t>
            </w:r>
          </w:p>
        </w:tc>
        <w:tc>
          <w:tcPr>
            <w:tcW w:w="2862" w:type="dxa"/>
            <w:gridSpan w:val="2"/>
          </w:tcPr>
          <w:p w14:paraId="3BE9BD9F" w14:textId="77777777" w:rsidR="00733C12" w:rsidRPr="00733C12" w:rsidRDefault="00733C12" w:rsidP="00733C12">
            <w:r w:rsidRPr="00733C12">
              <w:t>GDV 1, 18 January 2016</w:t>
            </w:r>
          </w:p>
        </w:tc>
      </w:tr>
      <w:tr w:rsidR="00733C12" w:rsidRPr="00733C12" w14:paraId="61B89C33" w14:textId="77777777" w:rsidTr="00FB52D8">
        <w:trPr>
          <w:gridAfter w:val="1"/>
          <w:wAfter w:w="572" w:type="dxa"/>
          <w:trHeight w:val="145"/>
          <w:jc w:val="center"/>
        </w:trPr>
        <w:tc>
          <w:tcPr>
            <w:tcW w:w="2542" w:type="dxa"/>
            <w:gridSpan w:val="2"/>
          </w:tcPr>
          <w:p w14:paraId="072D63E1" w14:textId="77777777" w:rsidR="00733C12" w:rsidRPr="00733C12" w:rsidRDefault="00733C12" w:rsidP="00FB52D8">
            <w:pPr>
              <w:jc w:val="right"/>
            </w:pPr>
            <w:r w:rsidRPr="00733C12">
              <w:t>Heading ‘Employment Regions and Regional Loading’ and description below</w:t>
            </w:r>
          </w:p>
        </w:tc>
        <w:tc>
          <w:tcPr>
            <w:tcW w:w="2862" w:type="dxa"/>
            <w:gridSpan w:val="2"/>
          </w:tcPr>
          <w:p w14:paraId="735D6A01" w14:textId="77777777" w:rsidR="00733C12" w:rsidRPr="00733C12" w:rsidRDefault="00733C12" w:rsidP="00733C12">
            <w:r w:rsidRPr="00733C12">
              <w:t>GDV 2, 1 July 2016</w:t>
            </w:r>
          </w:p>
        </w:tc>
      </w:tr>
      <w:tr w:rsidR="00733C12" w:rsidRPr="00733C12" w14:paraId="7A59F0C2" w14:textId="77777777" w:rsidTr="00FB52D8">
        <w:trPr>
          <w:gridAfter w:val="1"/>
          <w:wAfter w:w="572" w:type="dxa"/>
          <w:trHeight w:val="145"/>
          <w:jc w:val="center"/>
        </w:trPr>
        <w:tc>
          <w:tcPr>
            <w:tcW w:w="2542" w:type="dxa"/>
            <w:gridSpan w:val="2"/>
          </w:tcPr>
          <w:p w14:paraId="024D49D7" w14:textId="77777777" w:rsidR="00733C12" w:rsidRPr="00733C12" w:rsidRDefault="00733C12" w:rsidP="00FB52D8">
            <w:pPr>
              <w:jc w:val="right"/>
            </w:pPr>
            <w:r w:rsidRPr="00733C12">
              <w:t>Table 4 – Employment Regions and Regional Loading</w:t>
            </w:r>
          </w:p>
        </w:tc>
        <w:tc>
          <w:tcPr>
            <w:tcW w:w="2862" w:type="dxa"/>
            <w:gridSpan w:val="2"/>
          </w:tcPr>
          <w:p w14:paraId="6A167380" w14:textId="77777777" w:rsidR="00733C12" w:rsidRPr="00733C12" w:rsidRDefault="00733C12" w:rsidP="00733C12">
            <w:r w:rsidRPr="00733C12">
              <w:t>GDV 2, 1 July 2016</w:t>
            </w:r>
          </w:p>
        </w:tc>
      </w:tr>
      <w:tr w:rsidR="00733C12" w:rsidRPr="00733C12" w14:paraId="3B7386CA" w14:textId="77777777" w:rsidTr="00FB52D8">
        <w:trPr>
          <w:gridAfter w:val="1"/>
          <w:wAfter w:w="572" w:type="dxa"/>
          <w:trHeight w:val="145"/>
          <w:jc w:val="center"/>
        </w:trPr>
        <w:tc>
          <w:tcPr>
            <w:tcW w:w="5404" w:type="dxa"/>
            <w:gridSpan w:val="4"/>
          </w:tcPr>
          <w:p w14:paraId="67762B99" w14:textId="77777777" w:rsidR="00733C12" w:rsidRPr="00C31699" w:rsidRDefault="00733C12" w:rsidP="00733C12">
            <w:pPr>
              <w:rPr>
                <w:b/>
              </w:rPr>
            </w:pPr>
            <w:r w:rsidRPr="00C31699">
              <w:rPr>
                <w:b/>
              </w:rPr>
              <w:t>Part C – New Enterprise Incentive Scheme Services</w:t>
            </w:r>
          </w:p>
        </w:tc>
      </w:tr>
      <w:tr w:rsidR="00733C12" w:rsidRPr="00733C12" w14:paraId="6AABD046" w14:textId="77777777" w:rsidTr="00FB52D8">
        <w:trPr>
          <w:gridAfter w:val="1"/>
          <w:wAfter w:w="572" w:type="dxa"/>
          <w:trHeight w:val="145"/>
          <w:jc w:val="center"/>
        </w:trPr>
        <w:tc>
          <w:tcPr>
            <w:tcW w:w="2542" w:type="dxa"/>
            <w:gridSpan w:val="2"/>
          </w:tcPr>
          <w:p w14:paraId="5A06D709" w14:textId="77777777" w:rsidR="00733C12" w:rsidRPr="00733C12" w:rsidRDefault="00733C12" w:rsidP="00FB52D8">
            <w:pPr>
              <w:jc w:val="right"/>
            </w:pPr>
            <w:r w:rsidRPr="00733C12">
              <w:t>127.2</w:t>
            </w:r>
          </w:p>
        </w:tc>
        <w:tc>
          <w:tcPr>
            <w:tcW w:w="2862" w:type="dxa"/>
            <w:gridSpan w:val="2"/>
          </w:tcPr>
          <w:p w14:paraId="53746470" w14:textId="77777777" w:rsidR="00733C12" w:rsidRPr="00733C12" w:rsidRDefault="00733C12" w:rsidP="00733C12">
            <w:r w:rsidRPr="00733C12">
              <w:t>GDV 2, 1 July 2016</w:t>
            </w:r>
          </w:p>
          <w:p w14:paraId="333DF34E" w14:textId="77777777" w:rsidR="00733C12" w:rsidRPr="00733C12" w:rsidRDefault="00733C12" w:rsidP="00733C12">
            <w:r w:rsidRPr="00733C12">
              <w:t>GDV 3, 5 December 2016</w:t>
            </w:r>
          </w:p>
        </w:tc>
      </w:tr>
      <w:tr w:rsidR="00733C12" w:rsidRPr="00733C12" w14:paraId="7C591701" w14:textId="77777777" w:rsidTr="00FB52D8">
        <w:trPr>
          <w:gridAfter w:val="1"/>
          <w:wAfter w:w="572" w:type="dxa"/>
          <w:trHeight w:val="145"/>
          <w:jc w:val="center"/>
        </w:trPr>
        <w:tc>
          <w:tcPr>
            <w:tcW w:w="2542" w:type="dxa"/>
            <w:gridSpan w:val="2"/>
          </w:tcPr>
          <w:p w14:paraId="5C61FE92" w14:textId="77777777" w:rsidR="00733C12" w:rsidRPr="00733C12" w:rsidRDefault="00733C12" w:rsidP="00FB52D8">
            <w:pPr>
              <w:jc w:val="right"/>
            </w:pPr>
            <w:r w:rsidRPr="00733C12">
              <w:t>127.3</w:t>
            </w:r>
          </w:p>
        </w:tc>
        <w:tc>
          <w:tcPr>
            <w:tcW w:w="2862" w:type="dxa"/>
            <w:gridSpan w:val="2"/>
          </w:tcPr>
          <w:p w14:paraId="36700B85" w14:textId="77777777" w:rsidR="00733C12" w:rsidRPr="00733C12" w:rsidRDefault="00733C12" w:rsidP="00733C12">
            <w:r w:rsidRPr="00733C12">
              <w:t>GDV 2, 1 July 2016</w:t>
            </w:r>
          </w:p>
          <w:p w14:paraId="0376B70D" w14:textId="77777777" w:rsidR="00733C12" w:rsidRPr="00733C12" w:rsidRDefault="00733C12" w:rsidP="00733C12">
            <w:r w:rsidRPr="00733C12">
              <w:t>GDV 3, 5 December 2016</w:t>
            </w:r>
          </w:p>
        </w:tc>
      </w:tr>
      <w:tr w:rsidR="00733C12" w:rsidRPr="00733C12" w14:paraId="606E6378" w14:textId="77777777" w:rsidTr="00FB52D8">
        <w:trPr>
          <w:gridAfter w:val="1"/>
          <w:wAfter w:w="572" w:type="dxa"/>
          <w:trHeight w:val="145"/>
          <w:jc w:val="center"/>
        </w:trPr>
        <w:tc>
          <w:tcPr>
            <w:tcW w:w="2542" w:type="dxa"/>
            <w:gridSpan w:val="2"/>
          </w:tcPr>
          <w:p w14:paraId="00D484CB" w14:textId="77777777" w:rsidR="00733C12" w:rsidRPr="00733C12" w:rsidRDefault="00733C12" w:rsidP="00FB52D8">
            <w:pPr>
              <w:jc w:val="right"/>
            </w:pPr>
            <w:r w:rsidRPr="00733C12">
              <w:t>127.4</w:t>
            </w:r>
          </w:p>
        </w:tc>
        <w:tc>
          <w:tcPr>
            <w:tcW w:w="2862" w:type="dxa"/>
            <w:gridSpan w:val="2"/>
          </w:tcPr>
          <w:p w14:paraId="73F703EF" w14:textId="77777777" w:rsidR="00733C12" w:rsidRPr="00733C12" w:rsidRDefault="00733C12" w:rsidP="00733C12">
            <w:r w:rsidRPr="00733C12">
              <w:t>GDV 2, 1 July 2016</w:t>
            </w:r>
          </w:p>
          <w:p w14:paraId="665EDDC3" w14:textId="77777777" w:rsidR="00733C12" w:rsidRPr="00733C12" w:rsidRDefault="00733C12" w:rsidP="00733C12">
            <w:r w:rsidRPr="00733C12">
              <w:t>GDV 3, 5 December 2016</w:t>
            </w:r>
          </w:p>
        </w:tc>
      </w:tr>
      <w:tr w:rsidR="00733C12" w:rsidRPr="00733C12" w14:paraId="0F67A822" w14:textId="77777777" w:rsidTr="00FB52D8">
        <w:trPr>
          <w:gridAfter w:val="1"/>
          <w:wAfter w:w="572" w:type="dxa"/>
          <w:trHeight w:val="145"/>
          <w:jc w:val="center"/>
        </w:trPr>
        <w:tc>
          <w:tcPr>
            <w:tcW w:w="2542" w:type="dxa"/>
            <w:gridSpan w:val="2"/>
          </w:tcPr>
          <w:p w14:paraId="05EAE670" w14:textId="77777777" w:rsidR="00733C12" w:rsidRPr="00733C12" w:rsidRDefault="00733C12" w:rsidP="00FB52D8">
            <w:pPr>
              <w:jc w:val="right"/>
            </w:pPr>
            <w:r w:rsidRPr="00733C12">
              <w:t>127.5</w:t>
            </w:r>
          </w:p>
        </w:tc>
        <w:tc>
          <w:tcPr>
            <w:tcW w:w="2862" w:type="dxa"/>
            <w:gridSpan w:val="2"/>
          </w:tcPr>
          <w:p w14:paraId="1F97031F" w14:textId="77777777" w:rsidR="00733C12" w:rsidRPr="00733C12" w:rsidRDefault="00733C12" w:rsidP="00733C12">
            <w:r w:rsidRPr="00733C12">
              <w:t>GDV 2, 1 July 2016</w:t>
            </w:r>
          </w:p>
          <w:p w14:paraId="7F5F8B15" w14:textId="77777777" w:rsidR="00733C12" w:rsidRPr="00733C12" w:rsidRDefault="00733C12" w:rsidP="00733C12">
            <w:r w:rsidRPr="00733C12">
              <w:t>GDV 3, 5 December 2016</w:t>
            </w:r>
          </w:p>
        </w:tc>
      </w:tr>
      <w:tr w:rsidR="00733C12" w:rsidRPr="00733C12" w14:paraId="0B54E809" w14:textId="77777777" w:rsidTr="00FB52D8">
        <w:trPr>
          <w:gridAfter w:val="1"/>
          <w:wAfter w:w="572" w:type="dxa"/>
          <w:trHeight w:val="145"/>
          <w:jc w:val="center"/>
        </w:trPr>
        <w:tc>
          <w:tcPr>
            <w:tcW w:w="2542" w:type="dxa"/>
            <w:gridSpan w:val="2"/>
          </w:tcPr>
          <w:p w14:paraId="16A9CB70" w14:textId="77777777" w:rsidR="00733C12" w:rsidRPr="00733C12" w:rsidRDefault="00733C12" w:rsidP="00FB52D8">
            <w:pPr>
              <w:jc w:val="right"/>
            </w:pPr>
            <w:r w:rsidRPr="00733C12">
              <w:t>127.6</w:t>
            </w:r>
          </w:p>
        </w:tc>
        <w:tc>
          <w:tcPr>
            <w:tcW w:w="2862" w:type="dxa"/>
            <w:gridSpan w:val="2"/>
          </w:tcPr>
          <w:p w14:paraId="0AEE4C2D" w14:textId="77777777" w:rsidR="00733C12" w:rsidRPr="00733C12" w:rsidRDefault="00733C12" w:rsidP="00733C12">
            <w:r w:rsidRPr="00733C12">
              <w:t>GDV 2, 1 July 2016</w:t>
            </w:r>
          </w:p>
          <w:p w14:paraId="72ED0E92" w14:textId="77777777" w:rsidR="00733C12" w:rsidRPr="00733C12" w:rsidRDefault="00733C12" w:rsidP="00733C12">
            <w:r w:rsidRPr="00733C12">
              <w:t>GDV 3, 5 December 2016</w:t>
            </w:r>
          </w:p>
        </w:tc>
      </w:tr>
      <w:tr w:rsidR="00733C12" w:rsidRPr="00733C12" w14:paraId="0294E6A7" w14:textId="77777777" w:rsidTr="00FB52D8">
        <w:trPr>
          <w:gridAfter w:val="1"/>
          <w:wAfter w:w="572" w:type="dxa"/>
          <w:trHeight w:val="145"/>
          <w:jc w:val="center"/>
        </w:trPr>
        <w:tc>
          <w:tcPr>
            <w:tcW w:w="2542" w:type="dxa"/>
            <w:gridSpan w:val="2"/>
          </w:tcPr>
          <w:p w14:paraId="53565173" w14:textId="77777777" w:rsidR="00733C12" w:rsidRPr="00733C12" w:rsidRDefault="00733C12" w:rsidP="00FB52D8">
            <w:pPr>
              <w:jc w:val="right"/>
            </w:pPr>
            <w:r w:rsidRPr="00733C12">
              <w:t>128.1 Subheading ‘Workshops &amp; NEIS Training’</w:t>
            </w:r>
          </w:p>
        </w:tc>
        <w:tc>
          <w:tcPr>
            <w:tcW w:w="2862" w:type="dxa"/>
            <w:gridSpan w:val="2"/>
          </w:tcPr>
          <w:p w14:paraId="317F7AC0" w14:textId="77777777" w:rsidR="00733C12" w:rsidRPr="00733C12" w:rsidRDefault="00733C12" w:rsidP="00733C12">
            <w:r w:rsidRPr="00733C12">
              <w:t>GDV 3, 5 December 2016</w:t>
            </w:r>
          </w:p>
        </w:tc>
      </w:tr>
      <w:tr w:rsidR="00733C12" w:rsidRPr="00733C12" w14:paraId="11C344F4" w14:textId="77777777" w:rsidTr="00FB52D8">
        <w:trPr>
          <w:gridAfter w:val="1"/>
          <w:wAfter w:w="572" w:type="dxa"/>
          <w:trHeight w:val="145"/>
          <w:jc w:val="center"/>
        </w:trPr>
        <w:tc>
          <w:tcPr>
            <w:tcW w:w="2542" w:type="dxa"/>
            <w:gridSpan w:val="2"/>
          </w:tcPr>
          <w:p w14:paraId="25615269" w14:textId="77777777" w:rsidR="00733C12" w:rsidRPr="00733C12" w:rsidRDefault="00733C12" w:rsidP="00FB52D8">
            <w:pPr>
              <w:jc w:val="right"/>
            </w:pPr>
            <w:r w:rsidRPr="00733C12">
              <w:t>128.1(a) and (b)</w:t>
            </w:r>
          </w:p>
        </w:tc>
        <w:tc>
          <w:tcPr>
            <w:tcW w:w="2862" w:type="dxa"/>
            <w:gridSpan w:val="2"/>
          </w:tcPr>
          <w:p w14:paraId="21A35366" w14:textId="77777777" w:rsidR="00733C12" w:rsidRPr="00733C12" w:rsidRDefault="00733C12" w:rsidP="00733C12">
            <w:r w:rsidRPr="00733C12">
              <w:t>GDV 3, 5 December 2016</w:t>
            </w:r>
          </w:p>
        </w:tc>
      </w:tr>
      <w:tr w:rsidR="00733C12" w:rsidRPr="00733C12" w14:paraId="0ACAE7B2" w14:textId="77777777" w:rsidTr="00FB52D8">
        <w:trPr>
          <w:gridAfter w:val="1"/>
          <w:wAfter w:w="572" w:type="dxa"/>
          <w:trHeight w:val="145"/>
          <w:jc w:val="center"/>
        </w:trPr>
        <w:tc>
          <w:tcPr>
            <w:tcW w:w="2542" w:type="dxa"/>
            <w:gridSpan w:val="2"/>
          </w:tcPr>
          <w:p w14:paraId="0B38F067" w14:textId="77777777" w:rsidR="00733C12" w:rsidRPr="00733C12" w:rsidRDefault="00733C12" w:rsidP="00FB52D8">
            <w:pPr>
              <w:jc w:val="right"/>
            </w:pPr>
            <w:r w:rsidRPr="00733C12">
              <w:t>128.1A</w:t>
            </w:r>
          </w:p>
        </w:tc>
        <w:tc>
          <w:tcPr>
            <w:tcW w:w="2862" w:type="dxa"/>
            <w:gridSpan w:val="2"/>
          </w:tcPr>
          <w:p w14:paraId="226B55E5" w14:textId="77777777" w:rsidR="00733C12" w:rsidRPr="00733C12" w:rsidRDefault="00733C12" w:rsidP="00733C12">
            <w:r w:rsidRPr="00733C12">
              <w:t>GDV 3, 5 December 2016</w:t>
            </w:r>
          </w:p>
        </w:tc>
      </w:tr>
      <w:tr w:rsidR="00733C12" w:rsidRPr="00733C12" w14:paraId="58385357" w14:textId="77777777" w:rsidTr="00FB52D8">
        <w:trPr>
          <w:gridAfter w:val="1"/>
          <w:wAfter w:w="572" w:type="dxa"/>
          <w:trHeight w:val="145"/>
          <w:jc w:val="center"/>
        </w:trPr>
        <w:tc>
          <w:tcPr>
            <w:tcW w:w="2542" w:type="dxa"/>
            <w:gridSpan w:val="2"/>
          </w:tcPr>
          <w:p w14:paraId="25273F4E" w14:textId="77777777" w:rsidR="00733C12" w:rsidRPr="00733C12" w:rsidRDefault="00733C12" w:rsidP="00FB52D8">
            <w:pPr>
              <w:jc w:val="right"/>
            </w:pPr>
            <w:r w:rsidRPr="00733C12">
              <w:t>128.6(f)</w:t>
            </w:r>
          </w:p>
        </w:tc>
        <w:tc>
          <w:tcPr>
            <w:tcW w:w="2862" w:type="dxa"/>
            <w:gridSpan w:val="2"/>
          </w:tcPr>
          <w:p w14:paraId="6DB44A2E" w14:textId="77777777" w:rsidR="00733C12" w:rsidRPr="00733C12" w:rsidRDefault="00733C12" w:rsidP="00733C12">
            <w:r w:rsidRPr="00733C12">
              <w:t>GDV 2, 1 July 2016</w:t>
            </w:r>
          </w:p>
          <w:p w14:paraId="388EC56A" w14:textId="77777777" w:rsidR="00733C12" w:rsidRPr="00733C12" w:rsidRDefault="00733C12" w:rsidP="00733C12">
            <w:r w:rsidRPr="00733C12">
              <w:t>GDV 3, 5 December 2016</w:t>
            </w:r>
          </w:p>
        </w:tc>
      </w:tr>
      <w:tr w:rsidR="00733C12" w:rsidRPr="00733C12" w14:paraId="7FE8568E" w14:textId="77777777" w:rsidTr="00FB52D8">
        <w:trPr>
          <w:gridAfter w:val="1"/>
          <w:wAfter w:w="572" w:type="dxa"/>
          <w:trHeight w:val="145"/>
          <w:jc w:val="center"/>
        </w:trPr>
        <w:tc>
          <w:tcPr>
            <w:tcW w:w="2542" w:type="dxa"/>
            <w:gridSpan w:val="2"/>
          </w:tcPr>
          <w:p w14:paraId="03E216A9" w14:textId="77777777" w:rsidR="00733C12" w:rsidRPr="00733C12" w:rsidRDefault="00733C12" w:rsidP="00FB52D8">
            <w:pPr>
              <w:jc w:val="right"/>
            </w:pPr>
            <w:r w:rsidRPr="00733C12">
              <w:t>129.2 Subheading ‘Advising DHS and Other Providers’</w:t>
            </w:r>
          </w:p>
        </w:tc>
        <w:tc>
          <w:tcPr>
            <w:tcW w:w="2862" w:type="dxa"/>
            <w:gridSpan w:val="2"/>
          </w:tcPr>
          <w:p w14:paraId="138C1402" w14:textId="77777777" w:rsidR="00733C12" w:rsidRPr="00733C12" w:rsidRDefault="00733C12" w:rsidP="00733C12">
            <w:r w:rsidRPr="00733C12">
              <w:t>GDV 3, 5 December 2016</w:t>
            </w:r>
          </w:p>
        </w:tc>
      </w:tr>
      <w:tr w:rsidR="00733C12" w:rsidRPr="00733C12" w14:paraId="47197072" w14:textId="77777777" w:rsidTr="00FB52D8">
        <w:trPr>
          <w:gridAfter w:val="1"/>
          <w:wAfter w:w="572" w:type="dxa"/>
          <w:trHeight w:val="145"/>
          <w:jc w:val="center"/>
        </w:trPr>
        <w:tc>
          <w:tcPr>
            <w:tcW w:w="2542" w:type="dxa"/>
            <w:gridSpan w:val="2"/>
          </w:tcPr>
          <w:p w14:paraId="0F4D90E2" w14:textId="77777777" w:rsidR="00733C12" w:rsidRPr="00733C12" w:rsidRDefault="00733C12" w:rsidP="00FB52D8">
            <w:pPr>
              <w:jc w:val="right"/>
            </w:pPr>
            <w:r w:rsidRPr="00733C12">
              <w:t>129.2</w:t>
            </w:r>
          </w:p>
        </w:tc>
        <w:tc>
          <w:tcPr>
            <w:tcW w:w="2862" w:type="dxa"/>
            <w:gridSpan w:val="2"/>
          </w:tcPr>
          <w:p w14:paraId="2DBBD4FE" w14:textId="77777777" w:rsidR="00733C12" w:rsidRPr="00733C12" w:rsidRDefault="00733C12" w:rsidP="00733C12">
            <w:r w:rsidRPr="00733C12">
              <w:t>GDV 2, 1 July 2016</w:t>
            </w:r>
          </w:p>
          <w:p w14:paraId="19E6D22B" w14:textId="77777777" w:rsidR="00733C12" w:rsidRPr="00733C12" w:rsidRDefault="00733C12" w:rsidP="00733C12">
            <w:r w:rsidRPr="00733C12">
              <w:t>GDV 3, 5 December 2016</w:t>
            </w:r>
          </w:p>
        </w:tc>
      </w:tr>
      <w:tr w:rsidR="00733C12" w:rsidRPr="00733C12" w14:paraId="117092BE" w14:textId="77777777" w:rsidTr="00FB52D8">
        <w:trPr>
          <w:gridAfter w:val="1"/>
          <w:wAfter w:w="572" w:type="dxa"/>
          <w:trHeight w:val="145"/>
          <w:jc w:val="center"/>
        </w:trPr>
        <w:tc>
          <w:tcPr>
            <w:tcW w:w="2542" w:type="dxa"/>
            <w:gridSpan w:val="2"/>
          </w:tcPr>
          <w:p w14:paraId="35FBA16D" w14:textId="77777777" w:rsidR="00733C12" w:rsidRPr="00733C12" w:rsidRDefault="00733C12" w:rsidP="00FB52D8">
            <w:pPr>
              <w:jc w:val="right"/>
            </w:pPr>
            <w:r w:rsidRPr="00733C12">
              <w:t>130.1, (a) and (b)</w:t>
            </w:r>
          </w:p>
        </w:tc>
        <w:tc>
          <w:tcPr>
            <w:tcW w:w="2862" w:type="dxa"/>
            <w:gridSpan w:val="2"/>
          </w:tcPr>
          <w:p w14:paraId="116CAE8A" w14:textId="77777777" w:rsidR="00733C12" w:rsidRPr="00733C12" w:rsidRDefault="00733C12" w:rsidP="00733C12">
            <w:r w:rsidRPr="00733C12">
              <w:t>GDV 2, 1 July 2016</w:t>
            </w:r>
          </w:p>
        </w:tc>
      </w:tr>
      <w:tr w:rsidR="00733C12" w:rsidRPr="00733C12" w14:paraId="1305B478" w14:textId="77777777" w:rsidTr="00FB52D8">
        <w:trPr>
          <w:gridAfter w:val="1"/>
          <w:wAfter w:w="572" w:type="dxa"/>
          <w:trHeight w:val="145"/>
          <w:jc w:val="center"/>
        </w:trPr>
        <w:tc>
          <w:tcPr>
            <w:tcW w:w="2542" w:type="dxa"/>
            <w:gridSpan w:val="2"/>
          </w:tcPr>
          <w:p w14:paraId="26BA35C0" w14:textId="77777777" w:rsidR="00733C12" w:rsidRPr="00733C12" w:rsidRDefault="00733C12" w:rsidP="00FB52D8">
            <w:pPr>
              <w:jc w:val="right"/>
            </w:pPr>
            <w:r w:rsidRPr="00733C12">
              <w:lastRenderedPageBreak/>
              <w:t>130.2</w:t>
            </w:r>
          </w:p>
        </w:tc>
        <w:tc>
          <w:tcPr>
            <w:tcW w:w="2862" w:type="dxa"/>
            <w:gridSpan w:val="2"/>
          </w:tcPr>
          <w:p w14:paraId="50ACDF77" w14:textId="77777777" w:rsidR="00733C12" w:rsidRPr="00733C12" w:rsidRDefault="00733C12" w:rsidP="00733C12">
            <w:r w:rsidRPr="00733C12">
              <w:t>GDV 2, 1 July 2016</w:t>
            </w:r>
          </w:p>
        </w:tc>
      </w:tr>
      <w:tr w:rsidR="00733C12" w:rsidRPr="00733C12" w14:paraId="2EC7CC71" w14:textId="77777777" w:rsidTr="00FB52D8">
        <w:trPr>
          <w:gridAfter w:val="1"/>
          <w:wAfter w:w="572" w:type="dxa"/>
          <w:trHeight w:val="145"/>
          <w:jc w:val="center"/>
        </w:trPr>
        <w:tc>
          <w:tcPr>
            <w:tcW w:w="2542" w:type="dxa"/>
            <w:gridSpan w:val="2"/>
          </w:tcPr>
          <w:p w14:paraId="5CE92A12" w14:textId="77777777" w:rsidR="00733C12" w:rsidRPr="00733C12" w:rsidRDefault="00733C12" w:rsidP="009B705F">
            <w:pPr>
              <w:jc w:val="right"/>
            </w:pPr>
            <w:r w:rsidRPr="00733C12">
              <w:t>130.3, (a) and (b)</w:t>
            </w:r>
          </w:p>
        </w:tc>
        <w:tc>
          <w:tcPr>
            <w:tcW w:w="2862" w:type="dxa"/>
            <w:gridSpan w:val="2"/>
          </w:tcPr>
          <w:p w14:paraId="77FFE381" w14:textId="77777777" w:rsidR="00733C12" w:rsidRPr="00733C12" w:rsidRDefault="00733C12" w:rsidP="00733C12">
            <w:r w:rsidRPr="00733C12">
              <w:t>GDV 2, 1 July 2016; GDV 3, 5 December 2016</w:t>
            </w:r>
          </w:p>
        </w:tc>
      </w:tr>
      <w:tr w:rsidR="00733C12" w:rsidRPr="00733C12" w14:paraId="660210F2" w14:textId="77777777" w:rsidTr="00FB52D8">
        <w:trPr>
          <w:gridAfter w:val="1"/>
          <w:wAfter w:w="572" w:type="dxa"/>
          <w:trHeight w:val="145"/>
          <w:jc w:val="center"/>
        </w:trPr>
        <w:tc>
          <w:tcPr>
            <w:tcW w:w="2542" w:type="dxa"/>
            <w:gridSpan w:val="2"/>
          </w:tcPr>
          <w:p w14:paraId="519B6887" w14:textId="77777777" w:rsidR="00733C12" w:rsidRDefault="00733C12" w:rsidP="009B705F">
            <w:pPr>
              <w:jc w:val="right"/>
            </w:pPr>
            <w:r w:rsidRPr="00733C12">
              <w:t>133.1(c), (d), (e)</w:t>
            </w:r>
          </w:p>
          <w:p w14:paraId="41FAD934" w14:textId="71E9A6BB" w:rsidR="00064FC7" w:rsidRPr="00733C12" w:rsidRDefault="00064FC7" w:rsidP="009B705F">
            <w:pPr>
              <w:jc w:val="right"/>
            </w:pPr>
            <w:r>
              <w:t>Note to 133.3</w:t>
            </w:r>
          </w:p>
        </w:tc>
        <w:tc>
          <w:tcPr>
            <w:tcW w:w="2862" w:type="dxa"/>
            <w:gridSpan w:val="2"/>
          </w:tcPr>
          <w:p w14:paraId="1F9027BA" w14:textId="77777777" w:rsidR="00733C12" w:rsidRDefault="00733C12" w:rsidP="00733C12">
            <w:r w:rsidRPr="00733C12">
              <w:t>GDV 5, 1 July 2017</w:t>
            </w:r>
          </w:p>
          <w:p w14:paraId="4F6B64AD" w14:textId="38D00079" w:rsidR="00064FC7" w:rsidRPr="00733C12" w:rsidRDefault="00064FC7" w:rsidP="00733C12">
            <w:r>
              <w:t>GDV 7, 1 July 2018</w:t>
            </w:r>
          </w:p>
        </w:tc>
      </w:tr>
      <w:tr w:rsidR="00733C12" w:rsidRPr="00733C12" w14:paraId="0B6086C2" w14:textId="77777777" w:rsidTr="00FB52D8">
        <w:trPr>
          <w:gridAfter w:val="1"/>
          <w:wAfter w:w="572" w:type="dxa"/>
          <w:trHeight w:val="145"/>
          <w:jc w:val="center"/>
        </w:trPr>
        <w:tc>
          <w:tcPr>
            <w:tcW w:w="2542" w:type="dxa"/>
            <w:gridSpan w:val="2"/>
          </w:tcPr>
          <w:p w14:paraId="7850F46B" w14:textId="77777777" w:rsidR="00733C12" w:rsidRPr="00733C12" w:rsidRDefault="00733C12" w:rsidP="009B705F">
            <w:pPr>
              <w:jc w:val="right"/>
            </w:pPr>
            <w:r w:rsidRPr="00733C12">
              <w:t>133.4 Subheading ‘NEIS Transition Services’</w:t>
            </w:r>
          </w:p>
        </w:tc>
        <w:tc>
          <w:tcPr>
            <w:tcW w:w="2862" w:type="dxa"/>
            <w:gridSpan w:val="2"/>
          </w:tcPr>
          <w:p w14:paraId="54BDAB46" w14:textId="77777777" w:rsidR="00733C12" w:rsidRPr="00733C12" w:rsidRDefault="00733C12" w:rsidP="00733C12">
            <w:r w:rsidRPr="00733C12">
              <w:t>GDV 2, 1 July 2016</w:t>
            </w:r>
          </w:p>
        </w:tc>
      </w:tr>
      <w:tr w:rsidR="00733C12" w:rsidRPr="00733C12" w14:paraId="77E95F8E" w14:textId="77777777" w:rsidTr="00FB52D8">
        <w:trPr>
          <w:gridAfter w:val="1"/>
          <w:wAfter w:w="572" w:type="dxa"/>
          <w:trHeight w:val="145"/>
          <w:jc w:val="center"/>
        </w:trPr>
        <w:tc>
          <w:tcPr>
            <w:tcW w:w="2542" w:type="dxa"/>
            <w:gridSpan w:val="2"/>
          </w:tcPr>
          <w:p w14:paraId="111E6A4A" w14:textId="77777777" w:rsidR="00733C12" w:rsidRPr="00733C12" w:rsidRDefault="00733C12" w:rsidP="009B705F">
            <w:pPr>
              <w:jc w:val="right"/>
            </w:pPr>
            <w:r w:rsidRPr="00733C12">
              <w:t>133.4</w:t>
            </w:r>
          </w:p>
        </w:tc>
        <w:tc>
          <w:tcPr>
            <w:tcW w:w="2862" w:type="dxa"/>
            <w:gridSpan w:val="2"/>
          </w:tcPr>
          <w:p w14:paraId="56E059FF" w14:textId="77777777" w:rsidR="00733C12" w:rsidRPr="00733C12" w:rsidRDefault="00733C12" w:rsidP="00733C12">
            <w:r w:rsidRPr="00733C12">
              <w:t>GDV 2, 1 July 2016</w:t>
            </w:r>
          </w:p>
        </w:tc>
      </w:tr>
      <w:tr w:rsidR="00733C12" w:rsidRPr="00733C12" w14:paraId="5C07A6D5" w14:textId="77777777" w:rsidTr="00FB52D8">
        <w:trPr>
          <w:gridAfter w:val="1"/>
          <w:wAfter w:w="572" w:type="dxa"/>
          <w:trHeight w:val="145"/>
          <w:jc w:val="center"/>
        </w:trPr>
        <w:tc>
          <w:tcPr>
            <w:tcW w:w="2542" w:type="dxa"/>
            <w:gridSpan w:val="2"/>
          </w:tcPr>
          <w:p w14:paraId="4F03B535" w14:textId="77777777" w:rsidR="00733C12" w:rsidRPr="00733C12" w:rsidRDefault="00733C12" w:rsidP="009B705F">
            <w:pPr>
              <w:jc w:val="right"/>
            </w:pPr>
            <w:r w:rsidRPr="00733C12">
              <w:t>133.5</w:t>
            </w:r>
          </w:p>
        </w:tc>
        <w:tc>
          <w:tcPr>
            <w:tcW w:w="2862" w:type="dxa"/>
            <w:gridSpan w:val="2"/>
          </w:tcPr>
          <w:p w14:paraId="5C4B9E60" w14:textId="77777777" w:rsidR="00733C12" w:rsidRPr="00733C12" w:rsidRDefault="00733C12" w:rsidP="00733C12">
            <w:r w:rsidRPr="00733C12">
              <w:t>GDV 2, 1 July 2016</w:t>
            </w:r>
          </w:p>
        </w:tc>
      </w:tr>
      <w:tr w:rsidR="00733C12" w:rsidRPr="00733C12" w14:paraId="7FAC9C53" w14:textId="77777777" w:rsidTr="00FB52D8">
        <w:trPr>
          <w:gridAfter w:val="1"/>
          <w:wAfter w:w="572" w:type="dxa"/>
          <w:trHeight w:val="145"/>
          <w:jc w:val="center"/>
        </w:trPr>
        <w:tc>
          <w:tcPr>
            <w:tcW w:w="2542" w:type="dxa"/>
            <w:gridSpan w:val="2"/>
          </w:tcPr>
          <w:p w14:paraId="2C98310A" w14:textId="77777777" w:rsidR="00733C12" w:rsidRPr="00733C12" w:rsidRDefault="00733C12" w:rsidP="009B705F">
            <w:pPr>
              <w:jc w:val="right"/>
            </w:pPr>
            <w:r w:rsidRPr="00733C12">
              <w:t>133.6</w:t>
            </w:r>
          </w:p>
        </w:tc>
        <w:tc>
          <w:tcPr>
            <w:tcW w:w="2862" w:type="dxa"/>
            <w:gridSpan w:val="2"/>
          </w:tcPr>
          <w:p w14:paraId="659E298B" w14:textId="77777777" w:rsidR="00733C12" w:rsidRPr="00733C12" w:rsidRDefault="00733C12" w:rsidP="00733C12">
            <w:r w:rsidRPr="00733C12">
              <w:t>GDV 2, 1 July 2016</w:t>
            </w:r>
          </w:p>
        </w:tc>
      </w:tr>
      <w:tr w:rsidR="00733C12" w:rsidRPr="00733C12" w14:paraId="49465C6D" w14:textId="77777777" w:rsidTr="00FB52D8">
        <w:trPr>
          <w:gridAfter w:val="1"/>
          <w:wAfter w:w="572" w:type="dxa"/>
          <w:trHeight w:val="145"/>
          <w:jc w:val="center"/>
        </w:trPr>
        <w:tc>
          <w:tcPr>
            <w:tcW w:w="5404" w:type="dxa"/>
            <w:gridSpan w:val="4"/>
          </w:tcPr>
          <w:p w14:paraId="1BF60C66" w14:textId="77777777" w:rsidR="00733C12" w:rsidRPr="00C31699" w:rsidRDefault="00733C12" w:rsidP="00733C12">
            <w:pPr>
              <w:rPr>
                <w:b/>
              </w:rPr>
            </w:pPr>
            <w:r w:rsidRPr="00C31699">
              <w:rPr>
                <w:b/>
              </w:rPr>
              <w:t>Part D – Harvest Labour Services</w:t>
            </w:r>
          </w:p>
        </w:tc>
      </w:tr>
      <w:tr w:rsidR="00733C12" w:rsidRPr="00733C12" w14:paraId="3D4F80CD" w14:textId="77777777" w:rsidTr="00FB52D8">
        <w:trPr>
          <w:gridAfter w:val="1"/>
          <w:wAfter w:w="572" w:type="dxa"/>
          <w:trHeight w:val="145"/>
          <w:jc w:val="center"/>
        </w:trPr>
        <w:tc>
          <w:tcPr>
            <w:tcW w:w="2542" w:type="dxa"/>
            <w:gridSpan w:val="2"/>
          </w:tcPr>
          <w:p w14:paraId="2B54A45B" w14:textId="77777777" w:rsidR="00733C12" w:rsidRPr="00733C12" w:rsidRDefault="00733C12" w:rsidP="00FB52D8">
            <w:pPr>
              <w:jc w:val="right"/>
            </w:pPr>
            <w:r w:rsidRPr="00733C12">
              <w:t>134.2, (a) and (b)</w:t>
            </w:r>
          </w:p>
        </w:tc>
        <w:tc>
          <w:tcPr>
            <w:tcW w:w="2862" w:type="dxa"/>
            <w:gridSpan w:val="2"/>
          </w:tcPr>
          <w:p w14:paraId="6931F9F8" w14:textId="77777777" w:rsidR="00733C12" w:rsidRPr="00733C12" w:rsidRDefault="00733C12" w:rsidP="00733C12">
            <w:r w:rsidRPr="00733C12">
              <w:t>GDV 4, 1 April 2017</w:t>
            </w:r>
          </w:p>
        </w:tc>
      </w:tr>
      <w:tr w:rsidR="00733C12" w:rsidRPr="00733C12" w14:paraId="5A7F358F" w14:textId="77777777" w:rsidTr="00FB52D8">
        <w:trPr>
          <w:gridAfter w:val="1"/>
          <w:wAfter w:w="572" w:type="dxa"/>
          <w:trHeight w:val="145"/>
          <w:jc w:val="center"/>
        </w:trPr>
        <w:tc>
          <w:tcPr>
            <w:tcW w:w="2542" w:type="dxa"/>
            <w:gridSpan w:val="2"/>
          </w:tcPr>
          <w:p w14:paraId="2E0D0CEB" w14:textId="77777777" w:rsidR="00733C12" w:rsidRPr="00733C12" w:rsidRDefault="00733C12" w:rsidP="00FB52D8">
            <w:pPr>
              <w:jc w:val="right"/>
            </w:pPr>
            <w:r w:rsidRPr="00733C12">
              <w:t>134.3</w:t>
            </w:r>
          </w:p>
        </w:tc>
        <w:tc>
          <w:tcPr>
            <w:tcW w:w="2862" w:type="dxa"/>
            <w:gridSpan w:val="2"/>
          </w:tcPr>
          <w:p w14:paraId="45B5620C" w14:textId="77777777" w:rsidR="00733C12" w:rsidRPr="00733C12" w:rsidRDefault="00733C12" w:rsidP="00733C12">
            <w:r w:rsidRPr="00733C12">
              <w:t>GDV 4, 1 April 2017</w:t>
            </w:r>
          </w:p>
        </w:tc>
      </w:tr>
      <w:tr w:rsidR="00733C12" w:rsidRPr="00733C12" w14:paraId="7E85D7CD" w14:textId="77777777" w:rsidTr="00FB52D8">
        <w:trPr>
          <w:gridAfter w:val="1"/>
          <w:wAfter w:w="572" w:type="dxa"/>
          <w:trHeight w:val="145"/>
          <w:jc w:val="center"/>
        </w:trPr>
        <w:tc>
          <w:tcPr>
            <w:tcW w:w="2542" w:type="dxa"/>
            <w:gridSpan w:val="2"/>
          </w:tcPr>
          <w:p w14:paraId="5D368890" w14:textId="77777777" w:rsidR="00733C12" w:rsidRPr="00733C12" w:rsidRDefault="00733C12" w:rsidP="00FB52D8">
            <w:pPr>
              <w:jc w:val="right"/>
            </w:pPr>
            <w:r w:rsidRPr="00733C12">
              <w:t>134.5(a) and (b)</w:t>
            </w:r>
          </w:p>
        </w:tc>
        <w:tc>
          <w:tcPr>
            <w:tcW w:w="2862" w:type="dxa"/>
            <w:gridSpan w:val="2"/>
          </w:tcPr>
          <w:p w14:paraId="1021DF72" w14:textId="77777777" w:rsidR="00733C12" w:rsidRPr="00733C12" w:rsidRDefault="00733C12" w:rsidP="00733C12">
            <w:r w:rsidRPr="00733C12">
              <w:t>GDV 4, 1 April 2017</w:t>
            </w:r>
          </w:p>
        </w:tc>
      </w:tr>
      <w:tr w:rsidR="00733C12" w:rsidRPr="00733C12" w14:paraId="1F69073E" w14:textId="77777777" w:rsidTr="00FB52D8">
        <w:trPr>
          <w:gridAfter w:val="1"/>
          <w:wAfter w:w="572" w:type="dxa"/>
          <w:trHeight w:val="145"/>
          <w:jc w:val="center"/>
        </w:trPr>
        <w:tc>
          <w:tcPr>
            <w:tcW w:w="2542" w:type="dxa"/>
            <w:gridSpan w:val="2"/>
          </w:tcPr>
          <w:p w14:paraId="6FB4C6EF" w14:textId="77777777" w:rsidR="00733C12" w:rsidRPr="00733C12" w:rsidRDefault="00733C12" w:rsidP="00FB52D8">
            <w:pPr>
              <w:jc w:val="right"/>
            </w:pPr>
            <w:r w:rsidRPr="00733C12">
              <w:t>134.6(a), (b), (d), (e), (f), (g) and (h)</w:t>
            </w:r>
          </w:p>
        </w:tc>
        <w:tc>
          <w:tcPr>
            <w:tcW w:w="2862" w:type="dxa"/>
            <w:gridSpan w:val="2"/>
          </w:tcPr>
          <w:p w14:paraId="0540BB95" w14:textId="77777777" w:rsidR="00733C12" w:rsidRPr="00733C12" w:rsidRDefault="00733C12" w:rsidP="00733C12">
            <w:r w:rsidRPr="00733C12">
              <w:t>GDV 4, 1 April 2017</w:t>
            </w:r>
          </w:p>
        </w:tc>
      </w:tr>
      <w:tr w:rsidR="00733C12" w:rsidRPr="00733C12" w14:paraId="55D1B1A4" w14:textId="77777777" w:rsidTr="00FB52D8">
        <w:trPr>
          <w:gridAfter w:val="1"/>
          <w:wAfter w:w="572" w:type="dxa"/>
          <w:trHeight w:val="145"/>
          <w:jc w:val="center"/>
        </w:trPr>
        <w:tc>
          <w:tcPr>
            <w:tcW w:w="2542" w:type="dxa"/>
            <w:gridSpan w:val="2"/>
          </w:tcPr>
          <w:p w14:paraId="1B478D46" w14:textId="77777777" w:rsidR="00733C12" w:rsidRPr="00733C12" w:rsidRDefault="00733C12" w:rsidP="00FB52D8">
            <w:pPr>
              <w:jc w:val="right"/>
            </w:pPr>
            <w:r w:rsidRPr="00733C12">
              <w:t>134.7</w:t>
            </w:r>
          </w:p>
        </w:tc>
        <w:tc>
          <w:tcPr>
            <w:tcW w:w="2862" w:type="dxa"/>
            <w:gridSpan w:val="2"/>
          </w:tcPr>
          <w:p w14:paraId="23036F4D" w14:textId="77777777" w:rsidR="00733C12" w:rsidRPr="00733C12" w:rsidRDefault="00733C12" w:rsidP="00733C12">
            <w:r w:rsidRPr="00733C12">
              <w:t>GDV 4, 1 April 2017</w:t>
            </w:r>
          </w:p>
        </w:tc>
      </w:tr>
      <w:tr w:rsidR="00733C12" w:rsidRPr="00733C12" w14:paraId="09BE320E" w14:textId="77777777" w:rsidTr="00FB52D8">
        <w:trPr>
          <w:gridAfter w:val="1"/>
          <w:wAfter w:w="572" w:type="dxa"/>
          <w:trHeight w:val="145"/>
          <w:jc w:val="center"/>
        </w:trPr>
        <w:tc>
          <w:tcPr>
            <w:tcW w:w="2542" w:type="dxa"/>
            <w:gridSpan w:val="2"/>
          </w:tcPr>
          <w:p w14:paraId="6898C428" w14:textId="77777777" w:rsidR="00733C12" w:rsidRPr="00733C12" w:rsidRDefault="00733C12" w:rsidP="00FB52D8">
            <w:pPr>
              <w:jc w:val="right"/>
            </w:pPr>
            <w:r w:rsidRPr="00733C12">
              <w:t>135.1, (a), (b) and (c)</w:t>
            </w:r>
          </w:p>
        </w:tc>
        <w:tc>
          <w:tcPr>
            <w:tcW w:w="2862" w:type="dxa"/>
            <w:gridSpan w:val="2"/>
          </w:tcPr>
          <w:p w14:paraId="47AA1BBB" w14:textId="77777777" w:rsidR="00733C12" w:rsidRPr="00733C12" w:rsidRDefault="00733C12" w:rsidP="00733C12">
            <w:r w:rsidRPr="00733C12">
              <w:t>GDV 2, 1 July 2016</w:t>
            </w:r>
          </w:p>
          <w:p w14:paraId="63F6AFAB" w14:textId="77777777" w:rsidR="00733C12" w:rsidRPr="00733C12" w:rsidRDefault="00733C12" w:rsidP="00733C12">
            <w:r w:rsidRPr="00733C12">
              <w:t>GDV 4, 1 April 2017</w:t>
            </w:r>
          </w:p>
        </w:tc>
      </w:tr>
      <w:tr w:rsidR="00733C12" w:rsidRPr="00733C12" w14:paraId="1854C0C7" w14:textId="77777777" w:rsidTr="00FB52D8">
        <w:trPr>
          <w:gridAfter w:val="1"/>
          <w:wAfter w:w="572" w:type="dxa"/>
          <w:trHeight w:val="145"/>
          <w:jc w:val="center"/>
        </w:trPr>
        <w:tc>
          <w:tcPr>
            <w:tcW w:w="2542" w:type="dxa"/>
            <w:gridSpan w:val="2"/>
          </w:tcPr>
          <w:p w14:paraId="6092EB05" w14:textId="77777777" w:rsidR="00733C12" w:rsidRPr="00733C12" w:rsidRDefault="00733C12" w:rsidP="00FB52D8">
            <w:pPr>
              <w:jc w:val="right"/>
            </w:pPr>
            <w:r w:rsidRPr="00733C12">
              <w:t>135.2, (a) and (c)</w:t>
            </w:r>
          </w:p>
        </w:tc>
        <w:tc>
          <w:tcPr>
            <w:tcW w:w="2862" w:type="dxa"/>
            <w:gridSpan w:val="2"/>
          </w:tcPr>
          <w:p w14:paraId="7F4F17E6" w14:textId="77777777" w:rsidR="00733C12" w:rsidRPr="00733C12" w:rsidRDefault="00733C12" w:rsidP="00733C12">
            <w:r w:rsidRPr="00733C12">
              <w:t>GDV 4, 1 April 2017</w:t>
            </w:r>
          </w:p>
        </w:tc>
      </w:tr>
      <w:tr w:rsidR="00733C12" w:rsidRPr="00733C12" w14:paraId="391E229E" w14:textId="77777777" w:rsidTr="00FB52D8">
        <w:trPr>
          <w:gridAfter w:val="1"/>
          <w:wAfter w:w="572" w:type="dxa"/>
          <w:trHeight w:val="145"/>
          <w:jc w:val="center"/>
        </w:trPr>
        <w:tc>
          <w:tcPr>
            <w:tcW w:w="2542" w:type="dxa"/>
            <w:gridSpan w:val="2"/>
          </w:tcPr>
          <w:p w14:paraId="06744D44" w14:textId="77777777" w:rsidR="00733C12" w:rsidRPr="00733C12" w:rsidRDefault="00733C12" w:rsidP="00FB52D8">
            <w:pPr>
              <w:jc w:val="right"/>
            </w:pPr>
            <w:r w:rsidRPr="00733C12">
              <w:t>135.3</w:t>
            </w:r>
          </w:p>
        </w:tc>
        <w:tc>
          <w:tcPr>
            <w:tcW w:w="2862" w:type="dxa"/>
            <w:gridSpan w:val="2"/>
          </w:tcPr>
          <w:p w14:paraId="36C4DB4E" w14:textId="77777777" w:rsidR="00733C12" w:rsidRPr="00733C12" w:rsidRDefault="00733C12" w:rsidP="00733C12">
            <w:r w:rsidRPr="00733C12">
              <w:t>GDV 4, 1 April 2017</w:t>
            </w:r>
          </w:p>
        </w:tc>
      </w:tr>
      <w:tr w:rsidR="00733C12" w:rsidRPr="00733C12" w14:paraId="1551F7EF" w14:textId="77777777" w:rsidTr="00FB52D8">
        <w:trPr>
          <w:gridAfter w:val="1"/>
          <w:wAfter w:w="572" w:type="dxa"/>
          <w:trHeight w:val="145"/>
          <w:jc w:val="center"/>
        </w:trPr>
        <w:tc>
          <w:tcPr>
            <w:tcW w:w="2542" w:type="dxa"/>
            <w:gridSpan w:val="2"/>
          </w:tcPr>
          <w:p w14:paraId="5422D4B9" w14:textId="77777777" w:rsidR="00733C12" w:rsidRPr="00733C12" w:rsidRDefault="00733C12" w:rsidP="00FB52D8">
            <w:pPr>
              <w:jc w:val="right"/>
            </w:pPr>
            <w:r w:rsidRPr="00733C12">
              <w:t>135.4</w:t>
            </w:r>
          </w:p>
        </w:tc>
        <w:tc>
          <w:tcPr>
            <w:tcW w:w="2862" w:type="dxa"/>
            <w:gridSpan w:val="2"/>
          </w:tcPr>
          <w:p w14:paraId="5747A86E" w14:textId="77777777" w:rsidR="00733C12" w:rsidRPr="00733C12" w:rsidRDefault="00733C12" w:rsidP="00733C12">
            <w:r w:rsidRPr="00733C12">
              <w:t>GDV 3, 5 December 2016</w:t>
            </w:r>
          </w:p>
          <w:p w14:paraId="73155B06" w14:textId="77777777" w:rsidR="00733C12" w:rsidRPr="00733C12" w:rsidRDefault="00733C12" w:rsidP="00733C12">
            <w:r w:rsidRPr="00733C12">
              <w:t>GDV 4, 1 April 2017</w:t>
            </w:r>
          </w:p>
        </w:tc>
      </w:tr>
      <w:tr w:rsidR="00733C12" w:rsidRPr="00733C12" w14:paraId="7EAAA74C" w14:textId="77777777" w:rsidTr="00FB52D8">
        <w:trPr>
          <w:gridAfter w:val="1"/>
          <w:wAfter w:w="572" w:type="dxa"/>
          <w:trHeight w:val="145"/>
          <w:jc w:val="center"/>
        </w:trPr>
        <w:tc>
          <w:tcPr>
            <w:tcW w:w="2542" w:type="dxa"/>
            <w:gridSpan w:val="2"/>
          </w:tcPr>
          <w:p w14:paraId="04A13DF5" w14:textId="77777777" w:rsidR="00733C12" w:rsidRPr="00733C12" w:rsidRDefault="00733C12" w:rsidP="00FB52D8">
            <w:pPr>
              <w:jc w:val="right"/>
            </w:pPr>
            <w:r w:rsidRPr="00733C12">
              <w:t>135.5</w:t>
            </w:r>
          </w:p>
        </w:tc>
        <w:tc>
          <w:tcPr>
            <w:tcW w:w="2862" w:type="dxa"/>
            <w:gridSpan w:val="2"/>
          </w:tcPr>
          <w:p w14:paraId="38D280F9" w14:textId="77777777" w:rsidR="00733C12" w:rsidRPr="00733C12" w:rsidRDefault="00733C12" w:rsidP="00733C12">
            <w:r w:rsidRPr="00733C12">
              <w:t>GDV 4, 1 April 2017</w:t>
            </w:r>
          </w:p>
        </w:tc>
      </w:tr>
      <w:tr w:rsidR="00733C12" w:rsidRPr="00733C12" w14:paraId="1941D312" w14:textId="77777777" w:rsidTr="00FB52D8">
        <w:trPr>
          <w:gridAfter w:val="1"/>
          <w:wAfter w:w="572" w:type="dxa"/>
          <w:trHeight w:val="145"/>
          <w:jc w:val="center"/>
        </w:trPr>
        <w:tc>
          <w:tcPr>
            <w:tcW w:w="5404" w:type="dxa"/>
            <w:gridSpan w:val="4"/>
          </w:tcPr>
          <w:p w14:paraId="73E0FC74" w14:textId="77777777" w:rsidR="00733C12" w:rsidRPr="00C31699" w:rsidRDefault="00733C12" w:rsidP="00733C12">
            <w:pPr>
              <w:rPr>
                <w:b/>
              </w:rPr>
            </w:pPr>
            <w:r w:rsidRPr="00C31699">
              <w:rPr>
                <w:b/>
              </w:rPr>
              <w:t>Part E – National Harvest Labour Information Service</w:t>
            </w:r>
          </w:p>
        </w:tc>
      </w:tr>
      <w:tr w:rsidR="00733C12" w:rsidRPr="00733C12" w14:paraId="26F80368" w14:textId="77777777" w:rsidTr="00FB52D8">
        <w:trPr>
          <w:gridAfter w:val="1"/>
          <w:wAfter w:w="572" w:type="dxa"/>
          <w:trHeight w:val="145"/>
          <w:jc w:val="center"/>
        </w:trPr>
        <w:tc>
          <w:tcPr>
            <w:tcW w:w="2542" w:type="dxa"/>
            <w:gridSpan w:val="2"/>
          </w:tcPr>
          <w:p w14:paraId="0D4B26CB" w14:textId="77777777" w:rsidR="00733C12" w:rsidRPr="00733C12" w:rsidRDefault="00733C12" w:rsidP="00FB52D8">
            <w:pPr>
              <w:jc w:val="right"/>
            </w:pPr>
            <w:r w:rsidRPr="00733C12">
              <w:t>136.8(f)</w:t>
            </w:r>
          </w:p>
        </w:tc>
        <w:tc>
          <w:tcPr>
            <w:tcW w:w="2862" w:type="dxa"/>
            <w:gridSpan w:val="2"/>
          </w:tcPr>
          <w:p w14:paraId="171BF7A4" w14:textId="77777777" w:rsidR="00733C12" w:rsidRPr="00733C12" w:rsidRDefault="00733C12" w:rsidP="00733C12">
            <w:r w:rsidRPr="00733C12">
              <w:t>GDV 4, 1 April 2017</w:t>
            </w:r>
          </w:p>
        </w:tc>
      </w:tr>
      <w:tr w:rsidR="00733C12" w:rsidRPr="00733C12" w14:paraId="6F87D985" w14:textId="77777777" w:rsidTr="00FB52D8">
        <w:trPr>
          <w:gridAfter w:val="1"/>
          <w:wAfter w:w="572" w:type="dxa"/>
          <w:trHeight w:val="145"/>
          <w:jc w:val="center"/>
        </w:trPr>
        <w:tc>
          <w:tcPr>
            <w:tcW w:w="2542" w:type="dxa"/>
            <w:gridSpan w:val="2"/>
          </w:tcPr>
          <w:p w14:paraId="13A7626F" w14:textId="77777777" w:rsidR="00733C12" w:rsidRPr="00733C12" w:rsidRDefault="00733C12" w:rsidP="00FB52D8">
            <w:pPr>
              <w:jc w:val="right"/>
            </w:pPr>
            <w:r w:rsidRPr="00733C12">
              <w:t>136.9(d) and (e)</w:t>
            </w:r>
          </w:p>
        </w:tc>
        <w:tc>
          <w:tcPr>
            <w:tcW w:w="2862" w:type="dxa"/>
            <w:gridSpan w:val="2"/>
          </w:tcPr>
          <w:p w14:paraId="1777F1E7" w14:textId="77777777" w:rsidR="00733C12" w:rsidRPr="00733C12" w:rsidRDefault="00733C12" w:rsidP="00733C12">
            <w:r w:rsidRPr="00733C12">
              <w:t>GDV 4, 1 April 2017</w:t>
            </w:r>
          </w:p>
        </w:tc>
      </w:tr>
      <w:tr w:rsidR="00733C12" w:rsidRPr="00733C12" w14:paraId="5C74FE43" w14:textId="77777777" w:rsidTr="00FB52D8">
        <w:trPr>
          <w:gridAfter w:val="1"/>
          <w:wAfter w:w="572" w:type="dxa"/>
          <w:trHeight w:val="145"/>
          <w:jc w:val="center"/>
        </w:trPr>
        <w:tc>
          <w:tcPr>
            <w:tcW w:w="2542" w:type="dxa"/>
            <w:gridSpan w:val="2"/>
          </w:tcPr>
          <w:p w14:paraId="49B0C2C5" w14:textId="77777777" w:rsidR="00733C12" w:rsidRPr="00733C12" w:rsidRDefault="00733C12" w:rsidP="00FB52D8">
            <w:pPr>
              <w:jc w:val="right"/>
            </w:pPr>
            <w:r w:rsidRPr="00733C12">
              <w:t>137.1</w:t>
            </w:r>
          </w:p>
        </w:tc>
        <w:tc>
          <w:tcPr>
            <w:tcW w:w="2862" w:type="dxa"/>
            <w:gridSpan w:val="2"/>
          </w:tcPr>
          <w:p w14:paraId="1D2CD85C" w14:textId="77777777" w:rsidR="00733C12" w:rsidRPr="00733C12" w:rsidRDefault="00733C12" w:rsidP="00733C12">
            <w:r w:rsidRPr="00733C12">
              <w:t>GDV 4, 1 April 2017</w:t>
            </w:r>
          </w:p>
        </w:tc>
      </w:tr>
      <w:tr w:rsidR="00733C12" w:rsidRPr="00733C12" w14:paraId="547257CB" w14:textId="77777777" w:rsidTr="00FB52D8">
        <w:trPr>
          <w:gridAfter w:val="1"/>
          <w:wAfter w:w="572" w:type="dxa"/>
          <w:trHeight w:val="145"/>
          <w:jc w:val="center"/>
        </w:trPr>
        <w:tc>
          <w:tcPr>
            <w:tcW w:w="5404" w:type="dxa"/>
            <w:gridSpan w:val="4"/>
          </w:tcPr>
          <w:p w14:paraId="0F4B3D10" w14:textId="77777777" w:rsidR="00733C12" w:rsidRPr="00C31699" w:rsidRDefault="00733C12" w:rsidP="00733C12">
            <w:pPr>
              <w:rPr>
                <w:b/>
              </w:rPr>
            </w:pPr>
            <w:r w:rsidRPr="00C31699">
              <w:rPr>
                <w:b/>
              </w:rPr>
              <w:t>Schedule 1 – Deed and business details</w:t>
            </w:r>
          </w:p>
        </w:tc>
      </w:tr>
      <w:tr w:rsidR="00733C12" w:rsidRPr="00733C12" w14:paraId="0DBE413E" w14:textId="77777777" w:rsidTr="00FB52D8">
        <w:trPr>
          <w:gridAfter w:val="1"/>
          <w:wAfter w:w="572" w:type="dxa"/>
          <w:trHeight w:val="145"/>
          <w:jc w:val="center"/>
        </w:trPr>
        <w:tc>
          <w:tcPr>
            <w:tcW w:w="2542" w:type="dxa"/>
            <w:gridSpan w:val="2"/>
          </w:tcPr>
          <w:p w14:paraId="419EDD70" w14:textId="77777777" w:rsidR="00733C12" w:rsidRPr="00733C12" w:rsidRDefault="00733C12" w:rsidP="00FB52D8">
            <w:pPr>
              <w:jc w:val="right"/>
            </w:pPr>
            <w:r w:rsidRPr="00733C12">
              <w:t>Items 3, 4, 6, 7, 8 and 9</w:t>
            </w:r>
          </w:p>
        </w:tc>
        <w:tc>
          <w:tcPr>
            <w:tcW w:w="2862" w:type="dxa"/>
            <w:gridSpan w:val="2"/>
          </w:tcPr>
          <w:p w14:paraId="06A1F199" w14:textId="77777777" w:rsidR="00733C12" w:rsidRPr="00733C12" w:rsidRDefault="00733C12" w:rsidP="00733C12">
            <w:r w:rsidRPr="00733C12">
              <w:t>GDV 3, 5 December 2016</w:t>
            </w:r>
          </w:p>
        </w:tc>
      </w:tr>
    </w:tbl>
    <w:p w14:paraId="3AC920E1" w14:textId="77777777" w:rsidR="00FD16BC" w:rsidRDefault="00FD16BC" w:rsidP="00E65DE5"/>
    <w:sectPr w:rsidR="00FD16BC" w:rsidSect="00E405C9">
      <w:pgSz w:w="11906" w:h="16838" w:code="9"/>
      <w:pgMar w:top="425" w:right="567" w:bottom="425" w:left="567" w:header="567" w:footer="567" w:gutter="28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E10A601" w14:textId="77777777" w:rsidR="009764BA" w:rsidRDefault="009764BA">
      <w:r>
        <w:separator/>
      </w:r>
    </w:p>
  </w:endnote>
  <w:endnote w:type="continuationSeparator" w:id="0">
    <w:p w14:paraId="01B4F5DC" w14:textId="77777777" w:rsidR="009764BA" w:rsidRDefault="009764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mpact">
    <w:panose1 w:val="020B080603090205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Myriad Pro Light">
    <w:altName w:val="Arial"/>
    <w:panose1 w:val="00000000000000000000"/>
    <w:charset w:val="00"/>
    <w:family w:val="swiss"/>
    <w:notTrueType/>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Angsana New">
    <w:altName w:val="Leelawadee UI"/>
    <w:panose1 w:val="02020603050405020304"/>
    <w:charset w:val="00"/>
    <w:family w:val="roman"/>
    <w:pitch w:val="variable"/>
    <w:sig w:usb0="00000000" w:usb1="00000000" w:usb2="00000000" w:usb3="00000000" w:csb0="00010001"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ITC Franklin Gothic Book">
    <w:panose1 w:val="00000000000000000000"/>
    <w:charset w:val="00"/>
    <w:family w:val="swiss"/>
    <w:notTrueType/>
    <w:pitch w:val="variable"/>
    <w:sig w:usb0="00000003" w:usb1="00000000" w:usb2="00000000" w:usb3="00000000" w:csb0="00000001" w:csb1="00000000"/>
  </w:font>
  <w:font w:name="Gautami">
    <w:panose1 w:val="02000500000000000000"/>
    <w:charset w:val="00"/>
    <w:family w:val="swiss"/>
    <w:pitch w:val="variable"/>
    <w:sig w:usb0="00200003" w:usb1="00000000" w:usb2="00000000" w:usb3="00000000" w:csb0="00000001" w:csb1="00000000"/>
  </w:font>
  <w:font w:name="Museo Sans 700">
    <w:altName w:val="Museo Sans 700"/>
    <w:panose1 w:val="00000000000000000000"/>
    <w:charset w:val="00"/>
    <w:family w:val="swiss"/>
    <w:notTrueType/>
    <w:pitch w:val="default"/>
    <w:sig w:usb0="00000003" w:usb1="00000000" w:usb2="00000000" w:usb3="00000000" w:csb0="00000001" w:csb1="00000000"/>
  </w:font>
  <w:font w:name="Museo Sans 100">
    <w:altName w:val="Museo Sans 100"/>
    <w:panose1 w:val="00000000000000000000"/>
    <w:charset w:val="00"/>
    <w:family w:val="swiss"/>
    <w:notTrueType/>
    <w:pitch w:val="default"/>
    <w:sig w:usb0="00000003" w:usb1="00000000" w:usb2="00000000" w:usb3="00000000" w:csb0="00000001" w:csb1="00000000"/>
  </w:font>
  <w:font w:name="Arial Bold">
    <w:panose1 w:val="020B0704020202020204"/>
    <w:charset w:val="00"/>
    <w:family w:val="auto"/>
    <w:pitch w:val="variable"/>
    <w:sig w:usb0="00000003" w:usb1="00000000" w:usb2="00000000" w:usb3="00000000" w:csb0="00000001" w:csb1="00000000"/>
  </w:font>
  <w:font w:name="Baskerville Old Face">
    <w:panose1 w:val="02020602080505020303"/>
    <w:charset w:val="00"/>
    <w:family w:val="roman"/>
    <w:pitch w:val="variable"/>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MRC Modena">
    <w:altName w:val="Calibr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80445371"/>
      <w:docPartObj>
        <w:docPartGallery w:val="Page Numbers (Bottom of Page)"/>
        <w:docPartUnique/>
      </w:docPartObj>
    </w:sdtPr>
    <w:sdtEndPr>
      <w:rPr>
        <w:noProof/>
      </w:rPr>
    </w:sdtEndPr>
    <w:sdtContent>
      <w:p w14:paraId="34535536" w14:textId="19698AC8" w:rsidR="009764BA" w:rsidRDefault="009764BA">
        <w:pPr>
          <w:pStyle w:val="Footer"/>
          <w:jc w:val="right"/>
        </w:pPr>
        <w:r>
          <w:fldChar w:fldCharType="begin"/>
        </w:r>
        <w:r>
          <w:instrText xml:space="preserve"> PAGE   \* MERGEFORMAT </w:instrText>
        </w:r>
        <w:r>
          <w:fldChar w:fldCharType="separate"/>
        </w:r>
        <w:r w:rsidR="00AC7B38">
          <w:rPr>
            <w:noProof/>
          </w:rPr>
          <w:t>ii</w:t>
        </w:r>
        <w:r>
          <w:rPr>
            <w:noProof/>
          </w:rPr>
          <w:fldChar w:fldCharType="end"/>
        </w:r>
      </w:p>
    </w:sdtContent>
  </w:sdt>
  <w:p w14:paraId="7BF8D9B9" w14:textId="77777777" w:rsidR="009764BA" w:rsidRDefault="009764BA">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226450" w14:textId="77777777" w:rsidR="009764BA" w:rsidRDefault="009764B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7D380C" w14:textId="77777777" w:rsidR="009764BA" w:rsidRDefault="009764BA">
    <w:r>
      <w:cr/>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E9CBAD" w14:textId="77777777" w:rsidR="009764BA" w:rsidRDefault="009764BA">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206C55" w14:textId="77777777" w:rsidR="009764BA" w:rsidRDefault="009764BA">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1FA364" w14:textId="56FB6743" w:rsidR="009764BA" w:rsidRPr="003E2B7B" w:rsidRDefault="009764BA" w:rsidP="00F95202">
    <w:pPr>
      <w:pStyle w:val="Footer"/>
      <w:tabs>
        <w:tab w:val="right" w:pos="3402"/>
      </w:tabs>
      <w:jc w:val="right"/>
      <w:rPr>
        <w:rStyle w:val="PageNumber"/>
        <w:b w:val="0"/>
      </w:rPr>
    </w:pPr>
    <w:r w:rsidRPr="001322EC">
      <w:rPr>
        <w:rStyle w:val="PageNumber"/>
        <w:b w:val="0"/>
        <w:sz w:val="18"/>
      </w:rPr>
      <w:fldChar w:fldCharType="begin"/>
    </w:r>
    <w:r w:rsidRPr="001322EC">
      <w:rPr>
        <w:rStyle w:val="PageNumber"/>
        <w:sz w:val="18"/>
      </w:rPr>
      <w:instrText xml:space="preserve"> PAGE   \* MERGEFORMAT </w:instrText>
    </w:r>
    <w:r w:rsidRPr="001322EC">
      <w:rPr>
        <w:rStyle w:val="PageNumber"/>
        <w:b w:val="0"/>
        <w:sz w:val="18"/>
      </w:rPr>
      <w:fldChar w:fldCharType="separate"/>
    </w:r>
    <w:r w:rsidR="00AC7B38" w:rsidRPr="00AC7B38">
      <w:rPr>
        <w:rStyle w:val="PageNumber"/>
        <w:b w:val="0"/>
        <w:noProof/>
        <w:sz w:val="18"/>
      </w:rPr>
      <w:t>158</w:t>
    </w:r>
    <w:r w:rsidRPr="001322EC">
      <w:rPr>
        <w:rStyle w:val="PageNumber"/>
        <w:b w:val="0"/>
        <w:sz w:val="18"/>
      </w:rPr>
      <w:fldChar w:fldCharType="end"/>
    </w:r>
    <w:r w:rsidRPr="003E2B7B">
      <w:rPr>
        <w:rStyle w:val="PageNumber"/>
      </w:rP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7FBDBC" w14:textId="77777777" w:rsidR="009764BA" w:rsidRDefault="009764BA">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8DF485" w14:textId="60835DDC" w:rsidR="009764BA" w:rsidRPr="001322EC" w:rsidRDefault="009764BA" w:rsidP="00F95202">
    <w:pPr>
      <w:pStyle w:val="Footer"/>
      <w:jc w:val="right"/>
      <w:rPr>
        <w:b/>
        <w:sz w:val="12"/>
      </w:rPr>
    </w:pPr>
    <w:r w:rsidRPr="001322EC">
      <w:rPr>
        <w:rStyle w:val="PageNumber"/>
        <w:b w:val="0"/>
        <w:sz w:val="18"/>
      </w:rPr>
      <w:fldChar w:fldCharType="begin"/>
    </w:r>
    <w:r w:rsidRPr="001322EC">
      <w:rPr>
        <w:rStyle w:val="PageNumber"/>
        <w:b w:val="0"/>
        <w:sz w:val="18"/>
      </w:rPr>
      <w:instrText xml:space="preserve">PAGE  </w:instrText>
    </w:r>
    <w:r w:rsidRPr="001322EC">
      <w:rPr>
        <w:rStyle w:val="PageNumber"/>
        <w:b w:val="0"/>
        <w:sz w:val="18"/>
      </w:rPr>
      <w:fldChar w:fldCharType="separate"/>
    </w:r>
    <w:r w:rsidR="00AC7B38">
      <w:rPr>
        <w:rStyle w:val="PageNumber"/>
        <w:b w:val="0"/>
        <w:noProof/>
        <w:sz w:val="18"/>
      </w:rPr>
      <w:t>219</w:t>
    </w:r>
    <w:r w:rsidRPr="001322EC">
      <w:rPr>
        <w:rStyle w:val="PageNumber"/>
        <w:b w:val="0"/>
        <w:sz w:val="18"/>
      </w:rP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FF2AFA" w14:textId="77777777" w:rsidR="009764BA" w:rsidRDefault="009764BA">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16B232" w14:textId="77777777" w:rsidR="009764BA" w:rsidRDefault="009764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89B075F" w14:textId="77777777" w:rsidR="009764BA" w:rsidRDefault="009764BA">
      <w:r>
        <w:separator/>
      </w:r>
    </w:p>
  </w:footnote>
  <w:footnote w:type="continuationSeparator" w:id="0">
    <w:p w14:paraId="2AF8AA43" w14:textId="77777777" w:rsidR="009764BA" w:rsidRDefault="009764BA">
      <w:r>
        <w:continuationSeparator/>
      </w:r>
    </w:p>
  </w:footnote>
  <w:footnote w:id="1">
    <w:p w14:paraId="0F2E7E63" w14:textId="77777777" w:rsidR="009764BA" w:rsidRDefault="009764BA" w:rsidP="00F0626D">
      <w:pPr>
        <w:pStyle w:val="FootnoteText"/>
        <w:spacing w:after="0"/>
      </w:pPr>
      <w:r>
        <w:rPr>
          <w:rStyle w:val="FootnoteReference"/>
        </w:rPr>
        <w:footnoteRef/>
      </w:r>
      <w:r>
        <w:t xml:space="preserve"> </w:t>
      </w:r>
      <w:r>
        <w:rPr>
          <w:rFonts w:asciiTheme="minorHAnsi" w:hAnsiTheme="minorHAnsi" w:cstheme="minorHAnsi"/>
          <w:sz w:val="18"/>
          <w:szCs w:val="18"/>
        </w:rPr>
        <w:t>Table 1 does not apply to</w:t>
      </w:r>
      <w:r w:rsidRPr="00C44D16">
        <w:rPr>
          <w:rFonts w:asciiTheme="minorHAnsi" w:hAnsiTheme="minorHAnsi" w:cstheme="minorHAnsi"/>
          <w:sz w:val="18"/>
          <w:szCs w:val="18"/>
        </w:rPr>
        <w:t xml:space="preserve"> </w:t>
      </w:r>
      <w:r w:rsidRPr="00483705">
        <w:rPr>
          <w:rFonts w:asciiTheme="minorHAnsi" w:hAnsiTheme="minorHAnsi" w:cstheme="minorHAnsi"/>
          <w:sz w:val="18"/>
          <w:szCs w:val="18"/>
        </w:rPr>
        <w:t xml:space="preserve">Stream </w:t>
      </w:r>
      <w:r w:rsidRPr="00C44D16">
        <w:rPr>
          <w:rFonts w:asciiTheme="minorHAnsi" w:hAnsiTheme="minorHAnsi" w:cstheme="minorHAnsi"/>
          <w:sz w:val="18"/>
          <w:szCs w:val="18"/>
        </w:rPr>
        <w:t xml:space="preserve">Participants who are </w:t>
      </w:r>
      <w:r w:rsidRPr="00F676A2">
        <w:rPr>
          <w:rFonts w:asciiTheme="minorHAnsi" w:hAnsiTheme="minorHAnsi" w:cstheme="minorHAnsi"/>
          <w:sz w:val="18"/>
          <w:szCs w:val="18"/>
        </w:rPr>
        <w:t>Pre-release Prisoners</w:t>
      </w:r>
      <w:r>
        <w:rPr>
          <w:rFonts w:asciiTheme="minorHAnsi" w:hAnsiTheme="minorHAnsi" w:cstheme="minorHAnsi"/>
          <w:sz w:val="18"/>
          <w:szCs w:val="18"/>
        </w:rPr>
        <w:t xml:space="preserve">, </w:t>
      </w:r>
      <w:r w:rsidRPr="00C44D16">
        <w:rPr>
          <w:rFonts w:asciiTheme="minorHAnsi" w:hAnsiTheme="minorHAnsi" w:cstheme="minorHAnsi"/>
          <w:sz w:val="18"/>
          <w:szCs w:val="18"/>
        </w:rPr>
        <w:t xml:space="preserve">Early School Leavers, or subject to a Structural Adjustment Package. As a general rule, </w:t>
      </w:r>
      <w:r w:rsidRPr="00F676A2">
        <w:rPr>
          <w:rFonts w:asciiTheme="minorHAnsi" w:hAnsiTheme="minorHAnsi" w:cstheme="minorHAnsi"/>
          <w:sz w:val="18"/>
          <w:szCs w:val="18"/>
        </w:rPr>
        <w:t xml:space="preserve">Pre-release Prisoners will transition to Self Service and Job Activity Phase </w:t>
      </w:r>
      <w:r>
        <w:rPr>
          <w:rFonts w:asciiTheme="minorHAnsi" w:hAnsiTheme="minorHAnsi" w:cstheme="minorHAnsi"/>
          <w:sz w:val="18"/>
          <w:szCs w:val="18"/>
        </w:rPr>
        <w:t>if they are in</w:t>
      </w:r>
      <w:r w:rsidRPr="00F676A2">
        <w:rPr>
          <w:rFonts w:asciiTheme="minorHAnsi" w:hAnsiTheme="minorHAnsi" w:cstheme="minorHAnsi"/>
          <w:sz w:val="18"/>
          <w:szCs w:val="18"/>
        </w:rPr>
        <w:t xml:space="preserve"> Stream A or the Case Management Phase </w:t>
      </w:r>
      <w:r>
        <w:rPr>
          <w:rFonts w:asciiTheme="minorHAnsi" w:hAnsiTheme="minorHAnsi" w:cstheme="minorHAnsi"/>
          <w:sz w:val="18"/>
          <w:szCs w:val="18"/>
        </w:rPr>
        <w:t>if they are in</w:t>
      </w:r>
      <w:r w:rsidRPr="00F676A2">
        <w:rPr>
          <w:rFonts w:asciiTheme="minorHAnsi" w:hAnsiTheme="minorHAnsi" w:cstheme="minorHAnsi"/>
          <w:sz w:val="18"/>
          <w:szCs w:val="18"/>
        </w:rPr>
        <w:t xml:space="preserve"> Streams B </w:t>
      </w:r>
      <w:r>
        <w:rPr>
          <w:rFonts w:asciiTheme="minorHAnsi" w:hAnsiTheme="minorHAnsi" w:cstheme="minorHAnsi"/>
          <w:sz w:val="18"/>
          <w:szCs w:val="18"/>
        </w:rPr>
        <w:t>or</w:t>
      </w:r>
      <w:r w:rsidRPr="00F676A2">
        <w:rPr>
          <w:rFonts w:asciiTheme="minorHAnsi" w:hAnsiTheme="minorHAnsi" w:cstheme="minorHAnsi"/>
          <w:sz w:val="18"/>
          <w:szCs w:val="18"/>
        </w:rPr>
        <w:t xml:space="preserve"> C</w:t>
      </w:r>
      <w:r>
        <w:rPr>
          <w:rFonts w:asciiTheme="minorHAnsi" w:hAnsiTheme="minorHAnsi" w:cstheme="minorHAnsi"/>
          <w:sz w:val="18"/>
          <w:szCs w:val="18"/>
        </w:rPr>
        <w:t>,</w:t>
      </w:r>
      <w:r w:rsidRPr="00F676A2">
        <w:rPr>
          <w:rFonts w:asciiTheme="minorHAnsi" w:hAnsiTheme="minorHAnsi" w:cstheme="minorHAnsi"/>
          <w:sz w:val="18"/>
          <w:szCs w:val="18"/>
        </w:rPr>
        <w:t xml:space="preserve"> </w:t>
      </w:r>
      <w:r>
        <w:rPr>
          <w:rFonts w:asciiTheme="minorHAnsi" w:hAnsiTheme="minorHAnsi" w:cstheme="minorHAnsi"/>
          <w:sz w:val="18"/>
          <w:szCs w:val="18"/>
        </w:rPr>
        <w:t xml:space="preserve">and </w:t>
      </w:r>
      <w:r w:rsidRPr="00C44D16">
        <w:rPr>
          <w:rFonts w:asciiTheme="minorHAnsi" w:hAnsiTheme="minorHAnsi" w:cstheme="minorHAnsi"/>
          <w:sz w:val="18"/>
          <w:szCs w:val="18"/>
        </w:rPr>
        <w:t xml:space="preserve">Early School Leavers </w:t>
      </w:r>
      <w:r>
        <w:rPr>
          <w:rFonts w:asciiTheme="minorHAnsi" w:hAnsiTheme="minorHAnsi" w:cstheme="minorHAnsi"/>
          <w:sz w:val="18"/>
          <w:szCs w:val="18"/>
        </w:rPr>
        <w:t xml:space="preserve">and </w:t>
      </w:r>
      <w:r w:rsidRPr="00483705">
        <w:rPr>
          <w:rFonts w:asciiTheme="minorHAnsi" w:hAnsiTheme="minorHAnsi" w:cstheme="minorHAnsi"/>
          <w:sz w:val="18"/>
          <w:szCs w:val="18"/>
        </w:rPr>
        <w:t xml:space="preserve">Stream </w:t>
      </w:r>
      <w:r w:rsidRPr="00C44D16">
        <w:rPr>
          <w:rFonts w:asciiTheme="minorHAnsi" w:hAnsiTheme="minorHAnsi" w:cstheme="minorHAnsi"/>
          <w:sz w:val="18"/>
          <w:szCs w:val="18"/>
        </w:rPr>
        <w:t xml:space="preserve">Participants </w:t>
      </w:r>
      <w:r>
        <w:rPr>
          <w:rFonts w:asciiTheme="minorHAnsi" w:hAnsiTheme="minorHAnsi" w:cstheme="minorHAnsi"/>
          <w:sz w:val="18"/>
          <w:szCs w:val="18"/>
        </w:rPr>
        <w:t xml:space="preserve">who are </w:t>
      </w:r>
      <w:r w:rsidRPr="00C44D16">
        <w:rPr>
          <w:rFonts w:asciiTheme="minorHAnsi" w:hAnsiTheme="minorHAnsi" w:cstheme="minorHAnsi"/>
          <w:sz w:val="18"/>
          <w:szCs w:val="18"/>
        </w:rPr>
        <w:t xml:space="preserve">subject to a Structural Adjustment Package will transition (at a minimum) to Stream B. </w:t>
      </w:r>
      <w:r>
        <w:rPr>
          <w:rFonts w:asciiTheme="minorHAnsi" w:hAnsiTheme="minorHAnsi" w:cstheme="minorHAnsi"/>
          <w:sz w:val="18"/>
          <w:szCs w:val="18"/>
        </w:rPr>
        <w:t>T</w:t>
      </w:r>
      <w:r w:rsidRPr="00C44D16">
        <w:rPr>
          <w:rFonts w:asciiTheme="minorHAnsi" w:hAnsiTheme="minorHAnsi" w:cstheme="minorHAnsi"/>
          <w:sz w:val="18"/>
          <w:szCs w:val="18"/>
        </w:rPr>
        <w:t xml:space="preserve">he specific Stream and phase </w:t>
      </w:r>
      <w:r>
        <w:rPr>
          <w:rFonts w:asciiTheme="minorHAnsi" w:hAnsiTheme="minorHAnsi" w:cstheme="minorHAnsi"/>
          <w:sz w:val="18"/>
          <w:szCs w:val="18"/>
        </w:rPr>
        <w:t xml:space="preserve">in that Stream that </w:t>
      </w:r>
      <w:r w:rsidRPr="00C44D16">
        <w:rPr>
          <w:rFonts w:asciiTheme="minorHAnsi" w:hAnsiTheme="minorHAnsi" w:cstheme="minorHAnsi"/>
          <w:sz w:val="18"/>
          <w:szCs w:val="18"/>
        </w:rPr>
        <w:t xml:space="preserve">these </w:t>
      </w:r>
      <w:r w:rsidRPr="00483705">
        <w:rPr>
          <w:rFonts w:asciiTheme="minorHAnsi" w:hAnsiTheme="minorHAnsi" w:cstheme="minorHAnsi"/>
          <w:sz w:val="18"/>
          <w:szCs w:val="18"/>
        </w:rPr>
        <w:t xml:space="preserve">Stream </w:t>
      </w:r>
      <w:r w:rsidRPr="00C44D16">
        <w:rPr>
          <w:rFonts w:asciiTheme="minorHAnsi" w:hAnsiTheme="minorHAnsi" w:cstheme="minorHAnsi"/>
          <w:sz w:val="18"/>
          <w:szCs w:val="18"/>
        </w:rPr>
        <w:t>Participants will transition to</w:t>
      </w:r>
      <w:r>
        <w:rPr>
          <w:rFonts w:asciiTheme="minorHAnsi" w:hAnsiTheme="minorHAnsi" w:cstheme="minorHAnsi"/>
          <w:sz w:val="18"/>
          <w:szCs w:val="18"/>
        </w:rPr>
        <w:t>,</w:t>
      </w:r>
      <w:r w:rsidRPr="00C44D16">
        <w:rPr>
          <w:rFonts w:asciiTheme="minorHAnsi" w:hAnsiTheme="minorHAnsi" w:cstheme="minorHAnsi"/>
          <w:sz w:val="18"/>
          <w:szCs w:val="18"/>
        </w:rPr>
        <w:t xml:space="preserve"> will be determined by the Department’s IT Systems. </w:t>
      </w:r>
    </w:p>
  </w:footnote>
  <w:footnote w:id="2">
    <w:p w14:paraId="05B342DB" w14:textId="77777777" w:rsidR="009764BA" w:rsidRPr="007469A1" w:rsidRDefault="009764BA" w:rsidP="00F0626D">
      <w:pPr>
        <w:pStyle w:val="FootnoteText"/>
        <w:spacing w:after="0"/>
        <w:rPr>
          <w:sz w:val="18"/>
          <w:szCs w:val="18"/>
        </w:rPr>
      </w:pPr>
      <w:r>
        <w:rPr>
          <w:rStyle w:val="FootnoteReference"/>
        </w:rPr>
        <w:footnoteRef/>
      </w:r>
      <w:r>
        <w:t xml:space="preserve"> </w:t>
      </w:r>
      <w:r>
        <w:rPr>
          <w:sz w:val="18"/>
          <w:szCs w:val="18"/>
        </w:rPr>
        <w:t>Unless specifically stated, the phase in JSA refers to all Stream Participants in that phase, regardless of age.</w:t>
      </w:r>
    </w:p>
  </w:footnote>
  <w:footnote w:id="3">
    <w:p w14:paraId="49188973" w14:textId="77777777" w:rsidR="009764BA" w:rsidRPr="003E2B7B" w:rsidRDefault="009764BA" w:rsidP="00F0626D">
      <w:pPr>
        <w:pStyle w:val="FootnoteText"/>
        <w:spacing w:after="0"/>
        <w:rPr>
          <w:sz w:val="18"/>
          <w:szCs w:val="18"/>
        </w:rPr>
      </w:pPr>
      <w:r>
        <w:rPr>
          <w:rStyle w:val="FootnoteReference"/>
        </w:rPr>
        <w:footnoteRef/>
      </w:r>
      <w:r>
        <w:t xml:space="preserve"> </w:t>
      </w:r>
      <w:r w:rsidRPr="00997CB1">
        <w:rPr>
          <w:sz w:val="18"/>
          <w:szCs w:val="18"/>
        </w:rPr>
        <w:t>Disability Support Pension c</w:t>
      </w:r>
      <w:r>
        <w:rPr>
          <w:sz w:val="18"/>
          <w:szCs w:val="18"/>
        </w:rPr>
        <w:t>laimants who are subject to a program of s</w:t>
      </w:r>
      <w:r w:rsidRPr="00997CB1">
        <w:rPr>
          <w:sz w:val="18"/>
          <w:szCs w:val="18"/>
        </w:rPr>
        <w:t xml:space="preserve">upport may apply </w:t>
      </w:r>
      <w:r>
        <w:rPr>
          <w:sz w:val="18"/>
          <w:szCs w:val="18"/>
        </w:rPr>
        <w:t>to participate in</w:t>
      </w:r>
      <w:r w:rsidRPr="00997CB1">
        <w:rPr>
          <w:sz w:val="18"/>
          <w:szCs w:val="18"/>
        </w:rPr>
        <w:t xml:space="preserve"> </w:t>
      </w:r>
      <w:r>
        <w:rPr>
          <w:sz w:val="18"/>
          <w:szCs w:val="18"/>
        </w:rPr>
        <w:t xml:space="preserve">full Services under </w:t>
      </w:r>
      <w:r w:rsidRPr="00997CB1">
        <w:rPr>
          <w:sz w:val="18"/>
          <w:szCs w:val="18"/>
        </w:rPr>
        <w:t>Stream A</w:t>
      </w:r>
      <w:r>
        <w:rPr>
          <w:sz w:val="18"/>
          <w:szCs w:val="18"/>
        </w:rPr>
        <w:t>, Stream B or C</w:t>
      </w:r>
      <w:r w:rsidRPr="00997CB1">
        <w:rPr>
          <w:sz w:val="18"/>
          <w:szCs w:val="18"/>
        </w:rPr>
        <w:t xml:space="preserve"> after 1 July 2015 if they are not </w:t>
      </w:r>
      <w:r>
        <w:rPr>
          <w:sz w:val="18"/>
          <w:szCs w:val="18"/>
        </w:rPr>
        <w:t>t</w:t>
      </w:r>
      <w:r w:rsidRPr="00997CB1">
        <w:rPr>
          <w:sz w:val="18"/>
          <w:szCs w:val="18"/>
        </w:rPr>
        <w:t xml:space="preserve">ransitioned to these </w:t>
      </w:r>
      <w:r>
        <w:rPr>
          <w:sz w:val="18"/>
          <w:szCs w:val="18"/>
        </w:rPr>
        <w:t>S</w:t>
      </w:r>
      <w:r w:rsidRPr="00997CB1">
        <w:rPr>
          <w:sz w:val="18"/>
          <w:szCs w:val="18"/>
        </w:rPr>
        <w:t>tream</w:t>
      </w:r>
      <w:r>
        <w:rPr>
          <w:sz w:val="18"/>
          <w:szCs w:val="18"/>
        </w:rPr>
        <w:t>s.</w:t>
      </w:r>
    </w:p>
  </w:footnote>
  <w:footnote w:id="4">
    <w:p w14:paraId="4D5DDBF7" w14:textId="77777777" w:rsidR="009764BA" w:rsidRDefault="009764BA" w:rsidP="00F0626D">
      <w:pPr>
        <w:pStyle w:val="FootnoteText"/>
        <w:spacing w:after="0"/>
      </w:pPr>
      <w:r w:rsidRPr="00ED6960">
        <w:rPr>
          <w:rStyle w:val="FootnoteReference"/>
        </w:rPr>
        <w:footnoteRef/>
      </w:r>
      <w:r w:rsidRPr="003E2B7B">
        <w:rPr>
          <w:sz w:val="18"/>
          <w:szCs w:val="18"/>
        </w:rPr>
        <w:t xml:space="preserve"> As above</w:t>
      </w:r>
      <w:r>
        <w:rPr>
          <w:sz w:val="18"/>
          <w:szCs w:val="18"/>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8B4B34" w14:textId="77777777" w:rsidR="009764BA" w:rsidRDefault="009764BA">
    <w:r>
      <w:cr/>
    </w: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44002E" w14:textId="77777777" w:rsidR="009764BA" w:rsidRDefault="009764BA"/>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DA4DE6" w14:textId="77777777" w:rsidR="009764BA" w:rsidRPr="00A360C7" w:rsidRDefault="009764BA" w:rsidP="00F95202">
    <w:pPr>
      <w:rPr>
        <w:rFonts w:asciiTheme="minorHAnsi" w:hAnsiTheme="minorHAnsi" w:cstheme="minorHAnsi"/>
        <w:b/>
        <w:color w:val="7F7F7F" w:themeColor="text1" w:themeTint="80"/>
        <w:szCs w:val="22"/>
      </w:rPr>
    </w:pPr>
    <w:r w:rsidRPr="005E5623">
      <w:rPr>
        <w:rFonts w:asciiTheme="minorHAnsi" w:hAnsiTheme="minorHAnsi" w:cstheme="minorHAnsi"/>
        <w:color w:val="7F7F7F" w:themeColor="text1" w:themeTint="80"/>
        <w:szCs w:val="22"/>
      </w:rPr>
      <w:t xml:space="preserve"> </w: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A33EF4" w14:textId="77777777" w:rsidR="009764BA" w:rsidRDefault="009764BA"/>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1390C0" w14:textId="77777777" w:rsidR="009764BA" w:rsidRPr="005B5165" w:rsidRDefault="009764BA" w:rsidP="00F95202">
    <w:pPr>
      <w:rPr>
        <w:b/>
        <w:color w:val="7F7F7F" w:themeColor="text1" w:themeTint="80"/>
      </w:rPr>
    </w:pP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37469E" w14:textId="77777777" w:rsidR="009764BA" w:rsidRPr="005B5165" w:rsidRDefault="009764BA" w:rsidP="00F95202">
    <w:pPr>
      <w:rPr>
        <w:b/>
        <w:color w:val="7F7F7F" w:themeColor="text1" w:themeTint="80"/>
      </w:rPr>
    </w:pP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47C202" w14:textId="77777777" w:rsidR="009764BA" w:rsidRDefault="009764BA"/>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1B1E96" w14:textId="77777777" w:rsidR="009764BA" w:rsidRPr="00A360C7" w:rsidRDefault="009764BA" w:rsidP="00F95202">
    <w:pPr>
      <w:rPr>
        <w:rFonts w:asciiTheme="minorHAnsi" w:hAnsiTheme="minorHAnsi" w:cstheme="minorHAnsi"/>
        <w:b/>
        <w:color w:val="7F7F7F" w:themeColor="text1" w:themeTint="80"/>
        <w:szCs w:val="22"/>
      </w:rPr>
    </w:pP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1B8DC5" w14:textId="77777777" w:rsidR="009764BA" w:rsidRDefault="009764BA" w:rsidP="00F95202">
    <w:r>
      <w:rPr>
        <w:noProof/>
      </w:rPr>
      <w:drawing>
        <wp:inline distT="0" distB="0" distL="0" distR="0" wp14:anchorId="177CE8CD" wp14:editId="2DFBCAF4">
          <wp:extent cx="6645910" cy="1537653"/>
          <wp:effectExtent l="0" t="0" r="2540" b="5715"/>
          <wp:docPr id="3" name="Picture 3" descr="Australian Government Department of Employ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14_0001 EMP Word Template navy_01-1.jpg"/>
                  <pic:cNvPicPr/>
                </pic:nvPicPr>
                <pic:blipFill rotWithShape="1">
                  <a:blip r:embed="rId1" cstate="print">
                    <a:extLst>
                      <a:ext uri="{28A0092B-C50C-407E-A947-70E740481C1C}">
                        <a14:useLocalDpi xmlns:a14="http://schemas.microsoft.com/office/drawing/2010/main" val="0"/>
                      </a:ext>
                    </a:extLst>
                  </a:blip>
                  <a:srcRect b="27179"/>
                  <a:stretch/>
                </pic:blipFill>
                <pic:spPr bwMode="auto">
                  <a:xfrm>
                    <a:off x="0" y="0"/>
                    <a:ext cx="6645910" cy="1537653"/>
                  </a:xfrm>
                  <a:prstGeom prst="rect">
                    <a:avLst/>
                  </a:prstGeom>
                  <a:ln>
                    <a:noFill/>
                  </a:ln>
                  <a:extLst>
                    <a:ext uri="{53640926-AAD7-44D8-BBD7-CCE9431645EC}">
                      <a14:shadowObscured xmlns:a14="http://schemas.microsoft.com/office/drawing/2010/main"/>
                    </a:ext>
                  </a:extLst>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F21FCF" w14:textId="77777777" w:rsidR="009764BA" w:rsidRDefault="009764BA"/>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505949" w14:textId="77777777" w:rsidR="009764BA" w:rsidRDefault="009764BA"/>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130B76" w14:textId="77777777" w:rsidR="009764BA" w:rsidRDefault="009764BA"/>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10C158" w14:textId="77777777" w:rsidR="009764BA" w:rsidRDefault="009764BA"/>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4231DB" w14:textId="77777777" w:rsidR="009764BA" w:rsidRPr="00593A19" w:rsidRDefault="009764BA" w:rsidP="00F95202"/>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1B0BFB" w14:textId="77777777" w:rsidR="009764BA" w:rsidRDefault="009764BA"/>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02A35B" w14:textId="77777777" w:rsidR="009764BA" w:rsidRDefault="009764BA">
    <w:r>
      <w:cr/>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3A06B7" w14:textId="77777777" w:rsidR="009764BA" w:rsidRDefault="009764BA"/>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310DE5E"/>
    <w:styleLink w:val="1ai1"/>
    <w:lvl w:ilvl="0">
      <w:start w:val="1"/>
      <w:numFmt w:val="decimal"/>
      <w:pStyle w:val="ListNumber5"/>
      <w:lvlText w:val="%1."/>
      <w:lvlJc w:val="left"/>
      <w:pPr>
        <w:tabs>
          <w:tab w:val="num" w:pos="1800"/>
        </w:tabs>
        <w:ind w:left="1800" w:hanging="360"/>
      </w:pPr>
    </w:lvl>
  </w:abstractNum>
  <w:abstractNum w:abstractNumId="1" w15:restartNumberingAfterBreak="0">
    <w:nsid w:val="FFFFFF89"/>
    <w:multiLevelType w:val="singleLevel"/>
    <w:tmpl w:val="14C0578A"/>
    <w:lvl w:ilvl="0">
      <w:start w:val="1"/>
      <w:numFmt w:val="bullet"/>
      <w:pStyle w:val="TableListBullet2Indent1"/>
      <w:lvlText w:val="–"/>
      <w:lvlJc w:val="left"/>
      <w:pPr>
        <w:tabs>
          <w:tab w:val="num" w:pos="1191"/>
        </w:tabs>
        <w:ind w:left="1191" w:hanging="397"/>
      </w:pPr>
      <w:rPr>
        <w:rFonts w:ascii="Calibri" w:hAnsi="Calibri" w:hint="default"/>
        <w:color w:val="auto"/>
        <w:sz w:val="20"/>
      </w:rPr>
    </w:lvl>
  </w:abstractNum>
  <w:abstractNum w:abstractNumId="2" w15:restartNumberingAfterBreak="0">
    <w:nsid w:val="016D54C5"/>
    <w:multiLevelType w:val="hybridMultilevel"/>
    <w:tmpl w:val="A786729E"/>
    <w:styleLink w:val="NumberedList1"/>
    <w:lvl w:ilvl="0" w:tplc="89B0BFE2">
      <w:start w:val="1"/>
      <w:numFmt w:val="lowerLetter"/>
      <w:lvlText w:val="(%1)"/>
      <w:lvlJc w:val="left"/>
      <w:pPr>
        <w:ind w:left="720" w:hanging="360"/>
      </w:pPr>
      <w:rPr>
        <w:rFonts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0541397B"/>
    <w:multiLevelType w:val="hybridMultilevel"/>
    <w:tmpl w:val="9E187EAA"/>
    <w:lvl w:ilvl="0" w:tplc="CAEAF800">
      <w:numFmt w:val="bullet"/>
      <w:lvlText w:val=""/>
      <w:lvlJc w:val="left"/>
      <w:pPr>
        <w:ind w:left="1035" w:hanging="675"/>
      </w:pPr>
      <w:rPr>
        <w:rFonts w:ascii="Symbol" w:eastAsia="Times New Roman" w:hAnsi="Symbol"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88E5D15"/>
    <w:multiLevelType w:val="hybridMultilevel"/>
    <w:tmpl w:val="F8C09074"/>
    <w:lvl w:ilvl="0" w:tplc="6CDA7708">
      <w:start w:val="1"/>
      <w:numFmt w:val="bullet"/>
      <w:pStyle w:val="ListBullet2Indent1"/>
      <w:lvlText w:val="–"/>
      <w:lvlJc w:val="left"/>
      <w:pPr>
        <w:tabs>
          <w:tab w:val="num" w:pos="1191"/>
        </w:tabs>
        <w:ind w:left="1191" w:hanging="397"/>
      </w:pPr>
      <w:rPr>
        <w:rFonts w:ascii="Calibri" w:hAnsi="Calibri" w:cs="Times New Roman" w:hint="default"/>
        <w:color w:val="auto"/>
        <w:sz w:val="20"/>
      </w:rPr>
    </w:lvl>
    <w:lvl w:ilvl="1" w:tplc="0C090019">
      <w:start w:val="1"/>
      <w:numFmt w:val="bullet"/>
      <w:pStyle w:val="ListBullet2Indent1"/>
      <w:lvlText w:val="-"/>
      <w:lvlJc w:val="left"/>
      <w:pPr>
        <w:tabs>
          <w:tab w:val="num" w:pos="1440"/>
        </w:tabs>
        <w:ind w:left="1440" w:hanging="360"/>
      </w:pPr>
      <w:rPr>
        <w:rFonts w:ascii="Times New Roman" w:hAnsi="Times New Roman" w:cs="Times New Roman" w:hint="default"/>
      </w:rPr>
    </w:lvl>
    <w:lvl w:ilvl="2" w:tplc="0C09001B" w:tentative="1">
      <w:start w:val="1"/>
      <w:numFmt w:val="bullet"/>
      <w:lvlText w:val=""/>
      <w:lvlJc w:val="left"/>
      <w:pPr>
        <w:tabs>
          <w:tab w:val="num" w:pos="2160"/>
        </w:tabs>
        <w:ind w:left="2160" w:hanging="360"/>
      </w:pPr>
      <w:rPr>
        <w:rFonts w:ascii="Wingdings" w:hAnsi="Wingdings" w:hint="default"/>
      </w:rPr>
    </w:lvl>
    <w:lvl w:ilvl="3" w:tplc="0C09000F" w:tentative="1">
      <w:start w:val="1"/>
      <w:numFmt w:val="bullet"/>
      <w:lvlText w:val=""/>
      <w:lvlJc w:val="left"/>
      <w:pPr>
        <w:tabs>
          <w:tab w:val="num" w:pos="2880"/>
        </w:tabs>
        <w:ind w:left="2880" w:hanging="360"/>
      </w:pPr>
      <w:rPr>
        <w:rFonts w:ascii="Symbol" w:hAnsi="Symbol" w:hint="default"/>
      </w:rPr>
    </w:lvl>
    <w:lvl w:ilvl="4" w:tplc="0C090019" w:tentative="1">
      <w:start w:val="1"/>
      <w:numFmt w:val="bullet"/>
      <w:lvlText w:val="o"/>
      <w:lvlJc w:val="left"/>
      <w:pPr>
        <w:tabs>
          <w:tab w:val="num" w:pos="3600"/>
        </w:tabs>
        <w:ind w:left="3600" w:hanging="360"/>
      </w:pPr>
      <w:rPr>
        <w:rFonts w:ascii="Courier New" w:hAnsi="Courier New" w:cs="Courier New" w:hint="default"/>
      </w:rPr>
    </w:lvl>
    <w:lvl w:ilvl="5" w:tplc="0C09001B" w:tentative="1">
      <w:start w:val="1"/>
      <w:numFmt w:val="bullet"/>
      <w:lvlText w:val=""/>
      <w:lvlJc w:val="left"/>
      <w:pPr>
        <w:tabs>
          <w:tab w:val="num" w:pos="4320"/>
        </w:tabs>
        <w:ind w:left="4320" w:hanging="360"/>
      </w:pPr>
      <w:rPr>
        <w:rFonts w:ascii="Wingdings" w:hAnsi="Wingdings" w:hint="default"/>
      </w:rPr>
    </w:lvl>
    <w:lvl w:ilvl="6" w:tplc="0C09000F" w:tentative="1">
      <w:start w:val="1"/>
      <w:numFmt w:val="bullet"/>
      <w:lvlText w:val=""/>
      <w:lvlJc w:val="left"/>
      <w:pPr>
        <w:tabs>
          <w:tab w:val="num" w:pos="5040"/>
        </w:tabs>
        <w:ind w:left="5040" w:hanging="360"/>
      </w:pPr>
      <w:rPr>
        <w:rFonts w:ascii="Symbol" w:hAnsi="Symbol" w:hint="default"/>
      </w:rPr>
    </w:lvl>
    <w:lvl w:ilvl="7" w:tplc="0C090019" w:tentative="1">
      <w:start w:val="1"/>
      <w:numFmt w:val="bullet"/>
      <w:lvlText w:val="o"/>
      <w:lvlJc w:val="left"/>
      <w:pPr>
        <w:tabs>
          <w:tab w:val="num" w:pos="5760"/>
        </w:tabs>
        <w:ind w:left="5760" w:hanging="360"/>
      </w:pPr>
      <w:rPr>
        <w:rFonts w:ascii="Courier New" w:hAnsi="Courier New" w:cs="Courier New" w:hint="default"/>
      </w:rPr>
    </w:lvl>
    <w:lvl w:ilvl="8" w:tplc="0C09001B"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EBC6711"/>
    <w:multiLevelType w:val="hybridMultilevel"/>
    <w:tmpl w:val="9B5A6E1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0F8061BC"/>
    <w:multiLevelType w:val="multilevel"/>
    <w:tmpl w:val="A9B647F8"/>
    <w:lvl w:ilvl="0">
      <w:start w:val="1"/>
      <w:numFmt w:val="decimal"/>
      <w:pStyle w:val="MELegal1"/>
      <w:lvlText w:val="%1."/>
      <w:lvlJc w:val="left"/>
      <w:pPr>
        <w:tabs>
          <w:tab w:val="num" w:pos="680"/>
        </w:tabs>
        <w:ind w:left="680" w:hanging="680"/>
      </w:pPr>
      <w:rPr>
        <w:rFonts w:cs="Times New Roman" w:hint="default"/>
      </w:rPr>
    </w:lvl>
    <w:lvl w:ilvl="1">
      <w:start w:val="1"/>
      <w:numFmt w:val="decimal"/>
      <w:pStyle w:val="MELegal2"/>
      <w:lvlText w:val="%1.%2"/>
      <w:lvlJc w:val="left"/>
      <w:pPr>
        <w:tabs>
          <w:tab w:val="num" w:pos="680"/>
        </w:tabs>
        <w:ind w:left="680" w:hanging="680"/>
      </w:pPr>
      <w:rPr>
        <w:rFonts w:cs="Times New Roman" w:hint="default"/>
      </w:rPr>
    </w:lvl>
    <w:lvl w:ilvl="2">
      <w:start w:val="1"/>
      <w:numFmt w:val="lowerLetter"/>
      <w:pStyle w:val="MELegal3"/>
      <w:lvlText w:val="(%3)"/>
      <w:lvlJc w:val="left"/>
      <w:pPr>
        <w:tabs>
          <w:tab w:val="num" w:pos="1361"/>
        </w:tabs>
        <w:ind w:left="1361" w:hanging="681"/>
      </w:pPr>
      <w:rPr>
        <w:rFonts w:cs="Times New Roman" w:hint="default"/>
      </w:rPr>
    </w:lvl>
    <w:lvl w:ilvl="3">
      <w:start w:val="1"/>
      <w:numFmt w:val="lowerRoman"/>
      <w:pStyle w:val="MELegal4"/>
      <w:lvlText w:val="(%4)"/>
      <w:lvlJc w:val="left"/>
      <w:pPr>
        <w:tabs>
          <w:tab w:val="num" w:pos="2041"/>
        </w:tabs>
        <w:ind w:left="2041" w:hanging="680"/>
      </w:pPr>
      <w:rPr>
        <w:rFonts w:cs="Times New Roman" w:hint="default"/>
      </w:rPr>
    </w:lvl>
    <w:lvl w:ilvl="4">
      <w:start w:val="1"/>
      <w:numFmt w:val="upperLetter"/>
      <w:pStyle w:val="6ClsA"/>
      <w:lvlText w:val="(%5)"/>
      <w:lvlJc w:val="left"/>
      <w:pPr>
        <w:tabs>
          <w:tab w:val="num" w:pos="2722"/>
        </w:tabs>
        <w:ind w:left="2722" w:hanging="681"/>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upperRoman"/>
      <w:pStyle w:val="MELegal6"/>
      <w:lvlText w:val="(%6)"/>
      <w:lvlJc w:val="left"/>
      <w:pPr>
        <w:tabs>
          <w:tab w:val="num" w:pos="3402"/>
        </w:tabs>
        <w:ind w:left="3402" w:hanging="680"/>
      </w:pPr>
      <w:rPr>
        <w:rFonts w:cs="Times New Roman" w:hint="default"/>
      </w:rPr>
    </w:lvl>
    <w:lvl w:ilvl="6">
      <w:start w:val="1"/>
      <w:numFmt w:val="none"/>
      <w:lvlText w:val=""/>
      <w:lvlJc w:val="left"/>
      <w:pPr>
        <w:tabs>
          <w:tab w:val="num" w:pos="0"/>
        </w:tabs>
      </w:pPr>
      <w:rPr>
        <w:rFonts w:cs="Times New Roman" w:hint="default"/>
      </w:rPr>
    </w:lvl>
    <w:lvl w:ilvl="7">
      <w:start w:val="1"/>
      <w:numFmt w:val="none"/>
      <w:lvlText w:val=""/>
      <w:lvlJc w:val="left"/>
      <w:pPr>
        <w:tabs>
          <w:tab w:val="num" w:pos="0"/>
        </w:tabs>
      </w:pPr>
      <w:rPr>
        <w:rFonts w:cs="Times New Roman" w:hint="default"/>
      </w:rPr>
    </w:lvl>
    <w:lvl w:ilvl="8">
      <w:start w:val="1"/>
      <w:numFmt w:val="none"/>
      <w:lvlText w:val=""/>
      <w:lvlJc w:val="left"/>
      <w:pPr>
        <w:tabs>
          <w:tab w:val="num" w:pos="0"/>
        </w:tabs>
      </w:pPr>
      <w:rPr>
        <w:rFonts w:cs="Times New Roman" w:hint="default"/>
      </w:rPr>
    </w:lvl>
  </w:abstractNum>
  <w:abstractNum w:abstractNumId="7" w15:restartNumberingAfterBreak="0">
    <w:nsid w:val="13B42478"/>
    <w:multiLevelType w:val="hybridMultilevel"/>
    <w:tmpl w:val="DAF468D0"/>
    <w:lvl w:ilvl="0" w:tplc="7AC8D534">
      <w:start w:val="1"/>
      <w:numFmt w:val="lowerLetter"/>
      <w:pStyle w:val="ListAlpha"/>
      <w:lvlText w:val="(%1)"/>
      <w:lvlJc w:val="left"/>
      <w:pPr>
        <w:tabs>
          <w:tab w:val="num" w:pos="397"/>
        </w:tabs>
        <w:ind w:left="397" w:hanging="397"/>
      </w:pPr>
      <w:rPr>
        <w:rFonts w:ascii="Calibri" w:hAnsi="Calibri" w:cs="Impact" w:hint="default"/>
        <w:b w:val="0"/>
        <w:bCs w:val="0"/>
        <w:i w:val="0"/>
        <w:iCs w:val="0"/>
        <w:caps w:val="0"/>
        <w:strike w:val="0"/>
        <w:dstrike w:val="0"/>
        <w:vanish w:val="0"/>
        <w:color w:val="000000"/>
        <w:spacing w:val="0"/>
        <w:kern w:val="0"/>
        <w:position w:val="0"/>
        <w:sz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CE5ACD36" w:tentative="1">
      <w:start w:val="1"/>
      <w:numFmt w:val="lowerLetter"/>
      <w:lvlText w:val="%2."/>
      <w:lvlJc w:val="left"/>
      <w:pPr>
        <w:tabs>
          <w:tab w:val="num" w:pos="1440"/>
        </w:tabs>
        <w:ind w:left="1440" w:hanging="360"/>
      </w:pPr>
    </w:lvl>
    <w:lvl w:ilvl="2" w:tplc="1E760C06" w:tentative="1">
      <w:start w:val="1"/>
      <w:numFmt w:val="lowerRoman"/>
      <w:lvlText w:val="%3."/>
      <w:lvlJc w:val="right"/>
      <w:pPr>
        <w:tabs>
          <w:tab w:val="num" w:pos="2160"/>
        </w:tabs>
        <w:ind w:left="2160" w:hanging="180"/>
      </w:pPr>
    </w:lvl>
    <w:lvl w:ilvl="3" w:tplc="BB181D78" w:tentative="1">
      <w:start w:val="1"/>
      <w:numFmt w:val="decimal"/>
      <w:lvlText w:val="%4."/>
      <w:lvlJc w:val="left"/>
      <w:pPr>
        <w:tabs>
          <w:tab w:val="num" w:pos="2880"/>
        </w:tabs>
        <w:ind w:left="2880" w:hanging="360"/>
      </w:pPr>
    </w:lvl>
    <w:lvl w:ilvl="4" w:tplc="FDC27DCC" w:tentative="1">
      <w:start w:val="1"/>
      <w:numFmt w:val="lowerLetter"/>
      <w:lvlText w:val="%5."/>
      <w:lvlJc w:val="left"/>
      <w:pPr>
        <w:tabs>
          <w:tab w:val="num" w:pos="3600"/>
        </w:tabs>
        <w:ind w:left="3600" w:hanging="360"/>
      </w:pPr>
    </w:lvl>
    <w:lvl w:ilvl="5" w:tplc="70D6610E" w:tentative="1">
      <w:start w:val="1"/>
      <w:numFmt w:val="lowerRoman"/>
      <w:lvlText w:val="%6."/>
      <w:lvlJc w:val="right"/>
      <w:pPr>
        <w:tabs>
          <w:tab w:val="num" w:pos="4320"/>
        </w:tabs>
        <w:ind w:left="4320" w:hanging="180"/>
      </w:pPr>
    </w:lvl>
    <w:lvl w:ilvl="6" w:tplc="EB525B14" w:tentative="1">
      <w:start w:val="1"/>
      <w:numFmt w:val="decimal"/>
      <w:lvlText w:val="%7."/>
      <w:lvlJc w:val="left"/>
      <w:pPr>
        <w:tabs>
          <w:tab w:val="num" w:pos="5040"/>
        </w:tabs>
        <w:ind w:left="5040" w:hanging="360"/>
      </w:pPr>
    </w:lvl>
    <w:lvl w:ilvl="7" w:tplc="74403D3C" w:tentative="1">
      <w:start w:val="1"/>
      <w:numFmt w:val="lowerLetter"/>
      <w:lvlText w:val="%8."/>
      <w:lvlJc w:val="left"/>
      <w:pPr>
        <w:tabs>
          <w:tab w:val="num" w:pos="5760"/>
        </w:tabs>
        <w:ind w:left="5760" w:hanging="360"/>
      </w:pPr>
    </w:lvl>
    <w:lvl w:ilvl="8" w:tplc="726ADBB2" w:tentative="1">
      <w:start w:val="1"/>
      <w:numFmt w:val="lowerRoman"/>
      <w:lvlText w:val="%9."/>
      <w:lvlJc w:val="right"/>
      <w:pPr>
        <w:tabs>
          <w:tab w:val="num" w:pos="6480"/>
        </w:tabs>
        <w:ind w:left="6480" w:hanging="180"/>
      </w:pPr>
    </w:lvl>
  </w:abstractNum>
  <w:abstractNum w:abstractNumId="8" w15:restartNumberingAfterBreak="0">
    <w:nsid w:val="13C65281"/>
    <w:multiLevelType w:val="hybridMultilevel"/>
    <w:tmpl w:val="EFE6081A"/>
    <w:lvl w:ilvl="0" w:tplc="A4A4A86C">
      <w:start w:val="1"/>
      <w:numFmt w:val="bullet"/>
      <w:pStyle w:val="ListBullet1Indent0"/>
      <w:lvlText w:val=""/>
      <w:lvlJc w:val="left"/>
      <w:pPr>
        <w:tabs>
          <w:tab w:val="num" w:pos="397"/>
        </w:tabs>
        <w:ind w:left="397" w:hanging="397"/>
      </w:pPr>
      <w:rPr>
        <w:rFonts w:ascii="Symbol" w:hAnsi="Symbol" w:hint="default"/>
        <w:b w:val="0"/>
        <w:i w:val="0"/>
        <w:color w:val="000000"/>
        <w:sz w:val="20"/>
        <w:szCs w:val="24"/>
      </w:rPr>
    </w:lvl>
    <w:lvl w:ilvl="1" w:tplc="A39C1DEC" w:tentative="1">
      <w:start w:val="1"/>
      <w:numFmt w:val="bullet"/>
      <w:lvlText w:val="o"/>
      <w:lvlJc w:val="left"/>
      <w:pPr>
        <w:tabs>
          <w:tab w:val="num" w:pos="1440"/>
        </w:tabs>
        <w:ind w:left="1440" w:hanging="360"/>
      </w:pPr>
      <w:rPr>
        <w:rFonts w:ascii="Courier New" w:hAnsi="Courier New" w:cs="Courier New" w:hint="default"/>
      </w:rPr>
    </w:lvl>
    <w:lvl w:ilvl="2" w:tplc="2BD4B054" w:tentative="1">
      <w:start w:val="1"/>
      <w:numFmt w:val="bullet"/>
      <w:lvlText w:val=""/>
      <w:lvlJc w:val="left"/>
      <w:pPr>
        <w:tabs>
          <w:tab w:val="num" w:pos="2160"/>
        </w:tabs>
        <w:ind w:left="2160" w:hanging="360"/>
      </w:pPr>
      <w:rPr>
        <w:rFonts w:ascii="Wingdings" w:hAnsi="Wingdings" w:hint="default"/>
      </w:rPr>
    </w:lvl>
    <w:lvl w:ilvl="3" w:tplc="33C4504E" w:tentative="1">
      <w:start w:val="1"/>
      <w:numFmt w:val="bullet"/>
      <w:lvlText w:val=""/>
      <w:lvlJc w:val="left"/>
      <w:pPr>
        <w:tabs>
          <w:tab w:val="num" w:pos="2880"/>
        </w:tabs>
        <w:ind w:left="2880" w:hanging="360"/>
      </w:pPr>
      <w:rPr>
        <w:rFonts w:ascii="Symbol" w:hAnsi="Symbol" w:hint="default"/>
      </w:rPr>
    </w:lvl>
    <w:lvl w:ilvl="4" w:tplc="29563758" w:tentative="1">
      <w:start w:val="1"/>
      <w:numFmt w:val="bullet"/>
      <w:lvlText w:val="o"/>
      <w:lvlJc w:val="left"/>
      <w:pPr>
        <w:tabs>
          <w:tab w:val="num" w:pos="3600"/>
        </w:tabs>
        <w:ind w:left="3600" w:hanging="360"/>
      </w:pPr>
      <w:rPr>
        <w:rFonts w:ascii="Courier New" w:hAnsi="Courier New" w:cs="Courier New" w:hint="default"/>
      </w:rPr>
    </w:lvl>
    <w:lvl w:ilvl="5" w:tplc="8ECCA8CC" w:tentative="1">
      <w:start w:val="1"/>
      <w:numFmt w:val="bullet"/>
      <w:lvlText w:val=""/>
      <w:lvlJc w:val="left"/>
      <w:pPr>
        <w:tabs>
          <w:tab w:val="num" w:pos="4320"/>
        </w:tabs>
        <w:ind w:left="4320" w:hanging="360"/>
      </w:pPr>
      <w:rPr>
        <w:rFonts w:ascii="Wingdings" w:hAnsi="Wingdings" w:hint="default"/>
      </w:rPr>
    </w:lvl>
    <w:lvl w:ilvl="6" w:tplc="47D653A2" w:tentative="1">
      <w:start w:val="1"/>
      <w:numFmt w:val="bullet"/>
      <w:lvlText w:val=""/>
      <w:lvlJc w:val="left"/>
      <w:pPr>
        <w:tabs>
          <w:tab w:val="num" w:pos="5040"/>
        </w:tabs>
        <w:ind w:left="5040" w:hanging="360"/>
      </w:pPr>
      <w:rPr>
        <w:rFonts w:ascii="Symbol" w:hAnsi="Symbol" w:hint="default"/>
      </w:rPr>
    </w:lvl>
    <w:lvl w:ilvl="7" w:tplc="BE0A0FE0" w:tentative="1">
      <w:start w:val="1"/>
      <w:numFmt w:val="bullet"/>
      <w:lvlText w:val="o"/>
      <w:lvlJc w:val="left"/>
      <w:pPr>
        <w:tabs>
          <w:tab w:val="num" w:pos="5760"/>
        </w:tabs>
        <w:ind w:left="5760" w:hanging="360"/>
      </w:pPr>
      <w:rPr>
        <w:rFonts w:ascii="Courier New" w:hAnsi="Courier New" w:cs="Courier New" w:hint="default"/>
      </w:rPr>
    </w:lvl>
    <w:lvl w:ilvl="8" w:tplc="86EEFBC0"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42B57F2"/>
    <w:multiLevelType w:val="multilevel"/>
    <w:tmpl w:val="1298A286"/>
    <w:lvl w:ilvl="0">
      <w:start w:val="1"/>
      <w:numFmt w:val="decimal"/>
      <w:pStyle w:val="AnnexClauseHdg"/>
      <w:lvlText w:val="%1."/>
      <w:lvlJc w:val="left"/>
      <w:pPr>
        <w:tabs>
          <w:tab w:val="num" w:pos="737"/>
        </w:tabs>
        <w:ind w:left="737" w:hanging="737"/>
      </w:pPr>
      <w:rPr>
        <w:rFonts w:ascii="Calibri" w:hAnsi="Calibri" w:hint="default"/>
        <w:b/>
        <w:i w:val="0"/>
        <w:sz w:val="20"/>
      </w:rPr>
    </w:lvl>
    <w:lvl w:ilvl="1">
      <w:start w:val="1"/>
      <w:numFmt w:val="decimal"/>
      <w:pStyle w:val="AnnexSubclause"/>
      <w:lvlText w:val="%1.%2."/>
      <w:lvlJc w:val="left"/>
      <w:pPr>
        <w:tabs>
          <w:tab w:val="num" w:pos="737"/>
        </w:tabs>
        <w:ind w:left="737" w:hanging="737"/>
      </w:pPr>
      <w:rPr>
        <w:rFonts w:ascii="Calibri" w:hAnsi="Calibri" w:hint="default"/>
        <w:b w:val="0"/>
        <w:i w:val="0"/>
        <w:sz w:val="20"/>
      </w:rPr>
    </w:lvl>
    <w:lvl w:ilvl="2">
      <w:start w:val="1"/>
      <w:numFmt w:val="lowerLetter"/>
      <w:pStyle w:val="AnnexPara"/>
      <w:lvlText w:val="(%3)"/>
      <w:lvlJc w:val="left"/>
      <w:pPr>
        <w:tabs>
          <w:tab w:val="num" w:pos="1304"/>
        </w:tabs>
        <w:ind w:left="1304" w:hanging="567"/>
      </w:pPr>
      <w:rPr>
        <w:rFonts w:ascii="Calibri" w:hAnsi="Calibri" w:hint="default"/>
        <w:b w:val="0"/>
        <w:i w:val="0"/>
        <w:sz w:val="20"/>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0" w15:restartNumberingAfterBreak="0">
    <w:nsid w:val="1B3F6BF7"/>
    <w:multiLevelType w:val="hybridMultilevel"/>
    <w:tmpl w:val="C8A86CDE"/>
    <w:lvl w:ilvl="0" w:tplc="7B6E8DF8">
      <w:start w:val="1"/>
      <w:numFmt w:val="lowerRoman"/>
      <w:pStyle w:val="testingipurple"/>
      <w:lvlText w:val="(%1)"/>
      <w:lvlJc w:val="left"/>
      <w:pPr>
        <w:ind w:left="2024" w:hanging="360"/>
      </w:pPr>
      <w:rPr>
        <w:rFonts w:ascii="Calibri" w:hAnsi="Calibri" w:hint="default"/>
        <w:b w:val="0"/>
        <w:i w:val="0"/>
        <w:strike w:val="0"/>
        <w:dstrike w:val="0"/>
        <w:color w:val="7030A0"/>
        <w:sz w:val="22"/>
        <w:u w:val="none"/>
      </w:rPr>
    </w:lvl>
    <w:lvl w:ilvl="1" w:tplc="0C090019" w:tentative="1">
      <w:start w:val="1"/>
      <w:numFmt w:val="lowerLetter"/>
      <w:lvlText w:val="%2."/>
      <w:lvlJc w:val="left"/>
      <w:pPr>
        <w:ind w:left="2744" w:hanging="360"/>
      </w:pPr>
    </w:lvl>
    <w:lvl w:ilvl="2" w:tplc="0C09001B" w:tentative="1">
      <w:start w:val="1"/>
      <w:numFmt w:val="lowerRoman"/>
      <w:lvlText w:val="%3."/>
      <w:lvlJc w:val="right"/>
      <w:pPr>
        <w:ind w:left="3464" w:hanging="180"/>
      </w:pPr>
    </w:lvl>
    <w:lvl w:ilvl="3" w:tplc="0C09000F" w:tentative="1">
      <w:start w:val="1"/>
      <w:numFmt w:val="decimal"/>
      <w:lvlText w:val="%4."/>
      <w:lvlJc w:val="left"/>
      <w:pPr>
        <w:ind w:left="4184" w:hanging="360"/>
      </w:pPr>
    </w:lvl>
    <w:lvl w:ilvl="4" w:tplc="0C090019" w:tentative="1">
      <w:start w:val="1"/>
      <w:numFmt w:val="lowerLetter"/>
      <w:lvlText w:val="%5."/>
      <w:lvlJc w:val="left"/>
      <w:pPr>
        <w:ind w:left="4904" w:hanging="360"/>
      </w:pPr>
    </w:lvl>
    <w:lvl w:ilvl="5" w:tplc="0C09001B" w:tentative="1">
      <w:start w:val="1"/>
      <w:numFmt w:val="lowerRoman"/>
      <w:lvlText w:val="%6."/>
      <w:lvlJc w:val="right"/>
      <w:pPr>
        <w:ind w:left="5624" w:hanging="180"/>
      </w:pPr>
    </w:lvl>
    <w:lvl w:ilvl="6" w:tplc="0C09000F" w:tentative="1">
      <w:start w:val="1"/>
      <w:numFmt w:val="decimal"/>
      <w:lvlText w:val="%7."/>
      <w:lvlJc w:val="left"/>
      <w:pPr>
        <w:ind w:left="6344" w:hanging="360"/>
      </w:pPr>
    </w:lvl>
    <w:lvl w:ilvl="7" w:tplc="0C090019" w:tentative="1">
      <w:start w:val="1"/>
      <w:numFmt w:val="lowerLetter"/>
      <w:lvlText w:val="%8."/>
      <w:lvlJc w:val="left"/>
      <w:pPr>
        <w:ind w:left="7064" w:hanging="360"/>
      </w:pPr>
    </w:lvl>
    <w:lvl w:ilvl="8" w:tplc="0C09001B" w:tentative="1">
      <w:start w:val="1"/>
      <w:numFmt w:val="lowerRoman"/>
      <w:lvlText w:val="%9."/>
      <w:lvlJc w:val="right"/>
      <w:pPr>
        <w:ind w:left="7784" w:hanging="180"/>
      </w:pPr>
    </w:lvl>
  </w:abstractNum>
  <w:abstractNum w:abstractNumId="11" w15:restartNumberingAfterBreak="0">
    <w:nsid w:val="1B8F6EDB"/>
    <w:multiLevelType w:val="hybridMultilevel"/>
    <w:tmpl w:val="74DA2ED8"/>
    <w:lvl w:ilvl="0" w:tplc="84702048">
      <w:start w:val="1"/>
      <w:numFmt w:val="decimal"/>
      <w:pStyle w:val="NumberList"/>
      <w:lvlText w:val="%1."/>
      <w:lvlJc w:val="left"/>
      <w:pPr>
        <w:ind w:left="720" w:hanging="360"/>
      </w:pPr>
      <w:rPr>
        <w:rFonts w:ascii="Times New Roman" w:hAnsi="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1C132D8B"/>
    <w:multiLevelType w:val="hybridMultilevel"/>
    <w:tmpl w:val="5872606C"/>
    <w:lvl w:ilvl="0" w:tplc="A016E644">
      <w:start w:val="1"/>
      <w:numFmt w:val="lowerLetter"/>
      <w:pStyle w:val="testingaorange"/>
      <w:lvlText w:val="(%1)"/>
      <w:lvlJc w:val="left"/>
      <w:pPr>
        <w:ind w:left="1571" w:hanging="360"/>
      </w:pPr>
      <w:rPr>
        <w:rFonts w:ascii="Calibri" w:hAnsi="Calibri" w:hint="default"/>
        <w:b w:val="0"/>
        <w:i w:val="0"/>
        <w:strike w:val="0"/>
        <w:dstrike w:val="0"/>
        <w:color w:val="auto"/>
        <w:sz w:val="22"/>
        <w:u w:val="none"/>
      </w:rPr>
    </w:lvl>
    <w:lvl w:ilvl="1" w:tplc="0C090019" w:tentative="1">
      <w:start w:val="1"/>
      <w:numFmt w:val="lowerLetter"/>
      <w:lvlText w:val="%2."/>
      <w:lvlJc w:val="left"/>
      <w:pPr>
        <w:ind w:left="2291" w:hanging="360"/>
      </w:pPr>
    </w:lvl>
    <w:lvl w:ilvl="2" w:tplc="0C09001B" w:tentative="1">
      <w:start w:val="1"/>
      <w:numFmt w:val="lowerRoman"/>
      <w:lvlText w:val="%3."/>
      <w:lvlJc w:val="right"/>
      <w:pPr>
        <w:ind w:left="3011" w:hanging="180"/>
      </w:pPr>
    </w:lvl>
    <w:lvl w:ilvl="3" w:tplc="0C09000F" w:tentative="1">
      <w:start w:val="1"/>
      <w:numFmt w:val="decimal"/>
      <w:lvlText w:val="%4."/>
      <w:lvlJc w:val="left"/>
      <w:pPr>
        <w:ind w:left="3731" w:hanging="360"/>
      </w:pPr>
    </w:lvl>
    <w:lvl w:ilvl="4" w:tplc="0C090019" w:tentative="1">
      <w:start w:val="1"/>
      <w:numFmt w:val="lowerLetter"/>
      <w:lvlText w:val="%5."/>
      <w:lvlJc w:val="left"/>
      <w:pPr>
        <w:ind w:left="4451" w:hanging="360"/>
      </w:pPr>
    </w:lvl>
    <w:lvl w:ilvl="5" w:tplc="0C09001B" w:tentative="1">
      <w:start w:val="1"/>
      <w:numFmt w:val="lowerRoman"/>
      <w:lvlText w:val="%6."/>
      <w:lvlJc w:val="right"/>
      <w:pPr>
        <w:ind w:left="5171" w:hanging="180"/>
      </w:pPr>
    </w:lvl>
    <w:lvl w:ilvl="6" w:tplc="0C09000F" w:tentative="1">
      <w:start w:val="1"/>
      <w:numFmt w:val="decimal"/>
      <w:lvlText w:val="%7."/>
      <w:lvlJc w:val="left"/>
      <w:pPr>
        <w:ind w:left="5891" w:hanging="360"/>
      </w:pPr>
    </w:lvl>
    <w:lvl w:ilvl="7" w:tplc="0C090019" w:tentative="1">
      <w:start w:val="1"/>
      <w:numFmt w:val="lowerLetter"/>
      <w:lvlText w:val="%8."/>
      <w:lvlJc w:val="left"/>
      <w:pPr>
        <w:ind w:left="6611" w:hanging="360"/>
      </w:pPr>
    </w:lvl>
    <w:lvl w:ilvl="8" w:tplc="0C09001B" w:tentative="1">
      <w:start w:val="1"/>
      <w:numFmt w:val="lowerRoman"/>
      <w:lvlText w:val="%9."/>
      <w:lvlJc w:val="right"/>
      <w:pPr>
        <w:ind w:left="7331" w:hanging="180"/>
      </w:pPr>
    </w:lvl>
  </w:abstractNum>
  <w:abstractNum w:abstractNumId="13" w15:restartNumberingAfterBreak="0">
    <w:nsid w:val="1C547D57"/>
    <w:multiLevelType w:val="multilevel"/>
    <w:tmpl w:val="0C09001D"/>
    <w:styleLink w:val="ArticleSection1"/>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15:restartNumberingAfterBreak="0">
    <w:nsid w:val="1EF24F0D"/>
    <w:multiLevelType w:val="hybridMultilevel"/>
    <w:tmpl w:val="F2D8EB70"/>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5" w15:restartNumberingAfterBreak="0">
    <w:nsid w:val="1F441F16"/>
    <w:multiLevelType w:val="hybridMultilevel"/>
    <w:tmpl w:val="B122E468"/>
    <w:lvl w:ilvl="0" w:tplc="FFFFFFFF">
      <w:start w:val="1"/>
      <w:numFmt w:val="bullet"/>
      <w:pStyle w:val="TableListBullet1Indent0"/>
      <w:lvlText w:val=""/>
      <w:lvlJc w:val="left"/>
      <w:pPr>
        <w:tabs>
          <w:tab w:val="num" w:pos="397"/>
        </w:tabs>
        <w:ind w:left="397" w:hanging="397"/>
      </w:pPr>
      <w:rPr>
        <w:rFonts w:ascii="Symbol" w:hAnsi="Symbol" w:hint="default"/>
        <w:b w:val="0"/>
        <w:i w:val="0"/>
        <w:color w:val="000000"/>
        <w:sz w:val="20"/>
        <w:szCs w:val="24"/>
      </w:rPr>
    </w:lvl>
    <w:lvl w:ilvl="1" w:tplc="FFFFFFFF">
      <w:start w:val="1"/>
      <w:numFmt w:val="decimal"/>
      <w:lvlText w:val="%2."/>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16" w15:restartNumberingAfterBreak="0">
    <w:nsid w:val="20005B84"/>
    <w:multiLevelType w:val="hybridMultilevel"/>
    <w:tmpl w:val="61683C4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23855A78"/>
    <w:multiLevelType w:val="hybridMultilevel"/>
    <w:tmpl w:val="081802DE"/>
    <w:lvl w:ilvl="0" w:tplc="5C104C32">
      <w:start w:val="1"/>
      <w:numFmt w:val="lowerRoman"/>
      <w:pStyle w:val="testingiorange"/>
      <w:lvlText w:val="(%1)"/>
      <w:lvlJc w:val="left"/>
      <w:pPr>
        <w:ind w:left="1778" w:hanging="360"/>
      </w:pPr>
      <w:rPr>
        <w:rFonts w:ascii="Calibri" w:hAnsi="Calibri" w:hint="default"/>
        <w:b w:val="0"/>
        <w:i w:val="0"/>
        <w:strike w:val="0"/>
        <w:dstrike w:val="0"/>
        <w:color w:val="auto"/>
        <w:sz w:val="22"/>
        <w:u w:val="none"/>
      </w:rPr>
    </w:lvl>
    <w:lvl w:ilvl="1" w:tplc="0C090019" w:tentative="1">
      <w:start w:val="1"/>
      <w:numFmt w:val="lowerLetter"/>
      <w:lvlText w:val="%2."/>
      <w:lvlJc w:val="left"/>
      <w:pPr>
        <w:ind w:left="2858" w:hanging="360"/>
      </w:pPr>
    </w:lvl>
    <w:lvl w:ilvl="2" w:tplc="0C09001B" w:tentative="1">
      <w:start w:val="1"/>
      <w:numFmt w:val="lowerRoman"/>
      <w:lvlText w:val="%3."/>
      <w:lvlJc w:val="right"/>
      <w:pPr>
        <w:ind w:left="3578" w:hanging="180"/>
      </w:pPr>
    </w:lvl>
    <w:lvl w:ilvl="3" w:tplc="0C09000F" w:tentative="1">
      <w:start w:val="1"/>
      <w:numFmt w:val="decimal"/>
      <w:lvlText w:val="%4."/>
      <w:lvlJc w:val="left"/>
      <w:pPr>
        <w:ind w:left="4298" w:hanging="360"/>
      </w:pPr>
    </w:lvl>
    <w:lvl w:ilvl="4" w:tplc="0C090019" w:tentative="1">
      <w:start w:val="1"/>
      <w:numFmt w:val="lowerLetter"/>
      <w:lvlText w:val="%5."/>
      <w:lvlJc w:val="left"/>
      <w:pPr>
        <w:ind w:left="5018" w:hanging="360"/>
      </w:pPr>
    </w:lvl>
    <w:lvl w:ilvl="5" w:tplc="0C09001B" w:tentative="1">
      <w:start w:val="1"/>
      <w:numFmt w:val="lowerRoman"/>
      <w:lvlText w:val="%6."/>
      <w:lvlJc w:val="right"/>
      <w:pPr>
        <w:ind w:left="5738" w:hanging="180"/>
      </w:pPr>
    </w:lvl>
    <w:lvl w:ilvl="6" w:tplc="0C09000F" w:tentative="1">
      <w:start w:val="1"/>
      <w:numFmt w:val="decimal"/>
      <w:lvlText w:val="%7."/>
      <w:lvlJc w:val="left"/>
      <w:pPr>
        <w:ind w:left="6458" w:hanging="360"/>
      </w:pPr>
    </w:lvl>
    <w:lvl w:ilvl="7" w:tplc="0C090019" w:tentative="1">
      <w:start w:val="1"/>
      <w:numFmt w:val="lowerLetter"/>
      <w:lvlText w:val="%8."/>
      <w:lvlJc w:val="left"/>
      <w:pPr>
        <w:ind w:left="7178" w:hanging="360"/>
      </w:pPr>
    </w:lvl>
    <w:lvl w:ilvl="8" w:tplc="0C09001B" w:tentative="1">
      <w:start w:val="1"/>
      <w:numFmt w:val="lowerRoman"/>
      <w:lvlText w:val="%9."/>
      <w:lvlJc w:val="right"/>
      <w:pPr>
        <w:ind w:left="7898" w:hanging="180"/>
      </w:pPr>
    </w:lvl>
  </w:abstractNum>
  <w:abstractNum w:abstractNumId="18" w15:restartNumberingAfterBreak="0">
    <w:nsid w:val="29655306"/>
    <w:multiLevelType w:val="hybridMultilevel"/>
    <w:tmpl w:val="9D6013D6"/>
    <w:lvl w:ilvl="0" w:tplc="88661C62">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6044AE02">
      <w:start w:val="1"/>
      <w:numFmt w:val="lowerLetter"/>
      <w:lvlText w:val="(%3)"/>
      <w:lvlJc w:val="left"/>
      <w:pPr>
        <w:ind w:left="2340" w:hanging="360"/>
      </w:pPr>
      <w:rPr>
        <w:rFonts w:hint="default"/>
      </w:rPr>
    </w:lvl>
    <w:lvl w:ilvl="3" w:tplc="0C09000F">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29D6372A"/>
    <w:multiLevelType w:val="hybridMultilevel"/>
    <w:tmpl w:val="D126323C"/>
    <w:lvl w:ilvl="0" w:tplc="B918753A">
      <w:start w:val="1"/>
      <w:numFmt w:val="bullet"/>
      <w:lvlText w:val="–"/>
      <w:lvlJc w:val="left"/>
      <w:pPr>
        <w:tabs>
          <w:tab w:val="num" w:pos="567"/>
        </w:tabs>
        <w:ind w:left="567" w:hanging="283"/>
      </w:pPr>
      <w:rPr>
        <w:rFonts w:ascii="Calibri" w:hAnsi="Calibri" w:hint="default"/>
        <w:color w:val="auto"/>
        <w:sz w:val="22"/>
      </w:rPr>
    </w:lvl>
    <w:lvl w:ilvl="1" w:tplc="0C090019">
      <w:start w:val="1"/>
      <w:numFmt w:val="bullet"/>
      <w:lvlText w:val=""/>
      <w:lvlJc w:val="left"/>
      <w:pPr>
        <w:tabs>
          <w:tab w:val="num" w:pos="1440"/>
        </w:tabs>
        <w:ind w:left="1440" w:hanging="360"/>
      </w:pPr>
      <w:rPr>
        <w:rFonts w:ascii="Symbol" w:hAnsi="Symbol" w:hint="default"/>
      </w:rPr>
    </w:lvl>
    <w:lvl w:ilvl="2" w:tplc="0C09001B">
      <w:start w:val="1"/>
      <w:numFmt w:val="bullet"/>
      <w:pStyle w:val="ListBullet3Indent0"/>
      <w:lvlText w:val="o"/>
      <w:lvlJc w:val="left"/>
      <w:pPr>
        <w:tabs>
          <w:tab w:val="num" w:pos="1980"/>
        </w:tabs>
        <w:ind w:left="2264" w:hanging="284"/>
      </w:pPr>
      <w:rPr>
        <w:rFonts w:ascii="Courier New" w:hAnsi="Courier New" w:hint="default"/>
        <w:sz w:val="22"/>
      </w:r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20" w15:restartNumberingAfterBreak="0">
    <w:nsid w:val="29F7247B"/>
    <w:multiLevelType w:val="hybridMultilevel"/>
    <w:tmpl w:val="141A736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2A4C5DB6"/>
    <w:multiLevelType w:val="multilevel"/>
    <w:tmpl w:val="0C09001D"/>
    <w:styleLink w:val="ArticleSection"/>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15:restartNumberingAfterBreak="0">
    <w:nsid w:val="2B5D50F7"/>
    <w:multiLevelType w:val="hybridMultilevel"/>
    <w:tmpl w:val="A9BE6C8A"/>
    <w:lvl w:ilvl="0" w:tplc="40FC62DA">
      <w:start w:val="1"/>
      <w:numFmt w:val="decimal"/>
      <w:lvlText w:val="%1"/>
      <w:lvlJc w:val="left"/>
      <w:pPr>
        <w:ind w:left="862" w:hanging="360"/>
      </w:pPr>
      <w:rPr>
        <w:rFonts w:hint="default"/>
        <w:b/>
        <w:color w:val="0070C0"/>
        <w:sz w:val="72"/>
      </w:rPr>
    </w:lvl>
    <w:lvl w:ilvl="1" w:tplc="0C090019" w:tentative="1">
      <w:start w:val="1"/>
      <w:numFmt w:val="lowerLetter"/>
      <w:lvlText w:val="%2."/>
      <w:lvlJc w:val="left"/>
      <w:pPr>
        <w:ind w:left="1582" w:hanging="360"/>
      </w:pPr>
    </w:lvl>
    <w:lvl w:ilvl="2" w:tplc="0C09001B" w:tentative="1">
      <w:start w:val="1"/>
      <w:numFmt w:val="lowerRoman"/>
      <w:lvlText w:val="%3."/>
      <w:lvlJc w:val="right"/>
      <w:pPr>
        <w:ind w:left="2302" w:hanging="180"/>
      </w:pPr>
    </w:lvl>
    <w:lvl w:ilvl="3" w:tplc="0C09000F" w:tentative="1">
      <w:start w:val="1"/>
      <w:numFmt w:val="decimal"/>
      <w:lvlText w:val="%4."/>
      <w:lvlJc w:val="left"/>
      <w:pPr>
        <w:ind w:left="3022" w:hanging="360"/>
      </w:pPr>
    </w:lvl>
    <w:lvl w:ilvl="4" w:tplc="0C090019" w:tentative="1">
      <w:start w:val="1"/>
      <w:numFmt w:val="lowerLetter"/>
      <w:lvlText w:val="%5."/>
      <w:lvlJc w:val="left"/>
      <w:pPr>
        <w:ind w:left="3742" w:hanging="360"/>
      </w:pPr>
    </w:lvl>
    <w:lvl w:ilvl="5" w:tplc="0C09001B" w:tentative="1">
      <w:start w:val="1"/>
      <w:numFmt w:val="lowerRoman"/>
      <w:lvlText w:val="%6."/>
      <w:lvlJc w:val="right"/>
      <w:pPr>
        <w:ind w:left="4462" w:hanging="180"/>
      </w:pPr>
    </w:lvl>
    <w:lvl w:ilvl="6" w:tplc="0C09000F" w:tentative="1">
      <w:start w:val="1"/>
      <w:numFmt w:val="decimal"/>
      <w:lvlText w:val="%7."/>
      <w:lvlJc w:val="left"/>
      <w:pPr>
        <w:ind w:left="5182" w:hanging="360"/>
      </w:pPr>
    </w:lvl>
    <w:lvl w:ilvl="7" w:tplc="0C090019" w:tentative="1">
      <w:start w:val="1"/>
      <w:numFmt w:val="lowerLetter"/>
      <w:lvlText w:val="%8."/>
      <w:lvlJc w:val="left"/>
      <w:pPr>
        <w:ind w:left="5902" w:hanging="360"/>
      </w:pPr>
    </w:lvl>
    <w:lvl w:ilvl="8" w:tplc="0C09001B" w:tentative="1">
      <w:start w:val="1"/>
      <w:numFmt w:val="lowerRoman"/>
      <w:lvlText w:val="%9."/>
      <w:lvlJc w:val="right"/>
      <w:pPr>
        <w:ind w:left="6622" w:hanging="180"/>
      </w:pPr>
    </w:lvl>
  </w:abstractNum>
  <w:abstractNum w:abstractNumId="23" w15:restartNumberingAfterBreak="0">
    <w:nsid w:val="2F6874EB"/>
    <w:multiLevelType w:val="hybridMultilevel"/>
    <w:tmpl w:val="426475C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2FCC4FEE"/>
    <w:multiLevelType w:val="multilevel"/>
    <w:tmpl w:val="73725460"/>
    <w:lvl w:ilvl="0">
      <w:start w:val="1"/>
      <w:numFmt w:val="decimal"/>
      <w:pStyle w:val="ClauseLevel1"/>
      <w:lvlText w:val="%1."/>
      <w:lvlJc w:val="left"/>
      <w:pPr>
        <w:tabs>
          <w:tab w:val="num" w:pos="0"/>
        </w:tabs>
        <w:ind w:hanging="1134"/>
      </w:pPr>
      <w:rPr>
        <w:rFonts w:ascii="Times New Roman" w:hAnsi="Times New Roman" w:cs="Times New Roman" w:hint="default"/>
        <w:b/>
        <w:bCs/>
        <w:i w:val="0"/>
        <w:iCs w:val="0"/>
        <w:sz w:val="24"/>
        <w:szCs w:val="24"/>
      </w:rPr>
    </w:lvl>
    <w:lvl w:ilvl="1">
      <w:start w:val="1"/>
      <w:numFmt w:val="decimal"/>
      <w:pStyle w:val="ClauseLevel2"/>
      <w:lvlText w:val="%1.%2"/>
      <w:lvlJc w:val="left"/>
      <w:pPr>
        <w:tabs>
          <w:tab w:val="num" w:pos="2754"/>
        </w:tabs>
        <w:ind w:left="2754" w:hanging="1134"/>
      </w:pPr>
      <w:rPr>
        <w:rFonts w:ascii="Times New Roman" w:hAnsi="Times New Roman" w:cs="Times New Roman" w:hint="default"/>
        <w:b w:val="0"/>
        <w:bCs w:val="0"/>
        <w:i w:val="0"/>
        <w:iCs w:val="0"/>
        <w:sz w:val="24"/>
        <w:szCs w:val="24"/>
      </w:rPr>
    </w:lvl>
    <w:lvl w:ilvl="2">
      <w:start w:val="1"/>
      <w:numFmt w:val="decimal"/>
      <w:pStyle w:val="ClauseLevel5"/>
      <w:lvlText w:val="%1.%2.%3."/>
      <w:lvlJc w:val="left"/>
      <w:pPr>
        <w:tabs>
          <w:tab w:val="num" w:pos="0"/>
        </w:tabs>
        <w:ind w:hanging="1134"/>
      </w:pPr>
      <w:rPr>
        <w:rFonts w:cs="Times New Roman" w:hint="default"/>
        <w:sz w:val="20"/>
        <w:szCs w:val="20"/>
      </w:rPr>
    </w:lvl>
    <w:lvl w:ilvl="3">
      <w:start w:val="1"/>
      <w:numFmt w:val="lowerLetter"/>
      <w:pStyle w:val="ClauseLevel4"/>
      <w:lvlText w:val="(%4)"/>
      <w:lvlJc w:val="left"/>
      <w:pPr>
        <w:tabs>
          <w:tab w:val="num" w:pos="425"/>
        </w:tabs>
        <w:ind w:left="425" w:hanging="425"/>
      </w:pPr>
      <w:rPr>
        <w:rFonts w:ascii="Times New Roman" w:hAnsi="Times New Roman" w:cs="Times New Roman" w:hint="default"/>
      </w:rPr>
    </w:lvl>
    <w:lvl w:ilvl="4">
      <w:start w:val="1"/>
      <w:numFmt w:val="lowerRoman"/>
      <w:pStyle w:val="ClauseLevel5"/>
      <w:lvlText w:val="(%5)"/>
      <w:lvlJc w:val="left"/>
      <w:pPr>
        <w:tabs>
          <w:tab w:val="num" w:pos="850"/>
        </w:tabs>
        <w:ind w:left="850" w:hanging="425"/>
      </w:pPr>
      <w:rPr>
        <w:rFonts w:ascii="Times New Roman" w:eastAsia="Times New Roman" w:hAnsi="Times New Roman" w:cs="Times New Roman"/>
      </w:rPr>
    </w:lvl>
    <w:lvl w:ilvl="5">
      <w:start w:val="1"/>
      <w:numFmt w:val="upperLetter"/>
      <w:pStyle w:val="ClauseLevel8"/>
      <w:lvlText w:val="%5."/>
      <w:lvlJc w:val="left"/>
      <w:pPr>
        <w:tabs>
          <w:tab w:val="num" w:pos="850"/>
        </w:tabs>
        <w:ind w:left="850" w:hanging="425"/>
      </w:pPr>
      <w:rPr>
        <w:rFonts w:cs="Times New Roman" w:hint="default"/>
      </w:rPr>
    </w:lvl>
    <w:lvl w:ilvl="6">
      <w:start w:val="1"/>
      <w:numFmt w:val="upperLetter"/>
      <w:pStyle w:val="ClauseLevel9"/>
      <w:lvlText w:val="%5."/>
      <w:lvlJc w:val="left"/>
      <w:pPr>
        <w:tabs>
          <w:tab w:val="num" w:pos="850"/>
        </w:tabs>
        <w:ind w:left="850" w:hanging="425"/>
      </w:pPr>
      <w:rPr>
        <w:rFonts w:cs="Times New Roman" w:hint="default"/>
      </w:rPr>
    </w:lvl>
    <w:lvl w:ilvl="7">
      <w:start w:val="1"/>
      <w:numFmt w:val="upperLetter"/>
      <w:lvlText w:val="%5."/>
      <w:lvlJc w:val="left"/>
      <w:pPr>
        <w:tabs>
          <w:tab w:val="num" w:pos="850"/>
        </w:tabs>
        <w:ind w:left="850" w:hanging="425"/>
      </w:pPr>
      <w:rPr>
        <w:rFonts w:cs="Times New Roman" w:hint="default"/>
      </w:rPr>
    </w:lvl>
    <w:lvl w:ilvl="8">
      <w:start w:val="1"/>
      <w:numFmt w:val="upperLetter"/>
      <w:pStyle w:val="ScheduleLevel1"/>
      <w:lvlText w:val="%5."/>
      <w:lvlJc w:val="left"/>
      <w:pPr>
        <w:tabs>
          <w:tab w:val="num" w:pos="850"/>
        </w:tabs>
        <w:ind w:left="850" w:hanging="425"/>
      </w:pPr>
      <w:rPr>
        <w:rFonts w:cs="Times New Roman" w:hint="default"/>
      </w:rPr>
    </w:lvl>
  </w:abstractNum>
  <w:abstractNum w:abstractNumId="25" w15:restartNumberingAfterBreak="0">
    <w:nsid w:val="34D8107E"/>
    <w:multiLevelType w:val="hybridMultilevel"/>
    <w:tmpl w:val="B5E81888"/>
    <w:lvl w:ilvl="0" w:tplc="89560B2E">
      <w:start w:val="1"/>
      <w:numFmt w:val="lowerLetter"/>
      <w:pStyle w:val="testingapurple"/>
      <w:lvlText w:val="(%1)"/>
      <w:lvlJc w:val="left"/>
      <w:pPr>
        <w:ind w:left="1571" w:hanging="360"/>
      </w:pPr>
      <w:rPr>
        <w:rFonts w:ascii="Calibri" w:hAnsi="Calibri" w:hint="default"/>
        <w:b w:val="0"/>
        <w:i w:val="0"/>
        <w:strike w:val="0"/>
        <w:dstrike w:val="0"/>
        <w:color w:val="7030A0"/>
        <w:sz w:val="22"/>
        <w:u w:val="none"/>
      </w:rPr>
    </w:lvl>
    <w:lvl w:ilvl="1" w:tplc="0C090019" w:tentative="1">
      <w:start w:val="1"/>
      <w:numFmt w:val="lowerLetter"/>
      <w:lvlText w:val="%2."/>
      <w:lvlJc w:val="left"/>
      <w:pPr>
        <w:ind w:left="2291" w:hanging="360"/>
      </w:pPr>
    </w:lvl>
    <w:lvl w:ilvl="2" w:tplc="0C09001B" w:tentative="1">
      <w:start w:val="1"/>
      <w:numFmt w:val="lowerRoman"/>
      <w:lvlText w:val="%3."/>
      <w:lvlJc w:val="right"/>
      <w:pPr>
        <w:ind w:left="3011" w:hanging="180"/>
      </w:pPr>
    </w:lvl>
    <w:lvl w:ilvl="3" w:tplc="0C09000F" w:tentative="1">
      <w:start w:val="1"/>
      <w:numFmt w:val="decimal"/>
      <w:lvlText w:val="%4."/>
      <w:lvlJc w:val="left"/>
      <w:pPr>
        <w:ind w:left="3731" w:hanging="360"/>
      </w:pPr>
    </w:lvl>
    <w:lvl w:ilvl="4" w:tplc="0C090019" w:tentative="1">
      <w:start w:val="1"/>
      <w:numFmt w:val="lowerLetter"/>
      <w:lvlText w:val="%5."/>
      <w:lvlJc w:val="left"/>
      <w:pPr>
        <w:ind w:left="4451" w:hanging="360"/>
      </w:pPr>
    </w:lvl>
    <w:lvl w:ilvl="5" w:tplc="0C09001B" w:tentative="1">
      <w:start w:val="1"/>
      <w:numFmt w:val="lowerRoman"/>
      <w:lvlText w:val="%6."/>
      <w:lvlJc w:val="right"/>
      <w:pPr>
        <w:ind w:left="5171" w:hanging="180"/>
      </w:pPr>
    </w:lvl>
    <w:lvl w:ilvl="6" w:tplc="0C09000F" w:tentative="1">
      <w:start w:val="1"/>
      <w:numFmt w:val="decimal"/>
      <w:lvlText w:val="%7."/>
      <w:lvlJc w:val="left"/>
      <w:pPr>
        <w:ind w:left="5891" w:hanging="360"/>
      </w:pPr>
    </w:lvl>
    <w:lvl w:ilvl="7" w:tplc="0C090019" w:tentative="1">
      <w:start w:val="1"/>
      <w:numFmt w:val="lowerLetter"/>
      <w:lvlText w:val="%8."/>
      <w:lvlJc w:val="left"/>
      <w:pPr>
        <w:ind w:left="6611" w:hanging="360"/>
      </w:pPr>
    </w:lvl>
    <w:lvl w:ilvl="8" w:tplc="0C09001B" w:tentative="1">
      <w:start w:val="1"/>
      <w:numFmt w:val="lowerRoman"/>
      <w:lvlText w:val="%9."/>
      <w:lvlJc w:val="right"/>
      <w:pPr>
        <w:ind w:left="7331" w:hanging="180"/>
      </w:pPr>
    </w:lvl>
  </w:abstractNum>
  <w:abstractNum w:abstractNumId="26" w15:restartNumberingAfterBreak="0">
    <w:nsid w:val="3D9D5FA7"/>
    <w:multiLevelType w:val="hybridMultilevel"/>
    <w:tmpl w:val="CF72F044"/>
    <w:lvl w:ilvl="0" w:tplc="9F920C14">
      <w:start w:val="1"/>
      <w:numFmt w:val="bullet"/>
      <w:pStyle w:val="TableListBullet1Indent1"/>
      <w:lvlText w:val=""/>
      <w:lvlJc w:val="left"/>
      <w:pPr>
        <w:tabs>
          <w:tab w:val="num" w:pos="794"/>
        </w:tabs>
        <w:ind w:left="794" w:hanging="397"/>
      </w:pPr>
      <w:rPr>
        <w:rFonts w:ascii="Symbol" w:hAnsi="Symbol" w:hint="default"/>
        <w:color w:val="000000"/>
        <w:sz w:val="20"/>
      </w:rPr>
    </w:lvl>
    <w:lvl w:ilvl="1" w:tplc="0C090019" w:tentative="1">
      <w:start w:val="1"/>
      <w:numFmt w:val="bullet"/>
      <w:lvlText w:val="o"/>
      <w:lvlJc w:val="left"/>
      <w:pPr>
        <w:tabs>
          <w:tab w:val="num" w:pos="1440"/>
        </w:tabs>
        <w:ind w:left="1440" w:hanging="360"/>
      </w:pPr>
      <w:rPr>
        <w:rFonts w:ascii="Courier New" w:hAnsi="Courier New" w:cs="Courier New" w:hint="default"/>
      </w:rPr>
    </w:lvl>
    <w:lvl w:ilvl="2" w:tplc="0C09001B" w:tentative="1">
      <w:start w:val="1"/>
      <w:numFmt w:val="bullet"/>
      <w:lvlText w:val=""/>
      <w:lvlJc w:val="left"/>
      <w:pPr>
        <w:tabs>
          <w:tab w:val="num" w:pos="2160"/>
        </w:tabs>
        <w:ind w:left="2160" w:hanging="360"/>
      </w:pPr>
      <w:rPr>
        <w:rFonts w:ascii="Wingdings" w:hAnsi="Wingdings" w:hint="default"/>
      </w:rPr>
    </w:lvl>
    <w:lvl w:ilvl="3" w:tplc="0C09000F" w:tentative="1">
      <w:start w:val="1"/>
      <w:numFmt w:val="bullet"/>
      <w:lvlText w:val=""/>
      <w:lvlJc w:val="left"/>
      <w:pPr>
        <w:tabs>
          <w:tab w:val="num" w:pos="2880"/>
        </w:tabs>
        <w:ind w:left="2880" w:hanging="360"/>
      </w:pPr>
      <w:rPr>
        <w:rFonts w:ascii="Symbol" w:hAnsi="Symbol" w:hint="default"/>
      </w:rPr>
    </w:lvl>
    <w:lvl w:ilvl="4" w:tplc="0C090019" w:tentative="1">
      <w:start w:val="1"/>
      <w:numFmt w:val="bullet"/>
      <w:lvlText w:val="o"/>
      <w:lvlJc w:val="left"/>
      <w:pPr>
        <w:tabs>
          <w:tab w:val="num" w:pos="3600"/>
        </w:tabs>
        <w:ind w:left="3600" w:hanging="360"/>
      </w:pPr>
      <w:rPr>
        <w:rFonts w:ascii="Courier New" w:hAnsi="Courier New" w:cs="Courier New" w:hint="default"/>
      </w:rPr>
    </w:lvl>
    <w:lvl w:ilvl="5" w:tplc="0C09001B" w:tentative="1">
      <w:start w:val="1"/>
      <w:numFmt w:val="bullet"/>
      <w:lvlText w:val=""/>
      <w:lvlJc w:val="left"/>
      <w:pPr>
        <w:tabs>
          <w:tab w:val="num" w:pos="4320"/>
        </w:tabs>
        <w:ind w:left="4320" w:hanging="360"/>
      </w:pPr>
      <w:rPr>
        <w:rFonts w:ascii="Wingdings" w:hAnsi="Wingdings" w:hint="default"/>
      </w:rPr>
    </w:lvl>
    <w:lvl w:ilvl="6" w:tplc="0C09000F" w:tentative="1">
      <w:start w:val="1"/>
      <w:numFmt w:val="bullet"/>
      <w:lvlText w:val=""/>
      <w:lvlJc w:val="left"/>
      <w:pPr>
        <w:tabs>
          <w:tab w:val="num" w:pos="5040"/>
        </w:tabs>
        <w:ind w:left="5040" w:hanging="360"/>
      </w:pPr>
      <w:rPr>
        <w:rFonts w:ascii="Symbol" w:hAnsi="Symbol" w:hint="default"/>
      </w:rPr>
    </w:lvl>
    <w:lvl w:ilvl="7" w:tplc="0C090019" w:tentative="1">
      <w:start w:val="1"/>
      <w:numFmt w:val="bullet"/>
      <w:lvlText w:val="o"/>
      <w:lvlJc w:val="left"/>
      <w:pPr>
        <w:tabs>
          <w:tab w:val="num" w:pos="5760"/>
        </w:tabs>
        <w:ind w:left="5760" w:hanging="360"/>
      </w:pPr>
      <w:rPr>
        <w:rFonts w:ascii="Courier New" w:hAnsi="Courier New" w:cs="Courier New" w:hint="default"/>
      </w:rPr>
    </w:lvl>
    <w:lvl w:ilvl="8" w:tplc="0C09001B"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3F30671C"/>
    <w:multiLevelType w:val="hybridMultilevel"/>
    <w:tmpl w:val="A67680A6"/>
    <w:lvl w:ilvl="0" w:tplc="35A66FE8">
      <w:start w:val="1"/>
      <w:numFmt w:val="upperLetter"/>
      <w:pStyle w:val="jSubA"/>
      <w:lvlText w:val="(%1)"/>
      <w:lvlJc w:val="righ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15:restartNumberingAfterBreak="0">
    <w:nsid w:val="41173ED0"/>
    <w:multiLevelType w:val="multilevel"/>
    <w:tmpl w:val="B302D562"/>
    <w:lvl w:ilvl="0">
      <w:start w:val="1"/>
      <w:numFmt w:val="decimal"/>
      <w:pStyle w:val="Level1"/>
      <w:lvlText w:val="%1."/>
      <w:lvlJc w:val="left"/>
      <w:pPr>
        <w:tabs>
          <w:tab w:val="num" w:pos="720"/>
        </w:tabs>
        <w:ind w:left="720" w:hanging="720"/>
      </w:pPr>
      <w:rPr>
        <w:rFonts w:cs="Times New Roman" w:hint="default"/>
        <w:b w:val="0"/>
      </w:rPr>
    </w:lvl>
    <w:lvl w:ilvl="1">
      <w:start w:val="1"/>
      <w:numFmt w:val="decimal"/>
      <w:pStyle w:val="Level11"/>
      <w:lvlText w:val="%1.%2"/>
      <w:lvlJc w:val="left"/>
      <w:pPr>
        <w:tabs>
          <w:tab w:val="num" w:pos="1440"/>
        </w:tabs>
        <w:ind w:left="1440" w:hanging="720"/>
      </w:pPr>
      <w:rPr>
        <w:rFonts w:cs="Times New Roman" w:hint="default"/>
      </w:rPr>
    </w:lvl>
    <w:lvl w:ilvl="2">
      <w:start w:val="1"/>
      <w:numFmt w:val="lowerLetter"/>
      <w:pStyle w:val="Levela"/>
      <w:lvlText w:val="(%3)"/>
      <w:lvlJc w:val="left"/>
      <w:pPr>
        <w:tabs>
          <w:tab w:val="num" w:pos="1440"/>
        </w:tabs>
        <w:ind w:left="1440" w:hanging="720"/>
      </w:pPr>
      <w:rPr>
        <w:rFonts w:cs="Times New Roman" w:hint="default"/>
      </w:rPr>
    </w:lvl>
    <w:lvl w:ilvl="3">
      <w:start w:val="1"/>
      <w:numFmt w:val="lowerRoman"/>
      <w:pStyle w:val="Leveli"/>
      <w:lvlText w:val="(%4)"/>
      <w:lvlJc w:val="left"/>
      <w:pPr>
        <w:tabs>
          <w:tab w:val="num" w:pos="2160"/>
        </w:tabs>
        <w:ind w:left="2160" w:hanging="720"/>
      </w:pPr>
      <w:rPr>
        <w:rFonts w:cs="Times New Roman" w:hint="default"/>
        <w:b w:val="0"/>
      </w:rPr>
    </w:lvl>
    <w:lvl w:ilvl="4">
      <w:start w:val="1"/>
      <w:numFmt w:val="upperLetter"/>
      <w:pStyle w:val="LevelA0"/>
      <w:lvlText w:val="(%5)"/>
      <w:lvlJc w:val="left"/>
      <w:pPr>
        <w:tabs>
          <w:tab w:val="num" w:pos="2880"/>
        </w:tabs>
        <w:ind w:left="2880" w:hanging="720"/>
      </w:pPr>
      <w:rPr>
        <w:rFonts w:cs="Times New Roman" w:hint="default"/>
      </w:rPr>
    </w:lvl>
    <w:lvl w:ilvl="5">
      <w:start w:val="1"/>
      <w:numFmt w:val="upperRoman"/>
      <w:pStyle w:val="LevelI0"/>
      <w:lvlText w:val="(%6)"/>
      <w:lvlJc w:val="left"/>
      <w:pPr>
        <w:tabs>
          <w:tab w:val="num" w:pos="3600"/>
        </w:tabs>
        <w:ind w:left="3600" w:hanging="720"/>
      </w:pPr>
      <w:rPr>
        <w:rFonts w:cs="Times New Roman" w:hint="default"/>
      </w:rPr>
    </w:lvl>
    <w:lvl w:ilvl="6">
      <w:start w:val="1"/>
      <w:numFmt w:val="none"/>
      <w:suff w:val="nothing"/>
      <w:lvlText w:val=""/>
      <w:lvlJc w:val="left"/>
      <w:rPr>
        <w:rFonts w:cs="Times New Roman" w:hint="default"/>
      </w:rPr>
    </w:lvl>
    <w:lvl w:ilvl="7">
      <w:start w:val="1"/>
      <w:numFmt w:val="none"/>
      <w:suff w:val="nothing"/>
      <w:lvlText w:val=""/>
      <w:lvlJc w:val="left"/>
      <w:rPr>
        <w:rFonts w:cs="Times New Roman" w:hint="default"/>
      </w:rPr>
    </w:lvl>
    <w:lvl w:ilvl="8">
      <w:start w:val="1"/>
      <w:numFmt w:val="none"/>
      <w:suff w:val="nothing"/>
      <w:lvlText w:val=""/>
      <w:lvlJc w:val="left"/>
      <w:rPr>
        <w:rFonts w:cs="Times New Roman" w:hint="default"/>
      </w:rPr>
    </w:lvl>
  </w:abstractNum>
  <w:abstractNum w:abstractNumId="29" w15:restartNumberingAfterBreak="0">
    <w:nsid w:val="45D54458"/>
    <w:multiLevelType w:val="multilevel"/>
    <w:tmpl w:val="08DE9510"/>
    <w:styleLink w:val="1111111"/>
    <w:lvl w:ilvl="0">
      <w:start w:val="1"/>
      <w:numFmt w:val="lowerLetter"/>
      <w:lvlText w:val="(%1)"/>
      <w:lvlJc w:val="left"/>
      <w:pPr>
        <w:ind w:left="360" w:hanging="360"/>
      </w:pPr>
      <w:rPr>
        <w:rFonts w:ascii="Calibri" w:hAnsi="Calibri" w:hint="default"/>
        <w:b w:val="0"/>
        <w:i w:val="0"/>
        <w:sz w:val="20"/>
      </w:rPr>
    </w:lvl>
    <w:lvl w:ilvl="1">
      <w:start w:val="1"/>
      <w:numFmt w:val="lowerRoman"/>
      <w:lvlText w:val="(%2)"/>
      <w:lvlJc w:val="left"/>
      <w:pPr>
        <w:ind w:left="720" w:hanging="360"/>
      </w:pPr>
      <w:rPr>
        <w:rFonts w:ascii="Calibri" w:hAnsi="Calibri" w:hint="default"/>
        <w:b w:val="0"/>
        <w:i w:val="0"/>
        <w:sz w:val="2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0" w15:restartNumberingAfterBreak="0">
    <w:nsid w:val="46F84EDC"/>
    <w:multiLevelType w:val="hybridMultilevel"/>
    <w:tmpl w:val="7178AC3A"/>
    <w:lvl w:ilvl="0" w:tplc="C1964CE8">
      <w:start w:val="1"/>
      <w:numFmt w:val="lowerRoman"/>
      <w:pStyle w:val="testingigreen"/>
      <w:lvlText w:val="(%1)"/>
      <w:lvlJc w:val="left"/>
      <w:pPr>
        <w:ind w:left="2024" w:hanging="360"/>
      </w:pPr>
      <w:rPr>
        <w:rFonts w:ascii="Calibri" w:hAnsi="Calibri" w:hint="default"/>
        <w:b w:val="0"/>
        <w:i w:val="0"/>
        <w:strike w:val="0"/>
        <w:dstrike w:val="0"/>
        <w:color w:val="auto"/>
        <w:sz w:val="22"/>
        <w:u w:val="none"/>
      </w:rPr>
    </w:lvl>
    <w:lvl w:ilvl="1" w:tplc="0C090019" w:tentative="1">
      <w:start w:val="1"/>
      <w:numFmt w:val="lowerLetter"/>
      <w:lvlText w:val="%2."/>
      <w:lvlJc w:val="left"/>
      <w:pPr>
        <w:ind w:left="2744" w:hanging="360"/>
      </w:pPr>
    </w:lvl>
    <w:lvl w:ilvl="2" w:tplc="0C09001B" w:tentative="1">
      <w:start w:val="1"/>
      <w:numFmt w:val="lowerRoman"/>
      <w:lvlText w:val="%3."/>
      <w:lvlJc w:val="right"/>
      <w:pPr>
        <w:ind w:left="3464" w:hanging="180"/>
      </w:pPr>
    </w:lvl>
    <w:lvl w:ilvl="3" w:tplc="0C09000F" w:tentative="1">
      <w:start w:val="1"/>
      <w:numFmt w:val="decimal"/>
      <w:lvlText w:val="%4."/>
      <w:lvlJc w:val="left"/>
      <w:pPr>
        <w:ind w:left="4184" w:hanging="360"/>
      </w:pPr>
    </w:lvl>
    <w:lvl w:ilvl="4" w:tplc="0C090019" w:tentative="1">
      <w:start w:val="1"/>
      <w:numFmt w:val="lowerLetter"/>
      <w:lvlText w:val="%5."/>
      <w:lvlJc w:val="left"/>
      <w:pPr>
        <w:ind w:left="4904" w:hanging="360"/>
      </w:pPr>
    </w:lvl>
    <w:lvl w:ilvl="5" w:tplc="0C09001B" w:tentative="1">
      <w:start w:val="1"/>
      <w:numFmt w:val="lowerRoman"/>
      <w:lvlText w:val="%6."/>
      <w:lvlJc w:val="right"/>
      <w:pPr>
        <w:ind w:left="5624" w:hanging="180"/>
      </w:pPr>
    </w:lvl>
    <w:lvl w:ilvl="6" w:tplc="0C09000F" w:tentative="1">
      <w:start w:val="1"/>
      <w:numFmt w:val="decimal"/>
      <w:lvlText w:val="%7."/>
      <w:lvlJc w:val="left"/>
      <w:pPr>
        <w:ind w:left="6344" w:hanging="360"/>
      </w:pPr>
    </w:lvl>
    <w:lvl w:ilvl="7" w:tplc="0C090019" w:tentative="1">
      <w:start w:val="1"/>
      <w:numFmt w:val="lowerLetter"/>
      <w:lvlText w:val="%8."/>
      <w:lvlJc w:val="left"/>
      <w:pPr>
        <w:ind w:left="7064" w:hanging="360"/>
      </w:pPr>
    </w:lvl>
    <w:lvl w:ilvl="8" w:tplc="0C09001B" w:tentative="1">
      <w:start w:val="1"/>
      <w:numFmt w:val="lowerRoman"/>
      <w:lvlText w:val="%9."/>
      <w:lvlJc w:val="right"/>
      <w:pPr>
        <w:ind w:left="7784" w:hanging="180"/>
      </w:pPr>
    </w:lvl>
  </w:abstractNum>
  <w:abstractNum w:abstractNumId="31" w15:restartNumberingAfterBreak="0">
    <w:nsid w:val="4A1A09BD"/>
    <w:multiLevelType w:val="hybridMultilevel"/>
    <w:tmpl w:val="9984EA04"/>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2" w15:restartNumberingAfterBreak="0">
    <w:nsid w:val="4BAF3687"/>
    <w:multiLevelType w:val="hybridMultilevel"/>
    <w:tmpl w:val="0FA200E6"/>
    <w:lvl w:ilvl="0" w:tplc="A9942D32">
      <w:start w:val="1"/>
      <w:numFmt w:val="bullet"/>
      <w:pStyle w:val="AdviceBullets"/>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15:restartNumberingAfterBreak="0">
    <w:nsid w:val="4F512B78"/>
    <w:multiLevelType w:val="multilevel"/>
    <w:tmpl w:val="02086378"/>
    <w:lvl w:ilvl="0">
      <w:start w:val="1"/>
      <w:numFmt w:val="decimal"/>
      <w:pStyle w:val="2Clause1"/>
      <w:lvlText w:val="%1."/>
      <w:lvlJc w:val="left"/>
      <w:pPr>
        <w:tabs>
          <w:tab w:val="num" w:pos="737"/>
        </w:tabs>
        <w:ind w:left="737" w:hanging="737"/>
      </w:pPr>
      <w:rPr>
        <w:rFonts w:ascii="Calibri" w:hAnsi="Calibri" w:cs="Times New Roman" w:hint="default"/>
        <w:b/>
        <w:bCs w:val="0"/>
        <w:i w:val="0"/>
        <w:iCs w:val="0"/>
        <w:caps w:val="0"/>
        <w:smallCaps w:val="0"/>
        <w:strike w:val="0"/>
        <w:dstrike w:val="0"/>
        <w:vanish w:val="0"/>
        <w:color w:val="000000"/>
        <w:spacing w:val="0"/>
        <w:kern w:val="0"/>
        <w:position w:val="0"/>
        <w:sz w:val="22"/>
        <w:szCs w:val="22"/>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1">
      <w:start w:val="1"/>
      <w:numFmt w:val="decimal"/>
      <w:pStyle w:val="3Cls11"/>
      <w:lvlText w:val="%1.%2"/>
      <w:lvlJc w:val="left"/>
      <w:pPr>
        <w:tabs>
          <w:tab w:val="num" w:pos="1021"/>
        </w:tabs>
        <w:ind w:left="1021" w:hanging="737"/>
      </w:pPr>
      <w:rPr>
        <w:rFonts w:hint="default"/>
        <w:b w:val="0"/>
        <w:bCs w:val="0"/>
        <w:i w:val="0"/>
        <w:iCs w:val="0"/>
        <w:caps w:val="0"/>
        <w:smallCaps w:val="0"/>
        <w:strike w:val="0"/>
        <w:dstrike w:val="0"/>
        <w:noProof w:val="0"/>
        <w:vanish w:val="0"/>
        <w:color w:val="auto"/>
        <w:spacing w:val="0"/>
        <w:kern w:val="0"/>
        <w:position w:val="0"/>
        <w:sz w:val="22"/>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lowerLetter"/>
      <w:pStyle w:val="4Clsa"/>
      <w:lvlText w:val="(%3)"/>
      <w:lvlJc w:val="left"/>
      <w:pPr>
        <w:tabs>
          <w:tab w:val="num" w:pos="1021"/>
        </w:tabs>
        <w:ind w:left="1503" w:hanging="510"/>
      </w:pPr>
      <w:rPr>
        <w:rFonts w:asciiTheme="minorHAnsi" w:eastAsia="Times New Roman" w:hAnsiTheme="minorHAnsi" w:cstheme="minorHAnsi" w:hint="default"/>
        <w:b w:val="0"/>
        <w:bCs w:val="0"/>
        <w:i w:val="0"/>
        <w:iCs w:val="0"/>
        <w:caps w:val="0"/>
        <w:smallCaps w:val="0"/>
        <w:strike w:val="0"/>
        <w:dstrike w:val="0"/>
        <w:noProof w:val="0"/>
        <w:vanish w:val="0"/>
        <w:color w:val="auto"/>
        <w:spacing w:val="0"/>
        <w:kern w:val="0"/>
        <w:position w:val="0"/>
        <w:sz w:val="22"/>
        <w:szCs w:val="22"/>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lowerRoman"/>
      <w:lvlText w:val="(%4)"/>
      <w:lvlJc w:val="left"/>
      <w:pPr>
        <w:tabs>
          <w:tab w:val="num" w:pos="1304"/>
        </w:tabs>
        <w:ind w:left="1758" w:hanging="454"/>
      </w:pPr>
      <w:rPr>
        <w:rFonts w:cs="Times New Roman" w:hint="default"/>
        <w:b w:val="0"/>
        <w:bCs w:val="0"/>
        <w:i w:val="0"/>
        <w:iCs w:val="0"/>
        <w:caps w:val="0"/>
        <w:smallCaps w:val="0"/>
        <w:strike w:val="0"/>
        <w:dstrike w:val="0"/>
        <w:noProof w:val="0"/>
        <w:vanish w:val="0"/>
        <w:color w:val="auto"/>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upperLetter"/>
      <w:lvlText w:val="(%5)"/>
      <w:lvlJc w:val="left"/>
      <w:pPr>
        <w:tabs>
          <w:tab w:val="num" w:pos="737"/>
        </w:tabs>
        <w:ind w:left="737" w:hanging="737"/>
      </w:pPr>
      <w:rPr>
        <w:rFonts w:ascii="Calibri" w:eastAsia="Times New Roman" w:hAnsi="Calibri" w:cs="Times New Roman" w:hint="default"/>
        <w:color w:val="auto"/>
      </w:rPr>
    </w:lvl>
    <w:lvl w:ilvl="5">
      <w:start w:val="1"/>
      <w:numFmt w:val="decimal"/>
      <w:lvlText w:val="%1.%2.%3.%4.%5.%6."/>
      <w:lvlJc w:val="left"/>
      <w:pPr>
        <w:tabs>
          <w:tab w:val="num" w:pos="737"/>
        </w:tabs>
        <w:ind w:left="737" w:hanging="737"/>
      </w:pPr>
      <w:rPr>
        <w:rFonts w:hint="default"/>
      </w:rPr>
    </w:lvl>
    <w:lvl w:ilvl="6">
      <w:start w:val="1"/>
      <w:numFmt w:val="decimal"/>
      <w:lvlText w:val="%1.%2.%3.%4.%5.%6.%7."/>
      <w:lvlJc w:val="left"/>
      <w:pPr>
        <w:tabs>
          <w:tab w:val="num" w:pos="737"/>
        </w:tabs>
        <w:ind w:left="737" w:hanging="737"/>
      </w:pPr>
      <w:rPr>
        <w:rFonts w:hint="default"/>
      </w:rPr>
    </w:lvl>
    <w:lvl w:ilvl="7">
      <w:start w:val="1"/>
      <w:numFmt w:val="decimal"/>
      <w:lvlText w:val="%1.%2.%3.%4.%5.%6.%7.%8."/>
      <w:lvlJc w:val="left"/>
      <w:pPr>
        <w:tabs>
          <w:tab w:val="num" w:pos="737"/>
        </w:tabs>
        <w:ind w:left="737" w:hanging="737"/>
      </w:pPr>
      <w:rPr>
        <w:rFonts w:hint="default"/>
      </w:rPr>
    </w:lvl>
    <w:lvl w:ilvl="8">
      <w:start w:val="1"/>
      <w:numFmt w:val="decimal"/>
      <w:lvlText w:val="%1.%2.%3.%4.%5.%6.%7.%8.%9."/>
      <w:lvlJc w:val="left"/>
      <w:pPr>
        <w:tabs>
          <w:tab w:val="num" w:pos="737"/>
        </w:tabs>
        <w:ind w:left="737" w:hanging="737"/>
      </w:pPr>
      <w:rPr>
        <w:rFonts w:hint="default"/>
      </w:rPr>
    </w:lvl>
  </w:abstractNum>
  <w:abstractNum w:abstractNumId="34" w15:restartNumberingAfterBreak="0">
    <w:nsid w:val="52821350"/>
    <w:multiLevelType w:val="hybridMultilevel"/>
    <w:tmpl w:val="F156F8C0"/>
    <w:lvl w:ilvl="0" w:tplc="9DB6D8AE">
      <w:start w:val="6"/>
      <w:numFmt w:val="lowerLetter"/>
      <w:pStyle w:val="testingagreen"/>
      <w:lvlText w:val="(%1)"/>
      <w:lvlJc w:val="left"/>
      <w:pPr>
        <w:ind w:left="1211" w:hanging="360"/>
      </w:pPr>
      <w:rPr>
        <w:rFonts w:cs="Times New Roman" w:hint="default"/>
        <w:b w:val="0"/>
        <w:bCs w:val="0"/>
        <w:i w:val="0"/>
        <w:iCs w:val="0"/>
        <w:caps w:val="0"/>
        <w:smallCaps w:val="0"/>
        <w:strike w:val="0"/>
        <w:dstrike w:val="0"/>
        <w:noProof w:val="0"/>
        <w:vanish w:val="0"/>
        <w:color w:val="auto"/>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C090019">
      <w:start w:val="1"/>
      <w:numFmt w:val="lowerLetter"/>
      <w:lvlText w:val="%2."/>
      <w:lvlJc w:val="left"/>
      <w:pPr>
        <w:ind w:left="2291" w:hanging="360"/>
      </w:pPr>
    </w:lvl>
    <w:lvl w:ilvl="2" w:tplc="0C09001B" w:tentative="1">
      <w:start w:val="1"/>
      <w:numFmt w:val="lowerRoman"/>
      <w:lvlText w:val="%3."/>
      <w:lvlJc w:val="right"/>
      <w:pPr>
        <w:ind w:left="3011" w:hanging="180"/>
      </w:pPr>
    </w:lvl>
    <w:lvl w:ilvl="3" w:tplc="0C09000F" w:tentative="1">
      <w:start w:val="1"/>
      <w:numFmt w:val="decimal"/>
      <w:lvlText w:val="%4."/>
      <w:lvlJc w:val="left"/>
      <w:pPr>
        <w:ind w:left="3731" w:hanging="360"/>
      </w:pPr>
    </w:lvl>
    <w:lvl w:ilvl="4" w:tplc="0C090019" w:tentative="1">
      <w:start w:val="1"/>
      <w:numFmt w:val="lowerLetter"/>
      <w:lvlText w:val="%5."/>
      <w:lvlJc w:val="left"/>
      <w:pPr>
        <w:ind w:left="4451" w:hanging="360"/>
      </w:pPr>
    </w:lvl>
    <w:lvl w:ilvl="5" w:tplc="0C09001B" w:tentative="1">
      <w:start w:val="1"/>
      <w:numFmt w:val="lowerRoman"/>
      <w:lvlText w:val="%6."/>
      <w:lvlJc w:val="right"/>
      <w:pPr>
        <w:ind w:left="5171" w:hanging="180"/>
      </w:pPr>
    </w:lvl>
    <w:lvl w:ilvl="6" w:tplc="0C09000F" w:tentative="1">
      <w:start w:val="1"/>
      <w:numFmt w:val="decimal"/>
      <w:lvlText w:val="%7."/>
      <w:lvlJc w:val="left"/>
      <w:pPr>
        <w:ind w:left="5891" w:hanging="360"/>
      </w:pPr>
    </w:lvl>
    <w:lvl w:ilvl="7" w:tplc="0C090019" w:tentative="1">
      <w:start w:val="1"/>
      <w:numFmt w:val="lowerLetter"/>
      <w:lvlText w:val="%8."/>
      <w:lvlJc w:val="left"/>
      <w:pPr>
        <w:ind w:left="6611" w:hanging="360"/>
      </w:pPr>
    </w:lvl>
    <w:lvl w:ilvl="8" w:tplc="0C09001B" w:tentative="1">
      <w:start w:val="1"/>
      <w:numFmt w:val="lowerRoman"/>
      <w:lvlText w:val="%9."/>
      <w:lvlJc w:val="right"/>
      <w:pPr>
        <w:ind w:left="7331" w:hanging="180"/>
      </w:pPr>
    </w:lvl>
  </w:abstractNum>
  <w:abstractNum w:abstractNumId="35" w15:restartNumberingAfterBreak="0">
    <w:nsid w:val="559631EC"/>
    <w:multiLevelType w:val="multilevel"/>
    <w:tmpl w:val="BC70C934"/>
    <w:lvl w:ilvl="0">
      <w:start w:val="1"/>
      <w:numFmt w:val="decimal"/>
      <w:pStyle w:val="ListBullet2"/>
      <w:lvlText w:val="%1."/>
      <w:lvlJc w:val="left"/>
      <w:pPr>
        <w:tabs>
          <w:tab w:val="num" w:pos="720"/>
        </w:tabs>
        <w:ind w:left="720" w:hanging="720"/>
      </w:pPr>
      <w:rPr>
        <w:color w:val="auto"/>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6" w15:restartNumberingAfterBreak="0">
    <w:nsid w:val="5968402C"/>
    <w:multiLevelType w:val="hybridMultilevel"/>
    <w:tmpl w:val="632E3B92"/>
    <w:lvl w:ilvl="0" w:tplc="D1380C14">
      <w:start w:val="1"/>
      <w:numFmt w:val="decimal"/>
      <w:lvlText w:val="%1"/>
      <w:lvlJc w:val="left"/>
      <w:pPr>
        <w:ind w:left="502" w:hanging="360"/>
      </w:pPr>
      <w:rPr>
        <w:rFonts w:hint="default"/>
        <w:color w:val="0070C0"/>
        <w:sz w:val="72"/>
      </w:rPr>
    </w:lvl>
    <w:lvl w:ilvl="1" w:tplc="0C090019" w:tentative="1">
      <w:start w:val="1"/>
      <w:numFmt w:val="lowerLetter"/>
      <w:lvlText w:val="%2."/>
      <w:lvlJc w:val="left"/>
      <w:pPr>
        <w:ind w:left="1222" w:hanging="360"/>
      </w:pPr>
    </w:lvl>
    <w:lvl w:ilvl="2" w:tplc="0C09001B" w:tentative="1">
      <w:start w:val="1"/>
      <w:numFmt w:val="lowerRoman"/>
      <w:lvlText w:val="%3."/>
      <w:lvlJc w:val="right"/>
      <w:pPr>
        <w:ind w:left="1942" w:hanging="180"/>
      </w:pPr>
    </w:lvl>
    <w:lvl w:ilvl="3" w:tplc="0C09000F" w:tentative="1">
      <w:start w:val="1"/>
      <w:numFmt w:val="decimal"/>
      <w:lvlText w:val="%4."/>
      <w:lvlJc w:val="left"/>
      <w:pPr>
        <w:ind w:left="2662" w:hanging="360"/>
      </w:pPr>
    </w:lvl>
    <w:lvl w:ilvl="4" w:tplc="0C090019" w:tentative="1">
      <w:start w:val="1"/>
      <w:numFmt w:val="lowerLetter"/>
      <w:lvlText w:val="%5."/>
      <w:lvlJc w:val="left"/>
      <w:pPr>
        <w:ind w:left="3382" w:hanging="360"/>
      </w:pPr>
    </w:lvl>
    <w:lvl w:ilvl="5" w:tplc="0C09001B" w:tentative="1">
      <w:start w:val="1"/>
      <w:numFmt w:val="lowerRoman"/>
      <w:lvlText w:val="%6."/>
      <w:lvlJc w:val="right"/>
      <w:pPr>
        <w:ind w:left="4102" w:hanging="180"/>
      </w:pPr>
    </w:lvl>
    <w:lvl w:ilvl="6" w:tplc="0C09000F" w:tentative="1">
      <w:start w:val="1"/>
      <w:numFmt w:val="decimal"/>
      <w:lvlText w:val="%7."/>
      <w:lvlJc w:val="left"/>
      <w:pPr>
        <w:ind w:left="4822" w:hanging="360"/>
      </w:pPr>
    </w:lvl>
    <w:lvl w:ilvl="7" w:tplc="0C090019" w:tentative="1">
      <w:start w:val="1"/>
      <w:numFmt w:val="lowerLetter"/>
      <w:lvlText w:val="%8."/>
      <w:lvlJc w:val="left"/>
      <w:pPr>
        <w:ind w:left="5542" w:hanging="360"/>
      </w:pPr>
    </w:lvl>
    <w:lvl w:ilvl="8" w:tplc="0C09001B" w:tentative="1">
      <w:start w:val="1"/>
      <w:numFmt w:val="lowerRoman"/>
      <w:lvlText w:val="%9."/>
      <w:lvlJc w:val="right"/>
      <w:pPr>
        <w:ind w:left="6262" w:hanging="180"/>
      </w:pPr>
    </w:lvl>
  </w:abstractNum>
  <w:abstractNum w:abstractNumId="37" w15:restartNumberingAfterBreak="0">
    <w:nsid w:val="5A483678"/>
    <w:multiLevelType w:val="hybridMultilevel"/>
    <w:tmpl w:val="528E7392"/>
    <w:lvl w:ilvl="0" w:tplc="890E74C4">
      <w:start w:val="1"/>
      <w:numFmt w:val="bullet"/>
      <w:pStyle w:val="InfoTableBulletList"/>
      <w:lvlText w:val=""/>
      <w:lvlJc w:val="left"/>
      <w:pPr>
        <w:tabs>
          <w:tab w:val="num" w:pos="833"/>
        </w:tabs>
        <w:ind w:left="833" w:hanging="323"/>
      </w:pPr>
      <w:rPr>
        <w:rFonts w:ascii="Symbol" w:hAnsi="Symbol" w:hint="default"/>
        <w:color w:val="000000"/>
        <w:sz w:val="22"/>
      </w:rPr>
    </w:lvl>
    <w:lvl w:ilvl="1" w:tplc="0C090019" w:tentative="1">
      <w:start w:val="1"/>
      <w:numFmt w:val="bullet"/>
      <w:lvlText w:val="o"/>
      <w:lvlJc w:val="left"/>
      <w:pPr>
        <w:tabs>
          <w:tab w:val="num" w:pos="1440"/>
        </w:tabs>
        <w:ind w:left="1440" w:hanging="360"/>
      </w:pPr>
      <w:rPr>
        <w:rFonts w:ascii="Courier New" w:hAnsi="Courier New" w:cs="Courier New" w:hint="default"/>
      </w:rPr>
    </w:lvl>
    <w:lvl w:ilvl="2" w:tplc="0C09001B" w:tentative="1">
      <w:start w:val="1"/>
      <w:numFmt w:val="bullet"/>
      <w:lvlText w:val=""/>
      <w:lvlJc w:val="left"/>
      <w:pPr>
        <w:tabs>
          <w:tab w:val="num" w:pos="2160"/>
        </w:tabs>
        <w:ind w:left="2160" w:hanging="360"/>
      </w:pPr>
      <w:rPr>
        <w:rFonts w:ascii="Wingdings" w:hAnsi="Wingdings" w:hint="default"/>
      </w:rPr>
    </w:lvl>
    <w:lvl w:ilvl="3" w:tplc="0C09000F" w:tentative="1">
      <w:start w:val="1"/>
      <w:numFmt w:val="bullet"/>
      <w:lvlText w:val=""/>
      <w:lvlJc w:val="left"/>
      <w:pPr>
        <w:tabs>
          <w:tab w:val="num" w:pos="2880"/>
        </w:tabs>
        <w:ind w:left="2880" w:hanging="360"/>
      </w:pPr>
      <w:rPr>
        <w:rFonts w:ascii="Symbol" w:hAnsi="Symbol" w:hint="default"/>
      </w:rPr>
    </w:lvl>
    <w:lvl w:ilvl="4" w:tplc="0C090019" w:tentative="1">
      <w:start w:val="1"/>
      <w:numFmt w:val="bullet"/>
      <w:lvlText w:val="o"/>
      <w:lvlJc w:val="left"/>
      <w:pPr>
        <w:tabs>
          <w:tab w:val="num" w:pos="3600"/>
        </w:tabs>
        <w:ind w:left="3600" w:hanging="360"/>
      </w:pPr>
      <w:rPr>
        <w:rFonts w:ascii="Courier New" w:hAnsi="Courier New" w:cs="Courier New" w:hint="default"/>
      </w:rPr>
    </w:lvl>
    <w:lvl w:ilvl="5" w:tplc="0C09001B" w:tentative="1">
      <w:start w:val="1"/>
      <w:numFmt w:val="bullet"/>
      <w:lvlText w:val=""/>
      <w:lvlJc w:val="left"/>
      <w:pPr>
        <w:tabs>
          <w:tab w:val="num" w:pos="4320"/>
        </w:tabs>
        <w:ind w:left="4320" w:hanging="360"/>
      </w:pPr>
      <w:rPr>
        <w:rFonts w:ascii="Wingdings" w:hAnsi="Wingdings" w:hint="default"/>
      </w:rPr>
    </w:lvl>
    <w:lvl w:ilvl="6" w:tplc="0C09000F" w:tentative="1">
      <w:start w:val="1"/>
      <w:numFmt w:val="bullet"/>
      <w:lvlText w:val=""/>
      <w:lvlJc w:val="left"/>
      <w:pPr>
        <w:tabs>
          <w:tab w:val="num" w:pos="5040"/>
        </w:tabs>
        <w:ind w:left="5040" w:hanging="360"/>
      </w:pPr>
      <w:rPr>
        <w:rFonts w:ascii="Symbol" w:hAnsi="Symbol" w:hint="default"/>
      </w:rPr>
    </w:lvl>
    <w:lvl w:ilvl="7" w:tplc="0C090019" w:tentative="1">
      <w:start w:val="1"/>
      <w:numFmt w:val="bullet"/>
      <w:lvlText w:val="o"/>
      <w:lvlJc w:val="left"/>
      <w:pPr>
        <w:tabs>
          <w:tab w:val="num" w:pos="5760"/>
        </w:tabs>
        <w:ind w:left="5760" w:hanging="360"/>
      </w:pPr>
      <w:rPr>
        <w:rFonts w:ascii="Courier New" w:hAnsi="Courier New" w:cs="Courier New" w:hint="default"/>
      </w:rPr>
    </w:lvl>
    <w:lvl w:ilvl="8" w:tplc="0C09001B"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5B604C1F"/>
    <w:multiLevelType w:val="hybridMultilevel"/>
    <w:tmpl w:val="0D7232FE"/>
    <w:lvl w:ilvl="0" w:tplc="0B24A2A8">
      <w:start w:val="1"/>
      <w:numFmt w:val="bullet"/>
      <w:pStyle w:val="TableListBullet2Indent0"/>
      <w:lvlText w:val="–"/>
      <w:lvlJc w:val="left"/>
      <w:pPr>
        <w:tabs>
          <w:tab w:val="num" w:pos="794"/>
        </w:tabs>
        <w:ind w:left="794" w:hanging="397"/>
      </w:pPr>
      <w:rPr>
        <w:rFonts w:ascii="Calibri" w:hAnsi="Calibri" w:hint="default"/>
        <w:b w:val="0"/>
        <w:i w:val="0"/>
        <w:color w:val="auto"/>
        <w:sz w:val="20"/>
        <w:szCs w:val="24"/>
      </w:rPr>
    </w:lvl>
    <w:lvl w:ilvl="1" w:tplc="9D623144">
      <w:start w:val="1"/>
      <w:numFmt w:val="decimal"/>
      <w:lvlText w:val="%2."/>
      <w:lvlJc w:val="left"/>
      <w:pPr>
        <w:tabs>
          <w:tab w:val="num" w:pos="1440"/>
        </w:tabs>
        <w:ind w:left="1440" w:hanging="360"/>
      </w:pPr>
    </w:lvl>
    <w:lvl w:ilvl="2" w:tplc="886E6EC2">
      <w:start w:val="1"/>
      <w:numFmt w:val="decimal"/>
      <w:lvlText w:val="%3."/>
      <w:lvlJc w:val="left"/>
      <w:pPr>
        <w:tabs>
          <w:tab w:val="num" w:pos="2160"/>
        </w:tabs>
        <w:ind w:left="2160" w:hanging="360"/>
      </w:pPr>
    </w:lvl>
    <w:lvl w:ilvl="3" w:tplc="764C9BB4">
      <w:start w:val="1"/>
      <w:numFmt w:val="decimal"/>
      <w:lvlText w:val="%4."/>
      <w:lvlJc w:val="left"/>
      <w:pPr>
        <w:tabs>
          <w:tab w:val="num" w:pos="2880"/>
        </w:tabs>
        <w:ind w:left="2880" w:hanging="360"/>
      </w:pPr>
    </w:lvl>
    <w:lvl w:ilvl="4" w:tplc="B860BFA0">
      <w:start w:val="1"/>
      <w:numFmt w:val="decimal"/>
      <w:lvlText w:val="%5."/>
      <w:lvlJc w:val="left"/>
      <w:pPr>
        <w:tabs>
          <w:tab w:val="num" w:pos="3600"/>
        </w:tabs>
        <w:ind w:left="3600" w:hanging="360"/>
      </w:pPr>
    </w:lvl>
    <w:lvl w:ilvl="5" w:tplc="02060830">
      <w:start w:val="1"/>
      <w:numFmt w:val="decimal"/>
      <w:lvlText w:val="%6."/>
      <w:lvlJc w:val="left"/>
      <w:pPr>
        <w:tabs>
          <w:tab w:val="num" w:pos="4320"/>
        </w:tabs>
        <w:ind w:left="4320" w:hanging="360"/>
      </w:pPr>
    </w:lvl>
    <w:lvl w:ilvl="6" w:tplc="834A170C">
      <w:start w:val="1"/>
      <w:numFmt w:val="decimal"/>
      <w:lvlText w:val="%7."/>
      <w:lvlJc w:val="left"/>
      <w:pPr>
        <w:tabs>
          <w:tab w:val="num" w:pos="5040"/>
        </w:tabs>
        <w:ind w:left="5040" w:hanging="360"/>
      </w:pPr>
    </w:lvl>
    <w:lvl w:ilvl="7" w:tplc="850CBCEC">
      <w:start w:val="1"/>
      <w:numFmt w:val="decimal"/>
      <w:lvlText w:val="%8."/>
      <w:lvlJc w:val="left"/>
      <w:pPr>
        <w:tabs>
          <w:tab w:val="num" w:pos="5760"/>
        </w:tabs>
        <w:ind w:left="5760" w:hanging="360"/>
      </w:pPr>
    </w:lvl>
    <w:lvl w:ilvl="8" w:tplc="5C467DB8">
      <w:start w:val="1"/>
      <w:numFmt w:val="decimal"/>
      <w:lvlText w:val="%9."/>
      <w:lvlJc w:val="left"/>
      <w:pPr>
        <w:tabs>
          <w:tab w:val="num" w:pos="6480"/>
        </w:tabs>
        <w:ind w:left="6480" w:hanging="360"/>
      </w:pPr>
    </w:lvl>
  </w:abstractNum>
  <w:abstractNum w:abstractNumId="39" w15:restartNumberingAfterBreak="0">
    <w:nsid w:val="5BA219C5"/>
    <w:multiLevelType w:val="multilevel"/>
    <w:tmpl w:val="A1A6C896"/>
    <w:styleLink w:val="Style21"/>
    <w:lvl w:ilvl="0">
      <w:start w:val="1"/>
      <w:numFmt w:val="lowerLetter"/>
      <w:lvlText w:val="(%1)"/>
      <w:lvlJc w:val="left"/>
      <w:pPr>
        <w:ind w:left="360" w:hanging="360"/>
      </w:pPr>
      <w:rPr>
        <w:rFonts w:ascii="Calibri" w:hAnsi="Calibri" w:hint="default"/>
        <w:b w:val="0"/>
        <w:i w:val="0"/>
        <w:sz w:val="20"/>
      </w:rPr>
    </w:lvl>
    <w:lvl w:ilvl="1">
      <w:start w:val="1"/>
      <w:numFmt w:val="lowerRoman"/>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0" w15:restartNumberingAfterBreak="0">
    <w:nsid w:val="5EBB6F6B"/>
    <w:multiLevelType w:val="hybridMultilevel"/>
    <w:tmpl w:val="41EEA30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1" w15:restartNumberingAfterBreak="0">
    <w:nsid w:val="62A355F0"/>
    <w:multiLevelType w:val="hybridMultilevel"/>
    <w:tmpl w:val="EF042E32"/>
    <w:lvl w:ilvl="0" w:tplc="476A0926">
      <w:start w:val="1"/>
      <w:numFmt w:val="lowerLetter"/>
      <w:pStyle w:val="Sub-parax"/>
      <w:lvlText w:val="(%1)"/>
      <w:lvlJc w:val="left"/>
      <w:pPr>
        <w:tabs>
          <w:tab w:val="num" w:pos="1887"/>
        </w:tabs>
        <w:ind w:left="1887" w:hanging="567"/>
      </w:pPr>
      <w:rPr>
        <w:rFonts w:cs="Times New Roman" w:hint="default"/>
        <w:b w:val="0"/>
        <w:bCs w:val="0"/>
        <w:i w:val="0"/>
        <w:iCs w:val="0"/>
        <w:color w:val="000000"/>
      </w:rPr>
    </w:lvl>
    <w:lvl w:ilvl="1" w:tplc="0C090003">
      <w:start w:val="1"/>
      <w:numFmt w:val="decimal"/>
      <w:lvlText w:val="Schedule %2."/>
      <w:lvlJc w:val="left"/>
      <w:pPr>
        <w:tabs>
          <w:tab w:val="num" w:pos="1440"/>
        </w:tabs>
        <w:ind w:left="1440" w:hanging="360"/>
      </w:pPr>
      <w:rPr>
        <w:rFonts w:cs="Times New Roman" w:hint="default"/>
        <w:b w:val="0"/>
        <w:bCs w:val="0"/>
        <w:i w:val="0"/>
        <w:iCs w:val="0"/>
        <w:color w:val="000000"/>
      </w:rPr>
    </w:lvl>
    <w:lvl w:ilvl="2" w:tplc="0C090005">
      <w:start w:val="1"/>
      <w:numFmt w:val="lowerRoman"/>
      <w:lvlText w:val="%3."/>
      <w:lvlJc w:val="right"/>
      <w:pPr>
        <w:tabs>
          <w:tab w:val="num" w:pos="2160"/>
        </w:tabs>
        <w:ind w:left="2160" w:hanging="180"/>
      </w:pPr>
      <w:rPr>
        <w:rFonts w:cs="Times New Roman"/>
      </w:rPr>
    </w:lvl>
    <w:lvl w:ilvl="3" w:tplc="0C090001">
      <w:start w:val="1"/>
      <w:numFmt w:val="decimal"/>
      <w:lvlText w:val="%4."/>
      <w:lvlJc w:val="left"/>
      <w:pPr>
        <w:tabs>
          <w:tab w:val="num" w:pos="2880"/>
        </w:tabs>
        <w:ind w:left="2880" w:hanging="360"/>
      </w:pPr>
      <w:rPr>
        <w:rFonts w:cs="Times New Roman"/>
      </w:rPr>
    </w:lvl>
    <w:lvl w:ilvl="4" w:tplc="0C090003">
      <w:start w:val="1"/>
      <w:numFmt w:val="lowerLetter"/>
      <w:lvlText w:val="%5."/>
      <w:lvlJc w:val="left"/>
      <w:pPr>
        <w:tabs>
          <w:tab w:val="num" w:pos="3600"/>
        </w:tabs>
        <w:ind w:left="3600" w:hanging="360"/>
      </w:pPr>
      <w:rPr>
        <w:rFonts w:cs="Times New Roman"/>
      </w:rPr>
    </w:lvl>
    <w:lvl w:ilvl="5" w:tplc="0C090005">
      <w:start w:val="1"/>
      <w:numFmt w:val="lowerRoman"/>
      <w:lvlText w:val="%6."/>
      <w:lvlJc w:val="right"/>
      <w:pPr>
        <w:tabs>
          <w:tab w:val="num" w:pos="4320"/>
        </w:tabs>
        <w:ind w:left="4320" w:hanging="180"/>
      </w:pPr>
      <w:rPr>
        <w:rFonts w:cs="Times New Roman"/>
      </w:rPr>
    </w:lvl>
    <w:lvl w:ilvl="6" w:tplc="0C090001">
      <w:start w:val="1"/>
      <w:numFmt w:val="decimal"/>
      <w:lvlText w:val="%7."/>
      <w:lvlJc w:val="left"/>
      <w:pPr>
        <w:tabs>
          <w:tab w:val="num" w:pos="5040"/>
        </w:tabs>
        <w:ind w:left="5040" w:hanging="360"/>
      </w:pPr>
      <w:rPr>
        <w:rFonts w:cs="Times New Roman"/>
      </w:rPr>
    </w:lvl>
    <w:lvl w:ilvl="7" w:tplc="0C090003">
      <w:start w:val="1"/>
      <w:numFmt w:val="lowerLetter"/>
      <w:lvlText w:val="%8."/>
      <w:lvlJc w:val="left"/>
      <w:pPr>
        <w:tabs>
          <w:tab w:val="num" w:pos="5760"/>
        </w:tabs>
        <w:ind w:left="5760" w:hanging="360"/>
      </w:pPr>
      <w:rPr>
        <w:rFonts w:cs="Times New Roman"/>
      </w:rPr>
    </w:lvl>
    <w:lvl w:ilvl="8" w:tplc="0C090005">
      <w:start w:val="1"/>
      <w:numFmt w:val="lowerRoman"/>
      <w:lvlText w:val="%9."/>
      <w:lvlJc w:val="right"/>
      <w:pPr>
        <w:tabs>
          <w:tab w:val="num" w:pos="6480"/>
        </w:tabs>
        <w:ind w:left="6480" w:hanging="180"/>
      </w:pPr>
      <w:rPr>
        <w:rFonts w:cs="Times New Roman"/>
      </w:rPr>
    </w:lvl>
  </w:abstractNum>
  <w:abstractNum w:abstractNumId="42" w15:restartNumberingAfterBreak="0">
    <w:nsid w:val="6AAC2103"/>
    <w:multiLevelType w:val="hybridMultilevel"/>
    <w:tmpl w:val="3328DEF6"/>
    <w:lvl w:ilvl="0" w:tplc="41D85590">
      <w:start w:val="1"/>
      <w:numFmt w:val="lowerLetter"/>
      <w:pStyle w:val="BodyText2"/>
      <w:lvlText w:val="(%1)"/>
      <w:lvlJc w:val="left"/>
      <w:pPr>
        <w:tabs>
          <w:tab w:val="num" w:pos="2340"/>
        </w:tabs>
        <w:ind w:left="2340" w:hanging="900"/>
      </w:pPr>
      <w:rPr>
        <w:rFonts w:cs="Times New Roman" w:hint="default"/>
        <w:color w:val="auto"/>
      </w:rPr>
    </w:lvl>
    <w:lvl w:ilvl="1" w:tplc="0C090019">
      <w:start w:val="1"/>
      <w:numFmt w:val="lowerLetter"/>
      <w:lvlText w:val="%2."/>
      <w:lvlJc w:val="left"/>
      <w:pPr>
        <w:tabs>
          <w:tab w:val="num" w:pos="900"/>
        </w:tabs>
        <w:ind w:left="900" w:hanging="360"/>
      </w:pPr>
      <w:rPr>
        <w:rFonts w:cs="Times New Roman"/>
      </w:rPr>
    </w:lvl>
    <w:lvl w:ilvl="2" w:tplc="0C09001B">
      <w:start w:val="1"/>
      <w:numFmt w:val="lowerRoman"/>
      <w:pStyle w:val="GDV2Strike"/>
      <w:lvlText w:val="%3."/>
      <w:lvlJc w:val="right"/>
      <w:pPr>
        <w:tabs>
          <w:tab w:val="num" w:pos="1620"/>
        </w:tabs>
        <w:ind w:left="1620" w:hanging="180"/>
      </w:pPr>
      <w:rPr>
        <w:rFonts w:cs="Times New Roman"/>
      </w:rPr>
    </w:lvl>
    <w:lvl w:ilvl="3" w:tplc="0C09000F" w:tentative="1">
      <w:start w:val="1"/>
      <w:numFmt w:val="decimal"/>
      <w:pStyle w:val="testingiblue"/>
      <w:lvlText w:val="%4."/>
      <w:lvlJc w:val="left"/>
      <w:pPr>
        <w:tabs>
          <w:tab w:val="num" w:pos="2340"/>
        </w:tabs>
        <w:ind w:left="2340" w:hanging="360"/>
      </w:pPr>
      <w:rPr>
        <w:rFonts w:cs="Times New Roman"/>
      </w:rPr>
    </w:lvl>
    <w:lvl w:ilvl="4" w:tplc="0C090019" w:tentative="1">
      <w:start w:val="1"/>
      <w:numFmt w:val="lowerLetter"/>
      <w:lvlText w:val="%5."/>
      <w:lvlJc w:val="left"/>
      <w:pPr>
        <w:tabs>
          <w:tab w:val="num" w:pos="3060"/>
        </w:tabs>
        <w:ind w:left="3060" w:hanging="360"/>
      </w:pPr>
      <w:rPr>
        <w:rFonts w:cs="Times New Roman"/>
      </w:rPr>
    </w:lvl>
    <w:lvl w:ilvl="5" w:tplc="0C09001B" w:tentative="1">
      <w:start w:val="1"/>
      <w:numFmt w:val="lowerRoman"/>
      <w:lvlText w:val="%6."/>
      <w:lvlJc w:val="right"/>
      <w:pPr>
        <w:tabs>
          <w:tab w:val="num" w:pos="3780"/>
        </w:tabs>
        <w:ind w:left="3780" w:hanging="180"/>
      </w:pPr>
      <w:rPr>
        <w:rFonts w:cs="Times New Roman"/>
      </w:rPr>
    </w:lvl>
    <w:lvl w:ilvl="6" w:tplc="0C09000F" w:tentative="1">
      <w:start w:val="1"/>
      <w:numFmt w:val="decimal"/>
      <w:lvlText w:val="%7."/>
      <w:lvlJc w:val="left"/>
      <w:pPr>
        <w:tabs>
          <w:tab w:val="num" w:pos="4500"/>
        </w:tabs>
        <w:ind w:left="4500" w:hanging="360"/>
      </w:pPr>
      <w:rPr>
        <w:rFonts w:cs="Times New Roman"/>
      </w:rPr>
    </w:lvl>
    <w:lvl w:ilvl="7" w:tplc="0C090019" w:tentative="1">
      <w:start w:val="1"/>
      <w:numFmt w:val="lowerLetter"/>
      <w:lvlText w:val="%8."/>
      <w:lvlJc w:val="left"/>
      <w:pPr>
        <w:tabs>
          <w:tab w:val="num" w:pos="5220"/>
        </w:tabs>
        <w:ind w:left="5220" w:hanging="360"/>
      </w:pPr>
      <w:rPr>
        <w:rFonts w:cs="Times New Roman"/>
      </w:rPr>
    </w:lvl>
    <w:lvl w:ilvl="8" w:tplc="0C09001B" w:tentative="1">
      <w:start w:val="1"/>
      <w:numFmt w:val="lowerRoman"/>
      <w:lvlText w:val="%9."/>
      <w:lvlJc w:val="right"/>
      <w:pPr>
        <w:tabs>
          <w:tab w:val="num" w:pos="5940"/>
        </w:tabs>
        <w:ind w:left="5940" w:hanging="180"/>
      </w:pPr>
      <w:rPr>
        <w:rFonts w:cs="Times New Roman"/>
      </w:rPr>
    </w:lvl>
  </w:abstractNum>
  <w:abstractNum w:abstractNumId="43" w15:restartNumberingAfterBreak="0">
    <w:nsid w:val="6BAA30FB"/>
    <w:multiLevelType w:val="hybridMultilevel"/>
    <w:tmpl w:val="53707E44"/>
    <w:lvl w:ilvl="0" w:tplc="68C01992">
      <w:start w:val="1"/>
      <w:numFmt w:val="lowerLetter"/>
      <w:pStyle w:val="testingaorangecalibri"/>
      <w:lvlText w:val="(%1)"/>
      <w:lvlJc w:val="left"/>
      <w:pPr>
        <w:ind w:left="720" w:hanging="360"/>
      </w:pPr>
      <w:rPr>
        <w:rFonts w:ascii="Calibri" w:hAnsi="Calibri" w:hint="default"/>
        <w:b w:val="0"/>
        <w:i w:val="0"/>
        <w:color w:val="auto"/>
        <w:sz w:val="22"/>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4" w15:restartNumberingAfterBreak="0">
    <w:nsid w:val="6BEF71F6"/>
    <w:multiLevelType w:val="multilevel"/>
    <w:tmpl w:val="72DAA562"/>
    <w:styleLink w:val="Style11"/>
    <w:lvl w:ilvl="0">
      <w:start w:val="1"/>
      <w:numFmt w:val="decimal"/>
      <w:pStyle w:val="SchedH1"/>
      <w:lvlText w:val="%1"/>
      <w:lvlJc w:val="left"/>
      <w:pPr>
        <w:tabs>
          <w:tab w:val="num" w:pos="737"/>
        </w:tabs>
        <w:ind w:left="737" w:hanging="737"/>
      </w:pPr>
      <w:rPr>
        <w:rFonts w:hint="default"/>
      </w:rPr>
    </w:lvl>
    <w:lvl w:ilvl="1">
      <w:start w:val="1"/>
      <w:numFmt w:val="decimal"/>
      <w:pStyle w:val="SchedH2"/>
      <w:lvlText w:val="%1.%2"/>
      <w:lvlJc w:val="left"/>
      <w:pPr>
        <w:tabs>
          <w:tab w:val="num" w:pos="737"/>
        </w:tabs>
        <w:ind w:left="737" w:hanging="737"/>
      </w:pPr>
      <w:rPr>
        <w:rFonts w:ascii="Arial" w:hAnsi="Arial" w:cs="Arial" w:hint="default"/>
      </w:rPr>
    </w:lvl>
    <w:lvl w:ilvl="2">
      <w:start w:val="1"/>
      <w:numFmt w:val="lowerLetter"/>
      <w:pStyle w:val="SchedH3"/>
      <w:lvlText w:val="(%3)"/>
      <w:lvlJc w:val="left"/>
      <w:pPr>
        <w:tabs>
          <w:tab w:val="num" w:pos="1475"/>
        </w:tabs>
        <w:ind w:left="1475" w:hanging="482"/>
      </w:pPr>
      <w:rPr>
        <w:rFonts w:ascii="Times New Roman" w:hAnsi="Times New Roman" w:cs="Times New Roman"/>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lowerRoman"/>
      <w:pStyle w:val="SchedH4"/>
      <w:lvlText w:val="(%4)"/>
      <w:lvlJc w:val="left"/>
      <w:pPr>
        <w:tabs>
          <w:tab w:val="num" w:pos="2211"/>
        </w:tabs>
        <w:ind w:left="2211" w:hanging="737"/>
      </w:pPr>
      <w:rPr>
        <w:rFonts w:hint="default"/>
      </w:rPr>
    </w:lvl>
    <w:lvl w:ilvl="4">
      <w:start w:val="1"/>
      <w:numFmt w:val="upperLetter"/>
      <w:pStyle w:val="SchedH5"/>
      <w:lvlText w:val="(%5)"/>
      <w:lvlJc w:val="left"/>
      <w:pPr>
        <w:tabs>
          <w:tab w:val="num" w:pos="2948"/>
        </w:tabs>
        <w:ind w:left="2948" w:hanging="737"/>
      </w:pPr>
      <w:rPr>
        <w:rFonts w:hint="default"/>
      </w:rPr>
    </w:lvl>
    <w:lvl w:ilvl="5">
      <w:start w:val="1"/>
      <w:numFmt w:val="lowerLetter"/>
      <w:lvlText w:val="(a%6)"/>
      <w:lvlJc w:val="left"/>
      <w:pPr>
        <w:tabs>
          <w:tab w:val="num" w:pos="3686"/>
        </w:tabs>
        <w:ind w:left="3686" w:hanging="738"/>
      </w:pPr>
      <w:rPr>
        <w:rFonts w:hint="default"/>
      </w:rPr>
    </w:lvl>
    <w:lvl w:ilvl="6">
      <w:start w:val="1"/>
      <w:numFmt w:val="none"/>
      <w:suff w:val="nothing"/>
      <w:lvlText w:val=""/>
      <w:lvlJc w:val="left"/>
      <w:pPr>
        <w:ind w:left="737" w:firstLine="0"/>
      </w:pPr>
      <w:rPr>
        <w:rFonts w:hint="default"/>
      </w:rPr>
    </w:lvl>
    <w:lvl w:ilvl="7">
      <w:start w:val="1"/>
      <w:numFmt w:val="lowerLetter"/>
      <w:lvlText w:val="(%8)"/>
      <w:lvlJc w:val="left"/>
      <w:pPr>
        <w:tabs>
          <w:tab w:val="num" w:pos="3459"/>
        </w:tabs>
        <w:ind w:left="3459" w:hanging="737"/>
      </w:pPr>
      <w:rPr>
        <w:rFonts w:hint="default"/>
      </w:rPr>
    </w:lvl>
    <w:lvl w:ilvl="8">
      <w:start w:val="1"/>
      <w:numFmt w:val="lowerRoman"/>
      <w:lvlText w:val="(%9)"/>
      <w:lvlJc w:val="left"/>
      <w:pPr>
        <w:tabs>
          <w:tab w:val="num" w:pos="4196"/>
        </w:tabs>
        <w:ind w:left="4196" w:hanging="737"/>
      </w:pPr>
      <w:rPr>
        <w:rFonts w:hint="default"/>
      </w:rPr>
    </w:lvl>
  </w:abstractNum>
  <w:abstractNum w:abstractNumId="45" w15:restartNumberingAfterBreak="0">
    <w:nsid w:val="6E882354"/>
    <w:multiLevelType w:val="hybridMultilevel"/>
    <w:tmpl w:val="B566A46E"/>
    <w:lvl w:ilvl="0" w:tplc="42CCFA1A">
      <w:start w:val="1"/>
      <w:numFmt w:val="lowerLetter"/>
      <w:lvlText w:val="(%1)"/>
      <w:lvlJc w:val="left"/>
      <w:pPr>
        <w:tabs>
          <w:tab w:val="num" w:pos="1080"/>
        </w:tabs>
        <w:ind w:left="1080" w:hanging="360"/>
      </w:pPr>
      <w:rPr>
        <w:rFonts w:cs="Times New Roman" w:hint="default"/>
      </w:rPr>
    </w:lvl>
    <w:lvl w:ilvl="1" w:tplc="3BF4887A">
      <w:start w:val="17"/>
      <w:numFmt w:val="decimal"/>
      <w:pStyle w:val="StyleClauseLevel2TimesNewRomanAfter0ptLinespacing"/>
      <w:lvlText w:val="%2."/>
      <w:lvlJc w:val="left"/>
      <w:pPr>
        <w:tabs>
          <w:tab w:val="num" w:pos="1440"/>
        </w:tabs>
        <w:ind w:left="1440" w:hanging="360"/>
      </w:pPr>
      <w:rPr>
        <w:rFonts w:cs="Times New Roman" w:hint="default"/>
      </w:rPr>
    </w:lvl>
    <w:lvl w:ilvl="2" w:tplc="49408052" w:tentative="1">
      <w:start w:val="1"/>
      <w:numFmt w:val="lowerRoman"/>
      <w:lvlText w:val="%3."/>
      <w:lvlJc w:val="right"/>
      <w:pPr>
        <w:tabs>
          <w:tab w:val="num" w:pos="2160"/>
        </w:tabs>
        <w:ind w:left="2160" w:hanging="180"/>
      </w:pPr>
      <w:rPr>
        <w:rFonts w:cs="Times New Roman"/>
      </w:rPr>
    </w:lvl>
    <w:lvl w:ilvl="3" w:tplc="4218F828" w:tentative="1">
      <w:start w:val="1"/>
      <w:numFmt w:val="decimal"/>
      <w:lvlText w:val="%4."/>
      <w:lvlJc w:val="left"/>
      <w:pPr>
        <w:tabs>
          <w:tab w:val="num" w:pos="2880"/>
        </w:tabs>
        <w:ind w:left="2880" w:hanging="360"/>
      </w:pPr>
      <w:rPr>
        <w:rFonts w:cs="Times New Roman"/>
      </w:rPr>
    </w:lvl>
    <w:lvl w:ilvl="4" w:tplc="B352F9BE" w:tentative="1">
      <w:start w:val="1"/>
      <w:numFmt w:val="lowerLetter"/>
      <w:lvlText w:val="%5."/>
      <w:lvlJc w:val="left"/>
      <w:pPr>
        <w:tabs>
          <w:tab w:val="num" w:pos="3600"/>
        </w:tabs>
        <w:ind w:left="3600" w:hanging="360"/>
      </w:pPr>
      <w:rPr>
        <w:rFonts w:cs="Times New Roman"/>
      </w:rPr>
    </w:lvl>
    <w:lvl w:ilvl="5" w:tplc="7E0E73C0" w:tentative="1">
      <w:start w:val="1"/>
      <w:numFmt w:val="lowerRoman"/>
      <w:lvlText w:val="%6."/>
      <w:lvlJc w:val="right"/>
      <w:pPr>
        <w:tabs>
          <w:tab w:val="num" w:pos="4320"/>
        </w:tabs>
        <w:ind w:left="4320" w:hanging="180"/>
      </w:pPr>
      <w:rPr>
        <w:rFonts w:cs="Times New Roman"/>
      </w:rPr>
    </w:lvl>
    <w:lvl w:ilvl="6" w:tplc="F6F2243E" w:tentative="1">
      <w:start w:val="1"/>
      <w:numFmt w:val="decimal"/>
      <w:lvlText w:val="%7."/>
      <w:lvlJc w:val="left"/>
      <w:pPr>
        <w:tabs>
          <w:tab w:val="num" w:pos="5040"/>
        </w:tabs>
        <w:ind w:left="5040" w:hanging="360"/>
      </w:pPr>
      <w:rPr>
        <w:rFonts w:cs="Times New Roman"/>
      </w:rPr>
    </w:lvl>
    <w:lvl w:ilvl="7" w:tplc="C19AA592" w:tentative="1">
      <w:start w:val="1"/>
      <w:numFmt w:val="lowerLetter"/>
      <w:lvlText w:val="%8."/>
      <w:lvlJc w:val="left"/>
      <w:pPr>
        <w:tabs>
          <w:tab w:val="num" w:pos="5760"/>
        </w:tabs>
        <w:ind w:left="5760" w:hanging="360"/>
      </w:pPr>
      <w:rPr>
        <w:rFonts w:cs="Times New Roman"/>
      </w:rPr>
    </w:lvl>
    <w:lvl w:ilvl="8" w:tplc="4D483602" w:tentative="1">
      <w:start w:val="1"/>
      <w:numFmt w:val="lowerRoman"/>
      <w:lvlText w:val="%9."/>
      <w:lvlJc w:val="right"/>
      <w:pPr>
        <w:tabs>
          <w:tab w:val="num" w:pos="6480"/>
        </w:tabs>
        <w:ind w:left="6480" w:hanging="180"/>
      </w:pPr>
      <w:rPr>
        <w:rFonts w:cs="Times New Roman"/>
      </w:rPr>
    </w:lvl>
  </w:abstractNum>
  <w:abstractNum w:abstractNumId="46" w15:restartNumberingAfterBreak="0">
    <w:nsid w:val="6F932942"/>
    <w:multiLevelType w:val="hybridMultilevel"/>
    <w:tmpl w:val="0BB20932"/>
    <w:lvl w:ilvl="0" w:tplc="8D7AE23E">
      <w:start w:val="1"/>
      <w:numFmt w:val="lowerLetter"/>
      <w:lvlText w:val="(%1)"/>
      <w:lvlJc w:val="left"/>
      <w:pPr>
        <w:ind w:left="720" w:hanging="720"/>
      </w:pPr>
      <w:rPr>
        <w:rFonts w:cs="Times New Roman" w:hint="default"/>
      </w:rPr>
    </w:lvl>
    <w:lvl w:ilvl="1" w:tplc="0C090019" w:tentative="1">
      <w:start w:val="1"/>
      <w:numFmt w:val="lowerLetter"/>
      <w:lvlText w:val="%2."/>
      <w:lvlJc w:val="left"/>
      <w:pPr>
        <w:ind w:left="1080" w:hanging="360"/>
      </w:pPr>
    </w:lvl>
    <w:lvl w:ilvl="2" w:tplc="0C09001B" w:tentative="1">
      <w:start w:val="1"/>
      <w:numFmt w:val="lowerRoman"/>
      <w:pStyle w:val="aStrikeout"/>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47" w15:restartNumberingAfterBreak="0">
    <w:nsid w:val="704566E1"/>
    <w:multiLevelType w:val="multilevel"/>
    <w:tmpl w:val="0C09001F"/>
    <w:styleLink w:val="111111"/>
    <w:lvl w:ilvl="0">
      <w:start w:val="1"/>
      <w:numFmt w:val="decimal"/>
      <w:lvlText w:val="%1."/>
      <w:lvlJc w:val="left"/>
      <w:pPr>
        <w:tabs>
          <w:tab w:val="num" w:pos="360"/>
        </w:tabs>
        <w:ind w:left="360" w:hanging="360"/>
      </w:pPr>
      <w:rPr>
        <w:rFonts w:cs="Times New Roman"/>
      </w:rPr>
    </w:lvl>
    <w:lvl w:ilvl="1">
      <w:start w:val="1"/>
      <w:numFmt w:val="decimal"/>
      <w:lvlText w:val="%1.%2."/>
      <w:lvlJc w:val="left"/>
      <w:pPr>
        <w:tabs>
          <w:tab w:val="num" w:pos="792"/>
        </w:tabs>
        <w:ind w:left="792" w:hanging="432"/>
      </w:pPr>
      <w:rPr>
        <w:rFonts w:cs="Times New Roman"/>
      </w:rPr>
    </w:lvl>
    <w:lvl w:ilvl="2">
      <w:start w:val="1"/>
      <w:numFmt w:val="decimal"/>
      <w:lvlText w:val="%1.%2.%3."/>
      <w:lvlJc w:val="left"/>
      <w:pPr>
        <w:tabs>
          <w:tab w:val="num" w:pos="1224"/>
        </w:tabs>
        <w:ind w:left="1224" w:hanging="504"/>
      </w:pPr>
      <w:rPr>
        <w:rFonts w:cs="Times New Roman"/>
      </w:rPr>
    </w:lvl>
    <w:lvl w:ilvl="3">
      <w:start w:val="1"/>
      <w:numFmt w:val="decimal"/>
      <w:lvlText w:val="%1.%2.%3.%4."/>
      <w:lvlJc w:val="left"/>
      <w:pPr>
        <w:tabs>
          <w:tab w:val="num" w:pos="1800"/>
        </w:tabs>
        <w:ind w:left="1728" w:hanging="648"/>
      </w:pPr>
      <w:rPr>
        <w:rFonts w:cs="Times New Roman"/>
      </w:rPr>
    </w:lvl>
    <w:lvl w:ilvl="4">
      <w:start w:val="1"/>
      <w:numFmt w:val="decimal"/>
      <w:lvlText w:val="%1.%2.%3.%4.%5."/>
      <w:lvlJc w:val="left"/>
      <w:pPr>
        <w:tabs>
          <w:tab w:val="num" w:pos="2520"/>
        </w:tabs>
        <w:ind w:left="2232" w:hanging="792"/>
      </w:pPr>
      <w:rPr>
        <w:rFonts w:cs="Times New Roman"/>
      </w:rPr>
    </w:lvl>
    <w:lvl w:ilvl="5">
      <w:start w:val="1"/>
      <w:numFmt w:val="decimal"/>
      <w:lvlText w:val="%1.%2.%3.%4.%5.%6."/>
      <w:lvlJc w:val="left"/>
      <w:pPr>
        <w:tabs>
          <w:tab w:val="num" w:pos="288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3960"/>
        </w:tabs>
        <w:ind w:left="3744" w:hanging="1224"/>
      </w:pPr>
      <w:rPr>
        <w:rFonts w:cs="Times New Roman"/>
      </w:rPr>
    </w:lvl>
    <w:lvl w:ilvl="8">
      <w:start w:val="1"/>
      <w:numFmt w:val="decimal"/>
      <w:lvlText w:val="%1.%2.%3.%4.%5.%6.%7.%8.%9."/>
      <w:lvlJc w:val="left"/>
      <w:pPr>
        <w:tabs>
          <w:tab w:val="num" w:pos="4680"/>
        </w:tabs>
        <w:ind w:left="4320" w:hanging="1440"/>
      </w:pPr>
      <w:rPr>
        <w:rFonts w:cs="Times New Roman"/>
      </w:rPr>
    </w:lvl>
  </w:abstractNum>
  <w:abstractNum w:abstractNumId="48" w15:restartNumberingAfterBreak="0">
    <w:nsid w:val="76AF6343"/>
    <w:multiLevelType w:val="hybridMultilevel"/>
    <w:tmpl w:val="EE9EC8D4"/>
    <w:lvl w:ilvl="0" w:tplc="25D49B3A">
      <w:start w:val="9"/>
      <w:numFmt w:val="lowerLetter"/>
      <w:pStyle w:val="testingablue"/>
      <w:lvlText w:val="(%1)"/>
      <w:lvlJc w:val="left"/>
      <w:pPr>
        <w:ind w:left="1572" w:hanging="360"/>
      </w:pPr>
      <w:rPr>
        <w:rFonts w:hint="default"/>
        <w:b w:val="0"/>
        <w:bCs w:val="0"/>
        <w:i w:val="0"/>
        <w:iCs w:val="0"/>
        <w:caps w:val="0"/>
        <w:smallCaps w:val="0"/>
        <w:strike w:val="0"/>
        <w:dstrike w:val="0"/>
        <w:noProof w:val="0"/>
        <w:vanish w:val="0"/>
        <w:color w:val="auto"/>
        <w:spacing w:val="0"/>
        <w:kern w:val="0"/>
        <w:position w:val="0"/>
        <w:sz w:val="22"/>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C090019" w:tentative="1">
      <w:start w:val="1"/>
      <w:numFmt w:val="lowerLetter"/>
      <w:lvlText w:val="%2."/>
      <w:lvlJc w:val="left"/>
      <w:pPr>
        <w:ind w:left="2292" w:hanging="360"/>
      </w:pPr>
    </w:lvl>
    <w:lvl w:ilvl="2" w:tplc="0C09001B" w:tentative="1">
      <w:start w:val="1"/>
      <w:numFmt w:val="lowerRoman"/>
      <w:lvlText w:val="%3."/>
      <w:lvlJc w:val="right"/>
      <w:pPr>
        <w:ind w:left="3012" w:hanging="180"/>
      </w:pPr>
    </w:lvl>
    <w:lvl w:ilvl="3" w:tplc="0C09000F" w:tentative="1">
      <w:start w:val="1"/>
      <w:numFmt w:val="decimal"/>
      <w:lvlText w:val="%4."/>
      <w:lvlJc w:val="left"/>
      <w:pPr>
        <w:ind w:left="3732" w:hanging="360"/>
      </w:pPr>
    </w:lvl>
    <w:lvl w:ilvl="4" w:tplc="0C090019" w:tentative="1">
      <w:start w:val="1"/>
      <w:numFmt w:val="lowerLetter"/>
      <w:lvlText w:val="%5."/>
      <w:lvlJc w:val="left"/>
      <w:pPr>
        <w:ind w:left="4452" w:hanging="360"/>
      </w:pPr>
    </w:lvl>
    <w:lvl w:ilvl="5" w:tplc="0C09001B" w:tentative="1">
      <w:start w:val="1"/>
      <w:numFmt w:val="lowerRoman"/>
      <w:lvlText w:val="%6."/>
      <w:lvlJc w:val="right"/>
      <w:pPr>
        <w:ind w:left="5172" w:hanging="180"/>
      </w:pPr>
    </w:lvl>
    <w:lvl w:ilvl="6" w:tplc="0C09000F" w:tentative="1">
      <w:start w:val="1"/>
      <w:numFmt w:val="decimal"/>
      <w:lvlText w:val="%7."/>
      <w:lvlJc w:val="left"/>
      <w:pPr>
        <w:ind w:left="5892" w:hanging="360"/>
      </w:pPr>
    </w:lvl>
    <w:lvl w:ilvl="7" w:tplc="0C090019" w:tentative="1">
      <w:start w:val="1"/>
      <w:numFmt w:val="lowerLetter"/>
      <w:lvlText w:val="%8."/>
      <w:lvlJc w:val="left"/>
      <w:pPr>
        <w:ind w:left="6612" w:hanging="360"/>
      </w:pPr>
    </w:lvl>
    <w:lvl w:ilvl="8" w:tplc="0C09001B" w:tentative="1">
      <w:start w:val="1"/>
      <w:numFmt w:val="lowerRoman"/>
      <w:lvlText w:val="%9."/>
      <w:lvlJc w:val="right"/>
      <w:pPr>
        <w:ind w:left="7332" w:hanging="180"/>
      </w:pPr>
    </w:lvl>
  </w:abstractNum>
  <w:abstractNum w:abstractNumId="49" w15:restartNumberingAfterBreak="0">
    <w:nsid w:val="77C5003C"/>
    <w:multiLevelType w:val="multilevel"/>
    <w:tmpl w:val="A92A1BEE"/>
    <w:lvl w:ilvl="0">
      <w:start w:val="1"/>
      <w:numFmt w:val="decimal"/>
      <w:lvlText w:val="%1."/>
      <w:lvlJc w:val="left"/>
      <w:pPr>
        <w:tabs>
          <w:tab w:val="num" w:pos="360"/>
        </w:tabs>
        <w:ind w:left="0" w:firstLine="0"/>
      </w:pPr>
      <w:rPr>
        <w:rFonts w:hint="default"/>
      </w:rPr>
    </w:lvl>
    <w:lvl w:ilvl="1">
      <w:start w:val="1"/>
      <w:numFmt w:val="upperLetter"/>
      <w:lvlText w:val="%2."/>
      <w:lvlJc w:val="left"/>
      <w:pPr>
        <w:tabs>
          <w:tab w:val="num" w:pos="1080"/>
        </w:tabs>
        <w:ind w:left="720" w:firstLine="0"/>
      </w:pPr>
      <w:rPr>
        <w:rFonts w:hint="default"/>
      </w:rPr>
    </w:lvl>
    <w:lvl w:ilvl="2">
      <w:start w:val="1"/>
      <w:numFmt w:val="decimal"/>
      <w:lvlText w:val="%3."/>
      <w:lvlJc w:val="left"/>
      <w:pPr>
        <w:tabs>
          <w:tab w:val="num" w:pos="1800"/>
        </w:tabs>
        <w:ind w:left="1440" w:firstLine="0"/>
      </w:pPr>
      <w:rPr>
        <w:rFonts w:hint="default"/>
      </w:rPr>
    </w:lvl>
    <w:lvl w:ilvl="3">
      <w:start w:val="1"/>
      <w:numFmt w:val="lowerLetter"/>
      <w:lvlText w:val="%4)"/>
      <w:lvlJc w:val="left"/>
      <w:pPr>
        <w:tabs>
          <w:tab w:val="num" w:pos="2520"/>
        </w:tabs>
        <w:ind w:left="2160" w:firstLine="0"/>
      </w:pPr>
      <w:rPr>
        <w:rFonts w:hint="default"/>
      </w:rPr>
    </w:lvl>
    <w:lvl w:ilvl="4">
      <w:start w:val="1"/>
      <w:numFmt w:val="decimal"/>
      <w:pStyle w:val="Heading5"/>
      <w:lvlText w:val="(%5)"/>
      <w:lvlJc w:val="left"/>
      <w:pPr>
        <w:tabs>
          <w:tab w:val="num" w:pos="3240"/>
        </w:tabs>
        <w:ind w:left="2880" w:firstLine="0"/>
      </w:pPr>
      <w:rPr>
        <w:rFonts w:hint="default"/>
      </w:rPr>
    </w:lvl>
    <w:lvl w:ilvl="5">
      <w:start w:val="1"/>
      <w:numFmt w:val="lowerLetter"/>
      <w:pStyle w:val="Heading6"/>
      <w:lvlText w:val="(%6)"/>
      <w:lvlJc w:val="left"/>
      <w:pPr>
        <w:tabs>
          <w:tab w:val="num" w:pos="3960"/>
        </w:tabs>
        <w:ind w:left="3600" w:firstLine="0"/>
      </w:pPr>
      <w:rPr>
        <w:rFonts w:hint="default"/>
      </w:rPr>
    </w:lvl>
    <w:lvl w:ilvl="6">
      <w:start w:val="1"/>
      <w:numFmt w:val="lowerRoman"/>
      <w:pStyle w:val="Heading7"/>
      <w:lvlText w:val="(%7)"/>
      <w:lvlJc w:val="left"/>
      <w:pPr>
        <w:tabs>
          <w:tab w:val="num" w:pos="4680"/>
        </w:tabs>
        <w:ind w:left="4320" w:firstLine="0"/>
      </w:pPr>
      <w:rPr>
        <w:rFonts w:hint="default"/>
      </w:rPr>
    </w:lvl>
    <w:lvl w:ilvl="7">
      <w:start w:val="1"/>
      <w:numFmt w:val="lowerLetter"/>
      <w:pStyle w:val="Heading8"/>
      <w:lvlText w:val="(%8)"/>
      <w:lvlJc w:val="left"/>
      <w:pPr>
        <w:tabs>
          <w:tab w:val="num" w:pos="5400"/>
        </w:tabs>
        <w:ind w:left="5040" w:firstLine="0"/>
      </w:pPr>
      <w:rPr>
        <w:rFonts w:hint="default"/>
      </w:rPr>
    </w:lvl>
    <w:lvl w:ilvl="8">
      <w:start w:val="1"/>
      <w:numFmt w:val="lowerRoman"/>
      <w:pStyle w:val="Heading9"/>
      <w:lvlText w:val="(%9)"/>
      <w:lvlJc w:val="left"/>
      <w:pPr>
        <w:tabs>
          <w:tab w:val="num" w:pos="6120"/>
        </w:tabs>
        <w:ind w:left="5760" w:firstLine="0"/>
      </w:pPr>
      <w:rPr>
        <w:rFonts w:hint="default"/>
      </w:rPr>
    </w:lvl>
  </w:abstractNum>
  <w:abstractNum w:abstractNumId="50" w15:restartNumberingAfterBreak="0">
    <w:nsid w:val="796A243E"/>
    <w:multiLevelType w:val="hybridMultilevel"/>
    <w:tmpl w:val="B5C4CAFE"/>
    <w:lvl w:ilvl="0" w:tplc="9E189496">
      <w:start w:val="1"/>
      <w:numFmt w:val="lowerLetter"/>
      <w:pStyle w:val="7cadefinition"/>
      <w:lvlText w:val="(%1)"/>
      <w:lvlJc w:val="left"/>
      <w:pPr>
        <w:ind w:left="720" w:hanging="720"/>
      </w:pPr>
      <w:rPr>
        <w:rFonts w:cs="Times New Roman"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51" w15:restartNumberingAfterBreak="0">
    <w:nsid w:val="7A2834AD"/>
    <w:multiLevelType w:val="multilevel"/>
    <w:tmpl w:val="5176946C"/>
    <w:styleLink w:val="NumberedList"/>
    <w:lvl w:ilvl="0">
      <w:start w:val="1"/>
      <w:numFmt w:val="decimal"/>
      <w:lvlText w:val="%1."/>
      <w:lvlJc w:val="left"/>
      <w:pPr>
        <w:tabs>
          <w:tab w:val="num" w:pos="720"/>
        </w:tabs>
        <w:ind w:left="720" w:hanging="360"/>
      </w:pPr>
      <w:rPr>
        <w:rFonts w:ascii="Calibri" w:hAnsi="Calibri"/>
        <w:sz w:val="22"/>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 w15:restartNumberingAfterBreak="0">
    <w:nsid w:val="7BBF31B1"/>
    <w:multiLevelType w:val="hybridMultilevel"/>
    <w:tmpl w:val="A252D2D6"/>
    <w:lvl w:ilvl="0" w:tplc="D3A622E2">
      <w:start w:val="1"/>
      <w:numFmt w:val="bullet"/>
      <w:pStyle w:val="ListBullet2Indent0"/>
      <w:lvlText w:val="–"/>
      <w:lvlJc w:val="left"/>
      <w:pPr>
        <w:tabs>
          <w:tab w:val="num" w:pos="794"/>
        </w:tabs>
        <w:ind w:left="794" w:hanging="397"/>
      </w:pPr>
      <w:rPr>
        <w:rFonts w:ascii="Calibri" w:hAnsi="Calibri" w:hint="default"/>
        <w:color w:val="auto"/>
        <w:sz w:val="20"/>
      </w:rPr>
    </w:lvl>
    <w:lvl w:ilvl="1" w:tplc="0C090019" w:tentative="1">
      <w:start w:val="1"/>
      <w:numFmt w:val="bullet"/>
      <w:lvlText w:val="o"/>
      <w:lvlJc w:val="left"/>
      <w:pPr>
        <w:tabs>
          <w:tab w:val="num" w:pos="1780"/>
        </w:tabs>
        <w:ind w:left="1780" w:hanging="360"/>
      </w:pPr>
      <w:rPr>
        <w:rFonts w:ascii="Courier New" w:hAnsi="Courier New" w:cs="Courier New" w:hint="default"/>
      </w:rPr>
    </w:lvl>
    <w:lvl w:ilvl="2" w:tplc="0C09001B" w:tentative="1">
      <w:start w:val="1"/>
      <w:numFmt w:val="bullet"/>
      <w:lvlText w:val=""/>
      <w:lvlJc w:val="left"/>
      <w:pPr>
        <w:tabs>
          <w:tab w:val="num" w:pos="2500"/>
        </w:tabs>
        <w:ind w:left="2500" w:hanging="360"/>
      </w:pPr>
      <w:rPr>
        <w:rFonts w:ascii="Wingdings" w:hAnsi="Wingdings" w:hint="default"/>
      </w:rPr>
    </w:lvl>
    <w:lvl w:ilvl="3" w:tplc="0C09000F" w:tentative="1">
      <w:start w:val="1"/>
      <w:numFmt w:val="bullet"/>
      <w:lvlText w:val=""/>
      <w:lvlJc w:val="left"/>
      <w:pPr>
        <w:tabs>
          <w:tab w:val="num" w:pos="3220"/>
        </w:tabs>
        <w:ind w:left="3220" w:hanging="360"/>
      </w:pPr>
      <w:rPr>
        <w:rFonts w:ascii="Symbol" w:hAnsi="Symbol" w:hint="default"/>
      </w:rPr>
    </w:lvl>
    <w:lvl w:ilvl="4" w:tplc="0C090019" w:tentative="1">
      <w:start w:val="1"/>
      <w:numFmt w:val="bullet"/>
      <w:lvlText w:val="o"/>
      <w:lvlJc w:val="left"/>
      <w:pPr>
        <w:tabs>
          <w:tab w:val="num" w:pos="3940"/>
        </w:tabs>
        <w:ind w:left="3940" w:hanging="360"/>
      </w:pPr>
      <w:rPr>
        <w:rFonts w:ascii="Courier New" w:hAnsi="Courier New" w:cs="Courier New" w:hint="default"/>
      </w:rPr>
    </w:lvl>
    <w:lvl w:ilvl="5" w:tplc="0C09001B" w:tentative="1">
      <w:start w:val="1"/>
      <w:numFmt w:val="bullet"/>
      <w:lvlText w:val=""/>
      <w:lvlJc w:val="left"/>
      <w:pPr>
        <w:tabs>
          <w:tab w:val="num" w:pos="4660"/>
        </w:tabs>
        <w:ind w:left="4660" w:hanging="360"/>
      </w:pPr>
      <w:rPr>
        <w:rFonts w:ascii="Wingdings" w:hAnsi="Wingdings" w:hint="default"/>
      </w:rPr>
    </w:lvl>
    <w:lvl w:ilvl="6" w:tplc="0C09000F" w:tentative="1">
      <w:start w:val="1"/>
      <w:numFmt w:val="bullet"/>
      <w:lvlText w:val=""/>
      <w:lvlJc w:val="left"/>
      <w:pPr>
        <w:tabs>
          <w:tab w:val="num" w:pos="5380"/>
        </w:tabs>
        <w:ind w:left="5380" w:hanging="360"/>
      </w:pPr>
      <w:rPr>
        <w:rFonts w:ascii="Symbol" w:hAnsi="Symbol" w:hint="default"/>
      </w:rPr>
    </w:lvl>
    <w:lvl w:ilvl="7" w:tplc="0C090019" w:tentative="1">
      <w:start w:val="1"/>
      <w:numFmt w:val="bullet"/>
      <w:lvlText w:val="o"/>
      <w:lvlJc w:val="left"/>
      <w:pPr>
        <w:tabs>
          <w:tab w:val="num" w:pos="6100"/>
        </w:tabs>
        <w:ind w:left="6100" w:hanging="360"/>
      </w:pPr>
      <w:rPr>
        <w:rFonts w:ascii="Courier New" w:hAnsi="Courier New" w:cs="Courier New" w:hint="default"/>
      </w:rPr>
    </w:lvl>
    <w:lvl w:ilvl="8" w:tplc="0C09001B" w:tentative="1">
      <w:start w:val="1"/>
      <w:numFmt w:val="bullet"/>
      <w:lvlText w:val=""/>
      <w:lvlJc w:val="left"/>
      <w:pPr>
        <w:tabs>
          <w:tab w:val="num" w:pos="6820"/>
        </w:tabs>
        <w:ind w:left="6820" w:hanging="360"/>
      </w:pPr>
      <w:rPr>
        <w:rFonts w:ascii="Wingdings" w:hAnsi="Wingdings" w:hint="default"/>
      </w:rPr>
    </w:lvl>
  </w:abstractNum>
  <w:num w:numId="1">
    <w:abstractNumId w:val="33"/>
  </w:num>
  <w:num w:numId="2">
    <w:abstractNumId w:val="1"/>
  </w:num>
  <w:num w:numId="3">
    <w:abstractNumId w:val="49"/>
  </w:num>
  <w:num w:numId="4">
    <w:abstractNumId w:val="52"/>
  </w:num>
  <w:num w:numId="5">
    <w:abstractNumId w:val="4"/>
  </w:num>
  <w:num w:numId="6">
    <w:abstractNumId w:val="19"/>
  </w:num>
  <w:num w:numId="7">
    <w:abstractNumId w:val="8"/>
  </w:num>
  <w:num w:numId="8">
    <w:abstractNumId w:val="26"/>
  </w:num>
  <w:num w:numId="9">
    <w:abstractNumId w:val="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num>
  <w:num w:numId="12">
    <w:abstractNumId w:val="9"/>
  </w:num>
  <w:num w:numId="13">
    <w:abstractNumId w:val="37"/>
  </w:num>
  <w:num w:numId="14">
    <w:abstractNumId w:val="0"/>
  </w:num>
  <w:num w:numId="15">
    <w:abstractNumId w:val="13"/>
  </w:num>
  <w:num w:numId="16">
    <w:abstractNumId w:val="21"/>
  </w:num>
  <w:num w:numId="17">
    <w:abstractNumId w:val="45"/>
  </w:num>
  <w:num w:numId="18">
    <w:abstractNumId w:val="24"/>
  </w:num>
  <w:num w:numId="19">
    <w:abstractNumId w:val="35"/>
  </w:num>
  <w:num w:numId="20">
    <w:abstractNumId w:val="6"/>
  </w:num>
  <w:num w:numId="21">
    <w:abstractNumId w:val="44"/>
  </w:num>
  <w:num w:numId="22">
    <w:abstractNumId w:val="39"/>
  </w:num>
  <w:num w:numId="23">
    <w:abstractNumId w:val="29"/>
  </w:num>
  <w:num w:numId="24">
    <w:abstractNumId w:val="47"/>
  </w:num>
  <w:num w:numId="25">
    <w:abstractNumId w:val="41"/>
  </w:num>
  <w:num w:numId="26">
    <w:abstractNumId w:val="28"/>
  </w:num>
  <w:num w:numId="27">
    <w:abstractNumId w:val="42"/>
  </w:num>
  <w:num w:numId="28">
    <w:abstractNumId w:val="2"/>
  </w:num>
  <w:num w:numId="29">
    <w:abstractNumId w:val="51"/>
  </w:num>
  <w:num w:numId="30">
    <w:abstractNumId w:val="31"/>
  </w:num>
  <w:num w:numId="31">
    <w:abstractNumId w:val="36"/>
  </w:num>
  <w:num w:numId="32">
    <w:abstractNumId w:val="14"/>
  </w:num>
  <w:num w:numId="33">
    <w:abstractNumId w:val="46"/>
  </w:num>
  <w:num w:numId="34">
    <w:abstractNumId w:val="50"/>
  </w:num>
  <w:num w:numId="35">
    <w:abstractNumId w:val="32"/>
  </w:num>
  <w:num w:numId="36">
    <w:abstractNumId w:val="40"/>
  </w:num>
  <w:num w:numId="37">
    <w:abstractNumId w:val="5"/>
  </w:num>
  <w:num w:numId="38">
    <w:abstractNumId w:val="22"/>
  </w:num>
  <w:num w:numId="39">
    <w:abstractNumId w:val="12"/>
  </w:num>
  <w:num w:numId="40">
    <w:abstractNumId w:val="25"/>
  </w:num>
  <w:num w:numId="41">
    <w:abstractNumId w:val="17"/>
  </w:num>
  <w:num w:numId="42">
    <w:abstractNumId w:val="10"/>
  </w:num>
  <w:num w:numId="43">
    <w:abstractNumId w:val="27"/>
  </w:num>
  <w:num w:numId="44">
    <w:abstractNumId w:val="48"/>
    <w:lvlOverride w:ilvl="0">
      <w:startOverride w:val="2"/>
    </w:lvlOverride>
  </w:num>
  <w:num w:numId="45">
    <w:abstractNumId w:val="30"/>
  </w:num>
  <w:num w:numId="46">
    <w:abstractNumId w:val="34"/>
  </w:num>
  <w:num w:numId="47">
    <w:abstractNumId w:val="43"/>
  </w:num>
  <w:num w:numId="48">
    <w:abstractNumId w:val="11"/>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50"/>
    <w:lvlOverride w:ilvl="0">
      <w:startOverride w:val="1"/>
    </w:lvlOverride>
  </w:num>
  <w:num w:numId="53">
    <w:abstractNumId w:val="50"/>
    <w:lvlOverride w:ilvl="0">
      <w:startOverride w:val="1"/>
    </w:lvlOverride>
  </w:num>
  <w:num w:numId="5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abstractNumId w:val="23"/>
  </w:num>
  <w:num w:numId="69">
    <w:abstractNumId w:val="20"/>
  </w:num>
  <w:num w:numId="70">
    <w:abstractNumId w:val="16"/>
  </w:num>
  <w:num w:numId="71">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abstractNumId w:val="33"/>
  </w:num>
  <w:num w:numId="74">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abstractNumId w:val="50"/>
    <w:lvlOverride w:ilvl="0">
      <w:startOverride w:val="2"/>
    </w:lvlOverride>
  </w:num>
  <w:num w:numId="83">
    <w:abstractNumId w:val="33"/>
  </w:num>
  <w:num w:numId="84">
    <w:abstractNumId w:val="33"/>
  </w:num>
  <w:num w:numId="85">
    <w:abstractNumId w:val="3"/>
  </w:num>
  <w:num w:numId="86">
    <w:abstractNumId w:val="33"/>
    <w:lvlOverride w:ilvl="0">
      <w:startOverride w:val="106"/>
    </w:lvlOverride>
    <w:lvlOverride w:ilvl="1">
      <w:startOverride w:val="1"/>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abstractNumId w:val="33"/>
  </w:num>
  <w:num w:numId="88">
    <w:abstractNumId w:val="33"/>
  </w:num>
  <w:num w:numId="89">
    <w:abstractNumId w:val="33"/>
  </w:num>
  <w:num w:numId="90">
    <w:abstractNumId w:val="33"/>
  </w:num>
  <w:num w:numId="91">
    <w:abstractNumId w:val="33"/>
  </w:num>
  <w:num w:numId="92">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abstractNumId w:val="33"/>
  </w:num>
  <w:num w:numId="94">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abstractNumId w:val="33"/>
    <w:lvlOverride w:ilvl="0">
      <w:startOverride w:val="114"/>
    </w:lvlOverride>
    <w:lvlOverride w:ilvl="1">
      <w:startOverride w:val="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abstractNumId w:val="33"/>
  </w:num>
  <w:num w:numId="97">
    <w:abstractNumId w:val="33"/>
  </w:num>
  <w:num w:numId="98">
    <w:abstractNumId w:val="33"/>
  </w:num>
  <w:num w:numId="99">
    <w:abstractNumId w:val="33"/>
  </w:num>
  <w:num w:numId="100">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abstractNumId w:val="33"/>
  </w:num>
  <w:num w:numId="105">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abstractNumId w:val="33"/>
  </w:num>
  <w:num w:numId="113">
    <w:abstractNumId w:val="33"/>
  </w:num>
  <w:num w:numId="114">
    <w:abstractNumId w:val="33"/>
  </w:num>
  <w:num w:numId="115">
    <w:abstractNumId w:val="33"/>
  </w:num>
  <w:num w:numId="116">
    <w:abstractNumId w:val="33"/>
  </w:num>
  <w:num w:numId="117">
    <w:abstractNumId w:val="33"/>
  </w:num>
  <w:num w:numId="118">
    <w:abstractNumId w:val="33"/>
  </w:num>
  <w:num w:numId="119">
    <w:abstractNumId w:val="33"/>
  </w:num>
  <w:num w:numId="120">
    <w:abstractNumId w:val="33"/>
  </w:num>
  <w:num w:numId="121">
    <w:abstractNumId w:val="18"/>
  </w:num>
  <w:num w:numId="122">
    <w:abstractNumId w:val="33"/>
  </w:num>
  <w:num w:numId="123">
    <w:abstractNumId w:val="33"/>
  </w:num>
  <w:num w:numId="124">
    <w:abstractNumId w:val="33"/>
  </w:num>
  <w:num w:numId="125">
    <w:abstractNumId w:val="33"/>
  </w:num>
  <w:num w:numId="1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7F04" w:allStyles="0" w:customStyles="0" w:latentStyles="1" w:stylesInUse="0" w:headingStyles="0" w:numberingStyles="0" w:tableStyles="0" w:directFormattingOnRuns="1" w:directFormattingOnParagraphs="1" w:directFormattingOnNumbering="1" w:directFormattingOnTables="1" w:clearFormatting="1" w:top3HeadingStyles="1" w:visibleStyles="1" w:alternateStyleNames="0"/>
  <w:stylePaneSortMethod w:val="0000"/>
  <w:documentProtection w:formatting="1" w:enforcement="1"/>
  <w:styleLockTheme/>
  <w:styleLockQFSet/>
  <w:defaultTabStop w:val="680"/>
  <w:drawingGridHorizontalSpacing w:val="100"/>
  <w:drawingGridVerticalSpacing w:val="136"/>
  <w:displayHorizontalDrawingGridEvery w:val="0"/>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58E1"/>
    <w:rsid w:val="00010720"/>
    <w:rsid w:val="000164DE"/>
    <w:rsid w:val="0002040C"/>
    <w:rsid w:val="000276C9"/>
    <w:rsid w:val="0003518C"/>
    <w:rsid w:val="00036EC9"/>
    <w:rsid w:val="00037A20"/>
    <w:rsid w:val="00040379"/>
    <w:rsid w:val="000418B7"/>
    <w:rsid w:val="00043D2F"/>
    <w:rsid w:val="00047DFB"/>
    <w:rsid w:val="00052F29"/>
    <w:rsid w:val="00057E61"/>
    <w:rsid w:val="00061024"/>
    <w:rsid w:val="000613B0"/>
    <w:rsid w:val="000613D2"/>
    <w:rsid w:val="00064FC7"/>
    <w:rsid w:val="00070E54"/>
    <w:rsid w:val="00074821"/>
    <w:rsid w:val="00076DC2"/>
    <w:rsid w:val="0008521C"/>
    <w:rsid w:val="00094929"/>
    <w:rsid w:val="000955E8"/>
    <w:rsid w:val="00096DE6"/>
    <w:rsid w:val="000A05B3"/>
    <w:rsid w:val="000B14FE"/>
    <w:rsid w:val="000B7249"/>
    <w:rsid w:val="000C1D20"/>
    <w:rsid w:val="000C6CDB"/>
    <w:rsid w:val="000D14D6"/>
    <w:rsid w:val="000D52D7"/>
    <w:rsid w:val="000E4416"/>
    <w:rsid w:val="000E7867"/>
    <w:rsid w:val="000F15E6"/>
    <w:rsid w:val="000F1719"/>
    <w:rsid w:val="000F4AD9"/>
    <w:rsid w:val="000F4D9B"/>
    <w:rsid w:val="00105C92"/>
    <w:rsid w:val="001101EA"/>
    <w:rsid w:val="0011126C"/>
    <w:rsid w:val="001115A7"/>
    <w:rsid w:val="0011713A"/>
    <w:rsid w:val="00117A2A"/>
    <w:rsid w:val="00125063"/>
    <w:rsid w:val="00127289"/>
    <w:rsid w:val="00130DD5"/>
    <w:rsid w:val="00131B89"/>
    <w:rsid w:val="001322EC"/>
    <w:rsid w:val="00134611"/>
    <w:rsid w:val="00134F46"/>
    <w:rsid w:val="00156BD3"/>
    <w:rsid w:val="00165085"/>
    <w:rsid w:val="00166EB4"/>
    <w:rsid w:val="001708B8"/>
    <w:rsid w:val="001810A7"/>
    <w:rsid w:val="001815CD"/>
    <w:rsid w:val="00182E19"/>
    <w:rsid w:val="0019354D"/>
    <w:rsid w:val="001965B4"/>
    <w:rsid w:val="00197D47"/>
    <w:rsid w:val="001A67CA"/>
    <w:rsid w:val="001B205A"/>
    <w:rsid w:val="001C0544"/>
    <w:rsid w:val="001D2426"/>
    <w:rsid w:val="001D3F6D"/>
    <w:rsid w:val="001D7987"/>
    <w:rsid w:val="001D7DFA"/>
    <w:rsid w:val="001F0731"/>
    <w:rsid w:val="001F0F64"/>
    <w:rsid w:val="001F5CF5"/>
    <w:rsid w:val="00202D0C"/>
    <w:rsid w:val="002031AC"/>
    <w:rsid w:val="002145A6"/>
    <w:rsid w:val="00215C36"/>
    <w:rsid w:val="00220C3A"/>
    <w:rsid w:val="002377DE"/>
    <w:rsid w:val="00240F91"/>
    <w:rsid w:val="0024366C"/>
    <w:rsid w:val="00243997"/>
    <w:rsid w:val="002554B6"/>
    <w:rsid w:val="00266DAF"/>
    <w:rsid w:val="00274EFE"/>
    <w:rsid w:val="00283802"/>
    <w:rsid w:val="00283957"/>
    <w:rsid w:val="00285218"/>
    <w:rsid w:val="0029385B"/>
    <w:rsid w:val="00297E20"/>
    <w:rsid w:val="002A2852"/>
    <w:rsid w:val="002A43C9"/>
    <w:rsid w:val="002B311E"/>
    <w:rsid w:val="002B34FD"/>
    <w:rsid w:val="002B6D18"/>
    <w:rsid w:val="002C571E"/>
    <w:rsid w:val="002D12CB"/>
    <w:rsid w:val="002D5038"/>
    <w:rsid w:val="002E45BE"/>
    <w:rsid w:val="002E6F9A"/>
    <w:rsid w:val="002F7611"/>
    <w:rsid w:val="0030080E"/>
    <w:rsid w:val="00315240"/>
    <w:rsid w:val="00321060"/>
    <w:rsid w:val="00323C87"/>
    <w:rsid w:val="0032405C"/>
    <w:rsid w:val="00325C3D"/>
    <w:rsid w:val="00332C26"/>
    <w:rsid w:val="003358A7"/>
    <w:rsid w:val="0035240C"/>
    <w:rsid w:val="00370935"/>
    <w:rsid w:val="00375E57"/>
    <w:rsid w:val="00376866"/>
    <w:rsid w:val="003801EF"/>
    <w:rsid w:val="00381190"/>
    <w:rsid w:val="00381890"/>
    <w:rsid w:val="00393FFD"/>
    <w:rsid w:val="003967CE"/>
    <w:rsid w:val="003A2F94"/>
    <w:rsid w:val="003A344E"/>
    <w:rsid w:val="003B39A5"/>
    <w:rsid w:val="003C0A12"/>
    <w:rsid w:val="003C355D"/>
    <w:rsid w:val="003C69D3"/>
    <w:rsid w:val="003D2367"/>
    <w:rsid w:val="003D36EF"/>
    <w:rsid w:val="003E24E2"/>
    <w:rsid w:val="003E318B"/>
    <w:rsid w:val="003E4089"/>
    <w:rsid w:val="003E42F5"/>
    <w:rsid w:val="003F34A7"/>
    <w:rsid w:val="003F48F5"/>
    <w:rsid w:val="003F771B"/>
    <w:rsid w:val="003F78E9"/>
    <w:rsid w:val="00403C0E"/>
    <w:rsid w:val="00405A0B"/>
    <w:rsid w:val="00406A4A"/>
    <w:rsid w:val="00412432"/>
    <w:rsid w:val="0041344C"/>
    <w:rsid w:val="0041592C"/>
    <w:rsid w:val="0042649F"/>
    <w:rsid w:val="00430A48"/>
    <w:rsid w:val="0043505D"/>
    <w:rsid w:val="004374D7"/>
    <w:rsid w:val="0044180C"/>
    <w:rsid w:val="00450AA5"/>
    <w:rsid w:val="00453B30"/>
    <w:rsid w:val="00454851"/>
    <w:rsid w:val="004630E4"/>
    <w:rsid w:val="00464A57"/>
    <w:rsid w:val="0046509D"/>
    <w:rsid w:val="00466D5C"/>
    <w:rsid w:val="0047123B"/>
    <w:rsid w:val="0048386A"/>
    <w:rsid w:val="00484A9E"/>
    <w:rsid w:val="00484CD7"/>
    <w:rsid w:val="004921D6"/>
    <w:rsid w:val="00492DF4"/>
    <w:rsid w:val="00493A4F"/>
    <w:rsid w:val="00495328"/>
    <w:rsid w:val="004953C9"/>
    <w:rsid w:val="0049619B"/>
    <w:rsid w:val="0049720A"/>
    <w:rsid w:val="004A2358"/>
    <w:rsid w:val="004A2516"/>
    <w:rsid w:val="004A3CF6"/>
    <w:rsid w:val="004A434A"/>
    <w:rsid w:val="004A5C93"/>
    <w:rsid w:val="004C4839"/>
    <w:rsid w:val="004C612D"/>
    <w:rsid w:val="004C7ED8"/>
    <w:rsid w:val="004D0591"/>
    <w:rsid w:val="004D3EC3"/>
    <w:rsid w:val="004D7F76"/>
    <w:rsid w:val="004E4F5E"/>
    <w:rsid w:val="004E689A"/>
    <w:rsid w:val="004E7AE6"/>
    <w:rsid w:val="004F5CFD"/>
    <w:rsid w:val="00511587"/>
    <w:rsid w:val="005118E0"/>
    <w:rsid w:val="005126EC"/>
    <w:rsid w:val="005129F8"/>
    <w:rsid w:val="00512E30"/>
    <w:rsid w:val="005137D1"/>
    <w:rsid w:val="00517E73"/>
    <w:rsid w:val="0052514C"/>
    <w:rsid w:val="00531056"/>
    <w:rsid w:val="00543E49"/>
    <w:rsid w:val="00544694"/>
    <w:rsid w:val="00554807"/>
    <w:rsid w:val="00560C61"/>
    <w:rsid w:val="00563FC7"/>
    <w:rsid w:val="005711C8"/>
    <w:rsid w:val="005716EB"/>
    <w:rsid w:val="00573EDE"/>
    <w:rsid w:val="00574080"/>
    <w:rsid w:val="005835E3"/>
    <w:rsid w:val="00587171"/>
    <w:rsid w:val="005934BD"/>
    <w:rsid w:val="005935B8"/>
    <w:rsid w:val="005971A4"/>
    <w:rsid w:val="005A13E6"/>
    <w:rsid w:val="005A1703"/>
    <w:rsid w:val="005A6A48"/>
    <w:rsid w:val="005A77AA"/>
    <w:rsid w:val="005B34F5"/>
    <w:rsid w:val="005B3674"/>
    <w:rsid w:val="005B7FB0"/>
    <w:rsid w:val="005C5A84"/>
    <w:rsid w:val="005C5DFA"/>
    <w:rsid w:val="005D0B62"/>
    <w:rsid w:val="005D236C"/>
    <w:rsid w:val="005D2F7B"/>
    <w:rsid w:val="005D551D"/>
    <w:rsid w:val="005D6FC5"/>
    <w:rsid w:val="005F2F7C"/>
    <w:rsid w:val="005F491C"/>
    <w:rsid w:val="005F70EC"/>
    <w:rsid w:val="0060108D"/>
    <w:rsid w:val="00606538"/>
    <w:rsid w:val="00611C4D"/>
    <w:rsid w:val="006145C3"/>
    <w:rsid w:val="00616AE7"/>
    <w:rsid w:val="0061726B"/>
    <w:rsid w:val="006178AC"/>
    <w:rsid w:val="00617FD7"/>
    <w:rsid w:val="00624908"/>
    <w:rsid w:val="00625805"/>
    <w:rsid w:val="00630813"/>
    <w:rsid w:val="006323A0"/>
    <w:rsid w:val="00633669"/>
    <w:rsid w:val="00633E09"/>
    <w:rsid w:val="0064070F"/>
    <w:rsid w:val="0064580C"/>
    <w:rsid w:val="00647DD4"/>
    <w:rsid w:val="0065184B"/>
    <w:rsid w:val="00661302"/>
    <w:rsid w:val="00661453"/>
    <w:rsid w:val="0066491D"/>
    <w:rsid w:val="00670136"/>
    <w:rsid w:val="006805A2"/>
    <w:rsid w:val="006862CD"/>
    <w:rsid w:val="00687816"/>
    <w:rsid w:val="00691172"/>
    <w:rsid w:val="00693FED"/>
    <w:rsid w:val="0069580B"/>
    <w:rsid w:val="006A004A"/>
    <w:rsid w:val="006A2014"/>
    <w:rsid w:val="006A587B"/>
    <w:rsid w:val="006A5EC7"/>
    <w:rsid w:val="006B549B"/>
    <w:rsid w:val="006B61D1"/>
    <w:rsid w:val="006C6BBA"/>
    <w:rsid w:val="006D4043"/>
    <w:rsid w:val="006D7EC3"/>
    <w:rsid w:val="006E0A9C"/>
    <w:rsid w:val="006E0FD8"/>
    <w:rsid w:val="006E1C66"/>
    <w:rsid w:val="006F000F"/>
    <w:rsid w:val="006F2674"/>
    <w:rsid w:val="00704934"/>
    <w:rsid w:val="00705346"/>
    <w:rsid w:val="00710725"/>
    <w:rsid w:val="00710DA1"/>
    <w:rsid w:val="00711408"/>
    <w:rsid w:val="00714E64"/>
    <w:rsid w:val="00716694"/>
    <w:rsid w:val="007238E8"/>
    <w:rsid w:val="00733C12"/>
    <w:rsid w:val="00735DC5"/>
    <w:rsid w:val="00737AB0"/>
    <w:rsid w:val="00741CCC"/>
    <w:rsid w:val="00742764"/>
    <w:rsid w:val="00742796"/>
    <w:rsid w:val="00742CF3"/>
    <w:rsid w:val="00742E5F"/>
    <w:rsid w:val="00743AD4"/>
    <w:rsid w:val="00751418"/>
    <w:rsid w:val="0075692B"/>
    <w:rsid w:val="00763558"/>
    <w:rsid w:val="00771210"/>
    <w:rsid w:val="00776935"/>
    <w:rsid w:val="00777986"/>
    <w:rsid w:val="00780BCB"/>
    <w:rsid w:val="00781B3E"/>
    <w:rsid w:val="007904D7"/>
    <w:rsid w:val="00792CAC"/>
    <w:rsid w:val="0079752B"/>
    <w:rsid w:val="007A6912"/>
    <w:rsid w:val="007A7C1C"/>
    <w:rsid w:val="007B4712"/>
    <w:rsid w:val="007B68AA"/>
    <w:rsid w:val="007C649A"/>
    <w:rsid w:val="007D0172"/>
    <w:rsid w:val="007D07A1"/>
    <w:rsid w:val="007D222D"/>
    <w:rsid w:val="007D3080"/>
    <w:rsid w:val="007E1892"/>
    <w:rsid w:val="007E1B67"/>
    <w:rsid w:val="007F1A03"/>
    <w:rsid w:val="007F3D67"/>
    <w:rsid w:val="007F7DA2"/>
    <w:rsid w:val="00803A1A"/>
    <w:rsid w:val="0081000F"/>
    <w:rsid w:val="008209AA"/>
    <w:rsid w:val="00820F4D"/>
    <w:rsid w:val="00824C46"/>
    <w:rsid w:val="008327F0"/>
    <w:rsid w:val="00837C3A"/>
    <w:rsid w:val="00842615"/>
    <w:rsid w:val="00846234"/>
    <w:rsid w:val="008464F1"/>
    <w:rsid w:val="008465B4"/>
    <w:rsid w:val="008504FE"/>
    <w:rsid w:val="00853053"/>
    <w:rsid w:val="00856A62"/>
    <w:rsid w:val="00863616"/>
    <w:rsid w:val="00866654"/>
    <w:rsid w:val="00890C6C"/>
    <w:rsid w:val="00891772"/>
    <w:rsid w:val="00897D94"/>
    <w:rsid w:val="008A3C9E"/>
    <w:rsid w:val="008A7100"/>
    <w:rsid w:val="008B5D96"/>
    <w:rsid w:val="008C0458"/>
    <w:rsid w:val="008C128A"/>
    <w:rsid w:val="008C1BC0"/>
    <w:rsid w:val="008E427D"/>
    <w:rsid w:val="008E63F8"/>
    <w:rsid w:val="008F1774"/>
    <w:rsid w:val="008F4E63"/>
    <w:rsid w:val="008F6C48"/>
    <w:rsid w:val="00903DDD"/>
    <w:rsid w:val="00905648"/>
    <w:rsid w:val="00905BE0"/>
    <w:rsid w:val="00921A02"/>
    <w:rsid w:val="00933904"/>
    <w:rsid w:val="00935B2C"/>
    <w:rsid w:val="0095028C"/>
    <w:rsid w:val="009502DC"/>
    <w:rsid w:val="00950C1B"/>
    <w:rsid w:val="00954290"/>
    <w:rsid w:val="00975AC4"/>
    <w:rsid w:val="009764BA"/>
    <w:rsid w:val="00985546"/>
    <w:rsid w:val="00986415"/>
    <w:rsid w:val="00992A5E"/>
    <w:rsid w:val="00995B45"/>
    <w:rsid w:val="009964F9"/>
    <w:rsid w:val="00997455"/>
    <w:rsid w:val="009B3C75"/>
    <w:rsid w:val="009B5A51"/>
    <w:rsid w:val="009B705F"/>
    <w:rsid w:val="009C1790"/>
    <w:rsid w:val="009C58EA"/>
    <w:rsid w:val="009D47ED"/>
    <w:rsid w:val="009E0B1B"/>
    <w:rsid w:val="009E71A7"/>
    <w:rsid w:val="009F0858"/>
    <w:rsid w:val="009F3B89"/>
    <w:rsid w:val="009F469E"/>
    <w:rsid w:val="00A00D79"/>
    <w:rsid w:val="00A03513"/>
    <w:rsid w:val="00A04FB4"/>
    <w:rsid w:val="00A0788C"/>
    <w:rsid w:val="00A10620"/>
    <w:rsid w:val="00A341FD"/>
    <w:rsid w:val="00A35BAC"/>
    <w:rsid w:val="00A4498B"/>
    <w:rsid w:val="00A52C1C"/>
    <w:rsid w:val="00A53354"/>
    <w:rsid w:val="00A53B2A"/>
    <w:rsid w:val="00A53D6E"/>
    <w:rsid w:val="00A56147"/>
    <w:rsid w:val="00A650F5"/>
    <w:rsid w:val="00A66FDE"/>
    <w:rsid w:val="00A702B5"/>
    <w:rsid w:val="00A716BF"/>
    <w:rsid w:val="00A7509D"/>
    <w:rsid w:val="00A83A67"/>
    <w:rsid w:val="00A848BB"/>
    <w:rsid w:val="00A953CD"/>
    <w:rsid w:val="00A96886"/>
    <w:rsid w:val="00AA11C4"/>
    <w:rsid w:val="00AB4F1C"/>
    <w:rsid w:val="00AC0468"/>
    <w:rsid w:val="00AC2C3E"/>
    <w:rsid w:val="00AC7B38"/>
    <w:rsid w:val="00AD7556"/>
    <w:rsid w:val="00AE0BA5"/>
    <w:rsid w:val="00AE4B50"/>
    <w:rsid w:val="00AE651C"/>
    <w:rsid w:val="00AE7BD1"/>
    <w:rsid w:val="00AF0E21"/>
    <w:rsid w:val="00AF1DFA"/>
    <w:rsid w:val="00AF3D2D"/>
    <w:rsid w:val="00AF4190"/>
    <w:rsid w:val="00B0156B"/>
    <w:rsid w:val="00B0409D"/>
    <w:rsid w:val="00B072AC"/>
    <w:rsid w:val="00B108D2"/>
    <w:rsid w:val="00B109B7"/>
    <w:rsid w:val="00B15629"/>
    <w:rsid w:val="00B17ABB"/>
    <w:rsid w:val="00B17B3D"/>
    <w:rsid w:val="00B20C9C"/>
    <w:rsid w:val="00B22B0C"/>
    <w:rsid w:val="00B2386C"/>
    <w:rsid w:val="00B24525"/>
    <w:rsid w:val="00B26B8D"/>
    <w:rsid w:val="00B3638D"/>
    <w:rsid w:val="00B3791A"/>
    <w:rsid w:val="00B4410E"/>
    <w:rsid w:val="00B45DF7"/>
    <w:rsid w:val="00B52DC9"/>
    <w:rsid w:val="00B54419"/>
    <w:rsid w:val="00B556E2"/>
    <w:rsid w:val="00B563C1"/>
    <w:rsid w:val="00B56626"/>
    <w:rsid w:val="00B72D83"/>
    <w:rsid w:val="00B763F3"/>
    <w:rsid w:val="00B76885"/>
    <w:rsid w:val="00B77849"/>
    <w:rsid w:val="00B865C1"/>
    <w:rsid w:val="00B96F0E"/>
    <w:rsid w:val="00BA0980"/>
    <w:rsid w:val="00BA79E4"/>
    <w:rsid w:val="00BB1164"/>
    <w:rsid w:val="00BB6F65"/>
    <w:rsid w:val="00BD37DD"/>
    <w:rsid w:val="00BE0607"/>
    <w:rsid w:val="00BE0D67"/>
    <w:rsid w:val="00BE24D7"/>
    <w:rsid w:val="00BE4F01"/>
    <w:rsid w:val="00BE4F6D"/>
    <w:rsid w:val="00BF4B7B"/>
    <w:rsid w:val="00C205BE"/>
    <w:rsid w:val="00C21507"/>
    <w:rsid w:val="00C27836"/>
    <w:rsid w:val="00C31699"/>
    <w:rsid w:val="00C31F27"/>
    <w:rsid w:val="00C35ED8"/>
    <w:rsid w:val="00C36F41"/>
    <w:rsid w:val="00C379D2"/>
    <w:rsid w:val="00C40C06"/>
    <w:rsid w:val="00C43D40"/>
    <w:rsid w:val="00C45329"/>
    <w:rsid w:val="00C460BE"/>
    <w:rsid w:val="00C46B19"/>
    <w:rsid w:val="00C51928"/>
    <w:rsid w:val="00C5290F"/>
    <w:rsid w:val="00C61581"/>
    <w:rsid w:val="00C67F90"/>
    <w:rsid w:val="00C749F0"/>
    <w:rsid w:val="00C7593D"/>
    <w:rsid w:val="00C770F3"/>
    <w:rsid w:val="00C83EA6"/>
    <w:rsid w:val="00C8428C"/>
    <w:rsid w:val="00C92907"/>
    <w:rsid w:val="00C96B95"/>
    <w:rsid w:val="00CA3413"/>
    <w:rsid w:val="00CB2A02"/>
    <w:rsid w:val="00CC241A"/>
    <w:rsid w:val="00CC2437"/>
    <w:rsid w:val="00CD27EC"/>
    <w:rsid w:val="00CD5592"/>
    <w:rsid w:val="00CE0268"/>
    <w:rsid w:val="00CE5316"/>
    <w:rsid w:val="00CF0940"/>
    <w:rsid w:val="00D102CE"/>
    <w:rsid w:val="00D117FA"/>
    <w:rsid w:val="00D129A8"/>
    <w:rsid w:val="00D1371A"/>
    <w:rsid w:val="00D14171"/>
    <w:rsid w:val="00D156F7"/>
    <w:rsid w:val="00D170D0"/>
    <w:rsid w:val="00D20705"/>
    <w:rsid w:val="00D300EA"/>
    <w:rsid w:val="00D302BF"/>
    <w:rsid w:val="00D405DB"/>
    <w:rsid w:val="00D422C8"/>
    <w:rsid w:val="00D44018"/>
    <w:rsid w:val="00D445CF"/>
    <w:rsid w:val="00D476F5"/>
    <w:rsid w:val="00D50B15"/>
    <w:rsid w:val="00D51A39"/>
    <w:rsid w:val="00D530D9"/>
    <w:rsid w:val="00D54581"/>
    <w:rsid w:val="00D5612F"/>
    <w:rsid w:val="00D94D12"/>
    <w:rsid w:val="00D958E2"/>
    <w:rsid w:val="00D95A50"/>
    <w:rsid w:val="00DA11E5"/>
    <w:rsid w:val="00DA2F47"/>
    <w:rsid w:val="00DB124E"/>
    <w:rsid w:val="00DD07D5"/>
    <w:rsid w:val="00DD0CC3"/>
    <w:rsid w:val="00DD2DE2"/>
    <w:rsid w:val="00DD5CA9"/>
    <w:rsid w:val="00DD6DB2"/>
    <w:rsid w:val="00DD7C34"/>
    <w:rsid w:val="00DE791A"/>
    <w:rsid w:val="00DF108F"/>
    <w:rsid w:val="00DF1776"/>
    <w:rsid w:val="00DF6A94"/>
    <w:rsid w:val="00E024F2"/>
    <w:rsid w:val="00E12BF5"/>
    <w:rsid w:val="00E13ACD"/>
    <w:rsid w:val="00E143B4"/>
    <w:rsid w:val="00E23B10"/>
    <w:rsid w:val="00E264BD"/>
    <w:rsid w:val="00E3743C"/>
    <w:rsid w:val="00E40126"/>
    <w:rsid w:val="00E405C9"/>
    <w:rsid w:val="00E417D2"/>
    <w:rsid w:val="00E44039"/>
    <w:rsid w:val="00E560B7"/>
    <w:rsid w:val="00E5693F"/>
    <w:rsid w:val="00E65DE5"/>
    <w:rsid w:val="00E709A0"/>
    <w:rsid w:val="00E875E5"/>
    <w:rsid w:val="00E954EE"/>
    <w:rsid w:val="00E95C16"/>
    <w:rsid w:val="00E9734A"/>
    <w:rsid w:val="00EA05F6"/>
    <w:rsid w:val="00EA0DC0"/>
    <w:rsid w:val="00EB6B55"/>
    <w:rsid w:val="00EB6DE9"/>
    <w:rsid w:val="00EC30C6"/>
    <w:rsid w:val="00EC569E"/>
    <w:rsid w:val="00EC7F8B"/>
    <w:rsid w:val="00ED6CB7"/>
    <w:rsid w:val="00ED7284"/>
    <w:rsid w:val="00EE04AC"/>
    <w:rsid w:val="00EE419E"/>
    <w:rsid w:val="00EE7932"/>
    <w:rsid w:val="00EF3ABC"/>
    <w:rsid w:val="00EF5EFD"/>
    <w:rsid w:val="00EF7DBA"/>
    <w:rsid w:val="00F01E04"/>
    <w:rsid w:val="00F037A9"/>
    <w:rsid w:val="00F0529A"/>
    <w:rsid w:val="00F05582"/>
    <w:rsid w:val="00F058E1"/>
    <w:rsid w:val="00F0626D"/>
    <w:rsid w:val="00F0637D"/>
    <w:rsid w:val="00F16BB4"/>
    <w:rsid w:val="00F203B4"/>
    <w:rsid w:val="00F31F4F"/>
    <w:rsid w:val="00F32EFF"/>
    <w:rsid w:val="00F33A68"/>
    <w:rsid w:val="00F35E2A"/>
    <w:rsid w:val="00F37B1E"/>
    <w:rsid w:val="00F43902"/>
    <w:rsid w:val="00F44A1F"/>
    <w:rsid w:val="00F474DB"/>
    <w:rsid w:val="00F50B58"/>
    <w:rsid w:val="00F51959"/>
    <w:rsid w:val="00F5394C"/>
    <w:rsid w:val="00F620F2"/>
    <w:rsid w:val="00F66A8B"/>
    <w:rsid w:val="00F66FCD"/>
    <w:rsid w:val="00F67335"/>
    <w:rsid w:val="00F72E7F"/>
    <w:rsid w:val="00F76214"/>
    <w:rsid w:val="00F95202"/>
    <w:rsid w:val="00FB52D8"/>
    <w:rsid w:val="00FC76B5"/>
    <w:rsid w:val="00FD16BC"/>
    <w:rsid w:val="00FD49A6"/>
    <w:rsid w:val="00FD59B8"/>
    <w:rsid w:val="00FD5AF5"/>
    <w:rsid w:val="00FE7474"/>
    <w:rsid w:val="00FF0411"/>
    <w:rsid w:val="00FF10D5"/>
    <w:rsid w:val="00FF458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3DB508E"/>
  <w15:docId w15:val="{ACD186BC-70B2-4DAF-93FB-48761D87D7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AU" w:eastAsia="en-AU" w:bidi="ar-SA"/>
      </w:rPr>
    </w:rPrDefault>
    <w:pPrDefault/>
  </w:docDefaults>
  <w:latentStyles w:defLockedState="1" w:defUIPriority="99" w:defSemiHidden="0" w:defUnhideWhenUsed="0" w:defQFormat="0" w:count="371">
    <w:lsdException w:name="Normal" w:locked="0" w:uiPriority="0"/>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locked="0"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nhideWhenUsed="1"/>
    <w:lsdException w:name="No List" w:locked="0" w:semiHidden="1" w:unhideWhenUsed="1"/>
    <w:lsdException w:name="Outline List 1" w:semiHidden="1" w:uiPriority="0" w:unhideWhenUsed="1"/>
    <w:lsdException w:name="Outline List 2" w:semiHidden="1" w:uiPriority="0" w:unhideWhenUsed="1"/>
    <w:lsdException w:name="Outline List 3" w:semiHidden="1" w:uiPriority="0"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nhideWhenUsed="1"/>
    <w:lsdException w:name="Table Grid" w:uiPriority="59"/>
    <w:lsdException w:name="Table Theme" w:semiHidden="1" w:uiPriority="0"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atentStyles>
  <w:style w:type="paragraph" w:default="1" w:styleId="Normal">
    <w:name w:val="Normal"/>
    <w:rsid w:val="00704934"/>
    <w:rPr>
      <w:rFonts w:ascii="Calibri" w:hAnsi="Calibri"/>
      <w:sz w:val="22"/>
    </w:rPr>
  </w:style>
  <w:style w:type="paragraph" w:styleId="Heading1">
    <w:name w:val="heading 1"/>
    <w:aliases w:val="Heading 1 Char1,Heading 1 Char Char"/>
    <w:basedOn w:val="Normal"/>
    <w:next w:val="Normal"/>
    <w:link w:val="Heading1Char"/>
    <w:uiPriority w:val="99"/>
    <w:locked/>
    <w:rsid w:val="00FD16BC"/>
    <w:pPr>
      <w:keepNext/>
      <w:spacing w:before="240" w:after="60"/>
      <w:outlineLvl w:val="0"/>
    </w:pPr>
    <w:rPr>
      <w:rFonts w:eastAsia="Batang" w:cs="Arial"/>
      <w:b/>
      <w:bCs/>
      <w:sz w:val="28"/>
      <w:szCs w:val="32"/>
    </w:rPr>
  </w:style>
  <w:style w:type="paragraph" w:styleId="Heading2">
    <w:name w:val="heading 2"/>
    <w:basedOn w:val="Normal"/>
    <w:next w:val="Normal"/>
    <w:link w:val="Heading2Char"/>
    <w:uiPriority w:val="99"/>
    <w:locked/>
    <w:rsid w:val="00FD16BC"/>
    <w:pPr>
      <w:keepNext/>
      <w:spacing w:before="240" w:after="60"/>
      <w:outlineLvl w:val="1"/>
    </w:pPr>
    <w:rPr>
      <w:rFonts w:cs="Arial"/>
      <w:b/>
      <w:bCs/>
      <w:iCs/>
      <w:sz w:val="26"/>
      <w:szCs w:val="28"/>
    </w:rPr>
  </w:style>
  <w:style w:type="paragraph" w:styleId="Heading3">
    <w:name w:val="heading 3"/>
    <w:aliases w:val="EOI - Heading 3,h3 sub heading,Para3,h3,head3hdbk,H3,C Sub-Sub/Italic,Head 3,Head 31,Head 32,C Sub-Sub/Italic1,3,Sub2Para"/>
    <w:basedOn w:val="Normal"/>
    <w:next w:val="Normal"/>
    <w:link w:val="Heading3Char"/>
    <w:uiPriority w:val="99"/>
    <w:locked/>
    <w:rsid w:val="00FD16BC"/>
    <w:pPr>
      <w:keepNext/>
      <w:spacing w:before="240" w:after="60"/>
      <w:outlineLvl w:val="2"/>
    </w:pPr>
    <w:rPr>
      <w:rFonts w:cs="Arial"/>
      <w:b/>
      <w:bCs/>
      <w:szCs w:val="26"/>
    </w:rPr>
  </w:style>
  <w:style w:type="paragraph" w:styleId="Heading4">
    <w:name w:val="heading 4"/>
    <w:aliases w:val="h4,Para4"/>
    <w:basedOn w:val="Normal"/>
    <w:next w:val="Normal"/>
    <w:link w:val="Heading4Char"/>
    <w:uiPriority w:val="99"/>
    <w:locked/>
    <w:rsid w:val="00F058E1"/>
    <w:pPr>
      <w:tabs>
        <w:tab w:val="left" w:pos="0"/>
        <w:tab w:val="left" w:pos="720"/>
      </w:tabs>
      <w:spacing w:before="120" w:after="160" w:line="300" w:lineRule="atLeast"/>
      <w:outlineLvl w:val="3"/>
    </w:pPr>
    <w:rPr>
      <w:color w:val="000000"/>
    </w:rPr>
  </w:style>
  <w:style w:type="paragraph" w:styleId="Heading5">
    <w:name w:val="heading 5"/>
    <w:basedOn w:val="Normal"/>
    <w:next w:val="Normal"/>
    <w:link w:val="Heading5Char"/>
    <w:uiPriority w:val="99"/>
    <w:locked/>
    <w:rsid w:val="00F058E1"/>
    <w:pPr>
      <w:numPr>
        <w:ilvl w:val="4"/>
        <w:numId w:val="3"/>
      </w:numPr>
      <w:spacing w:before="240" w:after="60" w:line="264" w:lineRule="auto"/>
      <w:outlineLvl w:val="4"/>
    </w:pPr>
    <w:rPr>
      <w:b/>
      <w:bCs/>
      <w:i/>
      <w:iCs/>
      <w:sz w:val="26"/>
      <w:szCs w:val="26"/>
      <w:lang w:eastAsia="en-US"/>
    </w:rPr>
  </w:style>
  <w:style w:type="paragraph" w:styleId="Heading6">
    <w:name w:val="heading 6"/>
    <w:basedOn w:val="Normal"/>
    <w:next w:val="Normal"/>
    <w:link w:val="Heading6Char"/>
    <w:uiPriority w:val="99"/>
    <w:locked/>
    <w:rsid w:val="00F058E1"/>
    <w:pPr>
      <w:numPr>
        <w:ilvl w:val="5"/>
        <w:numId w:val="3"/>
      </w:numPr>
      <w:spacing w:before="240" w:after="60" w:line="264" w:lineRule="auto"/>
      <w:outlineLvl w:val="5"/>
    </w:pPr>
    <w:rPr>
      <w:b/>
      <w:bCs/>
      <w:szCs w:val="22"/>
      <w:lang w:eastAsia="en-US"/>
    </w:rPr>
  </w:style>
  <w:style w:type="paragraph" w:styleId="Heading7">
    <w:name w:val="heading 7"/>
    <w:basedOn w:val="Normal"/>
    <w:next w:val="Normal"/>
    <w:link w:val="Heading7Char"/>
    <w:uiPriority w:val="99"/>
    <w:locked/>
    <w:rsid w:val="00F058E1"/>
    <w:pPr>
      <w:numPr>
        <w:ilvl w:val="6"/>
        <w:numId w:val="3"/>
      </w:numPr>
      <w:spacing w:before="240" w:after="60" w:line="264" w:lineRule="auto"/>
      <w:outlineLvl w:val="6"/>
    </w:pPr>
    <w:rPr>
      <w:sz w:val="24"/>
      <w:szCs w:val="24"/>
      <w:lang w:eastAsia="en-US"/>
    </w:rPr>
  </w:style>
  <w:style w:type="paragraph" w:styleId="Heading8">
    <w:name w:val="heading 8"/>
    <w:basedOn w:val="Normal"/>
    <w:next w:val="Normal"/>
    <w:link w:val="Heading8Char"/>
    <w:uiPriority w:val="99"/>
    <w:locked/>
    <w:rsid w:val="00F058E1"/>
    <w:pPr>
      <w:numPr>
        <w:ilvl w:val="7"/>
        <w:numId w:val="3"/>
      </w:numPr>
      <w:spacing w:before="240" w:after="60" w:line="264" w:lineRule="auto"/>
      <w:outlineLvl w:val="7"/>
    </w:pPr>
    <w:rPr>
      <w:i/>
      <w:iCs/>
      <w:sz w:val="24"/>
      <w:szCs w:val="24"/>
      <w:lang w:eastAsia="en-US"/>
    </w:rPr>
  </w:style>
  <w:style w:type="paragraph" w:styleId="Heading9">
    <w:name w:val="heading 9"/>
    <w:basedOn w:val="Normal"/>
    <w:next w:val="Normal"/>
    <w:link w:val="Heading9Char"/>
    <w:locked/>
    <w:rsid w:val="00F058E1"/>
    <w:pPr>
      <w:numPr>
        <w:ilvl w:val="8"/>
        <w:numId w:val="3"/>
      </w:numPr>
      <w:spacing w:before="240" w:after="60" w:line="264" w:lineRule="auto"/>
      <w:outlineLvl w:val="8"/>
    </w:pPr>
    <w:rPr>
      <w:rFonts w:ascii="Arial" w:hAnsi="Arial" w:cs="Arial"/>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ersonalComposeStyle">
    <w:name w:val="Personal Compose Style"/>
    <w:basedOn w:val="DefaultParagraphFont"/>
    <w:locked/>
    <w:rPr>
      <w:rFonts w:ascii="Arial" w:hAnsi="Arial" w:cs="Arial"/>
      <w:color w:val="auto"/>
      <w:sz w:val="20"/>
    </w:rPr>
  </w:style>
  <w:style w:type="character" w:customStyle="1" w:styleId="PersonalReplyStyle">
    <w:name w:val="Personal Reply Style"/>
    <w:basedOn w:val="DefaultParagraphFont"/>
    <w:locked/>
    <w:rPr>
      <w:rFonts w:ascii="Arial" w:hAnsi="Arial" w:cs="Arial"/>
      <w:color w:val="auto"/>
      <w:sz w:val="20"/>
    </w:rPr>
  </w:style>
  <w:style w:type="paragraph" w:customStyle="1" w:styleId="clausetexta">
    <w:name w:val="clause text (a)"/>
    <w:basedOn w:val="Normal"/>
    <w:link w:val="clausetextaChar"/>
    <w:autoRedefine/>
    <w:uiPriority w:val="99"/>
    <w:locked/>
    <w:rsid w:val="00156BD3"/>
    <w:pPr>
      <w:keepLines/>
      <w:tabs>
        <w:tab w:val="num" w:pos="880"/>
      </w:tabs>
      <w:suppressAutoHyphens/>
      <w:spacing w:before="120" w:after="120" w:line="264" w:lineRule="auto"/>
      <w:ind w:left="1531" w:hanging="510"/>
    </w:pPr>
    <w:rPr>
      <w:color w:val="000000"/>
    </w:rPr>
  </w:style>
  <w:style w:type="character" w:customStyle="1" w:styleId="clausetextaChar">
    <w:name w:val="clause text (a) Char"/>
    <w:basedOn w:val="DefaultParagraphFont"/>
    <w:link w:val="clausetexta"/>
    <w:uiPriority w:val="99"/>
    <w:rsid w:val="00156BD3"/>
    <w:rPr>
      <w:color w:val="000000"/>
    </w:rPr>
  </w:style>
  <w:style w:type="paragraph" w:customStyle="1" w:styleId="2Clause1">
    <w:name w:val="2. Clause 1"/>
    <w:basedOn w:val="Normal"/>
    <w:link w:val="2Clause1Char"/>
    <w:qFormat/>
    <w:rsid w:val="00616AE7"/>
    <w:pPr>
      <w:keepNext/>
      <w:keepLines/>
      <w:numPr>
        <w:numId w:val="1"/>
      </w:numPr>
      <w:suppressAutoHyphens/>
      <w:spacing w:before="240" w:after="120" w:line="264" w:lineRule="auto"/>
      <w:outlineLvl w:val="0"/>
    </w:pPr>
    <w:rPr>
      <w:b/>
    </w:rPr>
  </w:style>
  <w:style w:type="character" w:customStyle="1" w:styleId="2Clause1Char">
    <w:name w:val="2. Clause 1 Char"/>
    <w:basedOn w:val="DefaultParagraphFont"/>
    <w:link w:val="2Clause1"/>
    <w:rsid w:val="00616AE7"/>
    <w:rPr>
      <w:rFonts w:ascii="Calibri" w:hAnsi="Calibri"/>
      <w:b/>
      <w:sz w:val="22"/>
    </w:rPr>
  </w:style>
  <w:style w:type="paragraph" w:customStyle="1" w:styleId="3Cls11">
    <w:name w:val="3. Cls 1.1"/>
    <w:basedOn w:val="Normal"/>
    <w:link w:val="3Cls11Char"/>
    <w:qFormat/>
    <w:rsid w:val="00E405C9"/>
    <w:pPr>
      <w:keepLines/>
      <w:numPr>
        <w:ilvl w:val="1"/>
        <w:numId w:val="1"/>
      </w:numPr>
      <w:suppressAutoHyphens/>
      <w:spacing w:before="120" w:after="120" w:line="264" w:lineRule="auto"/>
      <w:outlineLvl w:val="1"/>
    </w:pPr>
    <w:rPr>
      <w:color w:val="000000"/>
    </w:rPr>
  </w:style>
  <w:style w:type="character" w:customStyle="1" w:styleId="3Cls11Char">
    <w:name w:val="3. Cls 1.1 Char"/>
    <w:basedOn w:val="DefaultParagraphFont"/>
    <w:link w:val="3Cls11"/>
    <w:rsid w:val="00E405C9"/>
    <w:rPr>
      <w:rFonts w:ascii="Calibri" w:hAnsi="Calibri"/>
      <w:color w:val="000000"/>
      <w:sz w:val="22"/>
    </w:rPr>
  </w:style>
  <w:style w:type="paragraph" w:customStyle="1" w:styleId="4Clsa">
    <w:name w:val="4. Cls (a)"/>
    <w:basedOn w:val="Normal"/>
    <w:link w:val="4ClsaChar"/>
    <w:autoRedefine/>
    <w:qFormat/>
    <w:rsid w:val="00BA79E4"/>
    <w:pPr>
      <w:numPr>
        <w:ilvl w:val="2"/>
        <w:numId w:val="1"/>
      </w:numPr>
      <w:suppressAutoHyphens/>
      <w:spacing w:before="120" w:after="120" w:line="264" w:lineRule="auto"/>
    </w:pPr>
  </w:style>
  <w:style w:type="character" w:customStyle="1" w:styleId="4ClsaChar">
    <w:name w:val="4. Cls (a) Char"/>
    <w:basedOn w:val="DefaultParagraphFont"/>
    <w:link w:val="4Clsa"/>
    <w:rsid w:val="00BA79E4"/>
    <w:rPr>
      <w:rFonts w:ascii="Calibri" w:hAnsi="Calibri"/>
      <w:sz w:val="22"/>
    </w:rPr>
  </w:style>
  <w:style w:type="paragraph" w:customStyle="1" w:styleId="5Clsi">
    <w:name w:val="5. Cls (i)"/>
    <w:basedOn w:val="4Clsa"/>
    <w:link w:val="5ClsiChar"/>
    <w:qFormat/>
    <w:rsid w:val="0052514C"/>
    <w:pPr>
      <w:numPr>
        <w:ilvl w:val="3"/>
        <w:numId w:val="0"/>
      </w:numPr>
    </w:pPr>
  </w:style>
  <w:style w:type="character" w:customStyle="1" w:styleId="5ClsiChar">
    <w:name w:val="5. Cls (i) Char"/>
    <w:basedOn w:val="4ClsaChar"/>
    <w:link w:val="5Clsi"/>
    <w:rsid w:val="0052514C"/>
    <w:rPr>
      <w:rFonts w:ascii="Calibri" w:hAnsi="Calibri"/>
      <w:color w:val="000000"/>
      <w:sz w:val="22"/>
    </w:rPr>
  </w:style>
  <w:style w:type="paragraph" w:customStyle="1" w:styleId="7clausetextA">
    <w:name w:val="7. clause text (A)"/>
    <w:basedOn w:val="5Clsi"/>
    <w:link w:val="7clausetextAChar"/>
    <w:rsid w:val="00156BD3"/>
    <w:pPr>
      <w:numPr>
        <w:ilvl w:val="0"/>
      </w:numPr>
      <w:tabs>
        <w:tab w:val="num" w:pos="737"/>
      </w:tabs>
      <w:ind w:left="737" w:hanging="737"/>
    </w:pPr>
  </w:style>
  <w:style w:type="character" w:customStyle="1" w:styleId="7clausetextAChar">
    <w:name w:val="7. clause text (A) Char"/>
    <w:basedOn w:val="5ClsiChar"/>
    <w:link w:val="7clausetextA"/>
    <w:rsid w:val="00156BD3"/>
    <w:rPr>
      <w:rFonts w:ascii="Calibri" w:hAnsi="Calibri"/>
      <w:color w:val="000000"/>
      <w:sz w:val="22"/>
    </w:rPr>
  </w:style>
  <w:style w:type="character" w:customStyle="1" w:styleId="7DefinitionTitle">
    <w:name w:val="7. Definition Title"/>
    <w:basedOn w:val="DefaultParagraphFont"/>
    <w:qFormat/>
    <w:rsid w:val="002F7611"/>
    <w:rPr>
      <w:rFonts w:ascii="Calibri" w:hAnsi="Calibri" w:cstheme="minorHAnsi"/>
      <w:b/>
      <w:iCs/>
      <w:color w:val="000000" w:themeColor="text1"/>
      <w:sz w:val="22"/>
      <w:szCs w:val="22"/>
    </w:rPr>
  </w:style>
  <w:style w:type="paragraph" w:customStyle="1" w:styleId="4aafollowing">
    <w:name w:val="4a. (a) following"/>
    <w:basedOn w:val="4Clsa"/>
    <w:link w:val="4aafollowingChar"/>
    <w:qFormat/>
    <w:rsid w:val="006D4043"/>
    <w:pPr>
      <w:numPr>
        <w:ilvl w:val="0"/>
        <w:numId w:val="0"/>
      </w:numPr>
      <w:ind w:left="1418"/>
    </w:pPr>
  </w:style>
  <w:style w:type="character" w:customStyle="1" w:styleId="4aafollowingChar">
    <w:name w:val="4a. (a) following Char"/>
    <w:basedOn w:val="4ClsaChar"/>
    <w:link w:val="4aafollowing"/>
    <w:rsid w:val="006D4043"/>
    <w:rPr>
      <w:rFonts w:ascii="Calibri" w:hAnsi="Calibri"/>
      <w:color w:val="000000"/>
      <w:sz w:val="22"/>
    </w:rPr>
  </w:style>
  <w:style w:type="paragraph" w:customStyle="1" w:styleId="1cmid-heading">
    <w:name w:val="1c mid-heading"/>
    <w:basedOn w:val="Normal"/>
    <w:link w:val="1cmid-headingChar"/>
    <w:qFormat/>
    <w:rsid w:val="00616AE7"/>
    <w:pPr>
      <w:keepNext/>
      <w:spacing w:before="240"/>
      <w:ind w:firstLine="737"/>
    </w:pPr>
    <w:rPr>
      <w:i/>
      <w:szCs w:val="22"/>
    </w:rPr>
  </w:style>
  <w:style w:type="character" w:customStyle="1" w:styleId="1cmid-headingChar">
    <w:name w:val="1c mid-heading Char"/>
    <w:basedOn w:val="DefaultParagraphFont"/>
    <w:link w:val="1cmid-heading"/>
    <w:rsid w:val="00616AE7"/>
    <w:rPr>
      <w:rFonts w:ascii="Calibri" w:hAnsi="Calibri"/>
      <w:i/>
      <w:sz w:val="22"/>
      <w:szCs w:val="22"/>
    </w:rPr>
  </w:style>
  <w:style w:type="paragraph" w:customStyle="1" w:styleId="1PartHeading">
    <w:name w:val="1. Part Heading"/>
    <w:basedOn w:val="Normal"/>
    <w:link w:val="1PartHeadingChar"/>
    <w:qFormat/>
    <w:rsid w:val="00156BD3"/>
    <w:pPr>
      <w:spacing w:before="60" w:after="120"/>
      <w:jc w:val="center"/>
    </w:pPr>
    <w:rPr>
      <w:b/>
      <w:color w:val="000000" w:themeColor="text1"/>
      <w:sz w:val="40"/>
      <w:szCs w:val="40"/>
    </w:rPr>
  </w:style>
  <w:style w:type="character" w:customStyle="1" w:styleId="1PartHeadingChar">
    <w:name w:val="1. Part Heading Char"/>
    <w:basedOn w:val="DefaultParagraphFont"/>
    <w:link w:val="1PartHeading"/>
    <w:rsid w:val="00156BD3"/>
    <w:rPr>
      <w:b/>
      <w:color w:val="000000" w:themeColor="text1"/>
      <w:sz w:val="40"/>
      <w:szCs w:val="40"/>
      <w:lang w:eastAsia="en-US"/>
    </w:rPr>
  </w:style>
  <w:style w:type="paragraph" w:customStyle="1" w:styleId="1aChapterHeading">
    <w:name w:val="1a. Chapter Heading"/>
    <w:basedOn w:val="Normal"/>
    <w:link w:val="1aChapterHeadingChar"/>
    <w:qFormat/>
    <w:rsid w:val="001F0F64"/>
    <w:pPr>
      <w:keepNext/>
      <w:spacing w:before="160" w:after="240"/>
    </w:pPr>
    <w:rPr>
      <w:b/>
      <w:caps/>
      <w:color w:val="000000" w:themeColor="text1"/>
      <w:sz w:val="32"/>
    </w:rPr>
  </w:style>
  <w:style w:type="character" w:customStyle="1" w:styleId="1aChapterHeadingChar">
    <w:name w:val="1a. Chapter Heading Char"/>
    <w:basedOn w:val="DefaultParagraphFont"/>
    <w:link w:val="1aChapterHeading"/>
    <w:rsid w:val="001F0F64"/>
    <w:rPr>
      <w:rFonts w:ascii="Calibri" w:hAnsi="Calibri"/>
      <w:b/>
      <w:caps/>
      <w:color w:val="000000" w:themeColor="text1"/>
      <w:sz w:val="32"/>
    </w:rPr>
  </w:style>
  <w:style w:type="paragraph" w:customStyle="1" w:styleId="1bSectionHeading">
    <w:name w:val="1b. Section Heading"/>
    <w:basedOn w:val="Normal"/>
    <w:link w:val="1bSectionHeadingChar"/>
    <w:qFormat/>
    <w:rsid w:val="00C749F0"/>
    <w:pPr>
      <w:keepNext/>
      <w:spacing w:before="240" w:after="160" w:line="264" w:lineRule="auto"/>
    </w:pPr>
    <w:rPr>
      <w:b/>
      <w:color w:val="000000" w:themeColor="text1"/>
      <w:sz w:val="24"/>
    </w:rPr>
  </w:style>
  <w:style w:type="character" w:customStyle="1" w:styleId="1bSectionHeadingChar">
    <w:name w:val="1b. Section Heading Char"/>
    <w:basedOn w:val="DefaultParagraphFont"/>
    <w:link w:val="1bSectionHeading"/>
    <w:rsid w:val="00C749F0"/>
    <w:rPr>
      <w:rFonts w:ascii="Calibri" w:hAnsi="Calibri"/>
      <w:b/>
      <w:color w:val="000000" w:themeColor="text1"/>
      <w:sz w:val="24"/>
    </w:rPr>
  </w:style>
  <w:style w:type="paragraph" w:customStyle="1" w:styleId="8Note">
    <w:name w:val="8. Note"/>
    <w:basedOn w:val="4Clsa"/>
    <w:link w:val="8NoteChar"/>
    <w:qFormat/>
    <w:rsid w:val="001F0F64"/>
    <w:pPr>
      <w:numPr>
        <w:ilvl w:val="0"/>
        <w:numId w:val="0"/>
      </w:numPr>
      <w:ind w:left="709"/>
    </w:pPr>
    <w:rPr>
      <w:i/>
      <w:sz w:val="20"/>
    </w:rPr>
  </w:style>
  <w:style w:type="character" w:customStyle="1" w:styleId="8NoteChar">
    <w:name w:val="8. Note Char"/>
    <w:basedOn w:val="4ClsaChar"/>
    <w:link w:val="8Note"/>
    <w:rsid w:val="001F0F64"/>
    <w:rPr>
      <w:rFonts w:ascii="Calibri" w:hAnsi="Calibri"/>
      <w:i/>
      <w:color w:val="000000"/>
      <w:sz w:val="22"/>
    </w:rPr>
  </w:style>
  <w:style w:type="paragraph" w:styleId="TOCHeading">
    <w:name w:val="TOC Heading"/>
    <w:basedOn w:val="Heading1"/>
    <w:next w:val="Normal"/>
    <w:uiPriority w:val="99"/>
    <w:semiHidden/>
    <w:unhideWhenUsed/>
    <w:qFormat/>
    <w:locked/>
    <w:rsid w:val="00156BD3"/>
    <w:pPr>
      <w:keepLines/>
      <w:spacing w:before="480" w:after="0" w:line="276" w:lineRule="auto"/>
      <w:outlineLvl w:val="9"/>
    </w:pPr>
    <w:rPr>
      <w:rFonts w:asciiTheme="majorHAnsi" w:eastAsiaTheme="majorEastAsia" w:hAnsiTheme="majorHAnsi" w:cstheme="majorBidi"/>
      <w:color w:val="365F91" w:themeColor="accent1" w:themeShade="BF"/>
      <w:szCs w:val="28"/>
      <w:lang w:val="en-US" w:eastAsia="ja-JP"/>
    </w:rPr>
  </w:style>
  <w:style w:type="character" w:customStyle="1" w:styleId="Heading4Char">
    <w:name w:val="Heading 4 Char"/>
    <w:aliases w:val="h4 Char,Para4 Char"/>
    <w:basedOn w:val="DefaultParagraphFont"/>
    <w:link w:val="Heading4"/>
    <w:uiPriority w:val="99"/>
    <w:rsid w:val="00F058E1"/>
    <w:rPr>
      <w:rFonts w:ascii="Calibri" w:hAnsi="Calibri"/>
      <w:color w:val="000000"/>
    </w:rPr>
  </w:style>
  <w:style w:type="character" w:customStyle="1" w:styleId="Heading5Char">
    <w:name w:val="Heading 5 Char"/>
    <w:basedOn w:val="DefaultParagraphFont"/>
    <w:link w:val="Heading5"/>
    <w:uiPriority w:val="99"/>
    <w:rsid w:val="00F058E1"/>
    <w:rPr>
      <w:rFonts w:ascii="Calibri" w:hAnsi="Calibri"/>
      <w:b/>
      <w:bCs/>
      <w:i/>
      <w:iCs/>
      <w:sz w:val="26"/>
      <w:szCs w:val="26"/>
      <w:lang w:eastAsia="en-US"/>
    </w:rPr>
  </w:style>
  <w:style w:type="character" w:customStyle="1" w:styleId="Heading6Char">
    <w:name w:val="Heading 6 Char"/>
    <w:basedOn w:val="DefaultParagraphFont"/>
    <w:link w:val="Heading6"/>
    <w:uiPriority w:val="99"/>
    <w:rsid w:val="00F058E1"/>
    <w:rPr>
      <w:rFonts w:ascii="Calibri" w:hAnsi="Calibri"/>
      <w:b/>
      <w:bCs/>
      <w:sz w:val="22"/>
      <w:szCs w:val="22"/>
      <w:lang w:eastAsia="en-US"/>
    </w:rPr>
  </w:style>
  <w:style w:type="character" w:customStyle="1" w:styleId="Heading7Char">
    <w:name w:val="Heading 7 Char"/>
    <w:basedOn w:val="DefaultParagraphFont"/>
    <w:link w:val="Heading7"/>
    <w:uiPriority w:val="99"/>
    <w:rsid w:val="00F058E1"/>
    <w:rPr>
      <w:rFonts w:ascii="Calibri" w:hAnsi="Calibri"/>
      <w:sz w:val="24"/>
      <w:szCs w:val="24"/>
      <w:lang w:eastAsia="en-US"/>
    </w:rPr>
  </w:style>
  <w:style w:type="character" w:customStyle="1" w:styleId="Heading8Char">
    <w:name w:val="Heading 8 Char"/>
    <w:basedOn w:val="DefaultParagraphFont"/>
    <w:link w:val="Heading8"/>
    <w:uiPriority w:val="99"/>
    <w:rsid w:val="00F058E1"/>
    <w:rPr>
      <w:rFonts w:ascii="Calibri" w:hAnsi="Calibri"/>
      <w:i/>
      <w:iCs/>
      <w:sz w:val="24"/>
      <w:szCs w:val="24"/>
      <w:lang w:eastAsia="en-US"/>
    </w:rPr>
  </w:style>
  <w:style w:type="character" w:customStyle="1" w:styleId="Heading9Char">
    <w:name w:val="Heading 9 Char"/>
    <w:basedOn w:val="DefaultParagraphFont"/>
    <w:link w:val="Heading9"/>
    <w:rsid w:val="00F058E1"/>
    <w:rPr>
      <w:rFonts w:ascii="Arial" w:hAnsi="Arial" w:cs="Arial"/>
      <w:sz w:val="22"/>
      <w:szCs w:val="22"/>
      <w:lang w:eastAsia="en-US"/>
    </w:rPr>
  </w:style>
  <w:style w:type="numbering" w:customStyle="1" w:styleId="NoList1">
    <w:name w:val="No List1"/>
    <w:next w:val="NoList"/>
    <w:uiPriority w:val="99"/>
    <w:semiHidden/>
    <w:unhideWhenUsed/>
    <w:locked/>
    <w:rsid w:val="00F058E1"/>
  </w:style>
  <w:style w:type="character" w:customStyle="1" w:styleId="Heading1Char">
    <w:name w:val="Heading 1 Char"/>
    <w:aliases w:val="Heading 1 Char1 Char,Heading 1 Char Char Char1"/>
    <w:basedOn w:val="DefaultParagraphFont"/>
    <w:link w:val="Heading1"/>
    <w:uiPriority w:val="99"/>
    <w:rsid w:val="00F058E1"/>
    <w:rPr>
      <w:rFonts w:eastAsia="Batang" w:cs="Arial"/>
      <w:b/>
      <w:bCs/>
      <w:sz w:val="28"/>
      <w:szCs w:val="32"/>
    </w:rPr>
  </w:style>
  <w:style w:type="character" w:customStyle="1" w:styleId="Heading2Char">
    <w:name w:val="Heading 2 Char"/>
    <w:basedOn w:val="DefaultParagraphFont"/>
    <w:link w:val="Heading2"/>
    <w:uiPriority w:val="99"/>
    <w:rsid w:val="00F058E1"/>
    <w:rPr>
      <w:rFonts w:cs="Arial"/>
      <w:b/>
      <w:bCs/>
      <w:iCs/>
      <w:sz w:val="26"/>
      <w:szCs w:val="28"/>
    </w:rPr>
  </w:style>
  <w:style w:type="character" w:customStyle="1" w:styleId="Heading3Char">
    <w:name w:val="Heading 3 Char"/>
    <w:aliases w:val="EOI - Heading 3 Char,h3 sub heading Char,Para3 Char,h3 Char,head3hdbk Char,H3 Char,C Sub-Sub/Italic Char,Head 3 Char,Head 31 Char,Head 32 Char,C Sub-Sub/Italic1 Char,3 Char,Sub2Para Char"/>
    <w:basedOn w:val="DefaultParagraphFont"/>
    <w:link w:val="Heading3"/>
    <w:uiPriority w:val="99"/>
    <w:rsid w:val="00F058E1"/>
    <w:rPr>
      <w:rFonts w:cs="Arial"/>
      <w:b/>
      <w:bCs/>
      <w:szCs w:val="26"/>
    </w:rPr>
  </w:style>
  <w:style w:type="paragraph" w:styleId="Header">
    <w:name w:val="header"/>
    <w:basedOn w:val="Normal"/>
    <w:link w:val="HeaderChar"/>
    <w:locked/>
    <w:rsid w:val="00F058E1"/>
    <w:pPr>
      <w:tabs>
        <w:tab w:val="center" w:pos="4153"/>
        <w:tab w:val="right" w:pos="8306"/>
      </w:tabs>
      <w:spacing w:line="264" w:lineRule="auto"/>
      <w:jc w:val="center"/>
    </w:pPr>
    <w:rPr>
      <w:b/>
      <w:szCs w:val="24"/>
      <w:lang w:eastAsia="en-US"/>
    </w:rPr>
  </w:style>
  <w:style w:type="character" w:customStyle="1" w:styleId="HeaderChar">
    <w:name w:val="Header Char"/>
    <w:basedOn w:val="DefaultParagraphFont"/>
    <w:link w:val="Header"/>
    <w:rsid w:val="00F058E1"/>
    <w:rPr>
      <w:rFonts w:ascii="Calibri" w:hAnsi="Calibri"/>
      <w:b/>
      <w:szCs w:val="24"/>
      <w:lang w:eastAsia="en-US"/>
    </w:rPr>
  </w:style>
  <w:style w:type="paragraph" w:styleId="Footer">
    <w:name w:val="footer"/>
    <w:basedOn w:val="Normal"/>
    <w:link w:val="FooterChar"/>
    <w:uiPriority w:val="99"/>
    <w:locked/>
    <w:rsid w:val="00F058E1"/>
    <w:pPr>
      <w:tabs>
        <w:tab w:val="center" w:pos="4820"/>
        <w:tab w:val="right" w:pos="9356"/>
      </w:tabs>
      <w:spacing w:after="160" w:line="264" w:lineRule="auto"/>
    </w:pPr>
    <w:rPr>
      <w:sz w:val="18"/>
      <w:szCs w:val="18"/>
      <w:lang w:eastAsia="en-US"/>
    </w:rPr>
  </w:style>
  <w:style w:type="character" w:customStyle="1" w:styleId="FooterChar">
    <w:name w:val="Footer Char"/>
    <w:basedOn w:val="DefaultParagraphFont"/>
    <w:link w:val="Footer"/>
    <w:uiPriority w:val="99"/>
    <w:rsid w:val="00F058E1"/>
    <w:rPr>
      <w:rFonts w:ascii="Calibri" w:hAnsi="Calibri"/>
      <w:sz w:val="18"/>
      <w:szCs w:val="18"/>
      <w:lang w:eastAsia="en-US"/>
    </w:rPr>
  </w:style>
  <w:style w:type="paragraph" w:styleId="TOC1">
    <w:name w:val="toc 1"/>
    <w:next w:val="TOC2"/>
    <w:uiPriority w:val="39"/>
    <w:locked/>
    <w:rsid w:val="00F058E1"/>
    <w:pPr>
      <w:spacing w:before="360"/>
    </w:pPr>
    <w:rPr>
      <w:rFonts w:asciiTheme="majorHAnsi" w:hAnsiTheme="majorHAnsi"/>
      <w:b/>
      <w:bCs/>
      <w:caps/>
      <w:sz w:val="24"/>
      <w:szCs w:val="24"/>
    </w:rPr>
  </w:style>
  <w:style w:type="paragraph" w:styleId="TOC2">
    <w:name w:val="toc 2"/>
    <w:basedOn w:val="TOC1"/>
    <w:next w:val="Normal"/>
    <w:uiPriority w:val="39"/>
    <w:locked/>
    <w:rsid w:val="00F058E1"/>
    <w:pPr>
      <w:spacing w:before="240"/>
    </w:pPr>
    <w:rPr>
      <w:rFonts w:asciiTheme="minorHAnsi" w:hAnsiTheme="minorHAnsi" w:cstheme="minorHAnsi"/>
      <w:caps w:val="0"/>
      <w:sz w:val="20"/>
      <w:szCs w:val="20"/>
    </w:rPr>
  </w:style>
  <w:style w:type="paragraph" w:styleId="TOC3">
    <w:name w:val="toc 3"/>
    <w:basedOn w:val="TOC1"/>
    <w:next w:val="Normal"/>
    <w:uiPriority w:val="39"/>
    <w:locked/>
    <w:rsid w:val="00F058E1"/>
    <w:pPr>
      <w:spacing w:before="0"/>
      <w:ind w:left="220"/>
    </w:pPr>
    <w:rPr>
      <w:rFonts w:asciiTheme="minorHAnsi" w:hAnsiTheme="minorHAnsi" w:cstheme="minorHAnsi"/>
      <w:b w:val="0"/>
      <w:bCs w:val="0"/>
      <w:caps w:val="0"/>
      <w:sz w:val="20"/>
      <w:szCs w:val="20"/>
    </w:rPr>
  </w:style>
  <w:style w:type="character" w:customStyle="1" w:styleId="TableBodyLeftCharChar">
    <w:name w:val="Table Body Left Char Char"/>
    <w:basedOn w:val="DefaultParagraphFont"/>
    <w:link w:val="TableBodyLeft"/>
    <w:uiPriority w:val="99"/>
    <w:rsid w:val="00F058E1"/>
    <w:rPr>
      <w:rFonts w:ascii="Calibri" w:hAnsi="Calibri"/>
      <w:szCs w:val="24"/>
      <w:lang w:eastAsia="en-US"/>
    </w:rPr>
  </w:style>
  <w:style w:type="paragraph" w:customStyle="1" w:styleId="TableBodyLeft">
    <w:name w:val="Table Body Left"/>
    <w:basedOn w:val="Normal"/>
    <w:link w:val="TableBodyLeftCharChar"/>
    <w:uiPriority w:val="99"/>
    <w:locked/>
    <w:rsid w:val="00F058E1"/>
    <w:pPr>
      <w:keepLines/>
      <w:suppressAutoHyphens/>
      <w:spacing w:after="60" w:line="264" w:lineRule="auto"/>
    </w:pPr>
    <w:rPr>
      <w:szCs w:val="24"/>
      <w:lang w:eastAsia="en-US"/>
    </w:rPr>
  </w:style>
  <w:style w:type="paragraph" w:customStyle="1" w:styleId="TOCHeading0">
    <w:name w:val="TOCHeading"/>
    <w:basedOn w:val="Normal"/>
    <w:next w:val="Normal"/>
    <w:uiPriority w:val="99"/>
    <w:locked/>
    <w:rsid w:val="00F058E1"/>
    <w:pPr>
      <w:spacing w:after="160" w:line="264" w:lineRule="auto"/>
    </w:pPr>
    <w:rPr>
      <w:b/>
      <w:sz w:val="28"/>
      <w:lang w:eastAsia="en-US"/>
    </w:rPr>
  </w:style>
  <w:style w:type="paragraph" w:customStyle="1" w:styleId="DocTitle">
    <w:name w:val="DocTitle"/>
    <w:basedOn w:val="Normal"/>
    <w:uiPriority w:val="99"/>
    <w:locked/>
    <w:rsid w:val="00F058E1"/>
    <w:pPr>
      <w:spacing w:before="360" w:after="160" w:line="264" w:lineRule="auto"/>
      <w:jc w:val="center"/>
    </w:pPr>
    <w:rPr>
      <w:b/>
      <w:bCs/>
      <w:sz w:val="72"/>
      <w:lang w:eastAsia="en-US"/>
    </w:rPr>
  </w:style>
  <w:style w:type="character" w:styleId="PageNumber">
    <w:name w:val="page number"/>
    <w:basedOn w:val="DefaultParagraphFont"/>
    <w:uiPriority w:val="99"/>
    <w:locked/>
    <w:rsid w:val="00F058E1"/>
    <w:rPr>
      <w:b/>
      <w:color w:val="000000"/>
      <w:sz w:val="24"/>
      <w:szCs w:val="24"/>
      <w:lang w:eastAsia="en-AU"/>
    </w:rPr>
  </w:style>
  <w:style w:type="paragraph" w:customStyle="1" w:styleId="IntroHeading">
    <w:name w:val="IntroHeading"/>
    <w:basedOn w:val="Normal"/>
    <w:uiPriority w:val="99"/>
    <w:locked/>
    <w:rsid w:val="00F058E1"/>
    <w:pPr>
      <w:spacing w:after="160" w:line="264" w:lineRule="auto"/>
      <w:jc w:val="center"/>
    </w:pPr>
    <w:rPr>
      <w:b/>
      <w:sz w:val="56"/>
      <w:szCs w:val="56"/>
      <w:lang w:eastAsia="en-US"/>
    </w:rPr>
  </w:style>
  <w:style w:type="paragraph" w:customStyle="1" w:styleId="Para">
    <w:name w:val="Para"/>
    <w:basedOn w:val="Normal"/>
    <w:link w:val="ParaCharChar"/>
    <w:uiPriority w:val="99"/>
    <w:locked/>
    <w:rsid w:val="00F058E1"/>
    <w:pPr>
      <w:keepLines/>
      <w:suppressAutoHyphens/>
      <w:spacing w:after="160" w:line="264" w:lineRule="auto"/>
    </w:pPr>
    <w:rPr>
      <w:color w:val="000000"/>
    </w:rPr>
  </w:style>
  <w:style w:type="character" w:customStyle="1" w:styleId="ParaCharChar">
    <w:name w:val="Para Char Char"/>
    <w:basedOn w:val="DefaultParagraphFont"/>
    <w:link w:val="Para"/>
    <w:uiPriority w:val="99"/>
    <w:rsid w:val="00F058E1"/>
    <w:rPr>
      <w:rFonts w:ascii="Calibri" w:hAnsi="Calibri"/>
      <w:color w:val="000000"/>
    </w:rPr>
  </w:style>
  <w:style w:type="paragraph" w:customStyle="1" w:styleId="SubSubPara">
    <w:name w:val="SubSubPara"/>
    <w:basedOn w:val="SubPara"/>
    <w:uiPriority w:val="99"/>
    <w:locked/>
    <w:rsid w:val="00F058E1"/>
    <w:pPr>
      <w:tabs>
        <w:tab w:val="left" w:pos="2438"/>
      </w:tabs>
      <w:ind w:left="2438" w:hanging="567"/>
    </w:pPr>
    <w:rPr>
      <w:lang w:eastAsia="en-US"/>
    </w:rPr>
  </w:style>
  <w:style w:type="paragraph" w:customStyle="1" w:styleId="SubPara">
    <w:name w:val="SubPara"/>
    <w:basedOn w:val="Para"/>
    <w:link w:val="SubParaCharChar"/>
    <w:uiPriority w:val="99"/>
    <w:locked/>
    <w:rsid w:val="00F058E1"/>
  </w:style>
  <w:style w:type="character" w:customStyle="1" w:styleId="SubParaCharChar">
    <w:name w:val="SubPara Char Char"/>
    <w:basedOn w:val="DefaultParagraphFont"/>
    <w:link w:val="SubPara"/>
    <w:uiPriority w:val="99"/>
    <w:rsid w:val="00F058E1"/>
    <w:rPr>
      <w:rFonts w:ascii="Calibri" w:hAnsi="Calibri"/>
      <w:color w:val="000000"/>
    </w:rPr>
  </w:style>
  <w:style w:type="paragraph" w:customStyle="1" w:styleId="ContractHdg">
    <w:name w:val="ContractHdg"/>
    <w:basedOn w:val="Normal"/>
    <w:next w:val="Normal"/>
    <w:uiPriority w:val="99"/>
    <w:locked/>
    <w:rsid w:val="00F058E1"/>
    <w:pPr>
      <w:spacing w:before="360" w:after="160" w:line="264" w:lineRule="auto"/>
      <w:jc w:val="right"/>
    </w:pPr>
    <w:rPr>
      <w:b/>
      <w:bCs/>
      <w:sz w:val="56"/>
      <w:lang w:eastAsia="en-US"/>
    </w:rPr>
  </w:style>
  <w:style w:type="paragraph" w:customStyle="1" w:styleId="Subclause">
    <w:name w:val="Subclause"/>
    <w:basedOn w:val="Normal"/>
    <w:link w:val="SubclauseCharChar"/>
    <w:uiPriority w:val="99"/>
    <w:locked/>
    <w:rsid w:val="00F058E1"/>
    <w:pPr>
      <w:keepLines/>
      <w:suppressAutoHyphens/>
      <w:spacing w:after="160" w:line="264" w:lineRule="auto"/>
      <w:outlineLvl w:val="1"/>
    </w:pPr>
    <w:rPr>
      <w:color w:val="000000"/>
    </w:rPr>
  </w:style>
  <w:style w:type="character" w:customStyle="1" w:styleId="SubclauseCharChar">
    <w:name w:val="Subclause Char Char"/>
    <w:basedOn w:val="DefaultParagraphFont"/>
    <w:link w:val="Subclause"/>
    <w:uiPriority w:val="99"/>
    <w:rsid w:val="00F058E1"/>
    <w:rPr>
      <w:rFonts w:ascii="Calibri" w:hAnsi="Calibri"/>
      <w:color w:val="000000"/>
    </w:rPr>
  </w:style>
  <w:style w:type="character" w:customStyle="1" w:styleId="CharacterItalic">
    <w:name w:val="Character + Italic"/>
    <w:basedOn w:val="DefaultParagraphFont"/>
    <w:uiPriority w:val="99"/>
    <w:locked/>
    <w:rsid w:val="00F058E1"/>
    <w:rPr>
      <w:i/>
    </w:rPr>
  </w:style>
  <w:style w:type="character" w:customStyle="1" w:styleId="CharacterBoldItalic">
    <w:name w:val="Character + Bold Italic"/>
    <w:basedOn w:val="DefaultParagraphFont"/>
    <w:uiPriority w:val="99"/>
    <w:locked/>
    <w:rsid w:val="00F058E1"/>
    <w:rPr>
      <w:b/>
      <w:i/>
    </w:rPr>
  </w:style>
  <w:style w:type="paragraph" w:styleId="Index1">
    <w:name w:val="index 1"/>
    <w:basedOn w:val="Normal"/>
    <w:next w:val="Normal"/>
    <w:autoRedefine/>
    <w:uiPriority w:val="99"/>
    <w:locked/>
    <w:rsid w:val="00F058E1"/>
    <w:pPr>
      <w:ind w:left="200" w:hanging="200"/>
    </w:pPr>
    <w:rPr>
      <w:lang w:eastAsia="en-US"/>
    </w:rPr>
  </w:style>
  <w:style w:type="paragraph" w:styleId="IndexHeading">
    <w:name w:val="index heading"/>
    <w:basedOn w:val="Normal"/>
    <w:next w:val="Normal"/>
    <w:uiPriority w:val="99"/>
    <w:locked/>
    <w:rsid w:val="00F058E1"/>
    <w:pPr>
      <w:spacing w:after="160" w:line="264" w:lineRule="auto"/>
    </w:pPr>
    <w:rPr>
      <w:rFonts w:ascii="Arial" w:hAnsi="Arial" w:cs="Arial"/>
      <w:b/>
      <w:bCs/>
      <w:lang w:eastAsia="en-US"/>
    </w:rPr>
  </w:style>
  <w:style w:type="paragraph" w:styleId="TOC4">
    <w:name w:val="toc 4"/>
    <w:basedOn w:val="Normal"/>
    <w:next w:val="Normal"/>
    <w:autoRedefine/>
    <w:uiPriority w:val="39"/>
    <w:locked/>
    <w:rsid w:val="00F66FCD"/>
    <w:pPr>
      <w:tabs>
        <w:tab w:val="left" w:pos="1134"/>
        <w:tab w:val="right" w:pos="9836"/>
      </w:tabs>
      <w:ind w:left="440"/>
    </w:pPr>
    <w:rPr>
      <w:rFonts w:asciiTheme="minorHAnsi" w:hAnsiTheme="minorHAnsi" w:cstheme="minorHAnsi"/>
      <w:sz w:val="20"/>
    </w:rPr>
  </w:style>
  <w:style w:type="paragraph" w:styleId="TOC5">
    <w:name w:val="toc 5"/>
    <w:basedOn w:val="Normal"/>
    <w:next w:val="Normal"/>
    <w:autoRedefine/>
    <w:uiPriority w:val="39"/>
    <w:locked/>
    <w:rsid w:val="00F058E1"/>
    <w:pPr>
      <w:ind w:left="660"/>
    </w:pPr>
    <w:rPr>
      <w:rFonts w:asciiTheme="minorHAnsi" w:hAnsiTheme="minorHAnsi" w:cstheme="minorHAnsi"/>
      <w:sz w:val="20"/>
    </w:rPr>
  </w:style>
  <w:style w:type="paragraph" w:styleId="TOC6">
    <w:name w:val="toc 6"/>
    <w:basedOn w:val="Normal"/>
    <w:next w:val="Normal"/>
    <w:autoRedefine/>
    <w:uiPriority w:val="39"/>
    <w:locked/>
    <w:rsid w:val="00F058E1"/>
    <w:pPr>
      <w:ind w:left="880"/>
    </w:pPr>
    <w:rPr>
      <w:rFonts w:asciiTheme="minorHAnsi" w:hAnsiTheme="minorHAnsi" w:cstheme="minorHAnsi"/>
      <w:sz w:val="20"/>
    </w:rPr>
  </w:style>
  <w:style w:type="paragraph" w:styleId="TOC7">
    <w:name w:val="toc 7"/>
    <w:basedOn w:val="Normal"/>
    <w:next w:val="Normal"/>
    <w:autoRedefine/>
    <w:uiPriority w:val="39"/>
    <w:locked/>
    <w:rsid w:val="00F058E1"/>
    <w:pPr>
      <w:ind w:left="1100"/>
    </w:pPr>
    <w:rPr>
      <w:rFonts w:asciiTheme="minorHAnsi" w:hAnsiTheme="minorHAnsi" w:cstheme="minorHAnsi"/>
      <w:sz w:val="20"/>
    </w:rPr>
  </w:style>
  <w:style w:type="paragraph" w:styleId="TOC8">
    <w:name w:val="toc 8"/>
    <w:basedOn w:val="Normal"/>
    <w:next w:val="Normal"/>
    <w:autoRedefine/>
    <w:uiPriority w:val="39"/>
    <w:locked/>
    <w:rsid w:val="00F058E1"/>
    <w:pPr>
      <w:ind w:left="1320"/>
    </w:pPr>
    <w:rPr>
      <w:rFonts w:asciiTheme="minorHAnsi" w:hAnsiTheme="minorHAnsi" w:cstheme="minorHAnsi"/>
      <w:sz w:val="20"/>
    </w:rPr>
  </w:style>
  <w:style w:type="paragraph" w:styleId="TOC9">
    <w:name w:val="toc 9"/>
    <w:basedOn w:val="Normal"/>
    <w:next w:val="Normal"/>
    <w:autoRedefine/>
    <w:uiPriority w:val="39"/>
    <w:locked/>
    <w:rsid w:val="00F058E1"/>
    <w:pPr>
      <w:ind w:left="1540"/>
    </w:pPr>
    <w:rPr>
      <w:rFonts w:asciiTheme="minorHAnsi" w:hAnsiTheme="minorHAnsi" w:cstheme="minorHAnsi"/>
      <w:sz w:val="20"/>
    </w:rPr>
  </w:style>
  <w:style w:type="paragraph" w:customStyle="1" w:styleId="DefinitionBody">
    <w:name w:val="Definition Body"/>
    <w:basedOn w:val="Normal"/>
    <w:link w:val="DefinitionBodyChar"/>
    <w:uiPriority w:val="99"/>
    <w:locked/>
    <w:rsid w:val="00F058E1"/>
    <w:pPr>
      <w:keepLines/>
      <w:suppressAutoHyphens/>
      <w:spacing w:after="160" w:line="264" w:lineRule="auto"/>
    </w:pPr>
    <w:rPr>
      <w:color w:val="000000"/>
      <w:lang w:eastAsia="en-US"/>
    </w:rPr>
  </w:style>
  <w:style w:type="character" w:customStyle="1" w:styleId="DefinitionBodyChar">
    <w:name w:val="Definition Body Char"/>
    <w:basedOn w:val="DefaultParagraphFont"/>
    <w:link w:val="DefinitionBody"/>
    <w:uiPriority w:val="99"/>
    <w:rsid w:val="00F058E1"/>
    <w:rPr>
      <w:rFonts w:ascii="Calibri" w:hAnsi="Calibri"/>
      <w:color w:val="000000"/>
      <w:lang w:eastAsia="en-US"/>
    </w:rPr>
  </w:style>
  <w:style w:type="paragraph" w:customStyle="1" w:styleId="ListAlpha">
    <w:name w:val="List Alpha"/>
    <w:basedOn w:val="Normal"/>
    <w:link w:val="ListAlphaCharChar"/>
    <w:uiPriority w:val="99"/>
    <w:locked/>
    <w:rsid w:val="00F058E1"/>
    <w:pPr>
      <w:keepLines/>
      <w:numPr>
        <w:numId w:val="11"/>
      </w:numPr>
      <w:suppressAutoHyphens/>
      <w:spacing w:after="160" w:line="264" w:lineRule="auto"/>
    </w:pPr>
    <w:rPr>
      <w:lang w:eastAsia="en-US"/>
    </w:rPr>
  </w:style>
  <w:style w:type="character" w:customStyle="1" w:styleId="ListAlphaCharChar">
    <w:name w:val="List Alpha Char Char"/>
    <w:basedOn w:val="DefaultParagraphFont"/>
    <w:link w:val="ListAlpha"/>
    <w:uiPriority w:val="99"/>
    <w:rsid w:val="00F058E1"/>
    <w:rPr>
      <w:rFonts w:ascii="Calibri" w:hAnsi="Calibri"/>
      <w:sz w:val="22"/>
      <w:lang w:eastAsia="en-US"/>
    </w:rPr>
  </w:style>
  <w:style w:type="character" w:customStyle="1" w:styleId="CharacterBoldUnderline">
    <w:name w:val="Character + Bold Underline"/>
    <w:basedOn w:val="DefaultParagraphFont"/>
    <w:uiPriority w:val="99"/>
    <w:locked/>
    <w:rsid w:val="00F058E1"/>
    <w:rPr>
      <w:b/>
      <w:u w:val="single"/>
    </w:rPr>
  </w:style>
  <w:style w:type="paragraph" w:customStyle="1" w:styleId="SubclauseTail">
    <w:name w:val="Subclause Tail"/>
    <w:basedOn w:val="Subclause"/>
    <w:link w:val="SubclauseTailCharChar"/>
    <w:uiPriority w:val="99"/>
    <w:locked/>
    <w:rsid w:val="00F058E1"/>
    <w:pPr>
      <w:ind w:left="737"/>
      <w:outlineLvl w:val="9"/>
    </w:pPr>
  </w:style>
  <w:style w:type="character" w:customStyle="1" w:styleId="SubclauseTailCharChar">
    <w:name w:val="Subclause Tail Char Char"/>
    <w:basedOn w:val="DefaultParagraphFont"/>
    <w:link w:val="SubclauseTail"/>
    <w:uiPriority w:val="99"/>
    <w:rsid w:val="00F058E1"/>
    <w:rPr>
      <w:rFonts w:ascii="Calibri" w:hAnsi="Calibri"/>
      <w:color w:val="000000"/>
    </w:rPr>
  </w:style>
  <w:style w:type="paragraph" w:customStyle="1" w:styleId="ListBullet1Indent0">
    <w:name w:val="List Bullet 1 Indent 0"/>
    <w:basedOn w:val="Normal"/>
    <w:uiPriority w:val="99"/>
    <w:locked/>
    <w:rsid w:val="00F058E1"/>
    <w:pPr>
      <w:numPr>
        <w:numId w:val="7"/>
      </w:numPr>
      <w:spacing w:after="160" w:line="264" w:lineRule="auto"/>
    </w:pPr>
    <w:rPr>
      <w:lang w:eastAsia="en-US"/>
    </w:rPr>
  </w:style>
  <w:style w:type="paragraph" w:customStyle="1" w:styleId="TableListAlphaIndent1">
    <w:name w:val="Table List Alpha Indent 1"/>
    <w:basedOn w:val="TableListAlpha"/>
    <w:uiPriority w:val="99"/>
    <w:locked/>
    <w:rsid w:val="00F058E1"/>
    <w:pPr>
      <w:tabs>
        <w:tab w:val="clear" w:pos="397"/>
        <w:tab w:val="left" w:pos="794"/>
      </w:tabs>
      <w:ind w:left="794"/>
    </w:pPr>
  </w:style>
  <w:style w:type="paragraph" w:customStyle="1" w:styleId="TableListAlpha">
    <w:name w:val="Table List Alpha"/>
    <w:basedOn w:val="TableBodyLeft"/>
    <w:uiPriority w:val="99"/>
    <w:locked/>
    <w:rsid w:val="00F058E1"/>
    <w:pPr>
      <w:tabs>
        <w:tab w:val="left" w:pos="397"/>
      </w:tabs>
      <w:ind w:left="397" w:hanging="397"/>
    </w:pPr>
  </w:style>
  <w:style w:type="paragraph" w:styleId="Title">
    <w:name w:val="Title"/>
    <w:basedOn w:val="Normal"/>
    <w:link w:val="TitleChar"/>
    <w:uiPriority w:val="99"/>
    <w:locked/>
    <w:rsid w:val="00F058E1"/>
    <w:pPr>
      <w:spacing w:before="240" w:after="60" w:line="264" w:lineRule="auto"/>
      <w:jc w:val="center"/>
      <w:outlineLvl w:val="0"/>
    </w:pPr>
    <w:rPr>
      <w:rFonts w:ascii="Arial" w:hAnsi="Arial" w:cs="Arial"/>
      <w:b/>
      <w:bCs/>
      <w:kern w:val="28"/>
      <w:sz w:val="32"/>
      <w:szCs w:val="32"/>
      <w:lang w:eastAsia="en-US"/>
    </w:rPr>
  </w:style>
  <w:style w:type="character" w:customStyle="1" w:styleId="TitleChar">
    <w:name w:val="Title Char"/>
    <w:basedOn w:val="DefaultParagraphFont"/>
    <w:link w:val="Title"/>
    <w:uiPriority w:val="99"/>
    <w:rsid w:val="00F058E1"/>
    <w:rPr>
      <w:rFonts w:ascii="Arial" w:hAnsi="Arial" w:cs="Arial"/>
      <w:b/>
      <w:bCs/>
      <w:kern w:val="28"/>
      <w:sz w:val="32"/>
      <w:szCs w:val="32"/>
      <w:lang w:eastAsia="en-US"/>
    </w:rPr>
  </w:style>
  <w:style w:type="paragraph" w:customStyle="1" w:styleId="InfoTable">
    <w:name w:val="InfoTable"/>
    <w:basedOn w:val="Normal"/>
    <w:link w:val="InfoTableChar"/>
    <w:uiPriority w:val="99"/>
    <w:locked/>
    <w:rsid w:val="00F058E1"/>
    <w:pPr>
      <w:pBdr>
        <w:top w:val="single" w:sz="4" w:space="4" w:color="auto"/>
        <w:left w:val="single" w:sz="4" w:space="4" w:color="auto"/>
        <w:bottom w:val="single" w:sz="4" w:space="4" w:color="auto"/>
        <w:right w:val="single" w:sz="4" w:space="4" w:color="auto"/>
      </w:pBdr>
      <w:spacing w:after="160" w:line="264" w:lineRule="auto"/>
      <w:ind w:left="113" w:right="113"/>
    </w:pPr>
    <w:rPr>
      <w:lang w:eastAsia="en-US"/>
    </w:rPr>
  </w:style>
  <w:style w:type="character" w:customStyle="1" w:styleId="InfoTableChar">
    <w:name w:val="InfoTable Char"/>
    <w:basedOn w:val="DefaultParagraphFont"/>
    <w:link w:val="InfoTable"/>
    <w:uiPriority w:val="99"/>
    <w:rsid w:val="00F058E1"/>
    <w:rPr>
      <w:rFonts w:ascii="Calibri" w:hAnsi="Calibri"/>
      <w:lang w:eastAsia="en-US"/>
    </w:rPr>
  </w:style>
  <w:style w:type="paragraph" w:customStyle="1" w:styleId="InfoTableHdg">
    <w:name w:val="InfoTable Hdg"/>
    <w:basedOn w:val="InfoTable"/>
    <w:next w:val="InfoTable"/>
    <w:uiPriority w:val="99"/>
    <w:locked/>
    <w:rsid w:val="00F058E1"/>
    <w:pPr>
      <w:keepNext/>
      <w:jc w:val="center"/>
    </w:pPr>
    <w:rPr>
      <w:rFonts w:cs="Arial"/>
      <w:b/>
      <w:sz w:val="24"/>
      <w:szCs w:val="32"/>
    </w:rPr>
  </w:style>
  <w:style w:type="paragraph" w:customStyle="1" w:styleId="InfoTableLetterList">
    <w:name w:val="InfoTable Letter List"/>
    <w:basedOn w:val="InfoTable"/>
    <w:next w:val="InfoTable"/>
    <w:uiPriority w:val="99"/>
    <w:locked/>
    <w:rsid w:val="00F058E1"/>
    <w:pPr>
      <w:tabs>
        <w:tab w:val="left" w:pos="510"/>
      </w:tabs>
      <w:ind w:left="510" w:hanging="397"/>
    </w:pPr>
  </w:style>
  <w:style w:type="paragraph" w:customStyle="1" w:styleId="SubclauseNote">
    <w:name w:val="Subclause Note"/>
    <w:basedOn w:val="SubclauseTail"/>
    <w:next w:val="Normal"/>
    <w:link w:val="SubclauseNoteCharChar"/>
    <w:uiPriority w:val="99"/>
    <w:locked/>
    <w:rsid w:val="00F058E1"/>
    <w:rPr>
      <w:i/>
      <w:lang w:eastAsia="en-US"/>
    </w:rPr>
  </w:style>
  <w:style w:type="character" w:customStyle="1" w:styleId="SubclauseNoteCharChar">
    <w:name w:val="Subclause Note Char Char"/>
    <w:basedOn w:val="DefaultParagraphFont"/>
    <w:link w:val="SubclauseNote"/>
    <w:uiPriority w:val="99"/>
    <w:rsid w:val="00F058E1"/>
    <w:rPr>
      <w:rFonts w:ascii="Calibri" w:hAnsi="Calibri"/>
      <w:i/>
      <w:color w:val="000000"/>
      <w:lang w:eastAsia="en-US"/>
    </w:rPr>
  </w:style>
  <w:style w:type="paragraph" w:customStyle="1" w:styleId="CHAPTER">
    <w:name w:val="CHAPTER"/>
    <w:basedOn w:val="Normal"/>
    <w:next w:val="ClauseHdg"/>
    <w:link w:val="CHAPTERChar"/>
    <w:uiPriority w:val="99"/>
    <w:locked/>
    <w:rsid w:val="00F058E1"/>
    <w:pPr>
      <w:keepNext/>
      <w:keepLines/>
      <w:pBdr>
        <w:bottom w:val="single" w:sz="4" w:space="1" w:color="000000"/>
      </w:pBdr>
      <w:tabs>
        <w:tab w:val="left" w:pos="1985"/>
      </w:tabs>
      <w:suppressAutoHyphens/>
      <w:spacing w:after="160" w:line="264" w:lineRule="auto"/>
      <w:ind w:left="1985" w:hanging="1985"/>
      <w:outlineLvl w:val="0"/>
    </w:pPr>
    <w:rPr>
      <w:rFonts w:eastAsia="Batang" w:cs="Arial"/>
      <w:b/>
      <w:caps/>
      <w:color w:val="000000"/>
      <w:sz w:val="32"/>
      <w:szCs w:val="32"/>
      <w:lang w:eastAsia="en-US"/>
    </w:rPr>
  </w:style>
  <w:style w:type="paragraph" w:customStyle="1" w:styleId="ClauseHdg">
    <w:name w:val="ClauseHdg"/>
    <w:basedOn w:val="Normal"/>
    <w:next w:val="Subclause"/>
    <w:link w:val="ClauseHdgCharChar"/>
    <w:uiPriority w:val="99"/>
    <w:locked/>
    <w:rsid w:val="00F058E1"/>
    <w:pPr>
      <w:keepNext/>
      <w:keepLines/>
      <w:suppressAutoHyphens/>
      <w:spacing w:after="160" w:line="264" w:lineRule="auto"/>
      <w:outlineLvl w:val="0"/>
    </w:pPr>
    <w:rPr>
      <w:b/>
      <w:lang w:eastAsia="en-US"/>
    </w:rPr>
  </w:style>
  <w:style w:type="character" w:customStyle="1" w:styleId="ClauseHdgCharChar">
    <w:name w:val="ClauseHdg Char Char"/>
    <w:basedOn w:val="DefaultParagraphFont"/>
    <w:link w:val="ClauseHdg"/>
    <w:uiPriority w:val="99"/>
    <w:rsid w:val="00F058E1"/>
    <w:rPr>
      <w:rFonts w:ascii="Calibri" w:hAnsi="Calibri"/>
      <w:b/>
      <w:lang w:eastAsia="en-US"/>
    </w:rPr>
  </w:style>
  <w:style w:type="character" w:customStyle="1" w:styleId="CHAPTERChar">
    <w:name w:val="CHAPTER Char"/>
    <w:basedOn w:val="Heading1Char"/>
    <w:link w:val="CHAPTER"/>
    <w:uiPriority w:val="99"/>
    <w:rsid w:val="00F058E1"/>
    <w:rPr>
      <w:rFonts w:ascii="Calibri" w:eastAsia="Batang" w:hAnsi="Calibri" w:cs="Arial"/>
      <w:b/>
      <w:bCs w:val="0"/>
      <w:caps/>
      <w:color w:val="000000"/>
      <w:sz w:val="32"/>
      <w:szCs w:val="32"/>
      <w:lang w:eastAsia="en-US"/>
    </w:rPr>
  </w:style>
  <w:style w:type="paragraph" w:customStyle="1" w:styleId="Section">
    <w:name w:val="Section"/>
    <w:basedOn w:val="Normal"/>
    <w:next w:val="ClauseHdg"/>
    <w:link w:val="SectionChar"/>
    <w:uiPriority w:val="99"/>
    <w:locked/>
    <w:rsid w:val="00F058E1"/>
    <w:pPr>
      <w:keepNext/>
      <w:keepLines/>
      <w:tabs>
        <w:tab w:val="left" w:pos="1985"/>
      </w:tabs>
      <w:suppressAutoHyphens/>
      <w:spacing w:after="160" w:line="264" w:lineRule="auto"/>
      <w:ind w:left="1985" w:hanging="1985"/>
      <w:outlineLvl w:val="1"/>
    </w:pPr>
    <w:rPr>
      <w:b/>
      <w:color w:val="000000"/>
      <w:sz w:val="28"/>
      <w:lang w:eastAsia="en-US"/>
    </w:rPr>
  </w:style>
  <w:style w:type="character" w:customStyle="1" w:styleId="SectionChar">
    <w:name w:val="Section Char"/>
    <w:basedOn w:val="DefaultParagraphFont"/>
    <w:link w:val="Section"/>
    <w:uiPriority w:val="99"/>
    <w:rsid w:val="00F058E1"/>
    <w:rPr>
      <w:rFonts w:ascii="Calibri" w:hAnsi="Calibri"/>
      <w:b/>
      <w:color w:val="000000"/>
      <w:sz w:val="28"/>
      <w:lang w:eastAsia="en-US"/>
    </w:rPr>
  </w:style>
  <w:style w:type="paragraph" w:customStyle="1" w:styleId="ParaTail">
    <w:name w:val="Para Tail"/>
    <w:basedOn w:val="Normal"/>
    <w:uiPriority w:val="99"/>
    <w:locked/>
    <w:rsid w:val="00F058E1"/>
    <w:pPr>
      <w:keepLines/>
      <w:suppressAutoHyphens/>
      <w:spacing w:after="160" w:line="264" w:lineRule="auto"/>
      <w:ind w:left="1304"/>
    </w:pPr>
    <w:rPr>
      <w:szCs w:val="24"/>
    </w:rPr>
  </w:style>
  <w:style w:type="paragraph" w:styleId="EndnoteText">
    <w:name w:val="endnote text"/>
    <w:basedOn w:val="Normal"/>
    <w:link w:val="EndnoteTextChar"/>
    <w:uiPriority w:val="99"/>
    <w:locked/>
    <w:rsid w:val="00F058E1"/>
    <w:pPr>
      <w:spacing w:after="160" w:line="264" w:lineRule="auto"/>
    </w:pPr>
    <w:rPr>
      <w:lang w:eastAsia="en-US"/>
    </w:rPr>
  </w:style>
  <w:style w:type="character" w:customStyle="1" w:styleId="EndnoteTextChar">
    <w:name w:val="Endnote Text Char"/>
    <w:basedOn w:val="DefaultParagraphFont"/>
    <w:link w:val="EndnoteText"/>
    <w:uiPriority w:val="99"/>
    <w:rsid w:val="00F058E1"/>
    <w:rPr>
      <w:rFonts w:ascii="Calibri" w:hAnsi="Calibri"/>
      <w:lang w:eastAsia="en-US"/>
    </w:rPr>
  </w:style>
  <w:style w:type="character" w:styleId="FootnoteReference">
    <w:name w:val="footnote reference"/>
    <w:basedOn w:val="DefaultParagraphFont"/>
    <w:uiPriority w:val="99"/>
    <w:locked/>
    <w:rsid w:val="00F058E1"/>
    <w:rPr>
      <w:vertAlign w:val="superscript"/>
    </w:rPr>
  </w:style>
  <w:style w:type="paragraph" w:customStyle="1" w:styleId="ParaNote">
    <w:name w:val="Para Note"/>
    <w:basedOn w:val="Para"/>
    <w:next w:val="Subclause"/>
    <w:link w:val="ParaNoteCharChar"/>
    <w:uiPriority w:val="99"/>
    <w:locked/>
    <w:rsid w:val="00F058E1"/>
  </w:style>
  <w:style w:type="character" w:customStyle="1" w:styleId="ParaNoteCharChar">
    <w:name w:val="Para Note Char Char"/>
    <w:basedOn w:val="DefaultParagraphFont"/>
    <w:link w:val="ParaNote"/>
    <w:uiPriority w:val="99"/>
    <w:rsid w:val="00F058E1"/>
    <w:rPr>
      <w:rFonts w:ascii="Calibri" w:hAnsi="Calibri"/>
      <w:color w:val="000000"/>
    </w:rPr>
  </w:style>
  <w:style w:type="table" w:customStyle="1" w:styleId="TableDeed">
    <w:name w:val="Table Deed"/>
    <w:basedOn w:val="TableNormal"/>
    <w:locked/>
    <w:rsid w:val="00F058E1"/>
    <w:pPr>
      <w:keepLines/>
      <w:suppressAutoHyphens/>
    </w:pPr>
    <w:rPr>
      <w:rFonts w:ascii="Calibri" w:hAnsi="Calibri"/>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57" w:type="dxa"/>
        <w:left w:w="57" w:type="dxa"/>
        <w:bottom w:w="57" w:type="dxa"/>
        <w:right w:w="57" w:type="dxa"/>
      </w:tblCellMar>
    </w:tblPr>
    <w:trPr>
      <w:cantSplit/>
    </w:trPr>
    <w:tcPr>
      <w:shd w:val="clear" w:color="auto" w:fill="auto"/>
    </w:tcPr>
    <w:tblStylePr w:type="firstRow">
      <w:pPr>
        <w:keepNext/>
        <w:keepLines/>
        <w:pageBreakBefore w:val="0"/>
        <w:widowControl/>
        <w:suppressAutoHyphens/>
        <w:wordWrap/>
        <w:contextualSpacing w:val="0"/>
      </w:pPr>
      <w:tblPr/>
      <w:trPr>
        <w:tblHeader/>
      </w:trPr>
      <w:tcPr>
        <w:shd w:val="clear" w:color="auto" w:fill="606060"/>
        <w:noWrap/>
      </w:tcPr>
    </w:tblStylePr>
  </w:style>
  <w:style w:type="paragraph" w:customStyle="1" w:styleId="ListAlphaIndent1">
    <w:name w:val="List Alpha Indent 1"/>
    <w:basedOn w:val="ListAlpha"/>
    <w:uiPriority w:val="99"/>
    <w:locked/>
    <w:rsid w:val="00F058E1"/>
    <w:pPr>
      <w:numPr>
        <w:numId w:val="0"/>
      </w:numPr>
      <w:tabs>
        <w:tab w:val="left" w:pos="794"/>
      </w:tabs>
      <w:ind w:left="794" w:hanging="397"/>
    </w:pPr>
  </w:style>
  <w:style w:type="paragraph" w:styleId="ListNumber">
    <w:name w:val="List Number"/>
    <w:basedOn w:val="Normal"/>
    <w:uiPriority w:val="99"/>
    <w:locked/>
    <w:rsid w:val="00F058E1"/>
    <w:pPr>
      <w:tabs>
        <w:tab w:val="num" w:pos="360"/>
      </w:tabs>
      <w:spacing w:after="160" w:line="264" w:lineRule="auto"/>
      <w:ind w:left="360" w:hanging="360"/>
    </w:pPr>
    <w:rPr>
      <w:lang w:eastAsia="en-US"/>
    </w:rPr>
  </w:style>
  <w:style w:type="character" w:customStyle="1" w:styleId="Heading1CharCharChar">
    <w:name w:val="Heading 1 Char Char Char"/>
    <w:aliases w:val="Heading 1 Char2,Heading 1 Char1 Char1"/>
    <w:basedOn w:val="DefaultParagraphFont"/>
    <w:uiPriority w:val="99"/>
    <w:semiHidden/>
    <w:locked/>
    <w:rsid w:val="00F058E1"/>
    <w:rPr>
      <w:rFonts w:ascii="Arial Narrow" w:hAnsi="Arial Narrow"/>
      <w:b/>
      <w:caps/>
      <w:sz w:val="24"/>
      <w:szCs w:val="24"/>
      <w:lang w:val="en-AU" w:eastAsia="en-AU" w:bidi="ar-SA"/>
    </w:rPr>
  </w:style>
  <w:style w:type="character" w:styleId="Emphasis">
    <w:name w:val="Emphasis"/>
    <w:aliases w:val="Emphasis.note"/>
    <w:basedOn w:val="DefaultParagraphFont"/>
    <w:uiPriority w:val="99"/>
    <w:locked/>
    <w:rsid w:val="00F058E1"/>
    <w:rPr>
      <w:i/>
      <w:iCs/>
    </w:rPr>
  </w:style>
  <w:style w:type="paragraph" w:customStyle="1" w:styleId="SubSubsubparatail">
    <w:name w:val="SubSubsubparatail"/>
    <w:basedOn w:val="SubSubSubPara"/>
    <w:next w:val="Normal"/>
    <w:uiPriority w:val="99"/>
    <w:locked/>
    <w:rsid w:val="00F058E1"/>
    <w:pPr>
      <w:tabs>
        <w:tab w:val="clear" w:pos="3005"/>
      </w:tabs>
      <w:ind w:firstLine="0"/>
    </w:pPr>
  </w:style>
  <w:style w:type="paragraph" w:customStyle="1" w:styleId="SubSubParaNote">
    <w:name w:val="SubSubParaNote"/>
    <w:next w:val="Normal"/>
    <w:uiPriority w:val="99"/>
    <w:locked/>
    <w:rsid w:val="00F058E1"/>
    <w:pPr>
      <w:spacing w:after="120"/>
      <w:ind w:left="2438"/>
    </w:pPr>
    <w:rPr>
      <w:rFonts w:ascii="Calibri" w:hAnsi="Calibri"/>
      <w:i/>
      <w:lang w:eastAsia="en-US"/>
    </w:rPr>
  </w:style>
  <w:style w:type="paragraph" w:customStyle="1" w:styleId="SubSubSubparanote">
    <w:name w:val="SubSubSubparanote"/>
    <w:basedOn w:val="SubSubsubparatail"/>
    <w:next w:val="Normal"/>
    <w:uiPriority w:val="99"/>
    <w:locked/>
    <w:rsid w:val="00F058E1"/>
    <w:rPr>
      <w:i/>
    </w:rPr>
  </w:style>
  <w:style w:type="paragraph" w:customStyle="1" w:styleId="SubParaTail">
    <w:name w:val="SubParaTail"/>
    <w:next w:val="Normal"/>
    <w:link w:val="SubParaTailCharChar"/>
    <w:uiPriority w:val="99"/>
    <w:locked/>
    <w:rsid w:val="00F058E1"/>
    <w:pPr>
      <w:tabs>
        <w:tab w:val="left" w:pos="1814"/>
      </w:tabs>
      <w:spacing w:after="120"/>
      <w:ind w:left="1814"/>
    </w:pPr>
    <w:rPr>
      <w:rFonts w:ascii="Calibri" w:hAnsi="Calibri"/>
      <w:lang w:eastAsia="en-US"/>
    </w:rPr>
  </w:style>
  <w:style w:type="character" w:customStyle="1" w:styleId="SubParaTailCharChar">
    <w:name w:val="SubParaTail Char Char"/>
    <w:basedOn w:val="DefaultParagraphFont"/>
    <w:link w:val="SubParaTail"/>
    <w:uiPriority w:val="99"/>
    <w:rsid w:val="00F058E1"/>
    <w:rPr>
      <w:rFonts w:ascii="Calibri" w:hAnsi="Calibri"/>
      <w:lang w:eastAsia="en-US"/>
    </w:rPr>
  </w:style>
  <w:style w:type="paragraph" w:customStyle="1" w:styleId="SubSubParaTail">
    <w:name w:val="SubSubParaTail"/>
    <w:basedOn w:val="SubSubPara"/>
    <w:next w:val="Normal"/>
    <w:uiPriority w:val="99"/>
    <w:locked/>
    <w:rsid w:val="00F058E1"/>
  </w:style>
  <w:style w:type="paragraph" w:customStyle="1" w:styleId="TableListBullet1Indent1">
    <w:name w:val="Table List Bullet 1 Indent 1"/>
    <w:basedOn w:val="ListBullet1Indent1"/>
    <w:uiPriority w:val="99"/>
    <w:locked/>
    <w:rsid w:val="00F058E1"/>
    <w:pPr>
      <w:numPr>
        <w:numId w:val="8"/>
      </w:numPr>
      <w:spacing w:after="60"/>
    </w:pPr>
  </w:style>
  <w:style w:type="paragraph" w:customStyle="1" w:styleId="ListBullet1Indent1">
    <w:name w:val="List Bullet 1 Indent 1"/>
    <w:basedOn w:val="ListBullet1Indent0"/>
    <w:uiPriority w:val="99"/>
    <w:locked/>
    <w:rsid w:val="00F058E1"/>
    <w:pPr>
      <w:tabs>
        <w:tab w:val="clear" w:pos="397"/>
        <w:tab w:val="left" w:pos="1134"/>
      </w:tabs>
      <w:ind w:left="1134"/>
    </w:pPr>
    <w:rPr>
      <w:bCs/>
    </w:rPr>
  </w:style>
  <w:style w:type="paragraph" w:customStyle="1" w:styleId="SubParaNote">
    <w:name w:val="SubParaNote"/>
    <w:next w:val="Normal"/>
    <w:uiPriority w:val="99"/>
    <w:locked/>
    <w:rsid w:val="00F058E1"/>
    <w:pPr>
      <w:tabs>
        <w:tab w:val="left" w:pos="1814"/>
      </w:tabs>
      <w:spacing w:after="120"/>
      <w:ind w:left="1871"/>
    </w:pPr>
    <w:rPr>
      <w:rFonts w:ascii="Calibri" w:hAnsi="Calibri"/>
      <w:i/>
      <w:lang w:eastAsia="en-US"/>
    </w:rPr>
  </w:style>
  <w:style w:type="paragraph" w:customStyle="1" w:styleId="SubSubSubPara">
    <w:name w:val="SubSubSubPara"/>
    <w:next w:val="Normal"/>
    <w:uiPriority w:val="99"/>
    <w:locked/>
    <w:rsid w:val="00F058E1"/>
    <w:pPr>
      <w:tabs>
        <w:tab w:val="left" w:pos="3005"/>
      </w:tabs>
      <w:spacing w:after="160" w:line="264" w:lineRule="auto"/>
      <w:ind w:left="3005" w:hanging="567"/>
    </w:pPr>
    <w:rPr>
      <w:rFonts w:ascii="Calibri" w:hAnsi="Calibri"/>
      <w:lang w:eastAsia="en-US"/>
    </w:rPr>
  </w:style>
  <w:style w:type="paragraph" w:customStyle="1" w:styleId="AnnexClauseHdg">
    <w:name w:val="AnnexClauseHdg"/>
    <w:next w:val="AnnexPara"/>
    <w:uiPriority w:val="99"/>
    <w:locked/>
    <w:rsid w:val="00F058E1"/>
    <w:pPr>
      <w:numPr>
        <w:numId w:val="12"/>
      </w:numPr>
      <w:spacing w:after="160" w:line="264" w:lineRule="auto"/>
      <w:outlineLvl w:val="0"/>
    </w:pPr>
    <w:rPr>
      <w:rFonts w:ascii="Calibri" w:hAnsi="Calibri"/>
      <w:b/>
      <w:lang w:eastAsia="en-US"/>
    </w:rPr>
  </w:style>
  <w:style w:type="paragraph" w:customStyle="1" w:styleId="AnnexPara">
    <w:name w:val="AnnexPara"/>
    <w:basedOn w:val="AnnexClauseHdg"/>
    <w:next w:val="Normal"/>
    <w:uiPriority w:val="99"/>
    <w:locked/>
    <w:rsid w:val="00F058E1"/>
    <w:pPr>
      <w:numPr>
        <w:ilvl w:val="2"/>
      </w:numPr>
    </w:pPr>
    <w:rPr>
      <w:b w:val="0"/>
      <w:color w:val="000000"/>
      <w:lang w:eastAsia="en-AU"/>
    </w:rPr>
  </w:style>
  <w:style w:type="paragraph" w:customStyle="1" w:styleId="AnnexSection">
    <w:name w:val="AnnexSection"/>
    <w:next w:val="Normal"/>
    <w:uiPriority w:val="99"/>
    <w:locked/>
    <w:rsid w:val="00F058E1"/>
    <w:pPr>
      <w:keepNext/>
      <w:keepLines/>
      <w:tabs>
        <w:tab w:val="left" w:pos="1985"/>
      </w:tabs>
      <w:suppressAutoHyphens/>
      <w:spacing w:after="120" w:line="264" w:lineRule="auto"/>
    </w:pPr>
    <w:rPr>
      <w:rFonts w:ascii="Calibri" w:hAnsi="Calibri"/>
      <w:b/>
      <w:color w:val="000000"/>
      <w:sz w:val="28"/>
      <w:lang w:eastAsia="en-US"/>
    </w:rPr>
  </w:style>
  <w:style w:type="paragraph" w:customStyle="1" w:styleId="TableFigureName">
    <w:name w:val="Table/Figure Name"/>
    <w:basedOn w:val="Normal"/>
    <w:next w:val="Normal"/>
    <w:uiPriority w:val="99"/>
    <w:locked/>
    <w:rsid w:val="00F058E1"/>
    <w:pPr>
      <w:keepNext/>
      <w:keepLines/>
      <w:tabs>
        <w:tab w:val="left" w:pos="1418"/>
      </w:tabs>
      <w:suppressAutoHyphens/>
      <w:adjustRightInd w:val="0"/>
      <w:spacing w:before="120" w:after="160" w:line="264" w:lineRule="auto"/>
      <w:ind w:left="1418" w:hanging="1418"/>
    </w:pPr>
    <w:rPr>
      <w:b/>
      <w:color w:val="000000"/>
      <w:sz w:val="26"/>
      <w:szCs w:val="28"/>
    </w:rPr>
  </w:style>
  <w:style w:type="paragraph" w:customStyle="1" w:styleId="TableHeadingLeft">
    <w:name w:val="Table Heading Left"/>
    <w:basedOn w:val="TableBodyLeft"/>
    <w:uiPriority w:val="99"/>
    <w:locked/>
    <w:rsid w:val="00F058E1"/>
    <w:pPr>
      <w:keepNext/>
    </w:pPr>
    <w:rPr>
      <w:b/>
      <w:color w:val="FFFFFF"/>
    </w:rPr>
  </w:style>
  <w:style w:type="character" w:customStyle="1" w:styleId="CharacterBold">
    <w:name w:val="Character + Bold"/>
    <w:basedOn w:val="DefaultParagraphFont"/>
    <w:uiPriority w:val="99"/>
    <w:locked/>
    <w:rsid w:val="00F058E1"/>
    <w:rPr>
      <w:b/>
      <w:lang w:val="en-AU" w:eastAsia="en-AU"/>
    </w:rPr>
  </w:style>
  <w:style w:type="paragraph" w:customStyle="1" w:styleId="ListBullet2Indent1">
    <w:name w:val="List Bullet 2 Indent 1"/>
    <w:basedOn w:val="ListBullet2Indent0"/>
    <w:uiPriority w:val="99"/>
    <w:locked/>
    <w:rsid w:val="00F058E1"/>
    <w:pPr>
      <w:keepLines/>
      <w:numPr>
        <w:ilvl w:val="1"/>
        <w:numId w:val="5"/>
      </w:numPr>
      <w:tabs>
        <w:tab w:val="clear" w:pos="1440"/>
        <w:tab w:val="left" w:pos="1531"/>
      </w:tabs>
      <w:suppressAutoHyphens/>
      <w:autoSpaceDE w:val="0"/>
      <w:autoSpaceDN w:val="0"/>
      <w:adjustRightInd w:val="0"/>
      <w:ind w:left="1531" w:hanging="397"/>
    </w:pPr>
  </w:style>
  <w:style w:type="paragraph" w:customStyle="1" w:styleId="ListBullet2Indent0">
    <w:name w:val="List Bullet 2 Indent 0"/>
    <w:basedOn w:val="ListBullet1Indent0"/>
    <w:uiPriority w:val="99"/>
    <w:locked/>
    <w:rsid w:val="00F058E1"/>
    <w:pPr>
      <w:numPr>
        <w:numId w:val="4"/>
      </w:numPr>
    </w:pPr>
    <w:rPr>
      <w:szCs w:val="22"/>
    </w:rPr>
  </w:style>
  <w:style w:type="paragraph" w:customStyle="1" w:styleId="Header1">
    <w:name w:val="Header1"/>
    <w:basedOn w:val="Normal"/>
    <w:link w:val="Header1Char"/>
    <w:uiPriority w:val="99"/>
    <w:semiHidden/>
    <w:locked/>
    <w:rsid w:val="00F058E1"/>
    <w:pPr>
      <w:spacing w:after="160" w:line="264" w:lineRule="auto"/>
    </w:pPr>
    <w:rPr>
      <w:rFonts w:ascii="Arial Narrow" w:hAnsi="Arial Narrow"/>
      <w:b/>
      <w:caps/>
      <w:lang w:eastAsia="en-US"/>
    </w:rPr>
  </w:style>
  <w:style w:type="character" w:customStyle="1" w:styleId="Header1Char">
    <w:name w:val="Header1 Char"/>
    <w:basedOn w:val="DefaultParagraphFont"/>
    <w:link w:val="Header1"/>
    <w:uiPriority w:val="99"/>
    <w:semiHidden/>
    <w:rsid w:val="00F058E1"/>
    <w:rPr>
      <w:rFonts w:ascii="Arial Narrow" w:hAnsi="Arial Narrow"/>
      <w:b/>
      <w:caps/>
      <w:lang w:eastAsia="en-US"/>
    </w:rPr>
  </w:style>
  <w:style w:type="paragraph" w:customStyle="1" w:styleId="subheader">
    <w:name w:val="subheader"/>
    <w:basedOn w:val="Header1"/>
    <w:link w:val="subheaderChar"/>
    <w:autoRedefine/>
    <w:uiPriority w:val="99"/>
    <w:semiHidden/>
    <w:locked/>
    <w:rsid w:val="00F058E1"/>
    <w:pPr>
      <w:keepNext/>
      <w:spacing w:before="240" w:after="60" w:line="240" w:lineRule="auto"/>
      <w:ind w:left="720"/>
    </w:pPr>
    <w:rPr>
      <w:caps w:val="0"/>
    </w:rPr>
  </w:style>
  <w:style w:type="character" w:customStyle="1" w:styleId="subheaderChar">
    <w:name w:val="subheader Char"/>
    <w:basedOn w:val="Header1Char"/>
    <w:link w:val="subheader"/>
    <w:uiPriority w:val="99"/>
    <w:semiHidden/>
    <w:rsid w:val="00F058E1"/>
    <w:rPr>
      <w:rFonts w:ascii="Arial Narrow" w:hAnsi="Arial Narrow"/>
      <w:b/>
      <w:caps w:val="0"/>
      <w:lang w:eastAsia="en-US"/>
    </w:rPr>
  </w:style>
  <w:style w:type="paragraph" w:customStyle="1" w:styleId="TableListBullet2Indent1">
    <w:name w:val="Table List Bullet 2 Indent 1"/>
    <w:basedOn w:val="TableListBullet1Indent1"/>
    <w:uiPriority w:val="99"/>
    <w:locked/>
    <w:rsid w:val="00F058E1"/>
    <w:pPr>
      <w:numPr>
        <w:numId w:val="2"/>
      </w:numPr>
      <w:tabs>
        <w:tab w:val="left" w:pos="1191"/>
      </w:tabs>
    </w:pPr>
  </w:style>
  <w:style w:type="paragraph" w:customStyle="1" w:styleId="ListBullet3Indent0">
    <w:name w:val="List Bullet 3 Indent 0"/>
    <w:basedOn w:val="ListBullet2Indent1"/>
    <w:uiPriority w:val="99"/>
    <w:locked/>
    <w:rsid w:val="00F058E1"/>
    <w:pPr>
      <w:keepLines w:val="0"/>
      <w:numPr>
        <w:ilvl w:val="2"/>
        <w:numId w:val="6"/>
      </w:numPr>
      <w:tabs>
        <w:tab w:val="clear" w:pos="1980"/>
        <w:tab w:val="left" w:pos="1191"/>
      </w:tabs>
      <w:ind w:left="1191" w:hanging="397"/>
    </w:pPr>
    <w:rPr>
      <w:szCs w:val="24"/>
    </w:rPr>
  </w:style>
  <w:style w:type="paragraph" w:customStyle="1" w:styleId="Note">
    <w:name w:val="Note"/>
    <w:basedOn w:val="Normal"/>
    <w:uiPriority w:val="99"/>
    <w:locked/>
    <w:rsid w:val="00F058E1"/>
    <w:pPr>
      <w:keepLines/>
      <w:suppressAutoHyphens/>
      <w:spacing w:after="160" w:line="264" w:lineRule="auto"/>
    </w:pPr>
    <w:rPr>
      <w:i/>
      <w:color w:val="000000"/>
      <w:lang w:eastAsia="en-US"/>
    </w:rPr>
  </w:style>
  <w:style w:type="paragraph" w:customStyle="1" w:styleId="ListAlphaIndent2">
    <w:name w:val="List Alpha Indent 2"/>
    <w:basedOn w:val="ListAlphaIndent1"/>
    <w:uiPriority w:val="99"/>
    <w:locked/>
    <w:rsid w:val="00F058E1"/>
    <w:pPr>
      <w:tabs>
        <w:tab w:val="clear" w:pos="794"/>
        <w:tab w:val="left" w:pos="1191"/>
      </w:tabs>
      <w:ind w:left="1191"/>
    </w:pPr>
  </w:style>
  <w:style w:type="paragraph" w:customStyle="1" w:styleId="ListNumberIndent0">
    <w:name w:val="List Number Indent 0"/>
    <w:basedOn w:val="Normal"/>
    <w:uiPriority w:val="99"/>
    <w:locked/>
    <w:rsid w:val="00F058E1"/>
    <w:pPr>
      <w:tabs>
        <w:tab w:val="left" w:pos="737"/>
      </w:tabs>
      <w:spacing w:after="160" w:line="264" w:lineRule="auto"/>
      <w:ind w:left="737" w:hanging="737"/>
    </w:pPr>
    <w:rPr>
      <w:lang w:eastAsia="en-US"/>
    </w:rPr>
  </w:style>
  <w:style w:type="paragraph" w:customStyle="1" w:styleId="AnnexSubclause">
    <w:name w:val="AnnexSubclause"/>
    <w:basedOn w:val="Normal"/>
    <w:uiPriority w:val="99"/>
    <w:locked/>
    <w:rsid w:val="00F058E1"/>
    <w:pPr>
      <w:keepLines/>
      <w:numPr>
        <w:ilvl w:val="1"/>
        <w:numId w:val="12"/>
      </w:numPr>
      <w:suppressAutoHyphens/>
      <w:spacing w:after="160" w:line="264" w:lineRule="auto"/>
    </w:pPr>
    <w:rPr>
      <w:lang w:eastAsia="en-US"/>
    </w:rPr>
  </w:style>
  <w:style w:type="paragraph" w:styleId="NormalIndent">
    <w:name w:val="Normal Indent"/>
    <w:basedOn w:val="Normal"/>
    <w:uiPriority w:val="99"/>
    <w:locked/>
    <w:rsid w:val="00F058E1"/>
    <w:pPr>
      <w:spacing w:after="160" w:line="264" w:lineRule="auto"/>
      <w:ind w:left="397"/>
    </w:pPr>
    <w:rPr>
      <w:lang w:eastAsia="en-US"/>
    </w:rPr>
  </w:style>
  <w:style w:type="paragraph" w:styleId="NoteHeading">
    <w:name w:val="Note Heading"/>
    <w:basedOn w:val="Normal"/>
    <w:next w:val="Normal"/>
    <w:link w:val="NoteHeadingChar"/>
    <w:uiPriority w:val="99"/>
    <w:locked/>
    <w:rsid w:val="00F058E1"/>
    <w:pPr>
      <w:spacing w:after="160" w:line="264" w:lineRule="auto"/>
    </w:pPr>
    <w:rPr>
      <w:b/>
      <w:sz w:val="24"/>
      <w:lang w:eastAsia="en-US"/>
    </w:rPr>
  </w:style>
  <w:style w:type="character" w:customStyle="1" w:styleId="NoteHeadingChar">
    <w:name w:val="Note Heading Char"/>
    <w:basedOn w:val="DefaultParagraphFont"/>
    <w:link w:val="NoteHeading"/>
    <w:uiPriority w:val="99"/>
    <w:rsid w:val="00F058E1"/>
    <w:rPr>
      <w:rFonts w:ascii="Calibri" w:hAnsi="Calibri"/>
      <w:b/>
      <w:sz w:val="24"/>
      <w:lang w:eastAsia="en-US"/>
    </w:rPr>
  </w:style>
  <w:style w:type="paragraph" w:customStyle="1" w:styleId="TableBodyCentred">
    <w:name w:val="Table Body Centred"/>
    <w:basedOn w:val="TableBodyLeft"/>
    <w:uiPriority w:val="99"/>
    <w:locked/>
    <w:rsid w:val="00F058E1"/>
    <w:pPr>
      <w:jc w:val="center"/>
    </w:pPr>
  </w:style>
  <w:style w:type="paragraph" w:styleId="BalloonText">
    <w:name w:val="Balloon Text"/>
    <w:basedOn w:val="Normal"/>
    <w:link w:val="BalloonTextChar"/>
    <w:uiPriority w:val="99"/>
    <w:locked/>
    <w:rsid w:val="00F058E1"/>
    <w:pPr>
      <w:spacing w:after="160" w:line="264" w:lineRule="auto"/>
    </w:pPr>
    <w:rPr>
      <w:rFonts w:cs="Tahoma"/>
      <w:sz w:val="16"/>
      <w:szCs w:val="16"/>
      <w:lang w:eastAsia="en-US"/>
    </w:rPr>
  </w:style>
  <w:style w:type="character" w:customStyle="1" w:styleId="BalloonTextChar">
    <w:name w:val="Balloon Text Char"/>
    <w:basedOn w:val="DefaultParagraphFont"/>
    <w:link w:val="BalloonText"/>
    <w:uiPriority w:val="99"/>
    <w:rsid w:val="00F058E1"/>
    <w:rPr>
      <w:rFonts w:ascii="Calibri" w:hAnsi="Calibri" w:cs="Tahoma"/>
      <w:sz w:val="16"/>
      <w:szCs w:val="16"/>
      <w:lang w:eastAsia="en-US"/>
    </w:rPr>
  </w:style>
  <w:style w:type="paragraph" w:styleId="Index8">
    <w:name w:val="index 8"/>
    <w:basedOn w:val="Normal"/>
    <w:next w:val="Normal"/>
    <w:autoRedefine/>
    <w:uiPriority w:val="99"/>
    <w:locked/>
    <w:rsid w:val="00F058E1"/>
    <w:pPr>
      <w:spacing w:after="160" w:line="264" w:lineRule="auto"/>
      <w:ind w:left="1600" w:hanging="200"/>
    </w:pPr>
    <w:rPr>
      <w:lang w:eastAsia="en-US"/>
    </w:rPr>
  </w:style>
  <w:style w:type="paragraph" w:styleId="MacroText">
    <w:name w:val="macro"/>
    <w:link w:val="MacroTextChar"/>
    <w:uiPriority w:val="99"/>
    <w:locked/>
    <w:rsid w:val="00F058E1"/>
    <w:pPr>
      <w:tabs>
        <w:tab w:val="left" w:pos="480"/>
        <w:tab w:val="left" w:pos="960"/>
        <w:tab w:val="left" w:pos="1440"/>
        <w:tab w:val="left" w:pos="1920"/>
        <w:tab w:val="left" w:pos="2400"/>
        <w:tab w:val="left" w:pos="2880"/>
        <w:tab w:val="left" w:pos="3360"/>
        <w:tab w:val="left" w:pos="3840"/>
        <w:tab w:val="left" w:pos="4320"/>
      </w:tabs>
      <w:spacing w:after="160" w:line="264" w:lineRule="auto"/>
    </w:pPr>
    <w:rPr>
      <w:rFonts w:ascii="Courier New" w:hAnsi="Courier New" w:cs="Courier New"/>
      <w:lang w:eastAsia="en-US"/>
    </w:rPr>
  </w:style>
  <w:style w:type="character" w:customStyle="1" w:styleId="MacroTextChar">
    <w:name w:val="Macro Text Char"/>
    <w:basedOn w:val="DefaultParagraphFont"/>
    <w:link w:val="MacroText"/>
    <w:uiPriority w:val="99"/>
    <w:rsid w:val="00F058E1"/>
    <w:rPr>
      <w:rFonts w:ascii="Courier New" w:hAnsi="Courier New" w:cs="Courier New"/>
      <w:lang w:eastAsia="en-US"/>
    </w:rPr>
  </w:style>
  <w:style w:type="paragraph" w:customStyle="1" w:styleId="InfoTableBulletList">
    <w:name w:val="InfoTable Bullet List"/>
    <w:basedOn w:val="InfoTableLetterList"/>
    <w:uiPriority w:val="99"/>
    <w:locked/>
    <w:rsid w:val="00F058E1"/>
    <w:pPr>
      <w:numPr>
        <w:numId w:val="13"/>
      </w:numPr>
      <w:tabs>
        <w:tab w:val="clear" w:pos="833"/>
        <w:tab w:val="num" w:pos="360"/>
      </w:tabs>
      <w:ind w:left="510" w:hanging="397"/>
    </w:pPr>
  </w:style>
  <w:style w:type="paragraph" w:customStyle="1" w:styleId="TableListBullet1Indent0">
    <w:name w:val="Table List Bullet 1 Indent 0"/>
    <w:basedOn w:val="TableBodyLeft"/>
    <w:next w:val="TableBodyLeft"/>
    <w:uiPriority w:val="99"/>
    <w:locked/>
    <w:rsid w:val="00F058E1"/>
    <w:pPr>
      <w:keepLines w:val="0"/>
      <w:numPr>
        <w:numId w:val="9"/>
      </w:numPr>
      <w:tabs>
        <w:tab w:val="left" w:pos="397"/>
        <w:tab w:val="num" w:pos="737"/>
      </w:tabs>
      <w:spacing w:line="240" w:lineRule="auto"/>
      <w:ind w:left="737" w:hanging="737"/>
    </w:pPr>
    <w:rPr>
      <w:rFonts w:cs="Myriad Pro Light"/>
      <w:color w:val="000000"/>
      <w:lang w:eastAsia="en-AU"/>
    </w:rPr>
  </w:style>
  <w:style w:type="paragraph" w:customStyle="1" w:styleId="TableListBullet2Indent0">
    <w:name w:val="Table List Bullet 2 Indent 0"/>
    <w:basedOn w:val="TableListBullet1Indent0"/>
    <w:uiPriority w:val="99"/>
    <w:locked/>
    <w:rsid w:val="00F058E1"/>
    <w:pPr>
      <w:numPr>
        <w:numId w:val="10"/>
      </w:numPr>
      <w:tabs>
        <w:tab w:val="left" w:pos="397"/>
        <w:tab w:val="num" w:pos="737"/>
        <w:tab w:val="left" w:pos="794"/>
      </w:tabs>
      <w:ind w:left="737" w:hanging="737"/>
    </w:pPr>
  </w:style>
  <w:style w:type="character" w:customStyle="1" w:styleId="CharacterHiliteCyan">
    <w:name w:val="Character + Hilite Cyan"/>
    <w:basedOn w:val="DefaultParagraphFont"/>
    <w:uiPriority w:val="99"/>
    <w:locked/>
    <w:rsid w:val="00F058E1"/>
    <w:rPr>
      <w:bdr w:val="none" w:sz="0" w:space="0" w:color="auto"/>
      <w:shd w:val="clear" w:color="auto" w:fill="00FFFF"/>
    </w:rPr>
  </w:style>
  <w:style w:type="character" w:customStyle="1" w:styleId="CharacterHiliteYellow">
    <w:name w:val="Character + Hilite Yellow"/>
    <w:basedOn w:val="DefaultParagraphFont"/>
    <w:uiPriority w:val="99"/>
    <w:locked/>
    <w:rsid w:val="00F058E1"/>
    <w:rPr>
      <w:bdr w:val="none" w:sz="0" w:space="0" w:color="auto"/>
      <w:shd w:val="clear" w:color="auto" w:fill="FFFF00"/>
    </w:rPr>
  </w:style>
  <w:style w:type="character" w:customStyle="1" w:styleId="CharacterHiliteGrey">
    <w:name w:val="Character + Hilite Grey"/>
    <w:basedOn w:val="DefaultParagraphFont"/>
    <w:uiPriority w:val="99"/>
    <w:locked/>
    <w:rsid w:val="00F058E1"/>
    <w:rPr>
      <w:bdr w:val="none" w:sz="0" w:space="0" w:color="auto"/>
      <w:shd w:val="clear" w:color="auto" w:fill="C0C0C0"/>
    </w:rPr>
  </w:style>
  <w:style w:type="character" w:customStyle="1" w:styleId="CharacterHiliteNone">
    <w:name w:val="Character + Hilite None"/>
    <w:basedOn w:val="DefaultParagraphFont"/>
    <w:uiPriority w:val="99"/>
    <w:locked/>
    <w:rsid w:val="00F058E1"/>
    <w:rPr>
      <w:bdr w:val="none" w:sz="0" w:space="0" w:color="auto"/>
      <w:shd w:val="clear" w:color="auto" w:fill="auto"/>
    </w:rPr>
  </w:style>
  <w:style w:type="character" w:customStyle="1" w:styleId="CharacterHiliteGreen">
    <w:name w:val="Character + Hilite Green"/>
    <w:basedOn w:val="DefaultParagraphFont"/>
    <w:uiPriority w:val="99"/>
    <w:locked/>
    <w:rsid w:val="00F058E1"/>
    <w:rPr>
      <w:bdr w:val="none" w:sz="0" w:space="0" w:color="auto"/>
      <w:shd w:val="clear" w:color="auto" w:fill="00FF00"/>
    </w:rPr>
  </w:style>
  <w:style w:type="paragraph" w:customStyle="1" w:styleId="TableHeadingCentred">
    <w:name w:val="Table Heading Centred"/>
    <w:basedOn w:val="TableHeadingLeft"/>
    <w:uiPriority w:val="99"/>
    <w:locked/>
    <w:rsid w:val="00F058E1"/>
    <w:pPr>
      <w:jc w:val="center"/>
    </w:pPr>
  </w:style>
  <w:style w:type="paragraph" w:customStyle="1" w:styleId="TableHeadingRight">
    <w:name w:val="Table Heading Right"/>
    <w:basedOn w:val="TableHeadingLeft"/>
    <w:uiPriority w:val="99"/>
    <w:locked/>
    <w:rsid w:val="00F058E1"/>
    <w:pPr>
      <w:jc w:val="right"/>
    </w:pPr>
  </w:style>
  <w:style w:type="paragraph" w:customStyle="1" w:styleId="TableBodyRight">
    <w:name w:val="Table Body Right"/>
    <w:basedOn w:val="TableBodyCentred"/>
    <w:uiPriority w:val="99"/>
    <w:locked/>
    <w:rsid w:val="00F058E1"/>
    <w:pPr>
      <w:jc w:val="right"/>
    </w:pPr>
  </w:style>
  <w:style w:type="character" w:customStyle="1" w:styleId="CharacterSuperscript">
    <w:name w:val="Character + Superscript"/>
    <w:basedOn w:val="DefaultParagraphFont"/>
    <w:uiPriority w:val="99"/>
    <w:locked/>
    <w:rsid w:val="00F058E1"/>
    <w:rPr>
      <w:vertAlign w:val="superscript"/>
    </w:rPr>
  </w:style>
  <w:style w:type="paragraph" w:styleId="List">
    <w:name w:val="List"/>
    <w:basedOn w:val="Normal"/>
    <w:uiPriority w:val="99"/>
    <w:locked/>
    <w:rsid w:val="00F058E1"/>
    <w:pPr>
      <w:spacing w:after="160" w:line="264" w:lineRule="auto"/>
      <w:ind w:left="360" w:hanging="360"/>
    </w:pPr>
    <w:rPr>
      <w:lang w:eastAsia="en-US"/>
    </w:rPr>
  </w:style>
  <w:style w:type="paragraph" w:styleId="List2">
    <w:name w:val="List 2"/>
    <w:basedOn w:val="Normal"/>
    <w:uiPriority w:val="99"/>
    <w:locked/>
    <w:rsid w:val="00F058E1"/>
    <w:pPr>
      <w:spacing w:after="160" w:line="264" w:lineRule="auto"/>
      <w:ind w:left="720" w:hanging="360"/>
    </w:pPr>
    <w:rPr>
      <w:lang w:eastAsia="en-US"/>
    </w:rPr>
  </w:style>
  <w:style w:type="paragraph" w:styleId="List3">
    <w:name w:val="List 3"/>
    <w:basedOn w:val="Normal"/>
    <w:uiPriority w:val="99"/>
    <w:locked/>
    <w:rsid w:val="00F058E1"/>
    <w:pPr>
      <w:spacing w:after="160" w:line="264" w:lineRule="auto"/>
      <w:ind w:left="1080" w:hanging="360"/>
    </w:pPr>
    <w:rPr>
      <w:lang w:eastAsia="en-US"/>
    </w:rPr>
  </w:style>
  <w:style w:type="paragraph" w:styleId="List4">
    <w:name w:val="List 4"/>
    <w:basedOn w:val="Normal"/>
    <w:uiPriority w:val="99"/>
    <w:locked/>
    <w:rsid w:val="00F058E1"/>
    <w:pPr>
      <w:spacing w:after="160" w:line="264" w:lineRule="auto"/>
      <w:ind w:left="1440" w:hanging="360"/>
    </w:pPr>
    <w:rPr>
      <w:lang w:eastAsia="en-US"/>
    </w:rPr>
  </w:style>
  <w:style w:type="paragraph" w:styleId="List5">
    <w:name w:val="List 5"/>
    <w:basedOn w:val="Normal"/>
    <w:uiPriority w:val="99"/>
    <w:locked/>
    <w:rsid w:val="00F058E1"/>
    <w:pPr>
      <w:spacing w:after="160" w:line="264" w:lineRule="auto"/>
      <w:ind w:left="1800" w:hanging="360"/>
    </w:pPr>
    <w:rPr>
      <w:lang w:eastAsia="en-US"/>
    </w:rPr>
  </w:style>
  <w:style w:type="paragraph" w:styleId="ListBullet3">
    <w:name w:val="List Bullet 3"/>
    <w:basedOn w:val="Normal"/>
    <w:uiPriority w:val="99"/>
    <w:locked/>
    <w:rsid w:val="00F058E1"/>
    <w:pPr>
      <w:tabs>
        <w:tab w:val="num" w:pos="1080"/>
      </w:tabs>
      <w:spacing w:after="160" w:line="264" w:lineRule="auto"/>
      <w:ind w:left="1080" w:hanging="360"/>
    </w:pPr>
    <w:rPr>
      <w:lang w:eastAsia="en-US"/>
    </w:rPr>
  </w:style>
  <w:style w:type="paragraph" w:styleId="ListBullet4">
    <w:name w:val="List Bullet 4"/>
    <w:basedOn w:val="Normal"/>
    <w:uiPriority w:val="99"/>
    <w:locked/>
    <w:rsid w:val="00F058E1"/>
    <w:pPr>
      <w:tabs>
        <w:tab w:val="num" w:pos="1440"/>
      </w:tabs>
      <w:spacing w:after="160" w:line="264" w:lineRule="auto"/>
      <w:ind w:left="1440" w:hanging="360"/>
    </w:pPr>
    <w:rPr>
      <w:lang w:eastAsia="en-US"/>
    </w:rPr>
  </w:style>
  <w:style w:type="paragraph" w:styleId="ListBullet5">
    <w:name w:val="List Bullet 5"/>
    <w:basedOn w:val="Normal"/>
    <w:uiPriority w:val="99"/>
    <w:locked/>
    <w:rsid w:val="00F058E1"/>
    <w:pPr>
      <w:tabs>
        <w:tab w:val="num" w:pos="1800"/>
      </w:tabs>
      <w:spacing w:after="160" w:line="264" w:lineRule="auto"/>
      <w:ind w:left="1800" w:hanging="360"/>
    </w:pPr>
    <w:rPr>
      <w:lang w:eastAsia="en-US"/>
    </w:rPr>
  </w:style>
  <w:style w:type="paragraph" w:styleId="ListContinue">
    <w:name w:val="List Continue"/>
    <w:basedOn w:val="Normal"/>
    <w:uiPriority w:val="99"/>
    <w:locked/>
    <w:rsid w:val="00F058E1"/>
    <w:pPr>
      <w:spacing w:after="160" w:line="264" w:lineRule="auto"/>
      <w:ind w:left="360"/>
    </w:pPr>
    <w:rPr>
      <w:lang w:eastAsia="en-US"/>
    </w:rPr>
  </w:style>
  <w:style w:type="paragraph" w:styleId="ListContinue2">
    <w:name w:val="List Continue 2"/>
    <w:basedOn w:val="Normal"/>
    <w:uiPriority w:val="99"/>
    <w:locked/>
    <w:rsid w:val="00F058E1"/>
    <w:pPr>
      <w:spacing w:after="160" w:line="264" w:lineRule="auto"/>
      <w:ind w:left="720"/>
    </w:pPr>
    <w:rPr>
      <w:lang w:eastAsia="en-US"/>
    </w:rPr>
  </w:style>
  <w:style w:type="paragraph" w:styleId="ListContinue3">
    <w:name w:val="List Continue 3"/>
    <w:basedOn w:val="Normal"/>
    <w:uiPriority w:val="99"/>
    <w:locked/>
    <w:rsid w:val="00F058E1"/>
    <w:pPr>
      <w:spacing w:after="160" w:line="264" w:lineRule="auto"/>
      <w:ind w:left="1080"/>
    </w:pPr>
    <w:rPr>
      <w:lang w:eastAsia="en-US"/>
    </w:rPr>
  </w:style>
  <w:style w:type="paragraph" w:styleId="ListContinue4">
    <w:name w:val="List Continue 4"/>
    <w:basedOn w:val="Normal"/>
    <w:uiPriority w:val="99"/>
    <w:locked/>
    <w:rsid w:val="00F058E1"/>
    <w:pPr>
      <w:spacing w:after="160" w:line="264" w:lineRule="auto"/>
      <w:ind w:left="1440"/>
    </w:pPr>
    <w:rPr>
      <w:lang w:eastAsia="en-US"/>
    </w:rPr>
  </w:style>
  <w:style w:type="paragraph" w:styleId="ListContinue5">
    <w:name w:val="List Continue 5"/>
    <w:basedOn w:val="Normal"/>
    <w:uiPriority w:val="99"/>
    <w:locked/>
    <w:rsid w:val="00F058E1"/>
    <w:pPr>
      <w:spacing w:after="160" w:line="264" w:lineRule="auto"/>
      <w:ind w:left="1800"/>
    </w:pPr>
    <w:rPr>
      <w:lang w:eastAsia="en-US"/>
    </w:rPr>
  </w:style>
  <w:style w:type="paragraph" w:styleId="ListNumber2">
    <w:name w:val="List Number 2"/>
    <w:basedOn w:val="Normal"/>
    <w:uiPriority w:val="99"/>
    <w:locked/>
    <w:rsid w:val="00F058E1"/>
    <w:pPr>
      <w:tabs>
        <w:tab w:val="num" w:pos="720"/>
      </w:tabs>
      <w:spacing w:after="160" w:line="264" w:lineRule="auto"/>
      <w:ind w:left="720" w:hanging="360"/>
    </w:pPr>
    <w:rPr>
      <w:lang w:eastAsia="en-US"/>
    </w:rPr>
  </w:style>
  <w:style w:type="paragraph" w:styleId="ListNumber3">
    <w:name w:val="List Number 3"/>
    <w:basedOn w:val="Normal"/>
    <w:uiPriority w:val="99"/>
    <w:locked/>
    <w:rsid w:val="00F058E1"/>
    <w:pPr>
      <w:tabs>
        <w:tab w:val="num" w:pos="1080"/>
      </w:tabs>
      <w:spacing w:after="160" w:line="264" w:lineRule="auto"/>
      <w:ind w:left="1080" w:hanging="360"/>
    </w:pPr>
    <w:rPr>
      <w:lang w:eastAsia="en-US"/>
    </w:rPr>
  </w:style>
  <w:style w:type="paragraph" w:styleId="ListNumber4">
    <w:name w:val="List Number 4"/>
    <w:basedOn w:val="Normal"/>
    <w:uiPriority w:val="99"/>
    <w:locked/>
    <w:rsid w:val="00F058E1"/>
    <w:pPr>
      <w:tabs>
        <w:tab w:val="num" w:pos="1440"/>
      </w:tabs>
      <w:spacing w:after="160" w:line="264" w:lineRule="auto"/>
      <w:ind w:left="1440" w:hanging="360"/>
    </w:pPr>
    <w:rPr>
      <w:lang w:eastAsia="en-US"/>
    </w:rPr>
  </w:style>
  <w:style w:type="paragraph" w:styleId="ListNumber5">
    <w:name w:val="List Number 5"/>
    <w:basedOn w:val="Normal"/>
    <w:uiPriority w:val="99"/>
    <w:locked/>
    <w:rsid w:val="00F058E1"/>
    <w:pPr>
      <w:numPr>
        <w:numId w:val="14"/>
      </w:numPr>
      <w:spacing w:after="160" w:line="264" w:lineRule="auto"/>
    </w:pPr>
    <w:rPr>
      <w:lang w:eastAsia="en-US"/>
    </w:rPr>
  </w:style>
  <w:style w:type="paragraph" w:styleId="Salutation">
    <w:name w:val="Salutation"/>
    <w:basedOn w:val="Normal"/>
    <w:next w:val="Normal"/>
    <w:link w:val="SalutationChar"/>
    <w:uiPriority w:val="99"/>
    <w:locked/>
    <w:rsid w:val="00F058E1"/>
    <w:pPr>
      <w:spacing w:after="160" w:line="264" w:lineRule="auto"/>
    </w:pPr>
    <w:rPr>
      <w:lang w:eastAsia="en-US"/>
    </w:rPr>
  </w:style>
  <w:style w:type="character" w:customStyle="1" w:styleId="SalutationChar">
    <w:name w:val="Salutation Char"/>
    <w:basedOn w:val="DefaultParagraphFont"/>
    <w:link w:val="Salutation"/>
    <w:uiPriority w:val="99"/>
    <w:rsid w:val="00F058E1"/>
    <w:rPr>
      <w:rFonts w:ascii="Calibri" w:hAnsi="Calibri"/>
      <w:lang w:eastAsia="en-US"/>
    </w:rPr>
  </w:style>
  <w:style w:type="character" w:styleId="Strong">
    <w:name w:val="Strong"/>
    <w:basedOn w:val="DefaultParagraphFont"/>
    <w:uiPriority w:val="99"/>
    <w:locked/>
    <w:rsid w:val="00F058E1"/>
    <w:rPr>
      <w:b/>
      <w:bCs/>
    </w:rPr>
  </w:style>
  <w:style w:type="paragraph" w:styleId="Subtitle">
    <w:name w:val="Subtitle"/>
    <w:basedOn w:val="Normal"/>
    <w:link w:val="SubtitleChar"/>
    <w:uiPriority w:val="99"/>
    <w:locked/>
    <w:rsid w:val="00F058E1"/>
    <w:pPr>
      <w:spacing w:after="60" w:line="264" w:lineRule="auto"/>
      <w:jc w:val="center"/>
      <w:outlineLvl w:val="1"/>
    </w:pPr>
    <w:rPr>
      <w:rFonts w:ascii="Arial" w:hAnsi="Arial" w:cs="Arial"/>
      <w:sz w:val="24"/>
      <w:szCs w:val="24"/>
      <w:lang w:eastAsia="en-US"/>
    </w:rPr>
  </w:style>
  <w:style w:type="character" w:customStyle="1" w:styleId="SubtitleChar">
    <w:name w:val="Subtitle Char"/>
    <w:basedOn w:val="DefaultParagraphFont"/>
    <w:link w:val="Subtitle"/>
    <w:uiPriority w:val="99"/>
    <w:rsid w:val="00F058E1"/>
    <w:rPr>
      <w:rFonts w:ascii="Arial" w:hAnsi="Arial" w:cs="Arial"/>
      <w:sz w:val="24"/>
      <w:szCs w:val="24"/>
      <w:lang w:eastAsia="en-US"/>
    </w:rPr>
  </w:style>
  <w:style w:type="paragraph" w:styleId="CommentText">
    <w:name w:val="annotation text"/>
    <w:basedOn w:val="Normal"/>
    <w:link w:val="CommentTextChar"/>
    <w:uiPriority w:val="99"/>
    <w:locked/>
    <w:rsid w:val="00F058E1"/>
    <w:pPr>
      <w:spacing w:after="160" w:line="264" w:lineRule="auto"/>
    </w:pPr>
    <w:rPr>
      <w:lang w:eastAsia="en-US"/>
    </w:rPr>
  </w:style>
  <w:style w:type="character" w:customStyle="1" w:styleId="CommentTextChar">
    <w:name w:val="Comment Text Char"/>
    <w:basedOn w:val="DefaultParagraphFont"/>
    <w:link w:val="CommentText"/>
    <w:uiPriority w:val="99"/>
    <w:rsid w:val="00F058E1"/>
    <w:rPr>
      <w:rFonts w:ascii="Calibri" w:hAnsi="Calibri"/>
      <w:lang w:eastAsia="en-US"/>
    </w:rPr>
  </w:style>
  <w:style w:type="paragraph" w:styleId="DocumentMap">
    <w:name w:val="Document Map"/>
    <w:basedOn w:val="Normal"/>
    <w:link w:val="DocumentMapChar"/>
    <w:uiPriority w:val="99"/>
    <w:locked/>
    <w:rsid w:val="00F058E1"/>
    <w:pPr>
      <w:shd w:val="clear" w:color="auto" w:fill="000000"/>
      <w:spacing w:after="160" w:line="264" w:lineRule="auto"/>
    </w:pPr>
    <w:rPr>
      <w:rFonts w:ascii="Tahoma" w:hAnsi="Tahoma" w:cs="Tahoma"/>
      <w:lang w:eastAsia="en-US"/>
    </w:rPr>
  </w:style>
  <w:style w:type="character" w:customStyle="1" w:styleId="DocumentMapChar">
    <w:name w:val="Document Map Char"/>
    <w:basedOn w:val="DefaultParagraphFont"/>
    <w:link w:val="DocumentMap"/>
    <w:uiPriority w:val="99"/>
    <w:rsid w:val="00F058E1"/>
    <w:rPr>
      <w:rFonts w:ascii="Tahoma" w:hAnsi="Tahoma" w:cs="Tahoma"/>
      <w:shd w:val="clear" w:color="auto" w:fill="000000"/>
      <w:lang w:eastAsia="en-US"/>
    </w:rPr>
  </w:style>
  <w:style w:type="character" w:styleId="EndnoteReference">
    <w:name w:val="endnote reference"/>
    <w:basedOn w:val="DefaultParagraphFont"/>
    <w:uiPriority w:val="99"/>
    <w:locked/>
    <w:rsid w:val="00F058E1"/>
    <w:rPr>
      <w:vertAlign w:val="superscript"/>
    </w:rPr>
  </w:style>
  <w:style w:type="paragraph" w:styleId="FootnoteText">
    <w:name w:val="footnote text"/>
    <w:basedOn w:val="Normal"/>
    <w:link w:val="FootnoteTextChar"/>
    <w:uiPriority w:val="99"/>
    <w:locked/>
    <w:rsid w:val="00F058E1"/>
    <w:pPr>
      <w:spacing w:after="160" w:line="264" w:lineRule="auto"/>
    </w:pPr>
    <w:rPr>
      <w:lang w:eastAsia="en-US"/>
    </w:rPr>
  </w:style>
  <w:style w:type="character" w:customStyle="1" w:styleId="FootnoteTextChar">
    <w:name w:val="Footnote Text Char"/>
    <w:basedOn w:val="DefaultParagraphFont"/>
    <w:link w:val="FootnoteText"/>
    <w:uiPriority w:val="99"/>
    <w:rsid w:val="00F058E1"/>
    <w:rPr>
      <w:rFonts w:ascii="Calibri" w:hAnsi="Calibri"/>
      <w:lang w:eastAsia="en-US"/>
    </w:rPr>
  </w:style>
  <w:style w:type="paragraph" w:styleId="TableofFigures">
    <w:name w:val="table of figures"/>
    <w:basedOn w:val="Normal"/>
    <w:next w:val="Normal"/>
    <w:uiPriority w:val="99"/>
    <w:locked/>
    <w:rsid w:val="00F058E1"/>
    <w:pPr>
      <w:spacing w:after="160" w:line="264" w:lineRule="auto"/>
    </w:pPr>
    <w:rPr>
      <w:lang w:eastAsia="en-US"/>
    </w:rPr>
  </w:style>
  <w:style w:type="paragraph" w:styleId="TOAHeading">
    <w:name w:val="toa heading"/>
    <w:basedOn w:val="Normal"/>
    <w:next w:val="Normal"/>
    <w:uiPriority w:val="99"/>
    <w:locked/>
    <w:rsid w:val="00F058E1"/>
    <w:pPr>
      <w:spacing w:before="120" w:after="160" w:line="264" w:lineRule="auto"/>
    </w:pPr>
    <w:rPr>
      <w:rFonts w:ascii="Arial" w:hAnsi="Arial" w:cs="Arial"/>
      <w:b/>
      <w:bCs/>
      <w:sz w:val="24"/>
      <w:szCs w:val="24"/>
      <w:lang w:eastAsia="en-US"/>
    </w:rPr>
  </w:style>
  <w:style w:type="character" w:styleId="Hyperlink">
    <w:name w:val="Hyperlink"/>
    <w:basedOn w:val="DefaultParagraphFont"/>
    <w:uiPriority w:val="99"/>
    <w:locked/>
    <w:rsid w:val="00F058E1"/>
    <w:rPr>
      <w:color w:val="0000FF"/>
      <w:u w:val="single"/>
    </w:rPr>
  </w:style>
  <w:style w:type="numbering" w:styleId="111111">
    <w:name w:val="Outline List 2"/>
    <w:basedOn w:val="NoList"/>
    <w:locked/>
    <w:rsid w:val="00F058E1"/>
    <w:pPr>
      <w:numPr>
        <w:numId w:val="24"/>
      </w:numPr>
    </w:pPr>
  </w:style>
  <w:style w:type="paragraph" w:styleId="Date">
    <w:name w:val="Date"/>
    <w:basedOn w:val="Normal"/>
    <w:next w:val="Normal"/>
    <w:link w:val="DateChar"/>
    <w:uiPriority w:val="99"/>
    <w:locked/>
    <w:rsid w:val="00F058E1"/>
    <w:pPr>
      <w:spacing w:after="160" w:line="264" w:lineRule="auto"/>
    </w:pPr>
    <w:rPr>
      <w:lang w:eastAsia="en-US"/>
    </w:rPr>
  </w:style>
  <w:style w:type="character" w:customStyle="1" w:styleId="DateChar">
    <w:name w:val="Date Char"/>
    <w:basedOn w:val="DefaultParagraphFont"/>
    <w:link w:val="Date"/>
    <w:uiPriority w:val="99"/>
    <w:rsid w:val="00F058E1"/>
    <w:rPr>
      <w:rFonts w:ascii="Calibri" w:hAnsi="Calibri"/>
      <w:lang w:eastAsia="en-US"/>
    </w:rPr>
  </w:style>
  <w:style w:type="numbering" w:styleId="1ai">
    <w:name w:val="Outline List 1"/>
    <w:basedOn w:val="NoList"/>
    <w:locked/>
    <w:rsid w:val="00F058E1"/>
  </w:style>
  <w:style w:type="numbering" w:styleId="ArticleSection">
    <w:name w:val="Outline List 3"/>
    <w:basedOn w:val="NoList"/>
    <w:locked/>
    <w:rsid w:val="00F058E1"/>
    <w:pPr>
      <w:numPr>
        <w:numId w:val="16"/>
      </w:numPr>
    </w:pPr>
  </w:style>
  <w:style w:type="paragraph" w:styleId="BlockText">
    <w:name w:val="Block Text"/>
    <w:basedOn w:val="Normal"/>
    <w:uiPriority w:val="99"/>
    <w:locked/>
    <w:rsid w:val="00F058E1"/>
    <w:pPr>
      <w:spacing w:after="120" w:line="264" w:lineRule="auto"/>
      <w:ind w:left="1440" w:right="1440"/>
    </w:pPr>
    <w:rPr>
      <w:lang w:eastAsia="en-US"/>
    </w:rPr>
  </w:style>
  <w:style w:type="paragraph" w:styleId="BodyText">
    <w:name w:val="Body Text"/>
    <w:basedOn w:val="Normal"/>
    <w:link w:val="BodyTextChar"/>
    <w:uiPriority w:val="99"/>
    <w:locked/>
    <w:rsid w:val="00F058E1"/>
    <w:pPr>
      <w:spacing w:after="120" w:line="264" w:lineRule="auto"/>
    </w:pPr>
    <w:rPr>
      <w:lang w:eastAsia="en-US"/>
    </w:rPr>
  </w:style>
  <w:style w:type="character" w:customStyle="1" w:styleId="BodyTextChar">
    <w:name w:val="Body Text Char"/>
    <w:basedOn w:val="DefaultParagraphFont"/>
    <w:link w:val="BodyText"/>
    <w:uiPriority w:val="99"/>
    <w:rsid w:val="00F058E1"/>
    <w:rPr>
      <w:rFonts w:ascii="Calibri" w:hAnsi="Calibri"/>
      <w:lang w:eastAsia="en-US"/>
    </w:rPr>
  </w:style>
  <w:style w:type="paragraph" w:styleId="BodyText20">
    <w:name w:val="Body Text 2"/>
    <w:basedOn w:val="Normal"/>
    <w:link w:val="BodyText2Char"/>
    <w:uiPriority w:val="99"/>
    <w:locked/>
    <w:rsid w:val="00F058E1"/>
    <w:pPr>
      <w:spacing w:after="120" w:line="480" w:lineRule="auto"/>
    </w:pPr>
    <w:rPr>
      <w:lang w:eastAsia="en-US"/>
    </w:rPr>
  </w:style>
  <w:style w:type="character" w:customStyle="1" w:styleId="BodyText2Char">
    <w:name w:val="Body Text 2 Char"/>
    <w:basedOn w:val="DefaultParagraphFont"/>
    <w:link w:val="BodyText20"/>
    <w:uiPriority w:val="99"/>
    <w:rsid w:val="00F058E1"/>
    <w:rPr>
      <w:rFonts w:ascii="Calibri" w:hAnsi="Calibri"/>
      <w:lang w:eastAsia="en-US"/>
    </w:rPr>
  </w:style>
  <w:style w:type="paragraph" w:styleId="BodyText3">
    <w:name w:val="Body Text 3"/>
    <w:basedOn w:val="Normal"/>
    <w:link w:val="BodyText3Char"/>
    <w:uiPriority w:val="99"/>
    <w:locked/>
    <w:rsid w:val="00F058E1"/>
    <w:pPr>
      <w:spacing w:after="120" w:line="264" w:lineRule="auto"/>
    </w:pPr>
    <w:rPr>
      <w:sz w:val="16"/>
      <w:szCs w:val="16"/>
      <w:lang w:eastAsia="en-US"/>
    </w:rPr>
  </w:style>
  <w:style w:type="character" w:customStyle="1" w:styleId="BodyText3Char">
    <w:name w:val="Body Text 3 Char"/>
    <w:basedOn w:val="DefaultParagraphFont"/>
    <w:link w:val="BodyText3"/>
    <w:uiPriority w:val="99"/>
    <w:rsid w:val="00F058E1"/>
    <w:rPr>
      <w:rFonts w:ascii="Calibri" w:hAnsi="Calibri"/>
      <w:sz w:val="16"/>
      <w:szCs w:val="16"/>
      <w:lang w:eastAsia="en-US"/>
    </w:rPr>
  </w:style>
  <w:style w:type="paragraph" w:styleId="BodyTextFirstIndent">
    <w:name w:val="Body Text First Indent"/>
    <w:basedOn w:val="BodyText"/>
    <w:link w:val="BodyTextFirstIndentChar"/>
    <w:uiPriority w:val="99"/>
    <w:locked/>
    <w:rsid w:val="00F058E1"/>
    <w:pPr>
      <w:ind w:firstLine="210"/>
    </w:pPr>
  </w:style>
  <w:style w:type="character" w:customStyle="1" w:styleId="BodyTextFirstIndentChar">
    <w:name w:val="Body Text First Indent Char"/>
    <w:basedOn w:val="BodyTextChar"/>
    <w:link w:val="BodyTextFirstIndent"/>
    <w:uiPriority w:val="99"/>
    <w:rsid w:val="00F058E1"/>
    <w:rPr>
      <w:rFonts w:ascii="Calibri" w:hAnsi="Calibri"/>
      <w:lang w:eastAsia="en-US"/>
    </w:rPr>
  </w:style>
  <w:style w:type="paragraph" w:styleId="BodyTextIndent">
    <w:name w:val="Body Text Indent"/>
    <w:basedOn w:val="Normal"/>
    <w:link w:val="BodyTextIndentChar"/>
    <w:uiPriority w:val="99"/>
    <w:locked/>
    <w:rsid w:val="00F058E1"/>
    <w:pPr>
      <w:spacing w:after="120" w:line="264" w:lineRule="auto"/>
      <w:ind w:left="283"/>
    </w:pPr>
    <w:rPr>
      <w:lang w:eastAsia="en-US"/>
    </w:rPr>
  </w:style>
  <w:style w:type="character" w:customStyle="1" w:styleId="BodyTextIndentChar">
    <w:name w:val="Body Text Indent Char"/>
    <w:basedOn w:val="DefaultParagraphFont"/>
    <w:link w:val="BodyTextIndent"/>
    <w:uiPriority w:val="99"/>
    <w:rsid w:val="00F058E1"/>
    <w:rPr>
      <w:rFonts w:ascii="Calibri" w:hAnsi="Calibri"/>
      <w:lang w:eastAsia="en-US"/>
    </w:rPr>
  </w:style>
  <w:style w:type="paragraph" w:styleId="BodyTextFirstIndent2">
    <w:name w:val="Body Text First Indent 2"/>
    <w:basedOn w:val="BodyTextIndent"/>
    <w:link w:val="BodyTextFirstIndent2Char"/>
    <w:uiPriority w:val="99"/>
    <w:locked/>
    <w:rsid w:val="00F058E1"/>
    <w:pPr>
      <w:ind w:firstLine="210"/>
    </w:pPr>
  </w:style>
  <w:style w:type="character" w:customStyle="1" w:styleId="BodyTextFirstIndent2Char">
    <w:name w:val="Body Text First Indent 2 Char"/>
    <w:basedOn w:val="BodyTextIndentChar"/>
    <w:link w:val="BodyTextFirstIndent2"/>
    <w:uiPriority w:val="99"/>
    <w:rsid w:val="00F058E1"/>
    <w:rPr>
      <w:rFonts w:ascii="Calibri" w:hAnsi="Calibri"/>
      <w:lang w:eastAsia="en-US"/>
    </w:rPr>
  </w:style>
  <w:style w:type="paragraph" w:styleId="BodyTextIndent2">
    <w:name w:val="Body Text Indent 2"/>
    <w:basedOn w:val="Normal"/>
    <w:link w:val="BodyTextIndent2Char"/>
    <w:uiPriority w:val="99"/>
    <w:locked/>
    <w:rsid w:val="00F058E1"/>
    <w:pPr>
      <w:spacing w:after="120" w:line="480" w:lineRule="auto"/>
      <w:ind w:left="283"/>
    </w:pPr>
    <w:rPr>
      <w:lang w:eastAsia="en-US"/>
    </w:rPr>
  </w:style>
  <w:style w:type="character" w:customStyle="1" w:styleId="BodyTextIndent2Char">
    <w:name w:val="Body Text Indent 2 Char"/>
    <w:basedOn w:val="DefaultParagraphFont"/>
    <w:link w:val="BodyTextIndent2"/>
    <w:uiPriority w:val="99"/>
    <w:rsid w:val="00F058E1"/>
    <w:rPr>
      <w:rFonts w:ascii="Calibri" w:hAnsi="Calibri"/>
      <w:lang w:eastAsia="en-US"/>
    </w:rPr>
  </w:style>
  <w:style w:type="paragraph" w:styleId="BodyTextIndent3">
    <w:name w:val="Body Text Indent 3"/>
    <w:basedOn w:val="Normal"/>
    <w:link w:val="BodyTextIndent3Char"/>
    <w:uiPriority w:val="99"/>
    <w:locked/>
    <w:rsid w:val="00F058E1"/>
    <w:pPr>
      <w:spacing w:after="120" w:line="264" w:lineRule="auto"/>
      <w:ind w:left="283"/>
    </w:pPr>
    <w:rPr>
      <w:sz w:val="16"/>
      <w:szCs w:val="16"/>
      <w:lang w:eastAsia="en-US"/>
    </w:rPr>
  </w:style>
  <w:style w:type="character" w:customStyle="1" w:styleId="BodyTextIndent3Char">
    <w:name w:val="Body Text Indent 3 Char"/>
    <w:basedOn w:val="DefaultParagraphFont"/>
    <w:link w:val="BodyTextIndent3"/>
    <w:uiPriority w:val="99"/>
    <w:rsid w:val="00F058E1"/>
    <w:rPr>
      <w:rFonts w:ascii="Calibri" w:hAnsi="Calibri"/>
      <w:sz w:val="16"/>
      <w:szCs w:val="16"/>
      <w:lang w:eastAsia="en-US"/>
    </w:rPr>
  </w:style>
  <w:style w:type="paragraph" w:styleId="Closing">
    <w:name w:val="Closing"/>
    <w:basedOn w:val="Normal"/>
    <w:link w:val="ClosingChar"/>
    <w:uiPriority w:val="99"/>
    <w:locked/>
    <w:rsid w:val="00F058E1"/>
    <w:pPr>
      <w:spacing w:after="160" w:line="264" w:lineRule="auto"/>
      <w:ind w:left="4252"/>
    </w:pPr>
    <w:rPr>
      <w:lang w:eastAsia="en-US"/>
    </w:rPr>
  </w:style>
  <w:style w:type="character" w:customStyle="1" w:styleId="ClosingChar">
    <w:name w:val="Closing Char"/>
    <w:basedOn w:val="DefaultParagraphFont"/>
    <w:link w:val="Closing"/>
    <w:uiPriority w:val="99"/>
    <w:rsid w:val="00F058E1"/>
    <w:rPr>
      <w:rFonts w:ascii="Calibri" w:hAnsi="Calibri"/>
      <w:lang w:eastAsia="en-US"/>
    </w:rPr>
  </w:style>
  <w:style w:type="paragraph" w:styleId="E-mailSignature">
    <w:name w:val="E-mail Signature"/>
    <w:basedOn w:val="Normal"/>
    <w:link w:val="E-mailSignatureChar"/>
    <w:uiPriority w:val="99"/>
    <w:locked/>
    <w:rsid w:val="00F058E1"/>
    <w:pPr>
      <w:spacing w:after="160" w:line="264" w:lineRule="auto"/>
    </w:pPr>
    <w:rPr>
      <w:lang w:eastAsia="en-US"/>
    </w:rPr>
  </w:style>
  <w:style w:type="character" w:customStyle="1" w:styleId="E-mailSignatureChar">
    <w:name w:val="E-mail Signature Char"/>
    <w:basedOn w:val="DefaultParagraphFont"/>
    <w:link w:val="E-mailSignature"/>
    <w:uiPriority w:val="99"/>
    <w:rsid w:val="00F058E1"/>
    <w:rPr>
      <w:rFonts w:ascii="Calibri" w:hAnsi="Calibri"/>
      <w:lang w:eastAsia="en-US"/>
    </w:rPr>
  </w:style>
  <w:style w:type="paragraph" w:styleId="EnvelopeAddress">
    <w:name w:val="envelope address"/>
    <w:basedOn w:val="Normal"/>
    <w:uiPriority w:val="99"/>
    <w:locked/>
    <w:rsid w:val="00F058E1"/>
    <w:pPr>
      <w:framePr w:w="7920" w:h="1980" w:hRule="exact" w:hSpace="180" w:wrap="auto" w:hAnchor="page" w:xAlign="center" w:yAlign="bottom"/>
      <w:spacing w:after="160" w:line="264" w:lineRule="auto"/>
      <w:ind w:left="2880"/>
    </w:pPr>
    <w:rPr>
      <w:rFonts w:ascii="Arial" w:hAnsi="Arial" w:cs="Arial"/>
      <w:sz w:val="24"/>
      <w:szCs w:val="24"/>
      <w:lang w:eastAsia="en-US"/>
    </w:rPr>
  </w:style>
  <w:style w:type="paragraph" w:styleId="EnvelopeReturn">
    <w:name w:val="envelope return"/>
    <w:basedOn w:val="Normal"/>
    <w:uiPriority w:val="99"/>
    <w:locked/>
    <w:rsid w:val="00F058E1"/>
    <w:pPr>
      <w:spacing w:after="160" w:line="264" w:lineRule="auto"/>
    </w:pPr>
    <w:rPr>
      <w:rFonts w:ascii="Arial" w:hAnsi="Arial" w:cs="Arial"/>
      <w:lang w:eastAsia="en-US"/>
    </w:rPr>
  </w:style>
  <w:style w:type="character" w:styleId="FollowedHyperlink">
    <w:name w:val="FollowedHyperlink"/>
    <w:basedOn w:val="DefaultParagraphFont"/>
    <w:uiPriority w:val="99"/>
    <w:locked/>
    <w:rsid w:val="00F058E1"/>
    <w:rPr>
      <w:color w:val="606420"/>
      <w:u w:val="single"/>
    </w:rPr>
  </w:style>
  <w:style w:type="character" w:styleId="HTMLAcronym">
    <w:name w:val="HTML Acronym"/>
    <w:basedOn w:val="DefaultParagraphFont"/>
    <w:uiPriority w:val="99"/>
    <w:locked/>
    <w:rsid w:val="00F058E1"/>
  </w:style>
  <w:style w:type="paragraph" w:styleId="HTMLAddress">
    <w:name w:val="HTML Address"/>
    <w:basedOn w:val="Normal"/>
    <w:link w:val="HTMLAddressChar"/>
    <w:uiPriority w:val="99"/>
    <w:locked/>
    <w:rsid w:val="00F058E1"/>
    <w:pPr>
      <w:spacing w:after="160" w:line="264" w:lineRule="auto"/>
    </w:pPr>
    <w:rPr>
      <w:i/>
      <w:iCs/>
      <w:lang w:eastAsia="en-US"/>
    </w:rPr>
  </w:style>
  <w:style w:type="character" w:customStyle="1" w:styleId="HTMLAddressChar">
    <w:name w:val="HTML Address Char"/>
    <w:basedOn w:val="DefaultParagraphFont"/>
    <w:link w:val="HTMLAddress"/>
    <w:uiPriority w:val="99"/>
    <w:rsid w:val="00F058E1"/>
    <w:rPr>
      <w:rFonts w:ascii="Calibri" w:hAnsi="Calibri"/>
      <w:i/>
      <w:iCs/>
      <w:lang w:eastAsia="en-US"/>
    </w:rPr>
  </w:style>
  <w:style w:type="character" w:styleId="HTMLCite">
    <w:name w:val="HTML Cite"/>
    <w:basedOn w:val="DefaultParagraphFont"/>
    <w:uiPriority w:val="99"/>
    <w:locked/>
    <w:rsid w:val="00F058E1"/>
    <w:rPr>
      <w:i/>
      <w:iCs/>
    </w:rPr>
  </w:style>
  <w:style w:type="character" w:styleId="HTMLCode">
    <w:name w:val="HTML Code"/>
    <w:basedOn w:val="DefaultParagraphFont"/>
    <w:uiPriority w:val="99"/>
    <w:locked/>
    <w:rsid w:val="00F058E1"/>
    <w:rPr>
      <w:rFonts w:ascii="Courier New" w:hAnsi="Courier New" w:cs="Courier New"/>
      <w:sz w:val="20"/>
      <w:szCs w:val="20"/>
    </w:rPr>
  </w:style>
  <w:style w:type="character" w:styleId="HTMLDefinition">
    <w:name w:val="HTML Definition"/>
    <w:basedOn w:val="DefaultParagraphFont"/>
    <w:uiPriority w:val="99"/>
    <w:locked/>
    <w:rsid w:val="00F058E1"/>
    <w:rPr>
      <w:i/>
      <w:iCs/>
    </w:rPr>
  </w:style>
  <w:style w:type="character" w:styleId="HTMLKeyboard">
    <w:name w:val="HTML Keyboard"/>
    <w:basedOn w:val="DefaultParagraphFont"/>
    <w:uiPriority w:val="99"/>
    <w:locked/>
    <w:rsid w:val="00F058E1"/>
    <w:rPr>
      <w:rFonts w:ascii="Courier New" w:hAnsi="Courier New" w:cs="Courier New"/>
      <w:sz w:val="20"/>
      <w:szCs w:val="20"/>
    </w:rPr>
  </w:style>
  <w:style w:type="paragraph" w:styleId="HTMLPreformatted">
    <w:name w:val="HTML Preformatted"/>
    <w:basedOn w:val="Normal"/>
    <w:link w:val="HTMLPreformattedChar"/>
    <w:uiPriority w:val="99"/>
    <w:locked/>
    <w:rsid w:val="00F058E1"/>
    <w:pPr>
      <w:spacing w:after="160" w:line="264" w:lineRule="auto"/>
    </w:pPr>
    <w:rPr>
      <w:rFonts w:ascii="Courier New" w:hAnsi="Courier New" w:cs="Courier New"/>
      <w:lang w:eastAsia="en-US"/>
    </w:rPr>
  </w:style>
  <w:style w:type="character" w:customStyle="1" w:styleId="HTMLPreformattedChar">
    <w:name w:val="HTML Preformatted Char"/>
    <w:basedOn w:val="DefaultParagraphFont"/>
    <w:link w:val="HTMLPreformatted"/>
    <w:uiPriority w:val="99"/>
    <w:rsid w:val="00F058E1"/>
    <w:rPr>
      <w:rFonts w:ascii="Courier New" w:hAnsi="Courier New" w:cs="Courier New"/>
      <w:lang w:eastAsia="en-US"/>
    </w:rPr>
  </w:style>
  <w:style w:type="character" w:styleId="HTMLSample">
    <w:name w:val="HTML Sample"/>
    <w:basedOn w:val="DefaultParagraphFont"/>
    <w:uiPriority w:val="99"/>
    <w:locked/>
    <w:rsid w:val="00F058E1"/>
    <w:rPr>
      <w:rFonts w:ascii="Courier New" w:hAnsi="Courier New" w:cs="Courier New"/>
    </w:rPr>
  </w:style>
  <w:style w:type="character" w:styleId="HTMLTypewriter">
    <w:name w:val="HTML Typewriter"/>
    <w:basedOn w:val="DefaultParagraphFont"/>
    <w:uiPriority w:val="99"/>
    <w:locked/>
    <w:rsid w:val="00F058E1"/>
    <w:rPr>
      <w:rFonts w:ascii="Courier New" w:hAnsi="Courier New" w:cs="Courier New"/>
      <w:sz w:val="20"/>
      <w:szCs w:val="20"/>
    </w:rPr>
  </w:style>
  <w:style w:type="character" w:styleId="HTMLVariable">
    <w:name w:val="HTML Variable"/>
    <w:basedOn w:val="DefaultParagraphFont"/>
    <w:uiPriority w:val="99"/>
    <w:locked/>
    <w:rsid w:val="00F058E1"/>
    <w:rPr>
      <w:i/>
      <w:iCs/>
    </w:rPr>
  </w:style>
  <w:style w:type="character" w:styleId="LineNumber">
    <w:name w:val="line number"/>
    <w:basedOn w:val="DefaultParagraphFont"/>
    <w:uiPriority w:val="99"/>
    <w:locked/>
    <w:rsid w:val="00F058E1"/>
  </w:style>
  <w:style w:type="paragraph" w:styleId="ListBullet">
    <w:name w:val="List Bullet"/>
    <w:basedOn w:val="Normal"/>
    <w:uiPriority w:val="99"/>
    <w:locked/>
    <w:rsid w:val="00F058E1"/>
    <w:pPr>
      <w:tabs>
        <w:tab w:val="num" w:pos="1191"/>
      </w:tabs>
      <w:spacing w:after="160" w:line="264" w:lineRule="auto"/>
      <w:ind w:left="1191" w:hanging="397"/>
    </w:pPr>
    <w:rPr>
      <w:lang w:eastAsia="en-US"/>
    </w:rPr>
  </w:style>
  <w:style w:type="paragraph" w:styleId="ListBullet2">
    <w:name w:val="List Bullet 2"/>
    <w:basedOn w:val="Normal"/>
    <w:uiPriority w:val="99"/>
    <w:locked/>
    <w:rsid w:val="00F058E1"/>
    <w:pPr>
      <w:numPr>
        <w:numId w:val="19"/>
      </w:numPr>
      <w:spacing w:after="160" w:line="264" w:lineRule="auto"/>
    </w:pPr>
    <w:rPr>
      <w:lang w:eastAsia="en-US"/>
    </w:rPr>
  </w:style>
  <w:style w:type="paragraph" w:styleId="MessageHeader">
    <w:name w:val="Message Header"/>
    <w:basedOn w:val="Normal"/>
    <w:link w:val="MessageHeaderChar"/>
    <w:uiPriority w:val="99"/>
    <w:locked/>
    <w:rsid w:val="00F058E1"/>
    <w:pPr>
      <w:pBdr>
        <w:top w:val="single" w:sz="6" w:space="1" w:color="auto"/>
        <w:left w:val="single" w:sz="6" w:space="1" w:color="auto"/>
        <w:bottom w:val="single" w:sz="6" w:space="1" w:color="auto"/>
        <w:right w:val="single" w:sz="6" w:space="1" w:color="auto"/>
      </w:pBdr>
      <w:shd w:val="pct20" w:color="auto" w:fill="auto"/>
      <w:spacing w:after="160" w:line="264" w:lineRule="auto"/>
      <w:ind w:left="1134" w:hanging="1134"/>
    </w:pPr>
    <w:rPr>
      <w:rFonts w:ascii="Arial" w:hAnsi="Arial" w:cs="Arial"/>
      <w:sz w:val="24"/>
      <w:szCs w:val="24"/>
      <w:lang w:eastAsia="en-US"/>
    </w:rPr>
  </w:style>
  <w:style w:type="character" w:customStyle="1" w:styleId="MessageHeaderChar">
    <w:name w:val="Message Header Char"/>
    <w:basedOn w:val="DefaultParagraphFont"/>
    <w:link w:val="MessageHeader"/>
    <w:uiPriority w:val="99"/>
    <w:rsid w:val="00F058E1"/>
    <w:rPr>
      <w:rFonts w:ascii="Arial" w:hAnsi="Arial" w:cs="Arial"/>
      <w:sz w:val="24"/>
      <w:szCs w:val="24"/>
      <w:shd w:val="pct20" w:color="auto" w:fill="auto"/>
      <w:lang w:eastAsia="en-US"/>
    </w:rPr>
  </w:style>
  <w:style w:type="paragraph" w:styleId="NormalWeb">
    <w:name w:val="Normal (Web)"/>
    <w:basedOn w:val="Normal"/>
    <w:link w:val="NormalWebChar"/>
    <w:uiPriority w:val="99"/>
    <w:locked/>
    <w:rsid w:val="00F058E1"/>
    <w:pPr>
      <w:spacing w:after="120"/>
    </w:pPr>
    <w:rPr>
      <w:sz w:val="24"/>
      <w:szCs w:val="24"/>
      <w:lang w:eastAsia="en-US"/>
    </w:rPr>
  </w:style>
  <w:style w:type="paragraph" w:styleId="PlainText">
    <w:name w:val="Plain Text"/>
    <w:basedOn w:val="Normal"/>
    <w:link w:val="PlainTextChar"/>
    <w:uiPriority w:val="99"/>
    <w:locked/>
    <w:rsid w:val="00F058E1"/>
    <w:pPr>
      <w:spacing w:after="160" w:line="264" w:lineRule="auto"/>
    </w:pPr>
    <w:rPr>
      <w:rFonts w:ascii="Courier New" w:hAnsi="Courier New" w:cs="Courier New"/>
      <w:lang w:eastAsia="en-US"/>
    </w:rPr>
  </w:style>
  <w:style w:type="character" w:customStyle="1" w:styleId="PlainTextChar">
    <w:name w:val="Plain Text Char"/>
    <w:basedOn w:val="DefaultParagraphFont"/>
    <w:link w:val="PlainText"/>
    <w:uiPriority w:val="99"/>
    <w:rsid w:val="00F058E1"/>
    <w:rPr>
      <w:rFonts w:ascii="Courier New" w:hAnsi="Courier New" w:cs="Courier New"/>
      <w:lang w:eastAsia="en-US"/>
    </w:rPr>
  </w:style>
  <w:style w:type="paragraph" w:styleId="Signature">
    <w:name w:val="Signature"/>
    <w:basedOn w:val="Normal"/>
    <w:link w:val="SignatureChar"/>
    <w:uiPriority w:val="99"/>
    <w:locked/>
    <w:rsid w:val="00F058E1"/>
    <w:pPr>
      <w:spacing w:after="160" w:line="264" w:lineRule="auto"/>
      <w:ind w:left="4252"/>
    </w:pPr>
    <w:rPr>
      <w:lang w:eastAsia="en-US"/>
    </w:rPr>
  </w:style>
  <w:style w:type="character" w:customStyle="1" w:styleId="SignatureChar">
    <w:name w:val="Signature Char"/>
    <w:basedOn w:val="DefaultParagraphFont"/>
    <w:link w:val="Signature"/>
    <w:uiPriority w:val="99"/>
    <w:rsid w:val="00F058E1"/>
    <w:rPr>
      <w:rFonts w:ascii="Calibri" w:hAnsi="Calibri"/>
      <w:lang w:eastAsia="en-US"/>
    </w:rPr>
  </w:style>
  <w:style w:type="table" w:styleId="Table3Deffects1">
    <w:name w:val="Table 3D effects 1"/>
    <w:basedOn w:val="TableNormal"/>
    <w:locked/>
    <w:rsid w:val="00F058E1"/>
    <w:pPr>
      <w:spacing w:after="160" w:line="264" w:lineRule="auto"/>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locked/>
    <w:rsid w:val="00F058E1"/>
    <w:pPr>
      <w:spacing w:after="160" w:line="264" w:lineRule="auto"/>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locked/>
    <w:rsid w:val="00F058E1"/>
    <w:pPr>
      <w:spacing w:after="160" w:line="264" w:lineRule="auto"/>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locked/>
    <w:rsid w:val="00F058E1"/>
    <w:pPr>
      <w:spacing w:after="160" w:line="264" w:lineRule="auto"/>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locked/>
    <w:rsid w:val="00F058E1"/>
    <w:pPr>
      <w:spacing w:after="160" w:line="264" w:lineRule="auto"/>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locked/>
    <w:rsid w:val="00F058E1"/>
    <w:pPr>
      <w:spacing w:after="160" w:line="264" w:lineRule="auto"/>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locked/>
    <w:rsid w:val="00F058E1"/>
    <w:pPr>
      <w:spacing w:after="160" w:line="264" w:lineRule="auto"/>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locked/>
    <w:rsid w:val="00F058E1"/>
    <w:pPr>
      <w:spacing w:after="160" w:line="264" w:lineRule="auto"/>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locked/>
    <w:rsid w:val="00F058E1"/>
    <w:pPr>
      <w:spacing w:after="160" w:line="264" w:lineRule="auto"/>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locked/>
    <w:rsid w:val="00F058E1"/>
    <w:pPr>
      <w:spacing w:after="160" w:line="264" w:lineRule="auto"/>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locked/>
    <w:rsid w:val="00F058E1"/>
    <w:pPr>
      <w:spacing w:after="160" w:line="264" w:lineRule="auto"/>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locked/>
    <w:rsid w:val="00F058E1"/>
    <w:pPr>
      <w:spacing w:after="160" w:line="264" w:lineRule="auto"/>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locked/>
    <w:rsid w:val="00F058E1"/>
    <w:pPr>
      <w:spacing w:after="160" w:line="264" w:lineRule="auto"/>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locked/>
    <w:rsid w:val="00F058E1"/>
    <w:pPr>
      <w:spacing w:after="160" w:line="264" w:lineRule="auto"/>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locked/>
    <w:rsid w:val="00F058E1"/>
    <w:pPr>
      <w:spacing w:after="160" w:line="264" w:lineRule="auto"/>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locked/>
    <w:rsid w:val="00F058E1"/>
    <w:pPr>
      <w:spacing w:after="160" w:line="264" w:lineRule="auto"/>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locked/>
    <w:rsid w:val="00F058E1"/>
    <w:pPr>
      <w:spacing w:after="160" w:line="264" w:lineRule="auto"/>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59"/>
    <w:locked/>
    <w:rsid w:val="00F058E1"/>
    <w:pPr>
      <w:spacing w:after="160" w:line="264"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locked/>
    <w:rsid w:val="00F058E1"/>
    <w:pPr>
      <w:spacing w:after="160" w:line="264"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locked/>
    <w:rsid w:val="00F058E1"/>
    <w:pPr>
      <w:spacing w:after="160" w:line="264" w:lineRule="auto"/>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locked/>
    <w:rsid w:val="00F058E1"/>
    <w:pPr>
      <w:spacing w:after="160" w:line="264" w:lineRule="auto"/>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locked/>
    <w:rsid w:val="00F058E1"/>
    <w:pPr>
      <w:spacing w:after="160" w:line="264" w:lineRule="auto"/>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locked/>
    <w:rsid w:val="00F058E1"/>
    <w:pPr>
      <w:spacing w:after="160" w:line="264" w:lineRule="auto"/>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locked/>
    <w:rsid w:val="00F058E1"/>
    <w:pPr>
      <w:spacing w:after="160" w:line="264" w:lineRule="auto"/>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locked/>
    <w:rsid w:val="00F058E1"/>
    <w:pPr>
      <w:spacing w:after="160" w:line="264" w:lineRule="auto"/>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locked/>
    <w:rsid w:val="00F058E1"/>
    <w:pPr>
      <w:spacing w:after="160" w:line="264" w:lineRule="auto"/>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locked/>
    <w:rsid w:val="00F058E1"/>
    <w:pPr>
      <w:spacing w:after="160" w:line="264" w:lineRule="auto"/>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locked/>
    <w:rsid w:val="00F058E1"/>
    <w:pPr>
      <w:spacing w:after="160" w:line="264" w:lineRule="auto"/>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locked/>
    <w:rsid w:val="00F058E1"/>
    <w:pPr>
      <w:spacing w:after="160" w:line="264" w:lineRule="auto"/>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locked/>
    <w:rsid w:val="00F058E1"/>
    <w:pPr>
      <w:spacing w:after="160" w:line="264" w:lineRule="auto"/>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locked/>
    <w:rsid w:val="00F058E1"/>
    <w:pPr>
      <w:spacing w:after="160" w:line="264" w:lineRule="auto"/>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locked/>
    <w:rsid w:val="00F058E1"/>
    <w:pPr>
      <w:spacing w:after="160" w:line="264" w:lineRule="auto"/>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locked/>
    <w:rsid w:val="00F058E1"/>
    <w:pPr>
      <w:spacing w:after="160" w:line="264" w:lineRule="auto"/>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locked/>
    <w:rsid w:val="00F058E1"/>
    <w:pPr>
      <w:spacing w:after="160" w:line="264" w:lineRule="auto"/>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locked/>
    <w:rsid w:val="00F058E1"/>
    <w:pPr>
      <w:spacing w:after="160" w:line="264"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locked/>
    <w:rsid w:val="00F058E1"/>
    <w:pPr>
      <w:spacing w:after="160" w:line="264" w:lineRule="auto"/>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locked/>
    <w:rsid w:val="00F058E1"/>
    <w:pPr>
      <w:spacing w:after="160" w:line="264" w:lineRule="auto"/>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locked/>
    <w:rsid w:val="00F058E1"/>
    <w:pPr>
      <w:spacing w:after="160" w:line="264" w:lineRule="auto"/>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locked/>
    <w:rsid w:val="00F058E1"/>
    <w:pPr>
      <w:spacing w:after="160" w:line="264" w:lineRule="auto"/>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locked/>
    <w:rsid w:val="00F058E1"/>
    <w:pPr>
      <w:spacing w:after="160" w:line="264" w:lineRule="auto"/>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locked/>
    <w:rsid w:val="00F058E1"/>
    <w:pPr>
      <w:spacing w:after="160" w:line="264"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locked/>
    <w:rsid w:val="00F058E1"/>
    <w:pPr>
      <w:spacing w:after="160" w:line="264" w:lineRule="auto"/>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locked/>
    <w:rsid w:val="00F058E1"/>
    <w:pPr>
      <w:spacing w:after="160" w:line="264" w:lineRule="auto"/>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locked/>
    <w:rsid w:val="00F058E1"/>
    <w:pPr>
      <w:spacing w:after="160" w:line="264" w:lineRule="auto"/>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Caption">
    <w:name w:val="caption"/>
    <w:basedOn w:val="Normal"/>
    <w:next w:val="Normal"/>
    <w:uiPriority w:val="99"/>
    <w:locked/>
    <w:rsid w:val="00F058E1"/>
    <w:pPr>
      <w:spacing w:after="160" w:line="264" w:lineRule="auto"/>
    </w:pPr>
    <w:rPr>
      <w:b/>
      <w:bCs/>
      <w:lang w:eastAsia="en-US"/>
    </w:rPr>
  </w:style>
  <w:style w:type="character" w:styleId="CommentReference">
    <w:name w:val="annotation reference"/>
    <w:basedOn w:val="DefaultParagraphFont"/>
    <w:uiPriority w:val="99"/>
    <w:locked/>
    <w:rsid w:val="00F058E1"/>
    <w:rPr>
      <w:sz w:val="16"/>
      <w:szCs w:val="16"/>
    </w:rPr>
  </w:style>
  <w:style w:type="paragraph" w:styleId="CommentSubject">
    <w:name w:val="annotation subject"/>
    <w:basedOn w:val="CommentText"/>
    <w:next w:val="CommentText"/>
    <w:link w:val="CommentSubjectChar"/>
    <w:uiPriority w:val="99"/>
    <w:locked/>
    <w:rsid w:val="00F058E1"/>
    <w:rPr>
      <w:b/>
      <w:bCs/>
    </w:rPr>
  </w:style>
  <w:style w:type="character" w:customStyle="1" w:styleId="CommentSubjectChar">
    <w:name w:val="Comment Subject Char"/>
    <w:basedOn w:val="CommentTextChar"/>
    <w:link w:val="CommentSubject"/>
    <w:uiPriority w:val="99"/>
    <w:rsid w:val="00F058E1"/>
    <w:rPr>
      <w:rFonts w:ascii="Calibri" w:hAnsi="Calibri"/>
      <w:b/>
      <w:bCs/>
      <w:lang w:eastAsia="en-US"/>
    </w:rPr>
  </w:style>
  <w:style w:type="paragraph" w:styleId="Index2">
    <w:name w:val="index 2"/>
    <w:basedOn w:val="Normal"/>
    <w:next w:val="Normal"/>
    <w:autoRedefine/>
    <w:uiPriority w:val="99"/>
    <w:locked/>
    <w:rsid w:val="00F058E1"/>
    <w:pPr>
      <w:spacing w:after="160" w:line="264" w:lineRule="auto"/>
      <w:ind w:left="400" w:hanging="200"/>
    </w:pPr>
    <w:rPr>
      <w:lang w:eastAsia="en-US"/>
    </w:rPr>
  </w:style>
  <w:style w:type="paragraph" w:styleId="Index3">
    <w:name w:val="index 3"/>
    <w:basedOn w:val="Normal"/>
    <w:next w:val="Normal"/>
    <w:autoRedefine/>
    <w:uiPriority w:val="99"/>
    <w:locked/>
    <w:rsid w:val="00F058E1"/>
    <w:pPr>
      <w:spacing w:after="160" w:line="264" w:lineRule="auto"/>
      <w:ind w:left="600" w:hanging="200"/>
    </w:pPr>
    <w:rPr>
      <w:lang w:eastAsia="en-US"/>
    </w:rPr>
  </w:style>
  <w:style w:type="paragraph" w:styleId="Index4">
    <w:name w:val="index 4"/>
    <w:basedOn w:val="Normal"/>
    <w:next w:val="Normal"/>
    <w:autoRedefine/>
    <w:uiPriority w:val="99"/>
    <w:locked/>
    <w:rsid w:val="00F058E1"/>
    <w:pPr>
      <w:spacing w:after="160" w:line="264" w:lineRule="auto"/>
      <w:ind w:left="800" w:hanging="200"/>
    </w:pPr>
    <w:rPr>
      <w:lang w:eastAsia="en-US"/>
    </w:rPr>
  </w:style>
  <w:style w:type="paragraph" w:styleId="Index5">
    <w:name w:val="index 5"/>
    <w:basedOn w:val="Normal"/>
    <w:next w:val="Normal"/>
    <w:autoRedefine/>
    <w:uiPriority w:val="99"/>
    <w:locked/>
    <w:rsid w:val="00F058E1"/>
    <w:pPr>
      <w:spacing w:after="160" w:line="264" w:lineRule="auto"/>
      <w:ind w:left="1000" w:hanging="200"/>
    </w:pPr>
    <w:rPr>
      <w:lang w:eastAsia="en-US"/>
    </w:rPr>
  </w:style>
  <w:style w:type="paragraph" w:styleId="Index6">
    <w:name w:val="index 6"/>
    <w:basedOn w:val="Normal"/>
    <w:next w:val="Normal"/>
    <w:autoRedefine/>
    <w:uiPriority w:val="99"/>
    <w:locked/>
    <w:rsid w:val="00F058E1"/>
    <w:pPr>
      <w:spacing w:after="160" w:line="264" w:lineRule="auto"/>
      <w:ind w:left="1200" w:hanging="200"/>
    </w:pPr>
    <w:rPr>
      <w:lang w:eastAsia="en-US"/>
    </w:rPr>
  </w:style>
  <w:style w:type="paragraph" w:styleId="Index7">
    <w:name w:val="index 7"/>
    <w:basedOn w:val="Normal"/>
    <w:next w:val="Normal"/>
    <w:autoRedefine/>
    <w:uiPriority w:val="99"/>
    <w:locked/>
    <w:rsid w:val="00F058E1"/>
    <w:pPr>
      <w:spacing w:after="160" w:line="264" w:lineRule="auto"/>
      <w:ind w:left="1400" w:hanging="200"/>
    </w:pPr>
    <w:rPr>
      <w:lang w:eastAsia="en-US"/>
    </w:rPr>
  </w:style>
  <w:style w:type="paragraph" w:styleId="Index9">
    <w:name w:val="index 9"/>
    <w:basedOn w:val="Normal"/>
    <w:next w:val="Normal"/>
    <w:autoRedefine/>
    <w:uiPriority w:val="99"/>
    <w:locked/>
    <w:rsid w:val="00F058E1"/>
    <w:pPr>
      <w:spacing w:after="160" w:line="264" w:lineRule="auto"/>
      <w:ind w:left="1800" w:hanging="200"/>
    </w:pPr>
    <w:rPr>
      <w:lang w:eastAsia="en-US"/>
    </w:rPr>
  </w:style>
  <w:style w:type="paragraph" w:styleId="TableofAuthorities">
    <w:name w:val="table of authorities"/>
    <w:basedOn w:val="Normal"/>
    <w:next w:val="Normal"/>
    <w:uiPriority w:val="99"/>
    <w:locked/>
    <w:rsid w:val="00F058E1"/>
    <w:pPr>
      <w:spacing w:after="160" w:line="264" w:lineRule="auto"/>
      <w:ind w:left="200" w:hanging="200"/>
    </w:pPr>
    <w:rPr>
      <w:lang w:eastAsia="en-US"/>
    </w:rPr>
  </w:style>
  <w:style w:type="paragraph" w:customStyle="1" w:styleId="StyleClauseLevel2TimesNewRomanAfter0ptLinespacing">
    <w:name w:val="Style Clause Level 2 + Times New Roman After:  0 pt Line spacing:..."/>
    <w:basedOn w:val="Normal"/>
    <w:uiPriority w:val="99"/>
    <w:locked/>
    <w:rsid w:val="00F058E1"/>
    <w:pPr>
      <w:keepLines/>
      <w:widowControl w:val="0"/>
      <w:numPr>
        <w:ilvl w:val="1"/>
        <w:numId w:val="17"/>
      </w:numPr>
      <w:spacing w:before="120" w:line="240" w:lineRule="atLeast"/>
      <w:outlineLvl w:val="1"/>
    </w:pPr>
    <w:rPr>
      <w:sz w:val="24"/>
      <w:szCs w:val="24"/>
      <w:lang w:eastAsia="en-US"/>
    </w:rPr>
  </w:style>
  <w:style w:type="paragraph" w:customStyle="1" w:styleId="ClauseLevel1">
    <w:name w:val="Clause Level 1"/>
    <w:next w:val="ClauseLevel2"/>
    <w:uiPriority w:val="99"/>
    <w:locked/>
    <w:rsid w:val="00F058E1"/>
    <w:pPr>
      <w:keepNext/>
      <w:numPr>
        <w:numId w:val="18"/>
      </w:numPr>
      <w:spacing w:before="200" w:line="280" w:lineRule="atLeast"/>
      <w:outlineLvl w:val="0"/>
    </w:pPr>
    <w:rPr>
      <w:rFonts w:ascii="Arial Narrow" w:hAnsi="Arial Narrow" w:cs="Arial Narrow"/>
      <w:b/>
      <w:bCs/>
      <w:sz w:val="24"/>
      <w:szCs w:val="24"/>
    </w:rPr>
  </w:style>
  <w:style w:type="paragraph" w:customStyle="1" w:styleId="ClauseLevel2">
    <w:name w:val="Clause Level 2"/>
    <w:next w:val="Normal"/>
    <w:uiPriority w:val="99"/>
    <w:locked/>
    <w:rsid w:val="00F058E1"/>
    <w:pPr>
      <w:keepNext/>
      <w:numPr>
        <w:ilvl w:val="1"/>
        <w:numId w:val="18"/>
      </w:numPr>
      <w:tabs>
        <w:tab w:val="num" w:pos="0"/>
      </w:tabs>
      <w:spacing w:before="200" w:line="280" w:lineRule="atLeast"/>
      <w:ind w:hanging="1080"/>
      <w:outlineLvl w:val="1"/>
    </w:pPr>
    <w:rPr>
      <w:rFonts w:ascii="Arial Narrow" w:hAnsi="Arial Narrow" w:cs="Arial Narrow"/>
      <w:sz w:val="24"/>
      <w:szCs w:val="24"/>
    </w:rPr>
  </w:style>
  <w:style w:type="paragraph" w:customStyle="1" w:styleId="ClauseLevel4">
    <w:name w:val="Clause Level 4"/>
    <w:basedOn w:val="Normal"/>
    <w:uiPriority w:val="99"/>
    <w:locked/>
    <w:rsid w:val="00F058E1"/>
    <w:pPr>
      <w:numPr>
        <w:ilvl w:val="3"/>
        <w:numId w:val="18"/>
      </w:numPr>
      <w:spacing w:before="120" w:after="120" w:line="280" w:lineRule="atLeast"/>
    </w:pPr>
    <w:rPr>
      <w:rFonts w:ascii="Arial Narrow" w:hAnsi="Arial Narrow" w:cs="Arial Narrow"/>
      <w:sz w:val="24"/>
      <w:szCs w:val="24"/>
    </w:rPr>
  </w:style>
  <w:style w:type="paragraph" w:customStyle="1" w:styleId="ClauseLevel5">
    <w:name w:val="Clause Level 5"/>
    <w:basedOn w:val="ClauseLevel4"/>
    <w:uiPriority w:val="99"/>
    <w:locked/>
    <w:rsid w:val="00F058E1"/>
    <w:pPr>
      <w:numPr>
        <w:ilvl w:val="4"/>
      </w:numPr>
    </w:pPr>
  </w:style>
  <w:style w:type="paragraph" w:customStyle="1" w:styleId="ClauseLevel8">
    <w:name w:val="Clause Level 8"/>
    <w:basedOn w:val="ClauseLevel4"/>
    <w:uiPriority w:val="99"/>
    <w:locked/>
    <w:rsid w:val="00F058E1"/>
    <w:pPr>
      <w:numPr>
        <w:ilvl w:val="5"/>
      </w:numPr>
    </w:pPr>
  </w:style>
  <w:style w:type="paragraph" w:customStyle="1" w:styleId="ClauseLevel9">
    <w:name w:val="Clause Level 9"/>
    <w:basedOn w:val="ClauseLevel4"/>
    <w:uiPriority w:val="99"/>
    <w:locked/>
    <w:rsid w:val="00F058E1"/>
    <w:pPr>
      <w:numPr>
        <w:ilvl w:val="6"/>
      </w:numPr>
    </w:pPr>
  </w:style>
  <w:style w:type="paragraph" w:customStyle="1" w:styleId="ScheduleLevel1">
    <w:name w:val="Schedule Level 1"/>
    <w:next w:val="Normal"/>
    <w:uiPriority w:val="99"/>
    <w:locked/>
    <w:rsid w:val="00F058E1"/>
    <w:pPr>
      <w:keepNext/>
      <w:numPr>
        <w:ilvl w:val="8"/>
        <w:numId w:val="18"/>
      </w:numPr>
      <w:pBdr>
        <w:bottom w:val="single" w:sz="2" w:space="0" w:color="auto"/>
      </w:pBdr>
      <w:spacing w:before="200" w:line="280" w:lineRule="atLeast"/>
      <w:outlineLvl w:val="3"/>
    </w:pPr>
    <w:rPr>
      <w:rFonts w:ascii="Arial" w:hAnsi="Arial" w:cs="Arial"/>
      <w:b/>
      <w:bCs/>
      <w:sz w:val="22"/>
      <w:szCs w:val="22"/>
    </w:rPr>
  </w:style>
  <w:style w:type="paragraph" w:styleId="Revision">
    <w:name w:val="Revision"/>
    <w:hidden/>
    <w:uiPriority w:val="99"/>
    <w:semiHidden/>
    <w:rsid w:val="00F058E1"/>
    <w:rPr>
      <w:rFonts w:ascii="Calibri" w:hAnsi="Calibri"/>
      <w:lang w:eastAsia="en-US"/>
    </w:rPr>
  </w:style>
  <w:style w:type="paragraph" w:customStyle="1" w:styleId="Default">
    <w:name w:val="Default"/>
    <w:locked/>
    <w:rsid w:val="00F058E1"/>
    <w:pPr>
      <w:autoSpaceDE w:val="0"/>
      <w:autoSpaceDN w:val="0"/>
      <w:adjustRightInd w:val="0"/>
    </w:pPr>
    <w:rPr>
      <w:rFonts w:ascii="Calibri" w:hAnsi="Calibri" w:cs="Calibri"/>
      <w:color w:val="000000"/>
      <w:sz w:val="24"/>
      <w:szCs w:val="24"/>
      <w:lang w:eastAsia="en-US"/>
    </w:rPr>
  </w:style>
  <w:style w:type="paragraph" w:styleId="ListParagraph">
    <w:name w:val="List Paragraph"/>
    <w:aliases w:val="Recommendation,Bullet Point,List Paragraph1,List Paragraph11,L,Bullet points,Content descriptions,Body Bullets 1,Bullet point,CV text,Table text,F5 List Paragraph,Dot pt,List Paragraph111,Medium Grid 1 - Accent 21,Numbered Paragraph,Main"/>
    <w:basedOn w:val="Normal"/>
    <w:link w:val="ListParagraphChar"/>
    <w:uiPriority w:val="34"/>
    <w:locked/>
    <w:rsid w:val="00F058E1"/>
    <w:pPr>
      <w:ind w:left="720"/>
    </w:pPr>
    <w:rPr>
      <w:sz w:val="24"/>
      <w:szCs w:val="24"/>
    </w:rPr>
  </w:style>
  <w:style w:type="character" w:customStyle="1" w:styleId="ParaChar">
    <w:name w:val="Para Char"/>
    <w:basedOn w:val="DefaultParagraphFont"/>
    <w:uiPriority w:val="99"/>
    <w:locked/>
    <w:rsid w:val="00F058E1"/>
    <w:rPr>
      <w:rFonts w:ascii="Calibri" w:hAnsi="Calibri"/>
      <w:color w:val="000000"/>
    </w:rPr>
  </w:style>
  <w:style w:type="character" w:customStyle="1" w:styleId="SubParaChar">
    <w:name w:val="SubPara Char"/>
    <w:basedOn w:val="DefaultParagraphFont"/>
    <w:uiPriority w:val="99"/>
    <w:locked/>
    <w:rsid w:val="00F058E1"/>
    <w:rPr>
      <w:rFonts w:ascii="Calibri" w:hAnsi="Calibri"/>
      <w:sz w:val="22"/>
    </w:rPr>
  </w:style>
  <w:style w:type="character" w:customStyle="1" w:styleId="SubclauseNoteChar">
    <w:name w:val="Subclause Note Char"/>
    <w:basedOn w:val="DefaultParagraphFont"/>
    <w:uiPriority w:val="99"/>
    <w:locked/>
    <w:rsid w:val="00F058E1"/>
    <w:rPr>
      <w:rFonts w:ascii="Calibri" w:hAnsi="Calibri"/>
      <w:i/>
      <w:sz w:val="22"/>
      <w:lang w:eastAsia="en-US"/>
    </w:rPr>
  </w:style>
  <w:style w:type="paragraph" w:customStyle="1" w:styleId="AnnexSubClause0">
    <w:name w:val="AnnexSubClause"/>
    <w:basedOn w:val="AnnexClauseHdg"/>
    <w:next w:val="Normal"/>
    <w:uiPriority w:val="99"/>
    <w:locked/>
    <w:rsid w:val="00F058E1"/>
    <w:pPr>
      <w:numPr>
        <w:numId w:val="0"/>
      </w:numPr>
      <w:tabs>
        <w:tab w:val="num" w:pos="576"/>
      </w:tabs>
      <w:spacing w:before="120" w:after="120" w:line="240" w:lineRule="auto"/>
      <w:ind w:left="680" w:hanging="680"/>
      <w:outlineLvl w:val="9"/>
    </w:pPr>
    <w:rPr>
      <w:b w:val="0"/>
      <w:color w:val="000000"/>
      <w:sz w:val="22"/>
      <w:lang w:eastAsia="en-AU"/>
    </w:rPr>
  </w:style>
  <w:style w:type="paragraph" w:customStyle="1" w:styleId="sub-paraxChar">
    <w:name w:val="sub-para (x) Char"/>
    <w:link w:val="sub-paraxCharChar"/>
    <w:uiPriority w:val="99"/>
    <w:locked/>
    <w:rsid w:val="00F058E1"/>
    <w:pPr>
      <w:spacing w:before="120" w:after="120"/>
    </w:pPr>
    <w:rPr>
      <w:rFonts w:ascii="Arial" w:hAnsi="Arial" w:cs="Garamond"/>
      <w:color w:val="000000"/>
      <w:sz w:val="22"/>
      <w:szCs w:val="24"/>
    </w:rPr>
  </w:style>
  <w:style w:type="character" w:customStyle="1" w:styleId="sub-paraxCharChar">
    <w:name w:val="sub-para (x) Char Char"/>
    <w:basedOn w:val="DefaultParagraphFont"/>
    <w:link w:val="sub-paraxChar"/>
    <w:uiPriority w:val="99"/>
    <w:locked/>
    <w:rsid w:val="00F058E1"/>
    <w:rPr>
      <w:rFonts w:ascii="Arial" w:hAnsi="Arial" w:cs="Garamond"/>
      <w:color w:val="000000"/>
      <w:sz w:val="22"/>
      <w:szCs w:val="24"/>
    </w:rPr>
  </w:style>
  <w:style w:type="paragraph" w:customStyle="1" w:styleId="StyleClauseLatinArial">
    <w:name w:val="Style Clause + (Latin) Arial"/>
    <w:basedOn w:val="Normal"/>
    <w:link w:val="StyleClauseLatinArialChar"/>
    <w:uiPriority w:val="99"/>
    <w:locked/>
    <w:rsid w:val="00F058E1"/>
    <w:pPr>
      <w:numPr>
        <w:ilvl w:val="1"/>
      </w:numPr>
      <w:tabs>
        <w:tab w:val="num" w:pos="936"/>
      </w:tabs>
      <w:spacing w:before="120" w:after="120" w:line="300" w:lineRule="atLeast"/>
      <w:ind w:left="936" w:hanging="576"/>
    </w:pPr>
    <w:rPr>
      <w:rFonts w:ascii="Arial" w:hAnsi="Arial" w:cs="Garamond"/>
      <w:color w:val="000000"/>
      <w:szCs w:val="24"/>
    </w:rPr>
  </w:style>
  <w:style w:type="character" w:customStyle="1" w:styleId="StyleClauseLatinArialChar">
    <w:name w:val="Style Clause + (Latin) Arial Char"/>
    <w:basedOn w:val="DefaultParagraphFont"/>
    <w:link w:val="StyleClauseLatinArial"/>
    <w:uiPriority w:val="99"/>
    <w:locked/>
    <w:rsid w:val="00F058E1"/>
    <w:rPr>
      <w:rFonts w:ascii="Arial" w:hAnsi="Arial" w:cs="Garamond"/>
      <w:color w:val="000000"/>
      <w:sz w:val="22"/>
      <w:szCs w:val="24"/>
    </w:rPr>
  </w:style>
  <w:style w:type="paragraph" w:customStyle="1" w:styleId="MELegal1">
    <w:name w:val="ME Legal 1"/>
    <w:aliases w:val="l1,ME Legal 11"/>
    <w:basedOn w:val="Normal"/>
    <w:locked/>
    <w:rsid w:val="00F058E1"/>
    <w:pPr>
      <w:numPr>
        <w:numId w:val="20"/>
      </w:numPr>
      <w:spacing w:after="240" w:line="280" w:lineRule="atLeast"/>
      <w:outlineLvl w:val="0"/>
    </w:pPr>
    <w:rPr>
      <w:rFonts w:cs="Angsana New"/>
      <w:szCs w:val="22"/>
      <w:lang w:eastAsia="zh-CN" w:bidi="th-TH"/>
    </w:rPr>
  </w:style>
  <w:style w:type="paragraph" w:customStyle="1" w:styleId="MELegal2">
    <w:name w:val="ME Legal 2"/>
    <w:aliases w:val="l2"/>
    <w:basedOn w:val="Normal"/>
    <w:locked/>
    <w:rsid w:val="00F058E1"/>
    <w:pPr>
      <w:numPr>
        <w:ilvl w:val="1"/>
        <w:numId w:val="20"/>
      </w:numPr>
      <w:spacing w:after="240" w:line="280" w:lineRule="atLeast"/>
      <w:outlineLvl w:val="1"/>
    </w:pPr>
    <w:rPr>
      <w:rFonts w:cs="Angsana New"/>
      <w:szCs w:val="22"/>
      <w:lang w:eastAsia="zh-CN" w:bidi="th-TH"/>
    </w:rPr>
  </w:style>
  <w:style w:type="paragraph" w:customStyle="1" w:styleId="MELegal3">
    <w:name w:val="ME Legal 3"/>
    <w:aliases w:val="l3,ME Legal 31"/>
    <w:basedOn w:val="Normal"/>
    <w:link w:val="MELegal3Char"/>
    <w:locked/>
    <w:rsid w:val="00F058E1"/>
    <w:pPr>
      <w:numPr>
        <w:ilvl w:val="2"/>
        <w:numId w:val="20"/>
      </w:numPr>
      <w:spacing w:after="240" w:line="280" w:lineRule="atLeast"/>
      <w:outlineLvl w:val="2"/>
    </w:pPr>
    <w:rPr>
      <w:rFonts w:cs="Angsana New"/>
      <w:szCs w:val="22"/>
      <w:lang w:eastAsia="zh-CN" w:bidi="th-TH"/>
    </w:rPr>
  </w:style>
  <w:style w:type="paragraph" w:customStyle="1" w:styleId="MELegal4">
    <w:name w:val="ME Legal 4"/>
    <w:aliases w:val="l4,ME Legal 41"/>
    <w:basedOn w:val="Normal"/>
    <w:locked/>
    <w:rsid w:val="00F058E1"/>
    <w:pPr>
      <w:numPr>
        <w:ilvl w:val="3"/>
        <w:numId w:val="20"/>
      </w:numPr>
      <w:spacing w:after="240" w:line="280" w:lineRule="atLeast"/>
      <w:outlineLvl w:val="3"/>
    </w:pPr>
    <w:rPr>
      <w:rFonts w:cs="Angsana New"/>
      <w:szCs w:val="22"/>
      <w:lang w:eastAsia="zh-CN" w:bidi="th-TH"/>
    </w:rPr>
  </w:style>
  <w:style w:type="paragraph" w:customStyle="1" w:styleId="6ClsA">
    <w:name w:val="6. Cls (A)"/>
    <w:basedOn w:val="Normal"/>
    <w:link w:val="6ClsAChar"/>
    <w:qFormat/>
    <w:rsid w:val="00CE0268"/>
    <w:pPr>
      <w:numPr>
        <w:ilvl w:val="4"/>
        <w:numId w:val="20"/>
      </w:numPr>
      <w:spacing w:after="240" w:line="280" w:lineRule="atLeast"/>
      <w:outlineLvl w:val="4"/>
    </w:pPr>
    <w:rPr>
      <w:rFonts w:asciiTheme="minorHAnsi" w:hAnsiTheme="minorHAnsi" w:cs="Angsana New"/>
      <w:szCs w:val="22"/>
      <w:lang w:eastAsia="zh-CN" w:bidi="th-TH"/>
    </w:rPr>
  </w:style>
  <w:style w:type="paragraph" w:customStyle="1" w:styleId="MELegal6">
    <w:name w:val="ME Legal 6"/>
    <w:basedOn w:val="Normal"/>
    <w:locked/>
    <w:rsid w:val="00F058E1"/>
    <w:pPr>
      <w:numPr>
        <w:ilvl w:val="5"/>
        <w:numId w:val="20"/>
      </w:numPr>
      <w:spacing w:after="240" w:line="280" w:lineRule="atLeast"/>
      <w:outlineLvl w:val="5"/>
    </w:pPr>
    <w:rPr>
      <w:rFonts w:cs="Angsana New"/>
      <w:szCs w:val="22"/>
      <w:lang w:eastAsia="zh-CN" w:bidi="th-TH"/>
    </w:rPr>
  </w:style>
  <w:style w:type="paragraph" w:customStyle="1" w:styleId="SchedH1">
    <w:name w:val="SchedH1"/>
    <w:basedOn w:val="Normal"/>
    <w:next w:val="SchedH2"/>
    <w:uiPriority w:val="99"/>
    <w:locked/>
    <w:rsid w:val="00F058E1"/>
    <w:pPr>
      <w:keepNext/>
      <w:numPr>
        <w:numId w:val="21"/>
      </w:numPr>
      <w:pBdr>
        <w:top w:val="single" w:sz="6" w:space="2" w:color="auto"/>
      </w:pBdr>
      <w:spacing w:before="240" w:after="120"/>
    </w:pPr>
    <w:rPr>
      <w:rFonts w:ascii="Arial" w:hAnsi="Arial"/>
      <w:b/>
      <w:sz w:val="28"/>
      <w:lang w:eastAsia="en-US"/>
    </w:rPr>
  </w:style>
  <w:style w:type="paragraph" w:customStyle="1" w:styleId="SchedH2">
    <w:name w:val="SchedH2"/>
    <w:basedOn w:val="Normal"/>
    <w:next w:val="Normal"/>
    <w:uiPriority w:val="99"/>
    <w:locked/>
    <w:rsid w:val="00F058E1"/>
    <w:pPr>
      <w:keepNext/>
      <w:numPr>
        <w:ilvl w:val="1"/>
        <w:numId w:val="21"/>
      </w:numPr>
      <w:spacing w:before="120" w:after="120"/>
    </w:pPr>
    <w:rPr>
      <w:rFonts w:ascii="Arial" w:hAnsi="Arial"/>
      <w:b/>
      <w:lang w:eastAsia="en-US"/>
    </w:rPr>
  </w:style>
  <w:style w:type="paragraph" w:customStyle="1" w:styleId="SchedH3">
    <w:name w:val="SchedH3"/>
    <w:basedOn w:val="Normal"/>
    <w:uiPriority w:val="99"/>
    <w:locked/>
    <w:rsid w:val="00F058E1"/>
    <w:pPr>
      <w:keepLines/>
      <w:numPr>
        <w:ilvl w:val="2"/>
        <w:numId w:val="21"/>
      </w:numPr>
      <w:spacing w:before="120" w:after="220"/>
    </w:pPr>
    <w:rPr>
      <w:lang w:eastAsia="en-US"/>
    </w:rPr>
  </w:style>
  <w:style w:type="paragraph" w:customStyle="1" w:styleId="SchedH4">
    <w:name w:val="SchedH4"/>
    <w:basedOn w:val="Normal"/>
    <w:uiPriority w:val="99"/>
    <w:locked/>
    <w:rsid w:val="00F058E1"/>
    <w:pPr>
      <w:numPr>
        <w:ilvl w:val="3"/>
        <w:numId w:val="21"/>
      </w:numPr>
      <w:spacing w:after="240"/>
    </w:pPr>
    <w:rPr>
      <w:lang w:eastAsia="en-US"/>
    </w:rPr>
  </w:style>
  <w:style w:type="paragraph" w:customStyle="1" w:styleId="SchedH5">
    <w:name w:val="SchedH5"/>
    <w:basedOn w:val="Normal"/>
    <w:uiPriority w:val="99"/>
    <w:locked/>
    <w:rsid w:val="00F058E1"/>
    <w:pPr>
      <w:numPr>
        <w:ilvl w:val="4"/>
        <w:numId w:val="21"/>
      </w:numPr>
      <w:spacing w:after="240"/>
    </w:pPr>
    <w:rPr>
      <w:lang w:eastAsia="en-US"/>
    </w:rPr>
  </w:style>
  <w:style w:type="character" w:customStyle="1" w:styleId="MELegal3Char">
    <w:name w:val="ME Legal 3 Char"/>
    <w:aliases w:val="l3 Char Char,l3 Char"/>
    <w:basedOn w:val="DefaultParagraphFont"/>
    <w:link w:val="MELegal3"/>
    <w:rsid w:val="00F058E1"/>
    <w:rPr>
      <w:rFonts w:ascii="Calibri" w:hAnsi="Calibri" w:cs="Angsana New"/>
      <w:sz w:val="22"/>
      <w:szCs w:val="22"/>
      <w:lang w:eastAsia="zh-CN" w:bidi="th-TH"/>
    </w:rPr>
  </w:style>
  <w:style w:type="character" w:customStyle="1" w:styleId="NormalWebChar">
    <w:name w:val="Normal (Web) Char"/>
    <w:basedOn w:val="DefaultParagraphFont"/>
    <w:link w:val="NormalWeb"/>
    <w:uiPriority w:val="99"/>
    <w:rsid w:val="00F058E1"/>
    <w:rPr>
      <w:sz w:val="24"/>
      <w:szCs w:val="24"/>
      <w:lang w:eastAsia="en-US"/>
    </w:rPr>
  </w:style>
  <w:style w:type="character" w:customStyle="1" w:styleId="ListParagraphChar">
    <w:name w:val="List Paragraph Char"/>
    <w:aliases w:val="Recommendation Char,Bullet Point Char,List Paragraph1 Char,List Paragraph11 Char,L Char,Bullet points Char,Content descriptions Char,Body Bullets 1 Char,Bullet point Char,CV text Char,Table text Char,F5 List Paragraph Char,Main Char"/>
    <w:basedOn w:val="DefaultParagraphFont"/>
    <w:link w:val="ListParagraph"/>
    <w:uiPriority w:val="34"/>
    <w:locked/>
    <w:rsid w:val="00F058E1"/>
    <w:rPr>
      <w:sz w:val="24"/>
      <w:szCs w:val="24"/>
    </w:rPr>
  </w:style>
  <w:style w:type="paragraph" w:customStyle="1" w:styleId="Clause">
    <w:name w:val="Clause"/>
    <w:next w:val="Normal"/>
    <w:link w:val="ClauseChar"/>
    <w:uiPriority w:val="99"/>
    <w:locked/>
    <w:rsid w:val="00F058E1"/>
    <w:pPr>
      <w:tabs>
        <w:tab w:val="num" w:pos="936"/>
      </w:tabs>
      <w:spacing w:before="120" w:after="120" w:line="300" w:lineRule="atLeast"/>
      <w:ind w:left="936" w:hanging="576"/>
    </w:pPr>
    <w:rPr>
      <w:rFonts w:ascii="Garamond" w:hAnsi="Garamond" w:cs="Garamond"/>
      <w:color w:val="000000"/>
      <w:sz w:val="24"/>
      <w:szCs w:val="24"/>
    </w:rPr>
  </w:style>
  <w:style w:type="paragraph" w:customStyle="1" w:styleId="ChapterHeadingChapter1">
    <w:name w:val="Chapter Heading (Chapter 1)"/>
    <w:basedOn w:val="Normal"/>
    <w:link w:val="ChapterHeadingChapter1Char"/>
    <w:locked/>
    <w:rsid w:val="00F058E1"/>
    <w:pPr>
      <w:spacing w:before="160" w:after="240"/>
    </w:pPr>
    <w:rPr>
      <w:b/>
      <w:caps/>
      <w:color w:val="000000" w:themeColor="text1"/>
      <w:sz w:val="32"/>
      <w:lang w:eastAsia="en-US"/>
    </w:rPr>
  </w:style>
  <w:style w:type="paragraph" w:customStyle="1" w:styleId="SectionHeading2Axxxxx">
    <w:name w:val="Section Heading (2A xxxxx)"/>
    <w:basedOn w:val="Section"/>
    <w:link w:val="SectionHeading2AxxxxxChar"/>
    <w:uiPriority w:val="99"/>
    <w:locked/>
    <w:rsid w:val="00F058E1"/>
    <w:pPr>
      <w:spacing w:before="240" w:after="120"/>
    </w:pPr>
    <w:rPr>
      <w:color w:val="000000" w:themeColor="text1"/>
    </w:rPr>
  </w:style>
  <w:style w:type="character" w:customStyle="1" w:styleId="ChapterHeadingChapter1Char">
    <w:name w:val="Chapter Heading (Chapter 1) Char"/>
    <w:basedOn w:val="DefaultParagraphFont"/>
    <w:link w:val="ChapterHeadingChapter1"/>
    <w:rsid w:val="00F058E1"/>
    <w:rPr>
      <w:rFonts w:ascii="Calibri" w:hAnsi="Calibri"/>
      <w:b/>
      <w:caps/>
      <w:color w:val="000000" w:themeColor="text1"/>
      <w:sz w:val="32"/>
      <w:lang w:eastAsia="en-US"/>
    </w:rPr>
  </w:style>
  <w:style w:type="paragraph" w:customStyle="1" w:styleId="ClauseHeadings1xxxx">
    <w:name w:val="Clause Headings (1. xxxx)"/>
    <w:basedOn w:val="ClauseHdg"/>
    <w:link w:val="ClauseHeadings1xxxxChar"/>
    <w:uiPriority w:val="99"/>
    <w:locked/>
    <w:rsid w:val="00F058E1"/>
    <w:pPr>
      <w:tabs>
        <w:tab w:val="num" w:pos="737"/>
      </w:tabs>
      <w:spacing w:before="240" w:after="120"/>
      <w:ind w:left="737" w:hanging="737"/>
    </w:pPr>
  </w:style>
  <w:style w:type="character" w:customStyle="1" w:styleId="SectionHeading2AxxxxxChar">
    <w:name w:val="Section Heading (2A xxxxx) Char"/>
    <w:basedOn w:val="SectionChar"/>
    <w:link w:val="SectionHeading2Axxxxx"/>
    <w:uiPriority w:val="99"/>
    <w:rsid w:val="00F058E1"/>
    <w:rPr>
      <w:rFonts w:ascii="Calibri" w:hAnsi="Calibri"/>
      <w:b/>
      <w:color w:val="000000" w:themeColor="text1"/>
      <w:sz w:val="28"/>
      <w:lang w:eastAsia="en-US"/>
    </w:rPr>
  </w:style>
  <w:style w:type="character" w:customStyle="1" w:styleId="BlueGDV1change">
    <w:name w:val="Blue (GDV 1 change)"/>
    <w:basedOn w:val="DefaultParagraphFont"/>
    <w:uiPriority w:val="99"/>
    <w:locked/>
    <w:rsid w:val="00F058E1"/>
    <w:rPr>
      <w:rFonts w:ascii="Calibri" w:hAnsi="Calibri" w:cs="Calibri"/>
      <w:color w:val="0099FF"/>
      <w:sz w:val="22"/>
    </w:rPr>
  </w:style>
  <w:style w:type="character" w:customStyle="1" w:styleId="ClauseHeadings1xxxxChar">
    <w:name w:val="Clause Headings (1. xxxx) Char"/>
    <w:basedOn w:val="ClauseHdgCharChar"/>
    <w:link w:val="ClauseHeadings1xxxx"/>
    <w:uiPriority w:val="99"/>
    <w:rsid w:val="00F058E1"/>
    <w:rPr>
      <w:rFonts w:ascii="Calibri" w:hAnsi="Calibri"/>
      <w:b/>
      <w:sz w:val="22"/>
      <w:lang w:eastAsia="en-US"/>
    </w:rPr>
  </w:style>
  <w:style w:type="paragraph" w:customStyle="1" w:styleId="clausetext11xxxxx">
    <w:name w:val="clause text (1.1 xxxxx)"/>
    <w:basedOn w:val="Subclause"/>
    <w:link w:val="clausetext11xxxxxChar"/>
    <w:uiPriority w:val="99"/>
    <w:locked/>
    <w:rsid w:val="00F058E1"/>
    <w:pPr>
      <w:tabs>
        <w:tab w:val="num" w:pos="737"/>
      </w:tabs>
      <w:spacing w:before="120" w:after="120"/>
      <w:ind w:left="737" w:hanging="737"/>
    </w:pPr>
  </w:style>
  <w:style w:type="character" w:customStyle="1" w:styleId="clausetext11xxxxxChar">
    <w:name w:val="clause text (1.1 xxxxx) Char"/>
    <w:basedOn w:val="SubclauseCharChar"/>
    <w:link w:val="clausetext11xxxxx"/>
    <w:uiPriority w:val="99"/>
    <w:rsid w:val="00F058E1"/>
    <w:rPr>
      <w:rFonts w:ascii="Calibri" w:hAnsi="Calibri"/>
      <w:color w:val="000000"/>
      <w:sz w:val="22"/>
    </w:rPr>
  </w:style>
  <w:style w:type="paragraph" w:customStyle="1" w:styleId="clausetexti">
    <w:name w:val="clause text (i)"/>
    <w:basedOn w:val="clausetexta"/>
    <w:link w:val="clausetextiChar"/>
    <w:uiPriority w:val="99"/>
    <w:locked/>
    <w:rsid w:val="00F058E1"/>
    <w:pPr>
      <w:tabs>
        <w:tab w:val="clear" w:pos="880"/>
        <w:tab w:val="num" w:pos="1304"/>
      </w:tabs>
      <w:ind w:left="1758" w:hanging="454"/>
    </w:pPr>
  </w:style>
  <w:style w:type="character" w:customStyle="1" w:styleId="Strikeout">
    <w:name w:val="Strikeout"/>
    <w:basedOn w:val="DefaultParagraphFont"/>
    <w:uiPriority w:val="99"/>
    <w:locked/>
    <w:rsid w:val="00F058E1"/>
    <w:rPr>
      <w:rFonts w:ascii="Calibri" w:hAnsi="Calibri" w:cs="Calibri"/>
      <w:strike/>
      <w:dstrike w:val="0"/>
      <w:sz w:val="22"/>
      <w:szCs w:val="20"/>
    </w:rPr>
  </w:style>
  <w:style w:type="character" w:customStyle="1" w:styleId="clausetextiChar">
    <w:name w:val="clause text (i) Char"/>
    <w:basedOn w:val="clausetextaChar"/>
    <w:link w:val="clausetexti"/>
    <w:uiPriority w:val="99"/>
    <w:rsid w:val="00F058E1"/>
    <w:rPr>
      <w:rFonts w:ascii="Calibri" w:hAnsi="Calibri"/>
      <w:color w:val="000000"/>
      <w:sz w:val="22"/>
    </w:rPr>
  </w:style>
  <w:style w:type="paragraph" w:customStyle="1" w:styleId="Italicclausesub-headings">
    <w:name w:val="Italic clause sub-headings"/>
    <w:basedOn w:val="SubclauseNote"/>
    <w:link w:val="Italicclausesub-headingsChar"/>
    <w:locked/>
    <w:rsid w:val="00F058E1"/>
    <w:pPr>
      <w:spacing w:before="60" w:after="120" w:line="240" w:lineRule="auto"/>
    </w:pPr>
    <w:rPr>
      <w:color w:val="000000" w:themeColor="text1"/>
      <w:szCs w:val="22"/>
    </w:rPr>
  </w:style>
  <w:style w:type="paragraph" w:customStyle="1" w:styleId="clausetextA0">
    <w:name w:val="clause text (A)"/>
    <w:basedOn w:val="clausetexti"/>
    <w:link w:val="clausetextAChar0"/>
    <w:uiPriority w:val="99"/>
    <w:locked/>
    <w:rsid w:val="00F058E1"/>
    <w:pPr>
      <w:tabs>
        <w:tab w:val="clear" w:pos="1304"/>
        <w:tab w:val="num" w:pos="737"/>
      </w:tabs>
      <w:ind w:left="737" w:hanging="737"/>
    </w:pPr>
  </w:style>
  <w:style w:type="character" w:customStyle="1" w:styleId="Italicclausesub-headingsChar">
    <w:name w:val="Italic clause sub-headings Char"/>
    <w:basedOn w:val="SubclauseNoteCharChar"/>
    <w:link w:val="Italicclausesub-headings"/>
    <w:rsid w:val="00F058E1"/>
    <w:rPr>
      <w:rFonts w:ascii="Calibri" w:hAnsi="Calibri"/>
      <w:i/>
      <w:color w:val="000000" w:themeColor="text1"/>
      <w:sz w:val="22"/>
      <w:szCs w:val="22"/>
      <w:lang w:eastAsia="en-US"/>
    </w:rPr>
  </w:style>
  <w:style w:type="character" w:customStyle="1" w:styleId="clausetextAChar0">
    <w:name w:val="clause text (A) Char"/>
    <w:basedOn w:val="clausetextiChar"/>
    <w:link w:val="clausetextA0"/>
    <w:uiPriority w:val="99"/>
    <w:rsid w:val="00F058E1"/>
    <w:rPr>
      <w:rFonts w:ascii="Calibri" w:hAnsi="Calibri"/>
      <w:color w:val="000000"/>
      <w:sz w:val="22"/>
    </w:rPr>
  </w:style>
  <w:style w:type="paragraph" w:customStyle="1" w:styleId="chaptertextheading">
    <w:name w:val="chapter text heading"/>
    <w:basedOn w:val="Normal"/>
    <w:link w:val="chaptertextheadingChar"/>
    <w:locked/>
    <w:rsid w:val="00F058E1"/>
    <w:pPr>
      <w:spacing w:after="160" w:line="264" w:lineRule="auto"/>
      <w:jc w:val="center"/>
    </w:pPr>
    <w:rPr>
      <w:b/>
      <w:sz w:val="24"/>
      <w:szCs w:val="22"/>
      <w:lang w:eastAsia="en-US"/>
    </w:rPr>
  </w:style>
  <w:style w:type="paragraph" w:customStyle="1" w:styleId="Chaptertext">
    <w:name w:val="Chapter text"/>
    <w:basedOn w:val="Normal"/>
    <w:link w:val="ChaptertextChar"/>
    <w:uiPriority w:val="99"/>
    <w:locked/>
    <w:rsid w:val="00F058E1"/>
    <w:pPr>
      <w:spacing w:after="160" w:line="264" w:lineRule="auto"/>
    </w:pPr>
    <w:rPr>
      <w:lang w:eastAsia="en-US"/>
    </w:rPr>
  </w:style>
  <w:style w:type="character" w:customStyle="1" w:styleId="chaptertextheadingChar">
    <w:name w:val="chapter text heading Char"/>
    <w:basedOn w:val="DefaultParagraphFont"/>
    <w:link w:val="chaptertextheading"/>
    <w:rsid w:val="00F058E1"/>
    <w:rPr>
      <w:rFonts w:ascii="Calibri" w:hAnsi="Calibri"/>
      <w:b/>
      <w:sz w:val="24"/>
      <w:szCs w:val="22"/>
      <w:lang w:eastAsia="en-US"/>
    </w:rPr>
  </w:style>
  <w:style w:type="paragraph" w:customStyle="1" w:styleId="TableHeadings">
    <w:name w:val="Table Headings"/>
    <w:basedOn w:val="Normal"/>
    <w:link w:val="TableHeadingsChar"/>
    <w:uiPriority w:val="99"/>
    <w:locked/>
    <w:rsid w:val="00F058E1"/>
    <w:pPr>
      <w:spacing w:before="120" w:after="160" w:line="264" w:lineRule="auto"/>
    </w:pPr>
    <w:rPr>
      <w:b/>
      <w:sz w:val="24"/>
      <w:szCs w:val="22"/>
      <w:lang w:eastAsia="en-US"/>
    </w:rPr>
  </w:style>
  <w:style w:type="character" w:customStyle="1" w:styleId="ChaptertextChar">
    <w:name w:val="Chapter text Char"/>
    <w:basedOn w:val="DefaultParagraphFont"/>
    <w:link w:val="Chaptertext"/>
    <w:uiPriority w:val="99"/>
    <w:rsid w:val="00F058E1"/>
    <w:rPr>
      <w:rFonts w:ascii="Calibri" w:hAnsi="Calibri"/>
      <w:sz w:val="22"/>
      <w:lang w:eastAsia="en-US"/>
    </w:rPr>
  </w:style>
  <w:style w:type="character" w:customStyle="1" w:styleId="DefinitionTitle">
    <w:name w:val="Definition Title"/>
    <w:basedOn w:val="DefaultParagraphFont"/>
    <w:uiPriority w:val="1"/>
    <w:locked/>
    <w:rsid w:val="00F058E1"/>
    <w:rPr>
      <w:rFonts w:ascii="Calibri" w:hAnsi="Calibri" w:cstheme="minorHAnsi"/>
      <w:b/>
      <w:iCs/>
      <w:color w:val="000000" w:themeColor="text1"/>
      <w:sz w:val="20"/>
      <w:szCs w:val="22"/>
    </w:rPr>
  </w:style>
  <w:style w:type="character" w:customStyle="1" w:styleId="TableHeadingsChar">
    <w:name w:val="Table Headings Char"/>
    <w:basedOn w:val="DefaultParagraphFont"/>
    <w:link w:val="TableHeadings"/>
    <w:uiPriority w:val="99"/>
    <w:rsid w:val="00F058E1"/>
    <w:rPr>
      <w:rFonts w:ascii="Calibri" w:hAnsi="Calibri"/>
      <w:b/>
      <w:sz w:val="24"/>
      <w:szCs w:val="22"/>
      <w:lang w:eastAsia="en-US"/>
    </w:rPr>
  </w:style>
  <w:style w:type="character" w:customStyle="1" w:styleId="DefinitionText">
    <w:name w:val="Definition Text"/>
    <w:basedOn w:val="DefaultParagraphFont"/>
    <w:uiPriority w:val="1"/>
    <w:locked/>
    <w:rsid w:val="00F058E1"/>
    <w:rPr>
      <w:rFonts w:ascii="Calibri" w:hAnsi="Calibri" w:cstheme="minorHAnsi"/>
      <w:iCs/>
      <w:color w:val="000000" w:themeColor="text1"/>
      <w:sz w:val="22"/>
      <w:szCs w:val="22"/>
    </w:rPr>
  </w:style>
  <w:style w:type="numbering" w:customStyle="1" w:styleId="Style1">
    <w:name w:val="Style1"/>
    <w:uiPriority w:val="99"/>
    <w:locked/>
    <w:rsid w:val="00F058E1"/>
  </w:style>
  <w:style w:type="numbering" w:customStyle="1" w:styleId="Style2">
    <w:name w:val="Style2"/>
    <w:uiPriority w:val="99"/>
    <w:locked/>
    <w:rsid w:val="00F058E1"/>
  </w:style>
  <w:style w:type="paragraph" w:customStyle="1" w:styleId="DEFINITIONS">
    <w:name w:val="DEFINITIONS"/>
    <w:basedOn w:val="Normal"/>
    <w:link w:val="DEFINITIONSChar"/>
    <w:uiPriority w:val="99"/>
    <w:locked/>
    <w:rsid w:val="00F058E1"/>
    <w:rPr>
      <w:lang w:eastAsia="en-US"/>
    </w:rPr>
  </w:style>
  <w:style w:type="paragraph" w:customStyle="1" w:styleId="TEXT-definitions">
    <w:name w:val="TEXT - definitions"/>
    <w:basedOn w:val="Normal"/>
    <w:locked/>
    <w:rsid w:val="00F058E1"/>
    <w:pPr>
      <w:spacing w:before="60" w:after="60"/>
    </w:pPr>
    <w:rPr>
      <w:lang w:eastAsia="en-US"/>
    </w:rPr>
  </w:style>
  <w:style w:type="character" w:customStyle="1" w:styleId="DEFINITIONSChar">
    <w:name w:val="DEFINITIONS Char"/>
    <w:basedOn w:val="DefaultParagraphFont"/>
    <w:link w:val="DEFINITIONS"/>
    <w:uiPriority w:val="99"/>
    <w:rsid w:val="00F058E1"/>
    <w:rPr>
      <w:rFonts w:ascii="Calibri" w:hAnsi="Calibri"/>
      <w:lang w:eastAsia="en-US"/>
    </w:rPr>
  </w:style>
  <w:style w:type="character" w:styleId="SubtleEmphasis">
    <w:name w:val="Subtle Emphasis"/>
    <w:basedOn w:val="DefaultParagraphFont"/>
    <w:uiPriority w:val="99"/>
    <w:locked/>
    <w:rsid w:val="00F058E1"/>
    <w:rPr>
      <w:i/>
      <w:iCs/>
      <w:color w:val="808080" w:themeColor="text1" w:themeTint="7F"/>
    </w:rPr>
  </w:style>
  <w:style w:type="paragraph" w:customStyle="1" w:styleId="ChapterSubHeadings">
    <w:name w:val="Chapter Sub Headings"/>
    <w:basedOn w:val="Chaptertext"/>
    <w:link w:val="ChapterSubHeadingsChar"/>
    <w:uiPriority w:val="99"/>
    <w:locked/>
    <w:rsid w:val="00F058E1"/>
    <w:pPr>
      <w:spacing w:before="240"/>
    </w:pPr>
    <w:rPr>
      <w:b/>
      <w:color w:val="000000" w:themeColor="text1"/>
      <w:sz w:val="24"/>
    </w:rPr>
  </w:style>
  <w:style w:type="character" w:customStyle="1" w:styleId="ChapterSubHeadingsChar">
    <w:name w:val="Chapter Sub Headings Char"/>
    <w:basedOn w:val="ChaptertextChar"/>
    <w:link w:val="ChapterSubHeadings"/>
    <w:uiPriority w:val="99"/>
    <w:rsid w:val="00F058E1"/>
    <w:rPr>
      <w:rFonts w:ascii="Calibri" w:hAnsi="Calibri"/>
      <w:b/>
      <w:color w:val="000000" w:themeColor="text1"/>
      <w:sz w:val="24"/>
      <w:lang w:eastAsia="en-US"/>
    </w:rPr>
  </w:style>
  <w:style w:type="paragraph" w:customStyle="1" w:styleId="aStrikeout">
    <w:name w:val="(a) Strikeout"/>
    <w:basedOn w:val="clausetexta"/>
    <w:link w:val="aStrikeoutChar"/>
    <w:locked/>
    <w:rsid w:val="00F058E1"/>
    <w:pPr>
      <w:numPr>
        <w:ilvl w:val="2"/>
        <w:numId w:val="33"/>
      </w:numPr>
    </w:pPr>
  </w:style>
  <w:style w:type="character" w:customStyle="1" w:styleId="aStrikeoutChar">
    <w:name w:val="(a) Strikeout Char"/>
    <w:basedOn w:val="clausetextaChar"/>
    <w:link w:val="aStrikeout"/>
    <w:rsid w:val="00F058E1"/>
    <w:rPr>
      <w:rFonts w:ascii="Calibri" w:hAnsi="Calibri"/>
      <w:color w:val="000000"/>
      <w:sz w:val="22"/>
    </w:rPr>
  </w:style>
  <w:style w:type="paragraph" w:customStyle="1" w:styleId="Contents">
    <w:name w:val="Contents"/>
    <w:basedOn w:val="Normal"/>
    <w:next w:val="Normal"/>
    <w:uiPriority w:val="99"/>
    <w:locked/>
    <w:rsid w:val="00F058E1"/>
    <w:pPr>
      <w:spacing w:before="240" w:after="60"/>
    </w:pPr>
    <w:rPr>
      <w:rFonts w:ascii="Verdana" w:hAnsi="Verdana" w:cs="Arial"/>
      <w:b/>
      <w:iCs/>
      <w:kern w:val="32"/>
      <w:sz w:val="32"/>
      <w:szCs w:val="32"/>
    </w:rPr>
  </w:style>
  <w:style w:type="paragraph" w:customStyle="1" w:styleId="FigureCaption">
    <w:name w:val="Figure Caption"/>
    <w:basedOn w:val="Normal"/>
    <w:next w:val="Normal"/>
    <w:uiPriority w:val="99"/>
    <w:locked/>
    <w:rsid w:val="00F058E1"/>
    <w:pPr>
      <w:keepNext/>
      <w:spacing w:before="240"/>
      <w:ind w:left="1282" w:hanging="1282"/>
    </w:pPr>
    <w:rPr>
      <w:rFonts w:ascii="Verdana" w:hAnsi="Verdana"/>
      <w:b/>
      <w:szCs w:val="24"/>
    </w:rPr>
  </w:style>
  <w:style w:type="paragraph" w:customStyle="1" w:styleId="Footnote">
    <w:name w:val="Footnote"/>
    <w:next w:val="Normal"/>
    <w:uiPriority w:val="99"/>
    <w:locked/>
    <w:rsid w:val="00F058E1"/>
    <w:pPr>
      <w:spacing w:before="60" w:after="60"/>
      <w:ind w:left="1123" w:hanging="504"/>
    </w:pPr>
    <w:rPr>
      <w:rFonts w:ascii="Verdana" w:hAnsi="Verdana" w:cs="Arial"/>
      <w:bCs/>
      <w:kern w:val="28"/>
      <w:sz w:val="16"/>
      <w:szCs w:val="16"/>
    </w:rPr>
  </w:style>
  <w:style w:type="paragraph" w:customStyle="1" w:styleId="Normal2">
    <w:name w:val="Normal 2"/>
    <w:basedOn w:val="Normal"/>
    <w:uiPriority w:val="99"/>
    <w:locked/>
    <w:rsid w:val="00F058E1"/>
    <w:pPr>
      <w:spacing w:before="240"/>
      <w:ind w:left="619"/>
    </w:pPr>
    <w:rPr>
      <w:rFonts w:ascii="Verdana" w:hAnsi="Verdana"/>
      <w:szCs w:val="24"/>
    </w:rPr>
  </w:style>
  <w:style w:type="paragraph" w:customStyle="1" w:styleId="FooterRight">
    <w:name w:val="Footer Right"/>
    <w:basedOn w:val="Footer"/>
    <w:uiPriority w:val="99"/>
    <w:locked/>
    <w:rsid w:val="00F058E1"/>
    <w:pPr>
      <w:tabs>
        <w:tab w:val="clear" w:pos="4820"/>
        <w:tab w:val="clear" w:pos="9356"/>
        <w:tab w:val="center" w:pos="4153"/>
        <w:tab w:val="right" w:pos="8306"/>
      </w:tabs>
      <w:spacing w:before="240" w:after="0" w:line="240" w:lineRule="auto"/>
      <w:jc w:val="right"/>
    </w:pPr>
    <w:rPr>
      <w:rFonts w:ascii="Verdana" w:hAnsi="Verdana"/>
      <w:sz w:val="20"/>
      <w:szCs w:val="24"/>
      <w:lang w:eastAsia="en-AU"/>
    </w:rPr>
  </w:style>
  <w:style w:type="paragraph" w:customStyle="1" w:styleId="HeaderRight">
    <w:name w:val="Header Right"/>
    <w:basedOn w:val="Header"/>
    <w:uiPriority w:val="99"/>
    <w:locked/>
    <w:rsid w:val="00F058E1"/>
    <w:pPr>
      <w:spacing w:before="40" w:after="40" w:line="240" w:lineRule="auto"/>
      <w:jc w:val="right"/>
    </w:pPr>
    <w:rPr>
      <w:rFonts w:ascii="Verdana" w:hAnsi="Verdana"/>
      <w:b w:val="0"/>
      <w:i/>
      <w:smallCaps/>
      <w:szCs w:val="16"/>
      <w:lang w:eastAsia="en-AU"/>
    </w:rPr>
  </w:style>
  <w:style w:type="character" w:customStyle="1" w:styleId="HintsandTips">
    <w:name w:val="Hints and Tips"/>
    <w:uiPriority w:val="99"/>
    <w:locked/>
    <w:rsid w:val="00F058E1"/>
    <w:rPr>
      <w:noProof/>
      <w:color w:val="008000"/>
    </w:rPr>
  </w:style>
  <w:style w:type="paragraph" w:customStyle="1" w:styleId="Normal3">
    <w:name w:val="Normal 3"/>
    <w:basedOn w:val="Normal"/>
    <w:uiPriority w:val="99"/>
    <w:locked/>
    <w:rsid w:val="00F058E1"/>
    <w:pPr>
      <w:spacing w:before="240"/>
      <w:ind w:left="1123"/>
    </w:pPr>
    <w:rPr>
      <w:rFonts w:ascii="Verdana" w:hAnsi="Verdana"/>
      <w:szCs w:val="24"/>
    </w:rPr>
  </w:style>
  <w:style w:type="paragraph" w:customStyle="1" w:styleId="Sub-subtitle">
    <w:name w:val="Sub-subtitle"/>
    <w:basedOn w:val="Subtitle"/>
    <w:next w:val="Normal"/>
    <w:uiPriority w:val="99"/>
    <w:locked/>
    <w:rsid w:val="00F058E1"/>
    <w:pPr>
      <w:spacing w:before="2400" w:after="0" w:line="240" w:lineRule="auto"/>
    </w:pPr>
    <w:rPr>
      <w:rFonts w:ascii="Verdana" w:hAnsi="Verdana"/>
      <w:b/>
      <w:caps/>
      <w:szCs w:val="28"/>
      <w:lang w:eastAsia="en-AU"/>
    </w:rPr>
  </w:style>
  <w:style w:type="paragraph" w:customStyle="1" w:styleId="TableCaption">
    <w:name w:val="Table Caption"/>
    <w:basedOn w:val="Normal"/>
    <w:next w:val="Normal"/>
    <w:uiPriority w:val="99"/>
    <w:locked/>
    <w:rsid w:val="00F058E1"/>
    <w:pPr>
      <w:keepNext/>
      <w:spacing w:before="240" w:after="120"/>
      <w:ind w:left="1282" w:hanging="1282"/>
    </w:pPr>
    <w:rPr>
      <w:rFonts w:ascii="Verdana" w:hAnsi="Verdana"/>
      <w:b/>
      <w:szCs w:val="24"/>
    </w:rPr>
  </w:style>
  <w:style w:type="paragraph" w:customStyle="1" w:styleId="TableText">
    <w:name w:val="Table Text"/>
    <w:basedOn w:val="Normal"/>
    <w:uiPriority w:val="99"/>
    <w:locked/>
    <w:rsid w:val="00F058E1"/>
    <w:pPr>
      <w:spacing w:before="80" w:after="80"/>
    </w:pPr>
    <w:rPr>
      <w:rFonts w:ascii="Verdana" w:hAnsi="Verdana"/>
      <w:szCs w:val="24"/>
    </w:rPr>
  </w:style>
  <w:style w:type="character" w:customStyle="1" w:styleId="Option">
    <w:name w:val="Option"/>
    <w:uiPriority w:val="99"/>
    <w:locked/>
    <w:rsid w:val="00F058E1"/>
    <w:rPr>
      <w:rFonts w:ascii="Arial" w:hAnsi="Arial"/>
      <w:sz w:val="22"/>
      <w:szCs w:val="22"/>
    </w:rPr>
  </w:style>
  <w:style w:type="character" w:customStyle="1" w:styleId="Hints">
    <w:name w:val="Hints"/>
    <w:uiPriority w:val="99"/>
    <w:locked/>
    <w:rsid w:val="00F058E1"/>
    <w:rPr>
      <w:noProof/>
      <w:color w:val="FF0000"/>
    </w:rPr>
  </w:style>
  <w:style w:type="paragraph" w:customStyle="1" w:styleId="TableHeading">
    <w:name w:val="Table Heading"/>
    <w:basedOn w:val="Normal"/>
    <w:uiPriority w:val="99"/>
    <w:locked/>
    <w:rsid w:val="00F058E1"/>
    <w:pPr>
      <w:keepNext/>
      <w:spacing w:before="80" w:after="80"/>
    </w:pPr>
    <w:rPr>
      <w:rFonts w:ascii="Verdana" w:hAnsi="Verdana"/>
      <w:b/>
      <w:szCs w:val="24"/>
    </w:rPr>
  </w:style>
  <w:style w:type="paragraph" w:customStyle="1" w:styleId="Confidential">
    <w:name w:val="Confidential"/>
    <w:basedOn w:val="Normal"/>
    <w:uiPriority w:val="99"/>
    <w:locked/>
    <w:rsid w:val="00F058E1"/>
    <w:pPr>
      <w:spacing w:before="240"/>
      <w:jc w:val="right"/>
    </w:pPr>
    <w:rPr>
      <w:rFonts w:ascii="Arial" w:hAnsi="Arial"/>
      <w:b/>
      <w:color w:val="000000"/>
      <w:szCs w:val="24"/>
      <w:lang w:val="en-GB"/>
    </w:rPr>
  </w:style>
  <w:style w:type="character" w:customStyle="1" w:styleId="Confidentiality">
    <w:name w:val="Confidentiality"/>
    <w:basedOn w:val="DefaultParagraphFont"/>
    <w:uiPriority w:val="99"/>
    <w:locked/>
    <w:rsid w:val="00F058E1"/>
  </w:style>
  <w:style w:type="character" w:customStyle="1" w:styleId="Owner">
    <w:name w:val="Owner"/>
    <w:basedOn w:val="DefaultParagraphFont"/>
    <w:uiPriority w:val="99"/>
    <w:locked/>
    <w:rsid w:val="00F058E1"/>
  </w:style>
  <w:style w:type="character" w:customStyle="1" w:styleId="Hidden">
    <w:name w:val="Hidden"/>
    <w:uiPriority w:val="99"/>
    <w:locked/>
    <w:rsid w:val="00F058E1"/>
    <w:rPr>
      <w:b/>
      <w:vanish/>
      <w:sz w:val="24"/>
    </w:rPr>
  </w:style>
  <w:style w:type="paragraph" w:customStyle="1" w:styleId="TableText2">
    <w:name w:val="Table Text 2"/>
    <w:basedOn w:val="Normal"/>
    <w:uiPriority w:val="99"/>
    <w:locked/>
    <w:rsid w:val="00F058E1"/>
    <w:pPr>
      <w:spacing w:after="120"/>
    </w:pPr>
    <w:rPr>
      <w:szCs w:val="24"/>
    </w:rPr>
  </w:style>
  <w:style w:type="paragraph" w:customStyle="1" w:styleId="TableText3">
    <w:name w:val="Table Text 3"/>
    <w:basedOn w:val="TableText"/>
    <w:uiPriority w:val="99"/>
    <w:locked/>
    <w:rsid w:val="00F058E1"/>
  </w:style>
  <w:style w:type="paragraph" w:customStyle="1" w:styleId="Figure">
    <w:name w:val="Figure"/>
    <w:basedOn w:val="Normal"/>
    <w:next w:val="Normal"/>
    <w:uiPriority w:val="99"/>
    <w:locked/>
    <w:rsid w:val="00F058E1"/>
    <w:pPr>
      <w:spacing w:before="60"/>
    </w:pPr>
    <w:rPr>
      <w:rFonts w:ascii="Verdana" w:hAnsi="Verdana"/>
      <w:szCs w:val="24"/>
    </w:rPr>
  </w:style>
  <w:style w:type="paragraph" w:customStyle="1" w:styleId="Figure-decoration">
    <w:name w:val="Figure - decoration"/>
    <w:basedOn w:val="Normal"/>
    <w:next w:val="Normal"/>
    <w:uiPriority w:val="99"/>
    <w:locked/>
    <w:rsid w:val="00F058E1"/>
    <w:pPr>
      <w:spacing w:before="60"/>
    </w:pPr>
    <w:rPr>
      <w:rFonts w:ascii="Verdana" w:hAnsi="Verdana"/>
      <w:szCs w:val="24"/>
    </w:rPr>
  </w:style>
  <w:style w:type="paragraph" w:customStyle="1" w:styleId="TableHeading-Complex">
    <w:name w:val="Table Heading - Complex"/>
    <w:basedOn w:val="TableHeading"/>
    <w:uiPriority w:val="99"/>
    <w:locked/>
    <w:rsid w:val="00F058E1"/>
  </w:style>
  <w:style w:type="paragraph" w:customStyle="1" w:styleId="Documentinformation">
    <w:name w:val="Document information"/>
    <w:basedOn w:val="Contents"/>
    <w:next w:val="Normal"/>
    <w:uiPriority w:val="99"/>
    <w:locked/>
    <w:rsid w:val="00F058E1"/>
    <w:pPr>
      <w:pageBreakBefore/>
      <w:spacing w:before="0" w:line="276" w:lineRule="auto"/>
    </w:pPr>
    <w:rPr>
      <w:rFonts w:ascii="Calibri" w:eastAsia="SimSun" w:hAnsi="Calibri"/>
      <w:lang w:val="en-US" w:eastAsia="zh-CN"/>
    </w:rPr>
  </w:style>
  <w:style w:type="character" w:customStyle="1" w:styleId="SubclauseChar">
    <w:name w:val="Subclause Char"/>
    <w:uiPriority w:val="99"/>
    <w:locked/>
    <w:rsid w:val="00F058E1"/>
    <w:rPr>
      <w:rFonts w:ascii="Verdana" w:hAnsi="Verdana" w:cs="Times New Roman"/>
      <w:color w:val="000000"/>
      <w:szCs w:val="22"/>
      <w:lang w:val="en-US" w:eastAsia="en-US" w:bidi="ar-SA"/>
    </w:rPr>
  </w:style>
  <w:style w:type="character" w:customStyle="1" w:styleId="ClauseChar">
    <w:name w:val="Clause Char"/>
    <w:link w:val="Clause"/>
    <w:uiPriority w:val="99"/>
    <w:locked/>
    <w:rsid w:val="00F058E1"/>
    <w:rPr>
      <w:rFonts w:ascii="Garamond" w:hAnsi="Garamond" w:cs="Garamond"/>
      <w:color w:val="000000"/>
      <w:sz w:val="24"/>
      <w:szCs w:val="24"/>
    </w:rPr>
  </w:style>
  <w:style w:type="paragraph" w:customStyle="1" w:styleId="HeaderTop">
    <w:name w:val="HeaderTop"/>
    <w:basedOn w:val="Header"/>
    <w:next w:val="Normal"/>
    <w:uiPriority w:val="99"/>
    <w:locked/>
    <w:rsid w:val="00F058E1"/>
    <w:pPr>
      <w:spacing w:before="240" w:after="240" w:line="240" w:lineRule="auto"/>
      <w:jc w:val="right"/>
    </w:pPr>
    <w:rPr>
      <w:b w:val="0"/>
      <w:i/>
    </w:rPr>
  </w:style>
  <w:style w:type="paragraph" w:customStyle="1" w:styleId="ContractHeading">
    <w:name w:val="ContractHeading"/>
    <w:basedOn w:val="IntroHeading"/>
    <w:next w:val="Normal"/>
    <w:uiPriority w:val="99"/>
    <w:locked/>
    <w:rsid w:val="00F058E1"/>
    <w:pPr>
      <w:spacing w:before="360" w:after="0" w:line="240" w:lineRule="auto"/>
      <w:jc w:val="right"/>
    </w:pPr>
    <w:rPr>
      <w:bCs/>
      <w:szCs w:val="20"/>
    </w:rPr>
  </w:style>
  <w:style w:type="paragraph" w:customStyle="1" w:styleId="NormalBold">
    <w:name w:val="Normal Bold"/>
    <w:next w:val="Normal"/>
    <w:uiPriority w:val="99"/>
    <w:locked/>
    <w:rsid w:val="00F058E1"/>
    <w:pPr>
      <w:spacing w:before="60" w:after="60"/>
    </w:pPr>
    <w:rPr>
      <w:rFonts w:ascii="Calibri" w:hAnsi="Calibri"/>
      <w:b/>
      <w:sz w:val="22"/>
      <w:lang w:eastAsia="en-US"/>
    </w:rPr>
  </w:style>
  <w:style w:type="paragraph" w:customStyle="1" w:styleId="InfoTableheading">
    <w:name w:val="InfoTableheading"/>
    <w:basedOn w:val="Normal"/>
    <w:next w:val="InfoTable"/>
    <w:uiPriority w:val="99"/>
    <w:locked/>
    <w:rsid w:val="00F058E1"/>
    <w:pPr>
      <w:pBdr>
        <w:top w:val="single" w:sz="4" w:space="1" w:color="auto"/>
        <w:left w:val="single" w:sz="4" w:space="4" w:color="auto"/>
        <w:bottom w:val="single" w:sz="4" w:space="1" w:color="auto"/>
        <w:right w:val="single" w:sz="4" w:space="4" w:color="auto"/>
      </w:pBdr>
      <w:spacing w:before="240"/>
      <w:jc w:val="center"/>
    </w:pPr>
    <w:rPr>
      <w:rFonts w:cs="Arial"/>
      <w:b/>
      <w:sz w:val="32"/>
      <w:szCs w:val="32"/>
      <w:lang w:eastAsia="en-US"/>
    </w:rPr>
  </w:style>
  <w:style w:type="paragraph" w:customStyle="1" w:styleId="InfoTableLetter">
    <w:name w:val="InfoTableLetter"/>
    <w:basedOn w:val="InfoTable"/>
    <w:next w:val="InfoTable"/>
    <w:uiPriority w:val="99"/>
    <w:locked/>
    <w:rsid w:val="00F058E1"/>
    <w:pPr>
      <w:pBdr>
        <w:top w:val="single" w:sz="4" w:space="1" w:color="auto"/>
        <w:bottom w:val="single" w:sz="4" w:space="1" w:color="auto"/>
      </w:pBdr>
      <w:spacing w:before="240" w:after="0" w:line="240" w:lineRule="auto"/>
      <w:ind w:left="540" w:right="0" w:hanging="540"/>
      <w:outlineLvl w:val="0"/>
    </w:pPr>
  </w:style>
  <w:style w:type="paragraph" w:customStyle="1" w:styleId="CharCharCharCharCharCharCharChar">
    <w:name w:val="Char Char Char Char Char Char Char Char"/>
    <w:basedOn w:val="Normal"/>
    <w:uiPriority w:val="99"/>
    <w:locked/>
    <w:rsid w:val="00F058E1"/>
    <w:pPr>
      <w:spacing w:before="240" w:after="160" w:line="240" w:lineRule="exact"/>
    </w:pPr>
    <w:rPr>
      <w:rFonts w:ascii="Verdana" w:hAnsi="Verdana" w:cs="Verdana"/>
      <w:lang w:val="en-US" w:eastAsia="en-US"/>
    </w:rPr>
  </w:style>
  <w:style w:type="paragraph" w:customStyle="1" w:styleId="SubPara0">
    <w:name w:val="Sub Para"/>
    <w:basedOn w:val="SubPara"/>
    <w:uiPriority w:val="99"/>
    <w:locked/>
    <w:rsid w:val="00F058E1"/>
    <w:pPr>
      <w:keepLines w:val="0"/>
      <w:tabs>
        <w:tab w:val="num" w:pos="1814"/>
      </w:tabs>
      <w:suppressAutoHyphens w:val="0"/>
      <w:spacing w:after="120" w:line="240" w:lineRule="auto"/>
      <w:ind w:left="1814" w:hanging="567"/>
      <w:outlineLvl w:val="3"/>
    </w:pPr>
    <w:rPr>
      <w:color w:val="auto"/>
    </w:rPr>
  </w:style>
  <w:style w:type="paragraph" w:customStyle="1" w:styleId="SubclauseTailDefinitionBody">
    <w:name w:val="Subclause Tail &amp; Definition Body"/>
    <w:basedOn w:val="Normal"/>
    <w:next w:val="Normal"/>
    <w:link w:val="SubclauseTailDefinitionBodyChar"/>
    <w:uiPriority w:val="99"/>
    <w:locked/>
    <w:rsid w:val="00F058E1"/>
    <w:pPr>
      <w:spacing w:before="120"/>
      <w:ind w:left="567"/>
    </w:pPr>
    <w:rPr>
      <w:szCs w:val="24"/>
    </w:rPr>
  </w:style>
  <w:style w:type="paragraph" w:customStyle="1" w:styleId="Levelafo">
    <w:name w:val="Level (a)fo"/>
    <w:basedOn w:val="Normal"/>
    <w:uiPriority w:val="99"/>
    <w:locked/>
    <w:rsid w:val="00F058E1"/>
    <w:pPr>
      <w:spacing w:before="200" w:line="240" w:lineRule="atLeast"/>
      <w:ind w:left="1440"/>
    </w:pPr>
    <w:rPr>
      <w:rFonts w:ascii="Arial" w:eastAsia="SimSun" w:hAnsi="Arial"/>
      <w:lang w:eastAsia="zh-CN"/>
    </w:rPr>
  </w:style>
  <w:style w:type="paragraph" w:customStyle="1" w:styleId="FooterTop">
    <w:name w:val="FooterTop"/>
    <w:basedOn w:val="Footer"/>
    <w:uiPriority w:val="99"/>
    <w:locked/>
    <w:rsid w:val="00F058E1"/>
    <w:pPr>
      <w:tabs>
        <w:tab w:val="clear" w:pos="4820"/>
        <w:tab w:val="clear" w:pos="9356"/>
      </w:tabs>
      <w:spacing w:before="240" w:after="0" w:line="240" w:lineRule="auto"/>
      <w:jc w:val="right"/>
    </w:pPr>
    <w:rPr>
      <w:sz w:val="16"/>
      <w:szCs w:val="20"/>
    </w:rPr>
  </w:style>
  <w:style w:type="paragraph" w:customStyle="1" w:styleId="TableNormalText">
    <w:name w:val="TableNormalText"/>
    <w:next w:val="Normal"/>
    <w:uiPriority w:val="99"/>
    <w:locked/>
    <w:rsid w:val="00F058E1"/>
    <w:pPr>
      <w:spacing w:after="120"/>
    </w:pPr>
    <w:rPr>
      <w:rFonts w:ascii="Calibri" w:hAnsi="Calibri"/>
      <w:sz w:val="22"/>
      <w:lang w:eastAsia="en-US"/>
    </w:rPr>
  </w:style>
  <w:style w:type="paragraph" w:customStyle="1" w:styleId="TableNormaTextlBold">
    <w:name w:val="TableNormaTextlBold"/>
    <w:basedOn w:val="NormalBold"/>
    <w:next w:val="TableNormalText"/>
    <w:uiPriority w:val="99"/>
    <w:semiHidden/>
    <w:locked/>
    <w:rsid w:val="00F058E1"/>
  </w:style>
  <w:style w:type="paragraph" w:customStyle="1" w:styleId="Level1">
    <w:name w:val="Level 1."/>
    <w:basedOn w:val="Normal"/>
    <w:next w:val="Normal"/>
    <w:uiPriority w:val="99"/>
    <w:locked/>
    <w:rsid w:val="00F058E1"/>
    <w:pPr>
      <w:numPr>
        <w:numId w:val="26"/>
      </w:numPr>
      <w:spacing w:before="200" w:line="240" w:lineRule="atLeast"/>
      <w:outlineLvl w:val="0"/>
    </w:pPr>
    <w:rPr>
      <w:rFonts w:ascii="Arial" w:eastAsia="SimSun" w:hAnsi="Arial"/>
      <w:lang w:eastAsia="zh-CN"/>
    </w:rPr>
  </w:style>
  <w:style w:type="paragraph" w:customStyle="1" w:styleId="TableNormal0">
    <w:name w:val="TableNormal"/>
    <w:next w:val="Normal"/>
    <w:uiPriority w:val="99"/>
    <w:locked/>
    <w:rsid w:val="00F058E1"/>
    <w:pPr>
      <w:spacing w:after="120"/>
    </w:pPr>
    <w:rPr>
      <w:rFonts w:ascii="Calibri" w:hAnsi="Calibri"/>
      <w:sz w:val="22"/>
      <w:lang w:eastAsia="en-US"/>
    </w:rPr>
  </w:style>
  <w:style w:type="paragraph" w:customStyle="1" w:styleId="TableNormalBold">
    <w:name w:val="TableNormalBold"/>
    <w:next w:val="Normal"/>
    <w:uiPriority w:val="99"/>
    <w:locked/>
    <w:rsid w:val="00F058E1"/>
    <w:pPr>
      <w:spacing w:after="120"/>
    </w:pPr>
    <w:rPr>
      <w:rFonts w:ascii="Calibri" w:hAnsi="Calibri"/>
      <w:b/>
      <w:sz w:val="22"/>
      <w:lang w:eastAsia="en-US"/>
    </w:rPr>
  </w:style>
  <w:style w:type="character" w:customStyle="1" w:styleId="SubclauseTailDefinitionBodyChar">
    <w:name w:val="Subclause Tail &amp; Definition Body Char"/>
    <w:link w:val="SubclauseTailDefinitionBody"/>
    <w:uiPriority w:val="99"/>
    <w:locked/>
    <w:rsid w:val="00F058E1"/>
    <w:rPr>
      <w:rFonts w:ascii="Calibri" w:hAnsi="Calibri"/>
      <w:sz w:val="22"/>
      <w:szCs w:val="24"/>
    </w:rPr>
  </w:style>
  <w:style w:type="paragraph" w:customStyle="1" w:styleId="Body">
    <w:name w:val="Body"/>
    <w:basedOn w:val="Normal"/>
    <w:uiPriority w:val="99"/>
    <w:semiHidden/>
    <w:locked/>
    <w:rsid w:val="00F058E1"/>
    <w:pPr>
      <w:spacing w:before="240" w:line="300" w:lineRule="atLeast"/>
      <w:ind w:left="540"/>
    </w:pPr>
    <w:rPr>
      <w:rFonts w:ascii="Arial Narrow" w:hAnsi="Arial Narrow"/>
      <w:sz w:val="24"/>
      <w:szCs w:val="24"/>
    </w:rPr>
  </w:style>
  <w:style w:type="paragraph" w:customStyle="1" w:styleId="d1body">
    <w:name w:val="d 1 body"/>
    <w:basedOn w:val="Normal"/>
    <w:uiPriority w:val="99"/>
    <w:semiHidden/>
    <w:locked/>
    <w:rsid w:val="00F058E1"/>
    <w:pPr>
      <w:autoSpaceDE w:val="0"/>
      <w:autoSpaceDN w:val="0"/>
      <w:adjustRightInd w:val="0"/>
      <w:spacing w:before="240" w:after="227" w:line="288" w:lineRule="auto"/>
      <w:textAlignment w:val="center"/>
    </w:pPr>
    <w:rPr>
      <w:rFonts w:ascii="ITC Franklin Gothic Book" w:hAnsi="ITC Franklin Gothic Book" w:cs="ITC Franklin Gothic Book"/>
      <w:color w:val="000000"/>
    </w:rPr>
  </w:style>
  <w:style w:type="paragraph" w:customStyle="1" w:styleId="d1indent">
    <w:name w:val="d 1 indent"/>
    <w:basedOn w:val="d1body"/>
    <w:uiPriority w:val="99"/>
    <w:semiHidden/>
    <w:locked/>
    <w:rsid w:val="00F058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 w:val="left" w:pos="4535"/>
        <w:tab w:val="left" w:pos="4819"/>
        <w:tab w:val="left" w:pos="5102"/>
        <w:tab w:val="left" w:pos="5386"/>
        <w:tab w:val="left" w:pos="5669"/>
        <w:tab w:val="left" w:pos="5953"/>
        <w:tab w:val="left" w:pos="6236"/>
        <w:tab w:val="left" w:pos="6520"/>
        <w:tab w:val="left" w:pos="6803"/>
        <w:tab w:val="left" w:pos="7087"/>
        <w:tab w:val="left" w:pos="7370"/>
      </w:tabs>
      <w:spacing w:after="113"/>
      <w:ind w:left="283" w:hanging="283"/>
    </w:pPr>
  </w:style>
  <w:style w:type="paragraph" w:customStyle="1" w:styleId="d1bodynospace">
    <w:name w:val="d 1 body no space"/>
    <w:basedOn w:val="d1body"/>
    <w:uiPriority w:val="99"/>
    <w:semiHidden/>
    <w:locked/>
    <w:rsid w:val="00F058E1"/>
    <w:pPr>
      <w:spacing w:after="113"/>
    </w:pPr>
  </w:style>
  <w:style w:type="paragraph" w:customStyle="1" w:styleId="schedule1">
    <w:name w:val="schedule 1"/>
    <w:basedOn w:val="Normal"/>
    <w:uiPriority w:val="99"/>
    <w:locked/>
    <w:rsid w:val="00F058E1"/>
    <w:pPr>
      <w:widowControl w:val="0"/>
      <w:tabs>
        <w:tab w:val="num" w:pos="549"/>
      </w:tabs>
      <w:spacing w:before="240"/>
      <w:ind w:left="549" w:hanging="576"/>
    </w:pPr>
    <w:rPr>
      <w:rFonts w:ascii="Garamond" w:hAnsi="Garamond"/>
      <w:sz w:val="24"/>
      <w:lang w:eastAsia="en-US"/>
    </w:rPr>
  </w:style>
  <w:style w:type="character" w:customStyle="1" w:styleId="Italics">
    <w:name w:val="Italics"/>
    <w:uiPriority w:val="99"/>
    <w:semiHidden/>
    <w:locked/>
    <w:rsid w:val="00F058E1"/>
    <w:rPr>
      <w:i/>
    </w:rPr>
  </w:style>
  <w:style w:type="character" w:customStyle="1" w:styleId="Bold">
    <w:name w:val="Bold"/>
    <w:uiPriority w:val="99"/>
    <w:semiHidden/>
    <w:locked/>
    <w:rsid w:val="00F058E1"/>
    <w:rPr>
      <w:rFonts w:cs="Times New Roman"/>
      <w:b/>
    </w:rPr>
  </w:style>
  <w:style w:type="paragraph" w:customStyle="1" w:styleId="sub-parai">
    <w:name w:val="sub-para(i)"/>
    <w:basedOn w:val="Normal"/>
    <w:uiPriority w:val="99"/>
    <w:semiHidden/>
    <w:locked/>
    <w:rsid w:val="00F058E1"/>
    <w:pPr>
      <w:tabs>
        <w:tab w:val="num" w:pos="1134"/>
      </w:tabs>
      <w:spacing w:before="240"/>
      <w:ind w:left="1701" w:right="567" w:hanging="567"/>
    </w:pPr>
    <w:rPr>
      <w:rFonts w:ascii="Garamond" w:hAnsi="Garamond"/>
      <w:sz w:val="24"/>
      <w:lang w:eastAsia="en-US"/>
    </w:rPr>
  </w:style>
  <w:style w:type="paragraph" w:customStyle="1" w:styleId="schedule2">
    <w:name w:val="schedule 2"/>
    <w:basedOn w:val="schedule1"/>
    <w:uiPriority w:val="99"/>
    <w:semiHidden/>
    <w:locked/>
    <w:rsid w:val="00F058E1"/>
    <w:pPr>
      <w:spacing w:after="120"/>
    </w:pPr>
  </w:style>
  <w:style w:type="character" w:customStyle="1" w:styleId="Boldu">
    <w:name w:val="Bold u"/>
    <w:uiPriority w:val="99"/>
    <w:semiHidden/>
    <w:locked/>
    <w:rsid w:val="00F058E1"/>
    <w:rPr>
      <w:rFonts w:cs="Times New Roman"/>
      <w:b/>
      <w:u w:val="single"/>
    </w:rPr>
  </w:style>
  <w:style w:type="paragraph" w:customStyle="1" w:styleId="Interpretation">
    <w:name w:val="Interpretation"/>
    <w:basedOn w:val="Normal"/>
    <w:link w:val="InterpretationChar"/>
    <w:uiPriority w:val="99"/>
    <w:semiHidden/>
    <w:locked/>
    <w:rsid w:val="00F058E1"/>
    <w:pPr>
      <w:widowControl w:val="0"/>
      <w:spacing w:before="240"/>
      <w:ind w:left="567"/>
    </w:pPr>
    <w:rPr>
      <w:rFonts w:ascii="Garamond" w:hAnsi="Garamond"/>
      <w:sz w:val="24"/>
      <w:lang w:eastAsia="en-US"/>
    </w:rPr>
  </w:style>
  <w:style w:type="character" w:customStyle="1" w:styleId="InterpretationChar">
    <w:name w:val="Interpretation Char"/>
    <w:link w:val="Interpretation"/>
    <w:uiPriority w:val="99"/>
    <w:semiHidden/>
    <w:locked/>
    <w:rsid w:val="00F058E1"/>
    <w:rPr>
      <w:rFonts w:ascii="Garamond" w:hAnsi="Garamond"/>
      <w:sz w:val="24"/>
      <w:lang w:eastAsia="en-US"/>
    </w:rPr>
  </w:style>
  <w:style w:type="character" w:customStyle="1" w:styleId="Bluebold">
    <w:name w:val="Blue bold"/>
    <w:uiPriority w:val="99"/>
    <w:semiHidden/>
    <w:locked/>
    <w:rsid w:val="00F058E1"/>
    <w:rPr>
      <w:rFonts w:ascii="Garamond" w:hAnsi="Garamond" w:cs="Times New Roman"/>
      <w:b/>
      <w:color w:val="0000FF"/>
      <w:sz w:val="24"/>
      <w:szCs w:val="24"/>
    </w:rPr>
  </w:style>
  <w:style w:type="paragraph" w:customStyle="1" w:styleId="clause0">
    <w:name w:val="clause"/>
    <w:basedOn w:val="Normal"/>
    <w:link w:val="clauseChar0"/>
    <w:uiPriority w:val="99"/>
    <w:semiHidden/>
    <w:locked/>
    <w:rsid w:val="00F058E1"/>
    <w:pPr>
      <w:widowControl w:val="0"/>
      <w:tabs>
        <w:tab w:val="num" w:pos="1126"/>
      </w:tabs>
      <w:spacing w:before="240"/>
      <w:ind w:left="1126" w:hanging="576"/>
    </w:pPr>
    <w:rPr>
      <w:rFonts w:ascii="Arial" w:hAnsi="Arial" w:cs="Arial"/>
      <w:szCs w:val="22"/>
    </w:rPr>
  </w:style>
  <w:style w:type="character" w:customStyle="1" w:styleId="clauseChar0">
    <w:name w:val="clause Char"/>
    <w:link w:val="clause0"/>
    <w:uiPriority w:val="99"/>
    <w:semiHidden/>
    <w:locked/>
    <w:rsid w:val="00F058E1"/>
    <w:rPr>
      <w:rFonts w:ascii="Arial" w:hAnsi="Arial" w:cs="Arial"/>
      <w:sz w:val="22"/>
      <w:szCs w:val="22"/>
    </w:rPr>
  </w:style>
  <w:style w:type="paragraph" w:customStyle="1" w:styleId="Sub-parax">
    <w:name w:val="Sub-para (x)"/>
    <w:link w:val="Sub-paraxChar0"/>
    <w:uiPriority w:val="99"/>
    <w:semiHidden/>
    <w:locked/>
    <w:rsid w:val="00F058E1"/>
    <w:pPr>
      <w:numPr>
        <w:numId w:val="25"/>
      </w:numPr>
    </w:pPr>
    <w:rPr>
      <w:rFonts w:ascii="Arial" w:hAnsi="Arial" w:cs="Arial"/>
      <w:color w:val="000000"/>
      <w:sz w:val="22"/>
      <w:szCs w:val="22"/>
    </w:rPr>
  </w:style>
  <w:style w:type="paragraph" w:customStyle="1" w:styleId="StyleSub-paraxArial">
    <w:name w:val="Style Sub-para (x) + Arial"/>
    <w:basedOn w:val="Sub-parax"/>
    <w:link w:val="StyleSub-paraxArialChar"/>
    <w:uiPriority w:val="99"/>
    <w:semiHidden/>
    <w:locked/>
    <w:rsid w:val="00F058E1"/>
  </w:style>
  <w:style w:type="character" w:customStyle="1" w:styleId="Sub-paraxChar0">
    <w:name w:val="Sub-para (x) Char"/>
    <w:link w:val="Sub-parax"/>
    <w:uiPriority w:val="99"/>
    <w:semiHidden/>
    <w:locked/>
    <w:rsid w:val="00F058E1"/>
    <w:rPr>
      <w:rFonts w:ascii="Arial" w:hAnsi="Arial" w:cs="Arial"/>
      <w:color w:val="000000"/>
      <w:sz w:val="22"/>
      <w:szCs w:val="22"/>
    </w:rPr>
  </w:style>
  <w:style w:type="character" w:customStyle="1" w:styleId="StyleSub-paraxArialChar">
    <w:name w:val="Style Sub-para (x) + Arial Char"/>
    <w:basedOn w:val="Sub-paraxChar0"/>
    <w:link w:val="StyleSub-paraxArial"/>
    <w:uiPriority w:val="99"/>
    <w:semiHidden/>
    <w:locked/>
    <w:rsid w:val="00F058E1"/>
    <w:rPr>
      <w:rFonts w:ascii="Arial" w:hAnsi="Arial" w:cs="Arial"/>
      <w:color w:val="000000"/>
      <w:sz w:val="22"/>
      <w:szCs w:val="22"/>
    </w:rPr>
  </w:style>
  <w:style w:type="character" w:customStyle="1" w:styleId="InterpCharChar">
    <w:name w:val="Interp Char Char"/>
    <w:link w:val="InterpChar"/>
    <w:uiPriority w:val="99"/>
    <w:semiHidden/>
    <w:locked/>
    <w:rsid w:val="00F058E1"/>
    <w:rPr>
      <w:rFonts w:ascii="Garamond" w:hAnsi="Garamond" w:cs="Garamond"/>
      <w:color w:val="000000"/>
      <w:sz w:val="24"/>
      <w:szCs w:val="24"/>
    </w:rPr>
  </w:style>
  <w:style w:type="paragraph" w:customStyle="1" w:styleId="InterpChar">
    <w:name w:val="Interp Char"/>
    <w:basedOn w:val="Normal"/>
    <w:link w:val="InterpCharChar"/>
    <w:autoRedefine/>
    <w:uiPriority w:val="99"/>
    <w:semiHidden/>
    <w:locked/>
    <w:rsid w:val="00F058E1"/>
    <w:pPr>
      <w:tabs>
        <w:tab w:val="left" w:pos="567"/>
      </w:tabs>
      <w:spacing w:before="120" w:line="300" w:lineRule="atLeast"/>
      <w:ind w:left="567"/>
    </w:pPr>
    <w:rPr>
      <w:rFonts w:ascii="Garamond" w:hAnsi="Garamond" w:cs="Garamond"/>
      <w:color w:val="000000"/>
      <w:sz w:val="24"/>
      <w:szCs w:val="24"/>
    </w:rPr>
  </w:style>
  <w:style w:type="character" w:customStyle="1" w:styleId="Boldcharacter">
    <w:name w:val="Bold character"/>
    <w:uiPriority w:val="99"/>
    <w:semiHidden/>
    <w:locked/>
    <w:rsid w:val="00F058E1"/>
    <w:rPr>
      <w:rFonts w:ascii="Garamond" w:hAnsi="Garamond" w:cs="Garamond"/>
      <w:b/>
      <w:bCs/>
      <w:sz w:val="24"/>
      <w:szCs w:val="24"/>
    </w:rPr>
  </w:style>
  <w:style w:type="paragraph" w:customStyle="1" w:styleId="addressblock">
    <w:name w:val="address block"/>
    <w:basedOn w:val="Normal"/>
    <w:semiHidden/>
    <w:locked/>
    <w:rsid w:val="00F058E1"/>
    <w:pPr>
      <w:keepLines/>
      <w:spacing w:before="240"/>
    </w:pPr>
    <w:rPr>
      <w:rFonts w:cs="Gautami"/>
      <w:lang w:eastAsia="en-US"/>
    </w:rPr>
  </w:style>
  <w:style w:type="character" w:customStyle="1" w:styleId="bodyCharChar">
    <w:name w:val="body Char Char"/>
    <w:link w:val="body0"/>
    <w:uiPriority w:val="99"/>
    <w:semiHidden/>
    <w:locked/>
    <w:rsid w:val="00F058E1"/>
    <w:rPr>
      <w:rFonts w:ascii="Calibri" w:hAnsi="Calibri" w:cs="Gautami"/>
    </w:rPr>
  </w:style>
  <w:style w:type="paragraph" w:customStyle="1" w:styleId="body0">
    <w:name w:val="body"/>
    <w:basedOn w:val="Normal"/>
    <w:link w:val="bodyCharChar"/>
    <w:uiPriority w:val="99"/>
    <w:semiHidden/>
    <w:locked/>
    <w:rsid w:val="00F058E1"/>
    <w:pPr>
      <w:keepLines/>
      <w:spacing w:before="240"/>
      <w:outlineLvl w:val="0"/>
    </w:pPr>
    <w:rPr>
      <w:rFonts w:cs="Gautami"/>
    </w:rPr>
  </w:style>
  <w:style w:type="paragraph" w:customStyle="1" w:styleId="refblock">
    <w:name w:val="ref block"/>
    <w:uiPriority w:val="99"/>
    <w:semiHidden/>
    <w:locked/>
    <w:rsid w:val="00F058E1"/>
    <w:pPr>
      <w:tabs>
        <w:tab w:val="left" w:pos="794"/>
        <w:tab w:val="left" w:pos="907"/>
      </w:tabs>
    </w:pPr>
    <w:rPr>
      <w:rFonts w:ascii="Calibri" w:hAnsi="Calibri" w:cs="Gautami"/>
      <w:sz w:val="16"/>
      <w:lang w:eastAsia="en-US"/>
    </w:rPr>
  </w:style>
  <w:style w:type="paragraph" w:customStyle="1" w:styleId="StylerefblockLeft-159cm">
    <w:name w:val="Style ref block + Left:  -1.59 cm"/>
    <w:basedOn w:val="refblock"/>
    <w:uiPriority w:val="99"/>
    <w:semiHidden/>
    <w:locked/>
    <w:rsid w:val="00F058E1"/>
    <w:pPr>
      <w:tabs>
        <w:tab w:val="clear" w:pos="794"/>
        <w:tab w:val="clear" w:pos="907"/>
        <w:tab w:val="left" w:pos="0"/>
      </w:tabs>
      <w:ind w:left="-907"/>
    </w:pPr>
    <w:rPr>
      <w:rFonts w:cs="Times New Roman"/>
    </w:rPr>
  </w:style>
  <w:style w:type="paragraph" w:customStyle="1" w:styleId="SubSubsubpara0">
    <w:name w:val="SubSubsubpara"/>
    <w:next w:val="Normal"/>
    <w:uiPriority w:val="99"/>
    <w:locked/>
    <w:rsid w:val="00F058E1"/>
    <w:pPr>
      <w:tabs>
        <w:tab w:val="num" w:pos="3090"/>
        <w:tab w:val="num" w:pos="3240"/>
      </w:tabs>
      <w:spacing w:after="120"/>
      <w:ind w:left="3084" w:hanging="567"/>
    </w:pPr>
    <w:rPr>
      <w:rFonts w:ascii="Calibri" w:hAnsi="Calibri"/>
      <w:sz w:val="22"/>
      <w:lang w:eastAsia="en-US"/>
    </w:rPr>
  </w:style>
  <w:style w:type="paragraph" w:customStyle="1" w:styleId="SubClauseTailDefinitionBody0">
    <w:name w:val="Sub Clause Tail &amp; Definition Body"/>
    <w:next w:val="Normal"/>
    <w:autoRedefine/>
    <w:uiPriority w:val="99"/>
    <w:locked/>
    <w:rsid w:val="00F058E1"/>
    <w:pPr>
      <w:spacing w:before="120" w:after="120"/>
      <w:ind w:left="720" w:hanging="720"/>
    </w:pPr>
    <w:rPr>
      <w:rFonts w:ascii="Calibri" w:hAnsi="Calibri"/>
      <w:color w:val="3366FF"/>
      <w:sz w:val="22"/>
    </w:rPr>
  </w:style>
  <w:style w:type="paragraph" w:customStyle="1" w:styleId="ParaTail0">
    <w:name w:val="ParaTail"/>
    <w:next w:val="Normal"/>
    <w:uiPriority w:val="99"/>
    <w:locked/>
    <w:rsid w:val="00F058E1"/>
    <w:pPr>
      <w:spacing w:after="120"/>
      <w:ind w:left="1247"/>
    </w:pPr>
    <w:rPr>
      <w:rFonts w:ascii="Calibri" w:hAnsi="Calibri"/>
      <w:sz w:val="22"/>
      <w:lang w:eastAsia="en-US"/>
    </w:rPr>
  </w:style>
  <w:style w:type="paragraph" w:customStyle="1" w:styleId="ParaNote0">
    <w:name w:val="ParaNote"/>
    <w:next w:val="Normal"/>
    <w:uiPriority w:val="99"/>
    <w:locked/>
    <w:rsid w:val="00F058E1"/>
    <w:pPr>
      <w:spacing w:after="120"/>
      <w:ind w:left="1247"/>
    </w:pPr>
    <w:rPr>
      <w:rFonts w:ascii="Calibri" w:hAnsi="Calibri"/>
      <w:i/>
      <w:sz w:val="22"/>
      <w:lang w:eastAsia="en-US"/>
    </w:rPr>
  </w:style>
  <w:style w:type="paragraph" w:customStyle="1" w:styleId="TableNormalTextBold">
    <w:name w:val="TableNormalTextBold"/>
    <w:next w:val="Normal"/>
    <w:uiPriority w:val="99"/>
    <w:locked/>
    <w:rsid w:val="00F058E1"/>
    <w:pPr>
      <w:spacing w:before="60" w:after="60"/>
    </w:pPr>
    <w:rPr>
      <w:rFonts w:ascii="Calibri" w:hAnsi="Calibri"/>
      <w:b/>
      <w:sz w:val="22"/>
      <w:lang w:eastAsia="en-US"/>
    </w:rPr>
  </w:style>
  <w:style w:type="paragraph" w:customStyle="1" w:styleId="SubClauseTailDefinitionBodyBold">
    <w:name w:val="Sub Clause Tail &amp; Definition Body Bold"/>
    <w:next w:val="Normal"/>
    <w:link w:val="SubClauseTailDefinitionBodyBoldCharChar"/>
    <w:uiPriority w:val="99"/>
    <w:locked/>
    <w:rsid w:val="00F058E1"/>
    <w:pPr>
      <w:spacing w:after="120"/>
      <w:ind w:left="567"/>
    </w:pPr>
    <w:rPr>
      <w:rFonts w:ascii="Calibri" w:hAnsi="Calibri"/>
      <w:b/>
      <w:bCs/>
      <w:sz w:val="22"/>
      <w:lang w:eastAsia="en-US"/>
    </w:rPr>
  </w:style>
  <w:style w:type="character" w:customStyle="1" w:styleId="SubClauseTailDefinitionBodyBoldCharChar">
    <w:name w:val="Sub Clause Tail &amp; Definition Body Bold Char Char"/>
    <w:link w:val="SubClauseTailDefinitionBodyBold"/>
    <w:uiPriority w:val="99"/>
    <w:locked/>
    <w:rsid w:val="00F058E1"/>
    <w:rPr>
      <w:rFonts w:ascii="Calibri" w:hAnsi="Calibri"/>
      <w:b/>
      <w:bCs/>
      <w:sz w:val="22"/>
      <w:lang w:eastAsia="en-US"/>
    </w:rPr>
  </w:style>
  <w:style w:type="paragraph" w:customStyle="1" w:styleId="AnnexSchedule">
    <w:name w:val="AnnexSchedule"/>
    <w:next w:val="Normal"/>
    <w:link w:val="AnnexScheduleChar"/>
    <w:uiPriority w:val="99"/>
    <w:locked/>
    <w:rsid w:val="00F058E1"/>
    <w:pPr>
      <w:keepNext/>
      <w:keepLines/>
      <w:spacing w:before="200" w:after="60" w:line="250" w:lineRule="atLeast"/>
    </w:pPr>
    <w:rPr>
      <w:rFonts w:ascii="Calibri" w:hAnsi="Calibri"/>
      <w:b/>
      <w:sz w:val="22"/>
      <w:szCs w:val="24"/>
      <w:lang w:eastAsia="en-US"/>
    </w:rPr>
  </w:style>
  <w:style w:type="paragraph" w:customStyle="1" w:styleId="Level11">
    <w:name w:val="Level 1.1"/>
    <w:basedOn w:val="Normal"/>
    <w:next w:val="Normal"/>
    <w:uiPriority w:val="99"/>
    <w:locked/>
    <w:rsid w:val="00F058E1"/>
    <w:pPr>
      <w:numPr>
        <w:ilvl w:val="1"/>
        <w:numId w:val="26"/>
      </w:numPr>
      <w:spacing w:before="200" w:line="240" w:lineRule="atLeast"/>
      <w:outlineLvl w:val="1"/>
    </w:pPr>
    <w:rPr>
      <w:rFonts w:ascii="Arial" w:eastAsia="SimSun" w:hAnsi="Arial"/>
      <w:lang w:eastAsia="zh-CN"/>
    </w:rPr>
  </w:style>
  <w:style w:type="character" w:customStyle="1" w:styleId="AnnexScheduleChar">
    <w:name w:val="AnnexSchedule Char"/>
    <w:link w:val="AnnexSchedule"/>
    <w:uiPriority w:val="99"/>
    <w:locked/>
    <w:rsid w:val="00F058E1"/>
    <w:rPr>
      <w:rFonts w:ascii="Calibri" w:hAnsi="Calibri"/>
      <w:b/>
      <w:sz w:val="22"/>
      <w:szCs w:val="24"/>
      <w:lang w:eastAsia="en-US"/>
    </w:rPr>
  </w:style>
  <w:style w:type="paragraph" w:customStyle="1" w:styleId="Levela">
    <w:name w:val="Level (a)"/>
    <w:basedOn w:val="Normal"/>
    <w:next w:val="Levelafo"/>
    <w:uiPriority w:val="99"/>
    <w:locked/>
    <w:rsid w:val="00F058E1"/>
    <w:pPr>
      <w:numPr>
        <w:ilvl w:val="2"/>
        <w:numId w:val="26"/>
      </w:numPr>
      <w:spacing w:before="200" w:line="240" w:lineRule="atLeast"/>
      <w:outlineLvl w:val="2"/>
    </w:pPr>
    <w:rPr>
      <w:rFonts w:ascii="Arial" w:eastAsia="SimSun" w:hAnsi="Arial"/>
      <w:lang w:eastAsia="zh-CN"/>
    </w:rPr>
  </w:style>
  <w:style w:type="paragraph" w:customStyle="1" w:styleId="Leveli">
    <w:name w:val="Level (i)"/>
    <w:basedOn w:val="Normal"/>
    <w:next w:val="Normal"/>
    <w:uiPriority w:val="99"/>
    <w:locked/>
    <w:rsid w:val="00F058E1"/>
    <w:pPr>
      <w:numPr>
        <w:ilvl w:val="3"/>
        <w:numId w:val="26"/>
      </w:numPr>
      <w:spacing w:before="200" w:line="240" w:lineRule="atLeast"/>
      <w:outlineLvl w:val="3"/>
    </w:pPr>
    <w:rPr>
      <w:rFonts w:ascii="Arial" w:eastAsia="SimSun" w:hAnsi="Arial"/>
      <w:lang w:eastAsia="zh-CN"/>
    </w:rPr>
  </w:style>
  <w:style w:type="paragraph" w:customStyle="1" w:styleId="LevelA0">
    <w:name w:val="Level(A)"/>
    <w:basedOn w:val="Normal"/>
    <w:next w:val="Normal"/>
    <w:uiPriority w:val="99"/>
    <w:locked/>
    <w:rsid w:val="00F058E1"/>
    <w:pPr>
      <w:numPr>
        <w:ilvl w:val="4"/>
        <w:numId w:val="26"/>
      </w:numPr>
      <w:spacing w:before="200" w:line="240" w:lineRule="atLeast"/>
      <w:outlineLvl w:val="4"/>
    </w:pPr>
    <w:rPr>
      <w:rFonts w:ascii="Arial" w:eastAsia="SimSun" w:hAnsi="Arial"/>
      <w:lang w:eastAsia="zh-CN"/>
    </w:rPr>
  </w:style>
  <w:style w:type="paragraph" w:customStyle="1" w:styleId="LevelI0">
    <w:name w:val="Level(I)"/>
    <w:basedOn w:val="Normal"/>
    <w:next w:val="Normal"/>
    <w:uiPriority w:val="99"/>
    <w:locked/>
    <w:rsid w:val="00F058E1"/>
    <w:pPr>
      <w:numPr>
        <w:ilvl w:val="5"/>
        <w:numId w:val="26"/>
      </w:numPr>
      <w:spacing w:before="200" w:line="240" w:lineRule="atLeast"/>
      <w:outlineLvl w:val="5"/>
    </w:pPr>
    <w:rPr>
      <w:rFonts w:ascii="Arial" w:eastAsia="SimSun" w:hAnsi="Arial"/>
      <w:lang w:eastAsia="zh-CN"/>
    </w:rPr>
  </w:style>
  <w:style w:type="paragraph" w:customStyle="1" w:styleId="msosmall">
    <w:name w:val="msosmall"/>
    <w:uiPriority w:val="99"/>
    <w:locked/>
    <w:rsid w:val="00F058E1"/>
    <w:rPr>
      <w:color w:val="000000"/>
    </w:rPr>
  </w:style>
  <w:style w:type="paragraph" w:customStyle="1" w:styleId="NormalItalic">
    <w:name w:val="Normal Italic"/>
    <w:basedOn w:val="Normal"/>
    <w:link w:val="NormalItalicChar"/>
    <w:uiPriority w:val="99"/>
    <w:locked/>
    <w:rsid w:val="00F058E1"/>
    <w:pPr>
      <w:spacing w:before="240"/>
    </w:pPr>
    <w:rPr>
      <w:i/>
      <w:lang w:eastAsia="en-US"/>
    </w:rPr>
  </w:style>
  <w:style w:type="paragraph" w:customStyle="1" w:styleId="BodyText2">
    <w:name w:val="BodyText 2"/>
    <w:basedOn w:val="Normal"/>
    <w:uiPriority w:val="99"/>
    <w:locked/>
    <w:rsid w:val="00F058E1"/>
    <w:pPr>
      <w:numPr>
        <w:numId w:val="27"/>
      </w:numPr>
      <w:spacing w:before="240"/>
    </w:pPr>
    <w:rPr>
      <w:sz w:val="24"/>
      <w:szCs w:val="24"/>
    </w:rPr>
  </w:style>
  <w:style w:type="character" w:customStyle="1" w:styleId="NormalItalicChar">
    <w:name w:val="Normal Italic Char"/>
    <w:link w:val="NormalItalic"/>
    <w:uiPriority w:val="99"/>
    <w:locked/>
    <w:rsid w:val="00F058E1"/>
    <w:rPr>
      <w:rFonts w:ascii="Calibri" w:hAnsi="Calibri"/>
      <w:i/>
      <w:sz w:val="22"/>
      <w:lang w:eastAsia="en-US"/>
    </w:rPr>
  </w:style>
  <w:style w:type="character" w:customStyle="1" w:styleId="ParaNoteChar">
    <w:name w:val="Para Note Char"/>
    <w:uiPriority w:val="99"/>
    <w:locked/>
    <w:rsid w:val="00F058E1"/>
    <w:rPr>
      <w:rFonts w:ascii="Calibri" w:eastAsia="Times New Roman" w:hAnsi="Calibri" w:cs="Times New Roman"/>
      <w:i/>
      <w:szCs w:val="20"/>
      <w:lang w:val="en-AU"/>
    </w:rPr>
  </w:style>
  <w:style w:type="paragraph" w:customStyle="1" w:styleId="subclause0">
    <w:name w:val="subclause"/>
    <w:basedOn w:val="Normal"/>
    <w:uiPriority w:val="99"/>
    <w:locked/>
    <w:rsid w:val="00F058E1"/>
    <w:pPr>
      <w:spacing w:before="100" w:beforeAutospacing="1" w:after="100" w:afterAutospacing="1"/>
    </w:pPr>
    <w:rPr>
      <w:sz w:val="24"/>
      <w:szCs w:val="24"/>
    </w:rPr>
  </w:style>
  <w:style w:type="paragraph" w:customStyle="1" w:styleId="para0">
    <w:name w:val="para"/>
    <w:basedOn w:val="Normal"/>
    <w:uiPriority w:val="99"/>
    <w:locked/>
    <w:rsid w:val="00F058E1"/>
    <w:pPr>
      <w:spacing w:before="100" w:beforeAutospacing="1" w:after="100" w:afterAutospacing="1"/>
    </w:pPr>
    <w:rPr>
      <w:sz w:val="24"/>
      <w:szCs w:val="24"/>
    </w:rPr>
  </w:style>
  <w:style w:type="character" w:customStyle="1" w:styleId="msoins0">
    <w:name w:val="msoins"/>
    <w:uiPriority w:val="99"/>
    <w:locked/>
    <w:rsid w:val="00F058E1"/>
    <w:rPr>
      <w:rFonts w:cs="Times New Roman"/>
    </w:rPr>
  </w:style>
  <w:style w:type="paragraph" w:customStyle="1" w:styleId="subclausenote0">
    <w:name w:val="subclausenote"/>
    <w:basedOn w:val="Normal"/>
    <w:uiPriority w:val="99"/>
    <w:locked/>
    <w:rsid w:val="00F058E1"/>
    <w:pPr>
      <w:spacing w:before="100" w:beforeAutospacing="1" w:after="100" w:afterAutospacing="1"/>
    </w:pPr>
    <w:rPr>
      <w:sz w:val="24"/>
      <w:szCs w:val="24"/>
    </w:rPr>
  </w:style>
  <w:style w:type="paragraph" w:customStyle="1" w:styleId="CM44">
    <w:name w:val="CM44"/>
    <w:basedOn w:val="Default"/>
    <w:next w:val="Default"/>
    <w:uiPriority w:val="99"/>
    <w:locked/>
    <w:rsid w:val="00F058E1"/>
    <w:pPr>
      <w:widowControl w:val="0"/>
    </w:pPr>
    <w:rPr>
      <w:rFonts w:eastAsia="SimSun" w:cs="Times New Roman"/>
      <w:color w:val="auto"/>
      <w:lang w:eastAsia="en-AU"/>
    </w:rPr>
  </w:style>
  <w:style w:type="paragraph" w:customStyle="1" w:styleId="CM45">
    <w:name w:val="CM45"/>
    <w:basedOn w:val="Default"/>
    <w:next w:val="Default"/>
    <w:uiPriority w:val="99"/>
    <w:locked/>
    <w:rsid w:val="00F058E1"/>
    <w:pPr>
      <w:widowControl w:val="0"/>
    </w:pPr>
    <w:rPr>
      <w:rFonts w:eastAsia="SimSun" w:cs="Times New Roman"/>
      <w:color w:val="auto"/>
      <w:lang w:eastAsia="en-AU"/>
    </w:rPr>
  </w:style>
  <w:style w:type="paragraph" w:customStyle="1" w:styleId="CM4">
    <w:name w:val="CM4"/>
    <w:basedOn w:val="Default"/>
    <w:next w:val="Default"/>
    <w:uiPriority w:val="99"/>
    <w:locked/>
    <w:rsid w:val="00F058E1"/>
    <w:pPr>
      <w:widowControl w:val="0"/>
    </w:pPr>
    <w:rPr>
      <w:rFonts w:eastAsia="SimSun" w:cs="Times New Roman"/>
      <w:color w:val="auto"/>
      <w:lang w:eastAsia="en-AU"/>
    </w:rPr>
  </w:style>
  <w:style w:type="paragraph" w:customStyle="1" w:styleId="CM10">
    <w:name w:val="CM10"/>
    <w:basedOn w:val="Default"/>
    <w:next w:val="Default"/>
    <w:uiPriority w:val="99"/>
    <w:locked/>
    <w:rsid w:val="00F058E1"/>
    <w:pPr>
      <w:widowControl w:val="0"/>
      <w:spacing w:line="573" w:lineRule="atLeast"/>
    </w:pPr>
    <w:rPr>
      <w:rFonts w:eastAsia="SimSun" w:cs="Times New Roman"/>
      <w:color w:val="auto"/>
      <w:lang w:eastAsia="en-AU"/>
    </w:rPr>
  </w:style>
  <w:style w:type="paragraph" w:customStyle="1" w:styleId="CM11">
    <w:name w:val="CM11"/>
    <w:basedOn w:val="Default"/>
    <w:next w:val="Default"/>
    <w:uiPriority w:val="99"/>
    <w:locked/>
    <w:rsid w:val="00F058E1"/>
    <w:pPr>
      <w:widowControl w:val="0"/>
      <w:spacing w:line="573" w:lineRule="atLeast"/>
    </w:pPr>
    <w:rPr>
      <w:rFonts w:eastAsia="SimSun" w:cs="Times New Roman"/>
      <w:color w:val="auto"/>
      <w:lang w:eastAsia="en-AU"/>
    </w:rPr>
  </w:style>
  <w:style w:type="paragraph" w:customStyle="1" w:styleId="CM13">
    <w:name w:val="CM13"/>
    <w:basedOn w:val="Default"/>
    <w:next w:val="Default"/>
    <w:uiPriority w:val="99"/>
    <w:locked/>
    <w:rsid w:val="00F058E1"/>
    <w:pPr>
      <w:widowControl w:val="0"/>
      <w:spacing w:line="293" w:lineRule="atLeast"/>
    </w:pPr>
    <w:rPr>
      <w:rFonts w:eastAsia="SimSun" w:cs="Times New Roman"/>
      <w:color w:val="auto"/>
      <w:lang w:eastAsia="en-AU"/>
    </w:rPr>
  </w:style>
  <w:style w:type="paragraph" w:customStyle="1" w:styleId="CM47">
    <w:name w:val="CM47"/>
    <w:basedOn w:val="Default"/>
    <w:next w:val="Default"/>
    <w:uiPriority w:val="99"/>
    <w:locked/>
    <w:rsid w:val="00F058E1"/>
    <w:pPr>
      <w:widowControl w:val="0"/>
    </w:pPr>
    <w:rPr>
      <w:rFonts w:eastAsia="SimSun" w:cs="Times New Roman"/>
      <w:color w:val="auto"/>
      <w:lang w:eastAsia="en-AU"/>
    </w:rPr>
  </w:style>
  <w:style w:type="paragraph" w:customStyle="1" w:styleId="CM48">
    <w:name w:val="CM48"/>
    <w:basedOn w:val="Default"/>
    <w:next w:val="Default"/>
    <w:uiPriority w:val="99"/>
    <w:locked/>
    <w:rsid w:val="00F058E1"/>
    <w:pPr>
      <w:widowControl w:val="0"/>
    </w:pPr>
    <w:rPr>
      <w:rFonts w:eastAsia="SimSun" w:cs="Times New Roman"/>
      <w:color w:val="auto"/>
      <w:lang w:eastAsia="en-AU"/>
    </w:rPr>
  </w:style>
  <w:style w:type="paragraph" w:customStyle="1" w:styleId="CM50">
    <w:name w:val="CM50"/>
    <w:basedOn w:val="Default"/>
    <w:next w:val="Default"/>
    <w:uiPriority w:val="99"/>
    <w:locked/>
    <w:rsid w:val="00F058E1"/>
    <w:pPr>
      <w:widowControl w:val="0"/>
    </w:pPr>
    <w:rPr>
      <w:rFonts w:eastAsia="SimSun" w:cs="Times New Roman"/>
      <w:color w:val="auto"/>
      <w:lang w:eastAsia="en-AU"/>
    </w:rPr>
  </w:style>
  <w:style w:type="paragraph" w:customStyle="1" w:styleId="CM49">
    <w:name w:val="CM49"/>
    <w:basedOn w:val="Default"/>
    <w:next w:val="Default"/>
    <w:uiPriority w:val="99"/>
    <w:locked/>
    <w:rsid w:val="00F058E1"/>
    <w:pPr>
      <w:widowControl w:val="0"/>
    </w:pPr>
    <w:rPr>
      <w:rFonts w:eastAsia="SimSun" w:cs="Times New Roman"/>
      <w:color w:val="auto"/>
      <w:lang w:eastAsia="en-AU"/>
    </w:rPr>
  </w:style>
  <w:style w:type="paragraph" w:customStyle="1" w:styleId="CM25">
    <w:name w:val="CM25"/>
    <w:basedOn w:val="Default"/>
    <w:next w:val="Default"/>
    <w:uiPriority w:val="99"/>
    <w:locked/>
    <w:rsid w:val="00F058E1"/>
    <w:pPr>
      <w:widowControl w:val="0"/>
    </w:pPr>
    <w:rPr>
      <w:rFonts w:eastAsia="SimSun" w:cs="Times New Roman"/>
      <w:color w:val="auto"/>
      <w:lang w:eastAsia="en-AU"/>
    </w:rPr>
  </w:style>
  <w:style w:type="paragraph" w:customStyle="1" w:styleId="CM15">
    <w:name w:val="CM15"/>
    <w:basedOn w:val="Default"/>
    <w:next w:val="Default"/>
    <w:uiPriority w:val="99"/>
    <w:locked/>
    <w:rsid w:val="00F058E1"/>
    <w:pPr>
      <w:widowControl w:val="0"/>
      <w:spacing w:line="293" w:lineRule="atLeast"/>
    </w:pPr>
    <w:rPr>
      <w:rFonts w:eastAsia="SimSun" w:cs="Times New Roman"/>
      <w:color w:val="auto"/>
      <w:lang w:eastAsia="en-AU"/>
    </w:rPr>
  </w:style>
  <w:style w:type="paragraph" w:customStyle="1" w:styleId="CM46">
    <w:name w:val="CM46"/>
    <w:basedOn w:val="Default"/>
    <w:next w:val="Default"/>
    <w:uiPriority w:val="99"/>
    <w:locked/>
    <w:rsid w:val="00F058E1"/>
    <w:pPr>
      <w:widowControl w:val="0"/>
    </w:pPr>
    <w:rPr>
      <w:rFonts w:eastAsia="SimSun" w:cs="Times New Roman"/>
      <w:color w:val="auto"/>
      <w:lang w:eastAsia="en-AU"/>
    </w:rPr>
  </w:style>
  <w:style w:type="paragraph" w:customStyle="1" w:styleId="CM51">
    <w:name w:val="CM51"/>
    <w:basedOn w:val="Default"/>
    <w:next w:val="Default"/>
    <w:uiPriority w:val="99"/>
    <w:locked/>
    <w:rsid w:val="00F058E1"/>
    <w:pPr>
      <w:widowControl w:val="0"/>
    </w:pPr>
    <w:rPr>
      <w:rFonts w:eastAsia="SimSun" w:cs="Times New Roman"/>
      <w:color w:val="auto"/>
      <w:lang w:eastAsia="en-AU"/>
    </w:rPr>
  </w:style>
  <w:style w:type="paragraph" w:customStyle="1" w:styleId="CM54">
    <w:name w:val="CM54"/>
    <w:basedOn w:val="Default"/>
    <w:next w:val="Default"/>
    <w:uiPriority w:val="99"/>
    <w:locked/>
    <w:rsid w:val="00F058E1"/>
    <w:pPr>
      <w:widowControl w:val="0"/>
    </w:pPr>
    <w:rPr>
      <w:rFonts w:eastAsia="SimSun" w:cs="Times New Roman"/>
      <w:color w:val="auto"/>
      <w:lang w:eastAsia="en-AU"/>
    </w:rPr>
  </w:style>
  <w:style w:type="paragraph" w:customStyle="1" w:styleId="7bDefinition">
    <w:name w:val="7b. Definition"/>
    <w:basedOn w:val="Normal"/>
    <w:link w:val="7bDefinitionChar"/>
    <w:qFormat/>
    <w:rsid w:val="00F058E1"/>
    <w:pPr>
      <w:spacing w:before="60" w:after="120"/>
    </w:pPr>
    <w:rPr>
      <w:lang w:eastAsia="en-US"/>
    </w:rPr>
  </w:style>
  <w:style w:type="paragraph" w:customStyle="1" w:styleId="SectionSubHeading">
    <w:name w:val="Section Sub Heading"/>
    <w:basedOn w:val="Normal"/>
    <w:link w:val="SectionSubHeadingChar"/>
    <w:locked/>
    <w:rsid w:val="00F058E1"/>
    <w:pPr>
      <w:spacing w:before="240" w:after="160" w:line="264" w:lineRule="auto"/>
    </w:pPr>
    <w:rPr>
      <w:b/>
      <w:sz w:val="24"/>
      <w:szCs w:val="24"/>
      <w:lang w:eastAsia="en-US"/>
    </w:rPr>
  </w:style>
  <w:style w:type="character" w:customStyle="1" w:styleId="7bDefinitionChar">
    <w:name w:val="7b. Definition Char"/>
    <w:basedOn w:val="DefaultParagraphFont"/>
    <w:link w:val="7bDefinition"/>
    <w:rsid w:val="00F058E1"/>
    <w:rPr>
      <w:rFonts w:ascii="Calibri" w:hAnsi="Calibri"/>
      <w:sz w:val="22"/>
      <w:lang w:eastAsia="en-US"/>
    </w:rPr>
  </w:style>
  <w:style w:type="character" w:customStyle="1" w:styleId="SectionSubHeadingChar">
    <w:name w:val="Section Sub Heading Char"/>
    <w:basedOn w:val="DefaultParagraphFont"/>
    <w:link w:val="SectionSubHeading"/>
    <w:rsid w:val="00F058E1"/>
    <w:rPr>
      <w:rFonts w:ascii="Calibri" w:hAnsi="Calibri"/>
      <w:b/>
      <w:sz w:val="24"/>
      <w:szCs w:val="24"/>
      <w:lang w:eastAsia="en-US"/>
    </w:rPr>
  </w:style>
  <w:style w:type="paragraph" w:customStyle="1" w:styleId="StyleStyleNormalASAJustifiedLatinBold">
    <w:name w:val="Style Style NormalASA + Justified + (Latin) Bold"/>
    <w:basedOn w:val="Normal"/>
    <w:link w:val="StyleStyleNormalASAJustifiedLatinBoldChar"/>
    <w:uiPriority w:val="99"/>
    <w:locked/>
    <w:rsid w:val="00F058E1"/>
    <w:pPr>
      <w:spacing w:after="120"/>
      <w:ind w:left="851"/>
    </w:pPr>
    <w:rPr>
      <w:b/>
    </w:rPr>
  </w:style>
  <w:style w:type="character" w:customStyle="1" w:styleId="StyleStyleNormalASAJustifiedLatinBoldChar">
    <w:name w:val="Style Style NormalASA + Justified + (Latin) Bold Char"/>
    <w:basedOn w:val="DefaultParagraphFont"/>
    <w:link w:val="StyleStyleNormalASAJustifiedLatinBold"/>
    <w:uiPriority w:val="99"/>
    <w:locked/>
    <w:rsid w:val="00F058E1"/>
    <w:rPr>
      <w:b/>
      <w:sz w:val="22"/>
    </w:rPr>
  </w:style>
  <w:style w:type="paragraph" w:customStyle="1" w:styleId="chaptertext0">
    <w:name w:val="chapter text"/>
    <w:basedOn w:val="Normal"/>
    <w:link w:val="chaptertextChar0"/>
    <w:locked/>
    <w:rsid w:val="00F058E1"/>
    <w:pPr>
      <w:spacing w:before="60" w:after="120"/>
    </w:pPr>
    <w:rPr>
      <w:szCs w:val="22"/>
      <w:lang w:eastAsia="en-US"/>
    </w:rPr>
  </w:style>
  <w:style w:type="character" w:customStyle="1" w:styleId="ClauseHdgChar">
    <w:name w:val="ClauseHdg Char"/>
    <w:uiPriority w:val="99"/>
    <w:locked/>
    <w:rsid w:val="00F058E1"/>
    <w:rPr>
      <w:rFonts w:ascii="Calibri" w:hAnsi="Calibri"/>
      <w:b/>
      <w:sz w:val="22"/>
      <w:lang w:val="en-AU" w:eastAsia="en-US" w:bidi="ar-SA"/>
    </w:rPr>
  </w:style>
  <w:style w:type="paragraph" w:customStyle="1" w:styleId="Footer1">
    <w:name w:val="Footer1"/>
    <w:basedOn w:val="Normal"/>
    <w:uiPriority w:val="99"/>
    <w:semiHidden/>
    <w:locked/>
    <w:rsid w:val="00F058E1"/>
    <w:pPr>
      <w:keepLines/>
      <w:spacing w:line="288" w:lineRule="auto"/>
      <w:ind w:left="57" w:right="-1134" w:firstLine="2342"/>
      <w:jc w:val="right"/>
    </w:pPr>
    <w:rPr>
      <w:rFonts w:cs="Gautami"/>
      <w:kern w:val="16"/>
      <w:sz w:val="16"/>
      <w:szCs w:val="16"/>
      <w:lang w:eastAsia="en-US"/>
    </w:rPr>
  </w:style>
  <w:style w:type="character" w:customStyle="1" w:styleId="blackstrike-deletedtext">
    <w:name w:val="black strike - deleted text"/>
    <w:basedOn w:val="DefaultParagraphFont"/>
    <w:uiPriority w:val="99"/>
    <w:locked/>
    <w:rsid w:val="00F058E1"/>
    <w:rPr>
      <w:rFonts w:ascii="Calibri" w:hAnsi="Calibri"/>
      <w:strike/>
      <w:dstrike w:val="0"/>
      <w:sz w:val="22"/>
    </w:rPr>
  </w:style>
  <w:style w:type="paragraph" w:customStyle="1" w:styleId="GreenGDV2">
    <w:name w:val="Green (GDV 2)"/>
    <w:basedOn w:val="chaptertext0"/>
    <w:link w:val="GreenGDV2Char"/>
    <w:uiPriority w:val="99"/>
    <w:locked/>
    <w:rsid w:val="00F058E1"/>
    <w:rPr>
      <w:color w:val="00B050"/>
    </w:rPr>
  </w:style>
  <w:style w:type="character" w:customStyle="1" w:styleId="GDV2Green">
    <w:name w:val="(GDV 2) Green"/>
    <w:basedOn w:val="BlueGDV1change"/>
    <w:uiPriority w:val="1"/>
    <w:locked/>
    <w:rsid w:val="00F058E1"/>
    <w:rPr>
      <w:rFonts w:ascii="Calibri" w:hAnsi="Calibri" w:cs="Calibri"/>
      <w:color w:val="00B050"/>
      <w:sz w:val="22"/>
    </w:rPr>
  </w:style>
  <w:style w:type="character" w:customStyle="1" w:styleId="chaptertextChar0">
    <w:name w:val="chapter text Char"/>
    <w:basedOn w:val="DefaultParagraphFont"/>
    <w:link w:val="chaptertext0"/>
    <w:rsid w:val="00F058E1"/>
    <w:rPr>
      <w:rFonts w:ascii="Calibri" w:hAnsi="Calibri"/>
      <w:sz w:val="22"/>
      <w:szCs w:val="22"/>
      <w:lang w:eastAsia="en-US"/>
    </w:rPr>
  </w:style>
  <w:style w:type="character" w:customStyle="1" w:styleId="GreenGDV2Char">
    <w:name w:val="Green (GDV 2) Char"/>
    <w:basedOn w:val="chaptertextChar0"/>
    <w:link w:val="GreenGDV2"/>
    <w:uiPriority w:val="99"/>
    <w:rsid w:val="00F058E1"/>
    <w:rPr>
      <w:rFonts w:ascii="Calibri" w:hAnsi="Calibri"/>
      <w:color w:val="00B050"/>
      <w:sz w:val="22"/>
      <w:szCs w:val="22"/>
      <w:lang w:eastAsia="en-US"/>
    </w:rPr>
  </w:style>
  <w:style w:type="character" w:customStyle="1" w:styleId="bluestrike">
    <w:name w:val="blue strike"/>
    <w:basedOn w:val="BlueGDV1change"/>
    <w:uiPriority w:val="99"/>
    <w:locked/>
    <w:rsid w:val="00F058E1"/>
    <w:rPr>
      <w:rFonts w:ascii="Calibri" w:hAnsi="Calibri" w:cs="Calibri"/>
      <w:strike/>
      <w:dstrike w:val="0"/>
      <w:color w:val="0099FF"/>
      <w:sz w:val="22"/>
    </w:rPr>
  </w:style>
  <w:style w:type="character" w:customStyle="1" w:styleId="GDV3-red">
    <w:name w:val="GDV 3 - red"/>
    <w:basedOn w:val="DefaultParagraphFont"/>
    <w:uiPriority w:val="99"/>
    <w:locked/>
    <w:rsid w:val="00F058E1"/>
    <w:rPr>
      <w:rFonts w:ascii="Calibri" w:hAnsi="Calibri" w:cs="Calibri"/>
      <w:color w:val="FF0000"/>
      <w:sz w:val="22"/>
      <w:szCs w:val="22"/>
    </w:rPr>
  </w:style>
  <w:style w:type="paragraph" w:customStyle="1" w:styleId="GreenStrike">
    <w:name w:val="Green Strike"/>
    <w:basedOn w:val="7bDefinition"/>
    <w:link w:val="GreenStrikeChar"/>
    <w:uiPriority w:val="99"/>
    <w:locked/>
    <w:rsid w:val="00F058E1"/>
    <w:rPr>
      <w:strike/>
    </w:rPr>
  </w:style>
  <w:style w:type="character" w:customStyle="1" w:styleId="Green-Strike">
    <w:name w:val="Green - Strike"/>
    <w:basedOn w:val="GDV2Green"/>
    <w:uiPriority w:val="99"/>
    <w:locked/>
    <w:rsid w:val="00F058E1"/>
    <w:rPr>
      <w:rFonts w:ascii="Calibri" w:hAnsi="Calibri" w:cs="Calibri"/>
      <w:strike/>
      <w:dstrike w:val="0"/>
      <w:color w:val="00B050"/>
      <w:sz w:val="22"/>
    </w:rPr>
  </w:style>
  <w:style w:type="character" w:customStyle="1" w:styleId="GreenStrikeChar">
    <w:name w:val="Green Strike Char"/>
    <w:basedOn w:val="7bDefinitionChar"/>
    <w:link w:val="GreenStrike"/>
    <w:uiPriority w:val="99"/>
    <w:rsid w:val="00F058E1"/>
    <w:rPr>
      <w:rFonts w:ascii="Calibri" w:hAnsi="Calibri"/>
      <w:strike/>
      <w:sz w:val="22"/>
      <w:lang w:eastAsia="en-US"/>
    </w:rPr>
  </w:style>
  <w:style w:type="character" w:customStyle="1" w:styleId="GDV4-Purple">
    <w:name w:val="GDV 4 - Purple"/>
    <w:basedOn w:val="GDV3-red"/>
    <w:uiPriority w:val="99"/>
    <w:locked/>
    <w:rsid w:val="00F058E1"/>
    <w:rPr>
      <w:rFonts w:ascii="Calibri" w:hAnsi="Calibri" w:cs="Calibri"/>
      <w:color w:val="7030A0"/>
      <w:sz w:val="22"/>
      <w:szCs w:val="22"/>
    </w:rPr>
  </w:style>
  <w:style w:type="character" w:customStyle="1" w:styleId="GDV5-Orange">
    <w:name w:val="GDV 5 - Orange"/>
    <w:basedOn w:val="DefaultParagraphFont"/>
    <w:uiPriority w:val="1"/>
    <w:locked/>
    <w:rsid w:val="00F058E1"/>
    <w:rPr>
      <w:rFonts w:ascii="Calibri" w:hAnsi="Calibri"/>
      <w:color w:val="E36C0A" w:themeColor="accent6" w:themeShade="BF"/>
      <w:sz w:val="22"/>
    </w:rPr>
  </w:style>
  <w:style w:type="character" w:customStyle="1" w:styleId="Purplestike">
    <w:name w:val="Purple stike"/>
    <w:basedOn w:val="GDV4-Purple"/>
    <w:uiPriority w:val="99"/>
    <w:locked/>
    <w:rsid w:val="00F058E1"/>
    <w:rPr>
      <w:rFonts w:ascii="Calibri" w:hAnsi="Calibri" w:cs="Calibri"/>
      <w:strike/>
      <w:color w:val="7030A0"/>
      <w:sz w:val="22"/>
      <w:szCs w:val="22"/>
    </w:rPr>
  </w:style>
  <w:style w:type="character" w:customStyle="1" w:styleId="RedSrtike">
    <w:name w:val="Red Srtike"/>
    <w:basedOn w:val="GDV3-red"/>
    <w:uiPriority w:val="99"/>
    <w:locked/>
    <w:rsid w:val="00F058E1"/>
    <w:rPr>
      <w:rFonts w:ascii="Calibri" w:hAnsi="Calibri" w:cs="Calibri"/>
      <w:strike/>
      <w:color w:val="FF0000"/>
      <w:sz w:val="22"/>
      <w:szCs w:val="22"/>
    </w:rPr>
  </w:style>
  <w:style w:type="character" w:customStyle="1" w:styleId="REDStrikethrough">
    <w:name w:val="RED Strikethrough"/>
    <w:basedOn w:val="GDV3-red"/>
    <w:uiPriority w:val="99"/>
    <w:locked/>
    <w:rsid w:val="00F058E1"/>
    <w:rPr>
      <w:rFonts w:ascii="Calibri" w:hAnsi="Calibri" w:cs="Calibri" w:hint="default"/>
      <w:strike/>
      <w:color w:val="FF0000"/>
      <w:sz w:val="22"/>
      <w:szCs w:val="22"/>
    </w:rPr>
  </w:style>
  <w:style w:type="character" w:customStyle="1" w:styleId="GDV6-Olive">
    <w:name w:val="GDV 6 - Olive"/>
    <w:basedOn w:val="GDV5-Orange"/>
    <w:uiPriority w:val="99"/>
    <w:locked/>
    <w:rsid w:val="00F058E1"/>
    <w:rPr>
      <w:rFonts w:ascii="Calibri" w:hAnsi="Calibri"/>
      <w:color w:val="76923C" w:themeColor="accent3" w:themeShade="BF"/>
      <w:sz w:val="22"/>
      <w:szCs w:val="22"/>
    </w:rPr>
  </w:style>
  <w:style w:type="character" w:customStyle="1" w:styleId="OrangeStrike">
    <w:name w:val="Orange Strike"/>
    <w:basedOn w:val="GDV5-Orange"/>
    <w:uiPriority w:val="99"/>
    <w:locked/>
    <w:rsid w:val="00F058E1"/>
    <w:rPr>
      <w:rFonts w:ascii="Calibri" w:hAnsi="Calibri"/>
      <w:strike/>
      <w:dstrike w:val="0"/>
      <w:color w:val="E36C0A" w:themeColor="accent6" w:themeShade="BF"/>
      <w:sz w:val="22"/>
    </w:rPr>
  </w:style>
  <w:style w:type="character" w:customStyle="1" w:styleId="GDV7-Pink">
    <w:name w:val="GDV 7 - Pink"/>
    <w:basedOn w:val="GDV4-Purple"/>
    <w:uiPriority w:val="1"/>
    <w:locked/>
    <w:rsid w:val="00F058E1"/>
    <w:rPr>
      <w:rFonts w:ascii="Calibri" w:hAnsi="Calibri" w:cs="Calibri"/>
      <w:color w:val="CE1C93"/>
      <w:sz w:val="22"/>
      <w:szCs w:val="22"/>
    </w:rPr>
  </w:style>
  <w:style w:type="character" w:customStyle="1" w:styleId="OliveStrikeout">
    <w:name w:val="Olive Strikeout"/>
    <w:basedOn w:val="GDV6-Olive"/>
    <w:uiPriority w:val="99"/>
    <w:locked/>
    <w:rsid w:val="00F058E1"/>
    <w:rPr>
      <w:rFonts w:ascii="Calibri" w:hAnsi="Calibri"/>
      <w:strike/>
      <w:color w:val="9BBB59" w:themeColor="accent3"/>
      <w:sz w:val="22"/>
      <w:szCs w:val="22"/>
    </w:rPr>
  </w:style>
  <w:style w:type="paragraph" w:customStyle="1" w:styleId="Footer2">
    <w:name w:val="Footer2"/>
    <w:basedOn w:val="Normal"/>
    <w:uiPriority w:val="99"/>
    <w:semiHidden/>
    <w:locked/>
    <w:rsid w:val="00F058E1"/>
    <w:pPr>
      <w:keepLines/>
      <w:spacing w:line="288" w:lineRule="auto"/>
      <w:ind w:left="57" w:right="-1134" w:firstLine="2342"/>
      <w:jc w:val="right"/>
    </w:pPr>
    <w:rPr>
      <w:rFonts w:cs="Gautami"/>
      <w:kern w:val="16"/>
      <w:sz w:val="16"/>
      <w:szCs w:val="16"/>
      <w:lang w:eastAsia="en-US"/>
    </w:rPr>
  </w:style>
  <w:style w:type="character" w:customStyle="1" w:styleId="GDV2GREEN0">
    <w:name w:val="GDV 2 (GREEN)"/>
    <w:basedOn w:val="DefaultParagraphFont"/>
    <w:uiPriority w:val="99"/>
    <w:locked/>
    <w:rsid w:val="00F058E1"/>
    <w:rPr>
      <w:rFonts w:ascii="Calibri" w:hAnsi="Calibri"/>
      <w:color w:val="00B050"/>
      <w:sz w:val="22"/>
    </w:rPr>
  </w:style>
  <w:style w:type="table" w:customStyle="1" w:styleId="TableGrid10">
    <w:name w:val="Table Grid1"/>
    <w:basedOn w:val="TableNormal"/>
    <w:next w:val="TableGrid"/>
    <w:uiPriority w:val="59"/>
    <w:locked/>
    <w:rsid w:val="00F058E1"/>
    <w:rPr>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0">
    <w:name w:val="Table Grid2"/>
    <w:basedOn w:val="TableNormal"/>
    <w:next w:val="TableGrid"/>
    <w:locked/>
    <w:rsid w:val="00F058E1"/>
    <w:rPr>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ABNETParagraphChar">
    <w:name w:val="CABNET Paragraph Char"/>
    <w:basedOn w:val="DefaultParagraphFont"/>
    <w:link w:val="CABNETParagraph"/>
    <w:uiPriority w:val="99"/>
    <w:locked/>
    <w:rsid w:val="00F058E1"/>
    <w:rPr>
      <w:rFonts w:ascii="Verdana" w:hAnsi="Verdana"/>
    </w:rPr>
  </w:style>
  <w:style w:type="paragraph" w:customStyle="1" w:styleId="CABNETParagraph">
    <w:name w:val="CABNET Paragraph"/>
    <w:basedOn w:val="Normal"/>
    <w:link w:val="CABNETParagraphChar"/>
    <w:uiPriority w:val="99"/>
    <w:locked/>
    <w:rsid w:val="00F058E1"/>
    <w:pPr>
      <w:spacing w:before="120" w:after="120"/>
    </w:pPr>
    <w:rPr>
      <w:rFonts w:ascii="Verdana" w:hAnsi="Verdana"/>
    </w:rPr>
  </w:style>
  <w:style w:type="character" w:customStyle="1" w:styleId="A7">
    <w:name w:val="A7"/>
    <w:uiPriority w:val="99"/>
    <w:locked/>
    <w:rsid w:val="00F058E1"/>
    <w:rPr>
      <w:rFonts w:cs="Museo Sans 700"/>
      <w:b/>
      <w:bCs/>
      <w:color w:val="000000"/>
      <w:sz w:val="22"/>
      <w:szCs w:val="22"/>
      <w:u w:val="single"/>
    </w:rPr>
  </w:style>
  <w:style w:type="character" w:customStyle="1" w:styleId="A1">
    <w:name w:val="A1"/>
    <w:uiPriority w:val="99"/>
    <w:locked/>
    <w:rsid w:val="00F058E1"/>
    <w:rPr>
      <w:rFonts w:cs="Museo Sans 700"/>
      <w:color w:val="000000"/>
      <w:sz w:val="20"/>
      <w:szCs w:val="20"/>
    </w:rPr>
  </w:style>
  <w:style w:type="character" w:customStyle="1" w:styleId="A2">
    <w:name w:val="A2"/>
    <w:uiPriority w:val="99"/>
    <w:locked/>
    <w:rsid w:val="00F058E1"/>
    <w:rPr>
      <w:rFonts w:ascii="Museo Sans 100" w:hAnsi="Museo Sans 100" w:cs="Museo Sans 100"/>
      <w:color w:val="000000"/>
      <w:sz w:val="20"/>
      <w:szCs w:val="20"/>
    </w:rPr>
  </w:style>
  <w:style w:type="paragraph" w:customStyle="1" w:styleId="Indent2">
    <w:name w:val="Indent 2"/>
    <w:basedOn w:val="Normal"/>
    <w:link w:val="Indent2Char"/>
    <w:uiPriority w:val="99"/>
    <w:locked/>
    <w:rsid w:val="00F058E1"/>
    <w:pPr>
      <w:spacing w:after="240"/>
      <w:ind w:left="737"/>
    </w:pPr>
    <w:rPr>
      <w:lang w:eastAsia="en-US"/>
    </w:rPr>
  </w:style>
  <w:style w:type="character" w:customStyle="1" w:styleId="Indent2Char">
    <w:name w:val="Indent 2 Char"/>
    <w:basedOn w:val="DefaultParagraphFont"/>
    <w:link w:val="Indent2"/>
    <w:uiPriority w:val="99"/>
    <w:locked/>
    <w:rsid w:val="00F058E1"/>
    <w:rPr>
      <w:sz w:val="22"/>
      <w:lang w:eastAsia="en-US"/>
    </w:rPr>
  </w:style>
  <w:style w:type="character" w:customStyle="1" w:styleId="Heading3Char1">
    <w:name w:val="Heading 3 Char1"/>
    <w:aliases w:val="EOI - Heading 3 Char1,h3 sub heading Char1,Para3 Char1,h3 Char1,head3hdbk Char1,H3 Char1,C Sub-Sub/Italic Char1,Head 3 Char1,Head 31 Char1,Head 32 Char1,C Sub-Sub/Italic1 Char1,3 Char1,Sub2Para Char1"/>
    <w:basedOn w:val="DefaultParagraphFont"/>
    <w:uiPriority w:val="99"/>
    <w:semiHidden/>
    <w:locked/>
    <w:rsid w:val="00F058E1"/>
    <w:rPr>
      <w:rFonts w:asciiTheme="majorHAnsi" w:eastAsiaTheme="majorEastAsia" w:hAnsiTheme="majorHAnsi" w:cstheme="majorBidi"/>
      <w:b/>
      <w:bCs/>
      <w:color w:val="4F81BD" w:themeColor="accent1"/>
      <w:lang w:eastAsia="en-US"/>
    </w:rPr>
  </w:style>
  <w:style w:type="character" w:customStyle="1" w:styleId="Heading4Char1">
    <w:name w:val="Heading 4 Char1"/>
    <w:aliases w:val="h4 Char1,Para4 Char1"/>
    <w:basedOn w:val="DefaultParagraphFont"/>
    <w:uiPriority w:val="99"/>
    <w:semiHidden/>
    <w:locked/>
    <w:rsid w:val="00F058E1"/>
    <w:rPr>
      <w:rFonts w:asciiTheme="majorHAnsi" w:eastAsiaTheme="majorEastAsia" w:hAnsiTheme="majorHAnsi" w:cstheme="majorBidi"/>
      <w:b/>
      <w:bCs/>
      <w:i/>
      <w:iCs/>
      <w:color w:val="4F81BD" w:themeColor="accent1"/>
      <w:lang w:eastAsia="en-US"/>
    </w:rPr>
  </w:style>
  <w:style w:type="paragraph" w:customStyle="1" w:styleId="JSAHEAD3">
    <w:name w:val="JSA HEAD3"/>
    <w:basedOn w:val="Heading2"/>
    <w:link w:val="JSAHEAD3Char"/>
    <w:locked/>
    <w:rsid w:val="00F058E1"/>
    <w:pPr>
      <w:keepNext w:val="0"/>
      <w:spacing w:before="360" w:after="240" w:line="288" w:lineRule="auto"/>
      <w:contextualSpacing/>
    </w:pPr>
    <w:rPr>
      <w:rFonts w:asciiTheme="minorHAnsi" w:eastAsiaTheme="majorEastAsia" w:hAnsiTheme="minorHAnsi" w:cstheme="minorHAnsi"/>
      <w:bCs w:val="0"/>
      <w:iCs w:val="0"/>
      <w:color w:val="1E3D6B"/>
      <w:sz w:val="32"/>
      <w:szCs w:val="32"/>
      <w14:scene3d>
        <w14:camera w14:prst="orthographicFront"/>
        <w14:lightRig w14:rig="threePt" w14:dir="t">
          <w14:rot w14:lat="0" w14:lon="0" w14:rev="0"/>
        </w14:lightRig>
      </w14:scene3d>
    </w:rPr>
  </w:style>
  <w:style w:type="character" w:customStyle="1" w:styleId="JSAHEAD3Char">
    <w:name w:val="JSA HEAD3 Char"/>
    <w:basedOn w:val="DefaultParagraphFont"/>
    <w:link w:val="JSAHEAD3"/>
    <w:rsid w:val="00F058E1"/>
    <w:rPr>
      <w:rFonts w:asciiTheme="minorHAnsi" w:eastAsiaTheme="majorEastAsia" w:hAnsiTheme="minorHAnsi" w:cstheme="minorHAnsi"/>
      <w:b/>
      <w:color w:val="1E3D6B"/>
      <w:sz w:val="32"/>
      <w:szCs w:val="32"/>
      <w14:scene3d>
        <w14:camera w14:prst="orthographicFront"/>
        <w14:lightRig w14:rig="threePt" w14:dir="t">
          <w14:rot w14:lat="0" w14:lon="0" w14:rev="0"/>
        </w14:lightRig>
      </w14:scene3d>
    </w:rPr>
  </w:style>
  <w:style w:type="numbering" w:customStyle="1" w:styleId="NumberedList">
    <w:name w:val="Numbered List"/>
    <w:basedOn w:val="NoList"/>
    <w:locked/>
    <w:rsid w:val="00F058E1"/>
    <w:pPr>
      <w:numPr>
        <w:numId w:val="29"/>
      </w:numPr>
    </w:pPr>
  </w:style>
  <w:style w:type="table" w:customStyle="1" w:styleId="TableGrid40">
    <w:name w:val="Table Grid4"/>
    <w:basedOn w:val="TableNormal"/>
    <w:next w:val="TableGrid"/>
    <w:locked/>
    <w:rsid w:val="00F058E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0">
    <w:name w:val="Table Grid5"/>
    <w:basedOn w:val="TableNormal"/>
    <w:next w:val="TableGrid"/>
    <w:locked/>
    <w:rsid w:val="00F058E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
    <w:name w:val="Heading"/>
    <w:basedOn w:val="Normal"/>
    <w:next w:val="Normal"/>
    <w:locked/>
    <w:rsid w:val="00F058E1"/>
    <w:pPr>
      <w:spacing w:after="480" w:line="360" w:lineRule="exact"/>
    </w:pPr>
    <w:rPr>
      <w:rFonts w:ascii="Arial Bold" w:eastAsia="Cambria" w:hAnsi="Arial Bold"/>
      <w:color w:val="003087"/>
      <w:sz w:val="32"/>
      <w:szCs w:val="24"/>
      <w:lang w:val="en-US" w:eastAsia="en-US"/>
    </w:rPr>
  </w:style>
  <w:style w:type="paragraph" w:customStyle="1" w:styleId="Subheading">
    <w:name w:val="Subheading"/>
    <w:basedOn w:val="Normal"/>
    <w:next w:val="Normal"/>
    <w:locked/>
    <w:rsid w:val="00F058E1"/>
    <w:pPr>
      <w:spacing w:after="280" w:line="280" w:lineRule="exact"/>
    </w:pPr>
    <w:rPr>
      <w:rFonts w:ascii="Arial" w:eastAsia="Cambria" w:hAnsi="Arial"/>
      <w:b/>
      <w:color w:val="003399"/>
      <w:szCs w:val="24"/>
      <w:lang w:val="en-US" w:eastAsia="en-US"/>
    </w:rPr>
  </w:style>
  <w:style w:type="paragraph" w:customStyle="1" w:styleId="AdviceBullets">
    <w:name w:val="Advice Bullets"/>
    <w:basedOn w:val="ListBullet"/>
    <w:locked/>
    <w:rsid w:val="00F058E1"/>
    <w:pPr>
      <w:keepLines/>
      <w:numPr>
        <w:numId w:val="35"/>
      </w:numPr>
      <w:spacing w:after="120" w:line="240" w:lineRule="auto"/>
      <w:jc w:val="both"/>
    </w:pPr>
    <w:rPr>
      <w:rFonts w:asciiTheme="minorHAnsi" w:hAnsiTheme="minorHAnsi" w:cstheme="minorHAnsi"/>
      <w:i/>
      <w:color w:val="000000" w:themeColor="text1"/>
    </w:rPr>
  </w:style>
  <w:style w:type="paragraph" w:customStyle="1" w:styleId="11Definitiontext">
    <w:name w:val="11.Definition 'text'"/>
    <w:basedOn w:val="Normal"/>
    <w:link w:val="11DefinitiontextChar"/>
    <w:uiPriority w:val="99"/>
    <w:locked/>
    <w:rsid w:val="00F058E1"/>
    <w:pPr>
      <w:spacing w:before="60" w:after="120"/>
    </w:pPr>
    <w:rPr>
      <w:lang w:eastAsia="en-US"/>
    </w:rPr>
  </w:style>
  <w:style w:type="character" w:customStyle="1" w:styleId="11DefinitiontextChar">
    <w:name w:val="11.Definition 'text' Char"/>
    <w:basedOn w:val="DefaultParagraphFont"/>
    <w:link w:val="11Definitiontext"/>
    <w:uiPriority w:val="99"/>
    <w:rsid w:val="00F058E1"/>
    <w:rPr>
      <w:rFonts w:ascii="Calibri" w:hAnsi="Calibri"/>
      <w:sz w:val="22"/>
      <w:lang w:eastAsia="en-US"/>
    </w:rPr>
  </w:style>
  <w:style w:type="character" w:customStyle="1" w:styleId="DNUsubclaChar">
    <w:name w:val="DNU sub cl (a) Char"/>
    <w:basedOn w:val="DefaultParagraphFont"/>
    <w:link w:val="DNUsubcla"/>
    <w:locked/>
    <w:rsid w:val="00F058E1"/>
    <w:rPr>
      <w:rFonts w:ascii="Calibri" w:hAnsi="Calibri" w:cs="Calibri"/>
      <w:color w:val="000000"/>
    </w:rPr>
  </w:style>
  <w:style w:type="paragraph" w:customStyle="1" w:styleId="DNUsubcla">
    <w:name w:val="DNU sub cl (a)"/>
    <w:basedOn w:val="Normal"/>
    <w:link w:val="DNUsubclaChar"/>
    <w:locked/>
    <w:rsid w:val="00F058E1"/>
    <w:pPr>
      <w:keepLines/>
      <w:tabs>
        <w:tab w:val="num" w:pos="879"/>
      </w:tabs>
      <w:suppressAutoHyphens/>
      <w:spacing w:before="120" w:after="120"/>
      <w:ind w:left="1361" w:hanging="510"/>
      <w:outlineLvl w:val="2"/>
    </w:pPr>
    <w:rPr>
      <w:rFonts w:cs="Calibri"/>
      <w:color w:val="000000"/>
    </w:rPr>
  </w:style>
  <w:style w:type="paragraph" w:customStyle="1" w:styleId="DNUsubcli">
    <w:name w:val="DNU sub cl (i)"/>
    <w:basedOn w:val="DNUsubcla"/>
    <w:link w:val="DNUsubcliChar"/>
    <w:locked/>
    <w:rsid w:val="00F058E1"/>
    <w:pPr>
      <w:tabs>
        <w:tab w:val="clear" w:pos="879"/>
        <w:tab w:val="num" w:pos="360"/>
      </w:tabs>
      <w:ind w:left="1815" w:hanging="360"/>
    </w:pPr>
  </w:style>
  <w:style w:type="paragraph" w:customStyle="1" w:styleId="Notinuse2">
    <w:name w:val="Not in use2"/>
    <w:basedOn w:val="DNUsubcla"/>
    <w:link w:val="Notinuse2Char"/>
    <w:locked/>
    <w:rsid w:val="00F058E1"/>
    <w:pPr>
      <w:keepLines w:val="0"/>
      <w:tabs>
        <w:tab w:val="clear" w:pos="879"/>
      </w:tabs>
      <w:ind w:left="737" w:firstLine="0"/>
    </w:pPr>
  </w:style>
  <w:style w:type="character" w:customStyle="1" w:styleId="Notinuse2Char">
    <w:name w:val="Not in use2 Char"/>
    <w:basedOn w:val="DNUsubclaChar"/>
    <w:link w:val="Notinuse2"/>
    <w:rsid w:val="00F058E1"/>
    <w:rPr>
      <w:rFonts w:ascii="Calibri" w:hAnsi="Calibri" w:cs="Calibri"/>
      <w:color w:val="000000"/>
    </w:rPr>
  </w:style>
  <w:style w:type="paragraph" w:customStyle="1" w:styleId="testinggreen">
    <w:name w:val="testing green"/>
    <w:basedOn w:val="Normal"/>
    <w:link w:val="testinggreenChar"/>
    <w:uiPriority w:val="99"/>
    <w:locked/>
    <w:rsid w:val="00F058E1"/>
    <w:pPr>
      <w:keepLines/>
      <w:tabs>
        <w:tab w:val="num" w:pos="737"/>
      </w:tabs>
      <w:suppressAutoHyphens/>
      <w:spacing w:before="120" w:after="120"/>
      <w:ind w:left="737" w:hanging="737"/>
      <w:outlineLvl w:val="1"/>
    </w:pPr>
    <w:rPr>
      <w:color w:val="76923C" w:themeColor="accent3" w:themeShade="BF"/>
    </w:rPr>
  </w:style>
  <w:style w:type="paragraph" w:customStyle="1" w:styleId="5Italicclausesub-headings">
    <w:name w:val="5.Italic clause sub-headings"/>
    <w:basedOn w:val="Normal"/>
    <w:link w:val="5Italicclausesub-headingsChar"/>
    <w:uiPriority w:val="99"/>
    <w:locked/>
    <w:rsid w:val="00F058E1"/>
    <w:pPr>
      <w:keepLines/>
      <w:suppressAutoHyphens/>
      <w:spacing w:before="60" w:after="120"/>
      <w:ind w:left="737"/>
    </w:pPr>
    <w:rPr>
      <w:i/>
      <w:color w:val="000000" w:themeColor="text1"/>
      <w:szCs w:val="22"/>
      <w:lang w:eastAsia="en-US"/>
    </w:rPr>
  </w:style>
  <w:style w:type="character" w:customStyle="1" w:styleId="5Italicclausesub-headingsChar">
    <w:name w:val="5.Italic clause sub-headings Char"/>
    <w:basedOn w:val="DefaultParagraphFont"/>
    <w:link w:val="5Italicclausesub-headings"/>
    <w:uiPriority w:val="99"/>
    <w:rsid w:val="00F058E1"/>
    <w:rPr>
      <w:rFonts w:ascii="Calibri" w:hAnsi="Calibri"/>
      <w:i/>
      <w:color w:val="000000" w:themeColor="text1"/>
      <w:sz w:val="22"/>
      <w:szCs w:val="22"/>
      <w:lang w:eastAsia="en-US"/>
    </w:rPr>
  </w:style>
  <w:style w:type="character" w:customStyle="1" w:styleId="DNUsubcliChar">
    <w:name w:val="DNU sub cl (i) Char"/>
    <w:basedOn w:val="DNUsubclaChar"/>
    <w:link w:val="DNUsubcli"/>
    <w:rsid w:val="00F058E1"/>
    <w:rPr>
      <w:rFonts w:ascii="Calibri" w:hAnsi="Calibri" w:cs="Calibri"/>
      <w:color w:val="000000"/>
    </w:rPr>
  </w:style>
  <w:style w:type="paragraph" w:customStyle="1" w:styleId="DNUClHeading">
    <w:name w:val="DNU Cl Heading"/>
    <w:basedOn w:val="Normal"/>
    <w:link w:val="DNUClHeadingChar"/>
    <w:locked/>
    <w:rsid w:val="00F058E1"/>
    <w:pPr>
      <w:keepNext/>
      <w:keepLines/>
      <w:tabs>
        <w:tab w:val="num" w:pos="737"/>
      </w:tabs>
      <w:suppressAutoHyphens/>
      <w:spacing w:before="240" w:after="120"/>
      <w:ind w:left="737" w:hanging="737"/>
      <w:outlineLvl w:val="0"/>
    </w:pPr>
    <w:rPr>
      <w:rFonts w:eastAsiaTheme="minorHAnsi" w:cs="Calibri"/>
      <w:b/>
      <w:szCs w:val="22"/>
      <w:lang w:eastAsia="en-US"/>
    </w:rPr>
  </w:style>
  <w:style w:type="character" w:customStyle="1" w:styleId="DNUClHeadingChar">
    <w:name w:val="DNU Cl Heading Char"/>
    <w:basedOn w:val="ClauseHdgCharChar"/>
    <w:link w:val="DNUClHeading"/>
    <w:rsid w:val="00F058E1"/>
    <w:rPr>
      <w:rFonts w:ascii="Calibri" w:eastAsiaTheme="minorHAnsi" w:hAnsi="Calibri" w:cs="Calibri"/>
      <w:b/>
      <w:sz w:val="22"/>
      <w:szCs w:val="22"/>
      <w:lang w:eastAsia="en-US"/>
    </w:rPr>
  </w:style>
  <w:style w:type="paragraph" w:customStyle="1" w:styleId="DNU">
    <w:name w:val="DNU"/>
    <w:link w:val="DNUChar"/>
    <w:locked/>
    <w:rsid w:val="00777986"/>
    <w:pPr>
      <w:spacing w:before="120" w:after="120" w:line="264" w:lineRule="auto"/>
      <w:ind w:left="2721" w:hanging="680"/>
    </w:pPr>
    <w:rPr>
      <w:rFonts w:ascii="Calibri" w:hAnsi="Calibri"/>
      <w:color w:val="000000"/>
      <w:sz w:val="22"/>
    </w:rPr>
  </w:style>
  <w:style w:type="character" w:customStyle="1" w:styleId="6ClsAChar">
    <w:name w:val="6. Cls (A) Char"/>
    <w:basedOn w:val="DefaultParagraphFont"/>
    <w:link w:val="6ClsA"/>
    <w:rsid w:val="00CE0268"/>
    <w:rPr>
      <w:rFonts w:asciiTheme="minorHAnsi" w:hAnsiTheme="minorHAnsi" w:cs="Angsana New"/>
      <w:sz w:val="22"/>
      <w:szCs w:val="22"/>
      <w:lang w:eastAsia="zh-CN" w:bidi="th-TH"/>
    </w:rPr>
  </w:style>
  <w:style w:type="character" w:customStyle="1" w:styleId="DNUChar">
    <w:name w:val="DNU Char"/>
    <w:basedOn w:val="6ClsAChar"/>
    <w:link w:val="DNU"/>
    <w:rsid w:val="00777986"/>
    <w:rPr>
      <w:rFonts w:ascii="Calibri" w:hAnsi="Calibri" w:cs="Angsana New"/>
      <w:color w:val="000000"/>
      <w:sz w:val="22"/>
      <w:szCs w:val="22"/>
      <w:lang w:eastAsia="zh-CN" w:bidi="th-TH"/>
    </w:rPr>
  </w:style>
  <w:style w:type="paragraph" w:customStyle="1" w:styleId="2a1Amanual">
    <w:name w:val="2a. 1A manual"/>
    <w:basedOn w:val="2Clause1"/>
    <w:link w:val="2a1AmanualChar"/>
    <w:qFormat/>
    <w:rsid w:val="00E3743C"/>
    <w:pPr>
      <w:numPr>
        <w:numId w:val="0"/>
      </w:numPr>
      <w:ind w:left="1021" w:hanging="737"/>
    </w:pPr>
    <w:rPr>
      <w:b w:val="0"/>
    </w:rPr>
  </w:style>
  <w:style w:type="paragraph" w:customStyle="1" w:styleId="3b11following">
    <w:name w:val="3b. 1.1 following"/>
    <w:basedOn w:val="3Cls11"/>
    <w:link w:val="3b11followingChar"/>
    <w:qFormat/>
    <w:rsid w:val="002B6D18"/>
    <w:pPr>
      <w:numPr>
        <w:ilvl w:val="0"/>
        <w:numId w:val="0"/>
      </w:numPr>
      <w:ind w:left="1021"/>
    </w:pPr>
  </w:style>
  <w:style w:type="character" w:customStyle="1" w:styleId="2a1AmanualChar">
    <w:name w:val="2a. 1A manual Char"/>
    <w:basedOn w:val="2Clause1Char"/>
    <w:link w:val="2a1Amanual"/>
    <w:rsid w:val="00E3743C"/>
    <w:rPr>
      <w:rFonts w:ascii="Calibri" w:hAnsi="Calibri"/>
      <w:b w:val="0"/>
      <w:sz w:val="22"/>
    </w:rPr>
  </w:style>
  <w:style w:type="paragraph" w:customStyle="1" w:styleId="3c11manual">
    <w:name w:val="3c. 1.1 manual"/>
    <w:basedOn w:val="3b11following"/>
    <w:link w:val="3c11manualChar"/>
    <w:qFormat/>
    <w:rsid w:val="00616AE7"/>
    <w:pPr>
      <w:tabs>
        <w:tab w:val="left" w:pos="993"/>
      </w:tabs>
      <w:ind w:hanging="737"/>
    </w:pPr>
  </w:style>
  <w:style w:type="character" w:customStyle="1" w:styleId="3b11followingChar">
    <w:name w:val="3b. 1.1 following Char"/>
    <w:basedOn w:val="3Cls11Char"/>
    <w:link w:val="3b11following"/>
    <w:rsid w:val="002B6D18"/>
    <w:rPr>
      <w:rFonts w:ascii="Calibri" w:hAnsi="Calibri"/>
      <w:color w:val="000000"/>
      <w:sz w:val="22"/>
    </w:rPr>
  </w:style>
  <w:style w:type="paragraph" w:customStyle="1" w:styleId="4bamanual">
    <w:name w:val="4b. (a) manual"/>
    <w:basedOn w:val="Normal"/>
    <w:link w:val="4bamanualChar"/>
    <w:qFormat/>
    <w:rsid w:val="0052514C"/>
    <w:pPr>
      <w:keepLines/>
      <w:tabs>
        <w:tab w:val="num" w:pos="879"/>
      </w:tabs>
      <w:suppressAutoHyphens/>
      <w:spacing w:before="120" w:after="120"/>
      <w:ind w:left="1418" w:hanging="397"/>
      <w:outlineLvl w:val="2"/>
    </w:pPr>
    <w:rPr>
      <w:rFonts w:asciiTheme="minorHAnsi" w:hAnsiTheme="minorHAnsi" w:cstheme="minorHAnsi"/>
      <w:szCs w:val="22"/>
    </w:rPr>
  </w:style>
  <w:style w:type="character" w:customStyle="1" w:styleId="3c11manualChar">
    <w:name w:val="3c. 1.1 manual Char"/>
    <w:basedOn w:val="3b11followingChar"/>
    <w:link w:val="3c11manual"/>
    <w:rsid w:val="00616AE7"/>
    <w:rPr>
      <w:rFonts w:ascii="Calibri" w:hAnsi="Calibri"/>
      <w:color w:val="000000"/>
      <w:sz w:val="22"/>
    </w:rPr>
  </w:style>
  <w:style w:type="character" w:customStyle="1" w:styleId="4bamanualChar">
    <w:name w:val="4b. (a) manual Char"/>
    <w:basedOn w:val="DefaultParagraphFont"/>
    <w:link w:val="4bamanual"/>
    <w:rsid w:val="0052514C"/>
    <w:rPr>
      <w:rFonts w:asciiTheme="minorHAnsi" w:hAnsiTheme="minorHAnsi" w:cstheme="minorHAnsi"/>
      <w:sz w:val="22"/>
      <w:szCs w:val="22"/>
    </w:rPr>
  </w:style>
  <w:style w:type="paragraph" w:customStyle="1" w:styleId="9aReadersGuideHeading">
    <w:name w:val="9a. Readers Guide Heading"/>
    <w:basedOn w:val="Normal"/>
    <w:link w:val="9aReadersGuideHeadingChar"/>
    <w:qFormat/>
    <w:rsid w:val="00B20C9C"/>
    <w:pPr>
      <w:jc w:val="center"/>
    </w:pPr>
    <w:rPr>
      <w:rFonts w:asciiTheme="minorHAnsi" w:hAnsiTheme="minorHAnsi" w:cstheme="minorHAnsi"/>
      <w:b/>
      <w:szCs w:val="22"/>
    </w:rPr>
  </w:style>
  <w:style w:type="paragraph" w:customStyle="1" w:styleId="9bReadersGuideText">
    <w:name w:val="9b. Readers Guide Text"/>
    <w:basedOn w:val="8Note"/>
    <w:link w:val="9bReadersGuideTextChar"/>
    <w:qFormat/>
    <w:rsid w:val="00B20C9C"/>
    <w:pPr>
      <w:ind w:left="0"/>
    </w:pPr>
    <w:rPr>
      <w:sz w:val="22"/>
      <w:szCs w:val="22"/>
    </w:rPr>
  </w:style>
  <w:style w:type="character" w:customStyle="1" w:styleId="9aReadersGuideHeadingChar">
    <w:name w:val="9a. Readers Guide Heading Char"/>
    <w:basedOn w:val="DefaultParagraphFont"/>
    <w:link w:val="9aReadersGuideHeading"/>
    <w:rsid w:val="00B20C9C"/>
    <w:rPr>
      <w:rFonts w:asciiTheme="minorHAnsi" w:hAnsiTheme="minorHAnsi" w:cstheme="minorHAnsi"/>
      <w:b/>
      <w:sz w:val="22"/>
      <w:szCs w:val="22"/>
    </w:rPr>
  </w:style>
  <w:style w:type="paragraph" w:customStyle="1" w:styleId="9dVariationtable">
    <w:name w:val="9d. Variation table"/>
    <w:basedOn w:val="Normal"/>
    <w:link w:val="9dVariationtableChar"/>
    <w:qFormat/>
    <w:rsid w:val="00D95A50"/>
    <w:pPr>
      <w:spacing w:after="120" w:line="264" w:lineRule="auto"/>
    </w:pPr>
    <w:rPr>
      <w:sz w:val="18"/>
      <w:szCs w:val="18"/>
      <w:lang w:eastAsia="en-US"/>
    </w:rPr>
  </w:style>
  <w:style w:type="character" w:customStyle="1" w:styleId="9bReadersGuideTextChar">
    <w:name w:val="9b. Readers Guide Text Char"/>
    <w:basedOn w:val="8NoteChar"/>
    <w:link w:val="9bReadersGuideText"/>
    <w:rsid w:val="00B20C9C"/>
    <w:rPr>
      <w:rFonts w:ascii="Calibri" w:hAnsi="Calibri"/>
      <w:i/>
      <w:color w:val="000000"/>
      <w:sz w:val="22"/>
      <w:szCs w:val="22"/>
    </w:rPr>
  </w:style>
  <w:style w:type="paragraph" w:customStyle="1" w:styleId="9cVariationtableheading">
    <w:name w:val="9c. Variation table heading"/>
    <w:basedOn w:val="Normal"/>
    <w:link w:val="9cVariationtableheadingChar"/>
    <w:qFormat/>
    <w:rsid w:val="00D95A50"/>
    <w:pPr>
      <w:spacing w:after="120" w:line="264" w:lineRule="auto"/>
    </w:pPr>
    <w:rPr>
      <w:b/>
      <w:sz w:val="18"/>
      <w:szCs w:val="18"/>
      <w:lang w:eastAsia="en-US"/>
    </w:rPr>
  </w:style>
  <w:style w:type="character" w:customStyle="1" w:styleId="9dVariationtableChar">
    <w:name w:val="9d. Variation table Char"/>
    <w:basedOn w:val="DefaultParagraphFont"/>
    <w:link w:val="9dVariationtable"/>
    <w:rsid w:val="00D95A50"/>
    <w:rPr>
      <w:rFonts w:ascii="Calibri" w:hAnsi="Calibri"/>
      <w:sz w:val="18"/>
      <w:szCs w:val="18"/>
      <w:lang w:eastAsia="en-US"/>
    </w:rPr>
  </w:style>
  <w:style w:type="paragraph" w:customStyle="1" w:styleId="7cadefinition">
    <w:name w:val="7c. (a) definition"/>
    <w:basedOn w:val="Normal"/>
    <w:link w:val="7cadefinitionChar"/>
    <w:qFormat/>
    <w:rsid w:val="002F7611"/>
    <w:pPr>
      <w:numPr>
        <w:numId w:val="34"/>
      </w:numPr>
      <w:spacing w:before="60" w:after="120" w:line="264" w:lineRule="auto"/>
    </w:pPr>
    <w:rPr>
      <w:rFonts w:asciiTheme="minorHAnsi" w:hAnsiTheme="minorHAnsi"/>
      <w:lang w:eastAsia="en-US"/>
    </w:rPr>
  </w:style>
  <w:style w:type="character" w:customStyle="1" w:styleId="9cVariationtableheadingChar">
    <w:name w:val="9c. Variation table heading Char"/>
    <w:basedOn w:val="DefaultParagraphFont"/>
    <w:link w:val="9cVariationtableheading"/>
    <w:rsid w:val="00D95A50"/>
    <w:rPr>
      <w:rFonts w:ascii="Calibri" w:hAnsi="Calibri"/>
      <w:b/>
      <w:sz w:val="18"/>
      <w:szCs w:val="18"/>
      <w:lang w:eastAsia="en-US"/>
    </w:rPr>
  </w:style>
  <w:style w:type="character" w:customStyle="1" w:styleId="7cadefinitionChar">
    <w:name w:val="7c. (a) definition Char"/>
    <w:basedOn w:val="DefaultParagraphFont"/>
    <w:link w:val="7cadefinition"/>
    <w:rsid w:val="002F7611"/>
    <w:rPr>
      <w:rFonts w:asciiTheme="minorHAnsi" w:hAnsiTheme="minorHAnsi"/>
      <w:sz w:val="22"/>
      <w:lang w:eastAsia="en-US"/>
    </w:rPr>
  </w:style>
  <w:style w:type="numbering" w:customStyle="1" w:styleId="NoList2">
    <w:name w:val="No List2"/>
    <w:next w:val="NoList"/>
    <w:uiPriority w:val="99"/>
    <w:semiHidden/>
    <w:unhideWhenUsed/>
    <w:locked/>
    <w:rsid w:val="000C6CDB"/>
  </w:style>
  <w:style w:type="numbering" w:customStyle="1" w:styleId="1111111">
    <w:name w:val="1 / 1.1 / 1.1.11"/>
    <w:basedOn w:val="NoList"/>
    <w:next w:val="111111"/>
    <w:locked/>
    <w:rsid w:val="000C6CDB"/>
    <w:pPr>
      <w:numPr>
        <w:numId w:val="23"/>
      </w:numPr>
    </w:pPr>
  </w:style>
  <w:style w:type="numbering" w:customStyle="1" w:styleId="1ai1">
    <w:name w:val="1 / a / i1"/>
    <w:basedOn w:val="NoList"/>
    <w:next w:val="1ai"/>
    <w:locked/>
    <w:rsid w:val="000C6CDB"/>
    <w:pPr>
      <w:numPr>
        <w:numId w:val="14"/>
      </w:numPr>
    </w:pPr>
  </w:style>
  <w:style w:type="numbering" w:customStyle="1" w:styleId="ArticleSection1">
    <w:name w:val="Article / Section1"/>
    <w:basedOn w:val="NoList"/>
    <w:next w:val="ArticleSection"/>
    <w:locked/>
    <w:rsid w:val="000C6CDB"/>
    <w:pPr>
      <w:numPr>
        <w:numId w:val="15"/>
      </w:numPr>
    </w:pPr>
  </w:style>
  <w:style w:type="paragraph" w:customStyle="1" w:styleId="MELegal5">
    <w:name w:val="ME Legal 5"/>
    <w:aliases w:val="l5"/>
    <w:basedOn w:val="Normal"/>
    <w:locked/>
    <w:rsid w:val="000C6CDB"/>
    <w:pPr>
      <w:tabs>
        <w:tab w:val="num" w:pos="2722"/>
      </w:tabs>
      <w:spacing w:after="240" w:line="280" w:lineRule="atLeast"/>
      <w:ind w:left="2722" w:hanging="681"/>
      <w:outlineLvl w:val="4"/>
    </w:pPr>
    <w:rPr>
      <w:rFonts w:ascii="Times New Roman" w:hAnsi="Times New Roman" w:cs="Angsana New"/>
      <w:szCs w:val="22"/>
      <w:lang w:eastAsia="zh-CN" w:bidi="th-TH"/>
    </w:rPr>
  </w:style>
  <w:style w:type="paragraph" w:customStyle="1" w:styleId="Notinuse3">
    <w:name w:val="Not in use3"/>
    <w:basedOn w:val="Normal"/>
    <w:link w:val="Notinuse3Char"/>
    <w:locked/>
    <w:rsid w:val="000C6CDB"/>
    <w:pPr>
      <w:spacing w:before="160" w:after="240"/>
    </w:pPr>
    <w:rPr>
      <w:b/>
      <w:caps/>
      <w:color w:val="000000" w:themeColor="text1"/>
      <w:sz w:val="32"/>
      <w:lang w:eastAsia="en-US"/>
    </w:rPr>
  </w:style>
  <w:style w:type="character" w:customStyle="1" w:styleId="Notinuse3Char">
    <w:name w:val="Not in use3 Char"/>
    <w:basedOn w:val="DefaultParagraphFont"/>
    <w:link w:val="Notinuse3"/>
    <w:rsid w:val="000C6CDB"/>
    <w:rPr>
      <w:rFonts w:ascii="Calibri" w:hAnsi="Calibri"/>
      <w:b/>
      <w:caps/>
      <w:color w:val="000000" w:themeColor="text1"/>
      <w:sz w:val="32"/>
      <w:lang w:eastAsia="en-US"/>
    </w:rPr>
  </w:style>
  <w:style w:type="paragraph" w:customStyle="1" w:styleId="6Cl11xxxxx">
    <w:name w:val="6.Cl (1.1 xxxxx)"/>
    <w:basedOn w:val="Subclause"/>
    <w:link w:val="6Cl11xxxxxChar"/>
    <w:uiPriority w:val="99"/>
    <w:locked/>
    <w:rsid w:val="000C6CDB"/>
    <w:pPr>
      <w:tabs>
        <w:tab w:val="num" w:pos="737"/>
      </w:tabs>
      <w:spacing w:before="120" w:after="120"/>
      <w:ind w:left="737" w:hanging="737"/>
    </w:pPr>
  </w:style>
  <w:style w:type="character" w:customStyle="1" w:styleId="6Cl11xxxxxChar">
    <w:name w:val="6.Cl (1.1 xxxxx) Char"/>
    <w:basedOn w:val="SubclauseCharChar"/>
    <w:link w:val="6Cl11xxxxx"/>
    <w:uiPriority w:val="99"/>
    <w:rsid w:val="000C6CDB"/>
    <w:rPr>
      <w:rFonts w:ascii="Calibri" w:hAnsi="Calibri"/>
      <w:color w:val="000000"/>
      <w:sz w:val="22"/>
    </w:rPr>
  </w:style>
  <w:style w:type="paragraph" w:customStyle="1" w:styleId="9subcltxtA">
    <w:name w:val="9.sub cl txt (A)"/>
    <w:basedOn w:val="DNUsubcli"/>
    <w:link w:val="9subcltxtAChar"/>
    <w:autoRedefine/>
    <w:uiPriority w:val="99"/>
    <w:locked/>
    <w:rsid w:val="000C6CDB"/>
    <w:pPr>
      <w:tabs>
        <w:tab w:val="clear" w:pos="360"/>
      </w:tabs>
      <w:ind w:left="1457" w:firstLine="703"/>
    </w:pPr>
    <w:rPr>
      <w:strike/>
      <w:color w:val="00B0F0"/>
    </w:rPr>
  </w:style>
  <w:style w:type="character" w:customStyle="1" w:styleId="9subcltxtAChar">
    <w:name w:val="9.sub cl txt (A) Char"/>
    <w:basedOn w:val="DNUsubcliChar"/>
    <w:link w:val="9subcltxtA"/>
    <w:uiPriority w:val="99"/>
    <w:rsid w:val="000C6CDB"/>
    <w:rPr>
      <w:rFonts w:ascii="Calibri" w:hAnsi="Calibri" w:cs="Calibri"/>
      <w:strike/>
      <w:color w:val="00B0F0"/>
      <w:sz w:val="22"/>
    </w:rPr>
  </w:style>
  <w:style w:type="paragraph" w:customStyle="1" w:styleId="14ReadersGuideheading">
    <w:name w:val="14.Reader's Guide heading"/>
    <w:basedOn w:val="Normal"/>
    <w:link w:val="14ReadersGuideheadingChar"/>
    <w:uiPriority w:val="99"/>
    <w:locked/>
    <w:rsid w:val="000C6CDB"/>
    <w:pPr>
      <w:jc w:val="center"/>
    </w:pPr>
    <w:rPr>
      <w:b/>
      <w:sz w:val="24"/>
      <w:szCs w:val="22"/>
      <w:lang w:eastAsia="en-US"/>
    </w:rPr>
  </w:style>
  <w:style w:type="character" w:customStyle="1" w:styleId="14ReadersGuideheadingChar">
    <w:name w:val="14.Reader's Guide heading Char"/>
    <w:basedOn w:val="DefaultParagraphFont"/>
    <w:link w:val="14ReadersGuideheading"/>
    <w:uiPriority w:val="99"/>
    <w:rsid w:val="000C6CDB"/>
    <w:rPr>
      <w:rFonts w:ascii="Calibri" w:hAnsi="Calibri"/>
      <w:b/>
      <w:sz w:val="24"/>
      <w:szCs w:val="22"/>
      <w:lang w:eastAsia="en-US"/>
    </w:rPr>
  </w:style>
  <w:style w:type="character" w:customStyle="1" w:styleId="jaDefinitionTitle">
    <w:name w:val="ja. Definition Title"/>
    <w:basedOn w:val="DefaultParagraphFont"/>
    <w:uiPriority w:val="99"/>
    <w:locked/>
    <w:rsid w:val="000C6CDB"/>
    <w:rPr>
      <w:rFonts w:ascii="Calibri" w:hAnsi="Calibri" w:cstheme="minorHAnsi"/>
      <w:b/>
      <w:iCs/>
      <w:color w:val="000000" w:themeColor="text1"/>
      <w:sz w:val="20"/>
      <w:szCs w:val="22"/>
    </w:rPr>
  </w:style>
  <w:style w:type="numbering" w:customStyle="1" w:styleId="Style11">
    <w:name w:val="Style11"/>
    <w:uiPriority w:val="99"/>
    <w:locked/>
    <w:rsid w:val="000C6CDB"/>
    <w:pPr>
      <w:numPr>
        <w:numId w:val="21"/>
      </w:numPr>
    </w:pPr>
  </w:style>
  <w:style w:type="numbering" w:customStyle="1" w:styleId="Style21">
    <w:name w:val="Style21"/>
    <w:uiPriority w:val="99"/>
    <w:locked/>
    <w:rsid w:val="000C6CDB"/>
    <w:pPr>
      <w:numPr>
        <w:numId w:val="22"/>
      </w:numPr>
    </w:pPr>
  </w:style>
  <w:style w:type="paragraph" w:customStyle="1" w:styleId="15frontpg">
    <w:name w:val="15.front pg"/>
    <w:basedOn w:val="Normal"/>
    <w:uiPriority w:val="99"/>
    <w:locked/>
    <w:rsid w:val="000C6CDB"/>
    <w:pPr>
      <w:spacing w:before="60" w:after="60"/>
    </w:pPr>
    <w:rPr>
      <w:lang w:eastAsia="en-US"/>
    </w:rPr>
  </w:style>
  <w:style w:type="paragraph" w:customStyle="1" w:styleId="SectnHeading">
    <w:name w:val="Sectn Heading"/>
    <w:basedOn w:val="Normal"/>
    <w:link w:val="SectnHeadingChar"/>
    <w:locked/>
    <w:rsid w:val="000C6CDB"/>
    <w:pPr>
      <w:spacing w:before="240"/>
    </w:pPr>
    <w:rPr>
      <w:b/>
      <w:sz w:val="24"/>
      <w:szCs w:val="24"/>
      <w:lang w:eastAsia="en-US"/>
    </w:rPr>
  </w:style>
  <w:style w:type="character" w:customStyle="1" w:styleId="SectnHeadingChar">
    <w:name w:val="Sectn Heading Char"/>
    <w:basedOn w:val="DefaultParagraphFont"/>
    <w:link w:val="SectnHeading"/>
    <w:rsid w:val="000C6CDB"/>
    <w:rPr>
      <w:rFonts w:ascii="Calibri" w:hAnsi="Calibri"/>
      <w:b/>
      <w:sz w:val="24"/>
      <w:szCs w:val="24"/>
      <w:lang w:eastAsia="en-US"/>
    </w:rPr>
  </w:style>
  <w:style w:type="paragraph" w:customStyle="1" w:styleId="Notinuse">
    <w:name w:val="Not in use"/>
    <w:basedOn w:val="Normal"/>
    <w:link w:val="NotinuseChar"/>
    <w:locked/>
    <w:rsid w:val="000C6CDB"/>
    <w:pPr>
      <w:spacing w:before="60" w:after="120"/>
      <w:jc w:val="center"/>
    </w:pPr>
    <w:rPr>
      <w:b/>
      <w:sz w:val="40"/>
      <w:szCs w:val="40"/>
      <w:lang w:eastAsia="en-US"/>
    </w:rPr>
  </w:style>
  <w:style w:type="character" w:customStyle="1" w:styleId="NotinuseChar">
    <w:name w:val="Not in use Char"/>
    <w:basedOn w:val="DefaultParagraphFont"/>
    <w:link w:val="Notinuse"/>
    <w:rsid w:val="000C6CDB"/>
    <w:rPr>
      <w:rFonts w:ascii="Calibri" w:hAnsi="Calibri"/>
      <w:b/>
      <w:sz w:val="40"/>
      <w:szCs w:val="40"/>
      <w:lang w:eastAsia="en-US"/>
    </w:rPr>
  </w:style>
  <w:style w:type="paragraph" w:customStyle="1" w:styleId="7dClAxxfollowing">
    <w:name w:val="7d.Cl (A) xx following"/>
    <w:basedOn w:val="7cClixx"/>
    <w:link w:val="7dClAxxfollowingChar"/>
    <w:uiPriority w:val="99"/>
    <w:locked/>
    <w:rsid w:val="000C6CDB"/>
    <w:pPr>
      <w:ind w:left="1802" w:firstLine="538"/>
    </w:pPr>
  </w:style>
  <w:style w:type="paragraph" w:customStyle="1" w:styleId="4bClHeatingBlue">
    <w:name w:val="4b.Cl Heating Blue"/>
    <w:basedOn w:val="DNUClHeading"/>
    <w:link w:val="4bClHeatingBlueChar"/>
    <w:uiPriority w:val="99"/>
    <w:locked/>
    <w:rsid w:val="000C6CDB"/>
    <w:pPr>
      <w:keepLines w:val="0"/>
      <w:tabs>
        <w:tab w:val="clear" w:pos="737"/>
        <w:tab w:val="num" w:pos="2340"/>
      </w:tabs>
      <w:ind w:left="2340" w:hanging="900"/>
    </w:pPr>
    <w:rPr>
      <w:strike/>
      <w:color w:val="00B0F0"/>
    </w:rPr>
  </w:style>
  <w:style w:type="numbering" w:customStyle="1" w:styleId="NumberedList1">
    <w:name w:val="Numbered List1"/>
    <w:basedOn w:val="NoList"/>
    <w:locked/>
    <w:rsid w:val="000C6CDB"/>
    <w:pPr>
      <w:numPr>
        <w:numId w:val="28"/>
      </w:numPr>
    </w:pPr>
  </w:style>
  <w:style w:type="paragraph" w:customStyle="1" w:styleId="definition">
    <w:name w:val="definition"/>
    <w:basedOn w:val="Normal"/>
    <w:uiPriority w:val="99"/>
    <w:locked/>
    <w:rsid w:val="000C6CDB"/>
    <w:pPr>
      <w:spacing w:before="100" w:beforeAutospacing="1" w:after="100" w:afterAutospacing="1"/>
    </w:pPr>
    <w:rPr>
      <w:rFonts w:ascii="Times New Roman" w:hAnsi="Times New Roman"/>
      <w:sz w:val="24"/>
      <w:szCs w:val="24"/>
    </w:rPr>
  </w:style>
  <w:style w:type="paragraph" w:customStyle="1" w:styleId="paragraph">
    <w:name w:val="paragraph"/>
    <w:basedOn w:val="Normal"/>
    <w:uiPriority w:val="99"/>
    <w:locked/>
    <w:rsid w:val="000C6CDB"/>
    <w:pPr>
      <w:spacing w:before="100" w:beforeAutospacing="1" w:after="100" w:afterAutospacing="1"/>
    </w:pPr>
    <w:rPr>
      <w:rFonts w:ascii="Times New Roman" w:hAnsi="Times New Roman"/>
      <w:sz w:val="24"/>
      <w:szCs w:val="24"/>
    </w:rPr>
  </w:style>
  <w:style w:type="paragraph" w:customStyle="1" w:styleId="subsection">
    <w:name w:val="subsection"/>
    <w:basedOn w:val="Normal"/>
    <w:uiPriority w:val="99"/>
    <w:locked/>
    <w:rsid w:val="000C6CDB"/>
    <w:pPr>
      <w:spacing w:before="100" w:beforeAutospacing="1" w:after="100" w:afterAutospacing="1"/>
    </w:pPr>
    <w:rPr>
      <w:rFonts w:ascii="Times New Roman" w:hAnsi="Times New Roman"/>
      <w:sz w:val="24"/>
      <w:szCs w:val="24"/>
    </w:rPr>
  </w:style>
  <w:style w:type="paragraph" w:customStyle="1" w:styleId="JA5Clausetext11">
    <w:name w:val="JA5. Clause text (1.1)"/>
    <w:basedOn w:val="6Cl11xxxxx"/>
    <w:locked/>
    <w:rsid w:val="000C6CDB"/>
    <w:rPr>
      <w:color w:val="auto"/>
    </w:rPr>
  </w:style>
  <w:style w:type="paragraph" w:customStyle="1" w:styleId="Style3">
    <w:name w:val="Style3"/>
    <w:basedOn w:val="JA5Clausetext11"/>
    <w:uiPriority w:val="99"/>
    <w:locked/>
    <w:rsid w:val="000C6CDB"/>
  </w:style>
  <w:style w:type="paragraph" w:customStyle="1" w:styleId="Style4">
    <w:name w:val="Style4"/>
    <w:basedOn w:val="JA5Clausetext11"/>
    <w:uiPriority w:val="99"/>
    <w:locked/>
    <w:rsid w:val="000C6CDB"/>
  </w:style>
  <w:style w:type="paragraph" w:customStyle="1" w:styleId="Style5">
    <w:name w:val="Style5"/>
    <w:basedOn w:val="JA5Clausetext11"/>
    <w:uiPriority w:val="99"/>
    <w:locked/>
    <w:rsid w:val="000C6CDB"/>
  </w:style>
  <w:style w:type="paragraph" w:customStyle="1" w:styleId="Style6">
    <w:name w:val="Style6"/>
    <w:basedOn w:val="JA5Clausetext11"/>
    <w:uiPriority w:val="99"/>
    <w:locked/>
    <w:rsid w:val="000C6CDB"/>
    <w:pPr>
      <w:tabs>
        <w:tab w:val="clear" w:pos="737"/>
      </w:tabs>
      <w:ind w:left="709" w:hanging="709"/>
    </w:pPr>
    <w:rPr>
      <w:color w:val="00B0F0"/>
    </w:rPr>
  </w:style>
  <w:style w:type="paragraph" w:customStyle="1" w:styleId="Style7">
    <w:name w:val="Style7"/>
    <w:basedOn w:val="JA5Clausetext11"/>
    <w:next w:val="JA5Clausetext11"/>
    <w:uiPriority w:val="99"/>
    <w:locked/>
    <w:rsid w:val="000C6CDB"/>
    <w:pPr>
      <w:tabs>
        <w:tab w:val="clear" w:pos="737"/>
      </w:tabs>
      <w:ind w:left="709" w:hanging="709"/>
    </w:pPr>
    <w:rPr>
      <w:color w:val="00B0F0"/>
    </w:rPr>
  </w:style>
  <w:style w:type="paragraph" w:customStyle="1" w:styleId="Style8">
    <w:name w:val="Style8"/>
    <w:basedOn w:val="JA5Clausetext11"/>
    <w:next w:val="JA5Clausetext11"/>
    <w:uiPriority w:val="99"/>
    <w:locked/>
    <w:rsid w:val="000C6CDB"/>
    <w:rPr>
      <w:color w:val="00B0F0"/>
    </w:rPr>
  </w:style>
  <w:style w:type="paragraph" w:customStyle="1" w:styleId="GDV2Strike">
    <w:name w:val="GDV2 Strike"/>
    <w:basedOn w:val="DNUsubcla"/>
    <w:link w:val="GDV2StrikeChar"/>
    <w:uiPriority w:val="99"/>
    <w:locked/>
    <w:rsid w:val="000C6CDB"/>
    <w:pPr>
      <w:numPr>
        <w:ilvl w:val="2"/>
        <w:numId w:val="27"/>
      </w:numPr>
    </w:pPr>
    <w:rPr>
      <w:strike/>
      <w:color w:val="76923C" w:themeColor="accent3" w:themeShade="BF"/>
    </w:rPr>
  </w:style>
  <w:style w:type="paragraph" w:customStyle="1" w:styleId="GDV2new">
    <w:name w:val="GDV2 new"/>
    <w:basedOn w:val="DNUsubcla"/>
    <w:link w:val="GDV2newChar"/>
    <w:uiPriority w:val="99"/>
    <w:locked/>
    <w:rsid w:val="000C6CDB"/>
    <w:pPr>
      <w:tabs>
        <w:tab w:val="clear" w:pos="879"/>
        <w:tab w:val="num" w:pos="1620"/>
      </w:tabs>
      <w:ind w:left="1620" w:hanging="180"/>
    </w:pPr>
    <w:rPr>
      <w:rFonts w:asciiTheme="minorHAnsi" w:hAnsiTheme="minorHAnsi"/>
      <w:color w:val="76923C" w:themeColor="accent3" w:themeShade="BF"/>
    </w:rPr>
  </w:style>
  <w:style w:type="character" w:customStyle="1" w:styleId="GDV2StrikeChar">
    <w:name w:val="GDV2 Strike Char"/>
    <w:basedOn w:val="DNUsubclaChar"/>
    <w:link w:val="GDV2Strike"/>
    <w:uiPriority w:val="99"/>
    <w:rsid w:val="000C6CDB"/>
    <w:rPr>
      <w:rFonts w:ascii="Calibri" w:hAnsi="Calibri" w:cs="Calibri"/>
      <w:strike/>
      <w:color w:val="76923C" w:themeColor="accent3" w:themeShade="BF"/>
      <w:sz w:val="22"/>
    </w:rPr>
  </w:style>
  <w:style w:type="paragraph" w:customStyle="1" w:styleId="GDV1strike">
    <w:name w:val="GDV1 strike"/>
    <w:basedOn w:val="DNUsubcla"/>
    <w:link w:val="GDV1strikeChar"/>
    <w:uiPriority w:val="99"/>
    <w:locked/>
    <w:rsid w:val="000C6CDB"/>
    <w:pPr>
      <w:keepLines w:val="0"/>
      <w:tabs>
        <w:tab w:val="clear" w:pos="879"/>
      </w:tabs>
      <w:ind w:left="852" w:firstLine="0"/>
    </w:pPr>
    <w:rPr>
      <w:strike/>
      <w:color w:val="00B0F0"/>
    </w:rPr>
  </w:style>
  <w:style w:type="character" w:customStyle="1" w:styleId="GDV2newChar">
    <w:name w:val="GDV2 new Char"/>
    <w:basedOn w:val="DNUsubclaChar"/>
    <w:link w:val="GDV2new"/>
    <w:uiPriority w:val="99"/>
    <w:rsid w:val="000C6CDB"/>
    <w:rPr>
      <w:rFonts w:asciiTheme="minorHAnsi" w:hAnsiTheme="minorHAnsi" w:cs="Calibri"/>
      <w:color w:val="76923C" w:themeColor="accent3" w:themeShade="BF"/>
      <w:sz w:val="22"/>
    </w:rPr>
  </w:style>
  <w:style w:type="paragraph" w:customStyle="1" w:styleId="GDV1New">
    <w:name w:val="GDV1 New"/>
    <w:basedOn w:val="DNUsubcla"/>
    <w:link w:val="GDV1NewChar"/>
    <w:uiPriority w:val="99"/>
    <w:locked/>
    <w:rsid w:val="000C6CDB"/>
    <w:pPr>
      <w:tabs>
        <w:tab w:val="clear" w:pos="879"/>
        <w:tab w:val="num" w:pos="1620"/>
      </w:tabs>
      <w:ind w:left="1620" w:hanging="180"/>
    </w:pPr>
    <w:rPr>
      <w:color w:val="00B0F0"/>
    </w:rPr>
  </w:style>
  <w:style w:type="character" w:customStyle="1" w:styleId="GDV1strikeChar">
    <w:name w:val="GDV1 strike Char"/>
    <w:basedOn w:val="DNUsubclaChar"/>
    <w:link w:val="GDV1strike"/>
    <w:uiPriority w:val="99"/>
    <w:rsid w:val="000C6CDB"/>
    <w:rPr>
      <w:rFonts w:ascii="Calibri" w:hAnsi="Calibri" w:cs="Calibri"/>
      <w:strike/>
      <w:color w:val="00B0F0"/>
      <w:sz w:val="22"/>
    </w:rPr>
  </w:style>
  <w:style w:type="character" w:customStyle="1" w:styleId="GDV1NewChar">
    <w:name w:val="GDV1 New Char"/>
    <w:basedOn w:val="DNUsubclaChar"/>
    <w:link w:val="GDV1New"/>
    <w:uiPriority w:val="99"/>
    <w:rsid w:val="000C6CDB"/>
    <w:rPr>
      <w:rFonts w:ascii="Calibri" w:hAnsi="Calibri" w:cs="Calibri"/>
      <w:color w:val="00B0F0"/>
      <w:sz w:val="22"/>
    </w:rPr>
  </w:style>
  <w:style w:type="paragraph" w:customStyle="1" w:styleId="GDV1Section">
    <w:name w:val="GDV1 Section"/>
    <w:basedOn w:val="ChapterSubHeadings"/>
    <w:link w:val="GDV1SectionChar"/>
    <w:uiPriority w:val="99"/>
    <w:locked/>
    <w:rsid w:val="000C6CDB"/>
    <w:pPr>
      <w:spacing w:after="0" w:line="240" w:lineRule="auto"/>
    </w:pPr>
    <w:rPr>
      <w:color w:val="00B0F0"/>
    </w:rPr>
  </w:style>
  <w:style w:type="paragraph" w:customStyle="1" w:styleId="GDVa">
    <w:name w:val="GDV. (a)"/>
    <w:basedOn w:val="DNUsubcla"/>
    <w:link w:val="GDVaChar"/>
    <w:uiPriority w:val="99"/>
    <w:locked/>
    <w:rsid w:val="000C6CDB"/>
    <w:pPr>
      <w:tabs>
        <w:tab w:val="clear" w:pos="879"/>
      </w:tabs>
      <w:ind w:left="0" w:firstLine="0"/>
      <w:outlineLvl w:val="0"/>
    </w:pPr>
  </w:style>
  <w:style w:type="character" w:customStyle="1" w:styleId="GDV1SectionChar">
    <w:name w:val="GDV1 Section Char"/>
    <w:basedOn w:val="ChapterSubHeadingsChar"/>
    <w:link w:val="GDV1Section"/>
    <w:uiPriority w:val="99"/>
    <w:rsid w:val="000C6CDB"/>
    <w:rPr>
      <w:rFonts w:ascii="Calibri" w:hAnsi="Calibri"/>
      <w:b/>
      <w:color w:val="00B0F0"/>
      <w:sz w:val="24"/>
      <w:lang w:eastAsia="en-US"/>
    </w:rPr>
  </w:style>
  <w:style w:type="paragraph" w:customStyle="1" w:styleId="10Note">
    <w:name w:val="10.Note"/>
    <w:basedOn w:val="6Cl11xxxxx"/>
    <w:link w:val="10NoteChar"/>
    <w:uiPriority w:val="99"/>
    <w:locked/>
    <w:rsid w:val="000C6CDB"/>
    <w:pPr>
      <w:keepLines w:val="0"/>
      <w:tabs>
        <w:tab w:val="clear" w:pos="737"/>
      </w:tabs>
      <w:ind w:left="709" w:firstLine="0"/>
    </w:pPr>
    <w:rPr>
      <w:i/>
    </w:rPr>
  </w:style>
  <w:style w:type="character" w:customStyle="1" w:styleId="GDVaChar">
    <w:name w:val="GDV. (a) Char"/>
    <w:basedOn w:val="DNUsubclaChar"/>
    <w:link w:val="GDVa"/>
    <w:uiPriority w:val="99"/>
    <w:rsid w:val="000C6CDB"/>
    <w:rPr>
      <w:rFonts w:ascii="Calibri" w:hAnsi="Calibri" w:cs="Calibri"/>
      <w:color w:val="000000"/>
      <w:sz w:val="22"/>
    </w:rPr>
  </w:style>
  <w:style w:type="character" w:customStyle="1" w:styleId="10NoteChar">
    <w:name w:val="10.Note Char"/>
    <w:basedOn w:val="6Cl11xxxxxChar"/>
    <w:link w:val="10Note"/>
    <w:uiPriority w:val="99"/>
    <w:rsid w:val="000C6CDB"/>
    <w:rPr>
      <w:rFonts w:ascii="Calibri" w:hAnsi="Calibri"/>
      <w:i/>
      <w:color w:val="000000"/>
      <w:sz w:val="22"/>
    </w:rPr>
  </w:style>
  <w:style w:type="character" w:customStyle="1" w:styleId="j14aReadersGuideandServiceGuarantee-11pt">
    <w:name w:val="j14a.Reader's Guide and Service Guarantee - 11 pt"/>
    <w:basedOn w:val="DefaultParagraphFont"/>
    <w:locked/>
    <w:rsid w:val="000C6CDB"/>
    <w:rPr>
      <w:sz w:val="22"/>
    </w:rPr>
  </w:style>
  <w:style w:type="paragraph" w:customStyle="1" w:styleId="j13GDV2reference">
    <w:name w:val="j13.GDV 2 reference"/>
    <w:basedOn w:val="Normal"/>
    <w:link w:val="j13GDV2referenceChar"/>
    <w:uiPriority w:val="99"/>
    <w:locked/>
    <w:rsid w:val="000C6CDB"/>
    <w:pPr>
      <w:ind w:firstLine="720"/>
    </w:pPr>
    <w:rPr>
      <w:b/>
      <w:color w:val="76923C" w:themeColor="accent3" w:themeShade="BF"/>
      <w:szCs w:val="22"/>
      <w:lang w:eastAsia="en-US"/>
    </w:rPr>
  </w:style>
  <w:style w:type="paragraph" w:customStyle="1" w:styleId="j13GDV1reference">
    <w:name w:val="j13.GDV 1 reference"/>
    <w:basedOn w:val="Normal"/>
    <w:link w:val="j13GDV1referenceChar"/>
    <w:uiPriority w:val="99"/>
    <w:locked/>
    <w:rsid w:val="000C6CDB"/>
    <w:rPr>
      <w:b/>
      <w:color w:val="00B0F0"/>
      <w:szCs w:val="22"/>
      <w:lang w:eastAsia="en-US"/>
    </w:rPr>
  </w:style>
  <w:style w:type="character" w:customStyle="1" w:styleId="j13GDV2referenceChar">
    <w:name w:val="j13.GDV 2 reference Char"/>
    <w:basedOn w:val="DefaultParagraphFont"/>
    <w:link w:val="j13GDV2reference"/>
    <w:uiPriority w:val="99"/>
    <w:rsid w:val="000C6CDB"/>
    <w:rPr>
      <w:rFonts w:ascii="Calibri" w:hAnsi="Calibri"/>
      <w:b/>
      <w:color w:val="76923C" w:themeColor="accent3" w:themeShade="BF"/>
      <w:sz w:val="22"/>
      <w:szCs w:val="22"/>
      <w:lang w:eastAsia="en-US"/>
    </w:rPr>
  </w:style>
  <w:style w:type="paragraph" w:customStyle="1" w:styleId="j12GDV1reference">
    <w:name w:val="j12.GDV 1 reference"/>
    <w:basedOn w:val="Normal"/>
    <w:link w:val="j12GDV1referenceChar"/>
    <w:uiPriority w:val="99"/>
    <w:locked/>
    <w:rsid w:val="000C6CDB"/>
    <w:pPr>
      <w:ind w:firstLine="720"/>
    </w:pPr>
    <w:rPr>
      <w:b/>
      <w:color w:val="00B0F0"/>
      <w:szCs w:val="22"/>
      <w:lang w:eastAsia="en-US"/>
    </w:rPr>
  </w:style>
  <w:style w:type="character" w:customStyle="1" w:styleId="j13GDV1referenceChar">
    <w:name w:val="j13.GDV 1 reference Char"/>
    <w:basedOn w:val="DefaultParagraphFont"/>
    <w:link w:val="j13GDV1reference"/>
    <w:uiPriority w:val="99"/>
    <w:rsid w:val="000C6CDB"/>
    <w:rPr>
      <w:rFonts w:ascii="Calibri" w:hAnsi="Calibri"/>
      <w:b/>
      <w:color w:val="00B0F0"/>
      <w:sz w:val="22"/>
      <w:szCs w:val="22"/>
      <w:lang w:eastAsia="en-US"/>
    </w:rPr>
  </w:style>
  <w:style w:type="character" w:customStyle="1" w:styleId="j12GDV1referenceChar">
    <w:name w:val="j12.GDV 1 reference Char"/>
    <w:basedOn w:val="DefaultParagraphFont"/>
    <w:link w:val="j12GDV1reference"/>
    <w:uiPriority w:val="99"/>
    <w:rsid w:val="000C6CDB"/>
    <w:rPr>
      <w:rFonts w:ascii="Calibri" w:hAnsi="Calibri"/>
      <w:b/>
      <w:color w:val="00B0F0"/>
      <w:sz w:val="22"/>
      <w:szCs w:val="22"/>
      <w:lang w:eastAsia="en-US"/>
    </w:rPr>
  </w:style>
  <w:style w:type="paragraph" w:customStyle="1" w:styleId="testingblue">
    <w:name w:val="testing blue"/>
    <w:basedOn w:val="6Cl11xxxxx"/>
    <w:link w:val="testingblueChar"/>
    <w:uiPriority w:val="99"/>
    <w:locked/>
    <w:rsid w:val="000C6CDB"/>
    <w:rPr>
      <w:color w:val="00B0F0"/>
    </w:rPr>
  </w:style>
  <w:style w:type="character" w:customStyle="1" w:styleId="testingblueChar">
    <w:name w:val="testing blue Char"/>
    <w:basedOn w:val="6Cl11xxxxxChar"/>
    <w:link w:val="testingblue"/>
    <w:uiPriority w:val="99"/>
    <w:rsid w:val="000C6CDB"/>
    <w:rPr>
      <w:rFonts w:ascii="Calibri" w:hAnsi="Calibri"/>
      <w:color w:val="00B0F0"/>
      <w:sz w:val="22"/>
    </w:rPr>
  </w:style>
  <w:style w:type="paragraph" w:customStyle="1" w:styleId="testingorange">
    <w:name w:val="testing orange"/>
    <w:basedOn w:val="testingblue"/>
    <w:link w:val="testingorangeChar"/>
    <w:uiPriority w:val="99"/>
    <w:locked/>
    <w:rsid w:val="000C6CDB"/>
    <w:rPr>
      <w:color w:val="E36C0A" w:themeColor="accent6" w:themeShade="BF"/>
    </w:rPr>
  </w:style>
  <w:style w:type="character" w:customStyle="1" w:styleId="testinggreenChar">
    <w:name w:val="testing green Char"/>
    <w:basedOn w:val="testingblueChar"/>
    <w:link w:val="testinggreen"/>
    <w:uiPriority w:val="99"/>
    <w:rsid w:val="000C6CDB"/>
    <w:rPr>
      <w:rFonts w:ascii="Calibri" w:hAnsi="Calibri"/>
      <w:color w:val="76923C" w:themeColor="accent3" w:themeShade="BF"/>
      <w:sz w:val="22"/>
    </w:rPr>
  </w:style>
  <w:style w:type="paragraph" w:customStyle="1" w:styleId="testingpurple">
    <w:name w:val="testing purple"/>
    <w:basedOn w:val="testingorange"/>
    <w:link w:val="testingpurpleChar"/>
    <w:uiPriority w:val="99"/>
    <w:locked/>
    <w:rsid w:val="000C6CDB"/>
    <w:rPr>
      <w:color w:val="7030A0"/>
    </w:rPr>
  </w:style>
  <w:style w:type="character" w:customStyle="1" w:styleId="testingorangeChar">
    <w:name w:val="testing orange Char"/>
    <w:basedOn w:val="testingblueChar"/>
    <w:link w:val="testingorange"/>
    <w:uiPriority w:val="99"/>
    <w:rsid w:val="000C6CDB"/>
    <w:rPr>
      <w:rFonts w:ascii="Calibri" w:hAnsi="Calibri"/>
      <w:color w:val="E36C0A" w:themeColor="accent6" w:themeShade="BF"/>
      <w:sz w:val="22"/>
    </w:rPr>
  </w:style>
  <w:style w:type="paragraph" w:customStyle="1" w:styleId="testingablue">
    <w:name w:val="testing (a) blue"/>
    <w:basedOn w:val="DNUsubcla"/>
    <w:link w:val="testingablueChar"/>
    <w:uiPriority w:val="99"/>
    <w:locked/>
    <w:rsid w:val="000C6CDB"/>
    <w:pPr>
      <w:numPr>
        <w:numId w:val="44"/>
      </w:numPr>
    </w:pPr>
    <w:rPr>
      <w:color w:val="00B0F0"/>
    </w:rPr>
  </w:style>
  <w:style w:type="character" w:customStyle="1" w:styleId="testingpurpleChar">
    <w:name w:val="testing purple Char"/>
    <w:basedOn w:val="testingorangeChar"/>
    <w:link w:val="testingpurple"/>
    <w:uiPriority w:val="99"/>
    <w:rsid w:val="000C6CDB"/>
    <w:rPr>
      <w:rFonts w:ascii="Calibri" w:hAnsi="Calibri"/>
      <w:color w:val="7030A0"/>
      <w:sz w:val="22"/>
    </w:rPr>
  </w:style>
  <w:style w:type="paragraph" w:customStyle="1" w:styleId="testingagreen">
    <w:name w:val="testing (a) green"/>
    <w:basedOn w:val="testingablue"/>
    <w:link w:val="testingagreenChar"/>
    <w:uiPriority w:val="99"/>
    <w:locked/>
    <w:rsid w:val="000C6CDB"/>
    <w:pPr>
      <w:numPr>
        <w:numId w:val="46"/>
      </w:numPr>
    </w:pPr>
    <w:rPr>
      <w:color w:val="76923C" w:themeColor="accent3" w:themeShade="BF"/>
    </w:rPr>
  </w:style>
  <w:style w:type="character" w:customStyle="1" w:styleId="testingablueChar">
    <w:name w:val="testing (a) blue Char"/>
    <w:basedOn w:val="DNUsubclaChar"/>
    <w:link w:val="testingablue"/>
    <w:uiPriority w:val="99"/>
    <w:rsid w:val="000C6CDB"/>
    <w:rPr>
      <w:rFonts w:ascii="Calibri" w:hAnsi="Calibri" w:cs="Calibri"/>
      <w:color w:val="00B0F0"/>
      <w:sz w:val="22"/>
    </w:rPr>
  </w:style>
  <w:style w:type="paragraph" w:customStyle="1" w:styleId="testingaorange">
    <w:name w:val="testing (a) orange"/>
    <w:basedOn w:val="testingagreen"/>
    <w:link w:val="testingaorangeChar"/>
    <w:uiPriority w:val="99"/>
    <w:locked/>
    <w:rsid w:val="000C6CDB"/>
    <w:pPr>
      <w:numPr>
        <w:numId w:val="39"/>
      </w:numPr>
    </w:pPr>
    <w:rPr>
      <w:strike/>
      <w:color w:val="E36C0A" w:themeColor="accent6" w:themeShade="BF"/>
    </w:rPr>
  </w:style>
  <w:style w:type="character" w:customStyle="1" w:styleId="testingagreenChar">
    <w:name w:val="testing (a) green Char"/>
    <w:basedOn w:val="testingablueChar"/>
    <w:link w:val="testingagreen"/>
    <w:uiPriority w:val="99"/>
    <w:rsid w:val="000C6CDB"/>
    <w:rPr>
      <w:rFonts w:ascii="Calibri" w:hAnsi="Calibri" w:cs="Calibri"/>
      <w:color w:val="76923C" w:themeColor="accent3" w:themeShade="BF"/>
      <w:sz w:val="22"/>
    </w:rPr>
  </w:style>
  <w:style w:type="paragraph" w:customStyle="1" w:styleId="testingapurple">
    <w:name w:val="testing (a) purple"/>
    <w:basedOn w:val="testingaorange"/>
    <w:link w:val="testingapurpleChar"/>
    <w:uiPriority w:val="99"/>
    <w:locked/>
    <w:rsid w:val="000C6CDB"/>
    <w:pPr>
      <w:numPr>
        <w:numId w:val="40"/>
      </w:numPr>
      <w:ind w:left="1361" w:hanging="510"/>
    </w:pPr>
    <w:rPr>
      <w:color w:val="7030A0"/>
      <w14:textFill>
        <w14:solidFill>
          <w14:srgbClr w14:val="7030A0">
            <w14:lumMod w14:val="75000"/>
          </w14:srgbClr>
        </w14:solidFill>
      </w14:textFill>
    </w:rPr>
  </w:style>
  <w:style w:type="character" w:customStyle="1" w:styleId="testingaorangeChar">
    <w:name w:val="testing (a) orange Char"/>
    <w:basedOn w:val="testingagreenChar"/>
    <w:link w:val="testingaorange"/>
    <w:uiPriority w:val="99"/>
    <w:rsid w:val="000C6CDB"/>
    <w:rPr>
      <w:rFonts w:ascii="Calibri" w:hAnsi="Calibri" w:cs="Calibri"/>
      <w:strike/>
      <w:color w:val="E36C0A" w:themeColor="accent6" w:themeShade="BF"/>
      <w:sz w:val="22"/>
    </w:rPr>
  </w:style>
  <w:style w:type="paragraph" w:customStyle="1" w:styleId="testingiblue">
    <w:name w:val="testing (i) blue"/>
    <w:basedOn w:val="DNUsubcli"/>
    <w:link w:val="testingiblueChar"/>
    <w:uiPriority w:val="99"/>
    <w:locked/>
    <w:rsid w:val="000C6CDB"/>
    <w:pPr>
      <w:numPr>
        <w:ilvl w:val="3"/>
        <w:numId w:val="27"/>
      </w:numPr>
    </w:pPr>
    <w:rPr>
      <w:color w:val="00B0F0"/>
    </w:rPr>
  </w:style>
  <w:style w:type="character" w:customStyle="1" w:styleId="testingapurpleChar">
    <w:name w:val="testing (a) purple Char"/>
    <w:basedOn w:val="testingaorangeChar"/>
    <w:link w:val="testingapurple"/>
    <w:uiPriority w:val="99"/>
    <w:rsid w:val="000C6CDB"/>
    <w:rPr>
      <w:rFonts w:ascii="Calibri" w:hAnsi="Calibri" w:cs="Calibri"/>
      <w:strike/>
      <w:color w:val="7030A0"/>
      <w:sz w:val="22"/>
      <w14:textFill>
        <w14:solidFill>
          <w14:srgbClr w14:val="7030A0">
            <w14:lumMod w14:val="75000"/>
          </w14:srgbClr>
        </w14:solidFill>
      </w14:textFill>
    </w:rPr>
  </w:style>
  <w:style w:type="paragraph" w:customStyle="1" w:styleId="testingigreen">
    <w:name w:val="testing (i) green"/>
    <w:basedOn w:val="testingiblue"/>
    <w:link w:val="testingigreenChar"/>
    <w:uiPriority w:val="99"/>
    <w:locked/>
    <w:rsid w:val="000C6CDB"/>
    <w:pPr>
      <w:numPr>
        <w:ilvl w:val="0"/>
        <w:numId w:val="45"/>
      </w:numPr>
    </w:pPr>
    <w:rPr>
      <w:color w:val="76923C" w:themeColor="accent3" w:themeShade="BF"/>
    </w:rPr>
  </w:style>
  <w:style w:type="character" w:customStyle="1" w:styleId="testingiblueChar">
    <w:name w:val="testing (i) blue Char"/>
    <w:basedOn w:val="DNUsubcliChar"/>
    <w:link w:val="testingiblue"/>
    <w:uiPriority w:val="99"/>
    <w:rsid w:val="000C6CDB"/>
    <w:rPr>
      <w:rFonts w:ascii="Calibri" w:hAnsi="Calibri" w:cs="Calibri"/>
      <w:color w:val="00B0F0"/>
      <w:sz w:val="22"/>
    </w:rPr>
  </w:style>
  <w:style w:type="paragraph" w:customStyle="1" w:styleId="testingiorange">
    <w:name w:val="testing (i) orange"/>
    <w:basedOn w:val="testingigreen"/>
    <w:link w:val="testingiorangeChar"/>
    <w:uiPriority w:val="99"/>
    <w:locked/>
    <w:rsid w:val="000C6CDB"/>
    <w:pPr>
      <w:numPr>
        <w:numId w:val="41"/>
      </w:numPr>
    </w:pPr>
    <w:rPr>
      <w:color w:val="E36C0A" w:themeColor="accent6" w:themeShade="BF"/>
    </w:rPr>
  </w:style>
  <w:style w:type="character" w:customStyle="1" w:styleId="testingigreenChar">
    <w:name w:val="testing (i) green Char"/>
    <w:basedOn w:val="testingiblueChar"/>
    <w:link w:val="testingigreen"/>
    <w:uiPriority w:val="99"/>
    <w:rsid w:val="000C6CDB"/>
    <w:rPr>
      <w:rFonts w:ascii="Calibri" w:hAnsi="Calibri" w:cs="Calibri"/>
      <w:color w:val="76923C" w:themeColor="accent3" w:themeShade="BF"/>
      <w:sz w:val="22"/>
    </w:rPr>
  </w:style>
  <w:style w:type="paragraph" w:customStyle="1" w:styleId="testingipurple">
    <w:name w:val="testing (i) purple"/>
    <w:basedOn w:val="testingiorange"/>
    <w:link w:val="testingipurpleChar"/>
    <w:uiPriority w:val="99"/>
    <w:locked/>
    <w:rsid w:val="000C6CDB"/>
    <w:pPr>
      <w:numPr>
        <w:numId w:val="42"/>
      </w:numPr>
      <w:ind w:left="1758" w:hanging="454"/>
    </w:pPr>
    <w:rPr>
      <w:color w:val="7030A0"/>
    </w:rPr>
  </w:style>
  <w:style w:type="character" w:customStyle="1" w:styleId="testingiorangeChar">
    <w:name w:val="testing (i) orange Char"/>
    <w:basedOn w:val="testingigreenChar"/>
    <w:link w:val="testingiorange"/>
    <w:uiPriority w:val="99"/>
    <w:rsid w:val="000C6CDB"/>
    <w:rPr>
      <w:rFonts w:ascii="Calibri" w:hAnsi="Calibri" w:cs="Calibri"/>
      <w:color w:val="E36C0A" w:themeColor="accent6" w:themeShade="BF"/>
      <w:sz w:val="22"/>
    </w:rPr>
  </w:style>
  <w:style w:type="character" w:customStyle="1" w:styleId="testingipurpleChar">
    <w:name w:val="testing (i) purple Char"/>
    <w:basedOn w:val="testingiorangeChar"/>
    <w:link w:val="testingipurple"/>
    <w:uiPriority w:val="99"/>
    <w:rsid w:val="000C6CDB"/>
    <w:rPr>
      <w:rFonts w:ascii="Calibri" w:hAnsi="Calibri" w:cs="Calibri"/>
      <w:color w:val="7030A0"/>
      <w:sz w:val="22"/>
    </w:rPr>
  </w:style>
  <w:style w:type="paragraph" w:customStyle="1" w:styleId="7cClixx">
    <w:name w:val="7c.Cl (i) xx"/>
    <w:basedOn w:val="Notinuse2"/>
    <w:link w:val="7cClixxChar"/>
    <w:uiPriority w:val="99"/>
    <w:locked/>
    <w:rsid w:val="000C6CDB"/>
    <w:pPr>
      <w:ind w:left="1361"/>
    </w:pPr>
  </w:style>
  <w:style w:type="character" w:customStyle="1" w:styleId="7cClixxChar">
    <w:name w:val="7c.Cl (i) xx Char"/>
    <w:basedOn w:val="Notinuse2Char"/>
    <w:link w:val="7cClixx"/>
    <w:uiPriority w:val="99"/>
    <w:rsid w:val="000C6CDB"/>
    <w:rPr>
      <w:rFonts w:ascii="Calibri" w:hAnsi="Calibri" w:cs="Calibri"/>
      <w:color w:val="000000"/>
      <w:sz w:val="22"/>
    </w:rPr>
  </w:style>
  <w:style w:type="paragraph" w:customStyle="1" w:styleId="j14GDV3">
    <w:name w:val="j14.GDV 3"/>
    <w:basedOn w:val="j13GDV2reference"/>
    <w:link w:val="j14GDV3Char"/>
    <w:uiPriority w:val="99"/>
    <w:locked/>
    <w:rsid w:val="000C6CDB"/>
    <w:rPr>
      <w:color w:val="E36C0A" w:themeColor="accent6" w:themeShade="BF"/>
    </w:rPr>
  </w:style>
  <w:style w:type="character" w:customStyle="1" w:styleId="j14GDV3Char">
    <w:name w:val="j14.GDV 3 Char"/>
    <w:basedOn w:val="j13GDV2referenceChar"/>
    <w:link w:val="j14GDV3"/>
    <w:uiPriority w:val="99"/>
    <w:rsid w:val="000C6CDB"/>
    <w:rPr>
      <w:rFonts w:ascii="Calibri" w:hAnsi="Calibri"/>
      <w:b/>
      <w:color w:val="E36C0A" w:themeColor="accent6" w:themeShade="BF"/>
      <w:sz w:val="22"/>
      <w:szCs w:val="22"/>
      <w:lang w:eastAsia="en-US"/>
    </w:rPr>
  </w:style>
  <w:style w:type="character" w:customStyle="1" w:styleId="7dClAxxfollowingChar">
    <w:name w:val="7d.Cl (A) xx following Char"/>
    <w:basedOn w:val="7cClixxChar"/>
    <w:link w:val="7dClAxxfollowing"/>
    <w:uiPriority w:val="99"/>
    <w:rsid w:val="000C6CDB"/>
    <w:rPr>
      <w:rFonts w:ascii="Calibri" w:hAnsi="Calibri" w:cs="Calibri"/>
      <w:color w:val="000000"/>
      <w:sz w:val="22"/>
    </w:rPr>
  </w:style>
  <w:style w:type="character" w:customStyle="1" w:styleId="4bClHeatingBlueChar">
    <w:name w:val="4b.Cl Heating Blue Char"/>
    <w:basedOn w:val="DNUClHeadingChar"/>
    <w:link w:val="4bClHeatingBlue"/>
    <w:uiPriority w:val="99"/>
    <w:rsid w:val="000C6CDB"/>
    <w:rPr>
      <w:rFonts w:ascii="Calibri" w:eastAsiaTheme="minorHAnsi" w:hAnsi="Calibri" w:cs="Calibri"/>
      <w:b/>
      <w:strike/>
      <w:color w:val="00B0F0"/>
      <w:sz w:val="22"/>
      <w:szCs w:val="22"/>
      <w:lang w:eastAsia="en-US"/>
    </w:rPr>
  </w:style>
  <w:style w:type="paragraph" w:customStyle="1" w:styleId="4ClHeadingBlue">
    <w:name w:val="4. Cl Heading (Blue)"/>
    <w:basedOn w:val="DNUClHeading"/>
    <w:link w:val="4ClHeadingBlueChar"/>
    <w:uiPriority w:val="99"/>
    <w:locked/>
    <w:rsid w:val="000C6CDB"/>
    <w:pPr>
      <w:tabs>
        <w:tab w:val="clear" w:pos="737"/>
        <w:tab w:val="num" w:pos="2340"/>
      </w:tabs>
      <w:ind w:left="2340" w:hanging="900"/>
    </w:pPr>
    <w:rPr>
      <w:color w:val="00B0F0"/>
    </w:rPr>
  </w:style>
  <w:style w:type="character" w:customStyle="1" w:styleId="4ClHeadingBlueChar">
    <w:name w:val="4. Cl Heading (Blue) Char"/>
    <w:basedOn w:val="DNUClHeadingChar"/>
    <w:link w:val="4ClHeadingBlue"/>
    <w:uiPriority w:val="99"/>
    <w:rsid w:val="000C6CDB"/>
    <w:rPr>
      <w:rFonts w:ascii="Calibri" w:eastAsiaTheme="minorHAnsi" w:hAnsi="Calibri" w:cs="Calibri"/>
      <w:b/>
      <w:color w:val="00B0F0"/>
      <w:sz w:val="22"/>
      <w:szCs w:val="22"/>
      <w:lang w:eastAsia="en-US"/>
    </w:rPr>
  </w:style>
  <w:style w:type="paragraph" w:customStyle="1" w:styleId="jSubA">
    <w:name w:val="j.Sub A"/>
    <w:basedOn w:val="Normal"/>
    <w:link w:val="jSubAChar"/>
    <w:uiPriority w:val="99"/>
    <w:locked/>
    <w:rsid w:val="000C6CDB"/>
    <w:pPr>
      <w:numPr>
        <w:numId w:val="43"/>
      </w:numPr>
      <w:spacing w:before="120" w:after="120"/>
    </w:pPr>
    <w:rPr>
      <w:rFonts w:asciiTheme="minorHAnsi" w:hAnsiTheme="minorHAnsi" w:cstheme="minorHAnsi"/>
      <w:szCs w:val="22"/>
      <w:lang w:eastAsia="en-US"/>
    </w:rPr>
  </w:style>
  <w:style w:type="character" w:customStyle="1" w:styleId="jSubAChar">
    <w:name w:val="j.Sub A Char"/>
    <w:basedOn w:val="DefaultParagraphFont"/>
    <w:link w:val="jSubA"/>
    <w:uiPriority w:val="99"/>
    <w:rsid w:val="000C6CDB"/>
    <w:rPr>
      <w:rFonts w:asciiTheme="minorHAnsi" w:hAnsiTheme="minorHAnsi" w:cstheme="minorHAnsi"/>
      <w:sz w:val="22"/>
      <w:szCs w:val="22"/>
      <w:lang w:eastAsia="en-US"/>
    </w:rPr>
  </w:style>
  <w:style w:type="paragraph" w:customStyle="1" w:styleId="11blue">
    <w:name w:val="1.1 blue"/>
    <w:basedOn w:val="6Cl11xxxxx"/>
    <w:link w:val="11blueChar"/>
    <w:uiPriority w:val="99"/>
    <w:locked/>
    <w:rsid w:val="000C6CDB"/>
    <w:rPr>
      <w:rFonts w:ascii="Baskerville Old Face" w:hAnsi="Baskerville Old Face"/>
      <w:color w:val="00B0F0"/>
    </w:rPr>
  </w:style>
  <w:style w:type="paragraph" w:customStyle="1" w:styleId="Style9">
    <w:name w:val="Style9"/>
    <w:basedOn w:val="testingiblue"/>
    <w:link w:val="Style9Char"/>
    <w:uiPriority w:val="99"/>
    <w:locked/>
    <w:rsid w:val="000C6CDB"/>
  </w:style>
  <w:style w:type="character" w:customStyle="1" w:styleId="11blueChar">
    <w:name w:val="1.1 blue Char"/>
    <w:basedOn w:val="6Cl11xxxxxChar"/>
    <w:link w:val="11blue"/>
    <w:uiPriority w:val="99"/>
    <w:rsid w:val="000C6CDB"/>
    <w:rPr>
      <w:rFonts w:ascii="Baskerville Old Face" w:hAnsi="Baskerville Old Face"/>
      <w:color w:val="00B0F0"/>
      <w:sz w:val="22"/>
    </w:rPr>
  </w:style>
  <w:style w:type="character" w:customStyle="1" w:styleId="Style9Char">
    <w:name w:val="Style9 Char"/>
    <w:basedOn w:val="testingiblueChar"/>
    <w:link w:val="Style9"/>
    <w:uiPriority w:val="99"/>
    <w:rsid w:val="000C6CDB"/>
    <w:rPr>
      <w:rFonts w:ascii="Calibri" w:hAnsi="Calibri" w:cs="Calibri"/>
      <w:color w:val="00B0F0"/>
      <w:sz w:val="22"/>
    </w:rPr>
  </w:style>
  <w:style w:type="paragraph" w:customStyle="1" w:styleId="testingaorangecalibri">
    <w:name w:val="testing (a) orange calibri"/>
    <w:basedOn w:val="ListParagraph"/>
    <w:link w:val="testingaorangecalibriChar"/>
    <w:uiPriority w:val="99"/>
    <w:locked/>
    <w:rsid w:val="000C6CDB"/>
    <w:pPr>
      <w:numPr>
        <w:numId w:val="47"/>
      </w:numPr>
      <w:spacing w:after="120"/>
      <w:contextualSpacing/>
    </w:pPr>
    <w:rPr>
      <w:rFonts w:asciiTheme="minorHAnsi" w:hAnsiTheme="minorHAnsi" w:cstheme="minorHAnsi"/>
      <w:sz w:val="22"/>
      <w:szCs w:val="22"/>
    </w:rPr>
  </w:style>
  <w:style w:type="character" w:customStyle="1" w:styleId="testingaorangecalibriChar">
    <w:name w:val="testing (a) orange calibri Char"/>
    <w:basedOn w:val="ListParagraphChar"/>
    <w:link w:val="testingaorangecalibri"/>
    <w:uiPriority w:val="99"/>
    <w:rsid w:val="000C6CDB"/>
    <w:rPr>
      <w:rFonts w:asciiTheme="minorHAnsi" w:hAnsiTheme="minorHAnsi" w:cstheme="minorHAnsi"/>
      <w:sz w:val="22"/>
      <w:szCs w:val="22"/>
    </w:rPr>
  </w:style>
  <w:style w:type="paragraph" w:customStyle="1" w:styleId="DNUNote">
    <w:name w:val="DNU Note"/>
    <w:basedOn w:val="Normal"/>
    <w:link w:val="DNUNoteChar"/>
    <w:locked/>
    <w:rsid w:val="000C6CDB"/>
    <w:pPr>
      <w:suppressAutoHyphens/>
      <w:spacing w:before="120" w:after="120" w:line="264" w:lineRule="auto"/>
      <w:ind w:left="710"/>
    </w:pPr>
    <w:rPr>
      <w:i/>
      <w:color w:val="000000"/>
      <w:sz w:val="20"/>
    </w:rPr>
  </w:style>
  <w:style w:type="character" w:customStyle="1" w:styleId="DNUNoteChar">
    <w:name w:val="DNU Note Char"/>
    <w:basedOn w:val="DefaultParagraphFont"/>
    <w:link w:val="DNUNote"/>
    <w:rsid w:val="000C6CDB"/>
    <w:rPr>
      <w:rFonts w:ascii="Calibri" w:hAnsi="Calibri"/>
      <w:i/>
      <w:color w:val="000000"/>
    </w:rPr>
  </w:style>
  <w:style w:type="paragraph" w:customStyle="1" w:styleId="testing2">
    <w:name w:val="testing 2"/>
    <w:basedOn w:val="DNUsubcla"/>
    <w:link w:val="testing2Char"/>
    <w:uiPriority w:val="99"/>
    <w:locked/>
    <w:rsid w:val="000C6CDB"/>
    <w:pPr>
      <w:tabs>
        <w:tab w:val="clear" w:pos="879"/>
      </w:tabs>
      <w:spacing w:line="264" w:lineRule="auto"/>
      <w:ind w:left="1211" w:hanging="360"/>
    </w:pPr>
    <w:rPr>
      <w:rFonts w:asciiTheme="minorHAnsi" w:hAnsiTheme="minorHAnsi" w:cstheme="minorHAnsi"/>
      <w:color w:val="FF0000"/>
      <w:szCs w:val="22"/>
    </w:rPr>
  </w:style>
  <w:style w:type="character" w:customStyle="1" w:styleId="testing2Char">
    <w:name w:val="testing 2 Char"/>
    <w:basedOn w:val="DefaultParagraphFont"/>
    <w:link w:val="testing2"/>
    <w:uiPriority w:val="99"/>
    <w:rsid w:val="000C6CDB"/>
    <w:rPr>
      <w:rFonts w:asciiTheme="minorHAnsi" w:hAnsiTheme="minorHAnsi" w:cstheme="minorHAnsi"/>
      <w:color w:val="FF0000"/>
      <w:sz w:val="22"/>
      <w:szCs w:val="22"/>
    </w:rPr>
  </w:style>
  <w:style w:type="paragraph" w:customStyle="1" w:styleId="NumberList">
    <w:name w:val="Number List"/>
    <w:basedOn w:val="ListNumber"/>
    <w:next w:val="ListNumber"/>
    <w:qFormat/>
    <w:locked/>
    <w:rsid w:val="000C6CDB"/>
    <w:pPr>
      <w:keepLines/>
      <w:numPr>
        <w:numId w:val="48"/>
      </w:numPr>
      <w:spacing w:line="240" w:lineRule="auto"/>
      <w:jc w:val="both"/>
    </w:pPr>
    <w:rPr>
      <w:rFonts w:asciiTheme="minorHAnsi" w:hAnsiTheme="minorHAnsi"/>
      <w:color w:val="000000" w:themeColor="text1"/>
    </w:rPr>
  </w:style>
  <w:style w:type="paragraph" w:customStyle="1" w:styleId="7aDefinitionmid-heading">
    <w:name w:val="7a. Definition mid-heading"/>
    <w:basedOn w:val="Normal"/>
    <w:link w:val="7aDefinitionmid-headingChar"/>
    <w:qFormat/>
    <w:rsid w:val="00A03513"/>
    <w:pPr>
      <w:spacing w:before="60" w:after="120"/>
    </w:pPr>
    <w:rPr>
      <w:i/>
      <w:lang w:eastAsia="en-US"/>
    </w:rPr>
  </w:style>
  <w:style w:type="character" w:customStyle="1" w:styleId="7aDefinitionmid-headingChar">
    <w:name w:val="7a. Definition mid-heading Char"/>
    <w:basedOn w:val="DefaultParagraphFont"/>
    <w:link w:val="7aDefinitionmid-heading"/>
    <w:rsid w:val="00A03513"/>
    <w:rPr>
      <w:rFonts w:ascii="Calibri" w:hAnsi="Calibri"/>
      <w:i/>
      <w:sz w:val="22"/>
      <w:lang w:eastAsia="en-US"/>
    </w:rPr>
  </w:style>
  <w:style w:type="paragraph" w:customStyle="1" w:styleId="5aifollowing">
    <w:name w:val="5a. (i) following"/>
    <w:basedOn w:val="Normal"/>
    <w:link w:val="5aifollowingChar"/>
    <w:qFormat/>
    <w:rsid w:val="00EF3ABC"/>
    <w:pPr>
      <w:suppressAutoHyphens/>
      <w:spacing w:before="120" w:after="120"/>
      <w:ind w:left="1802" w:hanging="101"/>
      <w:outlineLvl w:val="2"/>
    </w:pPr>
  </w:style>
  <w:style w:type="character" w:customStyle="1" w:styleId="5aifollowingChar">
    <w:name w:val="5a. (i) following Char"/>
    <w:basedOn w:val="DefaultParagraphFont"/>
    <w:link w:val="5aifollowing"/>
    <w:rsid w:val="00EF3ABC"/>
    <w:rPr>
      <w:rFonts w:ascii="Calibri" w:hAnsi="Calibri"/>
      <w:sz w:val="22"/>
    </w:rPr>
  </w:style>
  <w:style w:type="character" w:customStyle="1" w:styleId="8subclaChar">
    <w:name w:val="8.sub cl (a) Char"/>
    <w:basedOn w:val="DefaultParagraphFont"/>
    <w:link w:val="8subcla"/>
    <w:locked/>
    <w:rsid w:val="00742CF3"/>
    <w:rPr>
      <w:rFonts w:ascii="Calibri" w:hAnsi="Calibri" w:cs="Calibri"/>
      <w:color w:val="000000"/>
    </w:rPr>
  </w:style>
  <w:style w:type="paragraph" w:customStyle="1" w:styleId="8subcla">
    <w:name w:val="8.sub cl (a)"/>
    <w:basedOn w:val="Normal"/>
    <w:link w:val="8subclaChar"/>
    <w:qFormat/>
    <w:rsid w:val="00742CF3"/>
    <w:pPr>
      <w:keepLines/>
      <w:tabs>
        <w:tab w:val="num" w:pos="879"/>
      </w:tabs>
      <w:suppressAutoHyphens/>
      <w:spacing w:before="120" w:after="120"/>
      <w:ind w:left="1361" w:hanging="510"/>
      <w:outlineLvl w:val="2"/>
    </w:pPr>
    <w:rPr>
      <w:rFonts w:cs="Calibri"/>
      <w:color w:val="000000"/>
      <w:sz w:val="20"/>
    </w:rPr>
  </w:style>
  <w:style w:type="paragraph" w:customStyle="1" w:styleId="Heading-CourtApplications">
    <w:name w:val="Heading - Court Applications"/>
    <w:basedOn w:val="Normal"/>
    <w:rsid w:val="00776935"/>
    <w:pPr>
      <w:keepLines/>
      <w:spacing w:after="240"/>
      <w:ind w:left="340"/>
      <w:jc w:val="center"/>
    </w:pPr>
    <w:rPr>
      <w:rFonts w:asciiTheme="minorHAnsi" w:hAnsiTheme="minorHAnsi"/>
      <w:b/>
      <w:color w:val="000000" w:themeColor="text1"/>
      <w:sz w:val="28"/>
      <w:lang w:eastAsia="en-US"/>
    </w:rPr>
  </w:style>
  <w:style w:type="paragraph" w:customStyle="1" w:styleId="Deedvariationtextcolumn2">
    <w:name w:val="Deed variation text column 2"/>
    <w:basedOn w:val="Normal"/>
    <w:link w:val="Deedvariationtextcolumn2Char"/>
    <w:qFormat/>
    <w:rsid w:val="00A83A67"/>
    <w:pPr>
      <w:spacing w:after="160" w:line="264" w:lineRule="auto"/>
    </w:pPr>
    <w:rPr>
      <w:sz w:val="18"/>
      <w:szCs w:val="18"/>
    </w:rPr>
  </w:style>
  <w:style w:type="character" w:customStyle="1" w:styleId="Deedvariationtextcolumn2Char">
    <w:name w:val="Deed variation text column 2 Char"/>
    <w:basedOn w:val="DefaultParagraphFont"/>
    <w:link w:val="Deedvariationtextcolumn2"/>
    <w:rsid w:val="00A83A67"/>
    <w:rPr>
      <w:rFonts w:ascii="Calibri" w:hAnsi="Calibri"/>
      <w:sz w:val="18"/>
      <w:szCs w:val="18"/>
    </w:rPr>
  </w:style>
  <w:style w:type="paragraph" w:customStyle="1" w:styleId="Deedvariationhistorytextcolumn1">
    <w:name w:val="Deed variation history text column 1"/>
    <w:basedOn w:val="Normal"/>
    <w:link w:val="Deedvariationhistorytextcolumn1Char"/>
    <w:qFormat/>
    <w:rsid w:val="00AF0E21"/>
    <w:pPr>
      <w:spacing w:after="160" w:line="264" w:lineRule="auto"/>
      <w:jc w:val="right"/>
    </w:pPr>
    <w:rPr>
      <w:sz w:val="18"/>
      <w:szCs w:val="18"/>
    </w:rPr>
  </w:style>
  <w:style w:type="character" w:customStyle="1" w:styleId="Deedvariationhistorytextcolumn1Char">
    <w:name w:val="Deed variation history text column 1 Char"/>
    <w:basedOn w:val="DefaultParagraphFont"/>
    <w:link w:val="Deedvariationhistorytextcolumn1"/>
    <w:rsid w:val="00AF0E21"/>
    <w:rPr>
      <w:rFonts w:ascii="Calibri" w:hAnsi="Calibri"/>
      <w:sz w:val="18"/>
      <w:szCs w:val="18"/>
    </w:rPr>
  </w:style>
  <w:style w:type="paragraph" w:customStyle="1" w:styleId="AdviceHeading1">
    <w:name w:val="Advice Heading 1"/>
    <w:basedOn w:val="Normal"/>
    <w:qFormat/>
    <w:rsid w:val="00617FD7"/>
    <w:pPr>
      <w:keepLines/>
      <w:spacing w:after="240"/>
      <w:ind w:left="-567"/>
      <w:jc w:val="both"/>
    </w:pPr>
    <w:rPr>
      <w:rFonts w:asciiTheme="minorHAnsi" w:hAnsiTheme="minorHAnsi" w:cstheme="minorHAnsi"/>
      <w:color w:val="000000" w:themeColor="text1"/>
      <w:u w:val="single"/>
      <w:lang w:eastAsia="en-US"/>
    </w:rPr>
  </w:style>
  <w:style w:type="character" w:customStyle="1" w:styleId="0Redinsert">
    <w:name w:val="0. Red insert"/>
    <w:uiPriority w:val="1"/>
    <w:qFormat/>
    <w:rsid w:val="00531056"/>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employment.gov.au/public-interest-disclosure-act-2013" TargetMode="External"/><Relationship Id="rId18" Type="http://schemas.openxmlformats.org/officeDocument/2006/relationships/hyperlink" Target="http://www.dpmc.gov.au/sites/default/files/publications/Commonwealth_Coat_of_Arms_Information_and_Guidelines.pdf" TargetMode="External"/><Relationship Id="rId26" Type="http://schemas.openxmlformats.org/officeDocument/2006/relationships/header" Target="header4.xml"/><Relationship Id="rId39" Type="http://schemas.openxmlformats.org/officeDocument/2006/relationships/header" Target="header12.xml"/><Relationship Id="rId3" Type="http://schemas.openxmlformats.org/officeDocument/2006/relationships/customXml" Target="../customXml/item3.xml"/><Relationship Id="rId21" Type="http://schemas.openxmlformats.org/officeDocument/2006/relationships/hyperlink" Target="https://training.gov.au" TargetMode="External"/><Relationship Id="rId34" Type="http://schemas.openxmlformats.org/officeDocument/2006/relationships/header" Target="header9.xml"/><Relationship Id="rId42" Type="http://schemas.openxmlformats.org/officeDocument/2006/relationships/header" Target="header13.xml"/><Relationship Id="rId47" Type="http://schemas.openxmlformats.org/officeDocument/2006/relationships/header" Target="header16.xml"/><Relationship Id="rId50" Type="http://schemas.openxmlformats.org/officeDocument/2006/relationships/footer" Target="footer10.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footer" Target="footer2.xml"/><Relationship Id="rId25" Type="http://schemas.openxmlformats.org/officeDocument/2006/relationships/footer" Target="footer3.xml"/><Relationship Id="rId33" Type="http://schemas.openxmlformats.org/officeDocument/2006/relationships/header" Target="header8.xml"/><Relationship Id="rId38" Type="http://schemas.openxmlformats.org/officeDocument/2006/relationships/footer" Target="footer7.xml"/><Relationship Id="rId46" Type="http://schemas.openxmlformats.org/officeDocument/2006/relationships/header" Target="header15.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yperlink" Target="http://www.harvesttrail.gov.au" TargetMode="External"/><Relationship Id="rId29" Type="http://schemas.openxmlformats.org/officeDocument/2006/relationships/header" Target="header5.xml"/><Relationship Id="rId41" Type="http://schemas.openxmlformats.org/officeDocument/2006/relationships/image" Target="media/image3.jpeg"/><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eader" Target="header3.xml"/><Relationship Id="rId32" Type="http://schemas.openxmlformats.org/officeDocument/2006/relationships/header" Target="header7.xml"/><Relationship Id="rId37" Type="http://schemas.openxmlformats.org/officeDocument/2006/relationships/footer" Target="footer6.xml"/><Relationship Id="rId40" Type="http://schemas.openxmlformats.org/officeDocument/2006/relationships/footer" Target="footer8.xml"/><Relationship Id="rId45" Type="http://schemas.openxmlformats.org/officeDocument/2006/relationships/header" Target="header14.xml"/><Relationship Id="rId53"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www.pmc.gov.au/sites/default/files/publications/factsheet_ipp_overview_1.pdf" TargetMode="External"/><Relationship Id="rId23" Type="http://schemas.openxmlformats.org/officeDocument/2006/relationships/header" Target="header2.xml"/><Relationship Id="rId28" Type="http://schemas.openxmlformats.org/officeDocument/2006/relationships/image" Target="media/image2.jpeg"/><Relationship Id="rId36" Type="http://schemas.openxmlformats.org/officeDocument/2006/relationships/header" Target="header11.xml"/><Relationship Id="rId49" Type="http://schemas.openxmlformats.org/officeDocument/2006/relationships/header" Target="header17.xml"/><Relationship Id="rId10" Type="http://schemas.openxmlformats.org/officeDocument/2006/relationships/endnotes" Target="endnotes.xml"/><Relationship Id="rId19" Type="http://schemas.openxmlformats.org/officeDocument/2006/relationships/hyperlink" Target="http://guides.dss.gov.au/guide-social-security-law" TargetMode="External"/><Relationship Id="rId31" Type="http://schemas.openxmlformats.org/officeDocument/2006/relationships/footer" Target="footer5.xml"/><Relationship Id="rId44" Type="http://schemas.openxmlformats.org/officeDocument/2006/relationships/hyperlink" Target="http://www.humanservices.gov.au" TargetMode="External"/><Relationship Id="rId52" Type="http://schemas.openxmlformats.org/officeDocument/2006/relationships/hyperlink" Target="http://www.humanservices.gov.au"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dpmc.gov.au/sites/default/files/publications/Commonwealth_Coat_of_Arms_Information_and_Guidelines.pdf" TargetMode="External"/><Relationship Id="rId22" Type="http://schemas.openxmlformats.org/officeDocument/2006/relationships/hyperlink" Target="http://www.employment.gov.au/employment-services-procurement-information" TargetMode="External"/><Relationship Id="rId27" Type="http://schemas.openxmlformats.org/officeDocument/2006/relationships/footer" Target="footer4.xml"/><Relationship Id="rId30" Type="http://schemas.openxmlformats.org/officeDocument/2006/relationships/header" Target="header6.xml"/><Relationship Id="rId35" Type="http://schemas.openxmlformats.org/officeDocument/2006/relationships/header" Target="header10.xml"/><Relationship Id="rId43" Type="http://schemas.openxmlformats.org/officeDocument/2006/relationships/hyperlink" Target="mailto:nationalcustomerserviceline@employment.gov.au" TargetMode="External"/><Relationship Id="rId48" Type="http://schemas.openxmlformats.org/officeDocument/2006/relationships/footer" Target="footer9.xml"/><Relationship Id="rId8" Type="http://schemas.openxmlformats.org/officeDocument/2006/relationships/webSettings" Target="webSettings.xml"/><Relationship Id="rId51" Type="http://schemas.openxmlformats.org/officeDocument/2006/relationships/hyperlink" Target="mailto:nationalcustomerserviceline@employment.gov.au" TargetMode="External"/></Relationships>
</file>

<file path=word/_rels/header17.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ESCSSLabelD xmlns="http://schemas.microsoft.com/sharepoint/v3" xsi:nil="true"/>
    <ESCSSIncludeInNewsletter xmlns="http://schemas.microsoft.com/sharepoint/v3">No</ESCSSIncludeInNewsletter>
    <ESCSSKeywords xmlns="http://schemas.microsoft.com/sharepoint/v3" xsi:nil="true"/>
    <ESCSSReviewDate xmlns="http://schemas.microsoft.com/sharepoint/v3" xsi:nil="true"/>
    <ESCSSReviewedBy xmlns="http://schemas.microsoft.com/sharepoint/v3" xsi:nil="true"/>
    <ESCSSSite xmlns="http://schemas.microsoft.com/sharepoint/v3" xsi:nil="true"/>
    <ESCSSContentAuthor xmlns="http://schemas.microsoft.com/sharepoint/v3">1649;#HARRIS,Amanda</ESCSSContentAuthor>
    <ESCSSDocumentType xmlns="http://schemas.microsoft.com/sharepoint/v3" xsi:nil="true"/>
    <ESCSSDisplayVersionNumber xmlns="http://schemas.microsoft.com/sharepoint/v3" xsi:nil="true"/>
    <ESCSSContractType xmlns="http://schemas.microsoft.com/sharepoint/v3" xsi:nil="true"/>
    <ESCSSResourceType xmlns="http://schemas.microsoft.com/sharepoint/v3">22;#Alt Version</ESCSSResourceType>
    <ESCSSEffectiveEndDate xmlns="http://schemas.microsoft.com/sharepoint/v3" xsi:nil="true"/>
    <ESCSSSubject xmlns="http://schemas.microsoft.com/sharepoint/v3">20170711-11250959526 </ESCSSSubject>
    <ESCSSEffectiveStartDate xmlns="http://schemas.microsoft.com/sharepoint/v3" xsi:nil="true"/>
    <ESCSSContentApprover xmlns="http://schemas.microsoft.com/sharepoint/v3">1376;#Deeds Advice Team</ESCSSContentApprover>
    <ESCSSTopic xmlns="http://schemas.microsoft.com/sharepoint/v3" xsi:nil="true"/>
    <ESCSSContentStatus xmlns="http://schemas.microsoft.com/sharepoint/v3">Current</ESCSSContentStatus>
    <ESCSSContractClause xmlns="http://schemas.microsoft.com/sharepoint/v3" xsi:nil="true"/>
    <ESCSSApprover xmlns="http://schemas.microsoft.com/sharepoint/v3">mh0841@idcprod</ESCSSApprover>
    <ESCSSReviewedOn xmlns="http://schemas.microsoft.com/sharepoint/v3" xsi:nil="true"/>
    <ESCSSBranch xmlns="http://schemas.microsoft.com/sharepoint/v3" xsi:nil="true"/>
    <ESCSSIncludeInLatestUpdates xmlns="http://schemas.microsoft.com/sharepoint/v3">No</ESCSSIncludeInLatestUpdates>
    <ESCSSLabelA xmlns="http://schemas.microsoft.com/sharepoint/v3" xsi:nil="true"/>
    <ESCSSBusinessOwnerContact xmlns="http://schemas.microsoft.com/sharepoint/v3" xsi:nil="true"/>
    <ESCSSESC3Term xmlns="http://schemas.microsoft.com/sharepoint/v3" xsi:nil="true"/>
    <ESCSSSummaryOfUpdate xmlns="http://schemas.microsoft.com/sharepoint/v3" xsi:nil="true"/>
    <ESCSSLabelC xmlns="http://schemas.microsoft.com/sharepoint/v3" xsi:nil="true"/>
    <ESCSSLabelB xmlns="http://schemas.microsoft.com/sharepoint/v3" xsi:nil="true"/>
    <Comments xmlns="http://schemas.microsoft.com/sharepoint/v3">jobactive Deed 2015-2020 (incorporating GDV5)</Comments>
    <ESCSSWebSiteGroup xmlns="http://schemas.microsoft.com/sharepoint/v3">;#jobactive;#</ESCSSWebSiteGroup>
  </documentManagement>
</p:properties>
</file>

<file path=customXml/item2.xml><?xml version="1.0" encoding="utf-8"?>
<ct:contentTypeSchema xmlns:ct="http://schemas.microsoft.com/office/2006/metadata/contentType" xmlns:ma="http://schemas.microsoft.com/office/2006/metadata/properties/metaAttributes" ct:_="" ma:_="" ma:contentTypeName="Secure Site Document" ma:contentTypeID="0x0101001FFFC1AF147C4F5C9369E689092D514B00B4E5B7756D1C324689F6B4D757A2A313" ma:contentTypeVersion="22" ma:contentTypeDescription="Secure Site content type template for recording metadata for documents." ma:contentTypeScope="" ma:versionID="0ba607c4ed67691002444ca984209bbb">
  <xsd:schema xmlns:xsd="http://www.w3.org/2001/XMLSchema" xmlns:xs="http://www.w3.org/2001/XMLSchema" xmlns:p="http://schemas.microsoft.com/office/2006/metadata/properties" xmlns:ns1="http://schemas.microsoft.com/sharepoint/v3" targetNamespace="http://schemas.microsoft.com/office/2006/metadata/properties" ma:root="true" ma:fieldsID="cb7ffe3c9ab1ca675d442bc74937f1ea" ns1:_="">
    <xsd:import namespace="http://schemas.microsoft.com/sharepoint/v3"/>
    <xsd:element name="properties">
      <xsd:complexType>
        <xsd:sequence>
          <xsd:element name="documentManagement">
            <xsd:complexType>
              <xsd:all>
                <xsd:element ref="ns1:ESCSSIncludeInLatestUpdates"/>
                <xsd:element ref="ns1:ESCSSIncludeInNewsletter"/>
                <xsd:element ref="ns1:ESCSSContentAuthor" minOccurs="0"/>
                <xsd:element ref="ns1:ESCSSLabelA" minOccurs="0"/>
                <xsd:element ref="ns1:ESCSSBusinessOwnerContact" minOccurs="0"/>
                <xsd:element ref="ns1:ESCSSBranch" minOccurs="0"/>
                <xsd:element ref="ns1:ESCSSContentApprover" minOccurs="0"/>
                <xsd:element ref="ns1:ESCSSLabelB" minOccurs="0"/>
                <xsd:element ref="ns1:Comments"/>
                <xsd:element ref="ns1:ESCSSKeywords" minOccurs="0"/>
                <xsd:element ref="ns1:ESCSSTopic" minOccurs="0"/>
                <xsd:element ref="ns1:ESCSSWebSiteGroup"/>
                <xsd:element ref="ns1:ESCSSResourceType" minOccurs="0"/>
                <xsd:element ref="ns1:ESCSSContentStatus"/>
                <xsd:element ref="ns1:ESCSSEffectiveStartDate" minOccurs="0"/>
                <xsd:element ref="ns1:ESCSSReviewDate" minOccurs="0"/>
                <xsd:element ref="ns1:ESCSSEffectiveEndDate" minOccurs="0"/>
                <xsd:element ref="ns1:ESCSSSubject" minOccurs="0"/>
                <xsd:element ref="ns1:ESCSSReviewedOn" minOccurs="0"/>
                <xsd:element ref="ns1:ESCSSReviewedBy" minOccurs="0"/>
                <xsd:element ref="ns1:ESCSSDisplayVersionNumber" minOccurs="0"/>
                <xsd:element ref="ns1:ESCSSLabelC" minOccurs="0"/>
                <xsd:element ref="ns1:ESCSSLabelD" minOccurs="0"/>
                <xsd:element ref="ns1:ESCSSSite" minOccurs="0"/>
                <xsd:element ref="ns1:ESCSSContractType" minOccurs="0"/>
                <xsd:element ref="ns1:ESCSSContractClause" minOccurs="0"/>
                <xsd:element ref="ns1:ESCSSESC3Term" minOccurs="0"/>
                <xsd:element ref="ns1:ESCSSDocumentType" minOccurs="0"/>
                <xsd:element ref="ns1:ESCSSApprover" minOccurs="0"/>
                <xsd:element ref="ns1:ESCSSSummaryOfUp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ESCSSIncludeInLatestUpdates" ma:index="0" ma:displayName="Include in &quot;Latest Updates&quot; feed" ma:default="No" ma:description="If you select &quot;yes&quot;, published content will appear in the &quot;Latest Updates&quot; feed on the Portal." ma:format="RadioButtons" ma:internalName="ESCSSIncludeInLatestUpdates" ma:readOnly="false">
      <xsd:simpleType>
        <xsd:restriction base="dms:Unknown">
          <xsd:enumeration value="Yes"/>
          <xsd:enumeration value="No"/>
        </xsd:restriction>
      </xsd:simpleType>
    </xsd:element>
    <xsd:element name="ESCSSIncludeInNewsletter" ma:index="1" ma:displayName="Include in Newsletter" ma:default="No" ma:format="RadioButtons" ma:internalName="ESCSSIncludeInNewsletter" ma:readOnly="false">
      <xsd:simpleType>
        <xsd:restriction base="dms:Unknown"/>
      </xsd:simpleType>
    </xsd:element>
    <xsd:element name="ESCSSContentAuthor" ma:index="2" nillable="true" ma:displayName="Content Author" ma:internalName="ESCSSContentAuthor" ma:readOnly="false">
      <xsd:simpleType>
        <xsd:restriction base="dms:Unknown"/>
      </xsd:simpleType>
    </xsd:element>
    <xsd:element name="ESCSSLabelA" ma:index="3" nillable="true" ma:displayName="Co-ordinator" ma:internalName="ESCSSLabelA" ma:readOnly="false">
      <xsd:simpleType>
        <xsd:restriction base="dms:Text"/>
      </xsd:simpleType>
    </xsd:element>
    <xsd:element name="ESCSSBusinessOwnerContact" ma:index="4" nillable="true" ma:displayName="Content Author Team" ma:internalName="ESCSSBusinessOwnerContact" ma:readOnly="false">
      <xsd:simpleType>
        <xsd:restriction base="dms:Text"/>
      </xsd:simpleType>
    </xsd:element>
    <xsd:element name="ESCSSBranch" ma:index="5" nillable="true" ma:displayName="Content Author Branch" ma:internalName="ESCSSBranch" ma:readOnly="false">
      <xsd:simpleType>
        <xsd:restriction base="dms:Text"/>
      </xsd:simpleType>
    </xsd:element>
    <xsd:element name="ESCSSContentApprover" ma:index="6" nillable="true" ma:displayName="Content Approver" ma:internalName="ESCSSContentApprover" ma:readOnly="false">
      <xsd:simpleType>
        <xsd:restriction base="dms:Unknown"/>
      </xsd:simpleType>
    </xsd:element>
    <xsd:element name="ESCSSLabelB" ma:index="7" nillable="true" ma:displayName="Document ID" ma:internalName="ESCSSLabelB" ma:readOnly="false">
      <xsd:simpleType>
        <xsd:restriction base="dms:Text"/>
      </xsd:simpleType>
    </xsd:element>
    <xsd:element name="Comments" ma:index="10" ma:displayName="Description" ma:internalName="Comments" ma:readOnly="false">
      <xsd:simpleType>
        <xsd:restriction base="dms:Note">
          <xsd:maxLength value="255"/>
        </xsd:restriction>
      </xsd:simpleType>
    </xsd:element>
    <xsd:element name="ESCSSKeywords" ma:index="11" nillable="true" ma:displayName="Keywords" ma:internalName="ESCSSKeywords" ma:readOnly="false">
      <xsd:simpleType>
        <xsd:restriction base="dms:Note"/>
      </xsd:simpleType>
    </xsd:element>
    <xsd:element name="ESCSSTopic" ma:index="12" nillable="true" ma:displayName="Topic" ma:internalName="ESCSSTopic" ma:readOnly="false">
      <xsd:simpleType>
        <xsd:restriction base="dms:Unknown"/>
      </xsd:simpleType>
    </xsd:element>
    <xsd:element name="ESCSSWebSiteGroup" ma:index="13" ma:displayName="Display in Site" ma:internalName="ESCSSWebSiteGroup" ma:readOnly="false">
      <xsd:simpleType>
        <xsd:restriction base="dms:Unknown"/>
      </xsd:simpleType>
    </xsd:element>
    <xsd:element name="ESCSSResourceType" ma:index="14" nillable="true" ma:displayName="Resource Type" ma:internalName="ESCSSResourceType" ma:readOnly="false">
      <xsd:simpleType>
        <xsd:restriction base="dms:Unknown"/>
      </xsd:simpleType>
    </xsd:element>
    <xsd:element name="ESCSSContentStatus" ma:index="15" ma:displayName="Status" ma:default="Current" ma:internalName="ESCSSContentStatus" ma:readOnly="false">
      <xsd:simpleType>
        <xsd:restriction base="dms:Choice">
          <xsd:enumeration value="Current"/>
          <xsd:enumeration value="Archived"/>
        </xsd:restriction>
      </xsd:simpleType>
    </xsd:element>
    <xsd:element name="ESCSSEffectiveStartDate" ma:index="16" nillable="true" ma:displayName="Effective Start Date (dd/mm/yyyy)" ma:format="DateOnly" ma:internalName="ESCSSEffectiveStartDate" ma:readOnly="false">
      <xsd:simpleType>
        <xsd:restriction base="dms:Unknown"/>
      </xsd:simpleType>
    </xsd:element>
    <xsd:element name="ESCSSReviewDate" ma:index="17" nillable="true" ma:displayName="Review Date (dd/mm/yyyy)" ma:format="DateOnly" ma:internalName="ESCSSReviewDate" ma:readOnly="false">
      <xsd:simpleType>
        <xsd:restriction base="dms:Unknown"/>
      </xsd:simpleType>
    </xsd:element>
    <xsd:element name="ESCSSEffectiveEndDate" ma:index="18" nillable="true" ma:displayName="Effective End Date (dd/mm/yyyy)" ma:format="DateOnly" ma:internalName="ESCSSEffectiveEndDate" ma:readOnly="false">
      <xsd:simpleType>
        <xsd:restriction base="dms:Unknown"/>
      </xsd:simpleType>
    </xsd:element>
    <xsd:element name="ESCSSSubject" ma:index="19" nillable="true" ma:displayName="Publishing Reference" ma:internalName="ESCSSSubject" ma:readOnly="false">
      <xsd:simpleType>
        <xsd:restriction base="dms:Text"/>
      </xsd:simpleType>
    </xsd:element>
    <xsd:element name="ESCSSReviewedOn" ma:index="20" nillable="true" ma:displayName="Reviewed On (dd/mm/yyyy)" ma:format="DateOnly" ma:internalName="ESCSSReviewedOn" ma:readOnly="false">
      <xsd:simpleType>
        <xsd:restriction base="dms:DateTime"/>
      </xsd:simpleType>
    </xsd:element>
    <xsd:element name="ESCSSReviewedBy" ma:index="21" nillable="true" ma:displayName="Reviewed By" ma:internalName="ESCSSReviewedBy" ma:readOnly="false">
      <xsd:simpleType>
        <xsd:restriction base="dms:Text"/>
      </xsd:simpleType>
    </xsd:element>
    <xsd:element name="ESCSSDisplayVersionNumber" ma:index="22" nillable="true" ma:displayName="Display Version Number" ma:internalName="ESCSSDisplayVersionNumber" ma:readOnly="false">
      <xsd:simpleType>
        <xsd:restriction base="dms:Text"/>
      </xsd:simpleType>
    </xsd:element>
    <xsd:element name="ESCSSLabelC" ma:index="23" nillable="true" ma:displayName="Label C" ma:internalName="ESCSSLabelC" ma:readOnly="false">
      <xsd:simpleType>
        <xsd:restriction base="dms:Text"/>
      </xsd:simpleType>
    </xsd:element>
    <xsd:element name="ESCSSLabelD" ma:index="24" nillable="true" ma:displayName="Label D" ma:internalName="ESCSSLabelD" ma:readOnly="false">
      <xsd:simpleType>
        <xsd:restriction base="dms:Text"/>
      </xsd:simpleType>
    </xsd:element>
    <xsd:element name="ESCSSSite" ma:index="25" nillable="true" ma:displayName="Site" ma:internalName="ESCSSSite" ma:readOnly="false">
      <xsd:simpleType>
        <xsd:restriction base="dms:Text"/>
      </xsd:simpleType>
    </xsd:element>
    <xsd:element name="ESCSSContractType" ma:index="26" nillable="true" ma:displayName="Contract Type" ma:internalName="ESCSSContractType" ma:readOnly="false">
      <xsd:simpleType>
        <xsd:restriction base="dms:Text"/>
      </xsd:simpleType>
    </xsd:element>
    <xsd:element name="ESCSSContractClause" ma:index="27" nillable="true" ma:displayName="Contract Clause" ma:internalName="ESCSSContractClause" ma:readOnly="false">
      <xsd:simpleType>
        <xsd:restriction base="dms:Text"/>
      </xsd:simpleType>
    </xsd:element>
    <xsd:element name="ESCSSESC3Term" ma:index="28" nillable="true" ma:displayName="ESC3 Term" ma:internalName="ESCSSESC3Term" ma:readOnly="false">
      <xsd:simpleType>
        <xsd:restriction base="dms:Text"/>
      </xsd:simpleType>
    </xsd:element>
    <xsd:element name="ESCSSDocumentType" ma:index="29" nillable="true" ma:displayName="Document Type" ma:internalName="ESCSSDocumentType" ma:readOnly="false">
      <xsd:simpleType>
        <xsd:restriction base="dms:Text"/>
      </xsd:simpleType>
    </xsd:element>
    <xsd:element name="ESCSSApprover" ma:index="30" nillable="true" ma:displayName="Approver" ma:internalName="ESCSSApprover" ma:readOnly="false">
      <xsd:simpleType>
        <xsd:restriction base="dms:Text"/>
      </xsd:simpleType>
    </xsd:element>
    <xsd:element name="ESCSSSummaryOfUpdate" ma:index="31" nillable="true" ma:displayName="Summary of Update" ma:internalName="ESCSSSummaryOfUpdate" ma:readOnly="fals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36" ma:displayName="Content Type"/>
        <xsd:element ref="dc:title" maxOccurs="1" ma:index="8"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2F2B6B-8861-45AA-BF31-D396FA4E99E7}">
  <ds:schemaRefs>
    <ds:schemaRef ds:uri="http://schemas.microsoft.com/office/2006/documentManagement/types"/>
    <ds:schemaRef ds:uri="http://purl.org/dc/dcmitype/"/>
    <ds:schemaRef ds:uri="http://schemas.microsoft.com/office/infopath/2007/PartnerControls"/>
    <ds:schemaRef ds:uri="http://purl.org/dc/elements/1.1/"/>
    <ds:schemaRef ds:uri="http://schemas.microsoft.com/office/2006/metadata/properties"/>
    <ds:schemaRef ds:uri="http://schemas.microsoft.com/sharepoint/v3"/>
    <ds:schemaRef ds:uri="http://purl.org/dc/terms/"/>
    <ds:schemaRef ds:uri="http://schemas.openxmlformats.org/package/2006/metadata/core-properties"/>
    <ds:schemaRef ds:uri="http://www.w3.org/XML/1998/namespace"/>
  </ds:schemaRefs>
</ds:datastoreItem>
</file>

<file path=customXml/itemProps2.xml><?xml version="1.0" encoding="utf-8"?>
<ds:datastoreItem xmlns:ds="http://schemas.openxmlformats.org/officeDocument/2006/customXml" ds:itemID="{82045E5A-5814-4F84-ABFD-5C9CBD66FC5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E9C4CEB-8512-4236-AE00-00AA5FD8728F}">
  <ds:schemaRefs>
    <ds:schemaRef ds:uri="http://schemas.microsoft.com/sharepoint/v3/contenttype/forms"/>
  </ds:schemaRefs>
</ds:datastoreItem>
</file>

<file path=customXml/itemProps4.xml><?xml version="1.0" encoding="utf-8"?>
<ds:datastoreItem xmlns:ds="http://schemas.openxmlformats.org/officeDocument/2006/customXml" ds:itemID="{A065D1B5-5A0E-41B8-BDA9-9B3E616A70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45627236.dotm</Template>
  <TotalTime>54</TotalTime>
  <Pages>225</Pages>
  <Words>88401</Words>
  <Characters>466763</Characters>
  <Application>Microsoft Office Word</Application>
  <DocSecurity>0</DocSecurity>
  <Lines>3889</Lines>
  <Paragraphs>1108</Paragraphs>
  <ScaleCrop>false</ScaleCrop>
  <HeadingPairs>
    <vt:vector size="2" baseType="variant">
      <vt:variant>
        <vt:lpstr>Title</vt:lpstr>
      </vt:variant>
      <vt:variant>
        <vt:i4>1</vt:i4>
      </vt:variant>
    </vt:vector>
  </HeadingPairs>
  <TitlesOfParts>
    <vt:vector size="1" baseType="lpstr">
      <vt:lpstr>jobactive Deed 2015-2020 (incorporating GDV5)</vt:lpstr>
    </vt:vector>
  </TitlesOfParts>
  <Company>Australian Government</Company>
  <LinksUpToDate>false</LinksUpToDate>
  <CharactersWithSpaces>554056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jobactive Deed 2015-2020 (incorporating GDV5)</dc:title>
  <dc:subject/>
  <dc:creator>Christina Barbary</dc:creator>
  <cp:keywords/>
  <dc:description/>
  <cp:lastModifiedBy>FARRELLEY,Tegan</cp:lastModifiedBy>
  <cp:revision>8</cp:revision>
  <cp:lastPrinted>2018-07-05T04:29:00Z</cp:lastPrinted>
  <dcterms:created xsi:type="dcterms:W3CDTF">2018-07-05T04:18:00Z</dcterms:created>
  <dcterms:modified xsi:type="dcterms:W3CDTF">2018-07-06T01:38:00Z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0x0101001FFFC1AF147C4F5C9369E689092D514B00B4E5B7756D1C324689F6B4D757A2A313</vt:lpwstr>
  </property>
</Properties>
</file>