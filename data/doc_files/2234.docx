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8BE92" w14:textId="77777777" w:rsidR="00B1762A" w:rsidRDefault="0091164A" w:rsidP="00275ED6">
      <w:pPr>
        <w:pStyle w:val="Title"/>
        <w:spacing w:before="1560"/>
      </w:pPr>
      <w:bookmarkStart w:id="0" w:name="_GoBack"/>
      <w:bookmarkEnd w:id="0"/>
      <w:r w:rsidRPr="0091164A">
        <w:t xml:space="preserve">HELP IT </w:t>
      </w:r>
      <w:r w:rsidR="000B1D41">
        <w:t>Application -</w:t>
      </w:r>
      <w:r w:rsidRPr="0091164A">
        <w:t xml:space="preserve"> </w:t>
      </w:r>
      <w:r w:rsidR="00350C45">
        <w:t>User</w:t>
      </w:r>
      <w:r w:rsidRPr="0091164A">
        <w:t xml:space="preserve"> Guide</w:t>
      </w:r>
      <w:r w:rsidR="00B1762A">
        <w:t xml:space="preserve"> </w:t>
      </w:r>
    </w:p>
    <w:p w14:paraId="0EC3CA2C" w14:textId="77777777" w:rsidR="00B1762A" w:rsidRDefault="00B1762A" w:rsidP="00350C45">
      <w:pPr>
        <w:pStyle w:val="Title"/>
        <w:spacing w:before="840" w:after="840" w:line="500" w:lineRule="exact"/>
      </w:pPr>
    </w:p>
    <w:p w14:paraId="082FB974" w14:textId="77777777" w:rsidR="0091164A" w:rsidRDefault="00B1762A" w:rsidP="00350C45">
      <w:pPr>
        <w:pStyle w:val="Title"/>
        <w:spacing w:before="840" w:after="840" w:line="500" w:lineRule="exact"/>
      </w:pPr>
      <w:r>
        <w:t>For Applicants and Approved Providers</w:t>
      </w:r>
    </w:p>
    <w:p w14:paraId="29EA44D9" w14:textId="21E1284F" w:rsidR="0091164A" w:rsidRDefault="0091164A" w:rsidP="0091164A">
      <w:r w:rsidRPr="00962DAF">
        <w:t>Version</w:t>
      </w:r>
      <w:r w:rsidR="00FA1B4F">
        <w:t xml:space="preserve">: </w:t>
      </w:r>
      <w:r w:rsidR="005B34CD">
        <w:t>V</w:t>
      </w:r>
      <w:r w:rsidR="00D34E4E">
        <w:t>9.</w:t>
      </w:r>
      <w:r w:rsidR="002A6303">
        <w:t>2</w:t>
      </w:r>
    </w:p>
    <w:p w14:paraId="1B600B08" w14:textId="0C1344ED" w:rsidR="0091164A" w:rsidRDefault="0091164A" w:rsidP="0091164A">
      <w:r>
        <w:t>Document Status:</w:t>
      </w:r>
      <w:r w:rsidR="00430D09">
        <w:t xml:space="preserve"> </w:t>
      </w:r>
      <w:r w:rsidR="00C36EE7">
        <w:t>Final</w:t>
      </w:r>
    </w:p>
    <w:p w14:paraId="4E93EF59" w14:textId="0799CA49" w:rsidR="00943B61" w:rsidRDefault="0091164A" w:rsidP="0091164A">
      <w:pPr>
        <w:sectPr w:rsidR="00943B61" w:rsidSect="00BE5C8D">
          <w:headerReference w:type="default" r:id="rId11"/>
          <w:footerReference w:type="default" r:id="rId12"/>
          <w:pgSz w:w="11906" w:h="16838"/>
          <w:pgMar w:top="1440" w:right="1440" w:bottom="1440" w:left="1440" w:header="708" w:footer="708" w:gutter="0"/>
          <w:cols w:space="708"/>
          <w:docGrid w:linePitch="360"/>
        </w:sectPr>
      </w:pPr>
      <w:r>
        <w:t>Document publishing date</w:t>
      </w:r>
      <w:r w:rsidR="00430D09">
        <w:t xml:space="preserve">: </w:t>
      </w:r>
      <w:r w:rsidR="00797719">
        <w:t xml:space="preserve">August </w:t>
      </w:r>
      <w:r w:rsidR="0068121B">
        <w:t>201</w:t>
      </w:r>
      <w:r w:rsidR="00211C73">
        <w:t>8</w:t>
      </w:r>
    </w:p>
    <w:p w14:paraId="1C520113" w14:textId="77777777" w:rsidR="00B878E5" w:rsidRDefault="0091164A" w:rsidP="00A1348F">
      <w:pPr>
        <w:rPr>
          <w:b/>
          <w:sz w:val="32"/>
          <w:szCs w:val="32"/>
        </w:rPr>
      </w:pPr>
      <w:bookmarkStart w:id="1" w:name="_Toc356542554"/>
      <w:r w:rsidRPr="00A1348F">
        <w:rPr>
          <w:b/>
          <w:sz w:val="32"/>
          <w:szCs w:val="32"/>
        </w:rPr>
        <w:lastRenderedPageBreak/>
        <w:t>Change Control</w:t>
      </w:r>
      <w:bookmarkEnd w:id="1"/>
    </w:p>
    <w:tbl>
      <w:tblPr>
        <w:tblStyle w:val="TableGrid"/>
        <w:tblW w:w="9180" w:type="dxa"/>
        <w:tblLook w:val="04A0" w:firstRow="1" w:lastRow="0" w:firstColumn="1" w:lastColumn="0" w:noHBand="0" w:noVBand="1"/>
        <w:tblCaption w:val="Document Change Control"/>
        <w:tblDescription w:val="change control information"/>
      </w:tblPr>
      <w:tblGrid>
        <w:gridCol w:w="958"/>
        <w:gridCol w:w="1731"/>
        <w:gridCol w:w="6491"/>
      </w:tblGrid>
      <w:tr w:rsidR="007D2166" w14:paraId="20780B4A" w14:textId="77777777" w:rsidTr="00EF1B19">
        <w:trPr>
          <w:tblHeader/>
        </w:trPr>
        <w:tc>
          <w:tcPr>
            <w:tcW w:w="958" w:type="dxa"/>
          </w:tcPr>
          <w:p w14:paraId="11000448" w14:textId="77777777" w:rsidR="007D2166" w:rsidRPr="00B878E5" w:rsidRDefault="007D2166" w:rsidP="00EF1B19">
            <w:pPr>
              <w:rPr>
                <w:rStyle w:val="Strong"/>
              </w:rPr>
            </w:pPr>
            <w:r w:rsidRPr="00B878E5">
              <w:rPr>
                <w:rStyle w:val="Strong"/>
              </w:rPr>
              <w:t xml:space="preserve">Version </w:t>
            </w:r>
          </w:p>
        </w:tc>
        <w:tc>
          <w:tcPr>
            <w:tcW w:w="1731" w:type="dxa"/>
          </w:tcPr>
          <w:p w14:paraId="48B0F17B" w14:textId="77777777" w:rsidR="007D2166" w:rsidRPr="00B878E5" w:rsidRDefault="007D2166" w:rsidP="00EF1B19">
            <w:pPr>
              <w:rPr>
                <w:rStyle w:val="Strong"/>
              </w:rPr>
            </w:pPr>
            <w:r w:rsidRPr="00B878E5">
              <w:rPr>
                <w:rStyle w:val="Strong"/>
              </w:rPr>
              <w:t>Date</w:t>
            </w:r>
          </w:p>
        </w:tc>
        <w:tc>
          <w:tcPr>
            <w:tcW w:w="6491" w:type="dxa"/>
          </w:tcPr>
          <w:p w14:paraId="472CE5C8" w14:textId="77777777" w:rsidR="007D2166" w:rsidRPr="00B878E5" w:rsidRDefault="007D2166" w:rsidP="00EF1B19">
            <w:pPr>
              <w:rPr>
                <w:rStyle w:val="Strong"/>
              </w:rPr>
            </w:pPr>
            <w:r w:rsidRPr="00B878E5">
              <w:rPr>
                <w:rStyle w:val="Strong"/>
              </w:rPr>
              <w:t xml:space="preserve">Summary of Changes </w:t>
            </w:r>
          </w:p>
        </w:tc>
      </w:tr>
      <w:tr w:rsidR="003555C6" w14:paraId="21BAE7D4" w14:textId="77777777" w:rsidTr="00441BF5">
        <w:trPr>
          <w:tblHeader/>
        </w:trPr>
        <w:tc>
          <w:tcPr>
            <w:tcW w:w="958" w:type="dxa"/>
          </w:tcPr>
          <w:p w14:paraId="3855E35C" w14:textId="77777777" w:rsidR="003555C6" w:rsidRDefault="003555C6" w:rsidP="005C2927">
            <w:r>
              <w:t>7.0</w:t>
            </w:r>
          </w:p>
        </w:tc>
        <w:tc>
          <w:tcPr>
            <w:tcW w:w="1731" w:type="dxa"/>
          </w:tcPr>
          <w:p w14:paraId="52001338" w14:textId="77777777" w:rsidR="003555C6" w:rsidRDefault="008E7D63" w:rsidP="00C42D8C">
            <w:r>
              <w:t>August 2016</w:t>
            </w:r>
          </w:p>
        </w:tc>
        <w:tc>
          <w:tcPr>
            <w:tcW w:w="6491" w:type="dxa"/>
            <w:vAlign w:val="center"/>
          </w:tcPr>
          <w:p w14:paraId="67EE1A2B" w14:textId="77777777" w:rsidR="00C76E27" w:rsidRDefault="00C76E27" w:rsidP="00441BF5">
            <w:r>
              <w:t>Following sections added or updated.</w:t>
            </w:r>
          </w:p>
          <w:p w14:paraId="346EC0C2" w14:textId="77777777" w:rsidR="008E654F" w:rsidRPr="00AB4297" w:rsidRDefault="00C76E27" w:rsidP="00441BF5">
            <w:pPr>
              <w:pStyle w:val="ListParagraph"/>
              <w:numPr>
                <w:ilvl w:val="0"/>
                <w:numId w:val="74"/>
              </w:numPr>
              <w:rPr>
                <w:rStyle w:val="Hyperlink"/>
                <w:color w:val="auto"/>
                <w:u w:val="none"/>
              </w:rPr>
            </w:pPr>
            <w:r>
              <w:t>Updated all URL links to log into I:AM to</w:t>
            </w:r>
            <w:r w:rsidR="00AB4297">
              <w:t>:</w:t>
            </w:r>
          </w:p>
          <w:p w14:paraId="5FCB9FB6" w14:textId="486767AD" w:rsidR="008E654F" w:rsidRDefault="00FA5A88" w:rsidP="00441BF5">
            <w:pPr>
              <w:pStyle w:val="ListParagraph"/>
              <w:spacing w:after="60"/>
              <w:contextualSpacing w:val="0"/>
            </w:pPr>
            <w:hyperlink r:id="rId13" w:history="1">
              <w:r w:rsidR="005E5E34">
                <w:rPr>
                  <w:rStyle w:val="Hyperlink"/>
                </w:rPr>
                <w:t>www.deewr.gov.au/iam/logon/Login.aspx</w:t>
              </w:r>
            </w:hyperlink>
            <w:r w:rsidR="008E654F" w:rsidRPr="008E654F">
              <w:t>?</w:t>
            </w:r>
          </w:p>
        </w:tc>
      </w:tr>
      <w:tr w:rsidR="00B119E3" w14:paraId="3D368935" w14:textId="77777777" w:rsidTr="00441BF5">
        <w:trPr>
          <w:tblHeader/>
        </w:trPr>
        <w:tc>
          <w:tcPr>
            <w:tcW w:w="958" w:type="dxa"/>
          </w:tcPr>
          <w:p w14:paraId="1A5C7A46" w14:textId="77777777" w:rsidR="00B119E3" w:rsidRDefault="0068121B" w:rsidP="005C2927">
            <w:r>
              <w:t>7.1</w:t>
            </w:r>
          </w:p>
        </w:tc>
        <w:tc>
          <w:tcPr>
            <w:tcW w:w="1731" w:type="dxa"/>
          </w:tcPr>
          <w:p w14:paraId="68CB8321" w14:textId="77777777" w:rsidR="00B119E3" w:rsidRDefault="0068121B" w:rsidP="00C42D8C">
            <w:r>
              <w:t xml:space="preserve">May </w:t>
            </w:r>
            <w:r w:rsidR="00B119E3">
              <w:t>2017</w:t>
            </w:r>
          </w:p>
        </w:tc>
        <w:tc>
          <w:tcPr>
            <w:tcW w:w="6491" w:type="dxa"/>
            <w:vAlign w:val="center"/>
          </w:tcPr>
          <w:p w14:paraId="62726F90" w14:textId="77777777" w:rsidR="0068121B" w:rsidRDefault="0068121B" w:rsidP="00441BF5">
            <w:pPr>
              <w:pStyle w:val="ListParagraph"/>
              <w:numPr>
                <w:ilvl w:val="0"/>
                <w:numId w:val="74"/>
              </w:numPr>
            </w:pPr>
            <w:r>
              <w:t>Amending VET to include/replace VSL information</w:t>
            </w:r>
          </w:p>
          <w:p w14:paraId="5B2EDAB3" w14:textId="77777777" w:rsidR="0068121B" w:rsidRDefault="0068121B" w:rsidP="00441BF5">
            <w:pPr>
              <w:pStyle w:val="ListParagraph"/>
              <w:numPr>
                <w:ilvl w:val="0"/>
                <w:numId w:val="74"/>
              </w:numPr>
            </w:pPr>
            <w:r>
              <w:t>Correcting spelling/grammar</w:t>
            </w:r>
          </w:p>
          <w:p w14:paraId="2F88FABE" w14:textId="77777777" w:rsidR="0068121B" w:rsidRDefault="0068121B" w:rsidP="00441BF5">
            <w:pPr>
              <w:pStyle w:val="ListParagraph"/>
              <w:numPr>
                <w:ilvl w:val="0"/>
                <w:numId w:val="74"/>
              </w:numPr>
            </w:pPr>
            <w:r>
              <w:t>Updating hyperlinks</w:t>
            </w:r>
          </w:p>
          <w:p w14:paraId="35080C36" w14:textId="77777777" w:rsidR="0068121B" w:rsidRDefault="0068121B" w:rsidP="00441BF5">
            <w:pPr>
              <w:pStyle w:val="ListParagraph"/>
              <w:numPr>
                <w:ilvl w:val="0"/>
                <w:numId w:val="74"/>
              </w:numPr>
            </w:pPr>
            <w:r>
              <w:t xml:space="preserve">Changing contact email addresses from </w:t>
            </w:r>
            <w:hyperlink r:id="rId14" w:history="1">
              <w:r w:rsidRPr="00224BD3">
                <w:rPr>
                  <w:rStyle w:val="Hyperlink"/>
                </w:rPr>
                <w:t>tsenquiries@education.gov.au</w:t>
              </w:r>
            </w:hyperlink>
            <w:r>
              <w:t xml:space="preserve"> to </w:t>
            </w:r>
            <w:hyperlink r:id="rId15" w:history="1">
              <w:r w:rsidRPr="00922D1D">
                <w:rPr>
                  <w:rStyle w:val="Hyperlink"/>
                  <w:color w:val="0070C0"/>
                </w:rPr>
                <w:t>www.education.gov.au/vet-fee-help-providers</w:t>
              </w:r>
            </w:hyperlink>
            <w:r w:rsidRPr="00922D1D">
              <w:rPr>
                <w:rStyle w:val="Hyperlink"/>
                <w:color w:val="0070C0"/>
              </w:rPr>
              <w:t xml:space="preserve"> </w:t>
            </w:r>
            <w:r w:rsidRPr="00922D1D">
              <w:rPr>
                <w:rStyle w:val="Hyperlink"/>
                <w:color w:val="auto"/>
                <w:u w:val="none"/>
              </w:rPr>
              <w:t xml:space="preserve">forms </w:t>
            </w:r>
            <w:r>
              <w:rPr>
                <w:rStyle w:val="Hyperlink"/>
                <w:color w:val="auto"/>
                <w:u w:val="none"/>
              </w:rPr>
              <w:t>i</w:t>
            </w:r>
            <w:r>
              <w:t>ncluding information on contact forms for various types of enquiries specific to VET providers (new VSL and old VFH providers)</w:t>
            </w:r>
          </w:p>
          <w:p w14:paraId="10C94E82" w14:textId="77777777" w:rsidR="0068121B" w:rsidRDefault="0068121B" w:rsidP="00441BF5">
            <w:pPr>
              <w:pStyle w:val="ListParagraph"/>
              <w:numPr>
                <w:ilvl w:val="0"/>
                <w:numId w:val="74"/>
              </w:numPr>
            </w:pPr>
            <w:r>
              <w:t>Add contact email link for Higher Ed applications</w:t>
            </w:r>
          </w:p>
          <w:p w14:paraId="15D5915E" w14:textId="77777777" w:rsidR="00DC5823" w:rsidRDefault="0068121B" w:rsidP="00441BF5">
            <w:pPr>
              <w:pStyle w:val="ListParagraph"/>
              <w:numPr>
                <w:ilvl w:val="0"/>
                <w:numId w:val="74"/>
              </w:numPr>
              <w:spacing w:after="60"/>
              <w:ind w:left="714" w:hanging="357"/>
              <w:contextualSpacing w:val="0"/>
            </w:pPr>
            <w:r>
              <w:t>Noted that Estimate functions are no longer used</w:t>
            </w:r>
          </w:p>
        </w:tc>
      </w:tr>
      <w:tr w:rsidR="00D258CE" w14:paraId="59FC81D1" w14:textId="77777777" w:rsidTr="00441BF5">
        <w:trPr>
          <w:tblHeader/>
        </w:trPr>
        <w:tc>
          <w:tcPr>
            <w:tcW w:w="958" w:type="dxa"/>
          </w:tcPr>
          <w:p w14:paraId="703A89B9" w14:textId="77777777" w:rsidR="00D258CE" w:rsidRDefault="005B6FFB" w:rsidP="005C2927">
            <w:r>
              <w:t>7.2</w:t>
            </w:r>
          </w:p>
        </w:tc>
        <w:tc>
          <w:tcPr>
            <w:tcW w:w="1731" w:type="dxa"/>
          </w:tcPr>
          <w:p w14:paraId="10C26563" w14:textId="77777777" w:rsidR="00D258CE" w:rsidRDefault="00D258CE" w:rsidP="00C42D8C">
            <w:r>
              <w:t>July 2017</w:t>
            </w:r>
          </w:p>
        </w:tc>
        <w:tc>
          <w:tcPr>
            <w:tcW w:w="6491" w:type="dxa"/>
            <w:vAlign w:val="center"/>
          </w:tcPr>
          <w:p w14:paraId="0CB83F17" w14:textId="0BD9E299" w:rsidR="00D258CE" w:rsidRDefault="00D258CE" w:rsidP="00441BF5">
            <w:pPr>
              <w:pStyle w:val="ListParagraph"/>
              <w:numPr>
                <w:ilvl w:val="0"/>
                <w:numId w:val="75"/>
              </w:numPr>
            </w:pPr>
            <w:r>
              <w:t xml:space="preserve">Update guide to include link for VET Student Loans approved Provider information: </w:t>
            </w:r>
            <w:hyperlink r:id="rId16" w:history="1">
              <w:r w:rsidR="005E5E34">
                <w:rPr>
                  <w:rStyle w:val="Hyperlink"/>
                </w:rPr>
                <w:t>www.education.gov.au/information-vet-student-loans-approved-providers</w:t>
              </w:r>
            </w:hyperlink>
            <w:r>
              <w:t xml:space="preserve"> </w:t>
            </w:r>
          </w:p>
          <w:p w14:paraId="13590AB5" w14:textId="77777777" w:rsidR="00924325" w:rsidRDefault="00924325" w:rsidP="00441BF5">
            <w:pPr>
              <w:pStyle w:val="ListParagraph"/>
              <w:numPr>
                <w:ilvl w:val="0"/>
                <w:numId w:val="75"/>
              </w:numPr>
            </w:pPr>
            <w:r>
              <w:t>Update contents to provide a note to all VSL provider</w:t>
            </w:r>
            <w:r w:rsidR="00381316">
              <w:t>s concerning application status and business processes</w:t>
            </w:r>
          </w:p>
        </w:tc>
      </w:tr>
      <w:tr w:rsidR="0009755E" w14:paraId="510816DB" w14:textId="77777777" w:rsidTr="00441BF5">
        <w:trPr>
          <w:tblHeader/>
        </w:trPr>
        <w:tc>
          <w:tcPr>
            <w:tcW w:w="958" w:type="dxa"/>
          </w:tcPr>
          <w:p w14:paraId="470D1461" w14:textId="77777777" w:rsidR="0009755E" w:rsidRDefault="0009755E" w:rsidP="005C2927">
            <w:r>
              <w:t>7.3</w:t>
            </w:r>
          </w:p>
        </w:tc>
        <w:tc>
          <w:tcPr>
            <w:tcW w:w="1731" w:type="dxa"/>
          </w:tcPr>
          <w:p w14:paraId="5BD3A4D4" w14:textId="77777777" w:rsidR="0009755E" w:rsidRDefault="0009755E" w:rsidP="00C42D8C">
            <w:r>
              <w:t>October 2017</w:t>
            </w:r>
          </w:p>
        </w:tc>
        <w:tc>
          <w:tcPr>
            <w:tcW w:w="6491" w:type="dxa"/>
            <w:vAlign w:val="center"/>
          </w:tcPr>
          <w:p w14:paraId="61673FD1" w14:textId="77777777" w:rsidR="0009755E" w:rsidRDefault="0009755E" w:rsidP="00441BF5">
            <w:pPr>
              <w:pStyle w:val="ListParagraph"/>
              <w:numPr>
                <w:ilvl w:val="0"/>
                <w:numId w:val="75"/>
              </w:numPr>
              <w:spacing w:after="60"/>
              <w:ind w:left="714" w:hanging="357"/>
              <w:contextualSpacing w:val="0"/>
            </w:pPr>
            <w:r>
              <w:t xml:space="preserve">Updated guide to include the section on viewing VSL </w:t>
            </w:r>
            <w:r w:rsidR="00D65E39">
              <w:t xml:space="preserve">approval status, </w:t>
            </w:r>
            <w:r w:rsidR="00626A54">
              <w:t xml:space="preserve">approved </w:t>
            </w:r>
            <w:r>
              <w:t>course</w:t>
            </w:r>
            <w:r w:rsidR="00626A54">
              <w:t>s, course and provider fee limits</w:t>
            </w:r>
          </w:p>
        </w:tc>
      </w:tr>
      <w:tr w:rsidR="00C36EE7" w14:paraId="6C341490" w14:textId="77777777" w:rsidTr="00441BF5">
        <w:trPr>
          <w:tblHeader/>
        </w:trPr>
        <w:tc>
          <w:tcPr>
            <w:tcW w:w="958" w:type="dxa"/>
          </w:tcPr>
          <w:p w14:paraId="3E61B8E8" w14:textId="77777777" w:rsidR="00C36EE7" w:rsidRDefault="00C36EE7" w:rsidP="005C2927">
            <w:r>
              <w:t>8.0</w:t>
            </w:r>
          </w:p>
        </w:tc>
        <w:tc>
          <w:tcPr>
            <w:tcW w:w="1731" w:type="dxa"/>
          </w:tcPr>
          <w:p w14:paraId="45FF84F5" w14:textId="77777777" w:rsidR="00C36EE7" w:rsidRDefault="00C36EE7" w:rsidP="00C42D8C">
            <w:r>
              <w:t>November 2017</w:t>
            </w:r>
          </w:p>
        </w:tc>
        <w:tc>
          <w:tcPr>
            <w:tcW w:w="6491" w:type="dxa"/>
            <w:vAlign w:val="center"/>
          </w:tcPr>
          <w:p w14:paraId="769C7B53" w14:textId="77777777" w:rsidR="00C36EE7" w:rsidRDefault="00C36EE7" w:rsidP="00441BF5">
            <w:pPr>
              <w:pStyle w:val="ListParagraph"/>
              <w:spacing w:after="60"/>
              <w:contextualSpacing w:val="0"/>
            </w:pPr>
            <w:r>
              <w:t>Published</w:t>
            </w:r>
          </w:p>
        </w:tc>
      </w:tr>
      <w:tr w:rsidR="00664DF0" w14:paraId="1B0D9302" w14:textId="77777777" w:rsidTr="00441BF5">
        <w:trPr>
          <w:tblHeader/>
        </w:trPr>
        <w:tc>
          <w:tcPr>
            <w:tcW w:w="958" w:type="dxa"/>
          </w:tcPr>
          <w:p w14:paraId="2505CA6E" w14:textId="77777777" w:rsidR="00664DF0" w:rsidRDefault="002D30DB" w:rsidP="005C2927">
            <w:r>
              <w:t>8.1</w:t>
            </w:r>
          </w:p>
        </w:tc>
        <w:tc>
          <w:tcPr>
            <w:tcW w:w="1731" w:type="dxa"/>
          </w:tcPr>
          <w:p w14:paraId="6A33AA03" w14:textId="77777777" w:rsidR="00664DF0" w:rsidRDefault="00F27579" w:rsidP="00C42D8C">
            <w:r>
              <w:t>February 2018</w:t>
            </w:r>
          </w:p>
        </w:tc>
        <w:tc>
          <w:tcPr>
            <w:tcW w:w="6491" w:type="dxa"/>
            <w:vAlign w:val="center"/>
          </w:tcPr>
          <w:p w14:paraId="5B0E1CF0" w14:textId="77777777" w:rsidR="002D30DB" w:rsidRPr="002D30DB" w:rsidRDefault="002D30DB" w:rsidP="00441BF5">
            <w:pPr>
              <w:pStyle w:val="ListParagraph"/>
              <w:numPr>
                <w:ilvl w:val="0"/>
                <w:numId w:val="74"/>
              </w:numPr>
              <w:rPr>
                <w:u w:val="single"/>
              </w:rPr>
            </w:pPr>
            <w:r w:rsidRPr="002D30DB">
              <w:rPr>
                <w:u w:val="single"/>
              </w:rPr>
              <w:t>Higher Education Sector only</w:t>
            </w:r>
          </w:p>
          <w:p w14:paraId="78060C2A" w14:textId="20BB34AB" w:rsidR="00664DF0" w:rsidRDefault="002D30DB" w:rsidP="00441BF5">
            <w:pPr>
              <w:pStyle w:val="ListParagraph"/>
              <w:spacing w:after="60"/>
              <w:contextualSpacing w:val="0"/>
            </w:pPr>
            <w:r>
              <w:t xml:space="preserve">Changing contact email addresses from </w:t>
            </w:r>
            <w:hyperlink r:id="rId17" w:history="1">
              <w:r w:rsidR="00ED3689" w:rsidRPr="008729B4">
                <w:rPr>
                  <w:rStyle w:val="Hyperlink"/>
                </w:rPr>
                <w:t>HEenquries@education.gov.au</w:t>
              </w:r>
            </w:hyperlink>
            <w:r>
              <w:t xml:space="preserve"> to </w:t>
            </w:r>
            <w:hyperlink r:id="rId18" w:history="1">
              <w:r w:rsidRPr="008729B4">
                <w:rPr>
                  <w:rStyle w:val="Hyperlink"/>
                </w:rPr>
                <w:t>Fee-Help@education.gov.au</w:t>
              </w:r>
            </w:hyperlink>
            <w:r w:rsidR="001F78AB">
              <w:rPr>
                <w:rStyle w:val="Hyperlink"/>
              </w:rPr>
              <w:t xml:space="preserve"> </w:t>
            </w:r>
          </w:p>
        </w:tc>
      </w:tr>
      <w:tr w:rsidR="0065707B" w14:paraId="6CEFCE75" w14:textId="77777777" w:rsidTr="00441BF5">
        <w:trPr>
          <w:tblHeader/>
        </w:trPr>
        <w:tc>
          <w:tcPr>
            <w:tcW w:w="958" w:type="dxa"/>
          </w:tcPr>
          <w:p w14:paraId="72CD6EFE" w14:textId="77777777" w:rsidR="0065707B" w:rsidRDefault="0065707B" w:rsidP="005C2927">
            <w:r>
              <w:t>8.2</w:t>
            </w:r>
          </w:p>
        </w:tc>
        <w:tc>
          <w:tcPr>
            <w:tcW w:w="1731" w:type="dxa"/>
          </w:tcPr>
          <w:p w14:paraId="4E27FA1D" w14:textId="77777777" w:rsidR="0065707B" w:rsidRDefault="003D3707" w:rsidP="00C42D8C">
            <w:r>
              <w:t>April</w:t>
            </w:r>
            <w:r w:rsidR="0065707B">
              <w:t xml:space="preserve"> 2018</w:t>
            </w:r>
          </w:p>
        </w:tc>
        <w:tc>
          <w:tcPr>
            <w:tcW w:w="6491" w:type="dxa"/>
            <w:vAlign w:val="center"/>
          </w:tcPr>
          <w:p w14:paraId="63B33471" w14:textId="5D2C88A8" w:rsidR="0065707B" w:rsidRPr="00441BF5" w:rsidRDefault="0065707B" w:rsidP="00441BF5">
            <w:pPr>
              <w:pStyle w:val="ListParagraph"/>
              <w:numPr>
                <w:ilvl w:val="0"/>
                <w:numId w:val="74"/>
              </w:numPr>
              <w:spacing w:after="60"/>
              <w:ind w:left="714" w:hanging="357"/>
              <w:contextualSpacing w:val="0"/>
            </w:pPr>
            <w:r w:rsidRPr="00441BF5">
              <w:t>Incorporating update from IAMS to eSAM authentication</w:t>
            </w:r>
          </w:p>
        </w:tc>
      </w:tr>
      <w:tr w:rsidR="003D3707" w14:paraId="6315E9EE" w14:textId="77777777" w:rsidTr="00441BF5">
        <w:trPr>
          <w:tblHeader/>
        </w:trPr>
        <w:tc>
          <w:tcPr>
            <w:tcW w:w="958" w:type="dxa"/>
          </w:tcPr>
          <w:p w14:paraId="46D03E90" w14:textId="77777777" w:rsidR="003D3707" w:rsidRDefault="00D34E4E" w:rsidP="005C2927">
            <w:r>
              <w:t>9.0</w:t>
            </w:r>
          </w:p>
        </w:tc>
        <w:tc>
          <w:tcPr>
            <w:tcW w:w="1731" w:type="dxa"/>
          </w:tcPr>
          <w:p w14:paraId="3DFCEF0F" w14:textId="77777777" w:rsidR="003D3707" w:rsidRDefault="00D34E4E" w:rsidP="00C42D8C">
            <w:r>
              <w:t>July</w:t>
            </w:r>
            <w:r w:rsidR="003D3707">
              <w:t xml:space="preserve"> 2018</w:t>
            </w:r>
          </w:p>
        </w:tc>
        <w:tc>
          <w:tcPr>
            <w:tcW w:w="6491" w:type="dxa"/>
            <w:vAlign w:val="center"/>
          </w:tcPr>
          <w:p w14:paraId="2B6BD6A3" w14:textId="77777777" w:rsidR="003D3707" w:rsidRPr="00441BF5" w:rsidRDefault="00D34E4E" w:rsidP="00441BF5">
            <w:pPr>
              <w:pStyle w:val="ListParagraph"/>
              <w:numPr>
                <w:ilvl w:val="0"/>
                <w:numId w:val="74"/>
              </w:numPr>
              <w:spacing w:after="60"/>
              <w:ind w:left="714" w:hanging="357"/>
              <w:contextualSpacing w:val="0"/>
            </w:pPr>
            <w:r w:rsidRPr="00441BF5">
              <w:t>U</w:t>
            </w:r>
            <w:r w:rsidR="003D3707" w:rsidRPr="00441BF5">
              <w:t>pdated Reports, removed references to functionality no longer in use.</w:t>
            </w:r>
          </w:p>
        </w:tc>
      </w:tr>
      <w:tr w:rsidR="002A6303" w14:paraId="7AA685B3" w14:textId="77777777" w:rsidTr="00441BF5">
        <w:trPr>
          <w:tblHeader/>
        </w:trPr>
        <w:tc>
          <w:tcPr>
            <w:tcW w:w="958" w:type="dxa"/>
          </w:tcPr>
          <w:p w14:paraId="5ABC2A93" w14:textId="77777777" w:rsidR="002A6303" w:rsidRDefault="002A6303" w:rsidP="005C2927">
            <w:r>
              <w:t>9.2</w:t>
            </w:r>
          </w:p>
        </w:tc>
        <w:tc>
          <w:tcPr>
            <w:tcW w:w="1731" w:type="dxa"/>
          </w:tcPr>
          <w:p w14:paraId="7FBA1E71" w14:textId="77777777" w:rsidR="002A6303" w:rsidRDefault="002A6303" w:rsidP="00C42D8C">
            <w:r>
              <w:t>Aug 2018</w:t>
            </w:r>
          </w:p>
        </w:tc>
        <w:tc>
          <w:tcPr>
            <w:tcW w:w="6491" w:type="dxa"/>
            <w:vAlign w:val="center"/>
          </w:tcPr>
          <w:p w14:paraId="222EDB79" w14:textId="77777777" w:rsidR="002A6303" w:rsidRPr="00441BF5" w:rsidRDefault="002A6303" w:rsidP="00441BF5">
            <w:pPr>
              <w:pStyle w:val="ListParagraph"/>
              <w:numPr>
                <w:ilvl w:val="0"/>
                <w:numId w:val="74"/>
              </w:numPr>
              <w:spacing w:after="60"/>
              <w:ind w:left="714" w:hanging="357"/>
              <w:contextualSpacing w:val="0"/>
            </w:pPr>
            <w:r w:rsidRPr="00441BF5">
              <w:t>Minor updates to remove references to outdated functionality and improve usability of information.</w:t>
            </w:r>
          </w:p>
        </w:tc>
      </w:tr>
    </w:tbl>
    <w:p w14:paraId="61640E93" w14:textId="77777777" w:rsidR="007D2166" w:rsidRDefault="007D2166" w:rsidP="004A15F7">
      <w:pPr>
        <w:pStyle w:val="Heading1"/>
      </w:pPr>
      <w:r>
        <w:br w:type="page"/>
      </w:r>
    </w:p>
    <w:sdt>
      <w:sdtPr>
        <w:rPr>
          <w:rFonts w:asciiTheme="minorHAnsi" w:eastAsiaTheme="minorHAnsi" w:hAnsiTheme="minorHAnsi" w:cstheme="minorBidi"/>
          <w:b w:val="0"/>
          <w:bCs w:val="0"/>
          <w:sz w:val="22"/>
          <w:szCs w:val="22"/>
          <w:lang w:val="en-AU" w:eastAsia="en-US"/>
        </w:rPr>
        <w:id w:val="-2048903160"/>
        <w:docPartObj>
          <w:docPartGallery w:val="Table of Contents"/>
          <w:docPartUnique/>
        </w:docPartObj>
      </w:sdtPr>
      <w:sdtEndPr>
        <w:rPr>
          <w:noProof/>
        </w:rPr>
      </w:sdtEndPr>
      <w:sdtContent>
        <w:p w14:paraId="569002A1" w14:textId="77777777" w:rsidR="00830BEA" w:rsidRDefault="0091164A" w:rsidP="004A15F7">
          <w:pPr>
            <w:pStyle w:val="TOCHeading"/>
          </w:pPr>
          <w:r>
            <w:t>Contents</w:t>
          </w:r>
        </w:p>
        <w:p w14:paraId="26F6E6D3" w14:textId="55131EB8" w:rsidR="00A91573" w:rsidRDefault="0095350B">
          <w:pPr>
            <w:pStyle w:val="TOC1"/>
            <w:rPr>
              <w:rFonts w:eastAsiaTheme="minorEastAsia"/>
              <w:noProof/>
              <w:lang w:eastAsia="en-AU"/>
            </w:rPr>
          </w:pPr>
          <w:r>
            <w:fldChar w:fldCharType="begin"/>
          </w:r>
          <w:r w:rsidR="0091164A" w:rsidRPr="00F44590">
            <w:instrText xml:space="preserve"> TOC \o "1-3" \h \z \u </w:instrText>
          </w:r>
          <w:r>
            <w:fldChar w:fldCharType="separate"/>
          </w:r>
          <w:hyperlink w:anchor="_Toc522636995" w:history="1">
            <w:r w:rsidR="00A91573" w:rsidRPr="00F10043">
              <w:rPr>
                <w:rStyle w:val="Hyperlink"/>
                <w:noProof/>
              </w:rPr>
              <w:t>Special Note to VET Student Loans (VSL) and VET FEE-HELP (VFH) Providers re HITS Approval Status</w:t>
            </w:r>
            <w:r w:rsidR="00A91573">
              <w:rPr>
                <w:noProof/>
                <w:webHidden/>
              </w:rPr>
              <w:tab/>
            </w:r>
            <w:r w:rsidR="00A91573">
              <w:rPr>
                <w:noProof/>
                <w:webHidden/>
              </w:rPr>
              <w:fldChar w:fldCharType="begin"/>
            </w:r>
            <w:r w:rsidR="00A91573">
              <w:rPr>
                <w:noProof/>
                <w:webHidden/>
              </w:rPr>
              <w:instrText xml:space="preserve"> PAGEREF _Toc522636995 \h </w:instrText>
            </w:r>
            <w:r w:rsidR="00A91573">
              <w:rPr>
                <w:noProof/>
                <w:webHidden/>
              </w:rPr>
            </w:r>
            <w:r w:rsidR="00A91573">
              <w:rPr>
                <w:noProof/>
                <w:webHidden/>
              </w:rPr>
              <w:fldChar w:fldCharType="separate"/>
            </w:r>
            <w:r w:rsidR="007C610A">
              <w:rPr>
                <w:noProof/>
                <w:webHidden/>
              </w:rPr>
              <w:t>5</w:t>
            </w:r>
            <w:r w:rsidR="00A91573">
              <w:rPr>
                <w:noProof/>
                <w:webHidden/>
              </w:rPr>
              <w:fldChar w:fldCharType="end"/>
            </w:r>
          </w:hyperlink>
        </w:p>
        <w:p w14:paraId="6901F628" w14:textId="14521EE3" w:rsidR="00A91573" w:rsidRDefault="00FA5A88">
          <w:pPr>
            <w:pStyle w:val="TOC1"/>
            <w:rPr>
              <w:rFonts w:eastAsiaTheme="minorEastAsia"/>
              <w:noProof/>
              <w:lang w:eastAsia="en-AU"/>
            </w:rPr>
          </w:pPr>
          <w:hyperlink w:anchor="_Toc522636996" w:history="1">
            <w:r w:rsidR="00A91573" w:rsidRPr="00F10043">
              <w:rPr>
                <w:rStyle w:val="Hyperlink"/>
                <w:noProof/>
              </w:rPr>
              <w:t>Introduction</w:t>
            </w:r>
            <w:r w:rsidR="00A91573">
              <w:rPr>
                <w:noProof/>
                <w:webHidden/>
              </w:rPr>
              <w:tab/>
            </w:r>
            <w:r w:rsidR="00A91573">
              <w:rPr>
                <w:noProof/>
                <w:webHidden/>
              </w:rPr>
              <w:fldChar w:fldCharType="begin"/>
            </w:r>
            <w:r w:rsidR="00A91573">
              <w:rPr>
                <w:noProof/>
                <w:webHidden/>
              </w:rPr>
              <w:instrText xml:space="preserve"> PAGEREF _Toc522636996 \h </w:instrText>
            </w:r>
            <w:r w:rsidR="00A91573">
              <w:rPr>
                <w:noProof/>
                <w:webHidden/>
              </w:rPr>
            </w:r>
            <w:r w:rsidR="00A91573">
              <w:rPr>
                <w:noProof/>
                <w:webHidden/>
              </w:rPr>
              <w:fldChar w:fldCharType="separate"/>
            </w:r>
            <w:r w:rsidR="007C610A">
              <w:rPr>
                <w:noProof/>
                <w:webHidden/>
              </w:rPr>
              <w:t>5</w:t>
            </w:r>
            <w:r w:rsidR="00A91573">
              <w:rPr>
                <w:noProof/>
                <w:webHidden/>
              </w:rPr>
              <w:fldChar w:fldCharType="end"/>
            </w:r>
          </w:hyperlink>
        </w:p>
        <w:p w14:paraId="0B4D3DA4" w14:textId="60EA589C" w:rsidR="00A91573" w:rsidRDefault="00FA5A88">
          <w:pPr>
            <w:pStyle w:val="TOC1"/>
            <w:rPr>
              <w:rFonts w:eastAsiaTheme="minorEastAsia"/>
              <w:noProof/>
              <w:lang w:eastAsia="en-AU"/>
            </w:rPr>
          </w:pPr>
          <w:hyperlink w:anchor="_Toc522636997" w:history="1">
            <w:r w:rsidR="00A91573" w:rsidRPr="00F10043">
              <w:rPr>
                <w:rStyle w:val="Hyperlink"/>
                <w:noProof/>
              </w:rPr>
              <w:t>Using this guide</w:t>
            </w:r>
            <w:r w:rsidR="00A91573">
              <w:rPr>
                <w:noProof/>
                <w:webHidden/>
              </w:rPr>
              <w:tab/>
            </w:r>
            <w:r w:rsidR="00A91573">
              <w:rPr>
                <w:noProof/>
                <w:webHidden/>
              </w:rPr>
              <w:fldChar w:fldCharType="begin"/>
            </w:r>
            <w:r w:rsidR="00A91573">
              <w:rPr>
                <w:noProof/>
                <w:webHidden/>
              </w:rPr>
              <w:instrText xml:space="preserve"> PAGEREF _Toc522636997 \h </w:instrText>
            </w:r>
            <w:r w:rsidR="00A91573">
              <w:rPr>
                <w:noProof/>
                <w:webHidden/>
              </w:rPr>
            </w:r>
            <w:r w:rsidR="00A91573">
              <w:rPr>
                <w:noProof/>
                <w:webHidden/>
              </w:rPr>
              <w:fldChar w:fldCharType="separate"/>
            </w:r>
            <w:r w:rsidR="007C610A">
              <w:rPr>
                <w:noProof/>
                <w:webHidden/>
              </w:rPr>
              <w:t>6</w:t>
            </w:r>
            <w:r w:rsidR="00A91573">
              <w:rPr>
                <w:noProof/>
                <w:webHidden/>
              </w:rPr>
              <w:fldChar w:fldCharType="end"/>
            </w:r>
          </w:hyperlink>
        </w:p>
        <w:p w14:paraId="2D427FA4" w14:textId="1CA5A8B4" w:rsidR="00A91573" w:rsidRDefault="00FA5A88">
          <w:pPr>
            <w:pStyle w:val="TOC1"/>
            <w:rPr>
              <w:rFonts w:eastAsiaTheme="minorEastAsia"/>
              <w:noProof/>
              <w:lang w:eastAsia="en-AU"/>
            </w:rPr>
          </w:pPr>
          <w:hyperlink w:anchor="_Toc522636998" w:history="1">
            <w:r w:rsidR="00A91573" w:rsidRPr="00F10043">
              <w:rPr>
                <w:rStyle w:val="Hyperlink"/>
                <w:noProof/>
              </w:rPr>
              <w:t>Setting up an account in eSAM to access HITS</w:t>
            </w:r>
            <w:r w:rsidR="00A91573">
              <w:rPr>
                <w:noProof/>
                <w:webHidden/>
              </w:rPr>
              <w:tab/>
            </w:r>
            <w:r w:rsidR="00A91573">
              <w:rPr>
                <w:noProof/>
                <w:webHidden/>
              </w:rPr>
              <w:fldChar w:fldCharType="begin"/>
            </w:r>
            <w:r w:rsidR="00A91573">
              <w:rPr>
                <w:noProof/>
                <w:webHidden/>
              </w:rPr>
              <w:instrText xml:space="preserve"> PAGEREF _Toc522636998 \h </w:instrText>
            </w:r>
            <w:r w:rsidR="00A91573">
              <w:rPr>
                <w:noProof/>
                <w:webHidden/>
              </w:rPr>
            </w:r>
            <w:r w:rsidR="00A91573">
              <w:rPr>
                <w:noProof/>
                <w:webHidden/>
              </w:rPr>
              <w:fldChar w:fldCharType="separate"/>
            </w:r>
            <w:r w:rsidR="007C610A">
              <w:rPr>
                <w:noProof/>
                <w:webHidden/>
              </w:rPr>
              <w:t>7</w:t>
            </w:r>
            <w:r w:rsidR="00A91573">
              <w:rPr>
                <w:noProof/>
                <w:webHidden/>
              </w:rPr>
              <w:fldChar w:fldCharType="end"/>
            </w:r>
          </w:hyperlink>
        </w:p>
        <w:p w14:paraId="6B277FDB" w14:textId="7EB16065" w:rsidR="00A91573" w:rsidRDefault="00FA5A88">
          <w:pPr>
            <w:pStyle w:val="TOC1"/>
            <w:rPr>
              <w:rFonts w:eastAsiaTheme="minorEastAsia"/>
              <w:noProof/>
              <w:lang w:eastAsia="en-AU"/>
            </w:rPr>
          </w:pPr>
          <w:hyperlink w:anchor="_Toc522636999" w:history="1">
            <w:r w:rsidR="00A91573" w:rsidRPr="00F10043">
              <w:rPr>
                <w:rStyle w:val="Hyperlink"/>
                <w:noProof/>
              </w:rPr>
              <w:t>eSAM - Sign-In and Authentication</w:t>
            </w:r>
            <w:r w:rsidR="00A91573">
              <w:rPr>
                <w:noProof/>
                <w:webHidden/>
              </w:rPr>
              <w:tab/>
            </w:r>
            <w:r w:rsidR="00A91573">
              <w:rPr>
                <w:noProof/>
                <w:webHidden/>
              </w:rPr>
              <w:fldChar w:fldCharType="begin"/>
            </w:r>
            <w:r w:rsidR="00A91573">
              <w:rPr>
                <w:noProof/>
                <w:webHidden/>
              </w:rPr>
              <w:instrText xml:space="preserve"> PAGEREF _Toc522636999 \h </w:instrText>
            </w:r>
            <w:r w:rsidR="00A91573">
              <w:rPr>
                <w:noProof/>
                <w:webHidden/>
              </w:rPr>
            </w:r>
            <w:r w:rsidR="00A91573">
              <w:rPr>
                <w:noProof/>
                <w:webHidden/>
              </w:rPr>
              <w:fldChar w:fldCharType="separate"/>
            </w:r>
            <w:r w:rsidR="007C610A">
              <w:rPr>
                <w:noProof/>
                <w:webHidden/>
              </w:rPr>
              <w:t>14</w:t>
            </w:r>
            <w:r w:rsidR="00A91573">
              <w:rPr>
                <w:noProof/>
                <w:webHidden/>
              </w:rPr>
              <w:fldChar w:fldCharType="end"/>
            </w:r>
          </w:hyperlink>
        </w:p>
        <w:p w14:paraId="6560E71F" w14:textId="2ECE7A8F" w:rsidR="00A91573" w:rsidRDefault="00FA5A88">
          <w:pPr>
            <w:pStyle w:val="TOC1"/>
            <w:rPr>
              <w:rFonts w:eastAsiaTheme="minorEastAsia"/>
              <w:noProof/>
              <w:lang w:eastAsia="en-AU"/>
            </w:rPr>
          </w:pPr>
          <w:hyperlink w:anchor="_Toc522637000" w:history="1">
            <w:r w:rsidR="00A91573" w:rsidRPr="00F10043">
              <w:rPr>
                <w:rStyle w:val="Hyperlink"/>
                <w:noProof/>
              </w:rPr>
              <w:t>eSAM - Managing your details</w:t>
            </w:r>
            <w:r w:rsidR="00A91573">
              <w:rPr>
                <w:noProof/>
                <w:webHidden/>
              </w:rPr>
              <w:tab/>
            </w:r>
            <w:r w:rsidR="00A91573">
              <w:rPr>
                <w:noProof/>
                <w:webHidden/>
              </w:rPr>
              <w:fldChar w:fldCharType="begin"/>
            </w:r>
            <w:r w:rsidR="00A91573">
              <w:rPr>
                <w:noProof/>
                <w:webHidden/>
              </w:rPr>
              <w:instrText xml:space="preserve"> PAGEREF _Toc522637000 \h </w:instrText>
            </w:r>
            <w:r w:rsidR="00A91573">
              <w:rPr>
                <w:noProof/>
                <w:webHidden/>
              </w:rPr>
            </w:r>
            <w:r w:rsidR="00A91573">
              <w:rPr>
                <w:noProof/>
                <w:webHidden/>
              </w:rPr>
              <w:fldChar w:fldCharType="separate"/>
            </w:r>
            <w:r w:rsidR="007C610A">
              <w:rPr>
                <w:noProof/>
                <w:webHidden/>
              </w:rPr>
              <w:t>17</w:t>
            </w:r>
            <w:r w:rsidR="00A91573">
              <w:rPr>
                <w:noProof/>
                <w:webHidden/>
              </w:rPr>
              <w:fldChar w:fldCharType="end"/>
            </w:r>
          </w:hyperlink>
        </w:p>
        <w:p w14:paraId="518F8620" w14:textId="3F64D994" w:rsidR="00A91573" w:rsidRDefault="00FA5A88">
          <w:pPr>
            <w:pStyle w:val="TOC1"/>
            <w:rPr>
              <w:rFonts w:eastAsiaTheme="minorEastAsia"/>
              <w:noProof/>
              <w:lang w:eastAsia="en-AU"/>
            </w:rPr>
          </w:pPr>
          <w:hyperlink w:anchor="_Toc522637001" w:history="1">
            <w:r w:rsidR="00A91573" w:rsidRPr="00A260DF">
              <w:rPr>
                <w:rStyle w:val="Hyperlink"/>
                <w:noProof/>
              </w:rPr>
              <w:t>Accessing My Details</w:t>
            </w:r>
            <w:r w:rsidR="00A91573">
              <w:rPr>
                <w:noProof/>
                <w:webHidden/>
              </w:rPr>
              <w:tab/>
            </w:r>
            <w:r w:rsidR="00A91573">
              <w:rPr>
                <w:noProof/>
                <w:webHidden/>
              </w:rPr>
              <w:fldChar w:fldCharType="begin"/>
            </w:r>
            <w:r w:rsidR="00A91573">
              <w:rPr>
                <w:noProof/>
                <w:webHidden/>
              </w:rPr>
              <w:instrText xml:space="preserve"> PAGEREF _Toc522637001 \h </w:instrText>
            </w:r>
            <w:r w:rsidR="00A91573">
              <w:rPr>
                <w:noProof/>
                <w:webHidden/>
              </w:rPr>
            </w:r>
            <w:r w:rsidR="00A91573">
              <w:rPr>
                <w:noProof/>
                <w:webHidden/>
              </w:rPr>
              <w:fldChar w:fldCharType="separate"/>
            </w:r>
            <w:r w:rsidR="007C610A">
              <w:rPr>
                <w:noProof/>
                <w:webHidden/>
              </w:rPr>
              <w:t>17</w:t>
            </w:r>
            <w:r w:rsidR="00A91573">
              <w:rPr>
                <w:noProof/>
                <w:webHidden/>
              </w:rPr>
              <w:fldChar w:fldCharType="end"/>
            </w:r>
          </w:hyperlink>
        </w:p>
        <w:p w14:paraId="0A1948C1" w14:textId="4A25C52C" w:rsidR="00A91573" w:rsidRDefault="00FA5A88">
          <w:pPr>
            <w:pStyle w:val="TOC1"/>
            <w:rPr>
              <w:rFonts w:eastAsiaTheme="minorEastAsia"/>
              <w:noProof/>
              <w:lang w:eastAsia="en-AU"/>
            </w:rPr>
          </w:pPr>
          <w:hyperlink w:anchor="_Toc522637002" w:history="1">
            <w:r w:rsidR="00A91573" w:rsidRPr="00F10043">
              <w:rPr>
                <w:rStyle w:val="Hyperlink"/>
                <w:noProof/>
              </w:rPr>
              <w:t>eSAM – Forgotten your password</w:t>
            </w:r>
            <w:r w:rsidR="00A91573">
              <w:rPr>
                <w:noProof/>
                <w:webHidden/>
              </w:rPr>
              <w:tab/>
            </w:r>
            <w:r w:rsidR="00A91573">
              <w:rPr>
                <w:noProof/>
                <w:webHidden/>
              </w:rPr>
              <w:fldChar w:fldCharType="begin"/>
            </w:r>
            <w:r w:rsidR="00A91573">
              <w:rPr>
                <w:noProof/>
                <w:webHidden/>
              </w:rPr>
              <w:instrText xml:space="preserve"> PAGEREF _Toc522637002 \h </w:instrText>
            </w:r>
            <w:r w:rsidR="00A91573">
              <w:rPr>
                <w:noProof/>
                <w:webHidden/>
              </w:rPr>
            </w:r>
            <w:r w:rsidR="00A91573">
              <w:rPr>
                <w:noProof/>
                <w:webHidden/>
              </w:rPr>
              <w:fldChar w:fldCharType="separate"/>
            </w:r>
            <w:r w:rsidR="007C610A">
              <w:rPr>
                <w:noProof/>
                <w:webHidden/>
              </w:rPr>
              <w:t>21</w:t>
            </w:r>
            <w:r w:rsidR="00A91573">
              <w:rPr>
                <w:noProof/>
                <w:webHidden/>
              </w:rPr>
              <w:fldChar w:fldCharType="end"/>
            </w:r>
          </w:hyperlink>
        </w:p>
        <w:p w14:paraId="0708C066" w14:textId="68CAADF1" w:rsidR="00A91573" w:rsidRDefault="00FA5A88">
          <w:pPr>
            <w:pStyle w:val="TOC1"/>
            <w:rPr>
              <w:rFonts w:eastAsiaTheme="minorEastAsia"/>
              <w:noProof/>
              <w:lang w:eastAsia="en-AU"/>
            </w:rPr>
          </w:pPr>
          <w:hyperlink w:anchor="_Toc522637003" w:history="1">
            <w:r w:rsidR="00A91573" w:rsidRPr="00F10043">
              <w:rPr>
                <w:rStyle w:val="Hyperlink"/>
                <w:noProof/>
              </w:rPr>
              <w:t>eSAM – HITS User roles</w:t>
            </w:r>
            <w:r w:rsidR="00A91573">
              <w:rPr>
                <w:noProof/>
                <w:webHidden/>
              </w:rPr>
              <w:tab/>
            </w:r>
            <w:r w:rsidR="00A91573">
              <w:rPr>
                <w:noProof/>
                <w:webHidden/>
              </w:rPr>
              <w:fldChar w:fldCharType="begin"/>
            </w:r>
            <w:r w:rsidR="00A91573">
              <w:rPr>
                <w:noProof/>
                <w:webHidden/>
              </w:rPr>
              <w:instrText xml:space="preserve"> PAGEREF _Toc522637003 \h </w:instrText>
            </w:r>
            <w:r w:rsidR="00A91573">
              <w:rPr>
                <w:noProof/>
                <w:webHidden/>
              </w:rPr>
            </w:r>
            <w:r w:rsidR="00A91573">
              <w:rPr>
                <w:noProof/>
                <w:webHidden/>
              </w:rPr>
              <w:fldChar w:fldCharType="separate"/>
            </w:r>
            <w:r w:rsidR="007C610A">
              <w:rPr>
                <w:noProof/>
                <w:webHidden/>
              </w:rPr>
              <w:t>24</w:t>
            </w:r>
            <w:r w:rsidR="00A91573">
              <w:rPr>
                <w:noProof/>
                <w:webHidden/>
              </w:rPr>
              <w:fldChar w:fldCharType="end"/>
            </w:r>
          </w:hyperlink>
        </w:p>
        <w:p w14:paraId="75C9C9F1" w14:textId="42245C0B" w:rsidR="00A91573" w:rsidRDefault="00FA5A88">
          <w:pPr>
            <w:pStyle w:val="TOC1"/>
            <w:rPr>
              <w:rFonts w:eastAsiaTheme="minorEastAsia"/>
              <w:noProof/>
              <w:lang w:eastAsia="en-AU"/>
            </w:rPr>
          </w:pPr>
          <w:hyperlink w:anchor="_Toc522637004" w:history="1">
            <w:r w:rsidR="00A91573" w:rsidRPr="00F10043">
              <w:rPr>
                <w:rStyle w:val="Hyperlink"/>
                <w:noProof/>
              </w:rPr>
              <w:t>PSC – Administrators responsibilities</w:t>
            </w:r>
            <w:r w:rsidR="00A91573">
              <w:rPr>
                <w:noProof/>
                <w:webHidden/>
              </w:rPr>
              <w:tab/>
            </w:r>
            <w:r w:rsidR="00A91573">
              <w:rPr>
                <w:noProof/>
                <w:webHidden/>
              </w:rPr>
              <w:fldChar w:fldCharType="begin"/>
            </w:r>
            <w:r w:rsidR="00A91573">
              <w:rPr>
                <w:noProof/>
                <w:webHidden/>
              </w:rPr>
              <w:instrText xml:space="preserve"> PAGEREF _Toc522637004 \h </w:instrText>
            </w:r>
            <w:r w:rsidR="00A91573">
              <w:rPr>
                <w:noProof/>
                <w:webHidden/>
              </w:rPr>
            </w:r>
            <w:r w:rsidR="00A91573">
              <w:rPr>
                <w:noProof/>
                <w:webHidden/>
              </w:rPr>
              <w:fldChar w:fldCharType="separate"/>
            </w:r>
            <w:r w:rsidR="007C610A">
              <w:rPr>
                <w:noProof/>
                <w:webHidden/>
              </w:rPr>
              <w:t>24</w:t>
            </w:r>
            <w:r w:rsidR="00A91573">
              <w:rPr>
                <w:noProof/>
                <w:webHidden/>
              </w:rPr>
              <w:fldChar w:fldCharType="end"/>
            </w:r>
          </w:hyperlink>
        </w:p>
        <w:p w14:paraId="595507ED" w14:textId="01EE34F8" w:rsidR="00A91573" w:rsidRDefault="00FA5A88">
          <w:pPr>
            <w:pStyle w:val="TOC1"/>
            <w:rPr>
              <w:rFonts w:eastAsiaTheme="minorEastAsia"/>
              <w:noProof/>
              <w:lang w:eastAsia="en-AU"/>
            </w:rPr>
          </w:pPr>
          <w:hyperlink w:anchor="_Toc522637005" w:history="1">
            <w:r w:rsidR="00A91573" w:rsidRPr="00F10043">
              <w:rPr>
                <w:rStyle w:val="Hyperlink"/>
                <w:noProof/>
              </w:rPr>
              <w:t>PSC – Invite a user to register in eSAM</w:t>
            </w:r>
            <w:r w:rsidR="00A91573">
              <w:rPr>
                <w:noProof/>
                <w:webHidden/>
              </w:rPr>
              <w:tab/>
            </w:r>
            <w:r w:rsidR="00A91573">
              <w:rPr>
                <w:noProof/>
                <w:webHidden/>
              </w:rPr>
              <w:fldChar w:fldCharType="begin"/>
            </w:r>
            <w:r w:rsidR="00A91573">
              <w:rPr>
                <w:noProof/>
                <w:webHidden/>
              </w:rPr>
              <w:instrText xml:space="preserve"> PAGEREF _Toc522637005 \h </w:instrText>
            </w:r>
            <w:r w:rsidR="00A91573">
              <w:rPr>
                <w:noProof/>
                <w:webHidden/>
              </w:rPr>
            </w:r>
            <w:r w:rsidR="00A91573">
              <w:rPr>
                <w:noProof/>
                <w:webHidden/>
              </w:rPr>
              <w:fldChar w:fldCharType="separate"/>
            </w:r>
            <w:r w:rsidR="007C610A">
              <w:rPr>
                <w:noProof/>
                <w:webHidden/>
              </w:rPr>
              <w:t>26</w:t>
            </w:r>
            <w:r w:rsidR="00A91573">
              <w:rPr>
                <w:noProof/>
                <w:webHidden/>
              </w:rPr>
              <w:fldChar w:fldCharType="end"/>
            </w:r>
          </w:hyperlink>
        </w:p>
        <w:p w14:paraId="2E1E0629" w14:textId="0E6A9BE0" w:rsidR="00A91573" w:rsidRDefault="00FA5A88">
          <w:pPr>
            <w:pStyle w:val="TOC1"/>
            <w:rPr>
              <w:rFonts w:eastAsiaTheme="minorEastAsia"/>
              <w:noProof/>
              <w:lang w:eastAsia="en-AU"/>
            </w:rPr>
          </w:pPr>
          <w:hyperlink w:anchor="_Toc522637006" w:history="1">
            <w:r w:rsidR="00A91573" w:rsidRPr="00F10043">
              <w:rPr>
                <w:rStyle w:val="Hyperlink"/>
                <w:noProof/>
              </w:rPr>
              <w:t>PSC – User – Update details</w:t>
            </w:r>
            <w:r w:rsidR="00A91573">
              <w:rPr>
                <w:noProof/>
                <w:webHidden/>
              </w:rPr>
              <w:tab/>
            </w:r>
            <w:r w:rsidR="00A91573">
              <w:rPr>
                <w:noProof/>
                <w:webHidden/>
              </w:rPr>
              <w:fldChar w:fldCharType="begin"/>
            </w:r>
            <w:r w:rsidR="00A91573">
              <w:rPr>
                <w:noProof/>
                <w:webHidden/>
              </w:rPr>
              <w:instrText xml:space="preserve"> PAGEREF _Toc522637006 \h </w:instrText>
            </w:r>
            <w:r w:rsidR="00A91573">
              <w:rPr>
                <w:noProof/>
                <w:webHidden/>
              </w:rPr>
            </w:r>
            <w:r w:rsidR="00A91573">
              <w:rPr>
                <w:noProof/>
                <w:webHidden/>
              </w:rPr>
              <w:fldChar w:fldCharType="separate"/>
            </w:r>
            <w:r w:rsidR="007C610A">
              <w:rPr>
                <w:noProof/>
                <w:webHidden/>
              </w:rPr>
              <w:t>28</w:t>
            </w:r>
            <w:r w:rsidR="00A91573">
              <w:rPr>
                <w:noProof/>
                <w:webHidden/>
              </w:rPr>
              <w:fldChar w:fldCharType="end"/>
            </w:r>
          </w:hyperlink>
        </w:p>
        <w:p w14:paraId="50DF1E6C" w14:textId="026818B1" w:rsidR="00A91573" w:rsidRDefault="00FA5A88">
          <w:pPr>
            <w:pStyle w:val="TOC1"/>
            <w:rPr>
              <w:rFonts w:eastAsiaTheme="minorEastAsia"/>
              <w:noProof/>
              <w:lang w:eastAsia="en-AU"/>
            </w:rPr>
          </w:pPr>
          <w:hyperlink w:anchor="_Toc522637007" w:history="1">
            <w:r w:rsidR="00A91573" w:rsidRPr="00F10043">
              <w:rPr>
                <w:rStyle w:val="Hyperlink"/>
                <w:noProof/>
              </w:rPr>
              <w:t>PSC – Disabling, suspending and re-enabling user accounts</w:t>
            </w:r>
            <w:r w:rsidR="00A91573">
              <w:rPr>
                <w:noProof/>
                <w:webHidden/>
              </w:rPr>
              <w:tab/>
            </w:r>
            <w:r w:rsidR="00A91573">
              <w:rPr>
                <w:noProof/>
                <w:webHidden/>
              </w:rPr>
              <w:fldChar w:fldCharType="begin"/>
            </w:r>
            <w:r w:rsidR="00A91573">
              <w:rPr>
                <w:noProof/>
                <w:webHidden/>
              </w:rPr>
              <w:instrText xml:space="preserve"> PAGEREF _Toc522637007 \h </w:instrText>
            </w:r>
            <w:r w:rsidR="00A91573">
              <w:rPr>
                <w:noProof/>
                <w:webHidden/>
              </w:rPr>
            </w:r>
            <w:r w:rsidR="00A91573">
              <w:rPr>
                <w:noProof/>
                <w:webHidden/>
              </w:rPr>
              <w:fldChar w:fldCharType="separate"/>
            </w:r>
            <w:r w:rsidR="007C610A">
              <w:rPr>
                <w:noProof/>
                <w:webHidden/>
              </w:rPr>
              <w:t>30</w:t>
            </w:r>
            <w:r w:rsidR="00A91573">
              <w:rPr>
                <w:noProof/>
                <w:webHidden/>
              </w:rPr>
              <w:fldChar w:fldCharType="end"/>
            </w:r>
          </w:hyperlink>
        </w:p>
        <w:p w14:paraId="1A9EF2AC" w14:textId="71F3FE36" w:rsidR="00A91573" w:rsidRDefault="00FA5A88">
          <w:pPr>
            <w:pStyle w:val="TOC1"/>
            <w:rPr>
              <w:rFonts w:eastAsiaTheme="minorEastAsia"/>
              <w:noProof/>
              <w:lang w:eastAsia="en-AU"/>
            </w:rPr>
          </w:pPr>
          <w:hyperlink w:anchor="_Toc522637008" w:history="1">
            <w:r w:rsidR="00A91573" w:rsidRPr="00F10043">
              <w:rPr>
                <w:rStyle w:val="Hyperlink"/>
                <w:noProof/>
              </w:rPr>
              <w:t>HITS – Logging in</w:t>
            </w:r>
            <w:r w:rsidR="00A91573">
              <w:rPr>
                <w:noProof/>
                <w:webHidden/>
              </w:rPr>
              <w:tab/>
            </w:r>
            <w:r w:rsidR="00A91573">
              <w:rPr>
                <w:noProof/>
                <w:webHidden/>
              </w:rPr>
              <w:fldChar w:fldCharType="begin"/>
            </w:r>
            <w:r w:rsidR="00A91573">
              <w:rPr>
                <w:noProof/>
                <w:webHidden/>
              </w:rPr>
              <w:instrText xml:space="preserve"> PAGEREF _Toc522637008 \h </w:instrText>
            </w:r>
            <w:r w:rsidR="00A91573">
              <w:rPr>
                <w:noProof/>
                <w:webHidden/>
              </w:rPr>
            </w:r>
            <w:r w:rsidR="00A91573">
              <w:rPr>
                <w:noProof/>
                <w:webHidden/>
              </w:rPr>
              <w:fldChar w:fldCharType="separate"/>
            </w:r>
            <w:r w:rsidR="007C610A">
              <w:rPr>
                <w:noProof/>
                <w:webHidden/>
              </w:rPr>
              <w:t>32</w:t>
            </w:r>
            <w:r w:rsidR="00A91573">
              <w:rPr>
                <w:noProof/>
                <w:webHidden/>
              </w:rPr>
              <w:fldChar w:fldCharType="end"/>
            </w:r>
          </w:hyperlink>
        </w:p>
        <w:p w14:paraId="5ED0775D" w14:textId="30695243" w:rsidR="00A91573" w:rsidRDefault="00FA5A88">
          <w:pPr>
            <w:pStyle w:val="TOC1"/>
            <w:rPr>
              <w:rFonts w:eastAsiaTheme="minorEastAsia"/>
              <w:noProof/>
              <w:lang w:eastAsia="en-AU"/>
            </w:rPr>
          </w:pPr>
          <w:hyperlink w:anchor="_Toc522637009" w:history="1">
            <w:r w:rsidR="00A91573" w:rsidRPr="00F10043">
              <w:rPr>
                <w:rStyle w:val="Hyperlink"/>
                <w:noProof/>
              </w:rPr>
              <w:t>Application – Application Status</w:t>
            </w:r>
            <w:r w:rsidR="00A91573">
              <w:rPr>
                <w:noProof/>
                <w:webHidden/>
              </w:rPr>
              <w:tab/>
            </w:r>
            <w:r w:rsidR="00A91573">
              <w:rPr>
                <w:noProof/>
                <w:webHidden/>
              </w:rPr>
              <w:fldChar w:fldCharType="begin"/>
            </w:r>
            <w:r w:rsidR="00A91573">
              <w:rPr>
                <w:noProof/>
                <w:webHidden/>
              </w:rPr>
              <w:instrText xml:space="preserve"> PAGEREF _Toc522637009 \h </w:instrText>
            </w:r>
            <w:r w:rsidR="00A91573">
              <w:rPr>
                <w:noProof/>
                <w:webHidden/>
              </w:rPr>
            </w:r>
            <w:r w:rsidR="00A91573">
              <w:rPr>
                <w:noProof/>
                <w:webHidden/>
              </w:rPr>
              <w:fldChar w:fldCharType="separate"/>
            </w:r>
            <w:r w:rsidR="007C610A">
              <w:rPr>
                <w:noProof/>
                <w:webHidden/>
              </w:rPr>
              <w:t>35</w:t>
            </w:r>
            <w:r w:rsidR="00A91573">
              <w:rPr>
                <w:noProof/>
                <w:webHidden/>
              </w:rPr>
              <w:fldChar w:fldCharType="end"/>
            </w:r>
          </w:hyperlink>
        </w:p>
        <w:p w14:paraId="7E80248A" w14:textId="47BD6BCF" w:rsidR="00A91573" w:rsidRDefault="00FA5A88">
          <w:pPr>
            <w:pStyle w:val="TOC1"/>
            <w:rPr>
              <w:rFonts w:eastAsiaTheme="minorEastAsia"/>
              <w:noProof/>
              <w:lang w:eastAsia="en-AU"/>
            </w:rPr>
          </w:pPr>
          <w:hyperlink w:anchor="_Toc522637010" w:history="1">
            <w:r w:rsidR="00A91573" w:rsidRPr="00F10043">
              <w:rPr>
                <w:rStyle w:val="Hyperlink"/>
                <w:noProof/>
              </w:rPr>
              <w:t>Application – Organisation already exists in HITS</w:t>
            </w:r>
            <w:r w:rsidR="00A91573">
              <w:rPr>
                <w:noProof/>
                <w:webHidden/>
              </w:rPr>
              <w:tab/>
            </w:r>
            <w:r w:rsidR="00A91573">
              <w:rPr>
                <w:noProof/>
                <w:webHidden/>
              </w:rPr>
              <w:fldChar w:fldCharType="begin"/>
            </w:r>
            <w:r w:rsidR="00A91573">
              <w:rPr>
                <w:noProof/>
                <w:webHidden/>
              </w:rPr>
              <w:instrText xml:space="preserve"> PAGEREF _Toc522637010 \h </w:instrText>
            </w:r>
            <w:r w:rsidR="00A91573">
              <w:rPr>
                <w:noProof/>
                <w:webHidden/>
              </w:rPr>
            </w:r>
            <w:r w:rsidR="00A91573">
              <w:rPr>
                <w:noProof/>
                <w:webHidden/>
              </w:rPr>
              <w:fldChar w:fldCharType="separate"/>
            </w:r>
            <w:r w:rsidR="007C610A">
              <w:rPr>
                <w:noProof/>
                <w:webHidden/>
              </w:rPr>
              <w:t>36</w:t>
            </w:r>
            <w:r w:rsidR="00A91573">
              <w:rPr>
                <w:noProof/>
                <w:webHidden/>
              </w:rPr>
              <w:fldChar w:fldCharType="end"/>
            </w:r>
          </w:hyperlink>
        </w:p>
        <w:p w14:paraId="1506C8B5" w14:textId="7E577139" w:rsidR="00A91573" w:rsidRDefault="00FA5A88">
          <w:pPr>
            <w:pStyle w:val="TOC1"/>
            <w:rPr>
              <w:rFonts w:eastAsiaTheme="minorEastAsia"/>
              <w:noProof/>
              <w:lang w:eastAsia="en-AU"/>
            </w:rPr>
          </w:pPr>
          <w:hyperlink w:anchor="_Toc522637011" w:history="1">
            <w:r w:rsidR="00A91573" w:rsidRPr="00F10043">
              <w:rPr>
                <w:rStyle w:val="Hyperlink"/>
                <w:noProof/>
              </w:rPr>
              <w:t>Application – Lodging an application</w:t>
            </w:r>
            <w:r w:rsidR="00A91573">
              <w:rPr>
                <w:noProof/>
                <w:webHidden/>
              </w:rPr>
              <w:tab/>
            </w:r>
            <w:r w:rsidR="00A91573">
              <w:rPr>
                <w:noProof/>
                <w:webHidden/>
              </w:rPr>
              <w:fldChar w:fldCharType="begin"/>
            </w:r>
            <w:r w:rsidR="00A91573">
              <w:rPr>
                <w:noProof/>
                <w:webHidden/>
              </w:rPr>
              <w:instrText xml:space="preserve"> PAGEREF _Toc522637011 \h </w:instrText>
            </w:r>
            <w:r w:rsidR="00A91573">
              <w:rPr>
                <w:noProof/>
                <w:webHidden/>
              </w:rPr>
            </w:r>
            <w:r w:rsidR="00A91573">
              <w:rPr>
                <w:noProof/>
                <w:webHidden/>
              </w:rPr>
              <w:fldChar w:fldCharType="separate"/>
            </w:r>
            <w:r w:rsidR="007C610A">
              <w:rPr>
                <w:noProof/>
                <w:webHidden/>
              </w:rPr>
              <w:t>39</w:t>
            </w:r>
            <w:r w:rsidR="00A91573">
              <w:rPr>
                <w:noProof/>
                <w:webHidden/>
              </w:rPr>
              <w:fldChar w:fldCharType="end"/>
            </w:r>
          </w:hyperlink>
        </w:p>
        <w:p w14:paraId="404E83EC" w14:textId="343A7B54" w:rsidR="00A91573" w:rsidRDefault="00FA5A88">
          <w:pPr>
            <w:pStyle w:val="TOC1"/>
            <w:rPr>
              <w:rFonts w:eastAsiaTheme="minorEastAsia"/>
              <w:noProof/>
              <w:lang w:eastAsia="en-AU"/>
            </w:rPr>
          </w:pPr>
          <w:hyperlink w:anchor="_Toc522637012" w:history="1">
            <w:r w:rsidR="00A91573" w:rsidRPr="00F10043">
              <w:rPr>
                <w:rStyle w:val="Hyperlink"/>
                <w:noProof/>
              </w:rPr>
              <w:t>Application – New applicants</w:t>
            </w:r>
            <w:r w:rsidR="00A91573">
              <w:rPr>
                <w:noProof/>
                <w:webHidden/>
              </w:rPr>
              <w:tab/>
            </w:r>
            <w:r w:rsidR="00A91573">
              <w:rPr>
                <w:noProof/>
                <w:webHidden/>
              </w:rPr>
              <w:fldChar w:fldCharType="begin"/>
            </w:r>
            <w:r w:rsidR="00A91573">
              <w:rPr>
                <w:noProof/>
                <w:webHidden/>
              </w:rPr>
              <w:instrText xml:space="preserve"> PAGEREF _Toc522637012 \h </w:instrText>
            </w:r>
            <w:r w:rsidR="00A91573">
              <w:rPr>
                <w:noProof/>
                <w:webHidden/>
              </w:rPr>
            </w:r>
            <w:r w:rsidR="00A91573">
              <w:rPr>
                <w:noProof/>
                <w:webHidden/>
              </w:rPr>
              <w:fldChar w:fldCharType="separate"/>
            </w:r>
            <w:r w:rsidR="007C610A">
              <w:rPr>
                <w:noProof/>
                <w:webHidden/>
              </w:rPr>
              <w:t>41</w:t>
            </w:r>
            <w:r w:rsidR="00A91573">
              <w:rPr>
                <w:noProof/>
                <w:webHidden/>
              </w:rPr>
              <w:fldChar w:fldCharType="end"/>
            </w:r>
          </w:hyperlink>
        </w:p>
        <w:p w14:paraId="1F27C91B" w14:textId="29C964BD" w:rsidR="00A91573" w:rsidRDefault="00FA5A88">
          <w:pPr>
            <w:pStyle w:val="TOC1"/>
            <w:rPr>
              <w:rFonts w:eastAsiaTheme="minorEastAsia"/>
              <w:noProof/>
              <w:lang w:eastAsia="en-AU"/>
            </w:rPr>
          </w:pPr>
          <w:hyperlink w:anchor="_Toc522637013" w:history="1">
            <w:r w:rsidR="00A91573" w:rsidRPr="00F10043">
              <w:rPr>
                <w:rStyle w:val="Hyperlink"/>
                <w:noProof/>
              </w:rPr>
              <w:t>Application – Return to draft</w:t>
            </w:r>
            <w:r w:rsidR="00A91573">
              <w:rPr>
                <w:noProof/>
                <w:webHidden/>
              </w:rPr>
              <w:tab/>
            </w:r>
            <w:r w:rsidR="00A91573">
              <w:rPr>
                <w:noProof/>
                <w:webHidden/>
              </w:rPr>
              <w:fldChar w:fldCharType="begin"/>
            </w:r>
            <w:r w:rsidR="00A91573">
              <w:rPr>
                <w:noProof/>
                <w:webHidden/>
              </w:rPr>
              <w:instrText xml:space="preserve"> PAGEREF _Toc522637013 \h </w:instrText>
            </w:r>
            <w:r w:rsidR="00A91573">
              <w:rPr>
                <w:noProof/>
                <w:webHidden/>
              </w:rPr>
            </w:r>
            <w:r w:rsidR="00A91573">
              <w:rPr>
                <w:noProof/>
                <w:webHidden/>
              </w:rPr>
              <w:fldChar w:fldCharType="separate"/>
            </w:r>
            <w:r w:rsidR="007C610A">
              <w:rPr>
                <w:noProof/>
                <w:webHidden/>
              </w:rPr>
              <w:t>44</w:t>
            </w:r>
            <w:r w:rsidR="00A91573">
              <w:rPr>
                <w:noProof/>
                <w:webHidden/>
              </w:rPr>
              <w:fldChar w:fldCharType="end"/>
            </w:r>
          </w:hyperlink>
        </w:p>
        <w:p w14:paraId="545AD884" w14:textId="2BF2E9D1" w:rsidR="00A91573" w:rsidRDefault="00FA5A88">
          <w:pPr>
            <w:pStyle w:val="TOC1"/>
            <w:rPr>
              <w:rFonts w:eastAsiaTheme="minorEastAsia"/>
              <w:noProof/>
              <w:lang w:eastAsia="en-AU"/>
            </w:rPr>
          </w:pPr>
          <w:hyperlink w:anchor="_Toc522637014" w:history="1">
            <w:r w:rsidR="00A91573" w:rsidRPr="00F10043">
              <w:rPr>
                <w:rStyle w:val="Hyperlink"/>
                <w:noProof/>
              </w:rPr>
              <w:t>Application – Summary screen</w:t>
            </w:r>
            <w:r w:rsidR="00A91573">
              <w:rPr>
                <w:noProof/>
                <w:webHidden/>
              </w:rPr>
              <w:tab/>
            </w:r>
            <w:r w:rsidR="00A91573">
              <w:rPr>
                <w:noProof/>
                <w:webHidden/>
              </w:rPr>
              <w:fldChar w:fldCharType="begin"/>
            </w:r>
            <w:r w:rsidR="00A91573">
              <w:rPr>
                <w:noProof/>
                <w:webHidden/>
              </w:rPr>
              <w:instrText xml:space="preserve"> PAGEREF _Toc522637014 \h </w:instrText>
            </w:r>
            <w:r w:rsidR="00A91573">
              <w:rPr>
                <w:noProof/>
                <w:webHidden/>
              </w:rPr>
            </w:r>
            <w:r w:rsidR="00A91573">
              <w:rPr>
                <w:noProof/>
                <w:webHidden/>
              </w:rPr>
              <w:fldChar w:fldCharType="separate"/>
            </w:r>
            <w:r w:rsidR="007C610A">
              <w:rPr>
                <w:noProof/>
                <w:webHidden/>
              </w:rPr>
              <w:t>45</w:t>
            </w:r>
            <w:r w:rsidR="00A91573">
              <w:rPr>
                <w:noProof/>
                <w:webHidden/>
              </w:rPr>
              <w:fldChar w:fldCharType="end"/>
            </w:r>
          </w:hyperlink>
        </w:p>
        <w:p w14:paraId="3C311346" w14:textId="34E8DCCF" w:rsidR="00A91573" w:rsidRDefault="00FA5A88">
          <w:pPr>
            <w:pStyle w:val="TOC1"/>
            <w:rPr>
              <w:rFonts w:eastAsiaTheme="minorEastAsia"/>
              <w:noProof/>
              <w:lang w:eastAsia="en-AU"/>
            </w:rPr>
          </w:pPr>
          <w:hyperlink w:anchor="_Toc522637015" w:history="1">
            <w:r w:rsidR="00A91573" w:rsidRPr="00F10043">
              <w:rPr>
                <w:rStyle w:val="Hyperlink"/>
                <w:noProof/>
              </w:rPr>
              <w:t>Application – Withdrawing your application</w:t>
            </w:r>
            <w:r w:rsidR="00A91573">
              <w:rPr>
                <w:noProof/>
                <w:webHidden/>
              </w:rPr>
              <w:tab/>
            </w:r>
            <w:r w:rsidR="00A91573">
              <w:rPr>
                <w:noProof/>
                <w:webHidden/>
              </w:rPr>
              <w:fldChar w:fldCharType="begin"/>
            </w:r>
            <w:r w:rsidR="00A91573">
              <w:rPr>
                <w:noProof/>
                <w:webHidden/>
              </w:rPr>
              <w:instrText xml:space="preserve"> PAGEREF _Toc522637015 \h </w:instrText>
            </w:r>
            <w:r w:rsidR="00A91573">
              <w:rPr>
                <w:noProof/>
                <w:webHidden/>
              </w:rPr>
            </w:r>
            <w:r w:rsidR="00A91573">
              <w:rPr>
                <w:noProof/>
                <w:webHidden/>
              </w:rPr>
              <w:fldChar w:fldCharType="separate"/>
            </w:r>
            <w:r w:rsidR="007C610A">
              <w:rPr>
                <w:noProof/>
                <w:webHidden/>
              </w:rPr>
              <w:t>47</w:t>
            </w:r>
            <w:r w:rsidR="00A91573">
              <w:rPr>
                <w:noProof/>
                <w:webHidden/>
              </w:rPr>
              <w:fldChar w:fldCharType="end"/>
            </w:r>
          </w:hyperlink>
        </w:p>
        <w:p w14:paraId="41BD3DAB" w14:textId="1772C3A2" w:rsidR="00A91573" w:rsidRDefault="00FA5A88">
          <w:pPr>
            <w:pStyle w:val="TOC1"/>
            <w:rPr>
              <w:rFonts w:eastAsiaTheme="minorEastAsia"/>
              <w:noProof/>
              <w:lang w:eastAsia="en-AU"/>
            </w:rPr>
          </w:pPr>
          <w:hyperlink w:anchor="_Toc522637016" w:history="1">
            <w:r w:rsidR="00A91573" w:rsidRPr="00F10043">
              <w:rPr>
                <w:rStyle w:val="Hyperlink"/>
                <w:noProof/>
              </w:rPr>
              <w:t>Bank account – Creating a bank account</w:t>
            </w:r>
            <w:r w:rsidR="00A91573">
              <w:rPr>
                <w:noProof/>
                <w:webHidden/>
              </w:rPr>
              <w:tab/>
            </w:r>
            <w:r w:rsidR="00A91573">
              <w:rPr>
                <w:noProof/>
                <w:webHidden/>
              </w:rPr>
              <w:fldChar w:fldCharType="begin"/>
            </w:r>
            <w:r w:rsidR="00A91573">
              <w:rPr>
                <w:noProof/>
                <w:webHidden/>
              </w:rPr>
              <w:instrText xml:space="preserve"> PAGEREF _Toc522637016 \h </w:instrText>
            </w:r>
            <w:r w:rsidR="00A91573">
              <w:rPr>
                <w:noProof/>
                <w:webHidden/>
              </w:rPr>
            </w:r>
            <w:r w:rsidR="00A91573">
              <w:rPr>
                <w:noProof/>
                <w:webHidden/>
              </w:rPr>
              <w:fldChar w:fldCharType="separate"/>
            </w:r>
            <w:r w:rsidR="007C610A">
              <w:rPr>
                <w:noProof/>
                <w:webHidden/>
              </w:rPr>
              <w:t>49</w:t>
            </w:r>
            <w:r w:rsidR="00A91573">
              <w:rPr>
                <w:noProof/>
                <w:webHidden/>
              </w:rPr>
              <w:fldChar w:fldCharType="end"/>
            </w:r>
          </w:hyperlink>
        </w:p>
        <w:p w14:paraId="13F3AFC7" w14:textId="175CB6AB" w:rsidR="00A91573" w:rsidRDefault="00FA5A88">
          <w:pPr>
            <w:pStyle w:val="TOC1"/>
            <w:rPr>
              <w:rFonts w:eastAsiaTheme="minorEastAsia"/>
              <w:noProof/>
              <w:lang w:eastAsia="en-AU"/>
            </w:rPr>
          </w:pPr>
          <w:hyperlink w:anchor="_Toc522637017" w:history="1">
            <w:r w:rsidR="00A91573" w:rsidRPr="00F10043">
              <w:rPr>
                <w:rStyle w:val="Hyperlink"/>
                <w:noProof/>
              </w:rPr>
              <w:t>Compliance Notices – View and action</w:t>
            </w:r>
            <w:r w:rsidR="00A91573">
              <w:rPr>
                <w:noProof/>
                <w:webHidden/>
              </w:rPr>
              <w:tab/>
            </w:r>
            <w:r w:rsidR="00A91573">
              <w:rPr>
                <w:noProof/>
                <w:webHidden/>
              </w:rPr>
              <w:fldChar w:fldCharType="begin"/>
            </w:r>
            <w:r w:rsidR="00A91573">
              <w:rPr>
                <w:noProof/>
                <w:webHidden/>
              </w:rPr>
              <w:instrText xml:space="preserve"> PAGEREF _Toc522637017 \h </w:instrText>
            </w:r>
            <w:r w:rsidR="00A91573">
              <w:rPr>
                <w:noProof/>
                <w:webHidden/>
              </w:rPr>
            </w:r>
            <w:r w:rsidR="00A91573">
              <w:rPr>
                <w:noProof/>
                <w:webHidden/>
              </w:rPr>
              <w:fldChar w:fldCharType="separate"/>
            </w:r>
            <w:r w:rsidR="007C610A">
              <w:rPr>
                <w:noProof/>
                <w:webHidden/>
              </w:rPr>
              <w:t>51</w:t>
            </w:r>
            <w:r w:rsidR="00A91573">
              <w:rPr>
                <w:noProof/>
                <w:webHidden/>
              </w:rPr>
              <w:fldChar w:fldCharType="end"/>
            </w:r>
          </w:hyperlink>
        </w:p>
        <w:p w14:paraId="06AB12EE" w14:textId="4033E218" w:rsidR="00A91573" w:rsidRDefault="00FA5A88">
          <w:pPr>
            <w:pStyle w:val="TOC1"/>
            <w:rPr>
              <w:rFonts w:eastAsiaTheme="minorEastAsia"/>
              <w:noProof/>
              <w:lang w:eastAsia="en-AU"/>
            </w:rPr>
          </w:pPr>
          <w:hyperlink w:anchor="_Toc522637018" w:history="1">
            <w:r w:rsidR="00A91573" w:rsidRPr="00F10043">
              <w:rPr>
                <w:rStyle w:val="Hyperlink"/>
                <w:noProof/>
              </w:rPr>
              <w:t>Contacts – Adding a contact</w:t>
            </w:r>
            <w:r w:rsidR="00A91573">
              <w:rPr>
                <w:noProof/>
                <w:webHidden/>
              </w:rPr>
              <w:tab/>
            </w:r>
            <w:r w:rsidR="00A91573">
              <w:rPr>
                <w:noProof/>
                <w:webHidden/>
              </w:rPr>
              <w:fldChar w:fldCharType="begin"/>
            </w:r>
            <w:r w:rsidR="00A91573">
              <w:rPr>
                <w:noProof/>
                <w:webHidden/>
              </w:rPr>
              <w:instrText xml:space="preserve"> PAGEREF _Toc522637018 \h </w:instrText>
            </w:r>
            <w:r w:rsidR="00A91573">
              <w:rPr>
                <w:noProof/>
                <w:webHidden/>
              </w:rPr>
            </w:r>
            <w:r w:rsidR="00A91573">
              <w:rPr>
                <w:noProof/>
                <w:webHidden/>
              </w:rPr>
              <w:fldChar w:fldCharType="separate"/>
            </w:r>
            <w:r w:rsidR="007C610A">
              <w:rPr>
                <w:noProof/>
                <w:webHidden/>
              </w:rPr>
              <w:t>53</w:t>
            </w:r>
            <w:r w:rsidR="00A91573">
              <w:rPr>
                <w:noProof/>
                <w:webHidden/>
              </w:rPr>
              <w:fldChar w:fldCharType="end"/>
            </w:r>
          </w:hyperlink>
        </w:p>
        <w:p w14:paraId="6C01D953" w14:textId="35701DB1" w:rsidR="00A91573" w:rsidRDefault="00FA5A88">
          <w:pPr>
            <w:pStyle w:val="TOC1"/>
            <w:rPr>
              <w:rFonts w:eastAsiaTheme="minorEastAsia"/>
              <w:noProof/>
              <w:lang w:eastAsia="en-AU"/>
            </w:rPr>
          </w:pPr>
          <w:hyperlink w:anchor="_Toc522637019" w:history="1">
            <w:r w:rsidR="00A91573" w:rsidRPr="00F10043">
              <w:rPr>
                <w:rStyle w:val="Hyperlink"/>
                <w:noProof/>
              </w:rPr>
              <w:t>Contacts – Deleting a contact</w:t>
            </w:r>
            <w:r w:rsidR="00A91573">
              <w:rPr>
                <w:noProof/>
                <w:webHidden/>
              </w:rPr>
              <w:tab/>
            </w:r>
            <w:r w:rsidR="00A91573">
              <w:rPr>
                <w:noProof/>
                <w:webHidden/>
              </w:rPr>
              <w:fldChar w:fldCharType="begin"/>
            </w:r>
            <w:r w:rsidR="00A91573">
              <w:rPr>
                <w:noProof/>
                <w:webHidden/>
              </w:rPr>
              <w:instrText xml:space="preserve"> PAGEREF _Toc522637019 \h </w:instrText>
            </w:r>
            <w:r w:rsidR="00A91573">
              <w:rPr>
                <w:noProof/>
                <w:webHidden/>
              </w:rPr>
            </w:r>
            <w:r w:rsidR="00A91573">
              <w:rPr>
                <w:noProof/>
                <w:webHidden/>
              </w:rPr>
              <w:fldChar w:fldCharType="separate"/>
            </w:r>
            <w:r w:rsidR="007C610A">
              <w:rPr>
                <w:noProof/>
                <w:webHidden/>
              </w:rPr>
              <w:t>57</w:t>
            </w:r>
            <w:r w:rsidR="00A91573">
              <w:rPr>
                <w:noProof/>
                <w:webHidden/>
              </w:rPr>
              <w:fldChar w:fldCharType="end"/>
            </w:r>
          </w:hyperlink>
        </w:p>
        <w:p w14:paraId="1DFB2D15" w14:textId="2C60AF26" w:rsidR="00A91573" w:rsidRDefault="00FA5A88">
          <w:pPr>
            <w:pStyle w:val="TOC1"/>
            <w:rPr>
              <w:rFonts w:eastAsiaTheme="minorEastAsia"/>
              <w:noProof/>
              <w:lang w:eastAsia="en-AU"/>
            </w:rPr>
          </w:pPr>
          <w:hyperlink w:anchor="_Toc522637020" w:history="1">
            <w:r w:rsidR="00A91573" w:rsidRPr="00F10043">
              <w:rPr>
                <w:rStyle w:val="Hyperlink"/>
                <w:noProof/>
              </w:rPr>
              <w:t>Contacts – Updating a contact</w:t>
            </w:r>
            <w:r w:rsidR="00A91573">
              <w:rPr>
                <w:noProof/>
                <w:webHidden/>
              </w:rPr>
              <w:tab/>
            </w:r>
            <w:r w:rsidR="00A91573">
              <w:rPr>
                <w:noProof/>
                <w:webHidden/>
              </w:rPr>
              <w:fldChar w:fldCharType="begin"/>
            </w:r>
            <w:r w:rsidR="00A91573">
              <w:rPr>
                <w:noProof/>
                <w:webHidden/>
              </w:rPr>
              <w:instrText xml:space="preserve"> PAGEREF _Toc522637020 \h </w:instrText>
            </w:r>
            <w:r w:rsidR="00A91573">
              <w:rPr>
                <w:noProof/>
                <w:webHidden/>
              </w:rPr>
            </w:r>
            <w:r w:rsidR="00A91573">
              <w:rPr>
                <w:noProof/>
                <w:webHidden/>
              </w:rPr>
              <w:fldChar w:fldCharType="separate"/>
            </w:r>
            <w:r w:rsidR="007C610A">
              <w:rPr>
                <w:noProof/>
                <w:webHidden/>
              </w:rPr>
              <w:t>60</w:t>
            </w:r>
            <w:r w:rsidR="00A91573">
              <w:rPr>
                <w:noProof/>
                <w:webHidden/>
              </w:rPr>
              <w:fldChar w:fldCharType="end"/>
            </w:r>
          </w:hyperlink>
        </w:p>
        <w:p w14:paraId="47FD2FB5" w14:textId="7C35EAE3" w:rsidR="00A91573" w:rsidRDefault="00FA5A88">
          <w:pPr>
            <w:pStyle w:val="TOC1"/>
            <w:rPr>
              <w:rFonts w:eastAsiaTheme="minorEastAsia"/>
              <w:noProof/>
              <w:lang w:eastAsia="en-AU"/>
            </w:rPr>
          </w:pPr>
          <w:hyperlink w:anchor="_Toc522637021" w:history="1">
            <w:r w:rsidR="00A91573" w:rsidRPr="00F10043">
              <w:rPr>
                <w:rStyle w:val="Hyperlink"/>
                <w:noProof/>
              </w:rPr>
              <w:t>Course – Viewing VSL approved fee limits, approved courses (start, end and teach out dates) and approved course fee limits</w:t>
            </w:r>
            <w:r w:rsidR="00A91573">
              <w:rPr>
                <w:noProof/>
                <w:webHidden/>
              </w:rPr>
              <w:tab/>
            </w:r>
            <w:r w:rsidR="00A91573">
              <w:rPr>
                <w:noProof/>
                <w:webHidden/>
              </w:rPr>
              <w:fldChar w:fldCharType="begin"/>
            </w:r>
            <w:r w:rsidR="00A91573">
              <w:rPr>
                <w:noProof/>
                <w:webHidden/>
              </w:rPr>
              <w:instrText xml:space="preserve"> PAGEREF _Toc522637021 \h </w:instrText>
            </w:r>
            <w:r w:rsidR="00A91573">
              <w:rPr>
                <w:noProof/>
                <w:webHidden/>
              </w:rPr>
            </w:r>
            <w:r w:rsidR="00A91573">
              <w:rPr>
                <w:noProof/>
                <w:webHidden/>
              </w:rPr>
              <w:fldChar w:fldCharType="separate"/>
            </w:r>
            <w:r w:rsidR="007C610A">
              <w:rPr>
                <w:noProof/>
                <w:webHidden/>
              </w:rPr>
              <w:t>61</w:t>
            </w:r>
            <w:r w:rsidR="00A91573">
              <w:rPr>
                <w:noProof/>
                <w:webHidden/>
              </w:rPr>
              <w:fldChar w:fldCharType="end"/>
            </w:r>
          </w:hyperlink>
        </w:p>
        <w:p w14:paraId="571C0B9E" w14:textId="5C7A0771" w:rsidR="00A91573" w:rsidRDefault="00FA5A88">
          <w:pPr>
            <w:pStyle w:val="TOC1"/>
            <w:rPr>
              <w:rFonts w:eastAsiaTheme="minorEastAsia"/>
              <w:noProof/>
              <w:lang w:eastAsia="en-AU"/>
            </w:rPr>
          </w:pPr>
          <w:hyperlink w:anchor="_Toc522637022" w:history="1">
            <w:r w:rsidR="00A91573" w:rsidRPr="00F10043">
              <w:rPr>
                <w:rStyle w:val="Hyperlink"/>
                <w:noProof/>
              </w:rPr>
              <w:t>Documents – Additional notes</w:t>
            </w:r>
            <w:r w:rsidR="00A91573">
              <w:rPr>
                <w:noProof/>
                <w:webHidden/>
              </w:rPr>
              <w:tab/>
            </w:r>
            <w:r w:rsidR="00A91573">
              <w:rPr>
                <w:noProof/>
                <w:webHidden/>
              </w:rPr>
              <w:fldChar w:fldCharType="begin"/>
            </w:r>
            <w:r w:rsidR="00A91573">
              <w:rPr>
                <w:noProof/>
                <w:webHidden/>
              </w:rPr>
              <w:instrText xml:space="preserve"> PAGEREF _Toc522637022 \h </w:instrText>
            </w:r>
            <w:r w:rsidR="00A91573">
              <w:rPr>
                <w:noProof/>
                <w:webHidden/>
              </w:rPr>
            </w:r>
            <w:r w:rsidR="00A91573">
              <w:rPr>
                <w:noProof/>
                <w:webHidden/>
              </w:rPr>
              <w:fldChar w:fldCharType="separate"/>
            </w:r>
            <w:r w:rsidR="007C610A">
              <w:rPr>
                <w:noProof/>
                <w:webHidden/>
              </w:rPr>
              <w:t>63</w:t>
            </w:r>
            <w:r w:rsidR="00A91573">
              <w:rPr>
                <w:noProof/>
                <w:webHidden/>
              </w:rPr>
              <w:fldChar w:fldCharType="end"/>
            </w:r>
          </w:hyperlink>
        </w:p>
        <w:p w14:paraId="69F69692" w14:textId="4CE780C9" w:rsidR="00A91573" w:rsidRDefault="00FA5A88">
          <w:pPr>
            <w:pStyle w:val="TOC1"/>
            <w:rPr>
              <w:rFonts w:eastAsiaTheme="minorEastAsia"/>
              <w:noProof/>
              <w:lang w:eastAsia="en-AU"/>
            </w:rPr>
          </w:pPr>
          <w:hyperlink w:anchor="_Toc522637023" w:history="1">
            <w:r w:rsidR="00A91573" w:rsidRPr="00F10043">
              <w:rPr>
                <w:rStyle w:val="Hyperlink"/>
                <w:noProof/>
              </w:rPr>
              <w:t>Documents – Archived</w:t>
            </w:r>
            <w:r w:rsidR="00A91573">
              <w:rPr>
                <w:noProof/>
                <w:webHidden/>
              </w:rPr>
              <w:tab/>
            </w:r>
            <w:r w:rsidR="00A91573">
              <w:rPr>
                <w:noProof/>
                <w:webHidden/>
              </w:rPr>
              <w:fldChar w:fldCharType="begin"/>
            </w:r>
            <w:r w:rsidR="00A91573">
              <w:rPr>
                <w:noProof/>
                <w:webHidden/>
              </w:rPr>
              <w:instrText xml:space="preserve"> PAGEREF _Toc522637023 \h </w:instrText>
            </w:r>
            <w:r w:rsidR="00A91573">
              <w:rPr>
                <w:noProof/>
                <w:webHidden/>
              </w:rPr>
            </w:r>
            <w:r w:rsidR="00A91573">
              <w:rPr>
                <w:noProof/>
                <w:webHidden/>
              </w:rPr>
              <w:fldChar w:fldCharType="separate"/>
            </w:r>
            <w:r w:rsidR="007C610A">
              <w:rPr>
                <w:noProof/>
                <w:webHidden/>
              </w:rPr>
              <w:t>64</w:t>
            </w:r>
            <w:r w:rsidR="00A91573">
              <w:rPr>
                <w:noProof/>
                <w:webHidden/>
              </w:rPr>
              <w:fldChar w:fldCharType="end"/>
            </w:r>
          </w:hyperlink>
        </w:p>
        <w:p w14:paraId="33FB47A4" w14:textId="24539350" w:rsidR="00A91573" w:rsidRDefault="00FA5A88">
          <w:pPr>
            <w:pStyle w:val="TOC1"/>
            <w:rPr>
              <w:rFonts w:eastAsiaTheme="minorEastAsia"/>
              <w:noProof/>
              <w:lang w:eastAsia="en-AU"/>
            </w:rPr>
          </w:pPr>
          <w:hyperlink w:anchor="_Toc522637024" w:history="1">
            <w:r w:rsidR="00A91573" w:rsidRPr="00F10043">
              <w:rPr>
                <w:rStyle w:val="Hyperlink"/>
                <w:noProof/>
              </w:rPr>
              <w:t>Document categories</w:t>
            </w:r>
            <w:r w:rsidR="00A91573">
              <w:rPr>
                <w:noProof/>
                <w:webHidden/>
              </w:rPr>
              <w:tab/>
            </w:r>
            <w:r w:rsidR="00A91573">
              <w:rPr>
                <w:noProof/>
                <w:webHidden/>
              </w:rPr>
              <w:fldChar w:fldCharType="begin"/>
            </w:r>
            <w:r w:rsidR="00A91573">
              <w:rPr>
                <w:noProof/>
                <w:webHidden/>
              </w:rPr>
              <w:instrText xml:space="preserve"> PAGEREF _Toc522637024 \h </w:instrText>
            </w:r>
            <w:r w:rsidR="00A91573">
              <w:rPr>
                <w:noProof/>
                <w:webHidden/>
              </w:rPr>
            </w:r>
            <w:r w:rsidR="00A91573">
              <w:rPr>
                <w:noProof/>
                <w:webHidden/>
              </w:rPr>
              <w:fldChar w:fldCharType="separate"/>
            </w:r>
            <w:r w:rsidR="007C610A">
              <w:rPr>
                <w:noProof/>
                <w:webHidden/>
              </w:rPr>
              <w:t>66</w:t>
            </w:r>
            <w:r w:rsidR="00A91573">
              <w:rPr>
                <w:noProof/>
                <w:webHidden/>
              </w:rPr>
              <w:fldChar w:fldCharType="end"/>
            </w:r>
          </w:hyperlink>
        </w:p>
        <w:p w14:paraId="49F827EF" w14:textId="076C8C1F" w:rsidR="00A91573" w:rsidRDefault="00FA5A88">
          <w:pPr>
            <w:pStyle w:val="TOC1"/>
            <w:rPr>
              <w:rFonts w:eastAsiaTheme="minorEastAsia"/>
              <w:noProof/>
              <w:lang w:eastAsia="en-AU"/>
            </w:rPr>
          </w:pPr>
          <w:hyperlink w:anchor="_Toc522637025" w:history="1">
            <w:r w:rsidR="00A91573" w:rsidRPr="00F10043">
              <w:rPr>
                <w:rStyle w:val="Hyperlink"/>
                <w:noProof/>
              </w:rPr>
              <w:t>Documents – Removing a document</w:t>
            </w:r>
            <w:r w:rsidR="00A91573">
              <w:rPr>
                <w:noProof/>
                <w:webHidden/>
              </w:rPr>
              <w:tab/>
            </w:r>
            <w:r w:rsidR="00A91573">
              <w:rPr>
                <w:noProof/>
                <w:webHidden/>
              </w:rPr>
              <w:fldChar w:fldCharType="begin"/>
            </w:r>
            <w:r w:rsidR="00A91573">
              <w:rPr>
                <w:noProof/>
                <w:webHidden/>
              </w:rPr>
              <w:instrText xml:space="preserve"> PAGEREF _Toc522637025 \h </w:instrText>
            </w:r>
            <w:r w:rsidR="00A91573">
              <w:rPr>
                <w:noProof/>
                <w:webHidden/>
              </w:rPr>
            </w:r>
            <w:r w:rsidR="00A91573">
              <w:rPr>
                <w:noProof/>
                <w:webHidden/>
              </w:rPr>
              <w:fldChar w:fldCharType="separate"/>
            </w:r>
            <w:r w:rsidR="007C610A">
              <w:rPr>
                <w:noProof/>
                <w:webHidden/>
              </w:rPr>
              <w:t>67</w:t>
            </w:r>
            <w:r w:rsidR="00A91573">
              <w:rPr>
                <w:noProof/>
                <w:webHidden/>
              </w:rPr>
              <w:fldChar w:fldCharType="end"/>
            </w:r>
          </w:hyperlink>
        </w:p>
        <w:p w14:paraId="5020CEFE" w14:textId="704F9A7E" w:rsidR="00A91573" w:rsidRDefault="00FA5A88">
          <w:pPr>
            <w:pStyle w:val="TOC1"/>
            <w:rPr>
              <w:rFonts w:eastAsiaTheme="minorEastAsia"/>
              <w:noProof/>
              <w:lang w:eastAsia="en-AU"/>
            </w:rPr>
          </w:pPr>
          <w:hyperlink w:anchor="_Toc522637026" w:history="1">
            <w:r w:rsidR="00A91573" w:rsidRPr="00F10043">
              <w:rPr>
                <w:rStyle w:val="Hyperlink"/>
                <w:noProof/>
              </w:rPr>
              <w:t>Documents – Replacing a document</w:t>
            </w:r>
            <w:r w:rsidR="00A91573">
              <w:rPr>
                <w:noProof/>
                <w:webHidden/>
              </w:rPr>
              <w:tab/>
            </w:r>
            <w:r w:rsidR="00A91573">
              <w:rPr>
                <w:noProof/>
                <w:webHidden/>
              </w:rPr>
              <w:fldChar w:fldCharType="begin"/>
            </w:r>
            <w:r w:rsidR="00A91573">
              <w:rPr>
                <w:noProof/>
                <w:webHidden/>
              </w:rPr>
              <w:instrText xml:space="preserve"> PAGEREF _Toc522637026 \h </w:instrText>
            </w:r>
            <w:r w:rsidR="00A91573">
              <w:rPr>
                <w:noProof/>
                <w:webHidden/>
              </w:rPr>
            </w:r>
            <w:r w:rsidR="00A91573">
              <w:rPr>
                <w:noProof/>
                <w:webHidden/>
              </w:rPr>
              <w:fldChar w:fldCharType="separate"/>
            </w:r>
            <w:r w:rsidR="007C610A">
              <w:rPr>
                <w:noProof/>
                <w:webHidden/>
              </w:rPr>
              <w:t>70</w:t>
            </w:r>
            <w:r w:rsidR="00A91573">
              <w:rPr>
                <w:noProof/>
                <w:webHidden/>
              </w:rPr>
              <w:fldChar w:fldCharType="end"/>
            </w:r>
          </w:hyperlink>
        </w:p>
        <w:p w14:paraId="15B1D7F1" w14:textId="077670FE" w:rsidR="00A91573" w:rsidRDefault="00FA5A88">
          <w:pPr>
            <w:pStyle w:val="TOC1"/>
            <w:rPr>
              <w:rFonts w:eastAsiaTheme="minorEastAsia"/>
              <w:noProof/>
              <w:lang w:eastAsia="en-AU"/>
            </w:rPr>
          </w:pPr>
          <w:hyperlink w:anchor="_Toc522637027" w:history="1">
            <w:r w:rsidR="00A91573" w:rsidRPr="00F10043">
              <w:rPr>
                <w:rStyle w:val="Hyperlink"/>
                <w:noProof/>
              </w:rPr>
              <w:t>Documents – Uploading a document - Applicant</w:t>
            </w:r>
            <w:r w:rsidR="00A91573">
              <w:rPr>
                <w:noProof/>
                <w:webHidden/>
              </w:rPr>
              <w:tab/>
            </w:r>
            <w:r w:rsidR="00A91573">
              <w:rPr>
                <w:noProof/>
                <w:webHidden/>
              </w:rPr>
              <w:fldChar w:fldCharType="begin"/>
            </w:r>
            <w:r w:rsidR="00A91573">
              <w:rPr>
                <w:noProof/>
                <w:webHidden/>
              </w:rPr>
              <w:instrText xml:space="preserve"> PAGEREF _Toc522637027 \h </w:instrText>
            </w:r>
            <w:r w:rsidR="00A91573">
              <w:rPr>
                <w:noProof/>
                <w:webHidden/>
              </w:rPr>
            </w:r>
            <w:r w:rsidR="00A91573">
              <w:rPr>
                <w:noProof/>
                <w:webHidden/>
              </w:rPr>
              <w:fldChar w:fldCharType="separate"/>
            </w:r>
            <w:r w:rsidR="007C610A">
              <w:rPr>
                <w:noProof/>
                <w:webHidden/>
              </w:rPr>
              <w:t>74</w:t>
            </w:r>
            <w:r w:rsidR="00A91573">
              <w:rPr>
                <w:noProof/>
                <w:webHidden/>
              </w:rPr>
              <w:fldChar w:fldCharType="end"/>
            </w:r>
          </w:hyperlink>
        </w:p>
        <w:p w14:paraId="62B60114" w14:textId="61238AF7" w:rsidR="00A91573" w:rsidRDefault="00FA5A88">
          <w:pPr>
            <w:pStyle w:val="TOC1"/>
            <w:rPr>
              <w:rFonts w:eastAsiaTheme="minorEastAsia"/>
              <w:noProof/>
              <w:lang w:eastAsia="en-AU"/>
            </w:rPr>
          </w:pPr>
          <w:hyperlink w:anchor="_Toc522637028" w:history="1">
            <w:r w:rsidR="00A91573" w:rsidRPr="00F10043">
              <w:rPr>
                <w:rStyle w:val="Hyperlink"/>
                <w:noProof/>
              </w:rPr>
              <w:t>Documents – Uploading a document – Approved Provider</w:t>
            </w:r>
            <w:r w:rsidR="00A91573">
              <w:rPr>
                <w:noProof/>
                <w:webHidden/>
              </w:rPr>
              <w:tab/>
            </w:r>
            <w:r w:rsidR="00A91573">
              <w:rPr>
                <w:noProof/>
                <w:webHidden/>
              </w:rPr>
              <w:fldChar w:fldCharType="begin"/>
            </w:r>
            <w:r w:rsidR="00A91573">
              <w:rPr>
                <w:noProof/>
                <w:webHidden/>
              </w:rPr>
              <w:instrText xml:space="preserve"> PAGEREF _Toc522637028 \h </w:instrText>
            </w:r>
            <w:r w:rsidR="00A91573">
              <w:rPr>
                <w:noProof/>
                <w:webHidden/>
              </w:rPr>
            </w:r>
            <w:r w:rsidR="00A91573">
              <w:rPr>
                <w:noProof/>
                <w:webHidden/>
              </w:rPr>
              <w:fldChar w:fldCharType="separate"/>
            </w:r>
            <w:r w:rsidR="007C610A">
              <w:rPr>
                <w:noProof/>
                <w:webHidden/>
              </w:rPr>
              <w:t>78</w:t>
            </w:r>
            <w:r w:rsidR="00A91573">
              <w:rPr>
                <w:noProof/>
                <w:webHidden/>
              </w:rPr>
              <w:fldChar w:fldCharType="end"/>
            </w:r>
          </w:hyperlink>
        </w:p>
        <w:p w14:paraId="7B5455DF" w14:textId="5D301AAE" w:rsidR="00A91573" w:rsidRDefault="00FA5A88">
          <w:pPr>
            <w:pStyle w:val="TOC1"/>
            <w:rPr>
              <w:rFonts w:eastAsiaTheme="minorEastAsia"/>
              <w:noProof/>
              <w:lang w:eastAsia="en-AU"/>
            </w:rPr>
          </w:pPr>
          <w:hyperlink w:anchor="_Toc522637029" w:history="1">
            <w:r w:rsidR="00A91573" w:rsidRPr="00F10043">
              <w:rPr>
                <w:rStyle w:val="Hyperlink"/>
                <w:noProof/>
              </w:rPr>
              <w:t>Documents – Viewing a document</w:t>
            </w:r>
            <w:r w:rsidR="00A91573">
              <w:rPr>
                <w:noProof/>
                <w:webHidden/>
              </w:rPr>
              <w:tab/>
            </w:r>
            <w:r w:rsidR="00A91573">
              <w:rPr>
                <w:noProof/>
                <w:webHidden/>
              </w:rPr>
              <w:fldChar w:fldCharType="begin"/>
            </w:r>
            <w:r w:rsidR="00A91573">
              <w:rPr>
                <w:noProof/>
                <w:webHidden/>
              </w:rPr>
              <w:instrText xml:space="preserve"> PAGEREF _Toc522637029 \h </w:instrText>
            </w:r>
            <w:r w:rsidR="00A91573">
              <w:rPr>
                <w:noProof/>
                <w:webHidden/>
              </w:rPr>
            </w:r>
            <w:r w:rsidR="00A91573">
              <w:rPr>
                <w:noProof/>
                <w:webHidden/>
              </w:rPr>
              <w:fldChar w:fldCharType="separate"/>
            </w:r>
            <w:r w:rsidR="007C610A">
              <w:rPr>
                <w:noProof/>
                <w:webHidden/>
              </w:rPr>
              <w:t>82</w:t>
            </w:r>
            <w:r w:rsidR="00A91573">
              <w:rPr>
                <w:noProof/>
                <w:webHidden/>
              </w:rPr>
              <w:fldChar w:fldCharType="end"/>
            </w:r>
          </w:hyperlink>
        </w:p>
        <w:p w14:paraId="6D6F44A5" w14:textId="566DC3D4" w:rsidR="00A91573" w:rsidRDefault="00FA5A88">
          <w:pPr>
            <w:pStyle w:val="TOC1"/>
            <w:rPr>
              <w:rFonts w:eastAsiaTheme="minorEastAsia"/>
              <w:noProof/>
              <w:lang w:eastAsia="en-AU"/>
            </w:rPr>
          </w:pPr>
          <w:hyperlink w:anchor="_Toc522637030" w:history="1">
            <w:r w:rsidR="00A91573" w:rsidRPr="00F10043">
              <w:rPr>
                <w:rStyle w:val="Hyperlink"/>
                <w:noProof/>
              </w:rPr>
              <w:t>Financial Performance – Create a Financial Performance</w:t>
            </w:r>
            <w:r w:rsidR="00A91573">
              <w:rPr>
                <w:noProof/>
                <w:webHidden/>
              </w:rPr>
              <w:tab/>
            </w:r>
            <w:r w:rsidR="00A91573">
              <w:rPr>
                <w:noProof/>
                <w:webHidden/>
              </w:rPr>
              <w:fldChar w:fldCharType="begin"/>
            </w:r>
            <w:r w:rsidR="00A91573">
              <w:rPr>
                <w:noProof/>
                <w:webHidden/>
              </w:rPr>
              <w:instrText xml:space="preserve"> PAGEREF _Toc522637030 \h </w:instrText>
            </w:r>
            <w:r w:rsidR="00A91573">
              <w:rPr>
                <w:noProof/>
                <w:webHidden/>
              </w:rPr>
            </w:r>
            <w:r w:rsidR="00A91573">
              <w:rPr>
                <w:noProof/>
                <w:webHidden/>
              </w:rPr>
              <w:fldChar w:fldCharType="separate"/>
            </w:r>
            <w:r w:rsidR="007C610A">
              <w:rPr>
                <w:noProof/>
                <w:webHidden/>
              </w:rPr>
              <w:t>84</w:t>
            </w:r>
            <w:r w:rsidR="00A91573">
              <w:rPr>
                <w:noProof/>
                <w:webHidden/>
              </w:rPr>
              <w:fldChar w:fldCharType="end"/>
            </w:r>
          </w:hyperlink>
        </w:p>
        <w:p w14:paraId="60A958DD" w14:textId="7E8E669C" w:rsidR="00A91573" w:rsidRDefault="00FA5A88">
          <w:pPr>
            <w:pStyle w:val="TOC1"/>
            <w:rPr>
              <w:rFonts w:eastAsiaTheme="minorEastAsia"/>
              <w:noProof/>
              <w:lang w:eastAsia="en-AU"/>
            </w:rPr>
          </w:pPr>
          <w:hyperlink w:anchor="_Toc522637031" w:history="1">
            <w:r w:rsidR="00A91573" w:rsidRPr="00F10043">
              <w:rPr>
                <w:rStyle w:val="Hyperlink"/>
                <w:noProof/>
              </w:rPr>
              <w:t>Financial Performance – Updating and submitting</w:t>
            </w:r>
            <w:r w:rsidR="00A91573">
              <w:rPr>
                <w:noProof/>
                <w:webHidden/>
              </w:rPr>
              <w:tab/>
            </w:r>
            <w:r w:rsidR="00A91573">
              <w:rPr>
                <w:noProof/>
                <w:webHidden/>
              </w:rPr>
              <w:fldChar w:fldCharType="begin"/>
            </w:r>
            <w:r w:rsidR="00A91573">
              <w:rPr>
                <w:noProof/>
                <w:webHidden/>
              </w:rPr>
              <w:instrText xml:space="preserve"> PAGEREF _Toc522637031 \h </w:instrText>
            </w:r>
            <w:r w:rsidR="00A91573">
              <w:rPr>
                <w:noProof/>
                <w:webHidden/>
              </w:rPr>
            </w:r>
            <w:r w:rsidR="00A91573">
              <w:rPr>
                <w:noProof/>
                <w:webHidden/>
              </w:rPr>
              <w:fldChar w:fldCharType="separate"/>
            </w:r>
            <w:r w:rsidR="007C610A">
              <w:rPr>
                <w:noProof/>
                <w:webHidden/>
              </w:rPr>
              <w:t>87</w:t>
            </w:r>
            <w:r w:rsidR="00A91573">
              <w:rPr>
                <w:noProof/>
                <w:webHidden/>
              </w:rPr>
              <w:fldChar w:fldCharType="end"/>
            </w:r>
          </w:hyperlink>
        </w:p>
        <w:p w14:paraId="5BC2F7EA" w14:textId="78FD5F75" w:rsidR="00A91573" w:rsidRDefault="00FA5A88">
          <w:pPr>
            <w:pStyle w:val="TOC1"/>
            <w:rPr>
              <w:rFonts w:eastAsiaTheme="minorEastAsia"/>
              <w:noProof/>
              <w:lang w:eastAsia="en-AU"/>
            </w:rPr>
          </w:pPr>
          <w:hyperlink w:anchor="_Toc522637032" w:history="1">
            <w:r w:rsidR="00A91573" w:rsidRPr="00F10043">
              <w:rPr>
                <w:rStyle w:val="Hyperlink"/>
                <w:noProof/>
              </w:rPr>
              <w:t>Milestone – View/submit</w:t>
            </w:r>
            <w:r w:rsidR="00A91573">
              <w:rPr>
                <w:noProof/>
                <w:webHidden/>
              </w:rPr>
              <w:tab/>
            </w:r>
            <w:r w:rsidR="00A91573">
              <w:rPr>
                <w:noProof/>
                <w:webHidden/>
              </w:rPr>
              <w:fldChar w:fldCharType="begin"/>
            </w:r>
            <w:r w:rsidR="00A91573">
              <w:rPr>
                <w:noProof/>
                <w:webHidden/>
              </w:rPr>
              <w:instrText xml:space="preserve"> PAGEREF _Toc522637032 \h </w:instrText>
            </w:r>
            <w:r w:rsidR="00A91573">
              <w:rPr>
                <w:noProof/>
                <w:webHidden/>
              </w:rPr>
            </w:r>
            <w:r w:rsidR="00A91573">
              <w:rPr>
                <w:noProof/>
                <w:webHidden/>
              </w:rPr>
              <w:fldChar w:fldCharType="separate"/>
            </w:r>
            <w:r w:rsidR="007C610A">
              <w:rPr>
                <w:noProof/>
                <w:webHidden/>
              </w:rPr>
              <w:t>88</w:t>
            </w:r>
            <w:r w:rsidR="00A91573">
              <w:rPr>
                <w:noProof/>
                <w:webHidden/>
              </w:rPr>
              <w:fldChar w:fldCharType="end"/>
            </w:r>
          </w:hyperlink>
        </w:p>
        <w:p w14:paraId="61ADBFD8" w14:textId="6C5C9241" w:rsidR="00A91573" w:rsidRDefault="00FA5A88">
          <w:pPr>
            <w:pStyle w:val="TOC1"/>
            <w:rPr>
              <w:rFonts w:eastAsiaTheme="minorEastAsia"/>
              <w:noProof/>
              <w:lang w:eastAsia="en-AU"/>
            </w:rPr>
          </w:pPr>
          <w:hyperlink w:anchor="_Toc522637033" w:history="1">
            <w:r w:rsidR="00A91573" w:rsidRPr="00F10043">
              <w:rPr>
                <w:rStyle w:val="Hyperlink"/>
                <w:noProof/>
              </w:rPr>
              <w:t>Notifications</w:t>
            </w:r>
            <w:r w:rsidR="00A91573">
              <w:rPr>
                <w:noProof/>
                <w:webHidden/>
              </w:rPr>
              <w:tab/>
            </w:r>
            <w:r w:rsidR="00A91573">
              <w:rPr>
                <w:noProof/>
                <w:webHidden/>
              </w:rPr>
              <w:fldChar w:fldCharType="begin"/>
            </w:r>
            <w:r w:rsidR="00A91573">
              <w:rPr>
                <w:noProof/>
                <w:webHidden/>
              </w:rPr>
              <w:instrText xml:space="preserve"> PAGEREF _Toc522637033 \h </w:instrText>
            </w:r>
            <w:r w:rsidR="00A91573">
              <w:rPr>
                <w:noProof/>
                <w:webHidden/>
              </w:rPr>
            </w:r>
            <w:r w:rsidR="00A91573">
              <w:rPr>
                <w:noProof/>
                <w:webHidden/>
              </w:rPr>
              <w:fldChar w:fldCharType="separate"/>
            </w:r>
            <w:r w:rsidR="007C610A">
              <w:rPr>
                <w:noProof/>
                <w:webHidden/>
              </w:rPr>
              <w:t>91</w:t>
            </w:r>
            <w:r w:rsidR="00A91573">
              <w:rPr>
                <w:noProof/>
                <w:webHidden/>
              </w:rPr>
              <w:fldChar w:fldCharType="end"/>
            </w:r>
          </w:hyperlink>
        </w:p>
        <w:p w14:paraId="61A5BAA0" w14:textId="2B829F6F" w:rsidR="00A91573" w:rsidRDefault="00FA5A88">
          <w:pPr>
            <w:pStyle w:val="TOC1"/>
            <w:rPr>
              <w:rFonts w:eastAsiaTheme="minorEastAsia"/>
              <w:noProof/>
              <w:lang w:eastAsia="en-AU"/>
            </w:rPr>
          </w:pPr>
          <w:hyperlink w:anchor="_Toc522637034" w:history="1">
            <w:r w:rsidR="00A91573" w:rsidRPr="00F10043">
              <w:rPr>
                <w:rStyle w:val="Hyperlink"/>
                <w:noProof/>
              </w:rPr>
              <w:t>Organisation details – Update details</w:t>
            </w:r>
            <w:r w:rsidR="00A91573">
              <w:rPr>
                <w:noProof/>
                <w:webHidden/>
              </w:rPr>
              <w:tab/>
            </w:r>
            <w:r w:rsidR="00A91573">
              <w:rPr>
                <w:noProof/>
                <w:webHidden/>
              </w:rPr>
              <w:fldChar w:fldCharType="begin"/>
            </w:r>
            <w:r w:rsidR="00A91573">
              <w:rPr>
                <w:noProof/>
                <w:webHidden/>
              </w:rPr>
              <w:instrText xml:space="preserve"> PAGEREF _Toc522637034 \h </w:instrText>
            </w:r>
            <w:r w:rsidR="00A91573">
              <w:rPr>
                <w:noProof/>
                <w:webHidden/>
              </w:rPr>
            </w:r>
            <w:r w:rsidR="00A91573">
              <w:rPr>
                <w:noProof/>
                <w:webHidden/>
              </w:rPr>
              <w:fldChar w:fldCharType="separate"/>
            </w:r>
            <w:r w:rsidR="007C610A">
              <w:rPr>
                <w:noProof/>
                <w:webHidden/>
              </w:rPr>
              <w:t>92</w:t>
            </w:r>
            <w:r w:rsidR="00A91573">
              <w:rPr>
                <w:noProof/>
                <w:webHidden/>
              </w:rPr>
              <w:fldChar w:fldCharType="end"/>
            </w:r>
          </w:hyperlink>
        </w:p>
        <w:p w14:paraId="2DF58150" w14:textId="0A96D44F" w:rsidR="00A91573" w:rsidRDefault="00FA5A88">
          <w:pPr>
            <w:pStyle w:val="TOC1"/>
            <w:rPr>
              <w:rFonts w:eastAsiaTheme="minorEastAsia"/>
              <w:noProof/>
              <w:lang w:eastAsia="en-AU"/>
            </w:rPr>
          </w:pPr>
          <w:hyperlink w:anchor="_Toc522637035" w:history="1">
            <w:r w:rsidR="00A91573" w:rsidRPr="00F10043">
              <w:rPr>
                <w:rStyle w:val="Hyperlink"/>
                <w:noProof/>
              </w:rPr>
              <w:t>Organisation details – View details</w:t>
            </w:r>
            <w:r w:rsidR="00A91573">
              <w:rPr>
                <w:noProof/>
                <w:webHidden/>
              </w:rPr>
              <w:tab/>
            </w:r>
            <w:r w:rsidR="00A91573">
              <w:rPr>
                <w:noProof/>
                <w:webHidden/>
              </w:rPr>
              <w:fldChar w:fldCharType="begin"/>
            </w:r>
            <w:r w:rsidR="00A91573">
              <w:rPr>
                <w:noProof/>
                <w:webHidden/>
              </w:rPr>
              <w:instrText xml:space="preserve"> PAGEREF _Toc522637035 \h </w:instrText>
            </w:r>
            <w:r w:rsidR="00A91573">
              <w:rPr>
                <w:noProof/>
                <w:webHidden/>
              </w:rPr>
            </w:r>
            <w:r w:rsidR="00A91573">
              <w:rPr>
                <w:noProof/>
                <w:webHidden/>
              </w:rPr>
              <w:fldChar w:fldCharType="separate"/>
            </w:r>
            <w:r w:rsidR="007C610A">
              <w:rPr>
                <w:noProof/>
                <w:webHidden/>
              </w:rPr>
              <w:t>94</w:t>
            </w:r>
            <w:r w:rsidR="00A91573">
              <w:rPr>
                <w:noProof/>
                <w:webHidden/>
              </w:rPr>
              <w:fldChar w:fldCharType="end"/>
            </w:r>
          </w:hyperlink>
        </w:p>
        <w:p w14:paraId="3E6EB733" w14:textId="7141654C" w:rsidR="00A91573" w:rsidRDefault="00FA5A88">
          <w:pPr>
            <w:pStyle w:val="TOC1"/>
            <w:rPr>
              <w:rFonts w:eastAsiaTheme="minorEastAsia"/>
              <w:noProof/>
              <w:lang w:eastAsia="en-AU"/>
            </w:rPr>
          </w:pPr>
          <w:hyperlink w:anchor="_Toc522637036" w:history="1">
            <w:r w:rsidR="00A91573" w:rsidRPr="00F10043">
              <w:rPr>
                <w:rStyle w:val="Hyperlink"/>
                <w:noProof/>
              </w:rPr>
              <w:t>Organisation details – Viewing VSL approved provider start, end and teach out dates</w:t>
            </w:r>
            <w:r w:rsidR="00A91573">
              <w:rPr>
                <w:noProof/>
                <w:webHidden/>
              </w:rPr>
              <w:tab/>
            </w:r>
            <w:r w:rsidR="00A91573">
              <w:rPr>
                <w:noProof/>
                <w:webHidden/>
              </w:rPr>
              <w:fldChar w:fldCharType="begin"/>
            </w:r>
            <w:r w:rsidR="00A91573">
              <w:rPr>
                <w:noProof/>
                <w:webHidden/>
              </w:rPr>
              <w:instrText xml:space="preserve"> PAGEREF _Toc522637036 \h </w:instrText>
            </w:r>
            <w:r w:rsidR="00A91573">
              <w:rPr>
                <w:noProof/>
                <w:webHidden/>
              </w:rPr>
            </w:r>
            <w:r w:rsidR="00A91573">
              <w:rPr>
                <w:noProof/>
                <w:webHidden/>
              </w:rPr>
              <w:fldChar w:fldCharType="separate"/>
            </w:r>
            <w:r w:rsidR="007C610A">
              <w:rPr>
                <w:noProof/>
                <w:webHidden/>
              </w:rPr>
              <w:t>96</w:t>
            </w:r>
            <w:r w:rsidR="00A91573">
              <w:rPr>
                <w:noProof/>
                <w:webHidden/>
              </w:rPr>
              <w:fldChar w:fldCharType="end"/>
            </w:r>
          </w:hyperlink>
        </w:p>
        <w:p w14:paraId="3876F0E6" w14:textId="1F8C6DEE" w:rsidR="00A91573" w:rsidRDefault="00FA5A88">
          <w:pPr>
            <w:pStyle w:val="TOC1"/>
            <w:rPr>
              <w:rFonts w:eastAsiaTheme="minorEastAsia"/>
              <w:noProof/>
              <w:lang w:eastAsia="en-AU"/>
            </w:rPr>
          </w:pPr>
          <w:hyperlink w:anchor="_Toc522637037" w:history="1">
            <w:r w:rsidR="00A91573" w:rsidRPr="00F10043">
              <w:rPr>
                <w:rStyle w:val="Hyperlink"/>
                <w:noProof/>
              </w:rPr>
              <w:t>Payment Schedule List – Viewing a Payment Schedule (HED)</w:t>
            </w:r>
            <w:r w:rsidR="00A91573">
              <w:rPr>
                <w:noProof/>
                <w:webHidden/>
              </w:rPr>
              <w:tab/>
            </w:r>
            <w:r w:rsidR="00A91573">
              <w:rPr>
                <w:noProof/>
                <w:webHidden/>
              </w:rPr>
              <w:fldChar w:fldCharType="begin"/>
            </w:r>
            <w:r w:rsidR="00A91573">
              <w:rPr>
                <w:noProof/>
                <w:webHidden/>
              </w:rPr>
              <w:instrText xml:space="preserve"> PAGEREF _Toc522637037 \h </w:instrText>
            </w:r>
            <w:r w:rsidR="00A91573">
              <w:rPr>
                <w:noProof/>
                <w:webHidden/>
              </w:rPr>
            </w:r>
            <w:r w:rsidR="00A91573">
              <w:rPr>
                <w:noProof/>
                <w:webHidden/>
              </w:rPr>
              <w:fldChar w:fldCharType="separate"/>
            </w:r>
            <w:r w:rsidR="007C610A">
              <w:rPr>
                <w:noProof/>
                <w:webHidden/>
              </w:rPr>
              <w:t>97</w:t>
            </w:r>
            <w:r w:rsidR="00A91573">
              <w:rPr>
                <w:noProof/>
                <w:webHidden/>
              </w:rPr>
              <w:fldChar w:fldCharType="end"/>
            </w:r>
          </w:hyperlink>
        </w:p>
        <w:p w14:paraId="46048B6F" w14:textId="72BD73A5" w:rsidR="00A91573" w:rsidRDefault="00FA5A88">
          <w:pPr>
            <w:pStyle w:val="TOC1"/>
            <w:rPr>
              <w:rFonts w:eastAsiaTheme="minorEastAsia"/>
              <w:noProof/>
              <w:lang w:eastAsia="en-AU"/>
            </w:rPr>
          </w:pPr>
          <w:hyperlink w:anchor="_Toc522637038" w:history="1">
            <w:r w:rsidR="00A91573" w:rsidRPr="00F10043">
              <w:rPr>
                <w:rStyle w:val="Hyperlink"/>
                <w:noProof/>
              </w:rPr>
              <w:t>Payment Schedule List – Viewing a Payment Schedule (VET)</w:t>
            </w:r>
            <w:r w:rsidR="00A91573">
              <w:rPr>
                <w:noProof/>
                <w:webHidden/>
              </w:rPr>
              <w:tab/>
            </w:r>
            <w:r w:rsidR="00A91573">
              <w:rPr>
                <w:noProof/>
                <w:webHidden/>
              </w:rPr>
              <w:fldChar w:fldCharType="begin"/>
            </w:r>
            <w:r w:rsidR="00A91573">
              <w:rPr>
                <w:noProof/>
                <w:webHidden/>
              </w:rPr>
              <w:instrText xml:space="preserve"> PAGEREF _Toc522637038 \h </w:instrText>
            </w:r>
            <w:r w:rsidR="00A91573">
              <w:rPr>
                <w:noProof/>
                <w:webHidden/>
              </w:rPr>
            </w:r>
            <w:r w:rsidR="00A91573">
              <w:rPr>
                <w:noProof/>
                <w:webHidden/>
              </w:rPr>
              <w:fldChar w:fldCharType="separate"/>
            </w:r>
            <w:r w:rsidR="007C610A">
              <w:rPr>
                <w:noProof/>
                <w:webHidden/>
              </w:rPr>
              <w:t>98</w:t>
            </w:r>
            <w:r w:rsidR="00A91573">
              <w:rPr>
                <w:noProof/>
                <w:webHidden/>
              </w:rPr>
              <w:fldChar w:fldCharType="end"/>
            </w:r>
          </w:hyperlink>
        </w:p>
        <w:p w14:paraId="37660009" w14:textId="4FDE9EA8" w:rsidR="00A91573" w:rsidRDefault="00FA5A88">
          <w:pPr>
            <w:pStyle w:val="TOC1"/>
            <w:rPr>
              <w:rFonts w:eastAsiaTheme="minorEastAsia"/>
              <w:noProof/>
              <w:lang w:eastAsia="en-AU"/>
            </w:rPr>
          </w:pPr>
          <w:hyperlink w:anchor="_Toc522637039" w:history="1">
            <w:r w:rsidR="00A91573" w:rsidRPr="00F10043">
              <w:rPr>
                <w:rStyle w:val="Hyperlink"/>
                <w:noProof/>
              </w:rPr>
              <w:t>Key Personnel – Adding a Key Personnel</w:t>
            </w:r>
            <w:r w:rsidR="00A91573">
              <w:rPr>
                <w:noProof/>
                <w:webHidden/>
              </w:rPr>
              <w:tab/>
            </w:r>
            <w:r w:rsidR="00A91573">
              <w:rPr>
                <w:noProof/>
                <w:webHidden/>
              </w:rPr>
              <w:fldChar w:fldCharType="begin"/>
            </w:r>
            <w:r w:rsidR="00A91573">
              <w:rPr>
                <w:noProof/>
                <w:webHidden/>
              </w:rPr>
              <w:instrText xml:space="preserve"> PAGEREF _Toc522637039 \h </w:instrText>
            </w:r>
            <w:r w:rsidR="00A91573">
              <w:rPr>
                <w:noProof/>
                <w:webHidden/>
              </w:rPr>
            </w:r>
            <w:r w:rsidR="00A91573">
              <w:rPr>
                <w:noProof/>
                <w:webHidden/>
              </w:rPr>
              <w:fldChar w:fldCharType="separate"/>
            </w:r>
            <w:r w:rsidR="007C610A">
              <w:rPr>
                <w:noProof/>
                <w:webHidden/>
              </w:rPr>
              <w:t>100</w:t>
            </w:r>
            <w:r w:rsidR="00A91573">
              <w:rPr>
                <w:noProof/>
                <w:webHidden/>
              </w:rPr>
              <w:fldChar w:fldCharType="end"/>
            </w:r>
          </w:hyperlink>
        </w:p>
        <w:p w14:paraId="5F1C2386" w14:textId="11FBBA09" w:rsidR="00A91573" w:rsidRDefault="00FA5A88">
          <w:pPr>
            <w:pStyle w:val="TOC1"/>
            <w:rPr>
              <w:rFonts w:eastAsiaTheme="minorEastAsia"/>
              <w:noProof/>
              <w:lang w:eastAsia="en-AU"/>
            </w:rPr>
          </w:pPr>
          <w:hyperlink w:anchor="_Toc522637040" w:history="1">
            <w:r w:rsidR="00A91573" w:rsidRPr="00F10043">
              <w:rPr>
                <w:rStyle w:val="Hyperlink"/>
                <w:noProof/>
              </w:rPr>
              <w:t>Key Personnel – Updating a Key Personnel</w:t>
            </w:r>
            <w:r w:rsidR="00A91573">
              <w:rPr>
                <w:noProof/>
                <w:webHidden/>
              </w:rPr>
              <w:tab/>
            </w:r>
            <w:r w:rsidR="00A91573">
              <w:rPr>
                <w:noProof/>
                <w:webHidden/>
              </w:rPr>
              <w:fldChar w:fldCharType="begin"/>
            </w:r>
            <w:r w:rsidR="00A91573">
              <w:rPr>
                <w:noProof/>
                <w:webHidden/>
              </w:rPr>
              <w:instrText xml:space="preserve"> PAGEREF _Toc522637040 \h </w:instrText>
            </w:r>
            <w:r w:rsidR="00A91573">
              <w:rPr>
                <w:noProof/>
                <w:webHidden/>
              </w:rPr>
            </w:r>
            <w:r w:rsidR="00A91573">
              <w:rPr>
                <w:noProof/>
                <w:webHidden/>
              </w:rPr>
              <w:fldChar w:fldCharType="separate"/>
            </w:r>
            <w:r w:rsidR="007C610A">
              <w:rPr>
                <w:noProof/>
                <w:webHidden/>
              </w:rPr>
              <w:t>104</w:t>
            </w:r>
            <w:r w:rsidR="00A91573">
              <w:rPr>
                <w:noProof/>
                <w:webHidden/>
              </w:rPr>
              <w:fldChar w:fldCharType="end"/>
            </w:r>
          </w:hyperlink>
        </w:p>
        <w:p w14:paraId="558BA5BE" w14:textId="450DD403" w:rsidR="00A91573" w:rsidRDefault="00FA5A88">
          <w:pPr>
            <w:pStyle w:val="TOC1"/>
            <w:rPr>
              <w:rFonts w:eastAsiaTheme="minorEastAsia"/>
              <w:noProof/>
              <w:lang w:eastAsia="en-AU"/>
            </w:rPr>
          </w:pPr>
          <w:hyperlink w:anchor="_Toc522637041" w:history="1">
            <w:r w:rsidR="00A91573" w:rsidRPr="00F10043">
              <w:rPr>
                <w:rStyle w:val="Hyperlink"/>
                <w:noProof/>
              </w:rPr>
              <w:t>Publications – Creating a publication request</w:t>
            </w:r>
            <w:r w:rsidR="00A91573">
              <w:rPr>
                <w:noProof/>
                <w:webHidden/>
              </w:rPr>
              <w:tab/>
            </w:r>
            <w:r w:rsidR="00A91573">
              <w:rPr>
                <w:noProof/>
                <w:webHidden/>
              </w:rPr>
              <w:fldChar w:fldCharType="begin"/>
            </w:r>
            <w:r w:rsidR="00A91573">
              <w:rPr>
                <w:noProof/>
                <w:webHidden/>
              </w:rPr>
              <w:instrText xml:space="preserve"> PAGEREF _Toc522637041 \h </w:instrText>
            </w:r>
            <w:r w:rsidR="00A91573">
              <w:rPr>
                <w:noProof/>
                <w:webHidden/>
              </w:rPr>
            </w:r>
            <w:r w:rsidR="00A91573">
              <w:rPr>
                <w:noProof/>
                <w:webHidden/>
              </w:rPr>
              <w:fldChar w:fldCharType="separate"/>
            </w:r>
            <w:r w:rsidR="007C610A">
              <w:rPr>
                <w:noProof/>
                <w:webHidden/>
              </w:rPr>
              <w:t>105</w:t>
            </w:r>
            <w:r w:rsidR="00A91573">
              <w:rPr>
                <w:noProof/>
                <w:webHidden/>
              </w:rPr>
              <w:fldChar w:fldCharType="end"/>
            </w:r>
          </w:hyperlink>
        </w:p>
        <w:p w14:paraId="69625099" w14:textId="00F77FC0" w:rsidR="00A91573" w:rsidRDefault="00A91573">
          <w:pPr>
            <w:pStyle w:val="TOC1"/>
            <w:rPr>
              <w:rFonts w:eastAsiaTheme="minorEastAsia"/>
              <w:noProof/>
              <w:lang w:eastAsia="en-AU"/>
            </w:rPr>
          </w:pPr>
          <w:hyperlink w:anchor="_Toc522637042" w:history="1">
            <w:r w:rsidRPr="00F10043">
              <w:rPr>
                <w:rStyle w:val="Hyperlink"/>
                <w:noProof/>
              </w:rPr>
              <w:t>Publications – Withdrawing a publication request</w:t>
            </w:r>
            <w:r>
              <w:rPr>
                <w:noProof/>
                <w:webHidden/>
              </w:rPr>
              <w:tab/>
            </w:r>
            <w:r>
              <w:rPr>
                <w:noProof/>
                <w:webHidden/>
              </w:rPr>
              <w:fldChar w:fldCharType="begin"/>
            </w:r>
            <w:r>
              <w:rPr>
                <w:noProof/>
                <w:webHidden/>
              </w:rPr>
              <w:instrText xml:space="preserve"> PAGEREF _Toc522637042 \h </w:instrText>
            </w:r>
            <w:r>
              <w:rPr>
                <w:noProof/>
                <w:webHidden/>
              </w:rPr>
            </w:r>
            <w:r>
              <w:rPr>
                <w:noProof/>
                <w:webHidden/>
              </w:rPr>
              <w:fldChar w:fldCharType="separate"/>
            </w:r>
            <w:r w:rsidR="007C610A">
              <w:rPr>
                <w:noProof/>
                <w:webHidden/>
              </w:rPr>
              <w:t>107</w:t>
            </w:r>
            <w:r>
              <w:rPr>
                <w:noProof/>
                <w:webHidden/>
              </w:rPr>
              <w:fldChar w:fldCharType="end"/>
            </w:r>
          </w:hyperlink>
        </w:p>
        <w:p w14:paraId="7BBAF0F8" w14:textId="5A974CBF" w:rsidR="00A91573" w:rsidRDefault="00A91573">
          <w:pPr>
            <w:pStyle w:val="TOC1"/>
            <w:rPr>
              <w:rFonts w:eastAsiaTheme="minorEastAsia"/>
              <w:noProof/>
              <w:lang w:eastAsia="en-AU"/>
            </w:rPr>
          </w:pPr>
          <w:hyperlink w:anchor="_Toc522637043" w:history="1">
            <w:r w:rsidRPr="00F10043">
              <w:rPr>
                <w:rStyle w:val="Hyperlink"/>
                <w:noProof/>
              </w:rPr>
              <w:t>Reports – Viewing reports</w:t>
            </w:r>
            <w:r>
              <w:rPr>
                <w:noProof/>
                <w:webHidden/>
              </w:rPr>
              <w:tab/>
            </w:r>
            <w:r>
              <w:rPr>
                <w:noProof/>
                <w:webHidden/>
              </w:rPr>
              <w:fldChar w:fldCharType="begin"/>
            </w:r>
            <w:r>
              <w:rPr>
                <w:noProof/>
                <w:webHidden/>
              </w:rPr>
              <w:instrText xml:space="preserve"> PAGEREF _Toc522637043 \h </w:instrText>
            </w:r>
            <w:r>
              <w:rPr>
                <w:noProof/>
                <w:webHidden/>
              </w:rPr>
            </w:r>
            <w:r>
              <w:rPr>
                <w:noProof/>
                <w:webHidden/>
              </w:rPr>
              <w:fldChar w:fldCharType="separate"/>
            </w:r>
            <w:r w:rsidR="007C610A">
              <w:rPr>
                <w:noProof/>
                <w:webHidden/>
              </w:rPr>
              <w:t>108</w:t>
            </w:r>
            <w:r>
              <w:rPr>
                <w:noProof/>
                <w:webHidden/>
              </w:rPr>
              <w:fldChar w:fldCharType="end"/>
            </w:r>
          </w:hyperlink>
        </w:p>
        <w:p w14:paraId="4DBB4FCE" w14:textId="2A3825E1" w:rsidR="00A91573" w:rsidRDefault="00FA5A88">
          <w:pPr>
            <w:pStyle w:val="TOC1"/>
            <w:rPr>
              <w:rFonts w:eastAsiaTheme="minorEastAsia"/>
              <w:noProof/>
              <w:lang w:eastAsia="en-AU"/>
            </w:rPr>
          </w:pPr>
          <w:hyperlink w:anchor="_Toc522637044" w:history="1">
            <w:r w:rsidR="00A91573" w:rsidRPr="00F10043">
              <w:rPr>
                <w:rStyle w:val="Hyperlink"/>
                <w:noProof/>
              </w:rPr>
              <w:t>Request for further information (RFI) – Viewing an RFI</w:t>
            </w:r>
            <w:r w:rsidR="00A91573">
              <w:rPr>
                <w:noProof/>
                <w:webHidden/>
              </w:rPr>
              <w:tab/>
            </w:r>
            <w:r w:rsidR="00A91573">
              <w:rPr>
                <w:noProof/>
                <w:webHidden/>
              </w:rPr>
              <w:fldChar w:fldCharType="begin"/>
            </w:r>
            <w:r w:rsidR="00A91573">
              <w:rPr>
                <w:noProof/>
                <w:webHidden/>
              </w:rPr>
              <w:instrText xml:space="preserve"> PAGEREF _Toc522637044 \h </w:instrText>
            </w:r>
            <w:r w:rsidR="00A91573">
              <w:rPr>
                <w:noProof/>
                <w:webHidden/>
              </w:rPr>
            </w:r>
            <w:r w:rsidR="00A91573">
              <w:rPr>
                <w:noProof/>
                <w:webHidden/>
              </w:rPr>
              <w:fldChar w:fldCharType="separate"/>
            </w:r>
            <w:r w:rsidR="007C610A">
              <w:rPr>
                <w:noProof/>
                <w:webHidden/>
              </w:rPr>
              <w:t>112</w:t>
            </w:r>
            <w:r w:rsidR="00A91573">
              <w:rPr>
                <w:noProof/>
                <w:webHidden/>
              </w:rPr>
              <w:fldChar w:fldCharType="end"/>
            </w:r>
          </w:hyperlink>
        </w:p>
        <w:p w14:paraId="25F17977" w14:textId="1647D87B" w:rsidR="00A91573" w:rsidRDefault="00FA5A88">
          <w:pPr>
            <w:pStyle w:val="TOC1"/>
            <w:rPr>
              <w:rFonts w:eastAsiaTheme="minorEastAsia"/>
              <w:noProof/>
              <w:lang w:eastAsia="en-AU"/>
            </w:rPr>
          </w:pPr>
          <w:hyperlink w:anchor="_Toc522637045" w:history="1">
            <w:r w:rsidR="00A91573" w:rsidRPr="00F10043">
              <w:rPr>
                <w:rStyle w:val="Hyperlink"/>
                <w:noProof/>
              </w:rPr>
              <w:t>Request for further information – Lodging an RFI</w:t>
            </w:r>
            <w:r w:rsidR="00A91573">
              <w:rPr>
                <w:noProof/>
                <w:webHidden/>
              </w:rPr>
              <w:tab/>
            </w:r>
            <w:r w:rsidR="00A91573">
              <w:rPr>
                <w:noProof/>
                <w:webHidden/>
              </w:rPr>
              <w:fldChar w:fldCharType="begin"/>
            </w:r>
            <w:r w:rsidR="00A91573">
              <w:rPr>
                <w:noProof/>
                <w:webHidden/>
              </w:rPr>
              <w:instrText xml:space="preserve"> PAGEREF _Toc522637045 \h </w:instrText>
            </w:r>
            <w:r w:rsidR="00A91573">
              <w:rPr>
                <w:noProof/>
                <w:webHidden/>
              </w:rPr>
            </w:r>
            <w:r w:rsidR="00A91573">
              <w:rPr>
                <w:noProof/>
                <w:webHidden/>
              </w:rPr>
              <w:fldChar w:fldCharType="separate"/>
            </w:r>
            <w:r w:rsidR="007C610A">
              <w:rPr>
                <w:noProof/>
                <w:webHidden/>
              </w:rPr>
              <w:t>114</w:t>
            </w:r>
            <w:r w:rsidR="00A91573">
              <w:rPr>
                <w:noProof/>
                <w:webHidden/>
              </w:rPr>
              <w:fldChar w:fldCharType="end"/>
            </w:r>
          </w:hyperlink>
        </w:p>
        <w:p w14:paraId="3BCD85B9" w14:textId="43FBB7D4" w:rsidR="00A91573" w:rsidRDefault="00FA5A88">
          <w:pPr>
            <w:pStyle w:val="TOC1"/>
            <w:rPr>
              <w:rFonts w:eastAsiaTheme="minorEastAsia"/>
              <w:noProof/>
              <w:lang w:eastAsia="en-AU"/>
            </w:rPr>
          </w:pPr>
          <w:hyperlink w:anchor="_Toc522637046" w:history="1">
            <w:r w:rsidR="00A91573" w:rsidRPr="00F10043">
              <w:rPr>
                <w:rStyle w:val="Hyperlink"/>
                <w:noProof/>
              </w:rPr>
              <w:t>Glossary</w:t>
            </w:r>
            <w:r w:rsidR="00A91573">
              <w:rPr>
                <w:noProof/>
                <w:webHidden/>
              </w:rPr>
              <w:tab/>
            </w:r>
            <w:r w:rsidR="00A91573">
              <w:rPr>
                <w:noProof/>
                <w:webHidden/>
              </w:rPr>
              <w:fldChar w:fldCharType="begin"/>
            </w:r>
            <w:r w:rsidR="00A91573">
              <w:rPr>
                <w:noProof/>
                <w:webHidden/>
              </w:rPr>
              <w:instrText xml:space="preserve"> PAGEREF _Toc522637046 \h </w:instrText>
            </w:r>
            <w:r w:rsidR="00A91573">
              <w:rPr>
                <w:noProof/>
                <w:webHidden/>
              </w:rPr>
            </w:r>
            <w:r w:rsidR="00A91573">
              <w:rPr>
                <w:noProof/>
                <w:webHidden/>
              </w:rPr>
              <w:fldChar w:fldCharType="separate"/>
            </w:r>
            <w:r w:rsidR="007C610A">
              <w:rPr>
                <w:noProof/>
                <w:webHidden/>
              </w:rPr>
              <w:t>117</w:t>
            </w:r>
            <w:r w:rsidR="00A91573">
              <w:rPr>
                <w:noProof/>
                <w:webHidden/>
              </w:rPr>
              <w:fldChar w:fldCharType="end"/>
            </w:r>
          </w:hyperlink>
        </w:p>
        <w:p w14:paraId="568FEC96" w14:textId="57A64E79" w:rsidR="00A91573" w:rsidRDefault="00FA5A88">
          <w:pPr>
            <w:pStyle w:val="TOC1"/>
            <w:rPr>
              <w:rFonts w:eastAsiaTheme="minorEastAsia"/>
              <w:noProof/>
              <w:lang w:eastAsia="en-AU"/>
            </w:rPr>
          </w:pPr>
          <w:hyperlink w:anchor="_Toc522637047" w:history="1">
            <w:r w:rsidR="00A91573" w:rsidRPr="00F10043">
              <w:rPr>
                <w:rStyle w:val="Hyperlink"/>
                <w:noProof/>
              </w:rPr>
              <w:t>Information</w:t>
            </w:r>
            <w:r w:rsidR="00A91573">
              <w:rPr>
                <w:noProof/>
                <w:webHidden/>
              </w:rPr>
              <w:tab/>
            </w:r>
            <w:r w:rsidR="00A91573">
              <w:rPr>
                <w:noProof/>
                <w:webHidden/>
              </w:rPr>
              <w:fldChar w:fldCharType="begin"/>
            </w:r>
            <w:r w:rsidR="00A91573">
              <w:rPr>
                <w:noProof/>
                <w:webHidden/>
              </w:rPr>
              <w:instrText xml:space="preserve"> PAGEREF _Toc522637047 \h </w:instrText>
            </w:r>
            <w:r w:rsidR="00A91573">
              <w:rPr>
                <w:noProof/>
                <w:webHidden/>
              </w:rPr>
            </w:r>
            <w:r w:rsidR="00A91573">
              <w:rPr>
                <w:noProof/>
                <w:webHidden/>
              </w:rPr>
              <w:fldChar w:fldCharType="separate"/>
            </w:r>
            <w:r w:rsidR="007C610A">
              <w:rPr>
                <w:noProof/>
                <w:webHidden/>
              </w:rPr>
              <w:t>118</w:t>
            </w:r>
            <w:r w:rsidR="00A91573">
              <w:rPr>
                <w:noProof/>
                <w:webHidden/>
              </w:rPr>
              <w:fldChar w:fldCharType="end"/>
            </w:r>
          </w:hyperlink>
        </w:p>
        <w:p w14:paraId="6A742349" w14:textId="5C83F200" w:rsidR="00A91573" w:rsidRDefault="00FA5A88">
          <w:pPr>
            <w:pStyle w:val="TOC2"/>
            <w:tabs>
              <w:tab w:val="right" w:leader="dot" w:pos="9016"/>
            </w:tabs>
            <w:rPr>
              <w:rFonts w:eastAsiaTheme="minorEastAsia"/>
              <w:noProof/>
              <w:lang w:eastAsia="en-AU"/>
            </w:rPr>
          </w:pPr>
          <w:hyperlink w:anchor="_Toc522637048" w:history="1">
            <w:r w:rsidR="00A91573" w:rsidRPr="00F10043">
              <w:rPr>
                <w:rStyle w:val="Hyperlink"/>
                <w:noProof/>
              </w:rPr>
              <w:t>Apple Mac Users</w:t>
            </w:r>
            <w:r w:rsidR="00A91573">
              <w:rPr>
                <w:noProof/>
                <w:webHidden/>
              </w:rPr>
              <w:tab/>
            </w:r>
            <w:r w:rsidR="00A91573">
              <w:rPr>
                <w:noProof/>
                <w:webHidden/>
              </w:rPr>
              <w:fldChar w:fldCharType="begin"/>
            </w:r>
            <w:r w:rsidR="00A91573">
              <w:rPr>
                <w:noProof/>
                <w:webHidden/>
              </w:rPr>
              <w:instrText xml:space="preserve"> PAGEREF _Toc522637048 \h </w:instrText>
            </w:r>
            <w:r w:rsidR="00A91573">
              <w:rPr>
                <w:noProof/>
                <w:webHidden/>
              </w:rPr>
            </w:r>
            <w:r w:rsidR="00A91573">
              <w:rPr>
                <w:noProof/>
                <w:webHidden/>
              </w:rPr>
              <w:fldChar w:fldCharType="separate"/>
            </w:r>
            <w:r w:rsidR="007C610A">
              <w:rPr>
                <w:noProof/>
                <w:webHidden/>
              </w:rPr>
              <w:t>118</w:t>
            </w:r>
            <w:r w:rsidR="00A91573">
              <w:rPr>
                <w:noProof/>
                <w:webHidden/>
              </w:rPr>
              <w:fldChar w:fldCharType="end"/>
            </w:r>
          </w:hyperlink>
        </w:p>
        <w:p w14:paraId="047A9DD6" w14:textId="74BDC4D7" w:rsidR="00A91573" w:rsidRDefault="00FA5A88">
          <w:pPr>
            <w:pStyle w:val="TOC2"/>
            <w:tabs>
              <w:tab w:val="right" w:leader="dot" w:pos="9016"/>
            </w:tabs>
            <w:rPr>
              <w:rFonts w:eastAsiaTheme="minorEastAsia"/>
              <w:noProof/>
              <w:lang w:eastAsia="en-AU"/>
            </w:rPr>
          </w:pPr>
          <w:hyperlink w:anchor="_Toc522637049" w:history="1">
            <w:r w:rsidR="00A91573" w:rsidRPr="00F10043">
              <w:rPr>
                <w:rStyle w:val="Hyperlink"/>
                <w:noProof/>
              </w:rPr>
              <w:t>System for Higher Ed (HITS) URL</w:t>
            </w:r>
            <w:r w:rsidR="00A91573">
              <w:rPr>
                <w:noProof/>
                <w:webHidden/>
              </w:rPr>
              <w:tab/>
            </w:r>
            <w:r w:rsidR="00A91573">
              <w:rPr>
                <w:noProof/>
                <w:webHidden/>
              </w:rPr>
              <w:fldChar w:fldCharType="begin"/>
            </w:r>
            <w:r w:rsidR="00A91573">
              <w:rPr>
                <w:noProof/>
                <w:webHidden/>
              </w:rPr>
              <w:instrText xml:space="preserve"> PAGEREF _Toc522637049 \h </w:instrText>
            </w:r>
            <w:r w:rsidR="00A91573">
              <w:rPr>
                <w:noProof/>
                <w:webHidden/>
              </w:rPr>
            </w:r>
            <w:r w:rsidR="00A91573">
              <w:rPr>
                <w:noProof/>
                <w:webHidden/>
              </w:rPr>
              <w:fldChar w:fldCharType="separate"/>
            </w:r>
            <w:r w:rsidR="007C610A">
              <w:rPr>
                <w:noProof/>
                <w:webHidden/>
              </w:rPr>
              <w:t>118</w:t>
            </w:r>
            <w:r w:rsidR="00A91573">
              <w:rPr>
                <w:noProof/>
                <w:webHidden/>
              </w:rPr>
              <w:fldChar w:fldCharType="end"/>
            </w:r>
          </w:hyperlink>
        </w:p>
        <w:p w14:paraId="6F05C6F3" w14:textId="2E4CB2AC" w:rsidR="00A91573" w:rsidRDefault="00FA5A88">
          <w:pPr>
            <w:pStyle w:val="TOC2"/>
            <w:tabs>
              <w:tab w:val="right" w:leader="dot" w:pos="9016"/>
            </w:tabs>
            <w:rPr>
              <w:rFonts w:eastAsiaTheme="minorEastAsia"/>
              <w:noProof/>
              <w:lang w:eastAsia="en-AU"/>
            </w:rPr>
          </w:pPr>
          <w:hyperlink w:anchor="_Toc522637050" w:history="1">
            <w:r w:rsidR="00A91573" w:rsidRPr="00F10043">
              <w:rPr>
                <w:rStyle w:val="Hyperlink"/>
                <w:noProof/>
              </w:rPr>
              <w:t>Tertiary Education Quality &amp; Standards Agency (TEQSA)</w:t>
            </w:r>
            <w:r w:rsidR="00A91573">
              <w:rPr>
                <w:noProof/>
                <w:webHidden/>
              </w:rPr>
              <w:tab/>
            </w:r>
            <w:r w:rsidR="00A91573">
              <w:rPr>
                <w:noProof/>
                <w:webHidden/>
              </w:rPr>
              <w:fldChar w:fldCharType="begin"/>
            </w:r>
            <w:r w:rsidR="00A91573">
              <w:rPr>
                <w:noProof/>
                <w:webHidden/>
              </w:rPr>
              <w:instrText xml:space="preserve"> PAGEREF _Toc522637050 \h </w:instrText>
            </w:r>
            <w:r w:rsidR="00A91573">
              <w:rPr>
                <w:noProof/>
                <w:webHidden/>
              </w:rPr>
            </w:r>
            <w:r w:rsidR="00A91573">
              <w:rPr>
                <w:noProof/>
                <w:webHidden/>
              </w:rPr>
              <w:fldChar w:fldCharType="separate"/>
            </w:r>
            <w:r w:rsidR="007C610A">
              <w:rPr>
                <w:noProof/>
                <w:webHidden/>
              </w:rPr>
              <w:t>118</w:t>
            </w:r>
            <w:r w:rsidR="00A91573">
              <w:rPr>
                <w:noProof/>
                <w:webHidden/>
              </w:rPr>
              <w:fldChar w:fldCharType="end"/>
            </w:r>
          </w:hyperlink>
        </w:p>
        <w:p w14:paraId="4BAE388F" w14:textId="7B6F04BA" w:rsidR="00A91573" w:rsidRDefault="00FA5A88">
          <w:pPr>
            <w:pStyle w:val="TOC2"/>
            <w:tabs>
              <w:tab w:val="right" w:leader="dot" w:pos="9016"/>
            </w:tabs>
            <w:rPr>
              <w:rFonts w:eastAsiaTheme="minorEastAsia"/>
              <w:noProof/>
              <w:lang w:eastAsia="en-AU"/>
            </w:rPr>
          </w:pPr>
          <w:hyperlink w:anchor="_Toc522637051" w:history="1">
            <w:r w:rsidR="00A91573" w:rsidRPr="00F10043">
              <w:rPr>
                <w:rStyle w:val="Hyperlink"/>
                <w:noProof/>
              </w:rPr>
              <w:t>Training.gov.au (TGA)</w:t>
            </w:r>
            <w:r w:rsidR="00A91573">
              <w:rPr>
                <w:noProof/>
                <w:webHidden/>
              </w:rPr>
              <w:tab/>
            </w:r>
            <w:r w:rsidR="00A91573">
              <w:rPr>
                <w:noProof/>
                <w:webHidden/>
              </w:rPr>
              <w:fldChar w:fldCharType="begin"/>
            </w:r>
            <w:r w:rsidR="00A91573">
              <w:rPr>
                <w:noProof/>
                <w:webHidden/>
              </w:rPr>
              <w:instrText xml:space="preserve"> PAGEREF _Toc522637051 \h </w:instrText>
            </w:r>
            <w:r w:rsidR="00A91573">
              <w:rPr>
                <w:noProof/>
                <w:webHidden/>
              </w:rPr>
            </w:r>
            <w:r w:rsidR="00A91573">
              <w:rPr>
                <w:noProof/>
                <w:webHidden/>
              </w:rPr>
              <w:fldChar w:fldCharType="separate"/>
            </w:r>
            <w:r w:rsidR="007C610A">
              <w:rPr>
                <w:noProof/>
                <w:webHidden/>
              </w:rPr>
              <w:t>118</w:t>
            </w:r>
            <w:r w:rsidR="00A91573">
              <w:rPr>
                <w:noProof/>
                <w:webHidden/>
              </w:rPr>
              <w:fldChar w:fldCharType="end"/>
            </w:r>
          </w:hyperlink>
        </w:p>
        <w:p w14:paraId="75BCAF85" w14:textId="64BD55F3" w:rsidR="00A91573" w:rsidRDefault="00FA5A88">
          <w:pPr>
            <w:pStyle w:val="TOC2"/>
            <w:tabs>
              <w:tab w:val="right" w:leader="dot" w:pos="9016"/>
            </w:tabs>
            <w:rPr>
              <w:rFonts w:eastAsiaTheme="minorEastAsia"/>
              <w:noProof/>
              <w:lang w:eastAsia="en-AU"/>
            </w:rPr>
          </w:pPr>
          <w:hyperlink w:anchor="_Toc522637052" w:history="1">
            <w:r w:rsidR="00A91573" w:rsidRPr="00F10043">
              <w:rPr>
                <w:rStyle w:val="Hyperlink"/>
                <w:noProof/>
              </w:rPr>
              <w:t>Web Browsers</w:t>
            </w:r>
            <w:r w:rsidR="00A91573">
              <w:rPr>
                <w:noProof/>
                <w:webHidden/>
              </w:rPr>
              <w:tab/>
            </w:r>
            <w:r w:rsidR="00A91573">
              <w:rPr>
                <w:noProof/>
                <w:webHidden/>
              </w:rPr>
              <w:fldChar w:fldCharType="begin"/>
            </w:r>
            <w:r w:rsidR="00A91573">
              <w:rPr>
                <w:noProof/>
                <w:webHidden/>
              </w:rPr>
              <w:instrText xml:space="preserve"> PAGEREF _Toc522637052 \h </w:instrText>
            </w:r>
            <w:r w:rsidR="00A91573">
              <w:rPr>
                <w:noProof/>
                <w:webHidden/>
              </w:rPr>
            </w:r>
            <w:r w:rsidR="00A91573">
              <w:rPr>
                <w:noProof/>
                <w:webHidden/>
              </w:rPr>
              <w:fldChar w:fldCharType="separate"/>
            </w:r>
            <w:r w:rsidR="007C610A">
              <w:rPr>
                <w:noProof/>
                <w:webHidden/>
              </w:rPr>
              <w:t>118</w:t>
            </w:r>
            <w:r w:rsidR="00A91573">
              <w:rPr>
                <w:noProof/>
                <w:webHidden/>
              </w:rPr>
              <w:fldChar w:fldCharType="end"/>
            </w:r>
          </w:hyperlink>
        </w:p>
        <w:p w14:paraId="62A67EE5" w14:textId="1B269727" w:rsidR="00A91573" w:rsidRDefault="00FA5A88">
          <w:pPr>
            <w:pStyle w:val="TOC1"/>
            <w:rPr>
              <w:rFonts w:eastAsiaTheme="minorEastAsia"/>
              <w:noProof/>
              <w:lang w:eastAsia="en-AU"/>
            </w:rPr>
          </w:pPr>
          <w:hyperlink w:anchor="_Toc522637053" w:history="1">
            <w:r w:rsidR="00A91573" w:rsidRPr="00F10043">
              <w:rPr>
                <w:rStyle w:val="Hyperlink"/>
                <w:noProof/>
              </w:rPr>
              <w:t>Attachments</w:t>
            </w:r>
            <w:r w:rsidR="00A91573">
              <w:rPr>
                <w:noProof/>
                <w:webHidden/>
              </w:rPr>
              <w:tab/>
            </w:r>
            <w:r w:rsidR="00A91573">
              <w:rPr>
                <w:noProof/>
                <w:webHidden/>
              </w:rPr>
              <w:fldChar w:fldCharType="begin"/>
            </w:r>
            <w:r w:rsidR="00A91573">
              <w:rPr>
                <w:noProof/>
                <w:webHidden/>
              </w:rPr>
              <w:instrText xml:space="preserve"> PAGEREF _Toc522637053 \h </w:instrText>
            </w:r>
            <w:r w:rsidR="00A91573">
              <w:rPr>
                <w:noProof/>
                <w:webHidden/>
              </w:rPr>
            </w:r>
            <w:r w:rsidR="00A91573">
              <w:rPr>
                <w:noProof/>
                <w:webHidden/>
              </w:rPr>
              <w:fldChar w:fldCharType="separate"/>
            </w:r>
            <w:r w:rsidR="007C610A">
              <w:rPr>
                <w:noProof/>
                <w:webHidden/>
              </w:rPr>
              <w:t>119</w:t>
            </w:r>
            <w:r w:rsidR="00A91573">
              <w:rPr>
                <w:noProof/>
                <w:webHidden/>
              </w:rPr>
              <w:fldChar w:fldCharType="end"/>
            </w:r>
          </w:hyperlink>
        </w:p>
        <w:p w14:paraId="285F0184" w14:textId="2DA127B2" w:rsidR="00A91573" w:rsidRDefault="00FA5A88">
          <w:pPr>
            <w:pStyle w:val="TOC2"/>
            <w:tabs>
              <w:tab w:val="right" w:leader="dot" w:pos="9016"/>
            </w:tabs>
            <w:rPr>
              <w:rFonts w:eastAsiaTheme="minorEastAsia"/>
              <w:noProof/>
              <w:lang w:eastAsia="en-AU"/>
            </w:rPr>
          </w:pPr>
          <w:hyperlink w:anchor="_Toc522637054" w:history="1">
            <w:r w:rsidR="00A91573" w:rsidRPr="00F10043">
              <w:rPr>
                <w:rStyle w:val="Hyperlink"/>
                <w:rFonts w:cstheme="minorHAnsi"/>
                <w:noProof/>
              </w:rPr>
              <w:t>Attachment A – HELP IT System (HITS) URL</w:t>
            </w:r>
            <w:r w:rsidR="00A91573">
              <w:rPr>
                <w:noProof/>
                <w:webHidden/>
              </w:rPr>
              <w:tab/>
            </w:r>
            <w:r w:rsidR="00A91573">
              <w:rPr>
                <w:noProof/>
                <w:webHidden/>
              </w:rPr>
              <w:fldChar w:fldCharType="begin"/>
            </w:r>
            <w:r w:rsidR="00A91573">
              <w:rPr>
                <w:noProof/>
                <w:webHidden/>
              </w:rPr>
              <w:instrText xml:space="preserve"> PAGEREF _Toc522637054 \h </w:instrText>
            </w:r>
            <w:r w:rsidR="00A91573">
              <w:rPr>
                <w:noProof/>
                <w:webHidden/>
              </w:rPr>
            </w:r>
            <w:r w:rsidR="00A91573">
              <w:rPr>
                <w:noProof/>
                <w:webHidden/>
              </w:rPr>
              <w:fldChar w:fldCharType="separate"/>
            </w:r>
            <w:r w:rsidR="007C610A">
              <w:rPr>
                <w:noProof/>
                <w:webHidden/>
              </w:rPr>
              <w:t>119</w:t>
            </w:r>
            <w:r w:rsidR="00A91573">
              <w:rPr>
                <w:noProof/>
                <w:webHidden/>
              </w:rPr>
              <w:fldChar w:fldCharType="end"/>
            </w:r>
          </w:hyperlink>
        </w:p>
        <w:p w14:paraId="5FC9F520" w14:textId="39F51317" w:rsidR="00A91573" w:rsidRDefault="00FA5A88">
          <w:pPr>
            <w:pStyle w:val="TOC2"/>
            <w:tabs>
              <w:tab w:val="right" w:leader="dot" w:pos="9016"/>
            </w:tabs>
            <w:rPr>
              <w:rFonts w:eastAsiaTheme="minorEastAsia"/>
              <w:noProof/>
              <w:lang w:eastAsia="en-AU"/>
            </w:rPr>
          </w:pPr>
          <w:hyperlink w:anchor="_Toc522637055" w:history="1">
            <w:r w:rsidR="00A91573" w:rsidRPr="00F10043">
              <w:rPr>
                <w:rStyle w:val="Hyperlink"/>
                <w:rFonts w:cstheme="minorHAnsi"/>
                <w:noProof/>
              </w:rPr>
              <w:t>Attachment B – Application status Diagram</w:t>
            </w:r>
            <w:r w:rsidR="00A91573">
              <w:rPr>
                <w:noProof/>
                <w:webHidden/>
              </w:rPr>
              <w:tab/>
            </w:r>
            <w:r w:rsidR="00A91573">
              <w:rPr>
                <w:noProof/>
                <w:webHidden/>
              </w:rPr>
              <w:fldChar w:fldCharType="begin"/>
            </w:r>
            <w:r w:rsidR="00A91573">
              <w:rPr>
                <w:noProof/>
                <w:webHidden/>
              </w:rPr>
              <w:instrText xml:space="preserve"> PAGEREF _Toc522637055 \h </w:instrText>
            </w:r>
            <w:r w:rsidR="00A91573">
              <w:rPr>
                <w:noProof/>
                <w:webHidden/>
              </w:rPr>
            </w:r>
            <w:r w:rsidR="00A91573">
              <w:rPr>
                <w:noProof/>
                <w:webHidden/>
              </w:rPr>
              <w:fldChar w:fldCharType="separate"/>
            </w:r>
            <w:r w:rsidR="007C610A">
              <w:rPr>
                <w:noProof/>
                <w:webHidden/>
              </w:rPr>
              <w:t>121</w:t>
            </w:r>
            <w:r w:rsidR="00A91573">
              <w:rPr>
                <w:noProof/>
                <w:webHidden/>
              </w:rPr>
              <w:fldChar w:fldCharType="end"/>
            </w:r>
          </w:hyperlink>
        </w:p>
        <w:p w14:paraId="61CDB419" w14:textId="79E009A4" w:rsidR="00A91573" w:rsidRDefault="00FA5A88">
          <w:pPr>
            <w:pStyle w:val="TOC2"/>
            <w:tabs>
              <w:tab w:val="right" w:leader="dot" w:pos="9016"/>
            </w:tabs>
            <w:rPr>
              <w:rFonts w:eastAsiaTheme="minorEastAsia"/>
              <w:noProof/>
              <w:lang w:eastAsia="en-AU"/>
            </w:rPr>
          </w:pPr>
          <w:hyperlink w:anchor="_Toc522637056" w:history="1">
            <w:r w:rsidR="00A91573" w:rsidRPr="00F10043">
              <w:rPr>
                <w:rStyle w:val="Hyperlink"/>
                <w:rFonts w:cstheme="minorHAnsi"/>
                <w:noProof/>
              </w:rPr>
              <w:t>Attachment C – User Security Declaration Form</w:t>
            </w:r>
            <w:r w:rsidR="00A91573">
              <w:rPr>
                <w:noProof/>
                <w:webHidden/>
              </w:rPr>
              <w:tab/>
            </w:r>
            <w:r w:rsidR="00A91573">
              <w:rPr>
                <w:noProof/>
                <w:webHidden/>
              </w:rPr>
              <w:fldChar w:fldCharType="begin"/>
            </w:r>
            <w:r w:rsidR="00A91573">
              <w:rPr>
                <w:noProof/>
                <w:webHidden/>
              </w:rPr>
              <w:instrText xml:space="preserve"> PAGEREF _Toc522637056 \h </w:instrText>
            </w:r>
            <w:r w:rsidR="00A91573">
              <w:rPr>
                <w:noProof/>
                <w:webHidden/>
              </w:rPr>
            </w:r>
            <w:r w:rsidR="00A91573">
              <w:rPr>
                <w:noProof/>
                <w:webHidden/>
              </w:rPr>
              <w:fldChar w:fldCharType="separate"/>
            </w:r>
            <w:r w:rsidR="007C610A">
              <w:rPr>
                <w:noProof/>
                <w:webHidden/>
              </w:rPr>
              <w:t>122</w:t>
            </w:r>
            <w:r w:rsidR="00A91573">
              <w:rPr>
                <w:noProof/>
                <w:webHidden/>
              </w:rPr>
              <w:fldChar w:fldCharType="end"/>
            </w:r>
          </w:hyperlink>
        </w:p>
        <w:p w14:paraId="2B831D5E" w14:textId="5A5D4055" w:rsidR="00A91573" w:rsidRDefault="00FA5A88">
          <w:pPr>
            <w:pStyle w:val="TOC2"/>
            <w:tabs>
              <w:tab w:val="right" w:leader="dot" w:pos="9016"/>
            </w:tabs>
            <w:rPr>
              <w:rFonts w:eastAsiaTheme="minorEastAsia"/>
              <w:noProof/>
              <w:lang w:eastAsia="en-AU"/>
            </w:rPr>
          </w:pPr>
          <w:hyperlink w:anchor="_Toc522637057" w:history="1">
            <w:r w:rsidR="00A91573" w:rsidRPr="00F10043">
              <w:rPr>
                <w:rStyle w:val="Hyperlink"/>
                <w:rFonts w:cstheme="minorHAnsi"/>
                <w:noProof/>
              </w:rPr>
              <w:t>Attachment D - Initial Access Request Form</w:t>
            </w:r>
            <w:r w:rsidR="00A91573">
              <w:rPr>
                <w:noProof/>
                <w:webHidden/>
              </w:rPr>
              <w:tab/>
            </w:r>
            <w:r w:rsidR="00A91573">
              <w:rPr>
                <w:noProof/>
                <w:webHidden/>
              </w:rPr>
              <w:fldChar w:fldCharType="begin"/>
            </w:r>
            <w:r w:rsidR="00A91573">
              <w:rPr>
                <w:noProof/>
                <w:webHidden/>
              </w:rPr>
              <w:instrText xml:space="preserve"> PAGEREF _Toc522637057 \h </w:instrText>
            </w:r>
            <w:r w:rsidR="00A91573">
              <w:rPr>
                <w:noProof/>
                <w:webHidden/>
              </w:rPr>
            </w:r>
            <w:r w:rsidR="00A91573">
              <w:rPr>
                <w:noProof/>
                <w:webHidden/>
              </w:rPr>
              <w:fldChar w:fldCharType="separate"/>
            </w:r>
            <w:r w:rsidR="007C610A">
              <w:rPr>
                <w:noProof/>
                <w:webHidden/>
              </w:rPr>
              <w:t>124</w:t>
            </w:r>
            <w:r w:rsidR="00A91573">
              <w:rPr>
                <w:noProof/>
                <w:webHidden/>
              </w:rPr>
              <w:fldChar w:fldCharType="end"/>
            </w:r>
          </w:hyperlink>
        </w:p>
        <w:p w14:paraId="600A6368" w14:textId="4DC724A4" w:rsidR="00A91573" w:rsidRDefault="00FA5A88">
          <w:pPr>
            <w:pStyle w:val="TOC2"/>
            <w:tabs>
              <w:tab w:val="right" w:leader="dot" w:pos="9016"/>
            </w:tabs>
            <w:rPr>
              <w:rFonts w:eastAsiaTheme="minorEastAsia"/>
              <w:noProof/>
              <w:lang w:eastAsia="en-AU"/>
            </w:rPr>
          </w:pPr>
          <w:hyperlink w:anchor="_Toc522637058" w:history="1">
            <w:r w:rsidR="00A91573" w:rsidRPr="00F10043">
              <w:rPr>
                <w:rStyle w:val="Hyperlink"/>
                <w:rFonts w:cstheme="minorHAnsi"/>
                <w:noProof/>
              </w:rPr>
              <w:t>Attachment E – Notifications</w:t>
            </w:r>
            <w:r w:rsidR="00A91573">
              <w:rPr>
                <w:noProof/>
                <w:webHidden/>
              </w:rPr>
              <w:tab/>
            </w:r>
            <w:r w:rsidR="00A91573">
              <w:rPr>
                <w:noProof/>
                <w:webHidden/>
              </w:rPr>
              <w:fldChar w:fldCharType="begin"/>
            </w:r>
            <w:r w:rsidR="00A91573">
              <w:rPr>
                <w:noProof/>
                <w:webHidden/>
              </w:rPr>
              <w:instrText xml:space="preserve"> PAGEREF _Toc522637058 \h </w:instrText>
            </w:r>
            <w:r w:rsidR="00A91573">
              <w:rPr>
                <w:noProof/>
                <w:webHidden/>
              </w:rPr>
            </w:r>
            <w:r w:rsidR="00A91573">
              <w:rPr>
                <w:noProof/>
                <w:webHidden/>
              </w:rPr>
              <w:fldChar w:fldCharType="separate"/>
            </w:r>
            <w:r w:rsidR="007C610A">
              <w:rPr>
                <w:noProof/>
                <w:webHidden/>
              </w:rPr>
              <w:t>125</w:t>
            </w:r>
            <w:r w:rsidR="00A91573">
              <w:rPr>
                <w:noProof/>
                <w:webHidden/>
              </w:rPr>
              <w:fldChar w:fldCharType="end"/>
            </w:r>
          </w:hyperlink>
        </w:p>
        <w:p w14:paraId="4E708DFC" w14:textId="18D4636C" w:rsidR="00F13D41" w:rsidRPr="00B344CF" w:rsidRDefault="0095350B" w:rsidP="00B344CF">
          <w:pPr>
            <w:pStyle w:val="TOC1"/>
            <w:rPr>
              <w:b/>
              <w:bCs/>
              <w:noProof/>
            </w:rPr>
            <w:sectPr w:rsidR="00F13D41" w:rsidRPr="00B344CF" w:rsidSect="009E60BD">
              <w:headerReference w:type="default" r:id="rId19"/>
              <w:headerReference w:type="first" r:id="rId20"/>
              <w:pgSz w:w="11906" w:h="16838"/>
              <w:pgMar w:top="1440" w:right="1440" w:bottom="1440" w:left="1440" w:header="708" w:footer="708" w:gutter="0"/>
              <w:cols w:space="708"/>
              <w:titlePg/>
              <w:docGrid w:linePitch="360"/>
            </w:sectPr>
          </w:pPr>
          <w:r>
            <w:rPr>
              <w:b/>
              <w:bCs/>
              <w:noProof/>
            </w:rPr>
            <w:fldChar w:fldCharType="end"/>
          </w:r>
        </w:p>
      </w:sdtContent>
    </w:sdt>
    <w:p w14:paraId="4F03EBF7" w14:textId="77777777" w:rsidR="001C33B2" w:rsidRDefault="001C33B2" w:rsidP="004A15F7">
      <w:pPr>
        <w:pStyle w:val="Heading1"/>
      </w:pPr>
      <w:bookmarkStart w:id="2" w:name="_Toc522636995"/>
      <w:bookmarkStart w:id="3" w:name="_Toc356542557"/>
      <w:r>
        <w:lastRenderedPageBreak/>
        <w:t>Special Note to VET Student Loans (VSL) and VET FEE-HELP (VFH) Providers re HITS Approval Status</w:t>
      </w:r>
      <w:bookmarkEnd w:id="2"/>
    </w:p>
    <w:p w14:paraId="64804064" w14:textId="52CE2043" w:rsidR="001C33B2" w:rsidRDefault="001C33B2" w:rsidP="005761DB">
      <w:r>
        <w:t>An upgrade to HITS occurred on 1 July 2017 to reflect VET Student Lo</w:t>
      </w:r>
      <w:r w:rsidR="00AD279D">
        <w:t xml:space="preserve">ans (VSL) approvals. </w:t>
      </w:r>
      <w:r>
        <w:t xml:space="preserve">The Provider ‘status’ in HITS will reflect the latest change in HITS for either VSL </w:t>
      </w:r>
      <w:r w:rsidRPr="00855C2B">
        <w:rPr>
          <w:u w:val="single"/>
        </w:rPr>
        <w:t>or</w:t>
      </w:r>
      <w:r w:rsidR="00AD279D">
        <w:t xml:space="preserve"> VFH applications.</w:t>
      </w:r>
    </w:p>
    <w:p w14:paraId="2733181E" w14:textId="77777777" w:rsidR="001C33B2" w:rsidRDefault="001C33B2" w:rsidP="005761DB">
      <w:r>
        <w:t>For example:</w:t>
      </w:r>
    </w:p>
    <w:p w14:paraId="688A74CA" w14:textId="49179300" w:rsidR="001C33B2" w:rsidRDefault="001C33B2" w:rsidP="00641A94">
      <w:pPr>
        <w:pStyle w:val="ListParagraph"/>
        <w:numPr>
          <w:ilvl w:val="0"/>
          <w:numId w:val="76"/>
        </w:numPr>
        <w:spacing w:after="30"/>
        <w:ind w:left="714" w:hanging="430"/>
        <w:contextualSpacing w:val="0"/>
      </w:pPr>
      <w:r>
        <w:t>A provider that is VFH approved, and was VSL approved during the transitional period which concluded on 30/6/17, and is not currently approved for the full VSL, will now have</w:t>
      </w:r>
      <w:r w:rsidR="00EF1B19">
        <w:t xml:space="preserve"> a status of ‘Revoked’ in HITS.</w:t>
      </w:r>
      <w:r>
        <w:t xml:space="preserve"> This ‘revoked’ status reflects the last change in HITS (i</w:t>
      </w:r>
      <w:r w:rsidR="00FB28B3">
        <w:t>.</w:t>
      </w:r>
      <w:r>
        <w:t>e</w:t>
      </w:r>
      <w:r w:rsidR="00FB28B3">
        <w:t>.</w:t>
      </w:r>
      <w:r>
        <w:t xml:space="preserve"> the completion of the VSL approval on 30/6/17). The pro</w:t>
      </w:r>
      <w:r w:rsidR="00B645BA">
        <w:t>vider may still be VFH approved;</w:t>
      </w:r>
    </w:p>
    <w:p w14:paraId="3E2D7445" w14:textId="69D8A92F" w:rsidR="001C33B2" w:rsidRDefault="001C33B2" w:rsidP="00641A94">
      <w:pPr>
        <w:pStyle w:val="ListParagraph"/>
        <w:numPr>
          <w:ilvl w:val="0"/>
          <w:numId w:val="76"/>
        </w:numPr>
        <w:spacing w:after="30"/>
        <w:ind w:left="714" w:hanging="430"/>
        <w:contextualSpacing w:val="0"/>
      </w:pPr>
      <w:r>
        <w:t>A provider that is VFH approved, and did not apply for VSL approval at all (i</w:t>
      </w:r>
      <w:r w:rsidR="00FB28B3">
        <w:t>.</w:t>
      </w:r>
      <w:r>
        <w:t>e. was not approved for VSL for the transitional period), will stil</w:t>
      </w:r>
      <w:r w:rsidR="00B645BA">
        <w:t>l have the status of ‘Approved’;</w:t>
      </w:r>
    </w:p>
    <w:p w14:paraId="4D91F6AA" w14:textId="5D683331" w:rsidR="001C33B2" w:rsidRDefault="001C33B2" w:rsidP="00641A94">
      <w:pPr>
        <w:pStyle w:val="ListParagraph"/>
        <w:numPr>
          <w:ilvl w:val="0"/>
          <w:numId w:val="76"/>
        </w:numPr>
        <w:ind w:left="714" w:hanging="430"/>
        <w:contextualSpacing w:val="0"/>
      </w:pPr>
      <w:r>
        <w:t>A provider that was never involved in VFH, was not VSL approved during the transitional period, but has been approved for VSL from 1/7/17, will</w:t>
      </w:r>
      <w:r w:rsidR="00275ED6">
        <w:t xml:space="preserve"> have the status of ‘Approved’.</w:t>
      </w:r>
    </w:p>
    <w:p w14:paraId="73B0AB4D" w14:textId="62098C45" w:rsidR="001C33B2" w:rsidRPr="001C33B2" w:rsidRDefault="001C33B2" w:rsidP="005761DB">
      <w:r w:rsidRPr="001C33B2">
        <w:t>In addition, the approval status in HITS</w:t>
      </w:r>
      <w:r w:rsidR="00AD279D">
        <w:t xml:space="preserve"> may reflect a business change.</w:t>
      </w:r>
    </w:p>
    <w:p w14:paraId="5BA8971E" w14:textId="77777777" w:rsidR="001C33B2" w:rsidRPr="001C33B2" w:rsidRDefault="001C33B2" w:rsidP="00AD279D">
      <w:r w:rsidRPr="001C33B2">
        <w:t>For example:</w:t>
      </w:r>
    </w:p>
    <w:p w14:paraId="6DBA3456" w14:textId="729ECCE7" w:rsidR="001C33B2" w:rsidRPr="001C33B2" w:rsidRDefault="001C33B2" w:rsidP="00641A94">
      <w:pPr>
        <w:pStyle w:val="ListParagraph"/>
        <w:numPr>
          <w:ilvl w:val="0"/>
          <w:numId w:val="77"/>
        </w:numPr>
        <w:spacing w:after="30"/>
        <w:ind w:left="709" w:hanging="425"/>
        <w:contextualSpacing w:val="0"/>
      </w:pPr>
      <w:r w:rsidRPr="001C33B2">
        <w:t>If a provider has requested revocation, t</w:t>
      </w:r>
      <w:r w:rsidR="00FB28B3">
        <w:t>he status will be adjusted to ‘R</w:t>
      </w:r>
      <w:r w:rsidRPr="001C33B2">
        <w:t>evoked’ with note</w:t>
      </w:r>
      <w:r w:rsidR="00AD279D">
        <w:t>s added reflecting the request;</w:t>
      </w:r>
    </w:p>
    <w:p w14:paraId="3270048B" w14:textId="138B6149" w:rsidR="003E136A" w:rsidRPr="001C33B2" w:rsidRDefault="001C33B2" w:rsidP="00641A94">
      <w:pPr>
        <w:pStyle w:val="ListParagraph"/>
        <w:numPr>
          <w:ilvl w:val="0"/>
          <w:numId w:val="77"/>
        </w:numPr>
        <w:ind w:left="709" w:hanging="425"/>
        <w:contextualSpacing w:val="0"/>
      </w:pPr>
      <w:r w:rsidRPr="001C33B2">
        <w:t>If a provider has closed and is subject to a tuition assurance activation, t</w:t>
      </w:r>
      <w:r w:rsidR="00FB28B3">
        <w:t>he status will be adjusted to ‘R</w:t>
      </w:r>
      <w:r w:rsidRPr="001C33B2">
        <w:t>evoked’ with notes added reflecting the change.</w:t>
      </w:r>
    </w:p>
    <w:p w14:paraId="3FDD25BB" w14:textId="60F3A6E6" w:rsidR="001C33B2" w:rsidRDefault="001C33B2" w:rsidP="005761DB">
      <w:pPr>
        <w:spacing w:after="240"/>
      </w:pPr>
      <w:r>
        <w:t xml:space="preserve">If you have any queries on the above, please contact </w:t>
      </w:r>
      <w:r w:rsidR="00B645BA">
        <w:t>the d</w:t>
      </w:r>
      <w:r w:rsidR="00FB28B3">
        <w:t xml:space="preserve">epartment </w:t>
      </w:r>
      <w:r>
        <w:t>via the online enquiry form</w:t>
      </w:r>
      <w:r w:rsidR="00381316">
        <w:t xml:space="preserve"> under </w:t>
      </w:r>
      <w:r w:rsidR="00F23695">
        <w:t xml:space="preserve">the </w:t>
      </w:r>
      <w:r w:rsidR="00381316">
        <w:t>Frequently Asked Questions</w:t>
      </w:r>
      <w:r w:rsidR="00F23695">
        <w:t>section at</w:t>
      </w:r>
      <w:r>
        <w:t xml:space="preserve"> </w:t>
      </w:r>
      <w:hyperlink r:id="rId21" w:history="1">
        <w:r w:rsidR="005E5E34">
          <w:rPr>
            <w:rStyle w:val="Hyperlink"/>
          </w:rPr>
          <w:t>www.education.gov.au/information-vet-student-loans-approved-providers</w:t>
        </w:r>
      </w:hyperlink>
      <w:r w:rsidR="00F23695">
        <w:t>.</w:t>
      </w:r>
    </w:p>
    <w:p w14:paraId="21FD5EA3" w14:textId="77777777" w:rsidR="001F5ADA" w:rsidRDefault="001F5ADA" w:rsidP="004A15F7">
      <w:pPr>
        <w:pStyle w:val="Heading1"/>
      </w:pPr>
      <w:bookmarkStart w:id="4" w:name="_Toc522636996"/>
      <w:r>
        <w:t>Introduction</w:t>
      </w:r>
      <w:bookmarkEnd w:id="4"/>
    </w:p>
    <w:p w14:paraId="102455AE" w14:textId="77777777" w:rsidR="006E51B0" w:rsidRDefault="0088301C" w:rsidP="005761DB">
      <w:pPr>
        <w:pStyle w:val="ListParagraph"/>
        <w:ind w:left="0"/>
        <w:contextualSpacing w:val="0"/>
        <w:rPr>
          <w:bCs/>
        </w:rPr>
      </w:pPr>
      <w:r>
        <w:rPr>
          <w:bCs/>
        </w:rPr>
        <w:t>The HELP I</w:t>
      </w:r>
      <w:r w:rsidR="006E51B0">
        <w:rPr>
          <w:bCs/>
        </w:rPr>
        <w:t xml:space="preserve">nformation </w:t>
      </w:r>
      <w:r>
        <w:rPr>
          <w:bCs/>
        </w:rPr>
        <w:t>T</w:t>
      </w:r>
      <w:r w:rsidR="006E51B0">
        <w:rPr>
          <w:bCs/>
        </w:rPr>
        <w:t>echnology</w:t>
      </w:r>
      <w:r>
        <w:rPr>
          <w:bCs/>
        </w:rPr>
        <w:t xml:space="preserve"> System</w:t>
      </w:r>
      <w:r w:rsidR="002C39EA">
        <w:rPr>
          <w:bCs/>
        </w:rPr>
        <w:t xml:space="preserve"> (</w:t>
      </w:r>
      <w:r>
        <w:rPr>
          <w:bCs/>
        </w:rPr>
        <w:t>HITS</w:t>
      </w:r>
      <w:r w:rsidR="002C39EA">
        <w:rPr>
          <w:bCs/>
        </w:rPr>
        <w:t>)</w:t>
      </w:r>
      <w:r>
        <w:rPr>
          <w:bCs/>
        </w:rPr>
        <w:t xml:space="preserve"> is the </w:t>
      </w:r>
      <w:r w:rsidR="002C39EA">
        <w:rPr>
          <w:bCs/>
        </w:rPr>
        <w:t xml:space="preserve">IT </w:t>
      </w:r>
      <w:r w:rsidR="004319AC">
        <w:rPr>
          <w:bCs/>
        </w:rPr>
        <w:t>application</w:t>
      </w:r>
      <w:r w:rsidR="006E51B0">
        <w:rPr>
          <w:bCs/>
        </w:rPr>
        <w:t xml:space="preserve"> that </w:t>
      </w:r>
      <w:r w:rsidR="00DC37B3">
        <w:rPr>
          <w:bCs/>
        </w:rPr>
        <w:t>organisation</w:t>
      </w:r>
      <w:r w:rsidR="006E51B0">
        <w:rPr>
          <w:bCs/>
        </w:rPr>
        <w:t xml:space="preserve">s </w:t>
      </w:r>
      <w:r w:rsidR="002C39EA">
        <w:rPr>
          <w:bCs/>
        </w:rPr>
        <w:t xml:space="preserve">must </w:t>
      </w:r>
      <w:r w:rsidR="004319AC">
        <w:rPr>
          <w:bCs/>
        </w:rPr>
        <w:t>use to lodge</w:t>
      </w:r>
      <w:r w:rsidR="00DC37B3">
        <w:rPr>
          <w:bCs/>
        </w:rPr>
        <w:t xml:space="preserve"> </w:t>
      </w:r>
      <w:r w:rsidR="006E51B0">
        <w:rPr>
          <w:bCs/>
        </w:rPr>
        <w:t>applications</w:t>
      </w:r>
      <w:r w:rsidR="00DC37B3">
        <w:rPr>
          <w:bCs/>
        </w:rPr>
        <w:t xml:space="preserve"> to become</w:t>
      </w:r>
      <w:r w:rsidR="00E943A5">
        <w:rPr>
          <w:bCs/>
        </w:rPr>
        <w:t xml:space="preserve"> </w:t>
      </w:r>
      <w:r w:rsidR="00662FD6">
        <w:rPr>
          <w:bCs/>
        </w:rPr>
        <w:t>approved HELP</w:t>
      </w:r>
      <w:r w:rsidR="00E943A5">
        <w:rPr>
          <w:bCs/>
        </w:rPr>
        <w:t xml:space="preserve"> </w:t>
      </w:r>
      <w:r w:rsidR="00DC37B3">
        <w:rPr>
          <w:bCs/>
        </w:rPr>
        <w:t>provider</w:t>
      </w:r>
      <w:r w:rsidR="00C51E66">
        <w:rPr>
          <w:bCs/>
        </w:rPr>
        <w:t>s</w:t>
      </w:r>
      <w:r w:rsidR="006E51B0">
        <w:rPr>
          <w:bCs/>
        </w:rPr>
        <w:t xml:space="preserve">. </w:t>
      </w:r>
      <w:r w:rsidR="002C39EA">
        <w:rPr>
          <w:bCs/>
        </w:rPr>
        <w:t>HITS</w:t>
      </w:r>
      <w:r w:rsidR="006E51B0">
        <w:rPr>
          <w:bCs/>
        </w:rPr>
        <w:t xml:space="preserve"> also manages </w:t>
      </w:r>
      <w:r w:rsidR="00797719">
        <w:rPr>
          <w:bCs/>
        </w:rPr>
        <w:t xml:space="preserve">contact information and </w:t>
      </w:r>
      <w:r w:rsidR="006E51B0">
        <w:rPr>
          <w:bCs/>
        </w:rPr>
        <w:t xml:space="preserve">ongoing compliance with the </w:t>
      </w:r>
      <w:r w:rsidR="00DD06FF">
        <w:rPr>
          <w:bCs/>
        </w:rPr>
        <w:t>VET</w:t>
      </w:r>
      <w:r w:rsidR="00DB4BCB">
        <w:rPr>
          <w:bCs/>
        </w:rPr>
        <w:t> </w:t>
      </w:r>
      <w:r w:rsidR="00DD06FF">
        <w:rPr>
          <w:bCs/>
        </w:rPr>
        <w:t>Student Loans/</w:t>
      </w:r>
      <w:r w:rsidR="006E51B0">
        <w:rPr>
          <w:bCs/>
        </w:rPr>
        <w:t>VET FEE-HELP and FEE-HELP loan schemes.</w:t>
      </w:r>
    </w:p>
    <w:p w14:paraId="5CF7AC1B" w14:textId="77777777" w:rsidR="00797719" w:rsidRDefault="00797719" w:rsidP="005761DB">
      <w:pPr>
        <w:pStyle w:val="BodyText"/>
        <w:rPr>
          <w:rFonts w:asciiTheme="minorHAnsi" w:hAnsiTheme="minorHAnsi" w:cstheme="minorHAnsi"/>
        </w:rPr>
      </w:pPr>
      <w:r w:rsidRPr="003B09D0">
        <w:rPr>
          <w:rFonts w:asciiTheme="minorHAnsi" w:hAnsiTheme="minorHAnsi" w:cstheme="minorHAnsi"/>
          <w:b/>
        </w:rPr>
        <w:t>Further information</w:t>
      </w:r>
      <w:r>
        <w:rPr>
          <w:rFonts w:asciiTheme="minorHAnsi" w:hAnsiTheme="minorHAnsi" w:cstheme="minorHAnsi"/>
        </w:rPr>
        <w:t>:</w:t>
      </w:r>
    </w:p>
    <w:p w14:paraId="50AAA012" w14:textId="77777777" w:rsidR="00AD279D" w:rsidRDefault="00797719" w:rsidP="005761DB">
      <w:pPr>
        <w:pStyle w:val="ListParagraph"/>
        <w:spacing w:after="60"/>
        <w:ind w:left="0"/>
        <w:contextualSpacing w:val="0"/>
        <w:rPr>
          <w:bCs/>
        </w:rPr>
      </w:pPr>
      <w:r>
        <w:rPr>
          <w:bCs/>
        </w:rPr>
        <w:t>For further information on p</w:t>
      </w:r>
      <w:r w:rsidR="00AD279D">
        <w:rPr>
          <w:bCs/>
        </w:rPr>
        <w:t>rovider applications, refer to:</w:t>
      </w:r>
    </w:p>
    <w:p w14:paraId="327FC1D5" w14:textId="6E133463" w:rsidR="00AD279D" w:rsidRDefault="003B09D0" w:rsidP="005761DB">
      <w:pPr>
        <w:pStyle w:val="ListParagraph"/>
        <w:spacing w:after="30"/>
        <w:ind w:left="0"/>
        <w:contextualSpacing w:val="0"/>
        <w:rPr>
          <w:bCs/>
        </w:rPr>
      </w:pPr>
      <w:r>
        <w:rPr>
          <w:bCs/>
        </w:rPr>
        <w:t xml:space="preserve">VET Student Loans: </w:t>
      </w:r>
      <w:hyperlink r:id="rId22" w:history="1">
        <w:r w:rsidR="007E1257">
          <w:rPr>
            <w:rStyle w:val="Hyperlink"/>
            <w:bCs/>
          </w:rPr>
          <w:t>www.education.gov.au/vet-student-loans/vet-student-loans-applicants</w:t>
        </w:r>
      </w:hyperlink>
      <w:r w:rsidR="00AD279D">
        <w:rPr>
          <w:bCs/>
        </w:rPr>
        <w:t>;</w:t>
      </w:r>
    </w:p>
    <w:p w14:paraId="249274FB" w14:textId="51F7473C" w:rsidR="00797719" w:rsidRPr="00797719" w:rsidRDefault="00797719" w:rsidP="003B09D0">
      <w:pPr>
        <w:pStyle w:val="ListParagraph"/>
        <w:ind w:left="0"/>
        <w:contextualSpacing w:val="0"/>
        <w:rPr>
          <w:bCs/>
        </w:rPr>
      </w:pPr>
      <w:r>
        <w:rPr>
          <w:bCs/>
        </w:rPr>
        <w:t>F</w:t>
      </w:r>
      <w:r w:rsidR="003B09D0">
        <w:rPr>
          <w:bCs/>
        </w:rPr>
        <w:t>EE</w:t>
      </w:r>
      <w:r w:rsidR="003B09D0">
        <w:rPr>
          <w:bCs/>
        </w:rPr>
        <w:noBreakHyphen/>
        <w:t xml:space="preserve">HELP: </w:t>
      </w:r>
      <w:hyperlink r:id="rId23" w:history="1">
        <w:r w:rsidR="007E1257" w:rsidRPr="007E1257">
          <w:rPr>
            <w:rStyle w:val="Hyperlink"/>
            <w:bCs/>
          </w:rPr>
          <w:t>www.education.gov.au/applying-become-higher-education-provider</w:t>
        </w:r>
      </w:hyperlink>
      <w:r w:rsidR="007E1257">
        <w:rPr>
          <w:bCs/>
        </w:rPr>
        <w:t>.</w:t>
      </w:r>
    </w:p>
    <w:p w14:paraId="219E8D9D" w14:textId="6CCC821B" w:rsidR="003935F3" w:rsidRDefault="00797719" w:rsidP="003B09D0">
      <w:pPr>
        <w:pStyle w:val="BodyText"/>
        <w:spacing w:after="60"/>
        <w:rPr>
          <w:rFonts w:asciiTheme="minorHAnsi" w:hAnsiTheme="minorHAnsi" w:cstheme="minorHAnsi"/>
        </w:rPr>
      </w:pPr>
      <w:r>
        <w:rPr>
          <w:rFonts w:asciiTheme="minorHAnsi" w:hAnsiTheme="minorHAnsi" w:cstheme="minorHAnsi"/>
        </w:rPr>
        <w:t xml:space="preserve">Provider queries should be </w:t>
      </w:r>
      <w:r w:rsidR="0023772D" w:rsidRPr="00DC5823">
        <w:rPr>
          <w:rFonts w:asciiTheme="minorHAnsi" w:hAnsiTheme="minorHAnsi" w:cstheme="minorHAnsi"/>
        </w:rPr>
        <w:t>direct</w:t>
      </w:r>
      <w:r>
        <w:rPr>
          <w:rFonts w:asciiTheme="minorHAnsi" w:hAnsiTheme="minorHAnsi" w:cstheme="minorHAnsi"/>
        </w:rPr>
        <w:t xml:space="preserve">ed to the </w:t>
      </w:r>
      <w:r w:rsidR="0023772D" w:rsidRPr="00DC5823">
        <w:rPr>
          <w:rFonts w:asciiTheme="minorHAnsi" w:hAnsiTheme="minorHAnsi" w:cstheme="minorHAnsi"/>
        </w:rPr>
        <w:t>department</w:t>
      </w:r>
      <w:r>
        <w:rPr>
          <w:rFonts w:asciiTheme="minorHAnsi" w:hAnsiTheme="minorHAnsi" w:cstheme="minorHAnsi"/>
        </w:rPr>
        <w:t>’s</w:t>
      </w:r>
      <w:r w:rsidR="0023772D" w:rsidRPr="00DC5823">
        <w:rPr>
          <w:rFonts w:asciiTheme="minorHAnsi" w:hAnsiTheme="minorHAnsi" w:cstheme="minorHAnsi"/>
        </w:rPr>
        <w:t xml:space="preserve"> online enquiry form</w:t>
      </w:r>
      <w:r>
        <w:rPr>
          <w:rFonts w:asciiTheme="minorHAnsi" w:hAnsiTheme="minorHAnsi" w:cstheme="minorHAnsi"/>
        </w:rPr>
        <w:t>s</w:t>
      </w:r>
      <w:r w:rsidR="00CA69E1">
        <w:rPr>
          <w:rFonts w:asciiTheme="minorHAnsi" w:hAnsiTheme="minorHAnsi" w:cstheme="minorHAnsi"/>
        </w:rPr>
        <w:t xml:space="preserve"> at</w:t>
      </w:r>
      <w:r>
        <w:rPr>
          <w:rFonts w:asciiTheme="minorHAnsi" w:hAnsiTheme="minorHAnsi" w:cstheme="minorHAnsi"/>
        </w:rPr>
        <w:t>:</w:t>
      </w:r>
    </w:p>
    <w:p w14:paraId="5AAB7E00" w14:textId="4A1CDFC1" w:rsidR="00CA69E1" w:rsidRDefault="00797719" w:rsidP="005761DB">
      <w:pPr>
        <w:pStyle w:val="BodyText"/>
        <w:spacing w:after="30"/>
        <w:rPr>
          <w:rFonts w:asciiTheme="minorHAnsi" w:hAnsiTheme="minorHAnsi" w:cstheme="minorHAnsi"/>
        </w:rPr>
      </w:pPr>
      <w:r w:rsidRPr="00BA5422">
        <w:rPr>
          <w:rFonts w:asciiTheme="minorHAnsi" w:hAnsiTheme="minorHAnsi" w:cstheme="minorHAnsi"/>
        </w:rPr>
        <w:t xml:space="preserve">VET Student Loans providers: </w:t>
      </w:r>
      <w:hyperlink r:id="rId24" w:history="1">
        <w:r w:rsidRPr="00FC1A35">
          <w:rPr>
            <w:rStyle w:val="Hyperlink"/>
            <w:rFonts w:asciiTheme="minorHAnsi" w:hAnsiTheme="minorHAnsi"/>
          </w:rPr>
          <w:t>www.education.gov.au/information-vet-student-loans-approved-providers</w:t>
        </w:r>
      </w:hyperlink>
      <w:r w:rsidR="00CA69E1">
        <w:rPr>
          <w:rFonts w:asciiTheme="minorHAnsi" w:hAnsiTheme="minorHAnsi"/>
        </w:rPr>
        <w:t>;</w:t>
      </w:r>
    </w:p>
    <w:p w14:paraId="000DA829" w14:textId="41E40CE1" w:rsidR="00CA69E1" w:rsidRDefault="00A45D80" w:rsidP="005761DB">
      <w:pPr>
        <w:pStyle w:val="BodyText"/>
        <w:rPr>
          <w:rFonts w:asciiTheme="minorHAnsi" w:hAnsiTheme="minorHAnsi" w:cstheme="minorHAnsi"/>
        </w:rPr>
      </w:pPr>
      <w:r>
        <w:rPr>
          <w:rFonts w:asciiTheme="minorHAnsi" w:hAnsiTheme="minorHAnsi" w:cstheme="minorHAnsi"/>
        </w:rPr>
        <w:t xml:space="preserve">VET FEE-HELP providers: </w:t>
      </w:r>
      <w:hyperlink r:id="rId25" w:history="1">
        <w:r w:rsidR="00CA69E1" w:rsidRPr="00790476">
          <w:rPr>
            <w:rStyle w:val="Hyperlink"/>
            <w:rFonts w:asciiTheme="minorHAnsi" w:hAnsiTheme="minorHAnsi" w:cstheme="minorHAnsi"/>
          </w:rPr>
          <w:t>www.education.gov.au/vet-fee-help-providers</w:t>
        </w:r>
      </w:hyperlink>
      <w:r w:rsidR="00AD279D">
        <w:rPr>
          <w:rFonts w:asciiTheme="minorHAnsi" w:hAnsiTheme="minorHAnsi" w:cstheme="minorHAnsi"/>
        </w:rPr>
        <w:t>.</w:t>
      </w:r>
    </w:p>
    <w:p w14:paraId="2DB4FFAC" w14:textId="77777777" w:rsidR="005761DB" w:rsidRDefault="005E201E" w:rsidP="005761DB">
      <w:pPr>
        <w:pStyle w:val="BodyText"/>
        <w:spacing w:after="0"/>
        <w:rPr>
          <w:rFonts w:asciiTheme="minorHAnsi" w:hAnsiTheme="minorHAnsi" w:cstheme="minorHAnsi"/>
        </w:rPr>
      </w:pPr>
      <w:r>
        <w:rPr>
          <w:rFonts w:asciiTheme="minorHAnsi" w:hAnsiTheme="minorHAnsi" w:cstheme="minorHAnsi"/>
        </w:rPr>
        <w:t>For further information, there is a VET Student Loans Manua</w:t>
      </w:r>
      <w:r w:rsidR="005761DB">
        <w:rPr>
          <w:rFonts w:asciiTheme="minorHAnsi" w:hAnsiTheme="minorHAnsi" w:cstheme="minorHAnsi"/>
        </w:rPr>
        <w:t>l for Providers on the website:</w:t>
      </w:r>
    </w:p>
    <w:p w14:paraId="3479B18C" w14:textId="3284DA3C" w:rsidR="005E201E" w:rsidRDefault="00FA5A88" w:rsidP="005761DB">
      <w:pPr>
        <w:pStyle w:val="BodyText"/>
        <w:rPr>
          <w:rStyle w:val="Hyperlink"/>
          <w:rFonts w:asciiTheme="minorHAnsi" w:hAnsiTheme="minorHAnsi" w:cstheme="minorHAnsi"/>
        </w:rPr>
      </w:pPr>
      <w:hyperlink r:id="rId26" w:history="1">
        <w:r w:rsidR="005E201E" w:rsidRPr="001E4437">
          <w:rPr>
            <w:rStyle w:val="Hyperlink"/>
            <w:rFonts w:asciiTheme="minorHAnsi" w:hAnsiTheme="minorHAnsi" w:cstheme="minorHAnsi"/>
          </w:rPr>
          <w:t>https://docs.education.gov.au/node/43921</w:t>
        </w:r>
      </w:hyperlink>
      <w:r w:rsidR="00AD279D" w:rsidRPr="00AD279D">
        <w:rPr>
          <w:rStyle w:val="Hyperlink"/>
          <w:rFonts w:asciiTheme="minorHAnsi" w:hAnsiTheme="minorHAnsi" w:cstheme="minorHAnsi"/>
          <w:color w:val="auto"/>
          <w:u w:val="none"/>
        </w:rPr>
        <w:t>.</w:t>
      </w:r>
    </w:p>
    <w:p w14:paraId="16EBD8A6" w14:textId="69407429" w:rsidR="00FF150E" w:rsidRDefault="00DC5823" w:rsidP="005761DB">
      <w:pPr>
        <w:pStyle w:val="BodyText"/>
        <w:rPr>
          <w:rFonts w:asciiTheme="minorHAnsi" w:hAnsiTheme="minorHAnsi" w:cstheme="minorHAnsi"/>
        </w:rPr>
      </w:pPr>
      <w:r>
        <w:rPr>
          <w:rFonts w:asciiTheme="minorHAnsi" w:hAnsiTheme="minorHAnsi" w:cstheme="minorHAnsi"/>
        </w:rPr>
        <w:t xml:space="preserve">For all Higher Education Providers, please direct any enquiries to </w:t>
      </w:r>
      <w:hyperlink r:id="rId27" w:history="1">
        <w:r w:rsidR="00FF150E" w:rsidRPr="008729B4">
          <w:rPr>
            <w:rStyle w:val="Hyperlink"/>
            <w:rFonts w:asciiTheme="minorHAnsi" w:hAnsiTheme="minorHAnsi" w:cstheme="minorHAnsi"/>
          </w:rPr>
          <w:t>Fee-Help@education.gov.au</w:t>
        </w:r>
      </w:hyperlink>
      <w:r w:rsidR="00AD279D" w:rsidRPr="00AD279D">
        <w:rPr>
          <w:rStyle w:val="Hyperlink"/>
          <w:rFonts w:asciiTheme="minorHAnsi" w:hAnsiTheme="minorHAnsi" w:cstheme="minorHAnsi"/>
          <w:color w:val="auto"/>
          <w:u w:val="none"/>
        </w:rPr>
        <w:t>.</w:t>
      </w:r>
    </w:p>
    <w:p w14:paraId="70E31DC3" w14:textId="02177CEB" w:rsidR="00905233" w:rsidRDefault="00905233" w:rsidP="005761DB">
      <w:pPr>
        <w:pStyle w:val="ListParagraph"/>
        <w:ind w:left="0"/>
        <w:contextualSpacing w:val="0"/>
        <w:jc w:val="both"/>
        <w:rPr>
          <w:bCs/>
        </w:rPr>
      </w:pPr>
      <w:r>
        <w:rPr>
          <w:bCs/>
        </w:rPr>
        <w:t xml:space="preserve">HITS is accessed via the </w:t>
      </w:r>
      <w:r w:rsidR="000E500A">
        <w:rPr>
          <w:bCs/>
        </w:rPr>
        <w:t>d</w:t>
      </w:r>
      <w:r w:rsidR="000E500A">
        <w:t xml:space="preserve">epartment’s delegated identity management application </w:t>
      </w:r>
      <w:r w:rsidR="000E500A">
        <w:rPr>
          <w:i/>
          <w:iCs/>
        </w:rPr>
        <w:t xml:space="preserve">Employment Security Access Management </w:t>
      </w:r>
      <w:r w:rsidR="000E500A">
        <w:t xml:space="preserve">(eSAM). </w:t>
      </w:r>
      <w:r w:rsidR="00046F5E">
        <w:t xml:space="preserve">HITS </w:t>
      </w:r>
      <w:r w:rsidR="00046F5E">
        <w:rPr>
          <w:bCs/>
        </w:rPr>
        <w:t xml:space="preserve">and the ARF (AMEP reporting facility) use eSAM. Once you log in to </w:t>
      </w:r>
      <w:r w:rsidR="00046F5E">
        <w:rPr>
          <w:bCs/>
        </w:rPr>
        <w:lastRenderedPageBreak/>
        <w:t xml:space="preserve">eSAM, you will be able to access the HELP IT System (HITS) via the </w:t>
      </w:r>
      <w:r w:rsidR="0032335B" w:rsidRPr="0032335B">
        <w:rPr>
          <w:b/>
          <w:bCs/>
        </w:rPr>
        <w:t>System for Higher Ed</w:t>
      </w:r>
      <w:r>
        <w:rPr>
          <w:bCs/>
        </w:rPr>
        <w:t xml:space="preserve"> which is the </w:t>
      </w:r>
      <w:r w:rsidR="002B4401">
        <w:rPr>
          <w:bCs/>
        </w:rPr>
        <w:t>Department</w:t>
      </w:r>
      <w:r w:rsidR="00C51E66">
        <w:rPr>
          <w:bCs/>
        </w:rPr>
        <w:t xml:space="preserve"> of Education</w:t>
      </w:r>
      <w:r w:rsidR="009C542F">
        <w:rPr>
          <w:bCs/>
        </w:rPr>
        <w:t xml:space="preserve"> and Training</w:t>
      </w:r>
      <w:r w:rsidR="00C51E66">
        <w:rPr>
          <w:bCs/>
        </w:rPr>
        <w:t>’</w:t>
      </w:r>
      <w:r>
        <w:rPr>
          <w:bCs/>
        </w:rPr>
        <w:t xml:space="preserve">s portal for </w:t>
      </w:r>
      <w:r w:rsidR="00046F5E">
        <w:rPr>
          <w:bCs/>
        </w:rPr>
        <w:t>the HITS application</w:t>
      </w:r>
      <w:r w:rsidR="00592B9D">
        <w:rPr>
          <w:bCs/>
        </w:rPr>
        <w:t xml:space="preserve">. </w:t>
      </w:r>
      <w:r>
        <w:rPr>
          <w:bCs/>
        </w:rPr>
        <w:t xml:space="preserve">HITS is </w:t>
      </w:r>
      <w:r w:rsidR="002C39EA">
        <w:rPr>
          <w:bCs/>
        </w:rPr>
        <w:t xml:space="preserve">currently </w:t>
      </w:r>
      <w:r>
        <w:rPr>
          <w:bCs/>
        </w:rPr>
        <w:t xml:space="preserve">the only application that is </w:t>
      </w:r>
      <w:r w:rsidR="002C39EA">
        <w:rPr>
          <w:bCs/>
        </w:rPr>
        <w:t>active</w:t>
      </w:r>
      <w:r>
        <w:rPr>
          <w:bCs/>
        </w:rPr>
        <w:t xml:space="preserve"> within the </w:t>
      </w:r>
      <w:r w:rsidR="0032335B" w:rsidRPr="0032335B">
        <w:rPr>
          <w:b/>
          <w:bCs/>
        </w:rPr>
        <w:t>System for Higher Ed</w:t>
      </w:r>
      <w:r>
        <w:rPr>
          <w:bCs/>
        </w:rPr>
        <w:t>.</w:t>
      </w:r>
      <w:r w:rsidR="00046F5E">
        <w:rPr>
          <w:bCs/>
        </w:rPr>
        <w:t xml:space="preserve"> HITS is used for VET Student Loans; VET FEE-HELP; and for FEE-HELP applications.</w:t>
      </w:r>
    </w:p>
    <w:p w14:paraId="53F9AA4A" w14:textId="0C0955B4" w:rsidR="00662FD6" w:rsidRDefault="009E0CA5" w:rsidP="005761DB">
      <w:pPr>
        <w:pStyle w:val="ListParagraph"/>
        <w:ind w:left="0"/>
        <w:contextualSpacing w:val="0"/>
        <w:rPr>
          <w:bCs/>
        </w:rPr>
      </w:pPr>
      <w:r>
        <w:rPr>
          <w:bCs/>
        </w:rPr>
        <w:t xml:space="preserve">To gain access to HITS you must first </w:t>
      </w:r>
      <w:r w:rsidR="00A56FF9">
        <w:rPr>
          <w:bCs/>
        </w:rPr>
        <w:t xml:space="preserve">register your </w:t>
      </w:r>
      <w:r>
        <w:rPr>
          <w:bCs/>
        </w:rPr>
        <w:t xml:space="preserve">user credentials in </w:t>
      </w:r>
      <w:r w:rsidR="0065707B">
        <w:rPr>
          <w:bCs/>
        </w:rPr>
        <w:t>eSAM</w:t>
      </w:r>
      <w:r w:rsidR="00592B9D">
        <w:rPr>
          <w:bCs/>
        </w:rPr>
        <w:t xml:space="preserve">. </w:t>
      </w:r>
      <w:r w:rsidR="0065707B">
        <w:rPr>
          <w:bCs/>
        </w:rPr>
        <w:t>eSAM</w:t>
      </w:r>
      <w:r>
        <w:rPr>
          <w:bCs/>
        </w:rPr>
        <w:t xml:space="preserve"> is the IT </w:t>
      </w:r>
      <w:r w:rsidR="00662FD6">
        <w:rPr>
          <w:bCs/>
        </w:rPr>
        <w:t>application</w:t>
      </w:r>
      <w:r>
        <w:rPr>
          <w:bCs/>
        </w:rPr>
        <w:t xml:space="preserve"> which manages </w:t>
      </w:r>
      <w:r w:rsidR="00662FD6">
        <w:rPr>
          <w:bCs/>
        </w:rPr>
        <w:t xml:space="preserve">all security for HITS including </w:t>
      </w:r>
      <w:r>
        <w:rPr>
          <w:bCs/>
        </w:rPr>
        <w:t>users</w:t>
      </w:r>
      <w:r w:rsidR="00662FD6">
        <w:rPr>
          <w:bCs/>
        </w:rPr>
        <w:t xml:space="preserve">, </w:t>
      </w:r>
      <w:r w:rsidR="002C39EA">
        <w:rPr>
          <w:bCs/>
        </w:rPr>
        <w:t xml:space="preserve">user </w:t>
      </w:r>
      <w:r>
        <w:rPr>
          <w:bCs/>
        </w:rPr>
        <w:t>role</w:t>
      </w:r>
      <w:r w:rsidR="002C39EA">
        <w:rPr>
          <w:bCs/>
        </w:rPr>
        <w:t>s</w:t>
      </w:r>
      <w:r w:rsidR="00662FD6">
        <w:rPr>
          <w:bCs/>
        </w:rPr>
        <w:t>, passwords etc</w:t>
      </w:r>
      <w:r>
        <w:rPr>
          <w:bCs/>
        </w:rPr>
        <w:t xml:space="preserve">. </w:t>
      </w:r>
      <w:r w:rsidR="00A56FF9">
        <w:rPr>
          <w:bCs/>
        </w:rPr>
        <w:t xml:space="preserve">The </w:t>
      </w:r>
      <w:r w:rsidR="00662FD6">
        <w:rPr>
          <w:bCs/>
        </w:rPr>
        <w:t xml:space="preserve">logon </w:t>
      </w:r>
      <w:r w:rsidR="002B4401">
        <w:rPr>
          <w:bCs/>
        </w:rPr>
        <w:t>ID</w:t>
      </w:r>
      <w:r w:rsidR="00662FD6">
        <w:rPr>
          <w:bCs/>
        </w:rPr>
        <w:t xml:space="preserve"> and password </w:t>
      </w:r>
      <w:r w:rsidR="00A56FF9">
        <w:rPr>
          <w:bCs/>
        </w:rPr>
        <w:t xml:space="preserve">that you register in eSAM </w:t>
      </w:r>
      <w:r w:rsidR="00662FD6">
        <w:rPr>
          <w:bCs/>
        </w:rPr>
        <w:t xml:space="preserve">will enable you to access both </w:t>
      </w:r>
      <w:r w:rsidR="0065707B">
        <w:rPr>
          <w:bCs/>
        </w:rPr>
        <w:t>eSAM</w:t>
      </w:r>
      <w:r w:rsidR="00662FD6">
        <w:rPr>
          <w:bCs/>
        </w:rPr>
        <w:t xml:space="preserve"> and HITS.</w:t>
      </w:r>
    </w:p>
    <w:p w14:paraId="1939A6EA" w14:textId="2925F60B" w:rsidR="00855C2B" w:rsidRPr="00855C2B" w:rsidRDefault="003935F3" w:rsidP="005761DB">
      <w:pPr>
        <w:pStyle w:val="ListParagraph"/>
        <w:spacing w:after="240"/>
        <w:ind w:left="0"/>
        <w:contextualSpacing w:val="0"/>
      </w:pPr>
      <w:r>
        <w:rPr>
          <w:bCs/>
        </w:rPr>
        <w:t xml:space="preserve">If you already have your user details, click on ‘Sign In’ at following link to access HITS: </w:t>
      </w:r>
      <w:hyperlink r:id="rId28" w:history="1">
        <w:r w:rsidR="005E5E34">
          <w:rPr>
            <w:rStyle w:val="Hyperlink"/>
            <w:bCs/>
          </w:rPr>
          <w:t>ecsn.gov.au/ESAM/Home/Index</w:t>
        </w:r>
      </w:hyperlink>
      <w:r w:rsidR="00046F5E">
        <w:rPr>
          <w:bCs/>
        </w:rPr>
        <w:t xml:space="preserve">; or </w:t>
      </w:r>
      <w:hyperlink r:id="rId29" w:history="1">
        <w:r w:rsidR="00046F5E" w:rsidRPr="00C344A9">
          <w:rPr>
            <w:rStyle w:val="Hyperlink"/>
            <w:bCs/>
          </w:rPr>
          <w:t>https://extranet.education.gov.au/FrontDoor</w:t>
        </w:r>
      </w:hyperlink>
      <w:r w:rsidR="00AD279D" w:rsidRPr="00AD279D">
        <w:rPr>
          <w:rStyle w:val="Hyperlink"/>
          <w:bCs/>
          <w:color w:val="auto"/>
          <w:u w:val="none"/>
        </w:rPr>
        <w:t>.</w:t>
      </w:r>
    </w:p>
    <w:p w14:paraId="53C52152" w14:textId="77777777" w:rsidR="006A78AF" w:rsidRDefault="006A78AF" w:rsidP="004A15F7">
      <w:pPr>
        <w:pStyle w:val="Heading1"/>
      </w:pPr>
      <w:bookmarkStart w:id="5" w:name="_Toc522636997"/>
      <w:r>
        <w:t>Using this guide</w:t>
      </w:r>
      <w:bookmarkEnd w:id="5"/>
    </w:p>
    <w:p w14:paraId="4C9C171D" w14:textId="77777777" w:rsidR="00E11E09" w:rsidRPr="00B415F9" w:rsidRDefault="00A620CD" w:rsidP="00362C89">
      <w:pPr>
        <w:pStyle w:val="ListParagraph"/>
        <w:ind w:left="0"/>
        <w:contextualSpacing w:val="0"/>
        <w:rPr>
          <w:bCs/>
        </w:rPr>
      </w:pPr>
      <w:r w:rsidRPr="00B415F9">
        <w:rPr>
          <w:bCs/>
        </w:rPr>
        <w:t xml:space="preserve">This </w:t>
      </w:r>
      <w:r w:rsidR="00267584" w:rsidRPr="00B415F9">
        <w:rPr>
          <w:bCs/>
        </w:rPr>
        <w:t>u</w:t>
      </w:r>
      <w:r w:rsidRPr="00B415F9">
        <w:rPr>
          <w:bCs/>
        </w:rPr>
        <w:t xml:space="preserve">ser </w:t>
      </w:r>
      <w:r w:rsidR="00267584" w:rsidRPr="00B415F9">
        <w:rPr>
          <w:bCs/>
        </w:rPr>
        <w:t>g</w:t>
      </w:r>
      <w:r w:rsidRPr="00B415F9">
        <w:rPr>
          <w:bCs/>
        </w:rPr>
        <w:t xml:space="preserve">uide and the revised information on the </w:t>
      </w:r>
      <w:r w:rsidR="00B928EE">
        <w:rPr>
          <w:bCs/>
        </w:rPr>
        <w:t>Education</w:t>
      </w:r>
      <w:r w:rsidR="009C542F">
        <w:rPr>
          <w:bCs/>
        </w:rPr>
        <w:t xml:space="preserve"> and Training</w:t>
      </w:r>
      <w:r w:rsidR="00B928EE">
        <w:rPr>
          <w:bCs/>
        </w:rPr>
        <w:t xml:space="preserve"> </w:t>
      </w:r>
      <w:hyperlink r:id="rId30" w:history="1">
        <w:r w:rsidRPr="005E0A47">
          <w:rPr>
            <w:rStyle w:val="Hyperlink"/>
            <w:bCs/>
          </w:rPr>
          <w:t>website</w:t>
        </w:r>
      </w:hyperlink>
      <w:r w:rsidR="000742FA" w:rsidRPr="00B415F9">
        <w:rPr>
          <w:bCs/>
        </w:rPr>
        <w:t xml:space="preserve"> </w:t>
      </w:r>
      <w:r w:rsidR="00DC5823">
        <w:rPr>
          <w:bCs/>
        </w:rPr>
        <w:t>is</w:t>
      </w:r>
      <w:r w:rsidRPr="00B415F9">
        <w:rPr>
          <w:bCs/>
        </w:rPr>
        <w:t xml:space="preserve"> intended to assist both H</w:t>
      </w:r>
      <w:r w:rsidR="000742FA" w:rsidRPr="00B415F9">
        <w:rPr>
          <w:bCs/>
        </w:rPr>
        <w:t xml:space="preserve">igher </w:t>
      </w:r>
      <w:r w:rsidRPr="00B415F9">
        <w:rPr>
          <w:bCs/>
        </w:rPr>
        <w:t>E</w:t>
      </w:r>
      <w:r w:rsidR="000742FA" w:rsidRPr="00B415F9">
        <w:rPr>
          <w:bCs/>
        </w:rPr>
        <w:t>ducation (HE)</w:t>
      </w:r>
      <w:r w:rsidRPr="00B415F9">
        <w:rPr>
          <w:bCs/>
        </w:rPr>
        <w:t xml:space="preserve"> and V</w:t>
      </w:r>
      <w:r w:rsidR="000742FA" w:rsidRPr="00B415F9">
        <w:rPr>
          <w:bCs/>
        </w:rPr>
        <w:t>ocation</w:t>
      </w:r>
      <w:r w:rsidR="005E03FC">
        <w:rPr>
          <w:bCs/>
        </w:rPr>
        <w:t>al</w:t>
      </w:r>
      <w:r w:rsidR="000742FA" w:rsidRPr="00B415F9">
        <w:rPr>
          <w:bCs/>
        </w:rPr>
        <w:t xml:space="preserve"> Education and Training (VET)</w:t>
      </w:r>
      <w:r w:rsidR="00267584" w:rsidRPr="00B415F9">
        <w:rPr>
          <w:bCs/>
        </w:rPr>
        <w:t xml:space="preserve"> providers </w:t>
      </w:r>
      <w:r w:rsidR="00AF72F5">
        <w:rPr>
          <w:bCs/>
        </w:rPr>
        <w:t>with using</w:t>
      </w:r>
      <w:r w:rsidRPr="00B415F9">
        <w:rPr>
          <w:bCs/>
        </w:rPr>
        <w:t xml:space="preserve"> HITS </w:t>
      </w:r>
      <w:r w:rsidR="000742FA" w:rsidRPr="00B415F9">
        <w:rPr>
          <w:bCs/>
        </w:rPr>
        <w:t xml:space="preserve">to manage their applications and ongoing compliance </w:t>
      </w:r>
      <w:r w:rsidR="00267584" w:rsidRPr="00B415F9">
        <w:rPr>
          <w:bCs/>
        </w:rPr>
        <w:t>requirements under the</w:t>
      </w:r>
      <w:r w:rsidR="000742FA" w:rsidRPr="00B415F9">
        <w:rPr>
          <w:bCs/>
        </w:rPr>
        <w:t xml:space="preserve"> </w:t>
      </w:r>
      <w:r w:rsidR="000742FA" w:rsidRPr="00B415F9">
        <w:rPr>
          <w:bCs/>
          <w:i/>
        </w:rPr>
        <w:t xml:space="preserve">Higher Education Support </w:t>
      </w:r>
      <w:r w:rsidR="000742FA" w:rsidRPr="00AF72F5">
        <w:rPr>
          <w:bCs/>
          <w:i/>
        </w:rPr>
        <w:t>Act 2003</w:t>
      </w:r>
      <w:r w:rsidR="00AF72F5">
        <w:rPr>
          <w:bCs/>
          <w:i/>
        </w:rPr>
        <w:t xml:space="preserve"> </w:t>
      </w:r>
      <w:r w:rsidR="00AF72F5" w:rsidRPr="00FC1A35">
        <w:rPr>
          <w:bCs/>
        </w:rPr>
        <w:t>(HESA)</w:t>
      </w:r>
      <w:r w:rsidR="000E500A" w:rsidRPr="00FC1A35">
        <w:rPr>
          <w:bCs/>
        </w:rPr>
        <w:t xml:space="preserve"> and the</w:t>
      </w:r>
      <w:r w:rsidR="000E500A">
        <w:rPr>
          <w:bCs/>
          <w:i/>
        </w:rPr>
        <w:t xml:space="preserve"> VET Student Loans Act 2016 </w:t>
      </w:r>
      <w:r w:rsidR="000E500A" w:rsidRPr="00FC1A35">
        <w:rPr>
          <w:bCs/>
        </w:rPr>
        <w:t>(VSL Act)</w:t>
      </w:r>
      <w:r w:rsidRPr="00B415F9">
        <w:rPr>
          <w:bCs/>
        </w:rPr>
        <w:t>.</w:t>
      </w:r>
    </w:p>
    <w:p w14:paraId="1B2F8296" w14:textId="77777777" w:rsidR="000742FA" w:rsidRPr="00B415F9" w:rsidRDefault="005E03FC" w:rsidP="003B09D0">
      <w:pPr>
        <w:pStyle w:val="ListParagraph"/>
        <w:spacing w:after="60"/>
        <w:ind w:left="0"/>
        <w:contextualSpacing w:val="0"/>
        <w:rPr>
          <w:bCs/>
        </w:rPr>
      </w:pPr>
      <w:r>
        <w:rPr>
          <w:bCs/>
        </w:rPr>
        <w:t>Click on the above link or type the link below into your web browser to access the Department</w:t>
      </w:r>
      <w:r w:rsidR="000E500A">
        <w:rPr>
          <w:bCs/>
        </w:rPr>
        <w:t xml:space="preserve">’ </w:t>
      </w:r>
      <w:r>
        <w:rPr>
          <w:bCs/>
        </w:rPr>
        <w:t>s website</w:t>
      </w:r>
      <w:r w:rsidR="000742FA" w:rsidRPr="00B415F9">
        <w:rPr>
          <w:bCs/>
        </w:rPr>
        <w:t>:</w:t>
      </w:r>
    </w:p>
    <w:p w14:paraId="08B1802C" w14:textId="06285D7B" w:rsidR="003935F3" w:rsidRPr="00CE3DB9" w:rsidRDefault="003935F3" w:rsidP="003B09D0">
      <w:pPr>
        <w:pStyle w:val="BodyText"/>
        <w:spacing w:after="0"/>
        <w:rPr>
          <w:bCs/>
        </w:rPr>
      </w:pPr>
      <w:r w:rsidRPr="00FC1A35">
        <w:rPr>
          <w:rFonts w:asciiTheme="minorHAnsi" w:hAnsiTheme="minorHAnsi"/>
          <w:bCs/>
        </w:rPr>
        <w:t xml:space="preserve">VET </w:t>
      </w:r>
      <w:r w:rsidRPr="00FC1A35">
        <w:rPr>
          <w:rFonts w:asciiTheme="minorHAnsi" w:hAnsiTheme="minorHAnsi" w:cstheme="minorHAnsi"/>
        </w:rPr>
        <w:t>Student</w:t>
      </w:r>
      <w:r w:rsidRPr="00FC1A35">
        <w:rPr>
          <w:rFonts w:asciiTheme="minorHAnsi" w:hAnsiTheme="minorHAnsi"/>
          <w:bCs/>
        </w:rPr>
        <w:t xml:space="preserve"> Loans: </w:t>
      </w:r>
      <w:hyperlink r:id="rId31" w:history="1">
        <w:r w:rsidR="003B09D0">
          <w:rPr>
            <w:rStyle w:val="Hyperlink"/>
            <w:rFonts w:asciiTheme="minorHAnsi" w:hAnsiTheme="minorHAnsi"/>
            <w:bCs/>
          </w:rPr>
          <w:t>www.education.gov.au/vet-student-loans/vet-student-loans-applicants</w:t>
        </w:r>
      </w:hyperlink>
      <w:r w:rsidR="003B09D0">
        <w:rPr>
          <w:rFonts w:asciiTheme="minorHAnsi" w:hAnsiTheme="minorHAnsi"/>
          <w:bCs/>
        </w:rPr>
        <w:t>.</w:t>
      </w:r>
    </w:p>
    <w:p w14:paraId="2FC0E147" w14:textId="4BDB46F7" w:rsidR="003935F3" w:rsidRDefault="000E500A" w:rsidP="003B09D0">
      <w:pPr>
        <w:rPr>
          <w:bCs/>
        </w:rPr>
      </w:pPr>
      <w:r>
        <w:t xml:space="preserve">Higher Education: </w:t>
      </w:r>
      <w:hyperlink r:id="rId32" w:history="1">
        <w:r w:rsidRPr="00BA5422">
          <w:rPr>
            <w:rStyle w:val="Hyperlink"/>
            <w:bCs/>
          </w:rPr>
          <w:t>www.education.gov.au/help-and-other-information</w:t>
        </w:r>
      </w:hyperlink>
      <w:r w:rsidR="003B09D0">
        <w:rPr>
          <w:bCs/>
        </w:rPr>
        <w:t>.</w:t>
      </w:r>
    </w:p>
    <w:p w14:paraId="158F34F1" w14:textId="088B0E1D" w:rsidR="00C92391" w:rsidRDefault="00F84D45" w:rsidP="003B09D0">
      <w:r>
        <w:t xml:space="preserve">The user guide is set out in alphabetical order of the main components within HITS and </w:t>
      </w:r>
      <w:r w:rsidR="0065707B">
        <w:t>eSAM</w:t>
      </w:r>
      <w:r>
        <w:t xml:space="preserve"> to make it </w:t>
      </w:r>
      <w:r w:rsidR="003B09D0">
        <w:t>easier to find the information.</w:t>
      </w:r>
    </w:p>
    <w:p w14:paraId="31EEB45A" w14:textId="1E8EE04E" w:rsidR="005213C3" w:rsidRDefault="005213C3" w:rsidP="003B09D0">
      <w:r>
        <w:t xml:space="preserve">Each section is structured so that the </w:t>
      </w:r>
      <w:r w:rsidR="00BF6896">
        <w:t>instructions are</w:t>
      </w:r>
      <w:r>
        <w:t xml:space="preserve"> </w:t>
      </w:r>
      <w:r w:rsidR="005E03FC">
        <w:t>outlined</w:t>
      </w:r>
      <w:r>
        <w:t xml:space="preserve"> first and then a</w:t>
      </w:r>
      <w:r w:rsidR="00BF6896">
        <w:t>n example</w:t>
      </w:r>
      <w:r>
        <w:t xml:space="preserve"> is displayed to provide a visual representation of the </w:t>
      </w:r>
      <w:r w:rsidR="00BF6896">
        <w:t>instructions</w:t>
      </w:r>
      <w:r w:rsidR="003B09D0">
        <w:t>.</w:t>
      </w:r>
    </w:p>
    <w:p w14:paraId="2D89C061" w14:textId="77777777" w:rsidR="00BF6896" w:rsidRDefault="00BF6896" w:rsidP="00362C89">
      <w:pPr>
        <w:spacing w:after="30"/>
      </w:pPr>
      <w:r>
        <w:t>As an example:</w:t>
      </w:r>
    </w:p>
    <w:p w14:paraId="59C633A8" w14:textId="77777777" w:rsidR="003B09D0" w:rsidRDefault="00BF6896" w:rsidP="005761DB">
      <w:pPr>
        <w:spacing w:after="240"/>
      </w:pPr>
      <w:r>
        <w:rPr>
          <w:noProof/>
          <w:lang w:eastAsia="en-AU"/>
        </w:rPr>
        <w:drawing>
          <wp:inline distT="0" distB="0" distL="0" distR="0" wp14:anchorId="568EBAEF" wp14:editId="3CA647E7">
            <wp:extent cx="3962400" cy="1839686"/>
            <wp:effectExtent l="0" t="0" r="0" b="8255"/>
            <wp:docPr id="47" name="Picture 47" descr="How the User guide is instructed with the instructions listed first and a copy of the screen" title="Exampl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1912" cy="1867316"/>
                    </a:xfrm>
                    <a:prstGeom prst="rect">
                      <a:avLst/>
                    </a:prstGeom>
                    <a:noFill/>
                    <a:ln>
                      <a:noFill/>
                    </a:ln>
                  </pic:spPr>
                </pic:pic>
              </a:graphicData>
            </a:graphic>
          </wp:inline>
        </w:drawing>
      </w:r>
    </w:p>
    <w:p w14:paraId="18A6215B" w14:textId="533F38DF" w:rsidR="001F5ADA" w:rsidRPr="008759E0" w:rsidRDefault="001F5ADA">
      <w:r>
        <w:br w:type="page"/>
      </w:r>
    </w:p>
    <w:p w14:paraId="385A6AEA" w14:textId="0F1E48FA" w:rsidR="00012B57" w:rsidRPr="00012B57" w:rsidRDefault="00012B57" w:rsidP="004A15F7">
      <w:pPr>
        <w:pStyle w:val="Heading1"/>
      </w:pPr>
      <w:bookmarkStart w:id="6" w:name="_Toc513475598"/>
      <w:bookmarkStart w:id="7" w:name="_Toc522636998"/>
      <w:r w:rsidRPr="00012B57">
        <w:lastRenderedPageBreak/>
        <w:t>Setting up an account in eSAM to access HITS</w:t>
      </w:r>
      <w:bookmarkEnd w:id="6"/>
      <w:bookmarkEnd w:id="7"/>
    </w:p>
    <w:p w14:paraId="7FC45817" w14:textId="77777777" w:rsidR="000F443A" w:rsidRDefault="000F443A" w:rsidP="005761DB">
      <w:r>
        <w:t xml:space="preserve">To access HITS, you first have to register in eSAM. </w:t>
      </w:r>
      <w:r w:rsidR="00A56FF9">
        <w:t>You will need to contact the Provider Security Contact (PSC) officer within your organisation to initiate the registration process for you.</w:t>
      </w:r>
    </w:p>
    <w:p w14:paraId="2A745654" w14:textId="77777777" w:rsidR="000F443A" w:rsidRDefault="000F443A" w:rsidP="003B09D0">
      <w:pPr>
        <w:spacing w:after="0"/>
        <w:rPr>
          <w:b/>
          <w:i/>
        </w:rPr>
      </w:pPr>
      <w:r>
        <w:rPr>
          <w:b/>
          <w:i/>
        </w:rPr>
        <w:t>If there are no current eSAM users or a P</w:t>
      </w:r>
      <w:r w:rsidR="00017ED6">
        <w:rPr>
          <w:b/>
          <w:i/>
        </w:rPr>
        <w:t>SC</w:t>
      </w:r>
      <w:r w:rsidR="001466B2">
        <w:rPr>
          <w:b/>
          <w:i/>
        </w:rPr>
        <w:t xml:space="preserve"> officer</w:t>
      </w:r>
      <w:r>
        <w:rPr>
          <w:b/>
          <w:i/>
        </w:rPr>
        <w:t xml:space="preserve"> within your organisation</w:t>
      </w:r>
    </w:p>
    <w:p w14:paraId="4C20A49D" w14:textId="5EA2A190" w:rsidR="002F512B" w:rsidRDefault="005D743B" w:rsidP="003B09D0">
      <w:r>
        <w:t xml:space="preserve">You will need to contact the department to have the relevant access request and ICT security forms sent to you for completion. </w:t>
      </w:r>
      <w:r w:rsidR="002F512B">
        <w:t>You can contact the department by completing the online form at t</w:t>
      </w:r>
      <w:r w:rsidR="00A45D80">
        <w:t xml:space="preserve">he foot of the following page: </w:t>
      </w:r>
      <w:hyperlink r:id="rId34" w:history="1">
        <w:r w:rsidR="005E5E34">
          <w:rPr>
            <w:rStyle w:val="Hyperlink"/>
          </w:rPr>
          <w:t>www.education.gov.au/information-vet-student-loans-approved-providers</w:t>
        </w:r>
      </w:hyperlink>
      <w:r w:rsidR="003B09D0">
        <w:t>.</w:t>
      </w:r>
    </w:p>
    <w:p w14:paraId="1B57FB8C" w14:textId="6077C031" w:rsidR="000F443A" w:rsidRDefault="005D743B" w:rsidP="003B09D0">
      <w:r>
        <w:t>The</w:t>
      </w:r>
      <w:r w:rsidR="000F443A">
        <w:t xml:space="preserve"> completed access request </w:t>
      </w:r>
      <w:r w:rsidR="00334408">
        <w:t xml:space="preserve">and ICT security </w:t>
      </w:r>
      <w:r w:rsidR="000F443A">
        <w:t>form</w:t>
      </w:r>
      <w:r w:rsidR="00334408">
        <w:t>s</w:t>
      </w:r>
      <w:r w:rsidR="000F443A">
        <w:t xml:space="preserve"> (see Attachment</w:t>
      </w:r>
      <w:r w:rsidR="00334408">
        <w:t>s C and D</w:t>
      </w:r>
      <w:r w:rsidR="000F443A">
        <w:t>) must be</w:t>
      </w:r>
      <w:r w:rsidR="003935F3">
        <w:t xml:space="preserve"> completed by you and</w:t>
      </w:r>
      <w:r w:rsidR="000F443A">
        <w:t xml:space="preserve"> returned to the department</w:t>
      </w:r>
      <w:r w:rsidR="003935F3">
        <w:t xml:space="preserve">. After receiving and processing these forms, </w:t>
      </w:r>
      <w:r>
        <w:t>the</w:t>
      </w:r>
      <w:r w:rsidR="000F443A">
        <w:t xml:space="preserve"> Registration email and Confirmation Key </w:t>
      </w:r>
      <w:r w:rsidR="003935F3">
        <w:t>(</w:t>
      </w:r>
      <w:r w:rsidR="000F443A">
        <w:t>via SMS</w:t>
      </w:r>
      <w:r w:rsidR="003935F3">
        <w:t>)</w:t>
      </w:r>
      <w:r w:rsidR="000F443A">
        <w:t xml:space="preserve"> will be sent to you. Th</w:t>
      </w:r>
      <w:r>
        <w:t xml:space="preserve">e access request </w:t>
      </w:r>
      <w:r w:rsidR="000F443A">
        <w:t>form will nominate the P</w:t>
      </w:r>
      <w:r>
        <w:t>SC</w:t>
      </w:r>
      <w:r w:rsidR="000F443A">
        <w:t xml:space="preserve"> for your organisation.</w:t>
      </w:r>
    </w:p>
    <w:p w14:paraId="1959DB8A" w14:textId="77777777" w:rsidR="000F443A" w:rsidRDefault="000F443A" w:rsidP="003B09D0">
      <w:pPr>
        <w:spacing w:after="0"/>
        <w:rPr>
          <w:b/>
          <w:i/>
        </w:rPr>
      </w:pPr>
      <w:r>
        <w:rPr>
          <w:b/>
          <w:i/>
        </w:rPr>
        <w:t>If there</w:t>
      </w:r>
      <w:r w:rsidR="001466B2">
        <w:rPr>
          <w:b/>
          <w:i/>
        </w:rPr>
        <w:t xml:space="preserve"> i</w:t>
      </w:r>
      <w:r w:rsidR="00727172">
        <w:rPr>
          <w:b/>
          <w:i/>
        </w:rPr>
        <w:t>s an existing P</w:t>
      </w:r>
      <w:r w:rsidR="001466B2">
        <w:rPr>
          <w:b/>
          <w:i/>
        </w:rPr>
        <w:t>S</w:t>
      </w:r>
      <w:r w:rsidR="00727172">
        <w:rPr>
          <w:b/>
          <w:i/>
        </w:rPr>
        <w:t xml:space="preserve">C </w:t>
      </w:r>
      <w:r w:rsidR="001466B2">
        <w:rPr>
          <w:b/>
          <w:i/>
        </w:rPr>
        <w:t xml:space="preserve">officer </w:t>
      </w:r>
      <w:r>
        <w:rPr>
          <w:b/>
          <w:i/>
        </w:rPr>
        <w:t>within your organisation</w:t>
      </w:r>
    </w:p>
    <w:p w14:paraId="27480105" w14:textId="4B26B8CA" w:rsidR="00F23695" w:rsidRDefault="001466B2" w:rsidP="00AD279D">
      <w:r>
        <w:t xml:space="preserve">See </w:t>
      </w:r>
      <w:r>
        <w:rPr>
          <w:b/>
        </w:rPr>
        <w:t xml:space="preserve">PSC – Invite a user to register in eSAM </w:t>
      </w:r>
      <w:r>
        <w:t xml:space="preserve">section on page </w:t>
      </w:r>
      <w:r w:rsidR="007D5919">
        <w:t>28</w:t>
      </w:r>
      <w:r>
        <w:t>. The P</w:t>
      </w:r>
      <w:r w:rsidR="00017ED6">
        <w:t>SC</w:t>
      </w:r>
      <w:r>
        <w:t xml:space="preserve"> officer can initiate the registration process for other users within their organisation.</w:t>
      </w:r>
      <w:r w:rsidR="005D743B">
        <w:t xml:space="preserve"> </w:t>
      </w:r>
      <w:r w:rsidR="002F512B">
        <w:t xml:space="preserve">The PSC officer can </w:t>
      </w:r>
      <w:r w:rsidR="005D743B">
        <w:t xml:space="preserve">contact the department </w:t>
      </w:r>
      <w:r w:rsidR="00F23695">
        <w:t>via the online enquiry form under the Frequently Asked Questions</w:t>
      </w:r>
      <w:r w:rsidR="007D5919">
        <w:t xml:space="preserve"> </w:t>
      </w:r>
      <w:r w:rsidR="00F23695">
        <w:t xml:space="preserve">section at </w:t>
      </w:r>
      <w:hyperlink r:id="rId35" w:history="1">
        <w:r w:rsidR="005E5E34">
          <w:rPr>
            <w:rStyle w:val="Hyperlink"/>
          </w:rPr>
          <w:t>www.education.gov.au/information-vet-student-loans-approved-providers</w:t>
        </w:r>
      </w:hyperlink>
      <w:r w:rsidR="00F23695">
        <w:t>.</w:t>
      </w:r>
    </w:p>
    <w:p w14:paraId="105BE606" w14:textId="77777777" w:rsidR="002F512B" w:rsidRPr="00FC1A35" w:rsidRDefault="002F512B" w:rsidP="003B09D0">
      <w:pPr>
        <w:spacing w:after="0"/>
        <w:rPr>
          <w:b/>
          <w:i/>
        </w:rPr>
      </w:pPr>
      <w:r w:rsidRPr="00FC1A35">
        <w:rPr>
          <w:b/>
          <w:i/>
        </w:rPr>
        <w:t>Setting up your account</w:t>
      </w:r>
    </w:p>
    <w:p w14:paraId="3094396A" w14:textId="383D38B9" w:rsidR="00012B57" w:rsidRDefault="00012B57" w:rsidP="005761DB">
      <w:pPr>
        <w:spacing w:after="60"/>
      </w:pPr>
      <w:r w:rsidRPr="00014733">
        <w:rPr>
          <w:rFonts w:cstheme="minorHAnsi"/>
        </w:rPr>
        <w:t>HITS and</w:t>
      </w:r>
      <w:r>
        <w:rPr>
          <w:rFonts w:cstheme="minorHAnsi"/>
        </w:rPr>
        <w:t xml:space="preserve"> eSAM </w:t>
      </w:r>
      <w:r w:rsidRPr="00014733">
        <w:rPr>
          <w:rFonts w:cstheme="minorHAnsi"/>
        </w:rPr>
        <w:t xml:space="preserve">are only compatible </w:t>
      </w:r>
      <w:r w:rsidR="00A45D80">
        <w:rPr>
          <w:rFonts w:cstheme="minorHAnsi"/>
        </w:rPr>
        <w:t xml:space="preserve">with Internet Explorer 11. </w:t>
      </w:r>
      <w:r w:rsidRPr="00014733">
        <w:rPr>
          <w:rFonts w:cstheme="minorHAnsi"/>
        </w:rPr>
        <w:t>If you use Google Chrome for example, you will not be able to reset your password or update any field where a date is required su</w:t>
      </w:r>
      <w:r w:rsidR="00A45D80">
        <w:rPr>
          <w:rFonts w:cstheme="minorHAnsi"/>
        </w:rPr>
        <w:t xml:space="preserve">ch as the date of birth field. </w:t>
      </w:r>
      <w:r w:rsidRPr="00014733">
        <w:rPr>
          <w:rFonts w:cstheme="minorHAnsi"/>
          <w:lang w:val="en-GB"/>
        </w:rPr>
        <w:t>Google Chrome and Mozilla Firefox use an American date format i</w:t>
      </w:r>
      <w:r>
        <w:rPr>
          <w:rFonts w:cstheme="minorHAnsi"/>
          <w:lang w:val="en-GB"/>
        </w:rPr>
        <w:t>.</w:t>
      </w:r>
      <w:r w:rsidRPr="00014733">
        <w:rPr>
          <w:rFonts w:cstheme="minorHAnsi"/>
          <w:lang w:val="en-GB"/>
        </w:rPr>
        <w:t>e</w:t>
      </w:r>
      <w:r>
        <w:rPr>
          <w:rFonts w:cstheme="minorHAnsi"/>
          <w:lang w:val="en-GB"/>
        </w:rPr>
        <w:t>.</w:t>
      </w:r>
      <w:r w:rsidRPr="00014733">
        <w:rPr>
          <w:rFonts w:cstheme="minorHAnsi"/>
          <w:lang w:val="en-GB"/>
        </w:rPr>
        <w:t xml:space="preserve"> MM/DD/YYYY which is incompati</w:t>
      </w:r>
      <w:r w:rsidR="00AD279D">
        <w:rPr>
          <w:rFonts w:cstheme="minorHAnsi"/>
          <w:lang w:val="en-GB"/>
        </w:rPr>
        <w:t>ble with HITS.</w:t>
      </w:r>
    </w:p>
    <w:p w14:paraId="416B6B0E" w14:textId="77777777" w:rsidR="00012B57" w:rsidRDefault="00012B57" w:rsidP="005761DB">
      <w:pPr>
        <w:pStyle w:val="ListParagraph"/>
        <w:numPr>
          <w:ilvl w:val="0"/>
          <w:numId w:val="98"/>
        </w:numPr>
        <w:spacing w:after="30"/>
        <w:ind w:left="426" w:hanging="426"/>
        <w:contextualSpacing w:val="0"/>
      </w:pPr>
      <w:r>
        <w:t xml:space="preserve">Upon clicking the </w:t>
      </w:r>
      <w:r w:rsidRPr="00925242">
        <w:rPr>
          <w:color w:val="0070C0"/>
          <w:u w:val="single"/>
        </w:rPr>
        <w:t>here</w:t>
      </w:r>
      <w:r>
        <w:t xml:space="preserve"> link in the </w:t>
      </w:r>
      <w:r w:rsidR="00A8660F">
        <w:t xml:space="preserve">email </w:t>
      </w:r>
      <w:r>
        <w:t xml:space="preserve">invitation, the user is directed to the eSAM site and the </w:t>
      </w:r>
      <w:r w:rsidR="00A8660F">
        <w:br/>
        <w:t xml:space="preserve">Sign-Up – Confirmation Key </w:t>
      </w:r>
      <w:r>
        <w:t>page is displayed:</w:t>
      </w:r>
    </w:p>
    <w:p w14:paraId="50F6BFDE" w14:textId="77777777" w:rsidR="00A56FF9" w:rsidRDefault="00A56FF9" w:rsidP="00506E25">
      <w:pPr>
        <w:pStyle w:val="ListParagraph"/>
        <w:spacing w:after="0"/>
        <w:contextualSpacing w:val="0"/>
        <w:jc w:val="center"/>
      </w:pPr>
      <w:r>
        <w:rPr>
          <w:noProof/>
          <w:lang w:eastAsia="en-AU"/>
        </w:rPr>
        <w:drawing>
          <wp:inline distT="0" distB="0" distL="0" distR="0" wp14:anchorId="52214408" wp14:editId="613BBBF3">
            <wp:extent cx="2600325" cy="2693194"/>
            <wp:effectExtent l="152400" t="152400" r="352425" b="3549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13734" cy="2707082"/>
                    </a:xfrm>
                    <a:prstGeom prst="rect">
                      <a:avLst/>
                    </a:prstGeom>
                    <a:ln>
                      <a:noFill/>
                    </a:ln>
                    <a:effectLst>
                      <a:outerShdw blurRad="292100" dist="139700" dir="2700000" algn="tl" rotWithShape="0">
                        <a:srgbClr val="333333">
                          <a:alpha val="65000"/>
                        </a:srgbClr>
                      </a:outerShdw>
                    </a:effectLst>
                  </pic:spPr>
                </pic:pic>
              </a:graphicData>
            </a:graphic>
          </wp:inline>
        </w:drawing>
      </w:r>
    </w:p>
    <w:p w14:paraId="252B81F0" w14:textId="77777777" w:rsidR="00012B57" w:rsidRDefault="00012B57" w:rsidP="00506E25">
      <w:pPr>
        <w:jc w:val="center"/>
      </w:pPr>
      <w:r>
        <w:rPr>
          <w:noProof/>
          <w:lang w:eastAsia="en-AU"/>
        </w:rPr>
        <w:lastRenderedPageBreak/>
        <w:drawing>
          <wp:inline distT="0" distB="0" distL="0" distR="0" wp14:anchorId="4BA63956" wp14:editId="42F26CD6">
            <wp:extent cx="5281665" cy="25050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3891" cy="2506131"/>
                    </a:xfrm>
                    <a:prstGeom prst="rect">
                      <a:avLst/>
                    </a:prstGeom>
                  </pic:spPr>
                </pic:pic>
              </a:graphicData>
            </a:graphic>
          </wp:inline>
        </w:drawing>
      </w:r>
    </w:p>
    <w:p w14:paraId="1124A94F" w14:textId="77777777" w:rsidR="00012B57" w:rsidRDefault="00A8660F" w:rsidP="005761DB">
      <w:r>
        <w:t>N</w:t>
      </w:r>
      <w:r w:rsidR="00012B57">
        <w:t>ote</w:t>
      </w:r>
      <w:r>
        <w:t>:</w:t>
      </w:r>
      <w:r w:rsidR="00012B57">
        <w:t xml:space="preserve"> the invitation reference on this page </w:t>
      </w:r>
      <w:r>
        <w:t xml:space="preserve">must </w:t>
      </w:r>
      <w:r w:rsidR="00012B57">
        <w:t>match the invitation reference in the email invitation.</w:t>
      </w:r>
      <w:r>
        <w:t xml:space="preserve"> If the reference does not match, you will not be able to complete the registration process.</w:t>
      </w:r>
    </w:p>
    <w:p w14:paraId="467FFC5D" w14:textId="77777777" w:rsidR="00012B57" w:rsidRDefault="00012B57" w:rsidP="005761DB">
      <w:pPr>
        <w:pStyle w:val="ListParagraph"/>
        <w:numPr>
          <w:ilvl w:val="0"/>
          <w:numId w:val="98"/>
        </w:numPr>
        <w:spacing w:after="60"/>
        <w:ind w:left="426" w:hanging="426"/>
        <w:contextualSpacing w:val="0"/>
      </w:pPr>
      <w:r>
        <w:t xml:space="preserve">Enter the Confirmation Key </w:t>
      </w:r>
      <w:r w:rsidR="005D743B">
        <w:t xml:space="preserve">that you received via SMS </w:t>
      </w:r>
      <w:r>
        <w:t xml:space="preserve">into the </w:t>
      </w:r>
      <w:r w:rsidRPr="00662A95">
        <w:rPr>
          <w:b/>
        </w:rPr>
        <w:t>Confirmation Key</w:t>
      </w:r>
      <w:r>
        <w:t xml:space="preserve"> field and click the </w:t>
      </w:r>
      <w:r w:rsidRPr="00662A95">
        <w:rPr>
          <w:b/>
        </w:rPr>
        <w:t>Confirm</w:t>
      </w:r>
      <w:r>
        <w:t xml:space="preserve"> button.</w:t>
      </w:r>
    </w:p>
    <w:p w14:paraId="37014C42" w14:textId="77777777" w:rsidR="00012B57" w:rsidRDefault="00012B57" w:rsidP="00362C89">
      <w:pPr>
        <w:spacing w:after="0"/>
      </w:pPr>
      <w:r>
        <w:t>If an incorrect confirmation key is entered, the user will receive a ‘</w:t>
      </w:r>
      <w:r w:rsidRPr="00746603">
        <w:rPr>
          <w:i/>
        </w:rPr>
        <w:t>Bad registration or confirmation code. Event ID: XXXXXX</w:t>
      </w:r>
      <w:r>
        <w:t>’ error message. An eSAM Invitation becomes invalid if a user makes five (5) incorrect Confirmation Key attempts. In this case, users will need to contact their PSC officers to arrange for another invitation to be sent.</w:t>
      </w:r>
    </w:p>
    <w:p w14:paraId="47D75CF6" w14:textId="77777777" w:rsidR="00012B57" w:rsidRDefault="00012B57" w:rsidP="00362C89">
      <w:pPr>
        <w:jc w:val="center"/>
      </w:pPr>
      <w:r>
        <w:rPr>
          <w:noProof/>
          <w:lang w:eastAsia="en-AU"/>
        </w:rPr>
        <mc:AlternateContent>
          <mc:Choice Requires="wps">
            <w:drawing>
              <wp:anchor distT="0" distB="0" distL="114300" distR="114300" simplePos="0" relativeHeight="251661312" behindDoc="0" locked="0" layoutInCell="1" allowOverlap="1" wp14:anchorId="69462A5A" wp14:editId="051689BE">
                <wp:simplePos x="0" y="0"/>
                <wp:positionH relativeFrom="column">
                  <wp:posOffset>1086576</wp:posOffset>
                </wp:positionH>
                <wp:positionV relativeFrom="paragraph">
                  <wp:posOffset>1582329</wp:posOffset>
                </wp:positionV>
                <wp:extent cx="1990725" cy="246743"/>
                <wp:effectExtent l="0" t="0" r="28575" b="20320"/>
                <wp:wrapNone/>
                <wp:docPr id="448" name="Rectangle 448"/>
                <wp:cNvGraphicFramePr/>
                <a:graphic xmlns:a="http://schemas.openxmlformats.org/drawingml/2006/main">
                  <a:graphicData uri="http://schemas.microsoft.com/office/word/2010/wordprocessingShape">
                    <wps:wsp>
                      <wps:cNvSpPr/>
                      <wps:spPr>
                        <a:xfrm>
                          <a:off x="0" y="0"/>
                          <a:ext cx="1990725" cy="24674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40B42" id="Rectangle 448" o:spid="_x0000_s1026" style="position:absolute;margin-left:85.55pt;margin-top:124.6pt;width:156.75pt;height:1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" filled="f" strokecolor="red" strokeweight="1.25pt"/>
            </w:pict>
          </mc:Fallback>
        </mc:AlternateContent>
      </w:r>
      <w:r>
        <w:rPr>
          <w:noProof/>
          <w:lang w:eastAsia="en-AU"/>
        </w:rPr>
        <w:drawing>
          <wp:inline distT="0" distB="0" distL="0" distR="0" wp14:anchorId="2A7AEFD1" wp14:editId="1109B92D">
            <wp:extent cx="5465993" cy="2609850"/>
            <wp:effectExtent l="0" t="0" r="190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9127" cy="2611347"/>
                    </a:xfrm>
                    <a:prstGeom prst="rect">
                      <a:avLst/>
                    </a:prstGeom>
                  </pic:spPr>
                </pic:pic>
              </a:graphicData>
            </a:graphic>
          </wp:inline>
        </w:drawing>
      </w:r>
    </w:p>
    <w:p w14:paraId="2C16332B" w14:textId="77777777" w:rsidR="007D77D9" w:rsidRDefault="007D77D9">
      <w:r>
        <w:br w:type="page"/>
      </w:r>
    </w:p>
    <w:p w14:paraId="6AB5BE61" w14:textId="77777777" w:rsidR="00012B57" w:rsidRDefault="005D743B" w:rsidP="005761DB">
      <w:pPr>
        <w:pStyle w:val="ListParagraph"/>
        <w:keepNext/>
        <w:keepLines/>
        <w:numPr>
          <w:ilvl w:val="0"/>
          <w:numId w:val="98"/>
        </w:numPr>
        <w:spacing w:after="60"/>
        <w:ind w:left="426" w:hanging="426"/>
        <w:contextualSpacing w:val="0"/>
      </w:pPr>
      <w:r>
        <w:lastRenderedPageBreak/>
        <w:t xml:space="preserve">You will be </w:t>
      </w:r>
      <w:r w:rsidR="00012B57">
        <w:t>prompted to enter a Username, set and confirm a password</w:t>
      </w:r>
      <w:r w:rsidR="007D77D9">
        <w:t>. The user name and password that you register will be used to access both eSAM and HITS</w:t>
      </w:r>
      <w:r w:rsidR="002F512B">
        <w:t xml:space="preserve"> – you will therefore need to remember these details for subsequent logging in</w:t>
      </w:r>
      <w:r w:rsidR="00012B57">
        <w:t>:</w:t>
      </w:r>
    </w:p>
    <w:p w14:paraId="59556D32" w14:textId="77777777" w:rsidR="007D77D9" w:rsidRPr="00873FF5" w:rsidRDefault="007D77D9" w:rsidP="00362C89">
      <w:pPr>
        <w:spacing w:after="30"/>
        <w:rPr>
          <w:i/>
          <w:u w:val="single"/>
        </w:rPr>
      </w:pPr>
      <w:r>
        <w:rPr>
          <w:i/>
          <w:u w:val="single"/>
        </w:rPr>
        <w:t>Username:</w:t>
      </w:r>
    </w:p>
    <w:p w14:paraId="3D4B0ED3" w14:textId="77777777" w:rsidR="00012B57" w:rsidRDefault="00012B57" w:rsidP="00EA5B1B">
      <w:pPr>
        <w:jc w:val="center"/>
      </w:pPr>
      <w:r>
        <w:rPr>
          <w:noProof/>
          <w:lang w:eastAsia="en-AU"/>
        </w:rPr>
        <w:drawing>
          <wp:inline distT="0" distB="0" distL="0" distR="0" wp14:anchorId="76E6B2FE" wp14:editId="17748724">
            <wp:extent cx="3829050" cy="2314331"/>
            <wp:effectExtent l="0" t="0" r="0"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9050" cy="2314331"/>
                    </a:xfrm>
                    <a:prstGeom prst="rect">
                      <a:avLst/>
                    </a:prstGeom>
                  </pic:spPr>
                </pic:pic>
              </a:graphicData>
            </a:graphic>
          </wp:inline>
        </w:drawing>
      </w:r>
    </w:p>
    <w:p w14:paraId="03849191" w14:textId="77777777" w:rsidR="005D743B" w:rsidRDefault="00012B57" w:rsidP="00873FF5">
      <w:pPr>
        <w:tabs>
          <w:tab w:val="left" w:pos="426"/>
        </w:tabs>
        <w:spacing w:after="0" w:line="259" w:lineRule="auto"/>
      </w:pPr>
      <w:r>
        <w:t xml:space="preserve">Enter a </w:t>
      </w:r>
      <w:r w:rsidRPr="005D743B">
        <w:rPr>
          <w:b/>
        </w:rPr>
        <w:t>Username</w:t>
      </w:r>
      <w:r>
        <w:t xml:space="preserve"> into the Username field – </w:t>
      </w:r>
      <w:r w:rsidR="007D77D9">
        <w:t>please note the following when creating your user name</w:t>
      </w:r>
      <w:r w:rsidR="005D743B">
        <w:t>:</w:t>
      </w:r>
    </w:p>
    <w:p w14:paraId="0FD12425" w14:textId="77777777" w:rsidR="005D743B" w:rsidRDefault="007D77D9" w:rsidP="00641A94">
      <w:pPr>
        <w:pStyle w:val="ListParagraph"/>
        <w:numPr>
          <w:ilvl w:val="0"/>
          <w:numId w:val="74"/>
        </w:numPr>
        <w:spacing w:after="0"/>
        <w:ind w:left="714" w:hanging="430"/>
        <w:contextualSpacing w:val="0"/>
      </w:pPr>
      <w:r>
        <w:t>The username m</w:t>
      </w:r>
      <w:r w:rsidR="005D743B">
        <w:t>ust be unique, eSAM will return an error if you are trying to register a username that is already in use.</w:t>
      </w:r>
    </w:p>
    <w:p w14:paraId="65646952" w14:textId="77777777" w:rsidR="007D77D9" w:rsidRDefault="007D77D9" w:rsidP="00641A94">
      <w:pPr>
        <w:pStyle w:val="ListParagraph"/>
        <w:numPr>
          <w:ilvl w:val="0"/>
          <w:numId w:val="74"/>
        </w:numPr>
        <w:spacing w:after="0"/>
        <w:ind w:left="714" w:hanging="430"/>
        <w:contextualSpacing w:val="0"/>
      </w:pPr>
      <w:r>
        <w:t>You cannot use an email address as the @ symbol is not a valid character in this field.</w:t>
      </w:r>
    </w:p>
    <w:p w14:paraId="58294C60" w14:textId="77777777" w:rsidR="005D743B" w:rsidRDefault="005D743B" w:rsidP="00641A94">
      <w:pPr>
        <w:pStyle w:val="ListParagraph"/>
        <w:numPr>
          <w:ilvl w:val="0"/>
          <w:numId w:val="74"/>
        </w:numPr>
        <w:spacing w:after="0"/>
        <w:ind w:left="714" w:hanging="430"/>
        <w:contextualSpacing w:val="0"/>
      </w:pPr>
      <w:r>
        <w:t>The total length of the Username must not exceed 113 characters.</w:t>
      </w:r>
    </w:p>
    <w:p w14:paraId="4363D3B2" w14:textId="22693129" w:rsidR="005D743B" w:rsidRDefault="005D743B" w:rsidP="00641A94">
      <w:pPr>
        <w:pStyle w:val="ListParagraph"/>
        <w:numPr>
          <w:ilvl w:val="0"/>
          <w:numId w:val="74"/>
        </w:numPr>
        <w:ind w:left="714" w:hanging="430"/>
        <w:contextualSpacing w:val="0"/>
      </w:pPr>
      <w:r>
        <w:t xml:space="preserve">Can </w:t>
      </w:r>
      <w:r>
        <w:rPr>
          <w:b/>
        </w:rPr>
        <w:t xml:space="preserve">include </w:t>
      </w:r>
      <w:r w:rsidR="00EF1B19">
        <w:t xml:space="preserve">the following characters: </w:t>
      </w:r>
      <w:r>
        <w:t>A – Z; a – z; 0 – 9; and - _ ! # ^ ~</w:t>
      </w:r>
    </w:p>
    <w:p w14:paraId="67BD1ED1" w14:textId="77777777" w:rsidR="007D77D9" w:rsidRPr="00873FF5" w:rsidRDefault="007D77D9" w:rsidP="003B09D0">
      <w:pPr>
        <w:rPr>
          <w:i/>
          <w:u w:val="single"/>
        </w:rPr>
      </w:pPr>
      <w:r>
        <w:rPr>
          <w:i/>
          <w:u w:val="single"/>
        </w:rPr>
        <w:t>Password</w:t>
      </w:r>
    </w:p>
    <w:p w14:paraId="5D5418E2" w14:textId="77777777" w:rsidR="00012B57" w:rsidRDefault="00012B57" w:rsidP="00362C89">
      <w:r>
        <w:t xml:space="preserve">Enter a password into </w:t>
      </w:r>
      <w:r w:rsidRPr="00BC6E1D">
        <w:rPr>
          <w:b/>
        </w:rPr>
        <w:t>New Password</w:t>
      </w:r>
      <w:r>
        <w:t xml:space="preserve"> field</w:t>
      </w:r>
      <w:r w:rsidR="007D77D9">
        <w:t xml:space="preserve"> and confirm your password in the </w:t>
      </w:r>
      <w:r w:rsidRPr="007D77D9">
        <w:rPr>
          <w:b/>
        </w:rPr>
        <w:t>Confirm New Password</w:t>
      </w:r>
      <w:r>
        <w:t xml:space="preserve"> field.</w:t>
      </w:r>
    </w:p>
    <w:p w14:paraId="7E4B7196" w14:textId="77777777" w:rsidR="00012B57" w:rsidRDefault="00012B57" w:rsidP="003B09D0">
      <w:pPr>
        <w:spacing w:after="60"/>
      </w:pPr>
      <w:r>
        <w:t>Passwords must contain a minimum of 10 characters that include at least three of the following:</w:t>
      </w:r>
    </w:p>
    <w:p w14:paraId="2F517F61" w14:textId="77777777" w:rsidR="00012B57" w:rsidRDefault="00012B57" w:rsidP="00641A94">
      <w:pPr>
        <w:pStyle w:val="ListParagraph"/>
        <w:numPr>
          <w:ilvl w:val="0"/>
          <w:numId w:val="74"/>
        </w:numPr>
        <w:spacing w:after="0"/>
        <w:ind w:left="714" w:hanging="430"/>
        <w:contextualSpacing w:val="0"/>
      </w:pPr>
      <w:r>
        <w:t>Lowercase characters</w:t>
      </w:r>
    </w:p>
    <w:p w14:paraId="649077B0" w14:textId="77777777" w:rsidR="00012B57" w:rsidRDefault="00012B57" w:rsidP="00641A94">
      <w:pPr>
        <w:pStyle w:val="ListParagraph"/>
        <w:numPr>
          <w:ilvl w:val="0"/>
          <w:numId w:val="97"/>
        </w:numPr>
        <w:spacing w:after="0"/>
        <w:ind w:left="714" w:hanging="430"/>
        <w:contextualSpacing w:val="0"/>
      </w:pPr>
      <w:r>
        <w:t>Uppercase characters</w:t>
      </w:r>
    </w:p>
    <w:p w14:paraId="154C97C5" w14:textId="77777777" w:rsidR="00012B57" w:rsidRDefault="00012B57" w:rsidP="00641A94">
      <w:pPr>
        <w:pStyle w:val="ListParagraph"/>
        <w:numPr>
          <w:ilvl w:val="0"/>
          <w:numId w:val="97"/>
        </w:numPr>
        <w:spacing w:after="0"/>
        <w:ind w:left="714" w:hanging="430"/>
        <w:contextualSpacing w:val="0"/>
      </w:pPr>
      <w:r>
        <w:t>Digits (0-9)</w:t>
      </w:r>
    </w:p>
    <w:p w14:paraId="2EFF5310" w14:textId="5444F833" w:rsidR="00A8660F" w:rsidRDefault="00012B57" w:rsidP="00641A94">
      <w:pPr>
        <w:pStyle w:val="ListParagraph"/>
        <w:numPr>
          <w:ilvl w:val="0"/>
          <w:numId w:val="97"/>
        </w:numPr>
        <w:ind w:left="714" w:hanging="430"/>
        <w:contextualSpacing w:val="0"/>
      </w:pPr>
      <w:r>
        <w:t>@ # $ % ^ &amp; * - _ + = [ ] { } | \ : ‘ , ? / ` ~ “ ( ) ; .</w:t>
      </w:r>
    </w:p>
    <w:p w14:paraId="14224A2F" w14:textId="77777777" w:rsidR="00012B57" w:rsidRDefault="007D77D9" w:rsidP="005761DB">
      <w:pPr>
        <w:pStyle w:val="ListParagraph"/>
        <w:numPr>
          <w:ilvl w:val="0"/>
          <w:numId w:val="98"/>
        </w:numPr>
        <w:ind w:left="426" w:hanging="426"/>
        <w:contextualSpacing w:val="0"/>
      </w:pPr>
      <w:r>
        <w:t xml:space="preserve">Register your </w:t>
      </w:r>
      <w:r w:rsidR="00012B57">
        <w:t>email address</w:t>
      </w:r>
      <w:r>
        <w:t xml:space="preserve"> in the </w:t>
      </w:r>
      <w:r>
        <w:rPr>
          <w:b/>
        </w:rPr>
        <w:t xml:space="preserve">Email Address </w:t>
      </w:r>
      <w:r>
        <w:t xml:space="preserve">field and click on the </w:t>
      </w:r>
      <w:r>
        <w:rPr>
          <w:b/>
        </w:rPr>
        <w:t xml:space="preserve">Send Verification Code </w:t>
      </w:r>
      <w:r>
        <w:t xml:space="preserve">button. You will be sent a verification code from </w:t>
      </w:r>
      <w:hyperlink r:id="rId39" w:history="1">
        <w:r w:rsidRPr="00282AD3">
          <w:rPr>
            <w:rStyle w:val="Hyperlink"/>
          </w:rPr>
          <w:t>msonlineservicesteam@microsoftonline.com</w:t>
        </w:r>
      </w:hyperlink>
      <w:r>
        <w:rPr>
          <w:rStyle w:val="Hyperlink"/>
        </w:rPr>
        <w:t xml:space="preserve"> </w:t>
      </w:r>
      <w:r>
        <w:t>to this address to continue with the registration process</w:t>
      </w:r>
      <w:r w:rsidR="00012B57">
        <w:t>.</w:t>
      </w:r>
    </w:p>
    <w:p w14:paraId="0284977D" w14:textId="77777777" w:rsidR="00012B57" w:rsidRDefault="00012B57" w:rsidP="003D3B07">
      <w:r>
        <w:t xml:space="preserve">Please note that the email address entered does not need to be the same email address used for the invitation. However, the email address entered must be an email address that </w:t>
      </w:r>
      <w:r w:rsidR="007D77D9">
        <w:t>you have continued</w:t>
      </w:r>
      <w:r>
        <w:t xml:space="preserve"> access to.</w:t>
      </w:r>
    </w:p>
    <w:p w14:paraId="33B4428B" w14:textId="13E8656E" w:rsidR="00BA5422" w:rsidRPr="0032688F" w:rsidRDefault="00012B57" w:rsidP="00362C89">
      <w:pPr>
        <w:pBdr>
          <w:top w:val="single" w:sz="4" w:space="1" w:color="auto"/>
          <w:left w:val="single" w:sz="4" w:space="4" w:color="auto"/>
          <w:bottom w:val="single" w:sz="4" w:space="1" w:color="auto"/>
          <w:right w:val="single" w:sz="4" w:space="4" w:color="auto"/>
        </w:pBdr>
        <w:shd w:val="clear" w:color="auto" w:fill="FFC000"/>
        <w:spacing w:after="0"/>
        <w:rPr>
          <w:b/>
        </w:rPr>
      </w:pPr>
      <w:r w:rsidRPr="00FC1A35">
        <w:rPr>
          <w:b/>
          <w:i/>
        </w:rPr>
        <w:t>Recommended tip</w:t>
      </w:r>
      <w:r w:rsidRPr="0032688F">
        <w:rPr>
          <w:b/>
        </w:rPr>
        <w:t>: use your work email address.</w:t>
      </w:r>
      <w:r w:rsidR="002F512B">
        <w:rPr>
          <w:b/>
        </w:rPr>
        <w:br/>
      </w:r>
      <w:r w:rsidR="00BA5422" w:rsidRPr="00FC1A35">
        <w:rPr>
          <w:b/>
          <w:i/>
        </w:rPr>
        <w:t>Note</w:t>
      </w:r>
      <w:r w:rsidR="00BA5422">
        <w:rPr>
          <w:b/>
        </w:rPr>
        <w:t xml:space="preserve">: </w:t>
      </w:r>
      <w:r w:rsidR="002F512B">
        <w:rPr>
          <w:b/>
        </w:rPr>
        <w:t>Store your username and password securely, and do not share with others. Note the information on IT security in the documents you signed.</w:t>
      </w:r>
      <w:r w:rsidR="00EF1B19">
        <w:rPr>
          <w:b/>
        </w:rPr>
        <w:t xml:space="preserve"> </w:t>
      </w:r>
      <w:r w:rsidR="00BA5422" w:rsidRPr="00BA5422">
        <w:rPr>
          <w:b/>
        </w:rPr>
        <w:t>Sharing passwords/accounts is a breach of the department’s ICT systems policy (See Attachment C of this User Guide – User Security Declaration). Organisations that access HITS are responsible for maintaining the integrity of HITS by not sharing user IDs and passwords with any other person</w:t>
      </w:r>
      <w:r w:rsidR="00BA5422">
        <w:rPr>
          <w:b/>
        </w:rPr>
        <w:t>.</w:t>
      </w:r>
    </w:p>
    <w:p w14:paraId="2569A7D1" w14:textId="77777777" w:rsidR="00012B57" w:rsidRDefault="00012B57" w:rsidP="00EA5B1B">
      <w:pPr>
        <w:jc w:val="center"/>
      </w:pPr>
      <w:r>
        <w:rPr>
          <w:noProof/>
          <w:lang w:eastAsia="en-AU"/>
        </w:rPr>
        <w:lastRenderedPageBreak/>
        <w:drawing>
          <wp:inline distT="0" distB="0" distL="0" distR="0" wp14:anchorId="0A3EBB97" wp14:editId="23AF45A8">
            <wp:extent cx="5648325" cy="204756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2047565"/>
                    </a:xfrm>
                    <a:prstGeom prst="rect">
                      <a:avLst/>
                    </a:prstGeom>
                  </pic:spPr>
                </pic:pic>
              </a:graphicData>
            </a:graphic>
          </wp:inline>
        </w:drawing>
      </w:r>
    </w:p>
    <w:p w14:paraId="6157B4D2" w14:textId="77777777" w:rsidR="00012B57" w:rsidRDefault="00012B57" w:rsidP="005761DB">
      <w:pPr>
        <w:pStyle w:val="ListParagraph"/>
        <w:numPr>
          <w:ilvl w:val="0"/>
          <w:numId w:val="98"/>
        </w:numPr>
        <w:spacing w:after="30"/>
        <w:ind w:left="426" w:hanging="426"/>
        <w:contextualSpacing w:val="0"/>
      </w:pPr>
      <w:r>
        <w:t xml:space="preserve">Enter the Verification code and click the </w:t>
      </w:r>
      <w:r w:rsidRPr="00873FF5">
        <w:rPr>
          <w:b/>
        </w:rPr>
        <w:t>Verify code</w:t>
      </w:r>
      <w:r>
        <w:t xml:space="preserve"> button:</w:t>
      </w:r>
    </w:p>
    <w:p w14:paraId="7CC0C975" w14:textId="77777777" w:rsidR="00012B57" w:rsidRDefault="00012B57" w:rsidP="00EA5B1B">
      <w:pPr>
        <w:jc w:val="center"/>
      </w:pPr>
      <w:r>
        <w:rPr>
          <w:noProof/>
          <w:lang w:eastAsia="en-AU"/>
        </w:rPr>
        <w:drawing>
          <wp:inline distT="0" distB="0" distL="0" distR="0" wp14:anchorId="1610018B" wp14:editId="7F17FE38">
            <wp:extent cx="5731510" cy="3408045"/>
            <wp:effectExtent l="0" t="0" r="2540" b="190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08045"/>
                    </a:xfrm>
                    <a:prstGeom prst="rect">
                      <a:avLst/>
                    </a:prstGeom>
                  </pic:spPr>
                </pic:pic>
              </a:graphicData>
            </a:graphic>
          </wp:inline>
        </w:drawing>
      </w:r>
    </w:p>
    <w:p w14:paraId="0AFD804C" w14:textId="77777777" w:rsidR="00A209C1" w:rsidRPr="00721AD0" w:rsidRDefault="00A209C1" w:rsidP="003D3B07">
      <w:pPr>
        <w:rPr>
          <w:b/>
        </w:rPr>
      </w:pPr>
      <w:r w:rsidRPr="00721AD0">
        <w:rPr>
          <w:b/>
        </w:rPr>
        <w:t xml:space="preserve">Please note </w:t>
      </w:r>
      <w:r>
        <w:rPr>
          <w:b/>
        </w:rPr>
        <w:t>that the email address entered for the multi-factor authentication process cannot be updated in eSAM, even after the account has been successfully registered</w:t>
      </w:r>
      <w:r w:rsidRPr="00721AD0">
        <w:rPr>
          <w:b/>
        </w:rPr>
        <w:t>.</w:t>
      </w:r>
      <w:r>
        <w:rPr>
          <w:b/>
        </w:rPr>
        <w:t xml:space="preserve"> To update multi-factor authentication details, the current account must be disabled and a new invite must be initiated to register a new account.</w:t>
      </w:r>
    </w:p>
    <w:p w14:paraId="3A2FA193" w14:textId="58757667" w:rsidR="00012B57" w:rsidRDefault="007D77D9" w:rsidP="005761DB">
      <w:pPr>
        <w:pStyle w:val="ListParagraph"/>
        <w:numPr>
          <w:ilvl w:val="0"/>
          <w:numId w:val="98"/>
        </w:numPr>
        <w:spacing w:after="30"/>
        <w:ind w:left="426" w:hanging="426"/>
        <w:contextualSpacing w:val="0"/>
      </w:pPr>
      <w:r>
        <w:t>The Create button will be enabled if the correct code is entered</w:t>
      </w:r>
      <w:r w:rsidR="00012B57">
        <w:t xml:space="preserve">. Click the </w:t>
      </w:r>
      <w:r w:rsidR="00012B57" w:rsidRPr="00873FF5">
        <w:rPr>
          <w:b/>
        </w:rPr>
        <w:t>Create</w:t>
      </w:r>
      <w:r w:rsidR="00012B57">
        <w:t xml:space="preserve"> button</w:t>
      </w:r>
      <w:r>
        <w:t xml:space="preserve"> to continue</w:t>
      </w:r>
      <w:r w:rsidR="00012B57">
        <w:t>:</w:t>
      </w:r>
    </w:p>
    <w:p w14:paraId="5056668F" w14:textId="58D9655F" w:rsidR="00362C89" w:rsidRDefault="00012B57" w:rsidP="00EA5B1B">
      <w:pPr>
        <w:jc w:val="center"/>
      </w:pPr>
      <w:r>
        <w:rPr>
          <w:noProof/>
          <w:lang w:eastAsia="en-AU"/>
        </w:rPr>
        <w:drawing>
          <wp:inline distT="0" distB="0" distL="0" distR="0" wp14:anchorId="5680AA8C" wp14:editId="211B8E9C">
            <wp:extent cx="2823667" cy="1674290"/>
            <wp:effectExtent l="0" t="0" r="0" b="254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3671" cy="1709869"/>
                    </a:xfrm>
                    <a:prstGeom prst="rect">
                      <a:avLst/>
                    </a:prstGeom>
                  </pic:spPr>
                </pic:pic>
              </a:graphicData>
            </a:graphic>
          </wp:inline>
        </w:drawing>
      </w:r>
    </w:p>
    <w:p w14:paraId="2712C614" w14:textId="77777777" w:rsidR="00362C89" w:rsidRDefault="00362C89">
      <w:r>
        <w:lastRenderedPageBreak/>
        <w:br w:type="page"/>
      </w:r>
    </w:p>
    <w:p w14:paraId="1DA953D8" w14:textId="77777777" w:rsidR="00012B57" w:rsidRDefault="007D77D9" w:rsidP="005761DB">
      <w:pPr>
        <w:pStyle w:val="ListParagraph"/>
        <w:numPr>
          <w:ilvl w:val="0"/>
          <w:numId w:val="98"/>
        </w:numPr>
        <w:spacing w:after="30"/>
        <w:ind w:left="426" w:hanging="426"/>
        <w:contextualSpacing w:val="0"/>
      </w:pPr>
      <w:r>
        <w:lastRenderedPageBreak/>
        <w:t xml:space="preserve">You will then need to complete the </w:t>
      </w:r>
      <w:r w:rsidR="00012B57">
        <w:t xml:space="preserve">multi factor authentication </w:t>
      </w:r>
      <w:r w:rsidR="00A8660F">
        <w:t>process</w:t>
      </w:r>
      <w:r>
        <w:t xml:space="preserve"> by entering a phone number</w:t>
      </w:r>
      <w:r w:rsidR="00012B57">
        <w:t>:</w:t>
      </w:r>
    </w:p>
    <w:p w14:paraId="04023B6C" w14:textId="77777777" w:rsidR="00012B57" w:rsidRDefault="00012B57" w:rsidP="00EA5B1B">
      <w:pPr>
        <w:jc w:val="center"/>
      </w:pPr>
      <w:r>
        <w:rPr>
          <w:noProof/>
          <w:lang w:eastAsia="en-AU"/>
        </w:rPr>
        <w:drawing>
          <wp:inline distT="0" distB="0" distL="0" distR="0" wp14:anchorId="393AB0AB" wp14:editId="1B985A3A">
            <wp:extent cx="5731510" cy="3041650"/>
            <wp:effectExtent l="0" t="0" r="254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41650"/>
                    </a:xfrm>
                    <a:prstGeom prst="rect">
                      <a:avLst/>
                    </a:prstGeom>
                  </pic:spPr>
                </pic:pic>
              </a:graphicData>
            </a:graphic>
          </wp:inline>
        </w:drawing>
      </w:r>
    </w:p>
    <w:p w14:paraId="64AE4951" w14:textId="77777777" w:rsidR="00A209C1" w:rsidRPr="00721AD0" w:rsidRDefault="00A209C1" w:rsidP="003D3B07">
      <w:pPr>
        <w:rPr>
          <w:b/>
        </w:rPr>
      </w:pPr>
      <w:r w:rsidRPr="00721AD0">
        <w:rPr>
          <w:b/>
        </w:rPr>
        <w:t xml:space="preserve">Please note </w:t>
      </w:r>
      <w:r>
        <w:rPr>
          <w:b/>
        </w:rPr>
        <w:t>that the phone number entered for the multi-factor authentication process cannot be updated in eSAM, even after the account has been successfully registered</w:t>
      </w:r>
      <w:r w:rsidRPr="00721AD0">
        <w:rPr>
          <w:b/>
        </w:rPr>
        <w:t>.</w:t>
      </w:r>
      <w:r>
        <w:rPr>
          <w:b/>
        </w:rPr>
        <w:t xml:space="preserve"> To update multi-factor authentication details, the current account must be disabled and a new invite must be initiated to register a new account.</w:t>
      </w:r>
    </w:p>
    <w:p w14:paraId="0D3F9347" w14:textId="77777777" w:rsidR="00012B57" w:rsidRDefault="00012B57" w:rsidP="005761DB">
      <w:pPr>
        <w:pStyle w:val="ListParagraph"/>
        <w:numPr>
          <w:ilvl w:val="0"/>
          <w:numId w:val="98"/>
        </w:numPr>
        <w:ind w:left="425" w:hanging="425"/>
        <w:contextualSpacing w:val="0"/>
      </w:pPr>
      <w:r>
        <w:t>Enter your phone number into the phone number field.</w:t>
      </w:r>
    </w:p>
    <w:p w14:paraId="5B01BF04" w14:textId="2EA2E59D" w:rsidR="00012B57" w:rsidRDefault="00012B57" w:rsidP="005761DB">
      <w:pPr>
        <w:jc w:val="both"/>
      </w:pPr>
      <w:r w:rsidRPr="005761DB">
        <w:rPr>
          <w:b/>
          <w:i/>
        </w:rPr>
        <w:t>Please Note</w:t>
      </w:r>
      <w:r w:rsidRPr="005761DB">
        <w:rPr>
          <w:b/>
        </w:rPr>
        <w:t>:</w:t>
      </w:r>
      <w:r>
        <w:t xml:space="preserve"> The phone number entered is automatically used for the Multi Factor Authentication process for every subsequent eSAM Sign In. For this reason, the phone number entered must be a phone number that you have ongoing access to. It is recommended where possible that the phone number entered is your mobile phone number. If using a landline, it must be a direct nu</w:t>
      </w:r>
      <w:r w:rsidR="003D3B07">
        <w:t>mber, not a switchboard number.</w:t>
      </w:r>
    </w:p>
    <w:p w14:paraId="6D09ED71" w14:textId="77777777" w:rsidR="00012B57" w:rsidRDefault="00A8660F" w:rsidP="005761DB">
      <w:pPr>
        <w:spacing w:after="60"/>
      </w:pPr>
      <w:r>
        <w:t>T</w:t>
      </w:r>
      <w:r w:rsidR="00012B57">
        <w:t>he following methods can be used for this multi factor authentication:</w:t>
      </w:r>
    </w:p>
    <w:p w14:paraId="30E704F5" w14:textId="77777777" w:rsidR="00012B57" w:rsidRDefault="00012B57" w:rsidP="005761DB">
      <w:pPr>
        <w:spacing w:after="0"/>
        <w:ind w:left="1276" w:hanging="1276"/>
      </w:pPr>
      <w:r w:rsidRPr="00284AC3">
        <w:rPr>
          <w:b/>
        </w:rPr>
        <w:t>Send Code</w:t>
      </w:r>
      <w:r>
        <w:t xml:space="preserve"> </w:t>
      </w:r>
      <w:r>
        <w:tab/>
        <w:t xml:space="preserve">A text message, originating from an international number (either USA or UK), containing a six-digit code will be sent to the mobile phone entered. Click the </w:t>
      </w:r>
      <w:r w:rsidRPr="00284AC3">
        <w:rPr>
          <w:b/>
        </w:rPr>
        <w:t>Send Code</w:t>
      </w:r>
      <w:r>
        <w:t xml:space="preserve"> button to receive the text message containing the code. </w:t>
      </w:r>
      <w:r w:rsidR="008E0389">
        <w:t>You will have</w:t>
      </w:r>
      <w:r>
        <w:t xml:space="preserve"> approx</w:t>
      </w:r>
      <w:r w:rsidR="008E0389">
        <w:t>imately</w:t>
      </w:r>
      <w:r>
        <w:t xml:space="preserve"> three minutes from the time </w:t>
      </w:r>
      <w:r w:rsidR="008E0389">
        <w:t>you</w:t>
      </w:r>
      <w:r>
        <w:t xml:space="preserve"> click Send Code</w:t>
      </w:r>
      <w:r w:rsidR="008E0389">
        <w:t xml:space="preserve"> button</w:t>
      </w:r>
      <w:r>
        <w:t>, to enter the verification code and click Verify Code</w:t>
      </w:r>
      <w:r w:rsidR="008E0389">
        <w:t xml:space="preserve"> button</w:t>
      </w:r>
      <w:r>
        <w:t>.</w:t>
      </w:r>
    </w:p>
    <w:p w14:paraId="29B5FD0D" w14:textId="5385D841" w:rsidR="00A8660F" w:rsidRPr="00A8660F" w:rsidRDefault="00A8660F" w:rsidP="005761DB">
      <w:pPr>
        <w:spacing w:before="60"/>
        <w:ind w:left="1440" w:hanging="1440"/>
      </w:pPr>
      <w:r w:rsidRPr="00873FF5">
        <w:rPr>
          <w:b/>
        </w:rPr>
        <w:t xml:space="preserve">Note: </w:t>
      </w:r>
      <w:r>
        <w:t>this method is only available if you enter a mobile number.</w:t>
      </w:r>
    </w:p>
    <w:p w14:paraId="45B9B197" w14:textId="77777777" w:rsidR="00012B57" w:rsidRDefault="00012B57" w:rsidP="005761DB">
      <w:pPr>
        <w:ind w:left="1276" w:hanging="1276"/>
      </w:pPr>
      <w:r w:rsidRPr="00284AC3">
        <w:rPr>
          <w:b/>
        </w:rPr>
        <w:t>Call Me</w:t>
      </w:r>
      <w:r>
        <w:t xml:space="preserve"> </w:t>
      </w:r>
      <w:r>
        <w:tab/>
      </w:r>
      <w:r w:rsidR="00A8660F">
        <w:t>If you select</w:t>
      </w:r>
      <w:r>
        <w:t xml:space="preserve"> the </w:t>
      </w:r>
      <w:r w:rsidRPr="00284AC3">
        <w:rPr>
          <w:b/>
        </w:rPr>
        <w:t>Call Me</w:t>
      </w:r>
      <w:r>
        <w:t xml:space="preserve"> button</w:t>
      </w:r>
      <w:r w:rsidR="00A8660F">
        <w:t>, a</w:t>
      </w:r>
      <w:r>
        <w:t xml:space="preserve"> call will be placed to </w:t>
      </w:r>
      <w:r w:rsidR="00A8660F">
        <w:t xml:space="preserve">the </w:t>
      </w:r>
      <w:r>
        <w:t>phone</w:t>
      </w:r>
      <w:r w:rsidR="00A8660F">
        <w:t xml:space="preserve"> number entered. The call will be </w:t>
      </w:r>
      <w:r>
        <w:t xml:space="preserve">from an international number (USA) asking you to verify the sign up process by pressing the ‘pound’ key (# hash). </w:t>
      </w:r>
      <w:r w:rsidR="008E0389">
        <w:t>You will have</w:t>
      </w:r>
      <w:r w:rsidRPr="00525315">
        <w:t xml:space="preserve"> approx</w:t>
      </w:r>
      <w:r w:rsidR="008E0389">
        <w:t>imately</w:t>
      </w:r>
      <w:r w:rsidRPr="00525315">
        <w:t xml:space="preserve"> 15 seconds from the start of the call to press the # (hash) key.</w:t>
      </w:r>
      <w:r>
        <w:t xml:space="preserve"> </w:t>
      </w:r>
      <w:r w:rsidR="008E0389">
        <w:t>If you press the incorrect button you will need to restart the process. Once you have completed the call the maulti factor authentication process will be complete,</w:t>
      </w:r>
      <w:r>
        <w:t xml:space="preserve"> no code is required.</w:t>
      </w:r>
    </w:p>
    <w:p w14:paraId="7FDECDD6" w14:textId="77777777" w:rsidR="008E0389" w:rsidRDefault="008E0389">
      <w:r>
        <w:br w:type="page"/>
      </w:r>
    </w:p>
    <w:p w14:paraId="218B7EBC" w14:textId="77777777" w:rsidR="00012B57" w:rsidRDefault="008E0389" w:rsidP="005761DB">
      <w:pPr>
        <w:pStyle w:val="ListParagraph"/>
        <w:numPr>
          <w:ilvl w:val="0"/>
          <w:numId w:val="98"/>
        </w:numPr>
        <w:spacing w:after="30"/>
        <w:ind w:left="426" w:hanging="426"/>
        <w:contextualSpacing w:val="0"/>
      </w:pPr>
      <w:r>
        <w:lastRenderedPageBreak/>
        <w:t>If you select</w:t>
      </w:r>
      <w:r w:rsidR="00012B57">
        <w:t xml:space="preserve"> the Send Code option, </w:t>
      </w:r>
      <w:r>
        <w:t>you</w:t>
      </w:r>
      <w:r w:rsidR="00012B57">
        <w:t xml:space="preserve"> </w:t>
      </w:r>
      <w:r w:rsidR="00244FE7">
        <w:t xml:space="preserve">will </w:t>
      </w:r>
      <w:r w:rsidR="00012B57">
        <w:t>receive a verification code via SMS</w:t>
      </w:r>
      <w:r>
        <w:t xml:space="preserve">. Enter the verification code and click the </w:t>
      </w:r>
      <w:r w:rsidRPr="00CB23C9">
        <w:rPr>
          <w:b/>
        </w:rPr>
        <w:t>Verify Code</w:t>
      </w:r>
      <w:r>
        <w:t xml:space="preserve"> button to complete the multi factor authentication process</w:t>
      </w:r>
      <w:r w:rsidR="00012B57">
        <w:t>:</w:t>
      </w:r>
    </w:p>
    <w:p w14:paraId="7F89ACAA" w14:textId="77777777" w:rsidR="00012B57" w:rsidRDefault="00012B57" w:rsidP="00EA5B1B">
      <w:pPr>
        <w:jc w:val="center"/>
      </w:pPr>
      <w:r>
        <w:rPr>
          <w:noProof/>
          <w:lang w:eastAsia="en-AU"/>
        </w:rPr>
        <w:drawing>
          <wp:inline distT="0" distB="0" distL="0" distR="0" wp14:anchorId="3ECA2F33" wp14:editId="6D817FFB">
            <wp:extent cx="5057215" cy="292417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8571" cy="2924959"/>
                    </a:xfrm>
                    <a:prstGeom prst="rect">
                      <a:avLst/>
                    </a:prstGeom>
                  </pic:spPr>
                </pic:pic>
              </a:graphicData>
            </a:graphic>
          </wp:inline>
        </w:drawing>
      </w:r>
    </w:p>
    <w:p w14:paraId="4652F16D" w14:textId="091C5315" w:rsidR="008E0389" w:rsidRDefault="008E0389" w:rsidP="00362C89">
      <w:r>
        <w:t>I</w:t>
      </w:r>
      <w:r w:rsidR="00012B57">
        <w:t>f you require a new verification code to be sent</w:t>
      </w:r>
      <w:r>
        <w:t xml:space="preserve">, click the </w:t>
      </w:r>
      <w:r w:rsidRPr="0087405D">
        <w:rPr>
          <w:b/>
        </w:rPr>
        <w:t>send a new code</w:t>
      </w:r>
      <w:r>
        <w:t xml:space="preserve"> link</w:t>
      </w:r>
      <w:r w:rsidR="00012B57">
        <w:t>.</w:t>
      </w:r>
      <w:r>
        <w:t xml:space="preserve"> This will invalidate the previous code</w:t>
      </w:r>
      <w:r w:rsidR="00012B57">
        <w:t>.</w:t>
      </w:r>
    </w:p>
    <w:p w14:paraId="7704BADC" w14:textId="77777777" w:rsidR="00012B57" w:rsidRDefault="00012B57" w:rsidP="005761DB">
      <w:pPr>
        <w:pStyle w:val="ListParagraph"/>
        <w:numPr>
          <w:ilvl w:val="0"/>
          <w:numId w:val="98"/>
        </w:numPr>
        <w:spacing w:after="30"/>
        <w:ind w:left="426" w:hanging="426"/>
        <w:contextualSpacing w:val="0"/>
      </w:pPr>
      <w:r>
        <w:t>Upon completion of the verification process, the User Security Declaration Acceptance page</w:t>
      </w:r>
      <w:r w:rsidR="008E0389">
        <w:t xml:space="preserve"> will be displayed</w:t>
      </w:r>
      <w:r>
        <w:t>:</w:t>
      </w:r>
    </w:p>
    <w:p w14:paraId="0B818914" w14:textId="77777777" w:rsidR="00012B57" w:rsidRDefault="00012B57" w:rsidP="005761DB">
      <w:pPr>
        <w:jc w:val="center"/>
      </w:pPr>
      <w:r>
        <w:rPr>
          <w:noProof/>
          <w:lang w:eastAsia="en-AU"/>
        </w:rPr>
        <w:drawing>
          <wp:inline distT="0" distB="0" distL="0" distR="0" wp14:anchorId="1C17B2D4" wp14:editId="0F54CA35">
            <wp:extent cx="4391025" cy="2642593"/>
            <wp:effectExtent l="152400" t="152400" r="352425" b="36766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91025" cy="2642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03748130" w14:textId="77777777" w:rsidR="008E0389" w:rsidRDefault="008E0389">
      <w:r>
        <w:br w:type="page"/>
      </w:r>
    </w:p>
    <w:p w14:paraId="278CB567" w14:textId="77777777" w:rsidR="00012B57" w:rsidRDefault="008E0389" w:rsidP="005761DB">
      <w:pPr>
        <w:pStyle w:val="ListParagraph"/>
        <w:numPr>
          <w:ilvl w:val="0"/>
          <w:numId w:val="98"/>
        </w:numPr>
        <w:spacing w:after="30"/>
        <w:ind w:left="425" w:hanging="425"/>
        <w:contextualSpacing w:val="0"/>
      </w:pPr>
      <w:r>
        <w:lastRenderedPageBreak/>
        <w:t>Please ensure you r</w:t>
      </w:r>
      <w:r w:rsidR="00012B57">
        <w:t xml:space="preserve">ead the User Security Declaration, </w:t>
      </w:r>
      <w:r>
        <w:t xml:space="preserve">if you agree </w:t>
      </w:r>
      <w:r w:rsidR="00012B57">
        <w:t xml:space="preserve">check the </w:t>
      </w:r>
      <w:r w:rsidR="00012B57" w:rsidRPr="00CB23C9">
        <w:rPr>
          <w:b/>
        </w:rPr>
        <w:t>I Accept</w:t>
      </w:r>
      <w:r w:rsidR="00012B57">
        <w:t xml:space="preserve"> box and click the </w:t>
      </w:r>
      <w:r w:rsidR="00012B57" w:rsidRPr="00CB23C9">
        <w:rPr>
          <w:b/>
        </w:rPr>
        <w:t>Submit</w:t>
      </w:r>
      <w:r w:rsidR="00012B57">
        <w:t xml:space="preserve"> button:</w:t>
      </w:r>
    </w:p>
    <w:p w14:paraId="5C17F547" w14:textId="77777777" w:rsidR="00012B57" w:rsidRDefault="00012B57" w:rsidP="00EA5B1B">
      <w:pPr>
        <w:jc w:val="center"/>
      </w:pPr>
      <w:r>
        <w:rPr>
          <w:noProof/>
          <w:lang w:eastAsia="en-AU"/>
        </w:rPr>
        <w:drawing>
          <wp:inline distT="0" distB="0" distL="0" distR="0" wp14:anchorId="6E9D9322" wp14:editId="6EEEBA41">
            <wp:extent cx="5581138" cy="1838325"/>
            <wp:effectExtent l="0" t="0" r="63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138" cy="1838325"/>
                    </a:xfrm>
                    <a:prstGeom prst="rect">
                      <a:avLst/>
                    </a:prstGeom>
                  </pic:spPr>
                </pic:pic>
              </a:graphicData>
            </a:graphic>
          </wp:inline>
        </w:drawing>
      </w:r>
    </w:p>
    <w:p w14:paraId="1E297BDD" w14:textId="77777777" w:rsidR="00012B57" w:rsidRPr="00C91CFB" w:rsidRDefault="00244FE7" w:rsidP="003D3B07">
      <w:pPr>
        <w:rPr>
          <w:b/>
        </w:rPr>
      </w:pPr>
      <w:r>
        <w:rPr>
          <w:b/>
        </w:rPr>
        <w:t>I</w:t>
      </w:r>
      <w:r w:rsidR="00012B57" w:rsidRPr="00C91CFB">
        <w:rPr>
          <w:b/>
        </w:rPr>
        <w:t>f</w:t>
      </w:r>
      <w:r>
        <w:rPr>
          <w:b/>
        </w:rPr>
        <w:t xml:space="preserve"> you do not accept</w:t>
      </w:r>
      <w:r w:rsidR="00012B57" w:rsidRPr="00C91CFB">
        <w:rPr>
          <w:b/>
        </w:rPr>
        <w:t xml:space="preserve"> the User Security Declaration</w:t>
      </w:r>
      <w:r>
        <w:rPr>
          <w:b/>
        </w:rPr>
        <w:t>, click on the ‘I do not accept (Sign Out)’ button to cancel the registration process. You will be unable to access eSAM or HITS without accepting the terms of the User Security Declaration</w:t>
      </w:r>
      <w:r w:rsidR="00012B57" w:rsidRPr="00C91CFB">
        <w:rPr>
          <w:b/>
        </w:rPr>
        <w:t>.</w:t>
      </w:r>
    </w:p>
    <w:p w14:paraId="3881834F" w14:textId="77777777" w:rsidR="00012B57" w:rsidRDefault="00012B57" w:rsidP="005761DB">
      <w:pPr>
        <w:pStyle w:val="ListParagraph"/>
        <w:numPr>
          <w:ilvl w:val="0"/>
          <w:numId w:val="98"/>
        </w:numPr>
        <w:ind w:left="426" w:hanging="426"/>
        <w:contextualSpacing w:val="0"/>
      </w:pPr>
      <w:r>
        <w:t>The eSAM registration is now complete</w:t>
      </w:r>
      <w:r w:rsidR="008E0389">
        <w:t xml:space="preserve"> and you access to HITS has been enabled</w:t>
      </w:r>
      <w:r>
        <w:t>.</w:t>
      </w:r>
    </w:p>
    <w:p w14:paraId="5569AD43" w14:textId="2628A0BF" w:rsidR="00012B57" w:rsidRPr="009F7D69" w:rsidRDefault="001466B2" w:rsidP="009F7D69">
      <w:pPr>
        <w:rPr>
          <w:b/>
        </w:rPr>
      </w:pPr>
      <w:r w:rsidRPr="004C40A9">
        <w:rPr>
          <w:b/>
        </w:rPr>
        <w:t xml:space="preserve">Please note that you will </w:t>
      </w:r>
      <w:r w:rsidR="00244FE7">
        <w:rPr>
          <w:b/>
        </w:rPr>
        <w:t xml:space="preserve">be required to </w:t>
      </w:r>
      <w:r w:rsidRPr="004C40A9">
        <w:rPr>
          <w:b/>
        </w:rPr>
        <w:t>go through th</w:t>
      </w:r>
      <w:r w:rsidR="0058238A">
        <w:rPr>
          <w:b/>
        </w:rPr>
        <w:t>e multi-factor authentication</w:t>
      </w:r>
      <w:r w:rsidRPr="004C40A9">
        <w:rPr>
          <w:b/>
        </w:rPr>
        <w:t xml:space="preserve"> process </w:t>
      </w:r>
      <w:r w:rsidR="00244FE7">
        <w:rPr>
          <w:b/>
        </w:rPr>
        <w:t xml:space="preserve">each time you sign into eSAM </w:t>
      </w:r>
      <w:r w:rsidR="008E0389">
        <w:rPr>
          <w:b/>
        </w:rPr>
        <w:t xml:space="preserve">(not HITS) </w:t>
      </w:r>
      <w:r w:rsidR="00244FE7">
        <w:rPr>
          <w:b/>
        </w:rPr>
        <w:t xml:space="preserve">or </w:t>
      </w:r>
      <w:r w:rsidRPr="004C40A9">
        <w:rPr>
          <w:b/>
        </w:rPr>
        <w:t>if you need to reset</w:t>
      </w:r>
      <w:r w:rsidR="0058238A">
        <w:rPr>
          <w:b/>
        </w:rPr>
        <w:t>/change</w:t>
      </w:r>
      <w:r w:rsidR="009F7D69">
        <w:rPr>
          <w:b/>
        </w:rPr>
        <w:t xml:space="preserve"> your password.</w:t>
      </w:r>
    </w:p>
    <w:p w14:paraId="6DE0EA23" w14:textId="77777777" w:rsidR="003F64C8" w:rsidRDefault="003F64C8">
      <w:pPr>
        <w:rPr>
          <w:b/>
          <w:sz w:val="36"/>
        </w:rPr>
      </w:pPr>
      <w:bookmarkStart w:id="8" w:name="_Toc513475600"/>
      <w:r>
        <w:br w:type="page"/>
      </w:r>
    </w:p>
    <w:p w14:paraId="5228BE4D" w14:textId="4255BA82" w:rsidR="00012B57" w:rsidRPr="00012B57" w:rsidRDefault="00012B57" w:rsidP="004A15F7">
      <w:pPr>
        <w:pStyle w:val="Heading1"/>
      </w:pPr>
      <w:bookmarkStart w:id="9" w:name="_Toc522636999"/>
      <w:r w:rsidRPr="00012B57">
        <w:lastRenderedPageBreak/>
        <w:t>eSAM - Sign-In and Authentication</w:t>
      </w:r>
      <w:bookmarkEnd w:id="8"/>
      <w:bookmarkEnd w:id="9"/>
    </w:p>
    <w:p w14:paraId="00197D72" w14:textId="0B409E07" w:rsidR="00012B57" w:rsidRDefault="00012B57" w:rsidP="003D3B07">
      <w:r>
        <w:t xml:space="preserve">Once you have completed the registration process and have an active eSAM account, you will be able to sign into the eSAM </w:t>
      </w:r>
      <w:r w:rsidR="008E0389">
        <w:t xml:space="preserve">portal </w:t>
      </w:r>
      <w:r>
        <w:t>(</w:t>
      </w:r>
      <w:hyperlink r:id="rId47" w:history="1">
        <w:r w:rsidR="005E5E34">
          <w:rPr>
            <w:rStyle w:val="Hyperlink"/>
          </w:rPr>
          <w:t>ecsn.gov.au/ESAM/</w:t>
        </w:r>
      </w:hyperlink>
      <w:r>
        <w:t>) to update your account details (see next section ‘eSAM – managing your details)</w:t>
      </w:r>
      <w:r w:rsidR="006B573C">
        <w:t>. I</w:t>
      </w:r>
      <w:r>
        <w:t>f you are a</w:t>
      </w:r>
      <w:r w:rsidR="00A209C1">
        <w:t xml:space="preserve"> P</w:t>
      </w:r>
      <w:r w:rsidR="008E0389">
        <w:t>S</w:t>
      </w:r>
      <w:r w:rsidR="00A209C1">
        <w:t>C</w:t>
      </w:r>
      <w:r>
        <w:t xml:space="preserve"> user</w:t>
      </w:r>
      <w:r w:rsidR="00F40098">
        <w:t xml:space="preserve"> you can</w:t>
      </w:r>
      <w:r>
        <w:t xml:space="preserve"> </w:t>
      </w:r>
      <w:r w:rsidR="00A209C1">
        <w:t>initiate invitations for new users</w:t>
      </w:r>
      <w:r w:rsidR="00F40098">
        <w:t xml:space="preserve"> within your organisation</w:t>
      </w:r>
      <w:r w:rsidR="00A209C1">
        <w:t xml:space="preserve"> to register eSAM accounts in order to access HITS</w:t>
      </w:r>
      <w:r>
        <w:t>.</w:t>
      </w:r>
    </w:p>
    <w:p w14:paraId="6CEE4059" w14:textId="4199BF4C" w:rsidR="00012B57" w:rsidRDefault="0058238A" w:rsidP="00A45D80">
      <w:pPr>
        <w:pStyle w:val="ListParagraph"/>
        <w:numPr>
          <w:ilvl w:val="2"/>
          <w:numId w:val="89"/>
        </w:numPr>
        <w:spacing w:after="30"/>
        <w:ind w:left="425" w:hanging="425"/>
        <w:contextualSpacing w:val="0"/>
      </w:pPr>
      <w:r>
        <w:t xml:space="preserve">Go to eSAM at </w:t>
      </w:r>
      <w:hyperlink r:id="rId48" w:history="1">
        <w:r w:rsidR="005E5E34">
          <w:rPr>
            <w:rStyle w:val="Hyperlink"/>
          </w:rPr>
          <w:t>ecsn.gov.au/ESAM/</w:t>
        </w:r>
      </w:hyperlink>
      <w:r>
        <w:t xml:space="preserve"> and click the </w:t>
      </w:r>
      <w:r w:rsidRPr="00D71B37">
        <w:rPr>
          <w:b/>
        </w:rPr>
        <w:t>Sign in</w:t>
      </w:r>
      <w:r>
        <w:t xml:space="preserve"> button</w:t>
      </w:r>
      <w:r w:rsidR="00012B57">
        <w:t>:</w:t>
      </w:r>
    </w:p>
    <w:p w14:paraId="0B27908C" w14:textId="15A255B5" w:rsidR="009F7D69" w:rsidRDefault="00012B57" w:rsidP="00EA5B1B">
      <w:pPr>
        <w:jc w:val="center"/>
      </w:pPr>
      <w:r>
        <w:rPr>
          <w:noProof/>
          <w:lang w:eastAsia="en-AU"/>
        </w:rPr>
        <w:drawing>
          <wp:inline distT="0" distB="0" distL="0" distR="0" wp14:anchorId="7AE08F36" wp14:editId="13E30534">
            <wp:extent cx="4934310" cy="3141028"/>
            <wp:effectExtent l="0" t="0" r="0" b="254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eSAM Welcome 1.png"/>
                    <pic:cNvPicPr/>
                  </pic:nvPicPr>
                  <pic:blipFill>
                    <a:blip r:embed="rId49">
                      <a:extLst>
                        <a:ext uri="{28A0092B-C50C-407E-A947-70E740481C1C}">
                          <a14:useLocalDpi xmlns:a14="http://schemas.microsoft.com/office/drawing/2010/main" val="0"/>
                        </a:ext>
                      </a:extLst>
                    </a:blip>
                    <a:stretch>
                      <a:fillRect/>
                    </a:stretch>
                  </pic:blipFill>
                  <pic:spPr>
                    <a:xfrm>
                      <a:off x="0" y="0"/>
                      <a:ext cx="4935711" cy="3141920"/>
                    </a:xfrm>
                    <a:prstGeom prst="rect">
                      <a:avLst/>
                    </a:prstGeom>
                  </pic:spPr>
                </pic:pic>
              </a:graphicData>
            </a:graphic>
          </wp:inline>
        </w:drawing>
      </w:r>
    </w:p>
    <w:p w14:paraId="07E0EF81" w14:textId="297EEFE5" w:rsidR="0058238A" w:rsidRDefault="0058238A" w:rsidP="00A45D80">
      <w:pPr>
        <w:pStyle w:val="ListParagraph"/>
        <w:numPr>
          <w:ilvl w:val="2"/>
          <w:numId w:val="89"/>
        </w:numPr>
        <w:spacing w:after="60"/>
        <w:ind w:left="425" w:hanging="425"/>
        <w:contextualSpacing w:val="0"/>
      </w:pPr>
      <w:r>
        <w:t xml:space="preserve">Enter your eSAM Username into the </w:t>
      </w:r>
      <w:r w:rsidRPr="00D71B37">
        <w:rPr>
          <w:b/>
        </w:rPr>
        <w:t>Username</w:t>
      </w:r>
      <w:r>
        <w:t xml:space="preserve"> field and your Password into the </w:t>
      </w:r>
      <w:r w:rsidRPr="00CA72B8">
        <w:rPr>
          <w:b/>
        </w:rPr>
        <w:t>Password</w:t>
      </w:r>
      <w:r>
        <w:t xml:space="preserve"> field</w:t>
      </w:r>
      <w:r w:rsidR="00CE2EE9">
        <w:t xml:space="preserve"> and click on the </w:t>
      </w:r>
      <w:r w:rsidR="00CE2EE9">
        <w:rPr>
          <w:b/>
        </w:rPr>
        <w:t xml:space="preserve">Sign In </w:t>
      </w:r>
      <w:r w:rsidR="00CE2EE9">
        <w:t>button</w:t>
      </w:r>
      <w:r>
        <w:t>.</w:t>
      </w:r>
    </w:p>
    <w:p w14:paraId="5B50D485" w14:textId="22788E28" w:rsidR="00F23695" w:rsidRDefault="0058238A" w:rsidP="00362C89">
      <w:pPr>
        <w:spacing w:after="30"/>
      </w:pPr>
      <w:r w:rsidRPr="00280AF0">
        <w:rPr>
          <w:b/>
        </w:rPr>
        <w:t xml:space="preserve">Please note that your username is not recoverable and you will need </w:t>
      </w:r>
      <w:r w:rsidRPr="00F7484B">
        <w:rPr>
          <w:b/>
        </w:rPr>
        <w:t xml:space="preserve">to </w:t>
      </w:r>
      <w:r w:rsidR="00BE1A68" w:rsidRPr="00F7484B">
        <w:rPr>
          <w:b/>
        </w:rPr>
        <w:t xml:space="preserve">contact </w:t>
      </w:r>
      <w:r w:rsidR="00F23695" w:rsidRPr="00873FF5">
        <w:rPr>
          <w:b/>
        </w:rPr>
        <w:t>the department via the online enquiry form under the Frequently Asked Questions</w:t>
      </w:r>
      <w:r w:rsidR="00FB030C">
        <w:rPr>
          <w:b/>
        </w:rPr>
        <w:t xml:space="preserve"> </w:t>
      </w:r>
      <w:r w:rsidR="00F23695" w:rsidRPr="00873FF5">
        <w:rPr>
          <w:b/>
        </w:rPr>
        <w:t>section at</w:t>
      </w:r>
      <w:r w:rsidR="00F23695">
        <w:t xml:space="preserve"> </w:t>
      </w:r>
      <w:hyperlink r:id="rId50" w:history="1">
        <w:r w:rsidR="005E5E34">
          <w:rPr>
            <w:rStyle w:val="Hyperlink"/>
          </w:rPr>
          <w:t>www.education.gov.au/information-vet-student-loans-approved-providers</w:t>
        </w:r>
      </w:hyperlink>
      <w:r w:rsidR="00F23695">
        <w:t>.</w:t>
      </w:r>
    </w:p>
    <w:p w14:paraId="46F5D60C" w14:textId="033394BE" w:rsidR="00012B57" w:rsidRDefault="00012B57" w:rsidP="00EA5B1B">
      <w:pPr>
        <w:jc w:val="center"/>
      </w:pPr>
      <w:r>
        <w:rPr>
          <w:noProof/>
          <w:lang w:eastAsia="en-AU"/>
        </w:rPr>
        <w:drawing>
          <wp:inline distT="0" distB="0" distL="0" distR="0" wp14:anchorId="074B55AA" wp14:editId="28B2676C">
            <wp:extent cx="4668999" cy="204436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eSAM Sign In 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38175" cy="2074659"/>
                    </a:xfrm>
                    <a:prstGeom prst="rect">
                      <a:avLst/>
                    </a:prstGeom>
                  </pic:spPr>
                </pic:pic>
              </a:graphicData>
            </a:graphic>
          </wp:inline>
        </w:drawing>
      </w:r>
    </w:p>
    <w:p w14:paraId="60215B21" w14:textId="1A7BB7E3" w:rsidR="003F64C8" w:rsidRDefault="00012B57" w:rsidP="005761DB">
      <w:pPr>
        <w:pStyle w:val="ListParagraph"/>
        <w:numPr>
          <w:ilvl w:val="2"/>
          <w:numId w:val="89"/>
        </w:numPr>
        <w:ind w:left="425" w:hanging="425"/>
        <w:contextualSpacing w:val="0"/>
      </w:pPr>
      <w:r>
        <w:t>You will now be prompted to complete Multi Factor Authentication.</w:t>
      </w:r>
      <w:r w:rsidRPr="000B55C2">
        <w:t xml:space="preserve"> </w:t>
      </w:r>
      <w:r>
        <w:t>The page displays the last four digits of the registered phone number. You can elect to receive a verification code via SMS by clicking the Send Code button</w:t>
      </w:r>
      <w:r w:rsidR="006B573C">
        <w:t xml:space="preserve"> if you have registered a mobile number</w:t>
      </w:r>
      <w:r>
        <w:t>, or receive a phone call by clicking the Call Me button.</w:t>
      </w:r>
    </w:p>
    <w:p w14:paraId="174A4CCB" w14:textId="77777777" w:rsidR="003F64C8" w:rsidRDefault="003F64C8">
      <w:r>
        <w:br w:type="page"/>
      </w:r>
    </w:p>
    <w:p w14:paraId="7AB1F9D8" w14:textId="77777777" w:rsidR="00012B57" w:rsidRDefault="00012B57" w:rsidP="005761DB">
      <w:pPr>
        <w:spacing w:after="30"/>
      </w:pPr>
      <w:r>
        <w:lastRenderedPageBreak/>
        <w:t xml:space="preserve">The Send Code option will only work if the registered phone number is a mobile phone number. If the registered phone number is not a mobile phone number, </w:t>
      </w:r>
      <w:r w:rsidR="00CE2EE9">
        <w:t>you</w:t>
      </w:r>
      <w:r>
        <w:t xml:space="preserve"> must use the Call Me option.</w:t>
      </w:r>
    </w:p>
    <w:p w14:paraId="18CAD326" w14:textId="2C472946" w:rsidR="00012B57" w:rsidRDefault="00012B57" w:rsidP="00EA5B1B">
      <w:pPr>
        <w:jc w:val="center"/>
      </w:pPr>
      <w:r>
        <w:rPr>
          <w:noProof/>
          <w:lang w:eastAsia="en-AU"/>
        </w:rPr>
        <w:drawing>
          <wp:inline distT="0" distB="0" distL="0" distR="0" wp14:anchorId="65CB027E" wp14:editId="25CD5B16">
            <wp:extent cx="4481263" cy="989961"/>
            <wp:effectExtent l="0" t="0" r="0" b="127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eSAM Multi Factor AUthentication 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18048" cy="998087"/>
                    </a:xfrm>
                    <a:prstGeom prst="rect">
                      <a:avLst/>
                    </a:prstGeom>
                  </pic:spPr>
                </pic:pic>
              </a:graphicData>
            </a:graphic>
          </wp:inline>
        </w:drawing>
      </w:r>
    </w:p>
    <w:p w14:paraId="38132010" w14:textId="77777777" w:rsidR="00012B57" w:rsidRPr="00CA72B8" w:rsidRDefault="00012B57" w:rsidP="003D3B07">
      <w:pPr>
        <w:spacing w:after="60"/>
        <w:rPr>
          <w:i/>
          <w:u w:val="single"/>
        </w:rPr>
      </w:pPr>
      <w:r w:rsidRPr="006B573C">
        <w:rPr>
          <w:i/>
          <w:u w:val="single"/>
        </w:rPr>
        <w:t>Multi factor authentication via Send Code</w:t>
      </w:r>
    </w:p>
    <w:p w14:paraId="50C1D5AF" w14:textId="3EBFF2B1" w:rsidR="00012B57" w:rsidRDefault="00CE2EE9" w:rsidP="00641A94">
      <w:pPr>
        <w:pStyle w:val="ListParagraph"/>
        <w:numPr>
          <w:ilvl w:val="0"/>
          <w:numId w:val="90"/>
        </w:numPr>
        <w:spacing w:after="0"/>
        <w:ind w:left="714" w:hanging="430"/>
        <w:contextualSpacing w:val="0"/>
      </w:pPr>
      <w:r>
        <w:t>If you c</w:t>
      </w:r>
      <w:r w:rsidR="00012B57">
        <w:t>lick the Send Code button</w:t>
      </w:r>
      <w:r>
        <w:t>, a</w:t>
      </w:r>
      <w:r w:rsidR="00012B57">
        <w:t xml:space="preserve"> text message, originating from an international number (either USA or UK), containing </w:t>
      </w:r>
      <w:r>
        <w:t xml:space="preserve">a </w:t>
      </w:r>
      <w:r w:rsidR="00012B57">
        <w:t>verification code is sent to the mobile phone registered</w:t>
      </w:r>
      <w:r w:rsidR="003D3B07">
        <w:t>.</w:t>
      </w:r>
    </w:p>
    <w:p w14:paraId="372F8C8A" w14:textId="77777777" w:rsidR="00012B57" w:rsidRDefault="00012B57" w:rsidP="00641A94">
      <w:pPr>
        <w:pStyle w:val="ListParagraph"/>
        <w:numPr>
          <w:ilvl w:val="0"/>
          <w:numId w:val="90"/>
        </w:numPr>
        <w:spacing w:after="30"/>
        <w:ind w:left="714" w:hanging="430"/>
        <w:contextualSpacing w:val="0"/>
      </w:pPr>
      <w:r>
        <w:t>Enter the verification code</w:t>
      </w:r>
      <w:r w:rsidR="00CE2EE9">
        <w:t>, t</w:t>
      </w:r>
      <w:r>
        <w:t>he code is validated automatically upon entry (there is no submit or verify button).</w:t>
      </w:r>
    </w:p>
    <w:p w14:paraId="362F6E8A" w14:textId="3F8112D7" w:rsidR="004A15F7" w:rsidRDefault="00CE2EE9" w:rsidP="00EA5B1B">
      <w:pPr>
        <w:jc w:val="center"/>
      </w:pPr>
      <w:r>
        <w:rPr>
          <w:noProof/>
          <w:lang w:eastAsia="en-AU"/>
        </w:rPr>
        <w:drawing>
          <wp:inline distT="0" distB="0" distL="0" distR="0" wp14:anchorId="7948774E" wp14:editId="13A4CFD9">
            <wp:extent cx="5291824" cy="1518699"/>
            <wp:effectExtent l="0" t="0" r="444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AM Multi Factor Authentication 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91824" cy="1518699"/>
                    </a:xfrm>
                    <a:prstGeom prst="rect">
                      <a:avLst/>
                    </a:prstGeom>
                  </pic:spPr>
                </pic:pic>
              </a:graphicData>
            </a:graphic>
          </wp:inline>
        </w:drawing>
      </w:r>
    </w:p>
    <w:p w14:paraId="54B066E5" w14:textId="77777777" w:rsidR="00012B57" w:rsidRPr="00CA72B8" w:rsidRDefault="00012B57" w:rsidP="00362C89">
      <w:pPr>
        <w:spacing w:after="60"/>
        <w:rPr>
          <w:i/>
          <w:u w:val="single"/>
        </w:rPr>
      </w:pPr>
      <w:r w:rsidRPr="00CA72B8">
        <w:rPr>
          <w:i/>
          <w:u w:val="single"/>
        </w:rPr>
        <w:t xml:space="preserve">Multi factor authentication via </w:t>
      </w:r>
      <w:r w:rsidR="008D510A">
        <w:rPr>
          <w:i/>
          <w:u w:val="single"/>
        </w:rPr>
        <w:t>Call Me</w:t>
      </w:r>
    </w:p>
    <w:p w14:paraId="0E6832F7" w14:textId="77777777" w:rsidR="00012B57" w:rsidRDefault="00012B57" w:rsidP="00641A94">
      <w:pPr>
        <w:pStyle w:val="ListParagraph"/>
        <w:numPr>
          <w:ilvl w:val="0"/>
          <w:numId w:val="91"/>
        </w:numPr>
        <w:spacing w:after="30"/>
        <w:ind w:left="714" w:hanging="430"/>
        <w:contextualSpacing w:val="0"/>
      </w:pPr>
      <w:r>
        <w:t xml:space="preserve">Click the </w:t>
      </w:r>
      <w:r w:rsidRPr="00CA72B8">
        <w:rPr>
          <w:b/>
        </w:rPr>
        <w:t>Call Me</w:t>
      </w:r>
      <w:r>
        <w:t xml:space="preserve"> button.</w:t>
      </w:r>
    </w:p>
    <w:p w14:paraId="4E77E40E" w14:textId="77777777" w:rsidR="00012B57" w:rsidRDefault="00CE2EE9" w:rsidP="00641A94">
      <w:pPr>
        <w:pStyle w:val="ListParagraph"/>
        <w:numPr>
          <w:ilvl w:val="0"/>
          <w:numId w:val="91"/>
        </w:numPr>
        <w:ind w:left="714" w:hanging="430"/>
        <w:contextualSpacing w:val="0"/>
      </w:pPr>
      <w:r>
        <w:t xml:space="preserve">A call will be placed to the registered phone number </w:t>
      </w:r>
      <w:r w:rsidR="00012B57">
        <w:t xml:space="preserve">from an international </w:t>
      </w:r>
      <w:r>
        <w:t xml:space="preserve">phone </w:t>
      </w:r>
      <w:r w:rsidR="00012B57">
        <w:t>number (USA)</w:t>
      </w:r>
      <w:r>
        <w:t xml:space="preserve">. To continue </w:t>
      </w:r>
      <w:r w:rsidR="00012B57">
        <w:t>press the # (hash) key.</w:t>
      </w:r>
      <w:r>
        <w:t xml:space="preserve"> The call will automatically end once you have pressed the # key. If you press the incorrect key you will have to restart the process.</w:t>
      </w:r>
    </w:p>
    <w:p w14:paraId="6874BB02" w14:textId="77777777" w:rsidR="00012B57" w:rsidRDefault="00012B57" w:rsidP="003D3B07">
      <w:r>
        <w:t>When multi factor authentication is completed successfully, the eSAM Home page is displayed.</w:t>
      </w:r>
    </w:p>
    <w:p w14:paraId="69D35B72" w14:textId="77777777" w:rsidR="003D3B07" w:rsidRDefault="00012B57" w:rsidP="003F64C8">
      <w:r>
        <w:t xml:space="preserve">If </w:t>
      </w:r>
      <w:r w:rsidR="006B573C">
        <w:t>you n</w:t>
      </w:r>
      <w:r>
        <w:t>o longer ha</w:t>
      </w:r>
      <w:r w:rsidR="006B573C">
        <w:t>ve</w:t>
      </w:r>
      <w:r>
        <w:t xml:space="preserve"> access to the phone number </w:t>
      </w:r>
      <w:r w:rsidR="006B573C">
        <w:t>that you registered</w:t>
      </w:r>
      <w:r>
        <w:t xml:space="preserve">, </w:t>
      </w:r>
      <w:r w:rsidR="006B573C">
        <w:t xml:space="preserve">you </w:t>
      </w:r>
      <w:r>
        <w:t xml:space="preserve">will need to contact </w:t>
      </w:r>
      <w:r w:rsidR="006B573C">
        <w:t xml:space="preserve">your </w:t>
      </w:r>
      <w:r>
        <w:t xml:space="preserve">PSC officer to have </w:t>
      </w:r>
      <w:r w:rsidR="006B573C">
        <w:t xml:space="preserve">your </w:t>
      </w:r>
      <w:r>
        <w:t xml:space="preserve">current eSAM account disabled, and have a new eSAM account invitation sent to </w:t>
      </w:r>
      <w:r w:rsidR="00E4672A">
        <w:t>register a new user account</w:t>
      </w:r>
      <w:r>
        <w:t xml:space="preserve">. </w:t>
      </w:r>
      <w:r w:rsidR="00E62CAE">
        <w:t xml:space="preserve">You </w:t>
      </w:r>
      <w:r w:rsidR="00D60346">
        <w:t>must</w:t>
      </w:r>
      <w:r w:rsidR="00E62CAE">
        <w:t xml:space="preserve"> complete the </w:t>
      </w:r>
      <w:r>
        <w:t>Multi Factor Authentication during the registration of the new account</w:t>
      </w:r>
      <w:r w:rsidR="00D60346">
        <w:t xml:space="preserve"> so</w:t>
      </w:r>
      <w:r w:rsidR="00E62CAE">
        <w:t xml:space="preserve"> please ensure you enter </w:t>
      </w:r>
      <w:r>
        <w:t xml:space="preserve">a phone number that </w:t>
      </w:r>
      <w:r w:rsidR="00E62CAE">
        <w:t>you have</w:t>
      </w:r>
      <w:r>
        <w:t xml:space="preserve"> o</w:t>
      </w:r>
      <w:r w:rsidR="003D3B07">
        <w:t>ngoing access to.</w:t>
      </w:r>
    </w:p>
    <w:p w14:paraId="28F0E2D3" w14:textId="77777777" w:rsidR="003F64C8" w:rsidRDefault="003F64C8">
      <w:pPr>
        <w:rPr>
          <w:rStyle w:val="Strong"/>
        </w:rPr>
      </w:pPr>
      <w:r>
        <w:rPr>
          <w:rStyle w:val="Strong"/>
        </w:rPr>
        <w:br w:type="page"/>
      </w:r>
    </w:p>
    <w:p w14:paraId="1E78F158" w14:textId="504CAF60" w:rsidR="00012B57" w:rsidRPr="001A7442" w:rsidRDefault="00012B57" w:rsidP="003D3B07">
      <w:pPr>
        <w:rPr>
          <w:rStyle w:val="Strong"/>
        </w:rPr>
      </w:pPr>
      <w:r w:rsidRPr="001A7442">
        <w:rPr>
          <w:rStyle w:val="Strong"/>
        </w:rPr>
        <w:lastRenderedPageBreak/>
        <w:t>eSAM Home page</w:t>
      </w:r>
    </w:p>
    <w:p w14:paraId="20CF75FE" w14:textId="77777777" w:rsidR="00012B57" w:rsidRDefault="00012B57" w:rsidP="00362C89">
      <w:pPr>
        <w:spacing w:after="30"/>
      </w:pPr>
      <w:r>
        <w:t>Upon successful sign in, the following eSAM Home page is displayed:</w:t>
      </w:r>
    </w:p>
    <w:p w14:paraId="51EE4D84" w14:textId="18FF41AA" w:rsidR="001808AF" w:rsidRDefault="00012B57" w:rsidP="00EA5B1B">
      <w:pPr>
        <w:jc w:val="center"/>
      </w:pPr>
      <w:r>
        <w:rPr>
          <w:noProof/>
          <w:lang w:eastAsia="en-AU"/>
        </w:rPr>
        <w:drawing>
          <wp:inline distT="0" distB="0" distL="0" distR="0" wp14:anchorId="1C9B85AE" wp14:editId="242B38F4">
            <wp:extent cx="5797484" cy="183769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SAM Home 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8659" cy="1847572"/>
                    </a:xfrm>
                    <a:prstGeom prst="rect">
                      <a:avLst/>
                    </a:prstGeom>
                  </pic:spPr>
                </pic:pic>
              </a:graphicData>
            </a:graphic>
          </wp:inline>
        </w:drawing>
      </w:r>
    </w:p>
    <w:p w14:paraId="3E209C4B" w14:textId="39FA2076" w:rsidR="00012B57" w:rsidRDefault="00CE2EE9" w:rsidP="00362C89">
      <w:pPr>
        <w:spacing w:after="30"/>
      </w:pPr>
      <w:r>
        <w:t xml:space="preserve">Users with the </w:t>
      </w:r>
      <w:r w:rsidR="00012B57">
        <w:t>PSC</w:t>
      </w:r>
      <w:r>
        <w:t xml:space="preserve"> role will have the following home page</w:t>
      </w:r>
      <w:r w:rsidR="00012B57">
        <w:t>:</w:t>
      </w:r>
    </w:p>
    <w:p w14:paraId="41AB3B13" w14:textId="0FBF86C4" w:rsidR="00012B57" w:rsidRDefault="00012B57" w:rsidP="00EA5B1B">
      <w:pPr>
        <w:jc w:val="center"/>
      </w:pPr>
      <w:r>
        <w:rPr>
          <w:noProof/>
          <w:lang w:eastAsia="en-AU"/>
        </w:rPr>
        <w:drawing>
          <wp:inline distT="0" distB="0" distL="0" distR="0" wp14:anchorId="3E37F23A" wp14:editId="7CC8DF0A">
            <wp:extent cx="5863472" cy="2592070"/>
            <wp:effectExtent l="0" t="0" r="444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SAM Home 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73285" cy="2596408"/>
                    </a:xfrm>
                    <a:prstGeom prst="rect">
                      <a:avLst/>
                    </a:prstGeom>
                  </pic:spPr>
                </pic:pic>
              </a:graphicData>
            </a:graphic>
          </wp:inline>
        </w:drawing>
      </w:r>
    </w:p>
    <w:p w14:paraId="0C05EC46" w14:textId="77777777" w:rsidR="004A15F7" w:rsidRDefault="004A15F7">
      <w:pPr>
        <w:rPr>
          <w:b/>
          <w:sz w:val="36"/>
        </w:rPr>
      </w:pPr>
      <w:bookmarkStart w:id="10" w:name="_Toc513475601"/>
      <w:r>
        <w:br w:type="page"/>
      </w:r>
    </w:p>
    <w:p w14:paraId="42AB2ECF" w14:textId="6DB32100" w:rsidR="00012B57" w:rsidRPr="00012B57" w:rsidRDefault="00012B57" w:rsidP="004A15F7">
      <w:pPr>
        <w:pStyle w:val="Heading1"/>
      </w:pPr>
      <w:bookmarkStart w:id="11" w:name="_Toc522637000"/>
      <w:r w:rsidRPr="00012B57">
        <w:lastRenderedPageBreak/>
        <w:t>eSAM - Managing your details</w:t>
      </w:r>
      <w:bookmarkEnd w:id="10"/>
      <w:bookmarkEnd w:id="11"/>
    </w:p>
    <w:p w14:paraId="3C2F9111" w14:textId="77777777" w:rsidR="00012B57" w:rsidRDefault="00012B57" w:rsidP="003D3B07">
      <w:r>
        <w:t xml:space="preserve">eSAM </w:t>
      </w:r>
      <w:r w:rsidR="00E62CAE">
        <w:t>allows you to</w:t>
      </w:r>
      <w:r>
        <w:t xml:space="preserve"> view and amend your own personal details.</w:t>
      </w:r>
    </w:p>
    <w:p w14:paraId="07DD192A" w14:textId="77777777" w:rsidR="00012B57" w:rsidRPr="00362C89" w:rsidRDefault="00012B57" w:rsidP="00F42979">
      <w:pPr>
        <w:pStyle w:val="PlainText"/>
        <w:outlineLvl w:val="0"/>
        <w:rPr>
          <w:b/>
          <w:sz w:val="28"/>
          <w:szCs w:val="28"/>
        </w:rPr>
      </w:pPr>
      <w:bookmarkStart w:id="12" w:name="_Toc522637001"/>
      <w:r w:rsidRPr="00362C89">
        <w:rPr>
          <w:b/>
          <w:sz w:val="28"/>
          <w:szCs w:val="28"/>
        </w:rPr>
        <w:t>Accessing My Details</w:t>
      </w:r>
      <w:bookmarkEnd w:id="12"/>
    </w:p>
    <w:p w14:paraId="481B0785" w14:textId="77777777" w:rsidR="00012B57" w:rsidRDefault="00012B57" w:rsidP="005761DB">
      <w:pPr>
        <w:pStyle w:val="ListParagraph"/>
        <w:numPr>
          <w:ilvl w:val="6"/>
          <w:numId w:val="89"/>
        </w:numPr>
        <w:spacing w:after="30"/>
        <w:ind w:left="425" w:hanging="425"/>
        <w:contextualSpacing w:val="0"/>
      </w:pPr>
      <w:r>
        <w:t xml:space="preserve">From the eSAM Home page, click the My Details </w:t>
      </w:r>
      <w:r w:rsidR="00214CC4">
        <w:t>menu option</w:t>
      </w:r>
      <w:r>
        <w:t>:</w:t>
      </w:r>
    </w:p>
    <w:p w14:paraId="4FFC5A0C" w14:textId="0BEB9F31" w:rsidR="00012B57" w:rsidRDefault="00012B57" w:rsidP="00EA5B1B">
      <w:pPr>
        <w:jc w:val="center"/>
      </w:pPr>
      <w:r>
        <w:rPr>
          <w:noProof/>
          <w:lang w:eastAsia="en-AU"/>
        </w:rPr>
        <w:drawing>
          <wp:inline distT="0" distB="0" distL="0" distR="0" wp14:anchorId="5A831B67" wp14:editId="17CA0ACC">
            <wp:extent cx="2162500" cy="580461"/>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My Details 1.png"/>
                    <pic:cNvPicPr/>
                  </pic:nvPicPr>
                  <pic:blipFill>
                    <a:blip r:embed="rId56">
                      <a:extLst>
                        <a:ext uri="{28A0092B-C50C-407E-A947-70E740481C1C}">
                          <a14:useLocalDpi xmlns:a14="http://schemas.microsoft.com/office/drawing/2010/main" val="0"/>
                        </a:ext>
                      </a:extLst>
                    </a:blip>
                    <a:stretch>
                      <a:fillRect/>
                    </a:stretch>
                  </pic:blipFill>
                  <pic:spPr>
                    <a:xfrm>
                      <a:off x="0" y="0"/>
                      <a:ext cx="2192493" cy="588512"/>
                    </a:xfrm>
                    <a:prstGeom prst="rect">
                      <a:avLst/>
                    </a:prstGeom>
                  </pic:spPr>
                </pic:pic>
              </a:graphicData>
            </a:graphic>
          </wp:inline>
        </w:drawing>
      </w:r>
    </w:p>
    <w:p w14:paraId="1F176B4F" w14:textId="77777777" w:rsidR="00012B57" w:rsidRDefault="00012B57" w:rsidP="005761DB">
      <w:pPr>
        <w:pStyle w:val="ListParagraph"/>
        <w:numPr>
          <w:ilvl w:val="6"/>
          <w:numId w:val="89"/>
        </w:numPr>
        <w:spacing w:after="30"/>
        <w:ind w:left="425" w:hanging="425"/>
        <w:contextualSpacing w:val="0"/>
      </w:pPr>
      <w:r>
        <w:t>The My Details page is displayed, as below:</w:t>
      </w:r>
    </w:p>
    <w:p w14:paraId="6129A298" w14:textId="77777777" w:rsidR="00362C89" w:rsidRDefault="00012B57" w:rsidP="00EA5B1B">
      <w:pPr>
        <w:jc w:val="center"/>
      </w:pPr>
      <w:r>
        <w:rPr>
          <w:noProof/>
          <w:lang w:eastAsia="en-AU"/>
        </w:rPr>
        <w:drawing>
          <wp:inline distT="0" distB="0" distL="0" distR="0" wp14:anchorId="27888ADC" wp14:editId="25ED5C1A">
            <wp:extent cx="4973443" cy="4284091"/>
            <wp:effectExtent l="0" t="0" r="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y Details 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78450" cy="4288404"/>
                    </a:xfrm>
                    <a:prstGeom prst="rect">
                      <a:avLst/>
                    </a:prstGeom>
                  </pic:spPr>
                </pic:pic>
              </a:graphicData>
            </a:graphic>
          </wp:inline>
        </w:drawing>
      </w:r>
    </w:p>
    <w:p w14:paraId="607C6D38" w14:textId="1FD7D09F" w:rsidR="00012B57" w:rsidRDefault="00012B57" w:rsidP="00362C89">
      <w:pPr>
        <w:spacing w:after="60"/>
      </w:pPr>
      <w:r>
        <w:t>From the My Details page you can:</w:t>
      </w:r>
    </w:p>
    <w:p w14:paraId="2076EE0A" w14:textId="77777777" w:rsidR="00012B57" w:rsidRDefault="00012B57" w:rsidP="00641A94">
      <w:pPr>
        <w:pStyle w:val="ListParagraph"/>
        <w:numPr>
          <w:ilvl w:val="1"/>
          <w:numId w:val="90"/>
        </w:numPr>
        <w:spacing w:after="0"/>
        <w:ind w:left="709" w:hanging="425"/>
        <w:contextualSpacing w:val="0"/>
      </w:pPr>
      <w:r>
        <w:t>View and update your name and contact details</w:t>
      </w:r>
      <w:r w:rsidR="00542DB5">
        <w:t>.</w:t>
      </w:r>
    </w:p>
    <w:p w14:paraId="0D96B04E" w14:textId="304E38A2" w:rsidR="00012B57" w:rsidRDefault="00012B57" w:rsidP="00641A94">
      <w:pPr>
        <w:pStyle w:val="ListParagraph"/>
        <w:numPr>
          <w:ilvl w:val="1"/>
          <w:numId w:val="90"/>
        </w:numPr>
        <w:spacing w:after="0"/>
        <w:ind w:left="709" w:hanging="425"/>
        <w:contextualSpacing w:val="0"/>
      </w:pPr>
      <w:r>
        <w:t>V</w:t>
      </w:r>
      <w:r w:rsidR="003D3B07">
        <w:t>iew your HITS Application Role.</w:t>
      </w:r>
    </w:p>
    <w:p w14:paraId="68F65C6D" w14:textId="0DB0BEBF" w:rsidR="004A15F7" w:rsidRDefault="00012B57" w:rsidP="00641A94">
      <w:pPr>
        <w:pStyle w:val="ListParagraph"/>
        <w:numPr>
          <w:ilvl w:val="1"/>
          <w:numId w:val="90"/>
        </w:numPr>
        <w:ind w:left="709" w:hanging="425"/>
        <w:contextualSpacing w:val="0"/>
      </w:pPr>
      <w:r>
        <w:t>View your Administrator details (if applicable)</w:t>
      </w:r>
      <w:r w:rsidR="00542DB5">
        <w:t>.</w:t>
      </w:r>
    </w:p>
    <w:p w14:paraId="5092647A" w14:textId="77777777" w:rsidR="004A15F7" w:rsidRDefault="004A15F7">
      <w:r>
        <w:br w:type="page"/>
      </w:r>
    </w:p>
    <w:p w14:paraId="4E44B55C" w14:textId="77777777" w:rsidR="00012B57" w:rsidRPr="00CA72B8" w:rsidRDefault="00012B57" w:rsidP="003D3B07">
      <w:pPr>
        <w:pStyle w:val="PlainText"/>
        <w:spacing w:after="120"/>
        <w:rPr>
          <w:b/>
          <w:sz w:val="28"/>
          <w:szCs w:val="28"/>
        </w:rPr>
      </w:pPr>
      <w:r w:rsidRPr="00CA72B8">
        <w:rPr>
          <w:b/>
          <w:sz w:val="28"/>
          <w:szCs w:val="28"/>
        </w:rPr>
        <w:lastRenderedPageBreak/>
        <w:t>Update my details</w:t>
      </w:r>
    </w:p>
    <w:p w14:paraId="3CEE7C9D" w14:textId="77777777" w:rsidR="00012B57" w:rsidRDefault="00012B57" w:rsidP="003D3B07">
      <w:r>
        <w:t>View and update your details as described in Table 1 – My Details - user details:</w:t>
      </w:r>
    </w:p>
    <w:p w14:paraId="242F65FC" w14:textId="77777777" w:rsidR="00012B57" w:rsidRPr="00CA72B8" w:rsidRDefault="00012B57" w:rsidP="003D3B07">
      <w:pPr>
        <w:spacing w:after="0"/>
        <w:rPr>
          <w:b/>
        </w:rPr>
      </w:pPr>
      <w:r w:rsidRPr="00CA72B8">
        <w:rPr>
          <w:b/>
        </w:rPr>
        <w:t>Table 1 – My Details - user details</w:t>
      </w:r>
    </w:p>
    <w:tbl>
      <w:tblPr>
        <w:tblStyle w:val="TableGrid"/>
        <w:tblW w:w="8789" w:type="dxa"/>
        <w:jc w:val="center"/>
        <w:tblLook w:val="04A0" w:firstRow="1" w:lastRow="0" w:firstColumn="1" w:lastColumn="0" w:noHBand="0" w:noVBand="1"/>
      </w:tblPr>
      <w:tblGrid>
        <w:gridCol w:w="1985"/>
        <w:gridCol w:w="6804"/>
      </w:tblGrid>
      <w:tr w:rsidR="00012B57" w14:paraId="6A0CEB9F" w14:textId="77777777" w:rsidTr="00EA5B1B">
        <w:trPr>
          <w:cantSplit/>
          <w:tblHeader/>
          <w:jc w:val="center"/>
        </w:trPr>
        <w:tc>
          <w:tcPr>
            <w:tcW w:w="1985" w:type="dxa"/>
            <w:shd w:val="clear" w:color="auto" w:fill="006600"/>
          </w:tcPr>
          <w:p w14:paraId="49682AF2" w14:textId="77777777" w:rsidR="00012B57" w:rsidRPr="00C00680" w:rsidRDefault="00012B57" w:rsidP="00A7758C">
            <w:pPr>
              <w:spacing w:before="40" w:after="40"/>
              <w:rPr>
                <w:color w:val="FFFFFF" w:themeColor="background1"/>
              </w:rPr>
            </w:pPr>
            <w:r>
              <w:rPr>
                <w:color w:val="FFFFFF" w:themeColor="background1"/>
              </w:rPr>
              <w:t>Field</w:t>
            </w:r>
          </w:p>
        </w:tc>
        <w:tc>
          <w:tcPr>
            <w:tcW w:w="6804" w:type="dxa"/>
            <w:shd w:val="clear" w:color="auto" w:fill="006600"/>
          </w:tcPr>
          <w:p w14:paraId="255C8953" w14:textId="625AD19E" w:rsidR="00012B57" w:rsidRPr="00C00680" w:rsidRDefault="00A7758C" w:rsidP="00A7758C">
            <w:pPr>
              <w:spacing w:before="40" w:after="40"/>
              <w:rPr>
                <w:color w:val="FFFFFF" w:themeColor="background1"/>
              </w:rPr>
            </w:pPr>
            <w:r>
              <w:rPr>
                <w:color w:val="FFFFFF" w:themeColor="background1"/>
              </w:rPr>
              <w:t>Comments</w:t>
            </w:r>
          </w:p>
        </w:tc>
      </w:tr>
      <w:tr w:rsidR="00012B57" w14:paraId="11D59BEA" w14:textId="77777777" w:rsidTr="00EA5B1B">
        <w:trPr>
          <w:cantSplit/>
          <w:jc w:val="center"/>
        </w:trPr>
        <w:tc>
          <w:tcPr>
            <w:tcW w:w="8789" w:type="dxa"/>
            <w:gridSpan w:val="2"/>
            <w:shd w:val="clear" w:color="auto" w:fill="A6A6A6" w:themeFill="background1" w:themeFillShade="A6"/>
          </w:tcPr>
          <w:p w14:paraId="0CB834FE" w14:textId="77777777" w:rsidR="00012B57" w:rsidRPr="00C00680" w:rsidRDefault="00012B57" w:rsidP="00A7758C">
            <w:pPr>
              <w:spacing w:before="40" w:after="40"/>
              <w:rPr>
                <w:sz w:val="20"/>
                <w:szCs w:val="20"/>
              </w:rPr>
            </w:pPr>
            <w:r>
              <w:t>Identity – Personal Details</w:t>
            </w:r>
          </w:p>
        </w:tc>
      </w:tr>
      <w:tr w:rsidR="00012B57" w14:paraId="0E7AA560" w14:textId="77777777" w:rsidTr="00EA5B1B">
        <w:trPr>
          <w:cantSplit/>
          <w:jc w:val="center"/>
        </w:trPr>
        <w:tc>
          <w:tcPr>
            <w:tcW w:w="1985" w:type="dxa"/>
          </w:tcPr>
          <w:p w14:paraId="4ACB16DB" w14:textId="77777777" w:rsidR="00012B57" w:rsidRPr="006F2AE6" w:rsidRDefault="00012B57" w:rsidP="00012B57">
            <w:pPr>
              <w:rPr>
                <w:sz w:val="20"/>
                <w:szCs w:val="20"/>
              </w:rPr>
            </w:pPr>
            <w:r w:rsidRPr="006F2AE6">
              <w:rPr>
                <w:sz w:val="20"/>
                <w:szCs w:val="20"/>
              </w:rPr>
              <w:t>User ID</w:t>
            </w:r>
          </w:p>
        </w:tc>
        <w:tc>
          <w:tcPr>
            <w:tcW w:w="6804" w:type="dxa"/>
          </w:tcPr>
          <w:p w14:paraId="6C38A7E6" w14:textId="77777777" w:rsidR="00012B57" w:rsidRPr="006F2AE6" w:rsidRDefault="00012B57" w:rsidP="00A7758C">
            <w:pPr>
              <w:spacing w:after="30"/>
              <w:rPr>
                <w:sz w:val="20"/>
                <w:szCs w:val="20"/>
              </w:rPr>
            </w:pPr>
            <w:r w:rsidRPr="006F2AE6">
              <w:rPr>
                <w:sz w:val="20"/>
                <w:szCs w:val="20"/>
              </w:rPr>
              <w:t>Displays your eSAM UserID.</w:t>
            </w:r>
          </w:p>
          <w:p w14:paraId="548E0250" w14:textId="355F8A82" w:rsidR="00012B57" w:rsidRPr="006F2AE6" w:rsidRDefault="00012B57" w:rsidP="00A7758C">
            <w:pPr>
              <w:spacing w:after="30"/>
              <w:rPr>
                <w:sz w:val="20"/>
                <w:szCs w:val="20"/>
              </w:rPr>
            </w:pPr>
            <w:r w:rsidRPr="006F2AE6">
              <w:rPr>
                <w:sz w:val="20"/>
                <w:szCs w:val="20"/>
              </w:rPr>
              <w:t>The UserID is a system reference number and is a unique identifier fo</w:t>
            </w:r>
            <w:r w:rsidR="00A7758C">
              <w:rPr>
                <w:sz w:val="20"/>
                <w:szCs w:val="20"/>
              </w:rPr>
              <w:t>r each user in the eSAM system.</w:t>
            </w:r>
            <w:r w:rsidRPr="006F2AE6">
              <w:rPr>
                <w:sz w:val="20"/>
                <w:szCs w:val="20"/>
              </w:rPr>
              <w:t xml:space="preserve"> The UserID cannot be updated by any user.</w:t>
            </w:r>
          </w:p>
          <w:p w14:paraId="5CC1B647" w14:textId="6D1F57F4" w:rsidR="00012B57" w:rsidRPr="006F2AE6" w:rsidRDefault="00012B57" w:rsidP="003D3B07">
            <w:pPr>
              <w:spacing w:after="60"/>
              <w:rPr>
                <w:sz w:val="20"/>
                <w:szCs w:val="20"/>
              </w:rPr>
            </w:pPr>
            <w:r w:rsidRPr="006F2AE6">
              <w:rPr>
                <w:sz w:val="20"/>
                <w:szCs w:val="20"/>
              </w:rPr>
              <w:t xml:space="preserve">This field </w:t>
            </w:r>
            <w:r w:rsidR="00E62CAE">
              <w:rPr>
                <w:sz w:val="20"/>
                <w:szCs w:val="20"/>
              </w:rPr>
              <w:t xml:space="preserve">cannot be </w:t>
            </w:r>
            <w:r w:rsidRPr="006F2AE6">
              <w:rPr>
                <w:sz w:val="20"/>
                <w:szCs w:val="20"/>
              </w:rPr>
              <w:t>amend</w:t>
            </w:r>
            <w:r w:rsidR="00E62CAE">
              <w:rPr>
                <w:sz w:val="20"/>
                <w:szCs w:val="20"/>
              </w:rPr>
              <w:t>ed</w:t>
            </w:r>
            <w:r w:rsidRPr="006F2AE6">
              <w:rPr>
                <w:sz w:val="20"/>
                <w:szCs w:val="20"/>
              </w:rPr>
              <w:t>.</w:t>
            </w:r>
          </w:p>
        </w:tc>
      </w:tr>
      <w:tr w:rsidR="00012B57" w14:paraId="29B0FB1A" w14:textId="77777777" w:rsidTr="00EA5B1B">
        <w:trPr>
          <w:cantSplit/>
          <w:jc w:val="center"/>
        </w:trPr>
        <w:tc>
          <w:tcPr>
            <w:tcW w:w="1985" w:type="dxa"/>
          </w:tcPr>
          <w:p w14:paraId="122716B7" w14:textId="77777777" w:rsidR="00012B57" w:rsidRPr="006F2AE6" w:rsidRDefault="00012B57" w:rsidP="00012B57">
            <w:pPr>
              <w:rPr>
                <w:sz w:val="20"/>
                <w:szCs w:val="20"/>
              </w:rPr>
            </w:pPr>
            <w:r>
              <w:rPr>
                <w:sz w:val="20"/>
                <w:szCs w:val="20"/>
              </w:rPr>
              <w:t>Display Name</w:t>
            </w:r>
          </w:p>
        </w:tc>
        <w:tc>
          <w:tcPr>
            <w:tcW w:w="6804" w:type="dxa"/>
          </w:tcPr>
          <w:p w14:paraId="009F1EDC" w14:textId="77777777" w:rsidR="00012B57" w:rsidRDefault="00012B57" w:rsidP="00A7758C">
            <w:pPr>
              <w:spacing w:after="30"/>
              <w:rPr>
                <w:sz w:val="20"/>
                <w:szCs w:val="20"/>
              </w:rPr>
            </w:pPr>
            <w:r>
              <w:rPr>
                <w:sz w:val="20"/>
                <w:szCs w:val="20"/>
              </w:rPr>
              <w:t>Displays your current Display Name.</w:t>
            </w:r>
          </w:p>
          <w:p w14:paraId="736F901F" w14:textId="3994FE49" w:rsidR="00012B57" w:rsidRDefault="00012B57" w:rsidP="00A7758C">
            <w:pPr>
              <w:spacing w:after="30"/>
              <w:rPr>
                <w:sz w:val="20"/>
                <w:szCs w:val="20"/>
              </w:rPr>
            </w:pPr>
            <w:r>
              <w:rPr>
                <w:sz w:val="20"/>
                <w:szCs w:val="20"/>
              </w:rPr>
              <w:t xml:space="preserve">The Display Name is a concatenation of </w:t>
            </w:r>
            <w:r w:rsidR="00EF1B19">
              <w:rPr>
                <w:sz w:val="20"/>
                <w:szCs w:val="20"/>
              </w:rPr>
              <w:t xml:space="preserve">your First Name and Last Name. </w:t>
            </w:r>
            <w:r>
              <w:rPr>
                <w:sz w:val="20"/>
                <w:szCs w:val="20"/>
              </w:rPr>
              <w:t>This is the name that will be displayed in HITS.</w:t>
            </w:r>
          </w:p>
          <w:p w14:paraId="7D33076E" w14:textId="70E8FCE7" w:rsidR="00012B57" w:rsidRPr="006F2AE6" w:rsidRDefault="00012B57" w:rsidP="00A7758C">
            <w:pPr>
              <w:spacing w:after="60"/>
              <w:rPr>
                <w:sz w:val="20"/>
                <w:szCs w:val="20"/>
              </w:rPr>
            </w:pPr>
            <w:r>
              <w:rPr>
                <w:sz w:val="20"/>
                <w:szCs w:val="20"/>
              </w:rPr>
              <w:t>The Display Name is not amendable, but will change to reflect any changes in the First Name and Last Name fields.</w:t>
            </w:r>
          </w:p>
        </w:tc>
      </w:tr>
      <w:tr w:rsidR="00012B57" w14:paraId="6D80884A" w14:textId="77777777" w:rsidTr="00EA5B1B">
        <w:trPr>
          <w:cantSplit/>
          <w:jc w:val="center"/>
        </w:trPr>
        <w:tc>
          <w:tcPr>
            <w:tcW w:w="1985" w:type="dxa"/>
          </w:tcPr>
          <w:p w14:paraId="059DDCE8" w14:textId="77777777" w:rsidR="00012B57" w:rsidRPr="006F2AE6" w:rsidRDefault="00012B57" w:rsidP="00012B57">
            <w:pPr>
              <w:rPr>
                <w:sz w:val="20"/>
                <w:szCs w:val="20"/>
              </w:rPr>
            </w:pPr>
            <w:r w:rsidRPr="006F2AE6">
              <w:rPr>
                <w:sz w:val="20"/>
                <w:szCs w:val="20"/>
              </w:rPr>
              <w:t>First Name</w:t>
            </w:r>
          </w:p>
        </w:tc>
        <w:tc>
          <w:tcPr>
            <w:tcW w:w="6804" w:type="dxa"/>
          </w:tcPr>
          <w:p w14:paraId="14305633" w14:textId="77777777" w:rsidR="00012B57" w:rsidRDefault="00012B57" w:rsidP="00A7758C">
            <w:pPr>
              <w:spacing w:after="30"/>
              <w:rPr>
                <w:sz w:val="20"/>
                <w:szCs w:val="20"/>
              </w:rPr>
            </w:pPr>
            <w:r>
              <w:rPr>
                <w:sz w:val="20"/>
                <w:szCs w:val="20"/>
              </w:rPr>
              <w:t>Displays your current First Name as recorded in eSAM.</w:t>
            </w:r>
          </w:p>
          <w:p w14:paraId="1D67928F" w14:textId="77777777" w:rsidR="00012B57" w:rsidRDefault="00012B57" w:rsidP="00A7758C">
            <w:pPr>
              <w:spacing w:after="30"/>
              <w:rPr>
                <w:sz w:val="20"/>
                <w:szCs w:val="20"/>
              </w:rPr>
            </w:pPr>
            <w:r>
              <w:rPr>
                <w:sz w:val="20"/>
                <w:szCs w:val="20"/>
              </w:rPr>
              <w:t xml:space="preserve">Update the </w:t>
            </w:r>
            <w:r w:rsidRPr="006F2AE6">
              <w:rPr>
                <w:b/>
                <w:sz w:val="20"/>
                <w:szCs w:val="20"/>
              </w:rPr>
              <w:t>First Name</w:t>
            </w:r>
            <w:r>
              <w:rPr>
                <w:sz w:val="20"/>
                <w:szCs w:val="20"/>
              </w:rPr>
              <w:t xml:space="preserve"> field to change the First Name.</w:t>
            </w:r>
          </w:p>
          <w:p w14:paraId="050009B1" w14:textId="2B24E93D" w:rsidR="00012B57" w:rsidRPr="006F2AE6" w:rsidRDefault="00EF1B19" w:rsidP="003D3B07">
            <w:pPr>
              <w:spacing w:after="60"/>
              <w:rPr>
                <w:sz w:val="20"/>
                <w:szCs w:val="20"/>
              </w:rPr>
            </w:pPr>
            <w:r>
              <w:rPr>
                <w:sz w:val="20"/>
                <w:szCs w:val="20"/>
              </w:rPr>
              <w:t>First Name is not mandatory.</w:t>
            </w:r>
            <w:r w:rsidR="00012B57">
              <w:rPr>
                <w:sz w:val="20"/>
                <w:szCs w:val="20"/>
              </w:rPr>
              <w:t xml:space="preserve"> If the user has only one name, that name should be entered in the Last Name field.</w:t>
            </w:r>
          </w:p>
        </w:tc>
      </w:tr>
      <w:tr w:rsidR="00012B57" w14:paraId="4EFC94DE" w14:textId="77777777" w:rsidTr="00EA5B1B">
        <w:trPr>
          <w:cantSplit/>
          <w:jc w:val="center"/>
        </w:trPr>
        <w:tc>
          <w:tcPr>
            <w:tcW w:w="1985" w:type="dxa"/>
          </w:tcPr>
          <w:p w14:paraId="76F9798A" w14:textId="77777777" w:rsidR="00012B57" w:rsidRPr="006F2AE6" w:rsidRDefault="00012B57" w:rsidP="00012B57">
            <w:pPr>
              <w:rPr>
                <w:sz w:val="20"/>
                <w:szCs w:val="20"/>
              </w:rPr>
            </w:pPr>
            <w:r>
              <w:rPr>
                <w:sz w:val="20"/>
                <w:szCs w:val="20"/>
              </w:rPr>
              <w:t>Last Name</w:t>
            </w:r>
          </w:p>
        </w:tc>
        <w:tc>
          <w:tcPr>
            <w:tcW w:w="6804" w:type="dxa"/>
          </w:tcPr>
          <w:p w14:paraId="5BB88A4F" w14:textId="77777777" w:rsidR="00012B57" w:rsidRDefault="00012B57" w:rsidP="00A7758C">
            <w:pPr>
              <w:spacing w:after="30"/>
              <w:rPr>
                <w:sz w:val="20"/>
                <w:szCs w:val="20"/>
              </w:rPr>
            </w:pPr>
            <w:r>
              <w:rPr>
                <w:sz w:val="20"/>
                <w:szCs w:val="20"/>
              </w:rPr>
              <w:t>Displays your current Last Name as recorded in eSAM.</w:t>
            </w:r>
          </w:p>
          <w:p w14:paraId="519ED72F" w14:textId="77777777" w:rsidR="00012B57" w:rsidRDefault="00012B57" w:rsidP="00A7758C">
            <w:pPr>
              <w:spacing w:after="30"/>
              <w:rPr>
                <w:sz w:val="20"/>
                <w:szCs w:val="20"/>
              </w:rPr>
            </w:pPr>
            <w:r>
              <w:rPr>
                <w:sz w:val="20"/>
                <w:szCs w:val="20"/>
              </w:rPr>
              <w:t xml:space="preserve">Update the </w:t>
            </w:r>
            <w:r w:rsidRPr="006F2AE6">
              <w:rPr>
                <w:b/>
                <w:sz w:val="20"/>
                <w:szCs w:val="20"/>
              </w:rPr>
              <w:t>Last Name</w:t>
            </w:r>
            <w:r>
              <w:rPr>
                <w:sz w:val="20"/>
                <w:szCs w:val="20"/>
              </w:rPr>
              <w:t xml:space="preserve"> field to change the Last Name.</w:t>
            </w:r>
          </w:p>
          <w:p w14:paraId="28FB6273" w14:textId="71B487A5" w:rsidR="00012B57" w:rsidRPr="006F2AE6" w:rsidRDefault="00012B57" w:rsidP="003D3B07">
            <w:pPr>
              <w:spacing w:after="60"/>
              <w:rPr>
                <w:sz w:val="20"/>
                <w:szCs w:val="20"/>
              </w:rPr>
            </w:pPr>
            <w:r>
              <w:rPr>
                <w:sz w:val="20"/>
                <w:szCs w:val="20"/>
              </w:rPr>
              <w:t>Last Name is mandatory.</w:t>
            </w:r>
          </w:p>
        </w:tc>
      </w:tr>
      <w:tr w:rsidR="00012B57" w14:paraId="32569789" w14:textId="77777777" w:rsidTr="00EA5B1B">
        <w:trPr>
          <w:cantSplit/>
          <w:jc w:val="center"/>
        </w:trPr>
        <w:tc>
          <w:tcPr>
            <w:tcW w:w="1985" w:type="dxa"/>
          </w:tcPr>
          <w:p w14:paraId="4AE7E03D" w14:textId="77777777" w:rsidR="00012B57" w:rsidRPr="006F2AE6" w:rsidRDefault="00012B57" w:rsidP="00012B57">
            <w:pPr>
              <w:rPr>
                <w:sz w:val="20"/>
                <w:szCs w:val="20"/>
              </w:rPr>
            </w:pPr>
            <w:r>
              <w:rPr>
                <w:sz w:val="20"/>
                <w:szCs w:val="20"/>
              </w:rPr>
              <w:t>Email Address</w:t>
            </w:r>
          </w:p>
        </w:tc>
        <w:tc>
          <w:tcPr>
            <w:tcW w:w="6804" w:type="dxa"/>
          </w:tcPr>
          <w:p w14:paraId="3C926AF6" w14:textId="77777777" w:rsidR="00012B57" w:rsidRDefault="00012B57" w:rsidP="00A7758C">
            <w:pPr>
              <w:spacing w:after="30"/>
              <w:rPr>
                <w:sz w:val="20"/>
                <w:szCs w:val="20"/>
              </w:rPr>
            </w:pPr>
            <w:r>
              <w:rPr>
                <w:sz w:val="20"/>
                <w:szCs w:val="20"/>
              </w:rPr>
              <w:t>Displays your current Email Address as currently recorded in eSAM.</w:t>
            </w:r>
          </w:p>
          <w:p w14:paraId="581E414C" w14:textId="77777777" w:rsidR="00012B57" w:rsidRDefault="00012B57" w:rsidP="00A7758C">
            <w:pPr>
              <w:spacing w:after="30"/>
              <w:rPr>
                <w:sz w:val="20"/>
                <w:szCs w:val="20"/>
              </w:rPr>
            </w:pPr>
            <w:r>
              <w:rPr>
                <w:sz w:val="20"/>
                <w:szCs w:val="20"/>
              </w:rPr>
              <w:t xml:space="preserve">Update the </w:t>
            </w:r>
            <w:r>
              <w:rPr>
                <w:b/>
                <w:sz w:val="20"/>
                <w:szCs w:val="20"/>
              </w:rPr>
              <w:t>Email Address</w:t>
            </w:r>
            <w:r>
              <w:rPr>
                <w:sz w:val="20"/>
                <w:szCs w:val="20"/>
              </w:rPr>
              <w:t xml:space="preserve"> field to change the Email Address.</w:t>
            </w:r>
          </w:p>
          <w:p w14:paraId="130B44AF" w14:textId="5BB9534A" w:rsidR="00012B57" w:rsidRPr="006F2AE6" w:rsidRDefault="00012B57" w:rsidP="003D3B07">
            <w:pPr>
              <w:spacing w:after="60"/>
              <w:rPr>
                <w:sz w:val="20"/>
                <w:szCs w:val="20"/>
              </w:rPr>
            </w:pPr>
            <w:r>
              <w:rPr>
                <w:sz w:val="20"/>
                <w:szCs w:val="20"/>
              </w:rPr>
              <w:t>Email Address is mandatory.</w:t>
            </w:r>
          </w:p>
        </w:tc>
      </w:tr>
      <w:tr w:rsidR="00012B57" w14:paraId="28DDC518" w14:textId="77777777" w:rsidTr="00EA5B1B">
        <w:trPr>
          <w:cantSplit/>
          <w:jc w:val="center"/>
        </w:trPr>
        <w:tc>
          <w:tcPr>
            <w:tcW w:w="1985" w:type="dxa"/>
          </w:tcPr>
          <w:p w14:paraId="3F0031D2" w14:textId="77777777" w:rsidR="00012B57" w:rsidRPr="00612428" w:rsidRDefault="00012B57" w:rsidP="00012B57">
            <w:pPr>
              <w:rPr>
                <w:sz w:val="20"/>
                <w:szCs w:val="20"/>
              </w:rPr>
            </w:pPr>
            <w:r w:rsidRPr="00612428">
              <w:rPr>
                <w:sz w:val="20"/>
                <w:szCs w:val="20"/>
              </w:rPr>
              <w:t>Primary Phone Number</w:t>
            </w:r>
          </w:p>
        </w:tc>
        <w:tc>
          <w:tcPr>
            <w:tcW w:w="6804" w:type="dxa"/>
          </w:tcPr>
          <w:p w14:paraId="058410F8" w14:textId="77777777" w:rsidR="00012B57" w:rsidRPr="00612428" w:rsidRDefault="00012B57" w:rsidP="00012B57">
            <w:pPr>
              <w:rPr>
                <w:sz w:val="20"/>
                <w:szCs w:val="20"/>
              </w:rPr>
            </w:pPr>
            <w:r w:rsidRPr="00612428">
              <w:rPr>
                <w:sz w:val="20"/>
                <w:szCs w:val="20"/>
              </w:rPr>
              <w:t>Displays your current Primary Phone Number as recorded in eSAM.</w:t>
            </w:r>
          </w:p>
          <w:p w14:paraId="368BBF1B" w14:textId="77777777" w:rsidR="00012B57" w:rsidRPr="00612428" w:rsidRDefault="00012B57" w:rsidP="00012B57">
            <w:pPr>
              <w:rPr>
                <w:sz w:val="20"/>
                <w:szCs w:val="20"/>
              </w:rPr>
            </w:pPr>
            <w:r w:rsidRPr="00612428">
              <w:rPr>
                <w:sz w:val="20"/>
                <w:szCs w:val="20"/>
              </w:rPr>
              <w:t>Update the Primary Phone Number field to change the Primary Phone Number.</w:t>
            </w:r>
          </w:p>
          <w:p w14:paraId="6EEF68EB" w14:textId="42AAFE83" w:rsidR="00012B57" w:rsidRPr="00612428" w:rsidRDefault="00012B57" w:rsidP="00A7758C">
            <w:pPr>
              <w:spacing w:after="30"/>
              <w:rPr>
                <w:sz w:val="20"/>
                <w:szCs w:val="20"/>
              </w:rPr>
            </w:pPr>
            <w:r w:rsidRPr="00612428">
              <w:rPr>
                <w:sz w:val="20"/>
                <w:szCs w:val="20"/>
              </w:rPr>
              <w:t>Primary Phone Number is a mandatory field. It should be recorded as numbers only (without spaces).</w:t>
            </w:r>
          </w:p>
          <w:p w14:paraId="15779D64" w14:textId="4227235D" w:rsidR="00012B57" w:rsidRPr="003D3B07" w:rsidRDefault="00012B57" w:rsidP="003D3B07">
            <w:pPr>
              <w:spacing w:after="60"/>
              <w:rPr>
                <w:i/>
                <w:sz w:val="20"/>
                <w:szCs w:val="20"/>
              </w:rPr>
            </w:pPr>
            <w:r w:rsidRPr="00C91CFB">
              <w:rPr>
                <w:b/>
                <w:i/>
                <w:sz w:val="20"/>
                <w:szCs w:val="20"/>
              </w:rPr>
              <w:t>Please Note:</w:t>
            </w:r>
            <w:r w:rsidRPr="00612428">
              <w:rPr>
                <w:i/>
                <w:sz w:val="20"/>
                <w:szCs w:val="20"/>
              </w:rPr>
              <w:t xml:space="preserve"> Changing the Primary Phone Number does not change the phone number used for Multi Factor Authentication</w:t>
            </w:r>
            <w:r>
              <w:rPr>
                <w:rStyle w:val="FootnoteReference"/>
                <w:i/>
                <w:sz w:val="20"/>
                <w:szCs w:val="20"/>
              </w:rPr>
              <w:footnoteReference w:id="1"/>
            </w:r>
            <w:r w:rsidRPr="00612428">
              <w:rPr>
                <w:i/>
                <w:sz w:val="20"/>
                <w:szCs w:val="20"/>
              </w:rPr>
              <w:t xml:space="preserve"> d</w:t>
            </w:r>
            <w:r w:rsidR="003D3B07">
              <w:rPr>
                <w:i/>
                <w:sz w:val="20"/>
                <w:szCs w:val="20"/>
              </w:rPr>
              <w:t>uring the eSAM Sign In Process.</w:t>
            </w:r>
          </w:p>
        </w:tc>
      </w:tr>
      <w:tr w:rsidR="00012B57" w14:paraId="53F56D90" w14:textId="77777777" w:rsidTr="00EA5B1B">
        <w:trPr>
          <w:cantSplit/>
          <w:jc w:val="center"/>
        </w:trPr>
        <w:tc>
          <w:tcPr>
            <w:tcW w:w="1985" w:type="dxa"/>
          </w:tcPr>
          <w:p w14:paraId="5EDEF34C" w14:textId="77777777" w:rsidR="00012B57" w:rsidRPr="00612428" w:rsidRDefault="00012B57" w:rsidP="00012B57">
            <w:pPr>
              <w:rPr>
                <w:sz w:val="20"/>
                <w:szCs w:val="20"/>
              </w:rPr>
            </w:pPr>
            <w:r w:rsidRPr="00612428">
              <w:rPr>
                <w:sz w:val="20"/>
                <w:szCs w:val="20"/>
              </w:rPr>
              <w:t>Secondary Phone Number</w:t>
            </w:r>
          </w:p>
        </w:tc>
        <w:tc>
          <w:tcPr>
            <w:tcW w:w="6804" w:type="dxa"/>
          </w:tcPr>
          <w:p w14:paraId="2A2892B0" w14:textId="77777777" w:rsidR="00012B57" w:rsidRPr="00612428" w:rsidRDefault="00012B57" w:rsidP="00A7758C">
            <w:pPr>
              <w:spacing w:after="30"/>
              <w:rPr>
                <w:sz w:val="20"/>
                <w:szCs w:val="20"/>
              </w:rPr>
            </w:pPr>
            <w:r w:rsidRPr="00612428">
              <w:rPr>
                <w:sz w:val="20"/>
                <w:szCs w:val="20"/>
              </w:rPr>
              <w:t>Displays your current Secondary Phone Number in eSAM.</w:t>
            </w:r>
          </w:p>
          <w:p w14:paraId="719028E0" w14:textId="77777777" w:rsidR="00012B57" w:rsidRPr="00612428" w:rsidRDefault="00012B57" w:rsidP="00A7758C">
            <w:pPr>
              <w:spacing w:after="30"/>
              <w:rPr>
                <w:sz w:val="20"/>
                <w:szCs w:val="20"/>
              </w:rPr>
            </w:pPr>
            <w:r w:rsidRPr="00612428">
              <w:rPr>
                <w:sz w:val="20"/>
                <w:szCs w:val="20"/>
              </w:rPr>
              <w:t>Update the Secondary Phone Number field to change the Secondary Phone Number.</w:t>
            </w:r>
          </w:p>
          <w:p w14:paraId="51DE3072" w14:textId="5DA0D230" w:rsidR="00012B57" w:rsidRPr="00612428" w:rsidRDefault="00012B57" w:rsidP="003D3B07">
            <w:pPr>
              <w:spacing w:after="60"/>
              <w:rPr>
                <w:sz w:val="20"/>
                <w:szCs w:val="20"/>
              </w:rPr>
            </w:pPr>
            <w:r w:rsidRPr="00612428">
              <w:rPr>
                <w:sz w:val="20"/>
                <w:szCs w:val="20"/>
              </w:rPr>
              <w:t xml:space="preserve">Secondary </w:t>
            </w:r>
            <w:r w:rsidR="00EF1B19">
              <w:rPr>
                <w:sz w:val="20"/>
                <w:szCs w:val="20"/>
              </w:rPr>
              <w:t xml:space="preserve">Phone Number is not mandatory. </w:t>
            </w:r>
            <w:r w:rsidRPr="00612428">
              <w:rPr>
                <w:sz w:val="20"/>
                <w:szCs w:val="20"/>
              </w:rPr>
              <w:t>If recorded, it should be recorded as numbers only (without spaces).</w:t>
            </w:r>
          </w:p>
        </w:tc>
      </w:tr>
      <w:tr w:rsidR="00012B57" w14:paraId="30E5B699" w14:textId="77777777" w:rsidTr="00EA5B1B">
        <w:trPr>
          <w:cantSplit/>
          <w:jc w:val="center"/>
        </w:trPr>
        <w:tc>
          <w:tcPr>
            <w:tcW w:w="8789" w:type="dxa"/>
            <w:gridSpan w:val="2"/>
            <w:shd w:val="clear" w:color="auto" w:fill="BFBFBF" w:themeFill="background1" w:themeFillShade="BF"/>
          </w:tcPr>
          <w:p w14:paraId="05D75508" w14:textId="40565EF7" w:rsidR="00012B57" w:rsidRDefault="00012B57" w:rsidP="00A7758C">
            <w:pPr>
              <w:spacing w:before="40" w:after="40"/>
            </w:pPr>
            <w:r>
              <w:t>Application Details</w:t>
            </w:r>
          </w:p>
        </w:tc>
      </w:tr>
      <w:tr w:rsidR="00012B57" w14:paraId="5BE96194" w14:textId="77777777" w:rsidTr="00EA5B1B">
        <w:trPr>
          <w:cantSplit/>
          <w:jc w:val="center"/>
        </w:trPr>
        <w:tc>
          <w:tcPr>
            <w:tcW w:w="1985" w:type="dxa"/>
          </w:tcPr>
          <w:p w14:paraId="779AE93D" w14:textId="069C0875" w:rsidR="00012B57" w:rsidRPr="00612428" w:rsidRDefault="00012B57" w:rsidP="00012B57">
            <w:pPr>
              <w:rPr>
                <w:sz w:val="20"/>
                <w:szCs w:val="20"/>
              </w:rPr>
            </w:pPr>
            <w:r>
              <w:rPr>
                <w:sz w:val="20"/>
                <w:szCs w:val="20"/>
              </w:rPr>
              <w:t>(Application)</w:t>
            </w:r>
            <w:r>
              <w:rPr>
                <w:rStyle w:val="FootnoteReference"/>
                <w:sz w:val="20"/>
                <w:szCs w:val="20"/>
              </w:rPr>
              <w:footnoteReference w:id="2"/>
            </w:r>
            <w:r w:rsidR="00A7758C">
              <w:rPr>
                <w:sz w:val="20"/>
                <w:szCs w:val="20"/>
              </w:rPr>
              <w:t xml:space="preserve"> </w:t>
            </w:r>
            <w:r w:rsidRPr="00612428">
              <w:rPr>
                <w:sz w:val="20"/>
                <w:szCs w:val="20"/>
              </w:rPr>
              <w:t>User ID</w:t>
            </w:r>
          </w:p>
        </w:tc>
        <w:tc>
          <w:tcPr>
            <w:tcW w:w="6804" w:type="dxa"/>
          </w:tcPr>
          <w:p w14:paraId="0CF2CB50" w14:textId="77777777" w:rsidR="00012B57" w:rsidRPr="00612428" w:rsidRDefault="00012B57" w:rsidP="00A7758C">
            <w:pPr>
              <w:spacing w:after="30"/>
              <w:rPr>
                <w:sz w:val="20"/>
                <w:szCs w:val="20"/>
              </w:rPr>
            </w:pPr>
            <w:r w:rsidRPr="00612428">
              <w:rPr>
                <w:sz w:val="20"/>
                <w:szCs w:val="20"/>
              </w:rPr>
              <w:t>Auto-generated by the system.</w:t>
            </w:r>
          </w:p>
          <w:p w14:paraId="7FAAF0EB" w14:textId="64F8A281" w:rsidR="00012B57" w:rsidRPr="00612428" w:rsidRDefault="00012B57" w:rsidP="00A7758C">
            <w:pPr>
              <w:spacing w:after="60"/>
              <w:rPr>
                <w:sz w:val="20"/>
                <w:szCs w:val="20"/>
              </w:rPr>
            </w:pPr>
            <w:r>
              <w:rPr>
                <w:sz w:val="20"/>
                <w:szCs w:val="20"/>
              </w:rPr>
              <w:t>(Application)</w:t>
            </w:r>
            <w:r w:rsidRPr="00612428">
              <w:rPr>
                <w:sz w:val="20"/>
                <w:szCs w:val="20"/>
              </w:rPr>
              <w:t xml:space="preserve"> User ID is a mandatory field and is not amendable.</w:t>
            </w:r>
          </w:p>
        </w:tc>
      </w:tr>
      <w:tr w:rsidR="00012B57" w14:paraId="10C8084D" w14:textId="77777777" w:rsidTr="00EA5B1B">
        <w:trPr>
          <w:cantSplit/>
          <w:jc w:val="center"/>
        </w:trPr>
        <w:tc>
          <w:tcPr>
            <w:tcW w:w="1985" w:type="dxa"/>
          </w:tcPr>
          <w:p w14:paraId="23514E7F" w14:textId="77777777" w:rsidR="00012B57" w:rsidRPr="00612428" w:rsidRDefault="00012B57" w:rsidP="00012B57">
            <w:pPr>
              <w:rPr>
                <w:sz w:val="20"/>
                <w:szCs w:val="20"/>
              </w:rPr>
            </w:pPr>
            <w:r>
              <w:rPr>
                <w:sz w:val="20"/>
                <w:szCs w:val="20"/>
              </w:rPr>
              <w:t xml:space="preserve">(Application) </w:t>
            </w:r>
            <w:r w:rsidRPr="00612428">
              <w:rPr>
                <w:sz w:val="20"/>
                <w:szCs w:val="20"/>
              </w:rPr>
              <w:t>Enabled</w:t>
            </w:r>
            <w:r>
              <w:rPr>
                <w:sz w:val="20"/>
                <w:szCs w:val="20"/>
              </w:rPr>
              <w:t xml:space="preserve"> (not applicable to HITS or ARF users)</w:t>
            </w:r>
          </w:p>
        </w:tc>
        <w:tc>
          <w:tcPr>
            <w:tcW w:w="6804" w:type="dxa"/>
          </w:tcPr>
          <w:p w14:paraId="013D2EEA" w14:textId="77777777" w:rsidR="00012B57" w:rsidRPr="00612428" w:rsidRDefault="00012B57" w:rsidP="00A7758C">
            <w:pPr>
              <w:spacing w:after="30"/>
              <w:rPr>
                <w:sz w:val="20"/>
                <w:szCs w:val="20"/>
              </w:rPr>
            </w:pPr>
            <w:r w:rsidRPr="00612428">
              <w:rPr>
                <w:sz w:val="20"/>
                <w:szCs w:val="20"/>
              </w:rPr>
              <w:t xml:space="preserve">The </w:t>
            </w:r>
            <w:r>
              <w:rPr>
                <w:sz w:val="20"/>
                <w:szCs w:val="20"/>
              </w:rPr>
              <w:t>(Application)</w:t>
            </w:r>
            <w:r w:rsidRPr="00612428">
              <w:rPr>
                <w:sz w:val="20"/>
                <w:szCs w:val="20"/>
              </w:rPr>
              <w:t xml:space="preserve"> Enabled field displays False if your access to </w:t>
            </w:r>
            <w:r>
              <w:rPr>
                <w:sz w:val="20"/>
                <w:szCs w:val="20"/>
              </w:rPr>
              <w:t>the application</w:t>
            </w:r>
            <w:r w:rsidRPr="00612428">
              <w:rPr>
                <w:sz w:val="20"/>
                <w:szCs w:val="20"/>
              </w:rPr>
              <w:t xml:space="preserve"> is disabled.</w:t>
            </w:r>
          </w:p>
          <w:p w14:paraId="233D7325" w14:textId="77777777" w:rsidR="00012B57" w:rsidRPr="00612428" w:rsidRDefault="00012B57" w:rsidP="00A7758C">
            <w:pPr>
              <w:spacing w:after="30"/>
              <w:rPr>
                <w:sz w:val="20"/>
                <w:szCs w:val="20"/>
              </w:rPr>
            </w:pPr>
            <w:r w:rsidRPr="00612428">
              <w:rPr>
                <w:sz w:val="20"/>
                <w:szCs w:val="20"/>
              </w:rPr>
              <w:t xml:space="preserve">Users disabled for </w:t>
            </w:r>
            <w:r>
              <w:rPr>
                <w:sz w:val="20"/>
                <w:szCs w:val="20"/>
              </w:rPr>
              <w:t>a</w:t>
            </w:r>
            <w:r w:rsidRPr="00612428">
              <w:rPr>
                <w:sz w:val="20"/>
                <w:szCs w:val="20"/>
              </w:rPr>
              <w:t xml:space="preserve">pplications cannot access </w:t>
            </w:r>
            <w:r>
              <w:rPr>
                <w:sz w:val="20"/>
                <w:szCs w:val="20"/>
              </w:rPr>
              <w:t xml:space="preserve">that </w:t>
            </w:r>
            <w:r w:rsidRPr="00612428">
              <w:rPr>
                <w:sz w:val="20"/>
                <w:szCs w:val="20"/>
              </w:rPr>
              <w:t>application but can still view their details in eSAM.</w:t>
            </w:r>
          </w:p>
          <w:p w14:paraId="7C16C672" w14:textId="54FAE17C" w:rsidR="00012B57" w:rsidRPr="00612428" w:rsidRDefault="00012B57" w:rsidP="00A7758C">
            <w:pPr>
              <w:spacing w:after="60"/>
              <w:rPr>
                <w:sz w:val="20"/>
                <w:szCs w:val="20"/>
              </w:rPr>
            </w:pPr>
            <w:r w:rsidRPr="00612428">
              <w:rPr>
                <w:sz w:val="20"/>
                <w:szCs w:val="20"/>
              </w:rPr>
              <w:t>This field is not amendable.</w:t>
            </w:r>
          </w:p>
        </w:tc>
      </w:tr>
      <w:tr w:rsidR="00012B57" w14:paraId="0CDB179E" w14:textId="77777777" w:rsidTr="00EA5B1B">
        <w:trPr>
          <w:cantSplit/>
          <w:jc w:val="center"/>
        </w:trPr>
        <w:tc>
          <w:tcPr>
            <w:tcW w:w="1985" w:type="dxa"/>
          </w:tcPr>
          <w:p w14:paraId="64F33E06" w14:textId="77777777" w:rsidR="00012B57" w:rsidRPr="00612428" w:rsidRDefault="00012B57" w:rsidP="00012B57">
            <w:pPr>
              <w:rPr>
                <w:sz w:val="20"/>
                <w:szCs w:val="20"/>
              </w:rPr>
            </w:pPr>
            <w:r w:rsidRPr="00612428">
              <w:rPr>
                <w:sz w:val="20"/>
                <w:szCs w:val="20"/>
              </w:rPr>
              <w:t>Org</w:t>
            </w:r>
          </w:p>
        </w:tc>
        <w:tc>
          <w:tcPr>
            <w:tcW w:w="6804" w:type="dxa"/>
          </w:tcPr>
          <w:p w14:paraId="629F5407" w14:textId="77777777" w:rsidR="00012B57" w:rsidRPr="00612428" w:rsidRDefault="00012B57" w:rsidP="00A7758C">
            <w:pPr>
              <w:spacing w:after="30"/>
              <w:rPr>
                <w:sz w:val="20"/>
                <w:szCs w:val="20"/>
              </w:rPr>
            </w:pPr>
            <w:r w:rsidRPr="00612428">
              <w:rPr>
                <w:sz w:val="20"/>
                <w:szCs w:val="20"/>
              </w:rPr>
              <w:t>Displays the organisation code for your Organisation.</w:t>
            </w:r>
          </w:p>
          <w:p w14:paraId="3FBE915B" w14:textId="06B9E1DC" w:rsidR="00012B57" w:rsidRPr="00612428" w:rsidRDefault="00012B57" w:rsidP="00A7758C">
            <w:pPr>
              <w:spacing w:after="60"/>
              <w:rPr>
                <w:sz w:val="20"/>
                <w:szCs w:val="20"/>
              </w:rPr>
            </w:pPr>
            <w:r w:rsidRPr="00612428">
              <w:rPr>
                <w:sz w:val="20"/>
                <w:szCs w:val="20"/>
              </w:rPr>
              <w:t>This field is not amendable.</w:t>
            </w:r>
          </w:p>
        </w:tc>
      </w:tr>
      <w:tr w:rsidR="00012B57" w14:paraId="15E2E1D7" w14:textId="77777777" w:rsidTr="00EA5B1B">
        <w:trPr>
          <w:cantSplit/>
          <w:jc w:val="center"/>
        </w:trPr>
        <w:tc>
          <w:tcPr>
            <w:tcW w:w="1985" w:type="dxa"/>
          </w:tcPr>
          <w:p w14:paraId="4C25CDC8" w14:textId="77777777" w:rsidR="00012B57" w:rsidRPr="00612428" w:rsidRDefault="00012B57" w:rsidP="00012B57">
            <w:pPr>
              <w:rPr>
                <w:sz w:val="20"/>
                <w:szCs w:val="20"/>
              </w:rPr>
            </w:pPr>
            <w:r w:rsidRPr="00612428">
              <w:rPr>
                <w:sz w:val="20"/>
                <w:szCs w:val="20"/>
              </w:rPr>
              <w:t>Site</w:t>
            </w:r>
            <w:r>
              <w:rPr>
                <w:sz w:val="20"/>
                <w:szCs w:val="20"/>
              </w:rPr>
              <w:t xml:space="preserve"> (if applicable)</w:t>
            </w:r>
          </w:p>
        </w:tc>
        <w:tc>
          <w:tcPr>
            <w:tcW w:w="6804" w:type="dxa"/>
          </w:tcPr>
          <w:p w14:paraId="61545323" w14:textId="77777777" w:rsidR="00012B57" w:rsidRPr="00612428" w:rsidRDefault="00012B57" w:rsidP="00A7758C">
            <w:pPr>
              <w:spacing w:after="30"/>
              <w:rPr>
                <w:sz w:val="20"/>
                <w:szCs w:val="20"/>
              </w:rPr>
            </w:pPr>
            <w:r w:rsidRPr="00612428">
              <w:rPr>
                <w:sz w:val="20"/>
                <w:szCs w:val="20"/>
              </w:rPr>
              <w:t>Displays the site code for your site.</w:t>
            </w:r>
          </w:p>
          <w:p w14:paraId="3B8FC770" w14:textId="5D7D4B53" w:rsidR="00012B57" w:rsidRPr="00612428" w:rsidRDefault="00012B57" w:rsidP="00A7758C">
            <w:pPr>
              <w:spacing w:after="60"/>
              <w:rPr>
                <w:sz w:val="20"/>
                <w:szCs w:val="20"/>
              </w:rPr>
            </w:pPr>
            <w:r w:rsidRPr="00612428">
              <w:rPr>
                <w:sz w:val="20"/>
                <w:szCs w:val="20"/>
              </w:rPr>
              <w:t>This field is not amendable.</w:t>
            </w:r>
          </w:p>
        </w:tc>
      </w:tr>
      <w:tr w:rsidR="00012B57" w14:paraId="2A77D256" w14:textId="77777777" w:rsidTr="00EA5B1B">
        <w:trPr>
          <w:cantSplit/>
          <w:jc w:val="center"/>
        </w:trPr>
        <w:tc>
          <w:tcPr>
            <w:tcW w:w="1985" w:type="dxa"/>
          </w:tcPr>
          <w:p w14:paraId="3BFEB9E4" w14:textId="77777777" w:rsidR="00012B57" w:rsidRPr="00612428" w:rsidRDefault="00012B57" w:rsidP="00012B57">
            <w:pPr>
              <w:rPr>
                <w:sz w:val="20"/>
                <w:szCs w:val="20"/>
              </w:rPr>
            </w:pPr>
            <w:r w:rsidRPr="00612428">
              <w:rPr>
                <w:sz w:val="20"/>
                <w:szCs w:val="20"/>
              </w:rPr>
              <w:t>User Admin</w:t>
            </w:r>
          </w:p>
        </w:tc>
        <w:tc>
          <w:tcPr>
            <w:tcW w:w="6804" w:type="dxa"/>
          </w:tcPr>
          <w:p w14:paraId="362E2FED" w14:textId="77777777" w:rsidR="00012B57" w:rsidRPr="00612428" w:rsidRDefault="00012B57" w:rsidP="00A7758C">
            <w:pPr>
              <w:spacing w:after="30"/>
              <w:rPr>
                <w:sz w:val="20"/>
                <w:szCs w:val="20"/>
              </w:rPr>
            </w:pPr>
            <w:r w:rsidRPr="00612428">
              <w:rPr>
                <w:sz w:val="20"/>
                <w:szCs w:val="20"/>
              </w:rPr>
              <w:t>Displays your administration role.</w:t>
            </w:r>
          </w:p>
          <w:p w14:paraId="24F1779B" w14:textId="57FD7F67" w:rsidR="00012B57" w:rsidRPr="00612428" w:rsidRDefault="00012B57" w:rsidP="00A7758C">
            <w:pPr>
              <w:spacing w:after="30"/>
              <w:rPr>
                <w:sz w:val="20"/>
                <w:szCs w:val="20"/>
              </w:rPr>
            </w:pPr>
            <w:r w:rsidRPr="00612428">
              <w:rPr>
                <w:sz w:val="20"/>
                <w:szCs w:val="20"/>
              </w:rPr>
              <w:t xml:space="preserve">For managers, this is </w:t>
            </w:r>
            <w:r>
              <w:rPr>
                <w:sz w:val="20"/>
                <w:szCs w:val="20"/>
              </w:rPr>
              <w:t>the PSC officer</w:t>
            </w:r>
            <w:r w:rsidRPr="00612428">
              <w:rPr>
                <w:sz w:val="20"/>
                <w:szCs w:val="20"/>
              </w:rPr>
              <w:t>. This is blank for users that are not managers.</w:t>
            </w:r>
          </w:p>
          <w:p w14:paraId="61523994" w14:textId="6AFC28F4" w:rsidR="00012B57" w:rsidRPr="00612428" w:rsidRDefault="00012B57" w:rsidP="00A7758C">
            <w:pPr>
              <w:spacing w:after="60"/>
              <w:rPr>
                <w:sz w:val="20"/>
                <w:szCs w:val="20"/>
              </w:rPr>
            </w:pPr>
            <w:r w:rsidRPr="00612428">
              <w:rPr>
                <w:sz w:val="20"/>
                <w:szCs w:val="20"/>
              </w:rPr>
              <w:t>This field is not amendable.</w:t>
            </w:r>
          </w:p>
        </w:tc>
      </w:tr>
      <w:tr w:rsidR="00012B57" w14:paraId="2CE92F5F" w14:textId="77777777" w:rsidTr="00EA5B1B">
        <w:trPr>
          <w:cantSplit/>
          <w:jc w:val="center"/>
        </w:trPr>
        <w:tc>
          <w:tcPr>
            <w:tcW w:w="1985" w:type="dxa"/>
          </w:tcPr>
          <w:p w14:paraId="51CCF27A" w14:textId="77777777" w:rsidR="00012B57" w:rsidRPr="00612428" w:rsidRDefault="00012B57" w:rsidP="00012B57">
            <w:pPr>
              <w:rPr>
                <w:sz w:val="20"/>
                <w:szCs w:val="20"/>
              </w:rPr>
            </w:pPr>
            <w:r w:rsidRPr="00612428">
              <w:rPr>
                <w:sz w:val="20"/>
                <w:szCs w:val="20"/>
              </w:rPr>
              <w:t>Base Role</w:t>
            </w:r>
          </w:p>
        </w:tc>
        <w:tc>
          <w:tcPr>
            <w:tcW w:w="6804" w:type="dxa"/>
          </w:tcPr>
          <w:p w14:paraId="3E7F05DE" w14:textId="77777777" w:rsidR="00012B57" w:rsidRPr="00612428" w:rsidRDefault="00012B57" w:rsidP="00A7758C">
            <w:pPr>
              <w:spacing w:after="30"/>
              <w:rPr>
                <w:sz w:val="20"/>
                <w:szCs w:val="20"/>
              </w:rPr>
            </w:pPr>
            <w:r w:rsidRPr="00612428">
              <w:rPr>
                <w:sz w:val="20"/>
                <w:szCs w:val="20"/>
              </w:rPr>
              <w:t>Displays your current base role.</w:t>
            </w:r>
          </w:p>
          <w:p w14:paraId="640B9F3F" w14:textId="650579C7" w:rsidR="00012B57" w:rsidRPr="00612428" w:rsidRDefault="00012B57" w:rsidP="00A7758C">
            <w:pPr>
              <w:spacing w:after="60"/>
              <w:rPr>
                <w:sz w:val="20"/>
                <w:szCs w:val="20"/>
              </w:rPr>
            </w:pPr>
            <w:r w:rsidRPr="00612428">
              <w:rPr>
                <w:sz w:val="20"/>
                <w:szCs w:val="20"/>
              </w:rPr>
              <w:t>This field is not amendable.</w:t>
            </w:r>
          </w:p>
        </w:tc>
      </w:tr>
      <w:tr w:rsidR="00012B57" w14:paraId="3378164E" w14:textId="77777777" w:rsidTr="00EA5B1B">
        <w:trPr>
          <w:cantSplit/>
          <w:trHeight w:val="588"/>
          <w:jc w:val="center"/>
        </w:trPr>
        <w:tc>
          <w:tcPr>
            <w:tcW w:w="1985" w:type="dxa"/>
          </w:tcPr>
          <w:p w14:paraId="08CB102E" w14:textId="77777777" w:rsidR="00012B57" w:rsidRPr="00612428" w:rsidRDefault="00012B57" w:rsidP="00012B57">
            <w:pPr>
              <w:rPr>
                <w:sz w:val="20"/>
                <w:szCs w:val="20"/>
              </w:rPr>
            </w:pPr>
            <w:r w:rsidRPr="00612428">
              <w:rPr>
                <w:sz w:val="20"/>
                <w:szCs w:val="20"/>
              </w:rPr>
              <w:lastRenderedPageBreak/>
              <w:t>Training Role</w:t>
            </w:r>
          </w:p>
        </w:tc>
        <w:tc>
          <w:tcPr>
            <w:tcW w:w="6804" w:type="dxa"/>
          </w:tcPr>
          <w:p w14:paraId="71385ED1" w14:textId="77777777" w:rsidR="00012B57" w:rsidRPr="00612428" w:rsidRDefault="00012B57" w:rsidP="00A7758C">
            <w:pPr>
              <w:spacing w:after="30"/>
              <w:rPr>
                <w:sz w:val="20"/>
                <w:szCs w:val="20"/>
              </w:rPr>
            </w:pPr>
            <w:r w:rsidRPr="00612428">
              <w:rPr>
                <w:sz w:val="20"/>
                <w:szCs w:val="20"/>
              </w:rPr>
              <w:t>Displays your current training role.</w:t>
            </w:r>
          </w:p>
          <w:p w14:paraId="1A9A7B47" w14:textId="77777777" w:rsidR="00012B57" w:rsidRPr="00612428" w:rsidRDefault="00012B57" w:rsidP="00A7758C">
            <w:pPr>
              <w:spacing w:after="60"/>
              <w:rPr>
                <w:sz w:val="20"/>
                <w:szCs w:val="20"/>
              </w:rPr>
            </w:pPr>
            <w:r w:rsidRPr="00612428">
              <w:rPr>
                <w:sz w:val="20"/>
                <w:szCs w:val="20"/>
              </w:rPr>
              <w:t>This field is not amendable.</w:t>
            </w:r>
          </w:p>
        </w:tc>
      </w:tr>
      <w:tr w:rsidR="00012B57" w14:paraId="5D6B38FE" w14:textId="77777777" w:rsidTr="00EA5B1B">
        <w:trPr>
          <w:cantSplit/>
          <w:jc w:val="center"/>
        </w:trPr>
        <w:tc>
          <w:tcPr>
            <w:tcW w:w="1985" w:type="dxa"/>
            <w:shd w:val="clear" w:color="auto" w:fill="BFBFBF" w:themeFill="background1" w:themeFillShade="BF"/>
          </w:tcPr>
          <w:p w14:paraId="1109EEA8" w14:textId="49825958" w:rsidR="00012B57" w:rsidRPr="00A7758C" w:rsidRDefault="00012B57" w:rsidP="00A7758C">
            <w:pPr>
              <w:spacing w:before="40" w:after="40"/>
              <w:rPr>
                <w:rFonts w:ascii="Agency FB" w:hAnsi="Agency FB"/>
                <w:sz w:val="24"/>
                <w:szCs w:val="24"/>
                <w:vertAlign w:val="superscript"/>
              </w:rPr>
            </w:pPr>
            <w:r>
              <w:t>Administrators</w:t>
            </w:r>
            <w:r>
              <w:rPr>
                <w:rStyle w:val="FootnoteReference"/>
              </w:rPr>
              <w:footnoteReference w:id="3"/>
            </w:r>
          </w:p>
        </w:tc>
        <w:tc>
          <w:tcPr>
            <w:tcW w:w="6804" w:type="dxa"/>
            <w:shd w:val="clear" w:color="auto" w:fill="BFBFBF" w:themeFill="background1" w:themeFillShade="BF"/>
          </w:tcPr>
          <w:p w14:paraId="45154E57" w14:textId="77777777" w:rsidR="00012B57" w:rsidRDefault="00012B57" w:rsidP="00A7758C">
            <w:pPr>
              <w:spacing w:before="40" w:after="40"/>
            </w:pPr>
          </w:p>
        </w:tc>
      </w:tr>
      <w:tr w:rsidR="00012B57" w14:paraId="512CB3FF" w14:textId="77777777" w:rsidTr="00EA5B1B">
        <w:trPr>
          <w:cantSplit/>
          <w:jc w:val="center"/>
        </w:trPr>
        <w:tc>
          <w:tcPr>
            <w:tcW w:w="1985" w:type="dxa"/>
          </w:tcPr>
          <w:p w14:paraId="75765CDC" w14:textId="77777777" w:rsidR="00012B57" w:rsidRPr="00612428" w:rsidRDefault="00012B57" w:rsidP="00012B57">
            <w:pPr>
              <w:rPr>
                <w:sz w:val="20"/>
                <w:szCs w:val="20"/>
              </w:rPr>
            </w:pPr>
            <w:r w:rsidRPr="00612428">
              <w:rPr>
                <w:sz w:val="20"/>
                <w:szCs w:val="20"/>
              </w:rPr>
              <w:t>Name</w:t>
            </w:r>
          </w:p>
        </w:tc>
        <w:tc>
          <w:tcPr>
            <w:tcW w:w="6804" w:type="dxa"/>
          </w:tcPr>
          <w:p w14:paraId="58D55609" w14:textId="77777777" w:rsidR="00012B57" w:rsidRPr="00612428" w:rsidRDefault="00012B57" w:rsidP="00A7758C">
            <w:pPr>
              <w:spacing w:after="30"/>
              <w:rPr>
                <w:sz w:val="20"/>
                <w:szCs w:val="20"/>
              </w:rPr>
            </w:pPr>
            <w:r w:rsidRPr="00612428">
              <w:rPr>
                <w:sz w:val="20"/>
                <w:szCs w:val="20"/>
              </w:rPr>
              <w:t>Displays the name of your administrator.</w:t>
            </w:r>
          </w:p>
          <w:p w14:paraId="7878E66C" w14:textId="04D855A6" w:rsidR="00012B57" w:rsidRPr="00612428" w:rsidRDefault="00012B57" w:rsidP="00A7758C">
            <w:pPr>
              <w:spacing w:after="60"/>
              <w:rPr>
                <w:sz w:val="20"/>
                <w:szCs w:val="20"/>
              </w:rPr>
            </w:pPr>
            <w:r w:rsidRPr="00612428">
              <w:rPr>
                <w:sz w:val="20"/>
                <w:szCs w:val="20"/>
              </w:rPr>
              <w:t>The Name field is not amendable.</w:t>
            </w:r>
          </w:p>
        </w:tc>
      </w:tr>
      <w:tr w:rsidR="00012B57" w14:paraId="527C37A1" w14:textId="77777777" w:rsidTr="00EA5B1B">
        <w:trPr>
          <w:cantSplit/>
          <w:jc w:val="center"/>
        </w:trPr>
        <w:tc>
          <w:tcPr>
            <w:tcW w:w="1985" w:type="dxa"/>
          </w:tcPr>
          <w:p w14:paraId="3B0213BB" w14:textId="77777777" w:rsidR="00012B57" w:rsidRPr="00612428" w:rsidRDefault="00012B57" w:rsidP="00012B57">
            <w:pPr>
              <w:rPr>
                <w:sz w:val="20"/>
                <w:szCs w:val="20"/>
              </w:rPr>
            </w:pPr>
            <w:r w:rsidRPr="00612428">
              <w:rPr>
                <w:sz w:val="20"/>
                <w:szCs w:val="20"/>
              </w:rPr>
              <w:t>User Admin</w:t>
            </w:r>
          </w:p>
        </w:tc>
        <w:tc>
          <w:tcPr>
            <w:tcW w:w="6804" w:type="dxa"/>
          </w:tcPr>
          <w:p w14:paraId="59BBBB75" w14:textId="77777777" w:rsidR="00012B57" w:rsidRPr="00612428" w:rsidRDefault="00012B57" w:rsidP="00A7758C">
            <w:pPr>
              <w:spacing w:after="30"/>
              <w:rPr>
                <w:sz w:val="20"/>
                <w:szCs w:val="20"/>
              </w:rPr>
            </w:pPr>
            <w:r w:rsidRPr="00612428">
              <w:rPr>
                <w:sz w:val="20"/>
                <w:szCs w:val="20"/>
              </w:rPr>
              <w:t>Displays the administration role of your administrator.</w:t>
            </w:r>
          </w:p>
          <w:p w14:paraId="12135F22" w14:textId="77777777" w:rsidR="00012B57" w:rsidRPr="00612428" w:rsidRDefault="00012B57" w:rsidP="00A7758C">
            <w:pPr>
              <w:spacing w:after="30"/>
              <w:rPr>
                <w:sz w:val="20"/>
                <w:szCs w:val="20"/>
              </w:rPr>
            </w:pPr>
            <w:r w:rsidRPr="00612428">
              <w:rPr>
                <w:sz w:val="20"/>
                <w:szCs w:val="20"/>
              </w:rPr>
              <w:t xml:space="preserve">It is set to </w:t>
            </w:r>
            <w:r>
              <w:rPr>
                <w:sz w:val="20"/>
                <w:szCs w:val="20"/>
              </w:rPr>
              <w:t>HHD</w:t>
            </w:r>
            <w:r w:rsidRPr="00612428">
              <w:rPr>
                <w:sz w:val="20"/>
                <w:szCs w:val="20"/>
              </w:rPr>
              <w:t>.</w:t>
            </w:r>
          </w:p>
          <w:p w14:paraId="75517ED9" w14:textId="747345F6" w:rsidR="00012B57" w:rsidRPr="00612428" w:rsidRDefault="00012B57" w:rsidP="00A7758C">
            <w:pPr>
              <w:spacing w:after="60"/>
              <w:rPr>
                <w:sz w:val="20"/>
                <w:szCs w:val="20"/>
              </w:rPr>
            </w:pPr>
            <w:r w:rsidRPr="00612428">
              <w:rPr>
                <w:sz w:val="20"/>
                <w:szCs w:val="20"/>
              </w:rPr>
              <w:t>The User Admin field is not amendable.</w:t>
            </w:r>
          </w:p>
        </w:tc>
      </w:tr>
      <w:tr w:rsidR="00012B57" w14:paraId="0EA2CFF2" w14:textId="77777777" w:rsidTr="00EA5B1B">
        <w:trPr>
          <w:cantSplit/>
          <w:jc w:val="center"/>
        </w:trPr>
        <w:tc>
          <w:tcPr>
            <w:tcW w:w="1985" w:type="dxa"/>
          </w:tcPr>
          <w:p w14:paraId="026EEB71" w14:textId="77777777" w:rsidR="00012B57" w:rsidRPr="00612428" w:rsidRDefault="00012B57" w:rsidP="00012B57">
            <w:pPr>
              <w:rPr>
                <w:sz w:val="20"/>
                <w:szCs w:val="20"/>
              </w:rPr>
            </w:pPr>
            <w:r w:rsidRPr="00612428">
              <w:rPr>
                <w:sz w:val="20"/>
                <w:szCs w:val="20"/>
              </w:rPr>
              <w:t>Email</w:t>
            </w:r>
          </w:p>
        </w:tc>
        <w:tc>
          <w:tcPr>
            <w:tcW w:w="6804" w:type="dxa"/>
          </w:tcPr>
          <w:p w14:paraId="744AFA41" w14:textId="77777777" w:rsidR="00012B57" w:rsidRPr="00612428" w:rsidRDefault="00012B57" w:rsidP="00012B57">
            <w:pPr>
              <w:rPr>
                <w:sz w:val="20"/>
                <w:szCs w:val="20"/>
              </w:rPr>
            </w:pPr>
            <w:r w:rsidRPr="00612428">
              <w:rPr>
                <w:sz w:val="20"/>
                <w:szCs w:val="20"/>
              </w:rPr>
              <w:t>Displays the contact email address for your administrator.</w:t>
            </w:r>
          </w:p>
          <w:p w14:paraId="02E4627C" w14:textId="1B6A1118" w:rsidR="00012B57" w:rsidRPr="00612428" w:rsidRDefault="00012B57" w:rsidP="00A7758C">
            <w:pPr>
              <w:spacing w:after="60"/>
              <w:rPr>
                <w:sz w:val="20"/>
                <w:szCs w:val="20"/>
              </w:rPr>
            </w:pPr>
            <w:r w:rsidRPr="00612428">
              <w:rPr>
                <w:sz w:val="20"/>
                <w:szCs w:val="20"/>
              </w:rPr>
              <w:t>The Email field is not amendable.</w:t>
            </w:r>
          </w:p>
        </w:tc>
      </w:tr>
    </w:tbl>
    <w:p w14:paraId="23B5B420" w14:textId="77777777" w:rsidR="001808AF" w:rsidRDefault="001808AF" w:rsidP="00A7758C">
      <w:pPr>
        <w:pStyle w:val="PlainText"/>
        <w:spacing w:after="120"/>
        <w:rPr>
          <w:rStyle w:val="Strong"/>
        </w:rPr>
      </w:pPr>
    </w:p>
    <w:p w14:paraId="60B8D834" w14:textId="3519393D" w:rsidR="00012B57" w:rsidRPr="00836EF6" w:rsidRDefault="00012B57" w:rsidP="00A7758C">
      <w:pPr>
        <w:pStyle w:val="PlainText"/>
        <w:spacing w:after="120"/>
        <w:rPr>
          <w:b/>
          <w:sz w:val="28"/>
          <w:szCs w:val="28"/>
        </w:rPr>
      </w:pPr>
      <w:r>
        <w:rPr>
          <w:rStyle w:val="Strong"/>
        </w:rPr>
        <w:br w:type="page"/>
      </w:r>
      <w:r w:rsidRPr="00FC50F0">
        <w:rPr>
          <w:rStyle w:val="Strong"/>
          <w:sz w:val="28"/>
          <w:szCs w:val="28"/>
        </w:rPr>
        <w:lastRenderedPageBreak/>
        <w:t>S</w:t>
      </w:r>
      <w:r w:rsidRPr="00FC50F0">
        <w:rPr>
          <w:b/>
          <w:sz w:val="28"/>
          <w:szCs w:val="28"/>
        </w:rPr>
        <w:t xml:space="preserve">ubmit </w:t>
      </w:r>
      <w:r w:rsidRPr="00836EF6">
        <w:rPr>
          <w:b/>
          <w:sz w:val="28"/>
          <w:szCs w:val="28"/>
        </w:rPr>
        <w:t>updated details</w:t>
      </w:r>
    </w:p>
    <w:p w14:paraId="2E4B1E3B" w14:textId="77777777" w:rsidR="00012B57" w:rsidRPr="00CA72B8" w:rsidRDefault="00012B57" w:rsidP="005761DB">
      <w:pPr>
        <w:pStyle w:val="ListParagraph"/>
        <w:numPr>
          <w:ilvl w:val="2"/>
          <w:numId w:val="88"/>
        </w:numPr>
        <w:spacing w:after="30"/>
        <w:ind w:left="425" w:hanging="425"/>
        <w:contextualSpacing w:val="0"/>
        <w:rPr>
          <w:rStyle w:val="Strong"/>
          <w:b w:val="0"/>
        </w:rPr>
      </w:pPr>
      <w:r w:rsidRPr="00CD7500">
        <w:rPr>
          <w:rStyle w:val="Strong"/>
          <w:b w:val="0"/>
        </w:rPr>
        <w:t xml:space="preserve">Once all required updates have been made on the My Details page, click the </w:t>
      </w:r>
      <w:r w:rsidRPr="006E2A70">
        <w:rPr>
          <w:rStyle w:val="Strong"/>
        </w:rPr>
        <w:t>Submit</w:t>
      </w:r>
      <w:r w:rsidRPr="00CD7500">
        <w:rPr>
          <w:rStyle w:val="Strong"/>
          <w:b w:val="0"/>
        </w:rPr>
        <w:t xml:space="preserve"> button to save the details.</w:t>
      </w:r>
    </w:p>
    <w:p w14:paraId="12D38106" w14:textId="6CB39F00" w:rsidR="00012B57" w:rsidRPr="002041A0" w:rsidRDefault="00012B57" w:rsidP="00EA5B1B">
      <w:pPr>
        <w:jc w:val="center"/>
        <w:rPr>
          <w:rStyle w:val="Strong"/>
          <w:b w:val="0"/>
        </w:rPr>
      </w:pPr>
      <w:r>
        <w:rPr>
          <w:bCs/>
          <w:noProof/>
          <w:lang w:eastAsia="en-AU"/>
        </w:rPr>
        <w:drawing>
          <wp:inline distT="0" distB="0" distL="0" distR="0" wp14:anchorId="15671777" wp14:editId="197FF967">
            <wp:extent cx="5273868" cy="2537739"/>
            <wp:effectExtent l="0" t="0" r="317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My Details 3.png"/>
                    <pic:cNvPicPr/>
                  </pic:nvPicPr>
                  <pic:blipFill>
                    <a:blip r:embed="rId58">
                      <a:extLst>
                        <a:ext uri="{28A0092B-C50C-407E-A947-70E740481C1C}">
                          <a14:useLocalDpi xmlns:a14="http://schemas.microsoft.com/office/drawing/2010/main" val="0"/>
                        </a:ext>
                      </a:extLst>
                    </a:blip>
                    <a:stretch>
                      <a:fillRect/>
                    </a:stretch>
                  </pic:blipFill>
                  <pic:spPr>
                    <a:xfrm>
                      <a:off x="0" y="0"/>
                      <a:ext cx="5278943" cy="2540181"/>
                    </a:xfrm>
                    <a:prstGeom prst="rect">
                      <a:avLst/>
                    </a:prstGeom>
                  </pic:spPr>
                </pic:pic>
              </a:graphicData>
            </a:graphic>
          </wp:inline>
        </w:drawing>
      </w:r>
    </w:p>
    <w:p w14:paraId="57097083" w14:textId="77777777" w:rsidR="00012B57" w:rsidRPr="002041A0" w:rsidRDefault="00012B57" w:rsidP="00362C89">
      <w:pPr>
        <w:rPr>
          <w:rStyle w:val="Strong"/>
        </w:rPr>
      </w:pPr>
      <w:r>
        <w:rPr>
          <w:rStyle w:val="Strong"/>
        </w:rPr>
        <w:t>‘</w:t>
      </w:r>
      <w:r w:rsidRPr="002041A0">
        <w:rPr>
          <w:rStyle w:val="Strong"/>
        </w:rPr>
        <w:t>Who Am I</w:t>
      </w:r>
      <w:r>
        <w:rPr>
          <w:rStyle w:val="Strong"/>
        </w:rPr>
        <w:t>’</w:t>
      </w:r>
    </w:p>
    <w:p w14:paraId="202E274F" w14:textId="77777777" w:rsidR="00012B57" w:rsidRDefault="00012B57" w:rsidP="00362C89">
      <w:pPr>
        <w:spacing w:after="0"/>
        <w:rPr>
          <w:rStyle w:val="Strong"/>
          <w:b w:val="0"/>
        </w:rPr>
      </w:pPr>
      <w:r w:rsidRPr="001F04C7">
        <w:rPr>
          <w:rStyle w:val="Strong"/>
          <w:b w:val="0"/>
        </w:rPr>
        <w:t>The Who Am I page is accessible from any page within eSAM. It provides technical details relating to your eSAM user profile:</w:t>
      </w:r>
    </w:p>
    <w:p w14:paraId="25A6D3BF" w14:textId="5C35EAF8" w:rsidR="00012B57" w:rsidRPr="00737556" w:rsidRDefault="00012B57" w:rsidP="00EA5B1B">
      <w:pPr>
        <w:jc w:val="center"/>
        <w:rPr>
          <w:rStyle w:val="Strong"/>
          <w:b w:val="0"/>
        </w:rPr>
      </w:pPr>
      <w:r>
        <w:rPr>
          <w:bCs/>
          <w:noProof/>
          <w:lang w:eastAsia="en-AU"/>
        </w:rPr>
        <w:drawing>
          <wp:inline distT="0" distB="0" distL="0" distR="0" wp14:anchorId="0FF3ED16" wp14:editId="1BDB12ED">
            <wp:extent cx="6188710" cy="2805430"/>
            <wp:effectExtent l="0" t="0" r="254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y Details 4.png"/>
                    <pic:cNvPicPr/>
                  </pic:nvPicPr>
                  <pic:blipFill>
                    <a:blip r:embed="rId59">
                      <a:extLst>
                        <a:ext uri="{28A0092B-C50C-407E-A947-70E740481C1C}">
                          <a14:useLocalDpi xmlns:a14="http://schemas.microsoft.com/office/drawing/2010/main" val="0"/>
                        </a:ext>
                      </a:extLst>
                    </a:blip>
                    <a:stretch>
                      <a:fillRect/>
                    </a:stretch>
                  </pic:blipFill>
                  <pic:spPr>
                    <a:xfrm>
                      <a:off x="0" y="0"/>
                      <a:ext cx="6188710" cy="2805430"/>
                    </a:xfrm>
                    <a:prstGeom prst="rect">
                      <a:avLst/>
                    </a:prstGeom>
                  </pic:spPr>
                </pic:pic>
              </a:graphicData>
            </a:graphic>
          </wp:inline>
        </w:drawing>
      </w:r>
    </w:p>
    <w:p w14:paraId="0C161C42" w14:textId="77777777" w:rsidR="00012B57" w:rsidRPr="00176EF5" w:rsidRDefault="00012B57" w:rsidP="00362C89">
      <w:pPr>
        <w:rPr>
          <w:rStyle w:val="Strong"/>
          <w:b w:val="0"/>
        </w:rPr>
      </w:pPr>
      <w:r w:rsidRPr="00176EF5">
        <w:rPr>
          <w:rStyle w:val="Strong"/>
          <w:b w:val="0"/>
        </w:rPr>
        <w:t xml:space="preserve">To view the </w:t>
      </w:r>
      <w:r w:rsidRPr="00CD7500">
        <w:rPr>
          <w:rStyle w:val="Strong"/>
          <w:b w:val="0"/>
        </w:rPr>
        <w:t>Who Am I</w:t>
      </w:r>
      <w:r w:rsidRPr="00176EF5">
        <w:rPr>
          <w:rStyle w:val="Strong"/>
          <w:b w:val="0"/>
        </w:rPr>
        <w:t xml:space="preserve"> page, click the </w:t>
      </w:r>
      <w:r w:rsidRPr="00CA72B8">
        <w:rPr>
          <w:rStyle w:val="Strong"/>
        </w:rPr>
        <w:t>Who Am I</w:t>
      </w:r>
      <w:r w:rsidRPr="00176EF5">
        <w:rPr>
          <w:rStyle w:val="Strong"/>
          <w:b w:val="0"/>
        </w:rPr>
        <w:t xml:space="preserve"> link from any page within eSAM.</w:t>
      </w:r>
    </w:p>
    <w:p w14:paraId="01B0C036" w14:textId="0A1F604C" w:rsidR="00362C89" w:rsidRDefault="00012B57" w:rsidP="00362C89">
      <w:pPr>
        <w:rPr>
          <w:rStyle w:val="Strong"/>
          <w:b w:val="0"/>
        </w:rPr>
      </w:pPr>
      <w:r w:rsidRPr="00176EF5">
        <w:rPr>
          <w:rStyle w:val="Strong"/>
          <w:b w:val="0"/>
        </w:rPr>
        <w:t>The details in the Who Am I page may be useful for troubleshooting with Help Desk. Help Desk staff may ask for screen shots from this page, to assist with problem resolution.</w:t>
      </w:r>
    </w:p>
    <w:p w14:paraId="70BDFC54" w14:textId="77777777" w:rsidR="00362C89" w:rsidRDefault="00362C89">
      <w:pPr>
        <w:rPr>
          <w:rStyle w:val="Strong"/>
          <w:b w:val="0"/>
        </w:rPr>
      </w:pPr>
      <w:r>
        <w:rPr>
          <w:rStyle w:val="Strong"/>
          <w:b w:val="0"/>
        </w:rPr>
        <w:br w:type="page"/>
      </w:r>
    </w:p>
    <w:p w14:paraId="1A4F5D7F" w14:textId="225299ED" w:rsidR="00012B57" w:rsidRDefault="00012B57" w:rsidP="004A15F7">
      <w:pPr>
        <w:pStyle w:val="Heading1"/>
      </w:pPr>
      <w:bookmarkStart w:id="13" w:name="_Toc513475602"/>
      <w:bookmarkStart w:id="14" w:name="_Toc522637002"/>
      <w:r w:rsidRPr="00012B57">
        <w:lastRenderedPageBreak/>
        <w:t>eSAM – Forgotten your password</w:t>
      </w:r>
      <w:bookmarkEnd w:id="13"/>
      <w:bookmarkEnd w:id="14"/>
    </w:p>
    <w:p w14:paraId="71C29FBC" w14:textId="77777777" w:rsidR="00012B57" w:rsidRPr="004D75E9" w:rsidRDefault="00012B57" w:rsidP="00362C89">
      <w:pPr>
        <w:pStyle w:val="PlainText"/>
        <w:spacing w:after="120"/>
        <w:rPr>
          <w:b/>
          <w:sz w:val="28"/>
          <w:szCs w:val="28"/>
        </w:rPr>
      </w:pPr>
      <w:r w:rsidRPr="004D75E9">
        <w:rPr>
          <w:b/>
          <w:sz w:val="28"/>
          <w:szCs w:val="28"/>
        </w:rPr>
        <w:t>Resetting your password</w:t>
      </w:r>
    </w:p>
    <w:p w14:paraId="5276DDE4" w14:textId="77777777" w:rsidR="00012B57" w:rsidRDefault="00012B57" w:rsidP="003F64C8">
      <w:pPr>
        <w:pStyle w:val="ListParagraph"/>
        <w:numPr>
          <w:ilvl w:val="6"/>
          <w:numId w:val="26"/>
        </w:numPr>
        <w:spacing w:after="0"/>
        <w:ind w:left="425" w:hanging="425"/>
        <w:contextualSpacing w:val="0"/>
      </w:pPr>
      <w:r w:rsidRPr="004D75E9">
        <w:t xml:space="preserve">If you have forgotten your password, you can click the </w:t>
      </w:r>
      <w:r w:rsidRPr="00873FF5">
        <w:rPr>
          <w:b/>
          <w:color w:val="0070C0"/>
        </w:rPr>
        <w:t>Forgot Password?</w:t>
      </w:r>
      <w:r w:rsidRPr="00873FF5">
        <w:rPr>
          <w:color w:val="0070C0"/>
        </w:rPr>
        <w:t xml:space="preserve"> </w:t>
      </w:r>
      <w:r w:rsidRPr="004D75E9">
        <w:t>link on the Welcome page</w:t>
      </w:r>
      <w:r w:rsidR="00542DB5">
        <w:t>.</w:t>
      </w:r>
    </w:p>
    <w:p w14:paraId="3D0E4973" w14:textId="167618FC" w:rsidR="00012B57" w:rsidRPr="004D75E9" w:rsidRDefault="00012B57" w:rsidP="00EA5B1B">
      <w:pPr>
        <w:pStyle w:val="PlainText"/>
        <w:spacing w:after="120"/>
        <w:ind w:left="357"/>
        <w:jc w:val="center"/>
        <w:rPr>
          <w:szCs w:val="22"/>
        </w:rPr>
      </w:pPr>
      <w:r>
        <w:rPr>
          <w:noProof/>
          <w:szCs w:val="22"/>
          <w:lang w:eastAsia="en-AU"/>
        </w:rPr>
        <w:drawing>
          <wp:inline distT="0" distB="0" distL="0" distR="0" wp14:anchorId="3E71CED6" wp14:editId="0B9C638B">
            <wp:extent cx="5365916" cy="2058220"/>
            <wp:effectExtent l="0" t="0" r="635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9756" cy="2063528"/>
                    </a:xfrm>
                    <a:prstGeom prst="rect">
                      <a:avLst/>
                    </a:prstGeom>
                    <a:noFill/>
                    <a:ln>
                      <a:noFill/>
                    </a:ln>
                  </pic:spPr>
                </pic:pic>
              </a:graphicData>
            </a:graphic>
          </wp:inline>
        </w:drawing>
      </w:r>
    </w:p>
    <w:p w14:paraId="6824A27B" w14:textId="77777777" w:rsidR="00012B57" w:rsidRDefault="00012B57" w:rsidP="003F64C8">
      <w:pPr>
        <w:pStyle w:val="ListParagraph"/>
        <w:numPr>
          <w:ilvl w:val="6"/>
          <w:numId w:val="26"/>
        </w:numPr>
        <w:spacing w:after="0"/>
        <w:ind w:left="425" w:hanging="425"/>
        <w:contextualSpacing w:val="0"/>
      </w:pPr>
      <w:r w:rsidRPr="004D75E9">
        <w:t xml:space="preserve">The Reset Password page </w:t>
      </w:r>
      <w:r>
        <w:t>will be</w:t>
      </w:r>
      <w:r w:rsidRPr="004D75E9">
        <w:t xml:space="preserve"> displayed:</w:t>
      </w:r>
    </w:p>
    <w:p w14:paraId="4D7C0773" w14:textId="427E3E6B" w:rsidR="00012B57" w:rsidRPr="00B639CC" w:rsidRDefault="00012B57" w:rsidP="00EA5B1B">
      <w:pPr>
        <w:pStyle w:val="PlainText"/>
        <w:spacing w:after="120"/>
        <w:ind w:left="357"/>
        <w:jc w:val="center"/>
        <w:rPr>
          <w:b/>
          <w:szCs w:val="22"/>
        </w:rPr>
      </w:pPr>
      <w:r>
        <w:rPr>
          <w:noProof/>
          <w:szCs w:val="22"/>
          <w:lang w:eastAsia="en-AU"/>
        </w:rPr>
        <w:drawing>
          <wp:inline distT="0" distB="0" distL="0" distR="0" wp14:anchorId="636B46F0" wp14:editId="0E20349A">
            <wp:extent cx="5298164" cy="1603149"/>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SAM Reset Passwor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14468" cy="1608082"/>
                    </a:xfrm>
                    <a:prstGeom prst="rect">
                      <a:avLst/>
                    </a:prstGeom>
                  </pic:spPr>
                </pic:pic>
              </a:graphicData>
            </a:graphic>
          </wp:inline>
        </w:drawing>
      </w:r>
    </w:p>
    <w:p w14:paraId="2A3695FA" w14:textId="77777777" w:rsidR="00012B57" w:rsidRDefault="00012B57" w:rsidP="005761DB">
      <w:pPr>
        <w:pStyle w:val="ListParagraph"/>
        <w:numPr>
          <w:ilvl w:val="6"/>
          <w:numId w:val="26"/>
        </w:numPr>
        <w:ind w:left="426" w:hanging="426"/>
        <w:contextualSpacing w:val="0"/>
      </w:pPr>
      <w:r w:rsidRPr="000B55C2">
        <w:t xml:space="preserve">Enter your Username into the </w:t>
      </w:r>
      <w:r w:rsidRPr="00CA72B8">
        <w:rPr>
          <w:b/>
        </w:rPr>
        <w:t>Username</w:t>
      </w:r>
      <w:r w:rsidRPr="000B55C2">
        <w:t xml:space="preserve"> field</w:t>
      </w:r>
      <w:r>
        <w:t xml:space="preserve"> and </w:t>
      </w:r>
      <w:r w:rsidR="008F2B96">
        <w:t>the</w:t>
      </w:r>
      <w:r w:rsidR="008F2B96" w:rsidRPr="000B55C2">
        <w:t xml:space="preserve"> </w:t>
      </w:r>
      <w:r w:rsidRPr="000B55C2">
        <w:t xml:space="preserve">Email Address into the </w:t>
      </w:r>
      <w:r w:rsidRPr="00CA72B8">
        <w:rPr>
          <w:b/>
        </w:rPr>
        <w:t>Email Address</w:t>
      </w:r>
      <w:r w:rsidRPr="000B55C2">
        <w:t xml:space="preserve"> field.</w:t>
      </w:r>
      <w:r w:rsidRPr="000B55C2">
        <w:br/>
      </w:r>
      <w:r w:rsidRPr="00CA72B8">
        <w:rPr>
          <w:b/>
        </w:rPr>
        <w:t>Note</w:t>
      </w:r>
      <w:r>
        <w:t xml:space="preserve">: </w:t>
      </w:r>
      <w:r w:rsidRPr="000B55C2">
        <w:t xml:space="preserve">The Username and Email Address </w:t>
      </w:r>
      <w:r w:rsidR="008E4401">
        <w:t>must</w:t>
      </w:r>
      <w:r w:rsidRPr="000B55C2">
        <w:t xml:space="preserve"> be the same as those used to register the eSAM account.</w:t>
      </w:r>
    </w:p>
    <w:p w14:paraId="4C9F51E5" w14:textId="165CC610" w:rsidR="00B27DC0" w:rsidRDefault="00B27DC0" w:rsidP="00A7758C">
      <w:r>
        <w:rPr>
          <w:b/>
        </w:rPr>
        <w:t>Y</w:t>
      </w:r>
      <w:r w:rsidRPr="00280AF0">
        <w:rPr>
          <w:b/>
        </w:rPr>
        <w:t xml:space="preserve">our username is not recoverable and </w:t>
      </w:r>
      <w:r w:rsidR="00F7484B" w:rsidRPr="00280AF0">
        <w:rPr>
          <w:b/>
        </w:rPr>
        <w:t xml:space="preserve">you will need </w:t>
      </w:r>
      <w:r w:rsidR="00F7484B" w:rsidRPr="00FB030C">
        <w:rPr>
          <w:b/>
        </w:rPr>
        <w:t xml:space="preserve">to </w:t>
      </w:r>
      <w:r w:rsidR="00FB030C" w:rsidRPr="00873FF5">
        <w:rPr>
          <w:b/>
        </w:rPr>
        <w:t>contact the department via the online enquiry form under the Frequently Asked Questions section at</w:t>
      </w:r>
      <w:r w:rsidR="00FB030C">
        <w:t xml:space="preserve"> </w:t>
      </w:r>
      <w:hyperlink r:id="rId62" w:history="1">
        <w:r w:rsidR="005E5E34">
          <w:rPr>
            <w:rStyle w:val="Hyperlink"/>
          </w:rPr>
          <w:t>www.education.gov.au/information-vet-student-loans-approved-providers</w:t>
        </w:r>
      </w:hyperlink>
      <w:r w:rsidR="00FB030C">
        <w:t>.</w:t>
      </w:r>
    </w:p>
    <w:p w14:paraId="308D9291" w14:textId="77777777" w:rsidR="00012B57" w:rsidRPr="000B55C2" w:rsidRDefault="00012B57" w:rsidP="003F64C8">
      <w:pPr>
        <w:pStyle w:val="ListParagraph"/>
        <w:numPr>
          <w:ilvl w:val="6"/>
          <w:numId w:val="26"/>
        </w:numPr>
        <w:spacing w:after="0"/>
        <w:ind w:left="425" w:hanging="425"/>
        <w:contextualSpacing w:val="0"/>
      </w:pPr>
      <w:r w:rsidRPr="00FC1615">
        <w:t xml:space="preserve">Click the </w:t>
      </w:r>
      <w:r w:rsidRPr="00CA72B8">
        <w:rPr>
          <w:b/>
        </w:rPr>
        <w:t>Send verification code</w:t>
      </w:r>
      <w:r w:rsidRPr="00FC1615">
        <w:t xml:space="preserve"> button.</w:t>
      </w:r>
      <w:r>
        <w:t xml:space="preserve"> </w:t>
      </w:r>
      <w:r w:rsidRPr="00CA72B8">
        <w:t xml:space="preserve">If the Username and Email Address are valid, an email containing a Verification code </w:t>
      </w:r>
      <w:r>
        <w:t>will be</w:t>
      </w:r>
      <w:r w:rsidRPr="000B55C2">
        <w:t xml:space="preserve"> sent to </w:t>
      </w:r>
      <w:r w:rsidR="008F2B96">
        <w:t>you</w:t>
      </w:r>
      <w:r>
        <w:t>:</w:t>
      </w:r>
    </w:p>
    <w:p w14:paraId="423C81BE" w14:textId="4EEE6443" w:rsidR="003F64C8" w:rsidRDefault="00012B57" w:rsidP="00EA5B1B">
      <w:pPr>
        <w:pStyle w:val="PlainText"/>
        <w:spacing w:after="60"/>
        <w:ind w:left="357"/>
        <w:jc w:val="center"/>
        <w:rPr>
          <w:szCs w:val="22"/>
        </w:rPr>
      </w:pPr>
      <w:r>
        <w:rPr>
          <w:noProof/>
          <w:szCs w:val="22"/>
          <w:lang w:eastAsia="en-AU"/>
        </w:rPr>
        <w:drawing>
          <wp:inline distT="0" distB="0" distL="0" distR="0" wp14:anchorId="392A6506" wp14:editId="278D7198">
            <wp:extent cx="3536243" cy="1191205"/>
            <wp:effectExtent l="0" t="0" r="762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AM Verify your email address.png"/>
                    <pic:cNvPicPr/>
                  </pic:nvPicPr>
                  <pic:blipFill>
                    <a:blip r:embed="rId63">
                      <a:extLst>
                        <a:ext uri="{28A0092B-C50C-407E-A947-70E740481C1C}">
                          <a14:useLocalDpi xmlns:a14="http://schemas.microsoft.com/office/drawing/2010/main" val="0"/>
                        </a:ext>
                      </a:extLst>
                    </a:blip>
                    <a:stretch>
                      <a:fillRect/>
                    </a:stretch>
                  </pic:blipFill>
                  <pic:spPr>
                    <a:xfrm>
                      <a:off x="0" y="0"/>
                      <a:ext cx="3562994" cy="1200216"/>
                    </a:xfrm>
                    <a:prstGeom prst="rect">
                      <a:avLst/>
                    </a:prstGeom>
                  </pic:spPr>
                </pic:pic>
              </a:graphicData>
            </a:graphic>
          </wp:inline>
        </w:drawing>
      </w:r>
    </w:p>
    <w:p w14:paraId="2A89491D" w14:textId="77777777" w:rsidR="003F64C8" w:rsidRDefault="003F64C8">
      <w:pPr>
        <w:rPr>
          <w:rFonts w:ascii="Calibri" w:hAnsi="Calibri" w:cs="Consolas"/>
        </w:rPr>
      </w:pPr>
      <w:r>
        <w:br w:type="page"/>
      </w:r>
    </w:p>
    <w:p w14:paraId="07B9220B" w14:textId="77777777" w:rsidR="003F64C8" w:rsidRDefault="00012B57" w:rsidP="003F64C8">
      <w:pPr>
        <w:pStyle w:val="ListParagraph"/>
        <w:numPr>
          <w:ilvl w:val="6"/>
          <w:numId w:val="26"/>
        </w:numPr>
        <w:spacing w:after="0"/>
        <w:ind w:left="425" w:hanging="425"/>
        <w:contextualSpacing w:val="0"/>
      </w:pPr>
      <w:r>
        <w:lastRenderedPageBreak/>
        <w:t xml:space="preserve"> </w:t>
      </w:r>
      <w:r w:rsidRPr="004D75E9">
        <w:t xml:space="preserve">The Reset Password page will </w:t>
      </w:r>
      <w:r w:rsidR="008F2B96">
        <w:t>refresh to allow you to enter the verification code</w:t>
      </w:r>
      <w:r w:rsidRPr="004D75E9">
        <w:t>:</w:t>
      </w:r>
    </w:p>
    <w:p w14:paraId="61872650" w14:textId="62E1B3BC" w:rsidR="00012B57" w:rsidRPr="003F64C8" w:rsidRDefault="00012B57" w:rsidP="003F64C8">
      <w:pPr>
        <w:spacing w:after="0"/>
        <w:jc w:val="center"/>
      </w:pPr>
      <w:r>
        <w:rPr>
          <w:noProof/>
          <w:lang w:eastAsia="en-AU"/>
        </w:rPr>
        <w:drawing>
          <wp:inline distT="0" distB="0" distL="0" distR="0" wp14:anchorId="00EE3AF2" wp14:editId="42EC527A">
            <wp:extent cx="4336271" cy="1970202"/>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SAM Reset Password2.png"/>
                    <pic:cNvPicPr/>
                  </pic:nvPicPr>
                  <pic:blipFill rotWithShape="1">
                    <a:blip r:embed="rId64" cstate="print">
                      <a:extLst>
                        <a:ext uri="{28A0092B-C50C-407E-A947-70E740481C1C}">
                          <a14:useLocalDpi xmlns:a14="http://schemas.microsoft.com/office/drawing/2010/main" val="0"/>
                        </a:ext>
                      </a:extLst>
                    </a:blip>
                    <a:srcRect r="35007"/>
                    <a:stretch/>
                  </pic:blipFill>
                  <pic:spPr bwMode="auto">
                    <a:xfrm>
                      <a:off x="0" y="0"/>
                      <a:ext cx="4366386" cy="1983885"/>
                    </a:xfrm>
                    <a:prstGeom prst="rect">
                      <a:avLst/>
                    </a:prstGeom>
                    <a:ln>
                      <a:noFill/>
                    </a:ln>
                    <a:extLst>
                      <a:ext uri="{53640926-AAD7-44D8-BBD7-CCE9431645EC}">
                        <a14:shadowObscured xmlns:a14="http://schemas.microsoft.com/office/drawing/2010/main"/>
                      </a:ext>
                    </a:extLst>
                  </pic:spPr>
                </pic:pic>
              </a:graphicData>
            </a:graphic>
          </wp:inline>
        </w:drawing>
      </w:r>
    </w:p>
    <w:p w14:paraId="18D5C6C6" w14:textId="77777777" w:rsidR="00012B57" w:rsidRPr="000B55C2" w:rsidRDefault="00012B57" w:rsidP="005761DB">
      <w:pPr>
        <w:pStyle w:val="ListParagraph"/>
        <w:numPr>
          <w:ilvl w:val="6"/>
          <w:numId w:val="26"/>
        </w:numPr>
        <w:spacing w:after="0"/>
        <w:ind w:left="426" w:hanging="426"/>
        <w:contextualSpacing w:val="0"/>
      </w:pPr>
      <w:r w:rsidRPr="000B55C2">
        <w:t xml:space="preserve">Enter the verification code received in the email into the </w:t>
      </w:r>
      <w:r w:rsidRPr="008E4401">
        <w:rPr>
          <w:b/>
        </w:rPr>
        <w:t>Verification code</w:t>
      </w:r>
      <w:r w:rsidRPr="000B55C2">
        <w:t xml:space="preserve"> field and click the </w:t>
      </w:r>
      <w:r w:rsidRPr="008E4401">
        <w:rPr>
          <w:b/>
        </w:rPr>
        <w:t>Verify code</w:t>
      </w:r>
      <w:r w:rsidRPr="000B55C2">
        <w:t xml:space="preserve"> button.</w:t>
      </w:r>
      <w:r w:rsidR="008E4401">
        <w:t xml:space="preserve"> You will only need to c</w:t>
      </w:r>
      <w:r w:rsidRPr="000B55C2">
        <w:t xml:space="preserve">lick the </w:t>
      </w:r>
      <w:r w:rsidRPr="008E4401">
        <w:rPr>
          <w:b/>
        </w:rPr>
        <w:t>Send new code</w:t>
      </w:r>
      <w:r w:rsidRPr="000B55C2">
        <w:t xml:space="preserve"> button if a new verification code is required. The most recent code must be used in the verification process.</w:t>
      </w:r>
    </w:p>
    <w:p w14:paraId="5C374922" w14:textId="77777777" w:rsidR="00012B57" w:rsidRDefault="00012B57" w:rsidP="005761DB">
      <w:pPr>
        <w:pStyle w:val="ListParagraph"/>
        <w:numPr>
          <w:ilvl w:val="6"/>
          <w:numId w:val="26"/>
        </w:numPr>
        <w:spacing w:after="30"/>
        <w:ind w:left="426" w:hanging="426"/>
        <w:contextualSpacing w:val="0"/>
      </w:pPr>
      <w:r w:rsidRPr="004D75E9">
        <w:t xml:space="preserve">When the Verification code has been validated, the page will </w:t>
      </w:r>
      <w:r w:rsidR="008F2B96">
        <w:t xml:space="preserve">refresh and the </w:t>
      </w:r>
      <w:r w:rsidR="008F2B96">
        <w:rPr>
          <w:b/>
        </w:rPr>
        <w:t xml:space="preserve">Continue </w:t>
      </w:r>
      <w:r w:rsidR="008F2B96">
        <w:t>button will be enabled</w:t>
      </w:r>
      <w:r w:rsidRPr="004D75E9">
        <w:t>:</w:t>
      </w:r>
    </w:p>
    <w:p w14:paraId="4C5087C3" w14:textId="2F35C33A" w:rsidR="00012B57" w:rsidRPr="004D75E9" w:rsidRDefault="00012B57" w:rsidP="005761DB">
      <w:pPr>
        <w:pStyle w:val="PlainText"/>
        <w:spacing w:after="120"/>
        <w:ind w:left="357"/>
        <w:jc w:val="center"/>
        <w:rPr>
          <w:szCs w:val="22"/>
        </w:rPr>
      </w:pPr>
      <w:r>
        <w:rPr>
          <w:noProof/>
          <w:szCs w:val="22"/>
          <w:lang w:eastAsia="en-AU"/>
        </w:rPr>
        <w:drawing>
          <wp:inline distT="0" distB="0" distL="0" distR="0" wp14:anchorId="203F6C18" wp14:editId="2D3B6988">
            <wp:extent cx="5693790" cy="1828665"/>
            <wp:effectExtent l="0" t="0" r="254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SAM Reset Password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40102" cy="1843539"/>
                    </a:xfrm>
                    <a:prstGeom prst="rect">
                      <a:avLst/>
                    </a:prstGeom>
                  </pic:spPr>
                </pic:pic>
              </a:graphicData>
            </a:graphic>
          </wp:inline>
        </w:drawing>
      </w:r>
    </w:p>
    <w:p w14:paraId="48752313" w14:textId="77777777" w:rsidR="00012B57" w:rsidRPr="004D75E9" w:rsidRDefault="00012B57" w:rsidP="005761DB">
      <w:pPr>
        <w:pStyle w:val="ListParagraph"/>
        <w:numPr>
          <w:ilvl w:val="6"/>
          <w:numId w:val="26"/>
        </w:numPr>
        <w:ind w:left="426" w:hanging="426"/>
        <w:contextualSpacing w:val="0"/>
      </w:pPr>
      <w:r w:rsidRPr="004D75E9">
        <w:t>Click the Continue button.</w:t>
      </w:r>
    </w:p>
    <w:p w14:paraId="3F52189E" w14:textId="77777777" w:rsidR="00012B57" w:rsidRDefault="00012B57" w:rsidP="005761DB">
      <w:pPr>
        <w:pStyle w:val="ListParagraph"/>
        <w:numPr>
          <w:ilvl w:val="6"/>
          <w:numId w:val="26"/>
        </w:numPr>
        <w:spacing w:after="30"/>
        <w:ind w:left="426" w:hanging="426"/>
        <w:contextualSpacing w:val="0"/>
      </w:pPr>
      <w:r w:rsidRPr="004D75E9">
        <w:t>The Multi Factor Authentication page is displayed:</w:t>
      </w:r>
    </w:p>
    <w:p w14:paraId="20DF1E53" w14:textId="79214AB9" w:rsidR="00012B57" w:rsidRPr="004D75E9" w:rsidRDefault="00012B57" w:rsidP="00EA5B1B">
      <w:pPr>
        <w:pStyle w:val="PlainText"/>
        <w:spacing w:after="60"/>
        <w:ind w:left="357"/>
        <w:jc w:val="center"/>
        <w:rPr>
          <w:szCs w:val="22"/>
        </w:rPr>
      </w:pPr>
      <w:r>
        <w:rPr>
          <w:noProof/>
          <w:szCs w:val="22"/>
          <w:lang w:eastAsia="en-AU"/>
        </w:rPr>
        <w:drawing>
          <wp:inline distT="0" distB="0" distL="0" distR="0" wp14:anchorId="148A8F6F" wp14:editId="2E7E48FC">
            <wp:extent cx="5863472" cy="1743710"/>
            <wp:effectExtent l="0" t="0" r="4445" b="889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eSAM Multi Factor Authenticatio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13375" cy="1758551"/>
                    </a:xfrm>
                    <a:prstGeom prst="rect">
                      <a:avLst/>
                    </a:prstGeom>
                  </pic:spPr>
                </pic:pic>
              </a:graphicData>
            </a:graphic>
          </wp:inline>
        </w:drawing>
      </w:r>
    </w:p>
    <w:p w14:paraId="189C595D" w14:textId="777489A8" w:rsidR="004A15F7" w:rsidRDefault="00012B57" w:rsidP="002378F0">
      <w:pPr>
        <w:pStyle w:val="PlainText"/>
        <w:spacing w:after="60"/>
        <w:ind w:left="357"/>
        <w:rPr>
          <w:szCs w:val="22"/>
        </w:rPr>
      </w:pPr>
      <w:r w:rsidRPr="004D75E9">
        <w:rPr>
          <w:szCs w:val="22"/>
        </w:rPr>
        <w:t xml:space="preserve">The page displays the last four digits of the registered phone number. You can elect to receive a verification code via SMS by clicking the </w:t>
      </w:r>
      <w:r w:rsidRPr="00CA72B8">
        <w:rPr>
          <w:b/>
        </w:rPr>
        <w:t>Send Code</w:t>
      </w:r>
      <w:r w:rsidRPr="004D75E9">
        <w:rPr>
          <w:szCs w:val="22"/>
        </w:rPr>
        <w:t xml:space="preserve"> button, or receive a phone call by clicking the </w:t>
      </w:r>
      <w:r w:rsidRPr="00CA72B8">
        <w:rPr>
          <w:b/>
        </w:rPr>
        <w:t>Call Me</w:t>
      </w:r>
      <w:r w:rsidRPr="004D75E9">
        <w:rPr>
          <w:szCs w:val="22"/>
        </w:rPr>
        <w:t xml:space="preserve"> button.</w:t>
      </w:r>
      <w:r>
        <w:rPr>
          <w:szCs w:val="22"/>
        </w:rPr>
        <w:t xml:space="preserve"> </w:t>
      </w:r>
      <w:r w:rsidRPr="004D75E9">
        <w:rPr>
          <w:szCs w:val="22"/>
        </w:rPr>
        <w:t xml:space="preserve">The </w:t>
      </w:r>
      <w:r w:rsidRPr="00CA72B8">
        <w:rPr>
          <w:b/>
          <w:szCs w:val="22"/>
        </w:rPr>
        <w:t>Send Code</w:t>
      </w:r>
      <w:r w:rsidRPr="004D75E9">
        <w:rPr>
          <w:szCs w:val="22"/>
        </w:rPr>
        <w:t xml:space="preserve"> option will only work if the registered phone number is a mobile phone number. If the registered phone number is not a mobile phone number, </w:t>
      </w:r>
      <w:r w:rsidR="008F2B96">
        <w:rPr>
          <w:szCs w:val="22"/>
        </w:rPr>
        <w:t>you</w:t>
      </w:r>
      <w:r w:rsidRPr="004D75E9">
        <w:rPr>
          <w:szCs w:val="22"/>
        </w:rPr>
        <w:t xml:space="preserve"> must use the </w:t>
      </w:r>
      <w:r w:rsidRPr="00CA72B8">
        <w:rPr>
          <w:b/>
          <w:szCs w:val="22"/>
        </w:rPr>
        <w:t>Call Me</w:t>
      </w:r>
      <w:r w:rsidRPr="004D75E9">
        <w:rPr>
          <w:szCs w:val="22"/>
        </w:rPr>
        <w:t xml:space="preserve"> option.</w:t>
      </w:r>
    </w:p>
    <w:p w14:paraId="4CD1E98B" w14:textId="77777777" w:rsidR="004A15F7" w:rsidRDefault="004A15F7">
      <w:pPr>
        <w:rPr>
          <w:rFonts w:ascii="Calibri" w:hAnsi="Calibri" w:cs="Consolas"/>
        </w:rPr>
      </w:pPr>
      <w:r>
        <w:br w:type="page"/>
      </w:r>
    </w:p>
    <w:p w14:paraId="411CF125" w14:textId="77777777" w:rsidR="008E4401" w:rsidRPr="00CA72B8" w:rsidRDefault="008E4401" w:rsidP="002378F0">
      <w:pPr>
        <w:spacing w:after="60"/>
        <w:rPr>
          <w:i/>
          <w:u w:val="single"/>
        </w:rPr>
      </w:pPr>
      <w:r w:rsidRPr="00873FF5">
        <w:rPr>
          <w:i/>
          <w:u w:val="single"/>
        </w:rPr>
        <w:lastRenderedPageBreak/>
        <w:t>Multi factor authentication via Send Code</w:t>
      </w:r>
    </w:p>
    <w:p w14:paraId="0E5BE04D" w14:textId="15A83819" w:rsidR="008E4401" w:rsidRDefault="008E4401" w:rsidP="00641A94">
      <w:pPr>
        <w:pStyle w:val="ListParagraph"/>
        <w:numPr>
          <w:ilvl w:val="0"/>
          <w:numId w:val="106"/>
        </w:numPr>
        <w:spacing w:after="0"/>
        <w:ind w:left="714" w:hanging="430"/>
        <w:contextualSpacing w:val="0"/>
      </w:pPr>
      <w:r>
        <w:t xml:space="preserve">If you click the Send Code button, a text message, originating from an international number (either USA or UK), containing a verification code is sent </w:t>
      </w:r>
      <w:r w:rsidR="002378F0">
        <w:t>to the mobile phone registered.</w:t>
      </w:r>
    </w:p>
    <w:p w14:paraId="75B8A4DD" w14:textId="77777777" w:rsidR="008E4401" w:rsidRDefault="008E4401" w:rsidP="00641A94">
      <w:pPr>
        <w:pStyle w:val="ListParagraph"/>
        <w:numPr>
          <w:ilvl w:val="0"/>
          <w:numId w:val="106"/>
        </w:numPr>
        <w:spacing w:after="30"/>
        <w:ind w:left="714" w:hanging="430"/>
        <w:contextualSpacing w:val="0"/>
      </w:pPr>
      <w:r>
        <w:t>Enter the verification code, the code is validated automatically upon entry (there is no submit or verify button).</w:t>
      </w:r>
    </w:p>
    <w:p w14:paraId="4799A9A5" w14:textId="77777777" w:rsidR="008E4401" w:rsidRDefault="008E4401" w:rsidP="00EA5B1B">
      <w:pPr>
        <w:spacing w:after="60"/>
        <w:jc w:val="center"/>
      </w:pPr>
      <w:r>
        <w:rPr>
          <w:noProof/>
          <w:lang w:eastAsia="en-AU"/>
        </w:rPr>
        <w:drawing>
          <wp:inline distT="0" distB="0" distL="0" distR="0" wp14:anchorId="6CD751C1" wp14:editId="0382555C">
            <wp:extent cx="5353823" cy="153649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AM Multi Factor Authentication 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69274" cy="1540925"/>
                    </a:xfrm>
                    <a:prstGeom prst="rect">
                      <a:avLst/>
                    </a:prstGeom>
                  </pic:spPr>
                </pic:pic>
              </a:graphicData>
            </a:graphic>
          </wp:inline>
        </w:drawing>
      </w:r>
    </w:p>
    <w:p w14:paraId="6D0E066A" w14:textId="77777777" w:rsidR="008E4401" w:rsidRPr="00CA72B8" w:rsidRDefault="008E4401" w:rsidP="002378F0">
      <w:pPr>
        <w:spacing w:after="60"/>
        <w:rPr>
          <w:i/>
          <w:u w:val="single"/>
        </w:rPr>
      </w:pPr>
      <w:r w:rsidRPr="00CA72B8">
        <w:rPr>
          <w:i/>
          <w:u w:val="single"/>
        </w:rPr>
        <w:t xml:space="preserve">Multi factor authentication via </w:t>
      </w:r>
      <w:r>
        <w:rPr>
          <w:i/>
          <w:u w:val="single"/>
        </w:rPr>
        <w:t>Call Me</w:t>
      </w:r>
    </w:p>
    <w:p w14:paraId="4E190ACA" w14:textId="77777777" w:rsidR="008E4401" w:rsidRDefault="008E4401" w:rsidP="00641A94">
      <w:pPr>
        <w:pStyle w:val="ListParagraph"/>
        <w:numPr>
          <w:ilvl w:val="0"/>
          <w:numId w:val="107"/>
        </w:numPr>
        <w:ind w:hanging="436"/>
      </w:pPr>
      <w:r>
        <w:t xml:space="preserve">Click the </w:t>
      </w:r>
      <w:r w:rsidRPr="00CA72B8">
        <w:rPr>
          <w:b/>
        </w:rPr>
        <w:t>Call Me</w:t>
      </w:r>
      <w:r>
        <w:t xml:space="preserve"> button.</w:t>
      </w:r>
    </w:p>
    <w:p w14:paraId="31BFD202" w14:textId="77777777" w:rsidR="008E4401" w:rsidRDefault="008E4401" w:rsidP="00641A94">
      <w:pPr>
        <w:pStyle w:val="ListParagraph"/>
        <w:numPr>
          <w:ilvl w:val="0"/>
          <w:numId w:val="107"/>
        </w:numPr>
        <w:ind w:left="714" w:hanging="436"/>
        <w:contextualSpacing w:val="0"/>
      </w:pPr>
      <w:r>
        <w:t>A call will be placed to the registered phone number from an international phone number (USA). To continue press the # (hash) key. The call will automatically end once you have pressed the # key. If you press the incorrect key you will have to restart the process.</w:t>
      </w:r>
    </w:p>
    <w:p w14:paraId="4CFB6FE3" w14:textId="4002CBAC" w:rsidR="00012B57" w:rsidRPr="002378F0" w:rsidRDefault="00012B57" w:rsidP="005761DB">
      <w:pPr>
        <w:pStyle w:val="PlainText"/>
        <w:numPr>
          <w:ilvl w:val="1"/>
          <w:numId w:val="109"/>
        </w:numPr>
        <w:ind w:left="426" w:hanging="426"/>
        <w:rPr>
          <w:szCs w:val="22"/>
        </w:rPr>
      </w:pPr>
      <w:r w:rsidRPr="002378F0">
        <w:rPr>
          <w:szCs w:val="22"/>
        </w:rPr>
        <w:t>After verifying the call or entering in the SMS code, the user will be directed to the Reset Password page.</w:t>
      </w:r>
    </w:p>
    <w:p w14:paraId="55533948" w14:textId="5816DE51" w:rsidR="00012B57" w:rsidRPr="004D75E9" w:rsidRDefault="00012B57" w:rsidP="00EA5B1B">
      <w:pPr>
        <w:pStyle w:val="PlainText"/>
        <w:spacing w:after="60"/>
        <w:ind w:left="357"/>
        <w:jc w:val="center"/>
        <w:rPr>
          <w:szCs w:val="22"/>
        </w:rPr>
      </w:pPr>
      <w:r>
        <w:rPr>
          <w:noProof/>
          <w:szCs w:val="22"/>
          <w:lang w:eastAsia="en-AU"/>
        </w:rPr>
        <w:drawing>
          <wp:inline distT="0" distB="0" distL="0" distR="0" wp14:anchorId="0B4BC037" wp14:editId="271FC6C9">
            <wp:extent cx="5322018" cy="1344975"/>
            <wp:effectExtent l="0" t="0" r="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eSAM Reset Password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30811" cy="1347197"/>
                    </a:xfrm>
                    <a:prstGeom prst="rect">
                      <a:avLst/>
                    </a:prstGeom>
                  </pic:spPr>
                </pic:pic>
              </a:graphicData>
            </a:graphic>
          </wp:inline>
        </w:drawing>
      </w:r>
    </w:p>
    <w:p w14:paraId="74C956BF" w14:textId="3CE9A02F" w:rsidR="00012B57" w:rsidRPr="004D75E9" w:rsidRDefault="00012B57" w:rsidP="005761DB">
      <w:pPr>
        <w:pStyle w:val="PlainText"/>
        <w:numPr>
          <w:ilvl w:val="0"/>
          <w:numId w:val="108"/>
        </w:numPr>
        <w:ind w:left="426" w:hanging="426"/>
        <w:rPr>
          <w:szCs w:val="22"/>
        </w:rPr>
      </w:pPr>
      <w:r w:rsidRPr="004D75E9">
        <w:rPr>
          <w:szCs w:val="22"/>
        </w:rPr>
        <w:t xml:space="preserve">Enter a password into </w:t>
      </w:r>
      <w:r w:rsidRPr="00CA72B8">
        <w:rPr>
          <w:b/>
          <w:szCs w:val="22"/>
        </w:rPr>
        <w:t>New Password</w:t>
      </w:r>
      <w:r w:rsidR="00EF1B19">
        <w:rPr>
          <w:szCs w:val="22"/>
        </w:rPr>
        <w:t xml:space="preserve"> field. </w:t>
      </w:r>
      <w:r w:rsidRPr="004D75E9">
        <w:rPr>
          <w:szCs w:val="22"/>
        </w:rPr>
        <w:t xml:space="preserve">Enter the same password into the </w:t>
      </w:r>
      <w:r w:rsidRPr="00CA72B8">
        <w:rPr>
          <w:b/>
          <w:szCs w:val="22"/>
        </w:rPr>
        <w:t>Confirm New Password</w:t>
      </w:r>
      <w:r w:rsidRPr="004D75E9">
        <w:rPr>
          <w:szCs w:val="22"/>
        </w:rPr>
        <w:t xml:space="preserve"> field.</w:t>
      </w:r>
    </w:p>
    <w:p w14:paraId="23A0475F" w14:textId="65E67FAA" w:rsidR="00012B57" w:rsidRPr="002378F0" w:rsidRDefault="00012B57" w:rsidP="005761DB">
      <w:pPr>
        <w:pStyle w:val="PlainText"/>
        <w:numPr>
          <w:ilvl w:val="0"/>
          <w:numId w:val="108"/>
        </w:numPr>
        <w:spacing w:after="30"/>
        <w:ind w:left="426" w:hanging="426"/>
        <w:rPr>
          <w:szCs w:val="22"/>
        </w:rPr>
      </w:pPr>
      <w:r w:rsidRPr="002378F0">
        <w:rPr>
          <w:szCs w:val="22"/>
        </w:rPr>
        <w:t>If the passwords entered are valid</w:t>
      </w:r>
      <w:r w:rsidR="008F2B96" w:rsidRPr="002378F0">
        <w:rPr>
          <w:szCs w:val="22"/>
        </w:rPr>
        <w:t xml:space="preserve"> and match</w:t>
      </w:r>
      <w:r w:rsidRPr="002378F0">
        <w:rPr>
          <w:szCs w:val="22"/>
        </w:rPr>
        <w:t xml:space="preserve">, click on the </w:t>
      </w:r>
      <w:r w:rsidRPr="002378F0">
        <w:rPr>
          <w:b/>
          <w:szCs w:val="22"/>
        </w:rPr>
        <w:t>Continue</w:t>
      </w:r>
      <w:r w:rsidRPr="002378F0">
        <w:rPr>
          <w:szCs w:val="22"/>
        </w:rPr>
        <w:t xml:space="preserve"> button </w:t>
      </w:r>
      <w:r w:rsidR="008E4401" w:rsidRPr="002378F0">
        <w:rPr>
          <w:szCs w:val="22"/>
        </w:rPr>
        <w:t xml:space="preserve">to </w:t>
      </w:r>
      <w:r w:rsidRPr="002378F0">
        <w:rPr>
          <w:szCs w:val="22"/>
        </w:rPr>
        <w:t>register the new password. The Sign-In page is then displayed.</w:t>
      </w:r>
    </w:p>
    <w:p w14:paraId="3C0E32AF" w14:textId="1D295423" w:rsidR="00012B57" w:rsidRDefault="008F2B96" w:rsidP="00EA5B1B">
      <w:pPr>
        <w:pStyle w:val="PlainText"/>
        <w:spacing w:after="120"/>
        <w:jc w:val="center"/>
      </w:pPr>
      <w:r>
        <w:rPr>
          <w:noProof/>
          <w:lang w:eastAsia="en-AU"/>
        </w:rPr>
        <w:lastRenderedPageBreak/>
        <w:drawing>
          <wp:inline distT="0" distB="0" distL="0" distR="0" wp14:anchorId="1AC7AF83" wp14:editId="2E91F66E">
            <wp:extent cx="4723997" cy="3007150"/>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eSAM Welcome 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43812" cy="3019764"/>
                    </a:xfrm>
                    <a:prstGeom prst="rect">
                      <a:avLst/>
                    </a:prstGeom>
                  </pic:spPr>
                </pic:pic>
              </a:graphicData>
            </a:graphic>
          </wp:inline>
        </w:drawing>
      </w:r>
    </w:p>
    <w:p w14:paraId="07BB2FC8" w14:textId="77777777" w:rsidR="00012B57" w:rsidRDefault="00727172" w:rsidP="00012B57">
      <w:r>
        <w:br w:type="page"/>
      </w:r>
    </w:p>
    <w:p w14:paraId="3324B4B8" w14:textId="77777777" w:rsidR="00012B57" w:rsidRDefault="00012B57" w:rsidP="004A15F7">
      <w:pPr>
        <w:pStyle w:val="Heading1"/>
      </w:pPr>
      <w:bookmarkStart w:id="15" w:name="_Toc522637003"/>
      <w:r w:rsidRPr="00CF4EC7">
        <w:lastRenderedPageBreak/>
        <w:t>eSAM – HITS User roles</w:t>
      </w:r>
      <w:bookmarkEnd w:id="15"/>
    </w:p>
    <w:p w14:paraId="2235BF00" w14:textId="77777777" w:rsidR="00012B57" w:rsidRDefault="00012B57" w:rsidP="002378F0">
      <w:r>
        <w:t xml:space="preserve">eSAM is </w:t>
      </w:r>
      <w:r w:rsidR="00D65B1A">
        <w:t xml:space="preserve">the authentication management system for </w:t>
      </w:r>
      <w:r>
        <w:t>HITS.</w:t>
      </w:r>
    </w:p>
    <w:p w14:paraId="02ED39C5" w14:textId="7FB060D0" w:rsidR="00012B57" w:rsidRDefault="00012B57" w:rsidP="002378F0">
      <w:pPr>
        <w:spacing w:after="30"/>
      </w:pPr>
      <w:r>
        <w:t xml:space="preserve">The following table </w:t>
      </w:r>
      <w:r w:rsidR="00B27DC0">
        <w:t>details the</w:t>
      </w:r>
      <w:r>
        <w:t xml:space="preserve"> user roles </w:t>
      </w:r>
      <w:r w:rsidR="00D65B1A">
        <w:t xml:space="preserve">that can be assigned in eSAM </w:t>
      </w:r>
      <w:r w:rsidR="00B27DC0">
        <w:t>for HITS</w:t>
      </w:r>
      <w:r w:rsidR="00D65B1A">
        <w:t xml:space="preserve"> users</w:t>
      </w:r>
      <w:r w:rsidR="00B27DC0">
        <w:t xml:space="preserve">. </w:t>
      </w:r>
      <w:r>
        <w:t xml:space="preserve">It is important for PSC administrators to consider the role </w:t>
      </w:r>
      <w:r w:rsidR="00B27DC0">
        <w:t>to be assigned to</w:t>
      </w:r>
      <w:r>
        <w:t xml:space="preserve"> each user as HITS notifications are assigned to user roles – see Not</w:t>
      </w:r>
      <w:r w:rsidR="002378F0">
        <w:t>ifications for further details.</w:t>
      </w:r>
    </w:p>
    <w:tbl>
      <w:tblPr>
        <w:tblStyle w:val="TableGrid1"/>
        <w:tblW w:w="9498" w:type="dxa"/>
        <w:tblInd w:w="108" w:type="dxa"/>
        <w:tblLook w:val="04A0" w:firstRow="1" w:lastRow="0" w:firstColumn="1" w:lastColumn="0" w:noHBand="0" w:noVBand="1"/>
        <w:tblCaption w:val="User roles"/>
        <w:tblDescription w:val="User roles in HITS"/>
      </w:tblPr>
      <w:tblGrid>
        <w:gridCol w:w="2694"/>
        <w:gridCol w:w="1134"/>
        <w:gridCol w:w="5670"/>
      </w:tblGrid>
      <w:tr w:rsidR="00012B57" w:rsidRPr="00C62537" w14:paraId="198D7565" w14:textId="77777777" w:rsidTr="00012B57">
        <w:trPr>
          <w:trHeight w:val="334"/>
          <w:tblHeader/>
        </w:trPr>
        <w:tc>
          <w:tcPr>
            <w:tcW w:w="2694" w:type="dxa"/>
            <w:shd w:val="clear" w:color="auto" w:fill="BFBFBF" w:themeFill="background1" w:themeFillShade="BF"/>
          </w:tcPr>
          <w:p w14:paraId="61CDFB14" w14:textId="77777777" w:rsidR="00012B57" w:rsidRPr="00C62537" w:rsidRDefault="00012B57" w:rsidP="00012B57">
            <w:pPr>
              <w:rPr>
                <w:b/>
              </w:rPr>
            </w:pPr>
            <w:r w:rsidRPr="00C62537">
              <w:rPr>
                <w:b/>
              </w:rPr>
              <w:t>USER ROLES</w:t>
            </w:r>
          </w:p>
        </w:tc>
        <w:tc>
          <w:tcPr>
            <w:tcW w:w="1134" w:type="dxa"/>
            <w:shd w:val="clear" w:color="auto" w:fill="BFBFBF" w:themeFill="background1" w:themeFillShade="BF"/>
          </w:tcPr>
          <w:p w14:paraId="3626172B" w14:textId="77777777" w:rsidR="00012B57" w:rsidRPr="00C62537" w:rsidRDefault="00012B57" w:rsidP="00012B57">
            <w:pPr>
              <w:rPr>
                <w:b/>
              </w:rPr>
            </w:pPr>
          </w:p>
        </w:tc>
        <w:tc>
          <w:tcPr>
            <w:tcW w:w="5670" w:type="dxa"/>
            <w:shd w:val="clear" w:color="auto" w:fill="BFBFBF" w:themeFill="background1" w:themeFillShade="BF"/>
          </w:tcPr>
          <w:p w14:paraId="6E53A27D" w14:textId="77777777" w:rsidR="00012B57" w:rsidRPr="00C62537" w:rsidRDefault="00012B57" w:rsidP="00012B57">
            <w:pPr>
              <w:rPr>
                <w:b/>
              </w:rPr>
            </w:pPr>
            <w:r w:rsidRPr="00C62537">
              <w:rPr>
                <w:b/>
              </w:rPr>
              <w:t>ACCESS</w:t>
            </w:r>
          </w:p>
        </w:tc>
      </w:tr>
      <w:tr w:rsidR="00012B57" w:rsidRPr="009F2273" w14:paraId="0F602E69" w14:textId="77777777" w:rsidTr="00012B57">
        <w:tc>
          <w:tcPr>
            <w:tcW w:w="2694" w:type="dxa"/>
          </w:tcPr>
          <w:p w14:paraId="62DD7164" w14:textId="77777777" w:rsidR="00012B57" w:rsidRPr="009F2273" w:rsidRDefault="00012B57" w:rsidP="00012B57">
            <w:pPr>
              <w:tabs>
                <w:tab w:val="left" w:pos="1875"/>
              </w:tabs>
              <w:spacing w:before="120"/>
            </w:pPr>
            <w:r w:rsidRPr="009F2273">
              <w:t>Provider Corporate Office</w:t>
            </w:r>
            <w:r>
              <w:t>r</w:t>
            </w:r>
          </w:p>
        </w:tc>
        <w:tc>
          <w:tcPr>
            <w:tcW w:w="1134" w:type="dxa"/>
          </w:tcPr>
          <w:p w14:paraId="6453F107" w14:textId="77777777" w:rsidR="00012B57" w:rsidRPr="009F2273" w:rsidRDefault="00012B57" w:rsidP="00012B57">
            <w:pPr>
              <w:tabs>
                <w:tab w:val="left" w:pos="1875"/>
              </w:tabs>
              <w:spacing w:before="120"/>
              <w:jc w:val="center"/>
            </w:pPr>
            <w:r w:rsidRPr="009F2273">
              <w:t>CEO</w:t>
            </w:r>
          </w:p>
        </w:tc>
        <w:tc>
          <w:tcPr>
            <w:tcW w:w="5670" w:type="dxa"/>
          </w:tcPr>
          <w:p w14:paraId="0352825F" w14:textId="77777777" w:rsidR="00012B57" w:rsidRPr="009F2273" w:rsidRDefault="00012B57" w:rsidP="00012B57">
            <w:r>
              <w:t>A</w:t>
            </w:r>
            <w:r w:rsidRPr="009F2273">
              <w:t>s per SAO with the addition of being able to submit a</w:t>
            </w:r>
            <w:r>
              <w:t xml:space="preserve">n </w:t>
            </w:r>
            <w:r w:rsidRPr="009F2273">
              <w:t xml:space="preserve">estimates to </w:t>
            </w:r>
            <w:r>
              <w:t>the Department</w:t>
            </w:r>
            <w:r w:rsidRPr="009F2273">
              <w:t>.</w:t>
            </w:r>
          </w:p>
        </w:tc>
      </w:tr>
      <w:tr w:rsidR="00012B57" w:rsidRPr="009F2273" w14:paraId="1A60E054" w14:textId="77777777" w:rsidTr="00012B57">
        <w:tc>
          <w:tcPr>
            <w:tcW w:w="2694" w:type="dxa"/>
          </w:tcPr>
          <w:p w14:paraId="77E138F3" w14:textId="77777777" w:rsidR="00012B57" w:rsidRPr="009F2273" w:rsidRDefault="00012B57" w:rsidP="00012B57">
            <w:pPr>
              <w:tabs>
                <w:tab w:val="left" w:pos="1875"/>
              </w:tabs>
              <w:spacing w:before="120"/>
            </w:pPr>
            <w:r w:rsidRPr="009F2273">
              <w:t>Provider Senior Officer</w:t>
            </w:r>
          </w:p>
        </w:tc>
        <w:tc>
          <w:tcPr>
            <w:tcW w:w="1134" w:type="dxa"/>
          </w:tcPr>
          <w:p w14:paraId="1652CC13" w14:textId="77777777" w:rsidR="00012B57" w:rsidRPr="009F2273" w:rsidRDefault="00012B57" w:rsidP="00012B57">
            <w:pPr>
              <w:tabs>
                <w:tab w:val="left" w:pos="1875"/>
              </w:tabs>
              <w:spacing w:before="120"/>
              <w:jc w:val="center"/>
            </w:pPr>
            <w:r w:rsidRPr="009F2273">
              <w:t>SAO</w:t>
            </w:r>
          </w:p>
        </w:tc>
        <w:tc>
          <w:tcPr>
            <w:tcW w:w="5670" w:type="dxa"/>
          </w:tcPr>
          <w:p w14:paraId="016BA9E1" w14:textId="77777777" w:rsidR="00012B57" w:rsidRPr="009F2273" w:rsidRDefault="00012B57" w:rsidP="00012B57">
            <w:r>
              <w:t>A</w:t>
            </w:r>
            <w:r w:rsidRPr="009F2273">
              <w:t xml:space="preserve">s per PFO with the addition of being able to edit/view </w:t>
            </w:r>
            <w:r>
              <w:t>Key Personnel</w:t>
            </w:r>
            <w:r w:rsidRPr="009F2273">
              <w:t xml:space="preserve"> and submit </w:t>
            </w:r>
            <w:r>
              <w:t>application, request for further information and bank account to the Department.</w:t>
            </w:r>
          </w:p>
        </w:tc>
      </w:tr>
      <w:tr w:rsidR="00012B57" w:rsidRPr="009F2273" w14:paraId="17D1CB27" w14:textId="77777777" w:rsidTr="00012B57">
        <w:tc>
          <w:tcPr>
            <w:tcW w:w="2694" w:type="dxa"/>
          </w:tcPr>
          <w:p w14:paraId="118AA3DA" w14:textId="77777777" w:rsidR="00012B57" w:rsidRPr="009F2273" w:rsidRDefault="00012B57" w:rsidP="00012B57">
            <w:pPr>
              <w:tabs>
                <w:tab w:val="left" w:pos="1875"/>
              </w:tabs>
              <w:spacing w:before="120"/>
            </w:pPr>
            <w:r w:rsidRPr="009F2273">
              <w:t>Provider Finance Officer</w:t>
            </w:r>
          </w:p>
        </w:tc>
        <w:tc>
          <w:tcPr>
            <w:tcW w:w="1134" w:type="dxa"/>
          </w:tcPr>
          <w:p w14:paraId="0EBC9D0E" w14:textId="77777777" w:rsidR="00012B57" w:rsidRPr="009F2273" w:rsidRDefault="00012B57" w:rsidP="00012B57">
            <w:pPr>
              <w:tabs>
                <w:tab w:val="left" w:pos="1875"/>
              </w:tabs>
              <w:spacing w:before="120"/>
              <w:jc w:val="center"/>
            </w:pPr>
            <w:r w:rsidRPr="009F2273">
              <w:t>PFO</w:t>
            </w:r>
          </w:p>
        </w:tc>
        <w:tc>
          <w:tcPr>
            <w:tcW w:w="5670" w:type="dxa"/>
          </w:tcPr>
          <w:p w14:paraId="74E1DC6A" w14:textId="77777777" w:rsidR="00012B57" w:rsidRPr="009F2273" w:rsidRDefault="00012B57" w:rsidP="00012B57">
            <w:r>
              <w:t>As p</w:t>
            </w:r>
            <w:r w:rsidRPr="009F2273">
              <w:t xml:space="preserve">er PEO with the addition of being able to view/edit </w:t>
            </w:r>
            <w:r>
              <w:t xml:space="preserve">bank account, </w:t>
            </w:r>
            <w:r w:rsidRPr="009F2273">
              <w:t>Estimates</w:t>
            </w:r>
            <w:r>
              <w:t xml:space="preserve"> and payments</w:t>
            </w:r>
            <w:r w:rsidRPr="009F2273">
              <w:t>.</w:t>
            </w:r>
          </w:p>
        </w:tc>
      </w:tr>
      <w:tr w:rsidR="00012B57" w:rsidRPr="009F2273" w14:paraId="45577D5C" w14:textId="77777777" w:rsidTr="00012B57">
        <w:tc>
          <w:tcPr>
            <w:tcW w:w="2694" w:type="dxa"/>
          </w:tcPr>
          <w:p w14:paraId="666B63F8" w14:textId="77777777" w:rsidR="00012B57" w:rsidRPr="009F2273" w:rsidRDefault="00012B57">
            <w:pPr>
              <w:tabs>
                <w:tab w:val="left" w:pos="1875"/>
              </w:tabs>
              <w:spacing w:before="120"/>
            </w:pPr>
            <w:r w:rsidRPr="009F2273">
              <w:t>Provider Editing Officer</w:t>
            </w:r>
            <w:r w:rsidR="00975833">
              <w:t xml:space="preserve"> </w:t>
            </w:r>
          </w:p>
        </w:tc>
        <w:tc>
          <w:tcPr>
            <w:tcW w:w="1134" w:type="dxa"/>
          </w:tcPr>
          <w:p w14:paraId="40E701E7" w14:textId="77777777" w:rsidR="00012B57" w:rsidRPr="009F2273" w:rsidRDefault="00012B57" w:rsidP="00012B57">
            <w:pPr>
              <w:tabs>
                <w:tab w:val="left" w:pos="1875"/>
              </w:tabs>
              <w:spacing w:before="120"/>
              <w:jc w:val="center"/>
            </w:pPr>
            <w:r w:rsidRPr="009F2273">
              <w:t>PEO</w:t>
            </w:r>
          </w:p>
        </w:tc>
        <w:tc>
          <w:tcPr>
            <w:tcW w:w="5670" w:type="dxa"/>
          </w:tcPr>
          <w:p w14:paraId="7940C877" w14:textId="77777777" w:rsidR="00012B57" w:rsidRPr="009F2273" w:rsidRDefault="00012B57" w:rsidP="00012B57">
            <w:r>
              <w:t>A</w:t>
            </w:r>
            <w:r w:rsidRPr="009F2273">
              <w:t>s per PVO and</w:t>
            </w:r>
            <w:r>
              <w:t xml:space="preserve"> can also edit modules.</w:t>
            </w:r>
          </w:p>
        </w:tc>
      </w:tr>
      <w:tr w:rsidR="00012B57" w:rsidRPr="009F2273" w14:paraId="3D91285B" w14:textId="77777777" w:rsidTr="00012B57">
        <w:tc>
          <w:tcPr>
            <w:tcW w:w="2694" w:type="dxa"/>
          </w:tcPr>
          <w:p w14:paraId="4870FD46" w14:textId="77777777" w:rsidR="00012B57" w:rsidRPr="009F2273" w:rsidRDefault="00012B57" w:rsidP="00012B57">
            <w:pPr>
              <w:tabs>
                <w:tab w:val="left" w:pos="1875"/>
              </w:tabs>
              <w:spacing w:before="120"/>
            </w:pPr>
            <w:r w:rsidRPr="009F2273">
              <w:t>Provider View Only</w:t>
            </w:r>
          </w:p>
        </w:tc>
        <w:tc>
          <w:tcPr>
            <w:tcW w:w="1134" w:type="dxa"/>
          </w:tcPr>
          <w:p w14:paraId="31B151E1" w14:textId="77777777" w:rsidR="00012B57" w:rsidRPr="009F2273" w:rsidRDefault="00012B57" w:rsidP="00012B57">
            <w:pPr>
              <w:tabs>
                <w:tab w:val="left" w:pos="1875"/>
              </w:tabs>
              <w:spacing w:before="120"/>
              <w:jc w:val="center"/>
            </w:pPr>
            <w:r w:rsidRPr="009F2273">
              <w:t>PVO</w:t>
            </w:r>
          </w:p>
        </w:tc>
        <w:tc>
          <w:tcPr>
            <w:tcW w:w="5670" w:type="dxa"/>
          </w:tcPr>
          <w:p w14:paraId="7A9EEA58" w14:textId="77777777" w:rsidR="00012B57" w:rsidRPr="009F2273" w:rsidRDefault="00012B57" w:rsidP="00012B57">
            <w:r>
              <w:t>Can view all modules in HITS except Payments and Key Personnel.</w:t>
            </w:r>
          </w:p>
        </w:tc>
      </w:tr>
    </w:tbl>
    <w:p w14:paraId="04C6049A" w14:textId="02A673B1" w:rsidR="00012B57" w:rsidRPr="00FC1A35" w:rsidRDefault="00215FB2" w:rsidP="002378F0">
      <w:pPr>
        <w:spacing w:before="120"/>
        <w:rPr>
          <w:sz w:val="24"/>
        </w:rPr>
      </w:pPr>
      <w:r w:rsidRPr="00FC1A35">
        <w:rPr>
          <w:sz w:val="24"/>
        </w:rPr>
        <w:t>Note – only a HITS CEO or SAO user rol can lodge an application in HITS.</w:t>
      </w:r>
    </w:p>
    <w:p w14:paraId="3BAB3DBF" w14:textId="77777777" w:rsidR="00012B57" w:rsidRDefault="00012B57" w:rsidP="004A15F7">
      <w:pPr>
        <w:pStyle w:val="Heading1"/>
      </w:pPr>
      <w:bookmarkStart w:id="16" w:name="_Toc522637004"/>
      <w:r>
        <w:t>PSC – Administrators responsibilities</w:t>
      </w:r>
      <w:bookmarkEnd w:id="16"/>
    </w:p>
    <w:p w14:paraId="336C8BE6" w14:textId="25556B94" w:rsidR="00012B57" w:rsidRDefault="00D65B1A" w:rsidP="002378F0">
      <w:pPr>
        <w:spacing w:after="60"/>
      </w:pPr>
      <w:r>
        <w:t>The department has an</w:t>
      </w:r>
      <w:r w:rsidR="00012B57">
        <w:t xml:space="preserve"> IT user security arrangement whereby each organisation will manage their own staff’s access to HITS through two nominated Provider Security Contact Officer (PSC) administrators. PSC administrators will be responsible for managing all access to HITS including;</w:t>
      </w:r>
    </w:p>
    <w:p w14:paraId="663FC347" w14:textId="77777777" w:rsidR="00012B57" w:rsidRDefault="00B27DC0" w:rsidP="004A15F7">
      <w:pPr>
        <w:pStyle w:val="ListParagraph"/>
        <w:numPr>
          <w:ilvl w:val="0"/>
          <w:numId w:val="29"/>
        </w:numPr>
        <w:spacing w:after="30"/>
        <w:ind w:left="709" w:hanging="425"/>
        <w:contextualSpacing w:val="0"/>
      </w:pPr>
      <w:r>
        <w:t xml:space="preserve">Inviting </w:t>
      </w:r>
      <w:r w:rsidR="00012B57">
        <w:t>new users</w:t>
      </w:r>
      <w:r>
        <w:t xml:space="preserve"> within their organisation to register for eSAM in order to access HITS</w:t>
      </w:r>
      <w:r w:rsidR="00012B57">
        <w:t>;</w:t>
      </w:r>
    </w:p>
    <w:p w14:paraId="37337AFF" w14:textId="77777777" w:rsidR="00012B57" w:rsidRDefault="00012B57" w:rsidP="004A15F7">
      <w:pPr>
        <w:pStyle w:val="ListParagraph"/>
        <w:numPr>
          <w:ilvl w:val="0"/>
          <w:numId w:val="29"/>
        </w:numPr>
        <w:spacing w:after="30"/>
        <w:ind w:left="709" w:hanging="425"/>
        <w:contextualSpacing w:val="0"/>
      </w:pPr>
      <w:r>
        <w:t>Updating user roles; and</w:t>
      </w:r>
    </w:p>
    <w:p w14:paraId="4D025A4F" w14:textId="77777777" w:rsidR="00012B57" w:rsidRDefault="00B27DC0" w:rsidP="00641A94">
      <w:pPr>
        <w:pStyle w:val="ListParagraph"/>
        <w:numPr>
          <w:ilvl w:val="0"/>
          <w:numId w:val="29"/>
        </w:numPr>
        <w:ind w:left="709" w:hanging="425"/>
        <w:contextualSpacing w:val="0"/>
      </w:pPr>
      <w:r>
        <w:t>Disabling</w:t>
      </w:r>
      <w:r w:rsidR="000F4728">
        <w:t>, suspending and re</w:t>
      </w:r>
      <w:r w:rsidR="00334408">
        <w:t>-</w:t>
      </w:r>
      <w:r w:rsidR="000F4728">
        <w:t xml:space="preserve">enabling </w:t>
      </w:r>
      <w:r w:rsidR="00012B57">
        <w:t>access for users</w:t>
      </w:r>
      <w:r>
        <w:t>.</w:t>
      </w:r>
    </w:p>
    <w:p w14:paraId="6E4F6216" w14:textId="280F7E93" w:rsidR="00012B57" w:rsidRPr="008B00FE" w:rsidRDefault="00012B57" w:rsidP="002378F0">
      <w:r>
        <w:t>Organisations may have up to two PSC administrators at any one time and for new</w:t>
      </w:r>
      <w:r w:rsidR="00B27DC0">
        <w:t>ly approved providers</w:t>
      </w:r>
      <w:r>
        <w:t xml:space="preserve">, </w:t>
      </w:r>
      <w:r w:rsidR="001116CE">
        <w:t xml:space="preserve">forms will be provided by the department </w:t>
      </w:r>
      <w:r>
        <w:t xml:space="preserve">after registering a new </w:t>
      </w:r>
      <w:r w:rsidR="001116CE">
        <w:t>organisation</w:t>
      </w:r>
      <w:r>
        <w:t xml:space="preserve"> in HITS</w:t>
      </w:r>
      <w:r w:rsidR="001116CE">
        <w:t>.</w:t>
      </w:r>
      <w:r>
        <w:t xml:space="preserve"> </w:t>
      </w:r>
      <w:r w:rsidRPr="00CA72B8">
        <w:rPr>
          <w:b/>
        </w:rPr>
        <w:t>Note</w:t>
      </w:r>
      <w:r>
        <w:t xml:space="preserve">: </w:t>
      </w:r>
      <w:r w:rsidR="00B27DC0">
        <w:t>Only the department can</w:t>
      </w:r>
      <w:r w:rsidRPr="008B00FE">
        <w:t xml:space="preserve"> add or remove the PS</w:t>
      </w:r>
      <w:r w:rsidR="00FB030C">
        <w:t>C</w:t>
      </w:r>
      <w:r w:rsidRPr="008B00FE">
        <w:t xml:space="preserve"> role for </w:t>
      </w:r>
      <w:r w:rsidR="00B27DC0">
        <w:t xml:space="preserve">registered </w:t>
      </w:r>
      <w:r w:rsidRPr="008B00FE">
        <w:t>users.</w:t>
      </w:r>
    </w:p>
    <w:p w14:paraId="7672DA94" w14:textId="77777777" w:rsidR="00012B57" w:rsidRDefault="00012B57" w:rsidP="002378F0">
      <w:pPr>
        <w:spacing w:after="60"/>
        <w:rPr>
          <w:b/>
        </w:rPr>
      </w:pPr>
      <w:r>
        <w:rPr>
          <w:b/>
        </w:rPr>
        <w:t>Senior User Roles</w:t>
      </w:r>
    </w:p>
    <w:p w14:paraId="1EAA1728" w14:textId="74E67019" w:rsidR="00012B57" w:rsidRPr="00FF468B" w:rsidRDefault="00012B57" w:rsidP="002378F0">
      <w:r w:rsidRPr="00FF468B">
        <w:t>The CEO and SAO security roles are senior user roles which enable higher level tasks in HITS to be undertaken, such as providing bank account details and declarations pertaining to provision of personal information. Only senior officers of the organisation, such as the Chief Executive Officer, who have the requisite authority to bind the organisation, must be assigned to these two security roles.</w:t>
      </w:r>
    </w:p>
    <w:p w14:paraId="7E471B04" w14:textId="77777777" w:rsidR="00012B57" w:rsidRPr="00F15143" w:rsidRDefault="00012B57" w:rsidP="002378F0">
      <w:pPr>
        <w:spacing w:after="60"/>
        <w:rPr>
          <w:b/>
        </w:rPr>
      </w:pPr>
      <w:r>
        <w:rPr>
          <w:b/>
        </w:rPr>
        <w:t>New Applicants</w:t>
      </w:r>
    </w:p>
    <w:p w14:paraId="3C259713" w14:textId="66A6F1E1" w:rsidR="00975833" w:rsidRPr="009D13D7" w:rsidRDefault="00012B57" w:rsidP="002378F0">
      <w:r>
        <w:t xml:space="preserve">If you are a new </w:t>
      </w:r>
      <w:r w:rsidR="001116CE">
        <w:t xml:space="preserve">provider </w:t>
      </w:r>
      <w:r>
        <w:t>applicant</w:t>
      </w:r>
      <w:r w:rsidR="00975833">
        <w:t xml:space="preserve"> the </w:t>
      </w:r>
      <w:r w:rsidR="009B503D" w:rsidRPr="009B503D">
        <w:rPr>
          <w:b/>
        </w:rPr>
        <w:t>Department Information, Communications and Technology (ICT) Systems – User Security Declaration</w:t>
      </w:r>
      <w:r w:rsidR="00BA5422">
        <w:rPr>
          <w:b/>
        </w:rPr>
        <w:t xml:space="preserve"> form</w:t>
      </w:r>
      <w:r w:rsidR="009B503D">
        <w:rPr>
          <w:b/>
        </w:rPr>
        <w:t xml:space="preserve"> </w:t>
      </w:r>
      <w:r w:rsidR="00096C38" w:rsidRPr="00096C38">
        <w:t>[Attachment</w:t>
      </w:r>
      <w:r w:rsidR="009B503D">
        <w:t> </w:t>
      </w:r>
      <w:r w:rsidR="00096C38" w:rsidRPr="00096C38">
        <w:t>C]</w:t>
      </w:r>
      <w:r w:rsidR="00975833" w:rsidRPr="00096C38">
        <w:rPr>
          <w:b/>
        </w:rPr>
        <w:t xml:space="preserve"> </w:t>
      </w:r>
      <w:r w:rsidR="00975833" w:rsidRPr="00FC1A35">
        <w:t xml:space="preserve">and </w:t>
      </w:r>
      <w:r w:rsidR="00BA5422" w:rsidRPr="00FC1A35">
        <w:t>the</w:t>
      </w:r>
      <w:r w:rsidR="00BA5422">
        <w:rPr>
          <w:b/>
        </w:rPr>
        <w:t xml:space="preserve"> </w:t>
      </w:r>
      <w:r w:rsidR="00BA5422" w:rsidRPr="00BA5422">
        <w:rPr>
          <w:b/>
        </w:rPr>
        <w:t xml:space="preserve">Initial Access Request Form </w:t>
      </w:r>
      <w:r w:rsidR="00096C38" w:rsidRPr="00096C38">
        <w:t>[Attachment</w:t>
      </w:r>
      <w:r w:rsidR="00BA5422">
        <w:t> </w:t>
      </w:r>
      <w:r w:rsidR="00096C38" w:rsidRPr="00096C38">
        <w:t>D]</w:t>
      </w:r>
      <w:r w:rsidR="001116CE">
        <w:t xml:space="preserve"> will be sent to you by the department after you have registered your organisation in HITS. Completing these forms will nominate the Provider Security Contact officer/s for your organisation</w:t>
      </w:r>
      <w:r w:rsidRPr="00096C38">
        <w:t>.</w:t>
      </w:r>
      <w:r>
        <w:t xml:space="preserve"> </w:t>
      </w:r>
      <w:r w:rsidR="00975833">
        <w:t xml:space="preserve">The nominated officer will receive an email invitation and confirmation key via SMS to complete the </w:t>
      </w:r>
      <w:r w:rsidR="001116CE">
        <w:t xml:space="preserve">eSAM </w:t>
      </w:r>
      <w:r w:rsidR="00975833">
        <w:t>registration process.</w:t>
      </w:r>
    </w:p>
    <w:p w14:paraId="0921826E" w14:textId="054DE67F" w:rsidR="00012B57" w:rsidRDefault="00975833" w:rsidP="002378F0">
      <w:r>
        <w:t xml:space="preserve">Completed </w:t>
      </w:r>
      <w:r w:rsidR="00012B57">
        <w:t>IAR and USD form</w:t>
      </w:r>
      <w:r>
        <w:t>s</w:t>
      </w:r>
      <w:r w:rsidR="00012B57">
        <w:t xml:space="preserve"> for each PSC officer must be scanned and returned to the</w:t>
      </w:r>
      <w:r w:rsidR="00D65B1A">
        <w:t xml:space="preserve"> department</w:t>
      </w:r>
      <w:r w:rsidR="00012B57">
        <w:t xml:space="preserve">. </w:t>
      </w:r>
      <w:r>
        <w:t>The nominated officer will receive an email invitation and confirmation key via SMS to com</w:t>
      </w:r>
      <w:r w:rsidR="00E47A42">
        <w:t>mence</w:t>
      </w:r>
      <w:r>
        <w:t xml:space="preserve"> the </w:t>
      </w:r>
      <w:r w:rsidR="00E47A42">
        <w:t xml:space="preserve">eSAM </w:t>
      </w:r>
      <w:r>
        <w:t>registration process</w:t>
      </w:r>
      <w:r w:rsidR="00012B57">
        <w:t>.</w:t>
      </w:r>
    </w:p>
    <w:p w14:paraId="11AB5E20" w14:textId="63CB7AE6" w:rsidR="002378F0" w:rsidRDefault="002378F0">
      <w:r>
        <w:br w:type="page"/>
      </w:r>
    </w:p>
    <w:p w14:paraId="65957739" w14:textId="77777777" w:rsidR="00012B57" w:rsidRPr="00F15143" w:rsidRDefault="00012B57" w:rsidP="002378F0">
      <w:pPr>
        <w:spacing w:after="60"/>
        <w:rPr>
          <w:b/>
        </w:rPr>
      </w:pPr>
      <w:r>
        <w:rPr>
          <w:b/>
        </w:rPr>
        <w:lastRenderedPageBreak/>
        <w:t>Change in PSC officers</w:t>
      </w:r>
    </w:p>
    <w:p w14:paraId="042821B3" w14:textId="4052AFB3" w:rsidR="00381BC0" w:rsidRDefault="00012B57" w:rsidP="002378F0">
      <w:r w:rsidRPr="00843EB3">
        <w:t xml:space="preserve">You may update your PSC officers at any time by completing a new IAR form </w:t>
      </w:r>
      <w:r w:rsidR="00975833">
        <w:t>with</w:t>
      </w:r>
      <w:r w:rsidR="00975833" w:rsidRPr="00843EB3">
        <w:t xml:space="preserve"> </w:t>
      </w:r>
      <w:r w:rsidRPr="00843EB3">
        <w:t>the details of the officer</w:t>
      </w:r>
      <w:r w:rsidR="00975833">
        <w:t>/</w:t>
      </w:r>
      <w:r w:rsidRPr="00843EB3">
        <w:t>s to have this administration role</w:t>
      </w:r>
      <w:r w:rsidR="00975833">
        <w:t xml:space="preserve"> assigned to their eSAM user account</w:t>
      </w:r>
      <w:r w:rsidRPr="00843EB3">
        <w:t>.</w:t>
      </w:r>
      <w:r>
        <w:t xml:space="preserve"> </w:t>
      </w:r>
      <w:r w:rsidR="00381BC0">
        <w:t>A signed User Security Declaration must also be completed for each new PSC officer.</w:t>
      </w:r>
    </w:p>
    <w:p w14:paraId="12A1701A" w14:textId="77777777" w:rsidR="00012B57" w:rsidRDefault="00381BC0" w:rsidP="002378F0">
      <w:r>
        <w:t>Note: the user must have already have a registered account in eSAM before the PSC role can be assigned to it. If they do not have an eSAM account the current PSC officer must invite them to register, if there is no PSC officer within your organisation please notify the department to create the user account and initiate the registration process</w:t>
      </w:r>
      <w:r w:rsidR="00012B57">
        <w:t>.</w:t>
      </w:r>
    </w:p>
    <w:p w14:paraId="507847D7" w14:textId="5AED4B5A" w:rsidR="00012B57" w:rsidRDefault="00012B57" w:rsidP="002378F0">
      <w:pPr>
        <w:rPr>
          <w:rStyle w:val="Strong"/>
          <w:sz w:val="28"/>
          <w:szCs w:val="28"/>
        </w:rPr>
      </w:pPr>
      <w:r w:rsidRPr="00F71D18">
        <w:t xml:space="preserve">All users who </w:t>
      </w:r>
      <w:r>
        <w:t xml:space="preserve">are </w:t>
      </w:r>
      <w:r w:rsidRPr="00F71D18">
        <w:t xml:space="preserve">no longer </w:t>
      </w:r>
      <w:r>
        <w:t xml:space="preserve">employed with </w:t>
      </w:r>
      <w:r w:rsidRPr="00F71D18">
        <w:t xml:space="preserve">your organisation must have their accounts </w:t>
      </w:r>
      <w:r w:rsidR="00381BC0">
        <w:t>disabled</w:t>
      </w:r>
      <w:r w:rsidRPr="00F71D18">
        <w:t xml:space="preserve">. Users who are leaving your organisation </w:t>
      </w:r>
      <w:r w:rsidRPr="00F71D18">
        <w:rPr>
          <w:u w:val="single"/>
        </w:rPr>
        <w:t>must not</w:t>
      </w:r>
      <w:r w:rsidRPr="00F71D18">
        <w:t xml:space="preserve"> </w:t>
      </w:r>
      <w:r w:rsidR="00E47A42">
        <w:t>share</w:t>
      </w:r>
      <w:r w:rsidRPr="00F71D18">
        <w:t xml:space="preserve"> their passwords when they leave. </w:t>
      </w:r>
      <w:r w:rsidR="00E47A42">
        <w:t>S</w:t>
      </w:r>
      <w:r w:rsidRPr="00F71D18">
        <w:t xml:space="preserve">haring passwords/accounts is a breach of the </w:t>
      </w:r>
      <w:r w:rsidR="00E47A42">
        <w:t>d</w:t>
      </w:r>
      <w:r>
        <w:t xml:space="preserve">epartment’s ICT systems policy (See Attachment C </w:t>
      </w:r>
      <w:r w:rsidRPr="00F71D18">
        <w:t>of th</w:t>
      </w:r>
      <w:r>
        <w:t>is</w:t>
      </w:r>
      <w:r w:rsidRPr="00F71D18">
        <w:t xml:space="preserve"> </w:t>
      </w:r>
      <w:r>
        <w:t>U</w:t>
      </w:r>
      <w:r w:rsidRPr="00F71D18">
        <w:t xml:space="preserve">ser </w:t>
      </w:r>
      <w:r>
        <w:t>G</w:t>
      </w:r>
      <w:r w:rsidRPr="00F71D18">
        <w:t>uide – User Security Declaration</w:t>
      </w:r>
      <w:r>
        <w:t>)</w:t>
      </w:r>
      <w:r w:rsidRPr="00F71D18">
        <w:t>. Organisations that access HITS are responsible for maintaining the integrity of HITS by not sharing user IDs and passwords with any other person.</w:t>
      </w:r>
    </w:p>
    <w:p w14:paraId="3168D2E8" w14:textId="77777777" w:rsidR="00012B57" w:rsidRDefault="00012B57" w:rsidP="00012B57">
      <w:pPr>
        <w:rPr>
          <w:rStyle w:val="Strong"/>
          <w:bCs w:val="0"/>
          <w:sz w:val="36"/>
        </w:rPr>
      </w:pPr>
      <w:r>
        <w:rPr>
          <w:rStyle w:val="Strong"/>
          <w:b w:val="0"/>
          <w:bCs w:val="0"/>
        </w:rPr>
        <w:br w:type="page"/>
      </w:r>
    </w:p>
    <w:p w14:paraId="1D6FD2EB" w14:textId="77777777" w:rsidR="00012B57" w:rsidRDefault="00012B57" w:rsidP="004A15F7">
      <w:pPr>
        <w:pStyle w:val="Heading1"/>
        <w:rPr>
          <w:rStyle w:val="Strong"/>
          <w:b/>
          <w:bCs w:val="0"/>
        </w:rPr>
      </w:pPr>
      <w:bookmarkStart w:id="17" w:name="_Toc522637005"/>
      <w:r w:rsidRPr="00195B71">
        <w:rPr>
          <w:rStyle w:val="Strong"/>
          <w:b/>
          <w:bCs w:val="0"/>
        </w:rPr>
        <w:lastRenderedPageBreak/>
        <w:t>PSC – Invite</w:t>
      </w:r>
      <w:r>
        <w:rPr>
          <w:rStyle w:val="Strong"/>
          <w:b/>
          <w:bCs w:val="0"/>
        </w:rPr>
        <w:t xml:space="preserve"> a</w:t>
      </w:r>
      <w:r w:rsidRPr="00195B71">
        <w:rPr>
          <w:rStyle w:val="Strong"/>
          <w:b/>
          <w:bCs w:val="0"/>
        </w:rPr>
        <w:t xml:space="preserve"> </w:t>
      </w:r>
      <w:r>
        <w:rPr>
          <w:rStyle w:val="Strong"/>
          <w:b/>
          <w:bCs w:val="0"/>
        </w:rPr>
        <w:t>u</w:t>
      </w:r>
      <w:r w:rsidRPr="00195B71">
        <w:rPr>
          <w:rStyle w:val="Strong"/>
          <w:b/>
          <w:bCs w:val="0"/>
        </w:rPr>
        <w:t>ser</w:t>
      </w:r>
      <w:r>
        <w:rPr>
          <w:rStyle w:val="Strong"/>
          <w:b/>
          <w:bCs w:val="0"/>
        </w:rPr>
        <w:t xml:space="preserve"> to register in eSAM</w:t>
      </w:r>
      <w:bookmarkEnd w:id="17"/>
    </w:p>
    <w:p w14:paraId="65FB4388" w14:textId="77777777" w:rsidR="00012B57" w:rsidRDefault="00D65B1A" w:rsidP="004A15F7">
      <w:pPr>
        <w:spacing w:after="0"/>
      </w:pPr>
      <w:r>
        <w:t xml:space="preserve">PSC officers </w:t>
      </w:r>
      <w:r w:rsidR="00012B57">
        <w:t xml:space="preserve">will </w:t>
      </w:r>
      <w:r w:rsidR="00381BC0">
        <w:t xml:space="preserve">have the following </w:t>
      </w:r>
      <w:r w:rsidR="00E47A42">
        <w:t>eSAM home page</w:t>
      </w:r>
      <w:r w:rsidR="00012B57">
        <w:t>.</w:t>
      </w:r>
    </w:p>
    <w:p w14:paraId="735AA127" w14:textId="17C86D57" w:rsidR="00012B57" w:rsidRDefault="00012B57" w:rsidP="004A15F7">
      <w:pPr>
        <w:spacing w:after="0"/>
        <w:jc w:val="center"/>
      </w:pPr>
      <w:r>
        <w:rPr>
          <w:noProof/>
          <w:lang w:eastAsia="en-AU"/>
        </w:rPr>
        <w:drawing>
          <wp:inline distT="0" distB="0" distL="0" distR="0" wp14:anchorId="48504FDD" wp14:editId="0E3E483D">
            <wp:extent cx="2536685" cy="1713996"/>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vite a user 1.jpg"/>
                    <pic:cNvPicPr/>
                  </pic:nvPicPr>
                  <pic:blipFill rotWithShape="1">
                    <a:blip r:embed="rId68">
                      <a:extLst>
                        <a:ext uri="{28A0092B-C50C-407E-A947-70E740481C1C}">
                          <a14:useLocalDpi xmlns:a14="http://schemas.microsoft.com/office/drawing/2010/main" val="0"/>
                        </a:ext>
                      </a:extLst>
                    </a:blip>
                    <a:srcRect t="4656" r="51489" b="23037"/>
                    <a:stretch/>
                  </pic:blipFill>
                  <pic:spPr bwMode="auto">
                    <a:xfrm>
                      <a:off x="0" y="0"/>
                      <a:ext cx="2542628" cy="1718011"/>
                    </a:xfrm>
                    <a:prstGeom prst="rect">
                      <a:avLst/>
                    </a:prstGeom>
                    <a:ln>
                      <a:noFill/>
                    </a:ln>
                    <a:extLst>
                      <a:ext uri="{53640926-AAD7-44D8-BBD7-CCE9431645EC}">
                        <a14:shadowObscured xmlns:a14="http://schemas.microsoft.com/office/drawing/2010/main"/>
                      </a:ext>
                    </a:extLst>
                  </pic:spPr>
                </pic:pic>
              </a:graphicData>
            </a:graphic>
          </wp:inline>
        </w:drawing>
      </w:r>
    </w:p>
    <w:p w14:paraId="76E552D2" w14:textId="60434B26" w:rsidR="00012B57" w:rsidRDefault="00012B57" w:rsidP="004A15F7">
      <w:pPr>
        <w:spacing w:after="60"/>
      </w:pPr>
      <w:r>
        <w:t xml:space="preserve">Before </w:t>
      </w:r>
      <w:r w:rsidR="00381BC0">
        <w:t xml:space="preserve">inviting </w:t>
      </w:r>
      <w:r>
        <w:t xml:space="preserve">a new user, you may want to check if </w:t>
      </w:r>
      <w:r w:rsidR="00381BC0">
        <w:t xml:space="preserve">the user already exists (under Search People) or if there is </w:t>
      </w:r>
      <w:r>
        <w:t xml:space="preserve">an </w:t>
      </w:r>
      <w:r w:rsidR="00381BC0">
        <w:t xml:space="preserve">existing </w:t>
      </w:r>
      <w:r>
        <w:t xml:space="preserve">invitation </w:t>
      </w:r>
      <w:r w:rsidR="00381BC0">
        <w:t>(using the search function under Manage Invites) pending</w:t>
      </w:r>
      <w:r>
        <w:t xml:space="preserve"> for th</w:t>
      </w:r>
      <w:r w:rsidR="00D65B1A">
        <w:t>e</w:t>
      </w:r>
      <w:r>
        <w:t xml:space="preserve"> user</w:t>
      </w:r>
      <w:r w:rsidR="00D65B1A">
        <w:t xml:space="preserve"> to be invited</w:t>
      </w:r>
      <w:r w:rsidR="004A15F7">
        <w:t>.</w:t>
      </w:r>
    </w:p>
    <w:p w14:paraId="56A733A8" w14:textId="77777777" w:rsidR="00012B57" w:rsidRDefault="00012B57" w:rsidP="005761DB">
      <w:pPr>
        <w:pStyle w:val="ListParagraph"/>
        <w:numPr>
          <w:ilvl w:val="0"/>
          <w:numId w:val="92"/>
        </w:numPr>
        <w:ind w:left="426" w:hanging="426"/>
      </w:pPr>
      <w:r>
        <w:t xml:space="preserve">Click </w:t>
      </w:r>
      <w:r w:rsidRPr="00CA72B8">
        <w:rPr>
          <w:b/>
        </w:rPr>
        <w:t>Manage Invites</w:t>
      </w:r>
      <w:r>
        <w:t xml:space="preserve"> </w:t>
      </w:r>
      <w:r w:rsidRPr="00CA72B8">
        <w:t>button</w:t>
      </w:r>
      <w:r>
        <w:t xml:space="preserve">. A list of users </w:t>
      </w:r>
      <w:r w:rsidR="00381BC0">
        <w:t>with pending invitations</w:t>
      </w:r>
      <w:r>
        <w:t xml:space="preserve"> (if any) will be displayed. </w:t>
      </w:r>
    </w:p>
    <w:p w14:paraId="67758720" w14:textId="77777777" w:rsidR="00012B57" w:rsidRDefault="00012B57" w:rsidP="005761DB">
      <w:pPr>
        <w:pStyle w:val="ListParagraph"/>
        <w:numPr>
          <w:ilvl w:val="0"/>
          <w:numId w:val="92"/>
        </w:numPr>
        <w:spacing w:after="30"/>
        <w:ind w:left="426" w:hanging="426"/>
        <w:contextualSpacing w:val="0"/>
      </w:pPr>
      <w:r>
        <w:t>To invit</w:t>
      </w:r>
      <w:r w:rsidR="00381BC0">
        <w:t>e new</w:t>
      </w:r>
      <w:r>
        <w:t xml:space="preserve"> users, click the </w:t>
      </w:r>
      <w:r w:rsidRPr="00CA72B8">
        <w:rPr>
          <w:b/>
        </w:rPr>
        <w:t>Invite new user</w:t>
      </w:r>
      <w:r>
        <w:t xml:space="preserve"> button.</w:t>
      </w:r>
    </w:p>
    <w:p w14:paraId="22CDC153" w14:textId="36E66822" w:rsidR="00012B57" w:rsidRDefault="00012B57" w:rsidP="004A15F7">
      <w:pPr>
        <w:spacing w:after="0"/>
        <w:jc w:val="center"/>
      </w:pPr>
      <w:r>
        <w:rPr>
          <w:noProof/>
          <w:lang w:eastAsia="en-AU"/>
        </w:rPr>
        <w:drawing>
          <wp:inline distT="0" distB="0" distL="0" distR="0" wp14:anchorId="4E634E67" wp14:editId="7167F7EB">
            <wp:extent cx="1517227" cy="1137920"/>
            <wp:effectExtent l="0" t="0" r="6985"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a:extLst>
                        <a:ext uri="{28A0092B-C50C-407E-A947-70E740481C1C}">
                          <a14:useLocalDpi xmlns:a14="http://schemas.microsoft.com/office/drawing/2010/main" val="0"/>
                        </a:ext>
                      </a:extLst>
                    </a:blip>
                    <a:srcRect r="29202" b="29449"/>
                    <a:stretch/>
                  </pic:blipFill>
                  <pic:spPr bwMode="auto">
                    <a:xfrm>
                      <a:off x="0" y="0"/>
                      <a:ext cx="1537707" cy="1153280"/>
                    </a:xfrm>
                    <a:prstGeom prst="rect">
                      <a:avLst/>
                    </a:prstGeom>
                    <a:noFill/>
                    <a:ln>
                      <a:noFill/>
                    </a:ln>
                    <a:extLst>
                      <a:ext uri="{53640926-AAD7-44D8-BBD7-CCE9431645EC}">
                        <a14:shadowObscured xmlns:a14="http://schemas.microsoft.com/office/drawing/2010/main"/>
                      </a:ext>
                    </a:extLst>
                  </pic:spPr>
                </pic:pic>
              </a:graphicData>
            </a:graphic>
          </wp:inline>
        </w:drawing>
      </w:r>
    </w:p>
    <w:p w14:paraId="6C4806B4" w14:textId="77777777" w:rsidR="00012B57" w:rsidRDefault="00012B57" w:rsidP="002378F0">
      <w:pPr>
        <w:spacing w:after="60"/>
      </w:pPr>
      <w:r>
        <w:t>On the Invite New User screen:</w:t>
      </w:r>
    </w:p>
    <w:p w14:paraId="2236238D" w14:textId="215DB894" w:rsidR="00012B57" w:rsidRDefault="00012B57" w:rsidP="004A15F7">
      <w:pPr>
        <w:pStyle w:val="ListParagraph"/>
        <w:numPr>
          <w:ilvl w:val="0"/>
          <w:numId w:val="93"/>
        </w:numPr>
        <w:spacing w:after="0"/>
        <w:ind w:left="425" w:hanging="425"/>
        <w:contextualSpacing w:val="0"/>
      </w:pPr>
      <w:r>
        <w:t>Com</w:t>
      </w:r>
      <w:r w:rsidR="002378F0">
        <w:t>plete all the mandatory fields.</w:t>
      </w:r>
    </w:p>
    <w:p w14:paraId="11FE8AF4" w14:textId="77777777" w:rsidR="00012B57" w:rsidRDefault="00012B57" w:rsidP="004A15F7">
      <w:pPr>
        <w:pStyle w:val="ListParagraph"/>
        <w:numPr>
          <w:ilvl w:val="0"/>
          <w:numId w:val="93"/>
        </w:numPr>
        <w:spacing w:after="0"/>
        <w:ind w:left="425" w:hanging="425"/>
        <w:contextualSpacing w:val="0"/>
      </w:pPr>
      <w:r>
        <w:t>If the invitee does not have a mobile phone number, you can enter a landline but you will need to change “Send Confirmation Key To” dropdown to “My Email ”.</w:t>
      </w:r>
    </w:p>
    <w:p w14:paraId="6D2564FD" w14:textId="77777777" w:rsidR="00012B57" w:rsidRDefault="00012B57" w:rsidP="004A15F7">
      <w:pPr>
        <w:pStyle w:val="ListParagraph"/>
        <w:numPr>
          <w:ilvl w:val="0"/>
          <w:numId w:val="93"/>
        </w:numPr>
        <w:spacing w:after="0"/>
        <w:ind w:left="425" w:hanging="425"/>
        <w:contextualSpacing w:val="0"/>
      </w:pPr>
      <w:r>
        <w:t>Scroll down to the Role section and assign the desired role for the user being invited.</w:t>
      </w:r>
    </w:p>
    <w:p w14:paraId="3C898844" w14:textId="77777777" w:rsidR="004A15F7" w:rsidRPr="004A15F7" w:rsidRDefault="00012B57" w:rsidP="004A15F7">
      <w:pPr>
        <w:pStyle w:val="ListParagraph"/>
        <w:numPr>
          <w:ilvl w:val="0"/>
          <w:numId w:val="93"/>
        </w:numPr>
        <w:spacing w:after="0"/>
        <w:ind w:left="425" w:hanging="425"/>
        <w:contextualSpacing w:val="0"/>
        <w:rPr>
          <w:b/>
          <w:bCs/>
        </w:rPr>
      </w:pPr>
      <w:r>
        <w:t xml:space="preserve">Click </w:t>
      </w:r>
      <w:r w:rsidRPr="004A15F7">
        <w:rPr>
          <w:b/>
        </w:rPr>
        <w:t>Confirm</w:t>
      </w:r>
      <w:r w:rsidR="00D741F0">
        <w:t>.</w:t>
      </w:r>
    </w:p>
    <w:p w14:paraId="42C397D6" w14:textId="5ED21557" w:rsidR="004A15F7" w:rsidRDefault="00012B57" w:rsidP="004A15F7">
      <w:pPr>
        <w:pStyle w:val="ListParagraph"/>
        <w:spacing w:after="0"/>
        <w:ind w:left="425"/>
        <w:contextualSpacing w:val="0"/>
        <w:jc w:val="center"/>
        <w:rPr>
          <w:rStyle w:val="Strong"/>
        </w:rPr>
      </w:pPr>
      <w:r>
        <w:rPr>
          <w:noProof/>
          <w:lang w:eastAsia="en-AU"/>
        </w:rPr>
        <w:lastRenderedPageBreak/>
        <w:drawing>
          <wp:inline distT="0" distB="0" distL="0" distR="0" wp14:anchorId="35E9B6D7" wp14:editId="335E1755">
            <wp:extent cx="3744310" cy="3923725"/>
            <wp:effectExtent l="0" t="0" r="889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nvite a user 3.jpg.png"/>
                    <pic:cNvPicPr/>
                  </pic:nvPicPr>
                  <pic:blipFill>
                    <a:blip r:embed="rId70">
                      <a:extLst>
                        <a:ext uri="{28A0092B-C50C-407E-A947-70E740481C1C}">
                          <a14:useLocalDpi xmlns:a14="http://schemas.microsoft.com/office/drawing/2010/main" val="0"/>
                        </a:ext>
                      </a:extLst>
                    </a:blip>
                    <a:stretch>
                      <a:fillRect/>
                    </a:stretch>
                  </pic:blipFill>
                  <pic:spPr>
                    <a:xfrm>
                      <a:off x="0" y="0"/>
                      <a:ext cx="3824011" cy="4007245"/>
                    </a:xfrm>
                    <a:prstGeom prst="rect">
                      <a:avLst/>
                    </a:prstGeom>
                  </pic:spPr>
                </pic:pic>
              </a:graphicData>
            </a:graphic>
          </wp:inline>
        </w:drawing>
      </w:r>
    </w:p>
    <w:p w14:paraId="2BB1AB21" w14:textId="77777777" w:rsidR="00012B57" w:rsidRPr="002378F0" w:rsidRDefault="00012B57" w:rsidP="00012B57">
      <w:pPr>
        <w:pStyle w:val="PlainText"/>
        <w:rPr>
          <w:b/>
          <w:sz w:val="28"/>
          <w:szCs w:val="28"/>
        </w:rPr>
      </w:pPr>
      <w:r w:rsidRPr="002378F0">
        <w:rPr>
          <w:b/>
          <w:sz w:val="28"/>
          <w:szCs w:val="28"/>
        </w:rPr>
        <w:t>Locating the Confirmation Key</w:t>
      </w:r>
    </w:p>
    <w:p w14:paraId="59FECA28" w14:textId="25C447F5" w:rsidR="00012B57" w:rsidRDefault="00012B57" w:rsidP="002378F0">
      <w:r>
        <w:t xml:space="preserve">The Invited user, after clicking </w:t>
      </w:r>
      <w:r w:rsidRPr="00CA72B8">
        <w:rPr>
          <w:b/>
        </w:rPr>
        <w:t>Confirm</w:t>
      </w:r>
      <w:r>
        <w:t xml:space="preserve"> will be added to the Invited user list below with their Confirmation Key (1). If a user did not receive their key or the user did not provide a mobile phone number, you can email their Confir</w:t>
      </w:r>
      <w:r w:rsidR="002378F0">
        <w:t>mation Key to them.</w:t>
      </w:r>
    </w:p>
    <w:p w14:paraId="1E9E5113" w14:textId="330D575B" w:rsidR="00012B57" w:rsidRDefault="00012B57" w:rsidP="002378F0">
      <w:r>
        <w:t>You can also perform management actions available in the Action column (2) to the right of the list that include resending the invitation or creating a new Confirmation Key. You can delete an invitation if it is not going to be registered or an error was mad</w:t>
      </w:r>
      <w:r w:rsidR="002378F0">
        <w:t>e when creating the invitation.</w:t>
      </w:r>
    </w:p>
    <w:p w14:paraId="3A991900" w14:textId="1B1B08D7" w:rsidR="00012B57" w:rsidRDefault="00012B57" w:rsidP="00EA5B1B">
      <w:pPr>
        <w:jc w:val="center"/>
      </w:pPr>
      <w:r>
        <w:rPr>
          <w:noProof/>
          <w:lang w:eastAsia="en-AU"/>
        </w:rPr>
        <w:drawing>
          <wp:inline distT="0" distB="0" distL="0" distR="0" wp14:anchorId="51FD4ABA" wp14:editId="12C4332C">
            <wp:extent cx="5170943" cy="15275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vite a user 4.png"/>
                    <pic:cNvPicPr/>
                  </pic:nvPicPr>
                  <pic:blipFill>
                    <a:blip r:embed="rId71">
                      <a:extLst>
                        <a:ext uri="{28A0092B-C50C-407E-A947-70E740481C1C}">
                          <a14:useLocalDpi xmlns:a14="http://schemas.microsoft.com/office/drawing/2010/main" val="0"/>
                        </a:ext>
                      </a:extLst>
                    </a:blip>
                    <a:stretch>
                      <a:fillRect/>
                    </a:stretch>
                  </pic:blipFill>
                  <pic:spPr>
                    <a:xfrm>
                      <a:off x="0" y="0"/>
                      <a:ext cx="5181297" cy="1530572"/>
                    </a:xfrm>
                    <a:prstGeom prst="rect">
                      <a:avLst/>
                    </a:prstGeom>
                  </pic:spPr>
                </pic:pic>
              </a:graphicData>
            </a:graphic>
          </wp:inline>
        </w:drawing>
      </w:r>
    </w:p>
    <w:p w14:paraId="1E60D956" w14:textId="77777777" w:rsidR="00012B57" w:rsidRPr="002378F0" w:rsidRDefault="00012B57" w:rsidP="002378F0">
      <w:pPr>
        <w:pStyle w:val="PlainText"/>
        <w:spacing w:after="120"/>
        <w:rPr>
          <w:b/>
          <w:sz w:val="28"/>
          <w:szCs w:val="28"/>
        </w:rPr>
      </w:pPr>
      <w:r w:rsidRPr="002378F0">
        <w:rPr>
          <w:b/>
          <w:sz w:val="28"/>
          <w:szCs w:val="28"/>
        </w:rPr>
        <w:t>Managing a user account</w:t>
      </w:r>
    </w:p>
    <w:p w14:paraId="047E84E6" w14:textId="77777777" w:rsidR="00012B57" w:rsidRDefault="00D65B1A" w:rsidP="002378F0">
      <w:pPr>
        <w:spacing w:after="30"/>
      </w:pPr>
      <w:r>
        <w:t>From</w:t>
      </w:r>
      <w:r w:rsidR="00012B57">
        <w:t xml:space="preserve"> the main menu</w:t>
      </w:r>
      <w:r>
        <w:t>, the</w:t>
      </w:r>
      <w:r w:rsidR="00012B57">
        <w:t xml:space="preserve"> “Search People” </w:t>
      </w:r>
      <w:r>
        <w:t xml:space="preserve">menu option will allow </w:t>
      </w:r>
      <w:r w:rsidR="00012B57">
        <w:t xml:space="preserve">you </w:t>
      </w:r>
      <w:r>
        <w:t xml:space="preserve">to </w:t>
      </w:r>
      <w:r w:rsidR="00012B57">
        <w:t xml:space="preserve">see the list of registered users </w:t>
      </w:r>
      <w:r>
        <w:t xml:space="preserve">within your organisation </w:t>
      </w:r>
      <w:r w:rsidR="00012B57">
        <w:t xml:space="preserve">and </w:t>
      </w:r>
      <w:r w:rsidR="002140F1">
        <w:t xml:space="preserve">have the option to </w:t>
      </w:r>
      <w:r w:rsidR="00012B57">
        <w:t>manage user</w:t>
      </w:r>
      <w:r w:rsidR="002140F1">
        <w:t xml:space="preserve"> accounts</w:t>
      </w:r>
      <w:r w:rsidR="00012B57">
        <w:t>.</w:t>
      </w:r>
    </w:p>
    <w:p w14:paraId="04BD1811" w14:textId="77777777" w:rsidR="00012B57" w:rsidRDefault="00012B57" w:rsidP="00EA5B1B">
      <w:pPr>
        <w:jc w:val="center"/>
      </w:pPr>
      <w:r>
        <w:rPr>
          <w:noProof/>
          <w:lang w:eastAsia="en-AU"/>
        </w:rPr>
        <w:lastRenderedPageBreak/>
        <w:drawing>
          <wp:inline distT="0" distB="0" distL="0" distR="0" wp14:anchorId="1BDE85CD" wp14:editId="762093F0">
            <wp:extent cx="5314066" cy="1476008"/>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vite a user 5.png"/>
                    <pic:cNvPicPr/>
                  </pic:nvPicPr>
                  <pic:blipFill>
                    <a:blip r:embed="rId72">
                      <a:extLst>
                        <a:ext uri="{28A0092B-C50C-407E-A947-70E740481C1C}">
                          <a14:useLocalDpi xmlns:a14="http://schemas.microsoft.com/office/drawing/2010/main" val="0"/>
                        </a:ext>
                      </a:extLst>
                    </a:blip>
                    <a:stretch>
                      <a:fillRect/>
                    </a:stretch>
                  </pic:blipFill>
                  <pic:spPr>
                    <a:xfrm>
                      <a:off x="0" y="0"/>
                      <a:ext cx="5335729" cy="1482025"/>
                    </a:xfrm>
                    <a:prstGeom prst="rect">
                      <a:avLst/>
                    </a:prstGeom>
                  </pic:spPr>
                </pic:pic>
              </a:graphicData>
            </a:graphic>
          </wp:inline>
        </w:drawing>
      </w:r>
    </w:p>
    <w:p w14:paraId="6550F39A" w14:textId="77777777" w:rsidR="00012B57" w:rsidRPr="00676066" w:rsidRDefault="00012B57" w:rsidP="002378F0">
      <w:pPr>
        <w:spacing w:before="60"/>
        <w:rPr>
          <w:rStyle w:val="Strong"/>
          <w:sz w:val="28"/>
          <w:szCs w:val="28"/>
        </w:rPr>
      </w:pPr>
      <w:r w:rsidRPr="00676066">
        <w:rPr>
          <w:rStyle w:val="Strong"/>
          <w:sz w:val="28"/>
          <w:szCs w:val="28"/>
        </w:rPr>
        <w:t>Notes</w:t>
      </w:r>
    </w:p>
    <w:p w14:paraId="6D9E5A52" w14:textId="77777777" w:rsidR="00012B57" w:rsidRDefault="00012B57" w:rsidP="005761DB">
      <w:pPr>
        <w:pStyle w:val="ListParagraph"/>
        <w:numPr>
          <w:ilvl w:val="0"/>
          <w:numId w:val="42"/>
        </w:numPr>
        <w:spacing w:after="60"/>
        <w:ind w:left="426" w:right="119" w:hanging="426"/>
        <w:contextualSpacing w:val="0"/>
        <w:jc w:val="both"/>
      </w:pPr>
      <w:r>
        <w:t>You can search for a user by any of the following:</w:t>
      </w:r>
    </w:p>
    <w:p w14:paraId="6EFBF3E6" w14:textId="77777777" w:rsidR="00012B57" w:rsidRDefault="00012B57" w:rsidP="00641A94">
      <w:pPr>
        <w:pStyle w:val="ListParagraph"/>
        <w:numPr>
          <w:ilvl w:val="1"/>
          <w:numId w:val="42"/>
        </w:numPr>
        <w:spacing w:after="0"/>
        <w:ind w:left="709" w:right="119" w:hanging="425"/>
        <w:contextualSpacing w:val="0"/>
        <w:jc w:val="both"/>
      </w:pPr>
      <w:r>
        <w:t>Given name</w:t>
      </w:r>
    </w:p>
    <w:p w14:paraId="52C89EFD" w14:textId="77777777" w:rsidR="00012B57" w:rsidRDefault="00012B57" w:rsidP="00641A94">
      <w:pPr>
        <w:pStyle w:val="ListParagraph"/>
        <w:numPr>
          <w:ilvl w:val="1"/>
          <w:numId w:val="42"/>
        </w:numPr>
        <w:spacing w:after="0"/>
        <w:ind w:left="709" w:right="119" w:hanging="425"/>
        <w:contextualSpacing w:val="0"/>
        <w:jc w:val="both"/>
      </w:pPr>
      <w:r>
        <w:t>Surname</w:t>
      </w:r>
    </w:p>
    <w:p w14:paraId="7588210E" w14:textId="77777777" w:rsidR="00012B57" w:rsidRDefault="00012B57" w:rsidP="00641A94">
      <w:pPr>
        <w:pStyle w:val="ListParagraph"/>
        <w:numPr>
          <w:ilvl w:val="1"/>
          <w:numId w:val="42"/>
        </w:numPr>
        <w:spacing w:after="30"/>
        <w:ind w:left="709" w:right="119" w:hanging="425"/>
        <w:contextualSpacing w:val="0"/>
        <w:jc w:val="both"/>
      </w:pPr>
      <w:r>
        <w:t>Email address</w:t>
      </w:r>
    </w:p>
    <w:p w14:paraId="02690B6E" w14:textId="77777777" w:rsidR="00012B57" w:rsidRPr="009B4FD6" w:rsidRDefault="00012B57" w:rsidP="005761DB">
      <w:pPr>
        <w:pStyle w:val="ListParagraph"/>
        <w:numPr>
          <w:ilvl w:val="0"/>
          <w:numId w:val="42"/>
        </w:numPr>
        <w:spacing w:after="30"/>
        <w:ind w:left="425" w:right="119" w:hanging="425"/>
        <w:contextualSpacing w:val="0"/>
        <w:jc w:val="both"/>
      </w:pPr>
      <w:r>
        <w:t>eSAM</w:t>
      </w:r>
      <w:r w:rsidRPr="009B4FD6">
        <w:t xml:space="preserve"> </w:t>
      </w:r>
      <w:r w:rsidR="002140F1">
        <w:t>log in information is the same as what is used to</w:t>
      </w:r>
      <w:r w:rsidRPr="009B4FD6">
        <w:t xml:space="preserve"> </w:t>
      </w:r>
      <w:r>
        <w:t>l</w:t>
      </w:r>
      <w:r w:rsidRPr="009B4FD6">
        <w:t>og into HITS.</w:t>
      </w:r>
    </w:p>
    <w:p w14:paraId="12E81976" w14:textId="4FF35F02" w:rsidR="003F64C8" w:rsidRDefault="00012B57" w:rsidP="005761DB">
      <w:pPr>
        <w:pStyle w:val="ListParagraph"/>
        <w:numPr>
          <w:ilvl w:val="0"/>
          <w:numId w:val="42"/>
        </w:numPr>
        <w:ind w:left="426" w:right="119" w:hanging="426"/>
        <w:contextualSpacing w:val="0"/>
        <w:jc w:val="both"/>
      </w:pPr>
      <w:r w:rsidRPr="00B210CE">
        <w:t xml:space="preserve">Sharing your password is a breach of ICT systems policy as you are responsible for maintaining the integrity of HITS by not sharing your </w:t>
      </w:r>
      <w:r>
        <w:t>user ID</w:t>
      </w:r>
      <w:r w:rsidRPr="00B210CE">
        <w:t xml:space="preserve"> and password with any other person</w:t>
      </w:r>
      <w:r>
        <w:t>.</w:t>
      </w:r>
    </w:p>
    <w:p w14:paraId="4690B0FC" w14:textId="77777777" w:rsidR="003F64C8" w:rsidRDefault="003F64C8">
      <w:r>
        <w:br w:type="page"/>
      </w:r>
    </w:p>
    <w:p w14:paraId="50F5F86E" w14:textId="77777777" w:rsidR="00012B57" w:rsidRDefault="00012B57" w:rsidP="004A15F7">
      <w:pPr>
        <w:pStyle w:val="Heading1"/>
        <w:rPr>
          <w:rStyle w:val="Hyperlink"/>
          <w:color w:val="auto"/>
          <w:u w:val="none"/>
        </w:rPr>
      </w:pPr>
      <w:bookmarkStart w:id="18" w:name="_Toc522637006"/>
      <w:r>
        <w:rPr>
          <w:rStyle w:val="Hyperlink"/>
          <w:color w:val="auto"/>
          <w:u w:val="none"/>
        </w:rPr>
        <w:lastRenderedPageBreak/>
        <w:t>PSC – User – Update details</w:t>
      </w:r>
      <w:bookmarkEnd w:id="18"/>
    </w:p>
    <w:p w14:paraId="07486350" w14:textId="77777777" w:rsidR="00012B57" w:rsidRDefault="00012B57" w:rsidP="005761DB">
      <w:pPr>
        <w:spacing w:after="60"/>
      </w:pPr>
      <w:r>
        <w:t>You may update the following details about a user:</w:t>
      </w:r>
    </w:p>
    <w:p w14:paraId="7F16B53F" w14:textId="77777777" w:rsidR="00012B57" w:rsidRDefault="00012B57" w:rsidP="00641A94">
      <w:pPr>
        <w:pStyle w:val="ListParagraph"/>
        <w:numPr>
          <w:ilvl w:val="0"/>
          <w:numId w:val="63"/>
        </w:numPr>
        <w:spacing w:after="0"/>
        <w:ind w:left="714" w:hanging="430"/>
        <w:contextualSpacing w:val="0"/>
      </w:pPr>
      <w:r>
        <w:t>First Name</w:t>
      </w:r>
    </w:p>
    <w:p w14:paraId="25343324" w14:textId="77777777" w:rsidR="00012B57" w:rsidRDefault="00012B57" w:rsidP="00641A94">
      <w:pPr>
        <w:pStyle w:val="ListParagraph"/>
        <w:numPr>
          <w:ilvl w:val="0"/>
          <w:numId w:val="63"/>
        </w:numPr>
        <w:spacing w:after="0"/>
        <w:ind w:left="714" w:hanging="430"/>
        <w:contextualSpacing w:val="0"/>
      </w:pPr>
      <w:r>
        <w:t>Last Name</w:t>
      </w:r>
    </w:p>
    <w:p w14:paraId="5E9AAC4A" w14:textId="77777777" w:rsidR="00012B57" w:rsidRDefault="00012B57" w:rsidP="00641A94">
      <w:pPr>
        <w:pStyle w:val="ListParagraph"/>
        <w:numPr>
          <w:ilvl w:val="0"/>
          <w:numId w:val="63"/>
        </w:numPr>
        <w:spacing w:after="0"/>
        <w:ind w:left="714" w:hanging="430"/>
        <w:contextualSpacing w:val="0"/>
      </w:pPr>
      <w:r>
        <w:t>Email Address</w:t>
      </w:r>
    </w:p>
    <w:p w14:paraId="6ED08645" w14:textId="77777777" w:rsidR="00012B57" w:rsidRDefault="00012B57" w:rsidP="00641A94">
      <w:pPr>
        <w:pStyle w:val="ListParagraph"/>
        <w:numPr>
          <w:ilvl w:val="0"/>
          <w:numId w:val="63"/>
        </w:numPr>
        <w:spacing w:after="0"/>
        <w:ind w:left="714" w:hanging="430"/>
        <w:contextualSpacing w:val="0"/>
      </w:pPr>
      <w:r>
        <w:t>Primary Phone Number</w:t>
      </w:r>
    </w:p>
    <w:p w14:paraId="50BBFAC7" w14:textId="77777777" w:rsidR="00012B57" w:rsidRDefault="00012B57" w:rsidP="00641A94">
      <w:pPr>
        <w:pStyle w:val="ListParagraph"/>
        <w:numPr>
          <w:ilvl w:val="0"/>
          <w:numId w:val="63"/>
        </w:numPr>
        <w:spacing w:after="0"/>
        <w:ind w:left="714" w:hanging="430"/>
        <w:contextualSpacing w:val="0"/>
      </w:pPr>
      <w:r>
        <w:t>Secondary Phone Number</w:t>
      </w:r>
    </w:p>
    <w:p w14:paraId="0254983B" w14:textId="3B699BA4" w:rsidR="000F4728" w:rsidRDefault="002140F1" w:rsidP="00641A94">
      <w:pPr>
        <w:pStyle w:val="ListParagraph"/>
        <w:numPr>
          <w:ilvl w:val="0"/>
          <w:numId w:val="63"/>
        </w:numPr>
        <w:ind w:left="714" w:hanging="430"/>
        <w:contextualSpacing w:val="0"/>
      </w:pPr>
      <w:r>
        <w:t>Access role</w:t>
      </w:r>
    </w:p>
    <w:p w14:paraId="0260CB75" w14:textId="77777777" w:rsidR="00012B57" w:rsidRPr="00C24B53" w:rsidRDefault="00FA5A88" w:rsidP="005761DB">
      <w:pPr>
        <w:pStyle w:val="ListParagraph"/>
        <w:numPr>
          <w:ilvl w:val="0"/>
          <w:numId w:val="62"/>
        </w:numPr>
        <w:spacing w:after="0"/>
        <w:ind w:left="426" w:hanging="426"/>
        <w:contextualSpacing w:val="0"/>
        <w:rPr>
          <w:color w:val="1F497D"/>
        </w:rPr>
      </w:pPr>
      <w:hyperlink r:id="rId73" w:history="1">
        <w:r w:rsidR="00012B57">
          <w:rPr>
            <w:color w:val="0000FF" w:themeColor="hyperlink"/>
            <w:u w:val="single"/>
          </w:rPr>
          <w:t>Log into eSAM</w:t>
        </w:r>
      </w:hyperlink>
      <w:r w:rsidR="00012B57" w:rsidRPr="00206143">
        <w:t xml:space="preserve"> using your </w:t>
      </w:r>
      <w:r w:rsidR="00012B57">
        <w:t>user name</w:t>
      </w:r>
      <w:r w:rsidR="00012B57" w:rsidRPr="00206143">
        <w:t xml:space="preserve"> and password, this will display the </w:t>
      </w:r>
      <w:r w:rsidR="00012B57">
        <w:t>eSAM</w:t>
      </w:r>
      <w:r w:rsidR="00012B57" w:rsidRPr="00206143">
        <w:t xml:space="preserve"> Home screen.</w:t>
      </w:r>
    </w:p>
    <w:p w14:paraId="5669E793" w14:textId="77777777" w:rsidR="00012B57" w:rsidRPr="00227366" w:rsidRDefault="00012B57" w:rsidP="005761DB">
      <w:pPr>
        <w:pStyle w:val="ListParagraph"/>
        <w:numPr>
          <w:ilvl w:val="0"/>
          <w:numId w:val="62"/>
        </w:numPr>
        <w:spacing w:after="30"/>
        <w:ind w:left="426" w:hanging="426"/>
        <w:contextualSpacing w:val="0"/>
      </w:pPr>
      <w:r w:rsidRPr="00C24B53">
        <w:t xml:space="preserve">Click on </w:t>
      </w:r>
      <w:r>
        <w:rPr>
          <w:b/>
        </w:rPr>
        <w:t>Search People</w:t>
      </w:r>
    </w:p>
    <w:p w14:paraId="37E5D95A" w14:textId="77777777" w:rsidR="00012B57" w:rsidRPr="00C24B53" w:rsidRDefault="00012B57" w:rsidP="00EA5B1B">
      <w:pPr>
        <w:jc w:val="center"/>
      </w:pPr>
      <w:r>
        <w:rPr>
          <w:noProof/>
          <w:lang w:eastAsia="en-AU"/>
        </w:rPr>
        <w:drawing>
          <wp:inline distT="0" distB="0" distL="0" distR="0" wp14:anchorId="4FFD10BE" wp14:editId="4F104B42">
            <wp:extent cx="5234553" cy="2718251"/>
            <wp:effectExtent l="0" t="0" r="444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eSAM W.PNG"/>
                    <pic:cNvPicPr/>
                  </pic:nvPicPr>
                  <pic:blipFill>
                    <a:blip r:embed="rId74">
                      <a:extLst>
                        <a:ext uri="{28A0092B-C50C-407E-A947-70E740481C1C}">
                          <a14:useLocalDpi xmlns:a14="http://schemas.microsoft.com/office/drawing/2010/main" val="0"/>
                        </a:ext>
                      </a:extLst>
                    </a:blip>
                    <a:stretch>
                      <a:fillRect/>
                    </a:stretch>
                  </pic:blipFill>
                  <pic:spPr>
                    <a:xfrm>
                      <a:off x="0" y="0"/>
                      <a:ext cx="5240520" cy="2721350"/>
                    </a:xfrm>
                    <a:prstGeom prst="rect">
                      <a:avLst/>
                    </a:prstGeom>
                  </pic:spPr>
                </pic:pic>
              </a:graphicData>
            </a:graphic>
          </wp:inline>
        </w:drawing>
      </w:r>
    </w:p>
    <w:p w14:paraId="07D01390" w14:textId="77777777" w:rsidR="00012B57" w:rsidRPr="00C24B53" w:rsidRDefault="00012B57" w:rsidP="005761DB">
      <w:pPr>
        <w:pStyle w:val="ListParagraph"/>
        <w:numPr>
          <w:ilvl w:val="0"/>
          <w:numId w:val="62"/>
        </w:numPr>
        <w:spacing w:after="60"/>
        <w:ind w:left="426" w:hanging="426"/>
        <w:contextualSpacing w:val="0"/>
      </w:pPr>
      <w:r>
        <w:t>S</w:t>
      </w:r>
      <w:r w:rsidRPr="00C24B53">
        <w:t xml:space="preserve">earch for the user using one of the following </w:t>
      </w:r>
      <w:r>
        <w:t>3</w:t>
      </w:r>
      <w:r w:rsidRPr="00C24B53">
        <w:t xml:space="preserve"> options</w:t>
      </w:r>
      <w:r>
        <w:t xml:space="preserve"> and click on the </w:t>
      </w:r>
      <w:r>
        <w:rPr>
          <w:b/>
        </w:rPr>
        <w:t xml:space="preserve">Select </w:t>
      </w:r>
      <w:r>
        <w:t>button.</w:t>
      </w:r>
    </w:p>
    <w:p w14:paraId="548B21D3" w14:textId="77777777" w:rsidR="00012B57" w:rsidRDefault="00012B57" w:rsidP="00641A94">
      <w:pPr>
        <w:pStyle w:val="ListParagraph"/>
        <w:numPr>
          <w:ilvl w:val="0"/>
          <w:numId w:val="82"/>
        </w:numPr>
        <w:spacing w:after="30"/>
        <w:ind w:left="709" w:hanging="425"/>
        <w:contextualSpacing w:val="0"/>
      </w:pPr>
      <w:r>
        <w:t>First Name</w:t>
      </w:r>
    </w:p>
    <w:p w14:paraId="789D836D" w14:textId="77777777" w:rsidR="00012B57" w:rsidRDefault="00012B57" w:rsidP="00641A94">
      <w:pPr>
        <w:pStyle w:val="ListParagraph"/>
        <w:numPr>
          <w:ilvl w:val="0"/>
          <w:numId w:val="82"/>
        </w:numPr>
        <w:spacing w:after="30"/>
        <w:ind w:left="709" w:hanging="425"/>
        <w:contextualSpacing w:val="0"/>
      </w:pPr>
      <w:r>
        <w:t>Last Name</w:t>
      </w:r>
    </w:p>
    <w:p w14:paraId="4DC7DC64" w14:textId="77777777" w:rsidR="00012B57" w:rsidRDefault="00012B57" w:rsidP="00641A94">
      <w:pPr>
        <w:pStyle w:val="ListParagraph"/>
        <w:numPr>
          <w:ilvl w:val="0"/>
          <w:numId w:val="82"/>
        </w:numPr>
        <w:spacing w:after="30"/>
        <w:ind w:left="709" w:hanging="425"/>
        <w:contextualSpacing w:val="0"/>
      </w:pPr>
      <w:r>
        <w:t>Email Address</w:t>
      </w:r>
    </w:p>
    <w:p w14:paraId="075EC278" w14:textId="77777777" w:rsidR="00012B57" w:rsidRDefault="00012B57" w:rsidP="00EA5B1B">
      <w:pPr>
        <w:jc w:val="center"/>
      </w:pPr>
      <w:r>
        <w:rPr>
          <w:noProof/>
          <w:lang w:eastAsia="en-AU"/>
        </w:rPr>
        <w:drawing>
          <wp:inline distT="0" distB="0" distL="0" distR="0" wp14:anchorId="2F8D768F" wp14:editId="74A2D3CD">
            <wp:extent cx="4897616" cy="1908451"/>
            <wp:effectExtent l="0" t="0" r="0" b="0"/>
            <wp:docPr id="471" name="Picture 471" descr="eSAMUser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AMUser searc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5223" cy="1915312"/>
                    </a:xfrm>
                    <a:prstGeom prst="rect">
                      <a:avLst/>
                    </a:prstGeom>
                    <a:noFill/>
                    <a:ln>
                      <a:noFill/>
                    </a:ln>
                  </pic:spPr>
                </pic:pic>
              </a:graphicData>
            </a:graphic>
          </wp:inline>
        </w:drawing>
      </w:r>
    </w:p>
    <w:p w14:paraId="02C36734" w14:textId="2194B8D4" w:rsidR="00012B57" w:rsidRDefault="00012B57" w:rsidP="005761DB">
      <w:pPr>
        <w:pStyle w:val="ListParagraph"/>
        <w:numPr>
          <w:ilvl w:val="0"/>
          <w:numId w:val="62"/>
        </w:numPr>
        <w:spacing w:before="120" w:after="30"/>
        <w:ind w:left="426" w:hanging="426"/>
        <w:contextualSpacing w:val="0"/>
      </w:pPr>
      <w:r>
        <w:t>When the User Details screen is displayed, click on the relevant fields to edit user information.</w:t>
      </w:r>
      <w:r w:rsidR="005761DB">
        <w:t xml:space="preserve"> </w:t>
      </w:r>
      <w:r>
        <w:t>Grey fields are not editable, but may be updated via other fields. When your changes are made click the submit button to finalis</w:t>
      </w:r>
      <w:r w:rsidR="002378F0">
        <w:t>e your changes.</w:t>
      </w:r>
    </w:p>
    <w:p w14:paraId="42337E48" w14:textId="7D2025FE" w:rsidR="004A15F7" w:rsidRDefault="00012B57" w:rsidP="00EA5B1B">
      <w:pPr>
        <w:jc w:val="center"/>
        <w:rPr>
          <w:sz w:val="28"/>
          <w:szCs w:val="28"/>
        </w:rPr>
      </w:pPr>
      <w:r>
        <w:rPr>
          <w:noProof/>
          <w:lang w:eastAsia="en-AU"/>
        </w:rPr>
        <w:lastRenderedPageBreak/>
        <w:drawing>
          <wp:inline distT="0" distB="0" distL="0" distR="0" wp14:anchorId="5CA09055" wp14:editId="6A71EC5C">
            <wp:extent cx="5433833" cy="3893270"/>
            <wp:effectExtent l="0" t="0" r="0" b="0"/>
            <wp:docPr id="470" name="Picture 470" descr="eSAM Manage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AM Manage Use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6175" cy="3937937"/>
                    </a:xfrm>
                    <a:prstGeom prst="rect">
                      <a:avLst/>
                    </a:prstGeom>
                    <a:noFill/>
                    <a:ln>
                      <a:noFill/>
                    </a:ln>
                  </pic:spPr>
                </pic:pic>
              </a:graphicData>
            </a:graphic>
          </wp:inline>
        </w:drawing>
      </w:r>
    </w:p>
    <w:p w14:paraId="4C806D71" w14:textId="77777777" w:rsidR="00012B57" w:rsidRPr="002378F0" w:rsidRDefault="00012B57" w:rsidP="002378F0">
      <w:pPr>
        <w:pStyle w:val="PlainText"/>
        <w:spacing w:after="120"/>
        <w:rPr>
          <w:b/>
          <w:sz w:val="28"/>
          <w:szCs w:val="28"/>
        </w:rPr>
      </w:pPr>
      <w:r w:rsidRPr="002378F0">
        <w:rPr>
          <w:b/>
          <w:sz w:val="28"/>
          <w:szCs w:val="28"/>
        </w:rPr>
        <w:t>Updating roles</w:t>
      </w:r>
    </w:p>
    <w:p w14:paraId="75F3675B" w14:textId="77777777" w:rsidR="00012B57" w:rsidRDefault="00012B57" w:rsidP="002378F0">
      <w:pPr>
        <w:spacing w:after="30"/>
      </w:pPr>
      <w:r>
        <w:t xml:space="preserve">The roles section of the eSAM user account holds all available role types. Make necessary changes and click the </w:t>
      </w:r>
      <w:r>
        <w:rPr>
          <w:b/>
        </w:rPr>
        <w:t>S</w:t>
      </w:r>
      <w:r w:rsidRPr="00CA72B8">
        <w:rPr>
          <w:b/>
        </w:rPr>
        <w:t>ubmit</w:t>
      </w:r>
      <w:r>
        <w:t xml:space="preserve"> button.</w:t>
      </w:r>
    </w:p>
    <w:p w14:paraId="15D11010" w14:textId="77777777" w:rsidR="00012B57" w:rsidRDefault="00012B57" w:rsidP="00EA5B1B">
      <w:pPr>
        <w:jc w:val="center"/>
      </w:pPr>
      <w:r>
        <w:rPr>
          <w:noProof/>
          <w:lang w:eastAsia="en-AU"/>
        </w:rPr>
        <w:drawing>
          <wp:inline distT="0" distB="0" distL="0" distR="0" wp14:anchorId="734FBB91" wp14:editId="448EE2A2">
            <wp:extent cx="5666922" cy="1998482"/>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5462" cy="2019126"/>
                    </a:xfrm>
                    <a:prstGeom prst="rect">
                      <a:avLst/>
                    </a:prstGeom>
                  </pic:spPr>
                </pic:pic>
              </a:graphicData>
            </a:graphic>
          </wp:inline>
        </w:drawing>
      </w:r>
    </w:p>
    <w:p w14:paraId="1061EEFC" w14:textId="77777777" w:rsidR="00012B57" w:rsidRDefault="00012B57">
      <w:pPr>
        <w:rPr>
          <w:b/>
          <w:sz w:val="36"/>
        </w:rPr>
      </w:pPr>
      <w:r>
        <w:br w:type="page"/>
      </w:r>
    </w:p>
    <w:p w14:paraId="181A03BB" w14:textId="77777777" w:rsidR="000F4728" w:rsidRDefault="000F4728" w:rsidP="004A15F7">
      <w:pPr>
        <w:pStyle w:val="Heading1"/>
      </w:pPr>
      <w:bookmarkStart w:id="19" w:name="_Toc522637007"/>
      <w:r>
        <w:lastRenderedPageBreak/>
        <w:t>PSC – Disabling, suspending and re</w:t>
      </w:r>
      <w:r w:rsidR="00075182">
        <w:t>-e</w:t>
      </w:r>
      <w:r>
        <w:t>nabling user accounts</w:t>
      </w:r>
      <w:bookmarkEnd w:id="19"/>
    </w:p>
    <w:p w14:paraId="390DC9AB" w14:textId="77777777" w:rsidR="000F4728" w:rsidRDefault="000F4728" w:rsidP="002378F0">
      <w:pPr>
        <w:rPr>
          <w:b/>
        </w:rPr>
      </w:pPr>
      <w:r>
        <w:rPr>
          <w:b/>
        </w:rPr>
        <w:t>Disabling user access</w:t>
      </w:r>
    </w:p>
    <w:p w14:paraId="60FE6974" w14:textId="77777777" w:rsidR="000F4728" w:rsidRDefault="000F4728" w:rsidP="002378F0">
      <w:r w:rsidRPr="000F4728">
        <w:t>If a user has left their role or their organisation and no longer require access to HITS, their account should be disabled.</w:t>
      </w:r>
    </w:p>
    <w:p w14:paraId="1B207A28" w14:textId="5396133B" w:rsidR="000F4728" w:rsidRDefault="000F4728" w:rsidP="002378F0">
      <w:r>
        <w:t xml:space="preserve">If the user is a PSC officer, </w:t>
      </w:r>
      <w:r w:rsidR="00E47A42">
        <w:t xml:space="preserve">you can notify </w:t>
      </w:r>
      <w:r w:rsidRPr="00F7484B">
        <w:t>the department via the online enquiry form</w:t>
      </w:r>
      <w:r>
        <w:t xml:space="preserve"> </w:t>
      </w:r>
      <w:r w:rsidR="00E47A42">
        <w:t xml:space="preserve">at </w:t>
      </w:r>
      <w:hyperlink r:id="rId78" w:history="1">
        <w:r w:rsidR="005E5E34">
          <w:rPr>
            <w:rStyle w:val="Hyperlink"/>
          </w:rPr>
          <w:t>www.education.gov.au/information-vet-student-loans-approved-providers</w:t>
        </w:r>
      </w:hyperlink>
      <w:r>
        <w:rPr>
          <w:rStyle w:val="Hyperlink"/>
        </w:rPr>
        <w:t xml:space="preserve"> </w:t>
      </w:r>
      <w:r w:rsidRPr="000F4728">
        <w:rPr>
          <w:rStyle w:val="Hyperlink"/>
          <w:color w:val="auto"/>
          <w:u w:val="none"/>
        </w:rPr>
        <w:t>(for VET providers)</w:t>
      </w:r>
      <w:r w:rsidR="00E47A42" w:rsidRPr="00873FF5">
        <w:rPr>
          <w:rStyle w:val="Hyperlink"/>
          <w:color w:val="auto"/>
          <w:u w:val="none"/>
        </w:rPr>
        <w:t xml:space="preserve"> </w:t>
      </w:r>
      <w:r>
        <w:t xml:space="preserve">or </w:t>
      </w:r>
      <w:r w:rsidR="00E47A42">
        <w:t xml:space="preserve">email </w:t>
      </w:r>
      <w:hyperlink r:id="rId79" w:history="1">
        <w:r w:rsidRPr="008729B4">
          <w:rPr>
            <w:rStyle w:val="Hyperlink"/>
          </w:rPr>
          <w:t>Fee-Help@education.gov.au</w:t>
        </w:r>
      </w:hyperlink>
      <w:r w:rsidR="002378F0">
        <w:rPr>
          <w:rStyle w:val="Hyperlink"/>
          <w:u w:val="none"/>
        </w:rPr>
        <w:t xml:space="preserve"> </w:t>
      </w:r>
      <w:r w:rsidRPr="000F4728">
        <w:rPr>
          <w:rStyle w:val="Hyperlink"/>
          <w:color w:val="auto"/>
          <w:u w:val="none"/>
        </w:rPr>
        <w:t>(</w:t>
      </w:r>
      <w:r w:rsidRPr="00FF2B70">
        <w:t>for HE providers</w:t>
      </w:r>
      <w:r w:rsidRPr="00F42979">
        <w:rPr>
          <w:rStyle w:val="Hyperlink"/>
          <w:color w:val="auto"/>
          <w:u w:val="none"/>
        </w:rPr>
        <w:t xml:space="preserve">) </w:t>
      </w:r>
      <w:r>
        <w:t>to have this user ac</w:t>
      </w:r>
      <w:r w:rsidR="002378F0">
        <w:t>count disabled.</w:t>
      </w:r>
    </w:p>
    <w:p w14:paraId="47FB2367" w14:textId="53FE5D29" w:rsidR="000F4728" w:rsidRDefault="00641A94" w:rsidP="002378F0">
      <w:r>
        <w:t>To disable a user’s account:</w:t>
      </w:r>
    </w:p>
    <w:p w14:paraId="0889FC37" w14:textId="77777777" w:rsidR="000F4728" w:rsidRDefault="000F4728" w:rsidP="00641A94">
      <w:pPr>
        <w:pStyle w:val="ListParagraph"/>
        <w:numPr>
          <w:ilvl w:val="0"/>
          <w:numId w:val="104"/>
        </w:numPr>
        <w:spacing w:after="0"/>
        <w:ind w:left="709" w:hanging="425"/>
        <w:contextualSpacing w:val="0"/>
        <w:rPr>
          <w:rFonts w:cstheme="minorHAnsi"/>
        </w:rPr>
      </w:pPr>
      <w:r>
        <w:rPr>
          <w:rFonts w:cstheme="minorHAnsi"/>
        </w:rPr>
        <w:t xml:space="preserve">Navigate to the </w:t>
      </w:r>
      <w:r w:rsidRPr="008E496F">
        <w:rPr>
          <w:rFonts w:cstheme="minorHAnsi"/>
          <w:i/>
        </w:rPr>
        <w:t>Search People</w:t>
      </w:r>
      <w:r>
        <w:rPr>
          <w:rFonts w:cstheme="minorHAnsi"/>
        </w:rPr>
        <w:t xml:space="preserve"> page and conduct a user search</w:t>
      </w:r>
      <w:r w:rsidR="00CE79FE">
        <w:rPr>
          <w:rFonts w:cstheme="minorHAnsi"/>
        </w:rPr>
        <w:t>.</w:t>
      </w:r>
    </w:p>
    <w:p w14:paraId="309D7CA2" w14:textId="77777777" w:rsidR="000F4728" w:rsidRDefault="000F4728" w:rsidP="00641A94">
      <w:pPr>
        <w:pStyle w:val="ListParagraph"/>
        <w:numPr>
          <w:ilvl w:val="0"/>
          <w:numId w:val="104"/>
        </w:numPr>
        <w:spacing w:after="0"/>
        <w:ind w:left="709" w:hanging="425"/>
        <w:contextualSpacing w:val="0"/>
        <w:rPr>
          <w:rFonts w:cstheme="minorHAnsi"/>
        </w:rPr>
      </w:pPr>
      <w:r>
        <w:rPr>
          <w:rFonts w:cstheme="minorHAnsi"/>
        </w:rPr>
        <w:t xml:space="preserve">From the search results, click the </w:t>
      </w:r>
      <w:r w:rsidRPr="00190A09">
        <w:rPr>
          <w:rFonts w:cstheme="minorHAnsi"/>
          <w:i/>
        </w:rPr>
        <w:t>Manage HITS User</w:t>
      </w:r>
      <w:r>
        <w:rPr>
          <w:rFonts w:cstheme="minorHAnsi"/>
        </w:rPr>
        <w:t xml:space="preserve"> link in the Action column </w:t>
      </w:r>
      <w:r w:rsidR="00CE79FE">
        <w:rPr>
          <w:rFonts w:cstheme="minorHAnsi"/>
        </w:rPr>
        <w:t>.</w:t>
      </w:r>
    </w:p>
    <w:p w14:paraId="24C3249A" w14:textId="77777777" w:rsidR="000F4728" w:rsidRDefault="000F4728" w:rsidP="00641A94">
      <w:pPr>
        <w:pStyle w:val="ListParagraph"/>
        <w:numPr>
          <w:ilvl w:val="0"/>
          <w:numId w:val="104"/>
        </w:numPr>
        <w:spacing w:after="0"/>
        <w:ind w:left="709" w:hanging="425"/>
        <w:contextualSpacing w:val="0"/>
        <w:rPr>
          <w:rFonts w:cstheme="minorHAnsi"/>
        </w:rPr>
      </w:pPr>
      <w:r w:rsidRPr="00074039">
        <w:rPr>
          <w:rFonts w:cstheme="minorHAnsi"/>
        </w:rPr>
        <w:t xml:space="preserve">Scroll to the Application section of the </w:t>
      </w:r>
      <w:r w:rsidRPr="00074039">
        <w:rPr>
          <w:rFonts w:cstheme="minorHAnsi"/>
          <w:i/>
        </w:rPr>
        <w:t>Manage HITS User</w:t>
      </w:r>
      <w:r>
        <w:rPr>
          <w:rFonts w:cstheme="minorHAnsi"/>
        </w:rPr>
        <w:t xml:space="preserve"> page.</w:t>
      </w:r>
    </w:p>
    <w:p w14:paraId="6D5FE1F0" w14:textId="77777777" w:rsidR="00190A09" w:rsidRDefault="00190A09" w:rsidP="00641A94">
      <w:pPr>
        <w:pStyle w:val="ListParagraph"/>
        <w:numPr>
          <w:ilvl w:val="0"/>
          <w:numId w:val="104"/>
        </w:numPr>
        <w:spacing w:after="0"/>
        <w:ind w:left="709" w:hanging="425"/>
        <w:contextualSpacing w:val="0"/>
        <w:rPr>
          <w:rFonts w:cstheme="minorHAnsi"/>
        </w:rPr>
      </w:pPr>
      <w:r>
        <w:rPr>
          <w:rFonts w:cstheme="minorHAnsi"/>
        </w:rPr>
        <w:t xml:space="preserve">To disable the user account, untick the </w:t>
      </w:r>
      <w:r w:rsidRPr="00190A09">
        <w:rPr>
          <w:rFonts w:cstheme="minorHAnsi"/>
          <w:i/>
        </w:rPr>
        <w:t>Enabled for HITS</w:t>
      </w:r>
      <w:r>
        <w:rPr>
          <w:rFonts w:cstheme="minorHAnsi"/>
        </w:rPr>
        <w:t xml:space="preserve"> tickbox.</w:t>
      </w:r>
    </w:p>
    <w:p w14:paraId="126BA4A8" w14:textId="77777777" w:rsidR="00190A09" w:rsidRDefault="00190A09" w:rsidP="00641A94">
      <w:pPr>
        <w:pStyle w:val="ListParagraph"/>
        <w:numPr>
          <w:ilvl w:val="0"/>
          <w:numId w:val="104"/>
        </w:numPr>
        <w:spacing w:after="0"/>
        <w:ind w:left="709" w:hanging="425"/>
        <w:contextualSpacing w:val="0"/>
        <w:rPr>
          <w:rFonts w:cstheme="minorHAnsi"/>
        </w:rPr>
      </w:pPr>
      <w:r w:rsidRPr="00074039">
        <w:rPr>
          <w:rFonts w:cstheme="minorHAnsi"/>
        </w:rPr>
        <w:t>Enter reason in the</w:t>
      </w:r>
      <w:r>
        <w:rPr>
          <w:rFonts w:cstheme="minorHAnsi"/>
        </w:rPr>
        <w:t xml:space="preserve"> </w:t>
      </w:r>
      <w:r w:rsidRPr="00190A09">
        <w:rPr>
          <w:rFonts w:cstheme="minorHAnsi"/>
          <w:i/>
        </w:rPr>
        <w:t>Enable/Disable Reason</w:t>
      </w:r>
      <w:r w:rsidRPr="00074039">
        <w:rPr>
          <w:rFonts w:cstheme="minorHAnsi"/>
        </w:rPr>
        <w:t xml:space="preserve"> field. A reason is mandatory if the user’s status is changed.</w:t>
      </w:r>
    </w:p>
    <w:p w14:paraId="656F0638" w14:textId="5B9A96EE" w:rsidR="000F4728" w:rsidRPr="002378F0" w:rsidRDefault="00190A09" w:rsidP="00641A94">
      <w:pPr>
        <w:pStyle w:val="ListParagraph"/>
        <w:numPr>
          <w:ilvl w:val="0"/>
          <w:numId w:val="104"/>
        </w:numPr>
        <w:ind w:left="709" w:hanging="425"/>
        <w:contextualSpacing w:val="0"/>
        <w:rPr>
          <w:rFonts w:cstheme="minorHAnsi"/>
        </w:rPr>
      </w:pPr>
      <w:r w:rsidRPr="002378F0">
        <w:rPr>
          <w:rFonts w:cstheme="minorHAnsi"/>
        </w:rPr>
        <w:t xml:space="preserve">Click </w:t>
      </w:r>
      <w:r w:rsidRPr="002378F0">
        <w:rPr>
          <w:rFonts w:cstheme="minorHAnsi"/>
          <w:b/>
        </w:rPr>
        <w:t>Submit</w:t>
      </w:r>
      <w:r w:rsidR="002378F0" w:rsidRPr="002378F0">
        <w:rPr>
          <w:rFonts w:cstheme="minorHAnsi"/>
        </w:rPr>
        <w:t xml:space="preserve"> to save the changes.</w:t>
      </w:r>
    </w:p>
    <w:p w14:paraId="6F4E80DC" w14:textId="77777777" w:rsidR="000F4728" w:rsidRPr="00096C38" w:rsidRDefault="000F4728" w:rsidP="004A15F7">
      <w:pPr>
        <w:spacing w:after="60"/>
        <w:rPr>
          <w:b/>
        </w:rPr>
      </w:pPr>
      <w:r w:rsidRPr="00096C38">
        <w:rPr>
          <w:b/>
        </w:rPr>
        <w:t>Re</w:t>
      </w:r>
      <w:r w:rsidR="00075182">
        <w:rPr>
          <w:b/>
        </w:rPr>
        <w:t>-e</w:t>
      </w:r>
      <w:r w:rsidRPr="00096C38">
        <w:rPr>
          <w:b/>
        </w:rPr>
        <w:t>nabling user access</w:t>
      </w:r>
    </w:p>
    <w:p w14:paraId="26415AC0" w14:textId="4E1BC01A" w:rsidR="000F4728" w:rsidRDefault="000F4728" w:rsidP="002378F0">
      <w:r>
        <w:t xml:space="preserve">If a user has not logged into HITS within </w:t>
      </w:r>
      <w:r>
        <w:rPr>
          <w:b/>
        </w:rPr>
        <w:t>40</w:t>
      </w:r>
      <w:r w:rsidRPr="00096C38">
        <w:rPr>
          <w:b/>
        </w:rPr>
        <w:t xml:space="preserve"> days</w:t>
      </w:r>
      <w:r>
        <w:t xml:space="preserve"> of the previous log in, the system </w:t>
      </w:r>
      <w:r w:rsidR="00E47A42">
        <w:t xml:space="preserve">will </w:t>
      </w:r>
      <w:r>
        <w:t>automatically disable a user’s access. The PSC officer within your organisation will need to re</w:t>
      </w:r>
      <w:r w:rsidR="00075182">
        <w:t>-e</w:t>
      </w:r>
      <w:r w:rsidR="002378F0">
        <w:t>nable a user’s access.</w:t>
      </w:r>
    </w:p>
    <w:p w14:paraId="34434839" w14:textId="2C0DC47B" w:rsidR="000F4728" w:rsidRDefault="000F4728" w:rsidP="002378F0">
      <w:r>
        <w:t xml:space="preserve">If the user is a PSC officer, they will need to </w:t>
      </w:r>
      <w:r w:rsidRPr="00F7484B">
        <w:t>contact the department via the online enquiry form under Frequently Asked Questions</w:t>
      </w:r>
      <w:r w:rsidR="00FB030C">
        <w:t xml:space="preserve"> section at </w:t>
      </w:r>
      <w:hyperlink r:id="rId80" w:history="1">
        <w:r w:rsidR="005E5E34">
          <w:rPr>
            <w:rStyle w:val="Hyperlink"/>
          </w:rPr>
          <w:t>www.education.gov.au/information-vet-student-loans-approved-providers</w:t>
        </w:r>
      </w:hyperlink>
      <w:r w:rsidR="00FB030C">
        <w:t xml:space="preserve"> for VET providers o</w:t>
      </w:r>
      <w:r>
        <w:t xml:space="preserve">r </w:t>
      </w:r>
      <w:hyperlink r:id="rId81" w:history="1">
        <w:r w:rsidRPr="008729B4">
          <w:rPr>
            <w:rStyle w:val="Hyperlink"/>
          </w:rPr>
          <w:t>Fee-Help@education.gov.au</w:t>
        </w:r>
      </w:hyperlink>
      <w:r>
        <w:rPr>
          <w:rStyle w:val="Hyperlink"/>
        </w:rPr>
        <w:t xml:space="preserve"> </w:t>
      </w:r>
      <w:r w:rsidRPr="00FF2B70">
        <w:t>for HE providers</w:t>
      </w:r>
      <w:r w:rsidR="00E47A42">
        <w:rPr>
          <w:rStyle w:val="Hyperlink"/>
          <w:color w:val="auto"/>
          <w:u w:val="none"/>
        </w:rPr>
        <w:t>,</w:t>
      </w:r>
      <w:r w:rsidRPr="00FF2B70">
        <w:rPr>
          <w:rStyle w:val="Hyperlink"/>
          <w:u w:val="none"/>
        </w:rPr>
        <w:t xml:space="preserve"> </w:t>
      </w:r>
      <w:r>
        <w:t>t</w:t>
      </w:r>
      <w:r w:rsidR="002378F0">
        <w:t>o have their access re-enabled.</w:t>
      </w:r>
    </w:p>
    <w:p w14:paraId="0C33631A" w14:textId="1252B9AD" w:rsidR="000F4728" w:rsidRDefault="000F4728" w:rsidP="002378F0">
      <w:r>
        <w:t xml:space="preserve">If there has been no user activity for </w:t>
      </w:r>
      <w:r w:rsidRPr="00FA09A3">
        <w:rPr>
          <w:b/>
        </w:rPr>
        <w:t>90 days</w:t>
      </w:r>
      <w:r>
        <w:t xml:space="preserve"> or more, the user’s access will be di</w:t>
      </w:r>
      <w:r w:rsidR="00CE79FE">
        <w:t>s</w:t>
      </w:r>
      <w:r>
        <w:t>abled at the core level and the renenabling</w:t>
      </w:r>
      <w:r w:rsidR="00E47A42">
        <w:t xml:space="preserve"> of</w:t>
      </w:r>
      <w:r>
        <w:t xml:space="preserve"> access</w:t>
      </w:r>
      <w:r w:rsidR="00E47A42">
        <w:t xml:space="preserve"> must be done by the department and</w:t>
      </w:r>
      <w:r>
        <w:t xml:space="preserve"> will take a minimum of a week to be </w:t>
      </w:r>
      <w:r w:rsidR="00E47A42">
        <w:br/>
      </w:r>
      <w:r>
        <w:t>re-enabled.</w:t>
      </w:r>
    </w:p>
    <w:p w14:paraId="2A6DA235" w14:textId="43DC683A" w:rsidR="000F4728" w:rsidRDefault="000F4728" w:rsidP="004A15F7">
      <w:pPr>
        <w:spacing w:after="60"/>
      </w:pPr>
      <w:r>
        <w:t>To re-enable a user’s account</w:t>
      </w:r>
      <w:r w:rsidR="002378F0">
        <w:t>:</w:t>
      </w:r>
    </w:p>
    <w:p w14:paraId="261EA034" w14:textId="58692C1F" w:rsidR="0064573E" w:rsidRDefault="0064573E" w:rsidP="005761DB">
      <w:pPr>
        <w:pStyle w:val="ListParagraph"/>
        <w:numPr>
          <w:ilvl w:val="0"/>
          <w:numId w:val="105"/>
        </w:numPr>
        <w:spacing w:after="0"/>
        <w:ind w:left="709" w:hanging="425"/>
        <w:contextualSpacing w:val="0"/>
        <w:rPr>
          <w:rFonts w:cstheme="minorHAnsi"/>
        </w:rPr>
      </w:pPr>
      <w:r>
        <w:rPr>
          <w:rFonts w:cstheme="minorHAnsi"/>
        </w:rPr>
        <w:t>Obtain completed user security documentation.</w:t>
      </w:r>
    </w:p>
    <w:p w14:paraId="4AF482DA" w14:textId="3B4A229C" w:rsidR="000F4728" w:rsidRDefault="000F4728" w:rsidP="005761DB">
      <w:pPr>
        <w:pStyle w:val="ListParagraph"/>
        <w:numPr>
          <w:ilvl w:val="0"/>
          <w:numId w:val="105"/>
        </w:numPr>
        <w:spacing w:after="0"/>
        <w:ind w:left="709" w:hanging="425"/>
        <w:contextualSpacing w:val="0"/>
        <w:rPr>
          <w:rFonts w:cstheme="minorHAnsi"/>
        </w:rPr>
      </w:pPr>
      <w:r>
        <w:rPr>
          <w:rFonts w:cstheme="minorHAnsi"/>
        </w:rPr>
        <w:t xml:space="preserve">Navigate to the </w:t>
      </w:r>
      <w:r w:rsidRPr="00190A09">
        <w:rPr>
          <w:rFonts w:cstheme="minorHAnsi"/>
          <w:i/>
        </w:rPr>
        <w:t>Search People</w:t>
      </w:r>
      <w:r>
        <w:rPr>
          <w:rFonts w:cstheme="minorHAnsi"/>
        </w:rPr>
        <w:t xml:space="preserve"> page and conduct a user search</w:t>
      </w:r>
      <w:r w:rsidR="002E26C2">
        <w:rPr>
          <w:rFonts w:cstheme="minorHAnsi"/>
        </w:rPr>
        <w:t>.</w:t>
      </w:r>
    </w:p>
    <w:p w14:paraId="214CB67F" w14:textId="5055F21E" w:rsidR="000F4728" w:rsidRDefault="000F4728" w:rsidP="005761DB">
      <w:pPr>
        <w:pStyle w:val="ListParagraph"/>
        <w:numPr>
          <w:ilvl w:val="0"/>
          <w:numId w:val="105"/>
        </w:numPr>
        <w:spacing w:after="0"/>
        <w:ind w:left="709" w:hanging="425"/>
        <w:contextualSpacing w:val="0"/>
        <w:rPr>
          <w:rFonts w:cstheme="minorHAnsi"/>
        </w:rPr>
      </w:pPr>
      <w:r>
        <w:rPr>
          <w:rFonts w:cstheme="minorHAnsi"/>
        </w:rPr>
        <w:t xml:space="preserve">From the search results, click the </w:t>
      </w:r>
      <w:r w:rsidRPr="00190A09">
        <w:rPr>
          <w:rFonts w:cstheme="minorHAnsi"/>
          <w:i/>
        </w:rPr>
        <w:t>Manage HITS</w:t>
      </w:r>
      <w:r w:rsidRPr="00190A09">
        <w:rPr>
          <w:rFonts w:cstheme="minorHAnsi"/>
        </w:rPr>
        <w:t xml:space="preserve"> </w:t>
      </w:r>
      <w:r w:rsidRPr="00190A09">
        <w:rPr>
          <w:rFonts w:cstheme="minorHAnsi"/>
          <w:i/>
        </w:rPr>
        <w:t>User</w:t>
      </w:r>
      <w:r>
        <w:rPr>
          <w:rFonts w:cstheme="minorHAnsi"/>
        </w:rPr>
        <w:t xml:space="preserve"> link in the Action column</w:t>
      </w:r>
      <w:r w:rsidR="002E26C2">
        <w:rPr>
          <w:rFonts w:cstheme="minorHAnsi"/>
        </w:rPr>
        <w:t>.</w:t>
      </w:r>
    </w:p>
    <w:p w14:paraId="1701DCB0" w14:textId="77777777" w:rsidR="000F4728" w:rsidRDefault="000F4728" w:rsidP="005761DB">
      <w:pPr>
        <w:pStyle w:val="ListParagraph"/>
        <w:numPr>
          <w:ilvl w:val="0"/>
          <w:numId w:val="105"/>
        </w:numPr>
        <w:spacing w:after="0"/>
        <w:ind w:left="709" w:hanging="425"/>
        <w:contextualSpacing w:val="0"/>
        <w:rPr>
          <w:rFonts w:cstheme="minorHAnsi"/>
        </w:rPr>
      </w:pPr>
      <w:r w:rsidRPr="00074039">
        <w:rPr>
          <w:rFonts w:cstheme="minorHAnsi"/>
        </w:rPr>
        <w:t xml:space="preserve">Scroll to the Application section of the </w:t>
      </w:r>
      <w:r w:rsidRPr="00190A09">
        <w:rPr>
          <w:rFonts w:cstheme="minorHAnsi"/>
          <w:i/>
        </w:rPr>
        <w:t>Manage HITS User</w:t>
      </w:r>
      <w:r>
        <w:rPr>
          <w:rFonts w:cstheme="minorHAnsi"/>
        </w:rPr>
        <w:t xml:space="preserve"> page.</w:t>
      </w:r>
    </w:p>
    <w:p w14:paraId="3D7C0868" w14:textId="77777777" w:rsidR="000F4728" w:rsidRDefault="00190A09" w:rsidP="005761DB">
      <w:pPr>
        <w:pStyle w:val="ListParagraph"/>
        <w:numPr>
          <w:ilvl w:val="0"/>
          <w:numId w:val="105"/>
        </w:numPr>
        <w:spacing w:after="0"/>
        <w:ind w:left="709" w:hanging="425"/>
        <w:contextualSpacing w:val="0"/>
        <w:rPr>
          <w:rFonts w:cstheme="minorHAnsi"/>
        </w:rPr>
      </w:pPr>
      <w:r>
        <w:rPr>
          <w:rFonts w:cstheme="minorHAnsi"/>
        </w:rPr>
        <w:t>To re-en</w:t>
      </w:r>
      <w:r w:rsidR="002E26C2">
        <w:rPr>
          <w:rFonts w:cstheme="minorHAnsi"/>
        </w:rPr>
        <w:t xml:space="preserve">able the user account, untick the </w:t>
      </w:r>
      <w:r w:rsidR="002E26C2" w:rsidRPr="00190A09">
        <w:rPr>
          <w:rFonts w:cstheme="minorHAnsi"/>
          <w:i/>
        </w:rPr>
        <w:t>Enabled for HITS</w:t>
      </w:r>
      <w:r w:rsidR="002E26C2">
        <w:rPr>
          <w:rFonts w:cstheme="minorHAnsi"/>
        </w:rPr>
        <w:t xml:space="preserve"> tickbox.</w:t>
      </w:r>
    </w:p>
    <w:p w14:paraId="5A5B47A9" w14:textId="77777777" w:rsidR="00190A09" w:rsidRDefault="00190A09" w:rsidP="005761DB">
      <w:pPr>
        <w:pStyle w:val="ListParagraph"/>
        <w:numPr>
          <w:ilvl w:val="0"/>
          <w:numId w:val="105"/>
        </w:numPr>
        <w:spacing w:after="0"/>
        <w:ind w:left="709" w:hanging="425"/>
        <w:contextualSpacing w:val="0"/>
        <w:rPr>
          <w:rFonts w:cstheme="minorHAnsi"/>
        </w:rPr>
      </w:pPr>
      <w:r w:rsidRPr="00074039">
        <w:rPr>
          <w:rFonts w:cstheme="minorHAnsi"/>
        </w:rPr>
        <w:t>Enter reason in the</w:t>
      </w:r>
      <w:r>
        <w:rPr>
          <w:rFonts w:cstheme="minorHAnsi"/>
        </w:rPr>
        <w:t xml:space="preserve"> </w:t>
      </w:r>
      <w:r w:rsidRPr="00190A09">
        <w:rPr>
          <w:rFonts w:cstheme="minorHAnsi"/>
          <w:i/>
        </w:rPr>
        <w:t>Enable/Disable Reason</w:t>
      </w:r>
      <w:r w:rsidRPr="00074039">
        <w:rPr>
          <w:rFonts w:cstheme="minorHAnsi"/>
        </w:rPr>
        <w:t xml:space="preserve"> field. A reason is mandatory if the user’s status is changed.</w:t>
      </w:r>
    </w:p>
    <w:p w14:paraId="7AD8FBFA" w14:textId="742EBFE9" w:rsidR="003F64C8" w:rsidRDefault="00190A09" w:rsidP="003F64C8">
      <w:pPr>
        <w:pStyle w:val="ListParagraph"/>
        <w:numPr>
          <w:ilvl w:val="0"/>
          <w:numId w:val="105"/>
        </w:numPr>
        <w:ind w:left="709" w:hanging="425"/>
        <w:contextualSpacing w:val="0"/>
        <w:rPr>
          <w:rFonts w:cstheme="minorHAnsi"/>
        </w:rPr>
      </w:pPr>
      <w:r w:rsidRPr="00074039">
        <w:rPr>
          <w:rFonts w:cstheme="minorHAnsi"/>
        </w:rPr>
        <w:t xml:space="preserve">Click </w:t>
      </w:r>
      <w:r w:rsidRPr="00190A09">
        <w:rPr>
          <w:rFonts w:cstheme="minorHAnsi"/>
          <w:i/>
        </w:rPr>
        <w:t>Submit</w:t>
      </w:r>
      <w:r w:rsidR="002378F0">
        <w:rPr>
          <w:rFonts w:cstheme="minorHAnsi"/>
        </w:rPr>
        <w:t xml:space="preserve"> to save the changes.</w:t>
      </w:r>
    </w:p>
    <w:p w14:paraId="40854262" w14:textId="77777777" w:rsidR="003F64C8" w:rsidRDefault="003F64C8">
      <w:pPr>
        <w:rPr>
          <w:rFonts w:cstheme="minorHAnsi"/>
        </w:rPr>
      </w:pPr>
      <w:r>
        <w:rPr>
          <w:rFonts w:cstheme="minorHAnsi"/>
        </w:rPr>
        <w:br w:type="page"/>
      </w:r>
    </w:p>
    <w:p w14:paraId="4CB49EFC" w14:textId="77777777" w:rsidR="000F4728" w:rsidRPr="00FA09A3" w:rsidRDefault="000F4728" w:rsidP="002378F0">
      <w:pPr>
        <w:rPr>
          <w:b/>
        </w:rPr>
      </w:pPr>
      <w:r w:rsidRPr="00FA09A3">
        <w:rPr>
          <w:b/>
        </w:rPr>
        <w:lastRenderedPageBreak/>
        <w:t>Suspending user access</w:t>
      </w:r>
    </w:p>
    <w:p w14:paraId="48440C01" w14:textId="416E338A" w:rsidR="003F64C8" w:rsidRDefault="000F4728" w:rsidP="002378F0">
      <w:pPr>
        <w:rPr>
          <w:rFonts w:cstheme="minorHAnsi"/>
        </w:rPr>
      </w:pPr>
      <w:r>
        <w:t xml:space="preserve">PSC officers will be able to suspend user accounts when </w:t>
      </w:r>
      <w:r w:rsidR="00E47A42">
        <w:t xml:space="preserve">a </w:t>
      </w:r>
      <w:r>
        <w:t xml:space="preserve">user goes on extended leave. By suspending the user account, this will exclude the account from the 40 and 90 day auto-disable processes. </w:t>
      </w:r>
      <w:r>
        <w:rPr>
          <w:rFonts w:cstheme="minorHAnsi"/>
        </w:rPr>
        <w:t xml:space="preserve">As required or upon the user’s return to work, the PSC officer can change the </w:t>
      </w:r>
      <w:r w:rsidRPr="00A010DA">
        <w:rPr>
          <w:rFonts w:cstheme="minorHAnsi"/>
          <w:b/>
        </w:rPr>
        <w:t xml:space="preserve">Suspended </w:t>
      </w:r>
      <w:r>
        <w:rPr>
          <w:rFonts w:cstheme="minorHAnsi"/>
        </w:rPr>
        <w:t xml:space="preserve">status back to </w:t>
      </w:r>
      <w:r w:rsidRPr="00A010DA">
        <w:rPr>
          <w:rFonts w:cstheme="minorHAnsi"/>
          <w:b/>
        </w:rPr>
        <w:t>Enabled</w:t>
      </w:r>
      <w:r>
        <w:rPr>
          <w:rFonts w:cstheme="minorHAnsi"/>
        </w:rPr>
        <w:t xml:space="preserve"> to restore the user’s access. Alternatively, if the user does not return from leave, the PSC officer can change the status from </w:t>
      </w:r>
      <w:r w:rsidRPr="00A010DA">
        <w:rPr>
          <w:rFonts w:cstheme="minorHAnsi"/>
          <w:b/>
        </w:rPr>
        <w:t>Suspended</w:t>
      </w:r>
      <w:r>
        <w:rPr>
          <w:rFonts w:cstheme="minorHAnsi"/>
        </w:rPr>
        <w:t xml:space="preserve"> to </w:t>
      </w:r>
      <w:r w:rsidRPr="00A010DA">
        <w:rPr>
          <w:rFonts w:cstheme="minorHAnsi"/>
          <w:b/>
        </w:rPr>
        <w:t>Disabled</w:t>
      </w:r>
      <w:r w:rsidR="002378F0">
        <w:rPr>
          <w:rFonts w:cstheme="minorHAnsi"/>
        </w:rPr>
        <w:t>.</w:t>
      </w:r>
    </w:p>
    <w:p w14:paraId="758D4FC3" w14:textId="2D182F8D" w:rsidR="000F4728" w:rsidRPr="005761DB" w:rsidRDefault="000F4728" w:rsidP="004A15F7">
      <w:pPr>
        <w:spacing w:after="60"/>
        <w:rPr>
          <w:bCs/>
        </w:rPr>
      </w:pPr>
      <w:bookmarkStart w:id="20" w:name="_Toc519523143"/>
      <w:r w:rsidRPr="005761DB">
        <w:rPr>
          <w:bCs/>
        </w:rPr>
        <w:t>To apply the Suspended status</w:t>
      </w:r>
      <w:bookmarkEnd w:id="20"/>
      <w:r w:rsidR="005761DB">
        <w:rPr>
          <w:bCs/>
        </w:rPr>
        <w:t>:</w:t>
      </w:r>
    </w:p>
    <w:p w14:paraId="4939DE08" w14:textId="77777777" w:rsidR="000F4728" w:rsidRDefault="000F4728" w:rsidP="005761DB">
      <w:pPr>
        <w:pStyle w:val="ListParagraph"/>
        <w:numPr>
          <w:ilvl w:val="0"/>
          <w:numId w:val="103"/>
        </w:numPr>
        <w:spacing w:after="0"/>
        <w:ind w:left="709" w:hanging="425"/>
        <w:contextualSpacing w:val="0"/>
        <w:rPr>
          <w:rFonts w:cstheme="minorHAnsi"/>
        </w:rPr>
      </w:pPr>
      <w:r>
        <w:rPr>
          <w:rFonts w:cstheme="minorHAnsi"/>
        </w:rPr>
        <w:t xml:space="preserve">Navigate to the </w:t>
      </w:r>
      <w:r w:rsidRPr="008E496F">
        <w:rPr>
          <w:rFonts w:cstheme="minorHAnsi"/>
          <w:i/>
        </w:rPr>
        <w:t>Search People</w:t>
      </w:r>
      <w:r>
        <w:rPr>
          <w:rFonts w:cstheme="minorHAnsi"/>
        </w:rPr>
        <w:t xml:space="preserve"> page and conduct a user search</w:t>
      </w:r>
    </w:p>
    <w:p w14:paraId="4C07ABDA" w14:textId="77777777" w:rsidR="000F4728" w:rsidRDefault="000F4728" w:rsidP="005761DB">
      <w:pPr>
        <w:pStyle w:val="ListParagraph"/>
        <w:numPr>
          <w:ilvl w:val="0"/>
          <w:numId w:val="103"/>
        </w:numPr>
        <w:spacing w:after="0"/>
        <w:ind w:left="709" w:hanging="425"/>
        <w:contextualSpacing w:val="0"/>
        <w:rPr>
          <w:rFonts w:cstheme="minorHAnsi"/>
        </w:rPr>
      </w:pPr>
      <w:r>
        <w:rPr>
          <w:rFonts w:cstheme="minorHAnsi"/>
        </w:rPr>
        <w:t xml:space="preserve">From the search results, click the </w:t>
      </w:r>
      <w:r w:rsidRPr="00190A09">
        <w:rPr>
          <w:rFonts w:cstheme="minorHAnsi"/>
          <w:i/>
        </w:rPr>
        <w:t>Manage HITS User</w:t>
      </w:r>
      <w:r>
        <w:rPr>
          <w:rFonts w:cstheme="minorHAnsi"/>
        </w:rPr>
        <w:t xml:space="preserve"> link in the Action column </w:t>
      </w:r>
    </w:p>
    <w:p w14:paraId="5D58A6F4" w14:textId="77777777" w:rsidR="000F4728" w:rsidRDefault="000F4728" w:rsidP="005761DB">
      <w:pPr>
        <w:pStyle w:val="ListParagraph"/>
        <w:numPr>
          <w:ilvl w:val="0"/>
          <w:numId w:val="103"/>
        </w:numPr>
        <w:spacing w:after="0"/>
        <w:ind w:left="709" w:hanging="425"/>
        <w:contextualSpacing w:val="0"/>
        <w:rPr>
          <w:rFonts w:cstheme="minorHAnsi"/>
        </w:rPr>
      </w:pPr>
      <w:r w:rsidRPr="00074039">
        <w:rPr>
          <w:rFonts w:cstheme="minorHAnsi"/>
        </w:rPr>
        <w:t xml:space="preserve">Scroll to the Application section of the </w:t>
      </w:r>
      <w:r w:rsidRPr="00190A09">
        <w:rPr>
          <w:rFonts w:cstheme="minorHAnsi"/>
          <w:i/>
        </w:rPr>
        <w:t>Manage HITS User</w:t>
      </w:r>
      <w:r>
        <w:rPr>
          <w:rFonts w:cstheme="minorHAnsi"/>
        </w:rPr>
        <w:t xml:space="preserve"> page.</w:t>
      </w:r>
    </w:p>
    <w:p w14:paraId="2D09D9E6" w14:textId="7DD73994" w:rsidR="000F4728" w:rsidRDefault="000F4728" w:rsidP="005761DB">
      <w:pPr>
        <w:pStyle w:val="ListParagraph"/>
        <w:numPr>
          <w:ilvl w:val="0"/>
          <w:numId w:val="103"/>
        </w:numPr>
        <w:spacing w:after="0"/>
        <w:ind w:left="709" w:hanging="425"/>
        <w:contextualSpacing w:val="0"/>
        <w:rPr>
          <w:rFonts w:cstheme="minorHAnsi"/>
        </w:rPr>
      </w:pPr>
      <w:r>
        <w:rPr>
          <w:rFonts w:cstheme="minorHAnsi"/>
        </w:rPr>
        <w:t xml:space="preserve">Select </w:t>
      </w:r>
      <w:r w:rsidRPr="00190A09">
        <w:rPr>
          <w:rFonts w:cstheme="minorHAnsi"/>
          <w:i/>
        </w:rPr>
        <w:t>Suspended</w:t>
      </w:r>
      <w:r>
        <w:rPr>
          <w:rFonts w:cstheme="minorHAnsi"/>
        </w:rPr>
        <w:t xml:space="preserve"> from the </w:t>
      </w:r>
      <w:r w:rsidRPr="00190A09">
        <w:rPr>
          <w:rFonts w:cstheme="minorHAnsi"/>
          <w:i/>
        </w:rPr>
        <w:t>HITS Status</w:t>
      </w:r>
      <w:r w:rsidR="002378F0">
        <w:rPr>
          <w:rFonts w:cstheme="minorHAnsi"/>
        </w:rPr>
        <w:t xml:space="preserve"> dropdown.</w:t>
      </w:r>
    </w:p>
    <w:p w14:paraId="6DF91EAC" w14:textId="77777777" w:rsidR="000F4728" w:rsidRDefault="000F4728" w:rsidP="005761DB">
      <w:pPr>
        <w:pStyle w:val="ListParagraph"/>
        <w:numPr>
          <w:ilvl w:val="0"/>
          <w:numId w:val="103"/>
        </w:numPr>
        <w:spacing w:after="0"/>
        <w:ind w:left="709" w:hanging="425"/>
        <w:contextualSpacing w:val="0"/>
        <w:rPr>
          <w:rFonts w:cstheme="minorHAnsi"/>
        </w:rPr>
      </w:pPr>
      <w:r w:rsidRPr="00074039">
        <w:rPr>
          <w:rFonts w:cstheme="minorHAnsi"/>
        </w:rPr>
        <w:t xml:space="preserve">Enter a suspension reason in the </w:t>
      </w:r>
      <w:r w:rsidRPr="00190A09">
        <w:rPr>
          <w:rFonts w:cstheme="minorHAnsi"/>
          <w:i/>
        </w:rPr>
        <w:t>Application Status Change Reason</w:t>
      </w:r>
      <w:r w:rsidRPr="00074039">
        <w:rPr>
          <w:rFonts w:cstheme="minorHAnsi"/>
        </w:rPr>
        <w:t xml:space="preserve"> field. A reason is mandatory if the user’s status is changed.</w:t>
      </w:r>
    </w:p>
    <w:p w14:paraId="210DAAC4" w14:textId="2D1656C8" w:rsidR="003F64C8" w:rsidRPr="003F64C8" w:rsidRDefault="000F4728" w:rsidP="003F64C8">
      <w:pPr>
        <w:pStyle w:val="ListParagraph"/>
        <w:numPr>
          <w:ilvl w:val="0"/>
          <w:numId w:val="103"/>
        </w:numPr>
        <w:ind w:left="709" w:hanging="425"/>
        <w:contextualSpacing w:val="0"/>
        <w:rPr>
          <w:rFonts w:cstheme="minorHAnsi"/>
        </w:rPr>
      </w:pPr>
      <w:r w:rsidRPr="003F64C8">
        <w:rPr>
          <w:rFonts w:cstheme="minorHAnsi"/>
        </w:rPr>
        <w:t xml:space="preserve">Click </w:t>
      </w:r>
      <w:r w:rsidRPr="003F64C8">
        <w:rPr>
          <w:rFonts w:cstheme="minorHAnsi"/>
          <w:i/>
        </w:rPr>
        <w:t>Submit</w:t>
      </w:r>
      <w:r w:rsidR="002378F0" w:rsidRPr="003F64C8">
        <w:rPr>
          <w:rFonts w:cstheme="minorHAnsi"/>
        </w:rPr>
        <w:t xml:space="preserve"> to save the changes.</w:t>
      </w:r>
    </w:p>
    <w:p w14:paraId="2F977E8F" w14:textId="12FE770E" w:rsidR="000F4728" w:rsidRDefault="000F4728" w:rsidP="002378F0">
      <w:pPr>
        <w:rPr>
          <w:rFonts w:cstheme="minorHAnsi"/>
        </w:rPr>
      </w:pPr>
      <w:r>
        <w:rPr>
          <w:rFonts w:cstheme="minorHAnsi"/>
        </w:rPr>
        <w:t xml:space="preserve">A user can have their access suspended indefinitely. I.e. there is no limit to how long a user can have a Suspended status. However, a suspended user cannot logon to the HITS applications while their eSAM </w:t>
      </w:r>
      <w:r w:rsidR="002378F0">
        <w:rPr>
          <w:rFonts w:cstheme="minorHAnsi"/>
        </w:rPr>
        <w:t>account is in Suspended status.</w:t>
      </w:r>
    </w:p>
    <w:p w14:paraId="61DF0D0A" w14:textId="4D59317D" w:rsidR="000F4728" w:rsidRPr="0045695B" w:rsidRDefault="000F4728" w:rsidP="002378F0">
      <w:pPr>
        <w:rPr>
          <w:rFonts w:cstheme="minorHAnsi"/>
        </w:rPr>
      </w:pPr>
      <w:r>
        <w:rPr>
          <w:rFonts w:cstheme="minorHAnsi"/>
        </w:rPr>
        <w:t xml:space="preserve">When an account is re-enabled after a period of suspension, the user will have seven (7) days to logon and refresh their last logon date before </w:t>
      </w:r>
      <w:r w:rsidR="002378F0">
        <w:rPr>
          <w:rFonts w:cstheme="minorHAnsi"/>
        </w:rPr>
        <w:t>their account is auto-disabled.</w:t>
      </w:r>
    </w:p>
    <w:p w14:paraId="45041159" w14:textId="77777777" w:rsidR="000F4728" w:rsidRDefault="000F4728" w:rsidP="004A15F7">
      <w:pPr>
        <w:spacing w:after="60"/>
        <w:rPr>
          <w:rFonts w:cstheme="minorHAnsi"/>
        </w:rPr>
      </w:pPr>
      <w:r>
        <w:rPr>
          <w:rFonts w:cstheme="minorHAnsi"/>
        </w:rPr>
        <w:t>This grace period also applies if a user’s status changes from:</w:t>
      </w:r>
    </w:p>
    <w:p w14:paraId="481A5F92" w14:textId="77777777" w:rsidR="000F4728" w:rsidRDefault="000F4728" w:rsidP="005761DB">
      <w:pPr>
        <w:pStyle w:val="ListParagraph"/>
        <w:numPr>
          <w:ilvl w:val="0"/>
          <w:numId w:val="102"/>
        </w:numPr>
        <w:spacing w:after="0"/>
        <w:ind w:hanging="436"/>
        <w:rPr>
          <w:rFonts w:cstheme="minorHAnsi"/>
        </w:rPr>
      </w:pPr>
      <w:r>
        <w:rPr>
          <w:rFonts w:cstheme="minorHAnsi"/>
        </w:rPr>
        <w:t>Disabled to Enabled (HITS Status – application level)</w:t>
      </w:r>
    </w:p>
    <w:p w14:paraId="36D12E85" w14:textId="77777777" w:rsidR="000F4728" w:rsidRDefault="000F4728" w:rsidP="005761DB">
      <w:pPr>
        <w:pStyle w:val="ListParagraph"/>
        <w:numPr>
          <w:ilvl w:val="0"/>
          <w:numId w:val="102"/>
        </w:numPr>
        <w:spacing w:after="0"/>
        <w:ind w:hanging="436"/>
        <w:rPr>
          <w:rFonts w:cstheme="minorHAnsi"/>
        </w:rPr>
      </w:pPr>
      <w:r>
        <w:rPr>
          <w:rFonts w:cstheme="minorHAnsi"/>
        </w:rPr>
        <w:t>Suspended to Enabled (HITS Status – application level)</w:t>
      </w:r>
    </w:p>
    <w:p w14:paraId="11F26CED" w14:textId="77777777" w:rsidR="000F4728" w:rsidRDefault="000F4728" w:rsidP="005761DB">
      <w:pPr>
        <w:pStyle w:val="ListParagraph"/>
        <w:numPr>
          <w:ilvl w:val="0"/>
          <w:numId w:val="102"/>
        </w:numPr>
        <w:ind w:left="714" w:hanging="436"/>
        <w:contextualSpacing w:val="0"/>
        <w:rPr>
          <w:rFonts w:cstheme="minorHAnsi"/>
        </w:rPr>
      </w:pPr>
      <w:r>
        <w:rPr>
          <w:rFonts w:cstheme="minorHAnsi"/>
        </w:rPr>
        <w:t>Disabled to Enabled (User Status – core identity level)</w:t>
      </w:r>
    </w:p>
    <w:p w14:paraId="1C4973F3" w14:textId="77777777" w:rsidR="000F4728" w:rsidRDefault="000F4728">
      <w:pPr>
        <w:rPr>
          <w:b/>
          <w:sz w:val="36"/>
        </w:rPr>
      </w:pPr>
      <w:r>
        <w:br w:type="page"/>
      </w:r>
    </w:p>
    <w:p w14:paraId="48F1FF6D" w14:textId="77777777" w:rsidR="002140F1" w:rsidRPr="00012B57" w:rsidRDefault="002140F1" w:rsidP="004A15F7">
      <w:pPr>
        <w:pStyle w:val="Heading1"/>
      </w:pPr>
      <w:bookmarkStart w:id="21" w:name="_Toc522637008"/>
      <w:r w:rsidRPr="00012B57">
        <w:lastRenderedPageBreak/>
        <w:t>HITS – Logging in</w:t>
      </w:r>
      <w:bookmarkEnd w:id="21"/>
    </w:p>
    <w:p w14:paraId="06E0E3C0" w14:textId="59F4A15C" w:rsidR="002140F1" w:rsidRDefault="002140F1" w:rsidP="00C542F3">
      <w:r>
        <w:t>The HITS URL has an embedded anti-phishing rule that times the URL out for 30 minutes after it is first used. The link must always be refreshed otherwise a user may experience an error or have to enter their password several times before they can log in.</w:t>
      </w:r>
    </w:p>
    <w:p w14:paraId="7C8DE67B" w14:textId="77777777" w:rsidR="002140F1" w:rsidRPr="00C542F3" w:rsidRDefault="002140F1" w:rsidP="002140F1">
      <w:pPr>
        <w:rPr>
          <w:b/>
          <w:sz w:val="28"/>
          <w:szCs w:val="28"/>
        </w:rPr>
      </w:pPr>
      <w:r w:rsidRPr="00C542F3">
        <w:rPr>
          <w:b/>
          <w:sz w:val="28"/>
          <w:szCs w:val="28"/>
        </w:rPr>
        <w:t>Instructions</w:t>
      </w:r>
    </w:p>
    <w:p w14:paraId="6AD0038D" w14:textId="77777777" w:rsidR="002140F1" w:rsidRDefault="002140F1" w:rsidP="00641A94">
      <w:pPr>
        <w:pStyle w:val="ListParagraph"/>
        <w:numPr>
          <w:ilvl w:val="0"/>
          <w:numId w:val="33"/>
        </w:numPr>
        <w:spacing w:after="60"/>
        <w:ind w:left="426" w:hanging="426"/>
        <w:contextualSpacing w:val="0"/>
      </w:pPr>
      <w:r>
        <w:t>Type or copy the URL link below into your web browser.</w:t>
      </w:r>
    </w:p>
    <w:p w14:paraId="492536A0" w14:textId="77777777" w:rsidR="002140F1" w:rsidRDefault="00FA5A88" w:rsidP="00C542F3">
      <w:pPr>
        <w:ind w:left="1440"/>
        <w:rPr>
          <w:rStyle w:val="Hyperlink"/>
        </w:rPr>
      </w:pPr>
      <w:hyperlink r:id="rId82" w:history="1">
        <w:r w:rsidR="002140F1" w:rsidRPr="00073B4C">
          <w:rPr>
            <w:rStyle w:val="Hyperlink"/>
          </w:rPr>
          <w:t>https://extranet.education.gov.au/FrontDoor</w:t>
        </w:r>
      </w:hyperlink>
    </w:p>
    <w:p w14:paraId="33AD8273" w14:textId="77777777" w:rsidR="002140F1" w:rsidRDefault="002140F1" w:rsidP="00C542F3">
      <w:pPr>
        <w:jc w:val="center"/>
      </w:pPr>
      <w:r>
        <w:rPr>
          <w:noProof/>
          <w:lang w:eastAsia="en-AU"/>
        </w:rPr>
        <w:drawing>
          <wp:inline distT="0" distB="0" distL="0" distR="0" wp14:anchorId="073C8F14" wp14:editId="3949AEF5">
            <wp:extent cx="5038582" cy="1200822"/>
            <wp:effectExtent l="0" t="0" r="0" b="0"/>
            <wp:docPr id="3" name="Picture 3" descr="copy and paste into website" title="HITS Web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3905" cy="1202090"/>
                    </a:xfrm>
                    <a:prstGeom prst="rect">
                      <a:avLst/>
                    </a:prstGeom>
                    <a:noFill/>
                    <a:ln>
                      <a:noFill/>
                    </a:ln>
                  </pic:spPr>
                </pic:pic>
              </a:graphicData>
            </a:graphic>
          </wp:inline>
        </w:drawing>
      </w:r>
    </w:p>
    <w:p w14:paraId="227245F4" w14:textId="77777777" w:rsidR="002140F1" w:rsidRDefault="002140F1" w:rsidP="00C542F3">
      <w:r>
        <w:t>It is recommended that you save this link as either a favourite or bookmark for ease of access.</w:t>
      </w:r>
    </w:p>
    <w:p w14:paraId="14F262C2" w14:textId="2B4D6860" w:rsidR="002140F1" w:rsidRDefault="002140F1" w:rsidP="00641A94">
      <w:pPr>
        <w:pStyle w:val="ListParagraph"/>
        <w:numPr>
          <w:ilvl w:val="0"/>
          <w:numId w:val="33"/>
        </w:numPr>
        <w:spacing w:after="30"/>
        <w:ind w:left="426" w:hanging="426"/>
        <w:contextualSpacing w:val="0"/>
      </w:pPr>
      <w:r>
        <w:t xml:space="preserve">Enter your eSAM </w:t>
      </w:r>
      <w:r w:rsidRPr="00450AC1">
        <w:rPr>
          <w:b/>
        </w:rPr>
        <w:t xml:space="preserve">Username </w:t>
      </w:r>
      <w:r>
        <w:t xml:space="preserve">and </w:t>
      </w:r>
      <w:r w:rsidRPr="00450AC1">
        <w:rPr>
          <w:b/>
        </w:rPr>
        <w:t xml:space="preserve">Password </w:t>
      </w:r>
      <w:r>
        <w:t xml:space="preserve">and click on </w:t>
      </w:r>
      <w:r w:rsidRPr="00450AC1">
        <w:rPr>
          <w:b/>
        </w:rPr>
        <w:t>Sign In</w:t>
      </w:r>
      <w:r w:rsidR="00C542F3">
        <w:t>.</w:t>
      </w:r>
    </w:p>
    <w:p w14:paraId="31C35A09" w14:textId="77777777" w:rsidR="002140F1" w:rsidRDefault="002140F1" w:rsidP="00641A94">
      <w:pPr>
        <w:jc w:val="center"/>
      </w:pPr>
      <w:r>
        <w:rPr>
          <w:noProof/>
          <w:lang w:eastAsia="en-AU"/>
        </w:rPr>
        <w:drawing>
          <wp:inline distT="0" distB="0" distL="0" distR="0" wp14:anchorId="5AC9CBC9" wp14:editId="764ED0B1">
            <wp:extent cx="4526887" cy="225647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46508" cy="2266256"/>
                    </a:xfrm>
                    <a:prstGeom prst="rect">
                      <a:avLst/>
                    </a:prstGeom>
                  </pic:spPr>
                </pic:pic>
              </a:graphicData>
            </a:graphic>
          </wp:inline>
        </w:drawing>
      </w:r>
    </w:p>
    <w:p w14:paraId="2E61CF88" w14:textId="6A31AC55" w:rsidR="002140F1" w:rsidRDefault="002140F1" w:rsidP="00641A94">
      <w:pPr>
        <w:pStyle w:val="ListParagraph"/>
        <w:numPr>
          <w:ilvl w:val="0"/>
          <w:numId w:val="33"/>
        </w:numPr>
        <w:spacing w:after="30"/>
        <w:ind w:left="425" w:hanging="425"/>
        <w:contextualSpacing w:val="0"/>
      </w:pPr>
      <w:r>
        <w:t xml:space="preserve">You will be navigated to the </w:t>
      </w:r>
      <w:r w:rsidRPr="00103CAE">
        <w:t>System for Higher Ed</w:t>
      </w:r>
      <w:r>
        <w:t xml:space="preserve"> welcome page. Save the address for this page as either a bookmark or favourite. Saving this web address as your favourite/bookmark will refresh the anti-phishing rule and will ensure that you don’t experience any errors when you log in.</w:t>
      </w:r>
    </w:p>
    <w:p w14:paraId="79635A16" w14:textId="77777777" w:rsidR="002140F1" w:rsidRDefault="002140F1" w:rsidP="00641A94">
      <w:pPr>
        <w:pStyle w:val="ListParagraph"/>
        <w:numPr>
          <w:ilvl w:val="0"/>
          <w:numId w:val="33"/>
        </w:numPr>
        <w:spacing w:after="60"/>
        <w:ind w:left="425" w:hanging="425"/>
        <w:contextualSpacing w:val="0"/>
      </w:pPr>
      <w:r>
        <w:t xml:space="preserve">The </w:t>
      </w:r>
      <w:r w:rsidRPr="00103CAE">
        <w:t>System for Higher Ed</w:t>
      </w:r>
      <w:r>
        <w:t xml:space="preserve"> welcome page provides the following information.</w:t>
      </w:r>
    </w:p>
    <w:p w14:paraId="7383FB58" w14:textId="77777777" w:rsidR="002140F1" w:rsidRDefault="002140F1" w:rsidP="00641A94">
      <w:pPr>
        <w:pStyle w:val="ListParagraph"/>
        <w:numPr>
          <w:ilvl w:val="1"/>
          <w:numId w:val="99"/>
        </w:numPr>
        <w:spacing w:after="30"/>
        <w:ind w:left="709" w:hanging="425"/>
        <w:contextualSpacing w:val="0"/>
      </w:pPr>
      <w:r>
        <w:t xml:space="preserve">A </w:t>
      </w:r>
      <w:r w:rsidRPr="00450AC1">
        <w:rPr>
          <w:b/>
        </w:rPr>
        <w:t>Sign out</w:t>
      </w:r>
      <w:r>
        <w:t xml:space="preserve"> button In the top right-hand corner.</w:t>
      </w:r>
    </w:p>
    <w:p w14:paraId="294E5AD4" w14:textId="77777777" w:rsidR="002140F1" w:rsidRDefault="002140F1" w:rsidP="00641A94">
      <w:pPr>
        <w:pStyle w:val="ListParagraph"/>
        <w:numPr>
          <w:ilvl w:val="1"/>
          <w:numId w:val="99"/>
        </w:numPr>
        <w:spacing w:after="30"/>
        <w:ind w:left="709" w:hanging="425"/>
        <w:contextualSpacing w:val="0"/>
      </w:pPr>
      <w:r>
        <w:t xml:space="preserve">The </w:t>
      </w:r>
      <w:r w:rsidRPr="00450AC1">
        <w:rPr>
          <w:b/>
        </w:rPr>
        <w:t xml:space="preserve">Bulletin </w:t>
      </w:r>
      <w:r>
        <w:t xml:space="preserve">section provides information relating to the </w:t>
      </w:r>
      <w:r w:rsidRPr="0032335B">
        <w:rPr>
          <w:b/>
        </w:rPr>
        <w:t>System for Higher Ed</w:t>
      </w:r>
      <w:r>
        <w:t xml:space="preserve"> and HITS availability.</w:t>
      </w:r>
    </w:p>
    <w:p w14:paraId="0283A4A3" w14:textId="0FC7B1D5" w:rsidR="002140F1" w:rsidRDefault="002140F1" w:rsidP="00641A94">
      <w:pPr>
        <w:pStyle w:val="ListParagraph"/>
        <w:numPr>
          <w:ilvl w:val="1"/>
          <w:numId w:val="99"/>
        </w:numPr>
        <w:spacing w:after="30"/>
        <w:ind w:left="709" w:hanging="425"/>
        <w:contextualSpacing w:val="0"/>
        <w:jc w:val="both"/>
      </w:pPr>
      <w:r w:rsidRPr="00C542F3">
        <w:rPr>
          <w:b/>
        </w:rPr>
        <w:t>System for Higher Ed</w:t>
      </w:r>
      <w:r>
        <w:t xml:space="preserve"> Programs section displays the </w:t>
      </w:r>
      <w:r w:rsidRPr="00C542F3">
        <w:rPr>
          <w:b/>
        </w:rPr>
        <w:t xml:space="preserve">HELP IT System </w:t>
      </w:r>
      <w:r>
        <w:t>logo used to sign into HITS.</w:t>
      </w:r>
    </w:p>
    <w:p w14:paraId="0F4FB598" w14:textId="77777777" w:rsidR="002140F1" w:rsidRDefault="002140F1" w:rsidP="00641A94">
      <w:pPr>
        <w:jc w:val="center"/>
      </w:pPr>
      <w:r>
        <w:rPr>
          <w:noProof/>
          <w:lang w:eastAsia="en-AU"/>
        </w:rPr>
        <w:lastRenderedPageBreak/>
        <w:drawing>
          <wp:inline distT="0" distB="0" distL="0" distR="0" wp14:anchorId="175E7141" wp14:editId="54985270">
            <wp:extent cx="3613529" cy="2210061"/>
            <wp:effectExtent l="0" t="0" r="6350" b="0"/>
            <wp:docPr id="19" name="Picture 19" descr="Home page" title="System for Higher 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30203" cy="2220259"/>
                    </a:xfrm>
                    <a:prstGeom prst="rect">
                      <a:avLst/>
                    </a:prstGeom>
                    <a:noFill/>
                    <a:ln>
                      <a:noFill/>
                    </a:ln>
                  </pic:spPr>
                </pic:pic>
              </a:graphicData>
            </a:graphic>
          </wp:inline>
        </w:drawing>
      </w:r>
    </w:p>
    <w:p w14:paraId="7FF63A6B" w14:textId="77777777" w:rsidR="002140F1" w:rsidRDefault="002140F1" w:rsidP="00641A94">
      <w:pPr>
        <w:pStyle w:val="ListParagraph"/>
        <w:numPr>
          <w:ilvl w:val="0"/>
          <w:numId w:val="33"/>
        </w:numPr>
        <w:spacing w:after="30"/>
        <w:ind w:left="426" w:hanging="426"/>
        <w:contextualSpacing w:val="0"/>
      </w:pPr>
      <w:r>
        <w:t xml:space="preserve">To access HITS, </w:t>
      </w:r>
      <w:r w:rsidRPr="009567DA">
        <w:t>select</w:t>
      </w:r>
      <w:r>
        <w:t xml:space="preserve"> the </w:t>
      </w:r>
      <w:r w:rsidRPr="00103CAE">
        <w:t>HELP IT System</w:t>
      </w:r>
      <w:r>
        <w:t xml:space="preserve"> logo and you will be navigated to the HITS Home page where the following information or links are displayed.</w:t>
      </w:r>
    </w:p>
    <w:p w14:paraId="242C268A" w14:textId="77777777" w:rsidR="002140F1" w:rsidRDefault="002140F1" w:rsidP="00641A94">
      <w:pPr>
        <w:pStyle w:val="ListParagraph"/>
        <w:numPr>
          <w:ilvl w:val="0"/>
          <w:numId w:val="100"/>
        </w:numPr>
        <w:spacing w:after="30"/>
        <w:ind w:left="709" w:hanging="425"/>
        <w:contextualSpacing w:val="0"/>
      </w:pPr>
      <w:r>
        <w:t>In the top right hand corner:</w:t>
      </w:r>
    </w:p>
    <w:p w14:paraId="4CCF45C9" w14:textId="77777777" w:rsidR="002140F1" w:rsidRDefault="002140F1" w:rsidP="00641A94">
      <w:pPr>
        <w:pStyle w:val="ListParagraph"/>
        <w:numPr>
          <w:ilvl w:val="2"/>
          <w:numId w:val="99"/>
        </w:numPr>
        <w:spacing w:after="30"/>
        <w:ind w:left="1276" w:hanging="425"/>
        <w:contextualSpacing w:val="0"/>
      </w:pPr>
      <w:r>
        <w:t>Your Logon ID – zz0000 (this can be different to your eSAM log in information)</w:t>
      </w:r>
    </w:p>
    <w:p w14:paraId="46B51F10" w14:textId="00A81660" w:rsidR="002140F1" w:rsidRDefault="002140F1" w:rsidP="00641A94">
      <w:pPr>
        <w:pStyle w:val="ListParagraph"/>
        <w:numPr>
          <w:ilvl w:val="2"/>
          <w:numId w:val="99"/>
        </w:numPr>
        <w:spacing w:after="30"/>
        <w:ind w:left="1276" w:hanging="425"/>
        <w:contextualSpacing w:val="0"/>
      </w:pPr>
      <w:r>
        <w:t>HITS ID – this is your organisation</w:t>
      </w:r>
      <w:r w:rsidR="00AB2C9C">
        <w:t>’</w:t>
      </w:r>
      <w:r>
        <w:t>s HITS/HEP ID – 9999</w:t>
      </w:r>
    </w:p>
    <w:p w14:paraId="2D7589FF" w14:textId="77777777" w:rsidR="002140F1" w:rsidRDefault="002140F1" w:rsidP="00641A94">
      <w:pPr>
        <w:pStyle w:val="ListParagraph"/>
        <w:numPr>
          <w:ilvl w:val="2"/>
          <w:numId w:val="99"/>
        </w:numPr>
        <w:spacing w:after="30"/>
        <w:ind w:left="1276" w:hanging="425"/>
        <w:contextualSpacing w:val="0"/>
      </w:pPr>
      <w:r>
        <w:t>Roles(s) – Displays your eSAM Organisation ID and your current role(s) – 700000, CEO; and</w:t>
      </w:r>
    </w:p>
    <w:p w14:paraId="113BC5AB" w14:textId="77777777" w:rsidR="002140F1" w:rsidRDefault="002140F1" w:rsidP="00641A94">
      <w:pPr>
        <w:pStyle w:val="ListParagraph"/>
        <w:numPr>
          <w:ilvl w:val="2"/>
          <w:numId w:val="99"/>
        </w:numPr>
        <w:spacing w:after="30"/>
        <w:ind w:left="1276" w:hanging="425"/>
        <w:contextualSpacing w:val="0"/>
      </w:pPr>
      <w:r>
        <w:t>Notifications - displays the total number of notifications</w:t>
      </w:r>
    </w:p>
    <w:p w14:paraId="3D1AF648" w14:textId="423F3E24" w:rsidR="002140F1" w:rsidRDefault="002140F1" w:rsidP="00641A94">
      <w:pPr>
        <w:pStyle w:val="ListParagraph"/>
        <w:numPr>
          <w:ilvl w:val="0"/>
          <w:numId w:val="100"/>
        </w:numPr>
        <w:spacing w:after="30"/>
        <w:ind w:left="709" w:hanging="425"/>
        <w:contextualSpacing w:val="0"/>
      </w:pPr>
      <w:r>
        <w:t>Under the HELP IT System banner, different options will be available based on your organisation</w:t>
      </w:r>
      <w:r w:rsidR="00AB2C9C">
        <w:t>’</w:t>
      </w:r>
      <w:r>
        <w:t>s status and by which user role you have. For example, the options below are:</w:t>
      </w:r>
    </w:p>
    <w:p w14:paraId="4E66F4BB" w14:textId="77777777" w:rsidR="002140F1" w:rsidRDefault="002140F1" w:rsidP="00641A94">
      <w:pPr>
        <w:pStyle w:val="ListParagraph"/>
        <w:numPr>
          <w:ilvl w:val="2"/>
          <w:numId w:val="99"/>
        </w:numPr>
        <w:spacing w:after="30"/>
        <w:ind w:left="1276" w:hanging="425"/>
        <w:contextualSpacing w:val="0"/>
      </w:pPr>
      <w:r>
        <w:t>Organisation;</w:t>
      </w:r>
    </w:p>
    <w:p w14:paraId="5EC79C33" w14:textId="77777777" w:rsidR="00660B32" w:rsidRDefault="00660B32" w:rsidP="00641A94">
      <w:pPr>
        <w:pStyle w:val="ListParagraph"/>
        <w:numPr>
          <w:ilvl w:val="2"/>
          <w:numId w:val="99"/>
        </w:numPr>
        <w:spacing w:after="30"/>
        <w:ind w:left="1276" w:hanging="425"/>
        <w:contextualSpacing w:val="0"/>
      </w:pPr>
      <w:r>
        <w:t>Compliance</w:t>
      </w:r>
      <w:r w:rsidR="00075182">
        <w:t>;</w:t>
      </w:r>
    </w:p>
    <w:p w14:paraId="2AC02A71" w14:textId="77777777" w:rsidR="002140F1" w:rsidRDefault="002140F1" w:rsidP="00641A94">
      <w:pPr>
        <w:pStyle w:val="ListParagraph"/>
        <w:numPr>
          <w:ilvl w:val="2"/>
          <w:numId w:val="99"/>
        </w:numPr>
        <w:spacing w:after="30"/>
        <w:ind w:left="1276" w:hanging="425"/>
        <w:contextualSpacing w:val="0"/>
      </w:pPr>
      <w:r>
        <w:t>Application;</w:t>
      </w:r>
    </w:p>
    <w:p w14:paraId="292909B1" w14:textId="77777777" w:rsidR="002140F1" w:rsidRDefault="002140F1" w:rsidP="00641A94">
      <w:pPr>
        <w:pStyle w:val="ListParagraph"/>
        <w:numPr>
          <w:ilvl w:val="2"/>
          <w:numId w:val="99"/>
        </w:numPr>
        <w:spacing w:after="30"/>
        <w:ind w:left="1276" w:hanging="425"/>
        <w:contextualSpacing w:val="0"/>
      </w:pPr>
      <w:r>
        <w:t>Payments;</w:t>
      </w:r>
    </w:p>
    <w:p w14:paraId="2665A092" w14:textId="77777777" w:rsidR="002140F1" w:rsidRDefault="002140F1" w:rsidP="00641A94">
      <w:pPr>
        <w:pStyle w:val="ListParagraph"/>
        <w:numPr>
          <w:ilvl w:val="2"/>
          <w:numId w:val="99"/>
        </w:numPr>
        <w:spacing w:after="30"/>
        <w:ind w:left="1276" w:hanging="425"/>
        <w:contextualSpacing w:val="0"/>
      </w:pPr>
      <w:r>
        <w:t xml:space="preserve">Publications; and </w:t>
      </w:r>
    </w:p>
    <w:p w14:paraId="23CDCFA4" w14:textId="77777777" w:rsidR="002140F1" w:rsidRDefault="002140F1" w:rsidP="00641A94">
      <w:pPr>
        <w:pStyle w:val="ListParagraph"/>
        <w:numPr>
          <w:ilvl w:val="2"/>
          <w:numId w:val="99"/>
        </w:numPr>
        <w:spacing w:after="30"/>
        <w:ind w:left="1276" w:hanging="425"/>
        <w:contextualSpacing w:val="0"/>
      </w:pPr>
      <w:r>
        <w:t>Reports.</w:t>
      </w:r>
    </w:p>
    <w:p w14:paraId="29A38ED0" w14:textId="77777777" w:rsidR="002140F1" w:rsidRDefault="002140F1" w:rsidP="00641A94">
      <w:pPr>
        <w:pStyle w:val="ListParagraph"/>
        <w:numPr>
          <w:ilvl w:val="0"/>
          <w:numId w:val="100"/>
        </w:numPr>
        <w:spacing w:after="30"/>
        <w:ind w:left="709" w:hanging="425"/>
        <w:contextualSpacing w:val="0"/>
      </w:pPr>
      <w:r w:rsidRPr="009567DA">
        <w:rPr>
          <w:b/>
        </w:rPr>
        <w:t>My To Do List</w:t>
      </w:r>
      <w:r>
        <w:t xml:space="preserve"> – navigates you to the Notification Centre</w:t>
      </w:r>
      <w:r w:rsidRPr="00CA250C">
        <w:t>.</w:t>
      </w:r>
    </w:p>
    <w:p w14:paraId="02AA78F0" w14:textId="77777777" w:rsidR="002140F1" w:rsidRDefault="002140F1" w:rsidP="00641A94">
      <w:pPr>
        <w:pStyle w:val="ListParagraph"/>
        <w:numPr>
          <w:ilvl w:val="0"/>
          <w:numId w:val="100"/>
        </w:numPr>
        <w:spacing w:after="30"/>
        <w:ind w:left="709" w:hanging="425"/>
        <w:contextualSpacing w:val="0"/>
      </w:pPr>
      <w:r w:rsidRPr="009567DA">
        <w:rPr>
          <w:b/>
        </w:rPr>
        <w:t>System Information</w:t>
      </w:r>
      <w:r>
        <w:t xml:space="preserve"> – links to User Guides and Quick Reference guides.</w:t>
      </w:r>
    </w:p>
    <w:p w14:paraId="29AFB658" w14:textId="526997C5" w:rsidR="002140F1" w:rsidRDefault="002140F1" w:rsidP="00641A94">
      <w:pPr>
        <w:pStyle w:val="ListParagraph"/>
        <w:numPr>
          <w:ilvl w:val="0"/>
          <w:numId w:val="100"/>
        </w:numPr>
        <w:spacing w:after="30"/>
        <w:ind w:left="709" w:hanging="425"/>
        <w:contextualSpacing w:val="0"/>
      </w:pPr>
      <w:r w:rsidRPr="009567DA">
        <w:rPr>
          <w:b/>
        </w:rPr>
        <w:t>Program Information</w:t>
      </w:r>
      <w:r>
        <w:t xml:space="preserve"> – links to provider program information.</w:t>
      </w:r>
    </w:p>
    <w:p w14:paraId="54F31958" w14:textId="77777777" w:rsidR="002140F1" w:rsidRDefault="002140F1" w:rsidP="00641A94">
      <w:pPr>
        <w:pStyle w:val="ListParagraph"/>
        <w:ind w:left="0"/>
        <w:contextualSpacing w:val="0"/>
        <w:jc w:val="center"/>
      </w:pPr>
      <w:r>
        <w:rPr>
          <w:noProof/>
          <w:lang w:eastAsia="en-AU"/>
        </w:rPr>
        <w:drawing>
          <wp:inline distT="0" distB="0" distL="0" distR="0" wp14:anchorId="2A881366" wp14:editId="0C9D9E56">
            <wp:extent cx="5596704" cy="1452527"/>
            <wp:effectExtent l="0" t="0" r="4445" b="0"/>
            <wp:docPr id="23" name="Picture 23" descr="Screen Shot of HITS System - Welcome Page User Role view" title="Image - HELP I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190"/>
                    <a:stretch/>
                  </pic:blipFill>
                  <pic:spPr bwMode="auto">
                    <a:xfrm>
                      <a:off x="0" y="0"/>
                      <a:ext cx="5625118" cy="1459901"/>
                    </a:xfrm>
                    <a:prstGeom prst="rect">
                      <a:avLst/>
                    </a:prstGeom>
                    <a:noFill/>
                    <a:ln>
                      <a:noFill/>
                    </a:ln>
                    <a:extLst>
                      <a:ext uri="{53640926-AAD7-44D8-BBD7-CCE9431645EC}">
                        <a14:shadowObscured xmlns:a14="http://schemas.microsoft.com/office/drawing/2010/main"/>
                      </a:ext>
                    </a:extLst>
                  </pic:spPr>
                </pic:pic>
              </a:graphicData>
            </a:graphic>
          </wp:inline>
        </w:drawing>
      </w:r>
    </w:p>
    <w:p w14:paraId="0D203AD6" w14:textId="77777777" w:rsidR="002140F1" w:rsidRPr="005212A6" w:rsidRDefault="002140F1" w:rsidP="00641A94">
      <w:pPr>
        <w:rPr>
          <w:b/>
          <w:sz w:val="32"/>
          <w:szCs w:val="32"/>
        </w:rPr>
      </w:pPr>
      <w:r w:rsidRPr="005212A6">
        <w:rPr>
          <w:b/>
          <w:sz w:val="32"/>
          <w:szCs w:val="32"/>
        </w:rPr>
        <w:t>Note:</w:t>
      </w:r>
    </w:p>
    <w:p w14:paraId="287DCC81" w14:textId="77777777" w:rsidR="002140F1" w:rsidRPr="00103CAE" w:rsidRDefault="002140F1" w:rsidP="00641A94">
      <w:pPr>
        <w:pStyle w:val="ListParagraph"/>
        <w:numPr>
          <w:ilvl w:val="0"/>
          <w:numId w:val="60"/>
        </w:numPr>
        <w:spacing w:after="30"/>
        <w:ind w:left="1077" w:hanging="357"/>
        <w:contextualSpacing w:val="0"/>
        <w:rPr>
          <w:b/>
          <w:sz w:val="36"/>
        </w:rPr>
      </w:pPr>
      <w:r>
        <w:t>The modules displayed in the banner are dependent upon the status of your application and the user role that you have been assigned</w:t>
      </w:r>
      <w:r w:rsidR="00075182">
        <w:t>.</w:t>
      </w:r>
    </w:p>
    <w:p w14:paraId="19F9B97B" w14:textId="59297AEE" w:rsidR="003B0642" w:rsidRDefault="002140F1" w:rsidP="00641A94">
      <w:pPr>
        <w:pStyle w:val="ListParagraph"/>
        <w:numPr>
          <w:ilvl w:val="0"/>
          <w:numId w:val="60"/>
        </w:numPr>
        <w:spacing w:after="30"/>
        <w:ind w:left="1083" w:hanging="357"/>
        <w:contextualSpacing w:val="0"/>
      </w:pPr>
      <w:r>
        <w:lastRenderedPageBreak/>
        <w:t xml:space="preserve">Notes: To check which version you are using in internet explorer, click on </w:t>
      </w:r>
      <w:r>
        <w:rPr>
          <w:noProof/>
          <w:lang w:eastAsia="en-AU"/>
        </w:rPr>
        <w:drawing>
          <wp:inline distT="0" distB="0" distL="0" distR="0" wp14:anchorId="24A87D89" wp14:editId="59A1D6C1">
            <wp:extent cx="192881" cy="22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5342" cy="231517"/>
                    </a:xfrm>
                    <a:prstGeom prst="rect">
                      <a:avLst/>
                    </a:prstGeom>
                  </pic:spPr>
                </pic:pic>
              </a:graphicData>
            </a:graphic>
          </wp:inline>
        </w:drawing>
      </w:r>
      <w:r w:rsidDel="006B65BC">
        <w:t xml:space="preserve"> </w:t>
      </w:r>
      <w:r>
        <w:t>in the Tool bar, then ‘About Internet Explorer’. A window will then open advising you on which version you have installed.</w:t>
      </w:r>
    </w:p>
    <w:p w14:paraId="5FD5FD64" w14:textId="770D9B2B" w:rsidR="002A398B" w:rsidRDefault="003B0642" w:rsidP="00641A94">
      <w:pPr>
        <w:pStyle w:val="ListParagraph"/>
        <w:numPr>
          <w:ilvl w:val="0"/>
          <w:numId w:val="60"/>
        </w:numPr>
        <w:spacing w:after="30"/>
        <w:ind w:left="1083" w:hanging="357"/>
        <w:contextualSpacing w:val="0"/>
      </w:pPr>
      <w:r>
        <w:t xml:space="preserve">A user’s </w:t>
      </w:r>
      <w:r w:rsidR="002A398B">
        <w:t xml:space="preserve">HITS </w:t>
      </w:r>
      <w:r>
        <w:t>access will be di</w:t>
      </w:r>
      <w:r w:rsidR="002E03F3">
        <w:t>s</w:t>
      </w:r>
      <w:r>
        <w:t xml:space="preserve">abled after </w:t>
      </w:r>
      <w:r w:rsidR="002E03F3">
        <w:t>40</w:t>
      </w:r>
      <w:r>
        <w:t xml:space="preserve"> days of inactivity. To re-enable access, users need to contact their PSC officers or if the user is a PSC officer, they will need to contact the department.</w:t>
      </w:r>
    </w:p>
    <w:p w14:paraId="1513D709" w14:textId="0F7CA0C1" w:rsidR="002A398B" w:rsidRDefault="002A398B" w:rsidP="00641A94">
      <w:pPr>
        <w:pStyle w:val="ListParagraph"/>
        <w:numPr>
          <w:ilvl w:val="0"/>
          <w:numId w:val="60"/>
        </w:numPr>
        <w:spacing w:after="30"/>
        <w:ind w:left="1083" w:hanging="357"/>
        <w:contextualSpacing w:val="0"/>
      </w:pPr>
      <w:r>
        <w:t xml:space="preserve">If users are planning to be on leave for 40 or more days, they should notify their PSC officer to have their account suspended. This will prevent the automatic disabling of accounts due to the long period of inactivity. Note: PSC </w:t>
      </w:r>
      <w:r w:rsidR="00FB030C">
        <w:t xml:space="preserve">officers </w:t>
      </w:r>
      <w:r>
        <w:t xml:space="preserve">should </w:t>
      </w:r>
      <w:r w:rsidR="00FB030C" w:rsidRPr="00FB030C">
        <w:t>contact the department via the online enquiry form under the Frequently Asked Questions</w:t>
      </w:r>
      <w:r w:rsidR="00AB2C9C">
        <w:t xml:space="preserve"> </w:t>
      </w:r>
      <w:r w:rsidR="00FB030C" w:rsidRPr="00FB030C">
        <w:t xml:space="preserve">section at </w:t>
      </w:r>
      <w:hyperlink r:id="rId88" w:history="1">
        <w:r w:rsidR="005E5E34">
          <w:rPr>
            <w:rStyle w:val="Hyperlink"/>
          </w:rPr>
          <w:t>www.education.gov.au/information-vet-student-loans-approved-providers</w:t>
        </w:r>
      </w:hyperlink>
      <w:r w:rsidR="00FB030C">
        <w:t xml:space="preserve"> </w:t>
      </w:r>
      <w:r>
        <w:t>(VET</w:t>
      </w:r>
      <w:r w:rsidR="00FB030C">
        <w:t> </w:t>
      </w:r>
      <w:r>
        <w:t xml:space="preserve">providers) or </w:t>
      </w:r>
      <w:hyperlink r:id="rId89" w:history="1">
        <w:r w:rsidRPr="00E126F8">
          <w:rPr>
            <w:rStyle w:val="Hyperlink"/>
          </w:rPr>
          <w:t>FEE-HELP@education.gov.au</w:t>
        </w:r>
      </w:hyperlink>
      <w:r>
        <w:t xml:space="preserve"> (Higher Education providers)</w:t>
      </w:r>
      <w:r w:rsidR="00F141E0">
        <w:t>.</w:t>
      </w:r>
    </w:p>
    <w:p w14:paraId="352D33BC" w14:textId="77777777" w:rsidR="002A398B" w:rsidRPr="00F42979" w:rsidRDefault="002A398B" w:rsidP="00641A94">
      <w:pPr>
        <w:pStyle w:val="ListParagraph"/>
        <w:numPr>
          <w:ilvl w:val="0"/>
          <w:numId w:val="60"/>
        </w:numPr>
        <w:ind w:left="1083" w:hanging="357"/>
        <w:contextualSpacing w:val="0"/>
        <w:rPr>
          <w:b/>
          <w:sz w:val="36"/>
        </w:rPr>
      </w:pPr>
      <w:r>
        <w:t xml:space="preserve">When a user’s account has been re-enabled after a period of suspension, they have to login within seven days. If this is not actioned, </w:t>
      </w:r>
      <w:r w:rsidRPr="005D57AA">
        <w:t>the user’s account will no longer be excluded from the auto-disable process and the 40 day auto-disable rules will apply, using the existing last logon date.</w:t>
      </w:r>
    </w:p>
    <w:p w14:paraId="2226875E" w14:textId="77777777" w:rsidR="002A398B" w:rsidRDefault="002A398B">
      <w:pPr>
        <w:rPr>
          <w:b/>
          <w:sz w:val="36"/>
        </w:rPr>
      </w:pPr>
      <w:r>
        <w:br w:type="page"/>
      </w:r>
    </w:p>
    <w:p w14:paraId="3B23F358" w14:textId="77777777" w:rsidR="00AF3397" w:rsidRDefault="00AF3397" w:rsidP="004A15F7">
      <w:pPr>
        <w:pStyle w:val="Heading1"/>
      </w:pPr>
      <w:bookmarkStart w:id="22" w:name="_Toc522637009"/>
      <w:r>
        <w:lastRenderedPageBreak/>
        <w:t xml:space="preserve">Application – </w:t>
      </w:r>
      <w:r w:rsidR="00CA00FE">
        <w:t>Application Status</w:t>
      </w:r>
      <w:bookmarkEnd w:id="22"/>
    </w:p>
    <w:p w14:paraId="6D3B5AC5" w14:textId="77777777" w:rsidR="00D37210" w:rsidRPr="005B6FFB" w:rsidRDefault="003B0642" w:rsidP="00C542F3">
      <w:pPr>
        <w:rPr>
          <w:b/>
        </w:rPr>
      </w:pPr>
      <w:r>
        <w:t>P</w:t>
      </w:r>
      <w:r w:rsidR="00D37210" w:rsidRPr="00141FED">
        <w:t xml:space="preserve">lease see the section on </w:t>
      </w:r>
      <w:r w:rsidR="007E3497">
        <w:t>page 5</w:t>
      </w:r>
      <w:r w:rsidR="00D37210" w:rsidRPr="00141FED">
        <w:t xml:space="preserve"> - </w:t>
      </w:r>
      <w:r w:rsidR="00D37210" w:rsidRPr="00FC1A35">
        <w:rPr>
          <w:i/>
        </w:rPr>
        <w:t>Special Note to VET Student Loans (VSL) and VET FEE-HELP (VFH) Providers re HITS Approval Status</w:t>
      </w:r>
      <w:r w:rsidR="00D37210" w:rsidRPr="00141FED">
        <w:t xml:space="preserve"> for additional information</w:t>
      </w:r>
      <w:r w:rsidR="00B645BA" w:rsidRPr="005B6FFB">
        <w:t>.</w:t>
      </w:r>
    </w:p>
    <w:p w14:paraId="191635AC" w14:textId="36FB690A" w:rsidR="00FB030C" w:rsidRDefault="0092166C" w:rsidP="00C542F3">
      <w:r w:rsidRPr="005B6FFB">
        <w:t xml:space="preserve">If in doubt, please contact </w:t>
      </w:r>
      <w:r w:rsidR="00FB030C">
        <w:t xml:space="preserve">the department via the online enquiry form under the Frequently Asked Questions section at </w:t>
      </w:r>
      <w:hyperlink r:id="rId90" w:history="1">
        <w:r w:rsidR="005E5E34">
          <w:rPr>
            <w:rStyle w:val="Hyperlink"/>
          </w:rPr>
          <w:t>www.education.gov.au/information-vet-student-loans-approved-providers</w:t>
        </w:r>
      </w:hyperlink>
      <w:r w:rsidR="00FB030C">
        <w:t>.</w:t>
      </w:r>
    </w:p>
    <w:p w14:paraId="0415D5F0" w14:textId="2BFB4300" w:rsidR="00AF3397" w:rsidRDefault="00B57ECE" w:rsidP="00C542F3">
      <w:r>
        <w:t>On the home screen of HITS – click the</w:t>
      </w:r>
      <w:r w:rsidR="00AF3397">
        <w:t xml:space="preserve"> </w:t>
      </w:r>
      <w:r w:rsidR="00AF3397" w:rsidRPr="002E1C28">
        <w:t xml:space="preserve">Application </w:t>
      </w:r>
      <w:r>
        <w:t>tab then click the</w:t>
      </w:r>
      <w:r w:rsidR="00AF3397" w:rsidRPr="002E1C28">
        <w:t xml:space="preserve"> Application </w:t>
      </w:r>
      <w:r w:rsidR="002E1C28">
        <w:t>s</w:t>
      </w:r>
      <w:r w:rsidR="00AF3397" w:rsidRPr="002E1C28">
        <w:t>ummary</w:t>
      </w:r>
      <w:r w:rsidR="00AF3397">
        <w:rPr>
          <w:b/>
        </w:rPr>
        <w:t xml:space="preserve"> </w:t>
      </w:r>
      <w:r w:rsidR="00AF3397">
        <w:t>for the sector</w:t>
      </w:r>
      <w:r w:rsidR="00BF6896">
        <w:t xml:space="preserve"> </w:t>
      </w:r>
      <w:r w:rsidR="00AF3397">
        <w:t xml:space="preserve">you have applied for to see the current status of your application. The Application </w:t>
      </w:r>
      <w:r w:rsidR="002E1C28">
        <w:t>s</w:t>
      </w:r>
      <w:r w:rsidR="00AF3397">
        <w:t>ummary screen lists the mandatory components that must be completed before an application can be submitted. Mandatory components are</w:t>
      </w:r>
      <w:r w:rsidR="002E1C28">
        <w:t xml:space="preserve"> as follows</w:t>
      </w:r>
      <w:r w:rsidR="00AF3397">
        <w:t>:</w:t>
      </w:r>
    </w:p>
    <w:p w14:paraId="54BD127B" w14:textId="77777777" w:rsidR="00AF3397" w:rsidRPr="002E1C28" w:rsidRDefault="00AF3397" w:rsidP="00C542F3">
      <w:pPr>
        <w:spacing w:after="60"/>
        <w:rPr>
          <w:b/>
        </w:rPr>
      </w:pPr>
      <w:r w:rsidRPr="002E1C28">
        <w:rPr>
          <w:b/>
        </w:rPr>
        <w:t>Organisation</w:t>
      </w:r>
    </w:p>
    <w:p w14:paraId="747ADEA8" w14:textId="77777777" w:rsidR="00AF3397" w:rsidRDefault="00AF3397" w:rsidP="00641A94">
      <w:pPr>
        <w:pStyle w:val="ListParagraph"/>
        <w:numPr>
          <w:ilvl w:val="0"/>
          <w:numId w:val="28"/>
        </w:numPr>
        <w:spacing w:after="0"/>
        <w:ind w:left="709" w:hanging="425"/>
        <w:contextualSpacing w:val="0"/>
      </w:pPr>
      <w:r>
        <w:t>Organisation details</w:t>
      </w:r>
    </w:p>
    <w:p w14:paraId="28BCDB67" w14:textId="77777777" w:rsidR="00AF3397" w:rsidRDefault="00AF3397" w:rsidP="00641A94">
      <w:pPr>
        <w:pStyle w:val="ListParagraph"/>
        <w:numPr>
          <w:ilvl w:val="0"/>
          <w:numId w:val="28"/>
        </w:numPr>
        <w:spacing w:after="0"/>
        <w:ind w:left="709" w:hanging="425"/>
        <w:contextualSpacing w:val="0"/>
      </w:pPr>
      <w:r>
        <w:t>Contact details</w:t>
      </w:r>
    </w:p>
    <w:p w14:paraId="7039C85F" w14:textId="77777777" w:rsidR="00AF3397" w:rsidRDefault="00164866" w:rsidP="00641A94">
      <w:pPr>
        <w:pStyle w:val="ListParagraph"/>
        <w:numPr>
          <w:ilvl w:val="0"/>
          <w:numId w:val="28"/>
        </w:numPr>
        <w:ind w:left="709" w:hanging="425"/>
        <w:contextualSpacing w:val="0"/>
      </w:pPr>
      <w:r>
        <w:t xml:space="preserve">Key Personnel </w:t>
      </w:r>
      <w:r w:rsidR="00AF3397">
        <w:t>details</w:t>
      </w:r>
    </w:p>
    <w:p w14:paraId="73C8C910" w14:textId="77777777" w:rsidR="00AF3397" w:rsidRPr="002E1C28" w:rsidRDefault="00AF3397" w:rsidP="0099511D">
      <w:pPr>
        <w:spacing w:after="0"/>
        <w:ind w:left="45"/>
        <w:rPr>
          <w:b/>
        </w:rPr>
      </w:pPr>
      <w:r w:rsidRPr="002E1C28">
        <w:rPr>
          <w:b/>
        </w:rPr>
        <w:t>Courses</w:t>
      </w:r>
    </w:p>
    <w:p w14:paraId="78D66205" w14:textId="77777777" w:rsidR="00AF3397" w:rsidRDefault="00AF3397" w:rsidP="00641A94">
      <w:pPr>
        <w:pStyle w:val="ListParagraph"/>
        <w:numPr>
          <w:ilvl w:val="0"/>
          <w:numId w:val="29"/>
        </w:numPr>
        <w:ind w:left="709" w:hanging="425"/>
        <w:contextualSpacing w:val="0"/>
      </w:pPr>
      <w:r>
        <w:t>Course details</w:t>
      </w:r>
    </w:p>
    <w:p w14:paraId="537B59B8" w14:textId="5F323C15" w:rsidR="00C542C6" w:rsidRDefault="0099511D" w:rsidP="00641A94">
      <w:r>
        <w:t xml:space="preserve">For new applicants, the Requirements will initially default to </w:t>
      </w:r>
      <w:r w:rsidR="00BF6896">
        <w:t xml:space="preserve">incomplete </w:t>
      </w:r>
      <w:r>
        <w:t xml:space="preserve">by displaying </w:t>
      </w:r>
      <w:r w:rsidR="00BF6896">
        <w:t>a</w:t>
      </w:r>
      <w:r w:rsidR="009D62C3">
        <w:t xml:space="preserve"> </w:t>
      </w:r>
      <w:r w:rsidR="009D62C3">
        <w:rPr>
          <w:noProof/>
          <w:lang w:eastAsia="en-AU"/>
        </w:rPr>
        <w:drawing>
          <wp:inline distT="0" distB="0" distL="0" distR="0" wp14:anchorId="57C250EC" wp14:editId="54A76398">
            <wp:extent cx="209550" cy="1619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9550" cy="161925"/>
                    </a:xfrm>
                    <a:prstGeom prst="rect">
                      <a:avLst/>
                    </a:prstGeom>
                  </pic:spPr>
                </pic:pic>
              </a:graphicData>
            </a:graphic>
          </wp:inline>
        </w:drawing>
      </w:r>
      <w:r w:rsidR="00C542C6">
        <w:t xml:space="preserve"> </w:t>
      </w:r>
      <w:r>
        <w:t>against each component however for previous applicants who re-</w:t>
      </w:r>
      <w:r w:rsidR="00041A0F">
        <w:t>apply;</w:t>
      </w:r>
      <w:r>
        <w:t xml:space="preserve"> only the Course details will default to incomplete</w:t>
      </w:r>
      <w:r w:rsidR="00C542C6">
        <w:t>.</w:t>
      </w:r>
      <w:r>
        <w:t xml:space="preserve"> This is because HITS does not delete any information previously added </w:t>
      </w:r>
      <w:r w:rsidR="009D62C3">
        <w:t xml:space="preserve">from </w:t>
      </w:r>
      <w:r>
        <w:t>a</w:t>
      </w:r>
      <w:r w:rsidR="009D62C3">
        <w:t xml:space="preserve"> previous</w:t>
      </w:r>
      <w:r>
        <w:t xml:space="preserve"> application.</w:t>
      </w:r>
    </w:p>
    <w:p w14:paraId="3E2DC415" w14:textId="77777777" w:rsidR="0037375D" w:rsidRDefault="006D49B0" w:rsidP="00641A94">
      <w:pPr>
        <w:spacing w:after="30"/>
      </w:pPr>
      <w:r>
        <w:t xml:space="preserve">Supporting documentation may also need to be uploaded in HITS. To upload supporting documentation, either select </w:t>
      </w:r>
      <w:r w:rsidRPr="006C40E6">
        <w:rPr>
          <w:b/>
        </w:rPr>
        <w:t>Navigate to Document list</w:t>
      </w:r>
      <w:r>
        <w:t xml:space="preserve"> link illustrated or select </w:t>
      </w:r>
      <w:r w:rsidRPr="006C40E6">
        <w:t>the</w:t>
      </w:r>
      <w:r w:rsidRPr="006C40E6">
        <w:rPr>
          <w:b/>
        </w:rPr>
        <w:t xml:space="preserve"> Document list</w:t>
      </w:r>
      <w:r w:rsidR="00720FCC">
        <w:t xml:space="preserve"> from the left navigation bar.</w:t>
      </w:r>
    </w:p>
    <w:p w14:paraId="373B1EE8" w14:textId="77777777" w:rsidR="00C542F3" w:rsidRDefault="00431FA8" w:rsidP="00C542F3">
      <w:pPr>
        <w:jc w:val="center"/>
      </w:pPr>
      <w:bookmarkStart w:id="23" w:name="_Toc356542559"/>
      <w:r>
        <w:rPr>
          <w:noProof/>
          <w:lang w:eastAsia="en-AU"/>
        </w:rPr>
        <w:drawing>
          <wp:inline distT="0" distB="0" distL="0" distR="0" wp14:anchorId="2BEF9362" wp14:editId="617124D7">
            <wp:extent cx="4128593" cy="2606371"/>
            <wp:effectExtent l="0" t="0" r="5715"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t="937" r="1314" b="1112"/>
                    <a:stretch/>
                  </pic:blipFill>
                  <pic:spPr bwMode="auto">
                    <a:xfrm>
                      <a:off x="0" y="0"/>
                      <a:ext cx="4206264" cy="2655404"/>
                    </a:xfrm>
                    <a:prstGeom prst="rect">
                      <a:avLst/>
                    </a:prstGeom>
                    <a:ln>
                      <a:noFill/>
                    </a:ln>
                    <a:extLst>
                      <a:ext uri="{53640926-AAD7-44D8-BBD7-CCE9431645EC}">
                        <a14:shadowObscured xmlns:a14="http://schemas.microsoft.com/office/drawing/2010/main"/>
                      </a:ext>
                    </a:extLst>
                  </pic:spPr>
                </pic:pic>
              </a:graphicData>
            </a:graphic>
          </wp:inline>
        </w:drawing>
      </w:r>
    </w:p>
    <w:p w14:paraId="7CC8241B" w14:textId="19E31220" w:rsidR="00F71D18" w:rsidRDefault="00F71D18">
      <w:pPr>
        <w:rPr>
          <w:b/>
          <w:sz w:val="36"/>
        </w:rPr>
      </w:pPr>
      <w:r>
        <w:br w:type="page"/>
      </w:r>
    </w:p>
    <w:p w14:paraId="251E0EC8" w14:textId="77777777" w:rsidR="00AC23AE" w:rsidRPr="0015562D" w:rsidRDefault="00AC23AE" w:rsidP="004A15F7">
      <w:pPr>
        <w:pStyle w:val="Heading1"/>
      </w:pPr>
      <w:bookmarkStart w:id="24" w:name="_Toc522637010"/>
      <w:r>
        <w:lastRenderedPageBreak/>
        <w:t xml:space="preserve">Application – </w:t>
      </w:r>
      <w:r w:rsidR="00955FDA">
        <w:t>Organisation already exists in HITS</w:t>
      </w:r>
      <w:bookmarkEnd w:id="24"/>
    </w:p>
    <w:p w14:paraId="0D29C296" w14:textId="797D61D2" w:rsidR="00FF150E" w:rsidRDefault="00955FDA" w:rsidP="00C542F3">
      <w:pPr>
        <w:pStyle w:val="ListParagraph"/>
        <w:ind w:left="0"/>
        <w:contextualSpacing w:val="0"/>
        <w:jc w:val="both"/>
        <w:rPr>
          <w:rStyle w:val="Hyperlink"/>
          <w:color w:val="auto"/>
          <w:u w:val="none"/>
        </w:rPr>
      </w:pPr>
      <w:r>
        <w:t xml:space="preserve">Organisations </w:t>
      </w:r>
      <w:r w:rsidR="00215FB2">
        <w:t xml:space="preserve">that </w:t>
      </w:r>
      <w:r>
        <w:t>have previously applied but were not approved, or are approved in a sector and wish to make an application in the other sector</w:t>
      </w:r>
      <w:r w:rsidR="00215FB2">
        <w:t>,</w:t>
      </w:r>
      <w:r>
        <w:t xml:space="preserve"> must log into their HITS record to make an application. I</w:t>
      </w:r>
      <w:r w:rsidR="00AC23AE">
        <w:t xml:space="preserve">f you are </w:t>
      </w:r>
      <w:r w:rsidR="00DC5823">
        <w:t xml:space="preserve">a VET Student Loans/VET FEE-HELP Provider and </w:t>
      </w:r>
      <w:r w:rsidR="00AC23AE">
        <w:t xml:space="preserve">unsure whether you have an existing HITS record you can </w:t>
      </w:r>
      <w:r w:rsidR="00FB030C" w:rsidRPr="005B6FFB">
        <w:t xml:space="preserve">contact </w:t>
      </w:r>
      <w:r w:rsidR="00FB030C">
        <w:t xml:space="preserve">the department via the online enquiry form under the Frequently Asked Questions section at </w:t>
      </w:r>
      <w:hyperlink r:id="rId93" w:history="1">
        <w:r w:rsidR="005E5E34">
          <w:rPr>
            <w:rStyle w:val="Hyperlink"/>
          </w:rPr>
          <w:t>www.education.gov.au/information-vet-student-loans-approved-providers</w:t>
        </w:r>
      </w:hyperlink>
      <w:r w:rsidR="00FB030C">
        <w:t>.</w:t>
      </w:r>
      <w:r w:rsidR="00FB030C">
        <w:rPr>
          <w:rStyle w:val="Hyperlink"/>
          <w:color w:val="auto"/>
          <w:u w:val="none"/>
        </w:rPr>
        <w:t xml:space="preserve"> </w:t>
      </w:r>
      <w:r w:rsidR="00DC5823">
        <w:rPr>
          <w:rStyle w:val="Hyperlink"/>
          <w:color w:val="auto"/>
          <w:u w:val="none"/>
        </w:rPr>
        <w:t xml:space="preserve">If you are a Higher Education Provider, please email </w:t>
      </w:r>
      <w:hyperlink r:id="rId94" w:history="1">
        <w:r w:rsidR="00FF150E" w:rsidRPr="008729B4">
          <w:rPr>
            <w:rStyle w:val="Hyperlink"/>
          </w:rPr>
          <w:t>Fee-Help@education.gov.au</w:t>
        </w:r>
      </w:hyperlink>
      <w:r w:rsidR="00FF150E">
        <w:rPr>
          <w:rStyle w:val="Hyperlink"/>
          <w:color w:val="auto"/>
          <w:u w:val="none"/>
        </w:rPr>
        <w:t>.</w:t>
      </w:r>
    </w:p>
    <w:p w14:paraId="161AA340" w14:textId="398041F8" w:rsidR="00AC23AE" w:rsidRDefault="002B4401" w:rsidP="00C542F3">
      <w:pPr>
        <w:pStyle w:val="ListParagraph"/>
        <w:spacing w:after="60"/>
        <w:ind w:left="0"/>
        <w:contextualSpacing w:val="0"/>
        <w:jc w:val="both"/>
        <w:rPr>
          <w:rStyle w:val="Hyperlink"/>
          <w:color w:val="auto"/>
          <w:u w:val="none"/>
        </w:rPr>
      </w:pPr>
      <w:r>
        <w:rPr>
          <w:rStyle w:val="Hyperlink"/>
          <w:color w:val="auto"/>
          <w:u w:val="none"/>
        </w:rPr>
        <w:t xml:space="preserve">HITS will only permit a new application in a sector where </w:t>
      </w:r>
      <w:r w:rsidR="00955FDA">
        <w:rPr>
          <w:rStyle w:val="Hyperlink"/>
          <w:color w:val="auto"/>
          <w:u w:val="none"/>
        </w:rPr>
        <w:t>no application</w:t>
      </w:r>
      <w:r w:rsidR="007C31EB">
        <w:rPr>
          <w:rStyle w:val="Hyperlink"/>
          <w:color w:val="auto"/>
          <w:u w:val="none"/>
        </w:rPr>
        <w:t xml:space="preserve"> exists</w:t>
      </w:r>
      <w:r w:rsidR="00592B9D">
        <w:rPr>
          <w:rStyle w:val="Hyperlink"/>
          <w:color w:val="auto"/>
          <w:u w:val="none"/>
        </w:rPr>
        <w:t xml:space="preserve"> or</w:t>
      </w:r>
      <w:r w:rsidR="00955FDA">
        <w:rPr>
          <w:rStyle w:val="Hyperlink"/>
          <w:color w:val="auto"/>
          <w:u w:val="none"/>
        </w:rPr>
        <w:t xml:space="preserve"> the current application </w:t>
      </w:r>
      <w:r>
        <w:rPr>
          <w:rStyle w:val="Hyperlink"/>
          <w:color w:val="auto"/>
          <w:u w:val="none"/>
        </w:rPr>
        <w:t>has one of following application status</w:t>
      </w:r>
      <w:r w:rsidR="00215FB2">
        <w:rPr>
          <w:rStyle w:val="Hyperlink"/>
          <w:color w:val="auto"/>
          <w:u w:val="none"/>
        </w:rPr>
        <w:t>es</w:t>
      </w:r>
      <w:r w:rsidR="00AC23AE">
        <w:rPr>
          <w:rStyle w:val="Hyperlink"/>
          <w:color w:val="auto"/>
          <w:u w:val="none"/>
        </w:rPr>
        <w:t>:</w:t>
      </w:r>
    </w:p>
    <w:p w14:paraId="16F58EEA" w14:textId="77777777" w:rsidR="00AC23AE" w:rsidRDefault="00AC23AE" w:rsidP="00641A94">
      <w:pPr>
        <w:pStyle w:val="ListParagraph"/>
        <w:numPr>
          <w:ilvl w:val="0"/>
          <w:numId w:val="27"/>
        </w:numPr>
        <w:spacing w:after="0"/>
        <w:ind w:left="709" w:hanging="425"/>
        <w:contextualSpacing w:val="0"/>
        <w:jc w:val="both"/>
        <w:rPr>
          <w:rStyle w:val="Hyperlink"/>
          <w:color w:val="auto"/>
          <w:u w:val="none"/>
        </w:rPr>
      </w:pPr>
      <w:r>
        <w:rPr>
          <w:rStyle w:val="Hyperlink"/>
          <w:color w:val="auto"/>
          <w:u w:val="none"/>
        </w:rPr>
        <w:t>Discarded;</w:t>
      </w:r>
    </w:p>
    <w:p w14:paraId="6578777B" w14:textId="77777777" w:rsidR="00AC23AE" w:rsidRDefault="00AC23AE" w:rsidP="00641A94">
      <w:pPr>
        <w:pStyle w:val="ListParagraph"/>
        <w:numPr>
          <w:ilvl w:val="0"/>
          <w:numId w:val="27"/>
        </w:numPr>
        <w:spacing w:after="0"/>
        <w:ind w:left="709" w:hanging="425"/>
        <w:contextualSpacing w:val="0"/>
        <w:jc w:val="both"/>
        <w:rPr>
          <w:rStyle w:val="Hyperlink"/>
          <w:color w:val="auto"/>
          <w:u w:val="none"/>
        </w:rPr>
      </w:pPr>
      <w:r>
        <w:rPr>
          <w:rStyle w:val="Hyperlink"/>
          <w:color w:val="auto"/>
          <w:u w:val="none"/>
        </w:rPr>
        <w:t>Withdrawn; or</w:t>
      </w:r>
    </w:p>
    <w:p w14:paraId="598C86AB" w14:textId="77777777" w:rsidR="00AC23AE" w:rsidRDefault="00AC23AE" w:rsidP="00641A94">
      <w:pPr>
        <w:pStyle w:val="ListParagraph"/>
        <w:numPr>
          <w:ilvl w:val="0"/>
          <w:numId w:val="27"/>
        </w:numPr>
        <w:ind w:left="709" w:hanging="425"/>
        <w:contextualSpacing w:val="0"/>
        <w:jc w:val="both"/>
        <w:rPr>
          <w:rStyle w:val="Hyperlink"/>
          <w:color w:val="auto"/>
          <w:u w:val="none"/>
        </w:rPr>
      </w:pPr>
      <w:r>
        <w:rPr>
          <w:rStyle w:val="Hyperlink"/>
          <w:color w:val="auto"/>
          <w:u w:val="none"/>
        </w:rPr>
        <w:t>Revoked.</w:t>
      </w:r>
    </w:p>
    <w:p w14:paraId="7F1737EB" w14:textId="77777777" w:rsidR="000015D8" w:rsidRDefault="00AC23AE" w:rsidP="00C542F3">
      <w:pPr>
        <w:jc w:val="both"/>
        <w:rPr>
          <w:rStyle w:val="Hyperlink"/>
          <w:color w:val="auto"/>
          <w:u w:val="none"/>
        </w:rPr>
      </w:pPr>
      <w:r>
        <w:rPr>
          <w:rStyle w:val="Hyperlink"/>
          <w:color w:val="auto"/>
          <w:u w:val="none"/>
        </w:rPr>
        <w:t xml:space="preserve">You can check to see the current status of any application by selecting </w:t>
      </w:r>
      <w:r w:rsidR="002B4401">
        <w:rPr>
          <w:rStyle w:val="Hyperlink"/>
          <w:color w:val="auto"/>
          <w:u w:val="none"/>
        </w:rPr>
        <w:t>‘</w:t>
      </w:r>
      <w:r w:rsidRPr="002B4401">
        <w:rPr>
          <w:rStyle w:val="Hyperlink"/>
          <w:color w:val="auto"/>
          <w:u w:val="none"/>
        </w:rPr>
        <w:t>Organisation – view Organisation Details</w:t>
      </w:r>
      <w:r w:rsidR="002B4401">
        <w:rPr>
          <w:rStyle w:val="Hyperlink"/>
          <w:color w:val="auto"/>
          <w:u w:val="none"/>
        </w:rPr>
        <w:t>’</w:t>
      </w:r>
      <w:r>
        <w:rPr>
          <w:rStyle w:val="Hyperlink"/>
          <w:color w:val="auto"/>
          <w:u w:val="none"/>
        </w:rPr>
        <w:t xml:space="preserve"> on the navigation bar, then scrolling to the bottom of the screen and selecting the drop down arrow to display </w:t>
      </w:r>
      <w:r w:rsidR="002B4401">
        <w:rPr>
          <w:rStyle w:val="Hyperlink"/>
          <w:color w:val="auto"/>
          <w:u w:val="none"/>
        </w:rPr>
        <w:t>‘</w:t>
      </w:r>
      <w:r w:rsidRPr="002B4401">
        <w:rPr>
          <w:rStyle w:val="Hyperlink"/>
          <w:color w:val="auto"/>
          <w:u w:val="none"/>
        </w:rPr>
        <w:t>Organisation Applications</w:t>
      </w:r>
      <w:r w:rsidR="002B4401">
        <w:rPr>
          <w:rStyle w:val="Hyperlink"/>
          <w:color w:val="auto"/>
          <w:u w:val="none"/>
        </w:rPr>
        <w:t>’</w:t>
      </w:r>
      <w:r>
        <w:rPr>
          <w:rStyle w:val="Hyperlink"/>
          <w:color w:val="auto"/>
          <w:u w:val="none"/>
        </w:rPr>
        <w:t>.</w:t>
      </w:r>
    </w:p>
    <w:p w14:paraId="38C91E7E" w14:textId="77777777" w:rsidR="00435F98" w:rsidRDefault="00435F98" w:rsidP="00C542F3">
      <w:pPr>
        <w:spacing w:after="30"/>
        <w:jc w:val="both"/>
        <w:rPr>
          <w:rStyle w:val="Hyperlink"/>
          <w:color w:val="auto"/>
          <w:u w:val="none"/>
        </w:rPr>
      </w:pPr>
      <w:r>
        <w:rPr>
          <w:rStyle w:val="Hyperlink"/>
          <w:color w:val="auto"/>
          <w:u w:val="none"/>
        </w:rPr>
        <w:t>In the example below, the current application has a status of ‘Withdrawn’ so the organisation can make another application in the Higher Education sector.</w:t>
      </w:r>
    </w:p>
    <w:p w14:paraId="16A3A5D0" w14:textId="77777777" w:rsidR="00A30B26" w:rsidRPr="00D77C6F" w:rsidRDefault="00A30B26" w:rsidP="00C542F3">
      <w:pPr>
        <w:jc w:val="center"/>
        <w:rPr>
          <w:rStyle w:val="Hyperlink"/>
          <w:color w:val="auto"/>
          <w:u w:val="none"/>
        </w:rPr>
      </w:pPr>
      <w:r>
        <w:rPr>
          <w:noProof/>
          <w:lang w:eastAsia="en-AU"/>
        </w:rPr>
        <w:drawing>
          <wp:inline distT="0" distB="0" distL="0" distR="0" wp14:anchorId="6102A54E" wp14:editId="777C936A">
            <wp:extent cx="4830257" cy="1686238"/>
            <wp:effectExtent l="0" t="0" r="8890" b="9525"/>
            <wp:docPr id="17" name="Picture 17" descr="navigate to organisation applications screen" title="Organisa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2076" b="3885"/>
                    <a:stretch/>
                  </pic:blipFill>
                  <pic:spPr bwMode="auto">
                    <a:xfrm>
                      <a:off x="0" y="0"/>
                      <a:ext cx="4843502" cy="1690862"/>
                    </a:xfrm>
                    <a:prstGeom prst="rect">
                      <a:avLst/>
                    </a:prstGeom>
                    <a:noFill/>
                    <a:ln>
                      <a:noFill/>
                    </a:ln>
                    <a:extLst>
                      <a:ext uri="{53640926-AAD7-44D8-BBD7-CCE9431645EC}">
                        <a14:shadowObscured xmlns:a14="http://schemas.microsoft.com/office/drawing/2010/main"/>
                      </a:ext>
                    </a:extLst>
                  </pic:spPr>
                </pic:pic>
              </a:graphicData>
            </a:graphic>
          </wp:inline>
        </w:drawing>
      </w:r>
    </w:p>
    <w:p w14:paraId="1F1CCE78" w14:textId="77777777" w:rsidR="00C80388" w:rsidRDefault="00C80388" w:rsidP="00C542F3">
      <w:pPr>
        <w:jc w:val="both"/>
        <w:rPr>
          <w:rStyle w:val="Hyperlink"/>
          <w:b/>
          <w:color w:val="auto"/>
          <w:sz w:val="28"/>
          <w:szCs w:val="28"/>
          <w:u w:val="none"/>
        </w:rPr>
      </w:pPr>
      <w:r>
        <w:rPr>
          <w:rStyle w:val="Hyperlink"/>
          <w:b/>
          <w:color w:val="auto"/>
          <w:sz w:val="28"/>
          <w:szCs w:val="28"/>
          <w:u w:val="none"/>
        </w:rPr>
        <w:t>Instructions</w:t>
      </w:r>
    </w:p>
    <w:p w14:paraId="0E5CE2D4" w14:textId="4BF74842" w:rsidR="00641A94" w:rsidRDefault="00AC23AE" w:rsidP="003F64C8">
      <w:pPr>
        <w:pStyle w:val="ListParagraph"/>
        <w:numPr>
          <w:ilvl w:val="0"/>
          <w:numId w:val="36"/>
        </w:numPr>
        <w:tabs>
          <w:tab w:val="left" w:pos="426"/>
        </w:tabs>
        <w:spacing w:after="30"/>
        <w:ind w:left="426" w:hanging="426"/>
        <w:contextualSpacing w:val="0"/>
        <w:jc w:val="both"/>
      </w:pPr>
      <w:r w:rsidRPr="00C80388">
        <w:rPr>
          <w:rStyle w:val="Hyperlink"/>
          <w:color w:val="auto"/>
          <w:u w:val="none"/>
        </w:rPr>
        <w:t xml:space="preserve">To </w:t>
      </w:r>
      <w:r w:rsidR="007C31EB">
        <w:rPr>
          <w:rStyle w:val="Hyperlink"/>
          <w:color w:val="auto"/>
          <w:u w:val="none"/>
        </w:rPr>
        <w:t>make an application</w:t>
      </w:r>
      <w:r w:rsidRPr="00C80388">
        <w:rPr>
          <w:rStyle w:val="Hyperlink"/>
          <w:color w:val="auto"/>
          <w:u w:val="none"/>
        </w:rPr>
        <w:t xml:space="preserve">, select </w:t>
      </w:r>
      <w:r w:rsidRPr="00C80388">
        <w:rPr>
          <w:rStyle w:val="Hyperlink"/>
          <w:b/>
          <w:color w:val="auto"/>
          <w:u w:val="none"/>
        </w:rPr>
        <w:t>Application</w:t>
      </w:r>
      <w:r w:rsidRPr="00C80388">
        <w:rPr>
          <w:rStyle w:val="Hyperlink"/>
          <w:color w:val="auto"/>
          <w:u w:val="none"/>
        </w:rPr>
        <w:t xml:space="preserve">, </w:t>
      </w:r>
      <w:r w:rsidR="007C31EB">
        <w:rPr>
          <w:rStyle w:val="Hyperlink"/>
          <w:color w:val="auto"/>
          <w:u w:val="none"/>
        </w:rPr>
        <w:t xml:space="preserve">then </w:t>
      </w:r>
      <w:r w:rsidRPr="00C80388">
        <w:rPr>
          <w:rStyle w:val="Hyperlink"/>
          <w:b/>
          <w:color w:val="auto"/>
          <w:u w:val="none"/>
        </w:rPr>
        <w:t>Create Application</w:t>
      </w:r>
      <w:r w:rsidRPr="00C80388">
        <w:rPr>
          <w:rStyle w:val="Hyperlink"/>
          <w:color w:val="auto"/>
          <w:u w:val="none"/>
        </w:rPr>
        <w:t xml:space="preserve"> and you will be navigated to the ‘Create Application’ screen.</w:t>
      </w:r>
    </w:p>
    <w:p w14:paraId="66BA9705" w14:textId="42EA0885" w:rsidR="003F64C8" w:rsidRDefault="008256B2" w:rsidP="00C542F3">
      <w:pPr>
        <w:pStyle w:val="ListParagraph"/>
        <w:ind w:left="0"/>
        <w:contextualSpacing w:val="0"/>
        <w:jc w:val="center"/>
      </w:pPr>
      <w:r>
        <w:rPr>
          <w:noProof/>
          <w:lang w:eastAsia="en-AU"/>
        </w:rPr>
        <w:drawing>
          <wp:inline distT="0" distB="0" distL="0" distR="0" wp14:anchorId="5318EB1A" wp14:editId="64A51063">
            <wp:extent cx="3353908" cy="1962150"/>
            <wp:effectExtent l="0" t="0" r="0" b="0"/>
            <wp:docPr id="48" name="Picture 48" descr="Create Application" title="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327"/>
                    <a:stretch/>
                  </pic:blipFill>
                  <pic:spPr bwMode="auto">
                    <a:xfrm>
                      <a:off x="0" y="0"/>
                      <a:ext cx="3370663" cy="1971952"/>
                    </a:xfrm>
                    <a:prstGeom prst="rect">
                      <a:avLst/>
                    </a:prstGeom>
                    <a:noFill/>
                    <a:ln>
                      <a:noFill/>
                    </a:ln>
                    <a:extLst>
                      <a:ext uri="{53640926-AAD7-44D8-BBD7-CCE9431645EC}">
                        <a14:shadowObscured xmlns:a14="http://schemas.microsoft.com/office/drawing/2010/main"/>
                      </a:ext>
                    </a:extLst>
                  </pic:spPr>
                </pic:pic>
              </a:graphicData>
            </a:graphic>
          </wp:inline>
        </w:drawing>
      </w:r>
    </w:p>
    <w:p w14:paraId="2755B69A" w14:textId="77777777" w:rsidR="003F64C8" w:rsidRDefault="003F64C8">
      <w:r>
        <w:br w:type="page"/>
      </w:r>
    </w:p>
    <w:p w14:paraId="1F40878A" w14:textId="77777777" w:rsidR="00AC23AE" w:rsidRPr="007C31EB" w:rsidRDefault="00AC23AE" w:rsidP="003F64C8">
      <w:pPr>
        <w:pStyle w:val="ListParagraph"/>
        <w:numPr>
          <w:ilvl w:val="0"/>
          <w:numId w:val="36"/>
        </w:numPr>
        <w:spacing w:after="30"/>
        <w:ind w:left="426" w:hanging="426"/>
        <w:contextualSpacing w:val="0"/>
        <w:jc w:val="both"/>
        <w:rPr>
          <w:b/>
        </w:rPr>
      </w:pPr>
      <w:r>
        <w:lastRenderedPageBreak/>
        <w:t xml:space="preserve">Select the sector </w:t>
      </w:r>
      <w:r w:rsidR="002E1C28">
        <w:t>then</w:t>
      </w:r>
      <w:r>
        <w:t xml:space="preserve"> </w:t>
      </w:r>
      <w:r w:rsidR="002E1C28">
        <w:t>a</w:t>
      </w:r>
      <w:r w:rsidRPr="002E1C28">
        <w:t>dd</w:t>
      </w:r>
      <w:r>
        <w:t xml:space="preserve"> your TGA and/or TEQSA I</w:t>
      </w:r>
      <w:r w:rsidR="002B4401">
        <w:t>D</w:t>
      </w:r>
      <w:r>
        <w:t xml:space="preserve"> and </w:t>
      </w:r>
      <w:r w:rsidR="002E1C28">
        <w:t xml:space="preserve">click </w:t>
      </w:r>
      <w:r>
        <w:rPr>
          <w:b/>
        </w:rPr>
        <w:t>Submit</w:t>
      </w:r>
      <w:r w:rsidRPr="00184C90">
        <w:t>.</w:t>
      </w:r>
    </w:p>
    <w:p w14:paraId="099C821E" w14:textId="77777777" w:rsidR="00AC23AE" w:rsidRDefault="00964F1D" w:rsidP="00C542F3">
      <w:pPr>
        <w:pStyle w:val="ListParagraph"/>
        <w:ind w:left="0"/>
        <w:contextualSpacing w:val="0"/>
        <w:jc w:val="center"/>
      </w:pPr>
      <w:r>
        <w:rPr>
          <w:noProof/>
          <w:lang w:eastAsia="en-AU"/>
        </w:rPr>
        <w:drawing>
          <wp:inline distT="0" distB="0" distL="0" distR="0" wp14:anchorId="68260AB4" wp14:editId="0013481F">
            <wp:extent cx="4040836" cy="1615134"/>
            <wp:effectExtent l="0" t="0" r="0" b="4445"/>
            <wp:docPr id="107" name="Picture 107" descr="Picture of Create Application" title="Picture of Creat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7232" cy="1621687"/>
                    </a:xfrm>
                    <a:prstGeom prst="rect">
                      <a:avLst/>
                    </a:prstGeom>
                    <a:noFill/>
                    <a:ln>
                      <a:noFill/>
                    </a:ln>
                  </pic:spPr>
                </pic:pic>
              </a:graphicData>
            </a:graphic>
          </wp:inline>
        </w:drawing>
      </w:r>
    </w:p>
    <w:p w14:paraId="1329B5FB" w14:textId="3E5BCBA7" w:rsidR="002E1C28" w:rsidRDefault="00AC23AE" w:rsidP="00641A94">
      <w:pPr>
        <w:pStyle w:val="ListParagraph"/>
        <w:spacing w:after="30"/>
        <w:ind w:left="0"/>
        <w:contextualSpacing w:val="0"/>
        <w:jc w:val="both"/>
      </w:pPr>
      <w:r>
        <w:t xml:space="preserve">A new application will be created with an </w:t>
      </w:r>
      <w:r w:rsidR="00592B9D">
        <w:t xml:space="preserve">application status of ‘Draft’. </w:t>
      </w:r>
      <w:r>
        <w:t xml:space="preserve">You will be able to confirm this by selecting the application via the </w:t>
      </w:r>
      <w:r>
        <w:rPr>
          <w:b/>
        </w:rPr>
        <w:t xml:space="preserve">Application – VET (or HE) Application </w:t>
      </w:r>
      <w:r w:rsidR="00A66991">
        <w:rPr>
          <w:b/>
        </w:rPr>
        <w:t>s</w:t>
      </w:r>
      <w:r>
        <w:rPr>
          <w:b/>
        </w:rPr>
        <w:t xml:space="preserve">ummary </w:t>
      </w:r>
      <w:r w:rsidR="00A30B26">
        <w:t>screen</w:t>
      </w:r>
      <w:r w:rsidRPr="00184C90">
        <w:t>.</w:t>
      </w:r>
    </w:p>
    <w:p w14:paraId="290226A5" w14:textId="77777777" w:rsidR="00C542F3" w:rsidRDefault="00D6089C" w:rsidP="00C542F3">
      <w:pPr>
        <w:pStyle w:val="ListParagraph"/>
        <w:ind w:left="0"/>
        <w:contextualSpacing w:val="0"/>
        <w:jc w:val="center"/>
        <w:rPr>
          <w:rStyle w:val="Strong"/>
          <w:sz w:val="28"/>
          <w:szCs w:val="28"/>
        </w:rPr>
      </w:pPr>
      <w:r>
        <w:rPr>
          <w:noProof/>
          <w:lang w:eastAsia="en-AU"/>
        </w:rPr>
        <w:drawing>
          <wp:inline distT="0" distB="0" distL="0" distR="0" wp14:anchorId="2F7EE583" wp14:editId="447A3AC2">
            <wp:extent cx="5039758" cy="3971925"/>
            <wp:effectExtent l="0" t="0" r="889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61635" cy="3989166"/>
                    </a:xfrm>
                    <a:prstGeom prst="rect">
                      <a:avLst/>
                    </a:prstGeom>
                  </pic:spPr>
                </pic:pic>
              </a:graphicData>
            </a:graphic>
          </wp:inline>
        </w:drawing>
      </w:r>
    </w:p>
    <w:p w14:paraId="588D30F5" w14:textId="0D30ED09" w:rsidR="00F71D18" w:rsidRDefault="00F71D18" w:rsidP="00C542F3">
      <w:pPr>
        <w:pStyle w:val="ListParagraph"/>
        <w:ind w:left="0"/>
        <w:rPr>
          <w:rStyle w:val="Strong"/>
          <w:sz w:val="28"/>
          <w:szCs w:val="28"/>
        </w:rPr>
      </w:pPr>
      <w:r>
        <w:rPr>
          <w:rStyle w:val="Strong"/>
          <w:sz w:val="28"/>
          <w:szCs w:val="28"/>
        </w:rPr>
        <w:br w:type="page"/>
      </w:r>
    </w:p>
    <w:p w14:paraId="3B9C1393" w14:textId="77777777" w:rsidR="00AC23AE" w:rsidRPr="00D72547" w:rsidRDefault="00AC23AE" w:rsidP="00C542F3">
      <w:pPr>
        <w:rPr>
          <w:rStyle w:val="Strong"/>
          <w:sz w:val="28"/>
          <w:szCs w:val="28"/>
        </w:rPr>
      </w:pPr>
      <w:r w:rsidRPr="00D64FEF">
        <w:rPr>
          <w:rStyle w:val="Strong"/>
          <w:sz w:val="28"/>
          <w:szCs w:val="28"/>
        </w:rPr>
        <w:lastRenderedPageBreak/>
        <w:t>Notes</w:t>
      </w:r>
    </w:p>
    <w:p w14:paraId="6DA7CFCF" w14:textId="1A8AE5FC" w:rsidR="007C31EB" w:rsidRPr="007C31EB" w:rsidRDefault="007C31EB" w:rsidP="003F64C8">
      <w:pPr>
        <w:pStyle w:val="ListParagraph"/>
        <w:numPr>
          <w:ilvl w:val="0"/>
          <w:numId w:val="35"/>
        </w:numPr>
        <w:spacing w:after="30"/>
        <w:ind w:left="567" w:hanging="283"/>
        <w:contextualSpacing w:val="0"/>
        <w:rPr>
          <w:b/>
        </w:rPr>
      </w:pPr>
      <w:r w:rsidRPr="007C31EB">
        <w:t xml:space="preserve">HITS will automatically default </w:t>
      </w:r>
      <w:r w:rsidR="0029078C">
        <w:t xml:space="preserve">to </w:t>
      </w:r>
      <w:r w:rsidRPr="007C31EB">
        <w:t xml:space="preserve">the sector of </w:t>
      </w:r>
      <w:r w:rsidR="0029078C">
        <w:t>a</w:t>
      </w:r>
      <w:r w:rsidRPr="007C31EB">
        <w:t xml:space="preserve"> new application where </w:t>
      </w:r>
      <w:r>
        <w:t>a current</w:t>
      </w:r>
      <w:r w:rsidRPr="007C31EB">
        <w:t xml:space="preserve"> application exists in</w:t>
      </w:r>
      <w:r>
        <w:t xml:space="preserve"> the other sector. In the example above, HITS has defaulted </w:t>
      </w:r>
      <w:r w:rsidR="0029078C">
        <w:t>to the</w:t>
      </w:r>
      <w:r>
        <w:t xml:space="preserve"> ‘Higher Education Sector’ as the organisation already has an application in the VET Sector.</w:t>
      </w:r>
    </w:p>
    <w:p w14:paraId="59DC1722" w14:textId="4A43A961" w:rsidR="00EA22E8" w:rsidRDefault="007C31EB" w:rsidP="003F64C8">
      <w:pPr>
        <w:pStyle w:val="ListParagraph"/>
        <w:numPr>
          <w:ilvl w:val="0"/>
          <w:numId w:val="35"/>
        </w:numPr>
        <w:spacing w:after="30"/>
        <w:ind w:left="567" w:hanging="283"/>
        <w:contextualSpacing w:val="0"/>
      </w:pPr>
      <w:r>
        <w:t>If you are</w:t>
      </w:r>
      <w:r w:rsidR="00A30B26">
        <w:t xml:space="preserve"> reapply</w:t>
      </w:r>
      <w:r>
        <w:t>ing</w:t>
      </w:r>
      <w:r w:rsidR="00A30B26">
        <w:t xml:space="preserve">, any information you added to your previous application will be preserved. This </w:t>
      </w:r>
      <w:r w:rsidR="00EA22E8">
        <w:t xml:space="preserve">includes contacts, persons of influence and </w:t>
      </w:r>
      <w:r>
        <w:t>all</w:t>
      </w:r>
      <w:r w:rsidR="00C542F3">
        <w:t xml:space="preserve"> documents that you uploaded. </w:t>
      </w:r>
      <w:r w:rsidR="00EA22E8">
        <w:t>You must check to confirm the information previously added is still current</w:t>
      </w:r>
      <w:r w:rsidR="006C547B">
        <w:t>, or adjust as appropriate</w:t>
      </w:r>
      <w:r w:rsidR="00C542F3">
        <w:t>.</w:t>
      </w:r>
    </w:p>
    <w:p w14:paraId="6B705295" w14:textId="6D810199" w:rsidR="00E10FDC" w:rsidRDefault="00EA22E8" w:rsidP="003F64C8">
      <w:pPr>
        <w:pStyle w:val="ListParagraph"/>
        <w:numPr>
          <w:ilvl w:val="0"/>
          <w:numId w:val="35"/>
        </w:numPr>
        <w:spacing w:after="30"/>
        <w:ind w:left="567" w:hanging="283"/>
        <w:contextualSpacing w:val="0"/>
      </w:pPr>
      <w:r>
        <w:t xml:space="preserve">You will not be able to </w:t>
      </w:r>
      <w:r w:rsidR="007C31EB">
        <w:t>delete</w:t>
      </w:r>
      <w:r>
        <w:t xml:space="preserve"> any documents submitted with a previous application</w:t>
      </w:r>
      <w:r w:rsidR="007C31EB">
        <w:t xml:space="preserve"> however</w:t>
      </w:r>
      <w:r w:rsidR="00095900">
        <w:t>,</w:t>
      </w:r>
      <w:r w:rsidR="007C31EB">
        <w:t xml:space="preserve"> the Department can delete them on your behalf where they are out of date</w:t>
      </w:r>
      <w:r w:rsidR="00C542F3">
        <w:t>.</w:t>
      </w:r>
    </w:p>
    <w:p w14:paraId="4F1D1929" w14:textId="074BF2E9" w:rsidR="00095900" w:rsidRDefault="005917F5" w:rsidP="003F64C8">
      <w:pPr>
        <w:pStyle w:val="ListParagraph"/>
        <w:numPr>
          <w:ilvl w:val="0"/>
          <w:numId w:val="35"/>
        </w:numPr>
        <w:spacing w:after="30"/>
        <w:ind w:left="567" w:hanging="283"/>
        <w:contextualSpacing w:val="0"/>
      </w:pPr>
      <w:r>
        <w:t>For VET Student Loans/VET FEE-HELP</w:t>
      </w:r>
      <w:r w:rsidR="00E10FDC">
        <w:t xml:space="preserve"> providers,</w:t>
      </w:r>
      <w:r>
        <w:t xml:space="preserve"> y</w:t>
      </w:r>
      <w:r w:rsidR="00EA22E8">
        <w:t xml:space="preserve">ou must </w:t>
      </w:r>
      <w:r w:rsidR="00FB030C" w:rsidRPr="005B6FFB">
        <w:t xml:space="preserve">contact </w:t>
      </w:r>
      <w:r w:rsidR="00FB030C">
        <w:t xml:space="preserve">the department via the online enquiry form under the Frequently Asked Questions section at </w:t>
      </w:r>
      <w:hyperlink r:id="rId99" w:history="1">
        <w:r w:rsidR="005E5E34">
          <w:rPr>
            <w:rStyle w:val="Hyperlink"/>
          </w:rPr>
          <w:t>www.education.gov.au/information-vet-student-loans-approved-providers</w:t>
        </w:r>
      </w:hyperlink>
      <w:r w:rsidR="00FB030C">
        <w:t xml:space="preserve"> </w:t>
      </w:r>
      <w:r w:rsidR="009D62C3">
        <w:t>t</w:t>
      </w:r>
      <w:r w:rsidR="00EA22E8">
        <w:t>o have document</w:t>
      </w:r>
      <w:r w:rsidR="00822BEF">
        <w:t>s</w:t>
      </w:r>
      <w:r w:rsidR="00EA22E8">
        <w:t xml:space="preserve"> removed</w:t>
      </w:r>
      <w:r w:rsidR="00AC23AE">
        <w:t>.</w:t>
      </w:r>
      <w:r w:rsidR="00095900">
        <w:t xml:space="preserve"> </w:t>
      </w:r>
      <w:r>
        <w:t>For all</w:t>
      </w:r>
      <w:r w:rsidR="00DC5823">
        <w:t xml:space="preserve"> HE applications, please email</w:t>
      </w:r>
      <w:r>
        <w:t xml:space="preserve"> </w:t>
      </w:r>
      <w:hyperlink r:id="rId100" w:history="1">
        <w:r w:rsidR="00E21E9A" w:rsidRPr="008729B4">
          <w:rPr>
            <w:rStyle w:val="Hyperlink"/>
          </w:rPr>
          <w:t>Fee-Help@education.gov.au</w:t>
        </w:r>
      </w:hyperlink>
      <w:r w:rsidR="00AC5DBB">
        <w:rPr>
          <w:rStyle w:val="Hyperlink"/>
        </w:rPr>
        <w:t>.</w:t>
      </w:r>
    </w:p>
    <w:p w14:paraId="2A5B1DA0" w14:textId="6EC246C0" w:rsidR="00DE6314" w:rsidRDefault="00072A90" w:rsidP="003F64C8">
      <w:pPr>
        <w:pStyle w:val="ListParagraph"/>
        <w:numPr>
          <w:ilvl w:val="0"/>
          <w:numId w:val="35"/>
        </w:numPr>
        <w:spacing w:after="30"/>
        <w:ind w:left="567" w:hanging="283"/>
        <w:contextualSpacing w:val="0"/>
      </w:pPr>
      <w:r>
        <w:t>Please note,</w:t>
      </w:r>
      <w:r w:rsidRPr="003869C0">
        <w:rPr>
          <w:lang w:val="en"/>
        </w:rPr>
        <w:t xml:space="preserve"> </w:t>
      </w:r>
      <w:r>
        <w:rPr>
          <w:lang w:val="en"/>
        </w:rPr>
        <w:t xml:space="preserve">the </w:t>
      </w:r>
      <w:r w:rsidRPr="003869C0">
        <w:rPr>
          <w:lang w:val="en"/>
        </w:rPr>
        <w:t>VET Student Loans</w:t>
      </w:r>
      <w:r w:rsidR="006C547B">
        <w:rPr>
          <w:lang w:val="en"/>
        </w:rPr>
        <w:t xml:space="preserve"> (VSL)</w:t>
      </w:r>
      <w:r w:rsidRPr="003869C0">
        <w:rPr>
          <w:lang w:val="en"/>
        </w:rPr>
        <w:t xml:space="preserve"> </w:t>
      </w:r>
      <w:r>
        <w:rPr>
          <w:lang w:val="en"/>
        </w:rPr>
        <w:t xml:space="preserve">program </w:t>
      </w:r>
      <w:r w:rsidRPr="003869C0">
        <w:rPr>
          <w:lang w:val="en"/>
        </w:rPr>
        <w:t>commenced on 1 January 2017, replacing the VET FEE</w:t>
      </w:r>
      <w:r w:rsidRPr="003869C0">
        <w:rPr>
          <w:lang w:val="en"/>
        </w:rPr>
        <w:noBreakHyphen/>
        <w:t>HELP scheme, which ceased on 31 December 2016. Information about the new program is</w:t>
      </w:r>
      <w:r>
        <w:rPr>
          <w:lang w:val="en"/>
        </w:rPr>
        <w:t xml:space="preserve"> available at</w:t>
      </w:r>
      <w:r>
        <w:t xml:space="preserve"> </w:t>
      </w:r>
      <w:hyperlink r:id="rId101" w:history="1">
        <w:r w:rsidR="00164866" w:rsidRPr="00164866">
          <w:rPr>
            <w:rStyle w:val="Hyperlink"/>
          </w:rPr>
          <w:t>www.education.gov.au/vet-student-loans</w:t>
        </w:r>
      </w:hyperlink>
      <w:r w:rsidR="00C542F3">
        <w:t>.</w:t>
      </w:r>
    </w:p>
    <w:p w14:paraId="395FA6F8" w14:textId="7607B0E2" w:rsidR="006C547B" w:rsidRDefault="006C547B" w:rsidP="003F64C8">
      <w:pPr>
        <w:pStyle w:val="ListParagraph"/>
        <w:numPr>
          <w:ilvl w:val="0"/>
          <w:numId w:val="35"/>
        </w:numPr>
        <w:spacing w:after="30"/>
        <w:ind w:left="567" w:hanging="283"/>
        <w:contextualSpacing w:val="0"/>
      </w:pPr>
      <w:r>
        <w:t xml:space="preserve">Information for VSL Applicants is available at: </w:t>
      </w:r>
      <w:hyperlink r:id="rId102" w:history="1">
        <w:r w:rsidR="005E5E34">
          <w:rPr>
            <w:rStyle w:val="Hyperlink"/>
          </w:rPr>
          <w:t>www.education.gov.au/vet-student-loans/vet-student-loans-applicants</w:t>
        </w:r>
      </w:hyperlink>
      <w:r w:rsidR="00C542F3">
        <w:t>.</w:t>
      </w:r>
    </w:p>
    <w:p w14:paraId="048C53E7" w14:textId="58305176" w:rsidR="00DE6314" w:rsidRPr="00DE6314" w:rsidRDefault="00D258CE" w:rsidP="003F64C8">
      <w:pPr>
        <w:pStyle w:val="ListParagraph"/>
        <w:numPr>
          <w:ilvl w:val="0"/>
          <w:numId w:val="35"/>
        </w:numPr>
        <w:spacing w:after="30"/>
        <w:ind w:left="567" w:hanging="283"/>
        <w:contextualSpacing w:val="0"/>
        <w:rPr>
          <w:rFonts w:cstheme="minorHAnsi"/>
        </w:rPr>
      </w:pPr>
      <w:r>
        <w:t xml:space="preserve">The link for VSL Providers is available at: </w:t>
      </w:r>
      <w:hyperlink r:id="rId103" w:history="1">
        <w:r w:rsidR="00164866" w:rsidRPr="00164866">
          <w:rPr>
            <w:rStyle w:val="Hyperlink"/>
          </w:rPr>
          <w:t>www.education.gov.au/information-vet-student-loans-approved-providers</w:t>
        </w:r>
      </w:hyperlink>
      <w:r>
        <w:t xml:space="preserve"> </w:t>
      </w:r>
    </w:p>
    <w:p w14:paraId="167B710E" w14:textId="77777777" w:rsidR="00D37210" w:rsidRPr="00DE6314" w:rsidRDefault="00D479F1" w:rsidP="003F64C8">
      <w:pPr>
        <w:pStyle w:val="ListParagraph"/>
        <w:numPr>
          <w:ilvl w:val="0"/>
          <w:numId w:val="35"/>
        </w:numPr>
        <w:ind w:left="567" w:hanging="283"/>
        <w:contextualSpacing w:val="0"/>
        <w:rPr>
          <w:rFonts w:cstheme="minorHAnsi"/>
        </w:rPr>
      </w:pPr>
      <w:r>
        <w:rPr>
          <w:rFonts w:cstheme="minorHAnsi"/>
        </w:rPr>
        <w:t>P</w:t>
      </w:r>
      <w:r w:rsidR="007E3497">
        <w:rPr>
          <w:rFonts w:cstheme="minorHAnsi"/>
        </w:rPr>
        <w:t>lease see the section on page 5</w:t>
      </w:r>
      <w:r w:rsidR="00D37210" w:rsidRPr="00DE6314">
        <w:rPr>
          <w:rFonts w:cstheme="minorHAnsi"/>
        </w:rPr>
        <w:t xml:space="preserve"> - </w:t>
      </w:r>
      <w:r w:rsidR="00D37210" w:rsidRPr="00FC1A35">
        <w:rPr>
          <w:rFonts w:cstheme="minorHAnsi"/>
          <w:i/>
        </w:rPr>
        <w:t>Special Note to VET Student Loans (VSL) and VET FEE-HELP (VFH) Providers re HITS Approval Status</w:t>
      </w:r>
      <w:r w:rsidR="00D37210" w:rsidRPr="00DE6314">
        <w:rPr>
          <w:rFonts w:cstheme="minorHAnsi"/>
        </w:rPr>
        <w:t xml:space="preserve"> for additional information</w:t>
      </w:r>
      <w:r w:rsidR="00B645BA" w:rsidRPr="00DE6314">
        <w:rPr>
          <w:rFonts w:cstheme="minorHAnsi"/>
        </w:rPr>
        <w:t>.</w:t>
      </w:r>
    </w:p>
    <w:p w14:paraId="182481EA" w14:textId="77777777" w:rsidR="00C542F3" w:rsidRDefault="00D37210" w:rsidP="003F64C8">
      <w:r w:rsidRPr="00DE6314">
        <w:t xml:space="preserve">If in doubt, please </w:t>
      </w:r>
      <w:r w:rsidR="00FB030C" w:rsidRPr="005B6FFB">
        <w:t xml:space="preserve">contact </w:t>
      </w:r>
      <w:r w:rsidR="00FB030C">
        <w:t xml:space="preserve">the department via the online enquiry form under the Frequently Asked Questions section at </w:t>
      </w:r>
      <w:hyperlink r:id="rId104" w:history="1">
        <w:r w:rsidR="005E5E34">
          <w:rPr>
            <w:rStyle w:val="Hyperlink"/>
          </w:rPr>
          <w:t>www.education.gov.au/information-vet-student-loans-approved-providers</w:t>
        </w:r>
      </w:hyperlink>
      <w:r w:rsidR="00FB030C">
        <w:t>.</w:t>
      </w:r>
    </w:p>
    <w:p w14:paraId="18ACD90A" w14:textId="3C656019" w:rsidR="00AC23AE" w:rsidRDefault="00AC23AE" w:rsidP="00275ED6">
      <w:r>
        <w:br w:type="page"/>
      </w:r>
    </w:p>
    <w:p w14:paraId="3A0F1BE4" w14:textId="77777777" w:rsidR="00497C1F" w:rsidRPr="00D93EC7" w:rsidRDefault="00497C1F" w:rsidP="004A15F7">
      <w:pPr>
        <w:pStyle w:val="Heading1"/>
      </w:pPr>
      <w:bookmarkStart w:id="25" w:name="_Toc522637011"/>
      <w:r>
        <w:lastRenderedPageBreak/>
        <w:t>Application – Lodging an application</w:t>
      </w:r>
      <w:bookmarkEnd w:id="25"/>
    </w:p>
    <w:tbl>
      <w:tblPr>
        <w:tblStyle w:val="TableGrid15"/>
        <w:tblW w:w="0" w:type="auto"/>
        <w:tblInd w:w="108" w:type="dxa"/>
        <w:tblLook w:val="04A0" w:firstRow="1" w:lastRow="0" w:firstColumn="1" w:lastColumn="0" w:noHBand="0" w:noVBand="1"/>
        <w:tblCaption w:val="Lodging an application table"/>
        <w:tblDescription w:val="Describes roles that can or cannot lodge an application."/>
      </w:tblPr>
      <w:tblGrid>
        <w:gridCol w:w="2966"/>
        <w:gridCol w:w="720"/>
        <w:gridCol w:w="5528"/>
      </w:tblGrid>
      <w:tr w:rsidR="00497C1F" w:rsidRPr="00D93EC7" w14:paraId="1A3E2AD8" w14:textId="77777777" w:rsidTr="00FE2893">
        <w:trPr>
          <w:trHeight w:hRule="exact" w:val="397"/>
          <w:tblHeader/>
        </w:trPr>
        <w:tc>
          <w:tcPr>
            <w:tcW w:w="2966" w:type="dxa"/>
            <w:shd w:val="clear" w:color="auto" w:fill="A6A6A6" w:themeFill="background1" w:themeFillShade="A6"/>
            <w:vAlign w:val="center"/>
          </w:tcPr>
          <w:p w14:paraId="70ADC9B3" w14:textId="77777777" w:rsidR="00497C1F" w:rsidRPr="00D93EC7" w:rsidRDefault="00497C1F" w:rsidP="00FE2893">
            <w:pPr>
              <w:rPr>
                <w:b/>
                <w:bCs/>
              </w:rPr>
            </w:pPr>
            <w:r w:rsidRPr="00C415D3">
              <w:rPr>
                <w:b/>
                <w:bCs/>
              </w:rPr>
              <w:t>USER ROLES</w:t>
            </w:r>
            <w:r w:rsidRPr="00D93EC7">
              <w:rPr>
                <w:b/>
                <w:bCs/>
              </w:rPr>
              <w:t xml:space="preserve"> </w:t>
            </w:r>
          </w:p>
        </w:tc>
        <w:tc>
          <w:tcPr>
            <w:tcW w:w="720" w:type="dxa"/>
            <w:shd w:val="clear" w:color="auto" w:fill="A6A6A6" w:themeFill="background1" w:themeFillShade="A6"/>
            <w:vAlign w:val="center"/>
          </w:tcPr>
          <w:p w14:paraId="561FC9FE" w14:textId="77777777" w:rsidR="00497C1F" w:rsidRPr="00D93EC7" w:rsidRDefault="00497C1F" w:rsidP="00FE2893">
            <w:pPr>
              <w:rPr>
                <w:b/>
                <w:bCs/>
              </w:rPr>
            </w:pPr>
          </w:p>
        </w:tc>
        <w:tc>
          <w:tcPr>
            <w:tcW w:w="5528" w:type="dxa"/>
            <w:shd w:val="clear" w:color="auto" w:fill="A6A6A6" w:themeFill="background1" w:themeFillShade="A6"/>
            <w:vAlign w:val="center"/>
          </w:tcPr>
          <w:p w14:paraId="1C94F9C1" w14:textId="77777777" w:rsidR="00497C1F" w:rsidRPr="00D93EC7" w:rsidRDefault="00497C1F" w:rsidP="00FE2893">
            <w:pPr>
              <w:rPr>
                <w:b/>
                <w:bCs/>
              </w:rPr>
            </w:pPr>
            <w:r w:rsidRPr="00D93EC7">
              <w:rPr>
                <w:b/>
                <w:bCs/>
              </w:rPr>
              <w:t>ACCESS</w:t>
            </w:r>
          </w:p>
        </w:tc>
      </w:tr>
      <w:tr w:rsidR="00497C1F" w:rsidRPr="00D93EC7" w14:paraId="3E45BB91" w14:textId="77777777" w:rsidTr="00FE2893">
        <w:trPr>
          <w:trHeight w:hRule="exact" w:val="397"/>
          <w:tblHeader/>
        </w:trPr>
        <w:tc>
          <w:tcPr>
            <w:tcW w:w="2966" w:type="dxa"/>
            <w:vAlign w:val="center"/>
          </w:tcPr>
          <w:p w14:paraId="5DFE701E" w14:textId="77777777" w:rsidR="00497C1F" w:rsidRPr="00D93EC7" w:rsidRDefault="00497C1F" w:rsidP="00FE2893">
            <w:r w:rsidRPr="00D93EC7">
              <w:t>Provider Corporate Officer</w:t>
            </w:r>
          </w:p>
        </w:tc>
        <w:tc>
          <w:tcPr>
            <w:tcW w:w="720" w:type="dxa"/>
            <w:vAlign w:val="center"/>
          </w:tcPr>
          <w:p w14:paraId="05200BF7" w14:textId="77777777" w:rsidR="00497C1F" w:rsidRPr="00D93EC7" w:rsidRDefault="00497C1F" w:rsidP="00FE2893">
            <w:r w:rsidRPr="00D93EC7">
              <w:t>CEO</w:t>
            </w:r>
          </w:p>
        </w:tc>
        <w:tc>
          <w:tcPr>
            <w:tcW w:w="5528" w:type="dxa"/>
            <w:vAlign w:val="center"/>
          </w:tcPr>
          <w:p w14:paraId="3977A6C6" w14:textId="77777777" w:rsidR="00497C1F" w:rsidRPr="001F5204" w:rsidRDefault="001F5204" w:rsidP="00FE2893">
            <w:r w:rsidRPr="007F663A">
              <w:t>Full access to lodge</w:t>
            </w:r>
            <w:r w:rsidR="00497C1F" w:rsidRPr="001F5204">
              <w:t xml:space="preserve"> an application</w:t>
            </w:r>
          </w:p>
        </w:tc>
      </w:tr>
      <w:tr w:rsidR="00497C1F" w:rsidRPr="00D93EC7" w14:paraId="05BAB96C" w14:textId="77777777" w:rsidTr="00FE2893">
        <w:trPr>
          <w:trHeight w:hRule="exact" w:val="397"/>
          <w:tblHeader/>
        </w:trPr>
        <w:tc>
          <w:tcPr>
            <w:tcW w:w="2966" w:type="dxa"/>
            <w:vAlign w:val="center"/>
          </w:tcPr>
          <w:p w14:paraId="14398803" w14:textId="77777777" w:rsidR="00497C1F" w:rsidRPr="006452D1" w:rsidRDefault="00497C1F" w:rsidP="00FE2893">
            <w:r w:rsidRPr="006452D1">
              <w:t>Provider Senior Officer</w:t>
            </w:r>
          </w:p>
        </w:tc>
        <w:tc>
          <w:tcPr>
            <w:tcW w:w="720" w:type="dxa"/>
            <w:vAlign w:val="center"/>
          </w:tcPr>
          <w:p w14:paraId="7E23A8DD" w14:textId="77777777" w:rsidR="00497C1F" w:rsidRPr="006452D1" w:rsidRDefault="00497C1F" w:rsidP="00FE2893">
            <w:r w:rsidRPr="006452D1">
              <w:t>SAO</w:t>
            </w:r>
          </w:p>
        </w:tc>
        <w:tc>
          <w:tcPr>
            <w:tcW w:w="5528" w:type="dxa"/>
            <w:vAlign w:val="center"/>
          </w:tcPr>
          <w:p w14:paraId="391214F4" w14:textId="77777777" w:rsidR="00497C1F" w:rsidRPr="006452D1" w:rsidRDefault="001F5204" w:rsidP="00FE2893">
            <w:r w:rsidRPr="006452D1">
              <w:t>Full access to lodge</w:t>
            </w:r>
            <w:r w:rsidR="00497C1F" w:rsidRPr="006452D1">
              <w:t xml:space="preserve"> an application</w:t>
            </w:r>
          </w:p>
        </w:tc>
      </w:tr>
      <w:tr w:rsidR="00497C1F" w:rsidRPr="00D93EC7" w14:paraId="468B11FD" w14:textId="77777777" w:rsidTr="00FE2893">
        <w:trPr>
          <w:trHeight w:hRule="exact" w:val="397"/>
          <w:tblHeader/>
        </w:trPr>
        <w:tc>
          <w:tcPr>
            <w:tcW w:w="2966" w:type="dxa"/>
            <w:vAlign w:val="center"/>
          </w:tcPr>
          <w:p w14:paraId="67682379" w14:textId="77777777" w:rsidR="00497C1F" w:rsidRPr="00D93EC7" w:rsidRDefault="00497C1F" w:rsidP="00FE2893">
            <w:r w:rsidRPr="00D93EC7">
              <w:rPr>
                <w:rFonts w:cstheme="minorHAnsi"/>
              </w:rPr>
              <w:t>Provider Finance Officer</w:t>
            </w:r>
          </w:p>
        </w:tc>
        <w:tc>
          <w:tcPr>
            <w:tcW w:w="720" w:type="dxa"/>
            <w:vAlign w:val="center"/>
          </w:tcPr>
          <w:p w14:paraId="2125BE7D" w14:textId="77777777" w:rsidR="00497C1F" w:rsidRPr="00D93EC7" w:rsidRDefault="00497C1F" w:rsidP="00FE2893">
            <w:r w:rsidRPr="00D93EC7">
              <w:t>PFO</w:t>
            </w:r>
          </w:p>
        </w:tc>
        <w:tc>
          <w:tcPr>
            <w:tcW w:w="5528" w:type="dxa"/>
            <w:vAlign w:val="center"/>
          </w:tcPr>
          <w:p w14:paraId="4009799B" w14:textId="77777777" w:rsidR="00497C1F" w:rsidRPr="001F5204" w:rsidRDefault="00497C1F" w:rsidP="00FE2893">
            <w:r w:rsidRPr="001F5204">
              <w:t xml:space="preserve">No access </w:t>
            </w:r>
            <w:r w:rsidR="001F5204" w:rsidRPr="007F663A">
              <w:t>to lodge</w:t>
            </w:r>
            <w:r w:rsidRPr="001F5204">
              <w:t xml:space="preserve"> an application </w:t>
            </w:r>
          </w:p>
        </w:tc>
      </w:tr>
      <w:tr w:rsidR="00497C1F" w:rsidRPr="00D93EC7" w14:paraId="7E685642" w14:textId="77777777" w:rsidTr="00FE2893">
        <w:trPr>
          <w:trHeight w:hRule="exact" w:val="397"/>
          <w:tblHeader/>
        </w:trPr>
        <w:tc>
          <w:tcPr>
            <w:tcW w:w="2966" w:type="dxa"/>
            <w:vAlign w:val="center"/>
          </w:tcPr>
          <w:p w14:paraId="603DF937" w14:textId="77777777" w:rsidR="00497C1F" w:rsidRPr="00D93EC7" w:rsidRDefault="00497C1F" w:rsidP="00FE2893">
            <w:r w:rsidRPr="00D93EC7">
              <w:rPr>
                <w:rFonts w:cstheme="minorHAnsi"/>
              </w:rPr>
              <w:t>Provider Editing Officer</w:t>
            </w:r>
          </w:p>
        </w:tc>
        <w:tc>
          <w:tcPr>
            <w:tcW w:w="720" w:type="dxa"/>
            <w:vAlign w:val="center"/>
          </w:tcPr>
          <w:p w14:paraId="448E98CF" w14:textId="77777777" w:rsidR="00497C1F" w:rsidRPr="00D93EC7" w:rsidRDefault="00497C1F" w:rsidP="00FE2893">
            <w:r w:rsidRPr="00D93EC7">
              <w:t>PEO</w:t>
            </w:r>
          </w:p>
        </w:tc>
        <w:tc>
          <w:tcPr>
            <w:tcW w:w="5528" w:type="dxa"/>
            <w:vAlign w:val="center"/>
          </w:tcPr>
          <w:p w14:paraId="2D891145" w14:textId="77777777" w:rsidR="00497C1F" w:rsidRPr="001F5204" w:rsidRDefault="00497C1F" w:rsidP="00FE2893">
            <w:r w:rsidRPr="001F5204">
              <w:t xml:space="preserve">No access </w:t>
            </w:r>
            <w:r w:rsidR="001F5204" w:rsidRPr="007F663A">
              <w:t>to lodge</w:t>
            </w:r>
            <w:r w:rsidRPr="001F5204">
              <w:t xml:space="preserve"> an application</w:t>
            </w:r>
          </w:p>
        </w:tc>
      </w:tr>
      <w:tr w:rsidR="00497C1F" w:rsidRPr="00D93EC7" w14:paraId="1E3B8178" w14:textId="77777777" w:rsidTr="00FE2893">
        <w:trPr>
          <w:trHeight w:hRule="exact" w:val="397"/>
          <w:tblHeader/>
        </w:trPr>
        <w:tc>
          <w:tcPr>
            <w:tcW w:w="2966" w:type="dxa"/>
            <w:vAlign w:val="center"/>
          </w:tcPr>
          <w:p w14:paraId="03C22C26" w14:textId="77777777" w:rsidR="00497C1F" w:rsidRPr="00D93EC7" w:rsidRDefault="00497C1F" w:rsidP="00FE2893">
            <w:pPr>
              <w:rPr>
                <w:rFonts w:cstheme="minorHAnsi"/>
              </w:rPr>
            </w:pPr>
            <w:r w:rsidRPr="00D93EC7">
              <w:rPr>
                <w:rFonts w:cstheme="minorHAnsi"/>
              </w:rPr>
              <w:t>Provider View Officer</w:t>
            </w:r>
          </w:p>
        </w:tc>
        <w:tc>
          <w:tcPr>
            <w:tcW w:w="720" w:type="dxa"/>
            <w:vAlign w:val="center"/>
          </w:tcPr>
          <w:p w14:paraId="4B245F2F" w14:textId="77777777" w:rsidR="00497C1F" w:rsidRPr="00D93EC7" w:rsidRDefault="00497C1F" w:rsidP="00FE2893">
            <w:r w:rsidRPr="00D93EC7">
              <w:t>PVO</w:t>
            </w:r>
          </w:p>
        </w:tc>
        <w:tc>
          <w:tcPr>
            <w:tcW w:w="5528" w:type="dxa"/>
            <w:vAlign w:val="center"/>
          </w:tcPr>
          <w:p w14:paraId="4D645C73" w14:textId="77777777" w:rsidR="00497C1F" w:rsidRPr="00D93EC7" w:rsidRDefault="00497C1F" w:rsidP="001F5204">
            <w:r w:rsidRPr="00D93EC7">
              <w:t xml:space="preserve">No access to </w:t>
            </w:r>
            <w:r w:rsidR="001F5204">
              <w:t>l</w:t>
            </w:r>
            <w:r w:rsidRPr="00D93EC7">
              <w:t>odge an application</w:t>
            </w:r>
          </w:p>
        </w:tc>
      </w:tr>
    </w:tbl>
    <w:p w14:paraId="6BE29C54" w14:textId="37289761" w:rsidR="00497C1F" w:rsidRPr="00822BEF" w:rsidRDefault="00822BEF" w:rsidP="00C542F3">
      <w:pPr>
        <w:spacing w:before="120"/>
        <w:rPr>
          <w:rStyle w:val="Strong"/>
          <w:b w:val="0"/>
        </w:rPr>
      </w:pPr>
      <w:r>
        <w:rPr>
          <w:rStyle w:val="Strong"/>
          <w:b w:val="0"/>
        </w:rPr>
        <w:t>You may only lodge an application that has all components showing as ‘Complete’ on the Application Summary screen. You must be a senior officer within your organisation and have a User role of SAO or CEO to be able to lodge an application.</w:t>
      </w:r>
      <w:r w:rsidR="006C547B">
        <w:rPr>
          <w:rStyle w:val="Strong"/>
          <w:b w:val="0"/>
        </w:rPr>
        <w:t xml:space="preserve"> It is up to the organisation to ensure all components of its application are complete in accordance with the Application Guide before lodging the application.</w:t>
      </w:r>
    </w:p>
    <w:p w14:paraId="6F942425" w14:textId="77777777" w:rsidR="00497C1F" w:rsidRPr="00AD2BD6" w:rsidRDefault="00497C1F" w:rsidP="00C542F3">
      <w:pPr>
        <w:rPr>
          <w:rStyle w:val="Strong"/>
          <w:sz w:val="28"/>
          <w:szCs w:val="28"/>
        </w:rPr>
      </w:pPr>
      <w:r w:rsidRPr="00AD2BD6">
        <w:rPr>
          <w:rStyle w:val="Strong"/>
          <w:sz w:val="28"/>
          <w:szCs w:val="28"/>
        </w:rPr>
        <w:t>Instructions</w:t>
      </w:r>
    </w:p>
    <w:p w14:paraId="213B935C" w14:textId="77777777" w:rsidR="00497C1F" w:rsidRPr="00C80388" w:rsidRDefault="00497C1F" w:rsidP="00641A94">
      <w:pPr>
        <w:pStyle w:val="ListParagraph"/>
        <w:numPr>
          <w:ilvl w:val="0"/>
          <w:numId w:val="12"/>
        </w:numPr>
        <w:spacing w:after="0"/>
        <w:ind w:left="426" w:hanging="426"/>
        <w:contextualSpacing w:val="0"/>
        <w:rPr>
          <w:rFonts w:cstheme="minorHAnsi"/>
        </w:rPr>
      </w:pPr>
      <w:r w:rsidRPr="00C80388">
        <w:rPr>
          <w:rFonts w:cstheme="minorHAnsi"/>
        </w:rPr>
        <w:t xml:space="preserve">From the Navigation menu click on </w:t>
      </w:r>
      <w:r w:rsidRPr="00372DFE">
        <w:rPr>
          <w:rStyle w:val="Strong"/>
        </w:rPr>
        <w:t>Application</w:t>
      </w:r>
      <w:r w:rsidRPr="00C80388">
        <w:rPr>
          <w:rFonts w:cstheme="minorHAnsi"/>
        </w:rPr>
        <w:t>.</w:t>
      </w:r>
    </w:p>
    <w:p w14:paraId="0590E3E7" w14:textId="08EAA5E8" w:rsidR="00497C1F" w:rsidRPr="00AD2BD6" w:rsidRDefault="00497C1F" w:rsidP="00641A94">
      <w:pPr>
        <w:pStyle w:val="ListParagraph"/>
        <w:numPr>
          <w:ilvl w:val="0"/>
          <w:numId w:val="12"/>
        </w:numPr>
        <w:spacing w:after="0"/>
        <w:ind w:left="426" w:hanging="426"/>
        <w:contextualSpacing w:val="0"/>
        <w:rPr>
          <w:rFonts w:cstheme="minorHAnsi"/>
        </w:rPr>
      </w:pPr>
      <w:r w:rsidRPr="00AD2BD6">
        <w:rPr>
          <w:rFonts w:cstheme="minorHAnsi"/>
        </w:rPr>
        <w:t xml:space="preserve">Click </w:t>
      </w:r>
      <w:r w:rsidRPr="00372DFE">
        <w:rPr>
          <w:rStyle w:val="Strong"/>
        </w:rPr>
        <w:t xml:space="preserve">&lt;&lt;sector&gt;&gt;Application </w:t>
      </w:r>
      <w:r w:rsidR="00A66991">
        <w:rPr>
          <w:rStyle w:val="Strong"/>
        </w:rPr>
        <w:t>s</w:t>
      </w:r>
      <w:r w:rsidRPr="00372DFE">
        <w:rPr>
          <w:rStyle w:val="Strong"/>
        </w:rPr>
        <w:t>ummary</w:t>
      </w:r>
      <w:r w:rsidRPr="00372DFE">
        <w:t>; the</w:t>
      </w:r>
      <w:r w:rsidRPr="00AD2BD6">
        <w:rPr>
          <w:b/>
          <w:bCs/>
        </w:rPr>
        <w:t xml:space="preserve"> </w:t>
      </w:r>
      <w:r w:rsidRPr="00AD2BD6">
        <w:rPr>
          <w:rFonts w:cstheme="minorHAnsi"/>
        </w:rPr>
        <w:t xml:space="preserve">system will navigate you to the selected sector </w:t>
      </w:r>
      <w:r w:rsidRPr="005F6FF8">
        <w:rPr>
          <w:rStyle w:val="Strong"/>
          <w:b w:val="0"/>
        </w:rPr>
        <w:t>Application Summary</w:t>
      </w:r>
      <w:r w:rsidRPr="00AD2BD6">
        <w:rPr>
          <w:b/>
          <w:bCs/>
        </w:rPr>
        <w:t xml:space="preserve"> </w:t>
      </w:r>
      <w:r w:rsidRPr="00AD2BD6">
        <w:rPr>
          <w:rFonts w:cstheme="minorHAnsi"/>
        </w:rPr>
        <w:t>screen. If all the</w:t>
      </w:r>
      <w:r w:rsidRPr="00AD2BD6">
        <w:rPr>
          <w:b/>
          <w:bCs/>
        </w:rPr>
        <w:t xml:space="preserve"> </w:t>
      </w:r>
      <w:r w:rsidRPr="0085174C">
        <w:rPr>
          <w:rStyle w:val="Strong"/>
          <w:b w:val="0"/>
        </w:rPr>
        <w:t>Categories</w:t>
      </w:r>
      <w:r w:rsidRPr="00AD2BD6">
        <w:rPr>
          <w:rFonts w:cstheme="minorHAnsi"/>
          <w:b/>
        </w:rPr>
        <w:t xml:space="preserve"> </w:t>
      </w:r>
      <w:r w:rsidRPr="00AD2BD6">
        <w:rPr>
          <w:rFonts w:cstheme="minorHAnsi"/>
        </w:rPr>
        <w:t>and sub categories</w:t>
      </w:r>
      <w:r w:rsidRPr="00AD2BD6">
        <w:rPr>
          <w:rFonts w:cstheme="minorHAnsi"/>
          <w:b/>
        </w:rPr>
        <w:t xml:space="preserve"> </w:t>
      </w:r>
      <w:r w:rsidRPr="00AD2BD6">
        <w:rPr>
          <w:rFonts w:cstheme="minorHAnsi"/>
        </w:rPr>
        <w:t xml:space="preserve">displayed on the Application </w:t>
      </w:r>
      <w:r w:rsidR="00A66991">
        <w:rPr>
          <w:rFonts w:cstheme="minorHAnsi"/>
        </w:rPr>
        <w:t>s</w:t>
      </w:r>
      <w:r w:rsidRPr="00AD2BD6">
        <w:rPr>
          <w:rFonts w:cstheme="minorHAnsi"/>
        </w:rPr>
        <w:t xml:space="preserve">ummary </w:t>
      </w:r>
      <w:r w:rsidR="008256B2">
        <w:rPr>
          <w:rFonts w:cstheme="minorHAnsi"/>
        </w:rPr>
        <w:t xml:space="preserve">are checked with a tick, </w:t>
      </w:r>
      <w:r w:rsidRPr="00AD2BD6">
        <w:rPr>
          <w:rFonts w:cstheme="minorHAnsi"/>
        </w:rPr>
        <w:t xml:space="preserve">your application is </w:t>
      </w:r>
      <w:r w:rsidR="006C547B">
        <w:rPr>
          <w:rFonts w:cstheme="minorHAnsi"/>
        </w:rPr>
        <w:t>able</w:t>
      </w:r>
      <w:r w:rsidR="006C547B" w:rsidRPr="00AD2BD6">
        <w:rPr>
          <w:rFonts w:cstheme="minorHAnsi"/>
        </w:rPr>
        <w:t xml:space="preserve"> </w:t>
      </w:r>
      <w:r w:rsidRPr="00AD2BD6">
        <w:rPr>
          <w:rFonts w:cstheme="minorHAnsi"/>
        </w:rPr>
        <w:t>to be lodged.</w:t>
      </w:r>
    </w:p>
    <w:p w14:paraId="2283C03B" w14:textId="77777777" w:rsidR="00497C1F" w:rsidRDefault="00497C1F" w:rsidP="00641A94">
      <w:pPr>
        <w:pStyle w:val="ListParagraph"/>
        <w:numPr>
          <w:ilvl w:val="0"/>
          <w:numId w:val="12"/>
        </w:numPr>
        <w:spacing w:after="30"/>
        <w:ind w:left="426" w:hanging="426"/>
        <w:contextualSpacing w:val="0"/>
        <w:rPr>
          <w:rFonts w:cstheme="minorHAnsi"/>
        </w:rPr>
      </w:pPr>
      <w:r w:rsidRPr="00AD2BD6">
        <w:rPr>
          <w:rFonts w:cstheme="minorHAnsi"/>
        </w:rPr>
        <w:t xml:space="preserve">Click on </w:t>
      </w:r>
      <w:r w:rsidRPr="00372DFE">
        <w:rPr>
          <w:rStyle w:val="Strong"/>
        </w:rPr>
        <w:t>Lodge application for assessment</w:t>
      </w:r>
      <w:r w:rsidRPr="00AD2BD6">
        <w:rPr>
          <w:rFonts w:cstheme="minorHAnsi"/>
        </w:rPr>
        <w:t xml:space="preserve"> at the bottom of the screen; the system will generate a confirmation message box with the option of ‘Yes’ or ‘No’</w:t>
      </w:r>
      <w:r>
        <w:rPr>
          <w:rFonts w:cstheme="minorHAnsi"/>
        </w:rPr>
        <w:t>.</w:t>
      </w:r>
    </w:p>
    <w:p w14:paraId="33724A76" w14:textId="20961D9A" w:rsidR="00A66991" w:rsidRDefault="00431FA8" w:rsidP="00C542F3">
      <w:pPr>
        <w:jc w:val="center"/>
        <w:rPr>
          <w:rFonts w:cstheme="minorHAnsi"/>
        </w:rPr>
      </w:pPr>
      <w:r>
        <w:rPr>
          <w:noProof/>
          <w:lang w:eastAsia="en-AU"/>
        </w:rPr>
        <w:drawing>
          <wp:inline distT="0" distB="0" distL="0" distR="0" wp14:anchorId="39FA5478" wp14:editId="605D31F1">
            <wp:extent cx="4237769" cy="314534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873"/>
                    <a:stretch/>
                  </pic:blipFill>
                  <pic:spPr bwMode="auto">
                    <a:xfrm>
                      <a:off x="0" y="0"/>
                      <a:ext cx="4252764" cy="3156479"/>
                    </a:xfrm>
                    <a:prstGeom prst="rect">
                      <a:avLst/>
                    </a:prstGeom>
                    <a:ln>
                      <a:noFill/>
                    </a:ln>
                    <a:extLst>
                      <a:ext uri="{53640926-AAD7-44D8-BBD7-CCE9431645EC}">
                        <a14:shadowObscured xmlns:a14="http://schemas.microsoft.com/office/drawing/2010/main"/>
                      </a:ext>
                    </a:extLst>
                  </pic:spPr>
                </pic:pic>
              </a:graphicData>
            </a:graphic>
          </wp:inline>
        </w:drawing>
      </w:r>
    </w:p>
    <w:p w14:paraId="429F5F18" w14:textId="61E94254" w:rsidR="00497C1F" w:rsidRDefault="00497C1F" w:rsidP="00641A94">
      <w:pPr>
        <w:pStyle w:val="ListParagraph"/>
        <w:numPr>
          <w:ilvl w:val="0"/>
          <w:numId w:val="12"/>
        </w:numPr>
        <w:spacing w:after="0"/>
        <w:ind w:left="426" w:hanging="426"/>
        <w:contextualSpacing w:val="0"/>
        <w:rPr>
          <w:rFonts w:cstheme="minorHAnsi"/>
        </w:rPr>
      </w:pPr>
      <w:r w:rsidRPr="00AD2BD6">
        <w:rPr>
          <w:rFonts w:cstheme="minorHAnsi"/>
        </w:rPr>
        <w:t xml:space="preserve">Click </w:t>
      </w:r>
      <w:r w:rsidR="00EB53FB">
        <w:rPr>
          <w:rStyle w:val="Strong"/>
        </w:rPr>
        <w:t>Yes</w:t>
      </w:r>
      <w:r w:rsidRPr="00AD2BD6">
        <w:rPr>
          <w:rFonts w:cstheme="minorHAnsi"/>
          <w:b/>
        </w:rPr>
        <w:t xml:space="preserve"> </w:t>
      </w:r>
      <w:r w:rsidR="0085174C">
        <w:rPr>
          <w:rFonts w:cstheme="minorHAnsi"/>
        </w:rPr>
        <w:t>if you wi</w:t>
      </w:r>
      <w:r w:rsidR="00EF1B19">
        <w:rPr>
          <w:rFonts w:cstheme="minorHAnsi"/>
        </w:rPr>
        <w:t xml:space="preserve">sh to submit your application. </w:t>
      </w:r>
      <w:r w:rsidR="0085174C">
        <w:rPr>
          <w:rFonts w:cstheme="minorHAnsi"/>
        </w:rPr>
        <w:t xml:space="preserve">If you are not sure you have completed your application, click </w:t>
      </w:r>
      <w:r w:rsidR="0085174C" w:rsidRPr="005F6FF8">
        <w:rPr>
          <w:rFonts w:cstheme="minorHAnsi"/>
          <w:b/>
        </w:rPr>
        <w:t>NO</w:t>
      </w:r>
      <w:r w:rsidR="0085174C">
        <w:rPr>
          <w:rFonts w:cstheme="minorHAnsi"/>
        </w:rPr>
        <w:t xml:space="preserve"> and you will be navigated back to the Application summary sc</w:t>
      </w:r>
      <w:r w:rsidR="005F6FF8">
        <w:rPr>
          <w:rFonts w:cstheme="minorHAnsi"/>
        </w:rPr>
        <w:t>r</w:t>
      </w:r>
      <w:r w:rsidR="0085174C">
        <w:rPr>
          <w:rFonts w:cstheme="minorHAnsi"/>
        </w:rPr>
        <w:t>een</w:t>
      </w:r>
      <w:r>
        <w:rPr>
          <w:rFonts w:cstheme="minorHAnsi"/>
        </w:rPr>
        <w:t>.</w:t>
      </w:r>
    </w:p>
    <w:p w14:paraId="770FE778" w14:textId="73058FE1" w:rsidR="00497C1F" w:rsidRPr="00A705B7" w:rsidRDefault="006C547B" w:rsidP="00641A94">
      <w:pPr>
        <w:pStyle w:val="ListParagraph"/>
        <w:numPr>
          <w:ilvl w:val="0"/>
          <w:numId w:val="12"/>
        </w:numPr>
        <w:spacing w:after="30"/>
        <w:ind w:left="426" w:hanging="426"/>
        <w:contextualSpacing w:val="0"/>
        <w:rPr>
          <w:rFonts w:cstheme="minorHAnsi"/>
        </w:rPr>
      </w:pPr>
      <w:r>
        <w:rPr>
          <w:rFonts w:cstheme="minorHAnsi"/>
        </w:rPr>
        <w:t xml:space="preserve">If you clicked </w:t>
      </w:r>
      <w:r w:rsidRPr="00FC1A35">
        <w:rPr>
          <w:rFonts w:cstheme="minorHAnsi"/>
          <w:b/>
        </w:rPr>
        <w:t>Yes</w:t>
      </w:r>
      <w:r>
        <w:rPr>
          <w:rFonts w:cstheme="minorHAnsi"/>
        </w:rPr>
        <w:t xml:space="preserve">, </w:t>
      </w:r>
      <w:r w:rsidR="00497C1F">
        <w:rPr>
          <w:rFonts w:cstheme="minorHAnsi"/>
        </w:rPr>
        <w:t xml:space="preserve">HITS </w:t>
      </w:r>
      <w:r w:rsidR="00497C1F" w:rsidRPr="00AD2BD6">
        <w:rPr>
          <w:rFonts w:cstheme="minorHAnsi"/>
        </w:rPr>
        <w:t xml:space="preserve">will display </w:t>
      </w:r>
      <w:r w:rsidR="00497C1F">
        <w:rPr>
          <w:rFonts w:cstheme="minorHAnsi"/>
        </w:rPr>
        <w:t>a</w:t>
      </w:r>
      <w:r w:rsidR="00497C1F" w:rsidRPr="00AD2BD6">
        <w:rPr>
          <w:rFonts w:cstheme="minorHAnsi"/>
        </w:rPr>
        <w:t xml:space="preserve"> confirmation message on the top of the same </w:t>
      </w:r>
      <w:r w:rsidR="00497C1F">
        <w:rPr>
          <w:rFonts w:cstheme="minorHAnsi"/>
        </w:rPr>
        <w:t xml:space="preserve">screen and the </w:t>
      </w:r>
      <w:r w:rsidR="00497C1F" w:rsidRPr="00AD2BD6">
        <w:rPr>
          <w:rFonts w:cstheme="minorHAnsi"/>
        </w:rPr>
        <w:t>application status</w:t>
      </w:r>
      <w:r w:rsidR="00497C1F">
        <w:rPr>
          <w:rFonts w:cstheme="minorHAnsi"/>
        </w:rPr>
        <w:t xml:space="preserve"> will change from </w:t>
      </w:r>
      <w:r w:rsidR="00497C1F" w:rsidRPr="0085174C">
        <w:rPr>
          <w:rFonts w:cstheme="minorHAnsi"/>
        </w:rPr>
        <w:t>Draft to</w:t>
      </w:r>
      <w:r w:rsidR="00497C1F" w:rsidRPr="0085174C">
        <w:rPr>
          <w:rFonts w:cstheme="minorHAnsi"/>
          <w:b/>
        </w:rPr>
        <w:t xml:space="preserve"> </w:t>
      </w:r>
      <w:r w:rsidR="00497C1F" w:rsidRPr="0085174C">
        <w:rPr>
          <w:rStyle w:val="Strong"/>
          <w:b w:val="0"/>
        </w:rPr>
        <w:t>Initial Completeness Check</w:t>
      </w:r>
      <w:r w:rsidR="00497C1F" w:rsidRPr="006A5E8C">
        <w:t>.</w:t>
      </w:r>
    </w:p>
    <w:p w14:paraId="382FD8EF" w14:textId="4D5E75DE" w:rsidR="00BB4275" w:rsidRPr="00612FD6" w:rsidRDefault="001B2DCB" w:rsidP="00C542F3">
      <w:pPr>
        <w:jc w:val="center"/>
        <w:rPr>
          <w:rFonts w:cstheme="minorHAnsi"/>
        </w:rPr>
      </w:pPr>
      <w:r>
        <w:rPr>
          <w:noProof/>
          <w:lang w:eastAsia="en-AU"/>
        </w:rPr>
        <w:lastRenderedPageBreak/>
        <w:drawing>
          <wp:inline distT="0" distB="0" distL="0" distR="0" wp14:anchorId="3BDC9AEB" wp14:editId="6884E1E5">
            <wp:extent cx="4566963" cy="3897642"/>
            <wp:effectExtent l="0" t="0" r="508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497" b="1909"/>
                    <a:stretch/>
                  </pic:blipFill>
                  <pic:spPr bwMode="auto">
                    <a:xfrm>
                      <a:off x="0" y="0"/>
                      <a:ext cx="4569876" cy="3900128"/>
                    </a:xfrm>
                    <a:prstGeom prst="rect">
                      <a:avLst/>
                    </a:prstGeom>
                    <a:ln>
                      <a:noFill/>
                    </a:ln>
                    <a:extLst>
                      <a:ext uri="{53640926-AAD7-44D8-BBD7-CCE9431645EC}">
                        <a14:shadowObscured xmlns:a14="http://schemas.microsoft.com/office/drawing/2010/main"/>
                      </a:ext>
                    </a:extLst>
                  </pic:spPr>
                </pic:pic>
              </a:graphicData>
            </a:graphic>
          </wp:inline>
        </w:drawing>
      </w:r>
    </w:p>
    <w:p w14:paraId="1EA229DC" w14:textId="77777777" w:rsidR="00497C1F" w:rsidRPr="00AD2BD6" w:rsidRDefault="00497C1F" w:rsidP="00C542F3">
      <w:pPr>
        <w:rPr>
          <w:rStyle w:val="Strong"/>
          <w:sz w:val="28"/>
          <w:szCs w:val="28"/>
        </w:rPr>
      </w:pPr>
      <w:r w:rsidRPr="00AD2BD6">
        <w:rPr>
          <w:rStyle w:val="Strong"/>
          <w:sz w:val="28"/>
          <w:szCs w:val="28"/>
        </w:rPr>
        <w:t>Notes</w:t>
      </w:r>
    </w:p>
    <w:p w14:paraId="4E2C9904" w14:textId="77777777" w:rsidR="00497C1F" w:rsidRPr="00D93EC7" w:rsidRDefault="00497C1F" w:rsidP="00C542F3">
      <w:pPr>
        <w:pStyle w:val="ListParagraph"/>
        <w:numPr>
          <w:ilvl w:val="0"/>
          <w:numId w:val="13"/>
        </w:numPr>
        <w:spacing w:after="0"/>
        <w:ind w:left="641" w:hanging="357"/>
        <w:contextualSpacing w:val="0"/>
      </w:pPr>
      <w:r w:rsidRPr="00D93EC7">
        <w:t xml:space="preserve">An application can only be lodged where the status of the application is </w:t>
      </w:r>
      <w:r>
        <w:t xml:space="preserve">in </w:t>
      </w:r>
      <w:r w:rsidRPr="00D93EC7">
        <w:t>Draft</w:t>
      </w:r>
      <w:r>
        <w:t>.</w:t>
      </w:r>
    </w:p>
    <w:p w14:paraId="1FF6FBDB" w14:textId="2CEB7366" w:rsidR="00497C1F" w:rsidRDefault="00497C1F" w:rsidP="00C542F3">
      <w:pPr>
        <w:pStyle w:val="ListParagraph"/>
        <w:numPr>
          <w:ilvl w:val="0"/>
          <w:numId w:val="13"/>
        </w:numPr>
        <w:spacing w:after="0"/>
        <w:ind w:left="641" w:hanging="357"/>
        <w:contextualSpacing w:val="0"/>
      </w:pPr>
      <w:r>
        <w:t xml:space="preserve">You must ensure that you have uploaded all documents as requested in </w:t>
      </w:r>
      <w:r w:rsidR="009E696F">
        <w:t xml:space="preserve">the application </w:t>
      </w:r>
      <w:r w:rsidR="00153EAC">
        <w:t>guide.</w:t>
      </w:r>
    </w:p>
    <w:p w14:paraId="6128CC62" w14:textId="77777777" w:rsidR="00497C1F" w:rsidRPr="0081152E" w:rsidRDefault="00497C1F" w:rsidP="00C542F3">
      <w:pPr>
        <w:pStyle w:val="ListParagraph"/>
        <w:numPr>
          <w:ilvl w:val="0"/>
          <w:numId w:val="13"/>
        </w:numPr>
        <w:spacing w:after="0"/>
        <w:ind w:left="641" w:hanging="357"/>
        <w:contextualSpacing w:val="0"/>
      </w:pPr>
      <w:r w:rsidRPr="00D93EC7">
        <w:t xml:space="preserve">Each sector application will have its own </w:t>
      </w:r>
      <w:r w:rsidRPr="00372DFE">
        <w:rPr>
          <w:rStyle w:val="Strong"/>
        </w:rPr>
        <w:t>Lodge application for assessment</w:t>
      </w:r>
      <w:r w:rsidRPr="00AD2BD6">
        <w:rPr>
          <w:rFonts w:cstheme="minorHAnsi"/>
          <w:b/>
        </w:rPr>
        <w:t xml:space="preserve"> </w:t>
      </w:r>
      <w:r w:rsidRPr="00AD2BD6">
        <w:rPr>
          <w:rFonts w:cstheme="minorHAnsi"/>
        </w:rPr>
        <w:t>button</w:t>
      </w:r>
      <w:r>
        <w:rPr>
          <w:rFonts w:cstheme="minorHAnsi"/>
        </w:rPr>
        <w:t>.</w:t>
      </w:r>
    </w:p>
    <w:p w14:paraId="7535C4E8" w14:textId="77777777" w:rsidR="00497C1F" w:rsidRPr="00554939" w:rsidRDefault="00497C1F" w:rsidP="00C542F3">
      <w:pPr>
        <w:pStyle w:val="ListParagraph"/>
        <w:numPr>
          <w:ilvl w:val="0"/>
          <w:numId w:val="13"/>
        </w:numPr>
        <w:spacing w:after="0"/>
        <w:ind w:left="641" w:hanging="357"/>
        <w:contextualSpacing w:val="0"/>
      </w:pPr>
      <w:r>
        <w:rPr>
          <w:rFonts w:cstheme="minorHAnsi"/>
        </w:rPr>
        <w:t xml:space="preserve">A </w:t>
      </w:r>
      <w:r w:rsidR="007E1510">
        <w:rPr>
          <w:rFonts w:cstheme="minorHAnsi"/>
        </w:rPr>
        <w:t>HITS n</w:t>
      </w:r>
      <w:r>
        <w:rPr>
          <w:rFonts w:cstheme="minorHAnsi"/>
        </w:rPr>
        <w:t xml:space="preserve">otification message </w:t>
      </w:r>
      <w:r w:rsidR="007E1510">
        <w:rPr>
          <w:rFonts w:cstheme="minorHAnsi"/>
        </w:rPr>
        <w:t>is generated – see Notifications section for details.</w:t>
      </w:r>
      <w:r>
        <w:rPr>
          <w:rFonts w:cstheme="minorHAnsi"/>
        </w:rPr>
        <w:t xml:space="preserve"> </w:t>
      </w:r>
    </w:p>
    <w:p w14:paraId="2ACFFB68" w14:textId="5EA5A782" w:rsidR="00554939" w:rsidRPr="002425F2" w:rsidRDefault="00554939" w:rsidP="00C542F3">
      <w:pPr>
        <w:pStyle w:val="ListParagraph"/>
        <w:numPr>
          <w:ilvl w:val="0"/>
          <w:numId w:val="13"/>
        </w:numPr>
        <w:spacing w:after="0"/>
        <w:ind w:left="641" w:hanging="357"/>
        <w:contextualSpacing w:val="0"/>
      </w:pPr>
      <w:r>
        <w:rPr>
          <w:rFonts w:cstheme="minorHAnsi"/>
        </w:rPr>
        <w:t>You will not be able to update your applicati</w:t>
      </w:r>
      <w:r w:rsidR="0097293B">
        <w:rPr>
          <w:rFonts w:cstheme="minorHAnsi"/>
        </w:rPr>
        <w:t xml:space="preserve">on including uploading documents once it has been submitted. The only exception is </w:t>
      </w:r>
      <w:r>
        <w:rPr>
          <w:rFonts w:cstheme="minorHAnsi"/>
        </w:rPr>
        <w:t>your Financial Performance</w:t>
      </w:r>
      <w:r w:rsidR="0097293B">
        <w:rPr>
          <w:rFonts w:cstheme="minorHAnsi"/>
        </w:rPr>
        <w:t xml:space="preserve"> which can be submitted at any time.</w:t>
      </w:r>
    </w:p>
    <w:p w14:paraId="5275C962" w14:textId="5AB35580" w:rsidR="00C542F3" w:rsidRPr="00C542F3" w:rsidRDefault="002425F2" w:rsidP="00C542F3">
      <w:pPr>
        <w:pStyle w:val="ListParagraph"/>
        <w:numPr>
          <w:ilvl w:val="0"/>
          <w:numId w:val="13"/>
        </w:numPr>
        <w:spacing w:after="0"/>
        <w:ind w:left="641" w:hanging="357"/>
        <w:contextualSpacing w:val="0"/>
        <w:rPr>
          <w:b/>
          <w:sz w:val="36"/>
        </w:rPr>
      </w:pPr>
      <w:r w:rsidRPr="00FF468B">
        <w:t xml:space="preserve">The CEO and SAO security roles are senior user roles which enable higher level tasks in HITS to be undertaken, such as </w:t>
      </w:r>
      <w:r>
        <w:t>submitting your organisation</w:t>
      </w:r>
      <w:r w:rsidR="009E696F">
        <w:t>’</w:t>
      </w:r>
      <w:r>
        <w:t xml:space="preserve">s application, </w:t>
      </w:r>
      <w:r w:rsidRPr="00FF468B">
        <w:t xml:space="preserve">providing bank account details and declarations pertaining to provision of personal information. </w:t>
      </w:r>
      <w:r w:rsidR="0097293B">
        <w:t>You should ensure that these user roles are assigned to</w:t>
      </w:r>
      <w:r w:rsidR="0097293B" w:rsidRPr="00FF468B">
        <w:t xml:space="preserve"> senior officers of the organisation who have the requisite aut</w:t>
      </w:r>
      <w:r w:rsidR="0097293B">
        <w:t>hority to bind the organisation</w:t>
      </w:r>
      <w:r w:rsidR="0097293B" w:rsidRPr="00FF468B">
        <w:t>.</w:t>
      </w:r>
    </w:p>
    <w:p w14:paraId="07EC99D4" w14:textId="5A037A40" w:rsidR="00964F1D" w:rsidRPr="002425F2" w:rsidRDefault="00964F1D" w:rsidP="00C542F3">
      <w:pPr>
        <w:pStyle w:val="ListParagraph"/>
        <w:numPr>
          <w:ilvl w:val="0"/>
          <w:numId w:val="13"/>
        </w:numPr>
        <w:spacing w:after="0"/>
        <w:ind w:left="641" w:hanging="357"/>
        <w:contextualSpacing w:val="0"/>
        <w:rPr>
          <w:b/>
          <w:sz w:val="36"/>
        </w:rPr>
      </w:pPr>
      <w:r>
        <w:br w:type="page"/>
      </w:r>
    </w:p>
    <w:p w14:paraId="1AD613B7" w14:textId="77777777" w:rsidR="00AC23AE" w:rsidRPr="0015562D" w:rsidRDefault="00AC23AE" w:rsidP="004A15F7">
      <w:pPr>
        <w:pStyle w:val="Heading1"/>
      </w:pPr>
      <w:bookmarkStart w:id="26" w:name="_Toc522637012"/>
      <w:r>
        <w:lastRenderedPageBreak/>
        <w:t>Application – New applicants</w:t>
      </w:r>
      <w:bookmarkEnd w:id="26"/>
    </w:p>
    <w:p w14:paraId="21BF01B7" w14:textId="077383D4" w:rsidR="007E1510" w:rsidRDefault="007E1510" w:rsidP="00C542F3">
      <w:r>
        <w:t xml:space="preserve">New applicants are </w:t>
      </w:r>
      <w:r w:rsidR="008256B2">
        <w:t xml:space="preserve">considered to be </w:t>
      </w:r>
      <w:r>
        <w:t xml:space="preserve">organisations </w:t>
      </w:r>
      <w:r w:rsidR="008256B2">
        <w:t>that</w:t>
      </w:r>
      <w:r>
        <w:t xml:space="preserve"> </w:t>
      </w:r>
      <w:r w:rsidR="008256B2">
        <w:t xml:space="preserve">do not </w:t>
      </w:r>
      <w:r>
        <w:t xml:space="preserve">have </w:t>
      </w:r>
      <w:r w:rsidR="008256B2">
        <w:t>an existing record in HITS</w:t>
      </w:r>
      <w:r>
        <w:t>.</w:t>
      </w:r>
      <w:r w:rsidR="008256B2">
        <w:t xml:space="preserve"> The reason for the separate process is that the initial registration</w:t>
      </w:r>
      <w:r w:rsidR="0097293B">
        <w:t xml:space="preserve"> of an application</w:t>
      </w:r>
      <w:r w:rsidR="008256B2">
        <w:t xml:space="preserve"> includes </w:t>
      </w:r>
      <w:r w:rsidR="003B3C50">
        <w:t>setting up a direct link with the organisation</w:t>
      </w:r>
      <w:r w:rsidR="009E696F">
        <w:t>’</w:t>
      </w:r>
      <w:r w:rsidR="0097293B">
        <w:t>s</w:t>
      </w:r>
      <w:r w:rsidR="003B3C50">
        <w:t xml:space="preserve"> </w:t>
      </w:r>
      <w:r w:rsidR="008256B2">
        <w:t xml:space="preserve">TGA </w:t>
      </w:r>
      <w:r w:rsidR="0097293B">
        <w:t>and/</w:t>
      </w:r>
      <w:r w:rsidR="008256B2">
        <w:t>or TEQSA record</w:t>
      </w:r>
      <w:r w:rsidR="0097293B">
        <w:t xml:space="preserve"> to enable the</w:t>
      </w:r>
      <w:r w:rsidR="008256B2">
        <w:t xml:space="preserve"> populat</w:t>
      </w:r>
      <w:r w:rsidR="0097293B">
        <w:t xml:space="preserve">ion of details in </w:t>
      </w:r>
      <w:r w:rsidR="008256B2">
        <w:t>HITS.</w:t>
      </w:r>
      <w:r w:rsidR="0097293B">
        <w:t xml:space="preserve"> Please note that any details populated from TGA and/or TEQSA can</w:t>
      </w:r>
      <w:r w:rsidR="009E696F">
        <w:t>not</w:t>
      </w:r>
      <w:r w:rsidR="0097293B">
        <w:t xml:space="preserve"> be updated.</w:t>
      </w:r>
    </w:p>
    <w:p w14:paraId="37B17FBB" w14:textId="5FD7B421" w:rsidR="000035CC" w:rsidRDefault="000035CC" w:rsidP="00C542F3">
      <w:pPr>
        <w:jc w:val="both"/>
      </w:pPr>
      <w:r>
        <w:t>Please note that you do not need to have access to HITS to complete the registration process for new provider applicants.</w:t>
      </w:r>
      <w:r w:rsidR="002C2B68">
        <w:t xml:space="preserve"> However, access to HITS is needed to submit or lodge an application.</w:t>
      </w:r>
    </w:p>
    <w:p w14:paraId="2F7DEFE4" w14:textId="77777777" w:rsidR="007E1510" w:rsidRPr="008A3574" w:rsidRDefault="007E1510" w:rsidP="007E1510">
      <w:pPr>
        <w:spacing w:before="240" w:after="60"/>
        <w:rPr>
          <w:rStyle w:val="Strong"/>
          <w:sz w:val="28"/>
          <w:szCs w:val="28"/>
        </w:rPr>
      </w:pPr>
      <w:r w:rsidRPr="00D64FEF">
        <w:rPr>
          <w:rStyle w:val="Strong"/>
          <w:sz w:val="28"/>
          <w:szCs w:val="28"/>
        </w:rPr>
        <w:t>Instructions</w:t>
      </w:r>
    </w:p>
    <w:p w14:paraId="0D68D832" w14:textId="2523C8DC" w:rsidR="00AC23AE" w:rsidRDefault="00AC23AE" w:rsidP="003F64C8">
      <w:pPr>
        <w:pStyle w:val="ListParagraph"/>
        <w:numPr>
          <w:ilvl w:val="0"/>
          <w:numId w:val="52"/>
        </w:numPr>
        <w:ind w:left="425" w:hanging="425"/>
        <w:contextualSpacing w:val="0"/>
      </w:pPr>
      <w:r>
        <w:t xml:space="preserve">To </w:t>
      </w:r>
      <w:r w:rsidRPr="0015562D">
        <w:t xml:space="preserve">apply to become a HELP </w:t>
      </w:r>
      <w:r w:rsidR="00DF2749">
        <w:t>p</w:t>
      </w:r>
      <w:r w:rsidRPr="0015562D">
        <w:t xml:space="preserve">rovider, </w:t>
      </w:r>
      <w:r w:rsidRPr="008A3574">
        <w:t>the first step is to register your new application details in HITS</w:t>
      </w:r>
      <w:r w:rsidR="00C542F3">
        <w:t xml:space="preserve">. </w:t>
      </w:r>
      <w:r>
        <w:t xml:space="preserve">You can do this by clicking on </w:t>
      </w:r>
      <w:hyperlink r:id="rId107" w:history="1">
        <w:r w:rsidR="00FB7BC2" w:rsidRPr="00FB7BC2">
          <w:rPr>
            <w:rStyle w:val="Hyperlink"/>
          </w:rPr>
          <w:t>Register and Apply</w:t>
        </w:r>
      </w:hyperlink>
      <w:r>
        <w:t xml:space="preserve"> by typing the following URL into your web browser:</w:t>
      </w:r>
    </w:p>
    <w:p w14:paraId="0A3AABE4" w14:textId="6ED8A51B" w:rsidR="00AC23AE" w:rsidRDefault="00FA5A88" w:rsidP="003F64C8">
      <w:pPr>
        <w:ind w:left="425" w:hanging="425"/>
        <w:jc w:val="center"/>
      </w:pPr>
      <w:hyperlink r:id="rId108" w:history="1">
        <w:r w:rsidR="005C563C" w:rsidRPr="003240EF">
          <w:rPr>
            <w:rStyle w:val="Hyperlink"/>
          </w:rPr>
          <w:t>https://extranet.education.gov.au/HESystemHits/Registration/Eligibility</w:t>
        </w:r>
      </w:hyperlink>
    </w:p>
    <w:p w14:paraId="07E10660" w14:textId="312EF5B8" w:rsidR="00AC23AE" w:rsidRDefault="00AC23AE" w:rsidP="00641A94">
      <w:pPr>
        <w:pStyle w:val="ListParagraph"/>
        <w:numPr>
          <w:ilvl w:val="0"/>
          <w:numId w:val="52"/>
        </w:numPr>
        <w:spacing w:after="30"/>
        <w:ind w:left="426" w:hanging="426"/>
        <w:contextualSpacing w:val="0"/>
      </w:pPr>
      <w:r>
        <w:t>S</w:t>
      </w:r>
      <w:r w:rsidRPr="007E1510">
        <w:rPr>
          <w:lang w:val="en-GB"/>
        </w:rPr>
        <w:t xml:space="preserve">elect the sector (or sectors) and Click </w:t>
      </w:r>
      <w:r w:rsidRPr="00710A5F">
        <w:rPr>
          <w:rStyle w:val="Strong"/>
        </w:rPr>
        <w:t>Next</w:t>
      </w:r>
      <w:r w:rsidRPr="007E1510">
        <w:rPr>
          <w:lang w:val="en-GB"/>
        </w:rPr>
        <w:t>.</w:t>
      </w:r>
      <w:r w:rsidR="00DF2749" w:rsidRPr="007E1510">
        <w:rPr>
          <w:lang w:val="en-GB"/>
        </w:rPr>
        <w:t xml:space="preserve"> </w:t>
      </w:r>
      <w:r>
        <w:t>Sect</w:t>
      </w:r>
      <w:r w:rsidR="00DF2749">
        <w:t>or</w:t>
      </w:r>
      <w:r>
        <w:t xml:space="preserve"> options are </w:t>
      </w:r>
      <w:r w:rsidR="00DF2749">
        <w:t>‘</w:t>
      </w:r>
      <w:r>
        <w:t>Dual Sector</w:t>
      </w:r>
      <w:r w:rsidR="00DF2749">
        <w:t>’</w:t>
      </w:r>
      <w:r>
        <w:t xml:space="preserve">, </w:t>
      </w:r>
      <w:r w:rsidR="00DF2749">
        <w:t>‘</w:t>
      </w:r>
      <w:r>
        <w:t>Higher Education Sector</w:t>
      </w:r>
      <w:r w:rsidR="00DF2749">
        <w:t>’</w:t>
      </w:r>
      <w:r>
        <w:t xml:space="preserve"> or </w:t>
      </w:r>
      <w:r w:rsidR="00DF2749">
        <w:t>‘</w:t>
      </w:r>
      <w:r>
        <w:t>VET Sector</w:t>
      </w:r>
      <w:r w:rsidR="00DF2749">
        <w:t>’</w:t>
      </w:r>
      <w:r>
        <w:t>.</w:t>
      </w:r>
    </w:p>
    <w:p w14:paraId="5EBE3B5C" w14:textId="77777777" w:rsidR="00AC23AE" w:rsidRPr="0015562D" w:rsidRDefault="00AC23AE" w:rsidP="00C542F3">
      <w:pPr>
        <w:pStyle w:val="ListParagraph"/>
        <w:ind w:left="0"/>
        <w:contextualSpacing w:val="0"/>
        <w:jc w:val="center"/>
      </w:pPr>
      <w:r>
        <w:rPr>
          <w:noProof/>
          <w:lang w:eastAsia="en-AU"/>
        </w:rPr>
        <w:drawing>
          <wp:inline distT="0" distB="0" distL="0" distR="0" wp14:anchorId="7DEBD000" wp14:editId="5A9786FC">
            <wp:extent cx="5922645" cy="1456690"/>
            <wp:effectExtent l="0" t="0" r="1905" b="0"/>
            <wp:docPr id="214" name="Picture 214" descr="Choose sector" title="HI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2645" cy="1456690"/>
                    </a:xfrm>
                    <a:prstGeom prst="rect">
                      <a:avLst/>
                    </a:prstGeom>
                    <a:noFill/>
                    <a:ln>
                      <a:noFill/>
                    </a:ln>
                  </pic:spPr>
                </pic:pic>
              </a:graphicData>
            </a:graphic>
          </wp:inline>
        </w:drawing>
      </w:r>
    </w:p>
    <w:p w14:paraId="42F811E3" w14:textId="7C8382D5" w:rsidR="00AC23AE" w:rsidRPr="0067277E" w:rsidRDefault="00AC23AE" w:rsidP="00C542F3">
      <w:pPr>
        <w:pStyle w:val="ListParagraph"/>
        <w:numPr>
          <w:ilvl w:val="0"/>
          <w:numId w:val="52"/>
        </w:numPr>
        <w:spacing w:after="60"/>
        <w:ind w:left="714" w:hanging="357"/>
        <w:contextualSpacing w:val="0"/>
      </w:pPr>
      <w:r w:rsidRPr="007E1510">
        <w:rPr>
          <w:lang w:val="en-GB"/>
        </w:rPr>
        <w:t xml:space="preserve">Enter your </w:t>
      </w:r>
      <w:r w:rsidR="00DF2749" w:rsidRPr="007E1510">
        <w:rPr>
          <w:lang w:val="en-GB"/>
        </w:rPr>
        <w:t>o</w:t>
      </w:r>
      <w:r w:rsidRPr="007E1510">
        <w:rPr>
          <w:lang w:val="en-GB"/>
        </w:rPr>
        <w:t>rganisation’s Training.gov.au (TGA) and/or Tertiary Education</w:t>
      </w:r>
      <w:r w:rsidR="00DF2749" w:rsidRPr="007E1510">
        <w:rPr>
          <w:lang w:val="en-GB"/>
        </w:rPr>
        <w:t xml:space="preserve"> Quality and Standards Agency (</w:t>
      </w:r>
      <w:r w:rsidRPr="007E1510">
        <w:rPr>
          <w:lang w:val="en-GB"/>
        </w:rPr>
        <w:t xml:space="preserve">TEQSA) code and click </w:t>
      </w:r>
      <w:r w:rsidR="001F5204" w:rsidRPr="007E1510">
        <w:rPr>
          <w:b/>
          <w:lang w:val="en-GB"/>
        </w:rPr>
        <w:t>Next</w:t>
      </w:r>
      <w:r w:rsidR="005C563C">
        <w:rPr>
          <w:b/>
          <w:lang w:val="en-GB"/>
        </w:rPr>
        <w:t>.</w:t>
      </w:r>
    </w:p>
    <w:p w14:paraId="595719C0" w14:textId="7676E9FA" w:rsidR="002B6245" w:rsidRDefault="00AC23AE" w:rsidP="00C542F3">
      <w:pPr>
        <w:spacing w:after="60"/>
        <w:ind w:left="720"/>
      </w:pPr>
      <w:r>
        <w:t>Note: If you do not know your Organisation</w:t>
      </w:r>
      <w:r w:rsidR="00DF2749">
        <w:t>’</w:t>
      </w:r>
      <w:r>
        <w:t xml:space="preserve">s TGA/TEQSA code, </w:t>
      </w:r>
      <w:r w:rsidR="002B6245">
        <w:t xml:space="preserve">you can find your codes by searching on the </w:t>
      </w:r>
      <w:r w:rsidR="002B6245" w:rsidRPr="00FC1A35">
        <w:rPr>
          <w:b/>
        </w:rPr>
        <w:t>National Registers</w:t>
      </w:r>
      <w:r w:rsidR="002B6245">
        <w:t>:</w:t>
      </w:r>
    </w:p>
    <w:p w14:paraId="7D83BCAE" w14:textId="6A89080B" w:rsidR="002B6245" w:rsidRDefault="00FA5A88" w:rsidP="00C542F3">
      <w:pPr>
        <w:spacing w:after="0"/>
        <w:ind w:left="720"/>
      </w:pPr>
      <w:hyperlink r:id="rId110" w:history="1">
        <w:r w:rsidR="005E5E34">
          <w:rPr>
            <w:rStyle w:val="Hyperlink"/>
          </w:rPr>
          <w:t>www.training.gov.au/Home/Tga</w:t>
        </w:r>
      </w:hyperlink>
      <w:r w:rsidR="002B6245">
        <w:t xml:space="preserve"> for </w:t>
      </w:r>
      <w:r w:rsidR="002B6245" w:rsidRPr="00FC1A35">
        <w:rPr>
          <w:b/>
        </w:rPr>
        <w:t>registered training organisations</w:t>
      </w:r>
      <w:r w:rsidR="002B6245">
        <w:t>; and</w:t>
      </w:r>
    </w:p>
    <w:p w14:paraId="57B34906" w14:textId="4E6DADD4" w:rsidR="00320A50" w:rsidRPr="00476E05" w:rsidRDefault="00FA5A88" w:rsidP="00C542F3">
      <w:pPr>
        <w:spacing w:after="30"/>
        <w:ind w:left="720"/>
      </w:pPr>
      <w:hyperlink r:id="rId111" w:history="1">
        <w:r w:rsidR="005E5E34">
          <w:rPr>
            <w:rStyle w:val="Hyperlink"/>
          </w:rPr>
          <w:t>www.teqsa.gov.au/national-register</w:t>
        </w:r>
      </w:hyperlink>
      <w:r w:rsidR="002B6245">
        <w:t xml:space="preserve"> for </w:t>
      </w:r>
      <w:r w:rsidR="002B6245" w:rsidRPr="00FC1A35">
        <w:rPr>
          <w:b/>
        </w:rPr>
        <w:t>higher education providers</w:t>
      </w:r>
      <w:r w:rsidR="00C542F3">
        <w:t>.</w:t>
      </w:r>
    </w:p>
    <w:p w14:paraId="14055DE6" w14:textId="77777777" w:rsidR="00AC23AE" w:rsidRPr="0015562D" w:rsidRDefault="00AC23AE" w:rsidP="00C542F3">
      <w:pPr>
        <w:pStyle w:val="ListParagraph"/>
        <w:ind w:left="0"/>
        <w:contextualSpacing w:val="0"/>
        <w:jc w:val="center"/>
      </w:pPr>
      <w:r>
        <w:rPr>
          <w:noProof/>
          <w:lang w:eastAsia="en-AU"/>
        </w:rPr>
        <w:drawing>
          <wp:inline distT="0" distB="0" distL="0" distR="0" wp14:anchorId="02225C79" wp14:editId="7B424926">
            <wp:extent cx="5911850" cy="2158365"/>
            <wp:effectExtent l="0" t="0" r="0" b="0"/>
            <wp:docPr id="215" name="Picture 215" descr="Add TGA Id" title="HI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11850" cy="2158365"/>
                    </a:xfrm>
                    <a:prstGeom prst="rect">
                      <a:avLst/>
                    </a:prstGeom>
                    <a:noFill/>
                    <a:ln>
                      <a:noFill/>
                    </a:ln>
                  </pic:spPr>
                </pic:pic>
              </a:graphicData>
            </a:graphic>
          </wp:inline>
        </w:drawing>
      </w:r>
    </w:p>
    <w:p w14:paraId="2CEFF78E" w14:textId="77777777" w:rsidR="00AC23AE" w:rsidRPr="0067277E" w:rsidRDefault="00AC23AE" w:rsidP="00641A94">
      <w:pPr>
        <w:pStyle w:val="ListParagraph"/>
        <w:numPr>
          <w:ilvl w:val="0"/>
          <w:numId w:val="52"/>
        </w:numPr>
        <w:spacing w:after="60"/>
        <w:ind w:left="426" w:hanging="426"/>
        <w:contextualSpacing w:val="0"/>
      </w:pPr>
      <w:r w:rsidRPr="007E1510">
        <w:rPr>
          <w:lang w:val="en-GB"/>
        </w:rPr>
        <w:t>Check and confirm that the</w:t>
      </w:r>
      <w:r w:rsidRPr="007E1510">
        <w:rPr>
          <w:b/>
          <w:lang w:val="en-GB"/>
        </w:rPr>
        <w:t xml:space="preserve"> </w:t>
      </w:r>
      <w:r w:rsidR="007E1510" w:rsidRPr="007E1510">
        <w:rPr>
          <w:lang w:val="en-GB"/>
        </w:rPr>
        <w:t>TGA/TEQSA R</w:t>
      </w:r>
      <w:r w:rsidR="007F663A" w:rsidRPr="007E1510">
        <w:rPr>
          <w:lang w:val="en-GB"/>
        </w:rPr>
        <w:t>egistered</w:t>
      </w:r>
      <w:r w:rsidRPr="007E1510">
        <w:rPr>
          <w:rStyle w:val="Strong"/>
        </w:rPr>
        <w:t xml:space="preserve"> </w:t>
      </w:r>
      <w:r w:rsidRPr="007E1510">
        <w:rPr>
          <w:rStyle w:val="Strong"/>
          <w:b w:val="0"/>
        </w:rPr>
        <w:t>entity name</w:t>
      </w:r>
      <w:r w:rsidRPr="00710A5F">
        <w:rPr>
          <w:rStyle w:val="Strong"/>
        </w:rPr>
        <w:t xml:space="preserve"> </w:t>
      </w:r>
      <w:r w:rsidRPr="007E1510">
        <w:rPr>
          <w:rStyle w:val="Strong"/>
          <w:b w:val="0"/>
        </w:rPr>
        <w:t xml:space="preserve">is the </w:t>
      </w:r>
      <w:r w:rsidR="00DF2749" w:rsidRPr="007E1510">
        <w:rPr>
          <w:rStyle w:val="Strong"/>
          <w:b w:val="0"/>
        </w:rPr>
        <w:t xml:space="preserve">correct </w:t>
      </w:r>
      <w:r w:rsidRPr="007E1510">
        <w:rPr>
          <w:rStyle w:val="Strong"/>
          <w:b w:val="0"/>
        </w:rPr>
        <w:t xml:space="preserve">entity name of your organisation and click </w:t>
      </w:r>
      <w:r w:rsidRPr="00710A5F">
        <w:rPr>
          <w:rStyle w:val="Strong"/>
        </w:rPr>
        <w:t>Next</w:t>
      </w:r>
      <w:r w:rsidRPr="007E1510">
        <w:rPr>
          <w:bCs/>
          <w:lang w:val="en-GB"/>
        </w:rPr>
        <w:t>.</w:t>
      </w:r>
    </w:p>
    <w:p w14:paraId="0CF8C281" w14:textId="5DD53B2C" w:rsidR="00AC23AE" w:rsidRPr="00DC5823" w:rsidRDefault="00AC23AE" w:rsidP="00787444">
      <w:pPr>
        <w:keepLines/>
        <w:spacing w:after="30"/>
        <w:rPr>
          <w:rStyle w:val="Hyperlink"/>
          <w:color w:val="auto"/>
          <w:u w:val="none"/>
        </w:rPr>
      </w:pPr>
      <w:r w:rsidRPr="00641A94">
        <w:rPr>
          <w:b/>
          <w:i/>
        </w:rPr>
        <w:lastRenderedPageBreak/>
        <w:t>Note</w:t>
      </w:r>
      <w:r>
        <w:t xml:space="preserve">: If </w:t>
      </w:r>
      <w:r w:rsidR="007E1510">
        <w:t>your</w:t>
      </w:r>
      <w:r>
        <w:t xml:space="preserve"> </w:t>
      </w:r>
      <w:r w:rsidRPr="007E1510">
        <w:t>registered entity name</w:t>
      </w:r>
      <w:r>
        <w:rPr>
          <w:b/>
        </w:rPr>
        <w:t xml:space="preserve"> </w:t>
      </w:r>
      <w:r>
        <w:t xml:space="preserve">is not the correct entity name, click </w:t>
      </w:r>
      <w:r>
        <w:rPr>
          <w:b/>
        </w:rPr>
        <w:t>Cancel</w:t>
      </w:r>
      <w:r>
        <w:t xml:space="preserve"> and </w:t>
      </w:r>
      <w:r w:rsidR="00FB030C" w:rsidRPr="005B6FFB">
        <w:t xml:space="preserve">contact </w:t>
      </w:r>
      <w:r w:rsidR="00FB030C">
        <w:t xml:space="preserve">the department via the online enquiry form under the Frequently Asked Questions section at </w:t>
      </w:r>
      <w:hyperlink r:id="rId113" w:history="1">
        <w:r w:rsidR="005E5E34">
          <w:rPr>
            <w:rStyle w:val="Hyperlink"/>
          </w:rPr>
          <w:t>www.education.gov.au/information-vet-student-loans-approved-providers</w:t>
        </w:r>
      </w:hyperlink>
      <w:r w:rsidR="00FB030C">
        <w:t xml:space="preserve"> for VET providers</w:t>
      </w:r>
      <w:r w:rsidR="009A6675">
        <w:t xml:space="preserve"> </w:t>
      </w:r>
      <w:r w:rsidR="00787444">
        <w:t>or</w:t>
      </w:r>
      <w:r w:rsidR="0000211E">
        <w:t xml:space="preserve"> </w:t>
      </w:r>
      <w:r w:rsidR="0000211E">
        <w:br/>
      </w:r>
      <w:hyperlink r:id="rId114" w:history="1">
        <w:r w:rsidR="00787444" w:rsidRPr="00A3756B">
          <w:rPr>
            <w:rStyle w:val="Hyperlink"/>
          </w:rPr>
          <w:t>Fee-Help@education.gov.au</w:t>
        </w:r>
      </w:hyperlink>
      <w:r w:rsidR="00FB030C">
        <w:t xml:space="preserve"> for Higher Education providers.</w:t>
      </w:r>
    </w:p>
    <w:p w14:paraId="3E4A8004" w14:textId="77777777" w:rsidR="00AC23AE" w:rsidRPr="0015562D" w:rsidRDefault="00AC23AE" w:rsidP="00C542F3">
      <w:pPr>
        <w:jc w:val="center"/>
      </w:pPr>
      <w:r>
        <w:rPr>
          <w:noProof/>
          <w:lang w:eastAsia="en-AU"/>
        </w:rPr>
        <w:drawing>
          <wp:inline distT="0" distB="0" distL="0" distR="0" wp14:anchorId="38FD23AE" wp14:editId="624E91C4">
            <wp:extent cx="5922645" cy="1701165"/>
            <wp:effectExtent l="0" t="0" r="1905" b="0"/>
            <wp:docPr id="216" name="Picture 216" descr="Confirm entity name" title="HIT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2645" cy="1701165"/>
                    </a:xfrm>
                    <a:prstGeom prst="rect">
                      <a:avLst/>
                    </a:prstGeom>
                    <a:noFill/>
                    <a:ln>
                      <a:noFill/>
                    </a:ln>
                  </pic:spPr>
                </pic:pic>
              </a:graphicData>
            </a:graphic>
          </wp:inline>
        </w:drawing>
      </w:r>
    </w:p>
    <w:p w14:paraId="4B1DF949" w14:textId="4D79461C" w:rsidR="00AC23AE" w:rsidRDefault="00AC23AE" w:rsidP="00641A94">
      <w:pPr>
        <w:pStyle w:val="ListParagraph"/>
        <w:numPr>
          <w:ilvl w:val="0"/>
          <w:numId w:val="52"/>
        </w:numPr>
        <w:spacing w:after="30"/>
        <w:ind w:left="426" w:hanging="426"/>
        <w:contextualSpacing w:val="0"/>
      </w:pPr>
      <w:r w:rsidRPr="0015562D">
        <w:t xml:space="preserve">Complete </w:t>
      </w:r>
      <w:r w:rsidR="003B3C50">
        <w:t>all r</w:t>
      </w:r>
      <w:r w:rsidRPr="007E1510">
        <w:rPr>
          <w:rStyle w:val="Strong"/>
          <w:b w:val="0"/>
        </w:rPr>
        <w:t>equired</w:t>
      </w:r>
      <w:r w:rsidRPr="0015562D">
        <w:t xml:space="preserve"> fields</w:t>
      </w:r>
      <w:r w:rsidR="00C23BA6">
        <w:t xml:space="preserve">, identified as </w:t>
      </w:r>
      <w:r w:rsidR="00C23BA6">
        <w:rPr>
          <w:color w:val="FF0000"/>
        </w:rPr>
        <w:t xml:space="preserve">Required </w:t>
      </w:r>
      <w:r w:rsidRPr="0015562D">
        <w:t xml:space="preserve">and click </w:t>
      </w:r>
      <w:r w:rsidRPr="00710A5F">
        <w:rPr>
          <w:rStyle w:val="Strong"/>
        </w:rPr>
        <w:t>Submit</w:t>
      </w:r>
      <w:r w:rsidR="00C542F3">
        <w:t>.</w:t>
      </w:r>
    </w:p>
    <w:p w14:paraId="57F14B92" w14:textId="6F67B901" w:rsidR="00213500" w:rsidRPr="0015562D" w:rsidRDefault="00C23BA6" w:rsidP="00721EF3">
      <w:pPr>
        <w:jc w:val="center"/>
      </w:pPr>
      <w:r>
        <w:rPr>
          <w:noProof/>
          <w:lang w:eastAsia="en-AU"/>
        </w:rPr>
        <w:drawing>
          <wp:inline distT="0" distB="0" distL="0" distR="0" wp14:anchorId="7B3AF7F2" wp14:editId="49893F27">
            <wp:extent cx="4690707" cy="34673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16838" cy="3486629"/>
                    </a:xfrm>
                    <a:prstGeom prst="rect">
                      <a:avLst/>
                    </a:prstGeom>
                  </pic:spPr>
                </pic:pic>
              </a:graphicData>
            </a:graphic>
          </wp:inline>
        </w:drawing>
      </w:r>
    </w:p>
    <w:p w14:paraId="5EED0903" w14:textId="77777777" w:rsidR="00AC23AE" w:rsidRPr="0015562D" w:rsidRDefault="00C23BA6" w:rsidP="00641A94">
      <w:pPr>
        <w:pStyle w:val="ListParagraph"/>
        <w:numPr>
          <w:ilvl w:val="0"/>
          <w:numId w:val="52"/>
        </w:numPr>
        <w:ind w:left="426" w:hanging="426"/>
        <w:contextualSpacing w:val="0"/>
      </w:pPr>
      <w:r>
        <w:t>Once you have completed the registration process the department will send you the relevant forms to initiate the registration process in eSAM to allow you to access HITS.</w:t>
      </w:r>
      <w:r w:rsidR="00AC23AE">
        <w:t xml:space="preserve"> </w:t>
      </w:r>
      <w:r>
        <w:t>T</w:t>
      </w:r>
      <w:r w:rsidR="00AC23AE">
        <w:t xml:space="preserve">he </w:t>
      </w:r>
      <w:r w:rsidR="002B4401">
        <w:t>Department</w:t>
      </w:r>
      <w:r w:rsidR="00AC23AE">
        <w:t xml:space="preserve"> </w:t>
      </w:r>
      <w:r>
        <w:t>will also provide you with</w:t>
      </w:r>
      <w:r w:rsidR="00AC23AE">
        <w:t xml:space="preserve"> with information on how to register additional users.</w:t>
      </w:r>
    </w:p>
    <w:p w14:paraId="17357C14" w14:textId="77777777" w:rsidR="0000211E" w:rsidRDefault="0000211E">
      <w:pPr>
        <w:rPr>
          <w:rStyle w:val="Strong"/>
          <w:sz w:val="28"/>
          <w:szCs w:val="28"/>
        </w:rPr>
      </w:pPr>
      <w:r>
        <w:rPr>
          <w:rStyle w:val="Strong"/>
          <w:sz w:val="28"/>
          <w:szCs w:val="28"/>
        </w:rPr>
        <w:br w:type="page"/>
      </w:r>
    </w:p>
    <w:p w14:paraId="467FA449" w14:textId="4A14B375" w:rsidR="00AC23AE" w:rsidRPr="00D72547" w:rsidRDefault="00AC23AE" w:rsidP="00AC23AE">
      <w:pPr>
        <w:spacing w:before="240" w:after="60"/>
        <w:rPr>
          <w:rStyle w:val="Strong"/>
          <w:sz w:val="28"/>
          <w:szCs w:val="28"/>
        </w:rPr>
      </w:pPr>
      <w:r w:rsidRPr="00D64FEF">
        <w:rPr>
          <w:rStyle w:val="Strong"/>
          <w:sz w:val="28"/>
          <w:szCs w:val="28"/>
        </w:rPr>
        <w:lastRenderedPageBreak/>
        <w:t>Notes</w:t>
      </w:r>
    </w:p>
    <w:p w14:paraId="29CE6973" w14:textId="0BE13172" w:rsidR="00AC23AE" w:rsidRDefault="00C23BA6" w:rsidP="00721EF3">
      <w:pPr>
        <w:pStyle w:val="ListParagraph"/>
        <w:numPr>
          <w:ilvl w:val="0"/>
          <w:numId w:val="37"/>
        </w:numPr>
        <w:spacing w:after="30"/>
        <w:ind w:left="709" w:hanging="357"/>
        <w:contextualSpacing w:val="0"/>
      </w:pPr>
      <w:r>
        <w:t>You will not be able to access HITS until you have completed the registration process in eSAM</w:t>
      </w:r>
      <w:r w:rsidR="00721EF3">
        <w:t>.</w:t>
      </w:r>
    </w:p>
    <w:p w14:paraId="6EB02DF3" w14:textId="25AD8B6A" w:rsidR="0039697A" w:rsidRPr="0039697A" w:rsidRDefault="0039697A" w:rsidP="00721EF3">
      <w:pPr>
        <w:pStyle w:val="ListParagraph"/>
        <w:numPr>
          <w:ilvl w:val="0"/>
          <w:numId w:val="37"/>
        </w:numPr>
        <w:spacing w:after="30"/>
        <w:ind w:left="709" w:hanging="357"/>
        <w:contextualSpacing w:val="0"/>
        <w:rPr>
          <w:bCs/>
        </w:rPr>
      </w:pPr>
      <w:r>
        <w:rPr>
          <w:bCs/>
        </w:rPr>
        <w:t>For VSL applications, y</w:t>
      </w:r>
      <w:r w:rsidR="00AC23AE" w:rsidRPr="008B1F7D">
        <w:rPr>
          <w:bCs/>
        </w:rPr>
        <w:t xml:space="preserve">ou will be contacted by the </w:t>
      </w:r>
      <w:r>
        <w:rPr>
          <w:bCs/>
        </w:rPr>
        <w:t>d</w:t>
      </w:r>
      <w:r w:rsidR="002B4401" w:rsidRPr="00D71B37">
        <w:rPr>
          <w:bCs/>
        </w:rPr>
        <w:t>epartment</w:t>
      </w:r>
      <w:r w:rsidR="00AC23AE" w:rsidRPr="004C40A9">
        <w:rPr>
          <w:bCs/>
        </w:rPr>
        <w:t xml:space="preserve"> to set up two </w:t>
      </w:r>
      <w:r w:rsidR="004C542A">
        <w:t xml:space="preserve">Provider Security Contact (PSC) officers </w:t>
      </w:r>
      <w:r w:rsidR="00AC23AE" w:rsidRPr="00D71B37">
        <w:rPr>
          <w:bCs/>
        </w:rPr>
        <w:t>fo</w:t>
      </w:r>
      <w:r w:rsidR="00AC23AE" w:rsidRPr="004C40A9">
        <w:rPr>
          <w:bCs/>
        </w:rPr>
        <w:t>r your organisation</w:t>
      </w:r>
      <w:r>
        <w:rPr>
          <w:bCs/>
        </w:rPr>
        <w:t xml:space="preserve"> when your application has been approved</w:t>
      </w:r>
      <w:r w:rsidR="00AC23AE" w:rsidRPr="004C40A9">
        <w:rPr>
          <w:bCs/>
        </w:rPr>
        <w:t xml:space="preserve">. </w:t>
      </w:r>
      <w:r>
        <w:rPr>
          <w:bCs/>
        </w:rPr>
        <w:t>PSC officers</w:t>
      </w:r>
      <w:r w:rsidR="00AC23AE" w:rsidRPr="004C40A9">
        <w:rPr>
          <w:bCs/>
        </w:rPr>
        <w:t xml:space="preserve"> will be responsible for managing all access to your HITS application</w:t>
      </w:r>
      <w:r>
        <w:rPr>
          <w:bCs/>
        </w:rPr>
        <w:t xml:space="preserve"> within your organisation</w:t>
      </w:r>
      <w:r w:rsidR="00AC23AE" w:rsidRPr="004C40A9">
        <w:rPr>
          <w:bCs/>
        </w:rPr>
        <w:t xml:space="preserve"> including creating new users, assigning user roles, managing existing users, resetting passwords. </w:t>
      </w:r>
      <w:r w:rsidR="00AC23AE" w:rsidRPr="00096C38">
        <w:rPr>
          <w:bCs/>
        </w:rPr>
        <w:t xml:space="preserve">Please </w:t>
      </w:r>
      <w:r w:rsidR="00FB030C" w:rsidRPr="005B6FFB">
        <w:t xml:space="preserve">contact </w:t>
      </w:r>
      <w:r w:rsidR="00FB030C">
        <w:t xml:space="preserve">the department via the online enquiry form under the Frequently Asked Questions section at </w:t>
      </w:r>
      <w:hyperlink r:id="rId117" w:history="1">
        <w:r w:rsidR="005E5E34">
          <w:rPr>
            <w:rStyle w:val="Hyperlink"/>
          </w:rPr>
          <w:t>www.education.gov.au/information-vet-student-loans-approved-providers</w:t>
        </w:r>
      </w:hyperlink>
      <w:r w:rsidR="00FB030C">
        <w:t>.</w:t>
      </w:r>
    </w:p>
    <w:p w14:paraId="77DFC6EC" w14:textId="784ED1D2" w:rsidR="00AC23AE" w:rsidRPr="00D71B37" w:rsidRDefault="0039697A" w:rsidP="00721EF3">
      <w:pPr>
        <w:pStyle w:val="ListParagraph"/>
        <w:numPr>
          <w:ilvl w:val="0"/>
          <w:numId w:val="37"/>
        </w:numPr>
        <w:spacing w:after="30"/>
        <w:ind w:left="709" w:hanging="357"/>
        <w:contextualSpacing w:val="0"/>
        <w:rPr>
          <w:bCs/>
        </w:rPr>
      </w:pPr>
      <w:r>
        <w:rPr>
          <w:bCs/>
        </w:rPr>
        <w:t>F</w:t>
      </w:r>
      <w:r w:rsidR="00320A50" w:rsidRPr="00D71B37">
        <w:rPr>
          <w:bCs/>
        </w:rPr>
        <w:t xml:space="preserve">or </w:t>
      </w:r>
      <w:r>
        <w:rPr>
          <w:bCs/>
        </w:rPr>
        <w:t xml:space="preserve">HE applications, you will </w:t>
      </w:r>
      <w:r w:rsidR="00EF1B19">
        <w:rPr>
          <w:bCs/>
        </w:rPr>
        <w:t xml:space="preserve">be contacted by the department </w:t>
      </w:r>
      <w:r w:rsidRPr="004C40A9">
        <w:rPr>
          <w:bCs/>
        </w:rPr>
        <w:t xml:space="preserve">to set up two </w:t>
      </w:r>
      <w:r>
        <w:t xml:space="preserve">Provider Security Contact (PSC) officers </w:t>
      </w:r>
      <w:r w:rsidRPr="00D71B37">
        <w:rPr>
          <w:bCs/>
        </w:rPr>
        <w:t>fo</w:t>
      </w:r>
      <w:r w:rsidRPr="004C40A9">
        <w:rPr>
          <w:bCs/>
        </w:rPr>
        <w:t>r your organisation</w:t>
      </w:r>
      <w:r>
        <w:rPr>
          <w:bCs/>
        </w:rPr>
        <w:t xml:space="preserve"> within a week of registering your application</w:t>
      </w:r>
      <w:r w:rsidR="00E057C1">
        <w:rPr>
          <w:bCs/>
        </w:rPr>
        <w:t xml:space="preserve"> in HITS</w:t>
      </w:r>
      <w:r>
        <w:rPr>
          <w:bCs/>
        </w:rPr>
        <w:t>. PSC officers</w:t>
      </w:r>
      <w:r w:rsidRPr="004C40A9">
        <w:rPr>
          <w:bCs/>
        </w:rPr>
        <w:t xml:space="preserve"> will be responsible for managing all access to your HITS application</w:t>
      </w:r>
      <w:r>
        <w:rPr>
          <w:bCs/>
        </w:rPr>
        <w:t xml:space="preserve"> within your organisation</w:t>
      </w:r>
      <w:r w:rsidRPr="004C40A9">
        <w:rPr>
          <w:bCs/>
        </w:rPr>
        <w:t xml:space="preserve"> including creating new users, assigning user roles, managing existing users, resetting passwords. </w:t>
      </w:r>
      <w:r w:rsidRPr="00096C38">
        <w:rPr>
          <w:bCs/>
        </w:rPr>
        <w:t>Please contact the Department</w:t>
      </w:r>
      <w:r w:rsidRPr="00FF2B70">
        <w:rPr>
          <w:bCs/>
        </w:rPr>
        <w:t xml:space="preserve"> via </w:t>
      </w:r>
      <w:hyperlink r:id="rId118" w:history="1">
        <w:r w:rsidR="00E21E9A" w:rsidRPr="00D71B37">
          <w:rPr>
            <w:rStyle w:val="Hyperlink"/>
            <w:bCs/>
          </w:rPr>
          <w:t>Fe</w:t>
        </w:r>
        <w:r w:rsidR="00E21E9A" w:rsidRPr="00CE6980">
          <w:rPr>
            <w:rStyle w:val="Hyperlink"/>
            <w:bCs/>
          </w:rPr>
          <w:t>e-Help@education.gov.au</w:t>
        </w:r>
      </w:hyperlink>
      <w:r w:rsidR="00320A50" w:rsidRPr="00D71B37">
        <w:rPr>
          <w:bCs/>
        </w:rPr>
        <w:t xml:space="preserve"> </w:t>
      </w:r>
      <w:r w:rsidR="00AC23AE" w:rsidRPr="004C40A9">
        <w:rPr>
          <w:bCs/>
        </w:rPr>
        <w:t xml:space="preserve">if you have not been contacted within a week of </w:t>
      </w:r>
      <w:r w:rsidR="006C4F60" w:rsidRPr="004C40A9">
        <w:rPr>
          <w:bCs/>
        </w:rPr>
        <w:t xml:space="preserve">creating </w:t>
      </w:r>
      <w:r w:rsidR="00AC23AE" w:rsidRPr="004C40A9">
        <w:rPr>
          <w:bCs/>
        </w:rPr>
        <w:t>your new application</w:t>
      </w:r>
      <w:r w:rsidR="006C4F60" w:rsidRPr="00096C38">
        <w:rPr>
          <w:bCs/>
        </w:rPr>
        <w:t xml:space="preserve"> in HITS</w:t>
      </w:r>
      <w:r w:rsidR="00AC23AE" w:rsidRPr="00096C38">
        <w:rPr>
          <w:bCs/>
        </w:rPr>
        <w:t>.</w:t>
      </w:r>
    </w:p>
    <w:p w14:paraId="5EDF517B" w14:textId="789CF96F" w:rsidR="007E1510" w:rsidRDefault="007E1510" w:rsidP="00721EF3">
      <w:pPr>
        <w:pStyle w:val="ListParagraph"/>
        <w:numPr>
          <w:ilvl w:val="0"/>
          <w:numId w:val="37"/>
        </w:numPr>
        <w:spacing w:after="30"/>
        <w:ind w:left="709" w:hanging="357"/>
        <w:contextualSpacing w:val="0"/>
      </w:pPr>
      <w:r>
        <w:t>If you have an existing record</w:t>
      </w:r>
      <w:r w:rsidR="006C4F60">
        <w:t xml:space="preserve"> in HITS</w:t>
      </w:r>
      <w:r>
        <w:t xml:space="preserve">, </w:t>
      </w:r>
      <w:r w:rsidR="006C4F60">
        <w:t xml:space="preserve">the following </w:t>
      </w:r>
      <w:r>
        <w:t>error message</w:t>
      </w:r>
      <w:r w:rsidR="006C4F60">
        <w:t xml:space="preserve"> will be displayed</w:t>
      </w:r>
      <w:r>
        <w:t>.</w:t>
      </w:r>
      <w:r w:rsidR="006C4F60">
        <w:t xml:space="preserve"> You will need to follow the procedures in ‘Application – Organisation already exists in HITS’</w:t>
      </w:r>
      <w:r w:rsidR="005C563C">
        <w:t>.</w:t>
      </w:r>
    </w:p>
    <w:p w14:paraId="3845BE5D" w14:textId="77777777" w:rsidR="00671C90" w:rsidRPr="0067277E" w:rsidRDefault="00671C90" w:rsidP="00721EF3">
      <w:r>
        <w:rPr>
          <w:noProof/>
          <w:lang w:eastAsia="en-AU"/>
        </w:rPr>
        <w:drawing>
          <wp:inline distT="0" distB="0" distL="0" distR="0" wp14:anchorId="5FDB2674" wp14:editId="755F1225">
            <wp:extent cx="6411595" cy="2105025"/>
            <wp:effectExtent l="0" t="0" r="8255" b="9525"/>
            <wp:docPr id="53" name="Picture 53" descr="HITS error message when user tries to create an application when one already exists" title="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11595" cy="2105025"/>
                    </a:xfrm>
                    <a:prstGeom prst="rect">
                      <a:avLst/>
                    </a:prstGeom>
                    <a:noFill/>
                    <a:ln>
                      <a:noFill/>
                    </a:ln>
                  </pic:spPr>
                </pic:pic>
              </a:graphicData>
            </a:graphic>
          </wp:inline>
        </w:drawing>
      </w:r>
    </w:p>
    <w:p w14:paraId="66A4D817" w14:textId="77777777" w:rsidR="00C6425E" w:rsidRDefault="00C6425E">
      <w:pPr>
        <w:rPr>
          <w:b/>
          <w:sz w:val="36"/>
        </w:rPr>
      </w:pPr>
      <w:r>
        <w:br w:type="page"/>
      </w:r>
    </w:p>
    <w:p w14:paraId="5D02D02E" w14:textId="77777777" w:rsidR="00497C1F" w:rsidRDefault="00497C1F" w:rsidP="004A15F7">
      <w:pPr>
        <w:pStyle w:val="Heading1"/>
      </w:pPr>
      <w:bookmarkStart w:id="27" w:name="_Toc522637013"/>
      <w:r>
        <w:lastRenderedPageBreak/>
        <w:t>Application – Return to draft</w:t>
      </w:r>
      <w:bookmarkEnd w:id="27"/>
    </w:p>
    <w:p w14:paraId="4FF96F25" w14:textId="5059D9DF" w:rsidR="00497C1F" w:rsidRDefault="00497C1F" w:rsidP="00721EF3">
      <w:r>
        <w:t xml:space="preserve">The </w:t>
      </w:r>
      <w:r w:rsidR="002B4401">
        <w:t>Department</w:t>
      </w:r>
      <w:r>
        <w:t xml:space="preserve"> reserves the right to return a submitted application </w:t>
      </w:r>
      <w:r w:rsidR="009D1C19">
        <w:t xml:space="preserve">to draft </w:t>
      </w:r>
      <w:r>
        <w:t xml:space="preserve">where it is incomplete. Where an application is returned to Draft, the Application </w:t>
      </w:r>
      <w:r w:rsidR="009301B1">
        <w:t>s</w:t>
      </w:r>
      <w:r>
        <w:t xml:space="preserve">ummary screen </w:t>
      </w:r>
      <w:r w:rsidR="0025288D">
        <w:t>may</w:t>
      </w:r>
      <w:r>
        <w:t xml:space="preserve"> include comments on why the application was returned. You must address any issues raised in the comments before you resubmit your application.</w:t>
      </w:r>
    </w:p>
    <w:p w14:paraId="2F29B0A4" w14:textId="77777777" w:rsidR="00BB4275" w:rsidRPr="00D77C6F" w:rsidRDefault="00BB4275" w:rsidP="00721EF3">
      <w:pPr>
        <w:jc w:val="center"/>
      </w:pPr>
      <w:r>
        <w:rPr>
          <w:noProof/>
          <w:lang w:eastAsia="en-AU"/>
        </w:rPr>
        <w:drawing>
          <wp:inline distT="0" distB="0" distL="0" distR="0" wp14:anchorId="5B4805C2" wp14:editId="7511C81A">
            <wp:extent cx="5943600" cy="2476500"/>
            <wp:effectExtent l="0" t="0" r="0" b="0"/>
            <wp:docPr id="229" name="Picture 229" descr="Application Summary screen providing details why an application was returned to draft" title="Application summary - return to draft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476500"/>
                    </a:xfrm>
                    <a:prstGeom prst="rect">
                      <a:avLst/>
                    </a:prstGeom>
                  </pic:spPr>
                </pic:pic>
              </a:graphicData>
            </a:graphic>
          </wp:inline>
        </w:drawing>
      </w:r>
    </w:p>
    <w:p w14:paraId="6D6A4104" w14:textId="77777777" w:rsidR="00497C1F" w:rsidRDefault="00497C1F" w:rsidP="00497C1F">
      <w:pPr>
        <w:rPr>
          <w:b/>
          <w:sz w:val="36"/>
        </w:rPr>
      </w:pPr>
      <w:r>
        <w:br w:type="page"/>
      </w:r>
    </w:p>
    <w:p w14:paraId="204D348F" w14:textId="77777777" w:rsidR="002A2D80" w:rsidRDefault="002A2D80" w:rsidP="004A15F7">
      <w:pPr>
        <w:pStyle w:val="Heading1"/>
      </w:pPr>
      <w:bookmarkStart w:id="28" w:name="_Toc522637014"/>
      <w:r>
        <w:lastRenderedPageBreak/>
        <w:t>Applicatio</w:t>
      </w:r>
      <w:r w:rsidRPr="00FA1643">
        <w:t>n</w:t>
      </w:r>
      <w:r>
        <w:t xml:space="preserve"> – </w:t>
      </w:r>
      <w:r w:rsidR="00234C61">
        <w:t>S</w:t>
      </w:r>
      <w:r>
        <w:t>ummary screen</w:t>
      </w:r>
      <w:bookmarkEnd w:id="28"/>
    </w:p>
    <w:tbl>
      <w:tblPr>
        <w:tblStyle w:val="TableGrid"/>
        <w:tblW w:w="0" w:type="auto"/>
        <w:tblInd w:w="108" w:type="dxa"/>
        <w:tblLook w:val="04A0" w:firstRow="1" w:lastRow="0" w:firstColumn="1" w:lastColumn="0" w:noHBand="0" w:noVBand="1"/>
        <w:tblCaption w:val="Application summary screen"/>
        <w:tblDescription w:val="descripbes roles that can view an application"/>
      </w:tblPr>
      <w:tblGrid>
        <w:gridCol w:w="3119"/>
        <w:gridCol w:w="850"/>
        <w:gridCol w:w="5387"/>
      </w:tblGrid>
      <w:tr w:rsidR="002A2D80" w14:paraId="431047BA" w14:textId="77777777" w:rsidTr="002A2D80">
        <w:trPr>
          <w:trHeight w:hRule="exact" w:val="397"/>
          <w:tblHeader/>
        </w:trPr>
        <w:tc>
          <w:tcPr>
            <w:tcW w:w="3119" w:type="dxa"/>
            <w:shd w:val="clear" w:color="auto" w:fill="A6A6A6" w:themeFill="background1" w:themeFillShade="A6"/>
            <w:vAlign w:val="center"/>
          </w:tcPr>
          <w:p w14:paraId="4CE62066" w14:textId="77777777" w:rsidR="002A2D80" w:rsidRPr="00BE5C8D" w:rsidRDefault="002A2D80" w:rsidP="002A2D80">
            <w:pPr>
              <w:rPr>
                <w:rStyle w:val="Strong"/>
              </w:rPr>
            </w:pPr>
            <w:r w:rsidRPr="000B5AA2">
              <w:rPr>
                <w:rStyle w:val="Strong"/>
              </w:rPr>
              <w:t>USER ROLES</w:t>
            </w:r>
          </w:p>
        </w:tc>
        <w:tc>
          <w:tcPr>
            <w:tcW w:w="850" w:type="dxa"/>
            <w:shd w:val="clear" w:color="auto" w:fill="A6A6A6" w:themeFill="background1" w:themeFillShade="A6"/>
            <w:vAlign w:val="center"/>
          </w:tcPr>
          <w:p w14:paraId="3375C9B7" w14:textId="77777777" w:rsidR="002A2D80" w:rsidRPr="00BE5C8D" w:rsidRDefault="002A2D80" w:rsidP="002A2D80">
            <w:pPr>
              <w:rPr>
                <w:rStyle w:val="Strong"/>
              </w:rPr>
            </w:pPr>
          </w:p>
        </w:tc>
        <w:tc>
          <w:tcPr>
            <w:tcW w:w="5387" w:type="dxa"/>
            <w:shd w:val="clear" w:color="auto" w:fill="A6A6A6" w:themeFill="background1" w:themeFillShade="A6"/>
            <w:vAlign w:val="center"/>
          </w:tcPr>
          <w:p w14:paraId="48C83118" w14:textId="77777777" w:rsidR="002A2D80" w:rsidRPr="00BE5C8D" w:rsidRDefault="002A2D80" w:rsidP="002A2D80">
            <w:pPr>
              <w:rPr>
                <w:rStyle w:val="Strong"/>
              </w:rPr>
            </w:pPr>
            <w:r w:rsidRPr="00BE5C8D">
              <w:rPr>
                <w:rStyle w:val="Strong"/>
              </w:rPr>
              <w:t>ACCESS</w:t>
            </w:r>
          </w:p>
        </w:tc>
      </w:tr>
      <w:tr w:rsidR="002A2D80" w14:paraId="5E066EAA" w14:textId="77777777" w:rsidTr="002A2D80">
        <w:trPr>
          <w:trHeight w:hRule="exact" w:val="397"/>
          <w:tblHeader/>
        </w:trPr>
        <w:tc>
          <w:tcPr>
            <w:tcW w:w="3119" w:type="dxa"/>
            <w:vAlign w:val="center"/>
          </w:tcPr>
          <w:p w14:paraId="629C7486" w14:textId="77777777" w:rsidR="002A2D80" w:rsidRPr="00BC039E" w:rsidRDefault="002A2D80" w:rsidP="002A2D80">
            <w:r w:rsidRPr="00BC039E">
              <w:t>Provider Corporate Officer</w:t>
            </w:r>
          </w:p>
        </w:tc>
        <w:tc>
          <w:tcPr>
            <w:tcW w:w="850" w:type="dxa"/>
            <w:vAlign w:val="center"/>
          </w:tcPr>
          <w:p w14:paraId="272F1D3C" w14:textId="77777777" w:rsidR="002A2D80" w:rsidRPr="00BC039E" w:rsidRDefault="002A2D80" w:rsidP="002A2D80">
            <w:r w:rsidRPr="00BC039E">
              <w:t>CEO</w:t>
            </w:r>
          </w:p>
        </w:tc>
        <w:tc>
          <w:tcPr>
            <w:tcW w:w="5387" w:type="dxa"/>
            <w:vAlign w:val="center"/>
          </w:tcPr>
          <w:p w14:paraId="5581577E" w14:textId="77777777" w:rsidR="002A2D80" w:rsidRPr="00BC039E" w:rsidRDefault="002A2D80" w:rsidP="002A2D80">
            <w:r w:rsidRPr="00BC039E">
              <w:t>Full access to vie</w:t>
            </w:r>
            <w:r w:rsidR="00B34125">
              <w:t>w Application summary</w:t>
            </w:r>
          </w:p>
        </w:tc>
      </w:tr>
      <w:tr w:rsidR="002A2D80" w14:paraId="1A283D53" w14:textId="77777777" w:rsidTr="002A2D80">
        <w:trPr>
          <w:trHeight w:hRule="exact" w:val="397"/>
          <w:tblHeader/>
        </w:trPr>
        <w:tc>
          <w:tcPr>
            <w:tcW w:w="3119" w:type="dxa"/>
            <w:vAlign w:val="center"/>
          </w:tcPr>
          <w:p w14:paraId="37D04D32" w14:textId="77777777" w:rsidR="002A2D80" w:rsidRPr="00BC039E" w:rsidRDefault="002A2D80" w:rsidP="002A2D80">
            <w:r w:rsidRPr="00BC039E">
              <w:t>Provider Senior Officer</w:t>
            </w:r>
          </w:p>
        </w:tc>
        <w:tc>
          <w:tcPr>
            <w:tcW w:w="850" w:type="dxa"/>
            <w:vAlign w:val="center"/>
          </w:tcPr>
          <w:p w14:paraId="4D2E3E0C" w14:textId="77777777" w:rsidR="002A2D80" w:rsidRPr="00BC039E" w:rsidRDefault="002A2D80" w:rsidP="002A2D80">
            <w:r w:rsidRPr="00BC039E">
              <w:t>SAO</w:t>
            </w:r>
          </w:p>
        </w:tc>
        <w:tc>
          <w:tcPr>
            <w:tcW w:w="5387" w:type="dxa"/>
            <w:vAlign w:val="center"/>
          </w:tcPr>
          <w:p w14:paraId="020F25C2" w14:textId="77777777" w:rsidR="002A2D80" w:rsidRPr="00BC039E" w:rsidRDefault="002A2D80" w:rsidP="002A2D80">
            <w:r w:rsidRPr="00BC039E">
              <w:t>Full access to view Application summa</w:t>
            </w:r>
            <w:r w:rsidR="00B34125">
              <w:t>ry</w:t>
            </w:r>
          </w:p>
        </w:tc>
      </w:tr>
      <w:tr w:rsidR="002A2D80" w14:paraId="539DD6B3" w14:textId="77777777" w:rsidTr="002A2D80">
        <w:trPr>
          <w:trHeight w:hRule="exact" w:val="397"/>
          <w:tblHeader/>
        </w:trPr>
        <w:tc>
          <w:tcPr>
            <w:tcW w:w="3119" w:type="dxa"/>
            <w:vAlign w:val="center"/>
          </w:tcPr>
          <w:p w14:paraId="14C55553" w14:textId="77777777" w:rsidR="002A2D80" w:rsidRPr="00BC039E" w:rsidRDefault="002A2D80" w:rsidP="002A2D80">
            <w:r w:rsidRPr="00BC039E">
              <w:rPr>
                <w:rFonts w:cstheme="minorHAnsi"/>
              </w:rPr>
              <w:t>Provider Finance Officer</w:t>
            </w:r>
          </w:p>
        </w:tc>
        <w:tc>
          <w:tcPr>
            <w:tcW w:w="850" w:type="dxa"/>
            <w:vAlign w:val="center"/>
          </w:tcPr>
          <w:p w14:paraId="71671629" w14:textId="77777777" w:rsidR="002A2D80" w:rsidRPr="00BC039E" w:rsidRDefault="002A2D80" w:rsidP="002A2D80">
            <w:r w:rsidRPr="00BC039E">
              <w:t>PFO</w:t>
            </w:r>
          </w:p>
        </w:tc>
        <w:tc>
          <w:tcPr>
            <w:tcW w:w="5387" w:type="dxa"/>
            <w:vAlign w:val="center"/>
          </w:tcPr>
          <w:p w14:paraId="1ACA07E7" w14:textId="77777777" w:rsidR="002A2D80" w:rsidRPr="00BC039E" w:rsidRDefault="002A2D80" w:rsidP="002A2D80">
            <w:r w:rsidRPr="00BC039E">
              <w:t xml:space="preserve">Full access to view Application summary </w:t>
            </w:r>
          </w:p>
        </w:tc>
      </w:tr>
      <w:tr w:rsidR="002A2D80" w14:paraId="2741F01D" w14:textId="77777777" w:rsidTr="002A2D80">
        <w:trPr>
          <w:trHeight w:hRule="exact" w:val="397"/>
          <w:tblHeader/>
        </w:trPr>
        <w:tc>
          <w:tcPr>
            <w:tcW w:w="3119" w:type="dxa"/>
            <w:vAlign w:val="center"/>
          </w:tcPr>
          <w:p w14:paraId="69426A31" w14:textId="77777777" w:rsidR="002A2D80" w:rsidRPr="00BC039E" w:rsidRDefault="002A2D80" w:rsidP="002A2D80">
            <w:r w:rsidRPr="00BC039E">
              <w:rPr>
                <w:rFonts w:cstheme="minorHAnsi"/>
              </w:rPr>
              <w:t>Provider Editing Officer</w:t>
            </w:r>
          </w:p>
        </w:tc>
        <w:tc>
          <w:tcPr>
            <w:tcW w:w="850" w:type="dxa"/>
            <w:vAlign w:val="center"/>
          </w:tcPr>
          <w:p w14:paraId="33F0B97C" w14:textId="77777777" w:rsidR="002A2D80" w:rsidRPr="00BC039E" w:rsidRDefault="002A2D80" w:rsidP="002A2D80">
            <w:r w:rsidRPr="00BC039E">
              <w:t>PEO</w:t>
            </w:r>
          </w:p>
        </w:tc>
        <w:tc>
          <w:tcPr>
            <w:tcW w:w="5387" w:type="dxa"/>
            <w:vAlign w:val="center"/>
          </w:tcPr>
          <w:p w14:paraId="3508A22A" w14:textId="77777777" w:rsidR="002A2D80" w:rsidRPr="00BC039E" w:rsidRDefault="002A2D80" w:rsidP="002A2D80">
            <w:r w:rsidRPr="00BC039E">
              <w:t xml:space="preserve">Full access to view Application </w:t>
            </w:r>
            <w:r>
              <w:t>summary</w:t>
            </w:r>
          </w:p>
        </w:tc>
      </w:tr>
      <w:tr w:rsidR="002A2D80" w14:paraId="54D05F4F" w14:textId="77777777" w:rsidTr="002A2D80">
        <w:trPr>
          <w:trHeight w:hRule="exact" w:val="397"/>
          <w:tblHeader/>
        </w:trPr>
        <w:tc>
          <w:tcPr>
            <w:tcW w:w="3119" w:type="dxa"/>
            <w:vAlign w:val="center"/>
          </w:tcPr>
          <w:p w14:paraId="27A54D9F" w14:textId="77777777" w:rsidR="002A2D80" w:rsidRPr="00BC039E" w:rsidRDefault="002A2D80" w:rsidP="002A2D80">
            <w:pPr>
              <w:rPr>
                <w:rFonts w:cstheme="minorHAnsi"/>
              </w:rPr>
            </w:pPr>
            <w:r w:rsidRPr="00BC039E">
              <w:rPr>
                <w:rFonts w:cstheme="minorHAnsi"/>
              </w:rPr>
              <w:t>Provider View Officer</w:t>
            </w:r>
          </w:p>
        </w:tc>
        <w:tc>
          <w:tcPr>
            <w:tcW w:w="850" w:type="dxa"/>
            <w:vAlign w:val="center"/>
          </w:tcPr>
          <w:p w14:paraId="0B9F9260" w14:textId="77777777" w:rsidR="002A2D80" w:rsidRPr="00BC039E" w:rsidRDefault="002A2D80" w:rsidP="002A2D80">
            <w:r w:rsidRPr="00BC039E">
              <w:t>PVO</w:t>
            </w:r>
          </w:p>
        </w:tc>
        <w:tc>
          <w:tcPr>
            <w:tcW w:w="5387" w:type="dxa"/>
            <w:vAlign w:val="center"/>
          </w:tcPr>
          <w:p w14:paraId="03BF168A" w14:textId="77777777" w:rsidR="002A2D80" w:rsidRPr="00BC039E" w:rsidRDefault="002A2D80" w:rsidP="002A2D80">
            <w:r w:rsidRPr="00BC039E">
              <w:t>Full access to view Application</w:t>
            </w:r>
            <w:r>
              <w:t xml:space="preserve"> summary</w:t>
            </w:r>
          </w:p>
        </w:tc>
      </w:tr>
    </w:tbl>
    <w:p w14:paraId="58E535DC" w14:textId="77777777" w:rsidR="002A2D80" w:rsidRDefault="002A2D80" w:rsidP="00721EF3">
      <w:pPr>
        <w:spacing w:before="120"/>
        <w:rPr>
          <w:rFonts w:cstheme="minorHAnsi"/>
        </w:rPr>
      </w:pPr>
      <w:r>
        <w:rPr>
          <w:rFonts w:cstheme="minorHAnsi"/>
        </w:rPr>
        <w:t xml:space="preserve">If your </w:t>
      </w:r>
      <w:r w:rsidRPr="00F4402E">
        <w:rPr>
          <w:rFonts w:cstheme="minorHAnsi"/>
        </w:rPr>
        <w:t xml:space="preserve">organisation </w:t>
      </w:r>
      <w:r>
        <w:rPr>
          <w:rFonts w:cstheme="minorHAnsi"/>
        </w:rPr>
        <w:t xml:space="preserve">is applying to be a HELP provider, has </w:t>
      </w:r>
      <w:r w:rsidRPr="00F4402E">
        <w:rPr>
          <w:rFonts w:cstheme="minorHAnsi"/>
        </w:rPr>
        <w:t xml:space="preserve">an </w:t>
      </w:r>
      <w:r>
        <w:rPr>
          <w:rFonts w:cstheme="minorHAnsi"/>
        </w:rPr>
        <w:t xml:space="preserve">existing </w:t>
      </w:r>
      <w:r w:rsidRPr="00F4402E">
        <w:rPr>
          <w:rFonts w:cstheme="minorHAnsi"/>
        </w:rPr>
        <w:t>application</w:t>
      </w:r>
      <w:r>
        <w:rPr>
          <w:rFonts w:cstheme="minorHAnsi"/>
        </w:rPr>
        <w:t xml:space="preserve"> or is an approved provider </w:t>
      </w:r>
      <w:r w:rsidRPr="00A428E9">
        <w:rPr>
          <w:rFonts w:cstheme="minorHAnsi"/>
        </w:rPr>
        <w:t xml:space="preserve">in </w:t>
      </w:r>
      <w:r w:rsidRPr="00F4402E">
        <w:rPr>
          <w:rFonts w:cstheme="minorHAnsi"/>
        </w:rPr>
        <w:t>HITS</w:t>
      </w:r>
      <w:r>
        <w:rPr>
          <w:rFonts w:cstheme="minorHAnsi"/>
        </w:rPr>
        <w:t>,</w:t>
      </w:r>
      <w:r w:rsidRPr="00F4402E">
        <w:rPr>
          <w:rFonts w:cstheme="minorHAnsi"/>
        </w:rPr>
        <w:t xml:space="preserve"> you will be able to</w:t>
      </w:r>
      <w:r>
        <w:rPr>
          <w:rFonts w:cstheme="minorHAnsi"/>
        </w:rPr>
        <w:t xml:space="preserve"> </w:t>
      </w:r>
      <w:r w:rsidRPr="00D15E5A">
        <w:rPr>
          <w:rFonts w:cstheme="minorHAnsi"/>
        </w:rPr>
        <w:t xml:space="preserve">view </w:t>
      </w:r>
      <w:r w:rsidRPr="00F4402E">
        <w:rPr>
          <w:rFonts w:cstheme="minorHAnsi"/>
        </w:rPr>
        <w:t>the</w:t>
      </w:r>
      <w:r>
        <w:rPr>
          <w:rFonts w:cstheme="minorHAnsi"/>
        </w:rPr>
        <w:t xml:space="preserve"> </w:t>
      </w:r>
      <w:r w:rsidRPr="00747CD1">
        <w:rPr>
          <w:rStyle w:val="Strong"/>
          <w:b w:val="0"/>
        </w:rPr>
        <w:t>Application summary</w:t>
      </w:r>
      <w:r w:rsidRPr="007526B6">
        <w:rPr>
          <w:rStyle w:val="Strong"/>
        </w:rPr>
        <w:t xml:space="preserve"> </w:t>
      </w:r>
      <w:r w:rsidRPr="00255D5B">
        <w:rPr>
          <w:rFonts w:cstheme="minorHAnsi"/>
        </w:rPr>
        <w:t>screen</w:t>
      </w:r>
      <w:r>
        <w:rPr>
          <w:rFonts w:cstheme="minorHAnsi"/>
        </w:rPr>
        <w:t>.</w:t>
      </w:r>
    </w:p>
    <w:p w14:paraId="6C5022CB" w14:textId="77777777" w:rsidR="00A10E47" w:rsidRPr="00227B4A" w:rsidRDefault="00A10E47" w:rsidP="00721EF3">
      <w:pPr>
        <w:rPr>
          <w:rStyle w:val="Strong"/>
          <w:sz w:val="28"/>
          <w:szCs w:val="28"/>
        </w:rPr>
      </w:pPr>
      <w:r w:rsidRPr="00227B4A">
        <w:rPr>
          <w:rStyle w:val="Strong"/>
          <w:sz w:val="28"/>
          <w:szCs w:val="28"/>
        </w:rPr>
        <w:t>Instructions</w:t>
      </w:r>
    </w:p>
    <w:p w14:paraId="5953B8D6" w14:textId="77777777" w:rsidR="00A10E47" w:rsidRPr="005550E5" w:rsidRDefault="00A10E47" w:rsidP="00721EF3">
      <w:pPr>
        <w:pStyle w:val="ListParagraph"/>
        <w:numPr>
          <w:ilvl w:val="0"/>
          <w:numId w:val="38"/>
        </w:numPr>
        <w:spacing w:after="30"/>
        <w:ind w:left="1077" w:hanging="357"/>
        <w:contextualSpacing w:val="0"/>
        <w:jc w:val="both"/>
        <w:rPr>
          <w:rFonts w:cstheme="minorHAnsi"/>
        </w:rPr>
      </w:pPr>
      <w:r w:rsidRPr="005550E5">
        <w:rPr>
          <w:rFonts w:cstheme="minorHAnsi"/>
        </w:rPr>
        <w:t xml:space="preserve">From the Navigation menu click on </w:t>
      </w:r>
      <w:r w:rsidRPr="007526B6">
        <w:rPr>
          <w:rStyle w:val="Strong"/>
        </w:rPr>
        <w:t>Application</w:t>
      </w:r>
      <w:r w:rsidRPr="005550E5">
        <w:rPr>
          <w:rFonts w:cstheme="minorHAnsi"/>
        </w:rPr>
        <w:t>.</w:t>
      </w:r>
    </w:p>
    <w:p w14:paraId="7BE6C394" w14:textId="6F297D7F" w:rsidR="00A10E47" w:rsidRPr="00BC4CCB" w:rsidRDefault="00A10E47" w:rsidP="00721EF3">
      <w:pPr>
        <w:pStyle w:val="ListParagraph"/>
        <w:numPr>
          <w:ilvl w:val="0"/>
          <w:numId w:val="38"/>
        </w:numPr>
        <w:spacing w:after="30"/>
        <w:ind w:left="1077" w:hanging="357"/>
        <w:contextualSpacing w:val="0"/>
      </w:pPr>
      <w:r w:rsidRPr="005550E5">
        <w:rPr>
          <w:rFonts w:cstheme="minorHAnsi"/>
        </w:rPr>
        <w:t xml:space="preserve">Click </w:t>
      </w:r>
      <w:r w:rsidRPr="007526B6">
        <w:rPr>
          <w:rStyle w:val="Strong"/>
        </w:rPr>
        <w:t>‘&lt;&lt;sector&gt;&gt;Application Summary’</w:t>
      </w:r>
      <w:r>
        <w:rPr>
          <w:rStyle w:val="Strong"/>
        </w:rPr>
        <w:t xml:space="preserve">. </w:t>
      </w:r>
      <w:r w:rsidRPr="005550E5">
        <w:rPr>
          <w:rStyle w:val="Strong"/>
          <w:b w:val="0"/>
        </w:rPr>
        <w:t>T</w:t>
      </w:r>
      <w:r w:rsidRPr="0029158C">
        <w:t>he</w:t>
      </w:r>
      <w:r w:rsidRPr="00710A5F">
        <w:t xml:space="preserve"> </w:t>
      </w:r>
      <w:r w:rsidRPr="005550E5">
        <w:rPr>
          <w:rFonts w:cstheme="minorHAnsi"/>
        </w:rPr>
        <w:t xml:space="preserve">system will then navigate you to the selected sector </w:t>
      </w:r>
      <w:r w:rsidRPr="007526B6">
        <w:rPr>
          <w:rStyle w:val="Strong"/>
        </w:rPr>
        <w:t xml:space="preserve">‘Application </w:t>
      </w:r>
      <w:r>
        <w:rPr>
          <w:rStyle w:val="Strong"/>
        </w:rPr>
        <w:t>s</w:t>
      </w:r>
      <w:r w:rsidRPr="007526B6">
        <w:rPr>
          <w:rStyle w:val="Strong"/>
        </w:rPr>
        <w:t>ummary’</w:t>
      </w:r>
      <w:r w:rsidRPr="005550E5">
        <w:rPr>
          <w:rFonts w:cstheme="minorHAnsi"/>
          <w:b/>
        </w:rPr>
        <w:t xml:space="preserve"> </w:t>
      </w:r>
      <w:r w:rsidRPr="005550E5">
        <w:rPr>
          <w:rFonts w:cstheme="minorHAnsi"/>
        </w:rPr>
        <w:t>screen.</w:t>
      </w:r>
    </w:p>
    <w:p w14:paraId="5EE9FCCD" w14:textId="77777777" w:rsidR="00A10E47" w:rsidRPr="004B75A3" w:rsidRDefault="00A10E47" w:rsidP="00A10E47">
      <w:pPr>
        <w:pStyle w:val="ListParagraph"/>
        <w:ind w:left="0"/>
      </w:pPr>
      <w:r w:rsidRPr="00147CC8">
        <w:rPr>
          <w:rFonts w:cstheme="minorHAnsi"/>
          <w:noProof/>
          <w:lang w:eastAsia="en-AU"/>
        </w:rPr>
        <w:drawing>
          <wp:inline distT="0" distB="0" distL="0" distR="0" wp14:anchorId="46368B7A" wp14:editId="35918EE1">
            <wp:extent cx="5924550" cy="1314450"/>
            <wp:effectExtent l="0" t="0" r="0" b="0"/>
            <wp:docPr id="61" name="Picture 61" descr="Withdraw application" title="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4550" cy="1314450"/>
                    </a:xfrm>
                    <a:prstGeom prst="rect">
                      <a:avLst/>
                    </a:prstGeom>
                    <a:noFill/>
                    <a:ln>
                      <a:noFill/>
                    </a:ln>
                  </pic:spPr>
                </pic:pic>
              </a:graphicData>
            </a:graphic>
          </wp:inline>
        </w:drawing>
      </w:r>
    </w:p>
    <w:p w14:paraId="51941E03" w14:textId="77777777" w:rsidR="00B34125" w:rsidRDefault="00B34125" w:rsidP="00721EF3">
      <w:pPr>
        <w:jc w:val="both"/>
        <w:rPr>
          <w:rFonts w:cstheme="minorHAnsi"/>
        </w:rPr>
      </w:pPr>
      <w:r>
        <w:rPr>
          <w:rFonts w:cstheme="minorHAnsi"/>
        </w:rPr>
        <w:t xml:space="preserve">The </w:t>
      </w:r>
      <w:r w:rsidR="00B71938">
        <w:rPr>
          <w:rFonts w:cstheme="minorHAnsi"/>
        </w:rPr>
        <w:t xml:space="preserve">Application summary </w:t>
      </w:r>
      <w:r>
        <w:rPr>
          <w:rFonts w:cstheme="minorHAnsi"/>
        </w:rPr>
        <w:t xml:space="preserve">screen has two parts, the </w:t>
      </w:r>
      <w:r w:rsidR="00B71938">
        <w:rPr>
          <w:rFonts w:cstheme="minorHAnsi"/>
        </w:rPr>
        <w:t>‘C</w:t>
      </w:r>
      <w:r>
        <w:rPr>
          <w:rFonts w:cstheme="minorHAnsi"/>
        </w:rPr>
        <w:t xml:space="preserve">urrent </w:t>
      </w:r>
      <w:r w:rsidR="00A10E47">
        <w:rPr>
          <w:rFonts w:cstheme="minorHAnsi"/>
        </w:rPr>
        <w:t>s</w:t>
      </w:r>
      <w:r>
        <w:rPr>
          <w:rFonts w:cstheme="minorHAnsi"/>
        </w:rPr>
        <w:t>tatus</w:t>
      </w:r>
      <w:r w:rsidR="00B71938">
        <w:rPr>
          <w:rFonts w:cstheme="minorHAnsi"/>
        </w:rPr>
        <w:t xml:space="preserve">’ </w:t>
      </w:r>
      <w:r w:rsidR="00A10E47">
        <w:rPr>
          <w:rFonts w:cstheme="minorHAnsi"/>
        </w:rPr>
        <w:t xml:space="preserve">and the Requirements for </w:t>
      </w:r>
      <w:r w:rsidR="00B71938" w:rsidRPr="00721EF3">
        <w:rPr>
          <w:rFonts w:cstheme="minorHAnsi"/>
          <w:b/>
        </w:rPr>
        <w:t>&lt;sector&gt;</w:t>
      </w:r>
      <w:r w:rsidR="00B71938">
        <w:rPr>
          <w:rFonts w:cstheme="minorHAnsi"/>
        </w:rPr>
        <w:t xml:space="preserve"> in which you have applied</w:t>
      </w:r>
      <w:r w:rsidR="00281EC4">
        <w:rPr>
          <w:rFonts w:cstheme="minorHAnsi"/>
        </w:rPr>
        <w:t>.</w:t>
      </w:r>
    </w:p>
    <w:p w14:paraId="3A503541" w14:textId="20993E59" w:rsidR="00B71938" w:rsidRDefault="00281EC4" w:rsidP="00721EF3">
      <w:pPr>
        <w:jc w:val="both"/>
        <w:rPr>
          <w:noProof/>
          <w:lang w:eastAsia="en-AU"/>
        </w:rPr>
      </w:pPr>
      <w:r>
        <w:rPr>
          <w:noProof/>
          <w:lang w:eastAsia="en-AU"/>
        </w:rPr>
        <w:t xml:space="preserve">In the example below the current status </w:t>
      </w:r>
      <w:r w:rsidR="00B71938">
        <w:rPr>
          <w:noProof/>
          <w:lang w:eastAsia="en-AU"/>
        </w:rPr>
        <w:t xml:space="preserve">of the application </w:t>
      </w:r>
      <w:r>
        <w:rPr>
          <w:noProof/>
          <w:lang w:eastAsia="en-AU"/>
        </w:rPr>
        <w:t xml:space="preserve">is Draft and the comments indicate that the application was returned to draft because the application was incomplete upon the </w:t>
      </w:r>
      <w:r w:rsidR="008C5275">
        <w:rPr>
          <w:noProof/>
          <w:lang w:eastAsia="en-AU"/>
        </w:rPr>
        <w:t xml:space="preserve">initial </w:t>
      </w:r>
      <w:r w:rsidR="00721EF3">
        <w:rPr>
          <w:noProof/>
          <w:lang w:eastAsia="en-AU"/>
        </w:rPr>
        <w:t>submission.</w:t>
      </w:r>
    </w:p>
    <w:p w14:paraId="3217C220" w14:textId="5F128D02" w:rsidR="002A2D80" w:rsidRDefault="00281EC4" w:rsidP="00721EF3">
      <w:pPr>
        <w:spacing w:after="30"/>
        <w:jc w:val="both"/>
        <w:rPr>
          <w:rFonts w:cstheme="minorHAnsi"/>
        </w:rPr>
      </w:pPr>
      <w:r>
        <w:rPr>
          <w:noProof/>
          <w:lang w:eastAsia="en-AU"/>
        </w:rPr>
        <w:t>The requirements for</w:t>
      </w:r>
      <w:r w:rsidR="00153EAC">
        <w:rPr>
          <w:noProof/>
          <w:lang w:eastAsia="en-AU"/>
        </w:rPr>
        <w:t xml:space="preserve"> the</w:t>
      </w:r>
      <w:r w:rsidR="003E4A13">
        <w:rPr>
          <w:noProof/>
          <w:lang w:eastAsia="en-AU"/>
        </w:rPr>
        <w:t xml:space="preserve"> VET</w:t>
      </w:r>
      <w:r w:rsidR="00153EAC">
        <w:rPr>
          <w:noProof/>
          <w:lang w:eastAsia="en-AU"/>
        </w:rPr>
        <w:t xml:space="preserve"> </w:t>
      </w:r>
      <w:r>
        <w:rPr>
          <w:noProof/>
          <w:lang w:eastAsia="en-AU"/>
        </w:rPr>
        <w:t xml:space="preserve">application section indicates that all </w:t>
      </w:r>
      <w:r w:rsidR="00DC6717">
        <w:rPr>
          <w:noProof/>
          <w:lang w:eastAsia="en-AU"/>
        </w:rPr>
        <w:t>mandatory fields have been completed</w:t>
      </w:r>
      <w:r>
        <w:rPr>
          <w:noProof/>
          <w:lang w:eastAsia="en-AU"/>
        </w:rPr>
        <w:t>.</w:t>
      </w:r>
      <w:r w:rsidR="00EF1B19">
        <w:rPr>
          <w:noProof/>
          <w:lang w:eastAsia="en-AU"/>
        </w:rPr>
        <w:t xml:space="preserve"> </w:t>
      </w:r>
      <w:r w:rsidR="00B71938">
        <w:rPr>
          <w:noProof/>
          <w:lang w:eastAsia="en-AU"/>
        </w:rPr>
        <w:t xml:space="preserve">It is important to note that where you re-apply HITS will reset all courses to ‘Details required’ however HITS will not remove any information that you </w:t>
      </w:r>
      <w:r w:rsidR="00721EF3">
        <w:rPr>
          <w:noProof/>
          <w:lang w:eastAsia="en-AU"/>
        </w:rPr>
        <w:t>previously uploaded or edited.</w:t>
      </w:r>
    </w:p>
    <w:p w14:paraId="547F125A" w14:textId="1F8A9EA3" w:rsidR="00DC6717" w:rsidRDefault="001B2DCB" w:rsidP="00721EF3">
      <w:pPr>
        <w:jc w:val="center"/>
        <w:rPr>
          <w:rFonts w:cstheme="minorHAnsi"/>
        </w:rPr>
      </w:pPr>
      <w:r>
        <w:rPr>
          <w:noProof/>
          <w:lang w:eastAsia="en-AU"/>
        </w:rPr>
        <w:lastRenderedPageBreak/>
        <w:drawing>
          <wp:inline distT="0" distB="0" distL="0" distR="0" wp14:anchorId="23F4A14B" wp14:editId="7FA9F29A">
            <wp:extent cx="4414851" cy="3833211"/>
            <wp:effectExtent l="0" t="0" r="508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0819" cy="3838392"/>
                    </a:xfrm>
                    <a:prstGeom prst="rect">
                      <a:avLst/>
                    </a:prstGeom>
                  </pic:spPr>
                </pic:pic>
              </a:graphicData>
            </a:graphic>
          </wp:inline>
        </w:drawing>
      </w:r>
    </w:p>
    <w:p w14:paraId="29EFE089" w14:textId="77777777" w:rsidR="002A2D80" w:rsidRPr="00227B4A" w:rsidRDefault="002A2D80" w:rsidP="00721EF3">
      <w:pPr>
        <w:rPr>
          <w:rStyle w:val="Strong"/>
          <w:sz w:val="28"/>
          <w:szCs w:val="28"/>
        </w:rPr>
      </w:pPr>
      <w:r w:rsidRPr="00227B4A">
        <w:rPr>
          <w:rStyle w:val="Strong"/>
          <w:sz w:val="28"/>
          <w:szCs w:val="28"/>
        </w:rPr>
        <w:t>Notes</w:t>
      </w:r>
    </w:p>
    <w:p w14:paraId="7285B970" w14:textId="77777777" w:rsidR="002A2D80" w:rsidRDefault="002A2D80" w:rsidP="00641A94">
      <w:pPr>
        <w:pStyle w:val="ListParagraph"/>
        <w:numPr>
          <w:ilvl w:val="0"/>
          <w:numId w:val="39"/>
        </w:numPr>
        <w:spacing w:after="30"/>
        <w:ind w:left="709" w:hanging="283"/>
        <w:contextualSpacing w:val="0"/>
      </w:pPr>
      <w:r>
        <w:t>All the c</w:t>
      </w:r>
      <w:r w:rsidRPr="005550E5">
        <w:rPr>
          <w:rStyle w:val="Strong"/>
          <w:b w:val="0"/>
        </w:rPr>
        <w:t>ategories</w:t>
      </w:r>
      <w:r>
        <w:t xml:space="preserve"> and sub categories </w:t>
      </w:r>
      <w:r w:rsidR="006C4F60">
        <w:t>in the R</w:t>
      </w:r>
      <w:r w:rsidR="00281EC4">
        <w:t xml:space="preserve">equirements section </w:t>
      </w:r>
      <w:r>
        <w:t>are hyperlink</w:t>
      </w:r>
      <w:r w:rsidR="00CD0B07">
        <w:t>ed to the screen that requires actioning</w:t>
      </w:r>
      <w:r>
        <w:t>.</w:t>
      </w:r>
    </w:p>
    <w:p w14:paraId="0F27FD72" w14:textId="28121A8F" w:rsidR="002A2D80" w:rsidRDefault="002A2D80" w:rsidP="00641A94">
      <w:pPr>
        <w:pStyle w:val="ListParagraph"/>
        <w:numPr>
          <w:ilvl w:val="0"/>
          <w:numId w:val="39"/>
        </w:numPr>
        <w:ind w:left="709" w:hanging="283"/>
        <w:contextualSpacing w:val="0"/>
      </w:pPr>
      <w:r w:rsidRPr="00C63FCA">
        <w:t>The availability of the</w:t>
      </w:r>
      <w:r w:rsidRPr="005550E5">
        <w:rPr>
          <w:b/>
        </w:rPr>
        <w:t xml:space="preserve"> </w:t>
      </w:r>
      <w:r w:rsidRPr="001F5E6A">
        <w:rPr>
          <w:rStyle w:val="Strong"/>
        </w:rPr>
        <w:t>Lodge application for assessment</w:t>
      </w:r>
      <w:r w:rsidRPr="005550E5">
        <w:rPr>
          <w:b/>
        </w:rPr>
        <w:t xml:space="preserve"> </w:t>
      </w:r>
      <w:r w:rsidR="0029078C">
        <w:t>button is dependent on the</w:t>
      </w:r>
      <w:r>
        <w:t xml:space="preserve"> </w:t>
      </w:r>
      <w:r w:rsidR="0029078C">
        <w:t>all items lis</w:t>
      </w:r>
      <w:r w:rsidR="003E4A13">
        <w:t>ted in the Requirements for VET</w:t>
      </w:r>
      <w:r w:rsidR="00153EAC">
        <w:t xml:space="preserve"> </w:t>
      </w:r>
      <w:r w:rsidR="0029078C">
        <w:t>application</w:t>
      </w:r>
      <w:r w:rsidR="00153EAC">
        <w:t>s</w:t>
      </w:r>
      <w:r w:rsidR="0029078C">
        <w:t xml:space="preserve"> being ticked</w:t>
      </w:r>
      <w:r w:rsidR="006C4F60">
        <w:t xml:space="preserve"> as complete. You must also have a CEO or SAO user role</w:t>
      </w:r>
      <w:r>
        <w:t>.</w:t>
      </w:r>
    </w:p>
    <w:p w14:paraId="0C32A65B" w14:textId="77777777" w:rsidR="00B42B4D" w:rsidRDefault="002A2D80" w:rsidP="004A15F7">
      <w:pPr>
        <w:pStyle w:val="Heading1"/>
      </w:pPr>
      <w:r>
        <w:br w:type="page"/>
      </w:r>
      <w:bookmarkStart w:id="29" w:name="_Toc522637015"/>
      <w:r w:rsidR="00B42B4D" w:rsidRPr="00A65FD9">
        <w:lastRenderedPageBreak/>
        <w:t>Application</w:t>
      </w:r>
      <w:r w:rsidR="00BF652C">
        <w:t xml:space="preserve"> – </w:t>
      </w:r>
      <w:r w:rsidR="00B42B4D" w:rsidRPr="00A65FD9">
        <w:t>W</w:t>
      </w:r>
      <w:r w:rsidR="00B42B4D">
        <w:t xml:space="preserve">ithdrawing your </w:t>
      </w:r>
      <w:r w:rsidR="000D6E46">
        <w:t>a</w:t>
      </w:r>
      <w:r w:rsidR="00B42B4D">
        <w:t>pplication</w:t>
      </w:r>
      <w:bookmarkEnd w:id="29"/>
    </w:p>
    <w:tbl>
      <w:tblPr>
        <w:tblStyle w:val="TableGrid"/>
        <w:tblW w:w="0" w:type="auto"/>
        <w:tblInd w:w="108" w:type="dxa"/>
        <w:tblLook w:val="04A0" w:firstRow="1" w:lastRow="0" w:firstColumn="1" w:lastColumn="0" w:noHBand="0" w:noVBand="1"/>
        <w:tblCaption w:val="Withdrawing an application"/>
        <w:tblDescription w:val="What role can withdraw and application"/>
      </w:tblPr>
      <w:tblGrid>
        <w:gridCol w:w="2966"/>
        <w:gridCol w:w="720"/>
        <w:gridCol w:w="5670"/>
      </w:tblGrid>
      <w:tr w:rsidR="00B42B4D" w14:paraId="0D08B704" w14:textId="77777777" w:rsidTr="00D7411A">
        <w:trPr>
          <w:trHeight w:hRule="exact" w:val="397"/>
          <w:tblHeader/>
        </w:trPr>
        <w:tc>
          <w:tcPr>
            <w:tcW w:w="2966" w:type="dxa"/>
            <w:shd w:val="clear" w:color="auto" w:fill="A6A6A6" w:themeFill="background1" w:themeFillShade="A6"/>
            <w:vAlign w:val="center"/>
          </w:tcPr>
          <w:p w14:paraId="0E249D6B" w14:textId="77777777" w:rsidR="00B42B4D" w:rsidRPr="00BE5C8D" w:rsidRDefault="00B42B4D" w:rsidP="00D7411A">
            <w:pPr>
              <w:rPr>
                <w:rStyle w:val="Strong"/>
              </w:rPr>
            </w:pPr>
            <w:r w:rsidRPr="00127E69">
              <w:rPr>
                <w:rStyle w:val="Strong"/>
              </w:rPr>
              <w:t>USER ROLES</w:t>
            </w:r>
            <w:r w:rsidRPr="00BE5C8D">
              <w:rPr>
                <w:rStyle w:val="Strong"/>
              </w:rPr>
              <w:t xml:space="preserve"> </w:t>
            </w:r>
          </w:p>
        </w:tc>
        <w:tc>
          <w:tcPr>
            <w:tcW w:w="720" w:type="dxa"/>
            <w:shd w:val="clear" w:color="auto" w:fill="A6A6A6" w:themeFill="background1" w:themeFillShade="A6"/>
            <w:vAlign w:val="center"/>
          </w:tcPr>
          <w:p w14:paraId="2DB7D9BB" w14:textId="77777777" w:rsidR="00B42B4D" w:rsidRPr="00BE5C8D" w:rsidRDefault="00B42B4D" w:rsidP="00D7411A">
            <w:pPr>
              <w:rPr>
                <w:rStyle w:val="Strong"/>
              </w:rPr>
            </w:pPr>
          </w:p>
        </w:tc>
        <w:tc>
          <w:tcPr>
            <w:tcW w:w="5670" w:type="dxa"/>
            <w:shd w:val="clear" w:color="auto" w:fill="A6A6A6" w:themeFill="background1" w:themeFillShade="A6"/>
            <w:vAlign w:val="center"/>
          </w:tcPr>
          <w:p w14:paraId="012895D5" w14:textId="77777777" w:rsidR="00B42B4D" w:rsidRPr="00BE5C8D" w:rsidRDefault="00B42B4D" w:rsidP="00D7411A">
            <w:pPr>
              <w:rPr>
                <w:rStyle w:val="Strong"/>
              </w:rPr>
            </w:pPr>
            <w:r w:rsidRPr="00BE5C8D">
              <w:rPr>
                <w:rStyle w:val="Strong"/>
              </w:rPr>
              <w:t>ACCESS</w:t>
            </w:r>
          </w:p>
        </w:tc>
      </w:tr>
      <w:tr w:rsidR="00B42B4D" w14:paraId="4B9F462A" w14:textId="77777777" w:rsidTr="00D7411A">
        <w:trPr>
          <w:trHeight w:hRule="exact" w:val="397"/>
          <w:tblHeader/>
        </w:trPr>
        <w:tc>
          <w:tcPr>
            <w:tcW w:w="2966" w:type="dxa"/>
            <w:vAlign w:val="center"/>
          </w:tcPr>
          <w:p w14:paraId="2261D57F" w14:textId="77777777" w:rsidR="00B42B4D" w:rsidRPr="00BC039E" w:rsidRDefault="00B42B4D" w:rsidP="00D7411A">
            <w:r w:rsidRPr="00BC039E">
              <w:t>Provider Corporate Officer</w:t>
            </w:r>
          </w:p>
        </w:tc>
        <w:tc>
          <w:tcPr>
            <w:tcW w:w="720" w:type="dxa"/>
            <w:vAlign w:val="center"/>
          </w:tcPr>
          <w:p w14:paraId="1E481B3B" w14:textId="77777777" w:rsidR="00B42B4D" w:rsidRPr="00BC039E" w:rsidRDefault="00B42B4D" w:rsidP="00D7411A">
            <w:r w:rsidRPr="00BC039E">
              <w:t>CEO</w:t>
            </w:r>
          </w:p>
        </w:tc>
        <w:tc>
          <w:tcPr>
            <w:tcW w:w="5670" w:type="dxa"/>
            <w:vAlign w:val="center"/>
          </w:tcPr>
          <w:p w14:paraId="4F495719" w14:textId="77777777" w:rsidR="00B42B4D" w:rsidRPr="00BC039E" w:rsidRDefault="00B42B4D" w:rsidP="00D7411A">
            <w:r>
              <w:t xml:space="preserve">Full access to </w:t>
            </w:r>
            <w:r w:rsidR="00112A98">
              <w:t>withdraw</w:t>
            </w:r>
            <w:r>
              <w:t xml:space="preserve"> an application</w:t>
            </w:r>
          </w:p>
        </w:tc>
      </w:tr>
      <w:tr w:rsidR="00B42B4D" w14:paraId="0E54A8FA" w14:textId="77777777" w:rsidTr="00D7411A">
        <w:trPr>
          <w:trHeight w:hRule="exact" w:val="397"/>
          <w:tblHeader/>
        </w:trPr>
        <w:tc>
          <w:tcPr>
            <w:tcW w:w="2966" w:type="dxa"/>
            <w:vAlign w:val="center"/>
          </w:tcPr>
          <w:p w14:paraId="3853A6F4" w14:textId="77777777" w:rsidR="00B42B4D" w:rsidRPr="00BC039E" w:rsidRDefault="00B42B4D" w:rsidP="00D7411A">
            <w:r w:rsidRPr="00BC039E">
              <w:t>Provider Senior Officer</w:t>
            </w:r>
          </w:p>
        </w:tc>
        <w:tc>
          <w:tcPr>
            <w:tcW w:w="720" w:type="dxa"/>
            <w:vAlign w:val="center"/>
          </w:tcPr>
          <w:p w14:paraId="7C38B57B" w14:textId="77777777" w:rsidR="00B42B4D" w:rsidRPr="00BC039E" w:rsidRDefault="00B42B4D" w:rsidP="00D7411A">
            <w:r w:rsidRPr="00BC039E">
              <w:t>SAO</w:t>
            </w:r>
          </w:p>
        </w:tc>
        <w:tc>
          <w:tcPr>
            <w:tcW w:w="5670" w:type="dxa"/>
            <w:vAlign w:val="center"/>
          </w:tcPr>
          <w:p w14:paraId="26971D88" w14:textId="77777777" w:rsidR="00B42B4D" w:rsidRPr="00BC039E" w:rsidRDefault="00B42B4D" w:rsidP="00D7411A">
            <w:r>
              <w:t xml:space="preserve">Full access to </w:t>
            </w:r>
            <w:r w:rsidR="00112A98">
              <w:t>withdraw</w:t>
            </w:r>
            <w:r>
              <w:t xml:space="preserve"> an application</w:t>
            </w:r>
          </w:p>
        </w:tc>
      </w:tr>
      <w:tr w:rsidR="00B42B4D" w14:paraId="112BA4D2" w14:textId="77777777" w:rsidTr="00D7411A">
        <w:trPr>
          <w:trHeight w:hRule="exact" w:val="397"/>
          <w:tblHeader/>
        </w:trPr>
        <w:tc>
          <w:tcPr>
            <w:tcW w:w="2966" w:type="dxa"/>
            <w:vAlign w:val="center"/>
          </w:tcPr>
          <w:p w14:paraId="60E325A2" w14:textId="77777777" w:rsidR="00B42B4D" w:rsidRPr="00BC039E" w:rsidRDefault="00B42B4D" w:rsidP="00D7411A">
            <w:r w:rsidRPr="00BC039E">
              <w:rPr>
                <w:rFonts w:cstheme="minorHAnsi"/>
              </w:rPr>
              <w:t>Provider Finance Officer</w:t>
            </w:r>
          </w:p>
        </w:tc>
        <w:tc>
          <w:tcPr>
            <w:tcW w:w="720" w:type="dxa"/>
            <w:vAlign w:val="center"/>
          </w:tcPr>
          <w:p w14:paraId="05279524" w14:textId="77777777" w:rsidR="00B42B4D" w:rsidRPr="00BC039E" w:rsidRDefault="00B42B4D" w:rsidP="00D7411A">
            <w:r w:rsidRPr="00BC039E">
              <w:t>PFO</w:t>
            </w:r>
          </w:p>
        </w:tc>
        <w:tc>
          <w:tcPr>
            <w:tcW w:w="5670" w:type="dxa"/>
            <w:vAlign w:val="center"/>
          </w:tcPr>
          <w:p w14:paraId="5A913F06" w14:textId="77777777" w:rsidR="00B42B4D" w:rsidRPr="00BC039E" w:rsidRDefault="00B42B4D" w:rsidP="00D7411A">
            <w:r>
              <w:t>No</w:t>
            </w:r>
            <w:r w:rsidRPr="00BC039E">
              <w:t xml:space="preserve"> access to </w:t>
            </w:r>
            <w:r w:rsidR="00112A98">
              <w:t>withdraw</w:t>
            </w:r>
            <w:r>
              <w:t xml:space="preserve"> an application</w:t>
            </w:r>
          </w:p>
        </w:tc>
      </w:tr>
      <w:tr w:rsidR="00B42B4D" w14:paraId="2DBF99A3" w14:textId="77777777" w:rsidTr="00D7411A">
        <w:trPr>
          <w:trHeight w:hRule="exact" w:val="397"/>
          <w:tblHeader/>
        </w:trPr>
        <w:tc>
          <w:tcPr>
            <w:tcW w:w="2966" w:type="dxa"/>
            <w:vAlign w:val="center"/>
          </w:tcPr>
          <w:p w14:paraId="525EC562" w14:textId="77777777" w:rsidR="00B42B4D" w:rsidRPr="00BC039E" w:rsidRDefault="00B42B4D" w:rsidP="00D7411A">
            <w:r w:rsidRPr="00BC039E">
              <w:rPr>
                <w:rFonts w:cstheme="minorHAnsi"/>
              </w:rPr>
              <w:t>Provider Editing Officer</w:t>
            </w:r>
          </w:p>
        </w:tc>
        <w:tc>
          <w:tcPr>
            <w:tcW w:w="720" w:type="dxa"/>
            <w:vAlign w:val="center"/>
          </w:tcPr>
          <w:p w14:paraId="18C72A2E" w14:textId="77777777" w:rsidR="00B42B4D" w:rsidRPr="00BC039E" w:rsidRDefault="00B42B4D" w:rsidP="00D7411A">
            <w:r w:rsidRPr="00BC039E">
              <w:t>PEO</w:t>
            </w:r>
          </w:p>
        </w:tc>
        <w:tc>
          <w:tcPr>
            <w:tcW w:w="5670" w:type="dxa"/>
            <w:vAlign w:val="center"/>
          </w:tcPr>
          <w:p w14:paraId="2BA9D791" w14:textId="77777777" w:rsidR="00B42B4D" w:rsidRPr="00BC039E" w:rsidRDefault="00B42B4D" w:rsidP="00D7411A">
            <w:r>
              <w:t>No</w:t>
            </w:r>
            <w:r w:rsidRPr="00BC039E">
              <w:t xml:space="preserve"> access to </w:t>
            </w:r>
            <w:r w:rsidR="00112A98">
              <w:t>withdraw</w:t>
            </w:r>
            <w:r>
              <w:t xml:space="preserve"> an application</w:t>
            </w:r>
          </w:p>
        </w:tc>
      </w:tr>
      <w:tr w:rsidR="00B42B4D" w14:paraId="1C7B0DB8" w14:textId="77777777" w:rsidTr="00D7411A">
        <w:trPr>
          <w:trHeight w:hRule="exact" w:val="397"/>
          <w:tblHeader/>
        </w:trPr>
        <w:tc>
          <w:tcPr>
            <w:tcW w:w="2966" w:type="dxa"/>
            <w:vAlign w:val="center"/>
          </w:tcPr>
          <w:p w14:paraId="2A75D264" w14:textId="77777777" w:rsidR="00B42B4D" w:rsidRPr="00BC039E" w:rsidRDefault="00B42B4D" w:rsidP="00D7411A">
            <w:pPr>
              <w:rPr>
                <w:rFonts w:cstheme="minorHAnsi"/>
              </w:rPr>
            </w:pPr>
            <w:r w:rsidRPr="00BC039E">
              <w:rPr>
                <w:rFonts w:cstheme="minorHAnsi"/>
              </w:rPr>
              <w:t>Provider View Officer</w:t>
            </w:r>
          </w:p>
        </w:tc>
        <w:tc>
          <w:tcPr>
            <w:tcW w:w="720" w:type="dxa"/>
            <w:vAlign w:val="center"/>
          </w:tcPr>
          <w:p w14:paraId="05150772" w14:textId="77777777" w:rsidR="00B42B4D" w:rsidRPr="00BC039E" w:rsidRDefault="00B42B4D" w:rsidP="00D7411A">
            <w:r w:rsidRPr="00BC039E">
              <w:t>PVO</w:t>
            </w:r>
          </w:p>
        </w:tc>
        <w:tc>
          <w:tcPr>
            <w:tcW w:w="5670" w:type="dxa"/>
            <w:vAlign w:val="center"/>
          </w:tcPr>
          <w:p w14:paraId="12CB4DF9" w14:textId="77777777" w:rsidR="00B42B4D" w:rsidRPr="00BC039E" w:rsidRDefault="00B42B4D" w:rsidP="00D7411A">
            <w:r>
              <w:t xml:space="preserve">No </w:t>
            </w:r>
            <w:r w:rsidRPr="00BC039E">
              <w:t xml:space="preserve">access to </w:t>
            </w:r>
            <w:r w:rsidR="00112A98">
              <w:t>withdraw</w:t>
            </w:r>
            <w:r>
              <w:t xml:space="preserve"> an application</w:t>
            </w:r>
          </w:p>
        </w:tc>
      </w:tr>
    </w:tbl>
    <w:p w14:paraId="37CA1187" w14:textId="77777777" w:rsidR="00B42B4D" w:rsidRPr="0037221C" w:rsidRDefault="00B42B4D" w:rsidP="00B42B4D">
      <w:pPr>
        <w:spacing w:before="120"/>
        <w:rPr>
          <w:rStyle w:val="Strong"/>
          <w:sz w:val="28"/>
          <w:szCs w:val="28"/>
        </w:rPr>
      </w:pPr>
      <w:r w:rsidRPr="0037221C">
        <w:rPr>
          <w:rStyle w:val="Strong"/>
          <w:sz w:val="28"/>
          <w:szCs w:val="28"/>
        </w:rPr>
        <w:t xml:space="preserve">Withdrawing </w:t>
      </w:r>
      <w:r w:rsidR="00C542C6">
        <w:rPr>
          <w:rStyle w:val="Strong"/>
          <w:sz w:val="28"/>
          <w:szCs w:val="28"/>
        </w:rPr>
        <w:t xml:space="preserve">your </w:t>
      </w:r>
      <w:r w:rsidRPr="0037221C">
        <w:rPr>
          <w:rStyle w:val="Strong"/>
          <w:sz w:val="28"/>
          <w:szCs w:val="28"/>
        </w:rPr>
        <w:t>application</w:t>
      </w:r>
    </w:p>
    <w:p w14:paraId="5E0F3F09" w14:textId="43A0A867" w:rsidR="00B42B4D" w:rsidRDefault="00B42B4D" w:rsidP="00506E25">
      <w:pPr>
        <w:spacing w:before="120"/>
        <w:jc w:val="both"/>
        <w:rPr>
          <w:rFonts w:cstheme="minorHAnsi"/>
        </w:rPr>
      </w:pPr>
      <w:r>
        <w:rPr>
          <w:rFonts w:cstheme="minorHAnsi"/>
        </w:rPr>
        <w:t>If your</w:t>
      </w:r>
      <w:r w:rsidRPr="00F4402E">
        <w:rPr>
          <w:rFonts w:cstheme="minorHAnsi"/>
        </w:rPr>
        <w:t xml:space="preserve"> organisation has an application </w:t>
      </w:r>
      <w:r>
        <w:rPr>
          <w:rFonts w:cstheme="minorHAnsi"/>
        </w:rPr>
        <w:t xml:space="preserve">that </w:t>
      </w:r>
      <w:r w:rsidR="008C5275">
        <w:rPr>
          <w:rFonts w:cstheme="minorHAnsi"/>
        </w:rPr>
        <w:t>has</w:t>
      </w:r>
      <w:r>
        <w:rPr>
          <w:rFonts w:cstheme="minorHAnsi"/>
        </w:rPr>
        <w:t xml:space="preserve"> not </w:t>
      </w:r>
      <w:r w:rsidR="008C5275">
        <w:rPr>
          <w:rFonts w:cstheme="minorHAnsi"/>
        </w:rPr>
        <w:t xml:space="preserve">yet been </w:t>
      </w:r>
      <w:r>
        <w:rPr>
          <w:rFonts w:cstheme="minorHAnsi"/>
        </w:rPr>
        <w:t xml:space="preserve">approved, </w:t>
      </w:r>
      <w:r w:rsidRPr="00F4402E">
        <w:rPr>
          <w:rFonts w:cstheme="minorHAnsi"/>
        </w:rPr>
        <w:t xml:space="preserve">you will be able to </w:t>
      </w:r>
      <w:r w:rsidR="00112A98" w:rsidRPr="00550BA5">
        <w:rPr>
          <w:rStyle w:val="Strong"/>
          <w:b w:val="0"/>
        </w:rPr>
        <w:t>withdraw</w:t>
      </w:r>
      <w:r w:rsidR="00112A98" w:rsidRPr="00550BA5">
        <w:rPr>
          <w:rFonts w:cstheme="minorHAnsi"/>
          <w:b/>
        </w:rPr>
        <w:t xml:space="preserve"> </w:t>
      </w:r>
      <w:r>
        <w:rPr>
          <w:rFonts w:cstheme="minorHAnsi"/>
        </w:rPr>
        <w:t>it.</w:t>
      </w:r>
    </w:p>
    <w:p w14:paraId="09F211B1" w14:textId="77777777" w:rsidR="00C542C6" w:rsidRDefault="00C542C6" w:rsidP="00506E25">
      <w:pPr>
        <w:pStyle w:val="ListParagraph"/>
        <w:spacing w:after="60"/>
        <w:ind w:left="0"/>
        <w:contextualSpacing w:val="0"/>
        <w:jc w:val="both"/>
        <w:rPr>
          <w:rStyle w:val="Hyperlink"/>
          <w:color w:val="auto"/>
          <w:u w:val="none"/>
        </w:rPr>
      </w:pPr>
      <w:r>
        <w:rPr>
          <w:rStyle w:val="Hyperlink"/>
          <w:color w:val="auto"/>
          <w:u w:val="none"/>
        </w:rPr>
        <w:t>You will only be able to withdraw your application in a sector where the application has one of the following application statuses:</w:t>
      </w:r>
    </w:p>
    <w:p w14:paraId="269D697A" w14:textId="77777777" w:rsidR="00C542C6" w:rsidRDefault="00C542C6" w:rsidP="00641A94">
      <w:pPr>
        <w:pStyle w:val="ListParagraph"/>
        <w:numPr>
          <w:ilvl w:val="0"/>
          <w:numId w:val="27"/>
        </w:numPr>
        <w:spacing w:after="0"/>
        <w:ind w:left="714" w:hanging="288"/>
        <w:contextualSpacing w:val="0"/>
        <w:jc w:val="both"/>
        <w:rPr>
          <w:rStyle w:val="Hyperlink"/>
          <w:color w:val="auto"/>
          <w:u w:val="none"/>
        </w:rPr>
      </w:pPr>
      <w:r>
        <w:rPr>
          <w:rStyle w:val="Hyperlink"/>
          <w:color w:val="auto"/>
          <w:u w:val="none"/>
        </w:rPr>
        <w:t>Draft</w:t>
      </w:r>
    </w:p>
    <w:p w14:paraId="7FE42D4E" w14:textId="77777777" w:rsidR="00C542C6" w:rsidRDefault="00C542C6" w:rsidP="00641A94">
      <w:pPr>
        <w:pStyle w:val="ListParagraph"/>
        <w:numPr>
          <w:ilvl w:val="0"/>
          <w:numId w:val="27"/>
        </w:numPr>
        <w:spacing w:after="0"/>
        <w:ind w:hanging="288"/>
        <w:contextualSpacing w:val="0"/>
        <w:jc w:val="both"/>
        <w:rPr>
          <w:rStyle w:val="Hyperlink"/>
          <w:color w:val="auto"/>
          <w:u w:val="none"/>
        </w:rPr>
      </w:pPr>
      <w:r w:rsidRPr="00C542C6">
        <w:rPr>
          <w:rStyle w:val="Hyperlink"/>
          <w:color w:val="auto"/>
          <w:u w:val="none"/>
        </w:rPr>
        <w:t>Initial Completeness Check</w:t>
      </w:r>
    </w:p>
    <w:p w14:paraId="6FAB0E2E" w14:textId="77777777" w:rsidR="00C542C6" w:rsidRDefault="00C542C6" w:rsidP="00641A94">
      <w:pPr>
        <w:pStyle w:val="ListParagraph"/>
        <w:numPr>
          <w:ilvl w:val="0"/>
          <w:numId w:val="27"/>
        </w:numPr>
        <w:spacing w:after="0"/>
        <w:ind w:left="714" w:hanging="288"/>
        <w:contextualSpacing w:val="0"/>
        <w:jc w:val="both"/>
        <w:rPr>
          <w:rStyle w:val="Hyperlink"/>
          <w:color w:val="auto"/>
          <w:u w:val="none"/>
        </w:rPr>
      </w:pPr>
      <w:r>
        <w:rPr>
          <w:rStyle w:val="Hyperlink"/>
          <w:color w:val="auto"/>
          <w:u w:val="none"/>
        </w:rPr>
        <w:t>To be assessed</w:t>
      </w:r>
    </w:p>
    <w:p w14:paraId="104BFCDD" w14:textId="77777777" w:rsidR="00C542C6" w:rsidRDefault="00C542C6" w:rsidP="00641A94">
      <w:pPr>
        <w:pStyle w:val="ListParagraph"/>
        <w:numPr>
          <w:ilvl w:val="0"/>
          <w:numId w:val="27"/>
        </w:numPr>
        <w:spacing w:after="0"/>
        <w:ind w:hanging="288"/>
        <w:contextualSpacing w:val="0"/>
        <w:jc w:val="both"/>
        <w:rPr>
          <w:rStyle w:val="Hyperlink"/>
          <w:color w:val="auto"/>
          <w:u w:val="none"/>
        </w:rPr>
      </w:pPr>
      <w:r>
        <w:rPr>
          <w:rStyle w:val="Hyperlink"/>
          <w:color w:val="auto"/>
          <w:u w:val="none"/>
        </w:rPr>
        <w:t>Awaiting Further Information</w:t>
      </w:r>
    </w:p>
    <w:p w14:paraId="4E307164" w14:textId="77777777" w:rsidR="00C542C6" w:rsidRPr="00C542C6" w:rsidRDefault="00C542C6" w:rsidP="00641A94">
      <w:pPr>
        <w:pStyle w:val="ListParagraph"/>
        <w:numPr>
          <w:ilvl w:val="0"/>
          <w:numId w:val="27"/>
        </w:numPr>
        <w:ind w:left="714" w:hanging="288"/>
        <w:contextualSpacing w:val="0"/>
        <w:jc w:val="both"/>
        <w:rPr>
          <w:rStyle w:val="Hyperlink"/>
          <w:color w:val="auto"/>
          <w:u w:val="none"/>
        </w:rPr>
      </w:pPr>
      <w:r>
        <w:rPr>
          <w:rStyle w:val="Hyperlink"/>
          <w:color w:val="auto"/>
          <w:u w:val="none"/>
        </w:rPr>
        <w:t>Recommended Decision</w:t>
      </w:r>
    </w:p>
    <w:p w14:paraId="337AF1A1" w14:textId="77777777" w:rsidR="00C542C6" w:rsidRDefault="00C542C6" w:rsidP="00506E25">
      <w:pPr>
        <w:jc w:val="both"/>
        <w:rPr>
          <w:rStyle w:val="Hyperlink"/>
          <w:color w:val="auto"/>
          <w:u w:val="none"/>
        </w:rPr>
      </w:pPr>
      <w:r>
        <w:rPr>
          <w:rStyle w:val="Hyperlink"/>
          <w:color w:val="auto"/>
          <w:u w:val="none"/>
        </w:rPr>
        <w:t>You can check to see the current status of</w:t>
      </w:r>
      <w:r w:rsidR="00B71938">
        <w:rPr>
          <w:rStyle w:val="Hyperlink"/>
          <w:color w:val="auto"/>
          <w:u w:val="none"/>
        </w:rPr>
        <w:t xml:space="preserve"> your</w:t>
      </w:r>
      <w:r>
        <w:rPr>
          <w:rStyle w:val="Hyperlink"/>
          <w:color w:val="auto"/>
          <w:u w:val="none"/>
        </w:rPr>
        <w:t xml:space="preserve"> application by selecting </w:t>
      </w:r>
      <w:r>
        <w:rPr>
          <w:rStyle w:val="Hyperlink"/>
          <w:b/>
          <w:color w:val="auto"/>
          <w:u w:val="none"/>
        </w:rPr>
        <w:t>Organisation – view Organisation Details</w:t>
      </w:r>
      <w:r>
        <w:rPr>
          <w:rStyle w:val="Hyperlink"/>
          <w:color w:val="auto"/>
          <w:u w:val="none"/>
        </w:rPr>
        <w:t xml:space="preserve"> on the navigation bar, then scrolling to the bottom of the screen and selecting the drop down arrow to display </w:t>
      </w:r>
      <w:r>
        <w:rPr>
          <w:rStyle w:val="Hyperlink"/>
          <w:b/>
          <w:color w:val="auto"/>
          <w:u w:val="none"/>
        </w:rPr>
        <w:t>Organisation Applications</w:t>
      </w:r>
      <w:r>
        <w:rPr>
          <w:rStyle w:val="Hyperlink"/>
          <w:color w:val="auto"/>
          <w:u w:val="none"/>
        </w:rPr>
        <w:t>.</w:t>
      </w:r>
    </w:p>
    <w:p w14:paraId="0E948156" w14:textId="0B0A4164" w:rsidR="00C542C6" w:rsidRDefault="00C542C6" w:rsidP="00506E25">
      <w:pPr>
        <w:spacing w:after="30"/>
        <w:jc w:val="both"/>
        <w:rPr>
          <w:rStyle w:val="Hyperlink"/>
          <w:color w:val="auto"/>
          <w:u w:val="none"/>
        </w:rPr>
      </w:pPr>
      <w:r>
        <w:rPr>
          <w:rStyle w:val="Hyperlink"/>
          <w:color w:val="auto"/>
          <w:u w:val="none"/>
        </w:rPr>
        <w:t>Note: The Current status of the application must be set at ‘Yes’.</w:t>
      </w:r>
    </w:p>
    <w:p w14:paraId="72327D88" w14:textId="77777777" w:rsidR="00C542C6" w:rsidRPr="00D77C6F" w:rsidRDefault="00176E92" w:rsidP="00C542C6">
      <w:pPr>
        <w:jc w:val="both"/>
        <w:rPr>
          <w:rStyle w:val="Hyperlink"/>
          <w:color w:val="auto"/>
          <w:u w:val="none"/>
        </w:rPr>
      </w:pPr>
      <w:r>
        <w:rPr>
          <w:noProof/>
          <w:lang w:eastAsia="en-AU"/>
        </w:rPr>
        <w:drawing>
          <wp:inline distT="0" distB="0" distL="0" distR="0" wp14:anchorId="7BE06CF3" wp14:editId="6BC0994A">
            <wp:extent cx="6177280" cy="2211705"/>
            <wp:effectExtent l="0" t="0" r="0" b="0"/>
            <wp:docPr id="9" name="Picture 9" descr="lists all applications and their current status" title="Organisation applica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77280" cy="2211705"/>
                    </a:xfrm>
                    <a:prstGeom prst="rect">
                      <a:avLst/>
                    </a:prstGeom>
                    <a:noFill/>
                    <a:ln>
                      <a:noFill/>
                    </a:ln>
                  </pic:spPr>
                </pic:pic>
              </a:graphicData>
            </a:graphic>
          </wp:inline>
        </w:drawing>
      </w:r>
    </w:p>
    <w:p w14:paraId="1B307019" w14:textId="77777777" w:rsidR="00B775EF" w:rsidRPr="00227B4A" w:rsidRDefault="00B775EF" w:rsidP="0000211E">
      <w:pPr>
        <w:rPr>
          <w:rStyle w:val="Strong"/>
          <w:sz w:val="28"/>
          <w:szCs w:val="28"/>
        </w:rPr>
      </w:pPr>
      <w:r w:rsidRPr="00227B4A">
        <w:rPr>
          <w:rStyle w:val="Strong"/>
          <w:sz w:val="28"/>
          <w:szCs w:val="28"/>
        </w:rPr>
        <w:t>Instructions</w:t>
      </w:r>
    </w:p>
    <w:p w14:paraId="2C4928A1" w14:textId="77777777" w:rsidR="00B42B4D" w:rsidRPr="00B71938" w:rsidRDefault="00B42B4D" w:rsidP="00641A94">
      <w:pPr>
        <w:pStyle w:val="ListParagraph"/>
        <w:numPr>
          <w:ilvl w:val="0"/>
          <w:numId w:val="58"/>
        </w:numPr>
        <w:spacing w:after="30"/>
        <w:ind w:left="426" w:hanging="426"/>
        <w:contextualSpacing w:val="0"/>
        <w:jc w:val="both"/>
        <w:rPr>
          <w:rFonts w:cstheme="minorHAnsi"/>
        </w:rPr>
      </w:pPr>
      <w:r w:rsidRPr="00B71938">
        <w:rPr>
          <w:rFonts w:cstheme="minorHAnsi"/>
        </w:rPr>
        <w:t xml:space="preserve">From the Navigation menu, click on </w:t>
      </w:r>
      <w:r w:rsidRPr="00690F13">
        <w:rPr>
          <w:rStyle w:val="Strong"/>
        </w:rPr>
        <w:t>Application</w:t>
      </w:r>
      <w:r w:rsidR="00B775EF">
        <w:rPr>
          <w:rStyle w:val="Strong"/>
        </w:rPr>
        <w:t xml:space="preserve"> </w:t>
      </w:r>
      <w:r w:rsidR="00B775EF" w:rsidRPr="00B71938">
        <w:rPr>
          <w:rStyle w:val="Strong"/>
          <w:b w:val="0"/>
        </w:rPr>
        <w:t>to view all available sub menu options</w:t>
      </w:r>
      <w:r w:rsidRPr="00B71938">
        <w:rPr>
          <w:rFonts w:cstheme="minorHAnsi"/>
        </w:rPr>
        <w:t>.</w:t>
      </w:r>
    </w:p>
    <w:p w14:paraId="0DA86F26" w14:textId="77777777" w:rsidR="00B42B4D" w:rsidRPr="00F4402E" w:rsidRDefault="00B42B4D" w:rsidP="00641A94">
      <w:pPr>
        <w:spacing w:before="120"/>
        <w:ind w:left="426" w:hanging="426"/>
        <w:jc w:val="center"/>
        <w:rPr>
          <w:rFonts w:cstheme="minorHAnsi"/>
        </w:rPr>
      </w:pPr>
      <w:r>
        <w:rPr>
          <w:rFonts w:cstheme="minorHAnsi"/>
          <w:noProof/>
          <w:lang w:eastAsia="en-AU"/>
        </w:rPr>
        <w:drawing>
          <wp:inline distT="0" distB="0" distL="0" distR="0" wp14:anchorId="56C5A531" wp14:editId="3BDB8C63">
            <wp:extent cx="4867026" cy="1079822"/>
            <wp:effectExtent l="0" t="0" r="0" b="6350"/>
            <wp:docPr id="54" name="Picture 54" descr="Withdraw application" title="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6545" cy="1081934"/>
                    </a:xfrm>
                    <a:prstGeom prst="rect">
                      <a:avLst/>
                    </a:prstGeom>
                    <a:noFill/>
                    <a:ln>
                      <a:noFill/>
                    </a:ln>
                  </pic:spPr>
                </pic:pic>
              </a:graphicData>
            </a:graphic>
          </wp:inline>
        </w:drawing>
      </w:r>
    </w:p>
    <w:p w14:paraId="11BCC34C" w14:textId="77777777" w:rsidR="00B42B4D" w:rsidRDefault="00B42B4D" w:rsidP="00641A94">
      <w:pPr>
        <w:pStyle w:val="ListParagraph"/>
        <w:numPr>
          <w:ilvl w:val="0"/>
          <w:numId w:val="5"/>
        </w:numPr>
        <w:spacing w:after="30"/>
        <w:ind w:left="426" w:hanging="426"/>
        <w:contextualSpacing w:val="0"/>
      </w:pPr>
      <w:r w:rsidRPr="00E914F9">
        <w:t xml:space="preserve">Click </w:t>
      </w:r>
      <w:r w:rsidRPr="005550E5">
        <w:rPr>
          <w:b/>
          <w:bCs/>
        </w:rPr>
        <w:t xml:space="preserve">‘&lt;&lt;sector&gt;&gt;Application </w:t>
      </w:r>
      <w:r w:rsidR="009301B1">
        <w:rPr>
          <w:b/>
          <w:bCs/>
        </w:rPr>
        <w:t>s</w:t>
      </w:r>
      <w:r w:rsidRPr="005550E5">
        <w:rPr>
          <w:b/>
          <w:bCs/>
        </w:rPr>
        <w:t xml:space="preserve">ummary’ - </w:t>
      </w:r>
      <w:r w:rsidRPr="005550E5">
        <w:rPr>
          <w:bCs/>
        </w:rPr>
        <w:t>the</w:t>
      </w:r>
      <w:r w:rsidRPr="00E914F9">
        <w:t xml:space="preserve"> system will navigate you to the selected sector </w:t>
      </w:r>
      <w:r w:rsidRPr="005550E5">
        <w:rPr>
          <w:bCs/>
        </w:rPr>
        <w:t>Application Summary</w:t>
      </w:r>
      <w:r w:rsidRPr="00E914F9">
        <w:t xml:space="preserve"> screen.</w:t>
      </w:r>
    </w:p>
    <w:p w14:paraId="119D00D2" w14:textId="77777777" w:rsidR="00176E92" w:rsidRDefault="00B42B4D" w:rsidP="00641A94">
      <w:pPr>
        <w:pStyle w:val="ListParagraph"/>
        <w:numPr>
          <w:ilvl w:val="0"/>
          <w:numId w:val="5"/>
        </w:numPr>
        <w:spacing w:after="30"/>
        <w:ind w:left="426" w:hanging="426"/>
        <w:contextualSpacing w:val="0"/>
      </w:pPr>
      <w:r w:rsidRPr="00E914F9">
        <w:lastRenderedPageBreak/>
        <w:t xml:space="preserve">Click on </w:t>
      </w:r>
      <w:r w:rsidRPr="005550E5">
        <w:rPr>
          <w:b/>
          <w:bCs/>
        </w:rPr>
        <w:t xml:space="preserve">Withdraw </w:t>
      </w:r>
      <w:r w:rsidRPr="00E914F9">
        <w:t>at the bottom of the screen; the system will generate a confirmation message box with an option of ‘Yes’ or ‘No’.</w:t>
      </w:r>
    </w:p>
    <w:p w14:paraId="4F353355" w14:textId="7671B04D" w:rsidR="00DC6717" w:rsidRPr="00E914F9" w:rsidRDefault="00D6089C" w:rsidP="00EA5B1B">
      <w:pPr>
        <w:jc w:val="center"/>
      </w:pPr>
      <w:r>
        <w:rPr>
          <w:noProof/>
          <w:lang w:eastAsia="en-AU"/>
        </w:rPr>
        <w:drawing>
          <wp:inline distT="0" distB="0" distL="0" distR="0" wp14:anchorId="02858040" wp14:editId="1C811EA5">
            <wp:extent cx="4605130" cy="3854482"/>
            <wp:effectExtent l="0" t="0" r="508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190" b="1719"/>
                    <a:stretch/>
                  </pic:blipFill>
                  <pic:spPr bwMode="auto">
                    <a:xfrm>
                      <a:off x="0" y="0"/>
                      <a:ext cx="4628935" cy="3874406"/>
                    </a:xfrm>
                    <a:prstGeom prst="rect">
                      <a:avLst/>
                    </a:prstGeom>
                    <a:ln>
                      <a:noFill/>
                    </a:ln>
                    <a:extLst>
                      <a:ext uri="{53640926-AAD7-44D8-BBD7-CCE9431645EC}">
                        <a14:shadowObscured xmlns:a14="http://schemas.microsoft.com/office/drawing/2010/main"/>
                      </a:ext>
                    </a:extLst>
                  </pic:spPr>
                </pic:pic>
              </a:graphicData>
            </a:graphic>
          </wp:inline>
        </w:drawing>
      </w:r>
    </w:p>
    <w:p w14:paraId="46FF22D0" w14:textId="77777777" w:rsidR="0029078C" w:rsidRDefault="00B42B4D" w:rsidP="00641A94">
      <w:pPr>
        <w:pStyle w:val="ListParagraph"/>
        <w:numPr>
          <w:ilvl w:val="0"/>
          <w:numId w:val="5"/>
        </w:numPr>
        <w:spacing w:after="30"/>
        <w:ind w:left="426" w:hanging="426"/>
        <w:contextualSpacing w:val="0"/>
      </w:pPr>
      <w:r w:rsidRPr="00E914F9">
        <w:t xml:space="preserve">Click </w:t>
      </w:r>
      <w:r w:rsidR="00EB53FB" w:rsidRPr="005550E5">
        <w:rPr>
          <w:b/>
          <w:bCs/>
        </w:rPr>
        <w:t>Yes</w:t>
      </w:r>
      <w:r w:rsidRPr="00E914F9">
        <w:t xml:space="preserve"> to complete the process </w:t>
      </w:r>
      <w:r w:rsidR="0029078C">
        <w:t>of withdrawing your application.</w:t>
      </w:r>
    </w:p>
    <w:p w14:paraId="44E764B9" w14:textId="77777777" w:rsidR="00B42B4D" w:rsidRDefault="00B42B4D" w:rsidP="00641A94">
      <w:pPr>
        <w:pStyle w:val="ListParagraph"/>
        <w:numPr>
          <w:ilvl w:val="0"/>
          <w:numId w:val="5"/>
        </w:numPr>
        <w:spacing w:after="30"/>
        <w:ind w:left="426" w:hanging="426"/>
        <w:contextualSpacing w:val="0"/>
      </w:pPr>
      <w:r w:rsidRPr="00E914F9">
        <w:t xml:space="preserve">If successful, the system will display a confirmation message and the application status will change to </w:t>
      </w:r>
      <w:r w:rsidRPr="0029078C">
        <w:rPr>
          <w:bCs/>
        </w:rPr>
        <w:t>Withdrawn</w:t>
      </w:r>
      <w:r w:rsidRPr="00690F13">
        <w:t>.</w:t>
      </w:r>
    </w:p>
    <w:p w14:paraId="7C0FDAE8" w14:textId="17826109" w:rsidR="00B71938" w:rsidRDefault="00D6089C" w:rsidP="00EA5B1B">
      <w:pPr>
        <w:spacing w:after="30"/>
        <w:jc w:val="center"/>
      </w:pPr>
      <w:r>
        <w:rPr>
          <w:noProof/>
          <w:lang w:eastAsia="en-AU"/>
        </w:rPr>
        <w:drawing>
          <wp:inline distT="0" distB="0" distL="0" distR="0" wp14:anchorId="7FD15D73" wp14:editId="12BC89DA">
            <wp:extent cx="4469662" cy="3390541"/>
            <wp:effectExtent l="0" t="0" r="762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5801" cy="3395198"/>
                    </a:xfrm>
                    <a:prstGeom prst="rect">
                      <a:avLst/>
                    </a:prstGeom>
                  </pic:spPr>
                </pic:pic>
              </a:graphicData>
            </a:graphic>
          </wp:inline>
        </w:drawing>
      </w:r>
    </w:p>
    <w:p w14:paraId="074DDDFC" w14:textId="77777777" w:rsidR="00B42B4D" w:rsidRPr="00CD0B07" w:rsidRDefault="00B42B4D" w:rsidP="0029078C">
      <w:pPr>
        <w:pStyle w:val="ListParagraph"/>
        <w:spacing w:before="120"/>
      </w:pPr>
      <w:r>
        <w:br w:type="page"/>
      </w:r>
    </w:p>
    <w:p w14:paraId="5149CF02" w14:textId="77777777" w:rsidR="00FE2893" w:rsidRPr="009F0B12" w:rsidRDefault="00FE2893" w:rsidP="004A15F7">
      <w:pPr>
        <w:pStyle w:val="Heading1"/>
      </w:pPr>
      <w:bookmarkStart w:id="30" w:name="_Toc522637016"/>
      <w:bookmarkStart w:id="31" w:name="_Toc356210817"/>
      <w:bookmarkEnd w:id="23"/>
      <w:r>
        <w:lastRenderedPageBreak/>
        <w:t>Bank account – Creating a bank account</w:t>
      </w:r>
      <w:bookmarkEnd w:id="30"/>
      <w:r>
        <w:t xml:space="preserve"> </w:t>
      </w:r>
    </w:p>
    <w:tbl>
      <w:tblPr>
        <w:tblStyle w:val="TableGrid20"/>
        <w:tblW w:w="0" w:type="auto"/>
        <w:tblInd w:w="108" w:type="dxa"/>
        <w:tblLook w:val="04A0" w:firstRow="1" w:lastRow="0" w:firstColumn="1" w:lastColumn="0" w:noHBand="0" w:noVBand="1"/>
        <w:tblCaption w:val="Creating a bank account"/>
        <w:tblDescription w:val="What role can create a bank account"/>
      </w:tblPr>
      <w:tblGrid>
        <w:gridCol w:w="2966"/>
        <w:gridCol w:w="720"/>
        <w:gridCol w:w="5448"/>
      </w:tblGrid>
      <w:tr w:rsidR="00FE2893" w:rsidRPr="00D93EC7" w14:paraId="6B34BF65" w14:textId="77777777" w:rsidTr="00FE2893">
        <w:trPr>
          <w:trHeight w:hRule="exact" w:val="397"/>
          <w:tblHeader/>
        </w:trPr>
        <w:tc>
          <w:tcPr>
            <w:tcW w:w="2966" w:type="dxa"/>
            <w:shd w:val="clear" w:color="auto" w:fill="A6A6A6" w:themeFill="background1" w:themeFillShade="A6"/>
          </w:tcPr>
          <w:p w14:paraId="17975DFD" w14:textId="77777777" w:rsidR="00FE2893" w:rsidRPr="00D93EC7" w:rsidRDefault="00FE2893" w:rsidP="00FE2893">
            <w:pPr>
              <w:rPr>
                <w:b/>
                <w:bCs/>
              </w:rPr>
            </w:pPr>
            <w:r w:rsidRPr="00646E80">
              <w:rPr>
                <w:b/>
                <w:bCs/>
              </w:rPr>
              <w:t>USER ROLES</w:t>
            </w:r>
            <w:r w:rsidRPr="00D93EC7">
              <w:rPr>
                <w:b/>
                <w:bCs/>
              </w:rPr>
              <w:t xml:space="preserve"> </w:t>
            </w:r>
          </w:p>
        </w:tc>
        <w:tc>
          <w:tcPr>
            <w:tcW w:w="720" w:type="dxa"/>
            <w:shd w:val="clear" w:color="auto" w:fill="A6A6A6" w:themeFill="background1" w:themeFillShade="A6"/>
          </w:tcPr>
          <w:p w14:paraId="24FD79B8" w14:textId="77777777" w:rsidR="00FE2893" w:rsidRPr="00D93EC7" w:rsidRDefault="00FE2893" w:rsidP="00FE2893">
            <w:pPr>
              <w:rPr>
                <w:b/>
                <w:bCs/>
              </w:rPr>
            </w:pPr>
          </w:p>
        </w:tc>
        <w:tc>
          <w:tcPr>
            <w:tcW w:w="5448" w:type="dxa"/>
            <w:shd w:val="clear" w:color="auto" w:fill="A6A6A6" w:themeFill="background1" w:themeFillShade="A6"/>
          </w:tcPr>
          <w:p w14:paraId="2B335446" w14:textId="77777777" w:rsidR="00FE2893" w:rsidRPr="00D93EC7" w:rsidRDefault="00FE2893" w:rsidP="00FE2893">
            <w:pPr>
              <w:rPr>
                <w:b/>
                <w:bCs/>
              </w:rPr>
            </w:pPr>
            <w:r w:rsidRPr="00D93EC7">
              <w:rPr>
                <w:b/>
                <w:bCs/>
              </w:rPr>
              <w:t>ACCESS</w:t>
            </w:r>
          </w:p>
        </w:tc>
      </w:tr>
      <w:tr w:rsidR="00FE2893" w:rsidRPr="00D93EC7" w14:paraId="28A7F38C" w14:textId="77777777" w:rsidTr="00FE2893">
        <w:trPr>
          <w:trHeight w:hRule="exact" w:val="397"/>
          <w:tblHeader/>
        </w:trPr>
        <w:tc>
          <w:tcPr>
            <w:tcW w:w="2966" w:type="dxa"/>
          </w:tcPr>
          <w:p w14:paraId="619F67D9" w14:textId="77777777" w:rsidR="00FE2893" w:rsidRPr="00D93EC7" w:rsidRDefault="00FE2893" w:rsidP="00FE2893">
            <w:r w:rsidRPr="00D93EC7">
              <w:t>Provider Corporate Officer</w:t>
            </w:r>
          </w:p>
        </w:tc>
        <w:tc>
          <w:tcPr>
            <w:tcW w:w="720" w:type="dxa"/>
          </w:tcPr>
          <w:p w14:paraId="3B5FC7E0" w14:textId="77777777" w:rsidR="00FE2893" w:rsidRPr="00D93EC7" w:rsidRDefault="00FE2893" w:rsidP="00FE2893">
            <w:r w:rsidRPr="00D93EC7">
              <w:t>CEO</w:t>
            </w:r>
          </w:p>
        </w:tc>
        <w:tc>
          <w:tcPr>
            <w:tcW w:w="5448" w:type="dxa"/>
          </w:tcPr>
          <w:p w14:paraId="6483A042" w14:textId="77777777" w:rsidR="00FE2893" w:rsidRPr="00D93EC7" w:rsidRDefault="00FE2893" w:rsidP="00FE2893">
            <w:r w:rsidRPr="00D93EC7">
              <w:t>Can create</w:t>
            </w:r>
            <w:r>
              <w:t>, view</w:t>
            </w:r>
            <w:r w:rsidRPr="00D93EC7">
              <w:t xml:space="preserve"> and submit a Bank Account</w:t>
            </w:r>
          </w:p>
        </w:tc>
      </w:tr>
      <w:tr w:rsidR="00FE2893" w:rsidRPr="00D93EC7" w14:paraId="18737657" w14:textId="77777777" w:rsidTr="00FE2893">
        <w:trPr>
          <w:trHeight w:hRule="exact" w:val="397"/>
          <w:tblHeader/>
        </w:trPr>
        <w:tc>
          <w:tcPr>
            <w:tcW w:w="2966" w:type="dxa"/>
          </w:tcPr>
          <w:p w14:paraId="4E370718" w14:textId="77777777" w:rsidR="00FE2893" w:rsidRPr="00D93EC7" w:rsidRDefault="00FE2893" w:rsidP="00FE2893">
            <w:r w:rsidRPr="00D93EC7">
              <w:t>Provider Senior Officer</w:t>
            </w:r>
          </w:p>
        </w:tc>
        <w:tc>
          <w:tcPr>
            <w:tcW w:w="720" w:type="dxa"/>
          </w:tcPr>
          <w:p w14:paraId="3017F744" w14:textId="77777777" w:rsidR="00FE2893" w:rsidRPr="00D93EC7" w:rsidRDefault="00FE2893" w:rsidP="00FE2893">
            <w:r w:rsidRPr="00D93EC7">
              <w:t>SAO</w:t>
            </w:r>
          </w:p>
        </w:tc>
        <w:tc>
          <w:tcPr>
            <w:tcW w:w="5448" w:type="dxa"/>
          </w:tcPr>
          <w:p w14:paraId="2275B37D" w14:textId="77777777" w:rsidR="00FE2893" w:rsidRPr="00D93EC7" w:rsidRDefault="00FE2893" w:rsidP="00FE2893">
            <w:r w:rsidRPr="00D93EC7">
              <w:t>Can create</w:t>
            </w:r>
            <w:r>
              <w:t xml:space="preserve">, view </w:t>
            </w:r>
            <w:r w:rsidRPr="00D93EC7">
              <w:t>and submit a Bank Account</w:t>
            </w:r>
          </w:p>
        </w:tc>
      </w:tr>
      <w:tr w:rsidR="00FE2893" w:rsidRPr="00D93EC7" w14:paraId="28AAEE3D" w14:textId="77777777" w:rsidTr="00FE2893">
        <w:trPr>
          <w:trHeight w:hRule="exact" w:val="397"/>
          <w:tblHeader/>
        </w:trPr>
        <w:tc>
          <w:tcPr>
            <w:tcW w:w="2966" w:type="dxa"/>
          </w:tcPr>
          <w:p w14:paraId="208F965D" w14:textId="77777777" w:rsidR="00FE2893" w:rsidRPr="00D93EC7" w:rsidRDefault="00FE2893" w:rsidP="00FE2893">
            <w:r w:rsidRPr="00D93EC7">
              <w:t>Provider Financial Officer</w:t>
            </w:r>
          </w:p>
        </w:tc>
        <w:tc>
          <w:tcPr>
            <w:tcW w:w="720" w:type="dxa"/>
          </w:tcPr>
          <w:p w14:paraId="3F882E73" w14:textId="77777777" w:rsidR="00FE2893" w:rsidRPr="00D93EC7" w:rsidRDefault="00FE2893" w:rsidP="00FE2893">
            <w:r w:rsidRPr="00D93EC7">
              <w:t>PFO</w:t>
            </w:r>
          </w:p>
        </w:tc>
        <w:tc>
          <w:tcPr>
            <w:tcW w:w="5448" w:type="dxa"/>
          </w:tcPr>
          <w:p w14:paraId="666AC240" w14:textId="77777777" w:rsidR="00FE2893" w:rsidRPr="00D93EC7" w:rsidRDefault="00FE2893" w:rsidP="00FE2893">
            <w:r w:rsidRPr="00D93EC7">
              <w:t>Can create</w:t>
            </w:r>
            <w:r>
              <w:t xml:space="preserve">, view </w:t>
            </w:r>
            <w:r w:rsidRPr="00D93EC7">
              <w:t>and submit a Bank Account</w:t>
            </w:r>
          </w:p>
        </w:tc>
      </w:tr>
      <w:tr w:rsidR="00FE2893" w:rsidRPr="00D93EC7" w14:paraId="4537D2F9" w14:textId="77777777" w:rsidTr="00FE2893">
        <w:trPr>
          <w:trHeight w:hRule="exact" w:val="397"/>
          <w:tblHeader/>
        </w:trPr>
        <w:tc>
          <w:tcPr>
            <w:tcW w:w="2966" w:type="dxa"/>
          </w:tcPr>
          <w:p w14:paraId="40825D99" w14:textId="77777777" w:rsidR="00FE2893" w:rsidRPr="00D93EC7" w:rsidRDefault="00FE2893" w:rsidP="00FE2893">
            <w:r w:rsidRPr="00D93EC7">
              <w:t>Provider Editing Officer</w:t>
            </w:r>
          </w:p>
        </w:tc>
        <w:tc>
          <w:tcPr>
            <w:tcW w:w="720" w:type="dxa"/>
          </w:tcPr>
          <w:p w14:paraId="644D7C57" w14:textId="77777777" w:rsidR="00FE2893" w:rsidRPr="00D93EC7" w:rsidRDefault="00FE2893" w:rsidP="00FE2893">
            <w:r w:rsidRPr="00D93EC7">
              <w:t>PEO</w:t>
            </w:r>
          </w:p>
        </w:tc>
        <w:tc>
          <w:tcPr>
            <w:tcW w:w="5448" w:type="dxa"/>
          </w:tcPr>
          <w:p w14:paraId="0BA7F392" w14:textId="77777777" w:rsidR="00FE2893" w:rsidRPr="00D93EC7" w:rsidRDefault="003A25D8" w:rsidP="00FE2893">
            <w:r>
              <w:t>Cannot view bank account module</w:t>
            </w:r>
          </w:p>
        </w:tc>
      </w:tr>
      <w:tr w:rsidR="00FE2893" w:rsidRPr="00D93EC7" w14:paraId="3B20B966" w14:textId="77777777" w:rsidTr="00FE2893">
        <w:trPr>
          <w:trHeight w:hRule="exact" w:val="397"/>
          <w:tblHeader/>
        </w:trPr>
        <w:tc>
          <w:tcPr>
            <w:tcW w:w="2966" w:type="dxa"/>
          </w:tcPr>
          <w:p w14:paraId="09A5775F" w14:textId="77777777" w:rsidR="00FE2893" w:rsidRPr="00D93EC7" w:rsidRDefault="00FE2893" w:rsidP="00FE2893">
            <w:r w:rsidRPr="00D93EC7">
              <w:t>Provider View Only</w:t>
            </w:r>
          </w:p>
        </w:tc>
        <w:tc>
          <w:tcPr>
            <w:tcW w:w="720" w:type="dxa"/>
          </w:tcPr>
          <w:p w14:paraId="2BE133FB" w14:textId="77777777" w:rsidR="00FE2893" w:rsidRPr="00D93EC7" w:rsidRDefault="00FE2893" w:rsidP="00FE2893">
            <w:r w:rsidRPr="00D93EC7">
              <w:t>PVO</w:t>
            </w:r>
          </w:p>
        </w:tc>
        <w:tc>
          <w:tcPr>
            <w:tcW w:w="5448" w:type="dxa"/>
          </w:tcPr>
          <w:p w14:paraId="7993EE0F" w14:textId="77777777" w:rsidR="00FE2893" w:rsidRPr="00D93EC7" w:rsidRDefault="003A25D8" w:rsidP="00FE2893">
            <w:r>
              <w:t>Cannot view bank account module</w:t>
            </w:r>
          </w:p>
        </w:tc>
      </w:tr>
    </w:tbl>
    <w:p w14:paraId="717552F2" w14:textId="328B9B3F" w:rsidR="006C4F60" w:rsidRPr="006C4F60" w:rsidRDefault="006C4F60" w:rsidP="00506E25">
      <w:pPr>
        <w:spacing w:before="120"/>
        <w:rPr>
          <w:rStyle w:val="Strong"/>
          <w:b w:val="0"/>
        </w:rPr>
      </w:pPr>
      <w:r w:rsidRPr="006C4F60">
        <w:rPr>
          <w:rStyle w:val="Strong"/>
          <w:b w:val="0"/>
        </w:rPr>
        <w:t>Your</w:t>
      </w:r>
      <w:r>
        <w:rPr>
          <w:rStyle w:val="Strong"/>
          <w:b w:val="0"/>
        </w:rPr>
        <w:t xml:space="preserve"> organisation must have an approved bank account before you can receive any </w:t>
      </w:r>
      <w:r w:rsidR="00950036">
        <w:rPr>
          <w:rStyle w:val="Strong"/>
          <w:b w:val="0"/>
        </w:rPr>
        <w:t>VET Student Loans/</w:t>
      </w:r>
      <w:r>
        <w:rPr>
          <w:rStyle w:val="Strong"/>
          <w:b w:val="0"/>
        </w:rPr>
        <w:t>VET FEE-HELP payments. Please note that you are not required to create a bank account for any Higher Education sector payments</w:t>
      </w:r>
      <w:r w:rsidR="009E5A29">
        <w:rPr>
          <w:rStyle w:val="Strong"/>
          <w:b w:val="0"/>
        </w:rPr>
        <w:t>, as FEE-HELP payments are made through a different system</w:t>
      </w:r>
      <w:r>
        <w:rPr>
          <w:rStyle w:val="Strong"/>
          <w:b w:val="0"/>
        </w:rPr>
        <w:t>.</w:t>
      </w:r>
    </w:p>
    <w:p w14:paraId="3CFC0666" w14:textId="77777777" w:rsidR="008A0EC3" w:rsidRPr="00AD2BD6" w:rsidRDefault="008A0EC3" w:rsidP="00506E25">
      <w:pPr>
        <w:spacing w:before="120"/>
        <w:rPr>
          <w:rStyle w:val="Strong"/>
          <w:sz w:val="28"/>
          <w:szCs w:val="28"/>
        </w:rPr>
      </w:pPr>
      <w:r w:rsidRPr="00AD2BD6">
        <w:rPr>
          <w:rStyle w:val="Strong"/>
          <w:sz w:val="28"/>
          <w:szCs w:val="28"/>
        </w:rPr>
        <w:t>Instructions</w:t>
      </w:r>
    </w:p>
    <w:p w14:paraId="2B8E53E4" w14:textId="18AB21BA" w:rsidR="00CD0B07" w:rsidRDefault="00FE2893" w:rsidP="00641A94">
      <w:pPr>
        <w:pStyle w:val="ListParagraph"/>
        <w:numPr>
          <w:ilvl w:val="0"/>
          <w:numId w:val="53"/>
        </w:numPr>
        <w:spacing w:after="30"/>
        <w:ind w:left="426" w:hanging="426"/>
        <w:contextualSpacing w:val="0"/>
      </w:pPr>
      <w:r w:rsidRPr="00D93EC7">
        <w:t xml:space="preserve">Go to the Navigation menu and select </w:t>
      </w:r>
      <w:r w:rsidRPr="00ED179D">
        <w:rPr>
          <w:rStyle w:val="Strong"/>
        </w:rPr>
        <w:t>Payments</w:t>
      </w:r>
      <w:r w:rsidR="00506E25">
        <w:t xml:space="preserve"> to display the sub menu items.</w:t>
      </w:r>
    </w:p>
    <w:p w14:paraId="0E352DB2" w14:textId="77777777" w:rsidR="00FE2893" w:rsidRDefault="00FE2893" w:rsidP="00641A94">
      <w:pPr>
        <w:pStyle w:val="ListParagraph"/>
        <w:numPr>
          <w:ilvl w:val="0"/>
          <w:numId w:val="53"/>
        </w:numPr>
        <w:spacing w:after="30"/>
        <w:ind w:left="426" w:hanging="426"/>
        <w:contextualSpacing w:val="0"/>
      </w:pPr>
      <w:r w:rsidRPr="00D93EC7">
        <w:t xml:space="preserve">Select </w:t>
      </w:r>
      <w:r w:rsidRPr="00ED179D">
        <w:rPr>
          <w:rStyle w:val="Strong"/>
        </w:rPr>
        <w:t>Bank Account List</w:t>
      </w:r>
      <w:r w:rsidRPr="00D93EC7">
        <w:t>.</w:t>
      </w:r>
    </w:p>
    <w:p w14:paraId="2926AD4E" w14:textId="77777777" w:rsidR="00FE2893" w:rsidRPr="00D93EC7" w:rsidRDefault="00FE2893" w:rsidP="00641A94">
      <w:pPr>
        <w:ind w:left="426" w:hanging="426"/>
        <w:jc w:val="center"/>
      </w:pPr>
      <w:r>
        <w:rPr>
          <w:noProof/>
          <w:lang w:eastAsia="en-AU"/>
        </w:rPr>
        <w:drawing>
          <wp:inline distT="0" distB="0" distL="0" distR="0" wp14:anchorId="43EA8B7F" wp14:editId="17F65F2E">
            <wp:extent cx="5924550" cy="1457325"/>
            <wp:effectExtent l="0" t="0" r="0" b="9525"/>
            <wp:docPr id="160" name="Picture 160" descr="Create a bank account" title="Pa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24550" cy="1457325"/>
                    </a:xfrm>
                    <a:prstGeom prst="rect">
                      <a:avLst/>
                    </a:prstGeom>
                    <a:noFill/>
                    <a:ln>
                      <a:noFill/>
                    </a:ln>
                  </pic:spPr>
                </pic:pic>
              </a:graphicData>
            </a:graphic>
          </wp:inline>
        </w:drawing>
      </w:r>
    </w:p>
    <w:p w14:paraId="4BD3402F" w14:textId="77777777" w:rsidR="00FE2893" w:rsidRDefault="00FE2893" w:rsidP="00641A94">
      <w:pPr>
        <w:pStyle w:val="ListParagraph"/>
        <w:numPr>
          <w:ilvl w:val="0"/>
          <w:numId w:val="53"/>
        </w:numPr>
        <w:ind w:left="426" w:hanging="426"/>
      </w:pPr>
      <w:r w:rsidRPr="00D93EC7">
        <w:t xml:space="preserve">Click </w:t>
      </w:r>
      <w:r w:rsidRPr="00ED179D">
        <w:rPr>
          <w:rStyle w:val="Strong"/>
        </w:rPr>
        <w:t>Create Bank Account</w:t>
      </w:r>
      <w:r w:rsidR="001F5204">
        <w:t xml:space="preserve"> and</w:t>
      </w:r>
      <w:r w:rsidRPr="00D93EC7">
        <w:t xml:space="preserve"> you will</w:t>
      </w:r>
      <w:r w:rsidR="001F5204">
        <w:t xml:space="preserve"> be navigated to the </w:t>
      </w:r>
      <w:r w:rsidRPr="00CD0B07">
        <w:rPr>
          <w:rStyle w:val="Strong"/>
          <w:b w:val="0"/>
        </w:rPr>
        <w:t>Create Bank Account</w:t>
      </w:r>
      <w:r w:rsidRPr="00CD0B07">
        <w:rPr>
          <w:b/>
        </w:rPr>
        <w:t xml:space="preserve"> </w:t>
      </w:r>
      <w:r w:rsidRPr="00D93EC7">
        <w:t>screen</w:t>
      </w:r>
      <w:r>
        <w:t>.</w:t>
      </w:r>
    </w:p>
    <w:p w14:paraId="0252236B" w14:textId="77777777" w:rsidR="00FE2893" w:rsidRPr="00D93EC7" w:rsidRDefault="00FE2893" w:rsidP="00641A94">
      <w:pPr>
        <w:ind w:left="426" w:hanging="426"/>
        <w:jc w:val="center"/>
      </w:pPr>
      <w:r>
        <w:rPr>
          <w:noProof/>
          <w:lang w:eastAsia="en-AU"/>
        </w:rPr>
        <w:drawing>
          <wp:inline distT="0" distB="0" distL="0" distR="0" wp14:anchorId="61AE2B98" wp14:editId="71CB55C9">
            <wp:extent cx="5924550" cy="1466850"/>
            <wp:effectExtent l="0" t="0" r="0" b="0"/>
            <wp:docPr id="161" name="Picture 161" descr="Create bank account button" title="Bank Accou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24550" cy="1466850"/>
                    </a:xfrm>
                    <a:prstGeom prst="rect">
                      <a:avLst/>
                    </a:prstGeom>
                    <a:noFill/>
                    <a:ln>
                      <a:noFill/>
                    </a:ln>
                  </pic:spPr>
                </pic:pic>
              </a:graphicData>
            </a:graphic>
          </wp:inline>
        </w:drawing>
      </w:r>
    </w:p>
    <w:p w14:paraId="24257945" w14:textId="77777777" w:rsidR="00FE2893" w:rsidRDefault="00FE2893" w:rsidP="00641A94">
      <w:pPr>
        <w:pStyle w:val="ListParagraph"/>
        <w:numPr>
          <w:ilvl w:val="0"/>
          <w:numId w:val="14"/>
        </w:numPr>
        <w:spacing w:after="30"/>
        <w:ind w:left="426" w:hanging="426"/>
        <w:contextualSpacing w:val="0"/>
      </w:pPr>
      <w:r w:rsidRPr="00D93EC7">
        <w:t>All fields on the screen which display the word ‘</w:t>
      </w:r>
      <w:r w:rsidRPr="00DC5823">
        <w:rPr>
          <w:color w:val="FF0000"/>
        </w:rPr>
        <w:t>Required</w:t>
      </w:r>
      <w:r w:rsidRPr="00D93EC7">
        <w:t>’ are mandatory and must be completed.</w:t>
      </w:r>
    </w:p>
    <w:p w14:paraId="4CAA04CA" w14:textId="77777777" w:rsidR="00FE2893" w:rsidRDefault="00FE2893" w:rsidP="00641A94">
      <w:pPr>
        <w:pStyle w:val="ListParagraph"/>
        <w:numPr>
          <w:ilvl w:val="0"/>
          <w:numId w:val="14"/>
        </w:numPr>
        <w:spacing w:after="30"/>
        <w:ind w:left="426" w:hanging="426"/>
        <w:contextualSpacing w:val="0"/>
      </w:pPr>
      <w:r w:rsidRPr="00D93EC7">
        <w:t xml:space="preserve">Once all the required information is completed, click </w:t>
      </w:r>
      <w:r w:rsidRPr="00884065">
        <w:rPr>
          <w:rStyle w:val="Strong"/>
        </w:rPr>
        <w:t>Submit</w:t>
      </w:r>
      <w:r w:rsidRPr="00D93EC7">
        <w:t>.</w:t>
      </w:r>
    </w:p>
    <w:p w14:paraId="3186971F" w14:textId="77777777" w:rsidR="00FE2893" w:rsidRPr="00D93EC7" w:rsidRDefault="00FE2893" w:rsidP="00506E25">
      <w:pPr>
        <w:jc w:val="center"/>
      </w:pPr>
      <w:r>
        <w:rPr>
          <w:noProof/>
          <w:lang w:eastAsia="en-AU"/>
        </w:rPr>
        <w:lastRenderedPageBreak/>
        <w:drawing>
          <wp:inline distT="0" distB="0" distL="0" distR="0" wp14:anchorId="20A6EB9E" wp14:editId="3EA9DFF2">
            <wp:extent cx="5924550" cy="3038475"/>
            <wp:effectExtent l="0" t="0" r="0" b="9525"/>
            <wp:docPr id="162" name="Picture 162" descr="Bank account details&#10;" title="Create ban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24550" cy="3038475"/>
                    </a:xfrm>
                    <a:prstGeom prst="rect">
                      <a:avLst/>
                    </a:prstGeom>
                    <a:noFill/>
                    <a:ln>
                      <a:noFill/>
                    </a:ln>
                  </pic:spPr>
                </pic:pic>
              </a:graphicData>
            </a:graphic>
          </wp:inline>
        </w:drawing>
      </w:r>
    </w:p>
    <w:p w14:paraId="13603CA8" w14:textId="77777777" w:rsidR="00FE2893" w:rsidRDefault="00FE2893" w:rsidP="00641A94">
      <w:pPr>
        <w:pStyle w:val="ListParagraph"/>
        <w:numPr>
          <w:ilvl w:val="0"/>
          <w:numId w:val="14"/>
        </w:numPr>
        <w:spacing w:after="30"/>
        <w:ind w:left="426" w:hanging="426"/>
        <w:contextualSpacing w:val="0"/>
      </w:pPr>
      <w:r w:rsidRPr="00D93EC7">
        <w:t xml:space="preserve">The Bank Account status will change to </w:t>
      </w:r>
      <w:r w:rsidRPr="00884065">
        <w:rPr>
          <w:rStyle w:val="Strong"/>
        </w:rPr>
        <w:t>‘Submitted’</w:t>
      </w:r>
      <w:r w:rsidRPr="00D93EC7">
        <w:t>.</w:t>
      </w:r>
    </w:p>
    <w:p w14:paraId="6E03BBF1" w14:textId="77777777" w:rsidR="001D2063" w:rsidRPr="00D93EC7" w:rsidRDefault="001D2063" w:rsidP="00506E25">
      <w:pPr>
        <w:jc w:val="center"/>
      </w:pPr>
      <w:r>
        <w:rPr>
          <w:noProof/>
          <w:lang w:eastAsia="en-AU"/>
        </w:rPr>
        <w:drawing>
          <wp:inline distT="0" distB="0" distL="0" distR="0" wp14:anchorId="16010EB3" wp14:editId="419D9CF4">
            <wp:extent cx="6188075" cy="1775460"/>
            <wp:effectExtent l="0" t="0" r="3175" b="0"/>
            <wp:docPr id="21" name="Picture 21" descr="Bank account submitted" title="Bank Accou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075" cy="1775460"/>
                    </a:xfrm>
                    <a:prstGeom prst="rect">
                      <a:avLst/>
                    </a:prstGeom>
                    <a:noFill/>
                    <a:ln>
                      <a:noFill/>
                    </a:ln>
                  </pic:spPr>
                </pic:pic>
              </a:graphicData>
            </a:graphic>
          </wp:inline>
        </w:drawing>
      </w:r>
    </w:p>
    <w:p w14:paraId="204DEE42" w14:textId="77777777" w:rsidR="00FE2893" w:rsidRPr="00AD2BD6" w:rsidRDefault="00FE2893" w:rsidP="00506E25">
      <w:pPr>
        <w:rPr>
          <w:rStyle w:val="Strong"/>
          <w:sz w:val="28"/>
          <w:szCs w:val="28"/>
        </w:rPr>
      </w:pPr>
      <w:r w:rsidRPr="00AD2BD6">
        <w:rPr>
          <w:rStyle w:val="Strong"/>
          <w:sz w:val="28"/>
          <w:szCs w:val="28"/>
        </w:rPr>
        <w:t>Notes</w:t>
      </w:r>
    </w:p>
    <w:p w14:paraId="68BA2E6B" w14:textId="77777777" w:rsidR="00FE2893" w:rsidRPr="00D93EC7" w:rsidRDefault="00FE2893" w:rsidP="00506E25">
      <w:pPr>
        <w:pStyle w:val="ListParagraph"/>
        <w:numPr>
          <w:ilvl w:val="0"/>
          <w:numId w:val="15"/>
        </w:numPr>
        <w:spacing w:after="30"/>
        <w:ind w:left="714" w:hanging="357"/>
        <w:contextualSpacing w:val="0"/>
      </w:pPr>
      <w:r w:rsidRPr="00D93EC7">
        <w:t xml:space="preserve">A </w:t>
      </w:r>
      <w:r w:rsidR="005550E5">
        <w:t>b</w:t>
      </w:r>
      <w:r w:rsidRPr="00D93EC7">
        <w:t xml:space="preserve">ank </w:t>
      </w:r>
      <w:r w:rsidR="005550E5">
        <w:t>a</w:t>
      </w:r>
      <w:r w:rsidRPr="00D93EC7">
        <w:t xml:space="preserve">ccount can only be submitted once </w:t>
      </w:r>
      <w:r w:rsidR="001D2063">
        <w:t>the application is</w:t>
      </w:r>
      <w:r w:rsidRPr="00D93EC7">
        <w:t xml:space="preserve"> approved.</w:t>
      </w:r>
    </w:p>
    <w:p w14:paraId="4993B3E9" w14:textId="1D338B09" w:rsidR="00181B90" w:rsidRDefault="00181B90" w:rsidP="00506E25">
      <w:pPr>
        <w:pStyle w:val="ListParagraph"/>
        <w:numPr>
          <w:ilvl w:val="0"/>
          <w:numId w:val="15"/>
        </w:numPr>
        <w:spacing w:after="30"/>
        <w:ind w:left="714" w:hanging="357"/>
        <w:contextualSpacing w:val="0"/>
      </w:pPr>
      <w:r>
        <w:t>The</w:t>
      </w:r>
      <w:r w:rsidR="001B3754">
        <w:t xml:space="preserve"> bank account name field has </w:t>
      </w:r>
      <w:r>
        <w:t>a 32 character limit</w:t>
      </w:r>
      <w:r w:rsidR="001B3754">
        <w:t xml:space="preserve"> (this includes spaces).</w:t>
      </w:r>
      <w:r>
        <w:t xml:space="preserve"> If your Bank Account name is greater than 32 characters you </w:t>
      </w:r>
      <w:r w:rsidR="001B3754">
        <w:t xml:space="preserve">will </w:t>
      </w:r>
      <w:r>
        <w:t xml:space="preserve">only </w:t>
      </w:r>
      <w:r w:rsidR="001B3754">
        <w:t xml:space="preserve">be able to </w:t>
      </w:r>
      <w:r>
        <w:t>record the first 32 characters</w:t>
      </w:r>
      <w:r w:rsidR="005C5F25">
        <w:t>/spaces</w:t>
      </w:r>
      <w:r>
        <w:t>.</w:t>
      </w:r>
    </w:p>
    <w:p w14:paraId="4269C0D8" w14:textId="77777777" w:rsidR="00FE2893" w:rsidRPr="00D93EC7" w:rsidRDefault="00FE2893" w:rsidP="00506E25">
      <w:pPr>
        <w:pStyle w:val="ListParagraph"/>
        <w:numPr>
          <w:ilvl w:val="0"/>
          <w:numId w:val="15"/>
        </w:numPr>
        <w:spacing w:after="30"/>
        <w:ind w:left="714" w:hanging="357"/>
        <w:contextualSpacing w:val="0"/>
      </w:pPr>
      <w:r w:rsidRPr="00D93EC7">
        <w:t xml:space="preserve">The </w:t>
      </w:r>
      <w:r w:rsidR="002B4401">
        <w:t>Department</w:t>
      </w:r>
      <w:r w:rsidRPr="00D93EC7">
        <w:t xml:space="preserve"> must approve a </w:t>
      </w:r>
      <w:r w:rsidR="008A0EC3">
        <w:t>b</w:t>
      </w:r>
      <w:r w:rsidRPr="00D93EC7">
        <w:t xml:space="preserve">ank </w:t>
      </w:r>
      <w:r w:rsidR="008A0EC3">
        <w:t>a</w:t>
      </w:r>
      <w:r w:rsidRPr="00D93EC7">
        <w:t xml:space="preserve">ccount before </w:t>
      </w:r>
      <w:r w:rsidR="001D2063">
        <w:t>payments can be processed into that account</w:t>
      </w:r>
      <w:r w:rsidRPr="00D93EC7">
        <w:t>.</w:t>
      </w:r>
    </w:p>
    <w:p w14:paraId="6E17F815" w14:textId="77777777" w:rsidR="00FE2893" w:rsidRPr="00D93EC7" w:rsidRDefault="00FE2893" w:rsidP="00506E25">
      <w:pPr>
        <w:pStyle w:val="ListParagraph"/>
        <w:numPr>
          <w:ilvl w:val="0"/>
          <w:numId w:val="15"/>
        </w:numPr>
        <w:spacing w:after="30"/>
        <w:ind w:left="714" w:hanging="357"/>
        <w:contextualSpacing w:val="0"/>
      </w:pPr>
      <w:r w:rsidRPr="00D93EC7">
        <w:t xml:space="preserve">A Provider can only have one approved </w:t>
      </w:r>
      <w:r w:rsidR="008A0EC3">
        <w:t>b</w:t>
      </w:r>
      <w:r w:rsidRPr="00D93EC7">
        <w:t xml:space="preserve">ank </w:t>
      </w:r>
      <w:r w:rsidR="008A0EC3">
        <w:t>a</w:t>
      </w:r>
      <w:r w:rsidRPr="00D93EC7">
        <w:t>ccount per sector at any one time.</w:t>
      </w:r>
    </w:p>
    <w:p w14:paraId="289520C3" w14:textId="77777777" w:rsidR="00FE2893" w:rsidRDefault="00FE2893" w:rsidP="00506E25">
      <w:pPr>
        <w:pStyle w:val="ListParagraph"/>
        <w:numPr>
          <w:ilvl w:val="0"/>
          <w:numId w:val="15"/>
        </w:numPr>
        <w:spacing w:after="30"/>
        <w:ind w:left="714" w:hanging="357"/>
        <w:contextualSpacing w:val="0"/>
      </w:pPr>
      <w:r w:rsidRPr="00D93EC7">
        <w:t xml:space="preserve">A new </w:t>
      </w:r>
      <w:r w:rsidR="008A0EC3">
        <w:t>b</w:t>
      </w:r>
      <w:r w:rsidRPr="00D93EC7">
        <w:t xml:space="preserve">ank </w:t>
      </w:r>
      <w:r w:rsidR="008A0EC3">
        <w:t>a</w:t>
      </w:r>
      <w:r w:rsidRPr="00D93EC7">
        <w:t xml:space="preserve">ccount must be approved in order to replace an existing approved </w:t>
      </w:r>
      <w:r w:rsidR="008A0EC3">
        <w:t>b</w:t>
      </w:r>
      <w:r w:rsidRPr="00D93EC7">
        <w:t xml:space="preserve">ank </w:t>
      </w:r>
      <w:r w:rsidR="008A0EC3">
        <w:t>a</w:t>
      </w:r>
      <w:r w:rsidRPr="00D93EC7">
        <w:t>ccount.</w:t>
      </w:r>
    </w:p>
    <w:p w14:paraId="7C16984D" w14:textId="11D43D54" w:rsidR="001D2063" w:rsidRPr="00922A12" w:rsidRDefault="001D2063" w:rsidP="00506E25">
      <w:pPr>
        <w:pStyle w:val="ListParagraph"/>
        <w:numPr>
          <w:ilvl w:val="0"/>
          <w:numId w:val="15"/>
        </w:numPr>
        <w:ind w:left="714" w:hanging="357"/>
        <w:contextualSpacing w:val="0"/>
        <w:rPr>
          <w:rStyle w:val="Strong"/>
          <w:b w:val="0"/>
          <w:bCs w:val="0"/>
        </w:rPr>
      </w:pPr>
      <w:r>
        <w:rPr>
          <w:rFonts w:cstheme="minorHAnsi"/>
        </w:rPr>
        <w:t>A HITS notification message is generated</w:t>
      </w:r>
      <w:r w:rsidR="001B3754">
        <w:rPr>
          <w:rFonts w:cstheme="minorHAnsi"/>
        </w:rPr>
        <w:t xml:space="preserve"> when a new bank account is submitted by a provider</w:t>
      </w:r>
      <w:r>
        <w:rPr>
          <w:rFonts w:cstheme="minorHAnsi"/>
        </w:rPr>
        <w:t xml:space="preserve"> – see Not</w:t>
      </w:r>
      <w:r w:rsidR="00506E25">
        <w:rPr>
          <w:rFonts w:cstheme="minorHAnsi"/>
        </w:rPr>
        <w:t>ifications section for details.</w:t>
      </w:r>
    </w:p>
    <w:p w14:paraId="09DDBC69" w14:textId="77777777" w:rsidR="00FE2893" w:rsidRDefault="00FE2893" w:rsidP="00FE2893">
      <w:r>
        <w:br w:type="page"/>
      </w:r>
    </w:p>
    <w:p w14:paraId="1A91B421" w14:textId="77777777" w:rsidR="000B54AC" w:rsidRPr="009F0B12" w:rsidRDefault="000B54AC" w:rsidP="004A15F7">
      <w:pPr>
        <w:pStyle w:val="Heading1"/>
      </w:pPr>
      <w:bookmarkStart w:id="32" w:name="_Toc522637017"/>
      <w:r>
        <w:lastRenderedPageBreak/>
        <w:t>Compliance Notices – View and action</w:t>
      </w:r>
      <w:bookmarkEnd w:id="32"/>
      <w:r>
        <w:t xml:space="preserve"> </w:t>
      </w:r>
    </w:p>
    <w:tbl>
      <w:tblPr>
        <w:tblStyle w:val="TableGrid20"/>
        <w:tblW w:w="0" w:type="auto"/>
        <w:tblInd w:w="108" w:type="dxa"/>
        <w:tblLook w:val="04A0" w:firstRow="1" w:lastRow="0" w:firstColumn="1" w:lastColumn="0" w:noHBand="0" w:noVBand="1"/>
        <w:tblCaption w:val="Creating a bank account"/>
        <w:tblDescription w:val="What role can create a bank account"/>
      </w:tblPr>
      <w:tblGrid>
        <w:gridCol w:w="2966"/>
        <w:gridCol w:w="720"/>
        <w:gridCol w:w="5448"/>
      </w:tblGrid>
      <w:tr w:rsidR="000B54AC" w:rsidRPr="00D93EC7" w14:paraId="0857539C" w14:textId="77777777" w:rsidTr="00E61718">
        <w:trPr>
          <w:trHeight w:hRule="exact" w:val="397"/>
          <w:tblHeader/>
        </w:trPr>
        <w:tc>
          <w:tcPr>
            <w:tcW w:w="2966" w:type="dxa"/>
            <w:shd w:val="clear" w:color="auto" w:fill="A6A6A6" w:themeFill="background1" w:themeFillShade="A6"/>
          </w:tcPr>
          <w:p w14:paraId="62B8215D" w14:textId="77777777" w:rsidR="000B54AC" w:rsidRPr="00D93EC7" w:rsidRDefault="000B54AC" w:rsidP="00E61718">
            <w:pPr>
              <w:rPr>
                <w:b/>
                <w:bCs/>
              </w:rPr>
            </w:pPr>
            <w:r w:rsidRPr="00646E80">
              <w:rPr>
                <w:b/>
                <w:bCs/>
              </w:rPr>
              <w:t>USER ROLES</w:t>
            </w:r>
            <w:r w:rsidRPr="00D93EC7">
              <w:rPr>
                <w:b/>
                <w:bCs/>
              </w:rPr>
              <w:t xml:space="preserve"> </w:t>
            </w:r>
          </w:p>
        </w:tc>
        <w:tc>
          <w:tcPr>
            <w:tcW w:w="720" w:type="dxa"/>
            <w:shd w:val="clear" w:color="auto" w:fill="A6A6A6" w:themeFill="background1" w:themeFillShade="A6"/>
          </w:tcPr>
          <w:p w14:paraId="4CE4E2A6" w14:textId="77777777" w:rsidR="000B54AC" w:rsidRPr="00D93EC7" w:rsidRDefault="000B54AC" w:rsidP="00E61718">
            <w:pPr>
              <w:rPr>
                <w:b/>
                <w:bCs/>
              </w:rPr>
            </w:pPr>
          </w:p>
        </w:tc>
        <w:tc>
          <w:tcPr>
            <w:tcW w:w="5448" w:type="dxa"/>
            <w:shd w:val="clear" w:color="auto" w:fill="A6A6A6" w:themeFill="background1" w:themeFillShade="A6"/>
          </w:tcPr>
          <w:p w14:paraId="03D7C96F" w14:textId="77777777" w:rsidR="000B54AC" w:rsidRPr="00D93EC7" w:rsidRDefault="000B54AC" w:rsidP="00E61718">
            <w:pPr>
              <w:rPr>
                <w:b/>
                <w:bCs/>
              </w:rPr>
            </w:pPr>
            <w:r w:rsidRPr="00D93EC7">
              <w:rPr>
                <w:b/>
                <w:bCs/>
              </w:rPr>
              <w:t>ACCESS</w:t>
            </w:r>
          </w:p>
        </w:tc>
      </w:tr>
      <w:tr w:rsidR="000B54AC" w:rsidRPr="00D93EC7" w14:paraId="10FD27A4" w14:textId="77777777" w:rsidTr="00E61718">
        <w:trPr>
          <w:trHeight w:hRule="exact" w:val="397"/>
          <w:tblHeader/>
        </w:trPr>
        <w:tc>
          <w:tcPr>
            <w:tcW w:w="2966" w:type="dxa"/>
          </w:tcPr>
          <w:p w14:paraId="192F4890" w14:textId="77777777" w:rsidR="000B54AC" w:rsidRPr="00D93EC7" w:rsidRDefault="000B54AC" w:rsidP="00E61718">
            <w:r w:rsidRPr="00D93EC7">
              <w:t>Provider Corporate Officer</w:t>
            </w:r>
          </w:p>
        </w:tc>
        <w:tc>
          <w:tcPr>
            <w:tcW w:w="720" w:type="dxa"/>
          </w:tcPr>
          <w:p w14:paraId="45FF7B54" w14:textId="77777777" w:rsidR="000B54AC" w:rsidRPr="00D93EC7" w:rsidRDefault="000B54AC" w:rsidP="00E61718">
            <w:r w:rsidRPr="00D93EC7">
              <w:t>CEO</w:t>
            </w:r>
          </w:p>
        </w:tc>
        <w:tc>
          <w:tcPr>
            <w:tcW w:w="5448" w:type="dxa"/>
          </w:tcPr>
          <w:p w14:paraId="752B1623" w14:textId="77777777" w:rsidR="000B54AC" w:rsidRPr="00D93EC7" w:rsidRDefault="000B54AC" w:rsidP="000B54AC">
            <w:r w:rsidRPr="00D93EC7">
              <w:t xml:space="preserve">Can </w:t>
            </w:r>
            <w:r>
              <w:t>view and submit a compliance notice</w:t>
            </w:r>
          </w:p>
        </w:tc>
      </w:tr>
      <w:tr w:rsidR="000B54AC" w:rsidRPr="00D93EC7" w14:paraId="2652FAF7" w14:textId="77777777" w:rsidTr="00E61718">
        <w:trPr>
          <w:trHeight w:hRule="exact" w:val="397"/>
          <w:tblHeader/>
        </w:trPr>
        <w:tc>
          <w:tcPr>
            <w:tcW w:w="2966" w:type="dxa"/>
          </w:tcPr>
          <w:p w14:paraId="5AE679D8" w14:textId="77777777" w:rsidR="000B54AC" w:rsidRPr="00D93EC7" w:rsidRDefault="000B54AC" w:rsidP="00E61718">
            <w:r w:rsidRPr="00D93EC7">
              <w:t>Provider Senior Officer</w:t>
            </w:r>
          </w:p>
        </w:tc>
        <w:tc>
          <w:tcPr>
            <w:tcW w:w="720" w:type="dxa"/>
          </w:tcPr>
          <w:p w14:paraId="56DD474F" w14:textId="77777777" w:rsidR="000B54AC" w:rsidRPr="00D93EC7" w:rsidRDefault="000B54AC" w:rsidP="00E61718">
            <w:r w:rsidRPr="00D93EC7">
              <w:t>SAO</w:t>
            </w:r>
          </w:p>
        </w:tc>
        <w:tc>
          <w:tcPr>
            <w:tcW w:w="5448" w:type="dxa"/>
          </w:tcPr>
          <w:p w14:paraId="02057480" w14:textId="77777777" w:rsidR="000B54AC" w:rsidRPr="00D93EC7" w:rsidRDefault="000B54AC" w:rsidP="00E61718">
            <w:r w:rsidRPr="00D93EC7">
              <w:t xml:space="preserve">Can </w:t>
            </w:r>
            <w:r>
              <w:t>view and submit a compliance notice</w:t>
            </w:r>
          </w:p>
        </w:tc>
      </w:tr>
      <w:tr w:rsidR="000B54AC" w:rsidRPr="00D93EC7" w14:paraId="6DD916FD" w14:textId="77777777" w:rsidTr="00E61718">
        <w:trPr>
          <w:trHeight w:hRule="exact" w:val="397"/>
          <w:tblHeader/>
        </w:trPr>
        <w:tc>
          <w:tcPr>
            <w:tcW w:w="2966" w:type="dxa"/>
          </w:tcPr>
          <w:p w14:paraId="58728C81" w14:textId="77777777" w:rsidR="000B54AC" w:rsidRPr="00D93EC7" w:rsidRDefault="000B54AC" w:rsidP="00E61718">
            <w:r w:rsidRPr="00D93EC7">
              <w:t>Provider Financial Officer</w:t>
            </w:r>
          </w:p>
        </w:tc>
        <w:tc>
          <w:tcPr>
            <w:tcW w:w="720" w:type="dxa"/>
          </w:tcPr>
          <w:p w14:paraId="3D85193D" w14:textId="77777777" w:rsidR="000B54AC" w:rsidRPr="00D93EC7" w:rsidRDefault="000B54AC" w:rsidP="00E61718">
            <w:r w:rsidRPr="00D93EC7">
              <w:t>PFO</w:t>
            </w:r>
          </w:p>
        </w:tc>
        <w:tc>
          <w:tcPr>
            <w:tcW w:w="5448" w:type="dxa"/>
          </w:tcPr>
          <w:p w14:paraId="362613F9" w14:textId="77777777" w:rsidR="000B54AC" w:rsidRPr="00D93EC7" w:rsidRDefault="000B54AC" w:rsidP="000B54AC">
            <w:r w:rsidRPr="00D93EC7">
              <w:t xml:space="preserve">Can </w:t>
            </w:r>
            <w:r>
              <w:t xml:space="preserve">view </w:t>
            </w:r>
            <w:r w:rsidRPr="00D93EC7">
              <w:t>a</w:t>
            </w:r>
            <w:r>
              <w:t xml:space="preserve"> compliance notice</w:t>
            </w:r>
          </w:p>
        </w:tc>
      </w:tr>
      <w:tr w:rsidR="000B54AC" w:rsidRPr="00D93EC7" w14:paraId="684DC5B8" w14:textId="77777777" w:rsidTr="00E61718">
        <w:trPr>
          <w:trHeight w:hRule="exact" w:val="397"/>
          <w:tblHeader/>
        </w:trPr>
        <w:tc>
          <w:tcPr>
            <w:tcW w:w="2966" w:type="dxa"/>
          </w:tcPr>
          <w:p w14:paraId="3C53D874" w14:textId="77777777" w:rsidR="000B54AC" w:rsidRPr="00D93EC7" w:rsidRDefault="000B54AC" w:rsidP="00E61718">
            <w:r w:rsidRPr="00D93EC7">
              <w:t>Provider Editing Officer</w:t>
            </w:r>
          </w:p>
        </w:tc>
        <w:tc>
          <w:tcPr>
            <w:tcW w:w="720" w:type="dxa"/>
          </w:tcPr>
          <w:p w14:paraId="77A3AD62" w14:textId="77777777" w:rsidR="000B54AC" w:rsidRPr="00D93EC7" w:rsidRDefault="000B54AC" w:rsidP="00E61718">
            <w:r w:rsidRPr="00D93EC7">
              <w:t>PEO</w:t>
            </w:r>
          </w:p>
        </w:tc>
        <w:tc>
          <w:tcPr>
            <w:tcW w:w="5448" w:type="dxa"/>
          </w:tcPr>
          <w:p w14:paraId="5D3F813C" w14:textId="77777777" w:rsidR="000B54AC" w:rsidRPr="00D93EC7" w:rsidRDefault="000B54AC" w:rsidP="00E61718">
            <w:r>
              <w:t>No view access</w:t>
            </w:r>
          </w:p>
        </w:tc>
      </w:tr>
      <w:tr w:rsidR="000B54AC" w:rsidRPr="00D93EC7" w14:paraId="20922CE8" w14:textId="77777777" w:rsidTr="00E61718">
        <w:trPr>
          <w:trHeight w:hRule="exact" w:val="397"/>
          <w:tblHeader/>
        </w:trPr>
        <w:tc>
          <w:tcPr>
            <w:tcW w:w="2966" w:type="dxa"/>
          </w:tcPr>
          <w:p w14:paraId="0AA70567" w14:textId="77777777" w:rsidR="000B54AC" w:rsidRPr="00D93EC7" w:rsidRDefault="000B54AC" w:rsidP="00E61718">
            <w:r w:rsidRPr="00D93EC7">
              <w:t>Provider View Only</w:t>
            </w:r>
          </w:p>
        </w:tc>
        <w:tc>
          <w:tcPr>
            <w:tcW w:w="720" w:type="dxa"/>
          </w:tcPr>
          <w:p w14:paraId="448706ED" w14:textId="77777777" w:rsidR="000B54AC" w:rsidRPr="00D93EC7" w:rsidRDefault="000B54AC" w:rsidP="00E61718">
            <w:r w:rsidRPr="00D93EC7">
              <w:t>PVO</w:t>
            </w:r>
          </w:p>
        </w:tc>
        <w:tc>
          <w:tcPr>
            <w:tcW w:w="5448" w:type="dxa"/>
          </w:tcPr>
          <w:p w14:paraId="0B218905" w14:textId="77777777" w:rsidR="000B54AC" w:rsidRPr="00D93EC7" w:rsidRDefault="000B54AC" w:rsidP="00E61718">
            <w:r>
              <w:t>No view access</w:t>
            </w:r>
          </w:p>
        </w:tc>
      </w:tr>
    </w:tbl>
    <w:p w14:paraId="22D17A94" w14:textId="78550D97" w:rsidR="000B54AC" w:rsidRDefault="000B54AC" w:rsidP="00506E25">
      <w:pPr>
        <w:spacing w:before="120" w:after="60"/>
        <w:rPr>
          <w:rStyle w:val="Strong"/>
          <w:b w:val="0"/>
        </w:rPr>
      </w:pPr>
      <w:r>
        <w:rPr>
          <w:rStyle w:val="Strong"/>
          <w:b w:val="0"/>
        </w:rPr>
        <w:t>The Department may, from time to time, request an organisation to respond to a compliance no</w:t>
      </w:r>
      <w:r w:rsidR="00506E25">
        <w:rPr>
          <w:rStyle w:val="Strong"/>
          <w:b w:val="0"/>
        </w:rPr>
        <w:t xml:space="preserve">tice. </w:t>
      </w:r>
      <w:r>
        <w:rPr>
          <w:rStyle w:val="Strong"/>
          <w:b w:val="0"/>
        </w:rPr>
        <w:t>A notification in HITS together with an email will be sent to the following contacts when a Compliance Notice is issued</w:t>
      </w:r>
    </w:p>
    <w:p w14:paraId="59583F61" w14:textId="77777777" w:rsidR="000B54AC" w:rsidRDefault="000B54AC" w:rsidP="00641A94">
      <w:pPr>
        <w:pStyle w:val="ListParagraph"/>
        <w:numPr>
          <w:ilvl w:val="0"/>
          <w:numId w:val="73"/>
        </w:numPr>
        <w:spacing w:after="30"/>
        <w:ind w:left="709" w:hanging="425"/>
        <w:contextualSpacing w:val="0"/>
        <w:rPr>
          <w:rStyle w:val="Strong"/>
          <w:b w:val="0"/>
        </w:rPr>
      </w:pPr>
      <w:r>
        <w:rPr>
          <w:rStyle w:val="Strong"/>
          <w:b w:val="0"/>
        </w:rPr>
        <w:t>CEO/VC</w:t>
      </w:r>
    </w:p>
    <w:p w14:paraId="29844E3F" w14:textId="77777777" w:rsidR="000B54AC" w:rsidRDefault="000B54AC" w:rsidP="00641A94">
      <w:pPr>
        <w:pStyle w:val="ListParagraph"/>
        <w:numPr>
          <w:ilvl w:val="0"/>
          <w:numId w:val="73"/>
        </w:numPr>
        <w:spacing w:after="30"/>
        <w:ind w:left="709" w:hanging="425"/>
        <w:contextualSpacing w:val="0"/>
        <w:rPr>
          <w:rStyle w:val="Strong"/>
          <w:b w:val="0"/>
        </w:rPr>
      </w:pPr>
      <w:r>
        <w:rPr>
          <w:rStyle w:val="Strong"/>
          <w:b w:val="0"/>
        </w:rPr>
        <w:t>SAO</w:t>
      </w:r>
    </w:p>
    <w:p w14:paraId="53BA90D7" w14:textId="77777777" w:rsidR="000B54AC" w:rsidRPr="000B54AC" w:rsidRDefault="000B54AC" w:rsidP="00641A94">
      <w:pPr>
        <w:pStyle w:val="ListParagraph"/>
        <w:numPr>
          <w:ilvl w:val="0"/>
          <w:numId w:val="73"/>
        </w:numPr>
        <w:ind w:left="709" w:hanging="425"/>
        <w:contextualSpacing w:val="0"/>
        <w:rPr>
          <w:rStyle w:val="Strong"/>
          <w:b w:val="0"/>
        </w:rPr>
      </w:pPr>
      <w:r>
        <w:rPr>
          <w:rStyle w:val="Strong"/>
          <w:b w:val="0"/>
        </w:rPr>
        <w:t>Primary contact officer (for sector Compliance Notice is related to)</w:t>
      </w:r>
      <w:r w:rsidRPr="000B54AC">
        <w:rPr>
          <w:rStyle w:val="Strong"/>
          <w:b w:val="0"/>
        </w:rPr>
        <w:t>.</w:t>
      </w:r>
    </w:p>
    <w:p w14:paraId="37536CA9" w14:textId="77777777" w:rsidR="000B54AC" w:rsidRPr="00AD2BD6" w:rsidRDefault="000B54AC" w:rsidP="00506E25">
      <w:pPr>
        <w:rPr>
          <w:rStyle w:val="Strong"/>
          <w:sz w:val="28"/>
          <w:szCs w:val="28"/>
        </w:rPr>
      </w:pPr>
      <w:r w:rsidRPr="00AD2BD6">
        <w:rPr>
          <w:rStyle w:val="Strong"/>
          <w:sz w:val="28"/>
          <w:szCs w:val="28"/>
        </w:rPr>
        <w:t>Instructions</w:t>
      </w:r>
    </w:p>
    <w:p w14:paraId="167C6018" w14:textId="296FAA67" w:rsidR="000B54AC" w:rsidRDefault="000B54AC" w:rsidP="00641A94">
      <w:pPr>
        <w:pStyle w:val="ListParagraph"/>
        <w:numPr>
          <w:ilvl w:val="0"/>
          <w:numId w:val="72"/>
        </w:numPr>
        <w:spacing w:after="30"/>
        <w:ind w:left="426" w:hanging="426"/>
        <w:contextualSpacing w:val="0"/>
      </w:pPr>
      <w:r w:rsidRPr="00D93EC7">
        <w:t xml:space="preserve">Go to the Navigation menu and select </w:t>
      </w:r>
      <w:r>
        <w:rPr>
          <w:rStyle w:val="Strong"/>
        </w:rPr>
        <w:t>Organisation – Compliance Notice List</w:t>
      </w:r>
      <w:r w:rsidRPr="00ED179D">
        <w:rPr>
          <w:rStyle w:val="Strong"/>
        </w:rPr>
        <w:t>s</w:t>
      </w:r>
      <w:r w:rsidRPr="00D93EC7">
        <w:t xml:space="preserve"> to display the </w:t>
      </w:r>
      <w:r>
        <w:t>Compliance Notice list</w:t>
      </w:r>
      <w:r w:rsidR="00506E25">
        <w:t>.</w:t>
      </w:r>
    </w:p>
    <w:p w14:paraId="3C7F443F" w14:textId="77777777" w:rsidR="000B54AC" w:rsidRDefault="000B54AC" w:rsidP="00506E25">
      <w:pPr>
        <w:jc w:val="center"/>
      </w:pPr>
      <w:r>
        <w:rPr>
          <w:noProof/>
          <w:lang w:eastAsia="en-AU"/>
        </w:rPr>
        <w:drawing>
          <wp:inline distT="0" distB="0" distL="0" distR="0" wp14:anchorId="569B11C2" wp14:editId="0EDCDBC1">
            <wp:extent cx="3135662" cy="1836505"/>
            <wp:effectExtent l="0" t="0" r="7620" b="0"/>
            <wp:docPr id="66" name="Picture 66" descr="Organisation – Compliance Notice Lists " title="Image - HELP IT system navig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8748" cy="1844169"/>
                    </a:xfrm>
                    <a:prstGeom prst="rect">
                      <a:avLst/>
                    </a:prstGeom>
                    <a:noFill/>
                    <a:ln>
                      <a:noFill/>
                    </a:ln>
                  </pic:spPr>
                </pic:pic>
              </a:graphicData>
            </a:graphic>
          </wp:inline>
        </w:drawing>
      </w:r>
    </w:p>
    <w:p w14:paraId="72E7F108" w14:textId="4E3C5314" w:rsidR="000B54AC" w:rsidRDefault="000B54AC" w:rsidP="00641A94">
      <w:pPr>
        <w:pStyle w:val="ListParagraph"/>
        <w:numPr>
          <w:ilvl w:val="0"/>
          <w:numId w:val="72"/>
        </w:numPr>
        <w:spacing w:after="30"/>
        <w:ind w:left="426" w:hanging="426"/>
        <w:contextualSpacing w:val="0"/>
      </w:pPr>
      <w:r>
        <w:t xml:space="preserve">The Compliance Notice list will display all notices issued to the provider with any </w:t>
      </w:r>
      <w:r w:rsidR="00506E25">
        <w:t xml:space="preserve">‘Issued’ notices listed first. </w:t>
      </w:r>
      <w:r>
        <w:t xml:space="preserve">Select the </w:t>
      </w:r>
      <w:r>
        <w:rPr>
          <w:b/>
        </w:rPr>
        <w:t>View details</w:t>
      </w:r>
      <w:r>
        <w:t xml:space="preserve"> button to display the </w:t>
      </w:r>
      <w:r w:rsidR="00E47E1A">
        <w:t>compliance Notice details page.</w:t>
      </w:r>
    </w:p>
    <w:p w14:paraId="4716B9D1" w14:textId="50BCF993" w:rsidR="0000211E" w:rsidRDefault="00E47E1A" w:rsidP="00641A94">
      <w:pPr>
        <w:ind w:left="426" w:hanging="426"/>
        <w:jc w:val="center"/>
      </w:pPr>
      <w:r>
        <w:rPr>
          <w:noProof/>
          <w:lang w:eastAsia="en-AU"/>
        </w:rPr>
        <w:drawing>
          <wp:inline distT="0" distB="0" distL="0" distR="0" wp14:anchorId="5EA2F356" wp14:editId="45B00D55">
            <wp:extent cx="6191250" cy="2562225"/>
            <wp:effectExtent l="0" t="0" r="0" b="9525"/>
            <wp:docPr id="67" name="Picture 67" descr="Screen shot of HITS System - View Details button to display the Compliance Notice details page." title="Image - Compliance Noti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91250" cy="2562225"/>
                    </a:xfrm>
                    <a:prstGeom prst="rect">
                      <a:avLst/>
                    </a:prstGeom>
                    <a:noFill/>
                    <a:ln>
                      <a:noFill/>
                    </a:ln>
                  </pic:spPr>
                </pic:pic>
              </a:graphicData>
            </a:graphic>
          </wp:inline>
        </w:drawing>
      </w:r>
    </w:p>
    <w:p w14:paraId="7CBF5497" w14:textId="77777777" w:rsidR="0000211E" w:rsidRDefault="0000211E">
      <w:r>
        <w:br w:type="page"/>
      </w:r>
    </w:p>
    <w:p w14:paraId="4DE34EC8" w14:textId="77777777" w:rsidR="00E47E1A" w:rsidRDefault="00E47E1A" w:rsidP="00641A94">
      <w:pPr>
        <w:pStyle w:val="ListParagraph"/>
        <w:numPr>
          <w:ilvl w:val="0"/>
          <w:numId w:val="72"/>
        </w:numPr>
        <w:spacing w:after="60"/>
        <w:ind w:left="426" w:hanging="426"/>
        <w:contextualSpacing w:val="0"/>
      </w:pPr>
      <w:r>
        <w:lastRenderedPageBreak/>
        <w:t>The Compliance Notice details page provides the following information</w:t>
      </w:r>
    </w:p>
    <w:p w14:paraId="24522FEA" w14:textId="77777777" w:rsidR="00E47E1A" w:rsidRDefault="00E47E1A" w:rsidP="00641A94">
      <w:pPr>
        <w:pStyle w:val="ListParagraph"/>
        <w:numPr>
          <w:ilvl w:val="1"/>
          <w:numId w:val="72"/>
        </w:numPr>
        <w:spacing w:after="30"/>
        <w:ind w:left="709" w:hanging="425"/>
        <w:contextualSpacing w:val="0"/>
      </w:pPr>
      <w:r>
        <w:t>Organisation details</w:t>
      </w:r>
    </w:p>
    <w:p w14:paraId="0004F502" w14:textId="77777777" w:rsidR="00E47E1A" w:rsidRDefault="00E47E1A" w:rsidP="00641A94">
      <w:pPr>
        <w:pStyle w:val="ListParagraph"/>
        <w:numPr>
          <w:ilvl w:val="1"/>
          <w:numId w:val="72"/>
        </w:numPr>
        <w:ind w:left="709" w:hanging="425"/>
      </w:pPr>
      <w:r>
        <w:t xml:space="preserve">Notice details </w:t>
      </w:r>
    </w:p>
    <w:p w14:paraId="59380EC3" w14:textId="77777777" w:rsidR="00E47E1A" w:rsidRDefault="00E47E1A" w:rsidP="00641A94">
      <w:pPr>
        <w:pStyle w:val="ListParagraph"/>
        <w:numPr>
          <w:ilvl w:val="2"/>
          <w:numId w:val="72"/>
        </w:numPr>
        <w:spacing w:after="30"/>
        <w:ind w:left="993" w:hanging="284"/>
        <w:contextualSpacing w:val="0"/>
      </w:pPr>
      <w:r>
        <w:t>Hyperlink to the Compliance Notice</w:t>
      </w:r>
    </w:p>
    <w:p w14:paraId="569B4228" w14:textId="77777777" w:rsidR="00E47E1A" w:rsidRDefault="00E47E1A" w:rsidP="00641A94">
      <w:pPr>
        <w:pStyle w:val="ListParagraph"/>
        <w:numPr>
          <w:ilvl w:val="2"/>
          <w:numId w:val="72"/>
        </w:numPr>
        <w:spacing w:after="30"/>
        <w:ind w:left="993" w:hanging="284"/>
        <w:contextualSpacing w:val="0"/>
      </w:pPr>
      <w:r>
        <w:t>Notice description</w:t>
      </w:r>
      <w:r w:rsidR="002339A6">
        <w:t xml:space="preserve"> (Department – optional)</w:t>
      </w:r>
    </w:p>
    <w:p w14:paraId="1D45CEC7" w14:textId="77777777" w:rsidR="00E47E1A" w:rsidRDefault="00E47E1A" w:rsidP="00641A94">
      <w:pPr>
        <w:pStyle w:val="ListParagraph"/>
        <w:numPr>
          <w:ilvl w:val="2"/>
          <w:numId w:val="72"/>
        </w:numPr>
        <w:spacing w:after="30"/>
        <w:ind w:left="993" w:hanging="284"/>
        <w:contextualSpacing w:val="0"/>
      </w:pPr>
      <w:r>
        <w:t>Comments section</w:t>
      </w:r>
      <w:r w:rsidR="002339A6">
        <w:t xml:space="preserve"> (Provider – optional)</w:t>
      </w:r>
    </w:p>
    <w:p w14:paraId="1A1A5E65" w14:textId="77777777" w:rsidR="00E47E1A" w:rsidRDefault="00E47E1A" w:rsidP="00641A94">
      <w:pPr>
        <w:pStyle w:val="ListParagraph"/>
        <w:numPr>
          <w:ilvl w:val="2"/>
          <w:numId w:val="72"/>
        </w:numPr>
        <w:spacing w:after="30"/>
        <w:ind w:left="993" w:hanging="284"/>
        <w:contextualSpacing w:val="0"/>
      </w:pPr>
      <w:r>
        <w:t>Confirmation</w:t>
      </w:r>
      <w:r w:rsidR="002339A6">
        <w:t xml:space="preserve"> text (mandatory)</w:t>
      </w:r>
    </w:p>
    <w:p w14:paraId="00A401B7" w14:textId="77777777" w:rsidR="00E47E1A" w:rsidRDefault="00E47E1A" w:rsidP="00641A94">
      <w:pPr>
        <w:pStyle w:val="ListParagraph"/>
        <w:numPr>
          <w:ilvl w:val="2"/>
          <w:numId w:val="72"/>
        </w:numPr>
        <w:spacing w:after="30"/>
        <w:ind w:left="993" w:hanging="284"/>
        <w:contextualSpacing w:val="0"/>
      </w:pPr>
      <w:r>
        <w:t>Upload document</w:t>
      </w:r>
      <w:r w:rsidR="002339A6">
        <w:t xml:space="preserve"> – link to the upload document function </w:t>
      </w:r>
    </w:p>
    <w:p w14:paraId="4330E58C" w14:textId="58931957" w:rsidR="00E47E1A" w:rsidRDefault="002339A6" w:rsidP="00641A94">
      <w:pPr>
        <w:pStyle w:val="ListParagraph"/>
        <w:numPr>
          <w:ilvl w:val="3"/>
          <w:numId w:val="72"/>
        </w:numPr>
        <w:ind w:left="1276" w:hanging="425"/>
        <w:contextualSpacing w:val="0"/>
      </w:pPr>
      <w:r>
        <w:t>Providers should upload documents related to Notices in the ‘Compliance Requirements’ category</w:t>
      </w:r>
    </w:p>
    <w:p w14:paraId="2FC1F839" w14:textId="77777777" w:rsidR="00E47E1A" w:rsidRDefault="00E47E1A" w:rsidP="00641A94">
      <w:pPr>
        <w:pStyle w:val="ListParagraph"/>
        <w:numPr>
          <w:ilvl w:val="0"/>
          <w:numId w:val="72"/>
        </w:numPr>
        <w:spacing w:after="30"/>
        <w:ind w:left="426" w:hanging="426"/>
        <w:contextualSpacing w:val="0"/>
      </w:pPr>
      <w:r>
        <w:t xml:space="preserve">Once you have </w:t>
      </w:r>
      <w:r w:rsidR="002339A6">
        <w:t xml:space="preserve">actioned the requirements within the Compliance Notice, you should add comments where appropriate, check the ‘Confirmation’ checkbox and select the </w:t>
      </w:r>
      <w:r w:rsidR="002339A6">
        <w:rPr>
          <w:b/>
        </w:rPr>
        <w:t>Confirm</w:t>
      </w:r>
      <w:r w:rsidR="002339A6">
        <w:t xml:space="preserve"> button to submit your Compliance Notice back to the department.</w:t>
      </w:r>
    </w:p>
    <w:p w14:paraId="562F060E" w14:textId="3D8B7821" w:rsidR="002339A6" w:rsidRDefault="007B08D8" w:rsidP="00641A94">
      <w:pPr>
        <w:pStyle w:val="ListParagraph"/>
        <w:ind w:left="0"/>
        <w:contextualSpacing w:val="0"/>
        <w:jc w:val="center"/>
      </w:pPr>
      <w:r>
        <w:rPr>
          <w:noProof/>
          <w:lang w:eastAsia="en-AU"/>
        </w:rPr>
        <w:drawing>
          <wp:inline distT="0" distB="0" distL="0" distR="0" wp14:anchorId="2E4825DF" wp14:editId="20E1A1C6">
            <wp:extent cx="5305425" cy="4024805"/>
            <wp:effectExtent l="0" t="0" r="0" b="0"/>
            <wp:docPr id="140" name="Picture 140" descr="Screen shot of HITS System - Confirm requested information for this compliance notice has been provided." title="Image - Compliance Notic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a:stretch/>
                  </pic:blipFill>
                  <pic:spPr bwMode="auto">
                    <a:xfrm>
                      <a:off x="0" y="0"/>
                      <a:ext cx="5317486" cy="4033954"/>
                    </a:xfrm>
                    <a:prstGeom prst="rect">
                      <a:avLst/>
                    </a:prstGeom>
                    <a:noFill/>
                    <a:ln>
                      <a:noFill/>
                    </a:ln>
                    <a:extLst>
                      <a:ext uri="{53640926-AAD7-44D8-BBD7-CCE9431645EC}">
                        <a14:shadowObscured xmlns:a14="http://schemas.microsoft.com/office/drawing/2010/main"/>
                      </a:ext>
                    </a:extLst>
                  </pic:spPr>
                </pic:pic>
              </a:graphicData>
            </a:graphic>
          </wp:inline>
        </w:drawing>
      </w:r>
    </w:p>
    <w:p w14:paraId="65081948" w14:textId="77777777" w:rsidR="002339A6" w:rsidRDefault="001F2235" w:rsidP="00641A94">
      <w:pPr>
        <w:pStyle w:val="ListParagraph"/>
        <w:numPr>
          <w:ilvl w:val="0"/>
          <w:numId w:val="72"/>
        </w:numPr>
        <w:spacing w:after="30"/>
        <w:ind w:left="426" w:hanging="426"/>
        <w:contextualSpacing w:val="0"/>
      </w:pPr>
      <w:r>
        <w:t>You will be navigated back to the Compliance Notice list screen and a ‘Submitted Successfully’ message will display.</w:t>
      </w:r>
    </w:p>
    <w:p w14:paraId="02BEC2F7" w14:textId="77777777" w:rsidR="001F2235" w:rsidRDefault="001F2235" w:rsidP="00506E25">
      <w:pPr>
        <w:jc w:val="center"/>
      </w:pPr>
      <w:r>
        <w:rPr>
          <w:noProof/>
          <w:lang w:eastAsia="en-AU"/>
        </w:rPr>
        <w:drawing>
          <wp:inline distT="0" distB="0" distL="0" distR="0" wp14:anchorId="0B07E088" wp14:editId="54F062A3">
            <wp:extent cx="4829175" cy="1555158"/>
            <wp:effectExtent l="0" t="0" r="0" b="6985"/>
            <wp:docPr id="137" name="Picture 137" descr="Screen shot from HITS system of Submitted Successfully message" title="Image - Submitted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53863" cy="1563108"/>
                    </a:xfrm>
                    <a:prstGeom prst="rect">
                      <a:avLst/>
                    </a:prstGeom>
                    <a:noFill/>
                    <a:ln>
                      <a:noFill/>
                    </a:ln>
                  </pic:spPr>
                </pic:pic>
              </a:graphicData>
            </a:graphic>
          </wp:inline>
        </w:drawing>
      </w:r>
    </w:p>
    <w:p w14:paraId="6B4A2F1B" w14:textId="77777777" w:rsidR="000B54AC" w:rsidRDefault="000B54AC">
      <w:pPr>
        <w:rPr>
          <w:b/>
          <w:sz w:val="36"/>
        </w:rPr>
      </w:pPr>
      <w:r>
        <w:lastRenderedPageBreak/>
        <w:br w:type="page"/>
      </w:r>
    </w:p>
    <w:p w14:paraId="17FE138D" w14:textId="77777777" w:rsidR="00994BFB" w:rsidRPr="00D64FEF" w:rsidRDefault="00F02EC9" w:rsidP="004A15F7">
      <w:pPr>
        <w:pStyle w:val="Heading1"/>
      </w:pPr>
      <w:bookmarkStart w:id="33" w:name="_Toc522637018"/>
      <w:bookmarkEnd w:id="31"/>
      <w:r>
        <w:lastRenderedPageBreak/>
        <w:t>Contact</w:t>
      </w:r>
      <w:r w:rsidR="000D6E46">
        <w:t>s – Adding a contact</w:t>
      </w:r>
      <w:bookmarkEnd w:id="33"/>
    </w:p>
    <w:tbl>
      <w:tblPr>
        <w:tblStyle w:val="TableGrid3"/>
        <w:tblW w:w="0" w:type="auto"/>
        <w:tblInd w:w="108" w:type="dxa"/>
        <w:tblLook w:val="04A0" w:firstRow="1" w:lastRow="0" w:firstColumn="1" w:lastColumn="0" w:noHBand="0" w:noVBand="1"/>
        <w:tblCaption w:val="Adding a contact"/>
        <w:tblDescription w:val="what role can add a contact"/>
      </w:tblPr>
      <w:tblGrid>
        <w:gridCol w:w="2966"/>
        <w:gridCol w:w="720"/>
        <w:gridCol w:w="5448"/>
      </w:tblGrid>
      <w:tr w:rsidR="00F750C8" w:rsidRPr="00C13DAA" w14:paraId="20D59C25" w14:textId="77777777" w:rsidTr="00F750C8">
        <w:trPr>
          <w:trHeight w:hRule="exact" w:val="397"/>
          <w:tblHeader/>
        </w:trPr>
        <w:tc>
          <w:tcPr>
            <w:tcW w:w="2966" w:type="dxa"/>
            <w:shd w:val="clear" w:color="auto" w:fill="A6A6A6" w:themeFill="background1" w:themeFillShade="A6"/>
          </w:tcPr>
          <w:p w14:paraId="0940D2A1" w14:textId="77777777" w:rsidR="00F750C8" w:rsidRPr="00C13DAA" w:rsidRDefault="00F750C8" w:rsidP="007879D0">
            <w:pPr>
              <w:rPr>
                <w:b/>
                <w:bCs/>
              </w:rPr>
            </w:pPr>
            <w:r w:rsidRPr="00F750C8">
              <w:rPr>
                <w:b/>
                <w:bCs/>
              </w:rPr>
              <w:t>USER ROLES</w:t>
            </w:r>
            <w:r w:rsidRPr="00C13DAA">
              <w:rPr>
                <w:b/>
                <w:bCs/>
              </w:rPr>
              <w:t xml:space="preserve"> </w:t>
            </w:r>
          </w:p>
        </w:tc>
        <w:tc>
          <w:tcPr>
            <w:tcW w:w="720" w:type="dxa"/>
            <w:shd w:val="clear" w:color="auto" w:fill="A6A6A6" w:themeFill="background1" w:themeFillShade="A6"/>
          </w:tcPr>
          <w:p w14:paraId="16DD2C21" w14:textId="77777777" w:rsidR="00F750C8" w:rsidRPr="00C13DAA" w:rsidRDefault="00F750C8" w:rsidP="007879D0">
            <w:pPr>
              <w:rPr>
                <w:b/>
                <w:bCs/>
              </w:rPr>
            </w:pPr>
          </w:p>
        </w:tc>
        <w:tc>
          <w:tcPr>
            <w:tcW w:w="5448" w:type="dxa"/>
            <w:shd w:val="clear" w:color="auto" w:fill="A6A6A6" w:themeFill="background1" w:themeFillShade="A6"/>
          </w:tcPr>
          <w:p w14:paraId="3DF2A5F6" w14:textId="77777777" w:rsidR="00F750C8" w:rsidRPr="00C13DAA" w:rsidRDefault="00F750C8" w:rsidP="007879D0">
            <w:pPr>
              <w:rPr>
                <w:b/>
                <w:bCs/>
              </w:rPr>
            </w:pPr>
            <w:r w:rsidRPr="00C13DAA">
              <w:rPr>
                <w:b/>
                <w:bCs/>
              </w:rPr>
              <w:t>ACCESS</w:t>
            </w:r>
          </w:p>
        </w:tc>
      </w:tr>
      <w:tr w:rsidR="00F750C8" w:rsidRPr="00C13DAA" w14:paraId="5368828F" w14:textId="77777777" w:rsidTr="00F750C8">
        <w:trPr>
          <w:trHeight w:hRule="exact" w:val="397"/>
          <w:tblHeader/>
        </w:trPr>
        <w:tc>
          <w:tcPr>
            <w:tcW w:w="2966" w:type="dxa"/>
          </w:tcPr>
          <w:p w14:paraId="3DD3FFBF" w14:textId="77777777" w:rsidR="00F750C8" w:rsidRPr="00C13DAA" w:rsidRDefault="00F750C8" w:rsidP="007879D0">
            <w:r w:rsidRPr="00C13DAA">
              <w:t>Provider Finance Officer</w:t>
            </w:r>
          </w:p>
        </w:tc>
        <w:tc>
          <w:tcPr>
            <w:tcW w:w="720" w:type="dxa"/>
          </w:tcPr>
          <w:p w14:paraId="09072718" w14:textId="77777777" w:rsidR="00F750C8" w:rsidRPr="00C13DAA" w:rsidRDefault="00F750C8" w:rsidP="007879D0">
            <w:r w:rsidRPr="00C13DAA">
              <w:t>PFO</w:t>
            </w:r>
          </w:p>
        </w:tc>
        <w:tc>
          <w:tcPr>
            <w:tcW w:w="5448" w:type="dxa"/>
          </w:tcPr>
          <w:p w14:paraId="72737BFD" w14:textId="77777777" w:rsidR="00F750C8" w:rsidRPr="00C13DAA" w:rsidRDefault="00F750C8" w:rsidP="007879D0">
            <w:r w:rsidRPr="00C13DAA">
              <w:t>Full access to add</w:t>
            </w:r>
            <w:r w:rsidR="00351A58">
              <w:t>/view</w:t>
            </w:r>
            <w:r w:rsidRPr="00C13DAA">
              <w:t xml:space="preserve"> contacts</w:t>
            </w:r>
          </w:p>
        </w:tc>
      </w:tr>
      <w:tr w:rsidR="00F750C8" w:rsidRPr="00C13DAA" w14:paraId="73F52073" w14:textId="77777777" w:rsidTr="00F750C8">
        <w:trPr>
          <w:trHeight w:hRule="exact" w:val="397"/>
          <w:tblHeader/>
        </w:trPr>
        <w:tc>
          <w:tcPr>
            <w:tcW w:w="2966" w:type="dxa"/>
          </w:tcPr>
          <w:p w14:paraId="6B658648" w14:textId="77777777" w:rsidR="00F750C8" w:rsidRPr="00C13DAA" w:rsidRDefault="00F750C8" w:rsidP="007879D0">
            <w:r w:rsidRPr="00C13DAA">
              <w:t>Provider Corporate Officer</w:t>
            </w:r>
          </w:p>
        </w:tc>
        <w:tc>
          <w:tcPr>
            <w:tcW w:w="720" w:type="dxa"/>
          </w:tcPr>
          <w:p w14:paraId="30DD6C4C" w14:textId="77777777" w:rsidR="00F750C8" w:rsidRPr="00C13DAA" w:rsidRDefault="00F750C8" w:rsidP="007879D0">
            <w:r w:rsidRPr="00C13DAA">
              <w:t>CEO</w:t>
            </w:r>
          </w:p>
        </w:tc>
        <w:tc>
          <w:tcPr>
            <w:tcW w:w="5448" w:type="dxa"/>
          </w:tcPr>
          <w:p w14:paraId="39906811" w14:textId="77777777" w:rsidR="00F750C8" w:rsidRPr="00C13DAA" w:rsidRDefault="00351A58" w:rsidP="00351A58">
            <w:r w:rsidRPr="00C13DAA">
              <w:t>Full access to add</w:t>
            </w:r>
            <w:r>
              <w:t>/view</w:t>
            </w:r>
            <w:r w:rsidRPr="00C13DAA">
              <w:t xml:space="preserve"> contacts</w:t>
            </w:r>
          </w:p>
        </w:tc>
      </w:tr>
      <w:tr w:rsidR="00F750C8" w:rsidRPr="00C13DAA" w14:paraId="5210A011" w14:textId="77777777" w:rsidTr="00F750C8">
        <w:trPr>
          <w:trHeight w:hRule="exact" w:val="397"/>
          <w:tblHeader/>
        </w:trPr>
        <w:tc>
          <w:tcPr>
            <w:tcW w:w="2966" w:type="dxa"/>
          </w:tcPr>
          <w:p w14:paraId="1DEAD889" w14:textId="77777777" w:rsidR="00F750C8" w:rsidRPr="00C13DAA" w:rsidRDefault="00F750C8" w:rsidP="007879D0">
            <w:r w:rsidRPr="00C13DAA">
              <w:t>Provider Senior Officer</w:t>
            </w:r>
          </w:p>
        </w:tc>
        <w:tc>
          <w:tcPr>
            <w:tcW w:w="720" w:type="dxa"/>
          </w:tcPr>
          <w:p w14:paraId="5581C3E1" w14:textId="77777777" w:rsidR="00F750C8" w:rsidRPr="00C13DAA" w:rsidRDefault="00F750C8" w:rsidP="007879D0">
            <w:r w:rsidRPr="00C13DAA">
              <w:t>SAO</w:t>
            </w:r>
          </w:p>
        </w:tc>
        <w:tc>
          <w:tcPr>
            <w:tcW w:w="5448" w:type="dxa"/>
          </w:tcPr>
          <w:p w14:paraId="6E446CD9" w14:textId="77777777" w:rsidR="00F750C8" w:rsidRPr="00C13DAA" w:rsidRDefault="00351A58" w:rsidP="00351A58">
            <w:r w:rsidRPr="00C13DAA">
              <w:t>Full access to add</w:t>
            </w:r>
            <w:r>
              <w:t>/view</w:t>
            </w:r>
            <w:r w:rsidRPr="00C13DAA">
              <w:t xml:space="preserve"> contacts</w:t>
            </w:r>
          </w:p>
        </w:tc>
      </w:tr>
      <w:tr w:rsidR="00F750C8" w:rsidRPr="00C13DAA" w14:paraId="7A26ABE3" w14:textId="77777777" w:rsidTr="00F750C8">
        <w:trPr>
          <w:trHeight w:hRule="exact" w:val="397"/>
          <w:tblHeader/>
        </w:trPr>
        <w:tc>
          <w:tcPr>
            <w:tcW w:w="2966" w:type="dxa"/>
          </w:tcPr>
          <w:p w14:paraId="62D980EB" w14:textId="77777777" w:rsidR="00F750C8" w:rsidRPr="00C13DAA" w:rsidRDefault="00F750C8" w:rsidP="007879D0">
            <w:r w:rsidRPr="00C13DAA">
              <w:t xml:space="preserve">Provider Editing Officer </w:t>
            </w:r>
          </w:p>
        </w:tc>
        <w:tc>
          <w:tcPr>
            <w:tcW w:w="720" w:type="dxa"/>
          </w:tcPr>
          <w:p w14:paraId="4D33A1EB" w14:textId="77777777" w:rsidR="00F750C8" w:rsidRPr="00C13DAA" w:rsidRDefault="00F750C8" w:rsidP="007879D0">
            <w:r w:rsidRPr="00C13DAA">
              <w:t>PEO</w:t>
            </w:r>
          </w:p>
        </w:tc>
        <w:tc>
          <w:tcPr>
            <w:tcW w:w="5448" w:type="dxa"/>
          </w:tcPr>
          <w:p w14:paraId="50D79973" w14:textId="77777777" w:rsidR="00BC4CCB" w:rsidRPr="00C13DAA" w:rsidRDefault="00351A58" w:rsidP="00351A58">
            <w:r w:rsidRPr="00C13DAA">
              <w:t>Full access to add</w:t>
            </w:r>
            <w:r>
              <w:t>/view</w:t>
            </w:r>
            <w:r w:rsidRPr="00C13DAA">
              <w:t xml:space="preserve"> contacts </w:t>
            </w:r>
          </w:p>
        </w:tc>
      </w:tr>
      <w:tr w:rsidR="00BC4CCB" w:rsidRPr="00C13DAA" w14:paraId="3A3FE301" w14:textId="77777777" w:rsidTr="00F750C8">
        <w:trPr>
          <w:trHeight w:hRule="exact" w:val="397"/>
          <w:tblHeader/>
        </w:trPr>
        <w:tc>
          <w:tcPr>
            <w:tcW w:w="2966" w:type="dxa"/>
          </w:tcPr>
          <w:p w14:paraId="389D1EDF" w14:textId="77777777" w:rsidR="00BC4CCB" w:rsidRPr="00C13DAA" w:rsidRDefault="00BC4CCB" w:rsidP="007879D0">
            <w:r>
              <w:t>Provider View Only</w:t>
            </w:r>
          </w:p>
        </w:tc>
        <w:tc>
          <w:tcPr>
            <w:tcW w:w="720" w:type="dxa"/>
          </w:tcPr>
          <w:p w14:paraId="7EB63124" w14:textId="77777777" w:rsidR="00BC4CCB" w:rsidRPr="00C13DAA" w:rsidRDefault="00BC4CCB" w:rsidP="007879D0">
            <w:r>
              <w:t>PVO</w:t>
            </w:r>
          </w:p>
        </w:tc>
        <w:tc>
          <w:tcPr>
            <w:tcW w:w="5448" w:type="dxa"/>
          </w:tcPr>
          <w:p w14:paraId="2E883401" w14:textId="77777777" w:rsidR="00BC4CCB" w:rsidRPr="00C13DAA" w:rsidRDefault="00351A58" w:rsidP="00351A58">
            <w:r>
              <w:t>Can only view contacts</w:t>
            </w:r>
          </w:p>
        </w:tc>
      </w:tr>
    </w:tbl>
    <w:p w14:paraId="3FF472A2" w14:textId="77777777" w:rsidR="00535021" w:rsidRDefault="00535021" w:rsidP="00506E25">
      <w:pPr>
        <w:spacing w:before="120"/>
        <w:rPr>
          <w:rStyle w:val="Strong"/>
          <w:b w:val="0"/>
        </w:rPr>
      </w:pPr>
      <w:bookmarkStart w:id="34" w:name="_Toc355366852"/>
      <w:r w:rsidRPr="00535021">
        <w:rPr>
          <w:rStyle w:val="Strong"/>
          <w:b w:val="0"/>
        </w:rPr>
        <w:t>The con</w:t>
      </w:r>
      <w:r>
        <w:rPr>
          <w:rStyle w:val="Strong"/>
          <w:b w:val="0"/>
        </w:rPr>
        <w:t>tacts screen is where you provide information to the Department on all key contacts within your organisation for each sector you have an active application.</w:t>
      </w:r>
    </w:p>
    <w:p w14:paraId="1FDE7F74" w14:textId="2584022D" w:rsidR="00D80182" w:rsidRDefault="00D80182" w:rsidP="00506E25">
      <w:pPr>
        <w:rPr>
          <w:rStyle w:val="Strong"/>
          <w:b w:val="0"/>
        </w:rPr>
      </w:pPr>
      <w:r>
        <w:t xml:space="preserve">Only a person listed within the Contact List can request Commercial-In-Confidence </w:t>
      </w:r>
      <w:r w:rsidR="009E5A29">
        <w:t xml:space="preserve">or operational policy </w:t>
      </w:r>
      <w:r>
        <w:t>information from the Department</w:t>
      </w:r>
      <w:r w:rsidR="00506E25">
        <w:t>.</w:t>
      </w:r>
    </w:p>
    <w:p w14:paraId="35CC4D5F" w14:textId="4284C465" w:rsidR="005C5F25" w:rsidRDefault="00535021" w:rsidP="00506E25">
      <w:pPr>
        <w:spacing w:after="60"/>
        <w:rPr>
          <w:rStyle w:val="Strong"/>
          <w:b w:val="0"/>
        </w:rPr>
      </w:pPr>
      <w:r>
        <w:rPr>
          <w:rStyle w:val="Strong"/>
          <w:b w:val="0"/>
        </w:rPr>
        <w:t>For applicants, it is mandatory to have a minimum 5 contacts for a single sector applica</w:t>
      </w:r>
      <w:r w:rsidR="00EC34B6">
        <w:rPr>
          <w:rStyle w:val="Strong"/>
          <w:b w:val="0"/>
        </w:rPr>
        <w:t>tion or</w:t>
      </w:r>
      <w:r>
        <w:rPr>
          <w:rStyle w:val="Strong"/>
          <w:b w:val="0"/>
        </w:rPr>
        <w:t xml:space="preserve"> 6 for a</w:t>
      </w:r>
      <w:r w:rsidR="000C1DF1">
        <w:rPr>
          <w:rStyle w:val="Strong"/>
          <w:b w:val="0"/>
        </w:rPr>
        <w:t xml:space="preserve"> dual sector applica</w:t>
      </w:r>
      <w:r w:rsidR="00EC34B6">
        <w:rPr>
          <w:rStyle w:val="Strong"/>
          <w:b w:val="0"/>
        </w:rPr>
        <w:t>tion</w:t>
      </w:r>
      <w:r w:rsidR="000C1DF1">
        <w:rPr>
          <w:rStyle w:val="Strong"/>
          <w:b w:val="0"/>
        </w:rPr>
        <w:t>.</w:t>
      </w:r>
      <w:r w:rsidR="005C5F25">
        <w:rPr>
          <w:rStyle w:val="Strong"/>
          <w:b w:val="0"/>
        </w:rPr>
        <w:t xml:space="preserve"> Minimum contacts are:</w:t>
      </w:r>
    </w:p>
    <w:p w14:paraId="79C1133E" w14:textId="77777777" w:rsidR="00996D82" w:rsidRDefault="005C5F25" w:rsidP="00641A94">
      <w:pPr>
        <w:pStyle w:val="ListParagraph"/>
        <w:numPr>
          <w:ilvl w:val="0"/>
          <w:numId w:val="69"/>
        </w:numPr>
        <w:spacing w:after="30"/>
        <w:ind w:left="426" w:hanging="426"/>
        <w:contextualSpacing w:val="0"/>
        <w:rPr>
          <w:rStyle w:val="Strong"/>
          <w:b w:val="0"/>
        </w:rPr>
      </w:pPr>
      <w:r w:rsidRPr="005C5F25">
        <w:rPr>
          <w:rStyle w:val="Strong"/>
          <w:b w:val="0"/>
        </w:rPr>
        <w:t>CEO/VC</w:t>
      </w:r>
    </w:p>
    <w:p w14:paraId="7F0C3AA4" w14:textId="77777777" w:rsidR="005C5F25" w:rsidRDefault="005C5F25" w:rsidP="00641A94">
      <w:pPr>
        <w:pStyle w:val="ListParagraph"/>
        <w:numPr>
          <w:ilvl w:val="0"/>
          <w:numId w:val="69"/>
        </w:numPr>
        <w:spacing w:after="30"/>
        <w:ind w:left="426" w:hanging="426"/>
        <w:contextualSpacing w:val="0"/>
        <w:rPr>
          <w:rStyle w:val="Strong"/>
          <w:b w:val="0"/>
        </w:rPr>
      </w:pPr>
      <w:r>
        <w:rPr>
          <w:rStyle w:val="Strong"/>
          <w:b w:val="0"/>
        </w:rPr>
        <w:t>Senior Authorised Officer</w:t>
      </w:r>
    </w:p>
    <w:p w14:paraId="13328F01" w14:textId="77777777" w:rsidR="005C5F25" w:rsidRDefault="005C5F25" w:rsidP="00641A94">
      <w:pPr>
        <w:pStyle w:val="ListParagraph"/>
        <w:numPr>
          <w:ilvl w:val="0"/>
          <w:numId w:val="69"/>
        </w:numPr>
        <w:spacing w:after="30"/>
        <w:ind w:left="426" w:hanging="426"/>
        <w:contextualSpacing w:val="0"/>
        <w:rPr>
          <w:rStyle w:val="Strong"/>
          <w:b w:val="0"/>
        </w:rPr>
      </w:pPr>
      <w:r>
        <w:rPr>
          <w:rStyle w:val="Strong"/>
          <w:b w:val="0"/>
        </w:rPr>
        <w:t>Accountant</w:t>
      </w:r>
    </w:p>
    <w:p w14:paraId="15A4E2B9" w14:textId="77777777" w:rsidR="005C5F25" w:rsidRDefault="005C5F25" w:rsidP="00641A94">
      <w:pPr>
        <w:pStyle w:val="ListParagraph"/>
        <w:numPr>
          <w:ilvl w:val="1"/>
          <w:numId w:val="69"/>
        </w:numPr>
        <w:spacing w:after="30"/>
        <w:ind w:left="709" w:hanging="425"/>
        <w:contextualSpacing w:val="0"/>
        <w:rPr>
          <w:rStyle w:val="Strong"/>
          <w:b w:val="0"/>
        </w:rPr>
      </w:pPr>
      <w:r>
        <w:rPr>
          <w:rStyle w:val="Strong"/>
          <w:b w:val="0"/>
        </w:rPr>
        <w:t>Internal and/or</w:t>
      </w:r>
    </w:p>
    <w:p w14:paraId="719A8003" w14:textId="77777777" w:rsidR="005C5F25" w:rsidRDefault="005C5F25" w:rsidP="00641A94">
      <w:pPr>
        <w:pStyle w:val="ListParagraph"/>
        <w:numPr>
          <w:ilvl w:val="1"/>
          <w:numId w:val="69"/>
        </w:numPr>
        <w:spacing w:after="30"/>
        <w:ind w:left="709" w:hanging="425"/>
        <w:contextualSpacing w:val="0"/>
        <w:rPr>
          <w:rStyle w:val="Strong"/>
          <w:b w:val="0"/>
        </w:rPr>
      </w:pPr>
      <w:r>
        <w:rPr>
          <w:rStyle w:val="Strong"/>
          <w:b w:val="0"/>
        </w:rPr>
        <w:t>External</w:t>
      </w:r>
    </w:p>
    <w:p w14:paraId="4F2DE4C1" w14:textId="77777777" w:rsidR="005C5F25" w:rsidRDefault="005C5F25" w:rsidP="00641A94">
      <w:pPr>
        <w:pStyle w:val="ListParagraph"/>
        <w:numPr>
          <w:ilvl w:val="0"/>
          <w:numId w:val="69"/>
        </w:numPr>
        <w:spacing w:after="30"/>
        <w:ind w:left="426" w:hanging="426"/>
        <w:contextualSpacing w:val="0"/>
        <w:rPr>
          <w:rStyle w:val="Strong"/>
          <w:b w:val="0"/>
        </w:rPr>
      </w:pPr>
      <w:r>
        <w:rPr>
          <w:rStyle w:val="Strong"/>
          <w:b w:val="0"/>
        </w:rPr>
        <w:t>Auditor</w:t>
      </w:r>
    </w:p>
    <w:p w14:paraId="2EADAF15" w14:textId="77777777" w:rsidR="005C5F25" w:rsidRDefault="005C5F25" w:rsidP="00641A94">
      <w:pPr>
        <w:pStyle w:val="ListParagraph"/>
        <w:numPr>
          <w:ilvl w:val="1"/>
          <w:numId w:val="69"/>
        </w:numPr>
        <w:spacing w:after="30"/>
        <w:ind w:left="709" w:hanging="425"/>
        <w:contextualSpacing w:val="0"/>
        <w:rPr>
          <w:rStyle w:val="Strong"/>
          <w:b w:val="0"/>
        </w:rPr>
      </w:pPr>
      <w:r>
        <w:rPr>
          <w:rStyle w:val="Strong"/>
          <w:b w:val="0"/>
        </w:rPr>
        <w:t>Internal and/or</w:t>
      </w:r>
    </w:p>
    <w:p w14:paraId="582292D7" w14:textId="77777777" w:rsidR="005C5F25" w:rsidRDefault="005C5F25" w:rsidP="00641A94">
      <w:pPr>
        <w:pStyle w:val="ListParagraph"/>
        <w:numPr>
          <w:ilvl w:val="1"/>
          <w:numId w:val="69"/>
        </w:numPr>
        <w:spacing w:after="30"/>
        <w:ind w:left="709" w:hanging="425"/>
        <w:contextualSpacing w:val="0"/>
        <w:rPr>
          <w:rStyle w:val="Strong"/>
          <w:b w:val="0"/>
        </w:rPr>
      </w:pPr>
      <w:r>
        <w:rPr>
          <w:rStyle w:val="Strong"/>
          <w:b w:val="0"/>
        </w:rPr>
        <w:t>External</w:t>
      </w:r>
    </w:p>
    <w:p w14:paraId="4168369F" w14:textId="77777777" w:rsidR="005C5F25" w:rsidRDefault="005C5F25" w:rsidP="00641A94">
      <w:pPr>
        <w:pStyle w:val="ListParagraph"/>
        <w:numPr>
          <w:ilvl w:val="0"/>
          <w:numId w:val="69"/>
        </w:numPr>
        <w:spacing w:after="30"/>
        <w:ind w:left="426" w:hanging="426"/>
        <w:contextualSpacing w:val="0"/>
        <w:rPr>
          <w:rStyle w:val="Strong"/>
          <w:b w:val="0"/>
        </w:rPr>
      </w:pPr>
      <w:r>
        <w:rPr>
          <w:rStyle w:val="Strong"/>
          <w:b w:val="0"/>
        </w:rPr>
        <w:t>Primary Contact Officer</w:t>
      </w:r>
    </w:p>
    <w:p w14:paraId="5604368B" w14:textId="77777777" w:rsidR="005C5F25" w:rsidRDefault="005C5F25" w:rsidP="00641A94">
      <w:pPr>
        <w:pStyle w:val="ListParagraph"/>
        <w:numPr>
          <w:ilvl w:val="1"/>
          <w:numId w:val="69"/>
        </w:numPr>
        <w:spacing w:after="30"/>
        <w:ind w:left="709" w:hanging="425"/>
        <w:contextualSpacing w:val="0"/>
        <w:rPr>
          <w:rStyle w:val="Strong"/>
          <w:b w:val="0"/>
        </w:rPr>
      </w:pPr>
      <w:r>
        <w:rPr>
          <w:rStyle w:val="Strong"/>
          <w:b w:val="0"/>
        </w:rPr>
        <w:t>VET and/or</w:t>
      </w:r>
    </w:p>
    <w:p w14:paraId="7AAD68F4" w14:textId="77777777" w:rsidR="005C5F25" w:rsidRDefault="005C5F25" w:rsidP="00641A94">
      <w:pPr>
        <w:pStyle w:val="ListParagraph"/>
        <w:numPr>
          <w:ilvl w:val="1"/>
          <w:numId w:val="69"/>
        </w:numPr>
        <w:spacing w:before="120"/>
        <w:ind w:left="709" w:hanging="425"/>
        <w:rPr>
          <w:rStyle w:val="Strong"/>
          <w:b w:val="0"/>
        </w:rPr>
      </w:pPr>
      <w:r>
        <w:rPr>
          <w:rStyle w:val="Strong"/>
          <w:b w:val="0"/>
        </w:rPr>
        <w:t>HE</w:t>
      </w:r>
    </w:p>
    <w:p w14:paraId="69A05F82" w14:textId="77777777" w:rsidR="0013693B" w:rsidRPr="00227B4A" w:rsidRDefault="0013693B" w:rsidP="00506E25">
      <w:pPr>
        <w:rPr>
          <w:rStyle w:val="Strong"/>
          <w:sz w:val="28"/>
          <w:szCs w:val="28"/>
        </w:rPr>
      </w:pPr>
      <w:r w:rsidRPr="00227B4A">
        <w:rPr>
          <w:rStyle w:val="Strong"/>
          <w:sz w:val="28"/>
          <w:szCs w:val="28"/>
        </w:rPr>
        <w:t>Instructions</w:t>
      </w:r>
      <w:bookmarkEnd w:id="34"/>
    </w:p>
    <w:p w14:paraId="487CFCA1" w14:textId="77777777" w:rsidR="00994BFB" w:rsidRDefault="00994BFB" w:rsidP="00641A94">
      <w:pPr>
        <w:pStyle w:val="ListParagraph"/>
        <w:numPr>
          <w:ilvl w:val="0"/>
          <w:numId w:val="51"/>
        </w:numPr>
        <w:spacing w:after="30"/>
        <w:ind w:left="426" w:hanging="426"/>
        <w:contextualSpacing w:val="0"/>
      </w:pPr>
      <w:r w:rsidRPr="00C13DAA">
        <w:t xml:space="preserve">From the Navigation menu click </w:t>
      </w:r>
      <w:r w:rsidRPr="00351A58">
        <w:rPr>
          <w:rStyle w:val="Strong"/>
        </w:rPr>
        <w:t>Organisation</w:t>
      </w:r>
      <w:r w:rsidR="00EC28FC" w:rsidRPr="0013693B">
        <w:rPr>
          <w:rStyle w:val="Strong"/>
          <w:b w:val="0"/>
        </w:rPr>
        <w:t xml:space="preserve"> </w:t>
      </w:r>
      <w:r w:rsidR="00351A58">
        <w:rPr>
          <w:rStyle w:val="Strong"/>
          <w:b w:val="0"/>
        </w:rPr>
        <w:t xml:space="preserve">- </w:t>
      </w:r>
      <w:r w:rsidRPr="00351A58">
        <w:rPr>
          <w:rStyle w:val="Strong"/>
        </w:rPr>
        <w:t>Organisation details</w:t>
      </w:r>
      <w:r w:rsidRPr="001F5E6A">
        <w:rPr>
          <w:rStyle w:val="Strong"/>
        </w:rPr>
        <w:t xml:space="preserve"> </w:t>
      </w:r>
      <w:r w:rsidRPr="00C13DAA">
        <w:t>to view the Organisation Details screen.</w:t>
      </w:r>
    </w:p>
    <w:p w14:paraId="7DF496BC" w14:textId="5DFF9B15" w:rsidR="00950E54" w:rsidRDefault="003762EC" w:rsidP="00641A94">
      <w:pPr>
        <w:pStyle w:val="ListParagraph"/>
        <w:numPr>
          <w:ilvl w:val="0"/>
          <w:numId w:val="51"/>
        </w:numPr>
        <w:spacing w:after="30"/>
        <w:ind w:left="426" w:hanging="426"/>
        <w:contextualSpacing w:val="0"/>
      </w:pPr>
      <w:r>
        <w:t xml:space="preserve">Select the </w:t>
      </w:r>
      <w:r w:rsidRPr="00351A58">
        <w:rPr>
          <w:b/>
        </w:rPr>
        <w:t>Contacts</w:t>
      </w:r>
      <w:r>
        <w:t xml:space="preserve"> tab </w:t>
      </w:r>
      <w:r w:rsidR="00535021">
        <w:t>to navigate to th</w:t>
      </w:r>
      <w:r>
        <w:t xml:space="preserve">e </w:t>
      </w:r>
      <w:r w:rsidR="00994BFB" w:rsidRPr="00C13DAA">
        <w:t>Contact list screen.</w:t>
      </w:r>
    </w:p>
    <w:p w14:paraId="6011878C" w14:textId="7CC4AB98" w:rsidR="0000211E" w:rsidRDefault="000D38B2" w:rsidP="0000211E">
      <w:pPr>
        <w:ind w:left="426" w:hanging="426"/>
        <w:jc w:val="center"/>
      </w:pPr>
      <w:r>
        <w:rPr>
          <w:noProof/>
          <w:lang w:eastAsia="en-AU"/>
        </w:rPr>
        <w:drawing>
          <wp:inline distT="0" distB="0" distL="0" distR="0" wp14:anchorId="77722283" wp14:editId="70A304C8">
            <wp:extent cx="4655185" cy="1258570"/>
            <wp:effectExtent l="0" t="0" r="0" b="0"/>
            <wp:docPr id="277" name="Picture 277" descr="Screen Shot of HITS system - Contact tab in the Organisation details" title="Image -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55185" cy="1258570"/>
                    </a:xfrm>
                    <a:prstGeom prst="rect">
                      <a:avLst/>
                    </a:prstGeom>
                    <a:noFill/>
                    <a:ln>
                      <a:noFill/>
                    </a:ln>
                  </pic:spPr>
                </pic:pic>
              </a:graphicData>
            </a:graphic>
          </wp:inline>
        </w:drawing>
      </w:r>
      <w:r w:rsidR="0000211E">
        <w:br w:type="page"/>
      </w:r>
    </w:p>
    <w:p w14:paraId="74E69EF4" w14:textId="384788A5" w:rsidR="00994BFB" w:rsidRDefault="00950E54" w:rsidP="00641A94">
      <w:pPr>
        <w:pStyle w:val="ListParagraph"/>
        <w:numPr>
          <w:ilvl w:val="0"/>
          <w:numId w:val="51"/>
        </w:numPr>
        <w:spacing w:after="30"/>
        <w:ind w:left="426" w:hanging="426"/>
        <w:contextualSpacing w:val="0"/>
      </w:pPr>
      <w:r>
        <w:lastRenderedPageBreak/>
        <w:t>For new applicants, the Mandatory Contact summary details will display until such time as all the mandatory contacts have be</w:t>
      </w:r>
      <w:r w:rsidR="00506E25">
        <w:t xml:space="preserve">en created. </w:t>
      </w:r>
      <w:r>
        <w:t>Once they have been created, the Mandatory Contact s</w:t>
      </w:r>
      <w:r w:rsidR="00506E25">
        <w:t xml:space="preserve">ummary details will disappear. </w:t>
      </w:r>
      <w:r w:rsidR="00994BFB" w:rsidRPr="00C13DAA">
        <w:t xml:space="preserve">Click the </w:t>
      </w:r>
      <w:r w:rsidR="00994BFB" w:rsidRPr="001F5E6A">
        <w:rPr>
          <w:rStyle w:val="Strong"/>
        </w:rPr>
        <w:t>Add contact</w:t>
      </w:r>
      <w:r w:rsidR="00994BFB" w:rsidRPr="00C13DAA">
        <w:t xml:space="preserve"> button</w:t>
      </w:r>
      <w:r w:rsidR="00994BFB">
        <w:t>.</w:t>
      </w:r>
    </w:p>
    <w:p w14:paraId="45606CFA" w14:textId="5BD435ED" w:rsidR="00641A94" w:rsidRDefault="00950E54" w:rsidP="00641A94">
      <w:pPr>
        <w:jc w:val="center"/>
      </w:pPr>
      <w:r>
        <w:rPr>
          <w:noProof/>
          <w:lang w:eastAsia="en-AU"/>
        </w:rPr>
        <w:drawing>
          <wp:inline distT="0" distB="0" distL="0" distR="0" wp14:anchorId="38FB5CF9" wp14:editId="3BDE0565">
            <wp:extent cx="4218762" cy="3665050"/>
            <wp:effectExtent l="0" t="0" r="0" b="0"/>
            <wp:docPr id="246" name="Picture 246" descr="Mandatory Contact summary" title="Contac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25002" cy="3670471"/>
                    </a:xfrm>
                    <a:prstGeom prst="rect">
                      <a:avLst/>
                    </a:prstGeom>
                    <a:noFill/>
                    <a:ln>
                      <a:noFill/>
                    </a:ln>
                  </pic:spPr>
                </pic:pic>
              </a:graphicData>
            </a:graphic>
          </wp:inline>
        </w:drawing>
      </w:r>
    </w:p>
    <w:p w14:paraId="7725B124" w14:textId="77777777" w:rsidR="00641A94" w:rsidRDefault="00641A94">
      <w:r>
        <w:br w:type="page"/>
      </w:r>
    </w:p>
    <w:p w14:paraId="1F418D7C" w14:textId="77777777" w:rsidR="00535021" w:rsidRDefault="00994BFB" w:rsidP="00641A94">
      <w:pPr>
        <w:pStyle w:val="ListParagraph"/>
        <w:numPr>
          <w:ilvl w:val="0"/>
          <w:numId w:val="51"/>
        </w:numPr>
        <w:spacing w:after="30"/>
        <w:ind w:left="426" w:hanging="426"/>
        <w:contextualSpacing w:val="0"/>
      </w:pPr>
      <w:r w:rsidRPr="00C13DAA">
        <w:lastRenderedPageBreak/>
        <w:t xml:space="preserve">Complete all </w:t>
      </w:r>
      <w:r w:rsidR="00EC28FC">
        <w:t>r</w:t>
      </w:r>
      <w:r w:rsidRPr="00535021">
        <w:rPr>
          <w:rStyle w:val="Strong"/>
          <w:b w:val="0"/>
        </w:rPr>
        <w:t>equired</w:t>
      </w:r>
      <w:r w:rsidRPr="00C13DAA">
        <w:t xml:space="preserve"> </w:t>
      </w:r>
      <w:r w:rsidR="003762EC">
        <w:t xml:space="preserve">contact information </w:t>
      </w:r>
      <w:r w:rsidRPr="00C13DAA">
        <w:t xml:space="preserve">fields and click the </w:t>
      </w:r>
      <w:r w:rsidRPr="001F5E6A">
        <w:rPr>
          <w:rStyle w:val="Strong"/>
        </w:rPr>
        <w:t>Save</w:t>
      </w:r>
      <w:r w:rsidRPr="00C13DAA">
        <w:t xml:space="preserve"> button</w:t>
      </w:r>
      <w:r>
        <w:t>.</w:t>
      </w:r>
    </w:p>
    <w:p w14:paraId="30DD9FA5" w14:textId="77777777" w:rsidR="000C1DF1" w:rsidRDefault="000C1DF1" w:rsidP="00506E25">
      <w:pPr>
        <w:jc w:val="center"/>
      </w:pPr>
      <w:r>
        <w:rPr>
          <w:noProof/>
          <w:lang w:eastAsia="en-AU"/>
        </w:rPr>
        <w:drawing>
          <wp:inline distT="0" distB="0" distL="0" distR="0" wp14:anchorId="6472A0A8" wp14:editId="334B8BFA">
            <wp:extent cx="4453771" cy="6152151"/>
            <wp:effectExtent l="0" t="0" r="4445" b="1270"/>
            <wp:docPr id="18" name="Picture 18" descr="Add all required fields" title="Add Contac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60394" cy="6161299"/>
                    </a:xfrm>
                    <a:prstGeom prst="rect">
                      <a:avLst/>
                    </a:prstGeom>
                    <a:noFill/>
                    <a:ln>
                      <a:noFill/>
                    </a:ln>
                  </pic:spPr>
                </pic:pic>
              </a:graphicData>
            </a:graphic>
          </wp:inline>
        </w:drawing>
      </w:r>
    </w:p>
    <w:p w14:paraId="0EF964BC" w14:textId="425AA1E7" w:rsidR="00535021" w:rsidRDefault="00535021" w:rsidP="00641A94">
      <w:pPr>
        <w:pStyle w:val="ListParagraph"/>
        <w:numPr>
          <w:ilvl w:val="0"/>
          <w:numId w:val="51"/>
        </w:numPr>
        <w:spacing w:after="30"/>
        <w:ind w:left="426" w:hanging="426"/>
        <w:contextualSpacing w:val="0"/>
      </w:pPr>
      <w:r>
        <w:t xml:space="preserve">When adding contacts for the first time, the Mandatory Contact Summary </w:t>
      </w:r>
      <w:r w:rsidR="00FE0802">
        <w:t xml:space="preserve">details </w:t>
      </w:r>
      <w:r>
        <w:t xml:space="preserve">will </w:t>
      </w:r>
      <w:r w:rsidR="00FE0802">
        <w:t>display</w:t>
      </w:r>
      <w:r>
        <w:t xml:space="preserve"> above the contact list. The summary </w:t>
      </w:r>
      <w:r w:rsidR="00FE0802">
        <w:t>details</w:t>
      </w:r>
      <w:r>
        <w:t xml:space="preserve"> will indicate which contact types have not been completed. </w:t>
      </w:r>
      <w:r w:rsidR="00FE0802">
        <w:t xml:space="preserve">Once all mandatory contacts have been completed, the Mandatory Contact </w:t>
      </w:r>
      <w:r w:rsidR="009301B1">
        <w:t>s</w:t>
      </w:r>
      <w:r w:rsidR="00FE0802">
        <w:t>ummary details will stop displaying.</w:t>
      </w:r>
    </w:p>
    <w:p w14:paraId="109A2970" w14:textId="77777777" w:rsidR="00D13B54" w:rsidRDefault="00D13B54" w:rsidP="00641A94">
      <w:pPr>
        <w:pStyle w:val="ListParagraph"/>
        <w:ind w:left="426" w:hanging="426"/>
        <w:contextualSpacing w:val="0"/>
        <w:jc w:val="center"/>
      </w:pPr>
      <w:r>
        <w:rPr>
          <w:noProof/>
          <w:lang w:eastAsia="en-AU"/>
        </w:rPr>
        <w:drawing>
          <wp:inline distT="0" distB="0" distL="0" distR="0" wp14:anchorId="7DFEA848" wp14:editId="63940026">
            <wp:extent cx="4382770" cy="1053914"/>
            <wp:effectExtent l="0" t="0" r="0" b="0"/>
            <wp:docPr id="22" name="Picture 22" descr="Incomplete contacts" title="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09600" cy="1060366"/>
                    </a:xfrm>
                    <a:prstGeom prst="rect">
                      <a:avLst/>
                    </a:prstGeom>
                    <a:noFill/>
                    <a:ln>
                      <a:noFill/>
                    </a:ln>
                  </pic:spPr>
                </pic:pic>
              </a:graphicData>
            </a:graphic>
          </wp:inline>
        </w:drawing>
      </w:r>
    </w:p>
    <w:p w14:paraId="05345674" w14:textId="09FB83D5" w:rsidR="00994BFB" w:rsidRDefault="003762EC" w:rsidP="00641A94">
      <w:pPr>
        <w:pStyle w:val="ListParagraph"/>
        <w:numPr>
          <w:ilvl w:val="0"/>
          <w:numId w:val="51"/>
        </w:numPr>
        <w:spacing w:after="30"/>
        <w:ind w:left="426" w:hanging="426"/>
        <w:contextualSpacing w:val="0"/>
      </w:pPr>
      <w:r>
        <w:t xml:space="preserve">Once you select </w:t>
      </w:r>
      <w:r w:rsidR="005D18E4">
        <w:rPr>
          <w:b/>
        </w:rPr>
        <w:t>S</w:t>
      </w:r>
      <w:r w:rsidRPr="005D18E4">
        <w:rPr>
          <w:b/>
        </w:rPr>
        <w:t>ave</w:t>
      </w:r>
      <w:r>
        <w:t xml:space="preserve"> you </w:t>
      </w:r>
      <w:r w:rsidR="00994BFB" w:rsidRPr="00C13DAA">
        <w:t>will be navigated b</w:t>
      </w:r>
      <w:r w:rsidR="00506E25">
        <w:t>ack to the Contact list screen.</w:t>
      </w:r>
    </w:p>
    <w:p w14:paraId="43E54C6C" w14:textId="4995A1C3" w:rsidR="0000211E" w:rsidRDefault="003A25D8" w:rsidP="00641A94">
      <w:pPr>
        <w:pStyle w:val="ListParagraph"/>
        <w:numPr>
          <w:ilvl w:val="0"/>
          <w:numId w:val="51"/>
        </w:numPr>
        <w:spacing w:before="120"/>
        <w:ind w:left="426" w:hanging="426"/>
      </w:pPr>
      <w:r>
        <w:t>Repeat above for all contacts</w:t>
      </w:r>
      <w:r w:rsidR="005D18E4">
        <w:t>.</w:t>
      </w:r>
    </w:p>
    <w:p w14:paraId="0C6BA484" w14:textId="77777777" w:rsidR="0000211E" w:rsidRDefault="0000211E">
      <w:r>
        <w:lastRenderedPageBreak/>
        <w:br w:type="page"/>
      </w:r>
    </w:p>
    <w:p w14:paraId="4EB1B27C" w14:textId="77777777" w:rsidR="00994BFB" w:rsidRPr="00227B4A" w:rsidRDefault="00994BFB" w:rsidP="00506E25">
      <w:pPr>
        <w:rPr>
          <w:rStyle w:val="Strong"/>
          <w:sz w:val="28"/>
          <w:szCs w:val="28"/>
        </w:rPr>
      </w:pPr>
      <w:bookmarkStart w:id="35" w:name="_Toc355366853"/>
      <w:r w:rsidRPr="00227B4A">
        <w:rPr>
          <w:rStyle w:val="Strong"/>
          <w:sz w:val="28"/>
          <w:szCs w:val="28"/>
        </w:rPr>
        <w:lastRenderedPageBreak/>
        <w:t>Notes</w:t>
      </w:r>
      <w:bookmarkEnd w:id="35"/>
    </w:p>
    <w:p w14:paraId="1219246E" w14:textId="5D254C80" w:rsidR="00996D82" w:rsidRDefault="00DE0193" w:rsidP="00506E25">
      <w:pPr>
        <w:pStyle w:val="ListParagraph"/>
        <w:numPr>
          <w:ilvl w:val="0"/>
          <w:numId w:val="54"/>
        </w:numPr>
        <w:spacing w:after="30"/>
        <w:ind w:left="714" w:hanging="357"/>
        <w:contextualSpacing w:val="0"/>
      </w:pPr>
      <w:r>
        <w:t>The ‘Manda</w:t>
      </w:r>
      <w:r w:rsidR="00996D82">
        <w:t>tory</w:t>
      </w:r>
      <w:r>
        <w:t xml:space="preserve"> Contact summary’ screen will display until such time as </w:t>
      </w:r>
      <w:r w:rsidR="00506E25">
        <w:t>all contacts have been created.</w:t>
      </w:r>
    </w:p>
    <w:p w14:paraId="69973A38" w14:textId="77777777" w:rsidR="00994BFB" w:rsidRDefault="00996D82" w:rsidP="00506E25">
      <w:pPr>
        <w:pStyle w:val="ListParagraph"/>
        <w:numPr>
          <w:ilvl w:val="0"/>
          <w:numId w:val="54"/>
        </w:numPr>
        <w:spacing w:after="30"/>
        <w:ind w:left="714" w:hanging="357"/>
        <w:contextualSpacing w:val="0"/>
      </w:pPr>
      <w:r>
        <w:t>Where a mandatory contact changes, you must create a new contact for the contact type before you can delete the old contact details.</w:t>
      </w:r>
    </w:p>
    <w:p w14:paraId="69A16144" w14:textId="25710403" w:rsidR="005D18E4" w:rsidRDefault="005D18E4" w:rsidP="00506E25">
      <w:pPr>
        <w:pStyle w:val="ListParagraph"/>
        <w:numPr>
          <w:ilvl w:val="0"/>
          <w:numId w:val="54"/>
        </w:numPr>
        <w:spacing w:after="30"/>
        <w:ind w:left="714" w:hanging="357"/>
        <w:contextualSpacing w:val="0"/>
      </w:pPr>
      <w:r>
        <w:t xml:space="preserve">There is no limit on the number of contacts for the same contact type being created however notification emails will only be sent to the </w:t>
      </w:r>
      <w:r w:rsidR="00DE0193">
        <w:t xml:space="preserve">highest listed </w:t>
      </w:r>
      <w:r>
        <w:t>co</w:t>
      </w:r>
      <w:r w:rsidR="00506E25">
        <w:t xml:space="preserve">ntact. </w:t>
      </w:r>
    </w:p>
    <w:p w14:paraId="6F1D4F42" w14:textId="77777777" w:rsidR="007E52FD" w:rsidRDefault="003762EC" w:rsidP="00506E25">
      <w:pPr>
        <w:pStyle w:val="ListParagraph"/>
        <w:numPr>
          <w:ilvl w:val="0"/>
          <w:numId w:val="54"/>
        </w:numPr>
        <w:spacing w:after="30"/>
        <w:ind w:left="714" w:hanging="357"/>
        <w:contextualSpacing w:val="0"/>
      </w:pPr>
      <w:r>
        <w:t>At least one contact</w:t>
      </w:r>
      <w:r w:rsidR="003D486E">
        <w:t xml:space="preserve"> phone/mobile</w:t>
      </w:r>
      <w:r>
        <w:t xml:space="preserve"> number is required, either a</w:t>
      </w:r>
      <w:r w:rsidR="00994BFB">
        <w:t xml:space="preserve"> telephone OR mobile phone number</w:t>
      </w:r>
      <w:r w:rsidR="00764FB1">
        <w:t>.</w:t>
      </w:r>
    </w:p>
    <w:p w14:paraId="527683D9" w14:textId="77777777" w:rsidR="003A25D8" w:rsidRDefault="003A25D8" w:rsidP="00506E25">
      <w:pPr>
        <w:pStyle w:val="ListParagraph"/>
        <w:numPr>
          <w:ilvl w:val="0"/>
          <w:numId w:val="54"/>
        </w:numPr>
        <w:spacing w:after="30"/>
        <w:ind w:left="714" w:hanging="357"/>
        <w:contextualSpacing w:val="0"/>
      </w:pPr>
      <w:r>
        <w:t>If your contact details are in another country, you must include the city in which you live.</w:t>
      </w:r>
    </w:p>
    <w:p w14:paraId="27ACF2D3" w14:textId="09036F7A" w:rsidR="00CA580F" w:rsidRDefault="006D15D8" w:rsidP="00506E25">
      <w:pPr>
        <w:pStyle w:val="ListParagraph"/>
        <w:numPr>
          <w:ilvl w:val="0"/>
          <w:numId w:val="54"/>
        </w:numPr>
        <w:ind w:left="714" w:hanging="357"/>
        <w:contextualSpacing w:val="0"/>
      </w:pPr>
      <w:r>
        <w:t xml:space="preserve">Only a person listed within the Contact List can request Commercial-In-Confidence </w:t>
      </w:r>
      <w:r w:rsidR="009E5A29">
        <w:t xml:space="preserve">or operational policy </w:t>
      </w:r>
      <w:r>
        <w:t>in</w:t>
      </w:r>
      <w:r w:rsidR="00506E25">
        <w:t>formation from the Department.</w:t>
      </w:r>
    </w:p>
    <w:p w14:paraId="30EC5E12" w14:textId="77777777" w:rsidR="00F750C8" w:rsidRDefault="00F750C8">
      <w:r>
        <w:br w:type="page"/>
      </w:r>
    </w:p>
    <w:p w14:paraId="76E1B513" w14:textId="77777777" w:rsidR="001B3754" w:rsidRPr="00F509C9" w:rsidRDefault="001B3754" w:rsidP="004A15F7">
      <w:pPr>
        <w:pStyle w:val="Heading1"/>
      </w:pPr>
      <w:bookmarkStart w:id="36" w:name="_Toc413831375"/>
      <w:bookmarkStart w:id="37" w:name="_Toc522637019"/>
      <w:r w:rsidRPr="00F509C9">
        <w:lastRenderedPageBreak/>
        <w:t xml:space="preserve">Contacts </w:t>
      </w:r>
      <w:r>
        <w:t>–</w:t>
      </w:r>
      <w:r w:rsidRPr="00F509C9">
        <w:t xml:space="preserve"> </w:t>
      </w:r>
      <w:r>
        <w:t>Deleting a contact</w:t>
      </w:r>
      <w:bookmarkEnd w:id="36"/>
      <w:bookmarkEnd w:id="37"/>
    </w:p>
    <w:tbl>
      <w:tblPr>
        <w:tblStyle w:val="TableGrid4"/>
        <w:tblW w:w="0" w:type="auto"/>
        <w:tblLook w:val="04A0" w:firstRow="1" w:lastRow="0" w:firstColumn="1" w:lastColumn="0" w:noHBand="0" w:noVBand="1"/>
        <w:tblCaption w:val="Updating a contact"/>
        <w:tblDescription w:val="What roles can update a contact"/>
      </w:tblPr>
      <w:tblGrid>
        <w:gridCol w:w="2966"/>
        <w:gridCol w:w="720"/>
        <w:gridCol w:w="5528"/>
      </w:tblGrid>
      <w:tr w:rsidR="001B3754" w:rsidRPr="00C13DAA" w14:paraId="5D2713F4" w14:textId="77777777" w:rsidTr="00B446BD">
        <w:trPr>
          <w:trHeight w:hRule="exact" w:val="397"/>
          <w:tblHeader/>
        </w:trPr>
        <w:tc>
          <w:tcPr>
            <w:tcW w:w="2966" w:type="dxa"/>
            <w:shd w:val="clear" w:color="auto" w:fill="A6A6A6" w:themeFill="background1" w:themeFillShade="A6"/>
            <w:vAlign w:val="center"/>
          </w:tcPr>
          <w:p w14:paraId="4BEC8041" w14:textId="77777777" w:rsidR="001B3754" w:rsidRPr="00C13DAA" w:rsidRDefault="001B3754" w:rsidP="00B446BD">
            <w:pPr>
              <w:rPr>
                <w:b/>
                <w:bCs/>
              </w:rPr>
            </w:pPr>
            <w:r w:rsidRPr="00F750C8">
              <w:rPr>
                <w:b/>
                <w:bCs/>
              </w:rPr>
              <w:t>USER ROLES</w:t>
            </w:r>
            <w:r w:rsidRPr="00C13DAA">
              <w:rPr>
                <w:b/>
                <w:bCs/>
              </w:rPr>
              <w:t xml:space="preserve"> </w:t>
            </w:r>
          </w:p>
        </w:tc>
        <w:tc>
          <w:tcPr>
            <w:tcW w:w="720" w:type="dxa"/>
            <w:shd w:val="clear" w:color="auto" w:fill="A6A6A6" w:themeFill="background1" w:themeFillShade="A6"/>
            <w:vAlign w:val="center"/>
          </w:tcPr>
          <w:p w14:paraId="4B011C3F" w14:textId="77777777" w:rsidR="001B3754" w:rsidRPr="00C13DAA" w:rsidRDefault="001B3754" w:rsidP="00B446BD">
            <w:pPr>
              <w:rPr>
                <w:b/>
                <w:bCs/>
              </w:rPr>
            </w:pPr>
          </w:p>
        </w:tc>
        <w:tc>
          <w:tcPr>
            <w:tcW w:w="5528" w:type="dxa"/>
            <w:shd w:val="clear" w:color="auto" w:fill="A6A6A6" w:themeFill="background1" w:themeFillShade="A6"/>
            <w:vAlign w:val="center"/>
          </w:tcPr>
          <w:p w14:paraId="04A5868A" w14:textId="77777777" w:rsidR="001B3754" w:rsidRPr="00C13DAA" w:rsidRDefault="001B3754" w:rsidP="00B446BD">
            <w:pPr>
              <w:rPr>
                <w:b/>
                <w:bCs/>
              </w:rPr>
            </w:pPr>
            <w:r w:rsidRPr="00C13DAA">
              <w:rPr>
                <w:b/>
                <w:bCs/>
              </w:rPr>
              <w:t>ACCESS</w:t>
            </w:r>
          </w:p>
        </w:tc>
      </w:tr>
      <w:tr w:rsidR="001B3754" w:rsidRPr="00C13DAA" w14:paraId="46709C9C" w14:textId="77777777" w:rsidTr="00B446BD">
        <w:trPr>
          <w:trHeight w:hRule="exact" w:val="397"/>
          <w:tblHeader/>
        </w:trPr>
        <w:tc>
          <w:tcPr>
            <w:tcW w:w="2966" w:type="dxa"/>
            <w:vAlign w:val="center"/>
          </w:tcPr>
          <w:p w14:paraId="3F355DD8" w14:textId="77777777" w:rsidR="001B3754" w:rsidRPr="00C13DAA" w:rsidRDefault="001B3754" w:rsidP="00B446BD">
            <w:r w:rsidRPr="00C13DAA">
              <w:rPr>
                <w:szCs w:val="24"/>
              </w:rPr>
              <w:t>Provider Corporate Officer</w:t>
            </w:r>
          </w:p>
        </w:tc>
        <w:tc>
          <w:tcPr>
            <w:tcW w:w="720" w:type="dxa"/>
            <w:vAlign w:val="center"/>
          </w:tcPr>
          <w:p w14:paraId="7D5DF803" w14:textId="77777777" w:rsidR="001B3754" w:rsidRPr="00C13DAA" w:rsidRDefault="001B3754" w:rsidP="00B446BD">
            <w:r w:rsidRPr="00C13DAA">
              <w:t>CEO</w:t>
            </w:r>
          </w:p>
        </w:tc>
        <w:tc>
          <w:tcPr>
            <w:tcW w:w="5528" w:type="dxa"/>
            <w:vAlign w:val="center"/>
          </w:tcPr>
          <w:p w14:paraId="19009569" w14:textId="77777777" w:rsidR="001B3754" w:rsidRPr="00C13DAA" w:rsidRDefault="001B3754" w:rsidP="00B446BD">
            <w:r w:rsidRPr="00C13DAA">
              <w:t xml:space="preserve">Full access to </w:t>
            </w:r>
            <w:r>
              <w:t>delete</w:t>
            </w:r>
            <w:r w:rsidRPr="00C13DAA">
              <w:t xml:space="preserve"> contacts</w:t>
            </w:r>
          </w:p>
        </w:tc>
      </w:tr>
      <w:tr w:rsidR="001B3754" w:rsidRPr="00C13DAA" w14:paraId="5C50F48B" w14:textId="77777777" w:rsidTr="00B446BD">
        <w:trPr>
          <w:trHeight w:hRule="exact" w:val="397"/>
          <w:tblHeader/>
        </w:trPr>
        <w:tc>
          <w:tcPr>
            <w:tcW w:w="2966" w:type="dxa"/>
            <w:vAlign w:val="center"/>
          </w:tcPr>
          <w:p w14:paraId="6934E0BD" w14:textId="77777777" w:rsidR="001B3754" w:rsidRPr="00C13DAA" w:rsidRDefault="001B3754" w:rsidP="00B446BD">
            <w:r w:rsidRPr="00C13DAA">
              <w:rPr>
                <w:szCs w:val="24"/>
              </w:rPr>
              <w:t>Provider Senior Officer</w:t>
            </w:r>
          </w:p>
        </w:tc>
        <w:tc>
          <w:tcPr>
            <w:tcW w:w="720" w:type="dxa"/>
            <w:vAlign w:val="center"/>
          </w:tcPr>
          <w:p w14:paraId="2C9EAB39" w14:textId="77777777" w:rsidR="001B3754" w:rsidRPr="00C13DAA" w:rsidRDefault="001B3754" w:rsidP="00B446BD">
            <w:r w:rsidRPr="00C13DAA">
              <w:t>SAO</w:t>
            </w:r>
          </w:p>
        </w:tc>
        <w:tc>
          <w:tcPr>
            <w:tcW w:w="5528" w:type="dxa"/>
            <w:vAlign w:val="center"/>
          </w:tcPr>
          <w:p w14:paraId="5E1B6726" w14:textId="77777777" w:rsidR="001B3754" w:rsidRPr="00C13DAA" w:rsidRDefault="001B3754" w:rsidP="00B446BD">
            <w:r w:rsidRPr="00C13DAA">
              <w:t xml:space="preserve">Full access to </w:t>
            </w:r>
            <w:r>
              <w:t>delete</w:t>
            </w:r>
            <w:r w:rsidRPr="00C13DAA">
              <w:t xml:space="preserve"> contacts</w:t>
            </w:r>
          </w:p>
        </w:tc>
      </w:tr>
      <w:tr w:rsidR="001B3754" w:rsidRPr="00C13DAA" w14:paraId="77328012" w14:textId="77777777" w:rsidTr="00B446BD">
        <w:trPr>
          <w:trHeight w:hRule="exact" w:val="397"/>
          <w:tblHeader/>
        </w:trPr>
        <w:tc>
          <w:tcPr>
            <w:tcW w:w="2966" w:type="dxa"/>
            <w:vAlign w:val="center"/>
          </w:tcPr>
          <w:p w14:paraId="28C26D3C" w14:textId="77777777" w:rsidR="001B3754" w:rsidRPr="00C13DAA" w:rsidRDefault="001B3754" w:rsidP="00B446BD">
            <w:r w:rsidRPr="00C13DAA">
              <w:rPr>
                <w:rFonts w:cstheme="minorHAnsi"/>
                <w:szCs w:val="24"/>
              </w:rPr>
              <w:t>Provider Finance Officer</w:t>
            </w:r>
          </w:p>
        </w:tc>
        <w:tc>
          <w:tcPr>
            <w:tcW w:w="720" w:type="dxa"/>
            <w:vAlign w:val="center"/>
          </w:tcPr>
          <w:p w14:paraId="45E5707C" w14:textId="77777777" w:rsidR="001B3754" w:rsidRPr="00C13DAA" w:rsidRDefault="001B3754" w:rsidP="00B446BD">
            <w:r w:rsidRPr="00C13DAA">
              <w:t>PFO</w:t>
            </w:r>
          </w:p>
        </w:tc>
        <w:tc>
          <w:tcPr>
            <w:tcW w:w="5528" w:type="dxa"/>
            <w:vAlign w:val="center"/>
          </w:tcPr>
          <w:p w14:paraId="0E192F26" w14:textId="77777777" w:rsidR="001B3754" w:rsidRPr="00C13DAA" w:rsidRDefault="001B3754" w:rsidP="00B446BD">
            <w:r w:rsidRPr="00C13DAA">
              <w:t xml:space="preserve">Full access to </w:t>
            </w:r>
            <w:r>
              <w:t>dele</w:t>
            </w:r>
            <w:r w:rsidRPr="00C13DAA">
              <w:t>te contacts</w:t>
            </w:r>
          </w:p>
        </w:tc>
      </w:tr>
      <w:tr w:rsidR="001B3754" w:rsidRPr="00C13DAA" w14:paraId="39D1CBA3" w14:textId="77777777" w:rsidTr="00B446BD">
        <w:trPr>
          <w:trHeight w:hRule="exact" w:val="397"/>
          <w:tblHeader/>
        </w:trPr>
        <w:tc>
          <w:tcPr>
            <w:tcW w:w="2966" w:type="dxa"/>
            <w:vAlign w:val="center"/>
          </w:tcPr>
          <w:p w14:paraId="67682660" w14:textId="77777777" w:rsidR="001B3754" w:rsidRPr="00C13DAA" w:rsidRDefault="001B3754" w:rsidP="00B446BD">
            <w:r w:rsidRPr="00C13DAA">
              <w:rPr>
                <w:rFonts w:cstheme="minorHAnsi"/>
                <w:szCs w:val="24"/>
              </w:rPr>
              <w:t>Provider Editing Officer</w:t>
            </w:r>
          </w:p>
        </w:tc>
        <w:tc>
          <w:tcPr>
            <w:tcW w:w="720" w:type="dxa"/>
            <w:vAlign w:val="center"/>
          </w:tcPr>
          <w:p w14:paraId="21952A30" w14:textId="77777777" w:rsidR="001B3754" w:rsidRPr="00C13DAA" w:rsidRDefault="001B3754" w:rsidP="00B446BD">
            <w:r w:rsidRPr="00C13DAA">
              <w:t>PEO</w:t>
            </w:r>
          </w:p>
        </w:tc>
        <w:tc>
          <w:tcPr>
            <w:tcW w:w="5528" w:type="dxa"/>
            <w:vAlign w:val="center"/>
          </w:tcPr>
          <w:p w14:paraId="728029D5" w14:textId="77777777" w:rsidR="001B3754" w:rsidRPr="00C13DAA" w:rsidRDefault="001B3754" w:rsidP="00B446BD">
            <w:r>
              <w:t>Full access to dele</w:t>
            </w:r>
            <w:r w:rsidRPr="00C13DAA">
              <w:t>te contacts</w:t>
            </w:r>
          </w:p>
        </w:tc>
      </w:tr>
      <w:tr w:rsidR="001B3754" w:rsidRPr="00C13DAA" w14:paraId="62805531" w14:textId="77777777" w:rsidTr="00B446BD">
        <w:trPr>
          <w:trHeight w:hRule="exact" w:val="397"/>
          <w:tblHeader/>
        </w:trPr>
        <w:tc>
          <w:tcPr>
            <w:tcW w:w="2966" w:type="dxa"/>
            <w:vAlign w:val="center"/>
          </w:tcPr>
          <w:p w14:paraId="407DFE69" w14:textId="77777777" w:rsidR="001B3754" w:rsidRPr="00C13DAA" w:rsidRDefault="001B3754" w:rsidP="00B446BD">
            <w:pPr>
              <w:rPr>
                <w:rFonts w:cstheme="minorHAnsi"/>
                <w:szCs w:val="24"/>
              </w:rPr>
            </w:pPr>
            <w:r>
              <w:rPr>
                <w:rFonts w:cstheme="minorHAnsi"/>
                <w:szCs w:val="24"/>
              </w:rPr>
              <w:t>Provider View only</w:t>
            </w:r>
          </w:p>
        </w:tc>
        <w:tc>
          <w:tcPr>
            <w:tcW w:w="720" w:type="dxa"/>
            <w:vAlign w:val="center"/>
          </w:tcPr>
          <w:p w14:paraId="3C95E5F3" w14:textId="77777777" w:rsidR="001B3754" w:rsidRPr="00C13DAA" w:rsidRDefault="001B3754" w:rsidP="00B446BD">
            <w:r>
              <w:t>PVO</w:t>
            </w:r>
          </w:p>
        </w:tc>
        <w:tc>
          <w:tcPr>
            <w:tcW w:w="5528" w:type="dxa"/>
            <w:vAlign w:val="center"/>
          </w:tcPr>
          <w:p w14:paraId="5DA37304" w14:textId="77777777" w:rsidR="001B3754" w:rsidRPr="00C13DAA" w:rsidRDefault="001B3754" w:rsidP="00B446BD">
            <w:r>
              <w:t>Can only view contacts</w:t>
            </w:r>
          </w:p>
        </w:tc>
      </w:tr>
    </w:tbl>
    <w:p w14:paraId="7051127D" w14:textId="77777777" w:rsidR="00EC1FE8" w:rsidRPr="00955F27" w:rsidRDefault="001B3754" w:rsidP="00506E25">
      <w:pPr>
        <w:spacing w:before="120"/>
        <w:rPr>
          <w:rStyle w:val="Strong"/>
          <w:b w:val="0"/>
        </w:rPr>
      </w:pPr>
      <w:r w:rsidRPr="00955F27">
        <w:rPr>
          <w:rStyle w:val="Strong"/>
          <w:b w:val="0"/>
        </w:rPr>
        <w:t xml:space="preserve">Contacts </w:t>
      </w:r>
      <w:r w:rsidR="00DE0193" w:rsidRPr="00955F27">
        <w:rPr>
          <w:rStyle w:val="Strong"/>
          <w:b w:val="0"/>
        </w:rPr>
        <w:t>should be</w:t>
      </w:r>
      <w:r w:rsidRPr="00955F27">
        <w:rPr>
          <w:rStyle w:val="Strong"/>
          <w:b w:val="0"/>
        </w:rPr>
        <w:t xml:space="preserve"> deleted from the contact list </w:t>
      </w:r>
      <w:r w:rsidR="00DE0193" w:rsidRPr="00955F27">
        <w:rPr>
          <w:rStyle w:val="Strong"/>
          <w:b w:val="0"/>
        </w:rPr>
        <w:t xml:space="preserve">when </w:t>
      </w:r>
      <w:r w:rsidRPr="00955F27">
        <w:rPr>
          <w:rStyle w:val="Strong"/>
          <w:b w:val="0"/>
        </w:rPr>
        <w:t>they are no longer with the organisation or have moved to a different role.</w:t>
      </w:r>
    </w:p>
    <w:p w14:paraId="713F2F82" w14:textId="15174AB4" w:rsidR="008A0B23" w:rsidRPr="00955F27" w:rsidRDefault="008A0B23" w:rsidP="00506E25">
      <w:pPr>
        <w:rPr>
          <w:rStyle w:val="Strong"/>
          <w:b w:val="0"/>
        </w:rPr>
      </w:pPr>
      <w:r w:rsidRPr="00955F27">
        <w:rPr>
          <w:rStyle w:val="Strong"/>
          <w:b w:val="0"/>
        </w:rPr>
        <w:t>Please note you must always have at least one of the mandatory contacts so you must create a new mandatory contact before you can delete an old mandatory contact person. Alternatively, you can update the existi</w:t>
      </w:r>
      <w:r w:rsidR="00506E25">
        <w:rPr>
          <w:rStyle w:val="Strong"/>
          <w:b w:val="0"/>
        </w:rPr>
        <w:t>ng contact details.</w:t>
      </w:r>
    </w:p>
    <w:p w14:paraId="200E6FDC" w14:textId="77777777" w:rsidR="001B3754" w:rsidRPr="00F509C9" w:rsidRDefault="001B3754" w:rsidP="00506E25">
      <w:pPr>
        <w:rPr>
          <w:rStyle w:val="Strong"/>
          <w:sz w:val="28"/>
          <w:szCs w:val="28"/>
        </w:rPr>
      </w:pPr>
      <w:r>
        <w:t xml:space="preserve"> </w:t>
      </w:r>
      <w:r w:rsidRPr="00F509C9">
        <w:rPr>
          <w:rStyle w:val="Strong"/>
          <w:sz w:val="28"/>
          <w:szCs w:val="28"/>
        </w:rPr>
        <w:t>Instructions</w:t>
      </w:r>
    </w:p>
    <w:p w14:paraId="64E61879" w14:textId="77777777" w:rsidR="001B3754" w:rsidRPr="00A3396D" w:rsidRDefault="001B3754" w:rsidP="00641A94">
      <w:pPr>
        <w:pStyle w:val="ListParagraph"/>
        <w:numPr>
          <w:ilvl w:val="0"/>
          <w:numId w:val="66"/>
        </w:numPr>
        <w:spacing w:after="30"/>
        <w:ind w:left="426" w:hanging="426"/>
        <w:contextualSpacing w:val="0"/>
      </w:pPr>
      <w:r>
        <w:t>C</w:t>
      </w:r>
      <w:r w:rsidRPr="00A3396D">
        <w:t xml:space="preserve">lick on </w:t>
      </w:r>
      <w:r w:rsidRPr="00A3396D">
        <w:rPr>
          <w:rStyle w:val="Strong"/>
        </w:rPr>
        <w:t>Organisation</w:t>
      </w:r>
      <w:r>
        <w:rPr>
          <w:rStyle w:val="Strong"/>
        </w:rPr>
        <w:t xml:space="preserve"> </w:t>
      </w:r>
      <w:r w:rsidRPr="003D486E">
        <w:rPr>
          <w:rStyle w:val="Strong"/>
          <w:b w:val="0"/>
        </w:rPr>
        <w:t>then</w:t>
      </w:r>
      <w:r w:rsidRPr="00A3396D">
        <w:t xml:space="preserve"> click on </w:t>
      </w:r>
      <w:r w:rsidRPr="00A3396D">
        <w:rPr>
          <w:rStyle w:val="Strong"/>
        </w:rPr>
        <w:t>Organisation details</w:t>
      </w:r>
      <w:r w:rsidRPr="00A3396D">
        <w:t xml:space="preserve"> to view the Organisation Details screen.</w:t>
      </w:r>
    </w:p>
    <w:p w14:paraId="6A45B3B8" w14:textId="77777777" w:rsidR="001B3754" w:rsidRPr="00A3396D" w:rsidRDefault="001B3754" w:rsidP="00641A94">
      <w:pPr>
        <w:pStyle w:val="ListParagraph"/>
        <w:numPr>
          <w:ilvl w:val="0"/>
          <w:numId w:val="66"/>
        </w:numPr>
        <w:spacing w:after="30"/>
        <w:ind w:left="426" w:hanging="426"/>
        <w:contextualSpacing w:val="0"/>
      </w:pPr>
      <w:r>
        <w:t xml:space="preserve">Select </w:t>
      </w:r>
      <w:r w:rsidRPr="00C13DAA">
        <w:t xml:space="preserve">the </w:t>
      </w:r>
      <w:r w:rsidRPr="00E36634">
        <w:rPr>
          <w:b/>
        </w:rPr>
        <w:t>Contacts</w:t>
      </w:r>
      <w:r w:rsidRPr="00C13DAA">
        <w:t xml:space="preserve"> tab </w:t>
      </w:r>
      <w:r>
        <w:t xml:space="preserve">to display the </w:t>
      </w:r>
      <w:r w:rsidRPr="00C13DAA">
        <w:t>Contact list screen</w:t>
      </w:r>
      <w:r w:rsidRPr="00A3396D">
        <w:t>.</w:t>
      </w:r>
    </w:p>
    <w:p w14:paraId="0F0C8AEA" w14:textId="77777777" w:rsidR="001B3754" w:rsidRPr="00C13DAA" w:rsidRDefault="000D38B2" w:rsidP="00641A94">
      <w:pPr>
        <w:spacing w:after="30"/>
        <w:ind w:left="426" w:hanging="426"/>
        <w:jc w:val="center"/>
      </w:pPr>
      <w:r>
        <w:rPr>
          <w:noProof/>
          <w:lang w:eastAsia="en-AU"/>
        </w:rPr>
        <w:drawing>
          <wp:inline distT="0" distB="0" distL="0" distR="0" wp14:anchorId="3E568BF8" wp14:editId="19446BC8">
            <wp:extent cx="4000500" cy="1081570"/>
            <wp:effectExtent l="0" t="0" r="0" b="4445"/>
            <wp:docPr id="278" name="Picture 278" descr="Screen shot of HITS system - Contact Tab in View Organisation Details." title="Image -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16659" cy="1085939"/>
                    </a:xfrm>
                    <a:prstGeom prst="rect">
                      <a:avLst/>
                    </a:prstGeom>
                    <a:noFill/>
                    <a:ln>
                      <a:noFill/>
                    </a:ln>
                  </pic:spPr>
                </pic:pic>
              </a:graphicData>
            </a:graphic>
          </wp:inline>
        </w:drawing>
      </w:r>
    </w:p>
    <w:p w14:paraId="6F39EA27" w14:textId="77777777" w:rsidR="0011701B" w:rsidRDefault="0011701B" w:rsidP="00641A94">
      <w:pPr>
        <w:pStyle w:val="ListParagraph"/>
        <w:numPr>
          <w:ilvl w:val="0"/>
          <w:numId w:val="66"/>
        </w:numPr>
        <w:spacing w:after="30"/>
        <w:ind w:left="426" w:hanging="426"/>
        <w:contextualSpacing w:val="0"/>
      </w:pPr>
      <w:r>
        <w:t>Make sure that you have added the new contact details before you continue to delete the old contact details.</w:t>
      </w:r>
    </w:p>
    <w:p w14:paraId="1BD8CE62" w14:textId="1D56BA36" w:rsidR="0000211E" w:rsidRDefault="0011701B" w:rsidP="00641A94">
      <w:pPr>
        <w:spacing w:after="30"/>
        <w:ind w:left="426" w:hanging="426"/>
        <w:jc w:val="center"/>
      </w:pPr>
      <w:r>
        <w:rPr>
          <w:noProof/>
          <w:lang w:eastAsia="en-AU"/>
        </w:rPr>
        <w:drawing>
          <wp:inline distT="0" distB="0" distL="0" distR="0" wp14:anchorId="70E7A475" wp14:editId="019CFD51">
            <wp:extent cx="4229100" cy="3228465"/>
            <wp:effectExtent l="0" t="0" r="0" b="0"/>
            <wp:docPr id="143" name="Picture 143" descr=" A picture of example contacts in the contact list" title="A picture of example contacts in the contac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45332" cy="3240856"/>
                    </a:xfrm>
                    <a:prstGeom prst="rect">
                      <a:avLst/>
                    </a:prstGeom>
                    <a:noFill/>
                    <a:ln>
                      <a:noFill/>
                    </a:ln>
                  </pic:spPr>
                </pic:pic>
              </a:graphicData>
            </a:graphic>
          </wp:inline>
        </w:drawing>
      </w:r>
    </w:p>
    <w:p w14:paraId="23326CFB" w14:textId="77777777" w:rsidR="0000211E" w:rsidRDefault="0000211E">
      <w:r>
        <w:br w:type="page"/>
      </w:r>
    </w:p>
    <w:p w14:paraId="754619BF" w14:textId="77777777" w:rsidR="0011701B" w:rsidRDefault="0011701B" w:rsidP="00641A94">
      <w:pPr>
        <w:spacing w:after="30"/>
        <w:ind w:left="426" w:hanging="426"/>
        <w:jc w:val="center"/>
      </w:pPr>
    </w:p>
    <w:p w14:paraId="677254F3" w14:textId="77777777" w:rsidR="001B3754" w:rsidRDefault="001B3754" w:rsidP="00641A94">
      <w:pPr>
        <w:pStyle w:val="ListParagraph"/>
        <w:numPr>
          <w:ilvl w:val="0"/>
          <w:numId w:val="66"/>
        </w:numPr>
        <w:spacing w:after="30"/>
        <w:ind w:left="426" w:hanging="426"/>
        <w:contextualSpacing w:val="0"/>
      </w:pPr>
      <w:r w:rsidRPr="00C13DAA">
        <w:t xml:space="preserve">From the list of </w:t>
      </w:r>
      <w:r>
        <w:t>c</w:t>
      </w:r>
      <w:r w:rsidRPr="00C13DAA">
        <w:t xml:space="preserve">ontacts, </w:t>
      </w:r>
      <w:r>
        <w:t>cli</w:t>
      </w:r>
      <w:r w:rsidRPr="00C13DAA">
        <w:t>ck</w:t>
      </w:r>
      <w:r>
        <w:t xml:space="preserve"> the box for the contact that you wish to delete and then click on the</w:t>
      </w:r>
      <w:r>
        <w:br/>
        <w:t xml:space="preserve"> </w:t>
      </w:r>
      <w:r w:rsidRPr="00122655">
        <w:rPr>
          <w:b/>
        </w:rPr>
        <w:t>View details</w:t>
      </w:r>
      <w:r>
        <w:t xml:space="preserve"> button.</w:t>
      </w:r>
    </w:p>
    <w:p w14:paraId="5E60846B" w14:textId="1081EC13" w:rsidR="0011701B" w:rsidRDefault="00955F27" w:rsidP="00506E25">
      <w:pPr>
        <w:jc w:val="center"/>
      </w:pPr>
      <w:r>
        <w:rPr>
          <w:noProof/>
          <w:lang w:eastAsia="en-AU"/>
        </w:rPr>
        <w:drawing>
          <wp:inline distT="0" distB="0" distL="0" distR="0" wp14:anchorId="7EAEB39C" wp14:editId="6D938407">
            <wp:extent cx="4047449" cy="3046592"/>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57134" cy="3053882"/>
                    </a:xfrm>
                    <a:prstGeom prst="rect">
                      <a:avLst/>
                    </a:prstGeom>
                  </pic:spPr>
                </pic:pic>
              </a:graphicData>
            </a:graphic>
          </wp:inline>
        </w:drawing>
      </w:r>
    </w:p>
    <w:p w14:paraId="1836B5B8" w14:textId="77777777" w:rsidR="001B3754" w:rsidRDefault="001B3754" w:rsidP="00641A94">
      <w:pPr>
        <w:pStyle w:val="ListParagraph"/>
        <w:numPr>
          <w:ilvl w:val="0"/>
          <w:numId w:val="66"/>
        </w:numPr>
        <w:ind w:left="426" w:hanging="426"/>
      </w:pPr>
      <w:r>
        <w:t>C</w:t>
      </w:r>
      <w:r w:rsidRPr="00C13DAA">
        <w:t>lick</w:t>
      </w:r>
      <w:r>
        <w:t xml:space="preserve"> on</w:t>
      </w:r>
      <w:r w:rsidRPr="00C13DAA">
        <w:t xml:space="preserve"> the </w:t>
      </w:r>
      <w:r>
        <w:rPr>
          <w:rStyle w:val="Strong"/>
        </w:rPr>
        <w:t>Delete</w:t>
      </w:r>
      <w:r w:rsidRPr="001B3754">
        <w:rPr>
          <w:b/>
        </w:rPr>
        <w:t xml:space="preserve"> </w:t>
      </w:r>
      <w:r w:rsidRPr="00C13DAA">
        <w:t>butt</w:t>
      </w:r>
      <w:r>
        <w:t>o</w:t>
      </w:r>
      <w:r w:rsidRPr="00C13DAA">
        <w:t>n</w:t>
      </w:r>
      <w:r>
        <w:t xml:space="preserve"> and then click the </w:t>
      </w:r>
      <w:r w:rsidRPr="001B3754">
        <w:rPr>
          <w:b/>
        </w:rPr>
        <w:t xml:space="preserve">yes </w:t>
      </w:r>
      <w:r>
        <w:t>button on the pop-up notification.</w:t>
      </w:r>
    </w:p>
    <w:p w14:paraId="05E614A9" w14:textId="13FFF819" w:rsidR="0000211E" w:rsidRDefault="0011701B" w:rsidP="00641A94">
      <w:pPr>
        <w:ind w:left="426" w:hanging="426"/>
        <w:jc w:val="center"/>
      </w:pPr>
      <w:r>
        <w:rPr>
          <w:noProof/>
          <w:lang w:eastAsia="en-AU"/>
        </w:rPr>
        <w:lastRenderedPageBreak/>
        <w:drawing>
          <wp:inline distT="0" distB="0" distL="0" distR="0" wp14:anchorId="5BF3F9B7" wp14:editId="63A87CDB">
            <wp:extent cx="4597067" cy="4843338"/>
            <wp:effectExtent l="0" t="0" r="0" b="0"/>
            <wp:docPr id="145" name="Picture 145" descr="A picture demonstrating how to delete a contact" title="A picture demonstrating how to delete a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06362" cy="4853131"/>
                    </a:xfrm>
                    <a:prstGeom prst="rect">
                      <a:avLst/>
                    </a:prstGeom>
                    <a:noFill/>
                    <a:ln>
                      <a:noFill/>
                    </a:ln>
                  </pic:spPr>
                </pic:pic>
              </a:graphicData>
            </a:graphic>
          </wp:inline>
        </w:drawing>
      </w:r>
    </w:p>
    <w:p w14:paraId="5DDD86BC" w14:textId="77777777" w:rsidR="0000211E" w:rsidRDefault="0000211E">
      <w:r>
        <w:br w:type="page"/>
      </w:r>
    </w:p>
    <w:p w14:paraId="66B34F70" w14:textId="77777777" w:rsidR="001B3754" w:rsidRDefault="001B3754" w:rsidP="00641A94">
      <w:pPr>
        <w:pStyle w:val="ListParagraph"/>
        <w:numPr>
          <w:ilvl w:val="0"/>
          <w:numId w:val="66"/>
        </w:numPr>
        <w:ind w:left="426" w:hanging="426"/>
      </w:pPr>
      <w:r>
        <w:lastRenderedPageBreak/>
        <w:t xml:space="preserve">If the contact is successfully deleted, there will be a green banner below the Contact list. </w:t>
      </w:r>
    </w:p>
    <w:p w14:paraId="07FB76CC" w14:textId="77777777" w:rsidR="00B476CF" w:rsidRDefault="00B476CF" w:rsidP="00EA5B1B">
      <w:pPr>
        <w:jc w:val="center"/>
      </w:pPr>
      <w:r>
        <w:rPr>
          <w:noProof/>
          <w:lang w:eastAsia="en-AU"/>
        </w:rPr>
        <w:drawing>
          <wp:inline distT="0" distB="0" distL="0" distR="0" wp14:anchorId="0BE6A5F0" wp14:editId="613FD0EA">
            <wp:extent cx="3611908" cy="1101504"/>
            <wp:effectExtent l="0" t="0" r="7620" b="3810"/>
            <wp:docPr id="155" name="Picture 155" descr="A picture detailng the message that appears after a succesful deletion of a contact" title="A picture detailng the message that appears after a succesful deletion of a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19276" cy="1103751"/>
                    </a:xfrm>
                    <a:prstGeom prst="rect">
                      <a:avLst/>
                    </a:prstGeom>
                    <a:noFill/>
                  </pic:spPr>
                </pic:pic>
              </a:graphicData>
            </a:graphic>
          </wp:inline>
        </w:drawing>
      </w:r>
    </w:p>
    <w:p w14:paraId="5509344B" w14:textId="77777777" w:rsidR="00B476CF" w:rsidRDefault="00B476CF" w:rsidP="00641A94">
      <w:pPr>
        <w:pStyle w:val="ListParagraph"/>
        <w:numPr>
          <w:ilvl w:val="0"/>
          <w:numId w:val="66"/>
        </w:numPr>
        <w:ind w:left="426" w:hanging="426"/>
      </w:pPr>
      <w:r>
        <w:t>If you attempt to delete a mandatory contact when only one contact type is present, you will receive an error message.</w:t>
      </w:r>
    </w:p>
    <w:p w14:paraId="5D280653" w14:textId="77777777" w:rsidR="00B476CF" w:rsidRPr="00B476CF" w:rsidRDefault="00B476CF" w:rsidP="00EA5B1B">
      <w:pPr>
        <w:ind w:left="360"/>
        <w:jc w:val="center"/>
        <w:rPr>
          <w:b/>
          <w:sz w:val="36"/>
        </w:rPr>
      </w:pPr>
      <w:r>
        <w:rPr>
          <w:noProof/>
          <w:lang w:eastAsia="en-AU"/>
        </w:rPr>
        <w:drawing>
          <wp:inline distT="0" distB="0" distL="0" distR="0" wp14:anchorId="7148EB4C" wp14:editId="2506D2DE">
            <wp:extent cx="4741799" cy="3499899"/>
            <wp:effectExtent l="0" t="0" r="1905" b="5715"/>
            <wp:docPr id="156" name="Picture 156" descr="A picture detailing the message that appears when a contacts information was entered incorrectly " title="A picture detailing the message that appears when a contacts information was entered incorrect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46948" cy="3503699"/>
                    </a:xfrm>
                    <a:prstGeom prst="rect">
                      <a:avLst/>
                    </a:prstGeom>
                    <a:noFill/>
                    <a:ln>
                      <a:noFill/>
                    </a:ln>
                  </pic:spPr>
                </pic:pic>
              </a:graphicData>
            </a:graphic>
          </wp:inline>
        </w:drawing>
      </w:r>
    </w:p>
    <w:p w14:paraId="63877943" w14:textId="77777777" w:rsidR="00B476CF" w:rsidRDefault="00B476CF">
      <w:pPr>
        <w:rPr>
          <w:b/>
          <w:sz w:val="36"/>
        </w:rPr>
      </w:pPr>
      <w:r>
        <w:br w:type="page"/>
      </w:r>
    </w:p>
    <w:p w14:paraId="5F43FABF" w14:textId="77777777" w:rsidR="00F02EC9" w:rsidRPr="00F509C9" w:rsidRDefault="00F02EC9" w:rsidP="004A15F7">
      <w:pPr>
        <w:pStyle w:val="Heading1"/>
      </w:pPr>
      <w:bookmarkStart w:id="38" w:name="_Toc522637020"/>
      <w:r w:rsidRPr="00F509C9">
        <w:lastRenderedPageBreak/>
        <w:t xml:space="preserve">Contacts </w:t>
      </w:r>
      <w:r>
        <w:t>–</w:t>
      </w:r>
      <w:r w:rsidRPr="00F509C9">
        <w:t xml:space="preserve"> Updating</w:t>
      </w:r>
      <w:r>
        <w:t xml:space="preserve"> a </w:t>
      </w:r>
      <w:r w:rsidR="000D6E46">
        <w:t>c</w:t>
      </w:r>
      <w:r>
        <w:t>ontact</w:t>
      </w:r>
      <w:bookmarkEnd w:id="38"/>
    </w:p>
    <w:tbl>
      <w:tblPr>
        <w:tblStyle w:val="TableGrid4"/>
        <w:tblW w:w="0" w:type="auto"/>
        <w:jc w:val="center"/>
        <w:tblLook w:val="04A0" w:firstRow="1" w:lastRow="0" w:firstColumn="1" w:lastColumn="0" w:noHBand="0" w:noVBand="1"/>
        <w:tblCaption w:val="Updating a contact"/>
        <w:tblDescription w:val="What roles can update a contact"/>
      </w:tblPr>
      <w:tblGrid>
        <w:gridCol w:w="2966"/>
        <w:gridCol w:w="720"/>
        <w:gridCol w:w="5528"/>
      </w:tblGrid>
      <w:tr w:rsidR="00F750C8" w:rsidRPr="00C13DAA" w14:paraId="59530490" w14:textId="77777777" w:rsidTr="00EA5B1B">
        <w:trPr>
          <w:trHeight w:hRule="exact" w:val="397"/>
          <w:tblHeader/>
          <w:jc w:val="center"/>
        </w:trPr>
        <w:tc>
          <w:tcPr>
            <w:tcW w:w="2966" w:type="dxa"/>
            <w:shd w:val="clear" w:color="auto" w:fill="A6A6A6" w:themeFill="background1" w:themeFillShade="A6"/>
            <w:vAlign w:val="center"/>
          </w:tcPr>
          <w:p w14:paraId="4DF75172" w14:textId="77777777" w:rsidR="00F750C8" w:rsidRPr="00C13DAA" w:rsidRDefault="00F750C8" w:rsidP="007879D0">
            <w:pPr>
              <w:rPr>
                <w:b/>
                <w:bCs/>
              </w:rPr>
            </w:pPr>
            <w:r w:rsidRPr="00F750C8">
              <w:rPr>
                <w:b/>
                <w:bCs/>
              </w:rPr>
              <w:t>USER ROLES</w:t>
            </w:r>
            <w:r w:rsidRPr="00C13DAA">
              <w:rPr>
                <w:b/>
                <w:bCs/>
              </w:rPr>
              <w:t xml:space="preserve"> </w:t>
            </w:r>
          </w:p>
        </w:tc>
        <w:tc>
          <w:tcPr>
            <w:tcW w:w="720" w:type="dxa"/>
            <w:shd w:val="clear" w:color="auto" w:fill="A6A6A6" w:themeFill="background1" w:themeFillShade="A6"/>
            <w:vAlign w:val="center"/>
          </w:tcPr>
          <w:p w14:paraId="23FC5703" w14:textId="77777777" w:rsidR="00F750C8" w:rsidRPr="00C13DAA" w:rsidRDefault="00F750C8" w:rsidP="007879D0">
            <w:pPr>
              <w:rPr>
                <w:b/>
                <w:bCs/>
              </w:rPr>
            </w:pPr>
          </w:p>
        </w:tc>
        <w:tc>
          <w:tcPr>
            <w:tcW w:w="5528" w:type="dxa"/>
            <w:shd w:val="clear" w:color="auto" w:fill="A6A6A6" w:themeFill="background1" w:themeFillShade="A6"/>
            <w:vAlign w:val="center"/>
          </w:tcPr>
          <w:p w14:paraId="22A2C457" w14:textId="77777777" w:rsidR="00F750C8" w:rsidRPr="00C13DAA" w:rsidRDefault="00F750C8" w:rsidP="007879D0">
            <w:pPr>
              <w:rPr>
                <w:b/>
                <w:bCs/>
              </w:rPr>
            </w:pPr>
            <w:r w:rsidRPr="00C13DAA">
              <w:rPr>
                <w:b/>
                <w:bCs/>
              </w:rPr>
              <w:t>ACCESS</w:t>
            </w:r>
          </w:p>
        </w:tc>
      </w:tr>
      <w:tr w:rsidR="00F750C8" w:rsidRPr="00C13DAA" w14:paraId="4C854FC8" w14:textId="77777777" w:rsidTr="00EA5B1B">
        <w:trPr>
          <w:trHeight w:hRule="exact" w:val="397"/>
          <w:tblHeader/>
          <w:jc w:val="center"/>
        </w:trPr>
        <w:tc>
          <w:tcPr>
            <w:tcW w:w="2966" w:type="dxa"/>
            <w:vAlign w:val="center"/>
          </w:tcPr>
          <w:p w14:paraId="60E2E2AD" w14:textId="77777777" w:rsidR="00F750C8" w:rsidRPr="00C13DAA" w:rsidRDefault="00F750C8" w:rsidP="007879D0">
            <w:r w:rsidRPr="00C13DAA">
              <w:rPr>
                <w:szCs w:val="24"/>
              </w:rPr>
              <w:t>Provider Corporate Officer</w:t>
            </w:r>
          </w:p>
        </w:tc>
        <w:tc>
          <w:tcPr>
            <w:tcW w:w="720" w:type="dxa"/>
            <w:vAlign w:val="center"/>
          </w:tcPr>
          <w:p w14:paraId="7B1EE2EE" w14:textId="77777777" w:rsidR="00F750C8" w:rsidRPr="00C13DAA" w:rsidRDefault="00F750C8" w:rsidP="007879D0">
            <w:r w:rsidRPr="00C13DAA">
              <w:t>CEO</w:t>
            </w:r>
          </w:p>
        </w:tc>
        <w:tc>
          <w:tcPr>
            <w:tcW w:w="5528" w:type="dxa"/>
            <w:vAlign w:val="center"/>
          </w:tcPr>
          <w:p w14:paraId="6AF4CDBA" w14:textId="77777777" w:rsidR="00F750C8" w:rsidRPr="00C13DAA" w:rsidRDefault="00F750C8" w:rsidP="007879D0">
            <w:r w:rsidRPr="00C13DAA">
              <w:t>Full access to update contacts</w:t>
            </w:r>
          </w:p>
        </w:tc>
      </w:tr>
      <w:tr w:rsidR="00F750C8" w:rsidRPr="00C13DAA" w14:paraId="3390CE45" w14:textId="77777777" w:rsidTr="00EA5B1B">
        <w:trPr>
          <w:trHeight w:hRule="exact" w:val="397"/>
          <w:tblHeader/>
          <w:jc w:val="center"/>
        </w:trPr>
        <w:tc>
          <w:tcPr>
            <w:tcW w:w="2966" w:type="dxa"/>
            <w:vAlign w:val="center"/>
          </w:tcPr>
          <w:p w14:paraId="31528532" w14:textId="77777777" w:rsidR="00F750C8" w:rsidRPr="00C13DAA" w:rsidRDefault="00F750C8" w:rsidP="007879D0">
            <w:r w:rsidRPr="00C13DAA">
              <w:rPr>
                <w:szCs w:val="24"/>
              </w:rPr>
              <w:t>Provider Senior Officer</w:t>
            </w:r>
          </w:p>
        </w:tc>
        <w:tc>
          <w:tcPr>
            <w:tcW w:w="720" w:type="dxa"/>
            <w:vAlign w:val="center"/>
          </w:tcPr>
          <w:p w14:paraId="45CCAB53" w14:textId="77777777" w:rsidR="00F750C8" w:rsidRPr="00C13DAA" w:rsidRDefault="00F750C8" w:rsidP="007879D0">
            <w:r w:rsidRPr="00C13DAA">
              <w:t>SAO</w:t>
            </w:r>
          </w:p>
        </w:tc>
        <w:tc>
          <w:tcPr>
            <w:tcW w:w="5528" w:type="dxa"/>
            <w:vAlign w:val="center"/>
          </w:tcPr>
          <w:p w14:paraId="57D57906" w14:textId="77777777" w:rsidR="00F750C8" w:rsidRPr="00C13DAA" w:rsidRDefault="00F750C8" w:rsidP="007879D0">
            <w:r w:rsidRPr="00C13DAA">
              <w:t>Full access to update contacts</w:t>
            </w:r>
          </w:p>
        </w:tc>
      </w:tr>
      <w:tr w:rsidR="00F750C8" w:rsidRPr="00C13DAA" w14:paraId="47289E35" w14:textId="77777777" w:rsidTr="00EA5B1B">
        <w:trPr>
          <w:trHeight w:hRule="exact" w:val="397"/>
          <w:tblHeader/>
          <w:jc w:val="center"/>
        </w:trPr>
        <w:tc>
          <w:tcPr>
            <w:tcW w:w="2966" w:type="dxa"/>
            <w:vAlign w:val="center"/>
          </w:tcPr>
          <w:p w14:paraId="554606E8" w14:textId="77777777" w:rsidR="00F750C8" w:rsidRPr="00C13DAA" w:rsidRDefault="00F750C8" w:rsidP="007879D0">
            <w:r w:rsidRPr="00C13DAA">
              <w:rPr>
                <w:rFonts w:cstheme="minorHAnsi"/>
                <w:szCs w:val="24"/>
              </w:rPr>
              <w:t>Provider Finance Officer</w:t>
            </w:r>
          </w:p>
        </w:tc>
        <w:tc>
          <w:tcPr>
            <w:tcW w:w="720" w:type="dxa"/>
            <w:vAlign w:val="center"/>
          </w:tcPr>
          <w:p w14:paraId="7A83C3F3" w14:textId="77777777" w:rsidR="00F750C8" w:rsidRPr="00C13DAA" w:rsidRDefault="00F750C8" w:rsidP="007879D0">
            <w:r w:rsidRPr="00C13DAA">
              <w:t>PFO</w:t>
            </w:r>
          </w:p>
        </w:tc>
        <w:tc>
          <w:tcPr>
            <w:tcW w:w="5528" w:type="dxa"/>
            <w:vAlign w:val="center"/>
          </w:tcPr>
          <w:p w14:paraId="2C014108" w14:textId="77777777" w:rsidR="00F750C8" w:rsidRPr="00C13DAA" w:rsidRDefault="00F750C8" w:rsidP="007879D0">
            <w:r w:rsidRPr="00C13DAA">
              <w:t>Full access to update contacts</w:t>
            </w:r>
          </w:p>
        </w:tc>
      </w:tr>
      <w:tr w:rsidR="00F750C8" w:rsidRPr="00C13DAA" w14:paraId="17740DAE" w14:textId="77777777" w:rsidTr="00EA5B1B">
        <w:trPr>
          <w:trHeight w:hRule="exact" w:val="397"/>
          <w:tblHeader/>
          <w:jc w:val="center"/>
        </w:trPr>
        <w:tc>
          <w:tcPr>
            <w:tcW w:w="2966" w:type="dxa"/>
            <w:vAlign w:val="center"/>
          </w:tcPr>
          <w:p w14:paraId="7C4A29F9" w14:textId="77777777" w:rsidR="00F750C8" w:rsidRPr="00C13DAA" w:rsidRDefault="00F750C8" w:rsidP="007879D0">
            <w:r w:rsidRPr="00C13DAA">
              <w:rPr>
                <w:rFonts w:cstheme="minorHAnsi"/>
                <w:szCs w:val="24"/>
              </w:rPr>
              <w:t>Provider Editing Officer</w:t>
            </w:r>
          </w:p>
        </w:tc>
        <w:tc>
          <w:tcPr>
            <w:tcW w:w="720" w:type="dxa"/>
            <w:vAlign w:val="center"/>
          </w:tcPr>
          <w:p w14:paraId="443923AD" w14:textId="77777777" w:rsidR="00F750C8" w:rsidRPr="00C13DAA" w:rsidRDefault="00F750C8" w:rsidP="007879D0">
            <w:r w:rsidRPr="00C13DAA">
              <w:t>PEO</w:t>
            </w:r>
          </w:p>
        </w:tc>
        <w:tc>
          <w:tcPr>
            <w:tcW w:w="5528" w:type="dxa"/>
            <w:vAlign w:val="center"/>
          </w:tcPr>
          <w:p w14:paraId="5F1A852E" w14:textId="77777777" w:rsidR="00F750C8" w:rsidRPr="00C13DAA" w:rsidRDefault="00F750C8" w:rsidP="007879D0">
            <w:r w:rsidRPr="00C13DAA">
              <w:t>Full access to update contacts</w:t>
            </w:r>
          </w:p>
        </w:tc>
      </w:tr>
      <w:tr w:rsidR="003A25D8" w:rsidRPr="00C13DAA" w14:paraId="42C1B396" w14:textId="77777777" w:rsidTr="00EA5B1B">
        <w:trPr>
          <w:trHeight w:hRule="exact" w:val="397"/>
          <w:tblHeader/>
          <w:jc w:val="center"/>
        </w:trPr>
        <w:tc>
          <w:tcPr>
            <w:tcW w:w="2966" w:type="dxa"/>
            <w:vAlign w:val="center"/>
          </w:tcPr>
          <w:p w14:paraId="5A3D8920" w14:textId="77777777" w:rsidR="003A25D8" w:rsidRPr="00C13DAA" w:rsidRDefault="003A25D8" w:rsidP="007879D0">
            <w:pPr>
              <w:rPr>
                <w:rFonts w:cstheme="minorHAnsi"/>
                <w:szCs w:val="24"/>
              </w:rPr>
            </w:pPr>
            <w:r>
              <w:rPr>
                <w:rFonts w:cstheme="minorHAnsi"/>
                <w:szCs w:val="24"/>
              </w:rPr>
              <w:t>Provider View only</w:t>
            </w:r>
          </w:p>
        </w:tc>
        <w:tc>
          <w:tcPr>
            <w:tcW w:w="720" w:type="dxa"/>
            <w:vAlign w:val="center"/>
          </w:tcPr>
          <w:p w14:paraId="05C28451" w14:textId="77777777" w:rsidR="003A25D8" w:rsidRPr="00C13DAA" w:rsidRDefault="003A25D8" w:rsidP="007879D0">
            <w:r>
              <w:t>PVO</w:t>
            </w:r>
          </w:p>
        </w:tc>
        <w:tc>
          <w:tcPr>
            <w:tcW w:w="5528" w:type="dxa"/>
            <w:vAlign w:val="center"/>
          </w:tcPr>
          <w:p w14:paraId="125ADC4A" w14:textId="77777777" w:rsidR="003A25D8" w:rsidRPr="00C13DAA" w:rsidRDefault="003A25D8" w:rsidP="007879D0">
            <w:r>
              <w:t>Can only view contacts</w:t>
            </w:r>
          </w:p>
        </w:tc>
      </w:tr>
    </w:tbl>
    <w:p w14:paraId="1C135DE2" w14:textId="6E4FF463" w:rsidR="003A25D8" w:rsidRPr="003A25D8" w:rsidRDefault="003A25D8" w:rsidP="005550E5">
      <w:pPr>
        <w:spacing w:before="120"/>
        <w:rPr>
          <w:rStyle w:val="Strong"/>
          <w:b w:val="0"/>
        </w:rPr>
      </w:pPr>
      <w:bookmarkStart w:id="39" w:name="_Toc356208105"/>
      <w:r>
        <w:rPr>
          <w:rStyle w:val="Strong"/>
          <w:b w:val="0"/>
        </w:rPr>
        <w:t>You should update contact details where appropriate however it is important to consider the order in which contacts with the</w:t>
      </w:r>
      <w:r w:rsidR="00EF1B19">
        <w:rPr>
          <w:rStyle w:val="Strong"/>
          <w:b w:val="0"/>
        </w:rPr>
        <w:t xml:space="preserve"> same contact type are listed. </w:t>
      </w:r>
      <w:r>
        <w:rPr>
          <w:rStyle w:val="Strong"/>
          <w:b w:val="0"/>
        </w:rPr>
        <w:t xml:space="preserve">This is due to HITS notifications and email notifications as where there </w:t>
      </w:r>
      <w:r w:rsidR="00B905CE">
        <w:rPr>
          <w:rStyle w:val="Strong"/>
          <w:b w:val="0"/>
        </w:rPr>
        <w:t>is</w:t>
      </w:r>
      <w:r>
        <w:rPr>
          <w:rStyle w:val="Strong"/>
          <w:b w:val="0"/>
        </w:rPr>
        <w:t xml:space="preserve"> more than one contact with the same contact </w:t>
      </w:r>
      <w:r w:rsidR="00B905CE">
        <w:rPr>
          <w:rStyle w:val="Strong"/>
          <w:b w:val="0"/>
        </w:rPr>
        <w:t>type;</w:t>
      </w:r>
      <w:r>
        <w:rPr>
          <w:rStyle w:val="Strong"/>
          <w:b w:val="0"/>
        </w:rPr>
        <w:t xml:space="preserve"> notifications/emails will be sent to the first listed contact.</w:t>
      </w:r>
    </w:p>
    <w:p w14:paraId="2E055928" w14:textId="77777777" w:rsidR="005550E5" w:rsidRPr="00F509C9" w:rsidRDefault="005550E5" w:rsidP="00EA5B1B">
      <w:pPr>
        <w:rPr>
          <w:rStyle w:val="Strong"/>
          <w:sz w:val="28"/>
          <w:szCs w:val="28"/>
        </w:rPr>
      </w:pPr>
      <w:r w:rsidRPr="00F509C9">
        <w:rPr>
          <w:rStyle w:val="Strong"/>
          <w:sz w:val="28"/>
          <w:szCs w:val="28"/>
        </w:rPr>
        <w:t>Instructions</w:t>
      </w:r>
      <w:bookmarkEnd w:id="39"/>
    </w:p>
    <w:p w14:paraId="1E3A13E6" w14:textId="77777777" w:rsidR="00994BFB" w:rsidRPr="00A3396D" w:rsidRDefault="003D486E" w:rsidP="00641A94">
      <w:pPr>
        <w:pStyle w:val="ListParagraph"/>
        <w:numPr>
          <w:ilvl w:val="0"/>
          <w:numId w:val="55"/>
        </w:numPr>
        <w:spacing w:after="30"/>
        <w:ind w:left="426" w:hanging="426"/>
        <w:contextualSpacing w:val="0"/>
      </w:pPr>
      <w:r>
        <w:t>C</w:t>
      </w:r>
      <w:r w:rsidR="00994BFB" w:rsidRPr="00A3396D">
        <w:t xml:space="preserve">lick on </w:t>
      </w:r>
      <w:r w:rsidR="00994BFB" w:rsidRPr="00A3396D">
        <w:rPr>
          <w:rStyle w:val="Strong"/>
        </w:rPr>
        <w:t>Organisation</w:t>
      </w:r>
      <w:r w:rsidR="0059276E">
        <w:rPr>
          <w:rStyle w:val="Strong"/>
        </w:rPr>
        <w:t xml:space="preserve"> </w:t>
      </w:r>
      <w:r w:rsidR="0059276E" w:rsidRPr="003D486E">
        <w:rPr>
          <w:rStyle w:val="Strong"/>
          <w:b w:val="0"/>
        </w:rPr>
        <w:t>then</w:t>
      </w:r>
      <w:r w:rsidR="00994BFB" w:rsidRPr="00A3396D">
        <w:t xml:space="preserve"> </w:t>
      </w:r>
      <w:r w:rsidR="00D726EB" w:rsidRPr="00A3396D">
        <w:t>c</w:t>
      </w:r>
      <w:r w:rsidR="00994BFB" w:rsidRPr="00A3396D">
        <w:t xml:space="preserve">lick on </w:t>
      </w:r>
      <w:r w:rsidR="00994BFB" w:rsidRPr="00A3396D">
        <w:rPr>
          <w:rStyle w:val="Strong"/>
        </w:rPr>
        <w:t>Organisation details</w:t>
      </w:r>
      <w:r w:rsidR="00994BFB" w:rsidRPr="00A3396D">
        <w:t xml:space="preserve"> to view the Organisation Details screen.</w:t>
      </w:r>
    </w:p>
    <w:p w14:paraId="351A1328" w14:textId="77777777" w:rsidR="00994BFB" w:rsidRPr="00A3396D" w:rsidRDefault="00374A76" w:rsidP="00641A94">
      <w:pPr>
        <w:pStyle w:val="ListParagraph"/>
        <w:numPr>
          <w:ilvl w:val="0"/>
          <w:numId w:val="55"/>
        </w:numPr>
        <w:spacing w:after="30"/>
        <w:ind w:left="426" w:hanging="426"/>
        <w:contextualSpacing w:val="0"/>
      </w:pPr>
      <w:r>
        <w:t xml:space="preserve">Select </w:t>
      </w:r>
      <w:r w:rsidRPr="00C13DAA">
        <w:t xml:space="preserve">the </w:t>
      </w:r>
      <w:r w:rsidRPr="00E36634">
        <w:rPr>
          <w:b/>
        </w:rPr>
        <w:t>Contacts</w:t>
      </w:r>
      <w:r w:rsidRPr="00C13DAA">
        <w:t xml:space="preserve"> tab </w:t>
      </w:r>
      <w:r w:rsidR="00FE0802">
        <w:t xml:space="preserve">to display the </w:t>
      </w:r>
      <w:r w:rsidRPr="00C13DAA">
        <w:t>Contact list screen</w:t>
      </w:r>
      <w:r w:rsidR="00764FB1" w:rsidRPr="00A3396D">
        <w:t>.</w:t>
      </w:r>
    </w:p>
    <w:p w14:paraId="445DACA3" w14:textId="77777777" w:rsidR="00CA580F" w:rsidRPr="00C13DAA" w:rsidRDefault="000D38B2" w:rsidP="00641A94">
      <w:pPr>
        <w:ind w:left="426" w:hanging="426"/>
        <w:jc w:val="center"/>
      </w:pPr>
      <w:r>
        <w:rPr>
          <w:noProof/>
          <w:lang w:eastAsia="en-AU"/>
        </w:rPr>
        <w:drawing>
          <wp:inline distT="0" distB="0" distL="0" distR="0" wp14:anchorId="2B23BDCC" wp14:editId="1BE6B6BC">
            <wp:extent cx="3359122" cy="908168"/>
            <wp:effectExtent l="0" t="0" r="0" b="6350"/>
            <wp:docPr id="279" name="Picture 279" descr="Screen Shot of HITS System - Contacts tab in View organisation details." title="Image -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78444" cy="913392"/>
                    </a:xfrm>
                    <a:prstGeom prst="rect">
                      <a:avLst/>
                    </a:prstGeom>
                    <a:noFill/>
                    <a:ln>
                      <a:noFill/>
                    </a:ln>
                  </pic:spPr>
                </pic:pic>
              </a:graphicData>
            </a:graphic>
          </wp:inline>
        </w:drawing>
      </w:r>
    </w:p>
    <w:p w14:paraId="58B4D184" w14:textId="77777777" w:rsidR="00994BFB" w:rsidRDefault="00994BFB" w:rsidP="00641A94">
      <w:pPr>
        <w:pStyle w:val="ListParagraph"/>
        <w:numPr>
          <w:ilvl w:val="0"/>
          <w:numId w:val="55"/>
        </w:numPr>
        <w:spacing w:after="30"/>
        <w:ind w:left="426" w:hanging="426"/>
        <w:contextualSpacing w:val="0"/>
      </w:pPr>
      <w:r w:rsidRPr="00C13DAA">
        <w:t xml:space="preserve">From the list of </w:t>
      </w:r>
      <w:r w:rsidR="0059276E">
        <w:t>c</w:t>
      </w:r>
      <w:r w:rsidRPr="00C13DAA">
        <w:t xml:space="preserve">ontacts, </w:t>
      </w:r>
      <w:r w:rsidR="0092225E">
        <w:t>cli</w:t>
      </w:r>
      <w:r w:rsidRPr="00C13DAA">
        <w:t>ck</w:t>
      </w:r>
      <w:r w:rsidR="0092225E">
        <w:t xml:space="preserve"> on</w:t>
      </w:r>
      <w:r w:rsidRPr="00C13DAA">
        <w:t xml:space="preserve"> the </w:t>
      </w:r>
      <w:r w:rsidRPr="001F5E6A">
        <w:rPr>
          <w:rStyle w:val="Strong"/>
        </w:rPr>
        <w:t>Edit</w:t>
      </w:r>
      <w:r w:rsidRPr="00374A76">
        <w:rPr>
          <w:b/>
        </w:rPr>
        <w:t xml:space="preserve"> </w:t>
      </w:r>
      <w:r w:rsidRPr="00C13DAA">
        <w:t>hyperlink</w:t>
      </w:r>
      <w:r w:rsidR="0092225E">
        <w:t xml:space="preserve"> for the record </w:t>
      </w:r>
      <w:r w:rsidR="0059276E">
        <w:t xml:space="preserve">that </w:t>
      </w:r>
      <w:r w:rsidR="0092225E">
        <w:t>you wish to update</w:t>
      </w:r>
      <w:r w:rsidRPr="00C13DAA">
        <w:t>.</w:t>
      </w:r>
    </w:p>
    <w:p w14:paraId="2BD688CD" w14:textId="77777777" w:rsidR="00B51A1A" w:rsidRPr="00C13DAA" w:rsidRDefault="00176036" w:rsidP="00641A94">
      <w:pPr>
        <w:ind w:left="426" w:hanging="426"/>
        <w:jc w:val="center"/>
      </w:pPr>
      <w:r>
        <w:rPr>
          <w:noProof/>
          <w:lang w:eastAsia="en-AU"/>
        </w:rPr>
        <w:drawing>
          <wp:inline distT="0" distB="0" distL="0" distR="0" wp14:anchorId="2C2A5139" wp14:editId="5EE28270">
            <wp:extent cx="4017507" cy="1941230"/>
            <wp:effectExtent l="0" t="0" r="254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4778"/>
                    <a:stretch/>
                  </pic:blipFill>
                  <pic:spPr bwMode="auto">
                    <a:xfrm>
                      <a:off x="0" y="0"/>
                      <a:ext cx="4036261" cy="1950292"/>
                    </a:xfrm>
                    <a:prstGeom prst="rect">
                      <a:avLst/>
                    </a:prstGeom>
                    <a:ln>
                      <a:noFill/>
                    </a:ln>
                    <a:extLst>
                      <a:ext uri="{53640926-AAD7-44D8-BBD7-CCE9431645EC}">
                        <a14:shadowObscured xmlns:a14="http://schemas.microsoft.com/office/drawing/2010/main"/>
                      </a:ext>
                    </a:extLst>
                  </pic:spPr>
                </pic:pic>
              </a:graphicData>
            </a:graphic>
          </wp:inline>
        </w:drawing>
      </w:r>
    </w:p>
    <w:p w14:paraId="604ADDC3" w14:textId="77777777" w:rsidR="00994BFB" w:rsidRPr="00C13DAA" w:rsidRDefault="00994BFB" w:rsidP="00641A94">
      <w:pPr>
        <w:pStyle w:val="ListParagraph"/>
        <w:numPr>
          <w:ilvl w:val="0"/>
          <w:numId w:val="55"/>
        </w:numPr>
        <w:spacing w:after="30"/>
        <w:ind w:left="426" w:hanging="426"/>
        <w:contextualSpacing w:val="0"/>
      </w:pPr>
      <w:r w:rsidRPr="00C13DAA">
        <w:t>Update the relevant fields and click</w:t>
      </w:r>
      <w:r w:rsidR="0059276E">
        <w:t xml:space="preserve"> on</w:t>
      </w:r>
      <w:r w:rsidRPr="00C13DAA">
        <w:t xml:space="preserve"> the </w:t>
      </w:r>
      <w:r w:rsidRPr="001F5E6A">
        <w:rPr>
          <w:rStyle w:val="Strong"/>
        </w:rPr>
        <w:t>Save</w:t>
      </w:r>
      <w:r w:rsidRPr="00F71D18">
        <w:rPr>
          <w:b/>
        </w:rPr>
        <w:t xml:space="preserve"> </w:t>
      </w:r>
      <w:r w:rsidR="0059276E" w:rsidRPr="00C13DAA">
        <w:t>butt</w:t>
      </w:r>
      <w:r w:rsidR="0059276E">
        <w:t>o</w:t>
      </w:r>
      <w:r w:rsidR="0059276E" w:rsidRPr="00C13DAA">
        <w:t>n</w:t>
      </w:r>
      <w:r w:rsidRPr="00C13DAA">
        <w:t>.</w:t>
      </w:r>
    </w:p>
    <w:p w14:paraId="332A7202" w14:textId="61C85CC1" w:rsidR="00994BFB" w:rsidRPr="00C13DAA" w:rsidRDefault="00994BFB" w:rsidP="00641A94">
      <w:pPr>
        <w:pStyle w:val="ListParagraph"/>
        <w:numPr>
          <w:ilvl w:val="0"/>
          <w:numId w:val="55"/>
        </w:numPr>
        <w:spacing w:before="120"/>
        <w:ind w:left="426" w:hanging="426"/>
      </w:pPr>
      <w:r w:rsidRPr="00C13DAA">
        <w:t xml:space="preserve">You will be navigated back to the Contact list. </w:t>
      </w:r>
      <w:r w:rsidR="00A3396D">
        <w:t xml:space="preserve">Repeat this action if you need </w:t>
      </w:r>
      <w:r w:rsidR="00EA5B1B">
        <w:t>to update any further contacts.</w:t>
      </w:r>
    </w:p>
    <w:p w14:paraId="7E648D57" w14:textId="77777777" w:rsidR="00994BFB" w:rsidRPr="00F509C9" w:rsidRDefault="00994BFB" w:rsidP="00EA5B1B">
      <w:pPr>
        <w:rPr>
          <w:rStyle w:val="Strong"/>
          <w:sz w:val="28"/>
          <w:szCs w:val="28"/>
        </w:rPr>
      </w:pPr>
      <w:bookmarkStart w:id="40" w:name="_Toc356208106"/>
      <w:r w:rsidRPr="00F509C9">
        <w:rPr>
          <w:rStyle w:val="Strong"/>
          <w:sz w:val="28"/>
          <w:szCs w:val="28"/>
        </w:rPr>
        <w:t>Notes</w:t>
      </w:r>
      <w:bookmarkEnd w:id="40"/>
    </w:p>
    <w:p w14:paraId="728F41E8" w14:textId="77777777" w:rsidR="00A3396D" w:rsidRDefault="00A3396D" w:rsidP="00641A94">
      <w:pPr>
        <w:pStyle w:val="ListParagraph"/>
        <w:numPr>
          <w:ilvl w:val="0"/>
          <w:numId w:val="68"/>
        </w:numPr>
        <w:spacing w:after="30"/>
        <w:ind w:left="851" w:hanging="425"/>
        <w:contextualSpacing w:val="0"/>
      </w:pPr>
      <w:r>
        <w:t xml:space="preserve">Required fields are indicated with the word </w:t>
      </w:r>
      <w:r w:rsidR="0059276E">
        <w:t>‘r</w:t>
      </w:r>
      <w:r w:rsidRPr="00F71D18">
        <w:rPr>
          <w:rStyle w:val="Strong"/>
          <w:b w:val="0"/>
        </w:rPr>
        <w:t>equired</w:t>
      </w:r>
      <w:r w:rsidR="0059276E">
        <w:t>’</w:t>
      </w:r>
      <w:r>
        <w:t xml:space="preserve"> in red next to the field name.</w:t>
      </w:r>
    </w:p>
    <w:p w14:paraId="7CE0527F" w14:textId="77777777" w:rsidR="00FE0802" w:rsidRDefault="00A3396D" w:rsidP="00641A94">
      <w:pPr>
        <w:pStyle w:val="ListParagraph"/>
        <w:numPr>
          <w:ilvl w:val="0"/>
          <w:numId w:val="68"/>
        </w:numPr>
        <w:spacing w:before="120" w:after="40"/>
        <w:ind w:left="851" w:hanging="425"/>
      </w:pPr>
      <w:r>
        <w:t xml:space="preserve">At least one </w:t>
      </w:r>
      <w:r w:rsidR="00FE0802">
        <w:t>phone number, e</w:t>
      </w:r>
      <w:r>
        <w:t>ither a telephone OR mobile phone number</w:t>
      </w:r>
      <w:r w:rsidR="00FE0802">
        <w:t xml:space="preserve"> is required</w:t>
      </w:r>
      <w:r>
        <w:t>.</w:t>
      </w:r>
    </w:p>
    <w:p w14:paraId="44C9BDA9" w14:textId="77777777" w:rsidR="00F7799D" w:rsidRDefault="00FE0802" w:rsidP="00A05F7C">
      <w:r>
        <w:br w:type="page"/>
      </w:r>
      <w:bookmarkStart w:id="41" w:name="_Toc293583573"/>
      <w:bookmarkStart w:id="42" w:name="_Toc293584318"/>
      <w:bookmarkStart w:id="43" w:name="_Toc350326193"/>
      <w:bookmarkStart w:id="44" w:name="_Toc355370397"/>
    </w:p>
    <w:p w14:paraId="0A7DC90D" w14:textId="77777777" w:rsidR="002E40CC" w:rsidRDefault="002E40CC" w:rsidP="004A15F7">
      <w:pPr>
        <w:pStyle w:val="Heading1"/>
      </w:pPr>
      <w:bookmarkStart w:id="45" w:name="_Toc522637021"/>
      <w:bookmarkEnd w:id="41"/>
      <w:bookmarkEnd w:id="42"/>
      <w:bookmarkEnd w:id="43"/>
      <w:bookmarkEnd w:id="44"/>
      <w:r>
        <w:lastRenderedPageBreak/>
        <w:t>Course – Viewing VSL approved fee limits, approved courses (start, end and teach out dates) and approved course fee limits</w:t>
      </w:r>
      <w:bookmarkEnd w:id="45"/>
    </w:p>
    <w:tbl>
      <w:tblPr>
        <w:tblStyle w:val="TableGrid14"/>
        <w:tblW w:w="0" w:type="auto"/>
        <w:jc w:val="center"/>
        <w:tblLook w:val="04A0" w:firstRow="1" w:lastRow="0" w:firstColumn="1" w:lastColumn="0" w:noHBand="0" w:noVBand="1"/>
        <w:tblCaption w:val="Inactivating a course"/>
        <w:tblDescription w:val="What roles can inactivate a course"/>
      </w:tblPr>
      <w:tblGrid>
        <w:gridCol w:w="2966"/>
        <w:gridCol w:w="720"/>
        <w:gridCol w:w="5448"/>
      </w:tblGrid>
      <w:tr w:rsidR="002E40CC" w:rsidRPr="00D93EC7" w14:paraId="492E48BD" w14:textId="77777777" w:rsidTr="00EA5B1B">
        <w:trPr>
          <w:trHeight w:hRule="exact" w:val="397"/>
          <w:tblHeader/>
          <w:jc w:val="center"/>
        </w:trPr>
        <w:tc>
          <w:tcPr>
            <w:tcW w:w="2966" w:type="dxa"/>
            <w:shd w:val="clear" w:color="auto" w:fill="A6A6A6" w:themeFill="background1" w:themeFillShade="A6"/>
          </w:tcPr>
          <w:p w14:paraId="1696A43C" w14:textId="77777777" w:rsidR="002E40CC" w:rsidRPr="00D93EC7" w:rsidRDefault="002E40CC" w:rsidP="000D2656">
            <w:pPr>
              <w:rPr>
                <w:b/>
                <w:bCs/>
              </w:rPr>
            </w:pPr>
            <w:r w:rsidRPr="0098134D">
              <w:rPr>
                <w:b/>
                <w:bCs/>
              </w:rPr>
              <w:t>USER ROLES</w:t>
            </w:r>
            <w:r w:rsidRPr="00D93EC7">
              <w:rPr>
                <w:b/>
                <w:bCs/>
              </w:rPr>
              <w:t xml:space="preserve"> </w:t>
            </w:r>
          </w:p>
        </w:tc>
        <w:tc>
          <w:tcPr>
            <w:tcW w:w="720" w:type="dxa"/>
            <w:shd w:val="clear" w:color="auto" w:fill="A6A6A6" w:themeFill="background1" w:themeFillShade="A6"/>
          </w:tcPr>
          <w:p w14:paraId="2C27413A" w14:textId="77777777" w:rsidR="002E40CC" w:rsidRPr="00D93EC7" w:rsidRDefault="002E40CC" w:rsidP="000D2656">
            <w:pPr>
              <w:rPr>
                <w:b/>
                <w:bCs/>
              </w:rPr>
            </w:pPr>
          </w:p>
        </w:tc>
        <w:tc>
          <w:tcPr>
            <w:tcW w:w="5448" w:type="dxa"/>
            <w:shd w:val="clear" w:color="auto" w:fill="A6A6A6" w:themeFill="background1" w:themeFillShade="A6"/>
          </w:tcPr>
          <w:p w14:paraId="78FE2715" w14:textId="77777777" w:rsidR="002E40CC" w:rsidRPr="00D93EC7" w:rsidRDefault="002E40CC" w:rsidP="000D2656">
            <w:pPr>
              <w:rPr>
                <w:b/>
                <w:bCs/>
              </w:rPr>
            </w:pPr>
            <w:r w:rsidRPr="00D93EC7">
              <w:rPr>
                <w:b/>
                <w:bCs/>
              </w:rPr>
              <w:t>ACCESS</w:t>
            </w:r>
          </w:p>
        </w:tc>
      </w:tr>
      <w:tr w:rsidR="002E40CC" w:rsidRPr="00D93EC7" w14:paraId="363B7405" w14:textId="77777777" w:rsidTr="00EA5B1B">
        <w:trPr>
          <w:trHeight w:hRule="exact" w:val="397"/>
          <w:tblHeader/>
          <w:jc w:val="center"/>
        </w:trPr>
        <w:tc>
          <w:tcPr>
            <w:tcW w:w="2966" w:type="dxa"/>
            <w:vAlign w:val="center"/>
          </w:tcPr>
          <w:p w14:paraId="0FA95B19" w14:textId="77777777" w:rsidR="002E40CC" w:rsidRPr="00D93EC7" w:rsidRDefault="002E40CC" w:rsidP="000D2656">
            <w:r w:rsidRPr="00D93EC7">
              <w:rPr>
                <w:szCs w:val="24"/>
              </w:rPr>
              <w:t>Provider Corporate Officer</w:t>
            </w:r>
          </w:p>
        </w:tc>
        <w:tc>
          <w:tcPr>
            <w:tcW w:w="720" w:type="dxa"/>
            <w:vAlign w:val="center"/>
          </w:tcPr>
          <w:p w14:paraId="6F1878CA" w14:textId="77777777" w:rsidR="002E40CC" w:rsidRPr="00D93EC7" w:rsidRDefault="002E40CC" w:rsidP="000D2656">
            <w:r w:rsidRPr="00D93EC7">
              <w:t>CEO</w:t>
            </w:r>
          </w:p>
        </w:tc>
        <w:tc>
          <w:tcPr>
            <w:tcW w:w="5448" w:type="dxa"/>
            <w:vAlign w:val="center"/>
          </w:tcPr>
          <w:p w14:paraId="18DECBC1" w14:textId="77777777" w:rsidR="002E40CC" w:rsidRPr="00D93EC7" w:rsidRDefault="002E40CC" w:rsidP="000D2656">
            <w:r>
              <w:t>View Only</w:t>
            </w:r>
          </w:p>
        </w:tc>
      </w:tr>
      <w:tr w:rsidR="002E40CC" w:rsidRPr="00D93EC7" w14:paraId="77EBE4A8" w14:textId="77777777" w:rsidTr="00EA5B1B">
        <w:trPr>
          <w:trHeight w:hRule="exact" w:val="397"/>
          <w:tblHeader/>
          <w:jc w:val="center"/>
        </w:trPr>
        <w:tc>
          <w:tcPr>
            <w:tcW w:w="2966" w:type="dxa"/>
            <w:vAlign w:val="center"/>
          </w:tcPr>
          <w:p w14:paraId="21DEB38B" w14:textId="77777777" w:rsidR="002E40CC" w:rsidRPr="00D93EC7" w:rsidRDefault="002E40CC" w:rsidP="000D2656">
            <w:r w:rsidRPr="00D93EC7">
              <w:rPr>
                <w:szCs w:val="24"/>
              </w:rPr>
              <w:t>Provider Senior Officer</w:t>
            </w:r>
          </w:p>
        </w:tc>
        <w:tc>
          <w:tcPr>
            <w:tcW w:w="720" w:type="dxa"/>
            <w:vAlign w:val="center"/>
          </w:tcPr>
          <w:p w14:paraId="779A9929" w14:textId="77777777" w:rsidR="002E40CC" w:rsidRPr="00D93EC7" w:rsidRDefault="002E40CC" w:rsidP="000D2656">
            <w:r w:rsidRPr="00D93EC7">
              <w:t>SAO</w:t>
            </w:r>
          </w:p>
        </w:tc>
        <w:tc>
          <w:tcPr>
            <w:tcW w:w="5448" w:type="dxa"/>
            <w:vAlign w:val="center"/>
          </w:tcPr>
          <w:p w14:paraId="00F2A68B" w14:textId="77777777" w:rsidR="002E40CC" w:rsidRPr="00D93EC7" w:rsidRDefault="002E40CC" w:rsidP="000D2656">
            <w:r>
              <w:t>View Only</w:t>
            </w:r>
          </w:p>
        </w:tc>
      </w:tr>
      <w:tr w:rsidR="002E40CC" w:rsidRPr="00D93EC7" w14:paraId="6815C577" w14:textId="77777777" w:rsidTr="00EA5B1B">
        <w:trPr>
          <w:trHeight w:hRule="exact" w:val="397"/>
          <w:tblHeader/>
          <w:jc w:val="center"/>
        </w:trPr>
        <w:tc>
          <w:tcPr>
            <w:tcW w:w="2966" w:type="dxa"/>
            <w:vAlign w:val="center"/>
          </w:tcPr>
          <w:p w14:paraId="2FAFE9C9" w14:textId="77777777" w:rsidR="002E40CC" w:rsidRPr="00D93EC7" w:rsidRDefault="002E40CC" w:rsidP="000D2656">
            <w:r w:rsidRPr="00D93EC7">
              <w:rPr>
                <w:rFonts w:cstheme="minorHAnsi"/>
                <w:szCs w:val="24"/>
              </w:rPr>
              <w:t>Provider Finance Officer</w:t>
            </w:r>
          </w:p>
        </w:tc>
        <w:tc>
          <w:tcPr>
            <w:tcW w:w="720" w:type="dxa"/>
            <w:vAlign w:val="center"/>
          </w:tcPr>
          <w:p w14:paraId="0AA8807E" w14:textId="77777777" w:rsidR="002E40CC" w:rsidRPr="00D93EC7" w:rsidRDefault="002E40CC" w:rsidP="000D2656">
            <w:r w:rsidRPr="00D93EC7">
              <w:t>PFO</w:t>
            </w:r>
          </w:p>
        </w:tc>
        <w:tc>
          <w:tcPr>
            <w:tcW w:w="5448" w:type="dxa"/>
            <w:vAlign w:val="center"/>
          </w:tcPr>
          <w:p w14:paraId="7D560549" w14:textId="77777777" w:rsidR="002E40CC" w:rsidRPr="00D93EC7" w:rsidRDefault="002E40CC" w:rsidP="000D2656">
            <w:r>
              <w:t>View Only</w:t>
            </w:r>
          </w:p>
        </w:tc>
      </w:tr>
      <w:tr w:rsidR="002E40CC" w:rsidRPr="00D93EC7" w14:paraId="155F4663" w14:textId="77777777" w:rsidTr="00EA5B1B">
        <w:trPr>
          <w:trHeight w:hRule="exact" w:val="397"/>
          <w:tblHeader/>
          <w:jc w:val="center"/>
        </w:trPr>
        <w:tc>
          <w:tcPr>
            <w:tcW w:w="2966" w:type="dxa"/>
            <w:vAlign w:val="center"/>
          </w:tcPr>
          <w:p w14:paraId="2645617D" w14:textId="77777777" w:rsidR="002E40CC" w:rsidRPr="00D93EC7" w:rsidRDefault="002E40CC" w:rsidP="000D2656">
            <w:r w:rsidRPr="00D93EC7">
              <w:rPr>
                <w:rFonts w:cstheme="minorHAnsi"/>
                <w:szCs w:val="24"/>
              </w:rPr>
              <w:t>Provider Editing Officer</w:t>
            </w:r>
          </w:p>
        </w:tc>
        <w:tc>
          <w:tcPr>
            <w:tcW w:w="720" w:type="dxa"/>
            <w:vAlign w:val="center"/>
          </w:tcPr>
          <w:p w14:paraId="4EB9CA88" w14:textId="77777777" w:rsidR="002E40CC" w:rsidRPr="00D93EC7" w:rsidRDefault="002E40CC" w:rsidP="000D2656">
            <w:r w:rsidRPr="00D93EC7">
              <w:t>PEO</w:t>
            </w:r>
          </w:p>
        </w:tc>
        <w:tc>
          <w:tcPr>
            <w:tcW w:w="5448" w:type="dxa"/>
            <w:vAlign w:val="center"/>
          </w:tcPr>
          <w:p w14:paraId="489BA03E" w14:textId="77777777" w:rsidR="002E40CC" w:rsidRPr="00D93EC7" w:rsidRDefault="002E40CC" w:rsidP="000D2656">
            <w:r>
              <w:t>View Only</w:t>
            </w:r>
          </w:p>
        </w:tc>
      </w:tr>
      <w:tr w:rsidR="002E40CC" w:rsidRPr="00D93EC7" w14:paraId="0CB35798" w14:textId="77777777" w:rsidTr="00EA5B1B">
        <w:trPr>
          <w:trHeight w:hRule="exact" w:val="397"/>
          <w:tblHeader/>
          <w:jc w:val="center"/>
        </w:trPr>
        <w:tc>
          <w:tcPr>
            <w:tcW w:w="2966" w:type="dxa"/>
            <w:vAlign w:val="center"/>
          </w:tcPr>
          <w:p w14:paraId="031C11F8" w14:textId="77777777" w:rsidR="002E40CC" w:rsidRPr="00D93EC7" w:rsidRDefault="002E40CC" w:rsidP="000D2656">
            <w:pPr>
              <w:rPr>
                <w:rFonts w:cstheme="minorHAnsi"/>
                <w:szCs w:val="24"/>
              </w:rPr>
            </w:pPr>
            <w:r>
              <w:rPr>
                <w:rFonts w:cstheme="minorHAnsi"/>
                <w:szCs w:val="24"/>
              </w:rPr>
              <w:t>Provider View Only</w:t>
            </w:r>
          </w:p>
        </w:tc>
        <w:tc>
          <w:tcPr>
            <w:tcW w:w="720" w:type="dxa"/>
            <w:vAlign w:val="center"/>
          </w:tcPr>
          <w:p w14:paraId="66EA0DF0" w14:textId="77777777" w:rsidR="002E40CC" w:rsidRPr="00D93EC7" w:rsidRDefault="002E40CC" w:rsidP="000D2656">
            <w:r>
              <w:t>PVO</w:t>
            </w:r>
          </w:p>
        </w:tc>
        <w:tc>
          <w:tcPr>
            <w:tcW w:w="5448" w:type="dxa"/>
            <w:vAlign w:val="center"/>
          </w:tcPr>
          <w:p w14:paraId="3C25AEE5" w14:textId="77777777" w:rsidR="002E40CC" w:rsidRPr="00D93EC7" w:rsidRDefault="002E40CC" w:rsidP="000D2656">
            <w:r>
              <w:t>View Only</w:t>
            </w:r>
          </w:p>
        </w:tc>
      </w:tr>
    </w:tbl>
    <w:p w14:paraId="4D6CDA49" w14:textId="77777777" w:rsidR="00E9072F" w:rsidRPr="00FC1A35" w:rsidRDefault="00E9072F" w:rsidP="00A210EC">
      <w:pPr>
        <w:autoSpaceDE w:val="0"/>
        <w:autoSpaceDN w:val="0"/>
        <w:adjustRightInd w:val="0"/>
        <w:jc w:val="both"/>
        <w:rPr>
          <w:rFonts w:cstheme="minorHAnsi"/>
          <w:color w:val="000000"/>
        </w:rPr>
      </w:pPr>
    </w:p>
    <w:p w14:paraId="573411DF" w14:textId="369A02DE" w:rsidR="005519E8" w:rsidRPr="00DC5823" w:rsidRDefault="005519E8" w:rsidP="000F2C75">
      <w:pPr>
        <w:rPr>
          <w:rFonts w:ascii="Calibri" w:eastAsia="Calibri" w:hAnsi="Calibri" w:cs="Times New Roman"/>
          <w:b/>
          <w:sz w:val="28"/>
          <w:szCs w:val="28"/>
        </w:rPr>
      </w:pPr>
      <w:r w:rsidRPr="00DC5823">
        <w:rPr>
          <w:rFonts w:ascii="Calibri" w:eastAsia="Calibri" w:hAnsi="Calibri" w:cs="Times New Roman"/>
          <w:b/>
          <w:sz w:val="28"/>
          <w:szCs w:val="28"/>
        </w:rPr>
        <w:t>VSL Qualifying Courses</w:t>
      </w:r>
    </w:p>
    <w:p w14:paraId="7384E734" w14:textId="2C51F427" w:rsidR="005519E8" w:rsidRPr="00DC5823" w:rsidRDefault="005519E8" w:rsidP="00A210EC">
      <w:pPr>
        <w:autoSpaceDE w:val="0"/>
        <w:autoSpaceDN w:val="0"/>
        <w:adjustRightInd w:val="0"/>
        <w:rPr>
          <w:rFonts w:cstheme="minorHAnsi"/>
          <w:color w:val="000000"/>
        </w:rPr>
      </w:pPr>
      <w:r w:rsidRPr="00DC5823">
        <w:rPr>
          <w:rFonts w:cstheme="minorHAnsi"/>
          <w:color w:val="000000"/>
        </w:rPr>
        <w:t>Providers must only offer VET Student Loans for diploma level or above courses that</w:t>
      </w:r>
      <w:r>
        <w:rPr>
          <w:rFonts w:cstheme="minorHAnsi"/>
          <w:color w:val="000000"/>
        </w:rPr>
        <w:t xml:space="preserve"> have been agreed – i.e. the course must be on the </w:t>
      </w:r>
      <w:hyperlink r:id="rId144" w:history="1">
        <w:r w:rsidRPr="001B24D4">
          <w:rPr>
            <w:rStyle w:val="Hyperlink"/>
          </w:rPr>
          <w:t>VET Student Loans (Courses and Loan Caps) Determination 2016</w:t>
        </w:r>
      </w:hyperlink>
      <w:r>
        <w:t>,</w:t>
      </w:r>
      <w:r w:rsidRPr="00DC5823">
        <w:rPr>
          <w:rFonts w:cstheme="minorHAnsi"/>
          <w:color w:val="000000"/>
        </w:rPr>
        <w:t xml:space="preserve"> and must be</w:t>
      </w:r>
      <w:r>
        <w:rPr>
          <w:rFonts w:cstheme="minorHAnsi"/>
          <w:color w:val="000000"/>
        </w:rPr>
        <w:t xml:space="preserve"> </w:t>
      </w:r>
      <w:r w:rsidRPr="00DC5823">
        <w:rPr>
          <w:rFonts w:cstheme="minorHAnsi"/>
          <w:color w:val="000000"/>
        </w:rPr>
        <w:t>approved for VET Student Loans as a condition of your organisation’s approval.</w:t>
      </w:r>
    </w:p>
    <w:p w14:paraId="4CA6BDBC" w14:textId="05693EAE" w:rsidR="005519E8" w:rsidRPr="002B671A" w:rsidRDefault="00E9072F" w:rsidP="00A210EC">
      <w:r>
        <w:t>Once approved, a</w:t>
      </w:r>
      <w:r w:rsidR="005519E8" w:rsidRPr="002B671A">
        <w:t xml:space="preserve">ll courses a VSL provider has been granted approval to deliver will be visible in HITS – refer to Course – </w:t>
      </w:r>
      <w:r w:rsidR="005519E8" w:rsidRPr="002B671A">
        <w:rPr>
          <w:b/>
        </w:rPr>
        <w:t>Viewing VSL approved fee limits, approved courses (start, end and teach out dates) and approved course fee limits.</w:t>
      </w:r>
      <w:r w:rsidR="005519E8" w:rsidRPr="002B671A">
        <w:t xml:space="preserve"> The listing should align with your organisation’s conditions of approval.</w:t>
      </w:r>
    </w:p>
    <w:p w14:paraId="5D224E6F" w14:textId="47DD0917" w:rsidR="005519E8" w:rsidRDefault="005519E8" w:rsidP="00A210EC">
      <w:pPr>
        <w:rPr>
          <w:rFonts w:cstheme="minorHAnsi"/>
          <w:color w:val="000000"/>
        </w:rPr>
      </w:pPr>
      <w:r w:rsidRPr="00DC5823">
        <w:rPr>
          <w:rFonts w:cstheme="minorHAnsi"/>
          <w:color w:val="000000"/>
        </w:rPr>
        <w:t>If you wish to offer an additional course under VET Student Loans to those outlined in your</w:t>
      </w:r>
      <w:r>
        <w:rPr>
          <w:rFonts w:cstheme="minorHAnsi"/>
          <w:color w:val="000000"/>
        </w:rPr>
        <w:t xml:space="preserve"> </w:t>
      </w:r>
      <w:r w:rsidRPr="00DC5823">
        <w:rPr>
          <w:rFonts w:cstheme="minorHAnsi"/>
          <w:color w:val="000000"/>
        </w:rPr>
        <w:t>conditions of approval, you will need to apply to the Secretary</w:t>
      </w:r>
      <w:r w:rsidR="00E9072F">
        <w:rPr>
          <w:rFonts w:cstheme="minorHAnsi"/>
          <w:color w:val="000000"/>
        </w:rPr>
        <w:t>’s delegate</w:t>
      </w:r>
      <w:r w:rsidRPr="00DC5823">
        <w:rPr>
          <w:rFonts w:cstheme="minorHAnsi"/>
          <w:color w:val="000000"/>
        </w:rPr>
        <w:t xml:space="preserve">. </w:t>
      </w:r>
      <w:r>
        <w:rPr>
          <w:rFonts w:cstheme="minorHAnsi"/>
          <w:color w:val="000000"/>
        </w:rPr>
        <w:t xml:space="preserve">More information on this process </w:t>
      </w:r>
      <w:r w:rsidR="00E9072F">
        <w:rPr>
          <w:rFonts w:cstheme="minorHAnsi"/>
          <w:color w:val="000000"/>
        </w:rPr>
        <w:t xml:space="preserve">is </w:t>
      </w:r>
      <w:r>
        <w:rPr>
          <w:rFonts w:cstheme="minorHAnsi"/>
          <w:color w:val="000000"/>
        </w:rPr>
        <w:t xml:space="preserve">available on the department’s website at </w:t>
      </w:r>
      <w:hyperlink r:id="rId145" w:history="1">
        <w:r w:rsidRPr="00E82483">
          <w:rPr>
            <w:rStyle w:val="Hyperlink"/>
            <w:rFonts w:cstheme="minorHAnsi"/>
          </w:rPr>
          <w:t>www.education.gov.au/information-vet-student-loans-approved-providers</w:t>
        </w:r>
      </w:hyperlink>
      <w:r w:rsidR="00EA5B1B">
        <w:rPr>
          <w:rFonts w:cstheme="minorHAnsi"/>
          <w:color w:val="000000"/>
        </w:rPr>
        <w:t>.</w:t>
      </w:r>
    </w:p>
    <w:p w14:paraId="1A529606" w14:textId="7DA70436" w:rsidR="00E9072F" w:rsidRPr="00FC1A35" w:rsidRDefault="005519E8" w:rsidP="00A210EC">
      <w:pPr>
        <w:autoSpaceDE w:val="0"/>
        <w:autoSpaceDN w:val="0"/>
        <w:adjustRightInd w:val="0"/>
        <w:rPr>
          <w:rFonts w:cstheme="minorHAnsi"/>
          <w:color w:val="000000"/>
        </w:rPr>
      </w:pPr>
      <w:r>
        <w:rPr>
          <w:rFonts w:cstheme="minorHAnsi"/>
        </w:rPr>
        <w:t xml:space="preserve">For </w:t>
      </w:r>
      <w:r w:rsidRPr="00E9072F">
        <w:t>further</w:t>
      </w:r>
      <w:r>
        <w:rPr>
          <w:rFonts w:cstheme="minorHAnsi"/>
        </w:rPr>
        <w:t xml:space="preserve"> information, there is a </w:t>
      </w:r>
      <w:r w:rsidRPr="005E201E">
        <w:rPr>
          <w:rFonts w:cstheme="minorHAnsi"/>
          <w:b/>
        </w:rPr>
        <w:t>VET Student Loans Manual for Providers</w:t>
      </w:r>
      <w:r>
        <w:rPr>
          <w:rFonts w:cstheme="minorHAnsi"/>
        </w:rPr>
        <w:t xml:space="preserve"> on the website: </w:t>
      </w:r>
      <w:hyperlink r:id="rId146" w:history="1">
        <w:r w:rsidRPr="001E4437">
          <w:rPr>
            <w:rStyle w:val="Hyperlink"/>
            <w:rFonts w:cstheme="minorHAnsi"/>
          </w:rPr>
          <w:t>https://docs.education.gov.au/node/43921</w:t>
        </w:r>
      </w:hyperlink>
      <w:r w:rsidR="00EA5B1B">
        <w:t>.</w:t>
      </w:r>
    </w:p>
    <w:p w14:paraId="29312354" w14:textId="7E3371FC" w:rsidR="002E40CC" w:rsidRDefault="002E40CC" w:rsidP="00A210EC">
      <w:r>
        <w:t xml:space="preserve">Once your organisation has received formal approval from the department, you </w:t>
      </w:r>
      <w:r w:rsidR="000D2656">
        <w:t>can view</w:t>
      </w:r>
      <w:r>
        <w:t xml:space="preserve"> the </w:t>
      </w:r>
      <w:r w:rsidR="000D2656">
        <w:t xml:space="preserve">overall </w:t>
      </w:r>
      <w:r>
        <w:t xml:space="preserve">fee limit </w:t>
      </w:r>
      <w:r w:rsidR="00E9072F">
        <w:t xml:space="preserve">for </w:t>
      </w:r>
      <w:r w:rsidR="000D2656">
        <w:t xml:space="preserve">your </w:t>
      </w:r>
      <w:r>
        <w:t>organisation, the list of VSL approved courses for your organisation</w:t>
      </w:r>
      <w:r w:rsidR="00E9072F">
        <w:t>,</w:t>
      </w:r>
      <w:r>
        <w:t xml:space="preserve"> and if applicable, the associated course fee limit</w:t>
      </w:r>
      <w:r w:rsidR="00E9072F">
        <w:t>/s</w:t>
      </w:r>
      <w:r w:rsidR="00EA5B1B">
        <w:t>.</w:t>
      </w:r>
    </w:p>
    <w:p w14:paraId="5D250BA1" w14:textId="77777777" w:rsidR="002E40CC" w:rsidRDefault="002E40CC" w:rsidP="00A210EC">
      <w:pPr>
        <w:rPr>
          <w:rStyle w:val="Strong"/>
          <w:sz w:val="28"/>
          <w:szCs w:val="28"/>
        </w:rPr>
      </w:pPr>
      <w:r w:rsidRPr="009F0B12">
        <w:rPr>
          <w:rStyle w:val="Strong"/>
          <w:sz w:val="28"/>
          <w:szCs w:val="28"/>
        </w:rPr>
        <w:t>Instructions</w:t>
      </w:r>
    </w:p>
    <w:p w14:paraId="713C0F94" w14:textId="77777777" w:rsidR="002E40CC" w:rsidRPr="00D80484" w:rsidRDefault="002E40CC" w:rsidP="00641A94">
      <w:pPr>
        <w:pStyle w:val="ListParagraph"/>
        <w:numPr>
          <w:ilvl w:val="0"/>
          <w:numId w:val="79"/>
        </w:numPr>
        <w:spacing w:before="120"/>
        <w:ind w:left="426" w:hanging="426"/>
        <w:jc w:val="both"/>
      </w:pPr>
      <w:r w:rsidRPr="00D80484">
        <w:rPr>
          <w:bCs/>
        </w:rPr>
        <w:t>From the Navigation menu click on</w:t>
      </w:r>
      <w:r w:rsidRPr="00D80484">
        <w:rPr>
          <w:b/>
          <w:bCs/>
        </w:rPr>
        <w:t xml:space="preserve"> Organisation </w:t>
      </w:r>
      <w:r w:rsidRPr="00D80484">
        <w:rPr>
          <w:bCs/>
        </w:rPr>
        <w:t>and from the</w:t>
      </w:r>
      <w:r w:rsidRPr="00D80484">
        <w:rPr>
          <w:b/>
          <w:bCs/>
        </w:rPr>
        <w:t xml:space="preserve"> </w:t>
      </w:r>
      <w:r>
        <w:t>Context selector,</w:t>
      </w:r>
      <w:r w:rsidRPr="00D93EC7">
        <w:t xml:space="preserve"> </w:t>
      </w:r>
      <w:r>
        <w:t xml:space="preserve">click on </w:t>
      </w:r>
      <w:r w:rsidRPr="00D80484">
        <w:rPr>
          <w:b/>
        </w:rPr>
        <w:t>VSL Course List</w:t>
      </w:r>
      <w:r w:rsidRPr="00D93EC7">
        <w:t xml:space="preserve"> </w:t>
      </w:r>
      <w:r w:rsidRPr="00D80484">
        <w:rPr>
          <w:b/>
        </w:rPr>
        <w:t>and Fee Limits.</w:t>
      </w:r>
    </w:p>
    <w:p w14:paraId="282E96C8" w14:textId="18F95114" w:rsidR="002E40CC" w:rsidRDefault="002E40CC" w:rsidP="00641A94">
      <w:pPr>
        <w:pStyle w:val="ListParagraph"/>
        <w:ind w:left="426" w:hanging="426"/>
        <w:contextualSpacing w:val="0"/>
        <w:jc w:val="center"/>
      </w:pPr>
      <w:r>
        <w:rPr>
          <w:noProof/>
          <w:lang w:eastAsia="en-AU"/>
        </w:rPr>
        <w:drawing>
          <wp:inline distT="0" distB="0" distL="0" distR="0" wp14:anchorId="784A1F17" wp14:editId="4E97A692">
            <wp:extent cx="1819588" cy="1367073"/>
            <wp:effectExtent l="0" t="0" r="0" b="5080"/>
            <wp:docPr id="234" name="Picture 234" descr="Screen Shot of HITS System - VSL Course List and Fee Limits Menu" title="Image - VSL Course List and Fee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819274" cy="1366837"/>
                    </a:xfrm>
                    <a:prstGeom prst="rect">
                      <a:avLst/>
                    </a:prstGeom>
                  </pic:spPr>
                </pic:pic>
              </a:graphicData>
            </a:graphic>
          </wp:inline>
        </w:drawing>
      </w:r>
    </w:p>
    <w:p w14:paraId="1E5B2D6E" w14:textId="77777777" w:rsidR="002E40CC" w:rsidRDefault="002E40CC" w:rsidP="00641A94">
      <w:pPr>
        <w:pStyle w:val="ListParagraph"/>
        <w:numPr>
          <w:ilvl w:val="0"/>
          <w:numId w:val="79"/>
        </w:numPr>
        <w:spacing w:after="30"/>
        <w:ind w:left="426" w:hanging="426"/>
        <w:contextualSpacing w:val="0"/>
        <w:jc w:val="both"/>
      </w:pPr>
      <w:r>
        <w:t>The VSL Course List and Fee Limits are displayed as below. The top table displays the Provider Overall Fee Limit by financial years and the table directly below that displays the list of approved courses for the provider.</w:t>
      </w:r>
    </w:p>
    <w:p w14:paraId="06FBEEC3" w14:textId="0261DDD9" w:rsidR="002E40CC" w:rsidRDefault="00E30945" w:rsidP="00641A94">
      <w:pPr>
        <w:ind w:left="426" w:hanging="426"/>
        <w:jc w:val="center"/>
      </w:pPr>
      <w:r>
        <w:rPr>
          <w:noProof/>
          <w:lang w:eastAsia="en-AU"/>
        </w:rPr>
        <w:lastRenderedPageBreak/>
        <w:drawing>
          <wp:inline distT="0" distB="0" distL="0" distR="0" wp14:anchorId="2ADE1A90" wp14:editId="1ECA2ECB">
            <wp:extent cx="4134443" cy="387604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49035" cy="3889720"/>
                    </a:xfrm>
                    <a:prstGeom prst="rect">
                      <a:avLst/>
                    </a:prstGeom>
                    <a:noFill/>
                    <a:ln>
                      <a:noFill/>
                    </a:ln>
                  </pic:spPr>
                </pic:pic>
              </a:graphicData>
            </a:graphic>
          </wp:inline>
        </w:drawing>
      </w:r>
    </w:p>
    <w:p w14:paraId="3F9A66B1" w14:textId="5F6F82E9" w:rsidR="002E40CC" w:rsidRDefault="002E40CC" w:rsidP="00641A94">
      <w:pPr>
        <w:pStyle w:val="ListParagraph"/>
        <w:numPr>
          <w:ilvl w:val="0"/>
          <w:numId w:val="79"/>
        </w:numPr>
        <w:spacing w:after="30"/>
        <w:ind w:left="426" w:hanging="426"/>
        <w:contextualSpacing w:val="0"/>
        <w:jc w:val="both"/>
      </w:pPr>
      <w:r>
        <w:t xml:space="preserve">To view the approval period and fee limit for that course, select the course by ticking the box and click </w:t>
      </w:r>
      <w:r w:rsidRPr="004727A2">
        <w:t>View details.</w:t>
      </w:r>
    </w:p>
    <w:p w14:paraId="21626E5E" w14:textId="1320C4F0" w:rsidR="002E40CC" w:rsidRDefault="002E40CC" w:rsidP="00641A94">
      <w:pPr>
        <w:pStyle w:val="ListParagraph"/>
        <w:ind w:left="426" w:hanging="426"/>
        <w:contextualSpacing w:val="0"/>
        <w:jc w:val="center"/>
      </w:pPr>
      <w:r>
        <w:rPr>
          <w:noProof/>
          <w:lang w:eastAsia="en-AU"/>
        </w:rPr>
        <w:drawing>
          <wp:inline distT="0" distB="0" distL="0" distR="0" wp14:anchorId="188040BC" wp14:editId="5F8C5993">
            <wp:extent cx="1722295" cy="1710579"/>
            <wp:effectExtent l="0" t="0" r="0" b="4445"/>
            <wp:docPr id="239" name="Picture 239" descr="Screen Shot of HITS System - Approval period and fee limit" title="Image - VSL Cours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33695" cy="1721901"/>
                    </a:xfrm>
                    <a:prstGeom prst="rect">
                      <a:avLst/>
                    </a:prstGeom>
                    <a:noFill/>
                    <a:ln>
                      <a:noFill/>
                    </a:ln>
                  </pic:spPr>
                </pic:pic>
              </a:graphicData>
            </a:graphic>
          </wp:inline>
        </w:drawing>
      </w:r>
    </w:p>
    <w:p w14:paraId="631CD8CF" w14:textId="17C8754A" w:rsidR="002E40CC" w:rsidRPr="00091ABB" w:rsidRDefault="002E40CC" w:rsidP="00641A94">
      <w:pPr>
        <w:pStyle w:val="ListParagraph"/>
        <w:numPr>
          <w:ilvl w:val="0"/>
          <w:numId w:val="79"/>
        </w:numPr>
        <w:ind w:left="426" w:hanging="426"/>
        <w:contextualSpacing w:val="0"/>
        <w:jc w:val="both"/>
      </w:pPr>
      <w:r>
        <w:t>View of the VSL Course details.</w:t>
      </w:r>
    </w:p>
    <w:p w14:paraId="46633C32" w14:textId="176DDE24" w:rsidR="0048698D" w:rsidRDefault="002E40CC" w:rsidP="0000211E">
      <w:pPr>
        <w:ind w:left="426" w:hanging="426"/>
        <w:jc w:val="center"/>
        <w:rPr>
          <w:b/>
          <w:sz w:val="36"/>
        </w:rPr>
      </w:pPr>
      <w:r>
        <w:rPr>
          <w:noProof/>
          <w:lang w:eastAsia="en-AU"/>
        </w:rPr>
        <w:lastRenderedPageBreak/>
        <w:drawing>
          <wp:inline distT="0" distB="0" distL="0" distR="0" wp14:anchorId="3612A079" wp14:editId="4E01D605">
            <wp:extent cx="4529455" cy="2796223"/>
            <wp:effectExtent l="0" t="0" r="4445" b="4445"/>
            <wp:docPr id="243" name="Picture 243" descr="Screen Shot of HITS System - Approval Periods and Fee Limit List" title="Image - Edit Cours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37340" cy="2801091"/>
                    </a:xfrm>
                    <a:prstGeom prst="rect">
                      <a:avLst/>
                    </a:prstGeom>
                    <a:noFill/>
                    <a:ln>
                      <a:noFill/>
                    </a:ln>
                  </pic:spPr>
                </pic:pic>
              </a:graphicData>
            </a:graphic>
          </wp:inline>
        </w:drawing>
      </w:r>
      <w:r w:rsidR="0048698D">
        <w:br w:type="page"/>
      </w:r>
    </w:p>
    <w:p w14:paraId="6809250D" w14:textId="77777777" w:rsidR="008D34A7" w:rsidRPr="00F509C9" w:rsidRDefault="008D34A7" w:rsidP="004A15F7">
      <w:pPr>
        <w:pStyle w:val="Heading1"/>
      </w:pPr>
      <w:bookmarkStart w:id="46" w:name="_Toc522637022"/>
      <w:r>
        <w:lastRenderedPageBreak/>
        <w:t>Documents – Additional notes</w:t>
      </w:r>
      <w:bookmarkEnd w:id="46"/>
    </w:p>
    <w:p w14:paraId="41DF4A3A" w14:textId="77777777" w:rsidR="00DA7D9A" w:rsidRDefault="00DA7D9A" w:rsidP="00A210EC">
      <w:pPr>
        <w:spacing w:after="60"/>
        <w:rPr>
          <w:b/>
        </w:rPr>
      </w:pPr>
      <w:r>
        <w:rPr>
          <w:b/>
        </w:rPr>
        <w:t>Ad Hoc document upload</w:t>
      </w:r>
    </w:p>
    <w:p w14:paraId="2E2F5921" w14:textId="6773EE2B" w:rsidR="00DA7D9A" w:rsidRDefault="00DA7D9A" w:rsidP="00A210EC">
      <w:r>
        <w:t xml:space="preserve">Use the Ad Hoc document upload when you are </w:t>
      </w:r>
      <w:r>
        <w:rPr>
          <w:b/>
        </w:rPr>
        <w:t>NOT</w:t>
      </w:r>
      <w:r>
        <w:t xml:space="preserve"> uploading documents against a Milestone.</w:t>
      </w:r>
      <w:r w:rsidR="00374A76">
        <w:t xml:space="preserve"> Using this method automatically submits the document to the Department.</w:t>
      </w:r>
    </w:p>
    <w:p w14:paraId="697B1A75" w14:textId="77777777" w:rsidR="00DA7D9A" w:rsidRDefault="00DA7D9A" w:rsidP="00A210EC">
      <w:pPr>
        <w:spacing w:after="60"/>
        <w:rPr>
          <w:b/>
        </w:rPr>
      </w:pPr>
      <w:r>
        <w:rPr>
          <w:b/>
        </w:rPr>
        <w:t>Document List upload</w:t>
      </w:r>
    </w:p>
    <w:p w14:paraId="32B2E1AE" w14:textId="7921EB47" w:rsidR="00DA7D9A" w:rsidRPr="007F663A" w:rsidRDefault="00DA7D9A" w:rsidP="008D34A7">
      <w:r>
        <w:t>Use the Document List upload function when you are uploading documents that are related to a Milestone.</w:t>
      </w:r>
      <w:r w:rsidR="00A210EC">
        <w:t xml:space="preserve"> </w:t>
      </w:r>
      <w:r w:rsidR="00374A76">
        <w:t xml:space="preserve">Using this method allows you to </w:t>
      </w:r>
      <w:r w:rsidR="006929B2">
        <w:t xml:space="preserve">remove any </w:t>
      </w:r>
      <w:r w:rsidR="00DE27A6">
        <w:t>document or change any information</w:t>
      </w:r>
      <w:r w:rsidR="006929B2">
        <w:t>.</w:t>
      </w:r>
    </w:p>
    <w:p w14:paraId="1388AEA0" w14:textId="77777777" w:rsidR="008D34A7" w:rsidRDefault="008D34A7" w:rsidP="00A210EC">
      <w:pPr>
        <w:spacing w:after="60"/>
        <w:rPr>
          <w:b/>
        </w:rPr>
      </w:pPr>
      <w:r>
        <w:rPr>
          <w:b/>
        </w:rPr>
        <w:t>Locked documents</w:t>
      </w:r>
    </w:p>
    <w:p w14:paraId="7D9FDE81" w14:textId="3C8687A8" w:rsidR="008D34A7" w:rsidRPr="003F7E89" w:rsidRDefault="008D34A7" w:rsidP="008D34A7">
      <w:r>
        <w:t xml:space="preserve">A locked document is a document that has been submitted to the </w:t>
      </w:r>
      <w:r w:rsidR="002B4401">
        <w:t>Department</w:t>
      </w:r>
      <w:r>
        <w:t xml:space="preserve">. Locked documents can only be removed by </w:t>
      </w:r>
      <w:r w:rsidR="00DE27A6">
        <w:t xml:space="preserve">the </w:t>
      </w:r>
      <w:r w:rsidR="002B4401">
        <w:t>Department</w:t>
      </w:r>
      <w:r w:rsidR="00A210EC">
        <w:t>.</w:t>
      </w:r>
    </w:p>
    <w:p w14:paraId="7927E568" w14:textId="77777777" w:rsidR="008D34A7" w:rsidRDefault="008D34A7" w:rsidP="00A210EC">
      <w:pPr>
        <w:spacing w:after="60"/>
        <w:rPr>
          <w:b/>
        </w:rPr>
      </w:pPr>
      <w:r>
        <w:rPr>
          <w:b/>
        </w:rPr>
        <w:t>Unlocked documents</w:t>
      </w:r>
    </w:p>
    <w:p w14:paraId="0A98D260" w14:textId="7D85F255" w:rsidR="008D34A7" w:rsidRDefault="008D34A7" w:rsidP="00A210EC">
      <w:r>
        <w:t>An unlocked document is a document that has been uploaded into HITS but has yet to be submitted</w:t>
      </w:r>
      <w:r w:rsidR="009B0A13">
        <w:t>. It</w:t>
      </w:r>
      <w:r>
        <w:t xml:space="preserve"> can be </w:t>
      </w:r>
      <w:r w:rsidR="00A210EC">
        <w:t xml:space="preserve">removed from HITS at any time. </w:t>
      </w:r>
      <w:r>
        <w:t xml:space="preserve">Documents uploaded </w:t>
      </w:r>
      <w:r w:rsidR="009B0A13">
        <w:t xml:space="preserve">using the </w:t>
      </w:r>
      <w:r>
        <w:t xml:space="preserve">Document List </w:t>
      </w:r>
      <w:r w:rsidR="009B0A13">
        <w:t>or</w:t>
      </w:r>
      <w:r>
        <w:t xml:space="preserve"> via a milestone are unlocked until a milestone is submitted. A submitted milestone will lock all unlocked documents against the provider.</w:t>
      </w:r>
    </w:p>
    <w:p w14:paraId="23CB6FA3" w14:textId="77777777" w:rsidR="008D34A7" w:rsidRDefault="008D34A7" w:rsidP="00A210EC">
      <w:r>
        <w:t>Unlocked documents cannot be replaced by another document</w:t>
      </w:r>
      <w:r w:rsidR="00DE27A6">
        <w:t xml:space="preserve">, </w:t>
      </w:r>
      <w:r>
        <w:t xml:space="preserve">they </w:t>
      </w:r>
      <w:r w:rsidR="009B0A13">
        <w:t xml:space="preserve">should </w:t>
      </w:r>
      <w:r w:rsidR="00DE27A6">
        <w:t>be removed instead.</w:t>
      </w:r>
    </w:p>
    <w:p w14:paraId="4E8693FC" w14:textId="77777777" w:rsidR="008D34A7" w:rsidRDefault="008D34A7" w:rsidP="00A210EC">
      <w:pPr>
        <w:spacing w:after="60"/>
        <w:rPr>
          <w:b/>
        </w:rPr>
      </w:pPr>
      <w:r>
        <w:rPr>
          <w:b/>
        </w:rPr>
        <w:t>New Applicants to HITS</w:t>
      </w:r>
    </w:p>
    <w:p w14:paraId="1BE8073C" w14:textId="1A3EB1E7" w:rsidR="008D34A7" w:rsidRDefault="008D34A7" w:rsidP="00A210EC">
      <w:r>
        <w:t>New applicants who have n</w:t>
      </w:r>
      <w:r w:rsidR="009B0A13">
        <w:t>ot</w:t>
      </w:r>
      <w:r>
        <w:t xml:space="preserve"> registered in HITS previously will have no documents in their document list and whenever they upload a document, it will remain unlocked until such time as they submit their application. An unlocked document is a document which can be removed by the applicant.</w:t>
      </w:r>
    </w:p>
    <w:p w14:paraId="2F6A56B9" w14:textId="77777777" w:rsidR="008D34A7" w:rsidRDefault="008D34A7" w:rsidP="00A210EC">
      <w:pPr>
        <w:spacing w:after="60"/>
        <w:rPr>
          <w:b/>
        </w:rPr>
      </w:pPr>
      <w:r>
        <w:rPr>
          <w:b/>
        </w:rPr>
        <w:t>Applicants with a previous application who re-apply</w:t>
      </w:r>
    </w:p>
    <w:p w14:paraId="1D8DCD74" w14:textId="532E6B1C" w:rsidR="00DE27A6" w:rsidRDefault="001E3FAA" w:rsidP="00A210EC">
      <w:r>
        <w:t>If your current application is inactive</w:t>
      </w:r>
      <w:r w:rsidR="00234E06">
        <w:t>,</w:t>
      </w:r>
      <w:r>
        <w:t xml:space="preserve"> </w:t>
      </w:r>
      <w:r w:rsidRPr="00480ECE">
        <w:t>i</w:t>
      </w:r>
      <w:r w:rsidR="00234E06" w:rsidRPr="00480ECE">
        <w:t>.</w:t>
      </w:r>
      <w:r w:rsidRPr="00480ECE">
        <w:t>e</w:t>
      </w:r>
      <w:r w:rsidR="00234E06" w:rsidRPr="00480ECE">
        <w:t>.</w:t>
      </w:r>
      <w:r>
        <w:t xml:space="preserve"> i</w:t>
      </w:r>
      <w:r w:rsidR="008779F3">
        <w:t>t is withdrawn and you reapply any documents that you uploaded previously will still appear in your document list. You should immediately review these documents and request the Department to remove any that are out of date.</w:t>
      </w:r>
    </w:p>
    <w:p w14:paraId="640F913D" w14:textId="2EC6E5B4" w:rsidR="00252A14" w:rsidRDefault="002F685E" w:rsidP="00A210EC">
      <w:r>
        <w:t xml:space="preserve">For VET providers, </w:t>
      </w:r>
      <w:r w:rsidR="00FB030C" w:rsidRPr="005B6FFB">
        <w:t xml:space="preserve">contact </w:t>
      </w:r>
      <w:r w:rsidR="00FB030C">
        <w:t xml:space="preserve">the department via the online enquiry form under the Frequently Asked Questions section at </w:t>
      </w:r>
      <w:hyperlink r:id="rId151" w:history="1">
        <w:r w:rsidR="005E5E34">
          <w:rPr>
            <w:rStyle w:val="Hyperlink"/>
          </w:rPr>
          <w:t>www.education.gov.au/information-vet-student-loans-approved-providers</w:t>
        </w:r>
      </w:hyperlink>
      <w:r w:rsidR="00FB030C">
        <w:t xml:space="preserve"> </w:t>
      </w:r>
      <w:r w:rsidR="00C54B7B">
        <w:rPr>
          <w:rStyle w:val="Hyperlink"/>
          <w:color w:val="auto"/>
          <w:u w:val="none"/>
        </w:rPr>
        <w:t xml:space="preserve">or for higher education providers, email </w:t>
      </w:r>
      <w:hyperlink r:id="rId152" w:history="1">
        <w:r w:rsidR="00ED3689" w:rsidRPr="008729B4">
          <w:rPr>
            <w:rStyle w:val="Hyperlink"/>
          </w:rPr>
          <w:t>Fee-Help@education.gov.au</w:t>
        </w:r>
      </w:hyperlink>
    </w:p>
    <w:p w14:paraId="4443B08B" w14:textId="77777777" w:rsidR="00252A14" w:rsidRPr="00252A14" w:rsidRDefault="00252A14" w:rsidP="00A210EC">
      <w:pPr>
        <w:spacing w:after="60"/>
        <w:rPr>
          <w:b/>
        </w:rPr>
      </w:pPr>
      <w:r w:rsidRPr="00252A14">
        <w:rPr>
          <w:b/>
        </w:rPr>
        <w:t>Document Size</w:t>
      </w:r>
    </w:p>
    <w:p w14:paraId="73D8A719" w14:textId="5147D014" w:rsidR="00252A14" w:rsidRDefault="00252A14" w:rsidP="00A210EC">
      <w:r>
        <w:t>Maximum size for any doc</w:t>
      </w:r>
      <w:r w:rsidR="0020730A">
        <w:t xml:space="preserve">ument is 15 Megabytes (15 MB). </w:t>
      </w:r>
      <w:r>
        <w:t>If your document is close to this size, it</w:t>
      </w:r>
      <w:r w:rsidR="00234E06">
        <w:t xml:space="preserve"> i</w:t>
      </w:r>
      <w:r>
        <w:t>s</w:t>
      </w:r>
      <w:r w:rsidR="00234E06">
        <w:t xml:space="preserve"> </w:t>
      </w:r>
      <w:r>
        <w:t>recommended that you split your document into two sections and upload separately.</w:t>
      </w:r>
    </w:p>
    <w:p w14:paraId="598F6BC8" w14:textId="77777777" w:rsidR="00E9067C" w:rsidRPr="00252A14" w:rsidRDefault="00E9067C" w:rsidP="00A210EC">
      <w:pPr>
        <w:spacing w:after="60"/>
        <w:rPr>
          <w:b/>
        </w:rPr>
      </w:pPr>
      <w:r>
        <w:rPr>
          <w:b/>
        </w:rPr>
        <w:t>User roles</w:t>
      </w:r>
    </w:p>
    <w:p w14:paraId="6E26C1AD" w14:textId="747AEDF3" w:rsidR="00592B9D" w:rsidRDefault="00E9067C" w:rsidP="0020730A">
      <w:r>
        <w:t xml:space="preserve">HITS will permit all users to upload a document against any category/sub category however once uploaded, you may not be able to view the document if the category relates to a module in which you do not have access. For example, a PEO user may upload financial documents however as they do not have access to Financial information, they will not be able to view the document </w:t>
      </w:r>
      <w:r w:rsidRPr="00480ECE">
        <w:t>i</w:t>
      </w:r>
      <w:r w:rsidR="00234E06" w:rsidRPr="00480ECE">
        <w:t>.</w:t>
      </w:r>
      <w:r w:rsidRPr="00480ECE">
        <w:t>e</w:t>
      </w:r>
      <w:r w:rsidR="00234E06" w:rsidRPr="00480ECE">
        <w:t>.</w:t>
      </w:r>
      <w:r>
        <w:t xml:space="preserve"> the URL link to the document will be disabled.</w:t>
      </w:r>
    </w:p>
    <w:p w14:paraId="5FE10ADF" w14:textId="77777777" w:rsidR="008D34A7" w:rsidRPr="00655E7C" w:rsidRDefault="008D34A7" w:rsidP="00E9067C">
      <w:r>
        <w:br w:type="page"/>
      </w:r>
    </w:p>
    <w:p w14:paraId="576B051F" w14:textId="77777777" w:rsidR="00061352" w:rsidRDefault="00061352" w:rsidP="004A15F7">
      <w:pPr>
        <w:pStyle w:val="Heading1"/>
      </w:pPr>
      <w:bookmarkStart w:id="47" w:name="_Toc522637023"/>
      <w:r>
        <w:lastRenderedPageBreak/>
        <w:t>Documents – Archived</w:t>
      </w:r>
      <w:bookmarkEnd w:id="47"/>
    </w:p>
    <w:p w14:paraId="3FB0569F" w14:textId="44E453F9" w:rsidR="00061352" w:rsidRDefault="00061352" w:rsidP="0020730A">
      <w:r>
        <w:t>The Department will archive documents that are no longer current, i</w:t>
      </w:r>
      <w:r w:rsidR="00592B9D">
        <w:t>.</w:t>
      </w:r>
      <w:r>
        <w:t>e</w:t>
      </w:r>
      <w:r w:rsidR="00592B9D">
        <w:t>.</w:t>
      </w:r>
      <w:r>
        <w:t xml:space="preserve"> they have been replaced by a more </w:t>
      </w:r>
      <w:r w:rsidR="00592B9D">
        <w:br/>
      </w:r>
      <w:r>
        <w:t>up-to-date version or a newer version of</w:t>
      </w:r>
      <w:r w:rsidR="008779F3">
        <w:t xml:space="preserve"> </w:t>
      </w:r>
      <w:r w:rsidR="0020730A">
        <w:t>the document has been uploaded.</w:t>
      </w:r>
    </w:p>
    <w:p w14:paraId="6AF7DBDD" w14:textId="77777777" w:rsidR="008779F3" w:rsidRDefault="00061352" w:rsidP="0020730A">
      <w:r>
        <w:t>Archived documents will not appear in your documents list however if you wish to view any archived document</w:t>
      </w:r>
      <w:r w:rsidR="008779F3">
        <w:t xml:space="preserve"> follow the instructions below.</w:t>
      </w:r>
    </w:p>
    <w:p w14:paraId="41BA9FC7" w14:textId="77777777" w:rsidR="008779F3" w:rsidRPr="008779F3" w:rsidRDefault="008779F3" w:rsidP="0020730A">
      <w:pPr>
        <w:rPr>
          <w:b/>
          <w:sz w:val="28"/>
          <w:szCs w:val="28"/>
        </w:rPr>
      </w:pPr>
      <w:r>
        <w:rPr>
          <w:b/>
          <w:sz w:val="28"/>
          <w:szCs w:val="28"/>
        </w:rPr>
        <w:t>Instructions</w:t>
      </w:r>
    </w:p>
    <w:p w14:paraId="2F905DC0" w14:textId="25287E54" w:rsidR="008779F3" w:rsidRDefault="008779F3" w:rsidP="00641A94">
      <w:pPr>
        <w:pStyle w:val="ListParagraph"/>
        <w:numPr>
          <w:ilvl w:val="0"/>
          <w:numId w:val="6"/>
        </w:numPr>
        <w:spacing w:after="30"/>
        <w:ind w:left="426" w:hanging="426"/>
        <w:contextualSpacing w:val="0"/>
        <w:jc w:val="both"/>
      </w:pPr>
      <w:r w:rsidRPr="00C13DAA">
        <w:t xml:space="preserve">From the Navigation menu click on </w:t>
      </w:r>
      <w:r w:rsidRPr="001F5E6A">
        <w:rPr>
          <w:rStyle w:val="Strong"/>
        </w:rPr>
        <w:t>Organisation</w:t>
      </w:r>
      <w:r w:rsidR="005E0880">
        <w:rPr>
          <w:rStyle w:val="Strong"/>
        </w:rPr>
        <w:t xml:space="preserve"> – View organisation details</w:t>
      </w:r>
      <w:r>
        <w:rPr>
          <w:rStyle w:val="Strong"/>
        </w:rPr>
        <w:t xml:space="preserve"> </w:t>
      </w:r>
      <w:r>
        <w:t>to</w:t>
      </w:r>
      <w:r w:rsidRPr="00C13DAA">
        <w:t xml:space="preserve"> navigate to the </w:t>
      </w:r>
      <w:r>
        <w:t>Vie</w:t>
      </w:r>
      <w:r w:rsidR="00EF1B19">
        <w:t xml:space="preserve">w Organisation details screen. </w:t>
      </w:r>
      <w:r>
        <w:t xml:space="preserve">Click on </w:t>
      </w:r>
      <w:r w:rsidRPr="001F5E6A">
        <w:rPr>
          <w:rStyle w:val="Strong"/>
        </w:rPr>
        <w:t>Document List</w:t>
      </w:r>
      <w:r w:rsidRPr="00C13DAA">
        <w:t xml:space="preserve"> to </w:t>
      </w:r>
      <w:r>
        <w:t>view the Document list screen.</w:t>
      </w:r>
    </w:p>
    <w:p w14:paraId="74D5F1EF" w14:textId="5485AACB" w:rsidR="008779F3" w:rsidRDefault="008779F3" w:rsidP="00641A94">
      <w:pPr>
        <w:pStyle w:val="ListParagraph"/>
        <w:ind w:left="426" w:hanging="426"/>
        <w:contextualSpacing w:val="0"/>
        <w:jc w:val="center"/>
      </w:pPr>
      <w:r>
        <w:rPr>
          <w:noProof/>
          <w:lang w:eastAsia="en-AU"/>
        </w:rPr>
        <w:drawing>
          <wp:inline distT="0" distB="0" distL="0" distR="0" wp14:anchorId="22BEDAAC" wp14:editId="5A388C4A">
            <wp:extent cx="5170170" cy="3369175"/>
            <wp:effectExtent l="0" t="0" r="0" b="3175"/>
            <wp:docPr id="260" name="Picture 260" descr="document list" title="View organis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177764" cy="3374124"/>
                    </a:xfrm>
                    <a:prstGeom prst="rect">
                      <a:avLst/>
                    </a:prstGeom>
                    <a:noFill/>
                    <a:ln>
                      <a:noFill/>
                    </a:ln>
                  </pic:spPr>
                </pic:pic>
              </a:graphicData>
            </a:graphic>
          </wp:inline>
        </w:drawing>
      </w:r>
    </w:p>
    <w:p w14:paraId="357289D9" w14:textId="77777777" w:rsidR="00071B15" w:rsidRDefault="008779F3" w:rsidP="00641A94">
      <w:pPr>
        <w:pStyle w:val="ListParagraph"/>
        <w:numPr>
          <w:ilvl w:val="0"/>
          <w:numId w:val="6"/>
        </w:numPr>
        <w:ind w:left="426" w:hanging="426"/>
      </w:pPr>
      <w:r>
        <w:t>C</w:t>
      </w:r>
      <w:r w:rsidR="00061352">
        <w:t>heck</w:t>
      </w:r>
      <w:r>
        <w:t xml:space="preserve"> the</w:t>
      </w:r>
      <w:r w:rsidR="00061352">
        <w:t xml:space="preserve"> box against ‘Include Archived’ statement</w:t>
      </w:r>
      <w:r>
        <w:t xml:space="preserve"> and select </w:t>
      </w:r>
      <w:r w:rsidRPr="00071B15">
        <w:rPr>
          <w:b/>
        </w:rPr>
        <w:t>Filter</w:t>
      </w:r>
      <w:r w:rsidR="00061352">
        <w:t>.</w:t>
      </w:r>
    </w:p>
    <w:p w14:paraId="061F2D31" w14:textId="2876BFF8" w:rsidR="0000211E" w:rsidRDefault="00061352" w:rsidP="00641A94">
      <w:pPr>
        <w:spacing w:after="30"/>
        <w:ind w:left="426" w:hanging="426"/>
        <w:jc w:val="center"/>
      </w:pPr>
      <w:r>
        <w:rPr>
          <w:noProof/>
          <w:lang w:eastAsia="en-AU"/>
        </w:rPr>
        <w:drawing>
          <wp:inline distT="0" distB="0" distL="0" distR="0" wp14:anchorId="06090A38" wp14:editId="54F75184">
            <wp:extent cx="4518025" cy="2559318"/>
            <wp:effectExtent l="0" t="0" r="0" b="0"/>
            <wp:docPr id="251" name="Picture 251" descr="without archived documents displayed&#10;" title="Docu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24051" cy="2562731"/>
                    </a:xfrm>
                    <a:prstGeom prst="rect">
                      <a:avLst/>
                    </a:prstGeom>
                    <a:noFill/>
                    <a:ln>
                      <a:noFill/>
                    </a:ln>
                  </pic:spPr>
                </pic:pic>
              </a:graphicData>
            </a:graphic>
          </wp:inline>
        </w:drawing>
      </w:r>
    </w:p>
    <w:p w14:paraId="6EAF5001" w14:textId="77777777" w:rsidR="0000211E" w:rsidRDefault="0000211E">
      <w:r>
        <w:br w:type="page"/>
      </w:r>
    </w:p>
    <w:p w14:paraId="28BE52AF" w14:textId="77777777" w:rsidR="00061352" w:rsidRDefault="00061352" w:rsidP="00641A94">
      <w:pPr>
        <w:spacing w:after="30"/>
        <w:ind w:left="426" w:hanging="426"/>
        <w:jc w:val="center"/>
      </w:pPr>
    </w:p>
    <w:p w14:paraId="75155EBB" w14:textId="274A7A9B" w:rsidR="00061352" w:rsidRDefault="00061352" w:rsidP="00641A94">
      <w:pPr>
        <w:pStyle w:val="ListParagraph"/>
        <w:numPr>
          <w:ilvl w:val="0"/>
          <w:numId w:val="6"/>
        </w:numPr>
        <w:spacing w:after="30"/>
        <w:ind w:left="426" w:hanging="426"/>
        <w:contextualSpacing w:val="0"/>
      </w:pPr>
      <w:r>
        <w:t>Document list with Archived documents included.</w:t>
      </w:r>
      <w:r w:rsidR="008779F3">
        <w:t xml:space="preserve"> Archived documents have a code of ‘ARC’.</w:t>
      </w:r>
    </w:p>
    <w:p w14:paraId="1652CC55" w14:textId="77777777" w:rsidR="0020730A" w:rsidRDefault="00061352" w:rsidP="00641A94">
      <w:pPr>
        <w:ind w:left="426" w:hanging="426"/>
        <w:jc w:val="center"/>
      </w:pPr>
      <w:r>
        <w:rPr>
          <w:noProof/>
          <w:lang w:eastAsia="en-AU"/>
        </w:rPr>
        <w:drawing>
          <wp:inline distT="0" distB="0" distL="0" distR="0" wp14:anchorId="74108F91" wp14:editId="0AAE6480">
            <wp:extent cx="4924425" cy="3051385"/>
            <wp:effectExtent l="0" t="0" r="0" b="0"/>
            <wp:docPr id="36" name="Picture 36" descr="With archived documents displayed" title="Docu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31844" cy="3055982"/>
                    </a:xfrm>
                    <a:prstGeom prst="rect">
                      <a:avLst/>
                    </a:prstGeom>
                    <a:noFill/>
                    <a:ln>
                      <a:noFill/>
                    </a:ln>
                  </pic:spPr>
                </pic:pic>
              </a:graphicData>
            </a:graphic>
          </wp:inline>
        </w:drawing>
      </w:r>
    </w:p>
    <w:p w14:paraId="4FE01309" w14:textId="220E36A3" w:rsidR="00061352" w:rsidRDefault="00061352" w:rsidP="0020730A">
      <w:pPr>
        <w:rPr>
          <w:b/>
          <w:sz w:val="36"/>
        </w:rPr>
      </w:pPr>
      <w:r>
        <w:br w:type="page"/>
      </w:r>
    </w:p>
    <w:p w14:paraId="624717B6" w14:textId="77777777" w:rsidR="0064252B" w:rsidRPr="00F509C9" w:rsidRDefault="0064252B" w:rsidP="004A15F7">
      <w:pPr>
        <w:pStyle w:val="Heading1"/>
      </w:pPr>
      <w:bookmarkStart w:id="48" w:name="_Toc522637024"/>
      <w:r w:rsidRPr="00F509C9">
        <w:lastRenderedPageBreak/>
        <w:t>Document</w:t>
      </w:r>
      <w:r>
        <w:t xml:space="preserve"> </w:t>
      </w:r>
      <w:r w:rsidR="000D6E46">
        <w:t>c</w:t>
      </w:r>
      <w:r>
        <w:t>ategories</w:t>
      </w:r>
      <w:bookmarkEnd w:id="48"/>
    </w:p>
    <w:p w14:paraId="5C6579FB" w14:textId="30C19388" w:rsidR="0064252B" w:rsidRPr="00AF25C7" w:rsidRDefault="00F10A3A" w:rsidP="0020730A">
      <w:pPr>
        <w:spacing w:after="60"/>
        <w:jc w:val="both"/>
      </w:pPr>
      <w:r>
        <w:rPr>
          <w:bCs/>
        </w:rPr>
        <w:t xml:space="preserve">Each document uploaded into HITS must be attached to one of the </w:t>
      </w:r>
      <w:r w:rsidR="0064252B">
        <w:rPr>
          <w:bCs/>
        </w:rPr>
        <w:t xml:space="preserve">following categories and </w:t>
      </w:r>
      <w:r w:rsidR="00DE27A6">
        <w:rPr>
          <w:bCs/>
        </w:rPr>
        <w:t xml:space="preserve">their associated </w:t>
      </w:r>
      <w:r w:rsidR="0064252B">
        <w:rPr>
          <w:bCs/>
        </w:rPr>
        <w:t>subcategories</w:t>
      </w:r>
      <w:r w:rsidR="00E9072F">
        <w:rPr>
          <w:bCs/>
        </w:rPr>
        <w:t>, depending on relevance</w:t>
      </w:r>
      <w:r w:rsidR="0020730A">
        <w:rPr>
          <w:bCs/>
        </w:rPr>
        <w:t>:</w:t>
      </w:r>
    </w:p>
    <w:p w14:paraId="3C057C5C" w14:textId="77777777" w:rsidR="0064252B" w:rsidRDefault="0064252B" w:rsidP="00641A94">
      <w:pPr>
        <w:pStyle w:val="ListParagraph"/>
        <w:numPr>
          <w:ilvl w:val="2"/>
          <w:numId w:val="26"/>
        </w:numPr>
        <w:tabs>
          <w:tab w:val="left" w:pos="993"/>
        </w:tabs>
        <w:spacing w:after="30"/>
        <w:ind w:left="426" w:hanging="426"/>
        <w:contextualSpacing w:val="0"/>
        <w:rPr>
          <w:bCs/>
        </w:rPr>
      </w:pPr>
      <w:r w:rsidRPr="001E7111">
        <w:rPr>
          <w:bCs/>
        </w:rPr>
        <w:t>Organisational Information</w:t>
      </w:r>
    </w:p>
    <w:p w14:paraId="398097A9" w14:textId="77777777" w:rsidR="0064252B" w:rsidRPr="004F6B40" w:rsidRDefault="0064252B" w:rsidP="00641A94">
      <w:pPr>
        <w:pStyle w:val="ListParagraph"/>
        <w:numPr>
          <w:ilvl w:val="4"/>
          <w:numId w:val="26"/>
        </w:numPr>
        <w:spacing w:after="30"/>
        <w:ind w:left="851" w:hanging="567"/>
        <w:contextualSpacing w:val="0"/>
        <w:rPr>
          <w:bCs/>
        </w:rPr>
      </w:pPr>
      <w:r w:rsidRPr="004F6B40">
        <w:rPr>
          <w:bCs/>
        </w:rPr>
        <w:t xml:space="preserve">Establishing documentation </w:t>
      </w:r>
    </w:p>
    <w:p w14:paraId="1546F7C1"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Other</w:t>
      </w:r>
    </w:p>
    <w:p w14:paraId="5E9B53EB" w14:textId="77777777" w:rsidR="0064252B" w:rsidRPr="00A84007" w:rsidRDefault="0064252B" w:rsidP="00641A94">
      <w:pPr>
        <w:pStyle w:val="ListParagraph"/>
        <w:numPr>
          <w:ilvl w:val="2"/>
          <w:numId w:val="26"/>
        </w:numPr>
        <w:tabs>
          <w:tab w:val="left" w:pos="993"/>
        </w:tabs>
        <w:spacing w:after="30"/>
        <w:ind w:left="426" w:hanging="426"/>
        <w:contextualSpacing w:val="0"/>
        <w:rPr>
          <w:bCs/>
        </w:rPr>
      </w:pPr>
      <w:r w:rsidRPr="00A84007">
        <w:rPr>
          <w:bCs/>
        </w:rPr>
        <w:t xml:space="preserve">Persons of Influence Information </w:t>
      </w:r>
    </w:p>
    <w:p w14:paraId="07EF500B" w14:textId="77777777" w:rsidR="0064252B" w:rsidRDefault="0064252B" w:rsidP="00641A94">
      <w:pPr>
        <w:pStyle w:val="ListParagraph"/>
        <w:numPr>
          <w:ilvl w:val="4"/>
          <w:numId w:val="26"/>
        </w:numPr>
        <w:spacing w:after="30"/>
        <w:ind w:left="851" w:hanging="567"/>
        <w:contextualSpacing w:val="0"/>
        <w:rPr>
          <w:bCs/>
        </w:rPr>
      </w:pPr>
      <w:r w:rsidRPr="001E7111">
        <w:rPr>
          <w:bCs/>
        </w:rPr>
        <w:t>Details</w:t>
      </w:r>
    </w:p>
    <w:p w14:paraId="02DE582B"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Other</w:t>
      </w:r>
    </w:p>
    <w:p w14:paraId="26E91681" w14:textId="77777777" w:rsidR="0064252B" w:rsidRPr="001E7111" w:rsidRDefault="0064252B" w:rsidP="00641A94">
      <w:pPr>
        <w:pStyle w:val="ListParagraph"/>
        <w:numPr>
          <w:ilvl w:val="2"/>
          <w:numId w:val="26"/>
        </w:numPr>
        <w:tabs>
          <w:tab w:val="left" w:pos="993"/>
        </w:tabs>
        <w:spacing w:after="30"/>
        <w:ind w:left="426" w:hanging="426"/>
        <w:contextualSpacing w:val="0"/>
        <w:rPr>
          <w:bCs/>
        </w:rPr>
      </w:pPr>
      <w:r w:rsidRPr="001E7111">
        <w:rPr>
          <w:bCs/>
        </w:rPr>
        <w:t>Course Requirements</w:t>
      </w:r>
    </w:p>
    <w:p w14:paraId="57112523" w14:textId="77777777" w:rsidR="0064252B" w:rsidRPr="004F6B40" w:rsidRDefault="0064252B" w:rsidP="00641A94">
      <w:pPr>
        <w:pStyle w:val="ListParagraph"/>
        <w:numPr>
          <w:ilvl w:val="4"/>
          <w:numId w:val="26"/>
        </w:numPr>
        <w:spacing w:after="30"/>
        <w:ind w:left="851" w:hanging="567"/>
        <w:contextualSpacing w:val="0"/>
        <w:rPr>
          <w:bCs/>
        </w:rPr>
      </w:pPr>
      <w:r w:rsidRPr="004F6B40">
        <w:rPr>
          <w:bCs/>
        </w:rPr>
        <w:t xml:space="preserve">Tuition Assurance Requirements </w:t>
      </w:r>
    </w:p>
    <w:p w14:paraId="47CA8B21" w14:textId="77777777" w:rsidR="0064252B" w:rsidRPr="004F6B40" w:rsidRDefault="0064252B" w:rsidP="00641A94">
      <w:pPr>
        <w:pStyle w:val="ListParagraph"/>
        <w:numPr>
          <w:ilvl w:val="4"/>
          <w:numId w:val="26"/>
        </w:numPr>
        <w:spacing w:after="30"/>
        <w:ind w:left="851" w:hanging="567"/>
        <w:contextualSpacing w:val="0"/>
        <w:rPr>
          <w:bCs/>
        </w:rPr>
      </w:pPr>
      <w:r w:rsidRPr="004F6B40">
        <w:rPr>
          <w:bCs/>
        </w:rPr>
        <w:t>Statement of VET Tuition Assurance (SVTA)</w:t>
      </w:r>
    </w:p>
    <w:p w14:paraId="40483B8B" w14:textId="77777777" w:rsidR="0064252B" w:rsidRPr="004F6B40" w:rsidRDefault="0064252B" w:rsidP="00641A94">
      <w:pPr>
        <w:pStyle w:val="ListParagraph"/>
        <w:numPr>
          <w:ilvl w:val="4"/>
          <w:numId w:val="26"/>
        </w:numPr>
        <w:spacing w:after="30"/>
        <w:ind w:left="851" w:hanging="567"/>
        <w:contextualSpacing w:val="0"/>
        <w:rPr>
          <w:bCs/>
        </w:rPr>
      </w:pPr>
      <w:r w:rsidRPr="004F6B40">
        <w:rPr>
          <w:bCs/>
        </w:rPr>
        <w:t>Fee Schedules</w:t>
      </w:r>
    </w:p>
    <w:p w14:paraId="2E211312" w14:textId="77777777" w:rsidR="0064252B" w:rsidRDefault="0064252B" w:rsidP="00641A94">
      <w:pPr>
        <w:pStyle w:val="ListParagraph"/>
        <w:numPr>
          <w:ilvl w:val="4"/>
          <w:numId w:val="26"/>
        </w:numPr>
        <w:spacing w:after="30"/>
        <w:ind w:left="851" w:hanging="567"/>
        <w:contextualSpacing w:val="0"/>
        <w:rPr>
          <w:bCs/>
        </w:rPr>
      </w:pPr>
      <w:r w:rsidRPr="004F6B40">
        <w:rPr>
          <w:bCs/>
        </w:rPr>
        <w:t>Other</w:t>
      </w:r>
    </w:p>
    <w:p w14:paraId="45E56FA2" w14:textId="77777777" w:rsidR="006A6BB9" w:rsidRPr="004F6B40" w:rsidRDefault="006A6BB9" w:rsidP="00641A94">
      <w:pPr>
        <w:pStyle w:val="ListParagraph"/>
        <w:numPr>
          <w:ilvl w:val="4"/>
          <w:numId w:val="26"/>
        </w:numPr>
        <w:spacing w:after="30"/>
        <w:ind w:left="851" w:hanging="567"/>
        <w:contextualSpacing w:val="0"/>
        <w:rPr>
          <w:bCs/>
        </w:rPr>
      </w:pPr>
      <w:r>
        <w:rPr>
          <w:bCs/>
        </w:rPr>
        <w:t>Variation with Ministerial approval</w:t>
      </w:r>
    </w:p>
    <w:p w14:paraId="0DF86861" w14:textId="77777777" w:rsidR="0064252B" w:rsidRPr="001E7111" w:rsidRDefault="0064252B" w:rsidP="00641A94">
      <w:pPr>
        <w:pStyle w:val="ListParagraph"/>
        <w:numPr>
          <w:ilvl w:val="2"/>
          <w:numId w:val="26"/>
        </w:numPr>
        <w:tabs>
          <w:tab w:val="left" w:pos="993"/>
        </w:tabs>
        <w:spacing w:after="30"/>
        <w:ind w:left="426" w:hanging="426"/>
        <w:contextualSpacing w:val="0"/>
        <w:rPr>
          <w:bCs/>
        </w:rPr>
      </w:pPr>
      <w:r w:rsidRPr="001E7111">
        <w:rPr>
          <w:bCs/>
        </w:rPr>
        <w:t>Procedural Requirements</w:t>
      </w:r>
    </w:p>
    <w:p w14:paraId="0DC91281"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Fair Treatment and Equal Opportunity Requirements</w:t>
      </w:r>
    </w:p>
    <w:p w14:paraId="75D79A5A"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 xml:space="preserve">FEE Requirements </w:t>
      </w:r>
    </w:p>
    <w:p w14:paraId="6B497770"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Grievance Requirements</w:t>
      </w:r>
    </w:p>
    <w:p w14:paraId="7C77F08E"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Student Refund and Student Review Requirements</w:t>
      </w:r>
    </w:p>
    <w:p w14:paraId="205474F1"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Personal Information / Privacy Requirements</w:t>
      </w:r>
    </w:p>
    <w:p w14:paraId="6317170B"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Other</w:t>
      </w:r>
    </w:p>
    <w:p w14:paraId="07DBE481" w14:textId="77777777" w:rsidR="0064252B" w:rsidRPr="001E7111" w:rsidRDefault="0064252B" w:rsidP="00641A94">
      <w:pPr>
        <w:pStyle w:val="ListParagraph"/>
        <w:numPr>
          <w:ilvl w:val="2"/>
          <w:numId w:val="26"/>
        </w:numPr>
        <w:tabs>
          <w:tab w:val="left" w:pos="993"/>
        </w:tabs>
        <w:spacing w:after="30"/>
        <w:ind w:left="426" w:hanging="426"/>
        <w:contextualSpacing w:val="0"/>
        <w:rPr>
          <w:bCs/>
        </w:rPr>
      </w:pPr>
      <w:r w:rsidRPr="001E7111">
        <w:rPr>
          <w:bCs/>
        </w:rPr>
        <w:t>Financial Requirements</w:t>
      </w:r>
    </w:p>
    <w:p w14:paraId="19D9E4BC"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Financial Statements</w:t>
      </w:r>
    </w:p>
    <w:p w14:paraId="5728B8CB"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Business Plan</w:t>
      </w:r>
    </w:p>
    <w:p w14:paraId="50461BF0"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 xml:space="preserve">Project Budgets </w:t>
      </w:r>
    </w:p>
    <w:p w14:paraId="2CAA9803"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Declaration, Certificates and other supplementary information</w:t>
      </w:r>
    </w:p>
    <w:p w14:paraId="27966C0E"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Risk Mitigation Strategies including Deeds of Guarantee</w:t>
      </w:r>
    </w:p>
    <w:p w14:paraId="50BC1B11"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Deed of Undertaking</w:t>
      </w:r>
    </w:p>
    <w:p w14:paraId="5B674E0A"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Estimate of Advance payments - First Year Survey and Estimate declaration</w:t>
      </w:r>
    </w:p>
    <w:p w14:paraId="2529C0EF"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Strategic Plan</w:t>
      </w:r>
    </w:p>
    <w:p w14:paraId="4DDB487F"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Other</w:t>
      </w:r>
    </w:p>
    <w:p w14:paraId="70790866" w14:textId="77777777" w:rsidR="0064252B" w:rsidRPr="001E7111" w:rsidRDefault="0064252B" w:rsidP="00641A94">
      <w:pPr>
        <w:pStyle w:val="ListParagraph"/>
        <w:numPr>
          <w:ilvl w:val="2"/>
          <w:numId w:val="26"/>
        </w:numPr>
        <w:tabs>
          <w:tab w:val="left" w:pos="993"/>
        </w:tabs>
        <w:spacing w:after="30"/>
        <w:ind w:left="426" w:hanging="426"/>
        <w:contextualSpacing w:val="0"/>
        <w:rPr>
          <w:bCs/>
        </w:rPr>
      </w:pPr>
      <w:r w:rsidRPr="001E7111">
        <w:rPr>
          <w:bCs/>
        </w:rPr>
        <w:t xml:space="preserve">Administration </w:t>
      </w:r>
    </w:p>
    <w:p w14:paraId="6E443035" w14:textId="77777777" w:rsidR="0064252B" w:rsidRPr="001E7111" w:rsidRDefault="0064252B" w:rsidP="00641A94">
      <w:pPr>
        <w:pStyle w:val="ListParagraph"/>
        <w:numPr>
          <w:ilvl w:val="4"/>
          <w:numId w:val="26"/>
        </w:numPr>
        <w:spacing w:after="30"/>
        <w:ind w:left="851" w:hanging="567"/>
        <w:contextualSpacing w:val="0"/>
        <w:rPr>
          <w:bCs/>
        </w:rPr>
      </w:pPr>
      <w:r w:rsidRPr="001E7111">
        <w:rPr>
          <w:bCs/>
        </w:rPr>
        <w:t>Applicant/provider correspondence</w:t>
      </w:r>
    </w:p>
    <w:p w14:paraId="48FA4489" w14:textId="77777777" w:rsidR="0064252B" w:rsidRPr="00E93EE6" w:rsidRDefault="0064252B" w:rsidP="00641A94">
      <w:pPr>
        <w:pStyle w:val="ListParagraph"/>
        <w:numPr>
          <w:ilvl w:val="4"/>
          <w:numId w:val="26"/>
        </w:numPr>
        <w:spacing w:after="30"/>
        <w:ind w:left="851" w:hanging="567"/>
        <w:contextualSpacing w:val="0"/>
      </w:pPr>
      <w:r w:rsidRPr="00E93EE6">
        <w:rPr>
          <w:bCs/>
        </w:rPr>
        <w:t>Statutory declaration</w:t>
      </w:r>
    </w:p>
    <w:p w14:paraId="4424092C" w14:textId="77777777" w:rsidR="0064252B" w:rsidRPr="00E93EE6" w:rsidRDefault="0064252B" w:rsidP="00641A94">
      <w:pPr>
        <w:pStyle w:val="ListParagraph"/>
        <w:numPr>
          <w:ilvl w:val="4"/>
          <w:numId w:val="26"/>
        </w:numPr>
        <w:ind w:left="851" w:hanging="567"/>
        <w:contextualSpacing w:val="0"/>
      </w:pPr>
      <w:r w:rsidRPr="00E93EE6">
        <w:rPr>
          <w:bCs/>
        </w:rPr>
        <w:t>Other</w:t>
      </w:r>
    </w:p>
    <w:p w14:paraId="3580A8D0" w14:textId="77777777" w:rsidR="004E357C" w:rsidRDefault="004E357C">
      <w:pPr>
        <w:rPr>
          <w:b/>
          <w:sz w:val="36"/>
        </w:rPr>
      </w:pPr>
      <w:r>
        <w:br w:type="page"/>
      </w:r>
    </w:p>
    <w:p w14:paraId="23D90683" w14:textId="77777777" w:rsidR="008D34A7" w:rsidRPr="00855CC9" w:rsidRDefault="008D34A7" w:rsidP="004A15F7">
      <w:pPr>
        <w:pStyle w:val="Heading1"/>
      </w:pPr>
      <w:bookmarkStart w:id="49" w:name="_Toc522637025"/>
      <w:r w:rsidRPr="00855CC9">
        <w:lastRenderedPageBreak/>
        <w:t>Document</w:t>
      </w:r>
      <w:r>
        <w:t>s</w:t>
      </w:r>
      <w:r w:rsidRPr="00855CC9">
        <w:t xml:space="preserve"> – Removing a </w:t>
      </w:r>
      <w:r>
        <w:t>d</w:t>
      </w:r>
      <w:r w:rsidRPr="00855CC9">
        <w:t>ocument</w:t>
      </w:r>
      <w:bookmarkEnd w:id="49"/>
    </w:p>
    <w:tbl>
      <w:tblPr>
        <w:tblStyle w:val="TableGrid8"/>
        <w:tblW w:w="0" w:type="auto"/>
        <w:jc w:val="center"/>
        <w:tblLook w:val="04A0" w:firstRow="1" w:lastRow="0" w:firstColumn="1" w:lastColumn="0" w:noHBand="0" w:noVBand="1"/>
        <w:tblCaption w:val="Removing a document"/>
        <w:tblDescription w:val="What roles can remove a document"/>
      </w:tblPr>
      <w:tblGrid>
        <w:gridCol w:w="3119"/>
        <w:gridCol w:w="709"/>
        <w:gridCol w:w="5528"/>
      </w:tblGrid>
      <w:tr w:rsidR="008D34A7" w:rsidRPr="00855CC9" w14:paraId="5F7F4AD7" w14:textId="77777777" w:rsidTr="0020730A">
        <w:trPr>
          <w:trHeight w:hRule="exact" w:val="397"/>
          <w:tblHeader/>
          <w:jc w:val="center"/>
        </w:trPr>
        <w:tc>
          <w:tcPr>
            <w:tcW w:w="3119" w:type="dxa"/>
            <w:shd w:val="clear" w:color="auto" w:fill="A6A6A6" w:themeFill="background1" w:themeFillShade="A6"/>
            <w:vAlign w:val="center"/>
          </w:tcPr>
          <w:p w14:paraId="57DB85FD" w14:textId="77777777" w:rsidR="008D34A7" w:rsidRPr="00855CC9" w:rsidRDefault="008D34A7" w:rsidP="008D34A7">
            <w:pPr>
              <w:rPr>
                <w:b/>
                <w:bCs/>
              </w:rPr>
            </w:pPr>
            <w:r w:rsidRPr="00855CC9">
              <w:rPr>
                <w:b/>
                <w:bCs/>
              </w:rPr>
              <w:t xml:space="preserve">USER ROLES </w:t>
            </w:r>
          </w:p>
        </w:tc>
        <w:tc>
          <w:tcPr>
            <w:tcW w:w="709" w:type="dxa"/>
            <w:shd w:val="clear" w:color="auto" w:fill="A6A6A6" w:themeFill="background1" w:themeFillShade="A6"/>
            <w:vAlign w:val="center"/>
          </w:tcPr>
          <w:p w14:paraId="1BB00FCE" w14:textId="77777777" w:rsidR="008D34A7" w:rsidRPr="00855CC9" w:rsidRDefault="008D34A7" w:rsidP="008D34A7">
            <w:pPr>
              <w:rPr>
                <w:b/>
                <w:bCs/>
              </w:rPr>
            </w:pPr>
          </w:p>
        </w:tc>
        <w:tc>
          <w:tcPr>
            <w:tcW w:w="5528" w:type="dxa"/>
            <w:shd w:val="clear" w:color="auto" w:fill="A6A6A6" w:themeFill="background1" w:themeFillShade="A6"/>
            <w:vAlign w:val="center"/>
          </w:tcPr>
          <w:p w14:paraId="4C5B23F5" w14:textId="77777777" w:rsidR="008D34A7" w:rsidRPr="00855CC9" w:rsidRDefault="008D34A7" w:rsidP="008D34A7">
            <w:pPr>
              <w:rPr>
                <w:b/>
                <w:bCs/>
              </w:rPr>
            </w:pPr>
            <w:r w:rsidRPr="00855CC9">
              <w:rPr>
                <w:b/>
                <w:bCs/>
              </w:rPr>
              <w:t>ACCESS</w:t>
            </w:r>
          </w:p>
        </w:tc>
      </w:tr>
      <w:tr w:rsidR="008D34A7" w:rsidRPr="00855CC9" w14:paraId="7D4784CC" w14:textId="77777777" w:rsidTr="0020730A">
        <w:trPr>
          <w:trHeight w:hRule="exact" w:val="397"/>
          <w:tblHeader/>
          <w:jc w:val="center"/>
        </w:trPr>
        <w:tc>
          <w:tcPr>
            <w:tcW w:w="3119" w:type="dxa"/>
            <w:vAlign w:val="center"/>
          </w:tcPr>
          <w:p w14:paraId="3166F5F8" w14:textId="77777777" w:rsidR="008D34A7" w:rsidRPr="00855CC9" w:rsidRDefault="008D34A7" w:rsidP="0000211E">
            <w:r w:rsidRPr="00855CC9">
              <w:t>Provider Corporate Officer</w:t>
            </w:r>
          </w:p>
        </w:tc>
        <w:tc>
          <w:tcPr>
            <w:tcW w:w="709" w:type="dxa"/>
            <w:vAlign w:val="center"/>
          </w:tcPr>
          <w:p w14:paraId="55F6F918" w14:textId="77777777" w:rsidR="008D34A7" w:rsidRPr="00855CC9" w:rsidRDefault="008D34A7" w:rsidP="0000211E">
            <w:r w:rsidRPr="00855CC9">
              <w:t>CEO</w:t>
            </w:r>
          </w:p>
        </w:tc>
        <w:tc>
          <w:tcPr>
            <w:tcW w:w="5528" w:type="dxa"/>
            <w:vAlign w:val="center"/>
          </w:tcPr>
          <w:p w14:paraId="7EBEEAED" w14:textId="77777777" w:rsidR="008D34A7" w:rsidRPr="00855CC9" w:rsidRDefault="008779F3" w:rsidP="0000211E">
            <w:r>
              <w:t>Full a</w:t>
            </w:r>
            <w:r w:rsidR="008D34A7" w:rsidRPr="00855CC9">
              <w:t>ccess to remove documents</w:t>
            </w:r>
          </w:p>
        </w:tc>
      </w:tr>
      <w:tr w:rsidR="008D34A7" w:rsidRPr="00855CC9" w14:paraId="43E3D546" w14:textId="77777777" w:rsidTr="0020730A">
        <w:trPr>
          <w:trHeight w:hRule="exact" w:val="397"/>
          <w:tblHeader/>
          <w:jc w:val="center"/>
        </w:trPr>
        <w:tc>
          <w:tcPr>
            <w:tcW w:w="3119" w:type="dxa"/>
            <w:vAlign w:val="center"/>
          </w:tcPr>
          <w:p w14:paraId="3BBE8C4E" w14:textId="77777777" w:rsidR="008D34A7" w:rsidRPr="00855CC9" w:rsidRDefault="008D34A7" w:rsidP="0000211E">
            <w:r w:rsidRPr="00855CC9">
              <w:t>Provider Senior Officer</w:t>
            </w:r>
          </w:p>
        </w:tc>
        <w:tc>
          <w:tcPr>
            <w:tcW w:w="709" w:type="dxa"/>
            <w:vAlign w:val="center"/>
          </w:tcPr>
          <w:p w14:paraId="18197277" w14:textId="77777777" w:rsidR="008D34A7" w:rsidRPr="00855CC9" w:rsidRDefault="008D34A7" w:rsidP="0000211E">
            <w:r w:rsidRPr="00855CC9">
              <w:t>SAO</w:t>
            </w:r>
          </w:p>
        </w:tc>
        <w:tc>
          <w:tcPr>
            <w:tcW w:w="5528" w:type="dxa"/>
            <w:vAlign w:val="center"/>
          </w:tcPr>
          <w:p w14:paraId="234908D0" w14:textId="77777777" w:rsidR="008D34A7" w:rsidRPr="00855CC9" w:rsidRDefault="008779F3" w:rsidP="0000211E">
            <w:r>
              <w:t>Full a</w:t>
            </w:r>
            <w:r w:rsidRPr="00855CC9">
              <w:t>ccess to remove documents</w:t>
            </w:r>
          </w:p>
        </w:tc>
      </w:tr>
      <w:tr w:rsidR="008D34A7" w:rsidRPr="00855CC9" w14:paraId="73FEABF8" w14:textId="77777777" w:rsidTr="0020730A">
        <w:trPr>
          <w:trHeight w:hRule="exact" w:val="397"/>
          <w:tblHeader/>
          <w:jc w:val="center"/>
        </w:trPr>
        <w:tc>
          <w:tcPr>
            <w:tcW w:w="3119" w:type="dxa"/>
            <w:vAlign w:val="center"/>
          </w:tcPr>
          <w:p w14:paraId="1679C3BC" w14:textId="77777777" w:rsidR="008D34A7" w:rsidRPr="00855CC9" w:rsidRDefault="008D34A7" w:rsidP="0000211E">
            <w:r w:rsidRPr="00855CC9">
              <w:t>Provider Finance Officer</w:t>
            </w:r>
          </w:p>
        </w:tc>
        <w:tc>
          <w:tcPr>
            <w:tcW w:w="709" w:type="dxa"/>
            <w:vAlign w:val="center"/>
          </w:tcPr>
          <w:p w14:paraId="5856CCF3" w14:textId="77777777" w:rsidR="008D34A7" w:rsidRPr="00855CC9" w:rsidRDefault="008D34A7" w:rsidP="0000211E">
            <w:r w:rsidRPr="00855CC9">
              <w:t>PFO</w:t>
            </w:r>
          </w:p>
        </w:tc>
        <w:tc>
          <w:tcPr>
            <w:tcW w:w="5528" w:type="dxa"/>
            <w:vAlign w:val="center"/>
          </w:tcPr>
          <w:p w14:paraId="15017553" w14:textId="77777777" w:rsidR="008D34A7" w:rsidRPr="00855CC9" w:rsidRDefault="008779F3" w:rsidP="0000211E">
            <w:r>
              <w:t>Full a</w:t>
            </w:r>
            <w:r w:rsidRPr="00855CC9">
              <w:t>ccess to remove documents</w:t>
            </w:r>
          </w:p>
        </w:tc>
      </w:tr>
      <w:tr w:rsidR="008D34A7" w:rsidRPr="00855CC9" w14:paraId="4DA7EF4D" w14:textId="77777777" w:rsidTr="0020730A">
        <w:trPr>
          <w:trHeight w:hRule="exact" w:val="397"/>
          <w:tblHeader/>
          <w:jc w:val="center"/>
        </w:trPr>
        <w:tc>
          <w:tcPr>
            <w:tcW w:w="3119" w:type="dxa"/>
            <w:vAlign w:val="center"/>
          </w:tcPr>
          <w:p w14:paraId="0C18397D" w14:textId="77777777" w:rsidR="008D34A7" w:rsidRPr="00855CC9" w:rsidRDefault="008D34A7" w:rsidP="0000211E">
            <w:r w:rsidRPr="00855CC9">
              <w:t>Provider Editing Officer</w:t>
            </w:r>
          </w:p>
        </w:tc>
        <w:tc>
          <w:tcPr>
            <w:tcW w:w="709" w:type="dxa"/>
            <w:vAlign w:val="center"/>
          </w:tcPr>
          <w:p w14:paraId="18623592" w14:textId="77777777" w:rsidR="008D34A7" w:rsidRPr="00855CC9" w:rsidRDefault="008D34A7" w:rsidP="0000211E">
            <w:r w:rsidRPr="00855CC9">
              <w:t>PEO</w:t>
            </w:r>
          </w:p>
        </w:tc>
        <w:tc>
          <w:tcPr>
            <w:tcW w:w="5528" w:type="dxa"/>
            <w:vAlign w:val="center"/>
          </w:tcPr>
          <w:p w14:paraId="0AADEE9F" w14:textId="77777777" w:rsidR="008D34A7" w:rsidRPr="00855CC9" w:rsidRDefault="008779F3" w:rsidP="0000211E">
            <w:r>
              <w:t>Full a</w:t>
            </w:r>
            <w:r w:rsidRPr="00855CC9">
              <w:t>ccess to remove documents</w:t>
            </w:r>
          </w:p>
        </w:tc>
      </w:tr>
      <w:tr w:rsidR="008D34A7" w:rsidRPr="00855CC9" w14:paraId="4AA11DDD" w14:textId="77777777" w:rsidTr="0020730A">
        <w:trPr>
          <w:trHeight w:hRule="exact" w:val="397"/>
          <w:tblHeader/>
          <w:jc w:val="center"/>
        </w:trPr>
        <w:tc>
          <w:tcPr>
            <w:tcW w:w="3119" w:type="dxa"/>
            <w:vAlign w:val="center"/>
          </w:tcPr>
          <w:p w14:paraId="3E9436E3" w14:textId="77777777" w:rsidR="008D34A7" w:rsidRPr="00855CC9" w:rsidRDefault="008D34A7" w:rsidP="0000211E">
            <w:r w:rsidRPr="00855CC9">
              <w:t>Provider View Only</w:t>
            </w:r>
          </w:p>
        </w:tc>
        <w:tc>
          <w:tcPr>
            <w:tcW w:w="709" w:type="dxa"/>
            <w:vAlign w:val="center"/>
          </w:tcPr>
          <w:p w14:paraId="570A7B1B" w14:textId="77777777" w:rsidR="008D34A7" w:rsidRPr="00855CC9" w:rsidRDefault="008D34A7" w:rsidP="0000211E">
            <w:r w:rsidRPr="00855CC9">
              <w:t>PVO</w:t>
            </w:r>
          </w:p>
        </w:tc>
        <w:tc>
          <w:tcPr>
            <w:tcW w:w="5528" w:type="dxa"/>
            <w:vAlign w:val="center"/>
          </w:tcPr>
          <w:p w14:paraId="48219014" w14:textId="77777777" w:rsidR="008D34A7" w:rsidRPr="00855CC9" w:rsidRDefault="008D34A7" w:rsidP="0000211E">
            <w:r w:rsidRPr="00855CC9">
              <w:t>Can</w:t>
            </w:r>
            <w:r w:rsidR="008779F3">
              <w:t xml:space="preserve"> only view documents</w:t>
            </w:r>
          </w:p>
        </w:tc>
      </w:tr>
    </w:tbl>
    <w:p w14:paraId="220395E2" w14:textId="77777777" w:rsidR="00DE66BA" w:rsidRDefault="00DE66BA" w:rsidP="0000211E">
      <w:pPr>
        <w:spacing w:before="120"/>
      </w:pPr>
      <w:r>
        <w:t>Removing a document effectively deletes it from HITS and should only be used when the document was uploaded incorrectly.</w:t>
      </w:r>
    </w:p>
    <w:p w14:paraId="7E99B678" w14:textId="77777777" w:rsidR="008D34A7" w:rsidRDefault="008D34A7" w:rsidP="0000211E">
      <w:pPr>
        <w:spacing w:after="0"/>
      </w:pPr>
      <w:r w:rsidRPr="00855CC9">
        <w:t>You can remove a</w:t>
      </w:r>
      <w:r w:rsidR="00634981">
        <w:t>ny</w:t>
      </w:r>
      <w:r w:rsidRPr="00855CC9">
        <w:t xml:space="preserve"> document</w:t>
      </w:r>
      <w:r w:rsidR="00634981">
        <w:t xml:space="preserve"> that </w:t>
      </w:r>
      <w:r w:rsidR="00375D67">
        <w:t>has not been submitted</w:t>
      </w:r>
      <w:r w:rsidR="00234E06" w:rsidRPr="00480ECE">
        <w:t>,</w:t>
      </w:r>
      <w:r w:rsidR="009D7A85" w:rsidRPr="00480ECE">
        <w:t xml:space="preserve"> i</w:t>
      </w:r>
      <w:r w:rsidR="00234E06" w:rsidRPr="00480ECE">
        <w:t>.</w:t>
      </w:r>
      <w:r w:rsidR="009D7A85" w:rsidRPr="00480ECE">
        <w:t>e</w:t>
      </w:r>
      <w:r w:rsidR="00234E06" w:rsidRPr="00480ECE">
        <w:t>.</w:t>
      </w:r>
      <w:r w:rsidR="009D7A85">
        <w:t xml:space="preserve"> there is no ‘Submitted Date’ (see example below)</w:t>
      </w:r>
      <w:r w:rsidR="009301B1">
        <w:t>.</w:t>
      </w:r>
    </w:p>
    <w:p w14:paraId="3C12898B" w14:textId="795A688F" w:rsidR="0098039A" w:rsidRPr="00855CC9" w:rsidRDefault="009D7A85" w:rsidP="0020730A">
      <w:pPr>
        <w:jc w:val="center"/>
      </w:pPr>
      <w:r>
        <w:rPr>
          <w:noProof/>
          <w:lang w:eastAsia="en-AU"/>
        </w:rPr>
        <w:drawing>
          <wp:inline distT="0" distB="0" distL="0" distR="0" wp14:anchorId="2B2934D5" wp14:editId="019A2991">
            <wp:extent cx="3863248" cy="2855661"/>
            <wp:effectExtent l="0" t="0" r="4445" b="1905"/>
            <wp:docPr id="245" name="Picture 245" descr="remove documents" title="Docu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874088" cy="2863673"/>
                    </a:xfrm>
                    <a:prstGeom prst="rect">
                      <a:avLst/>
                    </a:prstGeom>
                    <a:noFill/>
                    <a:ln>
                      <a:noFill/>
                    </a:ln>
                  </pic:spPr>
                </pic:pic>
              </a:graphicData>
            </a:graphic>
          </wp:inline>
        </w:drawing>
      </w:r>
    </w:p>
    <w:p w14:paraId="1AD9B884" w14:textId="12399E2B" w:rsidR="0020730A" w:rsidRDefault="008D34A7" w:rsidP="0000211E">
      <w:pPr>
        <w:spacing w:before="120"/>
      </w:pPr>
      <w:r w:rsidRPr="00855CC9">
        <w:t>To remove a document, follow the instructions below.</w:t>
      </w:r>
    </w:p>
    <w:p w14:paraId="20C12F90" w14:textId="40E91F10" w:rsidR="008D34A7" w:rsidRPr="00F3580A" w:rsidRDefault="0000211E" w:rsidP="0000211E">
      <w:pPr>
        <w:rPr>
          <w:rStyle w:val="Strong"/>
          <w:sz w:val="28"/>
          <w:szCs w:val="28"/>
        </w:rPr>
      </w:pPr>
      <w:r>
        <w:rPr>
          <w:rStyle w:val="Strong"/>
          <w:sz w:val="28"/>
          <w:szCs w:val="28"/>
        </w:rPr>
        <w:t>Instructions</w:t>
      </w:r>
    </w:p>
    <w:p w14:paraId="78A3255C" w14:textId="11CF801A" w:rsidR="008D34A7" w:rsidRDefault="008D34A7" w:rsidP="0000211E">
      <w:pPr>
        <w:pStyle w:val="ListParagraph"/>
        <w:numPr>
          <w:ilvl w:val="0"/>
          <w:numId w:val="59"/>
        </w:numPr>
        <w:spacing w:after="0"/>
        <w:ind w:left="0" w:firstLine="0"/>
        <w:contextualSpacing w:val="0"/>
        <w:jc w:val="both"/>
      </w:pPr>
      <w:r w:rsidRPr="00C13DAA">
        <w:t xml:space="preserve">From the Navigation menu click on </w:t>
      </w:r>
      <w:r w:rsidRPr="001F5E6A">
        <w:rPr>
          <w:rStyle w:val="Strong"/>
        </w:rPr>
        <w:t>Organisation</w:t>
      </w:r>
      <w:r w:rsidR="00084163">
        <w:rPr>
          <w:rStyle w:val="Strong"/>
        </w:rPr>
        <w:t xml:space="preserve"> </w:t>
      </w:r>
      <w:r w:rsidR="00084163">
        <w:t>to</w:t>
      </w:r>
      <w:r w:rsidRPr="00C13DAA">
        <w:t xml:space="preserve"> navigate to the </w:t>
      </w:r>
      <w:r>
        <w:t>View Organisation details screen</w:t>
      </w:r>
      <w:r w:rsidR="00084163">
        <w:t>. C</w:t>
      </w:r>
      <w:r>
        <w:t xml:space="preserve">lick on </w:t>
      </w:r>
      <w:r w:rsidRPr="001F5E6A">
        <w:rPr>
          <w:rStyle w:val="Strong"/>
        </w:rPr>
        <w:t>Document List</w:t>
      </w:r>
      <w:r w:rsidRPr="00C13DAA">
        <w:t xml:space="preserve"> to </w:t>
      </w:r>
      <w:r>
        <w:t>view the Document list screen.</w:t>
      </w:r>
    </w:p>
    <w:p w14:paraId="293AC554" w14:textId="0F8E0CE3" w:rsidR="00B402CE" w:rsidRDefault="008626F5" w:rsidP="00D046C9">
      <w:pPr>
        <w:pStyle w:val="ListParagraph"/>
        <w:ind w:left="0"/>
        <w:contextualSpacing w:val="0"/>
        <w:jc w:val="center"/>
      </w:pPr>
      <w:r>
        <w:rPr>
          <w:noProof/>
          <w:lang w:eastAsia="en-AU"/>
        </w:rPr>
        <w:drawing>
          <wp:inline distT="0" distB="0" distL="0" distR="0" wp14:anchorId="38A84E49" wp14:editId="6E12A1FE">
            <wp:extent cx="4115547" cy="2341180"/>
            <wp:effectExtent l="0" t="0" r="0" b="2540"/>
            <wp:docPr id="261" name="Picture 261" descr="select document list" title="View organisation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7">
                      <a:extLst>
                        <a:ext uri="{28A0092B-C50C-407E-A947-70E740481C1C}">
                          <a14:useLocalDpi xmlns:a14="http://schemas.microsoft.com/office/drawing/2010/main" val="0"/>
                        </a:ext>
                      </a:extLst>
                    </a:blip>
                    <a:srcRect r="30730" b="41138"/>
                    <a:stretch/>
                  </pic:blipFill>
                  <pic:spPr bwMode="auto">
                    <a:xfrm>
                      <a:off x="0" y="0"/>
                      <a:ext cx="4153347" cy="2362683"/>
                    </a:xfrm>
                    <a:prstGeom prst="rect">
                      <a:avLst/>
                    </a:prstGeom>
                    <a:noFill/>
                    <a:ln>
                      <a:noFill/>
                    </a:ln>
                    <a:extLst>
                      <a:ext uri="{53640926-AAD7-44D8-BBD7-CCE9431645EC}">
                        <a14:shadowObscured xmlns:a14="http://schemas.microsoft.com/office/drawing/2010/main"/>
                      </a:ext>
                    </a:extLst>
                  </pic:spPr>
                </pic:pic>
              </a:graphicData>
            </a:graphic>
          </wp:inline>
        </w:drawing>
      </w:r>
      <w:r w:rsidR="00B402CE">
        <w:br w:type="page"/>
      </w:r>
    </w:p>
    <w:p w14:paraId="4EB0E615" w14:textId="77777777" w:rsidR="008D34A7" w:rsidRDefault="008D34A7" w:rsidP="00641A94">
      <w:pPr>
        <w:pStyle w:val="ListParagraph"/>
        <w:numPr>
          <w:ilvl w:val="0"/>
          <w:numId w:val="59"/>
        </w:numPr>
        <w:spacing w:after="30"/>
        <w:ind w:left="426" w:hanging="426"/>
        <w:contextualSpacing w:val="0"/>
      </w:pPr>
      <w:r>
        <w:lastRenderedPageBreak/>
        <w:t>From the list of available documents, s</w:t>
      </w:r>
      <w:r w:rsidRPr="0038247C">
        <w:t>elect</w:t>
      </w:r>
      <w:r>
        <w:t xml:space="preserve"> the check box beside</w:t>
      </w:r>
      <w:r w:rsidRPr="0038247C">
        <w:t xml:space="preserve"> the document you want to remove</w:t>
      </w:r>
      <w:r>
        <w:t xml:space="preserve"> and</w:t>
      </w:r>
      <w:r w:rsidR="0098039A">
        <w:t xml:space="preserve"> </w:t>
      </w:r>
      <w:r>
        <w:t>c</w:t>
      </w:r>
      <w:r w:rsidRPr="0038247C">
        <w:t xml:space="preserve">lick on the </w:t>
      </w:r>
      <w:r w:rsidRPr="00F70392">
        <w:rPr>
          <w:rStyle w:val="Strong"/>
        </w:rPr>
        <w:t>View details</w:t>
      </w:r>
      <w:r w:rsidRPr="0038247C">
        <w:t xml:space="preserve"> button</w:t>
      </w:r>
      <w:r>
        <w:t>.</w:t>
      </w:r>
    </w:p>
    <w:p w14:paraId="737780CD" w14:textId="77777777" w:rsidR="0098039A" w:rsidRPr="0038247C" w:rsidRDefault="0098039A" w:rsidP="0020730A">
      <w:pPr>
        <w:jc w:val="center"/>
      </w:pPr>
      <w:r>
        <w:rPr>
          <w:noProof/>
          <w:lang w:eastAsia="en-AU"/>
        </w:rPr>
        <w:drawing>
          <wp:inline distT="0" distB="0" distL="0" distR="0" wp14:anchorId="6A6D9B7B" wp14:editId="5C4AA63A">
            <wp:extent cx="4600575" cy="3079830"/>
            <wp:effectExtent l="0" t="0" r="0" b="6350"/>
            <wp:docPr id="248" name="Picture 248" descr="view details" title="Docu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04973" cy="3082774"/>
                    </a:xfrm>
                    <a:prstGeom prst="rect">
                      <a:avLst/>
                    </a:prstGeom>
                    <a:noFill/>
                    <a:ln>
                      <a:noFill/>
                    </a:ln>
                  </pic:spPr>
                </pic:pic>
              </a:graphicData>
            </a:graphic>
          </wp:inline>
        </w:drawing>
      </w:r>
    </w:p>
    <w:p w14:paraId="4A953C1F" w14:textId="77777777" w:rsidR="008D34A7" w:rsidRDefault="008D34A7" w:rsidP="00641A94">
      <w:pPr>
        <w:pStyle w:val="ListParagraph"/>
        <w:numPr>
          <w:ilvl w:val="0"/>
          <w:numId w:val="59"/>
        </w:numPr>
        <w:spacing w:after="30"/>
        <w:ind w:left="426" w:hanging="426"/>
        <w:contextualSpacing w:val="0"/>
      </w:pPr>
      <w:r>
        <w:t xml:space="preserve">The document details will be displayed for you to review. If you want to remove this document, click on the </w:t>
      </w:r>
      <w:r w:rsidRPr="00F70392">
        <w:rPr>
          <w:rStyle w:val="Strong"/>
        </w:rPr>
        <w:t>Remove</w:t>
      </w:r>
      <w:r>
        <w:t xml:space="preserve"> button.</w:t>
      </w:r>
    </w:p>
    <w:p w14:paraId="0A92AC8D" w14:textId="77777777" w:rsidR="0098039A" w:rsidRPr="00047AE5" w:rsidRDefault="0098039A" w:rsidP="0020730A">
      <w:pPr>
        <w:pStyle w:val="ListParagraph"/>
        <w:ind w:left="0"/>
        <w:contextualSpacing w:val="0"/>
        <w:jc w:val="center"/>
      </w:pPr>
      <w:r>
        <w:rPr>
          <w:noProof/>
          <w:lang w:eastAsia="en-AU"/>
        </w:rPr>
        <w:drawing>
          <wp:inline distT="0" distB="0" distL="0" distR="0" wp14:anchorId="3C74CCCA" wp14:editId="5C21F5CC">
            <wp:extent cx="4733925" cy="1816550"/>
            <wp:effectExtent l="0" t="0" r="0" b="0"/>
            <wp:docPr id="249" name="Picture 249" descr="Remove document button" title="View Document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44279" cy="1820523"/>
                    </a:xfrm>
                    <a:prstGeom prst="rect">
                      <a:avLst/>
                    </a:prstGeom>
                    <a:noFill/>
                    <a:ln>
                      <a:noFill/>
                    </a:ln>
                  </pic:spPr>
                </pic:pic>
              </a:graphicData>
            </a:graphic>
          </wp:inline>
        </w:drawing>
      </w:r>
    </w:p>
    <w:p w14:paraId="37F25233" w14:textId="77777777" w:rsidR="00B402CE" w:rsidRDefault="00B402CE">
      <w:r>
        <w:br w:type="page"/>
      </w:r>
    </w:p>
    <w:p w14:paraId="6648321C" w14:textId="77777777" w:rsidR="008D34A7" w:rsidRDefault="00084163" w:rsidP="00641A94">
      <w:pPr>
        <w:pStyle w:val="ListParagraph"/>
        <w:numPr>
          <w:ilvl w:val="0"/>
          <w:numId w:val="6"/>
        </w:numPr>
        <w:spacing w:after="30"/>
        <w:ind w:left="426" w:hanging="426"/>
        <w:contextualSpacing w:val="0"/>
      </w:pPr>
      <w:r>
        <w:lastRenderedPageBreak/>
        <w:t>Y</w:t>
      </w:r>
      <w:r w:rsidR="008D34A7">
        <w:t>ou will be navigated back to the Document list screen</w:t>
      </w:r>
      <w:r w:rsidR="008626F5">
        <w:t xml:space="preserve"> and a confirmation message will display confirming that the document was successfully removed</w:t>
      </w:r>
      <w:r w:rsidR="008D34A7">
        <w:t>.</w:t>
      </w:r>
    </w:p>
    <w:p w14:paraId="7AB7563A" w14:textId="77777777" w:rsidR="00AD6296" w:rsidRPr="00C13DAA" w:rsidRDefault="00AD6296" w:rsidP="0020730A">
      <w:pPr>
        <w:jc w:val="center"/>
      </w:pPr>
      <w:r>
        <w:rPr>
          <w:noProof/>
          <w:lang w:eastAsia="en-AU"/>
        </w:rPr>
        <w:drawing>
          <wp:inline distT="0" distB="0" distL="0" distR="0" wp14:anchorId="4622B175" wp14:editId="2121A6A6">
            <wp:extent cx="4586162" cy="3466465"/>
            <wp:effectExtent l="0" t="0" r="5080" b="635"/>
            <wp:docPr id="250" name="Picture 250" descr="confirmation that document has been removed." title="Document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86162" cy="3466465"/>
                    </a:xfrm>
                    <a:prstGeom prst="rect">
                      <a:avLst/>
                    </a:prstGeom>
                    <a:noFill/>
                    <a:ln>
                      <a:noFill/>
                    </a:ln>
                  </pic:spPr>
                </pic:pic>
              </a:graphicData>
            </a:graphic>
          </wp:inline>
        </w:drawing>
      </w:r>
    </w:p>
    <w:p w14:paraId="6673EB26" w14:textId="77777777" w:rsidR="008D34A7" w:rsidRPr="00F3580A" w:rsidRDefault="008D34A7" w:rsidP="0020730A">
      <w:pPr>
        <w:rPr>
          <w:rStyle w:val="Strong"/>
          <w:sz w:val="28"/>
          <w:szCs w:val="28"/>
        </w:rPr>
      </w:pPr>
      <w:r w:rsidRPr="00F3580A">
        <w:rPr>
          <w:rStyle w:val="Strong"/>
          <w:sz w:val="28"/>
          <w:szCs w:val="28"/>
        </w:rPr>
        <w:t>Notes</w:t>
      </w:r>
    </w:p>
    <w:p w14:paraId="08110938" w14:textId="6DB385C6" w:rsidR="008D34A7" w:rsidRDefault="008D34A7" w:rsidP="0020730A">
      <w:pPr>
        <w:pStyle w:val="ListParagraph"/>
        <w:numPr>
          <w:ilvl w:val="0"/>
          <w:numId w:val="7"/>
        </w:numPr>
        <w:spacing w:afterLines="30" w:after="72"/>
        <w:ind w:left="714" w:hanging="357"/>
        <w:contextualSpacing w:val="0"/>
      </w:pPr>
      <w:r>
        <w:t xml:space="preserve">A document can be removed if </w:t>
      </w:r>
      <w:r w:rsidR="00084163">
        <w:t xml:space="preserve">your </w:t>
      </w:r>
      <w:r>
        <w:t xml:space="preserve">application status is </w:t>
      </w:r>
      <w:r w:rsidR="00084163">
        <w:t>‘</w:t>
      </w:r>
      <w:r w:rsidRPr="00084163">
        <w:rPr>
          <w:rStyle w:val="Strong"/>
          <w:b w:val="0"/>
        </w:rPr>
        <w:t>Draft</w:t>
      </w:r>
      <w:r w:rsidR="00084163">
        <w:rPr>
          <w:rStyle w:val="Strong"/>
          <w:b w:val="0"/>
        </w:rPr>
        <w:t>’</w:t>
      </w:r>
      <w:r>
        <w:t xml:space="preserve"> </w:t>
      </w:r>
      <w:r w:rsidRPr="00084163">
        <w:t>or</w:t>
      </w:r>
      <w:r w:rsidRPr="00084163">
        <w:rPr>
          <w:b/>
        </w:rPr>
        <w:t xml:space="preserve"> </w:t>
      </w:r>
      <w:r w:rsidR="00084163">
        <w:t>you uploaded the document when your application was in a status of ‘</w:t>
      </w:r>
      <w:r w:rsidRPr="00084163">
        <w:rPr>
          <w:rStyle w:val="Strong"/>
          <w:b w:val="0"/>
        </w:rPr>
        <w:t xml:space="preserve">Awaiting </w:t>
      </w:r>
      <w:r w:rsidR="00084163">
        <w:rPr>
          <w:rStyle w:val="Strong"/>
          <w:b w:val="0"/>
        </w:rPr>
        <w:t>F</w:t>
      </w:r>
      <w:r w:rsidRPr="00084163">
        <w:rPr>
          <w:rStyle w:val="Strong"/>
          <w:b w:val="0"/>
        </w:rPr>
        <w:t xml:space="preserve">urther </w:t>
      </w:r>
      <w:r w:rsidR="00084163">
        <w:rPr>
          <w:rStyle w:val="Strong"/>
          <w:b w:val="0"/>
        </w:rPr>
        <w:t>I</w:t>
      </w:r>
      <w:r w:rsidRPr="00084163">
        <w:rPr>
          <w:rStyle w:val="Strong"/>
          <w:b w:val="0"/>
        </w:rPr>
        <w:t>nformation</w:t>
      </w:r>
      <w:r w:rsidR="00084163">
        <w:rPr>
          <w:rStyle w:val="Strong"/>
          <w:b w:val="0"/>
        </w:rPr>
        <w:t>’</w:t>
      </w:r>
      <w:r>
        <w:rPr>
          <w:b/>
        </w:rPr>
        <w:t>.</w:t>
      </w:r>
      <w:r w:rsidR="00084163">
        <w:rPr>
          <w:b/>
        </w:rPr>
        <w:t xml:space="preserve"> </w:t>
      </w:r>
      <w:r w:rsidRPr="00A05F7C">
        <w:rPr>
          <w:b/>
        </w:rPr>
        <w:t xml:space="preserve">Once the Application or an RFI is submitted the document cannot be removed by you, you must request the </w:t>
      </w:r>
      <w:r w:rsidR="002B4401" w:rsidRPr="00A05F7C">
        <w:rPr>
          <w:b/>
        </w:rPr>
        <w:t>Department</w:t>
      </w:r>
      <w:r w:rsidRPr="00A05F7C">
        <w:rPr>
          <w:b/>
        </w:rPr>
        <w:t xml:space="preserve"> to remove it for you where the document is not required for assessment purposes.</w:t>
      </w:r>
    </w:p>
    <w:p w14:paraId="109B58DA" w14:textId="77777777" w:rsidR="008D34A7" w:rsidRDefault="006644F6" w:rsidP="0020730A">
      <w:pPr>
        <w:pStyle w:val="ListParagraph"/>
        <w:numPr>
          <w:ilvl w:val="0"/>
          <w:numId w:val="7"/>
        </w:numPr>
        <w:spacing w:afterLines="30" w:after="72"/>
        <w:ind w:left="714" w:hanging="357"/>
        <w:contextualSpacing w:val="0"/>
      </w:pPr>
      <w:r>
        <w:t>A</w:t>
      </w:r>
      <w:r w:rsidR="008D34A7">
        <w:t>ll documents</w:t>
      </w:r>
      <w:r>
        <w:t xml:space="preserve"> uploaded but no</w:t>
      </w:r>
      <w:r w:rsidR="00084163">
        <w:t>t submitted will be submitted with the milestone</w:t>
      </w:r>
      <w:r w:rsidR="008D34A7">
        <w:t>.</w:t>
      </w:r>
    </w:p>
    <w:p w14:paraId="32AC5CD1" w14:textId="14B78F3B" w:rsidR="008D34A7" w:rsidRDefault="008D34A7" w:rsidP="0020730A">
      <w:pPr>
        <w:pStyle w:val="ListParagraph"/>
        <w:numPr>
          <w:ilvl w:val="0"/>
          <w:numId w:val="7"/>
        </w:numPr>
        <w:spacing w:afterLines="30" w:after="72"/>
        <w:ind w:left="714" w:hanging="357"/>
        <w:contextualSpacing w:val="0"/>
      </w:pPr>
      <w:r>
        <w:t xml:space="preserve">If you require a document to be removed and you do not have the functionality to remove it, please send a request </w:t>
      </w:r>
      <w:r w:rsidR="002F685E">
        <w:t xml:space="preserve">via the online form at </w:t>
      </w:r>
      <w:hyperlink r:id="rId161" w:history="1">
        <w:r w:rsidR="005E5E34">
          <w:rPr>
            <w:rStyle w:val="Hyperlink"/>
          </w:rPr>
          <w:t>www.education.gov.au/information-vet-student-loans-approved-providers</w:t>
        </w:r>
      </w:hyperlink>
      <w:r>
        <w:t xml:space="preserve"> </w:t>
      </w:r>
      <w:r w:rsidR="002F685E">
        <w:t xml:space="preserve">for VET providers </w:t>
      </w:r>
      <w:r w:rsidR="00AC5DBB">
        <w:t xml:space="preserve">or </w:t>
      </w:r>
      <w:hyperlink r:id="rId162" w:history="1">
        <w:r w:rsidR="00ED3689" w:rsidRPr="008729B4">
          <w:rPr>
            <w:rStyle w:val="Hyperlink"/>
          </w:rPr>
          <w:t>Fee-Help@education.gov.au</w:t>
        </w:r>
      </w:hyperlink>
      <w:r w:rsidR="00AC5DBB">
        <w:t xml:space="preserve"> </w:t>
      </w:r>
      <w:r w:rsidR="002F685E">
        <w:t xml:space="preserve">for Higher Education providers </w:t>
      </w:r>
      <w:r>
        <w:t xml:space="preserve">providing all the necessary information. The </w:t>
      </w:r>
      <w:r w:rsidR="002B4401">
        <w:t>Department</w:t>
      </w:r>
      <w:r>
        <w:t xml:space="preserve"> </w:t>
      </w:r>
      <w:r w:rsidR="006644F6">
        <w:t>will</w:t>
      </w:r>
      <w:r>
        <w:t xml:space="preserve"> remove the document for you</w:t>
      </w:r>
      <w:r w:rsidRPr="00C13DAA">
        <w:t>.</w:t>
      </w:r>
    </w:p>
    <w:p w14:paraId="19718B8E" w14:textId="55D52EF6" w:rsidR="00B476CF" w:rsidRDefault="00B476CF" w:rsidP="0020730A">
      <w:pPr>
        <w:pStyle w:val="ListParagraph"/>
        <w:numPr>
          <w:ilvl w:val="0"/>
          <w:numId w:val="7"/>
        </w:numPr>
        <w:ind w:left="714" w:hanging="357"/>
        <w:contextualSpacing w:val="0"/>
      </w:pPr>
      <w:r w:rsidRPr="00B476CF">
        <w:t xml:space="preserve">HITS will </w:t>
      </w:r>
      <w:r>
        <w:t>a</w:t>
      </w:r>
      <w:r w:rsidRPr="00B476CF">
        <w:t>ll</w:t>
      </w:r>
      <w:r>
        <w:t>ow all</w:t>
      </w:r>
      <w:r w:rsidRPr="00B476CF">
        <w:t xml:space="preserve"> users to upload document</w:t>
      </w:r>
      <w:r>
        <w:t>s</w:t>
      </w:r>
      <w:r w:rsidRPr="00B476CF">
        <w:t xml:space="preserve"> against any category/sub category however once</w:t>
      </w:r>
      <w:r>
        <w:t xml:space="preserve"> uploaded, you may not be able to view the document if the category relates to a module in which you do not have access. For example, a PEO user may upload financial documents however as they do not have access to Financial information, they will not be able to view the document i</w:t>
      </w:r>
      <w:r w:rsidR="00EC5C6B">
        <w:t>.</w:t>
      </w:r>
      <w:r>
        <w:t>e</w:t>
      </w:r>
      <w:r w:rsidR="00EC5C6B">
        <w:t>.</w:t>
      </w:r>
      <w:r>
        <w:t xml:space="preserve"> the URL link to the document will be disabled. Where this occurs, you must request a user with the appropriate user access to view the documents and ensure they are submitted.</w:t>
      </w:r>
    </w:p>
    <w:p w14:paraId="340380F5" w14:textId="77777777" w:rsidR="008D34A7" w:rsidRDefault="008D34A7" w:rsidP="008D34A7">
      <w:r>
        <w:br w:type="page"/>
      </w:r>
    </w:p>
    <w:p w14:paraId="0576FD97" w14:textId="77777777" w:rsidR="008D34A7" w:rsidRPr="00F509C9" w:rsidRDefault="008D34A7" w:rsidP="004A15F7">
      <w:pPr>
        <w:pStyle w:val="Heading1"/>
      </w:pPr>
      <w:bookmarkStart w:id="50" w:name="_Toc522637026"/>
      <w:r>
        <w:lastRenderedPageBreak/>
        <w:t>Documents – Replacing a document</w:t>
      </w:r>
      <w:bookmarkEnd w:id="50"/>
    </w:p>
    <w:tbl>
      <w:tblPr>
        <w:tblStyle w:val="TableGrid6"/>
        <w:tblW w:w="0" w:type="auto"/>
        <w:jc w:val="center"/>
        <w:tblLook w:val="04A0" w:firstRow="1" w:lastRow="0" w:firstColumn="1" w:lastColumn="0" w:noHBand="0" w:noVBand="1"/>
        <w:tblCaption w:val="Replacing a document"/>
        <w:tblDescription w:val="What roles can replace a document"/>
      </w:tblPr>
      <w:tblGrid>
        <w:gridCol w:w="2966"/>
        <w:gridCol w:w="1003"/>
        <w:gridCol w:w="5387"/>
      </w:tblGrid>
      <w:tr w:rsidR="008D34A7" w:rsidRPr="00C13DAA" w14:paraId="1DD7C136" w14:textId="77777777" w:rsidTr="0020730A">
        <w:trPr>
          <w:trHeight w:hRule="exact" w:val="397"/>
          <w:tblHeader/>
          <w:jc w:val="center"/>
        </w:trPr>
        <w:tc>
          <w:tcPr>
            <w:tcW w:w="2966" w:type="dxa"/>
            <w:shd w:val="clear" w:color="auto" w:fill="A6A6A6" w:themeFill="background1" w:themeFillShade="A6"/>
          </w:tcPr>
          <w:p w14:paraId="40EB4161" w14:textId="77777777" w:rsidR="008D34A7" w:rsidRPr="00C13DAA" w:rsidRDefault="008D34A7" w:rsidP="008D34A7">
            <w:pPr>
              <w:rPr>
                <w:b/>
                <w:bCs/>
              </w:rPr>
            </w:pPr>
            <w:r w:rsidRPr="00C62537">
              <w:rPr>
                <w:b/>
                <w:bCs/>
              </w:rPr>
              <w:t>USER ROLES</w:t>
            </w:r>
            <w:r w:rsidRPr="00C13DAA">
              <w:rPr>
                <w:b/>
                <w:bCs/>
              </w:rPr>
              <w:t xml:space="preserve"> </w:t>
            </w:r>
          </w:p>
        </w:tc>
        <w:tc>
          <w:tcPr>
            <w:tcW w:w="1003" w:type="dxa"/>
            <w:shd w:val="clear" w:color="auto" w:fill="A6A6A6" w:themeFill="background1" w:themeFillShade="A6"/>
          </w:tcPr>
          <w:p w14:paraId="1C37F092" w14:textId="77777777" w:rsidR="008D34A7" w:rsidRPr="00C13DAA" w:rsidRDefault="008D34A7" w:rsidP="008D34A7">
            <w:pPr>
              <w:rPr>
                <w:b/>
                <w:bCs/>
              </w:rPr>
            </w:pPr>
          </w:p>
        </w:tc>
        <w:tc>
          <w:tcPr>
            <w:tcW w:w="5387" w:type="dxa"/>
            <w:shd w:val="clear" w:color="auto" w:fill="A6A6A6" w:themeFill="background1" w:themeFillShade="A6"/>
          </w:tcPr>
          <w:p w14:paraId="2914CBB6" w14:textId="77777777" w:rsidR="008D34A7" w:rsidRPr="00C13DAA" w:rsidRDefault="008D34A7" w:rsidP="008D34A7">
            <w:pPr>
              <w:rPr>
                <w:b/>
                <w:bCs/>
              </w:rPr>
            </w:pPr>
            <w:r w:rsidRPr="00C13DAA">
              <w:rPr>
                <w:b/>
                <w:bCs/>
              </w:rPr>
              <w:t>ACCESS</w:t>
            </w:r>
          </w:p>
        </w:tc>
      </w:tr>
      <w:tr w:rsidR="008D34A7" w:rsidRPr="00C13DAA" w14:paraId="61F7EA39" w14:textId="77777777" w:rsidTr="0020730A">
        <w:trPr>
          <w:trHeight w:hRule="exact" w:val="397"/>
          <w:tblHeader/>
          <w:jc w:val="center"/>
        </w:trPr>
        <w:tc>
          <w:tcPr>
            <w:tcW w:w="2966" w:type="dxa"/>
          </w:tcPr>
          <w:p w14:paraId="791C0204" w14:textId="77777777" w:rsidR="008D34A7" w:rsidRPr="00C13DAA" w:rsidRDefault="008D34A7" w:rsidP="008D34A7">
            <w:r w:rsidRPr="00C13DAA">
              <w:t>Provider Corporate Officer</w:t>
            </w:r>
          </w:p>
        </w:tc>
        <w:tc>
          <w:tcPr>
            <w:tcW w:w="1003" w:type="dxa"/>
          </w:tcPr>
          <w:p w14:paraId="428645A5" w14:textId="77777777" w:rsidR="008D34A7" w:rsidRPr="00C13DAA" w:rsidRDefault="008D34A7" w:rsidP="008D34A7">
            <w:r w:rsidRPr="00C13DAA">
              <w:t>CEO</w:t>
            </w:r>
          </w:p>
        </w:tc>
        <w:tc>
          <w:tcPr>
            <w:tcW w:w="5387" w:type="dxa"/>
          </w:tcPr>
          <w:p w14:paraId="342A9DE3" w14:textId="77777777" w:rsidR="008D34A7" w:rsidRPr="00C13DAA" w:rsidRDefault="008D34A7" w:rsidP="008D34A7">
            <w:r w:rsidRPr="00C13DAA">
              <w:t>Access to replace documents</w:t>
            </w:r>
          </w:p>
        </w:tc>
      </w:tr>
      <w:tr w:rsidR="008D34A7" w:rsidRPr="00C13DAA" w14:paraId="3D0956C5" w14:textId="77777777" w:rsidTr="0020730A">
        <w:trPr>
          <w:trHeight w:hRule="exact" w:val="397"/>
          <w:tblHeader/>
          <w:jc w:val="center"/>
        </w:trPr>
        <w:tc>
          <w:tcPr>
            <w:tcW w:w="2966" w:type="dxa"/>
          </w:tcPr>
          <w:p w14:paraId="7EE187F6" w14:textId="77777777" w:rsidR="008D34A7" w:rsidRPr="00C13DAA" w:rsidRDefault="008D34A7" w:rsidP="008D34A7">
            <w:r w:rsidRPr="00C13DAA">
              <w:t>Provider Senior Officer</w:t>
            </w:r>
          </w:p>
        </w:tc>
        <w:tc>
          <w:tcPr>
            <w:tcW w:w="1003" w:type="dxa"/>
          </w:tcPr>
          <w:p w14:paraId="2D29E0DA" w14:textId="77777777" w:rsidR="008D34A7" w:rsidRPr="00C13DAA" w:rsidRDefault="008D34A7" w:rsidP="008D34A7">
            <w:r w:rsidRPr="00C13DAA">
              <w:t>SAO</w:t>
            </w:r>
          </w:p>
        </w:tc>
        <w:tc>
          <w:tcPr>
            <w:tcW w:w="5387" w:type="dxa"/>
          </w:tcPr>
          <w:p w14:paraId="3AA3E808" w14:textId="77777777" w:rsidR="008D34A7" w:rsidRPr="00C13DAA" w:rsidRDefault="008D34A7" w:rsidP="008D34A7">
            <w:r w:rsidRPr="00C13DAA">
              <w:t>Access to replace documents</w:t>
            </w:r>
          </w:p>
        </w:tc>
      </w:tr>
      <w:tr w:rsidR="008D34A7" w:rsidRPr="00C13DAA" w14:paraId="48620E98" w14:textId="77777777" w:rsidTr="0020730A">
        <w:trPr>
          <w:trHeight w:hRule="exact" w:val="397"/>
          <w:tblHeader/>
          <w:jc w:val="center"/>
        </w:trPr>
        <w:tc>
          <w:tcPr>
            <w:tcW w:w="2966" w:type="dxa"/>
          </w:tcPr>
          <w:p w14:paraId="2A529192" w14:textId="77777777" w:rsidR="008D34A7" w:rsidRPr="00C13DAA" w:rsidRDefault="008D34A7" w:rsidP="008D34A7">
            <w:r w:rsidRPr="00C13DAA">
              <w:t>Provider Finance Officer</w:t>
            </w:r>
          </w:p>
        </w:tc>
        <w:tc>
          <w:tcPr>
            <w:tcW w:w="1003" w:type="dxa"/>
          </w:tcPr>
          <w:p w14:paraId="3CA744E3" w14:textId="77777777" w:rsidR="008D34A7" w:rsidRPr="00C13DAA" w:rsidRDefault="008D34A7" w:rsidP="008D34A7">
            <w:r w:rsidRPr="00C13DAA">
              <w:t>PFO</w:t>
            </w:r>
          </w:p>
        </w:tc>
        <w:tc>
          <w:tcPr>
            <w:tcW w:w="5387" w:type="dxa"/>
          </w:tcPr>
          <w:p w14:paraId="780A90CD" w14:textId="77777777" w:rsidR="008D34A7" w:rsidRPr="00C13DAA" w:rsidRDefault="008D34A7" w:rsidP="008D34A7">
            <w:r w:rsidRPr="00C13DAA">
              <w:t>Access to replace documents</w:t>
            </w:r>
          </w:p>
        </w:tc>
      </w:tr>
      <w:tr w:rsidR="008D34A7" w:rsidRPr="00C13DAA" w14:paraId="603BD54F" w14:textId="77777777" w:rsidTr="0020730A">
        <w:trPr>
          <w:trHeight w:hRule="exact" w:val="397"/>
          <w:tblHeader/>
          <w:jc w:val="center"/>
        </w:trPr>
        <w:tc>
          <w:tcPr>
            <w:tcW w:w="2966" w:type="dxa"/>
          </w:tcPr>
          <w:p w14:paraId="74D6BC73" w14:textId="77777777" w:rsidR="008D34A7" w:rsidRPr="00C13DAA" w:rsidRDefault="008D34A7" w:rsidP="008D34A7">
            <w:r w:rsidRPr="00C13DAA">
              <w:t>Provider Editing Officer</w:t>
            </w:r>
          </w:p>
        </w:tc>
        <w:tc>
          <w:tcPr>
            <w:tcW w:w="1003" w:type="dxa"/>
          </w:tcPr>
          <w:p w14:paraId="6D0882CF" w14:textId="77777777" w:rsidR="008D34A7" w:rsidRPr="00C13DAA" w:rsidRDefault="008D34A7" w:rsidP="008D34A7">
            <w:r w:rsidRPr="00C13DAA">
              <w:t>PEO</w:t>
            </w:r>
          </w:p>
        </w:tc>
        <w:tc>
          <w:tcPr>
            <w:tcW w:w="5387" w:type="dxa"/>
          </w:tcPr>
          <w:p w14:paraId="7A8F22ED" w14:textId="77777777" w:rsidR="008D34A7" w:rsidRPr="00C13DAA" w:rsidRDefault="008D34A7" w:rsidP="008D34A7">
            <w:r w:rsidRPr="00C13DAA">
              <w:t>Access to replace documents</w:t>
            </w:r>
          </w:p>
        </w:tc>
      </w:tr>
      <w:tr w:rsidR="008D34A7" w:rsidRPr="00C13DAA" w14:paraId="57B2E23A" w14:textId="77777777" w:rsidTr="0020730A">
        <w:trPr>
          <w:trHeight w:hRule="exact" w:val="397"/>
          <w:tblHeader/>
          <w:jc w:val="center"/>
        </w:trPr>
        <w:tc>
          <w:tcPr>
            <w:tcW w:w="2966" w:type="dxa"/>
          </w:tcPr>
          <w:p w14:paraId="7273113C" w14:textId="77777777" w:rsidR="008D34A7" w:rsidRPr="00C13DAA" w:rsidRDefault="008D34A7" w:rsidP="008D34A7">
            <w:r w:rsidRPr="00C13DAA">
              <w:t>Provider View Only</w:t>
            </w:r>
          </w:p>
        </w:tc>
        <w:tc>
          <w:tcPr>
            <w:tcW w:w="1003" w:type="dxa"/>
          </w:tcPr>
          <w:p w14:paraId="43692D52" w14:textId="77777777" w:rsidR="008D34A7" w:rsidRPr="00C13DAA" w:rsidRDefault="008D34A7" w:rsidP="008D34A7">
            <w:r w:rsidRPr="00C13DAA">
              <w:t>PVO</w:t>
            </w:r>
          </w:p>
        </w:tc>
        <w:tc>
          <w:tcPr>
            <w:tcW w:w="5387" w:type="dxa"/>
          </w:tcPr>
          <w:p w14:paraId="34FC8CD0" w14:textId="77777777" w:rsidR="008D34A7" w:rsidRPr="00C13DAA" w:rsidRDefault="008D34A7" w:rsidP="008D34A7">
            <w:r w:rsidRPr="00C13DAA">
              <w:t>Cannot replace documents</w:t>
            </w:r>
          </w:p>
        </w:tc>
      </w:tr>
    </w:tbl>
    <w:p w14:paraId="049D9CAC" w14:textId="425E81AB" w:rsidR="008D34A7" w:rsidRDefault="008D34A7" w:rsidP="0020730A">
      <w:pPr>
        <w:spacing w:before="120"/>
        <w:jc w:val="both"/>
      </w:pPr>
      <w:r>
        <w:t xml:space="preserve">Over time, documents that have been previously submitted by your organisation and assessed by the </w:t>
      </w:r>
      <w:r w:rsidR="002B4401">
        <w:t>Department</w:t>
      </w:r>
      <w:r w:rsidR="0020730A">
        <w:t xml:space="preserve"> may become out of date. </w:t>
      </w:r>
      <w:r>
        <w:t>HITS will allow you to replace any document</w:t>
      </w:r>
      <w:r w:rsidR="006644F6">
        <w:t xml:space="preserve"> that has been submitted</w:t>
      </w:r>
      <w:r w:rsidR="0020730A">
        <w:t>.</w:t>
      </w:r>
    </w:p>
    <w:p w14:paraId="2D901E8B" w14:textId="77777777" w:rsidR="008D34A7" w:rsidRDefault="008D34A7" w:rsidP="0020730A">
      <w:pPr>
        <w:spacing w:before="120"/>
        <w:jc w:val="both"/>
      </w:pPr>
      <w:r>
        <w:t>Replacing a document does not remove (or delete) the replaced document</w:t>
      </w:r>
      <w:r w:rsidR="00DA7D9A">
        <w:t xml:space="preserve"> instead</w:t>
      </w:r>
      <w:r>
        <w:t xml:space="preserve"> it links one or more replaced documents with the current version.</w:t>
      </w:r>
    </w:p>
    <w:p w14:paraId="0CF08CD9" w14:textId="77777777" w:rsidR="008D34A7" w:rsidRPr="00C13DAA" w:rsidRDefault="008D34A7" w:rsidP="0020730A">
      <w:pPr>
        <w:jc w:val="both"/>
      </w:pPr>
      <w:r>
        <w:t>Please note that this functionality is only available to approved providers.</w:t>
      </w:r>
    </w:p>
    <w:p w14:paraId="035805DA" w14:textId="77777777" w:rsidR="008D34A7" w:rsidRPr="00F509C9" w:rsidRDefault="008D34A7" w:rsidP="008D34A7">
      <w:pPr>
        <w:spacing w:before="200" w:after="60"/>
        <w:rPr>
          <w:rStyle w:val="Strong"/>
          <w:sz w:val="28"/>
          <w:szCs w:val="28"/>
        </w:rPr>
      </w:pPr>
      <w:r w:rsidRPr="00F509C9">
        <w:rPr>
          <w:rStyle w:val="Strong"/>
          <w:sz w:val="28"/>
          <w:szCs w:val="28"/>
        </w:rPr>
        <w:t xml:space="preserve">Instructions </w:t>
      </w:r>
    </w:p>
    <w:p w14:paraId="62E52554" w14:textId="66E5D246" w:rsidR="008D34A7" w:rsidRDefault="008D34A7" w:rsidP="00641A94">
      <w:pPr>
        <w:pStyle w:val="ListParagraph"/>
        <w:numPr>
          <w:ilvl w:val="0"/>
          <w:numId w:val="2"/>
        </w:numPr>
        <w:ind w:left="426" w:hanging="426"/>
      </w:pPr>
      <w:r w:rsidRPr="00C13DAA">
        <w:t xml:space="preserve">From the Navigation menu click on </w:t>
      </w:r>
      <w:r w:rsidRPr="001F5E6A">
        <w:rPr>
          <w:rStyle w:val="Strong"/>
        </w:rPr>
        <w:t>Organisation</w:t>
      </w:r>
      <w:r w:rsidR="00084163">
        <w:rPr>
          <w:rStyle w:val="Strong"/>
        </w:rPr>
        <w:t xml:space="preserve"> </w:t>
      </w:r>
      <w:r w:rsidR="00084163">
        <w:rPr>
          <w:rStyle w:val="Strong"/>
          <w:b w:val="0"/>
        </w:rPr>
        <w:t>to</w:t>
      </w:r>
      <w:r w:rsidRPr="00C13DAA">
        <w:t xml:space="preserve"> navigate to the </w:t>
      </w:r>
      <w:r>
        <w:t>View Organisation details screen</w:t>
      </w:r>
      <w:r w:rsidR="00084163">
        <w:t>. C</w:t>
      </w:r>
      <w:r>
        <w:t xml:space="preserve">lick on </w:t>
      </w:r>
      <w:r w:rsidRPr="001F5E6A">
        <w:rPr>
          <w:rStyle w:val="Strong"/>
        </w:rPr>
        <w:t>Document List</w:t>
      </w:r>
      <w:r w:rsidRPr="00C13DAA">
        <w:t xml:space="preserve"> to </w:t>
      </w:r>
      <w:r>
        <w:t>view the Document list screen.</w:t>
      </w:r>
    </w:p>
    <w:p w14:paraId="0BD5FD02" w14:textId="77777777" w:rsidR="00A60C75" w:rsidRDefault="00A60C75" w:rsidP="0020730A">
      <w:pPr>
        <w:jc w:val="center"/>
      </w:pPr>
      <w:r>
        <w:rPr>
          <w:noProof/>
          <w:lang w:eastAsia="en-AU"/>
        </w:rPr>
        <w:drawing>
          <wp:inline distT="0" distB="0" distL="0" distR="0" wp14:anchorId="34D0322F" wp14:editId="43CC923D">
            <wp:extent cx="5362575" cy="3313837"/>
            <wp:effectExtent l="0" t="0" r="0" b="1270"/>
            <wp:docPr id="32" name="Picture 32" descr="Document List" title="View Organis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68903" cy="3317747"/>
                    </a:xfrm>
                    <a:prstGeom prst="rect">
                      <a:avLst/>
                    </a:prstGeom>
                    <a:noFill/>
                    <a:ln>
                      <a:noFill/>
                    </a:ln>
                  </pic:spPr>
                </pic:pic>
              </a:graphicData>
            </a:graphic>
          </wp:inline>
        </w:drawing>
      </w:r>
    </w:p>
    <w:p w14:paraId="2B57E203" w14:textId="77777777" w:rsidR="00B402CE" w:rsidRDefault="00B402CE">
      <w:r>
        <w:br w:type="page"/>
      </w:r>
    </w:p>
    <w:p w14:paraId="65864DFA" w14:textId="77777777" w:rsidR="008D34A7" w:rsidRDefault="008D34A7" w:rsidP="00641A94">
      <w:pPr>
        <w:pStyle w:val="ListParagraph"/>
        <w:numPr>
          <w:ilvl w:val="0"/>
          <w:numId w:val="2"/>
        </w:numPr>
        <w:spacing w:after="30"/>
        <w:ind w:left="426" w:hanging="426"/>
        <w:contextualSpacing w:val="0"/>
      </w:pPr>
      <w:r w:rsidRPr="00C13DAA">
        <w:lastRenderedPageBreak/>
        <w:t>From the list of available document, select the check box beside the document you w</w:t>
      </w:r>
      <w:r w:rsidR="006644F6">
        <w:t>ish</w:t>
      </w:r>
      <w:r w:rsidRPr="00C13DAA">
        <w:t xml:space="preserve"> to replace and click on the </w:t>
      </w:r>
      <w:r w:rsidRPr="001F5E6A">
        <w:rPr>
          <w:rStyle w:val="Strong"/>
        </w:rPr>
        <w:t>View details</w:t>
      </w:r>
      <w:r w:rsidRPr="00C13DAA">
        <w:t xml:space="preserve"> button.</w:t>
      </w:r>
    </w:p>
    <w:p w14:paraId="6C6A5532" w14:textId="77777777" w:rsidR="00936A43" w:rsidRPr="00C13DAA" w:rsidRDefault="00936A43" w:rsidP="00D046C9">
      <w:pPr>
        <w:jc w:val="center"/>
      </w:pPr>
      <w:r>
        <w:rPr>
          <w:noProof/>
          <w:lang w:eastAsia="en-AU"/>
        </w:rPr>
        <w:drawing>
          <wp:inline distT="0" distB="0" distL="0" distR="0" wp14:anchorId="5F555C2B" wp14:editId="5491DAEE">
            <wp:extent cx="5044938" cy="3402330"/>
            <wp:effectExtent l="0" t="0" r="3810" b="7620"/>
            <wp:docPr id="7" name="Picture 7" descr="select document to be replaced" title="Docu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44938" cy="3402330"/>
                    </a:xfrm>
                    <a:prstGeom prst="rect">
                      <a:avLst/>
                    </a:prstGeom>
                    <a:noFill/>
                    <a:ln>
                      <a:noFill/>
                    </a:ln>
                  </pic:spPr>
                </pic:pic>
              </a:graphicData>
            </a:graphic>
          </wp:inline>
        </w:drawing>
      </w:r>
    </w:p>
    <w:p w14:paraId="061CDABB" w14:textId="77777777" w:rsidR="006644F6" w:rsidRDefault="008D34A7" w:rsidP="00641A94">
      <w:pPr>
        <w:pStyle w:val="ListParagraph"/>
        <w:numPr>
          <w:ilvl w:val="0"/>
          <w:numId w:val="2"/>
        </w:numPr>
        <w:spacing w:after="30"/>
        <w:ind w:left="426" w:hanging="426"/>
        <w:contextualSpacing w:val="0"/>
      </w:pPr>
      <w:r w:rsidRPr="00C13DAA">
        <w:t xml:space="preserve">The </w:t>
      </w:r>
      <w:r>
        <w:t>View D</w:t>
      </w:r>
      <w:r w:rsidRPr="00C13DAA">
        <w:t xml:space="preserve">ocument details </w:t>
      </w:r>
      <w:r>
        <w:t xml:space="preserve">screen </w:t>
      </w:r>
      <w:r w:rsidRPr="00C13DAA">
        <w:t>will be displayed for you to review. If you w</w:t>
      </w:r>
      <w:r w:rsidR="006644F6">
        <w:t>ish</w:t>
      </w:r>
      <w:r w:rsidRPr="00C13DAA">
        <w:t xml:space="preserve"> to replace </w:t>
      </w:r>
      <w:r>
        <w:t>a</w:t>
      </w:r>
      <w:r w:rsidRPr="00C13DAA">
        <w:t xml:space="preserve"> document, click on the</w:t>
      </w:r>
      <w:r w:rsidRPr="00936A43">
        <w:rPr>
          <w:b/>
          <w:bCs/>
        </w:rPr>
        <w:t xml:space="preserve"> </w:t>
      </w:r>
      <w:r w:rsidRPr="001F5E6A">
        <w:rPr>
          <w:rStyle w:val="Strong"/>
        </w:rPr>
        <w:t>Select</w:t>
      </w:r>
      <w:r>
        <w:rPr>
          <w:rStyle w:val="Strong"/>
        </w:rPr>
        <w:t xml:space="preserve"> </w:t>
      </w:r>
      <w:r w:rsidRPr="00C13DAA">
        <w:t>button</w:t>
      </w:r>
      <w:r w:rsidR="006644F6">
        <w:t xml:space="preserve"> to upload your new document</w:t>
      </w:r>
      <w:r w:rsidRPr="00C13DAA">
        <w:t>.</w:t>
      </w:r>
    </w:p>
    <w:p w14:paraId="1BFFF321" w14:textId="77777777" w:rsidR="00936A43" w:rsidRDefault="00936A43" w:rsidP="0020730A">
      <w:pPr>
        <w:ind w:left="357"/>
        <w:jc w:val="center"/>
      </w:pPr>
      <w:r>
        <w:rPr>
          <w:noProof/>
          <w:lang w:eastAsia="en-AU"/>
        </w:rPr>
        <w:drawing>
          <wp:inline distT="0" distB="0" distL="0" distR="0" wp14:anchorId="564FE0B2" wp14:editId="1A010F20">
            <wp:extent cx="5361383" cy="3046095"/>
            <wp:effectExtent l="0" t="0" r="0" b="1905"/>
            <wp:docPr id="11" name="Picture 11" descr="Select replacement document" title="View docum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61383" cy="3046095"/>
                    </a:xfrm>
                    <a:prstGeom prst="rect">
                      <a:avLst/>
                    </a:prstGeom>
                    <a:noFill/>
                    <a:ln>
                      <a:noFill/>
                    </a:ln>
                  </pic:spPr>
                </pic:pic>
              </a:graphicData>
            </a:graphic>
          </wp:inline>
        </w:drawing>
      </w:r>
    </w:p>
    <w:p w14:paraId="451EFF7F" w14:textId="794C4739" w:rsidR="00D046C9" w:rsidRDefault="008D34A7" w:rsidP="00641A94">
      <w:pPr>
        <w:pStyle w:val="ListParagraph"/>
        <w:numPr>
          <w:ilvl w:val="0"/>
          <w:numId w:val="2"/>
        </w:numPr>
        <w:spacing w:after="30"/>
        <w:ind w:left="426" w:hanging="426"/>
        <w:contextualSpacing w:val="0"/>
      </w:pPr>
      <w:r w:rsidRPr="00C13DAA">
        <w:t xml:space="preserve">Choose the file to upload and click the </w:t>
      </w:r>
      <w:r w:rsidRPr="001F5E6A">
        <w:rPr>
          <w:rStyle w:val="Strong"/>
        </w:rPr>
        <w:t>Open</w:t>
      </w:r>
      <w:r w:rsidRPr="00C13DAA">
        <w:t xml:space="preserve"> button.</w:t>
      </w:r>
    </w:p>
    <w:p w14:paraId="7E555ADA" w14:textId="77777777" w:rsidR="00D046C9" w:rsidRDefault="00D046C9">
      <w:r>
        <w:br w:type="page"/>
      </w:r>
    </w:p>
    <w:p w14:paraId="513C820E" w14:textId="77777777" w:rsidR="008D34A7" w:rsidRDefault="008D34A7" w:rsidP="00641A94">
      <w:pPr>
        <w:pStyle w:val="ListParagraph"/>
        <w:numPr>
          <w:ilvl w:val="0"/>
          <w:numId w:val="2"/>
        </w:numPr>
        <w:spacing w:after="30"/>
        <w:ind w:left="426" w:hanging="426"/>
        <w:contextualSpacing w:val="0"/>
      </w:pPr>
      <w:r w:rsidRPr="00C13DAA">
        <w:lastRenderedPageBreak/>
        <w:t xml:space="preserve">The filename will be displayed in the Replacement details section, click on the </w:t>
      </w:r>
      <w:r w:rsidRPr="001F5E6A">
        <w:rPr>
          <w:rStyle w:val="Strong"/>
        </w:rPr>
        <w:t>Replace</w:t>
      </w:r>
      <w:r w:rsidRPr="00C13DAA">
        <w:t xml:space="preserve"> button to confirm to save your replacement document in HITS.</w:t>
      </w:r>
    </w:p>
    <w:p w14:paraId="1956218A" w14:textId="77777777" w:rsidR="006644F6" w:rsidRPr="00C13DAA" w:rsidRDefault="006644F6" w:rsidP="00641A94">
      <w:pPr>
        <w:ind w:left="426" w:hanging="426"/>
        <w:jc w:val="center"/>
      </w:pPr>
      <w:r>
        <w:rPr>
          <w:noProof/>
          <w:lang w:eastAsia="en-AU"/>
        </w:rPr>
        <w:drawing>
          <wp:inline distT="0" distB="0" distL="0" distR="0" wp14:anchorId="341A8D2A" wp14:editId="0F0A730D">
            <wp:extent cx="5132211" cy="3020589"/>
            <wp:effectExtent l="0" t="0" r="0" b="8890"/>
            <wp:docPr id="265" name="Picture 265" descr="confirm document replacement" title="View docum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32211" cy="3020589"/>
                    </a:xfrm>
                    <a:prstGeom prst="rect">
                      <a:avLst/>
                    </a:prstGeom>
                    <a:noFill/>
                    <a:ln>
                      <a:noFill/>
                    </a:ln>
                  </pic:spPr>
                </pic:pic>
              </a:graphicData>
            </a:graphic>
          </wp:inline>
        </w:drawing>
      </w:r>
    </w:p>
    <w:p w14:paraId="1851656E" w14:textId="7565C049" w:rsidR="006F43DE" w:rsidRDefault="006F43DE" w:rsidP="00641A94">
      <w:pPr>
        <w:pStyle w:val="ListParagraph"/>
        <w:numPr>
          <w:ilvl w:val="0"/>
          <w:numId w:val="2"/>
        </w:numPr>
        <w:spacing w:after="30"/>
        <w:ind w:left="426" w:hanging="426"/>
        <w:contextualSpacing w:val="0"/>
      </w:pPr>
      <w:r>
        <w:t>Once you have replaced the document, you will receive a confirmation message. It is important to note that replacing a document does not change the Category or Sub category of the replaced document.</w:t>
      </w:r>
    </w:p>
    <w:p w14:paraId="05ACEC94" w14:textId="16800A1A" w:rsidR="00D603A1" w:rsidRDefault="00D603A1" w:rsidP="0020730A">
      <w:pPr>
        <w:jc w:val="center"/>
      </w:pPr>
      <w:r>
        <w:rPr>
          <w:noProof/>
          <w:lang w:eastAsia="en-AU"/>
        </w:rPr>
        <w:drawing>
          <wp:inline distT="0" distB="0" distL="0" distR="0" wp14:anchorId="7DAE5FAD" wp14:editId="0DFAEA7A">
            <wp:extent cx="4818440" cy="2229428"/>
            <wp:effectExtent l="0" t="0" r="1270" b="0"/>
            <wp:docPr id="266" name="Picture 266" descr="replaced document saved successfully" title="View Docum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4832946" cy="2236140"/>
                    </a:xfrm>
                    <a:prstGeom prst="rect">
                      <a:avLst/>
                    </a:prstGeom>
                    <a:noFill/>
                    <a:ln>
                      <a:noFill/>
                    </a:ln>
                    <a:extLst>
                      <a:ext uri="{53640926-AAD7-44D8-BBD7-CCE9431645EC}">
                        <a14:shadowObscured xmlns:a14="http://schemas.microsoft.com/office/drawing/2010/main"/>
                      </a:ext>
                    </a:extLst>
                  </pic:spPr>
                </pic:pic>
              </a:graphicData>
            </a:graphic>
          </wp:inline>
        </w:drawing>
      </w:r>
    </w:p>
    <w:p w14:paraId="491041E4" w14:textId="09D768E1" w:rsidR="00D046C9" w:rsidRDefault="00D046C9">
      <w:r>
        <w:br w:type="page"/>
      </w:r>
    </w:p>
    <w:p w14:paraId="27DF29B3" w14:textId="77777777" w:rsidR="00D046C9" w:rsidRDefault="00D046C9" w:rsidP="0020730A">
      <w:pPr>
        <w:jc w:val="center"/>
      </w:pPr>
    </w:p>
    <w:p w14:paraId="55FCA568" w14:textId="77777777" w:rsidR="008D34A7" w:rsidRDefault="008D34A7" w:rsidP="00641A94">
      <w:pPr>
        <w:pStyle w:val="ListParagraph"/>
        <w:numPr>
          <w:ilvl w:val="0"/>
          <w:numId w:val="2"/>
        </w:numPr>
        <w:spacing w:after="30"/>
        <w:ind w:left="426" w:hanging="426"/>
        <w:contextualSpacing w:val="0"/>
      </w:pPr>
      <w:r w:rsidRPr="00C13DAA">
        <w:t>The replace</w:t>
      </w:r>
      <w:r>
        <w:t>d</w:t>
      </w:r>
      <w:r w:rsidRPr="00C13DAA">
        <w:t xml:space="preserve"> document name and link will be displayed under the Document details section.</w:t>
      </w:r>
    </w:p>
    <w:p w14:paraId="58627719" w14:textId="77777777" w:rsidR="006F43DE" w:rsidRPr="00C13DAA" w:rsidRDefault="006F43DE" w:rsidP="00641A94">
      <w:pPr>
        <w:ind w:left="426" w:hanging="426"/>
        <w:jc w:val="center"/>
      </w:pPr>
      <w:r>
        <w:rPr>
          <w:noProof/>
          <w:lang w:eastAsia="en-AU"/>
        </w:rPr>
        <w:drawing>
          <wp:inline distT="0" distB="0" distL="0" distR="0" wp14:anchorId="06FCDC0C" wp14:editId="440925FA">
            <wp:extent cx="4532196" cy="3026410"/>
            <wp:effectExtent l="0" t="0" r="1905" b="2540"/>
            <wp:docPr id="14" name="Picture 14" descr="displays replaced and new document" title="Docu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42857" cy="3033529"/>
                    </a:xfrm>
                    <a:prstGeom prst="rect">
                      <a:avLst/>
                    </a:prstGeom>
                    <a:noFill/>
                    <a:ln>
                      <a:noFill/>
                    </a:ln>
                  </pic:spPr>
                </pic:pic>
              </a:graphicData>
            </a:graphic>
          </wp:inline>
        </w:drawing>
      </w:r>
    </w:p>
    <w:p w14:paraId="547FDEA3" w14:textId="77777777" w:rsidR="008D34A7" w:rsidRDefault="008D34A7" w:rsidP="00641A94">
      <w:pPr>
        <w:pStyle w:val="ListParagraph"/>
        <w:numPr>
          <w:ilvl w:val="0"/>
          <w:numId w:val="2"/>
        </w:numPr>
        <w:ind w:left="426" w:hanging="426"/>
        <w:contextualSpacing w:val="0"/>
      </w:pPr>
      <w:r w:rsidRPr="00C13DAA">
        <w:t xml:space="preserve">If you need to replace </w:t>
      </w:r>
      <w:r w:rsidR="007E0E9C">
        <w:t>another</w:t>
      </w:r>
      <w:r w:rsidRPr="00C13DAA">
        <w:t xml:space="preserve"> document, click on the </w:t>
      </w:r>
      <w:r w:rsidRPr="001F5E6A">
        <w:rPr>
          <w:rStyle w:val="Strong"/>
        </w:rPr>
        <w:t>Back to Document list</w:t>
      </w:r>
      <w:r w:rsidRPr="00C13DAA">
        <w:t xml:space="preserve"> link and repeat.</w:t>
      </w:r>
    </w:p>
    <w:p w14:paraId="488CE3EA" w14:textId="77777777" w:rsidR="008D34A7" w:rsidRPr="00F509C9" w:rsidRDefault="008D34A7" w:rsidP="0020730A">
      <w:pPr>
        <w:rPr>
          <w:rStyle w:val="Strong"/>
          <w:sz w:val="28"/>
          <w:szCs w:val="28"/>
        </w:rPr>
      </w:pPr>
      <w:r w:rsidRPr="00F509C9">
        <w:rPr>
          <w:rStyle w:val="Strong"/>
          <w:sz w:val="28"/>
          <w:szCs w:val="28"/>
        </w:rPr>
        <w:t>Notes</w:t>
      </w:r>
    </w:p>
    <w:p w14:paraId="60105389" w14:textId="4AA979D8" w:rsidR="00252A14" w:rsidRDefault="00252A14" w:rsidP="0020730A">
      <w:pPr>
        <w:pStyle w:val="ListParagraph"/>
        <w:numPr>
          <w:ilvl w:val="0"/>
          <w:numId w:val="3"/>
        </w:numPr>
        <w:spacing w:after="30"/>
        <w:ind w:left="714" w:hanging="357"/>
        <w:contextualSpacing w:val="0"/>
        <w:jc w:val="both"/>
      </w:pPr>
      <w:r>
        <w:t>Maximum size for any doc</w:t>
      </w:r>
      <w:r w:rsidR="0020730A">
        <w:t xml:space="preserve">ument is 15 Megabytes (15 MB). </w:t>
      </w:r>
      <w:r>
        <w:t>If your document is close to this size, it is recommended that you split your document into two sections and upload separately.</w:t>
      </w:r>
    </w:p>
    <w:p w14:paraId="6D618C34" w14:textId="77777777" w:rsidR="002A292D" w:rsidRDefault="008D34A7" w:rsidP="0020730A">
      <w:pPr>
        <w:pStyle w:val="ListParagraph"/>
        <w:numPr>
          <w:ilvl w:val="0"/>
          <w:numId w:val="3"/>
        </w:numPr>
        <w:spacing w:after="30"/>
        <w:ind w:left="714" w:hanging="357"/>
        <w:contextualSpacing w:val="0"/>
      </w:pPr>
      <w:r w:rsidRPr="00C13DAA">
        <w:t xml:space="preserve">A document can </w:t>
      </w:r>
      <w:r w:rsidR="007E0E9C">
        <w:t xml:space="preserve">only </w:t>
      </w:r>
      <w:r w:rsidRPr="00C13DAA">
        <w:t xml:space="preserve">be replaced when it has been </w:t>
      </w:r>
      <w:r>
        <w:t>submitted</w:t>
      </w:r>
      <w:r w:rsidRPr="00C13DAA">
        <w:t xml:space="preserve">. </w:t>
      </w:r>
    </w:p>
    <w:p w14:paraId="524C9423" w14:textId="77777777" w:rsidR="00E3545C" w:rsidRPr="007E0E9C" w:rsidRDefault="00E3545C" w:rsidP="007E0E9C">
      <w:pPr>
        <w:pStyle w:val="ListParagraph"/>
        <w:numPr>
          <w:ilvl w:val="0"/>
          <w:numId w:val="3"/>
        </w:numPr>
      </w:pPr>
      <w:r>
        <w:t>The new document is automatically submitted when uploaded.</w:t>
      </w:r>
    </w:p>
    <w:p w14:paraId="5EDBD642" w14:textId="77777777" w:rsidR="00B476CF" w:rsidRDefault="00B476CF">
      <w:pPr>
        <w:rPr>
          <w:b/>
          <w:sz w:val="36"/>
        </w:rPr>
      </w:pPr>
      <w:r>
        <w:br w:type="page"/>
      </w:r>
    </w:p>
    <w:p w14:paraId="32B7901F" w14:textId="77777777" w:rsidR="00E93EE6" w:rsidRPr="00F509C9" w:rsidRDefault="00E93EE6" w:rsidP="004A15F7">
      <w:pPr>
        <w:pStyle w:val="Heading1"/>
      </w:pPr>
      <w:bookmarkStart w:id="51" w:name="_Toc522637027"/>
      <w:r w:rsidRPr="00F509C9">
        <w:lastRenderedPageBreak/>
        <w:t>Document</w:t>
      </w:r>
      <w:r w:rsidR="00655E7C">
        <w:t>s</w:t>
      </w:r>
      <w:r>
        <w:t xml:space="preserve"> – Uploading a </w:t>
      </w:r>
      <w:r w:rsidR="000D6E46">
        <w:t>d</w:t>
      </w:r>
      <w:r>
        <w:t>ocument</w:t>
      </w:r>
      <w:r w:rsidR="00A05F7C">
        <w:t xml:space="preserve"> - A</w:t>
      </w:r>
      <w:r w:rsidR="00F16C76">
        <w:t>pplicant</w:t>
      </w:r>
      <w:bookmarkEnd w:id="51"/>
    </w:p>
    <w:tbl>
      <w:tblPr>
        <w:tblStyle w:val="TableGrid5"/>
        <w:tblW w:w="0" w:type="auto"/>
        <w:jc w:val="center"/>
        <w:tblLook w:val="04A0" w:firstRow="1" w:lastRow="0" w:firstColumn="1" w:lastColumn="0" w:noHBand="0" w:noVBand="1"/>
        <w:tblCaption w:val="User Roles"/>
        <w:tblDescription w:val="User roles for uploading a document"/>
      </w:tblPr>
      <w:tblGrid>
        <w:gridCol w:w="2966"/>
        <w:gridCol w:w="1003"/>
        <w:gridCol w:w="5387"/>
      </w:tblGrid>
      <w:tr w:rsidR="00E93EE6" w:rsidRPr="00C13DAA" w14:paraId="59D57853" w14:textId="77777777" w:rsidTr="0020730A">
        <w:trPr>
          <w:trHeight w:hRule="exact" w:val="397"/>
          <w:tblHeader/>
          <w:jc w:val="center"/>
        </w:trPr>
        <w:tc>
          <w:tcPr>
            <w:tcW w:w="2966" w:type="dxa"/>
            <w:shd w:val="clear" w:color="auto" w:fill="A6A6A6" w:themeFill="background1" w:themeFillShade="A6"/>
          </w:tcPr>
          <w:p w14:paraId="4720CF8D" w14:textId="77777777" w:rsidR="00E93EE6" w:rsidRPr="00C13DAA" w:rsidRDefault="00E93EE6" w:rsidP="00E93EE6">
            <w:pPr>
              <w:rPr>
                <w:b/>
                <w:bCs/>
              </w:rPr>
            </w:pPr>
            <w:r w:rsidRPr="0052156E">
              <w:rPr>
                <w:b/>
                <w:bCs/>
              </w:rPr>
              <w:t>USER ROLES</w:t>
            </w:r>
            <w:r w:rsidRPr="00C13DAA">
              <w:rPr>
                <w:b/>
                <w:bCs/>
              </w:rPr>
              <w:t xml:space="preserve"> </w:t>
            </w:r>
          </w:p>
        </w:tc>
        <w:tc>
          <w:tcPr>
            <w:tcW w:w="1003" w:type="dxa"/>
            <w:shd w:val="clear" w:color="auto" w:fill="A6A6A6" w:themeFill="background1" w:themeFillShade="A6"/>
          </w:tcPr>
          <w:p w14:paraId="50C72957" w14:textId="77777777" w:rsidR="00E93EE6" w:rsidRPr="00C13DAA" w:rsidRDefault="00E93EE6" w:rsidP="00E93EE6">
            <w:pPr>
              <w:rPr>
                <w:b/>
                <w:bCs/>
              </w:rPr>
            </w:pPr>
          </w:p>
        </w:tc>
        <w:tc>
          <w:tcPr>
            <w:tcW w:w="5387" w:type="dxa"/>
            <w:shd w:val="clear" w:color="auto" w:fill="A6A6A6" w:themeFill="background1" w:themeFillShade="A6"/>
          </w:tcPr>
          <w:p w14:paraId="0389D5A3" w14:textId="77777777" w:rsidR="00E93EE6" w:rsidRPr="00C13DAA" w:rsidRDefault="00E93EE6" w:rsidP="00E93EE6">
            <w:pPr>
              <w:rPr>
                <w:b/>
                <w:bCs/>
              </w:rPr>
            </w:pPr>
            <w:r w:rsidRPr="00C13DAA">
              <w:rPr>
                <w:b/>
                <w:bCs/>
              </w:rPr>
              <w:t>ACCESS</w:t>
            </w:r>
          </w:p>
        </w:tc>
      </w:tr>
      <w:tr w:rsidR="00E93EE6" w:rsidRPr="00C13DAA" w14:paraId="48E83E14" w14:textId="77777777" w:rsidTr="0020730A">
        <w:trPr>
          <w:trHeight w:hRule="exact" w:val="397"/>
          <w:tblHeader/>
          <w:jc w:val="center"/>
        </w:trPr>
        <w:tc>
          <w:tcPr>
            <w:tcW w:w="2966" w:type="dxa"/>
          </w:tcPr>
          <w:p w14:paraId="6D75E523" w14:textId="77777777" w:rsidR="00E93EE6" w:rsidRPr="00C13DAA" w:rsidRDefault="00E93EE6" w:rsidP="00E93EE6">
            <w:r w:rsidRPr="00C13DAA">
              <w:t>Provider Corporate Officer</w:t>
            </w:r>
          </w:p>
        </w:tc>
        <w:tc>
          <w:tcPr>
            <w:tcW w:w="1003" w:type="dxa"/>
          </w:tcPr>
          <w:p w14:paraId="5EE45983" w14:textId="77777777" w:rsidR="00E93EE6" w:rsidRPr="00C13DAA" w:rsidRDefault="00E93EE6" w:rsidP="00E93EE6">
            <w:r w:rsidRPr="00C13DAA">
              <w:t>CEO</w:t>
            </w:r>
          </w:p>
        </w:tc>
        <w:tc>
          <w:tcPr>
            <w:tcW w:w="5387" w:type="dxa"/>
          </w:tcPr>
          <w:p w14:paraId="794AE2B5" w14:textId="77777777" w:rsidR="00E93EE6" w:rsidRPr="00C13DAA" w:rsidRDefault="00E93EE6" w:rsidP="00E93EE6">
            <w:r w:rsidRPr="00C13DAA">
              <w:t>Access to upload documents</w:t>
            </w:r>
          </w:p>
        </w:tc>
      </w:tr>
      <w:tr w:rsidR="00E93EE6" w:rsidRPr="00C13DAA" w14:paraId="3984186B" w14:textId="77777777" w:rsidTr="0020730A">
        <w:trPr>
          <w:trHeight w:hRule="exact" w:val="397"/>
          <w:tblHeader/>
          <w:jc w:val="center"/>
        </w:trPr>
        <w:tc>
          <w:tcPr>
            <w:tcW w:w="2966" w:type="dxa"/>
          </w:tcPr>
          <w:p w14:paraId="10A256B7" w14:textId="77777777" w:rsidR="00E93EE6" w:rsidRPr="00C13DAA" w:rsidRDefault="00E93EE6" w:rsidP="00E93EE6">
            <w:r w:rsidRPr="00C13DAA">
              <w:t>Provider Senior Officer</w:t>
            </w:r>
          </w:p>
        </w:tc>
        <w:tc>
          <w:tcPr>
            <w:tcW w:w="1003" w:type="dxa"/>
          </w:tcPr>
          <w:p w14:paraId="3EE56EF7" w14:textId="77777777" w:rsidR="00E93EE6" w:rsidRPr="00C13DAA" w:rsidRDefault="00E93EE6" w:rsidP="00E93EE6">
            <w:r w:rsidRPr="00C13DAA">
              <w:t>SAO</w:t>
            </w:r>
          </w:p>
        </w:tc>
        <w:tc>
          <w:tcPr>
            <w:tcW w:w="5387" w:type="dxa"/>
          </w:tcPr>
          <w:p w14:paraId="02DED453" w14:textId="77777777" w:rsidR="00E93EE6" w:rsidRPr="00C13DAA" w:rsidRDefault="00E93EE6" w:rsidP="00E93EE6">
            <w:r w:rsidRPr="00C13DAA">
              <w:t>Access to upload documents</w:t>
            </w:r>
          </w:p>
        </w:tc>
      </w:tr>
      <w:tr w:rsidR="00E93EE6" w:rsidRPr="00C13DAA" w14:paraId="1AB0A4AB" w14:textId="77777777" w:rsidTr="0020730A">
        <w:trPr>
          <w:trHeight w:hRule="exact" w:val="397"/>
          <w:tblHeader/>
          <w:jc w:val="center"/>
        </w:trPr>
        <w:tc>
          <w:tcPr>
            <w:tcW w:w="2966" w:type="dxa"/>
          </w:tcPr>
          <w:p w14:paraId="1BA9976B" w14:textId="77777777" w:rsidR="00E93EE6" w:rsidRPr="00C13DAA" w:rsidRDefault="00E93EE6" w:rsidP="00E93EE6">
            <w:r w:rsidRPr="00C13DAA">
              <w:t>Provider Finance Officer</w:t>
            </w:r>
          </w:p>
        </w:tc>
        <w:tc>
          <w:tcPr>
            <w:tcW w:w="1003" w:type="dxa"/>
          </w:tcPr>
          <w:p w14:paraId="5422A67B" w14:textId="77777777" w:rsidR="00E93EE6" w:rsidRPr="00C13DAA" w:rsidRDefault="00E93EE6" w:rsidP="00E93EE6">
            <w:r w:rsidRPr="00C13DAA">
              <w:t>PFO</w:t>
            </w:r>
          </w:p>
        </w:tc>
        <w:tc>
          <w:tcPr>
            <w:tcW w:w="5387" w:type="dxa"/>
          </w:tcPr>
          <w:p w14:paraId="5059A8E1" w14:textId="77777777" w:rsidR="00E93EE6" w:rsidRPr="00C13DAA" w:rsidRDefault="00E93EE6" w:rsidP="00E93EE6">
            <w:r w:rsidRPr="00C13DAA">
              <w:t>Access to upload documents</w:t>
            </w:r>
          </w:p>
        </w:tc>
      </w:tr>
      <w:tr w:rsidR="00E93EE6" w:rsidRPr="00C13DAA" w14:paraId="29C8BF24" w14:textId="77777777" w:rsidTr="0020730A">
        <w:trPr>
          <w:trHeight w:hRule="exact" w:val="397"/>
          <w:tblHeader/>
          <w:jc w:val="center"/>
        </w:trPr>
        <w:tc>
          <w:tcPr>
            <w:tcW w:w="2966" w:type="dxa"/>
          </w:tcPr>
          <w:p w14:paraId="05AA014D" w14:textId="77777777" w:rsidR="00E93EE6" w:rsidRPr="00C13DAA" w:rsidRDefault="00E93EE6" w:rsidP="00E93EE6">
            <w:r w:rsidRPr="00C13DAA">
              <w:t>Provider Editing Officer</w:t>
            </w:r>
          </w:p>
        </w:tc>
        <w:tc>
          <w:tcPr>
            <w:tcW w:w="1003" w:type="dxa"/>
          </w:tcPr>
          <w:p w14:paraId="66009DE5" w14:textId="77777777" w:rsidR="00E93EE6" w:rsidRPr="00C13DAA" w:rsidRDefault="00E93EE6" w:rsidP="00E93EE6">
            <w:r w:rsidRPr="00C13DAA">
              <w:t>PEO</w:t>
            </w:r>
          </w:p>
        </w:tc>
        <w:tc>
          <w:tcPr>
            <w:tcW w:w="5387" w:type="dxa"/>
          </w:tcPr>
          <w:p w14:paraId="40B63980" w14:textId="77777777" w:rsidR="00E93EE6" w:rsidRPr="00C13DAA" w:rsidRDefault="00E93EE6" w:rsidP="00E93EE6">
            <w:r w:rsidRPr="00C13DAA">
              <w:t>Access to upload documents</w:t>
            </w:r>
          </w:p>
        </w:tc>
      </w:tr>
      <w:tr w:rsidR="00E93EE6" w:rsidRPr="00C13DAA" w14:paraId="1ED91495" w14:textId="77777777" w:rsidTr="0020730A">
        <w:trPr>
          <w:trHeight w:hRule="exact" w:val="397"/>
          <w:tblHeader/>
          <w:jc w:val="center"/>
        </w:trPr>
        <w:tc>
          <w:tcPr>
            <w:tcW w:w="2966" w:type="dxa"/>
          </w:tcPr>
          <w:p w14:paraId="1559812D" w14:textId="77777777" w:rsidR="00E93EE6" w:rsidRPr="00C13DAA" w:rsidRDefault="00E93EE6" w:rsidP="00E93EE6">
            <w:r w:rsidRPr="00C13DAA">
              <w:t>Provider View Only</w:t>
            </w:r>
          </w:p>
        </w:tc>
        <w:tc>
          <w:tcPr>
            <w:tcW w:w="1003" w:type="dxa"/>
          </w:tcPr>
          <w:p w14:paraId="25BD5E8F" w14:textId="77777777" w:rsidR="00E93EE6" w:rsidRPr="00C13DAA" w:rsidRDefault="00E93EE6" w:rsidP="00E93EE6">
            <w:r w:rsidRPr="00C13DAA">
              <w:t>PVO</w:t>
            </w:r>
          </w:p>
        </w:tc>
        <w:tc>
          <w:tcPr>
            <w:tcW w:w="5387" w:type="dxa"/>
          </w:tcPr>
          <w:p w14:paraId="6CE16B2A" w14:textId="77777777" w:rsidR="00E93EE6" w:rsidRPr="00C13DAA" w:rsidRDefault="00E93EE6" w:rsidP="00E93EE6">
            <w:r w:rsidRPr="00C13DAA">
              <w:t>Cannot upload documents</w:t>
            </w:r>
          </w:p>
        </w:tc>
      </w:tr>
    </w:tbl>
    <w:p w14:paraId="08F76861" w14:textId="77777777" w:rsidR="00E93EE6" w:rsidRPr="00F509C9" w:rsidRDefault="00E93EE6" w:rsidP="00E93EE6">
      <w:pPr>
        <w:spacing w:before="120"/>
        <w:rPr>
          <w:rStyle w:val="Strong"/>
          <w:sz w:val="28"/>
          <w:szCs w:val="28"/>
        </w:rPr>
      </w:pPr>
      <w:bookmarkStart w:id="52" w:name="_Toc356299987"/>
      <w:r w:rsidRPr="00F509C9">
        <w:rPr>
          <w:rStyle w:val="Strong"/>
          <w:sz w:val="28"/>
          <w:szCs w:val="28"/>
        </w:rPr>
        <w:t>Instructions</w:t>
      </w:r>
      <w:bookmarkEnd w:id="52"/>
      <w:r w:rsidRPr="00F509C9">
        <w:rPr>
          <w:rStyle w:val="Strong"/>
          <w:sz w:val="28"/>
          <w:szCs w:val="28"/>
        </w:rPr>
        <w:t xml:space="preserve"> </w:t>
      </w:r>
    </w:p>
    <w:p w14:paraId="166C1952" w14:textId="30C7359A" w:rsidR="00170B6E" w:rsidRDefault="00170B6E" w:rsidP="00641A94">
      <w:pPr>
        <w:pStyle w:val="ListParagraph"/>
        <w:numPr>
          <w:ilvl w:val="0"/>
          <w:numId w:val="4"/>
        </w:numPr>
        <w:spacing w:after="30"/>
        <w:ind w:left="426" w:hanging="426"/>
        <w:contextualSpacing w:val="0"/>
        <w:jc w:val="both"/>
      </w:pPr>
      <w:r w:rsidRPr="00C13DAA">
        <w:t xml:space="preserve">From the Navigation menu click on </w:t>
      </w:r>
      <w:r w:rsidRPr="001F5E6A">
        <w:rPr>
          <w:rStyle w:val="Strong"/>
        </w:rPr>
        <w:t>Organisation</w:t>
      </w:r>
      <w:r w:rsidR="00803FA9" w:rsidRPr="00E36634">
        <w:rPr>
          <w:rStyle w:val="Strong"/>
          <w:b w:val="0"/>
        </w:rPr>
        <w:t xml:space="preserve"> to view </w:t>
      </w:r>
      <w:r w:rsidR="00804532">
        <w:rPr>
          <w:rStyle w:val="Strong"/>
          <w:b w:val="0"/>
        </w:rPr>
        <w:t>the Context Selector. Click</w:t>
      </w:r>
      <w:r w:rsidRPr="00C13DAA">
        <w:t xml:space="preserve"> on</w:t>
      </w:r>
      <w:r>
        <w:t xml:space="preserve"> </w:t>
      </w:r>
      <w:r w:rsidRPr="001F5E6A">
        <w:rPr>
          <w:rStyle w:val="Strong"/>
        </w:rPr>
        <w:t>Document List</w:t>
      </w:r>
      <w:r w:rsidRPr="00C13DAA">
        <w:t xml:space="preserve"> to view the Document list screen.</w:t>
      </w:r>
    </w:p>
    <w:p w14:paraId="4C142E96" w14:textId="77777777" w:rsidR="0088566B" w:rsidRPr="00C13DAA" w:rsidRDefault="0088566B" w:rsidP="0020730A">
      <w:pPr>
        <w:jc w:val="center"/>
      </w:pPr>
      <w:r>
        <w:rPr>
          <w:noProof/>
          <w:lang w:eastAsia="en-AU"/>
        </w:rPr>
        <w:drawing>
          <wp:inline distT="0" distB="0" distL="0" distR="0" wp14:anchorId="657C1FB2" wp14:editId="3E447153">
            <wp:extent cx="5440070" cy="3397885"/>
            <wp:effectExtent l="0" t="0" r="8255" b="0"/>
            <wp:docPr id="247" name="Picture 247" descr="Document list select" title="Context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41777" cy="3398951"/>
                    </a:xfrm>
                    <a:prstGeom prst="rect">
                      <a:avLst/>
                    </a:prstGeom>
                    <a:noFill/>
                    <a:ln>
                      <a:noFill/>
                    </a:ln>
                  </pic:spPr>
                </pic:pic>
              </a:graphicData>
            </a:graphic>
          </wp:inline>
        </w:drawing>
      </w:r>
    </w:p>
    <w:p w14:paraId="3D4C1B7E" w14:textId="77777777" w:rsidR="00B402CE" w:rsidRDefault="00B402CE">
      <w:r>
        <w:br w:type="page"/>
      </w:r>
    </w:p>
    <w:p w14:paraId="2BC772F0" w14:textId="77777777" w:rsidR="00861D36" w:rsidRPr="00861D36" w:rsidRDefault="00E93EE6" w:rsidP="00641A94">
      <w:pPr>
        <w:pStyle w:val="ListParagraph"/>
        <w:numPr>
          <w:ilvl w:val="0"/>
          <w:numId w:val="4"/>
        </w:numPr>
        <w:spacing w:after="30"/>
        <w:ind w:left="426" w:hanging="426"/>
        <w:contextualSpacing w:val="0"/>
      </w:pPr>
      <w:r w:rsidRPr="00C13DAA">
        <w:lastRenderedPageBreak/>
        <w:t>From the Up</w:t>
      </w:r>
      <w:r w:rsidR="00170B6E">
        <w:t xml:space="preserve">load Document section, select the relevant </w:t>
      </w:r>
      <w:r w:rsidRPr="00C13DAA">
        <w:t>category</w:t>
      </w:r>
      <w:r>
        <w:t xml:space="preserve"> </w:t>
      </w:r>
      <w:r w:rsidRPr="00C13DAA">
        <w:t xml:space="preserve">for the document to be stored under and click on </w:t>
      </w:r>
      <w:r w:rsidRPr="001F5E6A">
        <w:rPr>
          <w:rStyle w:val="Strong"/>
        </w:rPr>
        <w:t>Select</w:t>
      </w:r>
      <w:r w:rsidRPr="00C13DAA">
        <w:t xml:space="preserve"> button.</w:t>
      </w:r>
    </w:p>
    <w:p w14:paraId="640E95B1" w14:textId="243A343A" w:rsidR="0088566B" w:rsidRDefault="0088566B" w:rsidP="0020730A">
      <w:pPr>
        <w:jc w:val="center"/>
        <w:rPr>
          <w:b/>
        </w:rPr>
      </w:pPr>
      <w:r>
        <w:rPr>
          <w:b/>
          <w:noProof/>
          <w:lang w:eastAsia="en-AU"/>
        </w:rPr>
        <w:drawing>
          <wp:inline distT="0" distB="0" distL="0" distR="0" wp14:anchorId="4CED1B0A" wp14:editId="1004FFDB">
            <wp:extent cx="4769162" cy="4816475"/>
            <wp:effectExtent l="0" t="0" r="0" b="3175"/>
            <wp:docPr id="33" name="Picture 33" descr="Select category" title="Ad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79813" cy="4827231"/>
                    </a:xfrm>
                    <a:prstGeom prst="rect">
                      <a:avLst/>
                    </a:prstGeom>
                    <a:noFill/>
                    <a:ln>
                      <a:noFill/>
                    </a:ln>
                  </pic:spPr>
                </pic:pic>
              </a:graphicData>
            </a:graphic>
          </wp:inline>
        </w:drawing>
      </w:r>
    </w:p>
    <w:p w14:paraId="5297CB45" w14:textId="08AE3EBA" w:rsidR="00804532" w:rsidRDefault="00E93EE6" w:rsidP="00641A94">
      <w:pPr>
        <w:pStyle w:val="ListParagraph"/>
        <w:numPr>
          <w:ilvl w:val="0"/>
          <w:numId w:val="4"/>
        </w:numPr>
        <w:spacing w:after="30"/>
        <w:ind w:left="426" w:hanging="426"/>
        <w:contextualSpacing w:val="0"/>
      </w:pPr>
      <w:r w:rsidRPr="00C13DAA">
        <w:t>The Upload Documents screen will be displayed</w:t>
      </w:r>
      <w:r w:rsidR="00613DD7">
        <w:t>. A</w:t>
      </w:r>
      <w:r>
        <w:t xml:space="preserve">ll </w:t>
      </w:r>
      <w:r w:rsidR="00A33D42">
        <w:t>‘</w:t>
      </w:r>
      <w:r w:rsidRPr="00DC5823">
        <w:rPr>
          <w:color w:val="FF0000"/>
        </w:rPr>
        <w:t>required</w:t>
      </w:r>
      <w:r w:rsidR="00A33D42" w:rsidRPr="00DC5823">
        <w:t>’</w:t>
      </w:r>
      <w:r>
        <w:t xml:space="preserve"> fields must be completed</w:t>
      </w:r>
      <w:r w:rsidR="00613DD7">
        <w:t>.</w:t>
      </w:r>
    </w:p>
    <w:p w14:paraId="245DFDEB" w14:textId="74FCA69B" w:rsidR="00E93EE6" w:rsidRDefault="00E93EE6" w:rsidP="00641A94">
      <w:pPr>
        <w:pStyle w:val="ListParagraph"/>
        <w:ind w:left="426" w:hanging="426"/>
        <w:contextualSpacing w:val="0"/>
        <w:jc w:val="center"/>
      </w:pPr>
      <w:r>
        <w:rPr>
          <w:noProof/>
          <w:lang w:eastAsia="en-AU"/>
        </w:rPr>
        <w:lastRenderedPageBreak/>
        <w:drawing>
          <wp:inline distT="0" distB="0" distL="0" distR="0" wp14:anchorId="26F26F29" wp14:editId="2DE6BE12">
            <wp:extent cx="4697270" cy="3432175"/>
            <wp:effectExtent l="0" t="0" r="8255" b="0"/>
            <wp:docPr id="49" name="Picture 49" descr="Attachment details - sector and sub category" title="Upload Docu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01712" cy="3435420"/>
                    </a:xfrm>
                    <a:prstGeom prst="rect">
                      <a:avLst/>
                    </a:prstGeom>
                    <a:noFill/>
                    <a:ln>
                      <a:noFill/>
                    </a:ln>
                  </pic:spPr>
                </pic:pic>
              </a:graphicData>
            </a:graphic>
          </wp:inline>
        </w:drawing>
      </w:r>
    </w:p>
    <w:p w14:paraId="1B907542" w14:textId="0B546F2B" w:rsidR="00D046C9" w:rsidRDefault="00D046C9">
      <w:r>
        <w:br w:type="page"/>
      </w:r>
    </w:p>
    <w:p w14:paraId="44E2F0C5" w14:textId="77777777" w:rsidR="00170B6E" w:rsidRDefault="00CD71E2" w:rsidP="00641A94">
      <w:pPr>
        <w:pStyle w:val="ListParagraph"/>
        <w:numPr>
          <w:ilvl w:val="0"/>
          <w:numId w:val="4"/>
        </w:numPr>
        <w:spacing w:after="30"/>
        <w:ind w:left="426" w:hanging="426"/>
        <w:contextualSpacing w:val="0"/>
      </w:pPr>
      <w:r>
        <w:lastRenderedPageBreak/>
        <w:t>S</w:t>
      </w:r>
      <w:r w:rsidR="00170B6E">
        <w:t xml:space="preserve">elect </w:t>
      </w:r>
      <w:r>
        <w:t>an appropriate</w:t>
      </w:r>
      <w:r w:rsidR="00170B6E">
        <w:t xml:space="preserve"> Sector a</w:t>
      </w:r>
      <w:r>
        <w:t>nd Sub category for your document</w:t>
      </w:r>
      <w:r w:rsidR="00170B6E">
        <w:t>.</w:t>
      </w:r>
    </w:p>
    <w:p w14:paraId="513B8B95" w14:textId="77777777" w:rsidR="00E93EE6" w:rsidRPr="00C13DAA" w:rsidRDefault="00E93EE6" w:rsidP="00641A94">
      <w:pPr>
        <w:pStyle w:val="ListParagraph"/>
        <w:numPr>
          <w:ilvl w:val="0"/>
          <w:numId w:val="4"/>
        </w:numPr>
        <w:spacing w:after="30"/>
        <w:ind w:left="426" w:hanging="426"/>
        <w:contextualSpacing w:val="0"/>
      </w:pPr>
      <w:r w:rsidRPr="00C13DAA">
        <w:t xml:space="preserve">Choose the file to be uploaded by clicking on the </w:t>
      </w:r>
      <w:r>
        <w:rPr>
          <w:rStyle w:val="Strong"/>
        </w:rPr>
        <w:t xml:space="preserve">Select </w:t>
      </w:r>
      <w:r w:rsidRPr="00C13DAA">
        <w:t>button.</w:t>
      </w:r>
    </w:p>
    <w:p w14:paraId="7466C10C" w14:textId="77777777" w:rsidR="00E93EE6" w:rsidRPr="00C13DAA" w:rsidRDefault="00E93EE6" w:rsidP="00641A94">
      <w:pPr>
        <w:pStyle w:val="ListParagraph"/>
        <w:numPr>
          <w:ilvl w:val="0"/>
          <w:numId w:val="4"/>
        </w:numPr>
        <w:spacing w:after="30"/>
        <w:ind w:left="426" w:hanging="426"/>
        <w:contextualSpacing w:val="0"/>
      </w:pPr>
      <w:r w:rsidRPr="00C13DAA">
        <w:t xml:space="preserve">Once you have located the file, click on the </w:t>
      </w:r>
      <w:r w:rsidRPr="001F5E6A">
        <w:rPr>
          <w:rStyle w:val="Strong"/>
        </w:rPr>
        <w:t>Open</w:t>
      </w:r>
      <w:r w:rsidRPr="00C13DAA">
        <w:t xml:space="preserve"> button of the File Download popup window, the name will be displayed below the </w:t>
      </w:r>
      <w:r w:rsidRPr="00764FB1">
        <w:rPr>
          <w:b/>
        </w:rPr>
        <w:t>Select</w:t>
      </w:r>
      <w:r>
        <w:t xml:space="preserve"> </w:t>
      </w:r>
      <w:r w:rsidRPr="00C13DAA">
        <w:t>button.</w:t>
      </w:r>
    </w:p>
    <w:p w14:paraId="2508D51C" w14:textId="77777777" w:rsidR="00E93EE6" w:rsidRPr="00C13DAA" w:rsidRDefault="00E93EE6" w:rsidP="00641A94">
      <w:pPr>
        <w:pStyle w:val="ListParagraph"/>
        <w:numPr>
          <w:ilvl w:val="0"/>
          <w:numId w:val="4"/>
        </w:numPr>
        <w:ind w:left="426" w:hanging="426"/>
        <w:contextualSpacing w:val="0"/>
      </w:pPr>
      <w:r w:rsidRPr="00C13DAA">
        <w:t xml:space="preserve">If you need to upload more </w:t>
      </w:r>
      <w:r w:rsidR="00CD71E2">
        <w:t xml:space="preserve">documents </w:t>
      </w:r>
      <w:r w:rsidRPr="00C13DAA">
        <w:t>for the same category</w:t>
      </w:r>
      <w:r w:rsidR="00CD71E2">
        <w:t xml:space="preserve"> and</w:t>
      </w:r>
      <w:r w:rsidRPr="00C13DAA">
        <w:t xml:space="preserve"> sub category</w:t>
      </w:r>
      <w:r w:rsidR="00CD71E2">
        <w:t xml:space="preserve">, </w:t>
      </w:r>
      <w:r w:rsidRPr="00C13DAA">
        <w:t>repeat</w:t>
      </w:r>
      <w:r w:rsidR="00CD71E2">
        <w:t xml:space="preserve"> the above steps</w:t>
      </w:r>
      <w:r w:rsidRPr="00C13DAA">
        <w:t>.</w:t>
      </w:r>
      <w:r>
        <w:rPr>
          <w:noProof/>
          <w:lang w:eastAsia="en-AU"/>
        </w:rPr>
        <w:drawing>
          <wp:inline distT="0" distB="0" distL="0" distR="0" wp14:anchorId="1F833F59" wp14:editId="0921FFC5">
            <wp:extent cx="5911850" cy="2445385"/>
            <wp:effectExtent l="0" t="0" r="0" b="0"/>
            <wp:docPr id="50" name="Picture 50" descr="Add multiple documents" title="Ad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11850" cy="2445385"/>
                    </a:xfrm>
                    <a:prstGeom prst="rect">
                      <a:avLst/>
                    </a:prstGeom>
                    <a:noFill/>
                    <a:ln>
                      <a:noFill/>
                    </a:ln>
                  </pic:spPr>
                </pic:pic>
              </a:graphicData>
            </a:graphic>
          </wp:inline>
        </w:drawing>
      </w:r>
    </w:p>
    <w:p w14:paraId="5EE44E70" w14:textId="1A4FDB61" w:rsidR="00B948BD" w:rsidRDefault="00CD71E2" w:rsidP="00641A94">
      <w:pPr>
        <w:pStyle w:val="ListParagraph"/>
        <w:numPr>
          <w:ilvl w:val="0"/>
          <w:numId w:val="4"/>
        </w:numPr>
        <w:spacing w:after="30"/>
        <w:ind w:left="426" w:hanging="426"/>
        <w:contextualSpacing w:val="0"/>
      </w:pPr>
      <w:r>
        <w:t>Review the documents that you have uploaded. You can remove any document that is not appropriate by selecting the Remove button</w:t>
      </w:r>
      <w:r w:rsidR="0020730A">
        <w:t xml:space="preserve"> appropriate for the document. </w:t>
      </w:r>
    </w:p>
    <w:p w14:paraId="77A21286" w14:textId="2B0904AA" w:rsidR="00B948BD" w:rsidRDefault="00CD71E2" w:rsidP="00641A94">
      <w:pPr>
        <w:pStyle w:val="ListParagraph"/>
        <w:numPr>
          <w:ilvl w:val="0"/>
          <w:numId w:val="4"/>
        </w:numPr>
        <w:spacing w:after="30"/>
        <w:ind w:left="426" w:hanging="426"/>
        <w:contextualSpacing w:val="0"/>
      </w:pPr>
      <w:r>
        <w:t xml:space="preserve">Once you are satisfied you have uploaded all </w:t>
      </w:r>
      <w:r w:rsidR="005A24E0">
        <w:t xml:space="preserve">the </w:t>
      </w:r>
      <w:r>
        <w:t xml:space="preserve">documents for that category, click on the </w:t>
      </w:r>
      <w:r w:rsidRPr="00CD71E2">
        <w:t>Submit</w:t>
      </w:r>
      <w:r>
        <w:t xml:space="preserve"> button. You will receive a ‘Saved Successfully’ </w:t>
      </w:r>
      <w:r w:rsidR="00CB3A91">
        <w:t>confirmation message</w:t>
      </w:r>
      <w:r>
        <w:t xml:space="preserve"> if documents </w:t>
      </w:r>
      <w:r w:rsidR="00B948BD">
        <w:t>have been uploaded successfully.</w:t>
      </w:r>
    </w:p>
    <w:p w14:paraId="1FAD97D7" w14:textId="77777777" w:rsidR="0013693B" w:rsidRDefault="00E93EE6" w:rsidP="00641A94">
      <w:pPr>
        <w:pStyle w:val="ListParagraph"/>
        <w:numPr>
          <w:ilvl w:val="0"/>
          <w:numId w:val="4"/>
        </w:numPr>
        <w:spacing w:after="30"/>
        <w:ind w:left="426" w:hanging="426"/>
        <w:contextualSpacing w:val="0"/>
      </w:pPr>
      <w:r w:rsidRPr="00CD71E2">
        <w:t>If</w:t>
      </w:r>
      <w:r w:rsidRPr="00C13DAA">
        <w:t xml:space="preserve"> you need to upload more</w:t>
      </w:r>
      <w:r w:rsidR="005A24E0">
        <w:t xml:space="preserve"> documents</w:t>
      </w:r>
      <w:r w:rsidRPr="00C13DAA">
        <w:t xml:space="preserve"> to a different category or sub category, from the HITS Upload Document screen click on the </w:t>
      </w:r>
      <w:r w:rsidRPr="001F5E6A">
        <w:rPr>
          <w:rStyle w:val="Strong"/>
        </w:rPr>
        <w:t>Back to Document list</w:t>
      </w:r>
      <w:r w:rsidR="005A24E0">
        <w:t xml:space="preserve"> link and repeat above instructions.</w:t>
      </w:r>
    </w:p>
    <w:p w14:paraId="61A6E201" w14:textId="30482C9E" w:rsidR="00D046C9" w:rsidRDefault="00E93EE6" w:rsidP="0020730A">
      <w:pPr>
        <w:ind w:left="357"/>
        <w:jc w:val="center"/>
      </w:pPr>
      <w:r>
        <w:rPr>
          <w:noProof/>
          <w:lang w:eastAsia="en-AU"/>
        </w:rPr>
        <w:drawing>
          <wp:inline distT="0" distB="0" distL="0" distR="0" wp14:anchorId="785DD226" wp14:editId="420FEC8D">
            <wp:extent cx="4673600" cy="1412120"/>
            <wp:effectExtent l="0" t="0" r="0" b="0"/>
            <wp:docPr id="52" name="Picture 52" descr="Back to Document List" title="Ad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86277" cy="1415950"/>
                    </a:xfrm>
                    <a:prstGeom prst="rect">
                      <a:avLst/>
                    </a:prstGeom>
                    <a:noFill/>
                    <a:ln>
                      <a:noFill/>
                    </a:ln>
                  </pic:spPr>
                </pic:pic>
              </a:graphicData>
            </a:graphic>
          </wp:inline>
        </w:drawing>
      </w:r>
    </w:p>
    <w:p w14:paraId="5BE478D2" w14:textId="77777777" w:rsidR="00D046C9" w:rsidRDefault="00D046C9">
      <w:r>
        <w:br w:type="page"/>
      </w:r>
    </w:p>
    <w:p w14:paraId="5A392477" w14:textId="77777777" w:rsidR="00675917" w:rsidRDefault="004D279F" w:rsidP="00641A94">
      <w:pPr>
        <w:pStyle w:val="ListParagraph"/>
        <w:numPr>
          <w:ilvl w:val="0"/>
          <w:numId w:val="4"/>
        </w:numPr>
        <w:spacing w:after="30"/>
        <w:ind w:left="426" w:hanging="426"/>
        <w:contextualSpacing w:val="0"/>
      </w:pPr>
      <w:r>
        <w:lastRenderedPageBreak/>
        <w:t xml:space="preserve">Your documents have been uploaded and </w:t>
      </w:r>
      <w:r w:rsidR="00350876">
        <w:t xml:space="preserve">will now </w:t>
      </w:r>
      <w:r>
        <w:t>appear in your document list.</w:t>
      </w:r>
    </w:p>
    <w:p w14:paraId="5D38DCD8" w14:textId="77777777" w:rsidR="00350876" w:rsidRDefault="00350876" w:rsidP="0020730A">
      <w:pPr>
        <w:jc w:val="center"/>
      </w:pPr>
      <w:r>
        <w:rPr>
          <w:noProof/>
          <w:lang w:eastAsia="en-AU"/>
        </w:rPr>
        <w:drawing>
          <wp:inline distT="0" distB="0" distL="0" distR="0" wp14:anchorId="29E0D718" wp14:editId="722FF131">
            <wp:extent cx="4758338" cy="3180080"/>
            <wp:effectExtent l="0" t="0" r="4445" b="1270"/>
            <wp:docPr id="35" name="Picture 35" descr="After upload of documents" title="Docu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1722" cy="3182342"/>
                    </a:xfrm>
                    <a:prstGeom prst="rect">
                      <a:avLst/>
                    </a:prstGeom>
                    <a:noFill/>
                    <a:ln>
                      <a:noFill/>
                    </a:ln>
                  </pic:spPr>
                </pic:pic>
              </a:graphicData>
            </a:graphic>
          </wp:inline>
        </w:drawing>
      </w:r>
    </w:p>
    <w:p w14:paraId="697D2EB8" w14:textId="77777777" w:rsidR="00E93EE6" w:rsidRPr="0017058F" w:rsidRDefault="00E93EE6" w:rsidP="0020730A">
      <w:pPr>
        <w:rPr>
          <w:rStyle w:val="Strong"/>
          <w:sz w:val="28"/>
          <w:szCs w:val="28"/>
        </w:rPr>
      </w:pPr>
      <w:r w:rsidRPr="00F509C9">
        <w:rPr>
          <w:rStyle w:val="Strong"/>
          <w:sz w:val="28"/>
          <w:szCs w:val="28"/>
        </w:rPr>
        <w:t>Notes</w:t>
      </w:r>
    </w:p>
    <w:p w14:paraId="02764A66" w14:textId="150F9872" w:rsidR="00252A14" w:rsidRDefault="00252A14" w:rsidP="0020730A">
      <w:pPr>
        <w:pStyle w:val="ListParagraph"/>
        <w:numPr>
          <w:ilvl w:val="0"/>
          <w:numId w:val="25"/>
        </w:numPr>
        <w:spacing w:after="30"/>
        <w:ind w:left="714" w:hanging="357"/>
        <w:contextualSpacing w:val="0"/>
        <w:jc w:val="both"/>
      </w:pPr>
      <w:r>
        <w:t>Maximum size for any document is 15 Megabytes (15 MB). If your document is close to this size, it is recommended that you split your document into two sections and upload separately.</w:t>
      </w:r>
    </w:p>
    <w:p w14:paraId="0F10E0B5" w14:textId="7D155D69" w:rsidR="00CD71E2" w:rsidRDefault="00CD71E2" w:rsidP="0020730A">
      <w:pPr>
        <w:pStyle w:val="ListParagraph"/>
        <w:numPr>
          <w:ilvl w:val="0"/>
          <w:numId w:val="25"/>
        </w:numPr>
        <w:spacing w:after="30"/>
        <w:ind w:left="714" w:hanging="357"/>
        <w:contextualSpacing w:val="0"/>
        <w:jc w:val="both"/>
      </w:pPr>
      <w:r>
        <w:t xml:space="preserve">You must ensure document names are no more than </w:t>
      </w:r>
      <w:r w:rsidR="00B948BD">
        <w:t>10</w:t>
      </w:r>
      <w:r>
        <w:t>0 characters in length. If they are too lon</w:t>
      </w:r>
      <w:r w:rsidR="00B948BD">
        <w:t>g, you will get the following error message</w:t>
      </w:r>
      <w:r w:rsidR="005A24E0">
        <w:t xml:space="preserve"> similar to “</w:t>
      </w:r>
      <w:r w:rsidR="00B948BD">
        <w:t>An application error occurred and has been lo</w:t>
      </w:r>
      <w:r w:rsidR="00EF1B19">
        <w:t xml:space="preserve">gged. </w:t>
      </w:r>
      <w:r w:rsidR="00B948BD">
        <w:t>Please advise your administrator and provide them with this error code: ada3827c-fc25-446a-bc49-c7a20</w:t>
      </w:r>
      <w:r w:rsidR="005A24E0">
        <w:t>”</w:t>
      </w:r>
      <w:r w:rsidR="00B948BD">
        <w:t>.</w:t>
      </w:r>
    </w:p>
    <w:p w14:paraId="15893555" w14:textId="77777777" w:rsidR="00252A14" w:rsidRPr="00252A14" w:rsidRDefault="00350876" w:rsidP="002503F4">
      <w:pPr>
        <w:pStyle w:val="ListParagraph"/>
        <w:numPr>
          <w:ilvl w:val="0"/>
          <w:numId w:val="25"/>
        </w:numPr>
        <w:jc w:val="both"/>
        <w:rPr>
          <w:b/>
          <w:sz w:val="36"/>
        </w:rPr>
      </w:pPr>
      <w:r>
        <w:t>All documents uploaded during the preparation of your application will be submitted to the Department at the same time t</w:t>
      </w:r>
      <w:r w:rsidR="00252A14">
        <w:t>hat you submit your application.</w:t>
      </w:r>
    </w:p>
    <w:p w14:paraId="4BCFC37D" w14:textId="77777777" w:rsidR="00B402CE" w:rsidRDefault="00B402CE">
      <w:pPr>
        <w:rPr>
          <w:b/>
          <w:sz w:val="36"/>
        </w:rPr>
      </w:pPr>
      <w:r>
        <w:br w:type="page"/>
      </w:r>
    </w:p>
    <w:p w14:paraId="7C8B626E" w14:textId="77777777" w:rsidR="00F16C76" w:rsidRPr="00F509C9" w:rsidRDefault="00F16C76" w:rsidP="004A15F7">
      <w:pPr>
        <w:pStyle w:val="Heading1"/>
      </w:pPr>
      <w:bookmarkStart w:id="53" w:name="_Toc522637028"/>
      <w:r w:rsidRPr="00F509C9">
        <w:lastRenderedPageBreak/>
        <w:t>Document</w:t>
      </w:r>
      <w:r>
        <w:t xml:space="preserve">s – Uploading a document </w:t>
      </w:r>
      <w:r w:rsidR="0004305B">
        <w:t>–</w:t>
      </w:r>
      <w:r>
        <w:t xml:space="preserve"> </w:t>
      </w:r>
      <w:r w:rsidR="0004305B">
        <w:t xml:space="preserve">Approved </w:t>
      </w:r>
      <w:r>
        <w:t>Provider</w:t>
      </w:r>
      <w:bookmarkEnd w:id="53"/>
    </w:p>
    <w:tbl>
      <w:tblPr>
        <w:tblStyle w:val="TableGrid5"/>
        <w:tblW w:w="0" w:type="auto"/>
        <w:jc w:val="center"/>
        <w:tblLook w:val="04A0" w:firstRow="1" w:lastRow="0" w:firstColumn="1" w:lastColumn="0" w:noHBand="0" w:noVBand="1"/>
        <w:tblCaption w:val="User Roles"/>
        <w:tblDescription w:val="User roles for uploading a document"/>
      </w:tblPr>
      <w:tblGrid>
        <w:gridCol w:w="2966"/>
        <w:gridCol w:w="1003"/>
        <w:gridCol w:w="5387"/>
      </w:tblGrid>
      <w:tr w:rsidR="00F16C76" w:rsidRPr="00C13DAA" w14:paraId="18ADA381" w14:textId="77777777" w:rsidTr="0020730A">
        <w:trPr>
          <w:trHeight w:hRule="exact" w:val="397"/>
          <w:tblHeader/>
          <w:jc w:val="center"/>
        </w:trPr>
        <w:tc>
          <w:tcPr>
            <w:tcW w:w="2966" w:type="dxa"/>
            <w:shd w:val="clear" w:color="auto" w:fill="A6A6A6" w:themeFill="background1" w:themeFillShade="A6"/>
          </w:tcPr>
          <w:p w14:paraId="0A4C15DE" w14:textId="77777777" w:rsidR="00F16C76" w:rsidRPr="00C13DAA" w:rsidRDefault="00F16C76" w:rsidP="00F16C76">
            <w:pPr>
              <w:rPr>
                <w:b/>
                <w:bCs/>
              </w:rPr>
            </w:pPr>
            <w:r w:rsidRPr="0052156E">
              <w:rPr>
                <w:b/>
                <w:bCs/>
              </w:rPr>
              <w:t>USER ROLES</w:t>
            </w:r>
            <w:r w:rsidRPr="00C13DAA">
              <w:rPr>
                <w:b/>
                <w:bCs/>
              </w:rPr>
              <w:t xml:space="preserve"> </w:t>
            </w:r>
          </w:p>
        </w:tc>
        <w:tc>
          <w:tcPr>
            <w:tcW w:w="1003" w:type="dxa"/>
            <w:shd w:val="clear" w:color="auto" w:fill="A6A6A6" w:themeFill="background1" w:themeFillShade="A6"/>
          </w:tcPr>
          <w:p w14:paraId="23EF9B86" w14:textId="77777777" w:rsidR="00F16C76" w:rsidRPr="00C13DAA" w:rsidRDefault="00F16C76" w:rsidP="00F16C76">
            <w:pPr>
              <w:rPr>
                <w:b/>
                <w:bCs/>
              </w:rPr>
            </w:pPr>
          </w:p>
        </w:tc>
        <w:tc>
          <w:tcPr>
            <w:tcW w:w="5387" w:type="dxa"/>
            <w:shd w:val="clear" w:color="auto" w:fill="A6A6A6" w:themeFill="background1" w:themeFillShade="A6"/>
          </w:tcPr>
          <w:p w14:paraId="3A2E2E29" w14:textId="77777777" w:rsidR="00F16C76" w:rsidRPr="00C13DAA" w:rsidRDefault="00F16C76" w:rsidP="00F16C76">
            <w:pPr>
              <w:rPr>
                <w:b/>
                <w:bCs/>
              </w:rPr>
            </w:pPr>
            <w:r w:rsidRPr="00C13DAA">
              <w:rPr>
                <w:b/>
                <w:bCs/>
              </w:rPr>
              <w:t>ACCESS</w:t>
            </w:r>
          </w:p>
        </w:tc>
      </w:tr>
      <w:tr w:rsidR="00F16C76" w:rsidRPr="00C13DAA" w14:paraId="4ADB0150" w14:textId="77777777" w:rsidTr="0020730A">
        <w:trPr>
          <w:trHeight w:hRule="exact" w:val="397"/>
          <w:tblHeader/>
          <w:jc w:val="center"/>
        </w:trPr>
        <w:tc>
          <w:tcPr>
            <w:tcW w:w="2966" w:type="dxa"/>
          </w:tcPr>
          <w:p w14:paraId="58663FB6" w14:textId="77777777" w:rsidR="00F16C76" w:rsidRPr="00C13DAA" w:rsidRDefault="00F16C76" w:rsidP="00F16C76">
            <w:r w:rsidRPr="00C13DAA">
              <w:t>Provider Corporate Officer</w:t>
            </w:r>
          </w:p>
        </w:tc>
        <w:tc>
          <w:tcPr>
            <w:tcW w:w="1003" w:type="dxa"/>
          </w:tcPr>
          <w:p w14:paraId="65A71DA1" w14:textId="77777777" w:rsidR="00F16C76" w:rsidRPr="00C13DAA" w:rsidRDefault="00F16C76" w:rsidP="00F16C76">
            <w:r w:rsidRPr="00C13DAA">
              <w:t>CEO</w:t>
            </w:r>
          </w:p>
        </w:tc>
        <w:tc>
          <w:tcPr>
            <w:tcW w:w="5387" w:type="dxa"/>
          </w:tcPr>
          <w:p w14:paraId="572894A2" w14:textId="77777777" w:rsidR="00F16C76" w:rsidRPr="00C13DAA" w:rsidRDefault="00F16C76" w:rsidP="00F16C76">
            <w:r w:rsidRPr="00C13DAA">
              <w:t>Access to upload documents</w:t>
            </w:r>
          </w:p>
        </w:tc>
      </w:tr>
      <w:tr w:rsidR="00F16C76" w:rsidRPr="00C13DAA" w14:paraId="39AD9929" w14:textId="77777777" w:rsidTr="0020730A">
        <w:trPr>
          <w:trHeight w:hRule="exact" w:val="397"/>
          <w:tblHeader/>
          <w:jc w:val="center"/>
        </w:trPr>
        <w:tc>
          <w:tcPr>
            <w:tcW w:w="2966" w:type="dxa"/>
          </w:tcPr>
          <w:p w14:paraId="4ECE3A92" w14:textId="77777777" w:rsidR="00F16C76" w:rsidRPr="00C13DAA" w:rsidRDefault="00F16C76" w:rsidP="00F16C76">
            <w:r w:rsidRPr="00C13DAA">
              <w:t>Provider Senior Officer</w:t>
            </w:r>
          </w:p>
        </w:tc>
        <w:tc>
          <w:tcPr>
            <w:tcW w:w="1003" w:type="dxa"/>
          </w:tcPr>
          <w:p w14:paraId="58A9CB14" w14:textId="77777777" w:rsidR="00F16C76" w:rsidRPr="00C13DAA" w:rsidRDefault="00F16C76" w:rsidP="00F16C76">
            <w:r w:rsidRPr="00C13DAA">
              <w:t>SAO</w:t>
            </w:r>
          </w:p>
        </w:tc>
        <w:tc>
          <w:tcPr>
            <w:tcW w:w="5387" w:type="dxa"/>
          </w:tcPr>
          <w:p w14:paraId="04E0A885" w14:textId="77777777" w:rsidR="00F16C76" w:rsidRPr="00C13DAA" w:rsidRDefault="00F16C76" w:rsidP="00F16C76">
            <w:r w:rsidRPr="00C13DAA">
              <w:t>Access to upload documents</w:t>
            </w:r>
          </w:p>
        </w:tc>
      </w:tr>
      <w:tr w:rsidR="00F16C76" w:rsidRPr="00C13DAA" w14:paraId="7DD1D682" w14:textId="77777777" w:rsidTr="0020730A">
        <w:trPr>
          <w:trHeight w:hRule="exact" w:val="397"/>
          <w:tblHeader/>
          <w:jc w:val="center"/>
        </w:trPr>
        <w:tc>
          <w:tcPr>
            <w:tcW w:w="2966" w:type="dxa"/>
          </w:tcPr>
          <w:p w14:paraId="53D97F21" w14:textId="77777777" w:rsidR="00F16C76" w:rsidRPr="00C13DAA" w:rsidRDefault="00F16C76" w:rsidP="00F16C76">
            <w:r w:rsidRPr="00C13DAA">
              <w:t>Provider Finance Officer</w:t>
            </w:r>
          </w:p>
        </w:tc>
        <w:tc>
          <w:tcPr>
            <w:tcW w:w="1003" w:type="dxa"/>
          </w:tcPr>
          <w:p w14:paraId="59EEE888" w14:textId="77777777" w:rsidR="00F16C76" w:rsidRPr="00C13DAA" w:rsidRDefault="00F16C76" w:rsidP="00F16C76">
            <w:r w:rsidRPr="00C13DAA">
              <w:t>PFO</w:t>
            </w:r>
          </w:p>
        </w:tc>
        <w:tc>
          <w:tcPr>
            <w:tcW w:w="5387" w:type="dxa"/>
          </w:tcPr>
          <w:p w14:paraId="3D5B978D" w14:textId="77777777" w:rsidR="00F16C76" w:rsidRPr="00C13DAA" w:rsidRDefault="00F16C76" w:rsidP="00F16C76">
            <w:r w:rsidRPr="00C13DAA">
              <w:t>Access to upload documents</w:t>
            </w:r>
          </w:p>
        </w:tc>
      </w:tr>
      <w:tr w:rsidR="00F16C76" w:rsidRPr="00C13DAA" w14:paraId="378C6DD9" w14:textId="77777777" w:rsidTr="0020730A">
        <w:trPr>
          <w:trHeight w:hRule="exact" w:val="397"/>
          <w:tblHeader/>
          <w:jc w:val="center"/>
        </w:trPr>
        <w:tc>
          <w:tcPr>
            <w:tcW w:w="2966" w:type="dxa"/>
          </w:tcPr>
          <w:p w14:paraId="761F34B5" w14:textId="77777777" w:rsidR="00F16C76" w:rsidRPr="00C13DAA" w:rsidRDefault="00F16C76" w:rsidP="00F16C76">
            <w:r w:rsidRPr="00C13DAA">
              <w:t>Provider Editing Officer</w:t>
            </w:r>
          </w:p>
        </w:tc>
        <w:tc>
          <w:tcPr>
            <w:tcW w:w="1003" w:type="dxa"/>
          </w:tcPr>
          <w:p w14:paraId="2635EAC8" w14:textId="77777777" w:rsidR="00F16C76" w:rsidRPr="00C13DAA" w:rsidRDefault="00F16C76" w:rsidP="00F16C76">
            <w:r w:rsidRPr="00C13DAA">
              <w:t>PEO</w:t>
            </w:r>
          </w:p>
        </w:tc>
        <w:tc>
          <w:tcPr>
            <w:tcW w:w="5387" w:type="dxa"/>
          </w:tcPr>
          <w:p w14:paraId="7D7CCB33" w14:textId="77777777" w:rsidR="00F16C76" w:rsidRPr="00C13DAA" w:rsidRDefault="00F16C76" w:rsidP="00F16C76">
            <w:r w:rsidRPr="00C13DAA">
              <w:t>Access to upload documents</w:t>
            </w:r>
          </w:p>
        </w:tc>
      </w:tr>
      <w:tr w:rsidR="00F16C76" w:rsidRPr="00C13DAA" w14:paraId="585C2A96" w14:textId="77777777" w:rsidTr="0020730A">
        <w:trPr>
          <w:trHeight w:hRule="exact" w:val="397"/>
          <w:tblHeader/>
          <w:jc w:val="center"/>
        </w:trPr>
        <w:tc>
          <w:tcPr>
            <w:tcW w:w="2966" w:type="dxa"/>
          </w:tcPr>
          <w:p w14:paraId="215EDD4C" w14:textId="77777777" w:rsidR="00F16C76" w:rsidRPr="00C13DAA" w:rsidRDefault="00F16C76" w:rsidP="00F16C76">
            <w:r w:rsidRPr="00C13DAA">
              <w:t>Provider View Only</w:t>
            </w:r>
          </w:p>
        </w:tc>
        <w:tc>
          <w:tcPr>
            <w:tcW w:w="1003" w:type="dxa"/>
          </w:tcPr>
          <w:p w14:paraId="4F5C80AE" w14:textId="77777777" w:rsidR="00F16C76" w:rsidRPr="00C13DAA" w:rsidRDefault="00F16C76" w:rsidP="00F16C76">
            <w:r w:rsidRPr="00C13DAA">
              <w:t>PVO</w:t>
            </w:r>
          </w:p>
        </w:tc>
        <w:tc>
          <w:tcPr>
            <w:tcW w:w="5387" w:type="dxa"/>
          </w:tcPr>
          <w:p w14:paraId="2AC16569" w14:textId="77777777" w:rsidR="00F16C76" w:rsidRPr="00C13DAA" w:rsidRDefault="00F16C76" w:rsidP="00F16C76">
            <w:r w:rsidRPr="00C13DAA">
              <w:t>Cannot upload documents</w:t>
            </w:r>
          </w:p>
        </w:tc>
      </w:tr>
    </w:tbl>
    <w:p w14:paraId="62DA943B" w14:textId="77777777" w:rsidR="00F16C76" w:rsidRDefault="00F16C76" w:rsidP="0020730A">
      <w:pPr>
        <w:spacing w:before="120"/>
        <w:jc w:val="both"/>
      </w:pPr>
      <w:r>
        <w:t>There are two ways in which documents can be uploaded into HITS</w:t>
      </w:r>
      <w:r w:rsidR="00A33D42">
        <w:t>.</w:t>
      </w:r>
    </w:p>
    <w:p w14:paraId="7675902B" w14:textId="79BF0B81" w:rsidR="00F16C76" w:rsidRDefault="00F16C76" w:rsidP="0020730A">
      <w:pPr>
        <w:jc w:val="both"/>
      </w:pPr>
      <w:r w:rsidRPr="007F663A">
        <w:rPr>
          <w:b/>
        </w:rPr>
        <w:t>Document List</w:t>
      </w:r>
      <w:r w:rsidR="00592B9D">
        <w:t xml:space="preserve">: </w:t>
      </w:r>
      <w:r>
        <w:t>Upload documents via the documents list when your documents relate to a milestone. Using the document list upload will not submit the document and should you decide a document is not relevant, you can remove it.</w:t>
      </w:r>
    </w:p>
    <w:p w14:paraId="1728C1AD" w14:textId="69B2D97E" w:rsidR="00F16C76" w:rsidRDefault="00F16C76" w:rsidP="0020730A">
      <w:pPr>
        <w:jc w:val="both"/>
      </w:pPr>
      <w:r w:rsidRPr="007F663A">
        <w:rPr>
          <w:b/>
        </w:rPr>
        <w:t>Ad-Hoc documents</w:t>
      </w:r>
      <w:r>
        <w:t>: Upload documents via the Ad-Hoc document upload when you are not uploading documents associated with a milestone. Documents upload</w:t>
      </w:r>
      <w:r w:rsidR="00A33D42">
        <w:t>ed</w:t>
      </w:r>
      <w:r>
        <w:t xml:space="preserve"> via </w:t>
      </w:r>
      <w:r w:rsidR="00A33D42">
        <w:t xml:space="preserve">the </w:t>
      </w:r>
      <w:r>
        <w:t>Ad-Hoc upload will automatically be submitted to the Department.</w:t>
      </w:r>
    </w:p>
    <w:p w14:paraId="119ACDA9" w14:textId="77777777" w:rsidR="00F16C76" w:rsidRPr="00F509C9" w:rsidRDefault="00F16C76" w:rsidP="0020730A">
      <w:pPr>
        <w:rPr>
          <w:rStyle w:val="Strong"/>
          <w:sz w:val="28"/>
          <w:szCs w:val="28"/>
        </w:rPr>
      </w:pPr>
      <w:r w:rsidRPr="00F509C9">
        <w:rPr>
          <w:rStyle w:val="Strong"/>
          <w:sz w:val="28"/>
          <w:szCs w:val="28"/>
        </w:rPr>
        <w:t xml:space="preserve">Instructions </w:t>
      </w:r>
    </w:p>
    <w:p w14:paraId="7AD08EA1" w14:textId="77777777" w:rsidR="00F16C76" w:rsidRDefault="00F16C76" w:rsidP="00641A94">
      <w:pPr>
        <w:pStyle w:val="ListParagraph"/>
        <w:numPr>
          <w:ilvl w:val="0"/>
          <w:numId w:val="56"/>
        </w:numPr>
        <w:spacing w:after="30"/>
        <w:ind w:left="426" w:hanging="426"/>
        <w:contextualSpacing w:val="0"/>
        <w:jc w:val="both"/>
      </w:pPr>
      <w:r w:rsidRPr="00C13DAA">
        <w:t xml:space="preserve">From the Navigation menu click on </w:t>
      </w:r>
      <w:r w:rsidRPr="001F5E6A">
        <w:rPr>
          <w:rStyle w:val="Strong"/>
        </w:rPr>
        <w:t>Organisation</w:t>
      </w:r>
      <w:r w:rsidRPr="003069CF">
        <w:rPr>
          <w:rStyle w:val="Strong"/>
          <w:b w:val="0"/>
        </w:rPr>
        <w:t xml:space="preserve"> to view all available</w:t>
      </w:r>
      <w:r w:rsidRPr="00C13DAA">
        <w:t xml:space="preserve"> sub menu options. Click on</w:t>
      </w:r>
      <w:r>
        <w:t xml:space="preserve"> </w:t>
      </w:r>
      <w:r w:rsidRPr="001F5E6A">
        <w:rPr>
          <w:rStyle w:val="Strong"/>
        </w:rPr>
        <w:t>Document List</w:t>
      </w:r>
      <w:r w:rsidRPr="00C13DAA">
        <w:t xml:space="preserve"> to view the Document list screen.</w:t>
      </w:r>
    </w:p>
    <w:p w14:paraId="2DFCA635" w14:textId="77777777" w:rsidR="00CF1C48" w:rsidRPr="00C13DAA" w:rsidRDefault="00CF1C48" w:rsidP="00641A94">
      <w:pPr>
        <w:ind w:left="426" w:hanging="426"/>
        <w:jc w:val="center"/>
      </w:pPr>
      <w:r>
        <w:rPr>
          <w:noProof/>
          <w:lang w:eastAsia="en-AU"/>
        </w:rPr>
        <w:drawing>
          <wp:inline distT="0" distB="0" distL="0" distR="0" wp14:anchorId="28FB27C1" wp14:editId="2861C586">
            <wp:extent cx="5048748" cy="2952115"/>
            <wp:effectExtent l="0" t="0" r="0" b="635"/>
            <wp:docPr id="268" name="Picture 268" descr="Main screen in HITS to navigate through a providers record" title="View Organisation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53270" cy="2954759"/>
                    </a:xfrm>
                    <a:prstGeom prst="rect">
                      <a:avLst/>
                    </a:prstGeom>
                    <a:noFill/>
                    <a:ln>
                      <a:noFill/>
                    </a:ln>
                  </pic:spPr>
                </pic:pic>
              </a:graphicData>
            </a:graphic>
          </wp:inline>
        </w:drawing>
      </w:r>
    </w:p>
    <w:p w14:paraId="50811280" w14:textId="77777777" w:rsidR="00B402CE" w:rsidRDefault="00B402CE">
      <w:r>
        <w:br w:type="page"/>
      </w:r>
    </w:p>
    <w:p w14:paraId="02AF8AC6" w14:textId="77777777" w:rsidR="00F16C76" w:rsidRDefault="00F16C76" w:rsidP="00641A94">
      <w:pPr>
        <w:pStyle w:val="ListParagraph"/>
        <w:numPr>
          <w:ilvl w:val="0"/>
          <w:numId w:val="56"/>
        </w:numPr>
        <w:ind w:left="426" w:hanging="426"/>
        <w:contextualSpacing w:val="0"/>
      </w:pPr>
      <w:r w:rsidRPr="00C13DAA">
        <w:lastRenderedPageBreak/>
        <w:t>From the Up</w:t>
      </w:r>
      <w:r>
        <w:t xml:space="preserve">load Document section, select the relevant </w:t>
      </w:r>
      <w:r w:rsidRPr="00C13DAA">
        <w:t>category</w:t>
      </w:r>
      <w:r>
        <w:t xml:space="preserve"> </w:t>
      </w:r>
      <w:r w:rsidRPr="00C13DAA">
        <w:t xml:space="preserve">for the document </w:t>
      </w:r>
      <w:r w:rsidR="00861D36">
        <w:t xml:space="preserve">is </w:t>
      </w:r>
      <w:r w:rsidRPr="00C13DAA">
        <w:t xml:space="preserve">to be </w:t>
      </w:r>
      <w:r w:rsidR="00861D36">
        <w:t>uploaded to</w:t>
      </w:r>
      <w:r w:rsidRPr="00C13DAA">
        <w:t xml:space="preserve"> and click on </w:t>
      </w:r>
      <w:r w:rsidRPr="001F5E6A">
        <w:rPr>
          <w:rStyle w:val="Strong"/>
        </w:rPr>
        <w:t>Select</w:t>
      </w:r>
      <w:r w:rsidRPr="00C13DAA">
        <w:t xml:space="preserve"> button.</w:t>
      </w:r>
    </w:p>
    <w:p w14:paraId="236B9257" w14:textId="77777777" w:rsidR="00F16C76" w:rsidRDefault="00F16C76" w:rsidP="00CE1079">
      <w:pPr>
        <w:spacing w:after="30"/>
        <w:ind w:left="720"/>
        <w:rPr>
          <w:b/>
        </w:rPr>
      </w:pPr>
      <w:r>
        <w:rPr>
          <w:b/>
        </w:rPr>
        <w:t>From Document List</w:t>
      </w:r>
    </w:p>
    <w:p w14:paraId="70D9E73A" w14:textId="77777777" w:rsidR="00861D36" w:rsidRDefault="00861D36" w:rsidP="00CE1079">
      <w:pPr>
        <w:jc w:val="center"/>
        <w:rPr>
          <w:b/>
        </w:rPr>
      </w:pPr>
      <w:r>
        <w:rPr>
          <w:b/>
          <w:noProof/>
          <w:lang w:eastAsia="en-AU"/>
        </w:rPr>
        <w:drawing>
          <wp:inline distT="0" distB="0" distL="0" distR="0" wp14:anchorId="5C0C0FAB" wp14:editId="43EE20EE">
            <wp:extent cx="5068570" cy="3696335"/>
            <wp:effectExtent l="0" t="0" r="0" b="0"/>
            <wp:docPr id="38" name="Picture 38" descr="Upload documents - Main category" title="Uploa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71031" cy="3698130"/>
                    </a:xfrm>
                    <a:prstGeom prst="rect">
                      <a:avLst/>
                    </a:prstGeom>
                    <a:noFill/>
                    <a:ln>
                      <a:noFill/>
                    </a:ln>
                  </pic:spPr>
                </pic:pic>
              </a:graphicData>
            </a:graphic>
          </wp:inline>
        </w:drawing>
      </w:r>
    </w:p>
    <w:p w14:paraId="728881D2" w14:textId="77777777" w:rsidR="00F16C76" w:rsidRPr="003C728D" w:rsidRDefault="00F16C76" w:rsidP="00CE1079">
      <w:pPr>
        <w:spacing w:after="30"/>
        <w:ind w:left="720"/>
        <w:rPr>
          <w:b/>
        </w:rPr>
      </w:pPr>
      <w:r>
        <w:rPr>
          <w:b/>
        </w:rPr>
        <w:t>From Ad-Hoc Documents</w:t>
      </w:r>
    </w:p>
    <w:p w14:paraId="059EAA40" w14:textId="47564D39" w:rsidR="00F16C76" w:rsidRPr="003C728D" w:rsidRDefault="00F16C76" w:rsidP="00CE1079">
      <w:pPr>
        <w:pStyle w:val="ListParagraph"/>
        <w:ind w:left="0"/>
        <w:contextualSpacing w:val="0"/>
        <w:jc w:val="center"/>
        <w:rPr>
          <w:b/>
        </w:rPr>
      </w:pPr>
      <w:r>
        <w:rPr>
          <w:noProof/>
          <w:lang w:eastAsia="en-AU"/>
        </w:rPr>
        <w:drawing>
          <wp:inline distT="0" distB="0" distL="0" distR="0" wp14:anchorId="0DD17257" wp14:editId="64189EE7">
            <wp:extent cx="5035550" cy="1394918"/>
            <wp:effectExtent l="0" t="0" r="0" b="0"/>
            <wp:docPr id="25" name="Picture 25" descr="Select category" title="Ad - Hoc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55043" cy="1400318"/>
                    </a:xfrm>
                    <a:prstGeom prst="rect">
                      <a:avLst/>
                    </a:prstGeom>
                    <a:noFill/>
                    <a:ln>
                      <a:noFill/>
                    </a:ln>
                  </pic:spPr>
                </pic:pic>
              </a:graphicData>
            </a:graphic>
          </wp:inline>
        </w:drawing>
      </w:r>
    </w:p>
    <w:p w14:paraId="32F6151E" w14:textId="77777777" w:rsidR="00B402CE" w:rsidRDefault="00B402CE">
      <w:r>
        <w:br w:type="page"/>
      </w:r>
    </w:p>
    <w:p w14:paraId="2594FEC2" w14:textId="019F6B19" w:rsidR="00861D36" w:rsidRDefault="00F16C76" w:rsidP="00641A94">
      <w:pPr>
        <w:pStyle w:val="ListParagraph"/>
        <w:numPr>
          <w:ilvl w:val="0"/>
          <w:numId w:val="56"/>
        </w:numPr>
        <w:spacing w:after="30"/>
        <w:ind w:left="426" w:hanging="426"/>
        <w:contextualSpacing w:val="0"/>
      </w:pPr>
      <w:r w:rsidRPr="00C13DAA">
        <w:lastRenderedPageBreak/>
        <w:t>The Upload Documents screen will be displayed</w:t>
      </w:r>
      <w:r w:rsidR="00861D36">
        <w:t>. All</w:t>
      </w:r>
      <w:r>
        <w:t xml:space="preserve"> </w:t>
      </w:r>
      <w:r w:rsidR="00A33D42">
        <w:t>‘</w:t>
      </w:r>
      <w:r w:rsidRPr="00DC5823">
        <w:rPr>
          <w:color w:val="FF0000"/>
        </w:rPr>
        <w:t>required</w:t>
      </w:r>
      <w:r w:rsidR="00A33D42">
        <w:t>’</w:t>
      </w:r>
      <w:r>
        <w:t xml:space="preserve"> fields must be completed</w:t>
      </w:r>
      <w:r w:rsidR="00861D36">
        <w:t xml:space="preserve"> before you can select the </w:t>
      </w:r>
      <w:r w:rsidR="00861D36">
        <w:rPr>
          <w:b/>
        </w:rPr>
        <w:t>Submit</w:t>
      </w:r>
      <w:r w:rsidR="00861D36">
        <w:t xml:space="preserve"> button.</w:t>
      </w:r>
    </w:p>
    <w:p w14:paraId="5FFE30AA" w14:textId="77777777" w:rsidR="00861D36" w:rsidRPr="00C13DAA" w:rsidRDefault="00F16C76" w:rsidP="00641A94">
      <w:pPr>
        <w:ind w:left="426" w:hanging="426"/>
        <w:jc w:val="center"/>
      </w:pPr>
      <w:r>
        <w:rPr>
          <w:noProof/>
          <w:lang w:eastAsia="en-AU"/>
        </w:rPr>
        <w:drawing>
          <wp:inline distT="0" distB="0" distL="0" distR="0" wp14:anchorId="50C8E322" wp14:editId="33E02B75">
            <wp:extent cx="5127455" cy="3746500"/>
            <wp:effectExtent l="0" t="0" r="0" b="6350"/>
            <wp:docPr id="26" name="Picture 26" descr="Attachment details - sector and sub category" title="Upload Docue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32332" cy="3750064"/>
                    </a:xfrm>
                    <a:prstGeom prst="rect">
                      <a:avLst/>
                    </a:prstGeom>
                    <a:noFill/>
                    <a:ln>
                      <a:noFill/>
                    </a:ln>
                  </pic:spPr>
                </pic:pic>
              </a:graphicData>
            </a:graphic>
          </wp:inline>
        </w:drawing>
      </w:r>
    </w:p>
    <w:p w14:paraId="359DE1F2" w14:textId="77777777" w:rsidR="00F16C76" w:rsidRDefault="00861D36" w:rsidP="00641A94">
      <w:pPr>
        <w:pStyle w:val="ListParagraph"/>
        <w:numPr>
          <w:ilvl w:val="0"/>
          <w:numId w:val="56"/>
        </w:numPr>
        <w:spacing w:after="30"/>
        <w:ind w:left="426" w:hanging="426"/>
        <w:contextualSpacing w:val="0"/>
      </w:pPr>
      <w:r>
        <w:t>S</w:t>
      </w:r>
      <w:r w:rsidR="00F16C76">
        <w:t>elect the Sector</w:t>
      </w:r>
      <w:r>
        <w:t>(s)</w:t>
      </w:r>
      <w:r w:rsidR="00F16C76">
        <w:t xml:space="preserve"> and sub category.</w:t>
      </w:r>
    </w:p>
    <w:p w14:paraId="04F1C1E1" w14:textId="77777777" w:rsidR="00F16C76" w:rsidRPr="00C13DAA" w:rsidRDefault="00861D36" w:rsidP="00641A94">
      <w:pPr>
        <w:pStyle w:val="ListParagraph"/>
        <w:numPr>
          <w:ilvl w:val="0"/>
          <w:numId w:val="56"/>
        </w:numPr>
        <w:spacing w:after="30"/>
        <w:ind w:left="426" w:hanging="426"/>
        <w:contextualSpacing w:val="0"/>
      </w:pPr>
      <w:r>
        <w:t xml:space="preserve">Search for the </w:t>
      </w:r>
      <w:r w:rsidR="00F16C76" w:rsidRPr="00C13DAA">
        <w:t xml:space="preserve">file to be uploaded by clicking on the </w:t>
      </w:r>
      <w:r w:rsidR="00F16C76">
        <w:rPr>
          <w:rStyle w:val="Strong"/>
        </w:rPr>
        <w:t xml:space="preserve">Select </w:t>
      </w:r>
      <w:r w:rsidR="00F16C76" w:rsidRPr="00C13DAA">
        <w:t>button.</w:t>
      </w:r>
    </w:p>
    <w:p w14:paraId="49A79AB9" w14:textId="77777777" w:rsidR="00861D36" w:rsidRDefault="00F16C76" w:rsidP="00641A94">
      <w:pPr>
        <w:pStyle w:val="ListParagraph"/>
        <w:numPr>
          <w:ilvl w:val="0"/>
          <w:numId w:val="56"/>
        </w:numPr>
        <w:spacing w:after="30"/>
        <w:ind w:left="426" w:hanging="426"/>
        <w:contextualSpacing w:val="0"/>
      </w:pPr>
      <w:r w:rsidRPr="00C13DAA">
        <w:t xml:space="preserve">Once you have located the file, click on the </w:t>
      </w:r>
      <w:r w:rsidRPr="001F5E6A">
        <w:rPr>
          <w:rStyle w:val="Strong"/>
        </w:rPr>
        <w:t>Open</w:t>
      </w:r>
      <w:r w:rsidRPr="00C13DAA">
        <w:t xml:space="preserve"> button of the File Download popup window, the name will be displayed below the </w:t>
      </w:r>
      <w:r w:rsidRPr="00861D36">
        <w:rPr>
          <w:b/>
        </w:rPr>
        <w:t>Select</w:t>
      </w:r>
      <w:r>
        <w:t xml:space="preserve"> </w:t>
      </w:r>
      <w:r w:rsidRPr="00C13DAA">
        <w:t>button.</w:t>
      </w:r>
    </w:p>
    <w:p w14:paraId="3DE777B6" w14:textId="77777777" w:rsidR="00F16C76" w:rsidRPr="00C13DAA" w:rsidRDefault="00F16C76" w:rsidP="00641A94">
      <w:pPr>
        <w:ind w:left="426" w:hanging="426"/>
        <w:jc w:val="center"/>
      </w:pPr>
      <w:r>
        <w:rPr>
          <w:noProof/>
          <w:lang w:eastAsia="en-AU"/>
        </w:rPr>
        <w:drawing>
          <wp:inline distT="0" distB="0" distL="0" distR="0" wp14:anchorId="3568E7E1" wp14:editId="04F09824">
            <wp:extent cx="4737463" cy="1959610"/>
            <wp:effectExtent l="0" t="0" r="6350" b="2540"/>
            <wp:docPr id="224" name="Picture 224" descr="Add multiple documents" title="Ad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44759" cy="1962628"/>
                    </a:xfrm>
                    <a:prstGeom prst="rect">
                      <a:avLst/>
                    </a:prstGeom>
                    <a:noFill/>
                    <a:ln>
                      <a:noFill/>
                    </a:ln>
                  </pic:spPr>
                </pic:pic>
              </a:graphicData>
            </a:graphic>
          </wp:inline>
        </w:drawing>
      </w:r>
    </w:p>
    <w:p w14:paraId="73E8460C" w14:textId="77777777" w:rsidR="00F16C76" w:rsidRDefault="00F16C76" w:rsidP="00641A94">
      <w:pPr>
        <w:pStyle w:val="ListParagraph"/>
        <w:numPr>
          <w:ilvl w:val="0"/>
          <w:numId w:val="56"/>
        </w:numPr>
        <w:ind w:left="426" w:hanging="426"/>
        <w:contextualSpacing w:val="0"/>
      </w:pPr>
      <w:r w:rsidRPr="00C13DAA">
        <w:t xml:space="preserve">If you need to upload more files to a different category or sub category, from the HITS Upload Document screen click on the </w:t>
      </w:r>
      <w:r w:rsidRPr="001F5E6A">
        <w:rPr>
          <w:rStyle w:val="Strong"/>
        </w:rPr>
        <w:t>Back to Document list</w:t>
      </w:r>
      <w:r>
        <w:t xml:space="preserve"> link and repeat.</w:t>
      </w:r>
    </w:p>
    <w:p w14:paraId="30D43EC2" w14:textId="73F41748" w:rsidR="00D046C9" w:rsidRDefault="00F16C76" w:rsidP="00641A94">
      <w:pPr>
        <w:ind w:left="426" w:hanging="426"/>
        <w:jc w:val="center"/>
      </w:pPr>
      <w:r>
        <w:rPr>
          <w:noProof/>
          <w:lang w:eastAsia="en-AU"/>
        </w:rPr>
        <w:lastRenderedPageBreak/>
        <w:drawing>
          <wp:inline distT="0" distB="0" distL="0" distR="0" wp14:anchorId="1CAA8BE7" wp14:editId="1F687B18">
            <wp:extent cx="4997450" cy="1509971"/>
            <wp:effectExtent l="0" t="0" r="0" b="0"/>
            <wp:docPr id="233" name="Picture 233" descr="Back to Document List" title="Ad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15610" cy="1515458"/>
                    </a:xfrm>
                    <a:prstGeom prst="rect">
                      <a:avLst/>
                    </a:prstGeom>
                    <a:noFill/>
                    <a:ln>
                      <a:noFill/>
                    </a:ln>
                  </pic:spPr>
                </pic:pic>
              </a:graphicData>
            </a:graphic>
          </wp:inline>
        </w:drawing>
      </w:r>
    </w:p>
    <w:p w14:paraId="762E1CE4" w14:textId="77777777" w:rsidR="00D046C9" w:rsidRDefault="00D046C9">
      <w:r>
        <w:br w:type="page"/>
      </w:r>
    </w:p>
    <w:p w14:paraId="1FE3745F" w14:textId="77777777" w:rsidR="00F16C76" w:rsidRDefault="00F16C76" w:rsidP="00641A94">
      <w:pPr>
        <w:ind w:left="426" w:hanging="426"/>
        <w:jc w:val="center"/>
      </w:pPr>
    </w:p>
    <w:p w14:paraId="597870D1" w14:textId="77777777" w:rsidR="00F16C76" w:rsidRDefault="00F16C76" w:rsidP="00641A94">
      <w:pPr>
        <w:pStyle w:val="ListParagraph"/>
        <w:numPr>
          <w:ilvl w:val="0"/>
          <w:numId w:val="56"/>
        </w:numPr>
        <w:spacing w:after="30"/>
        <w:ind w:left="426" w:hanging="426"/>
        <w:contextualSpacing w:val="0"/>
      </w:pPr>
      <w:r>
        <w:t>Submitted documents will have the date the document was submitted in the ‘Submitted Date’ field.</w:t>
      </w:r>
    </w:p>
    <w:p w14:paraId="7C8CE1AE" w14:textId="77777777" w:rsidR="006F26DD" w:rsidRPr="006F26DD" w:rsidRDefault="00861D36" w:rsidP="00CE1079">
      <w:pPr>
        <w:pStyle w:val="ListParagraph"/>
        <w:ind w:left="0"/>
        <w:contextualSpacing w:val="0"/>
        <w:jc w:val="center"/>
        <w:rPr>
          <w:rStyle w:val="Strong"/>
          <w:sz w:val="28"/>
          <w:szCs w:val="28"/>
        </w:rPr>
      </w:pPr>
      <w:r>
        <w:rPr>
          <w:noProof/>
          <w:lang w:eastAsia="en-AU"/>
        </w:rPr>
        <w:drawing>
          <wp:inline distT="0" distB="0" distL="0" distR="0" wp14:anchorId="2090A799" wp14:editId="5B41D299">
            <wp:extent cx="4624679" cy="4340225"/>
            <wp:effectExtent l="0" t="0" r="5080" b="3175"/>
            <wp:docPr id="39" name="Picture 39" descr="Submitted document date displayed." title="Document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31522" cy="4346647"/>
                    </a:xfrm>
                    <a:prstGeom prst="rect">
                      <a:avLst/>
                    </a:prstGeom>
                    <a:noFill/>
                    <a:ln>
                      <a:noFill/>
                    </a:ln>
                  </pic:spPr>
                </pic:pic>
              </a:graphicData>
            </a:graphic>
          </wp:inline>
        </w:drawing>
      </w:r>
    </w:p>
    <w:p w14:paraId="43BAD5A9" w14:textId="77777777" w:rsidR="00F16C76" w:rsidRPr="0017058F" w:rsidRDefault="00F16C76" w:rsidP="00CE1079">
      <w:pPr>
        <w:pStyle w:val="ListParagraph"/>
        <w:ind w:left="0"/>
        <w:contextualSpacing w:val="0"/>
        <w:rPr>
          <w:rStyle w:val="Strong"/>
          <w:sz w:val="28"/>
          <w:szCs w:val="28"/>
        </w:rPr>
      </w:pPr>
      <w:r w:rsidRPr="00F509C9">
        <w:rPr>
          <w:rStyle w:val="Strong"/>
          <w:sz w:val="28"/>
          <w:szCs w:val="28"/>
        </w:rPr>
        <w:t>Notes</w:t>
      </w:r>
    </w:p>
    <w:p w14:paraId="71A37B33" w14:textId="18FC6395" w:rsidR="00F71D18" w:rsidRPr="00F71D18" w:rsidRDefault="00F71D18" w:rsidP="00CE1079">
      <w:pPr>
        <w:numPr>
          <w:ilvl w:val="0"/>
          <w:numId w:val="67"/>
        </w:numPr>
        <w:spacing w:after="30"/>
        <w:jc w:val="both"/>
      </w:pPr>
      <w:r w:rsidRPr="00F71D18">
        <w:t>Maximum size for any doc</w:t>
      </w:r>
      <w:r w:rsidR="00CE1079">
        <w:t xml:space="preserve">ument is 15 Megabytes (15 MB). </w:t>
      </w:r>
      <w:r w:rsidRPr="00F71D18">
        <w:t>If your document is close to this size, it is recommended that you split your document into two sections and upload separately.</w:t>
      </w:r>
    </w:p>
    <w:p w14:paraId="27BA4652" w14:textId="52F4227E" w:rsidR="00F71D18" w:rsidRDefault="00F71D18" w:rsidP="00CE1079">
      <w:pPr>
        <w:numPr>
          <w:ilvl w:val="0"/>
          <w:numId w:val="67"/>
        </w:numPr>
        <w:spacing w:after="30"/>
        <w:jc w:val="both"/>
      </w:pPr>
      <w:r w:rsidRPr="00F71D18">
        <w:t>You must ensure document names are no more</w:t>
      </w:r>
      <w:r w:rsidR="00CE1079">
        <w:t xml:space="preserve"> than 100 characters in length.</w:t>
      </w:r>
      <w:r w:rsidRPr="00F71D18">
        <w:t xml:space="preserve"> If they are too long, you will get the following error message similar to </w:t>
      </w:r>
      <w:r>
        <w:t>the following:</w:t>
      </w:r>
    </w:p>
    <w:p w14:paraId="302875C2" w14:textId="3F6A8758" w:rsidR="00F71D18" w:rsidRPr="00F71D18" w:rsidRDefault="00F71D18" w:rsidP="00CE1079">
      <w:pPr>
        <w:spacing w:after="30"/>
        <w:ind w:left="720"/>
        <w:jc w:val="both"/>
        <w:rPr>
          <w:i/>
        </w:rPr>
      </w:pPr>
      <w:r w:rsidRPr="00F71D18">
        <w:rPr>
          <w:i/>
        </w:rPr>
        <w:t>“An application error</w:t>
      </w:r>
      <w:r w:rsidR="00CE1079">
        <w:rPr>
          <w:i/>
        </w:rPr>
        <w:t xml:space="preserve"> occurred and has been logged. </w:t>
      </w:r>
      <w:r w:rsidRPr="00F71D18">
        <w:rPr>
          <w:i/>
        </w:rPr>
        <w:t>Please advise your administrator and provide them with this error code: ada3827c-fc25-446a-bc49-c7a20”.</w:t>
      </w:r>
    </w:p>
    <w:p w14:paraId="1B3A4F46" w14:textId="77777777" w:rsidR="006F26DD" w:rsidRDefault="006F26DD" w:rsidP="00CE1079">
      <w:pPr>
        <w:numPr>
          <w:ilvl w:val="0"/>
          <w:numId w:val="67"/>
        </w:numPr>
        <w:spacing w:after="30"/>
        <w:jc w:val="both"/>
      </w:pPr>
      <w:r>
        <w:t>Once you have submitted your documents, you have met your milestone obligations.</w:t>
      </w:r>
    </w:p>
    <w:p w14:paraId="26FFE1F6" w14:textId="53A3BA5B" w:rsidR="00F71D18" w:rsidRPr="00F71D18" w:rsidRDefault="00F71D18" w:rsidP="00CE1079">
      <w:pPr>
        <w:numPr>
          <w:ilvl w:val="0"/>
          <w:numId w:val="67"/>
        </w:numPr>
        <w:spacing w:after="30"/>
        <w:jc w:val="both"/>
      </w:pPr>
      <w:r w:rsidRPr="00F71D18">
        <w:t xml:space="preserve">The Ad-Hoc function is only enabled once an </w:t>
      </w:r>
      <w:r w:rsidR="00CE1079">
        <w:t xml:space="preserve">application has been approved. </w:t>
      </w:r>
      <w:r w:rsidRPr="00F71D18">
        <w:t xml:space="preserve">If your organisation has never registered in HITS previously and lodges a new application, you will only be able to upload documents via the Document List. </w:t>
      </w:r>
    </w:p>
    <w:p w14:paraId="418C5051" w14:textId="7B2001DA" w:rsidR="00641A94" w:rsidRDefault="00F71D18" w:rsidP="002503F4">
      <w:pPr>
        <w:numPr>
          <w:ilvl w:val="0"/>
          <w:numId w:val="67"/>
        </w:numPr>
        <w:contextualSpacing/>
        <w:jc w:val="both"/>
      </w:pPr>
      <w:r w:rsidRPr="00F71D18">
        <w:t>If you upload a document via the Document list and you are not subject to a milestone, you will need to remove the document and then uplo</w:t>
      </w:r>
      <w:r w:rsidR="00CE1079">
        <w:t xml:space="preserve">ad it via the Ad-Hoc function. </w:t>
      </w:r>
      <w:r w:rsidRPr="00F71D18">
        <w:t>If you leave the document un-submitted, it will only be submitted when you are next sub</w:t>
      </w:r>
      <w:r w:rsidR="00DD2F99">
        <w:t>mit</w:t>
      </w:r>
      <w:r w:rsidRPr="00F71D18">
        <w:t xml:space="preserve"> a milestone.</w:t>
      </w:r>
    </w:p>
    <w:p w14:paraId="15F40EEB" w14:textId="77777777" w:rsidR="00641A94" w:rsidRDefault="00641A94">
      <w:r>
        <w:br w:type="page"/>
      </w:r>
    </w:p>
    <w:p w14:paraId="65B1C9DC" w14:textId="77777777" w:rsidR="00EB20F6" w:rsidRPr="00F509C9" w:rsidRDefault="00F02EC9" w:rsidP="004A15F7">
      <w:pPr>
        <w:pStyle w:val="Heading1"/>
      </w:pPr>
      <w:bookmarkStart w:id="54" w:name="_Toc522637029"/>
      <w:r>
        <w:lastRenderedPageBreak/>
        <w:t>Document</w:t>
      </w:r>
      <w:r w:rsidR="00655E7C">
        <w:t>s</w:t>
      </w:r>
      <w:r>
        <w:t xml:space="preserve"> – </w:t>
      </w:r>
      <w:r w:rsidR="00EB20F6">
        <w:t xml:space="preserve">Viewing a </w:t>
      </w:r>
      <w:r w:rsidR="000D6E46">
        <w:t>d</w:t>
      </w:r>
      <w:r w:rsidR="00EB20F6">
        <w:t>ocument</w:t>
      </w:r>
      <w:bookmarkEnd w:id="54"/>
    </w:p>
    <w:tbl>
      <w:tblPr>
        <w:tblStyle w:val="TableGrid7"/>
        <w:tblW w:w="0" w:type="auto"/>
        <w:jc w:val="center"/>
        <w:tblLook w:val="04A0" w:firstRow="1" w:lastRow="0" w:firstColumn="1" w:lastColumn="0" w:noHBand="0" w:noVBand="1"/>
        <w:tblCaption w:val="Document screen"/>
        <w:tblDescription w:val="what roles can view"/>
      </w:tblPr>
      <w:tblGrid>
        <w:gridCol w:w="2966"/>
        <w:gridCol w:w="1003"/>
        <w:gridCol w:w="5387"/>
      </w:tblGrid>
      <w:tr w:rsidR="007879D0" w:rsidRPr="00C13DAA" w14:paraId="00AAE771" w14:textId="77777777" w:rsidTr="00CE1079">
        <w:trPr>
          <w:trHeight w:hRule="exact" w:val="397"/>
          <w:tblHeader/>
          <w:jc w:val="center"/>
        </w:trPr>
        <w:tc>
          <w:tcPr>
            <w:tcW w:w="2966" w:type="dxa"/>
            <w:shd w:val="clear" w:color="auto" w:fill="A6A6A6" w:themeFill="background1" w:themeFillShade="A6"/>
            <w:vAlign w:val="center"/>
          </w:tcPr>
          <w:p w14:paraId="7099D782" w14:textId="77777777" w:rsidR="007879D0" w:rsidRPr="00C13DAA" w:rsidRDefault="007879D0" w:rsidP="007879D0">
            <w:pPr>
              <w:rPr>
                <w:b/>
                <w:bCs/>
              </w:rPr>
            </w:pPr>
            <w:r w:rsidRPr="007879D0">
              <w:rPr>
                <w:b/>
                <w:bCs/>
              </w:rPr>
              <w:t>USER ROLES</w:t>
            </w:r>
            <w:r w:rsidRPr="00C13DAA">
              <w:rPr>
                <w:b/>
                <w:bCs/>
              </w:rPr>
              <w:t xml:space="preserve"> </w:t>
            </w:r>
          </w:p>
        </w:tc>
        <w:tc>
          <w:tcPr>
            <w:tcW w:w="1003" w:type="dxa"/>
            <w:shd w:val="clear" w:color="auto" w:fill="A6A6A6" w:themeFill="background1" w:themeFillShade="A6"/>
            <w:vAlign w:val="center"/>
          </w:tcPr>
          <w:p w14:paraId="58ED8738" w14:textId="77777777" w:rsidR="007879D0" w:rsidRPr="00C13DAA" w:rsidRDefault="007879D0" w:rsidP="007879D0">
            <w:pPr>
              <w:rPr>
                <w:b/>
                <w:bCs/>
              </w:rPr>
            </w:pPr>
          </w:p>
        </w:tc>
        <w:tc>
          <w:tcPr>
            <w:tcW w:w="5387" w:type="dxa"/>
            <w:shd w:val="clear" w:color="auto" w:fill="A6A6A6" w:themeFill="background1" w:themeFillShade="A6"/>
            <w:vAlign w:val="center"/>
          </w:tcPr>
          <w:p w14:paraId="2B6945E3" w14:textId="77777777" w:rsidR="007879D0" w:rsidRPr="00C13DAA" w:rsidRDefault="007879D0" w:rsidP="007879D0">
            <w:pPr>
              <w:rPr>
                <w:b/>
                <w:bCs/>
              </w:rPr>
            </w:pPr>
            <w:r w:rsidRPr="00C13DAA">
              <w:rPr>
                <w:b/>
                <w:bCs/>
              </w:rPr>
              <w:t>ACCESS</w:t>
            </w:r>
          </w:p>
        </w:tc>
      </w:tr>
      <w:tr w:rsidR="007879D0" w:rsidRPr="00C13DAA" w14:paraId="1CA985D9" w14:textId="77777777" w:rsidTr="00CE1079">
        <w:trPr>
          <w:trHeight w:hRule="exact" w:val="397"/>
          <w:tblHeader/>
          <w:jc w:val="center"/>
        </w:trPr>
        <w:tc>
          <w:tcPr>
            <w:tcW w:w="2966" w:type="dxa"/>
            <w:vAlign w:val="center"/>
          </w:tcPr>
          <w:p w14:paraId="377D8296" w14:textId="77777777" w:rsidR="007879D0" w:rsidRPr="00C13DAA" w:rsidRDefault="007879D0" w:rsidP="007879D0">
            <w:r w:rsidRPr="00C13DAA">
              <w:t>Provider Corporate Officer</w:t>
            </w:r>
          </w:p>
        </w:tc>
        <w:tc>
          <w:tcPr>
            <w:tcW w:w="1003" w:type="dxa"/>
            <w:vAlign w:val="center"/>
          </w:tcPr>
          <w:p w14:paraId="65079898" w14:textId="77777777" w:rsidR="007879D0" w:rsidRPr="00C13DAA" w:rsidRDefault="007879D0" w:rsidP="007879D0">
            <w:r w:rsidRPr="00C13DAA">
              <w:t>CEO</w:t>
            </w:r>
          </w:p>
        </w:tc>
        <w:tc>
          <w:tcPr>
            <w:tcW w:w="5387" w:type="dxa"/>
            <w:vAlign w:val="center"/>
          </w:tcPr>
          <w:p w14:paraId="6F75FE4B" w14:textId="77777777" w:rsidR="007879D0" w:rsidRPr="00C13DAA" w:rsidRDefault="007879D0" w:rsidP="007879D0">
            <w:r w:rsidRPr="00C13DAA">
              <w:t>Access to view documents</w:t>
            </w:r>
          </w:p>
        </w:tc>
      </w:tr>
      <w:tr w:rsidR="007879D0" w:rsidRPr="00C13DAA" w14:paraId="01E32099" w14:textId="77777777" w:rsidTr="00CE1079">
        <w:trPr>
          <w:trHeight w:hRule="exact" w:val="397"/>
          <w:tblHeader/>
          <w:jc w:val="center"/>
        </w:trPr>
        <w:tc>
          <w:tcPr>
            <w:tcW w:w="2966" w:type="dxa"/>
            <w:vAlign w:val="center"/>
          </w:tcPr>
          <w:p w14:paraId="2E80A063" w14:textId="77777777" w:rsidR="007879D0" w:rsidRPr="00C13DAA" w:rsidRDefault="007879D0" w:rsidP="007879D0">
            <w:r w:rsidRPr="00C13DAA">
              <w:t>Provider Senior Officer</w:t>
            </w:r>
          </w:p>
        </w:tc>
        <w:tc>
          <w:tcPr>
            <w:tcW w:w="1003" w:type="dxa"/>
            <w:vAlign w:val="center"/>
          </w:tcPr>
          <w:p w14:paraId="1795C58B" w14:textId="77777777" w:rsidR="007879D0" w:rsidRPr="00C13DAA" w:rsidRDefault="007879D0" w:rsidP="007879D0">
            <w:r w:rsidRPr="00C13DAA">
              <w:t>SAO</w:t>
            </w:r>
          </w:p>
        </w:tc>
        <w:tc>
          <w:tcPr>
            <w:tcW w:w="5387" w:type="dxa"/>
            <w:vAlign w:val="center"/>
          </w:tcPr>
          <w:p w14:paraId="67C81539" w14:textId="77777777" w:rsidR="007879D0" w:rsidRPr="00C13DAA" w:rsidRDefault="007879D0" w:rsidP="007879D0">
            <w:r w:rsidRPr="00C13DAA">
              <w:t>Access to view documents</w:t>
            </w:r>
          </w:p>
        </w:tc>
      </w:tr>
      <w:tr w:rsidR="007879D0" w:rsidRPr="00C13DAA" w14:paraId="75A91D07" w14:textId="77777777" w:rsidTr="00CE1079">
        <w:trPr>
          <w:trHeight w:hRule="exact" w:val="397"/>
          <w:tblHeader/>
          <w:jc w:val="center"/>
        </w:trPr>
        <w:tc>
          <w:tcPr>
            <w:tcW w:w="2966" w:type="dxa"/>
            <w:vAlign w:val="center"/>
          </w:tcPr>
          <w:p w14:paraId="01664ED9" w14:textId="77777777" w:rsidR="007879D0" w:rsidRPr="00C13DAA" w:rsidRDefault="007879D0" w:rsidP="007879D0">
            <w:r w:rsidRPr="00C13DAA">
              <w:t>Provider Finance Officer</w:t>
            </w:r>
          </w:p>
        </w:tc>
        <w:tc>
          <w:tcPr>
            <w:tcW w:w="1003" w:type="dxa"/>
            <w:vAlign w:val="center"/>
          </w:tcPr>
          <w:p w14:paraId="4CEB9654" w14:textId="77777777" w:rsidR="007879D0" w:rsidRPr="00C13DAA" w:rsidRDefault="007879D0" w:rsidP="007879D0">
            <w:r w:rsidRPr="00C13DAA">
              <w:t>PFO</w:t>
            </w:r>
          </w:p>
        </w:tc>
        <w:tc>
          <w:tcPr>
            <w:tcW w:w="5387" w:type="dxa"/>
            <w:vAlign w:val="center"/>
          </w:tcPr>
          <w:p w14:paraId="04F2E789" w14:textId="77777777" w:rsidR="007879D0" w:rsidRPr="00C13DAA" w:rsidRDefault="007879D0" w:rsidP="007879D0">
            <w:r w:rsidRPr="00C13DAA">
              <w:t>Access to view documents</w:t>
            </w:r>
          </w:p>
        </w:tc>
      </w:tr>
      <w:tr w:rsidR="007879D0" w:rsidRPr="00C13DAA" w14:paraId="4C31B082" w14:textId="77777777" w:rsidTr="00CE1079">
        <w:trPr>
          <w:trHeight w:hRule="exact" w:val="397"/>
          <w:tblHeader/>
          <w:jc w:val="center"/>
        </w:trPr>
        <w:tc>
          <w:tcPr>
            <w:tcW w:w="2966" w:type="dxa"/>
            <w:vAlign w:val="center"/>
          </w:tcPr>
          <w:p w14:paraId="73CB8076" w14:textId="77777777" w:rsidR="007879D0" w:rsidRPr="00C13DAA" w:rsidRDefault="007879D0" w:rsidP="007879D0">
            <w:r w:rsidRPr="00C13DAA">
              <w:t>Provider Editing Officer</w:t>
            </w:r>
          </w:p>
        </w:tc>
        <w:tc>
          <w:tcPr>
            <w:tcW w:w="1003" w:type="dxa"/>
            <w:vAlign w:val="center"/>
          </w:tcPr>
          <w:p w14:paraId="610C36DC" w14:textId="77777777" w:rsidR="007879D0" w:rsidRPr="00C13DAA" w:rsidRDefault="007879D0" w:rsidP="007879D0">
            <w:r w:rsidRPr="00C13DAA">
              <w:t>PEO</w:t>
            </w:r>
          </w:p>
        </w:tc>
        <w:tc>
          <w:tcPr>
            <w:tcW w:w="5387" w:type="dxa"/>
            <w:vAlign w:val="center"/>
          </w:tcPr>
          <w:p w14:paraId="2CA189D6" w14:textId="77777777" w:rsidR="007879D0" w:rsidRPr="00C13DAA" w:rsidRDefault="007879D0" w:rsidP="007879D0">
            <w:r w:rsidRPr="00C13DAA">
              <w:t>Access to view documents</w:t>
            </w:r>
          </w:p>
        </w:tc>
      </w:tr>
      <w:tr w:rsidR="007879D0" w:rsidRPr="00C13DAA" w14:paraId="217093FA" w14:textId="77777777" w:rsidTr="00CE1079">
        <w:trPr>
          <w:trHeight w:hRule="exact" w:val="397"/>
          <w:tblHeader/>
          <w:jc w:val="center"/>
        </w:trPr>
        <w:tc>
          <w:tcPr>
            <w:tcW w:w="2966" w:type="dxa"/>
            <w:vAlign w:val="center"/>
          </w:tcPr>
          <w:p w14:paraId="294D35EF" w14:textId="77777777" w:rsidR="007879D0" w:rsidRPr="00C13DAA" w:rsidRDefault="007879D0" w:rsidP="007879D0">
            <w:r w:rsidRPr="00C13DAA">
              <w:t>Provider View Only</w:t>
            </w:r>
          </w:p>
        </w:tc>
        <w:tc>
          <w:tcPr>
            <w:tcW w:w="1003" w:type="dxa"/>
            <w:vAlign w:val="center"/>
          </w:tcPr>
          <w:p w14:paraId="121AC8F9" w14:textId="77777777" w:rsidR="007879D0" w:rsidRPr="00C13DAA" w:rsidRDefault="007879D0" w:rsidP="007879D0">
            <w:r w:rsidRPr="00C13DAA">
              <w:t>PVO</w:t>
            </w:r>
          </w:p>
        </w:tc>
        <w:tc>
          <w:tcPr>
            <w:tcW w:w="5387" w:type="dxa"/>
            <w:vAlign w:val="center"/>
          </w:tcPr>
          <w:p w14:paraId="289CC64F" w14:textId="77777777" w:rsidR="007879D0" w:rsidRPr="00C13DAA" w:rsidRDefault="007879D0" w:rsidP="007879D0">
            <w:r w:rsidRPr="00C13DAA">
              <w:t>Access to view most documents</w:t>
            </w:r>
          </w:p>
        </w:tc>
      </w:tr>
    </w:tbl>
    <w:p w14:paraId="76E99809" w14:textId="77777777" w:rsidR="00EB20F6" w:rsidRPr="00F3580A" w:rsidRDefault="00EB20F6" w:rsidP="00CE1079">
      <w:pPr>
        <w:spacing w:before="120"/>
        <w:rPr>
          <w:rStyle w:val="Strong"/>
          <w:sz w:val="28"/>
          <w:szCs w:val="28"/>
        </w:rPr>
      </w:pPr>
      <w:bookmarkStart w:id="55" w:name="_Toc356300306"/>
      <w:r w:rsidRPr="00F3580A">
        <w:rPr>
          <w:rStyle w:val="Strong"/>
          <w:sz w:val="28"/>
          <w:szCs w:val="28"/>
        </w:rPr>
        <w:t>Instructions</w:t>
      </w:r>
      <w:bookmarkEnd w:id="55"/>
      <w:r w:rsidRPr="00F3580A">
        <w:rPr>
          <w:rStyle w:val="Strong"/>
          <w:sz w:val="28"/>
          <w:szCs w:val="28"/>
        </w:rPr>
        <w:t xml:space="preserve"> </w:t>
      </w:r>
    </w:p>
    <w:p w14:paraId="7A7A96A3" w14:textId="77777777" w:rsidR="0051387D" w:rsidRPr="00C13DAA" w:rsidRDefault="0051387D" w:rsidP="00A45D80">
      <w:pPr>
        <w:pStyle w:val="ListParagraph"/>
        <w:numPr>
          <w:ilvl w:val="0"/>
          <w:numId w:val="1"/>
        </w:numPr>
        <w:spacing w:after="30"/>
        <w:ind w:left="426" w:hanging="426"/>
        <w:contextualSpacing w:val="0"/>
        <w:jc w:val="both"/>
      </w:pPr>
      <w:r w:rsidRPr="00C13DAA">
        <w:t xml:space="preserve">From the Navigation menu click on </w:t>
      </w:r>
      <w:r w:rsidRPr="001F5E6A">
        <w:rPr>
          <w:rStyle w:val="Strong"/>
        </w:rPr>
        <w:t>Organisation</w:t>
      </w:r>
      <w:r w:rsidRPr="00C13DAA">
        <w:t xml:space="preserve">, this will navigate you to the screen which will display all the sub menu options available under the Organisation menu. </w:t>
      </w:r>
      <w:r>
        <w:t>In the context selector c</w:t>
      </w:r>
      <w:r w:rsidRPr="00C13DAA">
        <w:t xml:space="preserve">lick on </w:t>
      </w:r>
      <w:r w:rsidRPr="001F5E6A">
        <w:rPr>
          <w:rStyle w:val="Strong"/>
        </w:rPr>
        <w:t>Document List</w:t>
      </w:r>
      <w:r w:rsidRPr="00C13DAA">
        <w:t xml:space="preserve"> to view the Document list screen.</w:t>
      </w:r>
    </w:p>
    <w:p w14:paraId="4BF1F7B4" w14:textId="77777777" w:rsidR="00EB20F6" w:rsidRDefault="00EB20F6" w:rsidP="00A45D80">
      <w:pPr>
        <w:pStyle w:val="ListParagraph"/>
        <w:numPr>
          <w:ilvl w:val="0"/>
          <w:numId w:val="1"/>
        </w:numPr>
        <w:spacing w:after="30"/>
        <w:ind w:left="426" w:hanging="426"/>
        <w:contextualSpacing w:val="0"/>
      </w:pPr>
      <w:r w:rsidRPr="00C13DAA">
        <w:t>From the list of available document</w:t>
      </w:r>
      <w:r w:rsidR="009B0A13">
        <w:t>s</w:t>
      </w:r>
      <w:r w:rsidRPr="00C13DAA">
        <w:t>, select the check box beside the document you w</w:t>
      </w:r>
      <w:r w:rsidR="00843EE4">
        <w:t>ish</w:t>
      </w:r>
      <w:r w:rsidRPr="00C13DAA">
        <w:t xml:space="preserve"> to </w:t>
      </w:r>
      <w:r w:rsidR="008979E5">
        <w:t xml:space="preserve">view </w:t>
      </w:r>
      <w:r w:rsidRPr="00C13DAA">
        <w:t xml:space="preserve">and click on the </w:t>
      </w:r>
      <w:r w:rsidRPr="001F5E6A">
        <w:rPr>
          <w:rStyle w:val="Strong"/>
        </w:rPr>
        <w:t>View details</w:t>
      </w:r>
      <w:r w:rsidR="00843EE4">
        <w:t xml:space="preserve"> button.</w:t>
      </w:r>
    </w:p>
    <w:p w14:paraId="1CB8A469" w14:textId="77777777" w:rsidR="00843EE4" w:rsidRPr="00C13DAA" w:rsidRDefault="00843EE4" w:rsidP="00CE1079">
      <w:pPr>
        <w:jc w:val="center"/>
      </w:pPr>
      <w:r>
        <w:rPr>
          <w:noProof/>
          <w:lang w:eastAsia="en-AU"/>
        </w:rPr>
        <w:drawing>
          <wp:inline distT="0" distB="0" distL="0" distR="0" wp14:anchorId="3AA46081" wp14:editId="09E43482">
            <wp:extent cx="4674838" cy="3121660"/>
            <wp:effectExtent l="0" t="0" r="0" b="2540"/>
            <wp:docPr id="269" name="Picture 269" descr="view details" title="Docu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84616" cy="3128190"/>
                    </a:xfrm>
                    <a:prstGeom prst="rect">
                      <a:avLst/>
                    </a:prstGeom>
                    <a:noFill/>
                    <a:ln>
                      <a:noFill/>
                    </a:ln>
                  </pic:spPr>
                </pic:pic>
              </a:graphicData>
            </a:graphic>
          </wp:inline>
        </w:drawing>
      </w:r>
    </w:p>
    <w:p w14:paraId="728818D2" w14:textId="77777777" w:rsidR="00B402CE" w:rsidRDefault="00B402CE">
      <w:r>
        <w:br w:type="page"/>
      </w:r>
    </w:p>
    <w:p w14:paraId="6A2D37D5" w14:textId="468A45F3" w:rsidR="00EB20F6" w:rsidRDefault="00EB20F6" w:rsidP="00A45D80">
      <w:pPr>
        <w:pStyle w:val="ListParagraph"/>
        <w:numPr>
          <w:ilvl w:val="0"/>
          <w:numId w:val="1"/>
        </w:numPr>
        <w:spacing w:after="30"/>
        <w:ind w:left="426" w:hanging="426"/>
        <w:contextualSpacing w:val="0"/>
      </w:pPr>
      <w:r w:rsidRPr="00C13DAA">
        <w:lastRenderedPageBreak/>
        <w:t>The document details will be displayed for you to review, click on the filename link.</w:t>
      </w:r>
      <w:r w:rsidR="00EF1B19">
        <w:t xml:space="preserve"> </w:t>
      </w:r>
      <w:r w:rsidR="00843EE4">
        <w:t>You will be asked whether you wish to Open or Save the document.</w:t>
      </w:r>
    </w:p>
    <w:p w14:paraId="63C3D6D8" w14:textId="77777777" w:rsidR="00843EE4" w:rsidRPr="00C13DAA" w:rsidRDefault="00843EE4" w:rsidP="00A45D80">
      <w:pPr>
        <w:ind w:left="426" w:hanging="426"/>
        <w:jc w:val="center"/>
      </w:pPr>
      <w:r>
        <w:rPr>
          <w:noProof/>
          <w:lang w:eastAsia="en-AU"/>
        </w:rPr>
        <w:drawing>
          <wp:inline distT="0" distB="0" distL="0" distR="0" wp14:anchorId="423185D9" wp14:editId="6D2CAA22">
            <wp:extent cx="4942263" cy="2807970"/>
            <wp:effectExtent l="0" t="0" r="0" b="0"/>
            <wp:docPr id="270" name="Picture 270" descr="Open document" title="View docum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44196" cy="2809068"/>
                    </a:xfrm>
                    <a:prstGeom prst="rect">
                      <a:avLst/>
                    </a:prstGeom>
                    <a:noFill/>
                    <a:ln>
                      <a:noFill/>
                    </a:ln>
                  </pic:spPr>
                </pic:pic>
              </a:graphicData>
            </a:graphic>
          </wp:inline>
        </w:drawing>
      </w:r>
    </w:p>
    <w:p w14:paraId="6B160EF5" w14:textId="77777777" w:rsidR="00EB20F6" w:rsidRPr="00C13DAA" w:rsidRDefault="00EB20F6" w:rsidP="00A45D80">
      <w:pPr>
        <w:pStyle w:val="ListParagraph"/>
        <w:numPr>
          <w:ilvl w:val="0"/>
          <w:numId w:val="1"/>
        </w:numPr>
        <w:spacing w:after="30"/>
        <w:ind w:left="426" w:hanging="426"/>
      </w:pPr>
      <w:r w:rsidRPr="00C13DAA">
        <w:t xml:space="preserve">Click the </w:t>
      </w:r>
      <w:r w:rsidRPr="00D2302D">
        <w:rPr>
          <w:b/>
          <w:bCs/>
        </w:rPr>
        <w:t>Open</w:t>
      </w:r>
      <w:r w:rsidRPr="00C13DAA">
        <w:t xml:space="preserve"> button on the File Download popup window.</w:t>
      </w:r>
    </w:p>
    <w:p w14:paraId="4848BBD3" w14:textId="77777777" w:rsidR="002A36B0" w:rsidRDefault="00EB20F6" w:rsidP="00A45D80">
      <w:pPr>
        <w:pStyle w:val="ListParagraph"/>
        <w:numPr>
          <w:ilvl w:val="0"/>
          <w:numId w:val="1"/>
        </w:numPr>
        <w:spacing w:before="120" w:after="30"/>
        <w:ind w:left="426" w:hanging="426"/>
      </w:pPr>
      <w:r w:rsidRPr="00C13DAA">
        <w:t xml:space="preserve">If you need to access more documents, from the HITS View Document details screen, click on the </w:t>
      </w:r>
      <w:r w:rsidRPr="001F5E6A">
        <w:rPr>
          <w:rStyle w:val="Strong"/>
        </w:rPr>
        <w:t>Back to Document list</w:t>
      </w:r>
      <w:r w:rsidRPr="00C13DAA">
        <w:t xml:space="preserve"> link and repeat </w:t>
      </w:r>
      <w:r>
        <w:t xml:space="preserve">above </w:t>
      </w:r>
      <w:r w:rsidRPr="00C13DAA">
        <w:t>steps.</w:t>
      </w:r>
    </w:p>
    <w:p w14:paraId="6BCDC3DC" w14:textId="77777777" w:rsidR="00CE1079" w:rsidRDefault="00866CA4" w:rsidP="00CE1079">
      <w:pPr>
        <w:spacing w:before="120"/>
        <w:jc w:val="center"/>
      </w:pPr>
      <w:r>
        <w:rPr>
          <w:noProof/>
          <w:lang w:eastAsia="en-AU"/>
        </w:rPr>
        <w:drawing>
          <wp:inline distT="0" distB="0" distL="0" distR="0" wp14:anchorId="79718D9C" wp14:editId="54B1EA9B">
            <wp:extent cx="4724320" cy="2684145"/>
            <wp:effectExtent l="0" t="0" r="635" b="1905"/>
            <wp:docPr id="271" name="Picture 271" title="View Doc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29776" cy="2687245"/>
                    </a:xfrm>
                    <a:prstGeom prst="rect">
                      <a:avLst/>
                    </a:prstGeom>
                    <a:noFill/>
                    <a:ln>
                      <a:noFill/>
                    </a:ln>
                  </pic:spPr>
                </pic:pic>
              </a:graphicData>
            </a:graphic>
          </wp:inline>
        </w:drawing>
      </w:r>
    </w:p>
    <w:p w14:paraId="295A5A02" w14:textId="3333F86A" w:rsidR="0051387D" w:rsidRPr="002A36B0" w:rsidRDefault="002A36B0" w:rsidP="00CE1079">
      <w:pPr>
        <w:spacing w:before="120"/>
      </w:pPr>
      <w:r>
        <w:br w:type="page"/>
      </w:r>
    </w:p>
    <w:p w14:paraId="0A3BB5BA" w14:textId="77777777" w:rsidR="00FE2893" w:rsidRPr="00C13DAA" w:rsidRDefault="00FE2893" w:rsidP="004A15F7">
      <w:pPr>
        <w:pStyle w:val="Heading1"/>
      </w:pPr>
      <w:bookmarkStart w:id="56" w:name="_Toc522637030"/>
      <w:r>
        <w:lastRenderedPageBreak/>
        <w:t>Fi</w:t>
      </w:r>
      <w:r w:rsidR="00053987">
        <w:t>nancial Performance – Create a Financial P</w:t>
      </w:r>
      <w:r>
        <w:t>erformance</w:t>
      </w:r>
      <w:bookmarkEnd w:id="56"/>
    </w:p>
    <w:tbl>
      <w:tblPr>
        <w:tblStyle w:val="TableGrid11"/>
        <w:tblW w:w="0" w:type="auto"/>
        <w:jc w:val="center"/>
        <w:tblLook w:val="04A0" w:firstRow="1" w:lastRow="0" w:firstColumn="1" w:lastColumn="0" w:noHBand="0" w:noVBand="1"/>
        <w:tblCaption w:val="Creating a financial performance screen"/>
        <w:tblDescription w:val="What role can create"/>
      </w:tblPr>
      <w:tblGrid>
        <w:gridCol w:w="2966"/>
        <w:gridCol w:w="720"/>
        <w:gridCol w:w="5670"/>
      </w:tblGrid>
      <w:tr w:rsidR="00FE2893" w:rsidRPr="00C13DAA" w14:paraId="77CB417E" w14:textId="77777777" w:rsidTr="00CE1079">
        <w:trPr>
          <w:trHeight w:hRule="exact" w:val="397"/>
          <w:tblHeader/>
          <w:jc w:val="center"/>
        </w:trPr>
        <w:tc>
          <w:tcPr>
            <w:tcW w:w="2966" w:type="dxa"/>
            <w:shd w:val="clear" w:color="auto" w:fill="A6A6A6" w:themeFill="background1" w:themeFillShade="A6"/>
          </w:tcPr>
          <w:p w14:paraId="2FB7607C" w14:textId="77777777" w:rsidR="00FE2893" w:rsidRPr="00C13DAA" w:rsidRDefault="00FE2893" w:rsidP="00FE2893">
            <w:pPr>
              <w:rPr>
                <w:b/>
                <w:bCs/>
              </w:rPr>
            </w:pPr>
            <w:r w:rsidRPr="00A671DE">
              <w:rPr>
                <w:b/>
                <w:bCs/>
              </w:rPr>
              <w:t>USER ROLES</w:t>
            </w:r>
            <w:r w:rsidRPr="00C13DAA">
              <w:rPr>
                <w:b/>
                <w:bCs/>
              </w:rPr>
              <w:t xml:space="preserve"> </w:t>
            </w:r>
          </w:p>
        </w:tc>
        <w:tc>
          <w:tcPr>
            <w:tcW w:w="720" w:type="dxa"/>
            <w:shd w:val="clear" w:color="auto" w:fill="A6A6A6" w:themeFill="background1" w:themeFillShade="A6"/>
          </w:tcPr>
          <w:p w14:paraId="28FD4C91" w14:textId="77777777" w:rsidR="00FE2893" w:rsidRPr="00C13DAA" w:rsidRDefault="00FE2893" w:rsidP="00FE2893">
            <w:pPr>
              <w:rPr>
                <w:b/>
                <w:bCs/>
              </w:rPr>
            </w:pPr>
          </w:p>
        </w:tc>
        <w:tc>
          <w:tcPr>
            <w:tcW w:w="5670" w:type="dxa"/>
            <w:shd w:val="clear" w:color="auto" w:fill="A6A6A6" w:themeFill="background1" w:themeFillShade="A6"/>
          </w:tcPr>
          <w:p w14:paraId="186F1026" w14:textId="77777777" w:rsidR="00FE2893" w:rsidRPr="00C13DAA" w:rsidRDefault="00FE2893" w:rsidP="00FE2893">
            <w:pPr>
              <w:rPr>
                <w:b/>
                <w:bCs/>
              </w:rPr>
            </w:pPr>
            <w:r w:rsidRPr="00C13DAA">
              <w:rPr>
                <w:b/>
                <w:bCs/>
              </w:rPr>
              <w:t>ACCESS</w:t>
            </w:r>
          </w:p>
        </w:tc>
      </w:tr>
      <w:tr w:rsidR="00FE2893" w:rsidRPr="00C13DAA" w14:paraId="635A5184" w14:textId="77777777" w:rsidTr="00CE1079">
        <w:trPr>
          <w:trHeight w:hRule="exact" w:val="397"/>
          <w:tblHeader/>
          <w:jc w:val="center"/>
        </w:trPr>
        <w:tc>
          <w:tcPr>
            <w:tcW w:w="2966" w:type="dxa"/>
          </w:tcPr>
          <w:p w14:paraId="4B9C67BF" w14:textId="77777777" w:rsidR="00FE2893" w:rsidRPr="00C13DAA" w:rsidRDefault="00FE2893" w:rsidP="00FE2893">
            <w:r w:rsidRPr="00C13DAA">
              <w:t>Provider Corporate Officer</w:t>
            </w:r>
          </w:p>
        </w:tc>
        <w:tc>
          <w:tcPr>
            <w:tcW w:w="720" w:type="dxa"/>
          </w:tcPr>
          <w:p w14:paraId="4A44F6A8" w14:textId="77777777" w:rsidR="00FE2893" w:rsidRPr="00C13DAA" w:rsidRDefault="00FE2893" w:rsidP="00FE2893">
            <w:r w:rsidRPr="00C13DAA">
              <w:t>CEO</w:t>
            </w:r>
          </w:p>
        </w:tc>
        <w:tc>
          <w:tcPr>
            <w:tcW w:w="5670" w:type="dxa"/>
          </w:tcPr>
          <w:p w14:paraId="52B776ED" w14:textId="77777777" w:rsidR="00FE2893" w:rsidRPr="00C13DAA" w:rsidRDefault="00FE2893" w:rsidP="00FE2893">
            <w:r w:rsidRPr="00C13DAA">
              <w:t>Can create a Financial Performance</w:t>
            </w:r>
          </w:p>
        </w:tc>
      </w:tr>
      <w:tr w:rsidR="00FE2893" w:rsidRPr="00C13DAA" w14:paraId="760F17E7" w14:textId="77777777" w:rsidTr="00CE1079">
        <w:trPr>
          <w:trHeight w:hRule="exact" w:val="397"/>
          <w:tblHeader/>
          <w:jc w:val="center"/>
        </w:trPr>
        <w:tc>
          <w:tcPr>
            <w:tcW w:w="2966" w:type="dxa"/>
          </w:tcPr>
          <w:p w14:paraId="1AF6129E" w14:textId="77777777" w:rsidR="00FE2893" w:rsidRPr="00C13DAA" w:rsidRDefault="00FE2893" w:rsidP="00FE2893">
            <w:r w:rsidRPr="00C13DAA">
              <w:t>Provider Senior Officer</w:t>
            </w:r>
          </w:p>
        </w:tc>
        <w:tc>
          <w:tcPr>
            <w:tcW w:w="720" w:type="dxa"/>
          </w:tcPr>
          <w:p w14:paraId="6D34ECD2" w14:textId="77777777" w:rsidR="00FE2893" w:rsidRPr="00C13DAA" w:rsidRDefault="00FE2893" w:rsidP="00FE2893">
            <w:r w:rsidRPr="00C13DAA">
              <w:t>SAO</w:t>
            </w:r>
          </w:p>
        </w:tc>
        <w:tc>
          <w:tcPr>
            <w:tcW w:w="5670" w:type="dxa"/>
          </w:tcPr>
          <w:p w14:paraId="226E21B0" w14:textId="77777777" w:rsidR="00FE2893" w:rsidRPr="00C13DAA" w:rsidRDefault="00FE2893" w:rsidP="00FE2893">
            <w:r w:rsidRPr="00C13DAA">
              <w:t>Can create a Financial Performance</w:t>
            </w:r>
          </w:p>
        </w:tc>
      </w:tr>
      <w:tr w:rsidR="00FE2893" w:rsidRPr="00C13DAA" w14:paraId="37DC4FEB" w14:textId="77777777" w:rsidTr="00CE1079">
        <w:trPr>
          <w:trHeight w:hRule="exact" w:val="397"/>
          <w:tblHeader/>
          <w:jc w:val="center"/>
        </w:trPr>
        <w:tc>
          <w:tcPr>
            <w:tcW w:w="2966" w:type="dxa"/>
          </w:tcPr>
          <w:p w14:paraId="3C14F73F" w14:textId="77777777" w:rsidR="00FE2893" w:rsidRPr="00C13DAA" w:rsidRDefault="00FE2893" w:rsidP="00FE2893">
            <w:r w:rsidRPr="00C13DAA">
              <w:t>Provider Finance Officer</w:t>
            </w:r>
          </w:p>
        </w:tc>
        <w:tc>
          <w:tcPr>
            <w:tcW w:w="720" w:type="dxa"/>
          </w:tcPr>
          <w:p w14:paraId="0B5E0F52" w14:textId="77777777" w:rsidR="00FE2893" w:rsidRPr="00C13DAA" w:rsidRDefault="00FE2893" w:rsidP="00FE2893">
            <w:r w:rsidRPr="00C13DAA">
              <w:t>PFO</w:t>
            </w:r>
          </w:p>
        </w:tc>
        <w:tc>
          <w:tcPr>
            <w:tcW w:w="5670" w:type="dxa"/>
          </w:tcPr>
          <w:p w14:paraId="327E71B1" w14:textId="77777777" w:rsidR="00FE2893" w:rsidRPr="00C13DAA" w:rsidRDefault="00FE2893" w:rsidP="00FE2893">
            <w:r w:rsidRPr="00C13DAA">
              <w:t>Can create a Financial Performance</w:t>
            </w:r>
          </w:p>
        </w:tc>
      </w:tr>
      <w:tr w:rsidR="00FE2893" w:rsidRPr="00C13DAA" w14:paraId="68AACB2E" w14:textId="77777777" w:rsidTr="00CE1079">
        <w:trPr>
          <w:trHeight w:hRule="exact" w:val="397"/>
          <w:tblHeader/>
          <w:jc w:val="center"/>
        </w:trPr>
        <w:tc>
          <w:tcPr>
            <w:tcW w:w="2966" w:type="dxa"/>
          </w:tcPr>
          <w:p w14:paraId="19F2C231" w14:textId="77777777" w:rsidR="00FE2893" w:rsidRPr="00C13DAA" w:rsidRDefault="00FE2893" w:rsidP="00FE2893">
            <w:r w:rsidRPr="00C13DAA">
              <w:t>Provider Editing Officer</w:t>
            </w:r>
          </w:p>
        </w:tc>
        <w:tc>
          <w:tcPr>
            <w:tcW w:w="720" w:type="dxa"/>
          </w:tcPr>
          <w:p w14:paraId="111080C9" w14:textId="77777777" w:rsidR="00FE2893" w:rsidRPr="00C13DAA" w:rsidRDefault="00FE2893" w:rsidP="00FE2893">
            <w:r w:rsidRPr="00C13DAA">
              <w:t>PEO</w:t>
            </w:r>
          </w:p>
        </w:tc>
        <w:tc>
          <w:tcPr>
            <w:tcW w:w="5670" w:type="dxa"/>
          </w:tcPr>
          <w:p w14:paraId="41294E3A" w14:textId="77777777" w:rsidR="00FE2893" w:rsidRPr="00C13DAA" w:rsidRDefault="00E10993" w:rsidP="00FE2893">
            <w:r>
              <w:t>Not able to view this module</w:t>
            </w:r>
          </w:p>
        </w:tc>
      </w:tr>
      <w:tr w:rsidR="00FE2893" w:rsidRPr="00C13DAA" w14:paraId="3BC292C8" w14:textId="77777777" w:rsidTr="00CE1079">
        <w:trPr>
          <w:trHeight w:hRule="exact" w:val="397"/>
          <w:tblHeader/>
          <w:jc w:val="center"/>
        </w:trPr>
        <w:tc>
          <w:tcPr>
            <w:tcW w:w="2966" w:type="dxa"/>
          </w:tcPr>
          <w:p w14:paraId="7B4181D1" w14:textId="77777777" w:rsidR="00FE2893" w:rsidRPr="00C13DAA" w:rsidRDefault="00FE2893" w:rsidP="00FE2893">
            <w:r w:rsidRPr="00C13DAA">
              <w:t>Provider View Only</w:t>
            </w:r>
          </w:p>
        </w:tc>
        <w:tc>
          <w:tcPr>
            <w:tcW w:w="720" w:type="dxa"/>
          </w:tcPr>
          <w:p w14:paraId="1B1E3487" w14:textId="77777777" w:rsidR="00FE2893" w:rsidRPr="00C13DAA" w:rsidRDefault="00FE2893" w:rsidP="00FE2893">
            <w:r w:rsidRPr="00C13DAA">
              <w:t>PVO</w:t>
            </w:r>
          </w:p>
        </w:tc>
        <w:tc>
          <w:tcPr>
            <w:tcW w:w="5670" w:type="dxa"/>
          </w:tcPr>
          <w:p w14:paraId="70D1CD6C" w14:textId="77777777" w:rsidR="00FE2893" w:rsidRPr="00C13DAA" w:rsidRDefault="00E10993" w:rsidP="00FE2893">
            <w:r>
              <w:t>Not able to view this module</w:t>
            </w:r>
          </w:p>
        </w:tc>
      </w:tr>
    </w:tbl>
    <w:p w14:paraId="3285E7E3" w14:textId="77777777" w:rsidR="00342D1E" w:rsidRPr="007377EE" w:rsidRDefault="00342D1E" w:rsidP="00CE1079">
      <w:pPr>
        <w:spacing w:before="120"/>
        <w:rPr>
          <w:rStyle w:val="Strong"/>
          <w:sz w:val="28"/>
          <w:szCs w:val="28"/>
        </w:rPr>
      </w:pPr>
      <w:r w:rsidRPr="007377EE">
        <w:rPr>
          <w:rStyle w:val="Strong"/>
          <w:sz w:val="28"/>
          <w:szCs w:val="28"/>
        </w:rPr>
        <w:t>Instructions</w:t>
      </w:r>
    </w:p>
    <w:p w14:paraId="561DB226" w14:textId="247AF339" w:rsidR="00FE2893" w:rsidRPr="00C13DAA" w:rsidRDefault="00FE2893" w:rsidP="00CE1079">
      <w:pPr>
        <w:rPr>
          <w:b/>
        </w:rPr>
      </w:pPr>
      <w:r w:rsidRPr="00C13DAA">
        <w:t xml:space="preserve">From the Navigation menu select </w:t>
      </w:r>
      <w:r w:rsidRPr="007F663A">
        <w:rPr>
          <w:b/>
        </w:rPr>
        <w:t>Organisation</w:t>
      </w:r>
      <w:r w:rsidR="00342D1E">
        <w:rPr>
          <w:b/>
        </w:rPr>
        <w:t>,</w:t>
      </w:r>
      <w:r w:rsidRPr="00C13DAA">
        <w:t xml:space="preserve"> </w:t>
      </w:r>
      <w:r w:rsidR="005D7A00">
        <w:rPr>
          <w:b/>
        </w:rPr>
        <w:t xml:space="preserve">View </w:t>
      </w:r>
      <w:r w:rsidRPr="007F663A">
        <w:rPr>
          <w:b/>
        </w:rPr>
        <w:t xml:space="preserve">Organisation </w:t>
      </w:r>
      <w:r w:rsidR="005D7A00">
        <w:rPr>
          <w:b/>
        </w:rPr>
        <w:t>d</w:t>
      </w:r>
      <w:r w:rsidRPr="007F663A">
        <w:rPr>
          <w:b/>
        </w:rPr>
        <w:t>etails</w:t>
      </w:r>
      <w:r w:rsidRPr="00C13DAA">
        <w:t xml:space="preserve"> from the Sub menu items</w:t>
      </w:r>
      <w:r w:rsidR="00342D1E">
        <w:t xml:space="preserve"> to</w:t>
      </w:r>
      <w:r w:rsidRPr="00C13DAA">
        <w:t xml:space="preserve"> display th</w:t>
      </w:r>
      <w:r>
        <w:t xml:space="preserve">e </w:t>
      </w:r>
      <w:r w:rsidRPr="007F663A">
        <w:rPr>
          <w:b/>
        </w:rPr>
        <w:t>Organisation Details</w:t>
      </w:r>
      <w:r>
        <w:t xml:space="preserve"> screen. </w:t>
      </w:r>
      <w:r w:rsidR="00342D1E">
        <w:t>The</w:t>
      </w:r>
      <w:r w:rsidR="007F663A">
        <w:t>n</w:t>
      </w:r>
      <w:r w:rsidR="00342D1E">
        <w:t xml:space="preserve"> </w:t>
      </w:r>
      <w:r w:rsidRPr="00C13DAA">
        <w:t xml:space="preserve">click </w:t>
      </w:r>
      <w:r w:rsidR="00342D1E">
        <w:t xml:space="preserve">on </w:t>
      </w:r>
      <w:r w:rsidRPr="00C13DAA">
        <w:t xml:space="preserve">the </w:t>
      </w:r>
      <w:r w:rsidRPr="007F663A">
        <w:rPr>
          <w:b/>
        </w:rPr>
        <w:t>Financial Performance</w:t>
      </w:r>
      <w:r w:rsidRPr="00C13DAA">
        <w:t xml:space="preserve"> tab </w:t>
      </w:r>
      <w:r w:rsidR="00342D1E">
        <w:t>to</w:t>
      </w:r>
      <w:r w:rsidRPr="00C13DAA">
        <w:t xml:space="preserve"> display the </w:t>
      </w:r>
      <w:r w:rsidRPr="007F663A">
        <w:rPr>
          <w:b/>
        </w:rPr>
        <w:t>Financial Performance list</w:t>
      </w:r>
      <w:r w:rsidR="00CE1079">
        <w:t xml:space="preserve"> screen.</w:t>
      </w:r>
    </w:p>
    <w:p w14:paraId="4C484EF8" w14:textId="77777777" w:rsidR="00FE2893" w:rsidRDefault="00FE2893" w:rsidP="00A45D80">
      <w:pPr>
        <w:pStyle w:val="ListParagraph"/>
        <w:numPr>
          <w:ilvl w:val="0"/>
          <w:numId w:val="20"/>
        </w:numPr>
        <w:spacing w:after="30"/>
        <w:ind w:left="426" w:hanging="426"/>
        <w:contextualSpacing w:val="0"/>
        <w:jc w:val="both"/>
      </w:pPr>
      <w:r w:rsidRPr="00C13DAA">
        <w:t xml:space="preserve">Click </w:t>
      </w:r>
      <w:r w:rsidRPr="005A0F20">
        <w:rPr>
          <w:b/>
          <w:bCs/>
        </w:rPr>
        <w:t>Create</w:t>
      </w:r>
      <w:r w:rsidR="00342D1E">
        <w:t xml:space="preserve"> to</w:t>
      </w:r>
      <w:r w:rsidRPr="00C13DAA">
        <w:t xml:space="preserve"> </w:t>
      </w:r>
      <w:r w:rsidR="00342D1E">
        <w:t xml:space="preserve">navigate to the </w:t>
      </w:r>
      <w:r w:rsidRPr="005A0F20">
        <w:rPr>
          <w:b/>
          <w:bCs/>
        </w:rPr>
        <w:t>Create Financial Performance</w:t>
      </w:r>
      <w:r w:rsidRPr="00C13DAA">
        <w:t>.</w:t>
      </w:r>
    </w:p>
    <w:p w14:paraId="0D0A60E8" w14:textId="77777777" w:rsidR="00FE2893" w:rsidRPr="00C13DAA" w:rsidRDefault="00FE2893" w:rsidP="00A45D80">
      <w:pPr>
        <w:spacing w:after="30"/>
        <w:ind w:left="426" w:hanging="426"/>
        <w:jc w:val="center"/>
      </w:pPr>
      <w:r>
        <w:rPr>
          <w:noProof/>
          <w:lang w:eastAsia="en-AU"/>
        </w:rPr>
        <w:drawing>
          <wp:inline distT="0" distB="0" distL="0" distR="0" wp14:anchorId="401121A5" wp14:editId="736ACE59">
            <wp:extent cx="4671950" cy="2205990"/>
            <wp:effectExtent l="0" t="0" r="0" b="3810"/>
            <wp:docPr id="154" name="Picture 154" descr="Create screen" title="Financial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78665" cy="2209161"/>
                    </a:xfrm>
                    <a:prstGeom prst="rect">
                      <a:avLst/>
                    </a:prstGeom>
                    <a:noFill/>
                    <a:ln>
                      <a:noFill/>
                    </a:ln>
                  </pic:spPr>
                </pic:pic>
              </a:graphicData>
            </a:graphic>
          </wp:inline>
        </w:drawing>
      </w:r>
    </w:p>
    <w:p w14:paraId="62344B78" w14:textId="77777777" w:rsidR="00FE2893" w:rsidRPr="00C13DAA" w:rsidRDefault="00FE2893" w:rsidP="00A45D80">
      <w:pPr>
        <w:pStyle w:val="ListParagraph"/>
        <w:numPr>
          <w:ilvl w:val="0"/>
          <w:numId w:val="20"/>
        </w:numPr>
        <w:ind w:left="426" w:hanging="426"/>
        <w:contextualSpacing w:val="0"/>
        <w:jc w:val="both"/>
      </w:pPr>
      <w:r w:rsidRPr="00C13DAA">
        <w:t xml:space="preserve">Input the information in the fields marked </w:t>
      </w:r>
      <w:r w:rsidR="00620719">
        <w:rPr>
          <w:b/>
          <w:bCs/>
        </w:rPr>
        <w:t>required</w:t>
      </w:r>
      <w:r w:rsidRPr="00C13DAA">
        <w:t>.</w:t>
      </w:r>
    </w:p>
    <w:p w14:paraId="0B40145D" w14:textId="77777777" w:rsidR="005372E2" w:rsidRDefault="005372E2">
      <w:r>
        <w:br w:type="page"/>
      </w:r>
    </w:p>
    <w:p w14:paraId="3459D820" w14:textId="77777777" w:rsidR="00FE2893" w:rsidRDefault="00824C9E" w:rsidP="00A45D80">
      <w:pPr>
        <w:pStyle w:val="ListParagraph"/>
        <w:numPr>
          <w:ilvl w:val="0"/>
          <w:numId w:val="20"/>
        </w:numPr>
        <w:spacing w:after="30"/>
        <w:ind w:left="426" w:hanging="426"/>
        <w:contextualSpacing w:val="0"/>
        <w:jc w:val="both"/>
      </w:pPr>
      <w:r>
        <w:lastRenderedPageBreak/>
        <w:t>You must enter a value or ‘0’ in all of t</w:t>
      </w:r>
      <w:r w:rsidR="00FE2893" w:rsidRPr="00C13DAA">
        <w:t>he 75 fiel</w:t>
      </w:r>
      <w:r>
        <w:t>ds of the Financial Performance.</w:t>
      </w:r>
    </w:p>
    <w:p w14:paraId="75C52122" w14:textId="77777777" w:rsidR="005D7A00" w:rsidRPr="00C13DAA" w:rsidRDefault="00C30234" w:rsidP="00CE1079">
      <w:pPr>
        <w:jc w:val="center"/>
      </w:pPr>
      <w:r>
        <w:rPr>
          <w:noProof/>
          <w:lang w:eastAsia="en-AU"/>
        </w:rPr>
        <w:drawing>
          <wp:inline distT="0" distB="0" distL="0" distR="0" wp14:anchorId="1F75A32E" wp14:editId="57A3735E">
            <wp:extent cx="5729894" cy="6019800"/>
            <wp:effectExtent l="0" t="0" r="4445" b="0"/>
            <wp:docPr id="2" name="Picture 2" descr="A picture detailing what should be entered into the financial performance" title="A picture detailing what should be entered into the financial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8661" cy="6029011"/>
                    </a:xfrm>
                    <a:prstGeom prst="rect">
                      <a:avLst/>
                    </a:prstGeom>
                    <a:noFill/>
                    <a:ln>
                      <a:noFill/>
                    </a:ln>
                  </pic:spPr>
                </pic:pic>
              </a:graphicData>
            </a:graphic>
          </wp:inline>
        </w:drawing>
      </w:r>
    </w:p>
    <w:p w14:paraId="26950991" w14:textId="77777777" w:rsidR="002F685E" w:rsidRDefault="002F685E">
      <w:r>
        <w:br w:type="page"/>
      </w:r>
    </w:p>
    <w:p w14:paraId="20BF00BC" w14:textId="360DF907" w:rsidR="00FE2893" w:rsidRDefault="00FE2893" w:rsidP="00A45D80">
      <w:pPr>
        <w:pStyle w:val="ListParagraph"/>
        <w:numPr>
          <w:ilvl w:val="0"/>
          <w:numId w:val="20"/>
        </w:numPr>
        <w:spacing w:after="30"/>
        <w:ind w:left="426" w:hanging="426"/>
        <w:contextualSpacing w:val="0"/>
        <w:jc w:val="both"/>
      </w:pPr>
      <w:r>
        <w:lastRenderedPageBreak/>
        <w:t>It is recommended that you regularly c</w:t>
      </w:r>
      <w:r w:rsidRPr="00C13DAA">
        <w:t xml:space="preserve">lick the </w:t>
      </w:r>
      <w:r w:rsidRPr="00CE1079">
        <w:rPr>
          <w:b/>
        </w:rPr>
        <w:t xml:space="preserve">Save </w:t>
      </w:r>
      <w:r>
        <w:t xml:space="preserve">button to ensure </w:t>
      </w:r>
      <w:r w:rsidR="00EF1B19">
        <w:t xml:space="preserve">you are not timed out of HITS. </w:t>
      </w:r>
      <w:r>
        <w:t xml:space="preserve">When you are satisfied that you have uploaded all information, select </w:t>
      </w:r>
      <w:r w:rsidRPr="00CE1079">
        <w:rPr>
          <w:b/>
          <w:bCs/>
        </w:rPr>
        <w:t>Submit</w:t>
      </w:r>
      <w:r>
        <w:t xml:space="preserve"> to lodge your Financial Performance.</w:t>
      </w:r>
    </w:p>
    <w:p w14:paraId="433CBECB" w14:textId="7938934B" w:rsidR="005372E2" w:rsidRDefault="00EB3380" w:rsidP="00A45D80">
      <w:pPr>
        <w:ind w:left="426" w:hanging="426"/>
        <w:jc w:val="center"/>
      </w:pPr>
      <w:r>
        <w:rPr>
          <w:noProof/>
          <w:lang w:eastAsia="en-AU"/>
        </w:rPr>
        <w:drawing>
          <wp:inline distT="0" distB="0" distL="0" distR="0" wp14:anchorId="07D743AD" wp14:editId="3C6E0B0A">
            <wp:extent cx="4888449" cy="3028950"/>
            <wp:effectExtent l="0" t="0" r="7620" b="0"/>
            <wp:docPr id="16" name="Picture 16" descr="A picture detailing the &quot;save as you go&quot; function" title="A picture detailing the &quot;save as you go&quo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91364" cy="3030756"/>
                    </a:xfrm>
                    <a:prstGeom prst="rect">
                      <a:avLst/>
                    </a:prstGeom>
                    <a:noFill/>
                    <a:ln>
                      <a:noFill/>
                    </a:ln>
                  </pic:spPr>
                </pic:pic>
              </a:graphicData>
            </a:graphic>
          </wp:inline>
        </w:drawing>
      </w:r>
    </w:p>
    <w:p w14:paraId="0C7037CF" w14:textId="77777777" w:rsidR="00FE2893" w:rsidRDefault="00FE2893" w:rsidP="00A45D80">
      <w:pPr>
        <w:pStyle w:val="ListParagraph"/>
        <w:numPr>
          <w:ilvl w:val="0"/>
          <w:numId w:val="20"/>
        </w:numPr>
        <w:spacing w:after="30"/>
        <w:ind w:left="426" w:hanging="426"/>
        <w:contextualSpacing w:val="0"/>
        <w:jc w:val="both"/>
      </w:pPr>
      <w:r>
        <w:t xml:space="preserve">You will be navigated back to the </w:t>
      </w:r>
      <w:r w:rsidRPr="00C13DAA">
        <w:t>Financial Performance</w:t>
      </w:r>
      <w:r>
        <w:t xml:space="preserve"> List and </w:t>
      </w:r>
      <w:r w:rsidR="00540DAA">
        <w:t>you</w:t>
      </w:r>
      <w:r>
        <w:t xml:space="preserve"> F</w:t>
      </w:r>
      <w:r w:rsidR="00540DAA">
        <w:t xml:space="preserve">inancial </w:t>
      </w:r>
      <w:r w:rsidR="007F663A">
        <w:t>Performance will</w:t>
      </w:r>
      <w:r w:rsidRPr="00C13DAA">
        <w:t xml:space="preserve"> have a status of </w:t>
      </w:r>
      <w:r>
        <w:rPr>
          <w:b/>
          <w:bCs/>
        </w:rPr>
        <w:t>Submitted</w:t>
      </w:r>
      <w:r w:rsidRPr="00C13DAA">
        <w:t>.</w:t>
      </w:r>
    </w:p>
    <w:p w14:paraId="4819AD4E" w14:textId="77777777" w:rsidR="00FE2893" w:rsidRPr="00C13DAA" w:rsidRDefault="00EB3380" w:rsidP="00CE1079">
      <w:pPr>
        <w:jc w:val="center"/>
      </w:pPr>
      <w:r>
        <w:rPr>
          <w:noProof/>
          <w:lang w:eastAsia="en-AU"/>
        </w:rPr>
        <w:drawing>
          <wp:inline distT="0" distB="0" distL="0" distR="0" wp14:anchorId="45E5F69E" wp14:editId="6E32969F">
            <wp:extent cx="4250888" cy="2882265"/>
            <wp:effectExtent l="0" t="0" r="0" b="0"/>
            <wp:docPr id="242" name="Picture 242" descr="Financial Performance list" title="Financial Performanc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57721" cy="2886898"/>
                    </a:xfrm>
                    <a:prstGeom prst="rect">
                      <a:avLst/>
                    </a:prstGeom>
                    <a:noFill/>
                    <a:ln>
                      <a:noFill/>
                    </a:ln>
                  </pic:spPr>
                </pic:pic>
              </a:graphicData>
            </a:graphic>
          </wp:inline>
        </w:drawing>
      </w:r>
    </w:p>
    <w:p w14:paraId="1C1A7084" w14:textId="77777777" w:rsidR="00FE2893" w:rsidRPr="007377EE" w:rsidRDefault="00FE2893" w:rsidP="00FE2893">
      <w:pPr>
        <w:spacing w:before="120"/>
        <w:rPr>
          <w:rStyle w:val="Strong"/>
          <w:sz w:val="28"/>
          <w:szCs w:val="28"/>
        </w:rPr>
      </w:pPr>
      <w:r w:rsidRPr="007377EE">
        <w:rPr>
          <w:rStyle w:val="Strong"/>
          <w:sz w:val="28"/>
          <w:szCs w:val="28"/>
        </w:rPr>
        <w:t>Notes</w:t>
      </w:r>
    </w:p>
    <w:p w14:paraId="3D5B3000" w14:textId="64741AC5" w:rsidR="00FE2893" w:rsidRDefault="00053987" w:rsidP="00CE1079">
      <w:pPr>
        <w:pStyle w:val="ListParagraph"/>
        <w:numPr>
          <w:ilvl w:val="0"/>
          <w:numId w:val="23"/>
        </w:numPr>
        <w:spacing w:after="30"/>
        <w:ind w:left="714" w:hanging="357"/>
        <w:contextualSpacing w:val="0"/>
      </w:pPr>
      <w:r>
        <w:t>You can submit your Financial Performance (FP) at any time however o</w:t>
      </w:r>
      <w:r w:rsidR="00FE2893">
        <w:t>nce</w:t>
      </w:r>
      <w:r>
        <w:t xml:space="preserve"> it has b</w:t>
      </w:r>
      <w:r w:rsidR="00FE2893">
        <w:t xml:space="preserve">een submitted, it is locked for editing purposes. </w:t>
      </w:r>
      <w:r w:rsidR="00FB030C">
        <w:t>For VET providers, y</w:t>
      </w:r>
      <w:r w:rsidR="00FE2893">
        <w:t xml:space="preserve">ou must </w:t>
      </w:r>
      <w:r w:rsidR="00FB030C" w:rsidRPr="005B6FFB">
        <w:t xml:space="preserve">contact </w:t>
      </w:r>
      <w:r w:rsidR="00FB030C">
        <w:t xml:space="preserve">the department via the online enquiry form under the Frequently Asked Questions section at </w:t>
      </w:r>
      <w:hyperlink r:id="rId186" w:history="1">
        <w:r w:rsidR="005E5E34">
          <w:rPr>
            <w:rStyle w:val="Hyperlink"/>
          </w:rPr>
          <w:t>www.education.gov.au/information-vet-student-loans-approved-providers</w:t>
        </w:r>
      </w:hyperlink>
      <w:r w:rsidR="00FB030C">
        <w:t xml:space="preserve"> </w:t>
      </w:r>
      <w:r w:rsidR="00C54B7B">
        <w:rPr>
          <w:rStyle w:val="Hyperlink"/>
          <w:color w:val="auto"/>
          <w:u w:val="none"/>
        </w:rPr>
        <w:t xml:space="preserve">or for higher education providers, email </w:t>
      </w:r>
      <w:hyperlink r:id="rId187" w:history="1">
        <w:r w:rsidR="00ED3689" w:rsidRPr="008729B4">
          <w:rPr>
            <w:rStyle w:val="Hyperlink"/>
          </w:rPr>
          <w:t>Fee-Help@education.gov.au</w:t>
        </w:r>
      </w:hyperlink>
      <w:r w:rsidR="00C54B7B">
        <w:rPr>
          <w:rStyle w:val="Hyperlink"/>
        </w:rPr>
        <w:t xml:space="preserve"> </w:t>
      </w:r>
      <w:r w:rsidR="00FE2893">
        <w:t>and request the FP be returned to draft, where the FP requires updating.</w:t>
      </w:r>
    </w:p>
    <w:p w14:paraId="25531793" w14:textId="711FAC44" w:rsidR="00FE2893" w:rsidRPr="00CE1079" w:rsidRDefault="00053987" w:rsidP="00CE1079">
      <w:pPr>
        <w:pStyle w:val="ListParagraph"/>
        <w:numPr>
          <w:ilvl w:val="0"/>
          <w:numId w:val="23"/>
        </w:numPr>
        <w:ind w:left="714" w:hanging="357"/>
        <w:contextualSpacing w:val="0"/>
        <w:jc w:val="both"/>
        <w:rPr>
          <w:rFonts w:asciiTheme="majorHAnsi" w:eastAsiaTheme="majorEastAsia" w:hAnsiTheme="majorHAnsi" w:cstheme="majorBidi"/>
          <w:b/>
          <w:bCs/>
          <w:sz w:val="32"/>
          <w:szCs w:val="26"/>
        </w:rPr>
      </w:pPr>
      <w:r>
        <w:t>Please ensure you regularly select the ‘Save’ button whi</w:t>
      </w:r>
      <w:r w:rsidR="00CE1079">
        <w:t xml:space="preserve">lst you are preparing your FP. </w:t>
      </w:r>
      <w:r>
        <w:t>This is due to HITS which will time you out of the system every 20 minutes, even where you a</w:t>
      </w:r>
      <w:r w:rsidR="00EF1B19">
        <w:t xml:space="preserve">re regularly </w:t>
      </w:r>
      <w:r w:rsidR="00EF1B19">
        <w:lastRenderedPageBreak/>
        <w:t xml:space="preserve">updating your FP. </w:t>
      </w:r>
      <w:r>
        <w:t>If you fail to save and are logged out, you will lose any information that you added after you last ‘Saved’ your FP.</w:t>
      </w:r>
      <w:r w:rsidR="00FE2893">
        <w:br w:type="page"/>
      </w:r>
    </w:p>
    <w:p w14:paraId="7FBC2143" w14:textId="77777777" w:rsidR="00FE2893" w:rsidRPr="00C13DAA" w:rsidRDefault="00FE2893" w:rsidP="004A15F7">
      <w:pPr>
        <w:pStyle w:val="Heading1"/>
      </w:pPr>
      <w:bookmarkStart w:id="57" w:name="_Toc522637031"/>
      <w:r>
        <w:lastRenderedPageBreak/>
        <w:t xml:space="preserve">Financial Performance </w:t>
      </w:r>
      <w:r w:rsidRPr="002F01BD">
        <w:t>–</w:t>
      </w:r>
      <w:r>
        <w:t xml:space="preserve"> Updating and submitting</w:t>
      </w:r>
      <w:bookmarkEnd w:id="57"/>
    </w:p>
    <w:tbl>
      <w:tblPr>
        <w:tblStyle w:val="TableGrid12"/>
        <w:tblW w:w="0" w:type="auto"/>
        <w:tblInd w:w="108" w:type="dxa"/>
        <w:tblLook w:val="04A0" w:firstRow="1" w:lastRow="0" w:firstColumn="1" w:lastColumn="0" w:noHBand="0" w:noVBand="1"/>
        <w:tblCaption w:val="Updating a Financial performance screen"/>
        <w:tblDescription w:val="What roles can update"/>
      </w:tblPr>
      <w:tblGrid>
        <w:gridCol w:w="2966"/>
        <w:gridCol w:w="720"/>
        <w:gridCol w:w="5528"/>
      </w:tblGrid>
      <w:tr w:rsidR="00FE2893" w:rsidRPr="00C13DAA" w14:paraId="265F4621" w14:textId="77777777" w:rsidTr="00FE2893">
        <w:trPr>
          <w:trHeight w:hRule="exact" w:val="397"/>
          <w:tblHeader/>
        </w:trPr>
        <w:tc>
          <w:tcPr>
            <w:tcW w:w="2966" w:type="dxa"/>
            <w:shd w:val="clear" w:color="auto" w:fill="A6A6A6" w:themeFill="background1" w:themeFillShade="A6"/>
            <w:vAlign w:val="center"/>
          </w:tcPr>
          <w:p w14:paraId="6F5516C0" w14:textId="77777777" w:rsidR="00FE2893" w:rsidRPr="00C13DAA" w:rsidRDefault="00FE2893" w:rsidP="00FE2893">
            <w:pPr>
              <w:rPr>
                <w:b/>
                <w:bCs/>
              </w:rPr>
            </w:pPr>
            <w:r w:rsidRPr="00B2108B">
              <w:rPr>
                <w:b/>
                <w:bCs/>
              </w:rPr>
              <w:t>USER ROLES</w:t>
            </w:r>
            <w:r w:rsidRPr="00C13DAA">
              <w:rPr>
                <w:b/>
                <w:bCs/>
              </w:rPr>
              <w:t xml:space="preserve"> </w:t>
            </w:r>
          </w:p>
        </w:tc>
        <w:tc>
          <w:tcPr>
            <w:tcW w:w="720" w:type="dxa"/>
            <w:shd w:val="clear" w:color="auto" w:fill="A6A6A6" w:themeFill="background1" w:themeFillShade="A6"/>
            <w:vAlign w:val="center"/>
          </w:tcPr>
          <w:p w14:paraId="2E56B711" w14:textId="77777777" w:rsidR="00FE2893" w:rsidRPr="00C13DAA" w:rsidRDefault="00FE2893" w:rsidP="00FE2893">
            <w:pPr>
              <w:rPr>
                <w:b/>
                <w:bCs/>
              </w:rPr>
            </w:pPr>
          </w:p>
        </w:tc>
        <w:tc>
          <w:tcPr>
            <w:tcW w:w="5528" w:type="dxa"/>
            <w:shd w:val="clear" w:color="auto" w:fill="A6A6A6" w:themeFill="background1" w:themeFillShade="A6"/>
            <w:vAlign w:val="center"/>
          </w:tcPr>
          <w:p w14:paraId="4FB9CFA1" w14:textId="77777777" w:rsidR="00FE2893" w:rsidRPr="00C13DAA" w:rsidRDefault="00FE2893" w:rsidP="00FE2893">
            <w:pPr>
              <w:rPr>
                <w:b/>
                <w:bCs/>
              </w:rPr>
            </w:pPr>
            <w:r w:rsidRPr="00C13DAA">
              <w:rPr>
                <w:b/>
                <w:bCs/>
              </w:rPr>
              <w:t>ACCESS</w:t>
            </w:r>
          </w:p>
        </w:tc>
      </w:tr>
      <w:tr w:rsidR="00FE2893" w:rsidRPr="00C13DAA" w14:paraId="05BB936B" w14:textId="77777777" w:rsidTr="00FE2893">
        <w:trPr>
          <w:trHeight w:hRule="exact" w:val="397"/>
          <w:tblHeader/>
        </w:trPr>
        <w:tc>
          <w:tcPr>
            <w:tcW w:w="2966" w:type="dxa"/>
            <w:vAlign w:val="center"/>
          </w:tcPr>
          <w:p w14:paraId="30123662" w14:textId="77777777" w:rsidR="00FE2893" w:rsidRPr="00C13DAA" w:rsidRDefault="00FE2893" w:rsidP="00FE2893">
            <w:r w:rsidRPr="00C13DAA">
              <w:t>Provider Corporate Officer</w:t>
            </w:r>
          </w:p>
        </w:tc>
        <w:tc>
          <w:tcPr>
            <w:tcW w:w="720" w:type="dxa"/>
            <w:vAlign w:val="center"/>
          </w:tcPr>
          <w:p w14:paraId="45BD11A3" w14:textId="77777777" w:rsidR="00FE2893" w:rsidRPr="00C13DAA" w:rsidRDefault="00FE2893" w:rsidP="00FE2893">
            <w:r w:rsidRPr="00C13DAA">
              <w:t>CEO</w:t>
            </w:r>
          </w:p>
        </w:tc>
        <w:tc>
          <w:tcPr>
            <w:tcW w:w="5528" w:type="dxa"/>
            <w:vAlign w:val="center"/>
          </w:tcPr>
          <w:p w14:paraId="015A715C" w14:textId="77777777" w:rsidR="00FE2893" w:rsidRPr="00C13DAA" w:rsidRDefault="00FE2893" w:rsidP="00FE2893">
            <w:r w:rsidRPr="00C13DAA">
              <w:t>Can update</w:t>
            </w:r>
            <w:r>
              <w:t xml:space="preserve"> and submit</w:t>
            </w:r>
            <w:r w:rsidRPr="00C13DAA">
              <w:t xml:space="preserve"> a Financial Performance</w:t>
            </w:r>
          </w:p>
        </w:tc>
      </w:tr>
      <w:tr w:rsidR="00FE2893" w:rsidRPr="00C13DAA" w14:paraId="64CA8AF1" w14:textId="77777777" w:rsidTr="00FE2893">
        <w:trPr>
          <w:trHeight w:hRule="exact" w:val="397"/>
          <w:tblHeader/>
        </w:trPr>
        <w:tc>
          <w:tcPr>
            <w:tcW w:w="2966" w:type="dxa"/>
            <w:vAlign w:val="center"/>
          </w:tcPr>
          <w:p w14:paraId="08131DCF" w14:textId="77777777" w:rsidR="00FE2893" w:rsidRPr="00C13DAA" w:rsidRDefault="00FE2893" w:rsidP="00FE2893">
            <w:r w:rsidRPr="00C13DAA">
              <w:t>Provider Senior Officer</w:t>
            </w:r>
          </w:p>
        </w:tc>
        <w:tc>
          <w:tcPr>
            <w:tcW w:w="720" w:type="dxa"/>
            <w:vAlign w:val="center"/>
          </w:tcPr>
          <w:p w14:paraId="606B3412" w14:textId="77777777" w:rsidR="00FE2893" w:rsidRPr="00C13DAA" w:rsidRDefault="00FE2893" w:rsidP="00FE2893">
            <w:r w:rsidRPr="00C13DAA">
              <w:t>SAO</w:t>
            </w:r>
          </w:p>
        </w:tc>
        <w:tc>
          <w:tcPr>
            <w:tcW w:w="5528" w:type="dxa"/>
            <w:vAlign w:val="center"/>
          </w:tcPr>
          <w:p w14:paraId="0BB97502" w14:textId="77777777" w:rsidR="00FE2893" w:rsidRPr="00C13DAA" w:rsidRDefault="00FE2893" w:rsidP="00FE2893">
            <w:r w:rsidRPr="00C13DAA">
              <w:t xml:space="preserve">Can update </w:t>
            </w:r>
            <w:r>
              <w:t xml:space="preserve">and submit </w:t>
            </w:r>
            <w:r w:rsidRPr="00C13DAA">
              <w:t>a Financial Performance</w:t>
            </w:r>
          </w:p>
        </w:tc>
      </w:tr>
      <w:tr w:rsidR="00FE2893" w:rsidRPr="00C13DAA" w14:paraId="61D1141E" w14:textId="77777777" w:rsidTr="00FE2893">
        <w:trPr>
          <w:trHeight w:hRule="exact" w:val="397"/>
          <w:tblHeader/>
        </w:trPr>
        <w:tc>
          <w:tcPr>
            <w:tcW w:w="2966" w:type="dxa"/>
            <w:vAlign w:val="center"/>
          </w:tcPr>
          <w:p w14:paraId="494128C0" w14:textId="77777777" w:rsidR="00FE2893" w:rsidRPr="00C13DAA" w:rsidRDefault="00FE2893" w:rsidP="00FE2893">
            <w:r w:rsidRPr="00C13DAA">
              <w:t>Provider Finance Officer</w:t>
            </w:r>
          </w:p>
        </w:tc>
        <w:tc>
          <w:tcPr>
            <w:tcW w:w="720" w:type="dxa"/>
            <w:vAlign w:val="center"/>
          </w:tcPr>
          <w:p w14:paraId="63C5287C" w14:textId="77777777" w:rsidR="00FE2893" w:rsidRPr="00C13DAA" w:rsidRDefault="00FE2893" w:rsidP="00FE2893">
            <w:r w:rsidRPr="00C13DAA">
              <w:t>PFO</w:t>
            </w:r>
          </w:p>
        </w:tc>
        <w:tc>
          <w:tcPr>
            <w:tcW w:w="5528" w:type="dxa"/>
            <w:vAlign w:val="center"/>
          </w:tcPr>
          <w:p w14:paraId="1DAF1BFA" w14:textId="77777777" w:rsidR="00FE2893" w:rsidRPr="00C13DAA" w:rsidRDefault="00FE2893" w:rsidP="00FE2893">
            <w:r w:rsidRPr="00C13DAA">
              <w:t xml:space="preserve">Can update </w:t>
            </w:r>
            <w:r>
              <w:t xml:space="preserve">and submit </w:t>
            </w:r>
            <w:r w:rsidRPr="00C13DAA">
              <w:t>a Financial Performance</w:t>
            </w:r>
          </w:p>
        </w:tc>
      </w:tr>
      <w:tr w:rsidR="00FE2893" w:rsidRPr="00C13DAA" w14:paraId="44AA97D8" w14:textId="77777777" w:rsidTr="00FE2893">
        <w:trPr>
          <w:trHeight w:hRule="exact" w:val="397"/>
          <w:tblHeader/>
        </w:trPr>
        <w:tc>
          <w:tcPr>
            <w:tcW w:w="2966" w:type="dxa"/>
            <w:vAlign w:val="center"/>
          </w:tcPr>
          <w:p w14:paraId="2CFDBBFC" w14:textId="77777777" w:rsidR="00FE2893" w:rsidRPr="00C13DAA" w:rsidRDefault="00FE2893" w:rsidP="00FE2893">
            <w:r w:rsidRPr="00C13DAA">
              <w:t>Provider Editing Officer</w:t>
            </w:r>
          </w:p>
        </w:tc>
        <w:tc>
          <w:tcPr>
            <w:tcW w:w="720" w:type="dxa"/>
            <w:vAlign w:val="center"/>
          </w:tcPr>
          <w:p w14:paraId="1D217A68" w14:textId="77777777" w:rsidR="00FE2893" w:rsidRPr="00C13DAA" w:rsidRDefault="00FE2893" w:rsidP="00FE2893">
            <w:r w:rsidRPr="00C13DAA">
              <w:t>PEO</w:t>
            </w:r>
          </w:p>
        </w:tc>
        <w:tc>
          <w:tcPr>
            <w:tcW w:w="5528" w:type="dxa"/>
            <w:vAlign w:val="center"/>
          </w:tcPr>
          <w:p w14:paraId="2861A2AD" w14:textId="77777777" w:rsidR="00FE2893" w:rsidRPr="00C13DAA" w:rsidRDefault="00E10993" w:rsidP="00FE2893">
            <w:r>
              <w:t>Not able to access this module</w:t>
            </w:r>
          </w:p>
        </w:tc>
      </w:tr>
      <w:tr w:rsidR="00FE2893" w:rsidRPr="00C13DAA" w14:paraId="362508D8" w14:textId="77777777" w:rsidTr="00FE2893">
        <w:trPr>
          <w:trHeight w:hRule="exact" w:val="397"/>
          <w:tblHeader/>
        </w:trPr>
        <w:tc>
          <w:tcPr>
            <w:tcW w:w="2966" w:type="dxa"/>
            <w:vAlign w:val="center"/>
          </w:tcPr>
          <w:p w14:paraId="5F9020DE" w14:textId="77777777" w:rsidR="00FE2893" w:rsidRPr="00C13DAA" w:rsidRDefault="00FE2893" w:rsidP="00FE2893">
            <w:r w:rsidRPr="00C13DAA">
              <w:t>Provider View Only</w:t>
            </w:r>
          </w:p>
        </w:tc>
        <w:tc>
          <w:tcPr>
            <w:tcW w:w="720" w:type="dxa"/>
            <w:vAlign w:val="center"/>
          </w:tcPr>
          <w:p w14:paraId="3749D7F7" w14:textId="77777777" w:rsidR="00FE2893" w:rsidRPr="00C13DAA" w:rsidRDefault="00FE2893" w:rsidP="00FE2893">
            <w:r w:rsidRPr="00C13DAA">
              <w:t>PVO</w:t>
            </w:r>
          </w:p>
        </w:tc>
        <w:tc>
          <w:tcPr>
            <w:tcW w:w="5528" w:type="dxa"/>
            <w:vAlign w:val="center"/>
          </w:tcPr>
          <w:p w14:paraId="26EEE71D" w14:textId="77777777" w:rsidR="00FE2893" w:rsidRPr="00C13DAA" w:rsidRDefault="00E10993" w:rsidP="00FE2893">
            <w:r>
              <w:t>Not able to access this module</w:t>
            </w:r>
          </w:p>
        </w:tc>
      </w:tr>
    </w:tbl>
    <w:p w14:paraId="45D120FB" w14:textId="77777777" w:rsidR="00FE2893" w:rsidRPr="003654B1" w:rsidRDefault="00FE2893" w:rsidP="00CE1079">
      <w:pPr>
        <w:spacing w:before="120"/>
        <w:rPr>
          <w:rStyle w:val="Strong"/>
          <w:sz w:val="28"/>
          <w:szCs w:val="28"/>
        </w:rPr>
      </w:pPr>
      <w:r w:rsidRPr="003654B1">
        <w:rPr>
          <w:rStyle w:val="Strong"/>
          <w:sz w:val="28"/>
          <w:szCs w:val="28"/>
        </w:rPr>
        <w:t>How to Update Financial Performance</w:t>
      </w:r>
    </w:p>
    <w:p w14:paraId="02EB2736" w14:textId="77777777" w:rsidR="00FE2893" w:rsidRPr="00C13DAA" w:rsidRDefault="00FE2893" w:rsidP="00FE2893">
      <w:pPr>
        <w:spacing w:before="120"/>
        <w:rPr>
          <w:b/>
        </w:rPr>
      </w:pPr>
      <w:r w:rsidRPr="00C13DAA">
        <w:t xml:space="preserve">A Financial Performance </w:t>
      </w:r>
      <w:r w:rsidRPr="003244FD">
        <w:t>record</w:t>
      </w:r>
      <w:r>
        <w:t xml:space="preserve"> </w:t>
      </w:r>
      <w:r w:rsidRPr="00C13DAA">
        <w:t xml:space="preserve">can only be updated if it has a status of </w:t>
      </w:r>
      <w:r w:rsidRPr="00C13DAA">
        <w:rPr>
          <w:b/>
          <w:bCs/>
        </w:rPr>
        <w:t>Draft</w:t>
      </w:r>
      <w:r w:rsidRPr="00C13DAA">
        <w:t xml:space="preserve">. You can view the status of your Financial Performance from the Financial Performance list. </w:t>
      </w:r>
    </w:p>
    <w:p w14:paraId="124BF6EC" w14:textId="77777777" w:rsidR="008A0EC3" w:rsidRPr="00420370" w:rsidRDefault="008A0EC3" w:rsidP="008A0EC3">
      <w:pPr>
        <w:spacing w:before="120"/>
        <w:rPr>
          <w:rStyle w:val="Strong"/>
          <w:sz w:val="28"/>
          <w:szCs w:val="28"/>
        </w:rPr>
      </w:pPr>
      <w:r w:rsidRPr="00420370">
        <w:rPr>
          <w:rStyle w:val="Strong"/>
          <w:sz w:val="28"/>
          <w:szCs w:val="28"/>
        </w:rPr>
        <w:t>Instructions</w:t>
      </w:r>
    </w:p>
    <w:p w14:paraId="074C66F9" w14:textId="3795FFD1" w:rsidR="00E36634" w:rsidRDefault="00FE2893" w:rsidP="00D046C9">
      <w:pPr>
        <w:pStyle w:val="ListParagraph"/>
        <w:numPr>
          <w:ilvl w:val="0"/>
          <w:numId w:val="40"/>
        </w:numPr>
        <w:spacing w:after="0"/>
        <w:ind w:left="425" w:hanging="425"/>
        <w:contextualSpacing w:val="0"/>
      </w:pPr>
      <w:r w:rsidRPr="00C13DAA">
        <w:t xml:space="preserve">From the Navigation menu select </w:t>
      </w:r>
      <w:r w:rsidRPr="00E36634">
        <w:rPr>
          <w:b/>
        </w:rPr>
        <w:t>Organisation</w:t>
      </w:r>
      <w:r w:rsidR="008A0EC3" w:rsidRPr="00E36634">
        <w:rPr>
          <w:b/>
        </w:rPr>
        <w:t>,</w:t>
      </w:r>
      <w:r w:rsidRPr="00C13DAA">
        <w:t xml:space="preserve"> </w:t>
      </w:r>
      <w:r w:rsidRPr="00E36634">
        <w:rPr>
          <w:b/>
        </w:rPr>
        <w:t>Organisation Details</w:t>
      </w:r>
      <w:r w:rsidRPr="00C13DAA">
        <w:t xml:space="preserve"> from the Sub menu items</w:t>
      </w:r>
      <w:r w:rsidR="008A0EC3">
        <w:t xml:space="preserve"> to</w:t>
      </w:r>
      <w:r w:rsidRPr="00C13DAA">
        <w:t xml:space="preserve"> display the </w:t>
      </w:r>
      <w:r w:rsidRPr="007F663A">
        <w:t>Organisation Details</w:t>
      </w:r>
      <w:r w:rsidRPr="00C13DAA">
        <w:t xml:space="preserve"> screen. </w:t>
      </w:r>
      <w:r w:rsidR="008A0EC3">
        <w:t>Then</w:t>
      </w:r>
      <w:r w:rsidRPr="00C13DAA">
        <w:t xml:space="preserve"> </w:t>
      </w:r>
      <w:r w:rsidR="008A0EC3">
        <w:t>select</w:t>
      </w:r>
      <w:r w:rsidR="007F663A">
        <w:t xml:space="preserve"> </w:t>
      </w:r>
      <w:r w:rsidRPr="00C13DAA">
        <w:t xml:space="preserve">the </w:t>
      </w:r>
      <w:r w:rsidRPr="00E36634">
        <w:rPr>
          <w:b/>
        </w:rPr>
        <w:t>Financial Performance</w:t>
      </w:r>
      <w:r w:rsidRPr="00C13DAA">
        <w:t xml:space="preserve"> tab </w:t>
      </w:r>
      <w:r w:rsidR="008A0EC3">
        <w:t>to</w:t>
      </w:r>
      <w:r w:rsidRPr="00C13DAA">
        <w:t xml:space="preserve"> display the </w:t>
      </w:r>
      <w:r w:rsidRPr="007F663A">
        <w:t>Financial Performance list</w:t>
      </w:r>
      <w:r w:rsidR="00CE1079">
        <w:t xml:space="preserve"> screen.</w:t>
      </w:r>
    </w:p>
    <w:p w14:paraId="19172185" w14:textId="77777777" w:rsidR="0024423F" w:rsidRPr="00E36634" w:rsidRDefault="0024423F" w:rsidP="00CE1079">
      <w:pPr>
        <w:jc w:val="center"/>
        <w:rPr>
          <w:rStyle w:val="Strong"/>
          <w:b w:val="0"/>
          <w:bCs w:val="0"/>
        </w:rPr>
      </w:pPr>
      <w:r>
        <w:rPr>
          <w:noProof/>
          <w:lang w:eastAsia="en-AU"/>
        </w:rPr>
        <w:drawing>
          <wp:inline distT="0" distB="0" distL="0" distR="0" wp14:anchorId="1499F1F5" wp14:editId="32428B78">
            <wp:extent cx="3582007" cy="767573"/>
            <wp:effectExtent l="0" t="0" r="0" b="0"/>
            <wp:docPr id="71" name="Picture 71" descr="View Financial Performance" title="View organisation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67490" cy="785891"/>
                    </a:xfrm>
                    <a:prstGeom prst="rect">
                      <a:avLst/>
                    </a:prstGeom>
                    <a:noFill/>
                    <a:ln>
                      <a:noFill/>
                    </a:ln>
                  </pic:spPr>
                </pic:pic>
              </a:graphicData>
            </a:graphic>
          </wp:inline>
        </w:drawing>
      </w:r>
    </w:p>
    <w:p w14:paraId="36B61DC9" w14:textId="77777777" w:rsidR="00FE2893" w:rsidRDefault="00FE2893" w:rsidP="00D046C9">
      <w:pPr>
        <w:pStyle w:val="ListParagraph"/>
        <w:numPr>
          <w:ilvl w:val="0"/>
          <w:numId w:val="40"/>
        </w:numPr>
        <w:spacing w:after="0"/>
        <w:ind w:left="425" w:hanging="425"/>
        <w:contextualSpacing w:val="0"/>
      </w:pPr>
      <w:r w:rsidRPr="00C13DAA">
        <w:t xml:space="preserve">Click the </w:t>
      </w:r>
      <w:r w:rsidRPr="00E36634">
        <w:rPr>
          <w:b/>
        </w:rPr>
        <w:t>Edit</w:t>
      </w:r>
      <w:r w:rsidRPr="00C13DAA">
        <w:t xml:space="preserve"> button for the selected Financial Performance, </w:t>
      </w:r>
      <w:r w:rsidR="0024423F">
        <w:t>t</w:t>
      </w:r>
      <w:r w:rsidRPr="00C13DAA">
        <w:t xml:space="preserve">he </w:t>
      </w:r>
      <w:r w:rsidRPr="00CE03D0">
        <w:t>Edit Financial Performance</w:t>
      </w:r>
      <w:r w:rsidRPr="00C13DAA">
        <w:t xml:space="preserve"> screen will be displayed.</w:t>
      </w:r>
    </w:p>
    <w:p w14:paraId="03A17773" w14:textId="77777777" w:rsidR="00FE2893" w:rsidRPr="00C13DAA" w:rsidRDefault="00FE2893" w:rsidP="00A45D80">
      <w:pPr>
        <w:ind w:left="426" w:right="119" w:hanging="426"/>
        <w:jc w:val="center"/>
      </w:pPr>
      <w:r>
        <w:rPr>
          <w:noProof/>
          <w:lang w:eastAsia="en-AU"/>
        </w:rPr>
        <w:drawing>
          <wp:inline distT="0" distB="0" distL="0" distR="0" wp14:anchorId="75E76C5A" wp14:editId="50671655">
            <wp:extent cx="3877767" cy="2220558"/>
            <wp:effectExtent l="0" t="0" r="8890" b="8890"/>
            <wp:docPr id="159" name="Picture 159" descr="Edit existing FP" title="Financial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88553" cy="2226735"/>
                    </a:xfrm>
                    <a:prstGeom prst="rect">
                      <a:avLst/>
                    </a:prstGeom>
                    <a:noFill/>
                    <a:ln>
                      <a:noFill/>
                    </a:ln>
                  </pic:spPr>
                </pic:pic>
              </a:graphicData>
            </a:graphic>
          </wp:inline>
        </w:drawing>
      </w:r>
    </w:p>
    <w:p w14:paraId="64701891" w14:textId="77777777" w:rsidR="00FE2893" w:rsidRPr="00C13DAA" w:rsidRDefault="00FE2893" w:rsidP="00A45D80">
      <w:pPr>
        <w:pStyle w:val="ListParagraph"/>
        <w:numPr>
          <w:ilvl w:val="0"/>
          <w:numId w:val="40"/>
        </w:numPr>
        <w:spacing w:after="30"/>
        <w:ind w:left="426" w:right="119" w:hanging="426"/>
        <w:contextualSpacing w:val="0"/>
      </w:pPr>
      <w:r w:rsidRPr="00C13DAA">
        <w:t>Update any information in the Financial Performance.</w:t>
      </w:r>
    </w:p>
    <w:p w14:paraId="3B6B6FCE" w14:textId="77777777" w:rsidR="00FE2893" w:rsidRPr="00C13DAA" w:rsidRDefault="00FE2893" w:rsidP="00A45D80">
      <w:pPr>
        <w:pStyle w:val="ListParagraph"/>
        <w:numPr>
          <w:ilvl w:val="0"/>
          <w:numId w:val="40"/>
        </w:numPr>
        <w:spacing w:after="30"/>
        <w:ind w:left="426" w:right="119" w:hanging="426"/>
        <w:contextualSpacing w:val="0"/>
      </w:pPr>
      <w:r w:rsidRPr="00C13DAA">
        <w:t xml:space="preserve">Click </w:t>
      </w:r>
      <w:r w:rsidRPr="00E36634">
        <w:rPr>
          <w:b/>
        </w:rPr>
        <w:t>Submit</w:t>
      </w:r>
      <w:r w:rsidRPr="00C13DAA">
        <w:t>.</w:t>
      </w:r>
    </w:p>
    <w:p w14:paraId="23AD18B7" w14:textId="77777777" w:rsidR="00FE2893" w:rsidRPr="00C13DAA" w:rsidRDefault="00FE2893" w:rsidP="00A45D80">
      <w:pPr>
        <w:pStyle w:val="ListParagraph"/>
        <w:numPr>
          <w:ilvl w:val="0"/>
          <w:numId w:val="40"/>
        </w:numPr>
        <w:ind w:left="426" w:right="119" w:hanging="426"/>
        <w:contextualSpacing w:val="0"/>
      </w:pPr>
      <w:r w:rsidRPr="00C13DAA">
        <w:t>The updates made to the Financial Performance will be saved, the Financial Performance will have a status of ‘Submitted’ and the Financial Performance list screen is displayed.</w:t>
      </w:r>
    </w:p>
    <w:p w14:paraId="4299E704" w14:textId="77777777" w:rsidR="00FE2893" w:rsidRPr="00420370" w:rsidRDefault="00FE2893" w:rsidP="00CE1079">
      <w:pPr>
        <w:ind w:right="119"/>
        <w:rPr>
          <w:rStyle w:val="Strong"/>
          <w:sz w:val="28"/>
          <w:szCs w:val="28"/>
        </w:rPr>
      </w:pPr>
      <w:r w:rsidRPr="00420370">
        <w:rPr>
          <w:rStyle w:val="Strong"/>
          <w:sz w:val="28"/>
          <w:szCs w:val="28"/>
        </w:rPr>
        <w:t>Notes</w:t>
      </w:r>
    </w:p>
    <w:p w14:paraId="254069AF" w14:textId="77777777" w:rsidR="00B57ECE" w:rsidRDefault="00FE2893" w:rsidP="00CE1079">
      <w:pPr>
        <w:pStyle w:val="ListParagraph"/>
        <w:numPr>
          <w:ilvl w:val="0"/>
          <w:numId w:val="41"/>
        </w:numPr>
        <w:spacing w:after="30"/>
        <w:ind w:left="714" w:right="119" w:hanging="357"/>
        <w:contextualSpacing w:val="0"/>
      </w:pPr>
      <w:r w:rsidRPr="00C13DAA">
        <w:t>You will no</w:t>
      </w:r>
      <w:r>
        <w:t xml:space="preserve"> longer </w:t>
      </w:r>
      <w:r w:rsidRPr="00C13DAA">
        <w:t>be able to edit your Financial Performance</w:t>
      </w:r>
      <w:r w:rsidR="00053987">
        <w:t xml:space="preserve"> </w:t>
      </w:r>
      <w:r w:rsidRPr="00C13DAA">
        <w:t>once it</w:t>
      </w:r>
      <w:r>
        <w:t xml:space="preserve"> has been s</w:t>
      </w:r>
      <w:r w:rsidRPr="00C13DAA">
        <w:t xml:space="preserve">ubmitted. </w:t>
      </w:r>
    </w:p>
    <w:p w14:paraId="56315704" w14:textId="6F469817" w:rsidR="00CD7500" w:rsidRPr="00D046C9" w:rsidRDefault="00053987" w:rsidP="005D0554">
      <w:pPr>
        <w:pStyle w:val="ListParagraph"/>
        <w:numPr>
          <w:ilvl w:val="0"/>
          <w:numId w:val="41"/>
        </w:numPr>
        <w:ind w:left="714" w:right="119" w:hanging="357"/>
        <w:contextualSpacing w:val="0"/>
        <w:rPr>
          <w:b/>
          <w:sz w:val="36"/>
        </w:rPr>
      </w:pPr>
      <w:r>
        <w:t>If your F</w:t>
      </w:r>
      <w:r w:rsidR="00FB030C">
        <w:t xml:space="preserve">inancial </w:t>
      </w:r>
      <w:r>
        <w:t>P</w:t>
      </w:r>
      <w:r w:rsidR="00FB030C">
        <w:t>erformance</w:t>
      </w:r>
      <w:r>
        <w:t xml:space="preserve"> requires further editing, you must </w:t>
      </w:r>
      <w:r w:rsidR="00FB030C" w:rsidRPr="005B6FFB">
        <w:t xml:space="preserve">contact </w:t>
      </w:r>
      <w:r w:rsidR="00FB030C">
        <w:t xml:space="preserve">the department via the online enquiry form under the Frequently Asked Questions section at </w:t>
      </w:r>
      <w:hyperlink r:id="rId190" w:history="1">
        <w:r w:rsidR="005E5E34">
          <w:rPr>
            <w:rStyle w:val="Hyperlink"/>
          </w:rPr>
          <w:t>www.educa</w:t>
        </w:r>
        <w:r w:rsidR="005E5E34">
          <w:rPr>
            <w:rStyle w:val="Hyperlink"/>
          </w:rPr>
          <w:lastRenderedPageBreak/>
          <w:t>tion.gov.au/information-vet-student-loans-approved-providers</w:t>
        </w:r>
      </w:hyperlink>
      <w:r w:rsidR="00FB030C">
        <w:t xml:space="preserve"> </w:t>
      </w:r>
      <w:r w:rsidR="00C54B7B" w:rsidRPr="00D046C9">
        <w:rPr>
          <w:rStyle w:val="Hyperlink"/>
          <w:color w:val="auto"/>
          <w:u w:val="none"/>
        </w:rPr>
        <w:t xml:space="preserve">or for higher education providers, email </w:t>
      </w:r>
      <w:hyperlink r:id="rId191" w:history="1">
        <w:r w:rsidR="00ED3689" w:rsidRPr="008729B4">
          <w:rPr>
            <w:rStyle w:val="Hyperlink"/>
          </w:rPr>
          <w:t>Fee-Help@education.gov.au</w:t>
        </w:r>
      </w:hyperlink>
      <w:r>
        <w:t xml:space="preserve"> and request your FP status to be updated from ‘Submitted’ to ‘Draft’.</w:t>
      </w:r>
      <w:r w:rsidR="00CD7500">
        <w:br w:type="page"/>
      </w:r>
    </w:p>
    <w:p w14:paraId="3DE40E38" w14:textId="77777777" w:rsidR="00497C1F" w:rsidRDefault="00497C1F" w:rsidP="004A15F7">
      <w:pPr>
        <w:pStyle w:val="Heading1"/>
      </w:pPr>
      <w:bookmarkStart w:id="58" w:name="_Toc522637032"/>
      <w:r>
        <w:lastRenderedPageBreak/>
        <w:t>Milestone – View/submit</w:t>
      </w:r>
      <w:bookmarkEnd w:id="58"/>
    </w:p>
    <w:tbl>
      <w:tblPr>
        <w:tblStyle w:val="TableGrid17"/>
        <w:tblW w:w="0" w:type="auto"/>
        <w:tblInd w:w="108" w:type="dxa"/>
        <w:tblLook w:val="04A0" w:firstRow="1" w:lastRow="0" w:firstColumn="1" w:lastColumn="0" w:noHBand="0" w:noVBand="1"/>
        <w:tblCaption w:val="Lodging an RFI"/>
        <w:tblDescription w:val="What roles can lodge"/>
      </w:tblPr>
      <w:tblGrid>
        <w:gridCol w:w="2966"/>
        <w:gridCol w:w="1003"/>
        <w:gridCol w:w="5387"/>
      </w:tblGrid>
      <w:tr w:rsidR="00497C1F" w:rsidRPr="00D93EC7" w14:paraId="59834FA2" w14:textId="77777777" w:rsidTr="00FE2893">
        <w:trPr>
          <w:trHeight w:hRule="exact" w:val="397"/>
          <w:tblHeader/>
        </w:trPr>
        <w:tc>
          <w:tcPr>
            <w:tcW w:w="2966" w:type="dxa"/>
            <w:shd w:val="clear" w:color="auto" w:fill="A6A6A6" w:themeFill="background1" w:themeFillShade="A6"/>
          </w:tcPr>
          <w:p w14:paraId="7102450B" w14:textId="77777777" w:rsidR="00497C1F" w:rsidRPr="00D93EC7" w:rsidRDefault="00497C1F" w:rsidP="00FE2893">
            <w:pPr>
              <w:spacing w:after="40"/>
              <w:rPr>
                <w:b/>
                <w:bCs/>
              </w:rPr>
            </w:pPr>
            <w:r w:rsidRPr="007A0102">
              <w:rPr>
                <w:b/>
                <w:bCs/>
              </w:rPr>
              <w:t>USER ROLES</w:t>
            </w:r>
            <w:r w:rsidRPr="00D93EC7">
              <w:rPr>
                <w:b/>
                <w:bCs/>
              </w:rPr>
              <w:t xml:space="preserve"> </w:t>
            </w:r>
          </w:p>
        </w:tc>
        <w:tc>
          <w:tcPr>
            <w:tcW w:w="1003" w:type="dxa"/>
            <w:shd w:val="clear" w:color="auto" w:fill="A6A6A6" w:themeFill="background1" w:themeFillShade="A6"/>
          </w:tcPr>
          <w:p w14:paraId="7F1FBADE" w14:textId="77777777" w:rsidR="00497C1F" w:rsidRPr="00D93EC7" w:rsidRDefault="00497C1F" w:rsidP="00FE2893">
            <w:pPr>
              <w:spacing w:after="40"/>
              <w:rPr>
                <w:b/>
                <w:bCs/>
              </w:rPr>
            </w:pPr>
          </w:p>
        </w:tc>
        <w:tc>
          <w:tcPr>
            <w:tcW w:w="5387" w:type="dxa"/>
            <w:shd w:val="clear" w:color="auto" w:fill="A6A6A6" w:themeFill="background1" w:themeFillShade="A6"/>
          </w:tcPr>
          <w:p w14:paraId="7F50CADC" w14:textId="77777777" w:rsidR="00497C1F" w:rsidRPr="00D93EC7" w:rsidRDefault="00497C1F" w:rsidP="00FE2893">
            <w:pPr>
              <w:spacing w:after="40"/>
              <w:rPr>
                <w:b/>
                <w:bCs/>
              </w:rPr>
            </w:pPr>
            <w:r w:rsidRPr="00D93EC7">
              <w:rPr>
                <w:b/>
                <w:bCs/>
              </w:rPr>
              <w:t>ACCESS</w:t>
            </w:r>
          </w:p>
        </w:tc>
      </w:tr>
      <w:tr w:rsidR="00497C1F" w:rsidRPr="00D93EC7" w14:paraId="452A4B5E" w14:textId="77777777" w:rsidTr="00FE2893">
        <w:trPr>
          <w:trHeight w:hRule="exact" w:val="397"/>
          <w:tblHeader/>
        </w:trPr>
        <w:tc>
          <w:tcPr>
            <w:tcW w:w="2966" w:type="dxa"/>
            <w:vAlign w:val="center"/>
          </w:tcPr>
          <w:p w14:paraId="1D92E17B" w14:textId="77777777" w:rsidR="00497C1F" w:rsidRPr="00D93EC7" w:rsidRDefault="00497C1F" w:rsidP="00FE2893">
            <w:pPr>
              <w:spacing w:after="40"/>
            </w:pPr>
            <w:r w:rsidRPr="00D93EC7">
              <w:t>Provider Corporate Officer</w:t>
            </w:r>
          </w:p>
        </w:tc>
        <w:tc>
          <w:tcPr>
            <w:tcW w:w="1003" w:type="dxa"/>
            <w:vAlign w:val="center"/>
          </w:tcPr>
          <w:p w14:paraId="26E0E72E" w14:textId="77777777" w:rsidR="00497C1F" w:rsidRPr="00D93EC7" w:rsidRDefault="00497C1F" w:rsidP="00FE2893">
            <w:pPr>
              <w:spacing w:after="40"/>
            </w:pPr>
            <w:r w:rsidRPr="00D93EC7">
              <w:t>CEO</w:t>
            </w:r>
          </w:p>
        </w:tc>
        <w:tc>
          <w:tcPr>
            <w:tcW w:w="5387" w:type="dxa"/>
            <w:vAlign w:val="center"/>
          </w:tcPr>
          <w:p w14:paraId="1D118BBB" w14:textId="77777777" w:rsidR="00497C1F" w:rsidRPr="00D93EC7" w:rsidRDefault="00497C1F" w:rsidP="00FE2893">
            <w:pPr>
              <w:spacing w:after="40"/>
            </w:pPr>
            <w:r w:rsidRPr="00D93EC7">
              <w:t xml:space="preserve">Can </w:t>
            </w:r>
            <w:r>
              <w:t>View/update and submit a milestone</w:t>
            </w:r>
          </w:p>
        </w:tc>
      </w:tr>
      <w:tr w:rsidR="00497C1F" w:rsidRPr="00D93EC7" w14:paraId="3B138AC8" w14:textId="77777777" w:rsidTr="00FE2893">
        <w:trPr>
          <w:trHeight w:hRule="exact" w:val="397"/>
          <w:tblHeader/>
        </w:trPr>
        <w:tc>
          <w:tcPr>
            <w:tcW w:w="2966" w:type="dxa"/>
            <w:vAlign w:val="center"/>
          </w:tcPr>
          <w:p w14:paraId="029A251A" w14:textId="77777777" w:rsidR="00497C1F" w:rsidRPr="00D93EC7" w:rsidRDefault="00497C1F" w:rsidP="00FE2893">
            <w:pPr>
              <w:spacing w:after="40"/>
            </w:pPr>
            <w:r w:rsidRPr="00D93EC7">
              <w:t>Provider Senior Officer</w:t>
            </w:r>
          </w:p>
        </w:tc>
        <w:tc>
          <w:tcPr>
            <w:tcW w:w="1003" w:type="dxa"/>
            <w:vAlign w:val="center"/>
          </w:tcPr>
          <w:p w14:paraId="6E8E02A7" w14:textId="77777777" w:rsidR="00497C1F" w:rsidRPr="00D93EC7" w:rsidRDefault="00497C1F" w:rsidP="00FE2893">
            <w:pPr>
              <w:spacing w:after="40"/>
            </w:pPr>
            <w:r w:rsidRPr="00D93EC7">
              <w:t>SAO</w:t>
            </w:r>
          </w:p>
        </w:tc>
        <w:tc>
          <w:tcPr>
            <w:tcW w:w="5387" w:type="dxa"/>
            <w:vAlign w:val="center"/>
          </w:tcPr>
          <w:p w14:paraId="5908A0F4" w14:textId="77777777" w:rsidR="00497C1F" w:rsidRPr="00D93EC7" w:rsidRDefault="00497C1F" w:rsidP="00FE2893">
            <w:pPr>
              <w:spacing w:after="40"/>
            </w:pPr>
            <w:r w:rsidRPr="00D93EC7">
              <w:t xml:space="preserve">Can </w:t>
            </w:r>
            <w:r>
              <w:t>View/update and submit a milestone</w:t>
            </w:r>
          </w:p>
        </w:tc>
      </w:tr>
      <w:tr w:rsidR="00497C1F" w:rsidRPr="00D93EC7" w14:paraId="67661776" w14:textId="77777777" w:rsidTr="00FE2893">
        <w:trPr>
          <w:trHeight w:hRule="exact" w:val="397"/>
          <w:tblHeader/>
        </w:trPr>
        <w:tc>
          <w:tcPr>
            <w:tcW w:w="2966" w:type="dxa"/>
            <w:vAlign w:val="center"/>
          </w:tcPr>
          <w:p w14:paraId="77BFE1D6" w14:textId="77777777" w:rsidR="00497C1F" w:rsidRPr="00D93EC7" w:rsidRDefault="00497C1F" w:rsidP="00FE2893">
            <w:pPr>
              <w:spacing w:after="40"/>
            </w:pPr>
            <w:r w:rsidRPr="00D93EC7">
              <w:t>Provider Finance Officer</w:t>
            </w:r>
          </w:p>
        </w:tc>
        <w:tc>
          <w:tcPr>
            <w:tcW w:w="1003" w:type="dxa"/>
            <w:vAlign w:val="center"/>
          </w:tcPr>
          <w:p w14:paraId="1747BE03" w14:textId="77777777" w:rsidR="00497C1F" w:rsidRPr="00D93EC7" w:rsidRDefault="00497C1F" w:rsidP="00FE2893">
            <w:pPr>
              <w:spacing w:after="40"/>
            </w:pPr>
            <w:r w:rsidRPr="00D93EC7">
              <w:t>PFO</w:t>
            </w:r>
          </w:p>
        </w:tc>
        <w:tc>
          <w:tcPr>
            <w:tcW w:w="5387" w:type="dxa"/>
            <w:vAlign w:val="center"/>
          </w:tcPr>
          <w:p w14:paraId="365148E4" w14:textId="77777777" w:rsidR="00497C1F" w:rsidRPr="00D93EC7" w:rsidRDefault="00497C1F" w:rsidP="00FE2893">
            <w:pPr>
              <w:spacing w:after="40"/>
            </w:pPr>
            <w:r w:rsidRPr="00D93EC7">
              <w:t xml:space="preserve">Can </w:t>
            </w:r>
            <w:r>
              <w:t>View/update and submit a milestone</w:t>
            </w:r>
          </w:p>
        </w:tc>
      </w:tr>
      <w:tr w:rsidR="00497C1F" w:rsidRPr="00D93EC7" w14:paraId="45C97DE1" w14:textId="77777777" w:rsidTr="00FE2893">
        <w:trPr>
          <w:trHeight w:hRule="exact" w:val="397"/>
          <w:tblHeader/>
        </w:trPr>
        <w:tc>
          <w:tcPr>
            <w:tcW w:w="2966" w:type="dxa"/>
            <w:vAlign w:val="center"/>
          </w:tcPr>
          <w:p w14:paraId="529EF264" w14:textId="77777777" w:rsidR="00497C1F" w:rsidRPr="00D93EC7" w:rsidRDefault="00497C1F" w:rsidP="00FE2893">
            <w:pPr>
              <w:spacing w:after="40"/>
            </w:pPr>
            <w:r w:rsidRPr="00D93EC7">
              <w:t>Provider Editing Officer</w:t>
            </w:r>
          </w:p>
        </w:tc>
        <w:tc>
          <w:tcPr>
            <w:tcW w:w="1003" w:type="dxa"/>
            <w:vAlign w:val="center"/>
          </w:tcPr>
          <w:p w14:paraId="36C5CF14" w14:textId="77777777" w:rsidR="00497C1F" w:rsidRPr="00D93EC7" w:rsidRDefault="00497C1F" w:rsidP="00FE2893">
            <w:pPr>
              <w:spacing w:after="40"/>
            </w:pPr>
            <w:r w:rsidRPr="00D93EC7">
              <w:t>PEO</w:t>
            </w:r>
          </w:p>
        </w:tc>
        <w:tc>
          <w:tcPr>
            <w:tcW w:w="5387" w:type="dxa"/>
            <w:vAlign w:val="center"/>
          </w:tcPr>
          <w:p w14:paraId="5DA6098E" w14:textId="77777777" w:rsidR="00497C1F" w:rsidRPr="00D93EC7" w:rsidRDefault="00497C1F" w:rsidP="00FE2893">
            <w:pPr>
              <w:spacing w:after="40"/>
            </w:pPr>
            <w:r w:rsidRPr="00D93EC7">
              <w:t xml:space="preserve">Can </w:t>
            </w:r>
            <w:r>
              <w:t>View/update and submit a milestone</w:t>
            </w:r>
          </w:p>
        </w:tc>
      </w:tr>
      <w:tr w:rsidR="00497C1F" w:rsidRPr="00D93EC7" w14:paraId="78BE1B2E" w14:textId="77777777" w:rsidTr="00FE2893">
        <w:trPr>
          <w:trHeight w:hRule="exact" w:val="397"/>
          <w:tblHeader/>
        </w:trPr>
        <w:tc>
          <w:tcPr>
            <w:tcW w:w="2966" w:type="dxa"/>
            <w:vAlign w:val="center"/>
          </w:tcPr>
          <w:p w14:paraId="5DEEECCA" w14:textId="77777777" w:rsidR="00497C1F" w:rsidRPr="00D93EC7" w:rsidRDefault="00497C1F" w:rsidP="00FE2893">
            <w:pPr>
              <w:spacing w:after="40"/>
            </w:pPr>
            <w:r w:rsidRPr="00D93EC7">
              <w:t>Provider View Only</w:t>
            </w:r>
          </w:p>
        </w:tc>
        <w:tc>
          <w:tcPr>
            <w:tcW w:w="1003" w:type="dxa"/>
            <w:vAlign w:val="center"/>
          </w:tcPr>
          <w:p w14:paraId="31FEE93C" w14:textId="77777777" w:rsidR="00497C1F" w:rsidRPr="00D93EC7" w:rsidRDefault="00497C1F" w:rsidP="00FE2893">
            <w:pPr>
              <w:spacing w:after="40"/>
            </w:pPr>
            <w:r w:rsidRPr="00D93EC7">
              <w:t>PVO</w:t>
            </w:r>
          </w:p>
        </w:tc>
        <w:tc>
          <w:tcPr>
            <w:tcW w:w="5387" w:type="dxa"/>
            <w:vAlign w:val="center"/>
          </w:tcPr>
          <w:p w14:paraId="1B467333" w14:textId="77777777" w:rsidR="00497C1F" w:rsidRPr="00D93EC7" w:rsidRDefault="00497C1F" w:rsidP="00FE2893">
            <w:pPr>
              <w:spacing w:after="40"/>
            </w:pPr>
            <w:r>
              <w:t>Can view a milestone only</w:t>
            </w:r>
          </w:p>
        </w:tc>
      </w:tr>
    </w:tbl>
    <w:p w14:paraId="3025A1A2" w14:textId="77777777" w:rsidR="00497C1F" w:rsidRDefault="00497C1F" w:rsidP="00497C1F">
      <w:pPr>
        <w:spacing w:before="120"/>
      </w:pPr>
      <w:r>
        <w:t xml:space="preserve">There are two types of </w:t>
      </w:r>
      <w:r w:rsidR="00C853DC">
        <w:t>m</w:t>
      </w:r>
      <w:r>
        <w:t xml:space="preserve">ilestones that are generated by the </w:t>
      </w:r>
      <w:r w:rsidR="002B4401">
        <w:t>Department</w:t>
      </w:r>
      <w:r w:rsidR="00C853DC">
        <w:t>:</w:t>
      </w:r>
    </w:p>
    <w:p w14:paraId="2EB68950" w14:textId="77777777" w:rsidR="00497C1F" w:rsidRDefault="00497C1F" w:rsidP="00A45D80">
      <w:pPr>
        <w:pStyle w:val="ListParagraph"/>
        <w:numPr>
          <w:ilvl w:val="0"/>
          <w:numId w:val="31"/>
        </w:numPr>
        <w:spacing w:before="120"/>
        <w:ind w:left="426" w:hanging="426"/>
      </w:pPr>
      <w:r>
        <w:t>Recurring Milestone; and</w:t>
      </w:r>
    </w:p>
    <w:p w14:paraId="2BBE8427" w14:textId="77777777" w:rsidR="00497C1F" w:rsidRDefault="00497C1F" w:rsidP="00A45D80">
      <w:pPr>
        <w:pStyle w:val="ListParagraph"/>
        <w:numPr>
          <w:ilvl w:val="0"/>
          <w:numId w:val="31"/>
        </w:numPr>
        <w:spacing w:before="120"/>
        <w:ind w:left="426" w:hanging="426"/>
      </w:pPr>
      <w:r>
        <w:t>A one off Milestone</w:t>
      </w:r>
      <w:r w:rsidR="00C853DC">
        <w:t>.</w:t>
      </w:r>
    </w:p>
    <w:p w14:paraId="46E08796" w14:textId="439050F0" w:rsidR="00497C1F" w:rsidRDefault="00497C1F" w:rsidP="00CE1079">
      <w:r>
        <w:t xml:space="preserve">An example of a </w:t>
      </w:r>
      <w:r>
        <w:rPr>
          <w:b/>
        </w:rPr>
        <w:t>recurring milestone</w:t>
      </w:r>
      <w:r>
        <w:t xml:space="preserve"> would be submission of audited financial statements either ending 30 Jun</w:t>
      </w:r>
      <w:r w:rsidR="00EF1B19">
        <w:t xml:space="preserve">e or 31 December of each year. </w:t>
      </w:r>
      <w:r>
        <w:t xml:space="preserve">A </w:t>
      </w:r>
      <w:r>
        <w:rPr>
          <w:b/>
        </w:rPr>
        <w:t>one off milestone</w:t>
      </w:r>
      <w:r>
        <w:t xml:space="preserve"> example would be the completion of the </w:t>
      </w:r>
      <w:r w:rsidR="00FC1A35">
        <w:t>New Provider Information Pack</w:t>
      </w:r>
      <w:r>
        <w:t xml:space="preserve"> for newly approved providers.</w:t>
      </w:r>
    </w:p>
    <w:p w14:paraId="2EBE60E8" w14:textId="77777777" w:rsidR="00497C1F" w:rsidRPr="001A2C5D" w:rsidRDefault="00497C1F" w:rsidP="00CE1079">
      <w:r>
        <w:t xml:space="preserve">Applicants/Providers can action any </w:t>
      </w:r>
      <w:r w:rsidR="00C853DC">
        <w:t>m</w:t>
      </w:r>
      <w:r>
        <w:t xml:space="preserve">ilestones up to 3 months prior to the </w:t>
      </w:r>
      <w:r w:rsidR="00C853DC">
        <w:t>d</w:t>
      </w:r>
      <w:r>
        <w:t xml:space="preserve">ue </w:t>
      </w:r>
      <w:r w:rsidR="00C853DC">
        <w:t>d</w:t>
      </w:r>
      <w:r>
        <w:t xml:space="preserve">ate. </w:t>
      </w:r>
    </w:p>
    <w:p w14:paraId="58986ED5" w14:textId="77777777" w:rsidR="00497C1F" w:rsidRPr="00227B4A" w:rsidRDefault="00497C1F" w:rsidP="00CE1079">
      <w:pPr>
        <w:rPr>
          <w:rStyle w:val="Strong"/>
          <w:sz w:val="28"/>
          <w:szCs w:val="28"/>
        </w:rPr>
      </w:pPr>
      <w:r w:rsidRPr="00227B4A">
        <w:rPr>
          <w:rStyle w:val="Strong"/>
          <w:sz w:val="28"/>
          <w:szCs w:val="28"/>
        </w:rPr>
        <w:t>Instructions</w:t>
      </w:r>
    </w:p>
    <w:p w14:paraId="6AE0D750" w14:textId="77777777" w:rsidR="00497C1F" w:rsidRDefault="00497C1F" w:rsidP="00D046C9">
      <w:pPr>
        <w:pStyle w:val="ListParagraph"/>
        <w:numPr>
          <w:ilvl w:val="0"/>
          <w:numId w:val="43"/>
        </w:numPr>
        <w:spacing w:after="0"/>
        <w:ind w:left="425" w:hanging="425"/>
        <w:contextualSpacing w:val="0"/>
      </w:pPr>
      <w:r w:rsidRPr="00C13DAA">
        <w:t xml:space="preserve">Click on </w:t>
      </w:r>
      <w:r w:rsidRPr="001F5E6A">
        <w:rPr>
          <w:rStyle w:val="Strong"/>
        </w:rPr>
        <w:t>Organisation</w:t>
      </w:r>
      <w:r>
        <w:rPr>
          <w:rStyle w:val="Strong"/>
        </w:rPr>
        <w:t xml:space="preserve"> – View Organisation details </w:t>
      </w:r>
      <w:r w:rsidRPr="00C13DAA">
        <w:t>to view the Organisation Details screen.</w:t>
      </w:r>
    </w:p>
    <w:p w14:paraId="7A6D00EA" w14:textId="7A4ABC6B" w:rsidR="00497C1F" w:rsidRDefault="00497C1F" w:rsidP="00A45D80">
      <w:pPr>
        <w:pStyle w:val="ListParagraph"/>
        <w:ind w:left="426" w:hanging="426"/>
        <w:contextualSpacing w:val="0"/>
        <w:jc w:val="center"/>
      </w:pPr>
      <w:r>
        <w:rPr>
          <w:noProof/>
          <w:lang w:eastAsia="en-AU"/>
        </w:rPr>
        <w:drawing>
          <wp:inline distT="0" distB="0" distL="0" distR="0" wp14:anchorId="60F44057" wp14:editId="1DC0C818">
            <wp:extent cx="2057400" cy="647344"/>
            <wp:effectExtent l="0" t="0" r="0" b="635"/>
            <wp:docPr id="144" name="Picture 144" descr="Select upcoming milestones screen" title="Organisation - upcoming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69756" cy="651232"/>
                    </a:xfrm>
                    <a:prstGeom prst="rect">
                      <a:avLst/>
                    </a:prstGeom>
                    <a:noFill/>
                    <a:ln>
                      <a:noFill/>
                    </a:ln>
                  </pic:spPr>
                </pic:pic>
              </a:graphicData>
            </a:graphic>
          </wp:inline>
        </w:drawing>
      </w:r>
    </w:p>
    <w:p w14:paraId="42C8FF9A" w14:textId="77777777" w:rsidR="00497C1F" w:rsidRDefault="00497C1F" w:rsidP="00D046C9">
      <w:pPr>
        <w:pStyle w:val="ListParagraph"/>
        <w:numPr>
          <w:ilvl w:val="0"/>
          <w:numId w:val="43"/>
        </w:numPr>
        <w:spacing w:before="120" w:after="0"/>
        <w:ind w:left="425" w:hanging="425"/>
        <w:contextualSpacing w:val="0"/>
      </w:pPr>
      <w:r>
        <w:t xml:space="preserve">Click on the </w:t>
      </w:r>
      <w:r w:rsidRPr="00656FD6">
        <w:rPr>
          <w:b/>
        </w:rPr>
        <w:t>Upcoming Milestones</w:t>
      </w:r>
      <w:r>
        <w:t xml:space="preserve"> tab to view the </w:t>
      </w:r>
      <w:r w:rsidRPr="00656FD6">
        <w:rPr>
          <w:b/>
        </w:rPr>
        <w:t>Upcoming Milestones</w:t>
      </w:r>
      <w:r>
        <w:t xml:space="preserve"> screen</w:t>
      </w:r>
      <w:r w:rsidR="00C853DC">
        <w:t>.</w:t>
      </w:r>
    </w:p>
    <w:p w14:paraId="340294AF" w14:textId="77777777" w:rsidR="00C1324E" w:rsidRDefault="00C1324E" w:rsidP="00A45D80">
      <w:pPr>
        <w:ind w:left="426" w:hanging="426"/>
        <w:jc w:val="center"/>
      </w:pPr>
      <w:r>
        <w:rPr>
          <w:noProof/>
          <w:lang w:eastAsia="en-AU"/>
        </w:rPr>
        <w:drawing>
          <wp:inline distT="0" distB="0" distL="0" distR="0" wp14:anchorId="7DF5C151" wp14:editId="1E1F9786">
            <wp:extent cx="4247537" cy="804419"/>
            <wp:effectExtent l="0" t="0" r="635" b="0"/>
            <wp:docPr id="72" name="Picture 72" descr="Select upcoming milestone list" title="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05260" cy="815351"/>
                    </a:xfrm>
                    <a:prstGeom prst="rect">
                      <a:avLst/>
                    </a:prstGeom>
                    <a:noFill/>
                    <a:ln>
                      <a:noFill/>
                    </a:ln>
                  </pic:spPr>
                </pic:pic>
              </a:graphicData>
            </a:graphic>
          </wp:inline>
        </w:drawing>
      </w:r>
    </w:p>
    <w:p w14:paraId="6A012201" w14:textId="3543FA77" w:rsidR="00497C1F" w:rsidRDefault="00497C1F" w:rsidP="00A45D80">
      <w:pPr>
        <w:pStyle w:val="ListParagraph"/>
        <w:numPr>
          <w:ilvl w:val="0"/>
          <w:numId w:val="43"/>
        </w:numPr>
        <w:spacing w:after="60"/>
        <w:ind w:left="426" w:hanging="426"/>
        <w:contextualSpacing w:val="0"/>
      </w:pPr>
      <w:r>
        <w:t xml:space="preserve">The Upcoming Milestones page has two sections, </w:t>
      </w:r>
      <w:r w:rsidRPr="00656FD6">
        <w:rPr>
          <w:b/>
        </w:rPr>
        <w:t xml:space="preserve">Upcoming Milestones </w:t>
      </w:r>
      <w:r>
        <w:t xml:space="preserve">and </w:t>
      </w:r>
      <w:r w:rsidRPr="00656FD6">
        <w:rPr>
          <w:b/>
        </w:rPr>
        <w:t>Milestones</w:t>
      </w:r>
      <w:r>
        <w:t xml:space="preserve">. The </w:t>
      </w:r>
      <w:r w:rsidRPr="00656FD6">
        <w:rPr>
          <w:b/>
        </w:rPr>
        <w:t>Upcoming Milestones</w:t>
      </w:r>
      <w:r>
        <w:t xml:space="preserve"> section will display any m</w:t>
      </w:r>
      <w:r w:rsidR="00EF1B19">
        <w:t xml:space="preserve">ilestone that requires action. </w:t>
      </w:r>
      <w:r>
        <w:t>The following fields are on this page</w:t>
      </w:r>
      <w:r w:rsidR="00C853DC">
        <w:t>:</w:t>
      </w:r>
    </w:p>
    <w:p w14:paraId="48826212" w14:textId="77777777" w:rsidR="00497C1F" w:rsidRPr="00272C16" w:rsidRDefault="00497C1F" w:rsidP="00A45D80">
      <w:pPr>
        <w:pStyle w:val="ListParagraph"/>
        <w:numPr>
          <w:ilvl w:val="1"/>
          <w:numId w:val="43"/>
        </w:numPr>
        <w:spacing w:after="30"/>
        <w:ind w:left="709" w:hanging="425"/>
        <w:contextualSpacing w:val="0"/>
      </w:pPr>
      <w:r w:rsidRPr="00272C16">
        <w:t xml:space="preserve">Due Date </w:t>
      </w:r>
    </w:p>
    <w:p w14:paraId="4CF920FC" w14:textId="77777777" w:rsidR="00497C1F" w:rsidRDefault="00C853DC" w:rsidP="00A45D80">
      <w:pPr>
        <w:pStyle w:val="ListParagraph"/>
        <w:numPr>
          <w:ilvl w:val="2"/>
          <w:numId w:val="43"/>
        </w:numPr>
        <w:spacing w:after="30"/>
        <w:ind w:left="993" w:hanging="284"/>
        <w:contextualSpacing w:val="0"/>
      </w:pPr>
      <w:r>
        <w:t>I</w:t>
      </w:r>
      <w:r w:rsidR="00497C1F">
        <w:t>s the date that the milestone must be actioned by</w:t>
      </w:r>
    </w:p>
    <w:p w14:paraId="0C73323A" w14:textId="77777777" w:rsidR="005372E2" w:rsidRDefault="00497C1F" w:rsidP="00A45D80">
      <w:pPr>
        <w:pStyle w:val="ListParagraph"/>
        <w:numPr>
          <w:ilvl w:val="2"/>
          <w:numId w:val="43"/>
        </w:numPr>
        <w:spacing w:after="30"/>
        <w:ind w:left="993" w:hanging="284"/>
        <w:contextualSpacing w:val="0"/>
      </w:pPr>
      <w:r>
        <w:t>You can action this milestone up to 3 months before the due date</w:t>
      </w:r>
    </w:p>
    <w:p w14:paraId="3A5A83E8" w14:textId="77777777" w:rsidR="00497C1F" w:rsidRPr="00272C16" w:rsidRDefault="00497C1F" w:rsidP="00A45D80">
      <w:pPr>
        <w:pStyle w:val="ListParagraph"/>
        <w:numPr>
          <w:ilvl w:val="1"/>
          <w:numId w:val="43"/>
        </w:numPr>
        <w:spacing w:after="30"/>
        <w:ind w:left="709" w:hanging="425"/>
        <w:contextualSpacing w:val="0"/>
      </w:pPr>
      <w:r w:rsidRPr="00272C16">
        <w:t>Milestone Status</w:t>
      </w:r>
    </w:p>
    <w:p w14:paraId="3D8334E5" w14:textId="77777777" w:rsidR="00497C1F" w:rsidRDefault="00497C1F" w:rsidP="00A45D80">
      <w:pPr>
        <w:pStyle w:val="ListParagraph"/>
        <w:numPr>
          <w:ilvl w:val="2"/>
          <w:numId w:val="43"/>
        </w:numPr>
        <w:spacing w:after="30"/>
        <w:ind w:left="993" w:hanging="284"/>
        <w:contextualSpacing w:val="0"/>
      </w:pPr>
      <w:r>
        <w:t>Action Required – Action is outstanding on this milestone</w:t>
      </w:r>
    </w:p>
    <w:p w14:paraId="6D911852" w14:textId="2FA9AA12" w:rsidR="00D046C9" w:rsidRDefault="00497C1F" w:rsidP="00A45D80">
      <w:pPr>
        <w:pStyle w:val="ListParagraph"/>
        <w:numPr>
          <w:ilvl w:val="2"/>
          <w:numId w:val="43"/>
        </w:numPr>
        <w:spacing w:after="30"/>
        <w:ind w:left="993" w:hanging="284"/>
        <w:contextualSpacing w:val="0"/>
      </w:pPr>
      <w:r>
        <w:t>Once you have actioned a milestone by submitting the milestone, the milestone will be removed from the Upcoming Milestones page. Please note that if the milestone is a recurring milestone, a new milestone will be added with a future date which is on the anniversary of the latest submitted milestone</w:t>
      </w:r>
    </w:p>
    <w:p w14:paraId="1AEE52F4" w14:textId="77777777" w:rsidR="00D046C9" w:rsidRDefault="00D046C9">
      <w:r>
        <w:br w:type="page"/>
      </w:r>
    </w:p>
    <w:p w14:paraId="725EE78A" w14:textId="77777777" w:rsidR="00497C1F" w:rsidRDefault="00497C1F" w:rsidP="00A45D80">
      <w:pPr>
        <w:pStyle w:val="ListParagraph"/>
        <w:numPr>
          <w:ilvl w:val="1"/>
          <w:numId w:val="43"/>
        </w:numPr>
        <w:spacing w:after="30"/>
        <w:ind w:left="709" w:hanging="425"/>
        <w:contextualSpacing w:val="0"/>
      </w:pPr>
      <w:r>
        <w:lastRenderedPageBreak/>
        <w:t>Milestone Type</w:t>
      </w:r>
    </w:p>
    <w:p w14:paraId="3DE58CBF" w14:textId="77777777" w:rsidR="00497C1F" w:rsidRDefault="00497C1F" w:rsidP="00A45D80">
      <w:pPr>
        <w:pStyle w:val="ListParagraph"/>
        <w:numPr>
          <w:ilvl w:val="0"/>
          <w:numId w:val="44"/>
        </w:numPr>
        <w:spacing w:after="30"/>
        <w:ind w:left="993" w:hanging="284"/>
        <w:contextualSpacing w:val="0"/>
      </w:pPr>
      <w:r>
        <w:t>Administration</w:t>
      </w:r>
    </w:p>
    <w:p w14:paraId="2A555FB8" w14:textId="77777777" w:rsidR="00497C1F" w:rsidRDefault="00497C1F" w:rsidP="00A45D80">
      <w:pPr>
        <w:pStyle w:val="ListParagraph"/>
        <w:numPr>
          <w:ilvl w:val="0"/>
          <w:numId w:val="44"/>
        </w:numPr>
        <w:spacing w:after="30"/>
        <w:ind w:left="993" w:hanging="284"/>
        <w:contextualSpacing w:val="0"/>
      </w:pPr>
      <w:r>
        <w:t>Course</w:t>
      </w:r>
    </w:p>
    <w:p w14:paraId="2845D1A3" w14:textId="77777777" w:rsidR="00497C1F" w:rsidRDefault="00497C1F" w:rsidP="00A45D80">
      <w:pPr>
        <w:pStyle w:val="ListParagraph"/>
        <w:numPr>
          <w:ilvl w:val="0"/>
          <w:numId w:val="44"/>
        </w:numPr>
        <w:spacing w:after="30"/>
        <w:ind w:left="993" w:hanging="284"/>
        <w:contextualSpacing w:val="0"/>
      </w:pPr>
      <w:r>
        <w:t>Financial</w:t>
      </w:r>
    </w:p>
    <w:p w14:paraId="1988321C" w14:textId="77777777" w:rsidR="00497C1F" w:rsidRDefault="00497C1F" w:rsidP="00A45D80">
      <w:pPr>
        <w:pStyle w:val="ListParagraph"/>
        <w:numPr>
          <w:ilvl w:val="0"/>
          <w:numId w:val="44"/>
        </w:numPr>
        <w:spacing w:after="30"/>
        <w:ind w:left="993" w:hanging="284"/>
        <w:contextualSpacing w:val="0"/>
      </w:pPr>
      <w:r>
        <w:t>Organisational</w:t>
      </w:r>
    </w:p>
    <w:p w14:paraId="18F7121F" w14:textId="77777777" w:rsidR="00497C1F" w:rsidRDefault="00497C1F" w:rsidP="00A45D80">
      <w:pPr>
        <w:pStyle w:val="ListParagraph"/>
        <w:numPr>
          <w:ilvl w:val="0"/>
          <w:numId w:val="44"/>
        </w:numPr>
        <w:spacing w:after="30"/>
        <w:ind w:left="993" w:hanging="284"/>
        <w:contextualSpacing w:val="0"/>
      </w:pPr>
      <w:r>
        <w:t>Personnel</w:t>
      </w:r>
    </w:p>
    <w:p w14:paraId="597F00B5" w14:textId="77777777" w:rsidR="00656FD6" w:rsidRDefault="00497C1F" w:rsidP="00A45D80">
      <w:pPr>
        <w:pStyle w:val="ListParagraph"/>
        <w:numPr>
          <w:ilvl w:val="0"/>
          <w:numId w:val="44"/>
        </w:numPr>
        <w:spacing w:after="30"/>
        <w:ind w:left="993" w:hanging="284"/>
        <w:contextualSpacing w:val="0"/>
      </w:pPr>
      <w:r>
        <w:t>Procedural</w:t>
      </w:r>
    </w:p>
    <w:p w14:paraId="784B0A99" w14:textId="77777777" w:rsidR="00656FD6" w:rsidRDefault="00656FD6" w:rsidP="00A45D80">
      <w:pPr>
        <w:pStyle w:val="ListParagraph"/>
        <w:numPr>
          <w:ilvl w:val="1"/>
          <w:numId w:val="43"/>
        </w:numPr>
        <w:spacing w:after="30"/>
        <w:ind w:left="709" w:hanging="425"/>
        <w:contextualSpacing w:val="0"/>
      </w:pPr>
      <w:r>
        <w:t>Milestone description</w:t>
      </w:r>
    </w:p>
    <w:p w14:paraId="71E29088" w14:textId="77777777" w:rsidR="00497C1F" w:rsidRDefault="00656FD6" w:rsidP="00A45D80">
      <w:pPr>
        <w:pStyle w:val="ListParagraph"/>
        <w:numPr>
          <w:ilvl w:val="0"/>
          <w:numId w:val="45"/>
        </w:numPr>
        <w:spacing w:after="30"/>
        <w:ind w:left="993" w:hanging="284"/>
        <w:contextualSpacing w:val="0"/>
      </w:pPr>
      <w:r>
        <w:t>A description of the milestone</w:t>
      </w:r>
    </w:p>
    <w:p w14:paraId="1BCFA27A" w14:textId="77777777" w:rsidR="00497C1F" w:rsidRDefault="00497C1F" w:rsidP="00CE1079">
      <w:pPr>
        <w:jc w:val="center"/>
      </w:pPr>
      <w:r>
        <w:rPr>
          <w:noProof/>
          <w:lang w:eastAsia="en-AU"/>
        </w:rPr>
        <w:drawing>
          <wp:inline distT="0" distB="0" distL="0" distR="0" wp14:anchorId="010A27C3" wp14:editId="10AD2670">
            <wp:extent cx="4197393" cy="1990725"/>
            <wp:effectExtent l="0" t="0" r="0" b="0"/>
            <wp:docPr id="146" name="Picture 146" descr="Viewing a milestone" title="Upcoming Milest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98665" cy="1991328"/>
                    </a:xfrm>
                    <a:prstGeom prst="rect">
                      <a:avLst/>
                    </a:prstGeom>
                    <a:noFill/>
                    <a:ln>
                      <a:noFill/>
                    </a:ln>
                  </pic:spPr>
                </pic:pic>
              </a:graphicData>
            </a:graphic>
          </wp:inline>
        </w:drawing>
      </w:r>
    </w:p>
    <w:p w14:paraId="0DDE7E51" w14:textId="54BD9996" w:rsidR="00497C1F" w:rsidRPr="00175EE1" w:rsidRDefault="00497C1F" w:rsidP="00A45D80">
      <w:pPr>
        <w:pStyle w:val="ListParagraph"/>
        <w:numPr>
          <w:ilvl w:val="0"/>
          <w:numId w:val="43"/>
        </w:numPr>
        <w:spacing w:after="30"/>
        <w:ind w:left="426" w:hanging="426"/>
        <w:contextualSpacing w:val="0"/>
      </w:pPr>
      <w:r>
        <w:t xml:space="preserve">To action a milestone click on the </w:t>
      </w:r>
      <w:r w:rsidRPr="00656FD6">
        <w:rPr>
          <w:b/>
        </w:rPr>
        <w:t>check box</w:t>
      </w:r>
      <w:r>
        <w:t xml:space="preserve"> against the milestone you wish to action and select </w:t>
      </w:r>
      <w:r w:rsidRPr="00656FD6">
        <w:rPr>
          <w:b/>
        </w:rPr>
        <w:t>View details</w:t>
      </w:r>
      <w:r>
        <w:t xml:space="preserve"> to view the </w:t>
      </w:r>
      <w:r w:rsidRPr="00656FD6">
        <w:rPr>
          <w:b/>
        </w:rPr>
        <w:t xml:space="preserve">Milestone details </w:t>
      </w:r>
      <w:r>
        <w:t>screen.</w:t>
      </w:r>
    </w:p>
    <w:p w14:paraId="2BA0B495" w14:textId="2B77A333" w:rsidR="00D046C9" w:rsidRDefault="00497C1F" w:rsidP="00A45D80">
      <w:pPr>
        <w:ind w:left="426" w:hanging="426"/>
        <w:jc w:val="center"/>
      </w:pPr>
      <w:r>
        <w:rPr>
          <w:noProof/>
          <w:lang w:eastAsia="en-AU"/>
        </w:rPr>
        <w:drawing>
          <wp:inline distT="0" distB="0" distL="0" distR="0" wp14:anchorId="1AB4F4E3" wp14:editId="2D618E41">
            <wp:extent cx="4621556" cy="2162175"/>
            <wp:effectExtent l="0" t="0" r="7620" b="0"/>
            <wp:docPr id="147" name="Picture 147" descr="View details" title="Upcoming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24831" cy="2163707"/>
                    </a:xfrm>
                    <a:prstGeom prst="rect">
                      <a:avLst/>
                    </a:prstGeom>
                    <a:noFill/>
                    <a:ln>
                      <a:noFill/>
                    </a:ln>
                  </pic:spPr>
                </pic:pic>
              </a:graphicData>
            </a:graphic>
          </wp:inline>
        </w:drawing>
      </w:r>
    </w:p>
    <w:p w14:paraId="4F3C72B9" w14:textId="2840F3A4" w:rsidR="00497C1F" w:rsidRDefault="00497C1F" w:rsidP="00A45D80">
      <w:pPr>
        <w:pStyle w:val="ListParagraph"/>
        <w:numPr>
          <w:ilvl w:val="0"/>
          <w:numId w:val="43"/>
        </w:numPr>
        <w:spacing w:after="30"/>
        <w:ind w:left="426" w:hanging="426"/>
        <w:contextualSpacing w:val="0"/>
      </w:pPr>
      <w:r>
        <w:t xml:space="preserve">The </w:t>
      </w:r>
      <w:r w:rsidRPr="00656FD6">
        <w:rPr>
          <w:b/>
        </w:rPr>
        <w:t xml:space="preserve">Milestone details </w:t>
      </w:r>
      <w:r>
        <w:t xml:space="preserve">screen will display a short description and details on what is required to complete the milestone and also a link to upload documents via </w:t>
      </w:r>
      <w:r w:rsidRPr="00656FD6">
        <w:rPr>
          <w:b/>
        </w:rPr>
        <w:t>Upload document</w:t>
      </w:r>
      <w:r>
        <w:t xml:space="preserve">. It also displays the current status of the Milestone and in the example below, the status is </w:t>
      </w:r>
      <w:r w:rsidRPr="00656FD6">
        <w:rPr>
          <w:b/>
        </w:rPr>
        <w:t>Action Required</w:t>
      </w:r>
      <w:r>
        <w:t>.</w:t>
      </w:r>
    </w:p>
    <w:p w14:paraId="69243301" w14:textId="50720E29" w:rsidR="00D046C9" w:rsidRDefault="00497C1F" w:rsidP="00D046C9">
      <w:pPr>
        <w:jc w:val="center"/>
      </w:pPr>
      <w:r>
        <w:rPr>
          <w:noProof/>
          <w:lang w:eastAsia="en-AU"/>
        </w:rPr>
        <w:lastRenderedPageBreak/>
        <w:drawing>
          <wp:inline distT="0" distB="0" distL="0" distR="0" wp14:anchorId="0811ECA3" wp14:editId="6E020926">
            <wp:extent cx="4638675" cy="2050861"/>
            <wp:effectExtent l="0" t="0" r="0" b="6985"/>
            <wp:docPr id="148" name="Picture 148" descr="Current Milestone status" title="Upcoming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43892" cy="2053168"/>
                    </a:xfrm>
                    <a:prstGeom prst="rect">
                      <a:avLst/>
                    </a:prstGeom>
                    <a:noFill/>
                    <a:ln>
                      <a:noFill/>
                    </a:ln>
                  </pic:spPr>
                </pic:pic>
              </a:graphicData>
            </a:graphic>
          </wp:inline>
        </w:drawing>
      </w:r>
      <w:r w:rsidR="00D046C9">
        <w:br w:type="page"/>
      </w:r>
    </w:p>
    <w:p w14:paraId="447F30E4" w14:textId="3596AF04" w:rsidR="00497C1F" w:rsidRDefault="00497C1F" w:rsidP="00A45D80">
      <w:pPr>
        <w:pStyle w:val="ListParagraph"/>
        <w:numPr>
          <w:ilvl w:val="0"/>
          <w:numId w:val="43"/>
        </w:numPr>
        <w:spacing w:after="30"/>
        <w:ind w:left="426" w:hanging="426"/>
        <w:contextualSpacing w:val="0"/>
      </w:pPr>
      <w:r>
        <w:lastRenderedPageBreak/>
        <w:t>Once you have completed all the requirements of the Milestone, you must check the box against the statement “</w:t>
      </w:r>
      <w:r w:rsidRPr="00656FD6">
        <w:rPr>
          <w:i/>
        </w:rPr>
        <w:t>The information requeste</w:t>
      </w:r>
      <w:r w:rsidR="00CE1079">
        <w:rPr>
          <w:i/>
        </w:rPr>
        <w:t xml:space="preserve">d has been provided”. </w:t>
      </w:r>
      <w:r>
        <w:t xml:space="preserve">Once the statement has been checked, the </w:t>
      </w:r>
      <w:r w:rsidRPr="00656FD6">
        <w:rPr>
          <w:b/>
        </w:rPr>
        <w:t>Confirm</w:t>
      </w:r>
      <w:r>
        <w:t xml:space="preserve"> button will be enabled for you to select to submit the milestone back to the </w:t>
      </w:r>
      <w:r w:rsidR="002B4401">
        <w:t>Department</w:t>
      </w:r>
      <w:r>
        <w:t>.</w:t>
      </w:r>
    </w:p>
    <w:p w14:paraId="5E83714B" w14:textId="77777777" w:rsidR="00497C1F" w:rsidRDefault="00497C1F" w:rsidP="00A45D80">
      <w:pPr>
        <w:ind w:left="426" w:hanging="426"/>
        <w:jc w:val="center"/>
      </w:pPr>
      <w:r>
        <w:rPr>
          <w:noProof/>
          <w:lang w:eastAsia="en-AU"/>
        </w:rPr>
        <w:drawing>
          <wp:inline distT="0" distB="0" distL="0" distR="0" wp14:anchorId="21DFEAE3" wp14:editId="4CFBA792">
            <wp:extent cx="4733925" cy="2123417"/>
            <wp:effectExtent l="0" t="0" r="0" b="0"/>
            <wp:docPr id="149" name="Picture 149" descr="confirming and submitting a competed milestone" title="Upcoming milest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47127" cy="2129339"/>
                    </a:xfrm>
                    <a:prstGeom prst="rect">
                      <a:avLst/>
                    </a:prstGeom>
                    <a:noFill/>
                    <a:ln>
                      <a:noFill/>
                    </a:ln>
                  </pic:spPr>
                </pic:pic>
              </a:graphicData>
            </a:graphic>
          </wp:inline>
        </w:drawing>
      </w:r>
    </w:p>
    <w:p w14:paraId="739E3B9C" w14:textId="4EA8BB8A" w:rsidR="00E66627" w:rsidRDefault="00E66627" w:rsidP="00A45D80">
      <w:pPr>
        <w:pStyle w:val="ListParagraph"/>
        <w:numPr>
          <w:ilvl w:val="0"/>
          <w:numId w:val="43"/>
        </w:numPr>
        <w:spacing w:after="30"/>
        <w:ind w:left="426" w:hanging="426"/>
        <w:contextualSpacing w:val="0"/>
      </w:pPr>
      <w:r>
        <w:t xml:space="preserve">To view Milestones via the Milestone Filter, </w:t>
      </w:r>
      <w:r w:rsidR="009E6FC0">
        <w:t>select the Milestone Type,</w:t>
      </w:r>
      <w:r>
        <w:t xml:space="preserve"> Status</w:t>
      </w:r>
      <w:r w:rsidR="009E6FC0">
        <w:t xml:space="preserve"> and/or Year</w:t>
      </w:r>
      <w:r>
        <w:t xml:space="preserve"> and the list will appear in the </w:t>
      </w:r>
      <w:r w:rsidRPr="00E66627">
        <w:rPr>
          <w:b/>
        </w:rPr>
        <w:t>Milestones</w:t>
      </w:r>
      <w:r>
        <w:t xml:space="preserve"> section</w:t>
      </w:r>
      <w:r w:rsidR="00CE1079">
        <w:t xml:space="preserve">. </w:t>
      </w:r>
      <w:r w:rsidR="005C0AAE">
        <w:t xml:space="preserve">Check the box next to the Milestone and click on </w:t>
      </w:r>
      <w:r w:rsidR="005C0AAE" w:rsidRPr="005C0AAE">
        <w:rPr>
          <w:b/>
          <w:color w:val="00B050"/>
        </w:rPr>
        <w:t>View Details</w:t>
      </w:r>
      <w:r w:rsidR="005C0AAE" w:rsidRPr="005C0AAE">
        <w:rPr>
          <w:color w:val="00B050"/>
        </w:rPr>
        <w:t xml:space="preserve"> </w:t>
      </w:r>
      <w:r w:rsidR="005C0AAE">
        <w:t>if you wish to see further information.</w:t>
      </w:r>
    </w:p>
    <w:p w14:paraId="1861C90F" w14:textId="4DF989C8" w:rsidR="00E66627" w:rsidRDefault="00F60010" w:rsidP="00CE1079">
      <w:pPr>
        <w:jc w:val="center"/>
        <w:rPr>
          <w:rStyle w:val="Strong"/>
          <w:sz w:val="28"/>
          <w:szCs w:val="28"/>
        </w:rPr>
      </w:pPr>
      <w:r>
        <w:rPr>
          <w:noProof/>
          <w:lang w:eastAsia="en-AU"/>
        </w:rPr>
        <w:drawing>
          <wp:inline distT="0" distB="0" distL="0" distR="0" wp14:anchorId="69BE9A64" wp14:editId="4FB41AAF">
            <wp:extent cx="4807585" cy="2336705"/>
            <wp:effectExtent l="0" t="0" r="0" b="6985"/>
            <wp:docPr id="8" name="Picture 8" descr="Screen Shot of HITS System - Milestone Filter View Details" title="Image - Mileston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18556" cy="2342038"/>
                    </a:xfrm>
                    <a:prstGeom prst="rect">
                      <a:avLst/>
                    </a:prstGeom>
                  </pic:spPr>
                </pic:pic>
              </a:graphicData>
            </a:graphic>
          </wp:inline>
        </w:drawing>
      </w:r>
    </w:p>
    <w:p w14:paraId="7A6B01D0" w14:textId="77777777" w:rsidR="00497C1F" w:rsidRPr="00227B4A" w:rsidRDefault="00497C1F" w:rsidP="00CE1079">
      <w:pPr>
        <w:rPr>
          <w:rStyle w:val="Strong"/>
          <w:sz w:val="28"/>
          <w:szCs w:val="28"/>
        </w:rPr>
      </w:pPr>
      <w:r w:rsidRPr="00227B4A">
        <w:rPr>
          <w:rStyle w:val="Strong"/>
          <w:sz w:val="28"/>
          <w:szCs w:val="28"/>
        </w:rPr>
        <w:t>Notes</w:t>
      </w:r>
    </w:p>
    <w:p w14:paraId="76317FB2" w14:textId="77777777" w:rsidR="00497C1F" w:rsidRDefault="00497C1F" w:rsidP="00A45D80">
      <w:pPr>
        <w:pStyle w:val="ListParagraph"/>
        <w:numPr>
          <w:ilvl w:val="0"/>
          <w:numId w:val="46"/>
        </w:numPr>
        <w:spacing w:after="30"/>
        <w:ind w:left="709" w:hanging="283"/>
        <w:contextualSpacing w:val="0"/>
      </w:pPr>
      <w:r>
        <w:t xml:space="preserve">Any documents uploaded against your organisation via a Milestone will not be submitted to the </w:t>
      </w:r>
      <w:r w:rsidR="002B4401">
        <w:t>Department</w:t>
      </w:r>
      <w:r>
        <w:t xml:space="preserve"> until the Milestone has been submitted.</w:t>
      </w:r>
    </w:p>
    <w:p w14:paraId="63FCC8AC" w14:textId="77777777" w:rsidR="00DF1F87" w:rsidRDefault="00DF1F87" w:rsidP="00A45D80">
      <w:pPr>
        <w:pStyle w:val="ListParagraph"/>
        <w:numPr>
          <w:ilvl w:val="0"/>
          <w:numId w:val="46"/>
        </w:numPr>
        <w:ind w:left="709" w:hanging="283"/>
        <w:contextualSpacing w:val="0"/>
      </w:pPr>
      <w:r>
        <w:t>You can only action a milestone where the Due date is within 3 months of today’s date.</w:t>
      </w:r>
    </w:p>
    <w:p w14:paraId="73AB55CF" w14:textId="77777777" w:rsidR="00FA18A2" w:rsidRDefault="00FA18A2">
      <w:pPr>
        <w:rPr>
          <w:b/>
          <w:sz w:val="36"/>
        </w:rPr>
      </w:pPr>
      <w:r>
        <w:br w:type="page"/>
      </w:r>
    </w:p>
    <w:p w14:paraId="0F07D28D" w14:textId="77777777" w:rsidR="00497C1F" w:rsidRPr="00943B61" w:rsidRDefault="00497C1F" w:rsidP="004A15F7">
      <w:pPr>
        <w:pStyle w:val="Heading1"/>
      </w:pPr>
      <w:bookmarkStart w:id="59" w:name="_Toc522637033"/>
      <w:r w:rsidRPr="00943B61">
        <w:lastRenderedPageBreak/>
        <w:t>Notification</w:t>
      </w:r>
      <w:r w:rsidR="006D7681">
        <w:t>s</w:t>
      </w:r>
      <w:bookmarkEnd w:id="59"/>
    </w:p>
    <w:p w14:paraId="3A251183" w14:textId="3F4E6E09" w:rsidR="006D7681" w:rsidRDefault="00497C1F" w:rsidP="00CE1079">
      <w:pPr>
        <w:pStyle w:val="ListParagraph"/>
        <w:ind w:left="0"/>
        <w:contextualSpacing w:val="0"/>
      </w:pPr>
      <w:r>
        <w:t>Notifications are used in HITS to notify certain user roles whenever an action is required or where a</w:t>
      </w:r>
      <w:r w:rsidR="00CE1079">
        <w:t xml:space="preserve">n action has occurred. </w:t>
      </w:r>
      <w:r w:rsidR="006D7681">
        <w:t>Notifications can either be in the form of a systems notification, email or ca</w:t>
      </w:r>
      <w:r w:rsidR="00CE1079">
        <w:t>n be a combination of the two.</w:t>
      </w:r>
    </w:p>
    <w:p w14:paraId="3B1DA176" w14:textId="77777777" w:rsidR="00497C1F" w:rsidRDefault="00497C1F" w:rsidP="00CE1079">
      <w:pPr>
        <w:pStyle w:val="ListParagraph"/>
        <w:spacing w:after="60"/>
        <w:ind w:left="0"/>
        <w:contextualSpacing w:val="0"/>
      </w:pPr>
      <w:r>
        <w:t>There are t</w:t>
      </w:r>
      <w:r w:rsidR="009567DA">
        <w:t>hree</w:t>
      </w:r>
      <w:r>
        <w:t xml:space="preserve"> types of notifications</w:t>
      </w:r>
    </w:p>
    <w:p w14:paraId="7AC801A8" w14:textId="77777777" w:rsidR="009567DA" w:rsidRDefault="009567DA" w:rsidP="00A45D80">
      <w:pPr>
        <w:pStyle w:val="ListParagraph"/>
        <w:numPr>
          <w:ilvl w:val="3"/>
          <w:numId w:val="30"/>
        </w:numPr>
        <w:spacing w:after="30"/>
        <w:ind w:left="709" w:hanging="425"/>
        <w:contextualSpacing w:val="0"/>
      </w:pPr>
      <w:r>
        <w:t>Program Notifications;</w:t>
      </w:r>
    </w:p>
    <w:p w14:paraId="65F48968" w14:textId="77777777" w:rsidR="00497C1F" w:rsidRDefault="00497C1F" w:rsidP="00A45D80">
      <w:pPr>
        <w:pStyle w:val="ListParagraph"/>
        <w:numPr>
          <w:ilvl w:val="3"/>
          <w:numId w:val="30"/>
        </w:numPr>
        <w:spacing w:after="30"/>
        <w:ind w:left="709" w:hanging="425"/>
        <w:contextualSpacing w:val="0"/>
      </w:pPr>
      <w:r>
        <w:t>Action notifications; and</w:t>
      </w:r>
    </w:p>
    <w:p w14:paraId="714852E3" w14:textId="77777777" w:rsidR="00497C1F" w:rsidRDefault="00497C1F" w:rsidP="00A45D80">
      <w:pPr>
        <w:pStyle w:val="ListParagraph"/>
        <w:numPr>
          <w:ilvl w:val="3"/>
          <w:numId w:val="30"/>
        </w:numPr>
        <w:spacing w:after="30"/>
        <w:ind w:left="709" w:hanging="425"/>
        <w:contextualSpacing w:val="0"/>
      </w:pPr>
      <w:r>
        <w:t>Information notifications.</w:t>
      </w:r>
    </w:p>
    <w:p w14:paraId="7EA0D52F" w14:textId="77777777" w:rsidR="00766DFA" w:rsidRPr="00CE1079" w:rsidRDefault="00766DFA" w:rsidP="00A45D80">
      <w:pPr>
        <w:pStyle w:val="ListParagraph"/>
        <w:numPr>
          <w:ilvl w:val="0"/>
          <w:numId w:val="34"/>
        </w:numPr>
        <w:spacing w:after="0"/>
        <w:ind w:left="426" w:hanging="426"/>
        <w:contextualSpacing w:val="0"/>
        <w:rPr>
          <w:b/>
        </w:rPr>
      </w:pPr>
      <w:r w:rsidRPr="00CE1079">
        <w:rPr>
          <w:b/>
        </w:rPr>
        <w:t xml:space="preserve">Program Notifications </w:t>
      </w:r>
    </w:p>
    <w:p w14:paraId="7B1F5CB0" w14:textId="77777777" w:rsidR="00147CC8" w:rsidRDefault="00147CC8" w:rsidP="00CE1079">
      <w:pPr>
        <w:pStyle w:val="ListParagraph"/>
        <w:spacing w:after="60"/>
        <w:ind w:left="0"/>
        <w:contextualSpacing w:val="0"/>
      </w:pPr>
      <w:r>
        <w:t xml:space="preserve">Program Notifications are generated by the </w:t>
      </w:r>
      <w:r w:rsidR="002B4401">
        <w:t>Department</w:t>
      </w:r>
      <w:r>
        <w:t xml:space="preserve"> and are used to advise users of any issues that may impact on the HELP program, the </w:t>
      </w:r>
      <w:r w:rsidR="0032335B" w:rsidRPr="0032335B">
        <w:rPr>
          <w:b/>
        </w:rPr>
        <w:t>System for Higher Ed</w:t>
      </w:r>
      <w:r>
        <w:t xml:space="preserve">, </w:t>
      </w:r>
      <w:r w:rsidR="004C542A">
        <w:t>eSAM</w:t>
      </w:r>
      <w:r>
        <w:t xml:space="preserve"> or HITS.</w:t>
      </w:r>
    </w:p>
    <w:p w14:paraId="7D33CC70" w14:textId="77777777" w:rsidR="00147CC8" w:rsidRPr="00CE1079" w:rsidRDefault="00147CC8" w:rsidP="00A45D80">
      <w:pPr>
        <w:pStyle w:val="ListParagraph"/>
        <w:numPr>
          <w:ilvl w:val="0"/>
          <w:numId w:val="34"/>
        </w:numPr>
        <w:spacing w:after="0"/>
        <w:ind w:left="426" w:hanging="426"/>
        <w:contextualSpacing w:val="0"/>
        <w:rPr>
          <w:b/>
        </w:rPr>
      </w:pPr>
      <w:r w:rsidRPr="00CE1079">
        <w:rPr>
          <w:b/>
        </w:rPr>
        <w:t>Action Notifications</w:t>
      </w:r>
    </w:p>
    <w:p w14:paraId="4736D24F" w14:textId="0BC5126D" w:rsidR="00497C1F" w:rsidRDefault="00497C1F" w:rsidP="00CE1079">
      <w:pPr>
        <w:pStyle w:val="ListParagraph"/>
        <w:spacing w:after="60"/>
        <w:ind w:left="0"/>
        <w:contextualSpacing w:val="0"/>
      </w:pPr>
      <w:r>
        <w:t>Action notifications are notifications that require the organisation to undertake an action in HITS. The notification will sp</w:t>
      </w:r>
      <w:r w:rsidR="00CE1079">
        <w:t xml:space="preserve">ecify what action is required. </w:t>
      </w:r>
    </w:p>
    <w:p w14:paraId="1D2EF0A6" w14:textId="77777777" w:rsidR="00147CC8" w:rsidRPr="00CE1079" w:rsidRDefault="00147CC8" w:rsidP="00A45D80">
      <w:pPr>
        <w:pStyle w:val="ListParagraph"/>
        <w:numPr>
          <w:ilvl w:val="0"/>
          <w:numId w:val="34"/>
        </w:numPr>
        <w:spacing w:after="0"/>
        <w:ind w:left="426" w:hanging="426"/>
        <w:contextualSpacing w:val="0"/>
        <w:rPr>
          <w:b/>
        </w:rPr>
      </w:pPr>
      <w:r w:rsidRPr="00CE1079">
        <w:rPr>
          <w:b/>
        </w:rPr>
        <w:t>Information Notifications</w:t>
      </w:r>
    </w:p>
    <w:p w14:paraId="2CD2E2E1" w14:textId="77777777" w:rsidR="00497C1F" w:rsidRDefault="00497C1F" w:rsidP="00CE1079">
      <w:pPr>
        <w:pStyle w:val="ListParagraph"/>
        <w:ind w:left="0"/>
        <w:contextualSpacing w:val="0"/>
      </w:pPr>
      <w:r>
        <w:t>Information notifications are used to confirm an action has occurred.</w:t>
      </w:r>
    </w:p>
    <w:p w14:paraId="14595635" w14:textId="36A615CF" w:rsidR="00CE1079" w:rsidRDefault="00A726BB" w:rsidP="00CE1079">
      <w:r>
        <w:t xml:space="preserve">Please see Attachment </w:t>
      </w:r>
      <w:r w:rsidR="002A5651">
        <w:t>E</w:t>
      </w:r>
      <w:r>
        <w:t xml:space="preserve"> for the complete breakdown of notifications.</w:t>
      </w:r>
    </w:p>
    <w:p w14:paraId="18400255" w14:textId="55AE2EDD" w:rsidR="00CE1079" w:rsidRDefault="00CE1079">
      <w:r>
        <w:br w:type="page"/>
      </w:r>
    </w:p>
    <w:p w14:paraId="75CD52A7" w14:textId="38DDC1EE" w:rsidR="00850AE3" w:rsidRPr="00E777B4" w:rsidRDefault="00850AE3" w:rsidP="004A15F7">
      <w:pPr>
        <w:pStyle w:val="Heading1"/>
      </w:pPr>
      <w:bookmarkStart w:id="60" w:name="_Toc522637034"/>
      <w:r>
        <w:lastRenderedPageBreak/>
        <w:t>Organisation details – Update details</w:t>
      </w:r>
      <w:bookmarkEnd w:id="60"/>
    </w:p>
    <w:tbl>
      <w:tblPr>
        <w:tblStyle w:val="TableGrid2"/>
        <w:tblW w:w="0" w:type="auto"/>
        <w:jc w:val="center"/>
        <w:tblLook w:val="04A0" w:firstRow="1" w:lastRow="0" w:firstColumn="1" w:lastColumn="0" w:noHBand="0" w:noVBand="1"/>
        <w:tblCaption w:val="Organisation details screen"/>
        <w:tblDescription w:val="What roles can view screen"/>
      </w:tblPr>
      <w:tblGrid>
        <w:gridCol w:w="2966"/>
        <w:gridCol w:w="720"/>
        <w:gridCol w:w="5528"/>
      </w:tblGrid>
      <w:tr w:rsidR="00850AE3" w:rsidRPr="00C13DAA" w14:paraId="089B1BAF" w14:textId="77777777" w:rsidTr="00CE1079">
        <w:trPr>
          <w:trHeight w:hRule="exact" w:val="397"/>
          <w:tblHeader/>
          <w:jc w:val="center"/>
        </w:trPr>
        <w:tc>
          <w:tcPr>
            <w:tcW w:w="2966" w:type="dxa"/>
            <w:shd w:val="clear" w:color="auto" w:fill="BFBFBF" w:themeFill="background1" w:themeFillShade="BF"/>
            <w:vAlign w:val="center"/>
          </w:tcPr>
          <w:p w14:paraId="60E8BF1C" w14:textId="77777777" w:rsidR="00850AE3" w:rsidRPr="00C13DAA" w:rsidRDefault="00850AE3" w:rsidP="00850AE3">
            <w:r w:rsidRPr="00C62537">
              <w:rPr>
                <w:b/>
              </w:rPr>
              <w:t>USER ROLES</w:t>
            </w:r>
          </w:p>
        </w:tc>
        <w:tc>
          <w:tcPr>
            <w:tcW w:w="720" w:type="dxa"/>
            <w:shd w:val="clear" w:color="auto" w:fill="BFBFBF" w:themeFill="background1" w:themeFillShade="BF"/>
            <w:vAlign w:val="center"/>
          </w:tcPr>
          <w:p w14:paraId="5BF88B7B" w14:textId="77777777" w:rsidR="00850AE3" w:rsidRPr="00C13DAA" w:rsidRDefault="00850AE3" w:rsidP="00850AE3"/>
        </w:tc>
        <w:tc>
          <w:tcPr>
            <w:tcW w:w="5528" w:type="dxa"/>
            <w:shd w:val="clear" w:color="auto" w:fill="BFBFBF" w:themeFill="background1" w:themeFillShade="BF"/>
            <w:vAlign w:val="center"/>
          </w:tcPr>
          <w:p w14:paraId="690BE69E" w14:textId="77777777" w:rsidR="00850AE3" w:rsidRPr="00C13DAA" w:rsidRDefault="00850AE3" w:rsidP="00850AE3">
            <w:r w:rsidRPr="00C62537">
              <w:rPr>
                <w:b/>
              </w:rPr>
              <w:t>ACCESS</w:t>
            </w:r>
          </w:p>
        </w:tc>
      </w:tr>
      <w:tr w:rsidR="00850AE3" w:rsidRPr="00C13DAA" w14:paraId="44A48A3B" w14:textId="77777777" w:rsidTr="00CE1079">
        <w:trPr>
          <w:trHeight w:hRule="exact" w:val="397"/>
          <w:tblHeader/>
          <w:jc w:val="center"/>
        </w:trPr>
        <w:tc>
          <w:tcPr>
            <w:tcW w:w="2966" w:type="dxa"/>
            <w:vAlign w:val="center"/>
          </w:tcPr>
          <w:p w14:paraId="4181CBB6" w14:textId="77777777" w:rsidR="00850AE3" w:rsidRPr="00C13DAA" w:rsidRDefault="00850AE3" w:rsidP="00850AE3">
            <w:r w:rsidRPr="00C13DAA">
              <w:t>Provider Corporate Officer</w:t>
            </w:r>
          </w:p>
        </w:tc>
        <w:tc>
          <w:tcPr>
            <w:tcW w:w="720" w:type="dxa"/>
            <w:vAlign w:val="center"/>
          </w:tcPr>
          <w:p w14:paraId="2B70D55E" w14:textId="77777777" w:rsidR="00850AE3" w:rsidRPr="00C13DAA" w:rsidRDefault="00850AE3" w:rsidP="00850AE3">
            <w:r w:rsidRPr="00C13DAA">
              <w:t>CEO</w:t>
            </w:r>
          </w:p>
        </w:tc>
        <w:tc>
          <w:tcPr>
            <w:tcW w:w="5528" w:type="dxa"/>
            <w:vAlign w:val="center"/>
          </w:tcPr>
          <w:p w14:paraId="22B63F3B" w14:textId="77777777" w:rsidR="00850AE3" w:rsidRPr="00C13DAA" w:rsidRDefault="00850AE3" w:rsidP="00850AE3">
            <w:r>
              <w:t>Full access to update organisation</w:t>
            </w:r>
            <w:r w:rsidRPr="00C13DAA">
              <w:t xml:space="preserve"> details</w:t>
            </w:r>
          </w:p>
        </w:tc>
      </w:tr>
      <w:tr w:rsidR="00850AE3" w:rsidRPr="00C13DAA" w14:paraId="25EBAA47" w14:textId="77777777" w:rsidTr="00CE1079">
        <w:trPr>
          <w:trHeight w:hRule="exact" w:val="397"/>
          <w:tblHeader/>
          <w:jc w:val="center"/>
        </w:trPr>
        <w:tc>
          <w:tcPr>
            <w:tcW w:w="2966" w:type="dxa"/>
            <w:vAlign w:val="center"/>
          </w:tcPr>
          <w:p w14:paraId="7757E46E" w14:textId="77777777" w:rsidR="00850AE3" w:rsidRPr="00C13DAA" w:rsidRDefault="00850AE3" w:rsidP="00850AE3">
            <w:r w:rsidRPr="00C13DAA">
              <w:t>Provider Senior Officer</w:t>
            </w:r>
          </w:p>
        </w:tc>
        <w:tc>
          <w:tcPr>
            <w:tcW w:w="720" w:type="dxa"/>
            <w:vAlign w:val="center"/>
          </w:tcPr>
          <w:p w14:paraId="01E3387D" w14:textId="77777777" w:rsidR="00850AE3" w:rsidRPr="00C13DAA" w:rsidRDefault="00850AE3" w:rsidP="00850AE3">
            <w:r w:rsidRPr="00C13DAA">
              <w:t>SAO</w:t>
            </w:r>
          </w:p>
        </w:tc>
        <w:tc>
          <w:tcPr>
            <w:tcW w:w="5528" w:type="dxa"/>
            <w:vAlign w:val="center"/>
          </w:tcPr>
          <w:p w14:paraId="04FAD5E0" w14:textId="77777777" w:rsidR="00850AE3" w:rsidRPr="00C13DAA" w:rsidRDefault="00850AE3" w:rsidP="00850AE3">
            <w:r>
              <w:t>Full access to update organisation</w:t>
            </w:r>
            <w:r w:rsidRPr="00C13DAA">
              <w:t xml:space="preserve"> details</w:t>
            </w:r>
          </w:p>
        </w:tc>
      </w:tr>
      <w:tr w:rsidR="00850AE3" w:rsidRPr="00C13DAA" w14:paraId="36A50FF9" w14:textId="77777777" w:rsidTr="00CE1079">
        <w:trPr>
          <w:trHeight w:hRule="exact" w:val="397"/>
          <w:tblHeader/>
          <w:jc w:val="center"/>
        </w:trPr>
        <w:tc>
          <w:tcPr>
            <w:tcW w:w="2966" w:type="dxa"/>
            <w:vAlign w:val="center"/>
          </w:tcPr>
          <w:p w14:paraId="5CF01D3B" w14:textId="77777777" w:rsidR="00850AE3" w:rsidRPr="00C13DAA" w:rsidRDefault="00850AE3" w:rsidP="00850AE3">
            <w:r w:rsidRPr="00C13DAA">
              <w:t>Provider Finance Officer</w:t>
            </w:r>
          </w:p>
        </w:tc>
        <w:tc>
          <w:tcPr>
            <w:tcW w:w="720" w:type="dxa"/>
            <w:vAlign w:val="center"/>
          </w:tcPr>
          <w:p w14:paraId="029E3AEA" w14:textId="77777777" w:rsidR="00850AE3" w:rsidRPr="00C13DAA" w:rsidRDefault="00850AE3" w:rsidP="00850AE3">
            <w:r w:rsidRPr="00C13DAA">
              <w:t>PFO</w:t>
            </w:r>
          </w:p>
        </w:tc>
        <w:tc>
          <w:tcPr>
            <w:tcW w:w="5528" w:type="dxa"/>
            <w:vAlign w:val="center"/>
          </w:tcPr>
          <w:p w14:paraId="0B46CFF8" w14:textId="77777777" w:rsidR="00850AE3" w:rsidRPr="00C13DAA" w:rsidRDefault="00850AE3" w:rsidP="00850AE3">
            <w:r>
              <w:t>Full access to update organisation</w:t>
            </w:r>
            <w:r w:rsidRPr="00C13DAA">
              <w:t xml:space="preserve"> details</w:t>
            </w:r>
          </w:p>
        </w:tc>
      </w:tr>
      <w:tr w:rsidR="00850AE3" w:rsidRPr="00C13DAA" w14:paraId="77BB1574" w14:textId="77777777" w:rsidTr="00CE1079">
        <w:trPr>
          <w:trHeight w:hRule="exact" w:val="397"/>
          <w:tblHeader/>
          <w:jc w:val="center"/>
        </w:trPr>
        <w:tc>
          <w:tcPr>
            <w:tcW w:w="2966" w:type="dxa"/>
            <w:vAlign w:val="center"/>
          </w:tcPr>
          <w:p w14:paraId="75629ABC" w14:textId="77777777" w:rsidR="00850AE3" w:rsidRPr="00C13DAA" w:rsidRDefault="00850AE3" w:rsidP="00850AE3">
            <w:r w:rsidRPr="00C13DAA">
              <w:t>Provider Editing Officer</w:t>
            </w:r>
          </w:p>
        </w:tc>
        <w:tc>
          <w:tcPr>
            <w:tcW w:w="720" w:type="dxa"/>
            <w:vAlign w:val="center"/>
          </w:tcPr>
          <w:p w14:paraId="62D726AA" w14:textId="77777777" w:rsidR="00850AE3" w:rsidRPr="00C13DAA" w:rsidRDefault="00850AE3" w:rsidP="00850AE3">
            <w:r w:rsidRPr="00C13DAA">
              <w:t>PEO</w:t>
            </w:r>
          </w:p>
        </w:tc>
        <w:tc>
          <w:tcPr>
            <w:tcW w:w="5528" w:type="dxa"/>
            <w:vAlign w:val="center"/>
          </w:tcPr>
          <w:p w14:paraId="72F33813" w14:textId="77777777" w:rsidR="00850AE3" w:rsidRPr="00C13DAA" w:rsidRDefault="00850AE3" w:rsidP="00850AE3">
            <w:r>
              <w:t>Full access to update organisation</w:t>
            </w:r>
            <w:r w:rsidRPr="00C13DAA">
              <w:t xml:space="preserve"> details</w:t>
            </w:r>
          </w:p>
        </w:tc>
      </w:tr>
      <w:tr w:rsidR="00850AE3" w:rsidRPr="00C13DAA" w14:paraId="50D1DDE0" w14:textId="77777777" w:rsidTr="00CE1079">
        <w:trPr>
          <w:trHeight w:hRule="exact" w:val="397"/>
          <w:tblHeader/>
          <w:jc w:val="center"/>
        </w:trPr>
        <w:tc>
          <w:tcPr>
            <w:tcW w:w="2966" w:type="dxa"/>
            <w:vAlign w:val="center"/>
          </w:tcPr>
          <w:p w14:paraId="5F32FA5A" w14:textId="77777777" w:rsidR="00850AE3" w:rsidRPr="00C13DAA" w:rsidRDefault="00850AE3" w:rsidP="00850AE3">
            <w:r w:rsidRPr="00C13DAA">
              <w:t>Provider View Only</w:t>
            </w:r>
          </w:p>
        </w:tc>
        <w:tc>
          <w:tcPr>
            <w:tcW w:w="720" w:type="dxa"/>
            <w:vAlign w:val="center"/>
          </w:tcPr>
          <w:p w14:paraId="41BB283C" w14:textId="77777777" w:rsidR="00850AE3" w:rsidRPr="00C13DAA" w:rsidRDefault="00850AE3" w:rsidP="00850AE3">
            <w:r w:rsidRPr="00C13DAA">
              <w:t>PVO</w:t>
            </w:r>
          </w:p>
        </w:tc>
        <w:tc>
          <w:tcPr>
            <w:tcW w:w="5528" w:type="dxa"/>
            <w:vAlign w:val="center"/>
          </w:tcPr>
          <w:p w14:paraId="440361F5" w14:textId="77777777" w:rsidR="00850AE3" w:rsidRPr="00C13DAA" w:rsidRDefault="00850AE3" w:rsidP="00850AE3">
            <w:r>
              <w:t xml:space="preserve">Cannot update </w:t>
            </w:r>
            <w:r w:rsidRPr="00C13DAA">
              <w:t>organisation details</w:t>
            </w:r>
          </w:p>
        </w:tc>
      </w:tr>
    </w:tbl>
    <w:p w14:paraId="1E39CD78" w14:textId="77777777" w:rsidR="00850AE3" w:rsidRPr="00227B4A" w:rsidRDefault="00850AE3" w:rsidP="00850AE3">
      <w:pPr>
        <w:spacing w:before="120"/>
        <w:rPr>
          <w:rStyle w:val="Strong"/>
          <w:sz w:val="28"/>
          <w:szCs w:val="28"/>
        </w:rPr>
      </w:pPr>
      <w:r w:rsidRPr="00227B4A">
        <w:rPr>
          <w:rStyle w:val="Strong"/>
          <w:sz w:val="28"/>
          <w:szCs w:val="28"/>
        </w:rPr>
        <w:t>Instructions</w:t>
      </w:r>
    </w:p>
    <w:p w14:paraId="2A8C2812" w14:textId="77777777" w:rsidR="00850AE3" w:rsidRDefault="00850AE3" w:rsidP="00A45D80">
      <w:pPr>
        <w:pStyle w:val="ListParagraph"/>
        <w:numPr>
          <w:ilvl w:val="0"/>
          <w:numId w:val="47"/>
        </w:numPr>
        <w:spacing w:after="30"/>
        <w:ind w:left="426" w:hanging="426"/>
        <w:contextualSpacing w:val="0"/>
      </w:pPr>
      <w:r w:rsidRPr="00C13DAA">
        <w:t xml:space="preserve">From the Navigation menu click on </w:t>
      </w:r>
      <w:r w:rsidRPr="001F5E6A">
        <w:rPr>
          <w:rStyle w:val="Strong"/>
        </w:rPr>
        <w:t>Organisation</w:t>
      </w:r>
      <w:r w:rsidR="007404C1">
        <w:rPr>
          <w:rStyle w:val="Strong"/>
        </w:rPr>
        <w:t xml:space="preserve"> – View Organisation details</w:t>
      </w:r>
      <w:r w:rsidRPr="00C13DAA">
        <w:t xml:space="preserve">, this will navigate you to the </w:t>
      </w:r>
      <w:r w:rsidR="007404C1">
        <w:t xml:space="preserve">View Organisation details </w:t>
      </w:r>
      <w:r w:rsidRPr="00C13DAA">
        <w:t>screen</w:t>
      </w:r>
      <w:r w:rsidR="007404C1">
        <w:t>.</w:t>
      </w:r>
    </w:p>
    <w:p w14:paraId="76E34D01" w14:textId="1E4C3609" w:rsidR="003907D3" w:rsidRDefault="003907D3" w:rsidP="00A45D80">
      <w:pPr>
        <w:ind w:left="426" w:hanging="426"/>
        <w:jc w:val="center"/>
      </w:pPr>
      <w:r>
        <w:rPr>
          <w:noProof/>
          <w:lang w:eastAsia="en-AU"/>
        </w:rPr>
        <w:drawing>
          <wp:inline distT="0" distB="0" distL="0" distR="0" wp14:anchorId="3F09F4B8" wp14:editId="3381634A">
            <wp:extent cx="4835533" cy="4583682"/>
            <wp:effectExtent l="0" t="0" r="3175" b="7620"/>
            <wp:docPr id="81" name="Picture 81" descr="View Organisation details" title="View Organis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43961" cy="4591671"/>
                    </a:xfrm>
                    <a:prstGeom prst="rect">
                      <a:avLst/>
                    </a:prstGeom>
                    <a:noFill/>
                    <a:ln>
                      <a:noFill/>
                    </a:ln>
                  </pic:spPr>
                </pic:pic>
              </a:graphicData>
            </a:graphic>
          </wp:inline>
        </w:drawing>
      </w:r>
    </w:p>
    <w:p w14:paraId="090E13F5" w14:textId="77777777" w:rsidR="007404C1" w:rsidRDefault="007404C1" w:rsidP="00A45D80">
      <w:pPr>
        <w:pStyle w:val="ListParagraph"/>
        <w:numPr>
          <w:ilvl w:val="0"/>
          <w:numId w:val="47"/>
        </w:numPr>
        <w:spacing w:after="30"/>
        <w:ind w:left="426" w:hanging="426"/>
        <w:contextualSpacing w:val="0"/>
      </w:pPr>
      <w:r>
        <w:t xml:space="preserve">Scroll to the bottom of the screen and click on </w:t>
      </w:r>
      <w:r>
        <w:rPr>
          <w:b/>
        </w:rPr>
        <w:t>Edit</w:t>
      </w:r>
      <w:r>
        <w:t xml:space="preserve"> button</w:t>
      </w:r>
    </w:p>
    <w:p w14:paraId="7C204364" w14:textId="77777777" w:rsidR="007404C1" w:rsidRDefault="00746788" w:rsidP="00CE1079">
      <w:pPr>
        <w:spacing w:before="120"/>
        <w:jc w:val="center"/>
      </w:pPr>
      <w:r>
        <w:rPr>
          <w:noProof/>
          <w:lang w:eastAsia="en-AU"/>
        </w:rPr>
        <w:lastRenderedPageBreak/>
        <w:drawing>
          <wp:inline distT="0" distB="0" distL="0" distR="0" wp14:anchorId="5AD8F202" wp14:editId="487E0B6E">
            <wp:extent cx="4658264" cy="2282919"/>
            <wp:effectExtent l="0" t="0" r="9525" b="3175"/>
            <wp:docPr id="42" name="Picture 42" descr="Edit details button" title="View Organisation detail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67181" cy="2287289"/>
                    </a:xfrm>
                    <a:prstGeom prst="rect">
                      <a:avLst/>
                    </a:prstGeom>
                    <a:noFill/>
                    <a:ln>
                      <a:noFill/>
                    </a:ln>
                  </pic:spPr>
                </pic:pic>
              </a:graphicData>
            </a:graphic>
          </wp:inline>
        </w:drawing>
      </w:r>
    </w:p>
    <w:p w14:paraId="7CC645AA" w14:textId="77777777" w:rsidR="00C7502B" w:rsidRDefault="00746788" w:rsidP="00A45D80">
      <w:pPr>
        <w:pStyle w:val="ListParagraph"/>
        <w:numPr>
          <w:ilvl w:val="0"/>
          <w:numId w:val="47"/>
        </w:numPr>
        <w:spacing w:after="30"/>
        <w:ind w:left="426" w:hanging="426"/>
        <w:contextualSpacing w:val="0"/>
      </w:pPr>
      <w:r>
        <w:t xml:space="preserve">You can update any </w:t>
      </w:r>
      <w:r w:rsidR="00C7502B">
        <w:t>field that is not ‘greyed’ out.</w:t>
      </w:r>
    </w:p>
    <w:p w14:paraId="5D6B9227" w14:textId="77777777" w:rsidR="00C7502B" w:rsidRDefault="003907D3" w:rsidP="00A45D80">
      <w:pPr>
        <w:ind w:left="426" w:hanging="426"/>
        <w:jc w:val="center"/>
      </w:pPr>
      <w:r>
        <w:rPr>
          <w:noProof/>
          <w:lang w:eastAsia="en-AU"/>
        </w:rPr>
        <w:drawing>
          <wp:inline distT="0" distB="0" distL="0" distR="0" wp14:anchorId="6EF7E312" wp14:editId="79E436FE">
            <wp:extent cx="4483880" cy="3349565"/>
            <wp:effectExtent l="0" t="0" r="0" b="3810"/>
            <wp:docPr id="101" name="Picture 101" descr="Edit Organisation details" title="Edit Organis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88044" cy="3352676"/>
                    </a:xfrm>
                    <a:prstGeom prst="rect">
                      <a:avLst/>
                    </a:prstGeom>
                    <a:noFill/>
                    <a:ln>
                      <a:noFill/>
                    </a:ln>
                  </pic:spPr>
                </pic:pic>
              </a:graphicData>
            </a:graphic>
          </wp:inline>
        </w:drawing>
      </w:r>
    </w:p>
    <w:p w14:paraId="02D2C4B4" w14:textId="20C29A57" w:rsidR="00C7502B" w:rsidRDefault="00C7502B" w:rsidP="00A45D80">
      <w:pPr>
        <w:pStyle w:val="ListParagraph"/>
        <w:numPr>
          <w:ilvl w:val="0"/>
          <w:numId w:val="47"/>
        </w:numPr>
        <w:spacing w:after="30"/>
        <w:ind w:left="426" w:hanging="426"/>
        <w:contextualSpacing w:val="0"/>
      </w:pPr>
      <w:r>
        <w:t xml:space="preserve">When </w:t>
      </w:r>
      <w:r w:rsidR="00DF1F87">
        <w:t xml:space="preserve">validating </w:t>
      </w:r>
      <w:r>
        <w:t xml:space="preserve">your </w:t>
      </w:r>
      <w:r w:rsidR="00DF1F87">
        <w:t xml:space="preserve">Head Office </w:t>
      </w:r>
      <w:r>
        <w:t>address</w:t>
      </w:r>
      <w:r w:rsidR="009511D9">
        <w:t xml:space="preserve">, </w:t>
      </w:r>
      <w:r>
        <w:t xml:space="preserve">HITS will return the closest match. If </w:t>
      </w:r>
      <w:r w:rsidR="00DF1F87">
        <w:t>this</w:t>
      </w:r>
      <w:r>
        <w:t xml:space="preserve"> match is not your correct address, you </w:t>
      </w:r>
      <w:r w:rsidR="00DF1F87">
        <w:t>can</w:t>
      </w:r>
      <w:r>
        <w:t xml:space="preserve"> check the ‘Confirm this address is correct’ box to update your de</w:t>
      </w:r>
      <w:r w:rsidR="00DF1F87">
        <w:t>tails with the details that you input.</w:t>
      </w:r>
    </w:p>
    <w:p w14:paraId="6AD0DB65" w14:textId="77777777" w:rsidR="00C7502B" w:rsidRDefault="00C7502B" w:rsidP="00A45D80">
      <w:pPr>
        <w:ind w:left="426" w:hanging="426"/>
        <w:jc w:val="center"/>
      </w:pPr>
      <w:r>
        <w:rPr>
          <w:noProof/>
          <w:lang w:eastAsia="en-AU"/>
        </w:rPr>
        <w:drawing>
          <wp:inline distT="0" distB="0" distL="0" distR="0" wp14:anchorId="420E8BF7" wp14:editId="67DC1B41">
            <wp:extent cx="4606506" cy="2157929"/>
            <wp:effectExtent l="0" t="0" r="3810" b="0"/>
            <wp:docPr id="45" name="Picture 45" descr="confirmation is correct" title="Head office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18673" cy="2163629"/>
                    </a:xfrm>
                    <a:prstGeom prst="rect">
                      <a:avLst/>
                    </a:prstGeom>
                    <a:noFill/>
                    <a:ln>
                      <a:noFill/>
                    </a:ln>
                  </pic:spPr>
                </pic:pic>
              </a:graphicData>
            </a:graphic>
          </wp:inline>
        </w:drawing>
      </w:r>
    </w:p>
    <w:p w14:paraId="697D9FC3" w14:textId="3E1C54A3" w:rsidR="00850AE3" w:rsidRPr="00A45D80" w:rsidRDefault="00C7502B" w:rsidP="00EF1B19">
      <w:pPr>
        <w:pStyle w:val="ListParagraph"/>
        <w:numPr>
          <w:ilvl w:val="0"/>
          <w:numId w:val="47"/>
        </w:numPr>
        <w:spacing w:before="120"/>
        <w:contextualSpacing w:val="0"/>
        <w:rPr>
          <w:b/>
          <w:sz w:val="36"/>
        </w:rPr>
      </w:pPr>
      <w:r>
        <w:lastRenderedPageBreak/>
        <w:t xml:space="preserve"> After all details have been added/updated select the </w:t>
      </w:r>
      <w:r w:rsidRPr="00A45D80">
        <w:rPr>
          <w:b/>
        </w:rPr>
        <w:t>Save</w:t>
      </w:r>
      <w:r>
        <w:t xml:space="preserve"> button.</w:t>
      </w:r>
      <w:r w:rsidR="00850AE3">
        <w:br w:type="page"/>
      </w:r>
    </w:p>
    <w:p w14:paraId="1366E62B" w14:textId="77777777" w:rsidR="00FE2893" w:rsidRPr="00E777B4" w:rsidRDefault="00FE2893" w:rsidP="004A15F7">
      <w:pPr>
        <w:pStyle w:val="Heading1"/>
      </w:pPr>
      <w:bookmarkStart w:id="61" w:name="_Toc522637035"/>
      <w:r>
        <w:lastRenderedPageBreak/>
        <w:t>Organisation details – View details</w:t>
      </w:r>
      <w:bookmarkEnd w:id="61"/>
    </w:p>
    <w:tbl>
      <w:tblPr>
        <w:tblStyle w:val="TableGrid2"/>
        <w:tblW w:w="0" w:type="auto"/>
        <w:jc w:val="center"/>
        <w:tblLook w:val="04A0" w:firstRow="1" w:lastRow="0" w:firstColumn="1" w:lastColumn="0" w:noHBand="0" w:noVBand="1"/>
        <w:tblCaption w:val="Organisation details screen"/>
        <w:tblDescription w:val="What roles can view screen"/>
      </w:tblPr>
      <w:tblGrid>
        <w:gridCol w:w="2966"/>
        <w:gridCol w:w="720"/>
        <w:gridCol w:w="5528"/>
      </w:tblGrid>
      <w:tr w:rsidR="00FE2893" w:rsidRPr="00C13DAA" w14:paraId="663DB8CD" w14:textId="77777777" w:rsidTr="00CE1079">
        <w:trPr>
          <w:trHeight w:hRule="exact" w:val="397"/>
          <w:tblHeader/>
          <w:jc w:val="center"/>
        </w:trPr>
        <w:tc>
          <w:tcPr>
            <w:tcW w:w="2966" w:type="dxa"/>
            <w:shd w:val="clear" w:color="auto" w:fill="BFBFBF" w:themeFill="background1" w:themeFillShade="BF"/>
            <w:vAlign w:val="center"/>
          </w:tcPr>
          <w:p w14:paraId="6D98A96E" w14:textId="77777777" w:rsidR="00FE2893" w:rsidRPr="00C13DAA" w:rsidRDefault="00FE2893" w:rsidP="00FE2893">
            <w:r w:rsidRPr="00C62537">
              <w:rPr>
                <w:b/>
              </w:rPr>
              <w:t>USER ROLES</w:t>
            </w:r>
          </w:p>
        </w:tc>
        <w:tc>
          <w:tcPr>
            <w:tcW w:w="720" w:type="dxa"/>
            <w:shd w:val="clear" w:color="auto" w:fill="BFBFBF" w:themeFill="background1" w:themeFillShade="BF"/>
            <w:vAlign w:val="center"/>
          </w:tcPr>
          <w:p w14:paraId="14A8C871" w14:textId="77777777" w:rsidR="00FE2893" w:rsidRPr="00C13DAA" w:rsidRDefault="00FE2893" w:rsidP="00FE2893"/>
        </w:tc>
        <w:tc>
          <w:tcPr>
            <w:tcW w:w="5528" w:type="dxa"/>
            <w:shd w:val="clear" w:color="auto" w:fill="BFBFBF" w:themeFill="background1" w:themeFillShade="BF"/>
            <w:vAlign w:val="center"/>
          </w:tcPr>
          <w:p w14:paraId="2A1E44AF" w14:textId="77777777" w:rsidR="00FE2893" w:rsidRPr="00C13DAA" w:rsidRDefault="00FE2893" w:rsidP="00FE2893">
            <w:r w:rsidRPr="00C62537">
              <w:rPr>
                <w:b/>
              </w:rPr>
              <w:t>ACCESS</w:t>
            </w:r>
          </w:p>
        </w:tc>
      </w:tr>
      <w:tr w:rsidR="00FE2893" w:rsidRPr="00C13DAA" w14:paraId="79BBB548" w14:textId="77777777" w:rsidTr="00CE1079">
        <w:trPr>
          <w:trHeight w:hRule="exact" w:val="397"/>
          <w:tblHeader/>
          <w:jc w:val="center"/>
        </w:trPr>
        <w:tc>
          <w:tcPr>
            <w:tcW w:w="2966" w:type="dxa"/>
            <w:vAlign w:val="center"/>
          </w:tcPr>
          <w:p w14:paraId="68E77865" w14:textId="77777777" w:rsidR="00FE2893" w:rsidRPr="00C13DAA" w:rsidRDefault="00FE2893" w:rsidP="00FE2893">
            <w:r w:rsidRPr="00C13DAA">
              <w:t>Provider Corporate Officer</w:t>
            </w:r>
          </w:p>
        </w:tc>
        <w:tc>
          <w:tcPr>
            <w:tcW w:w="720" w:type="dxa"/>
            <w:vAlign w:val="center"/>
          </w:tcPr>
          <w:p w14:paraId="1302B86D" w14:textId="77777777" w:rsidR="00FE2893" w:rsidRPr="00C13DAA" w:rsidRDefault="00FE2893" w:rsidP="00FE2893">
            <w:r w:rsidRPr="00C13DAA">
              <w:t>CEO</w:t>
            </w:r>
          </w:p>
        </w:tc>
        <w:tc>
          <w:tcPr>
            <w:tcW w:w="5528" w:type="dxa"/>
            <w:vAlign w:val="center"/>
          </w:tcPr>
          <w:p w14:paraId="6A69D921" w14:textId="77777777" w:rsidR="00FE2893" w:rsidRPr="00C13DAA" w:rsidRDefault="00FE2893" w:rsidP="00FE2893">
            <w:r w:rsidRPr="00C13DAA">
              <w:t>Full access to view organisation details</w:t>
            </w:r>
          </w:p>
        </w:tc>
      </w:tr>
      <w:tr w:rsidR="00FE2893" w:rsidRPr="00C13DAA" w14:paraId="6483FD67" w14:textId="77777777" w:rsidTr="00CE1079">
        <w:trPr>
          <w:trHeight w:hRule="exact" w:val="397"/>
          <w:tblHeader/>
          <w:jc w:val="center"/>
        </w:trPr>
        <w:tc>
          <w:tcPr>
            <w:tcW w:w="2966" w:type="dxa"/>
            <w:vAlign w:val="center"/>
          </w:tcPr>
          <w:p w14:paraId="31267362" w14:textId="77777777" w:rsidR="00FE2893" w:rsidRPr="00C13DAA" w:rsidRDefault="00FE2893" w:rsidP="00FE2893">
            <w:r w:rsidRPr="00C13DAA">
              <w:t>Provider Senior Officer</w:t>
            </w:r>
          </w:p>
        </w:tc>
        <w:tc>
          <w:tcPr>
            <w:tcW w:w="720" w:type="dxa"/>
            <w:vAlign w:val="center"/>
          </w:tcPr>
          <w:p w14:paraId="2B25438E" w14:textId="77777777" w:rsidR="00FE2893" w:rsidRPr="00C13DAA" w:rsidRDefault="00FE2893" w:rsidP="00FE2893">
            <w:r w:rsidRPr="00C13DAA">
              <w:t>SAO</w:t>
            </w:r>
          </w:p>
        </w:tc>
        <w:tc>
          <w:tcPr>
            <w:tcW w:w="5528" w:type="dxa"/>
            <w:vAlign w:val="center"/>
          </w:tcPr>
          <w:p w14:paraId="4F9D66F7" w14:textId="77777777" w:rsidR="00FE2893" w:rsidRPr="00C13DAA" w:rsidRDefault="00FE2893" w:rsidP="00FE2893">
            <w:r w:rsidRPr="00C13DAA">
              <w:t>Full access to view organisation details</w:t>
            </w:r>
          </w:p>
        </w:tc>
      </w:tr>
      <w:tr w:rsidR="00FE2893" w:rsidRPr="00C13DAA" w14:paraId="589798B7" w14:textId="77777777" w:rsidTr="00CE1079">
        <w:trPr>
          <w:trHeight w:hRule="exact" w:val="397"/>
          <w:tblHeader/>
          <w:jc w:val="center"/>
        </w:trPr>
        <w:tc>
          <w:tcPr>
            <w:tcW w:w="2966" w:type="dxa"/>
            <w:vAlign w:val="center"/>
          </w:tcPr>
          <w:p w14:paraId="369D32EF" w14:textId="77777777" w:rsidR="00FE2893" w:rsidRPr="00C13DAA" w:rsidRDefault="00FE2893" w:rsidP="00FE2893">
            <w:r w:rsidRPr="00C13DAA">
              <w:t>Provider Finance Officer</w:t>
            </w:r>
          </w:p>
        </w:tc>
        <w:tc>
          <w:tcPr>
            <w:tcW w:w="720" w:type="dxa"/>
            <w:vAlign w:val="center"/>
          </w:tcPr>
          <w:p w14:paraId="47B7BE7C" w14:textId="77777777" w:rsidR="00FE2893" w:rsidRPr="00C13DAA" w:rsidRDefault="00FE2893" w:rsidP="00FE2893">
            <w:r w:rsidRPr="00C13DAA">
              <w:t>PFO</w:t>
            </w:r>
          </w:p>
        </w:tc>
        <w:tc>
          <w:tcPr>
            <w:tcW w:w="5528" w:type="dxa"/>
            <w:vAlign w:val="center"/>
          </w:tcPr>
          <w:p w14:paraId="6F1375B5" w14:textId="77777777" w:rsidR="00FE2893" w:rsidRPr="00C13DAA" w:rsidRDefault="00FE2893" w:rsidP="00FE2893">
            <w:r w:rsidRPr="00C13DAA">
              <w:t>Full access to view organisation details</w:t>
            </w:r>
          </w:p>
        </w:tc>
      </w:tr>
      <w:tr w:rsidR="00FE2893" w:rsidRPr="00C13DAA" w14:paraId="31310F55" w14:textId="77777777" w:rsidTr="00CE1079">
        <w:trPr>
          <w:trHeight w:hRule="exact" w:val="397"/>
          <w:tblHeader/>
          <w:jc w:val="center"/>
        </w:trPr>
        <w:tc>
          <w:tcPr>
            <w:tcW w:w="2966" w:type="dxa"/>
            <w:vAlign w:val="center"/>
          </w:tcPr>
          <w:p w14:paraId="4ACA76FA" w14:textId="77777777" w:rsidR="00FE2893" w:rsidRPr="00C13DAA" w:rsidRDefault="00FE2893" w:rsidP="00FE2893">
            <w:r w:rsidRPr="00C13DAA">
              <w:t>Provider Editing Officer</w:t>
            </w:r>
          </w:p>
        </w:tc>
        <w:tc>
          <w:tcPr>
            <w:tcW w:w="720" w:type="dxa"/>
            <w:vAlign w:val="center"/>
          </w:tcPr>
          <w:p w14:paraId="54432E22" w14:textId="77777777" w:rsidR="00FE2893" w:rsidRPr="00C13DAA" w:rsidRDefault="00FE2893" w:rsidP="00FE2893">
            <w:r w:rsidRPr="00C13DAA">
              <w:t>PEO</w:t>
            </w:r>
          </w:p>
        </w:tc>
        <w:tc>
          <w:tcPr>
            <w:tcW w:w="5528" w:type="dxa"/>
            <w:vAlign w:val="center"/>
          </w:tcPr>
          <w:p w14:paraId="304DBBF9" w14:textId="77777777" w:rsidR="00FE2893" w:rsidRPr="00C13DAA" w:rsidRDefault="00FE2893" w:rsidP="00FE2893">
            <w:r w:rsidRPr="00C13DAA">
              <w:t>Full access to view organisation details</w:t>
            </w:r>
          </w:p>
        </w:tc>
      </w:tr>
      <w:tr w:rsidR="00FE2893" w:rsidRPr="00C13DAA" w14:paraId="0887A5AC" w14:textId="77777777" w:rsidTr="00CE1079">
        <w:trPr>
          <w:trHeight w:hRule="exact" w:val="397"/>
          <w:tblHeader/>
          <w:jc w:val="center"/>
        </w:trPr>
        <w:tc>
          <w:tcPr>
            <w:tcW w:w="2966" w:type="dxa"/>
            <w:vAlign w:val="center"/>
          </w:tcPr>
          <w:p w14:paraId="4225FB7B" w14:textId="77777777" w:rsidR="00FE2893" w:rsidRPr="00C13DAA" w:rsidRDefault="00FE2893" w:rsidP="00FE2893">
            <w:r w:rsidRPr="00C13DAA">
              <w:t>Provider View Only</w:t>
            </w:r>
          </w:p>
        </w:tc>
        <w:tc>
          <w:tcPr>
            <w:tcW w:w="720" w:type="dxa"/>
            <w:vAlign w:val="center"/>
          </w:tcPr>
          <w:p w14:paraId="462D8216" w14:textId="77777777" w:rsidR="00FE2893" w:rsidRPr="00C13DAA" w:rsidRDefault="00FE2893" w:rsidP="00FE2893">
            <w:r w:rsidRPr="00C13DAA">
              <w:t>PVO</w:t>
            </w:r>
          </w:p>
        </w:tc>
        <w:tc>
          <w:tcPr>
            <w:tcW w:w="5528" w:type="dxa"/>
            <w:vAlign w:val="center"/>
          </w:tcPr>
          <w:p w14:paraId="5AE46F1E" w14:textId="77777777" w:rsidR="00FE2893" w:rsidRPr="00C13DAA" w:rsidRDefault="00FE2893" w:rsidP="00FE2893">
            <w:r w:rsidRPr="00C13DAA">
              <w:t>Full access to view organisation details</w:t>
            </w:r>
          </w:p>
        </w:tc>
      </w:tr>
    </w:tbl>
    <w:p w14:paraId="56EB6DCE" w14:textId="77777777" w:rsidR="00FE2893" w:rsidRPr="008718FB" w:rsidRDefault="00FE2893" w:rsidP="00FE2893">
      <w:pPr>
        <w:spacing w:before="120"/>
        <w:rPr>
          <w:rStyle w:val="Strong"/>
          <w:sz w:val="28"/>
          <w:szCs w:val="28"/>
        </w:rPr>
      </w:pPr>
      <w:r w:rsidRPr="008718FB">
        <w:rPr>
          <w:rStyle w:val="Strong"/>
          <w:sz w:val="28"/>
          <w:szCs w:val="28"/>
        </w:rPr>
        <w:t xml:space="preserve">View of Organisational Details </w:t>
      </w:r>
    </w:p>
    <w:p w14:paraId="20E06C20" w14:textId="77777777" w:rsidR="00FE2893" w:rsidRPr="00C13DAA" w:rsidRDefault="00FE2893" w:rsidP="00CE1079">
      <w:r w:rsidRPr="00C13DAA">
        <w:t>Once your organisation is registered and available in HITS you will be able to view your organisation’s details.</w:t>
      </w:r>
    </w:p>
    <w:p w14:paraId="5CA0DDDE" w14:textId="77777777" w:rsidR="00D90621" w:rsidRPr="00227B4A" w:rsidRDefault="00D90621" w:rsidP="00CE1079">
      <w:pPr>
        <w:rPr>
          <w:rStyle w:val="Strong"/>
          <w:sz w:val="28"/>
          <w:szCs w:val="28"/>
        </w:rPr>
      </w:pPr>
      <w:r w:rsidRPr="00227B4A">
        <w:rPr>
          <w:rStyle w:val="Strong"/>
          <w:sz w:val="28"/>
          <w:szCs w:val="28"/>
        </w:rPr>
        <w:t>Instructions</w:t>
      </w:r>
    </w:p>
    <w:p w14:paraId="226C6A1D" w14:textId="6A91F975" w:rsidR="00FE2893" w:rsidRPr="00C13DAA" w:rsidRDefault="00FE2893" w:rsidP="00A45D80">
      <w:pPr>
        <w:pStyle w:val="ListParagraph"/>
        <w:numPr>
          <w:ilvl w:val="0"/>
          <w:numId w:val="57"/>
        </w:numPr>
        <w:spacing w:after="30"/>
        <w:ind w:left="426" w:hanging="426"/>
        <w:contextualSpacing w:val="0"/>
      </w:pPr>
      <w:r w:rsidRPr="00C13DAA">
        <w:t xml:space="preserve">From the Navigation menu click on </w:t>
      </w:r>
      <w:r w:rsidRPr="001F5E6A">
        <w:rPr>
          <w:rStyle w:val="Strong"/>
        </w:rPr>
        <w:t>Organisation</w:t>
      </w:r>
      <w:r w:rsidRPr="00C13DAA">
        <w:t>, this will navigate you to the screen which will display all the sub menu options availab</w:t>
      </w:r>
      <w:r w:rsidR="00CE1079">
        <w:t>le under the Organisation menu.</w:t>
      </w:r>
    </w:p>
    <w:p w14:paraId="342F938E" w14:textId="77777777" w:rsidR="00FE2893" w:rsidRPr="00C13DAA" w:rsidRDefault="00FE2893" w:rsidP="00A45D80">
      <w:pPr>
        <w:pStyle w:val="ListParagraph"/>
        <w:numPr>
          <w:ilvl w:val="0"/>
          <w:numId w:val="57"/>
        </w:numPr>
        <w:spacing w:before="120"/>
        <w:ind w:left="426" w:hanging="426"/>
      </w:pPr>
      <w:r w:rsidRPr="00C13DAA">
        <w:t xml:space="preserve">Click on </w:t>
      </w:r>
      <w:r w:rsidRPr="001F5E6A">
        <w:rPr>
          <w:rStyle w:val="Strong"/>
        </w:rPr>
        <w:t>Organisation details</w:t>
      </w:r>
      <w:r w:rsidRPr="00C13DAA">
        <w:t xml:space="preserve"> to view the Organisation Details screen.</w:t>
      </w:r>
    </w:p>
    <w:p w14:paraId="203C9132" w14:textId="77777777" w:rsidR="00FE2893" w:rsidRPr="00227B4A" w:rsidRDefault="00FE2893" w:rsidP="00CE1079">
      <w:pPr>
        <w:rPr>
          <w:rStyle w:val="Strong"/>
          <w:sz w:val="28"/>
          <w:szCs w:val="28"/>
        </w:rPr>
      </w:pPr>
      <w:r w:rsidRPr="00227B4A">
        <w:rPr>
          <w:rStyle w:val="Strong"/>
          <w:sz w:val="28"/>
          <w:szCs w:val="28"/>
        </w:rPr>
        <w:t>Notes</w:t>
      </w:r>
    </w:p>
    <w:p w14:paraId="4E9AE023" w14:textId="77777777" w:rsidR="00FE2893" w:rsidRDefault="00FE2893" w:rsidP="00CE1079">
      <w:pPr>
        <w:pStyle w:val="ListParagraph"/>
        <w:numPr>
          <w:ilvl w:val="0"/>
          <w:numId w:val="48"/>
        </w:numPr>
        <w:spacing w:before="120" w:after="30"/>
        <w:ind w:left="714" w:hanging="357"/>
        <w:contextualSpacing w:val="0"/>
      </w:pPr>
      <w:r>
        <w:t xml:space="preserve">The main part of the screen displays your organisation information, TGA and/or TEQSA details and information about the type of organisation that you have provided. </w:t>
      </w:r>
    </w:p>
    <w:p w14:paraId="51A8B574" w14:textId="7DA74E4D" w:rsidR="000F464B" w:rsidRDefault="000F464B" w:rsidP="00A45D80">
      <w:pPr>
        <w:jc w:val="center"/>
      </w:pPr>
      <w:r>
        <w:rPr>
          <w:noProof/>
          <w:lang w:eastAsia="en-AU"/>
        </w:rPr>
        <w:drawing>
          <wp:inline distT="0" distB="0" distL="0" distR="0" wp14:anchorId="2FB99A00" wp14:editId="7175BD41">
            <wp:extent cx="5196239" cy="2977012"/>
            <wp:effectExtent l="0" t="0" r="4445" b="0"/>
            <wp:docPr id="257" name="Picture 257" descr="Screen Shot of HITS System - Organisation Details page" title="Image - Organis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02889" cy="2980822"/>
                    </a:xfrm>
                    <a:prstGeom prst="rect">
                      <a:avLst/>
                    </a:prstGeom>
                    <a:noFill/>
                    <a:ln>
                      <a:noFill/>
                    </a:ln>
                  </pic:spPr>
                </pic:pic>
              </a:graphicData>
            </a:graphic>
          </wp:inline>
        </w:drawing>
      </w:r>
    </w:p>
    <w:p w14:paraId="5045F8DC" w14:textId="77777777" w:rsidR="00FE2893" w:rsidRDefault="00FE2893" w:rsidP="00571E8D">
      <w:pPr>
        <w:pStyle w:val="ListParagraph"/>
        <w:numPr>
          <w:ilvl w:val="0"/>
          <w:numId w:val="48"/>
        </w:numPr>
        <w:ind w:left="714" w:hanging="357"/>
        <w:contextualSpacing w:val="0"/>
      </w:pPr>
      <w:r>
        <w:t xml:space="preserve">The panels towards the bottom of the screen display </w:t>
      </w:r>
      <w:r w:rsidR="00D90621">
        <w:t>Federal Register of Legislat</w:t>
      </w:r>
      <w:r w:rsidR="000F464B">
        <w:t xml:space="preserve">ion </w:t>
      </w:r>
      <w:r w:rsidR="00D90621">
        <w:t>(</w:t>
      </w:r>
      <w:r>
        <w:t>FRL</w:t>
      </w:r>
      <w:r w:rsidR="00D90621">
        <w:t>)</w:t>
      </w:r>
      <w:r>
        <w:t xml:space="preserve"> details and a list of applications that has been submitted by your organisation and their current status.</w:t>
      </w:r>
    </w:p>
    <w:p w14:paraId="2768E1F8" w14:textId="77777777" w:rsidR="00FE2893" w:rsidRDefault="00FE2893" w:rsidP="00571E8D">
      <w:pPr>
        <w:spacing w:after="30"/>
      </w:pPr>
      <w:r>
        <w:t>VET Federal Register of Legislat</w:t>
      </w:r>
      <w:r w:rsidR="000F464B">
        <w:t>ion</w:t>
      </w:r>
    </w:p>
    <w:p w14:paraId="7DB1BCF5" w14:textId="217E34AF" w:rsidR="00A45D80" w:rsidRDefault="00964F1D" w:rsidP="00571E8D">
      <w:pPr>
        <w:jc w:val="center"/>
      </w:pPr>
      <w:r>
        <w:rPr>
          <w:noProof/>
          <w:lang w:eastAsia="en-AU"/>
        </w:rPr>
        <w:drawing>
          <wp:inline distT="0" distB="0" distL="0" distR="0" wp14:anchorId="3A7CFFAB" wp14:editId="46706836">
            <wp:extent cx="4260785" cy="906328"/>
            <wp:effectExtent l="0" t="0" r="6985" b="8255"/>
            <wp:docPr id="112" name="Picture 112" descr="VET sector FRLI details" title="VET sector FRLI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89223" cy="912377"/>
                    </a:xfrm>
                    <a:prstGeom prst="rect">
                      <a:avLst/>
                    </a:prstGeom>
                  </pic:spPr>
                </pic:pic>
              </a:graphicData>
            </a:graphic>
          </wp:inline>
        </w:drawing>
      </w:r>
    </w:p>
    <w:p w14:paraId="01B7E1FD" w14:textId="77777777" w:rsidR="00A45D80" w:rsidRDefault="00A45D80">
      <w:r>
        <w:lastRenderedPageBreak/>
        <w:br w:type="page"/>
      </w:r>
    </w:p>
    <w:p w14:paraId="15C0D37E" w14:textId="77777777" w:rsidR="00FE2893" w:rsidRDefault="00FE2893" w:rsidP="00571E8D">
      <w:pPr>
        <w:jc w:val="center"/>
      </w:pPr>
    </w:p>
    <w:p w14:paraId="26AB095A" w14:textId="77777777" w:rsidR="00FE2893" w:rsidRDefault="00FE2893" w:rsidP="00571E8D">
      <w:r>
        <w:t>HE Federal Register of Legislati</w:t>
      </w:r>
      <w:r w:rsidR="000F464B">
        <w:t>on</w:t>
      </w:r>
    </w:p>
    <w:p w14:paraId="0A928F66" w14:textId="77777777" w:rsidR="00FE2893" w:rsidRDefault="00964F1D" w:rsidP="00571E8D">
      <w:pPr>
        <w:jc w:val="center"/>
      </w:pPr>
      <w:r>
        <w:rPr>
          <w:noProof/>
          <w:lang w:eastAsia="en-AU"/>
        </w:rPr>
        <w:drawing>
          <wp:inline distT="0" distB="0" distL="0" distR="0" wp14:anchorId="238E9AC8" wp14:editId="57F49DAB">
            <wp:extent cx="4848045" cy="718919"/>
            <wp:effectExtent l="0" t="0" r="0" b="5080"/>
            <wp:docPr id="127" name="Picture 127" descr="HE Federal Register of Legislative Instruments" title="HE Federal Register of Legislative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881808" cy="723926"/>
                    </a:xfrm>
                    <a:prstGeom prst="rect">
                      <a:avLst/>
                    </a:prstGeom>
                  </pic:spPr>
                </pic:pic>
              </a:graphicData>
            </a:graphic>
          </wp:inline>
        </w:drawing>
      </w:r>
    </w:p>
    <w:p w14:paraId="3393FD65" w14:textId="77777777" w:rsidR="00FE2893" w:rsidRDefault="00FE2893" w:rsidP="00571E8D">
      <w:r>
        <w:t>Organisation Application History</w:t>
      </w:r>
    </w:p>
    <w:p w14:paraId="4F6CCE27" w14:textId="77777777" w:rsidR="00FE2893" w:rsidRDefault="00FE2893" w:rsidP="00571E8D">
      <w:pPr>
        <w:jc w:val="center"/>
      </w:pPr>
      <w:r>
        <w:rPr>
          <w:noProof/>
          <w:lang w:eastAsia="en-AU"/>
        </w:rPr>
        <w:drawing>
          <wp:inline distT="0" distB="0" distL="0" distR="0" wp14:anchorId="6C359CCF" wp14:editId="79FCA705">
            <wp:extent cx="4516540" cy="1654176"/>
            <wp:effectExtent l="0" t="0" r="0" b="3175"/>
            <wp:docPr id="153" name="Picture 153" descr="history" title="Organisation applica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26162" cy="1657700"/>
                    </a:xfrm>
                    <a:prstGeom prst="rect">
                      <a:avLst/>
                    </a:prstGeom>
                    <a:noFill/>
                    <a:ln>
                      <a:noFill/>
                    </a:ln>
                  </pic:spPr>
                </pic:pic>
              </a:graphicData>
            </a:graphic>
          </wp:inline>
        </w:drawing>
      </w:r>
    </w:p>
    <w:p w14:paraId="1C2D8C6E" w14:textId="77777777" w:rsidR="00FE2893" w:rsidRDefault="00FE2893" w:rsidP="00571E8D">
      <w:pPr>
        <w:pStyle w:val="ListParagraph"/>
        <w:numPr>
          <w:ilvl w:val="0"/>
          <w:numId w:val="48"/>
        </w:numPr>
        <w:ind w:left="714" w:hanging="357"/>
        <w:contextualSpacing w:val="0"/>
      </w:pPr>
      <w:r>
        <w:t xml:space="preserve">Panels within the organisation details screen can be opened and closed by </w:t>
      </w:r>
      <w:r w:rsidR="00C853DC">
        <w:t>c</w:t>
      </w:r>
      <w:r>
        <w:t>licking on the arrow symbol</w:t>
      </w:r>
      <w:r w:rsidRPr="00C13DAA">
        <w:t>.</w:t>
      </w:r>
    </w:p>
    <w:p w14:paraId="1A711EC5" w14:textId="77777777" w:rsidR="00FE2893" w:rsidRDefault="00FE2893" w:rsidP="00FE2893">
      <w:r>
        <w:br w:type="page"/>
      </w:r>
    </w:p>
    <w:p w14:paraId="00B637FF" w14:textId="77777777" w:rsidR="00F24DD5" w:rsidRDefault="00F24DD5" w:rsidP="004A15F7">
      <w:pPr>
        <w:pStyle w:val="Heading1"/>
      </w:pPr>
      <w:bookmarkStart w:id="62" w:name="_Toc522637036"/>
      <w:r>
        <w:lastRenderedPageBreak/>
        <w:t>Organisation details – Viewing VSL approved provider start, end and teach out dates</w:t>
      </w:r>
      <w:bookmarkEnd w:id="62"/>
    </w:p>
    <w:tbl>
      <w:tblPr>
        <w:tblStyle w:val="TableGrid14"/>
        <w:tblW w:w="0" w:type="auto"/>
        <w:jc w:val="center"/>
        <w:tblLook w:val="04A0" w:firstRow="1" w:lastRow="0" w:firstColumn="1" w:lastColumn="0" w:noHBand="0" w:noVBand="1"/>
        <w:tblCaption w:val="Inactivating a course"/>
        <w:tblDescription w:val="What roles can inactivate a course"/>
      </w:tblPr>
      <w:tblGrid>
        <w:gridCol w:w="2966"/>
        <w:gridCol w:w="720"/>
        <w:gridCol w:w="5448"/>
      </w:tblGrid>
      <w:tr w:rsidR="00F24DD5" w:rsidRPr="00D93EC7" w14:paraId="0B5105C5" w14:textId="77777777" w:rsidTr="00571E8D">
        <w:trPr>
          <w:trHeight w:hRule="exact" w:val="397"/>
          <w:tblHeader/>
          <w:jc w:val="center"/>
        </w:trPr>
        <w:tc>
          <w:tcPr>
            <w:tcW w:w="2966" w:type="dxa"/>
            <w:shd w:val="clear" w:color="auto" w:fill="A6A6A6" w:themeFill="background1" w:themeFillShade="A6"/>
          </w:tcPr>
          <w:p w14:paraId="698EEF9A" w14:textId="77777777" w:rsidR="00F24DD5" w:rsidRPr="00D93EC7" w:rsidRDefault="00F24DD5" w:rsidP="00D65E39">
            <w:pPr>
              <w:rPr>
                <w:b/>
                <w:bCs/>
              </w:rPr>
            </w:pPr>
            <w:r w:rsidRPr="0098134D">
              <w:rPr>
                <w:b/>
                <w:bCs/>
              </w:rPr>
              <w:t>USER ROLES</w:t>
            </w:r>
            <w:r w:rsidRPr="00D93EC7">
              <w:rPr>
                <w:b/>
                <w:bCs/>
              </w:rPr>
              <w:t xml:space="preserve"> </w:t>
            </w:r>
          </w:p>
        </w:tc>
        <w:tc>
          <w:tcPr>
            <w:tcW w:w="720" w:type="dxa"/>
            <w:shd w:val="clear" w:color="auto" w:fill="A6A6A6" w:themeFill="background1" w:themeFillShade="A6"/>
          </w:tcPr>
          <w:p w14:paraId="2B8AC91B" w14:textId="77777777" w:rsidR="00F24DD5" w:rsidRPr="00D93EC7" w:rsidRDefault="00F24DD5" w:rsidP="00D65E39">
            <w:pPr>
              <w:rPr>
                <w:b/>
                <w:bCs/>
              </w:rPr>
            </w:pPr>
          </w:p>
        </w:tc>
        <w:tc>
          <w:tcPr>
            <w:tcW w:w="5448" w:type="dxa"/>
            <w:shd w:val="clear" w:color="auto" w:fill="A6A6A6" w:themeFill="background1" w:themeFillShade="A6"/>
          </w:tcPr>
          <w:p w14:paraId="0651CDCE" w14:textId="77777777" w:rsidR="00F24DD5" w:rsidRPr="00D93EC7" w:rsidRDefault="00F24DD5" w:rsidP="00D65E39">
            <w:pPr>
              <w:rPr>
                <w:b/>
                <w:bCs/>
              </w:rPr>
            </w:pPr>
            <w:r w:rsidRPr="00D93EC7">
              <w:rPr>
                <w:b/>
                <w:bCs/>
              </w:rPr>
              <w:t>ACCESS</w:t>
            </w:r>
          </w:p>
        </w:tc>
      </w:tr>
      <w:tr w:rsidR="00F24DD5" w:rsidRPr="00D93EC7" w14:paraId="208D79B5" w14:textId="77777777" w:rsidTr="00571E8D">
        <w:trPr>
          <w:trHeight w:hRule="exact" w:val="397"/>
          <w:tblHeader/>
          <w:jc w:val="center"/>
        </w:trPr>
        <w:tc>
          <w:tcPr>
            <w:tcW w:w="2966" w:type="dxa"/>
            <w:vAlign w:val="center"/>
          </w:tcPr>
          <w:p w14:paraId="3E57174E" w14:textId="77777777" w:rsidR="00F24DD5" w:rsidRPr="00D93EC7" w:rsidRDefault="00F24DD5" w:rsidP="00D65E39">
            <w:r w:rsidRPr="00D93EC7">
              <w:rPr>
                <w:szCs w:val="24"/>
              </w:rPr>
              <w:t>Provider Corporate Officer</w:t>
            </w:r>
          </w:p>
        </w:tc>
        <w:tc>
          <w:tcPr>
            <w:tcW w:w="720" w:type="dxa"/>
            <w:vAlign w:val="center"/>
          </w:tcPr>
          <w:p w14:paraId="2E25E2C7" w14:textId="77777777" w:rsidR="00F24DD5" w:rsidRPr="00D93EC7" w:rsidRDefault="00F24DD5" w:rsidP="00D65E39">
            <w:r w:rsidRPr="00D93EC7">
              <w:t>CEO</w:t>
            </w:r>
          </w:p>
        </w:tc>
        <w:tc>
          <w:tcPr>
            <w:tcW w:w="5448" w:type="dxa"/>
            <w:vAlign w:val="center"/>
          </w:tcPr>
          <w:p w14:paraId="7E79C528" w14:textId="77777777" w:rsidR="00F24DD5" w:rsidRPr="00D93EC7" w:rsidRDefault="00F24DD5" w:rsidP="00D65E39">
            <w:r>
              <w:t>View Only</w:t>
            </w:r>
          </w:p>
        </w:tc>
      </w:tr>
      <w:tr w:rsidR="00F24DD5" w:rsidRPr="00D93EC7" w14:paraId="04D044E7" w14:textId="77777777" w:rsidTr="00571E8D">
        <w:trPr>
          <w:trHeight w:hRule="exact" w:val="397"/>
          <w:tblHeader/>
          <w:jc w:val="center"/>
        </w:trPr>
        <w:tc>
          <w:tcPr>
            <w:tcW w:w="2966" w:type="dxa"/>
            <w:vAlign w:val="center"/>
          </w:tcPr>
          <w:p w14:paraId="6E82D710" w14:textId="77777777" w:rsidR="00F24DD5" w:rsidRPr="00D93EC7" w:rsidRDefault="00F24DD5" w:rsidP="00D65E39">
            <w:r w:rsidRPr="00D93EC7">
              <w:rPr>
                <w:szCs w:val="24"/>
              </w:rPr>
              <w:t>Provider Senior Officer</w:t>
            </w:r>
          </w:p>
        </w:tc>
        <w:tc>
          <w:tcPr>
            <w:tcW w:w="720" w:type="dxa"/>
            <w:vAlign w:val="center"/>
          </w:tcPr>
          <w:p w14:paraId="2C817780" w14:textId="77777777" w:rsidR="00F24DD5" w:rsidRPr="00D93EC7" w:rsidRDefault="00F24DD5" w:rsidP="00D65E39">
            <w:r w:rsidRPr="00D93EC7">
              <w:t>SAO</w:t>
            </w:r>
          </w:p>
        </w:tc>
        <w:tc>
          <w:tcPr>
            <w:tcW w:w="5448" w:type="dxa"/>
            <w:vAlign w:val="center"/>
          </w:tcPr>
          <w:p w14:paraId="7DD2388C" w14:textId="77777777" w:rsidR="00F24DD5" w:rsidRPr="00D93EC7" w:rsidRDefault="00F24DD5" w:rsidP="00D65E39">
            <w:r>
              <w:t>View Only</w:t>
            </w:r>
          </w:p>
        </w:tc>
      </w:tr>
      <w:tr w:rsidR="00F24DD5" w:rsidRPr="00D93EC7" w14:paraId="6BAD2E6C" w14:textId="77777777" w:rsidTr="00571E8D">
        <w:trPr>
          <w:trHeight w:hRule="exact" w:val="397"/>
          <w:tblHeader/>
          <w:jc w:val="center"/>
        </w:trPr>
        <w:tc>
          <w:tcPr>
            <w:tcW w:w="2966" w:type="dxa"/>
            <w:vAlign w:val="center"/>
          </w:tcPr>
          <w:p w14:paraId="44F01714" w14:textId="77777777" w:rsidR="00F24DD5" w:rsidRPr="00D93EC7" w:rsidRDefault="00F24DD5" w:rsidP="00D65E39">
            <w:r w:rsidRPr="00D93EC7">
              <w:rPr>
                <w:rFonts w:cstheme="minorHAnsi"/>
                <w:szCs w:val="24"/>
              </w:rPr>
              <w:t>Provider Finance Officer</w:t>
            </w:r>
          </w:p>
        </w:tc>
        <w:tc>
          <w:tcPr>
            <w:tcW w:w="720" w:type="dxa"/>
            <w:vAlign w:val="center"/>
          </w:tcPr>
          <w:p w14:paraId="49B226D8" w14:textId="77777777" w:rsidR="00F24DD5" w:rsidRPr="00D93EC7" w:rsidRDefault="00F24DD5" w:rsidP="00D65E39">
            <w:r w:rsidRPr="00D93EC7">
              <w:t>PFO</w:t>
            </w:r>
          </w:p>
        </w:tc>
        <w:tc>
          <w:tcPr>
            <w:tcW w:w="5448" w:type="dxa"/>
            <w:vAlign w:val="center"/>
          </w:tcPr>
          <w:p w14:paraId="5288F85F" w14:textId="77777777" w:rsidR="00F24DD5" w:rsidRPr="00D93EC7" w:rsidRDefault="00F24DD5" w:rsidP="00D65E39">
            <w:r>
              <w:t>View Only</w:t>
            </w:r>
          </w:p>
        </w:tc>
      </w:tr>
      <w:tr w:rsidR="00F24DD5" w:rsidRPr="00D93EC7" w14:paraId="13877D4F" w14:textId="77777777" w:rsidTr="00571E8D">
        <w:trPr>
          <w:trHeight w:hRule="exact" w:val="397"/>
          <w:tblHeader/>
          <w:jc w:val="center"/>
        </w:trPr>
        <w:tc>
          <w:tcPr>
            <w:tcW w:w="2966" w:type="dxa"/>
            <w:vAlign w:val="center"/>
          </w:tcPr>
          <w:p w14:paraId="6DDAE43C" w14:textId="77777777" w:rsidR="00F24DD5" w:rsidRPr="00D93EC7" w:rsidRDefault="00F24DD5" w:rsidP="00D65E39">
            <w:r w:rsidRPr="00D93EC7">
              <w:rPr>
                <w:rFonts w:cstheme="minorHAnsi"/>
                <w:szCs w:val="24"/>
              </w:rPr>
              <w:t>Provider Editing Officer</w:t>
            </w:r>
          </w:p>
        </w:tc>
        <w:tc>
          <w:tcPr>
            <w:tcW w:w="720" w:type="dxa"/>
            <w:vAlign w:val="center"/>
          </w:tcPr>
          <w:p w14:paraId="0172CD82" w14:textId="77777777" w:rsidR="00F24DD5" w:rsidRPr="00D93EC7" w:rsidRDefault="00F24DD5" w:rsidP="00D65E39">
            <w:r w:rsidRPr="00D93EC7">
              <w:t>PEO</w:t>
            </w:r>
          </w:p>
        </w:tc>
        <w:tc>
          <w:tcPr>
            <w:tcW w:w="5448" w:type="dxa"/>
            <w:vAlign w:val="center"/>
          </w:tcPr>
          <w:p w14:paraId="2C42A382" w14:textId="77777777" w:rsidR="00F24DD5" w:rsidRPr="00D93EC7" w:rsidRDefault="00F24DD5" w:rsidP="00D65E39">
            <w:r>
              <w:t>View Only</w:t>
            </w:r>
          </w:p>
        </w:tc>
      </w:tr>
      <w:tr w:rsidR="00F24DD5" w:rsidRPr="00D93EC7" w14:paraId="5E736B13" w14:textId="77777777" w:rsidTr="00571E8D">
        <w:trPr>
          <w:trHeight w:hRule="exact" w:val="397"/>
          <w:tblHeader/>
          <w:jc w:val="center"/>
        </w:trPr>
        <w:tc>
          <w:tcPr>
            <w:tcW w:w="2966" w:type="dxa"/>
            <w:vAlign w:val="center"/>
          </w:tcPr>
          <w:p w14:paraId="4FDEFED3" w14:textId="77777777" w:rsidR="00F24DD5" w:rsidRPr="00D93EC7" w:rsidRDefault="00F24DD5" w:rsidP="00D65E39">
            <w:pPr>
              <w:rPr>
                <w:rFonts w:cstheme="minorHAnsi"/>
                <w:szCs w:val="24"/>
              </w:rPr>
            </w:pPr>
            <w:r>
              <w:rPr>
                <w:rFonts w:cstheme="minorHAnsi"/>
                <w:szCs w:val="24"/>
              </w:rPr>
              <w:t>Provider View Only</w:t>
            </w:r>
          </w:p>
        </w:tc>
        <w:tc>
          <w:tcPr>
            <w:tcW w:w="720" w:type="dxa"/>
            <w:vAlign w:val="center"/>
          </w:tcPr>
          <w:p w14:paraId="38E2D2E9" w14:textId="77777777" w:rsidR="00F24DD5" w:rsidRPr="00D93EC7" w:rsidRDefault="00F24DD5" w:rsidP="00D65E39">
            <w:r>
              <w:t>PVO</w:t>
            </w:r>
          </w:p>
        </w:tc>
        <w:tc>
          <w:tcPr>
            <w:tcW w:w="5448" w:type="dxa"/>
            <w:vAlign w:val="center"/>
          </w:tcPr>
          <w:p w14:paraId="70C2062A" w14:textId="77777777" w:rsidR="00F24DD5" w:rsidRPr="00D93EC7" w:rsidRDefault="00F24DD5" w:rsidP="00D65E39">
            <w:r>
              <w:t>View Only</w:t>
            </w:r>
          </w:p>
        </w:tc>
      </w:tr>
    </w:tbl>
    <w:p w14:paraId="0CDF8E73" w14:textId="059C16C9" w:rsidR="00F24DD5" w:rsidRDefault="00F24DD5" w:rsidP="00571E8D">
      <w:pPr>
        <w:spacing w:before="120"/>
      </w:pPr>
      <w:r>
        <w:t>Once your organisation has received formal approval from the department, you can view the approval s</w:t>
      </w:r>
      <w:r w:rsidR="00571E8D">
        <w:t>tart, end, and teach out dates.</w:t>
      </w:r>
    </w:p>
    <w:p w14:paraId="77687D62" w14:textId="77777777" w:rsidR="00F24DD5" w:rsidRDefault="00F24DD5" w:rsidP="00571E8D">
      <w:pPr>
        <w:rPr>
          <w:rStyle w:val="Strong"/>
          <w:sz w:val="28"/>
          <w:szCs w:val="28"/>
        </w:rPr>
      </w:pPr>
      <w:r w:rsidRPr="009F0B12">
        <w:rPr>
          <w:rStyle w:val="Strong"/>
          <w:sz w:val="28"/>
          <w:szCs w:val="28"/>
        </w:rPr>
        <w:t>Instructions</w:t>
      </w:r>
    </w:p>
    <w:p w14:paraId="7E9F0DDC" w14:textId="77777777" w:rsidR="00F24DD5" w:rsidRDefault="00F24DD5" w:rsidP="00571E8D">
      <w:pPr>
        <w:rPr>
          <w:rStyle w:val="Strong"/>
          <w:sz w:val="28"/>
          <w:szCs w:val="28"/>
        </w:rPr>
      </w:pPr>
      <w:r>
        <w:rPr>
          <w:rStyle w:val="Strong"/>
          <w:sz w:val="28"/>
          <w:szCs w:val="28"/>
        </w:rPr>
        <w:t>To view VSL approval start, end and teach out dates</w:t>
      </w:r>
    </w:p>
    <w:p w14:paraId="36E3BB77" w14:textId="77777777" w:rsidR="00F24DD5" w:rsidRPr="00214C35" w:rsidRDefault="00F24DD5" w:rsidP="00A45D80">
      <w:pPr>
        <w:pStyle w:val="ListParagraph"/>
        <w:numPr>
          <w:ilvl w:val="0"/>
          <w:numId w:val="78"/>
        </w:numPr>
        <w:spacing w:before="120"/>
        <w:ind w:left="426" w:hanging="426"/>
      </w:pPr>
      <w:r w:rsidRPr="00214C35">
        <w:rPr>
          <w:bCs/>
        </w:rPr>
        <w:t>From the Navigation menu click on</w:t>
      </w:r>
      <w:r w:rsidRPr="00214C35">
        <w:rPr>
          <w:b/>
          <w:bCs/>
        </w:rPr>
        <w:t xml:space="preserve"> Organisation</w:t>
      </w:r>
      <w:r w:rsidRPr="00214C35">
        <w:t xml:space="preserve"> and select </w:t>
      </w:r>
      <w:r w:rsidRPr="00214C35">
        <w:rPr>
          <w:b/>
        </w:rPr>
        <w:t>View Organisation Details</w:t>
      </w:r>
      <w:r w:rsidRPr="00214C35">
        <w:t xml:space="preserve"> from the drop down list.</w:t>
      </w:r>
    </w:p>
    <w:p w14:paraId="789B1BC9" w14:textId="77777777" w:rsidR="00571E8D" w:rsidRDefault="00F24DD5" w:rsidP="00A45D80">
      <w:pPr>
        <w:pStyle w:val="ListParagraph"/>
        <w:numPr>
          <w:ilvl w:val="0"/>
          <w:numId w:val="78"/>
        </w:numPr>
        <w:spacing w:before="120"/>
        <w:ind w:left="426" w:hanging="426"/>
        <w:rPr>
          <w:rStyle w:val="Strong"/>
          <w:b w:val="0"/>
        </w:rPr>
      </w:pPr>
      <w:r>
        <w:rPr>
          <w:rStyle w:val="Strong"/>
          <w:b w:val="0"/>
        </w:rPr>
        <w:t xml:space="preserve">The </w:t>
      </w:r>
      <w:r w:rsidRPr="00341975">
        <w:rPr>
          <w:rStyle w:val="Strong"/>
        </w:rPr>
        <w:t>VSL Details</w:t>
      </w:r>
      <w:r>
        <w:rPr>
          <w:rStyle w:val="Strong"/>
          <w:b w:val="0"/>
        </w:rPr>
        <w:t xml:space="preserve"> panel is directly below the </w:t>
      </w:r>
      <w:r w:rsidRPr="00341975">
        <w:rPr>
          <w:rStyle w:val="Strong"/>
        </w:rPr>
        <w:t>Organisation Details</w:t>
      </w:r>
      <w:r>
        <w:rPr>
          <w:rStyle w:val="Strong"/>
          <w:b w:val="0"/>
        </w:rPr>
        <w:t xml:space="preserve"> panel.</w:t>
      </w:r>
    </w:p>
    <w:p w14:paraId="599B9886" w14:textId="3EF92F5F" w:rsidR="00F24DD5" w:rsidRDefault="00F24DD5" w:rsidP="00571E8D">
      <w:pPr>
        <w:pStyle w:val="ListParagraph"/>
        <w:contextualSpacing w:val="0"/>
        <w:jc w:val="center"/>
        <w:rPr>
          <w:rStyle w:val="Strong"/>
          <w:b w:val="0"/>
        </w:rPr>
      </w:pPr>
      <w:r>
        <w:rPr>
          <w:bCs/>
          <w:noProof/>
          <w:lang w:eastAsia="en-AU"/>
        </w:rPr>
        <w:drawing>
          <wp:inline distT="0" distB="0" distL="0" distR="0" wp14:anchorId="6DF0F2A2" wp14:editId="2AF78642">
            <wp:extent cx="3966838" cy="3660080"/>
            <wp:effectExtent l="0" t="0" r="0" b="0"/>
            <wp:docPr id="44" name="Picture 44" descr="Screen Shot of HITS System - VSL Details" title="Image - View Organis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76542" cy="3669033"/>
                    </a:xfrm>
                    <a:prstGeom prst="rect">
                      <a:avLst/>
                    </a:prstGeom>
                    <a:noFill/>
                    <a:ln>
                      <a:noFill/>
                    </a:ln>
                  </pic:spPr>
                </pic:pic>
              </a:graphicData>
            </a:graphic>
          </wp:inline>
        </w:drawing>
      </w:r>
    </w:p>
    <w:p w14:paraId="413733C8" w14:textId="77777777" w:rsidR="009A6675" w:rsidRDefault="009A6675">
      <w:pPr>
        <w:rPr>
          <w:b/>
          <w:sz w:val="36"/>
        </w:rPr>
      </w:pPr>
      <w:r>
        <w:br w:type="page"/>
      </w:r>
    </w:p>
    <w:p w14:paraId="7DCA5718" w14:textId="77777777" w:rsidR="00CC5430" w:rsidRPr="00D93EC7" w:rsidRDefault="00CC5430" w:rsidP="004A15F7">
      <w:pPr>
        <w:pStyle w:val="Heading1"/>
      </w:pPr>
      <w:bookmarkStart w:id="63" w:name="_Toc522637037"/>
      <w:r>
        <w:lastRenderedPageBreak/>
        <w:t>Payment Schedule List – Viewing a Payment Schedule (HED)</w:t>
      </w:r>
      <w:bookmarkEnd w:id="63"/>
    </w:p>
    <w:p w14:paraId="567C32F2" w14:textId="6FE4C233" w:rsidR="00CC5430" w:rsidRDefault="00CC5430" w:rsidP="00571E8D">
      <w:r w:rsidRPr="00690B6A">
        <w:t>Higher Education provider</w:t>
      </w:r>
      <w:r>
        <w:t xml:space="preserve">s other than those who are dual sector </w:t>
      </w:r>
      <w:r w:rsidR="00317CDD">
        <w:t>providers</w:t>
      </w:r>
      <w:r w:rsidR="009B63D3">
        <w:t xml:space="preserve"> (see next section for dual providers)</w:t>
      </w:r>
      <w:r>
        <w:t xml:space="preserve"> do not have a</w:t>
      </w:r>
      <w:r w:rsidR="00571E8D">
        <w:t>ny payments processed in HITS.</w:t>
      </w:r>
    </w:p>
    <w:p w14:paraId="75BB583C" w14:textId="77777777" w:rsidR="00CC5430" w:rsidRDefault="00CC5430">
      <w:pPr>
        <w:rPr>
          <w:b/>
          <w:sz w:val="36"/>
        </w:rPr>
      </w:pPr>
      <w:r>
        <w:br w:type="page"/>
      </w:r>
    </w:p>
    <w:p w14:paraId="2F34EC56" w14:textId="77777777" w:rsidR="002A2D80" w:rsidRPr="00D93EC7" w:rsidRDefault="002A2D80" w:rsidP="004A15F7">
      <w:pPr>
        <w:pStyle w:val="Heading1"/>
      </w:pPr>
      <w:bookmarkStart w:id="64" w:name="_Toc522637038"/>
      <w:r>
        <w:lastRenderedPageBreak/>
        <w:t>Payment</w:t>
      </w:r>
      <w:r w:rsidR="00CC5430">
        <w:t xml:space="preserve"> Schedule List</w:t>
      </w:r>
      <w:r>
        <w:t xml:space="preserve"> – Viewing </w:t>
      </w:r>
      <w:r w:rsidR="00CC5430">
        <w:t>a Payment Schedule</w:t>
      </w:r>
      <w:r>
        <w:t xml:space="preserve"> </w:t>
      </w:r>
      <w:r w:rsidR="00CC5430">
        <w:t>(VET)</w:t>
      </w:r>
      <w:bookmarkEnd w:id="64"/>
    </w:p>
    <w:tbl>
      <w:tblPr>
        <w:tblStyle w:val="TableGrid24"/>
        <w:tblW w:w="0" w:type="auto"/>
        <w:jc w:val="center"/>
        <w:tblLook w:val="04A0" w:firstRow="1" w:lastRow="0" w:firstColumn="1" w:lastColumn="0" w:noHBand="0" w:noVBand="1"/>
        <w:tblCaption w:val="Payments screen"/>
        <w:tblDescription w:val="what roles can view"/>
      </w:tblPr>
      <w:tblGrid>
        <w:gridCol w:w="2966"/>
        <w:gridCol w:w="720"/>
        <w:gridCol w:w="5386"/>
      </w:tblGrid>
      <w:tr w:rsidR="002A2D80" w:rsidRPr="00D93EC7" w14:paraId="69173E93" w14:textId="77777777" w:rsidTr="00571E8D">
        <w:trPr>
          <w:trHeight w:hRule="exact" w:val="397"/>
          <w:tblHeader/>
          <w:jc w:val="center"/>
        </w:trPr>
        <w:tc>
          <w:tcPr>
            <w:tcW w:w="2966" w:type="dxa"/>
            <w:shd w:val="clear" w:color="auto" w:fill="A6A6A6" w:themeFill="background1" w:themeFillShade="A6"/>
            <w:vAlign w:val="center"/>
          </w:tcPr>
          <w:p w14:paraId="1C5B6082" w14:textId="77777777" w:rsidR="002A2D80" w:rsidRPr="00D93EC7" w:rsidRDefault="002A2D80" w:rsidP="002A2D80">
            <w:pPr>
              <w:rPr>
                <w:b/>
                <w:bCs/>
              </w:rPr>
            </w:pPr>
            <w:r w:rsidRPr="003B563B">
              <w:rPr>
                <w:b/>
                <w:bCs/>
              </w:rPr>
              <w:t>USER ROLES</w:t>
            </w:r>
            <w:r w:rsidRPr="00D93EC7">
              <w:rPr>
                <w:b/>
                <w:bCs/>
              </w:rPr>
              <w:t xml:space="preserve"> </w:t>
            </w:r>
          </w:p>
        </w:tc>
        <w:tc>
          <w:tcPr>
            <w:tcW w:w="720" w:type="dxa"/>
            <w:shd w:val="clear" w:color="auto" w:fill="A6A6A6" w:themeFill="background1" w:themeFillShade="A6"/>
            <w:vAlign w:val="center"/>
          </w:tcPr>
          <w:p w14:paraId="789216B7" w14:textId="77777777" w:rsidR="002A2D80" w:rsidRPr="00D93EC7" w:rsidRDefault="002A2D80" w:rsidP="002A2D80">
            <w:pPr>
              <w:rPr>
                <w:b/>
                <w:bCs/>
              </w:rPr>
            </w:pPr>
          </w:p>
        </w:tc>
        <w:tc>
          <w:tcPr>
            <w:tcW w:w="5386" w:type="dxa"/>
            <w:shd w:val="clear" w:color="auto" w:fill="A6A6A6" w:themeFill="background1" w:themeFillShade="A6"/>
            <w:vAlign w:val="center"/>
          </w:tcPr>
          <w:p w14:paraId="177E733A" w14:textId="77777777" w:rsidR="002A2D80" w:rsidRPr="00D93EC7" w:rsidRDefault="002A2D80" w:rsidP="002A2D80">
            <w:pPr>
              <w:rPr>
                <w:b/>
                <w:bCs/>
              </w:rPr>
            </w:pPr>
            <w:r w:rsidRPr="00D93EC7">
              <w:rPr>
                <w:b/>
                <w:bCs/>
              </w:rPr>
              <w:t>ACCESS</w:t>
            </w:r>
          </w:p>
        </w:tc>
      </w:tr>
      <w:tr w:rsidR="002A2D80" w:rsidRPr="00D93EC7" w14:paraId="29D9DFB9" w14:textId="77777777" w:rsidTr="00571E8D">
        <w:trPr>
          <w:trHeight w:hRule="exact" w:val="397"/>
          <w:tblHeader/>
          <w:jc w:val="center"/>
        </w:trPr>
        <w:tc>
          <w:tcPr>
            <w:tcW w:w="2966" w:type="dxa"/>
            <w:vAlign w:val="center"/>
          </w:tcPr>
          <w:p w14:paraId="3BC88AAF" w14:textId="77777777" w:rsidR="002A2D80" w:rsidRPr="00D93EC7" w:rsidRDefault="002A2D80" w:rsidP="002A2D80">
            <w:r w:rsidRPr="00D93EC7">
              <w:t>Provider Corporate Officer</w:t>
            </w:r>
          </w:p>
        </w:tc>
        <w:tc>
          <w:tcPr>
            <w:tcW w:w="720" w:type="dxa"/>
            <w:vAlign w:val="center"/>
          </w:tcPr>
          <w:p w14:paraId="177D2A07" w14:textId="77777777" w:rsidR="002A2D80" w:rsidRPr="00D93EC7" w:rsidRDefault="002A2D80" w:rsidP="002A2D80">
            <w:r w:rsidRPr="00D93EC7">
              <w:t>CEO</w:t>
            </w:r>
          </w:p>
        </w:tc>
        <w:tc>
          <w:tcPr>
            <w:tcW w:w="5386" w:type="dxa"/>
            <w:vAlign w:val="center"/>
          </w:tcPr>
          <w:p w14:paraId="37C208D7" w14:textId="77777777" w:rsidR="002A2D80" w:rsidRPr="00D93EC7" w:rsidRDefault="002A2D80" w:rsidP="002A2D80">
            <w:r w:rsidRPr="00D93EC7">
              <w:t>Can view a Payment Schedule</w:t>
            </w:r>
          </w:p>
        </w:tc>
      </w:tr>
      <w:tr w:rsidR="002A2D80" w:rsidRPr="00D93EC7" w14:paraId="5633481E" w14:textId="77777777" w:rsidTr="00571E8D">
        <w:trPr>
          <w:trHeight w:hRule="exact" w:val="397"/>
          <w:tblHeader/>
          <w:jc w:val="center"/>
        </w:trPr>
        <w:tc>
          <w:tcPr>
            <w:tcW w:w="2966" w:type="dxa"/>
            <w:vAlign w:val="center"/>
          </w:tcPr>
          <w:p w14:paraId="266877DA" w14:textId="77777777" w:rsidR="002A2D80" w:rsidRPr="00D93EC7" w:rsidRDefault="002A2D80" w:rsidP="002A2D80">
            <w:r w:rsidRPr="00D93EC7">
              <w:t>Provider Senior Officer</w:t>
            </w:r>
          </w:p>
        </w:tc>
        <w:tc>
          <w:tcPr>
            <w:tcW w:w="720" w:type="dxa"/>
            <w:vAlign w:val="center"/>
          </w:tcPr>
          <w:p w14:paraId="10CAB027" w14:textId="77777777" w:rsidR="002A2D80" w:rsidRPr="00D93EC7" w:rsidRDefault="002A2D80" w:rsidP="002A2D80">
            <w:r w:rsidRPr="00D93EC7">
              <w:t>SAO</w:t>
            </w:r>
          </w:p>
        </w:tc>
        <w:tc>
          <w:tcPr>
            <w:tcW w:w="5386" w:type="dxa"/>
            <w:vAlign w:val="center"/>
          </w:tcPr>
          <w:p w14:paraId="4AD4865C" w14:textId="77777777" w:rsidR="002A2D80" w:rsidRPr="00D93EC7" w:rsidRDefault="002A2D80" w:rsidP="002A2D80">
            <w:r w:rsidRPr="00D93EC7">
              <w:t>Can view a Payment Schedule</w:t>
            </w:r>
          </w:p>
        </w:tc>
      </w:tr>
      <w:tr w:rsidR="002A2D80" w:rsidRPr="00D93EC7" w14:paraId="0F24F862" w14:textId="77777777" w:rsidTr="00571E8D">
        <w:trPr>
          <w:trHeight w:hRule="exact" w:val="397"/>
          <w:tblHeader/>
          <w:jc w:val="center"/>
        </w:trPr>
        <w:tc>
          <w:tcPr>
            <w:tcW w:w="2966" w:type="dxa"/>
            <w:vAlign w:val="center"/>
          </w:tcPr>
          <w:p w14:paraId="086298CB" w14:textId="77777777" w:rsidR="002A2D80" w:rsidRPr="00D93EC7" w:rsidRDefault="002A2D80" w:rsidP="002A2D80">
            <w:r w:rsidRPr="00D93EC7">
              <w:t>Provider Finance Officer</w:t>
            </w:r>
          </w:p>
        </w:tc>
        <w:tc>
          <w:tcPr>
            <w:tcW w:w="720" w:type="dxa"/>
            <w:vAlign w:val="center"/>
          </w:tcPr>
          <w:p w14:paraId="498C5AD1" w14:textId="77777777" w:rsidR="002A2D80" w:rsidRPr="00D93EC7" w:rsidRDefault="002A2D80" w:rsidP="002A2D80">
            <w:r w:rsidRPr="00D93EC7">
              <w:t>PFO</w:t>
            </w:r>
          </w:p>
        </w:tc>
        <w:tc>
          <w:tcPr>
            <w:tcW w:w="5386" w:type="dxa"/>
            <w:vAlign w:val="center"/>
          </w:tcPr>
          <w:p w14:paraId="2884F12C" w14:textId="77777777" w:rsidR="002A2D80" w:rsidRPr="00D93EC7" w:rsidRDefault="002A2D80" w:rsidP="002A2D80">
            <w:r w:rsidRPr="00D93EC7">
              <w:t>Can view a Payment Schedule</w:t>
            </w:r>
          </w:p>
        </w:tc>
      </w:tr>
      <w:tr w:rsidR="002A2D80" w:rsidRPr="00D93EC7" w14:paraId="31E6E43A" w14:textId="77777777" w:rsidTr="00571E8D">
        <w:trPr>
          <w:trHeight w:hRule="exact" w:val="397"/>
          <w:tblHeader/>
          <w:jc w:val="center"/>
        </w:trPr>
        <w:tc>
          <w:tcPr>
            <w:tcW w:w="2966" w:type="dxa"/>
            <w:vAlign w:val="center"/>
          </w:tcPr>
          <w:p w14:paraId="18598173" w14:textId="77777777" w:rsidR="002A2D80" w:rsidRPr="00D93EC7" w:rsidRDefault="002A2D80" w:rsidP="002A2D80">
            <w:r w:rsidRPr="00D93EC7">
              <w:t>Provider Editing Officer</w:t>
            </w:r>
          </w:p>
        </w:tc>
        <w:tc>
          <w:tcPr>
            <w:tcW w:w="720" w:type="dxa"/>
            <w:vAlign w:val="center"/>
          </w:tcPr>
          <w:p w14:paraId="3CC7D4F2" w14:textId="77777777" w:rsidR="002A2D80" w:rsidRPr="00D93EC7" w:rsidRDefault="002A2D80" w:rsidP="002A2D80">
            <w:r w:rsidRPr="00D93EC7">
              <w:t>PEO</w:t>
            </w:r>
          </w:p>
        </w:tc>
        <w:tc>
          <w:tcPr>
            <w:tcW w:w="5386" w:type="dxa"/>
            <w:vAlign w:val="center"/>
          </w:tcPr>
          <w:p w14:paraId="59411C48" w14:textId="77777777" w:rsidR="002A2D80" w:rsidRPr="00D93EC7" w:rsidRDefault="002A2D80" w:rsidP="002A2D80">
            <w:r w:rsidRPr="00D93EC7">
              <w:t>Cannot view a Payment Schedule</w:t>
            </w:r>
          </w:p>
        </w:tc>
      </w:tr>
      <w:tr w:rsidR="002A2D80" w:rsidRPr="00D93EC7" w14:paraId="2076F384" w14:textId="77777777" w:rsidTr="00571E8D">
        <w:trPr>
          <w:trHeight w:hRule="exact" w:val="397"/>
          <w:tblHeader/>
          <w:jc w:val="center"/>
        </w:trPr>
        <w:tc>
          <w:tcPr>
            <w:tcW w:w="2966" w:type="dxa"/>
            <w:vAlign w:val="center"/>
          </w:tcPr>
          <w:p w14:paraId="01CE5865" w14:textId="77777777" w:rsidR="002A2D80" w:rsidRPr="00D93EC7" w:rsidRDefault="002A2D80" w:rsidP="002A2D80">
            <w:r w:rsidRPr="00D93EC7">
              <w:t>Provider View Only</w:t>
            </w:r>
          </w:p>
        </w:tc>
        <w:tc>
          <w:tcPr>
            <w:tcW w:w="720" w:type="dxa"/>
            <w:vAlign w:val="center"/>
          </w:tcPr>
          <w:p w14:paraId="6421CD91" w14:textId="77777777" w:rsidR="002A2D80" w:rsidRPr="00D93EC7" w:rsidRDefault="002A2D80" w:rsidP="002A2D80">
            <w:r w:rsidRPr="00D93EC7">
              <w:t>PVO</w:t>
            </w:r>
          </w:p>
        </w:tc>
        <w:tc>
          <w:tcPr>
            <w:tcW w:w="5386" w:type="dxa"/>
            <w:vAlign w:val="center"/>
          </w:tcPr>
          <w:p w14:paraId="7FD81A54" w14:textId="77777777" w:rsidR="002A2D80" w:rsidRPr="00D93EC7" w:rsidRDefault="002A2D80" w:rsidP="002A2D80">
            <w:r w:rsidRPr="00D93EC7">
              <w:t>Cannot view a Payment Schedule</w:t>
            </w:r>
          </w:p>
        </w:tc>
      </w:tr>
    </w:tbl>
    <w:p w14:paraId="0E68D11E" w14:textId="77777777" w:rsidR="002A2D80" w:rsidRPr="008718FB" w:rsidRDefault="002A2D80" w:rsidP="00571E8D">
      <w:pPr>
        <w:spacing w:before="120"/>
        <w:rPr>
          <w:rStyle w:val="Strong"/>
          <w:sz w:val="28"/>
          <w:szCs w:val="28"/>
        </w:rPr>
      </w:pPr>
      <w:r w:rsidRPr="008718FB">
        <w:rPr>
          <w:rStyle w:val="Strong"/>
          <w:sz w:val="28"/>
          <w:szCs w:val="28"/>
        </w:rPr>
        <w:t>Viewing VET Sector Payments</w:t>
      </w:r>
    </w:p>
    <w:p w14:paraId="662B2E48" w14:textId="77777777" w:rsidR="002A2D80" w:rsidRPr="00D93EC7" w:rsidRDefault="002A2D80" w:rsidP="00571E8D">
      <w:r w:rsidRPr="00D93EC7">
        <w:t>You can check the status of a payment at any time:</w:t>
      </w:r>
    </w:p>
    <w:p w14:paraId="219B7DD0" w14:textId="77777777" w:rsidR="002A2D80" w:rsidRDefault="002A2D80" w:rsidP="00A45D80">
      <w:pPr>
        <w:pStyle w:val="ListParagraph"/>
        <w:numPr>
          <w:ilvl w:val="0"/>
          <w:numId w:val="80"/>
        </w:numPr>
        <w:ind w:left="426" w:hanging="426"/>
        <w:contextualSpacing w:val="0"/>
      </w:pPr>
      <w:r w:rsidRPr="00D93EC7">
        <w:t xml:space="preserve">Select </w:t>
      </w:r>
      <w:r w:rsidRPr="00884065">
        <w:rPr>
          <w:rStyle w:val="Strong"/>
        </w:rPr>
        <w:t>Payment Schedule List</w:t>
      </w:r>
      <w:r>
        <w:t xml:space="preserve"> from the Context Selector to view the Payment Schedule List</w:t>
      </w:r>
      <w:r w:rsidR="00DC0450">
        <w:t>.</w:t>
      </w:r>
    </w:p>
    <w:p w14:paraId="65365F7D" w14:textId="77777777" w:rsidR="002A2D80" w:rsidRPr="00D93EC7" w:rsidRDefault="005B7731" w:rsidP="00A45D80">
      <w:pPr>
        <w:spacing w:after="60"/>
        <w:ind w:left="425" w:hanging="425"/>
        <w:jc w:val="center"/>
      </w:pPr>
      <w:r>
        <w:rPr>
          <w:noProof/>
          <w:lang w:eastAsia="en-AU"/>
        </w:rPr>
        <w:drawing>
          <wp:inline distT="0" distB="0" distL="0" distR="0" wp14:anchorId="3FE53B53" wp14:editId="78FC0FE5">
            <wp:extent cx="4144645" cy="3065311"/>
            <wp:effectExtent l="0" t="0" r="8255" b="1905"/>
            <wp:docPr id="58" name="Picture 58" descr="Screen Shot of HITS System - View Details of Payment Schedule List" title="Image - Payment Schedul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160614" cy="3077122"/>
                    </a:xfrm>
                    <a:prstGeom prst="rect">
                      <a:avLst/>
                    </a:prstGeom>
                    <a:noFill/>
                    <a:ln>
                      <a:noFill/>
                    </a:ln>
                  </pic:spPr>
                </pic:pic>
              </a:graphicData>
            </a:graphic>
          </wp:inline>
        </w:drawing>
      </w:r>
    </w:p>
    <w:p w14:paraId="71FA30D3" w14:textId="77777777" w:rsidR="002A2D80" w:rsidRDefault="002A2D80" w:rsidP="00A45D80">
      <w:pPr>
        <w:pStyle w:val="ListParagraph"/>
        <w:numPr>
          <w:ilvl w:val="0"/>
          <w:numId w:val="80"/>
        </w:numPr>
        <w:spacing w:after="30"/>
        <w:ind w:left="425" w:hanging="425"/>
        <w:contextualSpacing w:val="0"/>
      </w:pPr>
      <w:r w:rsidRPr="00D93EC7">
        <w:t xml:space="preserve">Tick the row of the Payment Schedule you wish to check and click </w:t>
      </w:r>
      <w:r w:rsidRPr="00884065">
        <w:rPr>
          <w:rStyle w:val="Strong"/>
        </w:rPr>
        <w:t>View Details</w:t>
      </w:r>
      <w:r w:rsidRPr="00884065">
        <w:t>.</w:t>
      </w:r>
    </w:p>
    <w:p w14:paraId="262FF681" w14:textId="77777777" w:rsidR="002A2D80" w:rsidRPr="00D93EC7" w:rsidRDefault="002A2D80" w:rsidP="00571E8D">
      <w:pPr>
        <w:jc w:val="center"/>
      </w:pPr>
      <w:r>
        <w:rPr>
          <w:noProof/>
          <w:lang w:eastAsia="en-AU"/>
        </w:rPr>
        <w:lastRenderedPageBreak/>
        <w:drawing>
          <wp:inline distT="0" distB="0" distL="0" distR="0" wp14:anchorId="1E0DF91D" wp14:editId="14AB0C5C">
            <wp:extent cx="3724094" cy="3095625"/>
            <wp:effectExtent l="0" t="0" r="0" b="0"/>
            <wp:docPr id="222" name="Picture 222" descr="payment list" title="Payment schedul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51869" cy="3118713"/>
                    </a:xfrm>
                    <a:prstGeom prst="rect">
                      <a:avLst/>
                    </a:prstGeom>
                    <a:noFill/>
                    <a:ln>
                      <a:noFill/>
                    </a:ln>
                  </pic:spPr>
                </pic:pic>
              </a:graphicData>
            </a:graphic>
          </wp:inline>
        </w:drawing>
      </w:r>
    </w:p>
    <w:p w14:paraId="298E371A" w14:textId="09C9E8AF" w:rsidR="00AD0A0E" w:rsidRDefault="002A2D80" w:rsidP="00A45D80">
      <w:pPr>
        <w:pStyle w:val="ListParagraph"/>
        <w:numPr>
          <w:ilvl w:val="0"/>
          <w:numId w:val="80"/>
        </w:numPr>
        <w:ind w:left="426" w:hanging="426"/>
        <w:contextualSpacing w:val="0"/>
      </w:pPr>
      <w:r w:rsidRPr="00D93EC7">
        <w:t>View the ‘Payment list’ box, if the status of the payment is ‘Paid’ then the payment has been cleared by the Reserve Bank of Australia.</w:t>
      </w:r>
    </w:p>
    <w:p w14:paraId="10D1C1FA" w14:textId="77777777" w:rsidR="002A2D80" w:rsidRPr="00D93EC7" w:rsidRDefault="002A2D80" w:rsidP="00571E8D">
      <w:pPr>
        <w:spacing w:before="120"/>
        <w:jc w:val="center"/>
      </w:pPr>
      <w:r>
        <w:rPr>
          <w:noProof/>
          <w:lang w:eastAsia="en-AU"/>
        </w:rPr>
        <w:drawing>
          <wp:inline distT="0" distB="0" distL="0" distR="0" wp14:anchorId="2DDEC7B2" wp14:editId="2ED169F3">
            <wp:extent cx="4566337" cy="1877060"/>
            <wp:effectExtent l="0" t="0" r="5715" b="8890"/>
            <wp:docPr id="223" name="Picture 223" descr="status of a payment" title="Paymen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80798" cy="1883004"/>
                    </a:xfrm>
                    <a:prstGeom prst="rect">
                      <a:avLst/>
                    </a:prstGeom>
                    <a:noFill/>
                    <a:ln>
                      <a:noFill/>
                    </a:ln>
                  </pic:spPr>
                </pic:pic>
              </a:graphicData>
            </a:graphic>
          </wp:inline>
        </w:drawing>
      </w:r>
    </w:p>
    <w:p w14:paraId="5A0B47E5" w14:textId="77777777" w:rsidR="002A2D80" w:rsidRPr="009478DF" w:rsidRDefault="002A2D80" w:rsidP="00571E8D">
      <w:pPr>
        <w:rPr>
          <w:rStyle w:val="Strong"/>
          <w:sz w:val="28"/>
          <w:szCs w:val="28"/>
        </w:rPr>
      </w:pPr>
      <w:r w:rsidRPr="009478DF">
        <w:rPr>
          <w:rStyle w:val="Strong"/>
          <w:sz w:val="28"/>
          <w:szCs w:val="28"/>
        </w:rPr>
        <w:t>Notes</w:t>
      </w:r>
    </w:p>
    <w:p w14:paraId="7DD1FF3E" w14:textId="77777777" w:rsidR="002A2D80" w:rsidRPr="00D93EC7" w:rsidRDefault="002A2D80" w:rsidP="00571E8D">
      <w:pPr>
        <w:pStyle w:val="ListParagraph"/>
        <w:numPr>
          <w:ilvl w:val="0"/>
          <w:numId w:val="22"/>
        </w:numPr>
        <w:spacing w:after="30"/>
        <w:ind w:left="714" w:hanging="357"/>
        <w:contextualSpacing w:val="0"/>
      </w:pPr>
      <w:r w:rsidRPr="00D93EC7">
        <w:t xml:space="preserve">If the status is </w:t>
      </w:r>
      <w:r w:rsidRPr="007F663A">
        <w:rPr>
          <w:rStyle w:val="Strong"/>
          <w:b w:val="0"/>
        </w:rPr>
        <w:t>Bank Rejected</w:t>
      </w:r>
      <w:r w:rsidRPr="00884065">
        <w:rPr>
          <w:rStyle w:val="Strong"/>
        </w:rPr>
        <w:t xml:space="preserve"> </w:t>
      </w:r>
      <w:r w:rsidRPr="00D93EC7">
        <w:t>then you will need to update your bank account details.</w:t>
      </w:r>
    </w:p>
    <w:p w14:paraId="7C39F2AB" w14:textId="77777777" w:rsidR="002A2D80" w:rsidRDefault="002A2D80" w:rsidP="00571E8D">
      <w:pPr>
        <w:pStyle w:val="ListParagraph"/>
        <w:numPr>
          <w:ilvl w:val="0"/>
          <w:numId w:val="22"/>
        </w:numPr>
        <w:spacing w:after="30"/>
        <w:ind w:left="714" w:hanging="357"/>
        <w:contextualSpacing w:val="0"/>
      </w:pPr>
      <w:r w:rsidRPr="00D93EC7">
        <w:t>A Payment record status will change in HITS when the finance system processes the payment and sends HITS an update for that payment record.</w:t>
      </w:r>
    </w:p>
    <w:p w14:paraId="561F81C8" w14:textId="77777777" w:rsidR="002A2D80" w:rsidRDefault="002A2D80" w:rsidP="00571E8D">
      <w:pPr>
        <w:pStyle w:val="ListParagraph"/>
        <w:numPr>
          <w:ilvl w:val="0"/>
          <w:numId w:val="22"/>
        </w:numPr>
        <w:ind w:left="714" w:hanging="357"/>
        <w:contextualSpacing w:val="0"/>
      </w:pPr>
      <w:r>
        <w:t>You will also receive a notification message after each monthly payment is processed.</w:t>
      </w:r>
    </w:p>
    <w:p w14:paraId="11C2B2A5" w14:textId="77777777" w:rsidR="00071B15" w:rsidRDefault="002A2D80">
      <w:pPr>
        <w:rPr>
          <w:b/>
          <w:sz w:val="36"/>
        </w:rPr>
      </w:pPr>
      <w:r>
        <w:br w:type="page"/>
      </w:r>
    </w:p>
    <w:p w14:paraId="754C2760" w14:textId="36F4F408" w:rsidR="00EE377F" w:rsidRPr="00C13DAA" w:rsidRDefault="00537B59" w:rsidP="004A15F7">
      <w:pPr>
        <w:pStyle w:val="Heading1"/>
      </w:pPr>
      <w:bookmarkStart w:id="65" w:name="_Toc522637039"/>
      <w:r>
        <w:lastRenderedPageBreak/>
        <w:t xml:space="preserve">Key </w:t>
      </w:r>
      <w:r w:rsidR="00EE377F">
        <w:t>Person</w:t>
      </w:r>
      <w:r>
        <w:t>nel</w:t>
      </w:r>
      <w:r w:rsidR="00EE377F">
        <w:t xml:space="preserve"> – Adding a </w:t>
      </w:r>
      <w:r>
        <w:t>Key Personnel</w:t>
      </w:r>
      <w:bookmarkEnd w:id="65"/>
    </w:p>
    <w:tbl>
      <w:tblPr>
        <w:tblStyle w:val="TableGrid9"/>
        <w:tblW w:w="0" w:type="auto"/>
        <w:jc w:val="center"/>
        <w:tblLook w:val="04A0" w:firstRow="1" w:lastRow="0" w:firstColumn="1" w:lastColumn="0" w:noHBand="0" w:noVBand="1"/>
        <w:tblCaption w:val="Persons of influence screen"/>
        <w:tblDescription w:val="What roles can add a POI"/>
      </w:tblPr>
      <w:tblGrid>
        <w:gridCol w:w="2966"/>
        <w:gridCol w:w="720"/>
        <w:gridCol w:w="5670"/>
      </w:tblGrid>
      <w:tr w:rsidR="00EE377F" w:rsidRPr="00C13DAA" w14:paraId="1DD915B1" w14:textId="77777777" w:rsidTr="00571E8D">
        <w:trPr>
          <w:trHeight w:hRule="exact" w:val="397"/>
          <w:tblHeader/>
          <w:jc w:val="center"/>
        </w:trPr>
        <w:tc>
          <w:tcPr>
            <w:tcW w:w="2966" w:type="dxa"/>
            <w:shd w:val="clear" w:color="auto" w:fill="A6A6A6" w:themeFill="background1" w:themeFillShade="A6"/>
            <w:vAlign w:val="center"/>
          </w:tcPr>
          <w:p w14:paraId="058F7A00" w14:textId="77777777" w:rsidR="00EE377F" w:rsidRPr="00C13DAA" w:rsidRDefault="00EE377F" w:rsidP="00932AF7">
            <w:pPr>
              <w:rPr>
                <w:b/>
                <w:bCs/>
              </w:rPr>
            </w:pPr>
            <w:r w:rsidRPr="00EF0731">
              <w:rPr>
                <w:b/>
                <w:bCs/>
              </w:rPr>
              <w:t>USER ROLES</w:t>
            </w:r>
            <w:r w:rsidRPr="00C13DAA">
              <w:rPr>
                <w:b/>
                <w:bCs/>
              </w:rPr>
              <w:t xml:space="preserve"> </w:t>
            </w:r>
          </w:p>
        </w:tc>
        <w:tc>
          <w:tcPr>
            <w:tcW w:w="720" w:type="dxa"/>
            <w:shd w:val="clear" w:color="auto" w:fill="A6A6A6" w:themeFill="background1" w:themeFillShade="A6"/>
            <w:vAlign w:val="center"/>
          </w:tcPr>
          <w:p w14:paraId="6C4809AB" w14:textId="77777777" w:rsidR="00EE377F" w:rsidRPr="00C13DAA" w:rsidRDefault="00EE377F" w:rsidP="00932AF7">
            <w:pPr>
              <w:rPr>
                <w:b/>
                <w:bCs/>
              </w:rPr>
            </w:pPr>
          </w:p>
        </w:tc>
        <w:tc>
          <w:tcPr>
            <w:tcW w:w="5670" w:type="dxa"/>
            <w:shd w:val="clear" w:color="auto" w:fill="A6A6A6" w:themeFill="background1" w:themeFillShade="A6"/>
            <w:vAlign w:val="center"/>
          </w:tcPr>
          <w:p w14:paraId="22A7E3C1" w14:textId="77777777" w:rsidR="00EE377F" w:rsidRPr="00C13DAA" w:rsidRDefault="00EE377F" w:rsidP="00932AF7">
            <w:pPr>
              <w:rPr>
                <w:b/>
                <w:bCs/>
              </w:rPr>
            </w:pPr>
            <w:r w:rsidRPr="00C13DAA">
              <w:rPr>
                <w:b/>
                <w:bCs/>
              </w:rPr>
              <w:t>ACCESS</w:t>
            </w:r>
          </w:p>
        </w:tc>
      </w:tr>
      <w:tr w:rsidR="00EE377F" w:rsidRPr="00C13DAA" w14:paraId="4D7C688C" w14:textId="77777777" w:rsidTr="00571E8D">
        <w:trPr>
          <w:trHeight w:hRule="exact" w:val="397"/>
          <w:jc w:val="center"/>
        </w:trPr>
        <w:tc>
          <w:tcPr>
            <w:tcW w:w="2966" w:type="dxa"/>
          </w:tcPr>
          <w:p w14:paraId="2C21F215" w14:textId="77777777" w:rsidR="00EE377F" w:rsidRPr="00C13DAA" w:rsidRDefault="00EE377F" w:rsidP="00932AF7">
            <w:bookmarkStart w:id="66" w:name="_Toc356290396"/>
            <w:r w:rsidRPr="00C13DAA">
              <w:t>Provider Corporate Officer</w:t>
            </w:r>
          </w:p>
        </w:tc>
        <w:tc>
          <w:tcPr>
            <w:tcW w:w="720" w:type="dxa"/>
          </w:tcPr>
          <w:p w14:paraId="2D50CDBF" w14:textId="77777777" w:rsidR="00EE377F" w:rsidRPr="00C13DAA" w:rsidRDefault="00EE377F" w:rsidP="00932AF7">
            <w:r w:rsidRPr="00C13DAA">
              <w:t>CEO</w:t>
            </w:r>
          </w:p>
        </w:tc>
        <w:tc>
          <w:tcPr>
            <w:tcW w:w="5670" w:type="dxa"/>
            <w:vAlign w:val="center"/>
          </w:tcPr>
          <w:p w14:paraId="0FF1E21F" w14:textId="77777777" w:rsidR="00EE377F" w:rsidRPr="00C13DAA" w:rsidRDefault="00EE377F" w:rsidP="00537B59">
            <w:r w:rsidRPr="00C13DAA">
              <w:t xml:space="preserve">Full access to add </w:t>
            </w:r>
            <w:r w:rsidR="00537B59">
              <w:t>Key Personnel</w:t>
            </w:r>
            <w:r w:rsidRPr="00C13DAA">
              <w:t xml:space="preserve"> information</w:t>
            </w:r>
          </w:p>
        </w:tc>
      </w:tr>
      <w:tr w:rsidR="00EE377F" w:rsidRPr="00C13DAA" w14:paraId="5DC59BD0" w14:textId="77777777" w:rsidTr="00571E8D">
        <w:trPr>
          <w:trHeight w:hRule="exact" w:val="397"/>
          <w:jc w:val="center"/>
        </w:trPr>
        <w:tc>
          <w:tcPr>
            <w:tcW w:w="2966" w:type="dxa"/>
          </w:tcPr>
          <w:p w14:paraId="38C39FEC" w14:textId="77777777" w:rsidR="00EE377F" w:rsidRPr="00C13DAA" w:rsidRDefault="00EE377F" w:rsidP="00932AF7">
            <w:r w:rsidRPr="00C13DAA">
              <w:t>Provider Senior Officer</w:t>
            </w:r>
          </w:p>
        </w:tc>
        <w:tc>
          <w:tcPr>
            <w:tcW w:w="720" w:type="dxa"/>
          </w:tcPr>
          <w:p w14:paraId="43DAEB23" w14:textId="77777777" w:rsidR="00EE377F" w:rsidRPr="00C13DAA" w:rsidRDefault="00EE377F" w:rsidP="00932AF7">
            <w:r w:rsidRPr="00C13DAA">
              <w:t>SAO</w:t>
            </w:r>
          </w:p>
        </w:tc>
        <w:tc>
          <w:tcPr>
            <w:tcW w:w="5670" w:type="dxa"/>
            <w:vAlign w:val="center"/>
          </w:tcPr>
          <w:p w14:paraId="407B85B7" w14:textId="77777777" w:rsidR="00EE377F" w:rsidRPr="00C13DAA" w:rsidRDefault="00EE377F" w:rsidP="00932AF7">
            <w:r w:rsidRPr="00C13DAA">
              <w:t xml:space="preserve">Full access to add </w:t>
            </w:r>
            <w:r w:rsidR="00537B59">
              <w:t>Key Personnel</w:t>
            </w:r>
            <w:r w:rsidR="00537B59" w:rsidRPr="00C13DAA">
              <w:t xml:space="preserve"> </w:t>
            </w:r>
            <w:r w:rsidRPr="00C13DAA">
              <w:t>information</w:t>
            </w:r>
          </w:p>
        </w:tc>
      </w:tr>
      <w:tr w:rsidR="00EE377F" w:rsidRPr="00C13DAA" w14:paraId="7F795C48" w14:textId="77777777" w:rsidTr="00571E8D">
        <w:trPr>
          <w:trHeight w:hRule="exact" w:val="397"/>
          <w:jc w:val="center"/>
        </w:trPr>
        <w:tc>
          <w:tcPr>
            <w:tcW w:w="2966" w:type="dxa"/>
          </w:tcPr>
          <w:p w14:paraId="00F76EB5" w14:textId="77777777" w:rsidR="00EE377F" w:rsidRPr="00C13DAA" w:rsidRDefault="00EE377F" w:rsidP="00932AF7">
            <w:r w:rsidRPr="00C13DAA">
              <w:t>Provider Finance Officer</w:t>
            </w:r>
          </w:p>
        </w:tc>
        <w:tc>
          <w:tcPr>
            <w:tcW w:w="720" w:type="dxa"/>
          </w:tcPr>
          <w:p w14:paraId="2F5EB7B3" w14:textId="77777777" w:rsidR="00EE377F" w:rsidRPr="00C13DAA" w:rsidRDefault="00EE377F" w:rsidP="00932AF7">
            <w:r w:rsidRPr="00C13DAA">
              <w:t>PFO</w:t>
            </w:r>
          </w:p>
        </w:tc>
        <w:tc>
          <w:tcPr>
            <w:tcW w:w="5670" w:type="dxa"/>
          </w:tcPr>
          <w:p w14:paraId="5FBA0C5E" w14:textId="77777777" w:rsidR="00EE377F" w:rsidRPr="00C13DAA" w:rsidRDefault="007E1A2A" w:rsidP="00932AF7">
            <w:r>
              <w:t>No access to this module</w:t>
            </w:r>
          </w:p>
        </w:tc>
      </w:tr>
      <w:tr w:rsidR="00EE377F" w:rsidRPr="00C13DAA" w14:paraId="75EAF9C1" w14:textId="77777777" w:rsidTr="00571E8D">
        <w:trPr>
          <w:trHeight w:hRule="exact" w:val="397"/>
          <w:jc w:val="center"/>
        </w:trPr>
        <w:tc>
          <w:tcPr>
            <w:tcW w:w="2966" w:type="dxa"/>
          </w:tcPr>
          <w:p w14:paraId="6DD62E7D" w14:textId="77777777" w:rsidR="00EE377F" w:rsidRPr="00C13DAA" w:rsidRDefault="00EE377F" w:rsidP="00932AF7">
            <w:r w:rsidRPr="00C13DAA">
              <w:t>Provider Editing Officer</w:t>
            </w:r>
          </w:p>
        </w:tc>
        <w:tc>
          <w:tcPr>
            <w:tcW w:w="720" w:type="dxa"/>
          </w:tcPr>
          <w:p w14:paraId="4CC266D3" w14:textId="77777777" w:rsidR="00EE377F" w:rsidRPr="00C13DAA" w:rsidRDefault="00EE377F" w:rsidP="00932AF7">
            <w:r w:rsidRPr="00C13DAA">
              <w:t>PEO</w:t>
            </w:r>
          </w:p>
        </w:tc>
        <w:tc>
          <w:tcPr>
            <w:tcW w:w="5670" w:type="dxa"/>
          </w:tcPr>
          <w:p w14:paraId="58EF7867" w14:textId="77777777" w:rsidR="00EE377F" w:rsidRPr="00C13DAA" w:rsidRDefault="007E1A2A" w:rsidP="00932AF7">
            <w:r>
              <w:t>No access to this module</w:t>
            </w:r>
          </w:p>
        </w:tc>
      </w:tr>
      <w:tr w:rsidR="00EE377F" w:rsidRPr="00C13DAA" w14:paraId="44B14722" w14:textId="77777777" w:rsidTr="00571E8D">
        <w:trPr>
          <w:trHeight w:hRule="exact" w:val="397"/>
          <w:jc w:val="center"/>
        </w:trPr>
        <w:tc>
          <w:tcPr>
            <w:tcW w:w="2966" w:type="dxa"/>
          </w:tcPr>
          <w:p w14:paraId="527C685C" w14:textId="77777777" w:rsidR="00EE377F" w:rsidRPr="00C13DAA" w:rsidRDefault="00EE377F" w:rsidP="00932AF7">
            <w:r w:rsidRPr="00C13DAA">
              <w:t>Provider View Only</w:t>
            </w:r>
          </w:p>
        </w:tc>
        <w:tc>
          <w:tcPr>
            <w:tcW w:w="720" w:type="dxa"/>
          </w:tcPr>
          <w:p w14:paraId="09BC6605" w14:textId="77777777" w:rsidR="00EE377F" w:rsidRPr="00C13DAA" w:rsidRDefault="00EE377F" w:rsidP="00932AF7">
            <w:r w:rsidRPr="00C13DAA">
              <w:t>PVO</w:t>
            </w:r>
          </w:p>
        </w:tc>
        <w:tc>
          <w:tcPr>
            <w:tcW w:w="5670" w:type="dxa"/>
          </w:tcPr>
          <w:p w14:paraId="1BA28411" w14:textId="77777777" w:rsidR="00EE377F" w:rsidRPr="00C13DAA" w:rsidRDefault="007E1A2A" w:rsidP="00932AF7">
            <w:r>
              <w:t>No access to this module</w:t>
            </w:r>
          </w:p>
        </w:tc>
      </w:tr>
    </w:tbl>
    <w:bookmarkEnd w:id="66"/>
    <w:p w14:paraId="6002BDB7" w14:textId="312C23D0" w:rsidR="00BD1C95" w:rsidRPr="00BD1C95" w:rsidRDefault="00BD1C95" w:rsidP="00571E8D">
      <w:pPr>
        <w:spacing w:before="120"/>
        <w:rPr>
          <w:rFonts w:ascii="Calibri" w:eastAsia="Calibri" w:hAnsi="Calibri" w:cs="Times New Roman"/>
          <w:bCs/>
        </w:rPr>
      </w:pPr>
      <w:r w:rsidRPr="00BD1C95">
        <w:rPr>
          <w:rFonts w:ascii="Calibri" w:eastAsia="Calibri" w:hAnsi="Calibri" w:cs="Times New Roman"/>
          <w:bCs/>
        </w:rPr>
        <w:t>Information that is required to be input</w:t>
      </w:r>
      <w:r w:rsidR="002A5651">
        <w:rPr>
          <w:rFonts w:ascii="Calibri" w:eastAsia="Calibri" w:hAnsi="Calibri" w:cs="Times New Roman"/>
          <w:bCs/>
        </w:rPr>
        <w:t>ted</w:t>
      </w:r>
      <w:r w:rsidRPr="00BD1C95">
        <w:rPr>
          <w:rFonts w:ascii="Calibri" w:eastAsia="Calibri" w:hAnsi="Calibri" w:cs="Times New Roman"/>
          <w:bCs/>
        </w:rPr>
        <w:t xml:space="preserve"> into this component is considered sensitive. To add/update or view the information you must have a senior user ro</w:t>
      </w:r>
      <w:r w:rsidR="00EF1B19">
        <w:rPr>
          <w:rFonts w:ascii="Calibri" w:eastAsia="Calibri" w:hAnsi="Calibri" w:cs="Times New Roman"/>
          <w:bCs/>
        </w:rPr>
        <w:t xml:space="preserve">le of SAO or CEO. </w:t>
      </w:r>
      <w:r w:rsidRPr="00BD1C95">
        <w:rPr>
          <w:rFonts w:ascii="Calibri" w:eastAsia="Calibri" w:hAnsi="Calibri" w:cs="Times New Roman"/>
          <w:bCs/>
        </w:rPr>
        <w:t>You must also be a senior officer within your organisation such as a Chief Executive Officer or Company Secretary as you have legal obligations under the Privacy and Criminal acts that you cannot delegate to another person.</w:t>
      </w:r>
    </w:p>
    <w:p w14:paraId="6434F191" w14:textId="77777777" w:rsidR="00EE377F" w:rsidRPr="00EE60B6" w:rsidRDefault="00EE377F" w:rsidP="00571E8D">
      <w:pPr>
        <w:rPr>
          <w:rStyle w:val="Strong"/>
          <w:sz w:val="28"/>
          <w:szCs w:val="28"/>
        </w:rPr>
      </w:pPr>
      <w:r w:rsidRPr="00EE60B6">
        <w:rPr>
          <w:rStyle w:val="Strong"/>
          <w:sz w:val="28"/>
          <w:szCs w:val="28"/>
        </w:rPr>
        <w:t>Instructions</w:t>
      </w:r>
    </w:p>
    <w:p w14:paraId="5E242A94" w14:textId="77777777" w:rsidR="00537B59" w:rsidRDefault="00E84780" w:rsidP="00A45D80">
      <w:pPr>
        <w:pStyle w:val="ListParagraph"/>
        <w:numPr>
          <w:ilvl w:val="0"/>
          <w:numId w:val="8"/>
        </w:numPr>
        <w:ind w:left="426" w:hanging="426"/>
        <w:contextualSpacing w:val="0"/>
        <w:jc w:val="both"/>
      </w:pPr>
      <w:r w:rsidRPr="00C13DAA">
        <w:t>From the Navigation menu</w:t>
      </w:r>
      <w:r>
        <w:t>,</w:t>
      </w:r>
      <w:r w:rsidRPr="00C13DAA">
        <w:t xml:space="preserve"> click on </w:t>
      </w:r>
      <w:r w:rsidRPr="006939C2">
        <w:rPr>
          <w:rStyle w:val="Strong"/>
        </w:rPr>
        <w:t>Organisation</w:t>
      </w:r>
      <w:r w:rsidRPr="00C13DAA">
        <w:t xml:space="preserve">, this will navigate you to the screen which will display all the sub menu options available under the Organisation menu. Click on </w:t>
      </w:r>
      <w:r w:rsidRPr="006939C2">
        <w:rPr>
          <w:rStyle w:val="Strong"/>
        </w:rPr>
        <w:t xml:space="preserve">Organisation details </w:t>
      </w:r>
      <w:r w:rsidRPr="00C13DAA">
        <w:t>to view the Organisation Details screen.</w:t>
      </w:r>
      <w:r w:rsidR="00537B59">
        <w:t xml:space="preserve"> </w:t>
      </w:r>
    </w:p>
    <w:p w14:paraId="2C8266FA" w14:textId="77777777" w:rsidR="00537B59" w:rsidRDefault="00537B59" w:rsidP="00A45D80">
      <w:pPr>
        <w:pStyle w:val="ListParagraph"/>
        <w:ind w:left="426" w:hanging="426"/>
        <w:contextualSpacing w:val="0"/>
        <w:jc w:val="center"/>
      </w:pPr>
      <w:r>
        <w:rPr>
          <w:noProof/>
          <w:lang w:eastAsia="en-AU"/>
        </w:rPr>
        <w:drawing>
          <wp:inline distT="0" distB="0" distL="0" distR="0" wp14:anchorId="4ACDC3B3" wp14:editId="2AD7EA91">
            <wp:extent cx="2714769" cy="948268"/>
            <wp:effectExtent l="0" t="0" r="0" b="4445"/>
            <wp:docPr id="56" name="Picture 56" descr="Screen Shot of HITS System - Key Personnel Tab" title="Image - View Organis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26049" cy="952208"/>
                    </a:xfrm>
                    <a:prstGeom prst="rect">
                      <a:avLst/>
                    </a:prstGeom>
                    <a:noFill/>
                    <a:ln>
                      <a:noFill/>
                    </a:ln>
                  </pic:spPr>
                </pic:pic>
              </a:graphicData>
            </a:graphic>
          </wp:inline>
        </w:drawing>
      </w:r>
    </w:p>
    <w:p w14:paraId="21B55E49" w14:textId="77777777" w:rsidR="00EE377F" w:rsidRPr="00C13DAA" w:rsidRDefault="00EE377F" w:rsidP="00A45D80">
      <w:pPr>
        <w:pStyle w:val="ListParagraph"/>
        <w:numPr>
          <w:ilvl w:val="0"/>
          <w:numId w:val="8"/>
        </w:numPr>
        <w:spacing w:after="30"/>
        <w:ind w:left="426" w:hanging="426"/>
        <w:contextualSpacing w:val="0"/>
      </w:pPr>
      <w:r w:rsidRPr="00C13DAA">
        <w:t xml:space="preserve">Go to the </w:t>
      </w:r>
      <w:r w:rsidR="00537B59">
        <w:t xml:space="preserve">Key </w:t>
      </w:r>
      <w:r w:rsidRPr="006939C2">
        <w:rPr>
          <w:rStyle w:val="Strong"/>
        </w:rPr>
        <w:t>Person</w:t>
      </w:r>
      <w:r w:rsidR="00537B59">
        <w:rPr>
          <w:rStyle w:val="Strong"/>
        </w:rPr>
        <w:t>nel</w:t>
      </w:r>
      <w:r w:rsidRPr="004B7A16">
        <w:rPr>
          <w:b/>
        </w:rPr>
        <w:t xml:space="preserve"> </w:t>
      </w:r>
      <w:r w:rsidRPr="00C13DAA">
        <w:t xml:space="preserve">tab and click; the </w:t>
      </w:r>
      <w:r w:rsidR="00537B59">
        <w:t>Key Personnel</w:t>
      </w:r>
      <w:r w:rsidRPr="00C13DAA">
        <w:t xml:space="preserve"> list screen will be displayed.</w:t>
      </w:r>
    </w:p>
    <w:p w14:paraId="45EEEBB7" w14:textId="77777777" w:rsidR="00EE377F" w:rsidRDefault="00EE377F" w:rsidP="00A45D80">
      <w:pPr>
        <w:pStyle w:val="ListParagraph"/>
        <w:numPr>
          <w:ilvl w:val="0"/>
          <w:numId w:val="8"/>
        </w:numPr>
        <w:spacing w:after="30"/>
        <w:ind w:left="426" w:hanging="426"/>
        <w:contextualSpacing w:val="0"/>
      </w:pPr>
      <w:r w:rsidRPr="00C13DAA">
        <w:t xml:space="preserve">Click the </w:t>
      </w:r>
      <w:r w:rsidRPr="006939C2">
        <w:rPr>
          <w:rStyle w:val="Strong"/>
        </w:rPr>
        <w:t xml:space="preserve">Add </w:t>
      </w:r>
      <w:r w:rsidR="00537B59">
        <w:rPr>
          <w:rStyle w:val="Strong"/>
        </w:rPr>
        <w:t>Key Personnel</w:t>
      </w:r>
      <w:r w:rsidRPr="004B7A16">
        <w:rPr>
          <w:b/>
          <w:bCs/>
        </w:rPr>
        <w:t xml:space="preserve"> </w:t>
      </w:r>
      <w:r w:rsidRPr="00C13DAA">
        <w:t>button.</w:t>
      </w:r>
    </w:p>
    <w:p w14:paraId="79D5931C" w14:textId="77777777" w:rsidR="00EE377F" w:rsidRPr="00C13DAA" w:rsidRDefault="00107868" w:rsidP="00A45D80">
      <w:pPr>
        <w:ind w:left="426" w:hanging="426"/>
        <w:jc w:val="center"/>
      </w:pPr>
      <w:r>
        <w:rPr>
          <w:noProof/>
          <w:lang w:eastAsia="en-AU"/>
        </w:rPr>
        <w:drawing>
          <wp:inline distT="0" distB="0" distL="0" distR="0" wp14:anchorId="0008F1C7" wp14:editId="50BF4E58">
            <wp:extent cx="3624916" cy="1462285"/>
            <wp:effectExtent l="0" t="0" r="0" b="5080"/>
            <wp:docPr id="57" name="Picture 57" descr="Screen Shot of HITS System - Add Key Personnel button" title="Image - Key Personne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3600"/>
                    <a:stretch/>
                  </pic:blipFill>
                  <pic:spPr bwMode="auto">
                    <a:xfrm>
                      <a:off x="0" y="0"/>
                      <a:ext cx="3643376" cy="1469732"/>
                    </a:xfrm>
                    <a:prstGeom prst="rect">
                      <a:avLst/>
                    </a:prstGeom>
                    <a:noFill/>
                    <a:ln>
                      <a:noFill/>
                    </a:ln>
                    <a:extLst>
                      <a:ext uri="{53640926-AAD7-44D8-BBD7-CCE9431645EC}">
                        <a14:shadowObscured xmlns:a14="http://schemas.microsoft.com/office/drawing/2010/main"/>
                      </a:ext>
                    </a:extLst>
                  </pic:spPr>
                </pic:pic>
              </a:graphicData>
            </a:graphic>
          </wp:inline>
        </w:drawing>
      </w:r>
    </w:p>
    <w:p w14:paraId="11798BE4" w14:textId="77777777" w:rsidR="00EF612B" w:rsidRDefault="00EF612B">
      <w:r>
        <w:br w:type="page"/>
      </w:r>
    </w:p>
    <w:p w14:paraId="7EF860E6" w14:textId="77777777" w:rsidR="007C2C74" w:rsidRDefault="007C2C74" w:rsidP="00A45D80">
      <w:pPr>
        <w:pStyle w:val="ListParagraph"/>
        <w:numPr>
          <w:ilvl w:val="0"/>
          <w:numId w:val="8"/>
        </w:numPr>
        <w:spacing w:after="60"/>
        <w:ind w:left="426" w:hanging="426"/>
        <w:contextualSpacing w:val="0"/>
      </w:pPr>
      <w:r>
        <w:lastRenderedPageBreak/>
        <w:t xml:space="preserve">There are 4 parts to </w:t>
      </w:r>
      <w:r w:rsidR="00530450">
        <w:t>the</w:t>
      </w:r>
      <w:r>
        <w:t xml:space="preserve"> </w:t>
      </w:r>
      <w:r w:rsidR="00107868">
        <w:t xml:space="preserve">Key Personnel section </w:t>
      </w:r>
      <w:r>
        <w:t>that you must complete before you can save the update.</w:t>
      </w:r>
    </w:p>
    <w:p w14:paraId="19AA44CE" w14:textId="2B037FDC" w:rsidR="007C2C74" w:rsidRDefault="007C2C74" w:rsidP="00A45D80">
      <w:pPr>
        <w:pStyle w:val="ListParagraph"/>
        <w:numPr>
          <w:ilvl w:val="1"/>
          <w:numId w:val="8"/>
        </w:numPr>
        <w:spacing w:after="30"/>
        <w:ind w:left="709" w:hanging="425"/>
        <w:contextualSpacing w:val="0"/>
      </w:pPr>
      <w:r>
        <w:t>Part 1 – Personnel Information</w:t>
      </w:r>
    </w:p>
    <w:p w14:paraId="341E4005" w14:textId="77777777" w:rsidR="007C2C74" w:rsidRDefault="00732852" w:rsidP="00571E8D">
      <w:pPr>
        <w:jc w:val="center"/>
      </w:pPr>
      <w:r>
        <w:rPr>
          <w:noProof/>
          <w:lang w:eastAsia="en-AU"/>
        </w:rPr>
        <w:drawing>
          <wp:inline distT="0" distB="0" distL="0" distR="0" wp14:anchorId="39EAFA21" wp14:editId="5540DFB4">
            <wp:extent cx="4355549" cy="3504541"/>
            <wp:effectExtent l="0" t="0" r="6985" b="1270"/>
            <wp:docPr id="62" name="Picture 62" descr="Screen Shot of HITS System - Personnel Information screen view." title="Image - Personne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88014" cy="3530663"/>
                    </a:xfrm>
                    <a:prstGeom prst="rect">
                      <a:avLst/>
                    </a:prstGeom>
                    <a:noFill/>
                    <a:ln>
                      <a:noFill/>
                    </a:ln>
                  </pic:spPr>
                </pic:pic>
              </a:graphicData>
            </a:graphic>
          </wp:inline>
        </w:drawing>
      </w:r>
    </w:p>
    <w:p w14:paraId="078AC79A" w14:textId="77777777" w:rsidR="00530450" w:rsidRDefault="00530450" w:rsidP="00A45D80">
      <w:pPr>
        <w:pStyle w:val="ListParagraph"/>
        <w:numPr>
          <w:ilvl w:val="1"/>
          <w:numId w:val="8"/>
        </w:numPr>
        <w:spacing w:after="30"/>
        <w:ind w:left="709" w:hanging="425"/>
        <w:contextualSpacing w:val="0"/>
      </w:pPr>
      <w:r>
        <w:t>Part 2 – Residential address</w:t>
      </w:r>
    </w:p>
    <w:p w14:paraId="721812DE" w14:textId="77777777" w:rsidR="00530450" w:rsidRDefault="00530450" w:rsidP="00A45D80">
      <w:pPr>
        <w:ind w:left="709" w:hanging="425"/>
        <w:jc w:val="center"/>
      </w:pPr>
      <w:r>
        <w:rPr>
          <w:noProof/>
          <w:lang w:eastAsia="en-AU"/>
        </w:rPr>
        <w:drawing>
          <wp:inline distT="0" distB="0" distL="0" distR="0" wp14:anchorId="0B99C4F0" wp14:editId="298CAE09">
            <wp:extent cx="4518882" cy="1787311"/>
            <wp:effectExtent l="0" t="0" r="0" b="3810"/>
            <wp:docPr id="85" name="Picture 85" descr="Residential address details" title="P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t="3277" b="3223"/>
                    <a:stretch/>
                  </pic:blipFill>
                  <pic:spPr bwMode="auto">
                    <a:xfrm>
                      <a:off x="0" y="0"/>
                      <a:ext cx="4539910" cy="1795628"/>
                    </a:xfrm>
                    <a:prstGeom prst="rect">
                      <a:avLst/>
                    </a:prstGeom>
                    <a:noFill/>
                    <a:ln>
                      <a:noFill/>
                    </a:ln>
                    <a:extLst>
                      <a:ext uri="{53640926-AAD7-44D8-BBD7-CCE9431645EC}">
                        <a14:shadowObscured xmlns:a14="http://schemas.microsoft.com/office/drawing/2010/main"/>
                      </a:ext>
                    </a:extLst>
                  </pic:spPr>
                </pic:pic>
              </a:graphicData>
            </a:graphic>
          </wp:inline>
        </w:drawing>
      </w:r>
    </w:p>
    <w:p w14:paraId="2098CA22" w14:textId="77777777" w:rsidR="00530450" w:rsidRDefault="00530450" w:rsidP="00A45D80">
      <w:pPr>
        <w:pStyle w:val="ListParagraph"/>
        <w:numPr>
          <w:ilvl w:val="1"/>
          <w:numId w:val="8"/>
        </w:numPr>
        <w:ind w:left="709" w:hanging="425"/>
      </w:pPr>
      <w:r>
        <w:t>Part 3 – Postal address</w:t>
      </w:r>
    </w:p>
    <w:p w14:paraId="208F3B04" w14:textId="77777777" w:rsidR="004D1765" w:rsidRDefault="004D1765" w:rsidP="00A45D80">
      <w:pPr>
        <w:ind w:left="709" w:hanging="425"/>
        <w:jc w:val="center"/>
      </w:pPr>
      <w:r>
        <w:rPr>
          <w:noProof/>
          <w:lang w:eastAsia="en-AU"/>
        </w:rPr>
        <w:drawing>
          <wp:inline distT="0" distB="0" distL="0" distR="0" wp14:anchorId="1211B659" wp14:editId="6DEC1F38">
            <wp:extent cx="4591709" cy="2061714"/>
            <wp:effectExtent l="0" t="0" r="0" b="0"/>
            <wp:docPr id="86" name="Picture 86" descr="Postal Address" title="P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15313" cy="2072313"/>
                    </a:xfrm>
                    <a:prstGeom prst="rect">
                      <a:avLst/>
                    </a:prstGeom>
                    <a:noFill/>
                    <a:ln>
                      <a:noFill/>
                    </a:ln>
                  </pic:spPr>
                </pic:pic>
              </a:graphicData>
            </a:graphic>
          </wp:inline>
        </w:drawing>
      </w:r>
    </w:p>
    <w:p w14:paraId="31D7D8ED" w14:textId="62F4A810" w:rsidR="004A3545" w:rsidRDefault="004D1765" w:rsidP="00A45D80">
      <w:pPr>
        <w:pStyle w:val="ListParagraph"/>
        <w:numPr>
          <w:ilvl w:val="1"/>
          <w:numId w:val="8"/>
        </w:numPr>
        <w:spacing w:after="30"/>
        <w:ind w:left="709" w:hanging="425"/>
        <w:contextualSpacing w:val="0"/>
      </w:pPr>
      <w:r>
        <w:lastRenderedPageBreak/>
        <w:t>Part 4 – Declaration. This section can only be completed by a senior person within your organisation who has been assigned SAO or CEO user role</w:t>
      </w:r>
      <w:r w:rsidR="004A3545">
        <w:t xml:space="preserve">. It </w:t>
      </w:r>
      <w:r w:rsidR="004A3545">
        <w:rPr>
          <w:b/>
        </w:rPr>
        <w:t xml:space="preserve">MUST </w:t>
      </w:r>
      <w:r w:rsidR="004A3545" w:rsidRPr="004A3545">
        <w:t>NOT</w:t>
      </w:r>
      <w:r w:rsidR="004A3545">
        <w:t xml:space="preserve"> be completed by a junior officer who has been assigned SAO role</w:t>
      </w:r>
      <w:r w:rsidR="00EE377F" w:rsidRPr="00C13DAA">
        <w:t>.</w:t>
      </w:r>
      <w:r w:rsidR="004A3545">
        <w:t xml:space="preserve"> Once you have completed all fields, select the </w:t>
      </w:r>
      <w:r w:rsidR="004A3545">
        <w:rPr>
          <w:b/>
        </w:rPr>
        <w:t xml:space="preserve">SAVE </w:t>
      </w:r>
      <w:r w:rsidR="004A3545">
        <w:t>button.</w:t>
      </w:r>
    </w:p>
    <w:p w14:paraId="4EF9E46D" w14:textId="473103CC" w:rsidR="00E44A09" w:rsidRDefault="005218EA" w:rsidP="00571E8D">
      <w:pPr>
        <w:jc w:val="center"/>
      </w:pPr>
      <w:r>
        <w:rPr>
          <w:noProof/>
          <w:lang w:eastAsia="en-AU"/>
        </w:rPr>
        <w:drawing>
          <wp:inline distT="0" distB="0" distL="0" distR="0" wp14:anchorId="5EA47D37" wp14:editId="476D0204">
            <wp:extent cx="4742012" cy="1729011"/>
            <wp:effectExtent l="0" t="0" r="1905" b="5080"/>
            <wp:docPr id="63" name="Picture 63" descr="Screen Shot of HITS System - Declaration" title="Image - Key Personnel Decl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72116" cy="1739987"/>
                    </a:xfrm>
                    <a:prstGeom prst="rect">
                      <a:avLst/>
                    </a:prstGeom>
                    <a:noFill/>
                    <a:ln>
                      <a:noFill/>
                    </a:ln>
                  </pic:spPr>
                </pic:pic>
              </a:graphicData>
            </a:graphic>
          </wp:inline>
        </w:drawing>
      </w:r>
    </w:p>
    <w:p w14:paraId="63BD15B8" w14:textId="77777777" w:rsidR="0098173A" w:rsidRDefault="00EE377F" w:rsidP="00A45D80">
      <w:pPr>
        <w:pStyle w:val="ListParagraph"/>
        <w:numPr>
          <w:ilvl w:val="0"/>
          <w:numId w:val="8"/>
        </w:numPr>
        <w:spacing w:after="30"/>
        <w:ind w:left="426" w:hanging="426"/>
        <w:contextualSpacing w:val="0"/>
      </w:pPr>
      <w:r w:rsidRPr="00C13DAA">
        <w:t xml:space="preserve">You will be navigated back to the </w:t>
      </w:r>
      <w:r w:rsidR="005218EA">
        <w:t>Key Personnel</w:t>
      </w:r>
      <w:r w:rsidRPr="00C13DAA">
        <w:t xml:space="preserve"> </w:t>
      </w:r>
      <w:r w:rsidR="005218EA">
        <w:t>L</w:t>
      </w:r>
      <w:r w:rsidRPr="00C13DAA">
        <w:t>ist screen</w:t>
      </w:r>
      <w:r w:rsidR="0098173A">
        <w:t xml:space="preserve"> where</w:t>
      </w:r>
      <w:r>
        <w:t xml:space="preserve"> a notification</w:t>
      </w:r>
      <w:r w:rsidR="0098173A">
        <w:t xml:space="preserve"> message will be displayed</w:t>
      </w:r>
      <w:r>
        <w:t xml:space="preserve"> to confirm </w:t>
      </w:r>
      <w:r w:rsidR="0098173A">
        <w:t>the person</w:t>
      </w:r>
      <w:r>
        <w:t xml:space="preserve"> was created successfully</w:t>
      </w:r>
      <w:r w:rsidR="0098173A">
        <w:t>.</w:t>
      </w:r>
    </w:p>
    <w:p w14:paraId="67F711CD" w14:textId="77777777" w:rsidR="007A2E87" w:rsidRDefault="005218EA" w:rsidP="00571E8D">
      <w:pPr>
        <w:jc w:val="center"/>
      </w:pPr>
      <w:r>
        <w:rPr>
          <w:noProof/>
          <w:lang w:eastAsia="en-AU"/>
        </w:rPr>
        <w:drawing>
          <wp:inline distT="0" distB="0" distL="0" distR="0" wp14:anchorId="166101F2" wp14:editId="17F5A99E">
            <wp:extent cx="4507897" cy="2293045"/>
            <wp:effectExtent l="0" t="0" r="6985" b="0"/>
            <wp:docPr id="267" name="Picture 267" descr="Screen Shot of HITS System - Information saved successfully message" title="Image - Key Personne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21828" cy="2300131"/>
                    </a:xfrm>
                    <a:prstGeom prst="rect">
                      <a:avLst/>
                    </a:prstGeom>
                    <a:noFill/>
                    <a:ln>
                      <a:noFill/>
                    </a:ln>
                  </pic:spPr>
                </pic:pic>
              </a:graphicData>
            </a:graphic>
          </wp:inline>
        </w:drawing>
      </w:r>
    </w:p>
    <w:p w14:paraId="2D9A3E44" w14:textId="34E643AE" w:rsidR="00EE377F" w:rsidRDefault="0098173A" w:rsidP="00A45D80">
      <w:pPr>
        <w:pStyle w:val="ListParagraph"/>
        <w:numPr>
          <w:ilvl w:val="0"/>
          <w:numId w:val="8"/>
        </w:numPr>
        <w:spacing w:before="120"/>
        <w:ind w:left="426" w:hanging="426"/>
        <w:contextualSpacing w:val="0"/>
      </w:pPr>
      <w:r>
        <w:t>A</w:t>
      </w:r>
      <w:r w:rsidR="00EE377F">
        <w:t xml:space="preserve"> check</w:t>
      </w:r>
      <w:r>
        <w:t xml:space="preserve"> will also appear</w:t>
      </w:r>
      <w:r w:rsidR="00EE377F">
        <w:t xml:space="preserve"> against </w:t>
      </w:r>
      <w:r w:rsidR="005218EA">
        <w:t xml:space="preserve">Key Personnel </w:t>
      </w:r>
      <w:r>
        <w:t xml:space="preserve">requirement to acknowledge that the minimum requirement of one </w:t>
      </w:r>
      <w:r w:rsidR="005218EA">
        <w:t xml:space="preserve">Key Personnel </w:t>
      </w:r>
      <w:r>
        <w:t>has been added successfully</w:t>
      </w:r>
      <w:r w:rsidR="00EE377F" w:rsidRPr="00C13DAA">
        <w:t>.</w:t>
      </w:r>
      <w:r w:rsidR="00EF1B19">
        <w:t xml:space="preserve"> </w:t>
      </w:r>
      <w:r w:rsidR="00EE377F">
        <w:t>I</w:t>
      </w:r>
      <w:r w:rsidR="00EE377F" w:rsidRPr="00C13DAA">
        <w:t xml:space="preserve">f you need to add more </w:t>
      </w:r>
      <w:r w:rsidR="005218EA">
        <w:t xml:space="preserve">Key Personnel, </w:t>
      </w:r>
      <w:r w:rsidR="00EE377F">
        <w:t xml:space="preserve">repeat </w:t>
      </w:r>
      <w:r w:rsidR="0013693B">
        <w:t xml:space="preserve">above </w:t>
      </w:r>
      <w:r w:rsidR="00EE377F">
        <w:t>steps</w:t>
      </w:r>
      <w:r w:rsidR="00EE377F" w:rsidRPr="00C13DAA">
        <w:t>.</w:t>
      </w:r>
    </w:p>
    <w:p w14:paraId="1153732C" w14:textId="77777777" w:rsidR="00E44A09" w:rsidRDefault="00E44A09">
      <w:r>
        <w:br w:type="page"/>
      </w:r>
    </w:p>
    <w:p w14:paraId="497628DD" w14:textId="77777777" w:rsidR="00EE377F" w:rsidRPr="006204DE" w:rsidRDefault="00EE377F" w:rsidP="00A45D80">
      <w:pPr>
        <w:pStyle w:val="ListParagraph"/>
        <w:numPr>
          <w:ilvl w:val="0"/>
          <w:numId w:val="8"/>
        </w:numPr>
        <w:spacing w:after="30"/>
        <w:ind w:left="426" w:hanging="426"/>
        <w:contextualSpacing w:val="0"/>
      </w:pPr>
      <w:r>
        <w:lastRenderedPageBreak/>
        <w:t xml:space="preserve">After you have added all </w:t>
      </w:r>
      <w:r w:rsidR="00137EEB">
        <w:t>Key Personnel details</w:t>
      </w:r>
      <w:r>
        <w:t xml:space="preserve">, you must complete the </w:t>
      </w:r>
      <w:r w:rsidR="001F5204">
        <w:t>s</w:t>
      </w:r>
      <w:r>
        <w:t>tatement, upload a</w:t>
      </w:r>
      <w:r w:rsidR="007E1A2A">
        <w:t>ll</w:t>
      </w:r>
      <w:r>
        <w:t xml:space="preserve"> relevant documents</w:t>
      </w:r>
      <w:r w:rsidR="007A2E87">
        <w:t>,</w:t>
      </w:r>
      <w:r>
        <w:t xml:space="preserve"> enter comments</w:t>
      </w:r>
      <w:r w:rsidR="007A2E87">
        <w:t xml:space="preserve"> if required</w:t>
      </w:r>
      <w:r>
        <w:t xml:space="preserve"> and</w:t>
      </w:r>
      <w:r w:rsidR="007A2E87">
        <w:t xml:space="preserve"> click </w:t>
      </w:r>
      <w:r w:rsidR="007A2E87">
        <w:rPr>
          <w:b/>
        </w:rPr>
        <w:t>S</w:t>
      </w:r>
      <w:r w:rsidRPr="006204DE">
        <w:rPr>
          <w:b/>
        </w:rPr>
        <w:t>ave</w:t>
      </w:r>
      <w:r>
        <w:rPr>
          <w:b/>
        </w:rPr>
        <w:t>.</w:t>
      </w:r>
    </w:p>
    <w:p w14:paraId="550A83DF" w14:textId="2EEE0C41" w:rsidR="00EE377F" w:rsidRPr="006204DE" w:rsidRDefault="00EE377F" w:rsidP="00571E8D">
      <w:pPr>
        <w:spacing w:before="120"/>
        <w:jc w:val="center"/>
      </w:pPr>
      <w:r>
        <w:rPr>
          <w:noProof/>
          <w:lang w:eastAsia="en-AU"/>
        </w:rPr>
        <w:drawing>
          <wp:inline distT="0" distB="0" distL="0" distR="0" wp14:anchorId="31593C46" wp14:editId="247BEE5B">
            <wp:extent cx="4578985" cy="3788229"/>
            <wp:effectExtent l="0" t="0" r="0" b="3175"/>
            <wp:docPr id="120" name="Picture 120" descr="statement questions" title="Persons of infl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8">
                      <a:extLst>
                        <a:ext uri="{28A0092B-C50C-407E-A947-70E740481C1C}">
                          <a14:useLocalDpi xmlns:a14="http://schemas.microsoft.com/office/drawing/2010/main" val="0"/>
                        </a:ext>
                      </a:extLst>
                    </a:blip>
                    <a:srcRect r="3430" b="10459"/>
                    <a:stretch/>
                  </pic:blipFill>
                  <pic:spPr bwMode="auto">
                    <a:xfrm>
                      <a:off x="0" y="0"/>
                      <a:ext cx="4587413" cy="3795202"/>
                    </a:xfrm>
                    <a:prstGeom prst="rect">
                      <a:avLst/>
                    </a:prstGeom>
                    <a:noFill/>
                    <a:ln>
                      <a:noFill/>
                    </a:ln>
                    <a:extLst>
                      <a:ext uri="{53640926-AAD7-44D8-BBD7-CCE9431645EC}">
                        <a14:shadowObscured xmlns:a14="http://schemas.microsoft.com/office/drawing/2010/main"/>
                      </a:ext>
                    </a:extLst>
                  </pic:spPr>
                </pic:pic>
              </a:graphicData>
            </a:graphic>
          </wp:inline>
        </w:drawing>
      </w:r>
    </w:p>
    <w:p w14:paraId="1D4B7489" w14:textId="77777777" w:rsidR="00EE377F" w:rsidRDefault="00EE377F" w:rsidP="00A45D80">
      <w:pPr>
        <w:pStyle w:val="ListParagraph"/>
        <w:numPr>
          <w:ilvl w:val="0"/>
          <w:numId w:val="8"/>
        </w:numPr>
        <w:spacing w:after="30"/>
        <w:ind w:left="426" w:hanging="426"/>
        <w:contextualSpacing w:val="0"/>
      </w:pPr>
      <w:r>
        <w:t xml:space="preserve">Enter details regarding Contingency Funding and then select </w:t>
      </w:r>
      <w:r w:rsidRPr="00E44A09">
        <w:rPr>
          <w:b/>
        </w:rPr>
        <w:t>Save</w:t>
      </w:r>
    </w:p>
    <w:p w14:paraId="72C2665C" w14:textId="77777777" w:rsidR="0049503D" w:rsidRPr="006204DE" w:rsidRDefault="0049503D" w:rsidP="00571E8D">
      <w:pPr>
        <w:jc w:val="center"/>
      </w:pPr>
      <w:r>
        <w:rPr>
          <w:noProof/>
          <w:lang w:eastAsia="en-AU"/>
        </w:rPr>
        <w:drawing>
          <wp:inline distT="0" distB="0" distL="0" distR="0" wp14:anchorId="4D81A39E" wp14:editId="5514FC03">
            <wp:extent cx="4483326" cy="2587337"/>
            <wp:effectExtent l="0" t="0" r="0" b="3810"/>
            <wp:docPr id="235" name="Picture 235" descr="required fields to be populated" title="Contingency Funding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91074" cy="2591809"/>
                    </a:xfrm>
                    <a:prstGeom prst="rect">
                      <a:avLst/>
                    </a:prstGeom>
                    <a:noFill/>
                    <a:ln>
                      <a:noFill/>
                    </a:ln>
                  </pic:spPr>
                </pic:pic>
              </a:graphicData>
            </a:graphic>
          </wp:inline>
        </w:drawing>
      </w:r>
    </w:p>
    <w:p w14:paraId="26DDD946" w14:textId="77777777" w:rsidR="00EE377F" w:rsidRDefault="00EE377F" w:rsidP="00A45D80">
      <w:pPr>
        <w:pStyle w:val="ListParagraph"/>
        <w:numPr>
          <w:ilvl w:val="0"/>
          <w:numId w:val="8"/>
        </w:numPr>
        <w:ind w:left="426" w:hanging="426"/>
        <w:contextualSpacing w:val="0"/>
      </w:pPr>
      <w:r>
        <w:t xml:space="preserve">Once you have completed all the fields, the </w:t>
      </w:r>
      <w:r w:rsidRPr="007F663A">
        <w:t xml:space="preserve">Mandatory </w:t>
      </w:r>
      <w:r w:rsidR="00137EEB">
        <w:t>Key Personnel</w:t>
      </w:r>
      <w:r w:rsidRPr="007F663A">
        <w:t xml:space="preserve"> Summary</w:t>
      </w:r>
      <w:r>
        <w:rPr>
          <w:b/>
        </w:rPr>
        <w:t xml:space="preserve"> </w:t>
      </w:r>
      <w:r w:rsidR="001F5204">
        <w:t xml:space="preserve">screen </w:t>
      </w:r>
      <w:r>
        <w:t>will no longer display.</w:t>
      </w:r>
    </w:p>
    <w:p w14:paraId="27E52407" w14:textId="77777777" w:rsidR="00EE377F" w:rsidRPr="00EE60B6" w:rsidRDefault="00EE377F" w:rsidP="00571E8D">
      <w:pPr>
        <w:rPr>
          <w:rStyle w:val="Strong"/>
          <w:sz w:val="28"/>
          <w:szCs w:val="28"/>
        </w:rPr>
      </w:pPr>
      <w:r w:rsidRPr="00EE60B6">
        <w:rPr>
          <w:rStyle w:val="Strong"/>
          <w:sz w:val="28"/>
          <w:szCs w:val="28"/>
        </w:rPr>
        <w:t>Notes</w:t>
      </w:r>
    </w:p>
    <w:p w14:paraId="1CA3F2F7" w14:textId="41CC8244" w:rsidR="0049503D" w:rsidRDefault="00714B87" w:rsidP="00571E8D">
      <w:pPr>
        <w:pStyle w:val="ListParagraph"/>
        <w:numPr>
          <w:ilvl w:val="0"/>
          <w:numId w:val="9"/>
        </w:numPr>
        <w:spacing w:after="30"/>
        <w:ind w:left="714" w:hanging="357"/>
        <w:contextualSpacing w:val="0"/>
      </w:pPr>
      <w:r>
        <w:t xml:space="preserve">If you are an applicant and you </w:t>
      </w:r>
      <w:r w:rsidR="0049503D">
        <w:t xml:space="preserve">create </w:t>
      </w:r>
      <w:r>
        <w:t xml:space="preserve">a CEO or SAO </w:t>
      </w:r>
      <w:r w:rsidR="0049503D">
        <w:t>contact</w:t>
      </w:r>
      <w:r>
        <w:t>, HITS will automatically create</w:t>
      </w:r>
      <w:r w:rsidR="0049503D">
        <w:t xml:space="preserve"> a </w:t>
      </w:r>
      <w:r w:rsidR="00137EEB">
        <w:t xml:space="preserve">Key Personnel </w:t>
      </w:r>
      <w:r w:rsidR="0049503D">
        <w:t>record</w:t>
      </w:r>
      <w:r>
        <w:t xml:space="preserve"> </w:t>
      </w:r>
      <w:r w:rsidR="007A2E87">
        <w:t>using some of the information from the Contacts screen</w:t>
      </w:r>
      <w:r w:rsidR="00EF1B19">
        <w:t xml:space="preserve">. </w:t>
      </w:r>
      <w:r w:rsidR="0049503D">
        <w:t>Y</w:t>
      </w:r>
      <w:r w:rsidR="0098173A">
        <w:t>ou must update the</w:t>
      </w:r>
      <w:r w:rsidR="007A2E87">
        <w:t xml:space="preserve">se </w:t>
      </w:r>
      <w:r w:rsidR="00137EEB">
        <w:t xml:space="preserve">Key Personnel </w:t>
      </w:r>
      <w:r w:rsidR="0098173A">
        <w:t>record</w:t>
      </w:r>
      <w:r w:rsidR="007A2E87">
        <w:t>s further information is required</w:t>
      </w:r>
      <w:r w:rsidR="007E1A2A">
        <w:t>.</w:t>
      </w:r>
    </w:p>
    <w:p w14:paraId="58ACC013" w14:textId="77777777" w:rsidR="00EE377F" w:rsidRPr="00C13DAA" w:rsidRDefault="00EE377F" w:rsidP="00571E8D">
      <w:pPr>
        <w:pStyle w:val="ListParagraph"/>
        <w:numPr>
          <w:ilvl w:val="0"/>
          <w:numId w:val="9"/>
        </w:numPr>
        <w:spacing w:after="30"/>
        <w:ind w:left="714" w:hanging="357"/>
        <w:contextualSpacing w:val="0"/>
      </w:pPr>
      <w:r w:rsidRPr="00C13DAA">
        <w:t xml:space="preserve">Required fields are indicated with the word </w:t>
      </w:r>
      <w:r w:rsidR="00620719">
        <w:rPr>
          <w:rStyle w:val="Strong"/>
        </w:rPr>
        <w:t>required</w:t>
      </w:r>
      <w:r w:rsidRPr="00C13DAA">
        <w:t xml:space="preserve"> in red </w:t>
      </w:r>
      <w:r w:rsidR="007A2E87">
        <w:t xml:space="preserve">text </w:t>
      </w:r>
      <w:r w:rsidRPr="00C13DAA">
        <w:t>next to the field name.</w:t>
      </w:r>
    </w:p>
    <w:p w14:paraId="76518AA4" w14:textId="77777777" w:rsidR="00EE377F" w:rsidRPr="00C13DAA" w:rsidRDefault="00EE377F" w:rsidP="00571E8D">
      <w:pPr>
        <w:pStyle w:val="ListParagraph"/>
        <w:numPr>
          <w:ilvl w:val="0"/>
          <w:numId w:val="9"/>
        </w:numPr>
        <w:spacing w:after="30"/>
        <w:ind w:left="714" w:hanging="357"/>
        <w:contextualSpacing w:val="0"/>
      </w:pPr>
      <w:r w:rsidRPr="00C13DAA">
        <w:lastRenderedPageBreak/>
        <w:t xml:space="preserve">Completing the field “Date no longer a </w:t>
      </w:r>
      <w:r w:rsidR="00137EEB">
        <w:t>Key Personnel</w:t>
      </w:r>
      <w:r w:rsidRPr="00C13DAA">
        <w:t>” will inactivate that record.</w:t>
      </w:r>
    </w:p>
    <w:p w14:paraId="18FDDD41" w14:textId="54B114F9" w:rsidR="00EE377F" w:rsidRDefault="00EE377F" w:rsidP="00F500D2">
      <w:pPr>
        <w:pStyle w:val="ListParagraph"/>
        <w:numPr>
          <w:ilvl w:val="0"/>
          <w:numId w:val="9"/>
        </w:numPr>
        <w:ind w:left="714" w:hanging="357"/>
        <w:contextualSpacing w:val="0"/>
      </w:pPr>
      <w:r w:rsidRPr="00C13DAA">
        <w:t xml:space="preserve">The Statement and Contingency Funding panels on the </w:t>
      </w:r>
      <w:r w:rsidR="00137EEB">
        <w:t>Key Personnel</w:t>
      </w:r>
      <w:r w:rsidRPr="00C13DAA">
        <w:t xml:space="preserve"> list screen m</w:t>
      </w:r>
      <w:r>
        <w:t xml:space="preserve">ust </w:t>
      </w:r>
      <w:r w:rsidR="00137EEB">
        <w:t xml:space="preserve">be </w:t>
      </w:r>
      <w:r w:rsidRPr="00C13DAA">
        <w:t xml:space="preserve">reviewed </w:t>
      </w:r>
      <w:r w:rsidR="007A2E87">
        <w:t xml:space="preserve">and </w:t>
      </w:r>
      <w:r w:rsidRPr="00C13DAA">
        <w:t>updated</w:t>
      </w:r>
      <w:r w:rsidR="007A2E87">
        <w:t xml:space="preserve"> where appropriate</w:t>
      </w:r>
      <w:r w:rsidRPr="00C13DAA">
        <w:t xml:space="preserve"> after addin</w:t>
      </w:r>
      <w:r w:rsidR="007A2E87">
        <w:t xml:space="preserve">g new </w:t>
      </w:r>
      <w:r w:rsidR="00137EEB">
        <w:t>Key Personnel</w:t>
      </w:r>
      <w:r w:rsidR="00137EEB" w:rsidRPr="00C13DAA">
        <w:t xml:space="preserve"> </w:t>
      </w:r>
      <w:r w:rsidRPr="00C13DAA">
        <w:t>record</w:t>
      </w:r>
      <w:r w:rsidR="007A2E87">
        <w:t>(s)</w:t>
      </w:r>
      <w:r w:rsidRPr="00C13DAA">
        <w:t>.</w:t>
      </w:r>
      <w:r>
        <w:br w:type="page"/>
      </w:r>
    </w:p>
    <w:p w14:paraId="5E1DB9DD" w14:textId="77777777" w:rsidR="00EE377F" w:rsidRPr="00C13DAA" w:rsidRDefault="00137EEB" w:rsidP="004A15F7">
      <w:pPr>
        <w:pStyle w:val="Heading1"/>
      </w:pPr>
      <w:bookmarkStart w:id="67" w:name="_Toc522637040"/>
      <w:r>
        <w:lastRenderedPageBreak/>
        <w:t>Key Personnel</w:t>
      </w:r>
      <w:r w:rsidR="00EE377F">
        <w:t xml:space="preserve"> – Updating a </w:t>
      </w:r>
      <w:r>
        <w:t>Key Personnel</w:t>
      </w:r>
      <w:bookmarkEnd w:id="67"/>
    </w:p>
    <w:tbl>
      <w:tblPr>
        <w:tblStyle w:val="TableGrid10"/>
        <w:tblW w:w="0" w:type="auto"/>
        <w:jc w:val="center"/>
        <w:tblLook w:val="04A0" w:firstRow="1" w:lastRow="0" w:firstColumn="1" w:lastColumn="0" w:noHBand="0" w:noVBand="1"/>
        <w:tblCaption w:val="updating a person of influence screen"/>
        <w:tblDescription w:val="what roles can update"/>
      </w:tblPr>
      <w:tblGrid>
        <w:gridCol w:w="2966"/>
        <w:gridCol w:w="720"/>
        <w:gridCol w:w="5670"/>
      </w:tblGrid>
      <w:tr w:rsidR="00EE377F" w:rsidRPr="00C13DAA" w14:paraId="4EF5F65E" w14:textId="77777777" w:rsidTr="00571E8D">
        <w:trPr>
          <w:trHeight w:hRule="exact" w:val="397"/>
          <w:tblHeader/>
          <w:jc w:val="center"/>
        </w:trPr>
        <w:tc>
          <w:tcPr>
            <w:tcW w:w="2966" w:type="dxa"/>
            <w:shd w:val="clear" w:color="auto" w:fill="A6A6A6" w:themeFill="background1" w:themeFillShade="A6"/>
          </w:tcPr>
          <w:p w14:paraId="3570366B" w14:textId="77777777" w:rsidR="00EE377F" w:rsidRPr="00C13DAA" w:rsidRDefault="00EE377F" w:rsidP="00932AF7">
            <w:pPr>
              <w:rPr>
                <w:b/>
                <w:bCs/>
              </w:rPr>
            </w:pPr>
            <w:r w:rsidRPr="001575C0">
              <w:rPr>
                <w:b/>
                <w:bCs/>
              </w:rPr>
              <w:t>USER ROLES</w:t>
            </w:r>
            <w:r w:rsidRPr="00C13DAA">
              <w:rPr>
                <w:b/>
                <w:bCs/>
              </w:rPr>
              <w:t xml:space="preserve"> </w:t>
            </w:r>
          </w:p>
        </w:tc>
        <w:tc>
          <w:tcPr>
            <w:tcW w:w="720" w:type="dxa"/>
            <w:shd w:val="clear" w:color="auto" w:fill="A6A6A6" w:themeFill="background1" w:themeFillShade="A6"/>
          </w:tcPr>
          <w:p w14:paraId="2CE46643" w14:textId="77777777" w:rsidR="00EE377F" w:rsidRPr="00C13DAA" w:rsidRDefault="00EE377F" w:rsidP="00932AF7">
            <w:pPr>
              <w:rPr>
                <w:b/>
                <w:bCs/>
              </w:rPr>
            </w:pPr>
          </w:p>
        </w:tc>
        <w:tc>
          <w:tcPr>
            <w:tcW w:w="5670" w:type="dxa"/>
            <w:shd w:val="clear" w:color="auto" w:fill="A6A6A6" w:themeFill="background1" w:themeFillShade="A6"/>
          </w:tcPr>
          <w:p w14:paraId="5133E571" w14:textId="77777777" w:rsidR="00EE377F" w:rsidRPr="00C13DAA" w:rsidRDefault="00EE377F" w:rsidP="00932AF7">
            <w:pPr>
              <w:rPr>
                <w:b/>
                <w:bCs/>
              </w:rPr>
            </w:pPr>
            <w:r w:rsidRPr="00C13DAA">
              <w:rPr>
                <w:b/>
                <w:bCs/>
              </w:rPr>
              <w:t>ACCESS</w:t>
            </w:r>
          </w:p>
        </w:tc>
      </w:tr>
      <w:tr w:rsidR="00EE377F" w:rsidRPr="00C13DAA" w14:paraId="65A8837E" w14:textId="77777777" w:rsidTr="00571E8D">
        <w:trPr>
          <w:trHeight w:hRule="exact" w:val="397"/>
          <w:tblHeader/>
          <w:jc w:val="center"/>
        </w:trPr>
        <w:tc>
          <w:tcPr>
            <w:tcW w:w="2966" w:type="dxa"/>
          </w:tcPr>
          <w:p w14:paraId="4CF95794" w14:textId="77777777" w:rsidR="00EE377F" w:rsidRPr="00C13DAA" w:rsidRDefault="00EE377F" w:rsidP="00932AF7">
            <w:r w:rsidRPr="00C13DAA">
              <w:rPr>
                <w:szCs w:val="24"/>
              </w:rPr>
              <w:t>Provider Corporate Officer</w:t>
            </w:r>
          </w:p>
        </w:tc>
        <w:tc>
          <w:tcPr>
            <w:tcW w:w="720" w:type="dxa"/>
          </w:tcPr>
          <w:p w14:paraId="14A1A408" w14:textId="77777777" w:rsidR="00EE377F" w:rsidRPr="00C13DAA" w:rsidRDefault="00EE377F" w:rsidP="00932AF7">
            <w:r w:rsidRPr="00C13DAA">
              <w:t>CEO</w:t>
            </w:r>
          </w:p>
        </w:tc>
        <w:tc>
          <w:tcPr>
            <w:tcW w:w="5670" w:type="dxa"/>
          </w:tcPr>
          <w:p w14:paraId="181E8387" w14:textId="77777777" w:rsidR="00EE377F" w:rsidRPr="00C13DAA" w:rsidRDefault="00EE377F" w:rsidP="00D65E39">
            <w:r w:rsidRPr="00C13DAA">
              <w:t xml:space="preserve">Full access to update </w:t>
            </w:r>
            <w:r w:rsidR="00137EEB">
              <w:t>Key Personnel</w:t>
            </w:r>
            <w:r w:rsidRPr="00C13DAA">
              <w:t xml:space="preserve"> information</w:t>
            </w:r>
          </w:p>
        </w:tc>
      </w:tr>
      <w:tr w:rsidR="00EE377F" w:rsidRPr="00C13DAA" w14:paraId="24CB1C52" w14:textId="77777777" w:rsidTr="00571E8D">
        <w:trPr>
          <w:trHeight w:hRule="exact" w:val="397"/>
          <w:tblHeader/>
          <w:jc w:val="center"/>
        </w:trPr>
        <w:tc>
          <w:tcPr>
            <w:tcW w:w="2966" w:type="dxa"/>
          </w:tcPr>
          <w:p w14:paraId="0CC9747C" w14:textId="77777777" w:rsidR="00EE377F" w:rsidRPr="00C13DAA" w:rsidRDefault="00EE377F" w:rsidP="00932AF7">
            <w:r w:rsidRPr="00C13DAA">
              <w:rPr>
                <w:szCs w:val="24"/>
              </w:rPr>
              <w:t>Provider Senior Officer</w:t>
            </w:r>
          </w:p>
        </w:tc>
        <w:tc>
          <w:tcPr>
            <w:tcW w:w="720" w:type="dxa"/>
          </w:tcPr>
          <w:p w14:paraId="27866841" w14:textId="77777777" w:rsidR="00EE377F" w:rsidRPr="00C13DAA" w:rsidRDefault="00EE377F" w:rsidP="00932AF7">
            <w:r w:rsidRPr="00C13DAA">
              <w:t>SAO</w:t>
            </w:r>
          </w:p>
        </w:tc>
        <w:tc>
          <w:tcPr>
            <w:tcW w:w="5670" w:type="dxa"/>
          </w:tcPr>
          <w:p w14:paraId="6A5A49B9" w14:textId="77777777" w:rsidR="00EE377F" w:rsidRPr="00C13DAA" w:rsidRDefault="00EE377F" w:rsidP="00D65E39">
            <w:r w:rsidRPr="00C13DAA">
              <w:t xml:space="preserve">Full access to update </w:t>
            </w:r>
            <w:r w:rsidR="00137EEB">
              <w:t>Key Personnel</w:t>
            </w:r>
            <w:r w:rsidRPr="00C13DAA">
              <w:t xml:space="preserve"> information</w:t>
            </w:r>
          </w:p>
        </w:tc>
      </w:tr>
    </w:tbl>
    <w:p w14:paraId="1F0A2EA9" w14:textId="77777777" w:rsidR="00EE377F" w:rsidRPr="00B224A2" w:rsidRDefault="00EE377F" w:rsidP="00EE377F">
      <w:pPr>
        <w:spacing w:before="120"/>
        <w:rPr>
          <w:rStyle w:val="Strong"/>
          <w:sz w:val="28"/>
          <w:szCs w:val="28"/>
        </w:rPr>
      </w:pPr>
      <w:r w:rsidRPr="00B224A2">
        <w:rPr>
          <w:rStyle w:val="Strong"/>
          <w:sz w:val="28"/>
          <w:szCs w:val="28"/>
        </w:rPr>
        <w:t xml:space="preserve">Updating a </w:t>
      </w:r>
      <w:r w:rsidR="00137EEB">
        <w:rPr>
          <w:rStyle w:val="Strong"/>
          <w:sz w:val="28"/>
          <w:szCs w:val="28"/>
        </w:rPr>
        <w:t>Key Personnel’s details</w:t>
      </w:r>
    </w:p>
    <w:p w14:paraId="64ACDE10" w14:textId="6D251788" w:rsidR="00EE377F" w:rsidRPr="00C13DAA" w:rsidRDefault="00EE377F" w:rsidP="00571E8D">
      <w:r w:rsidRPr="00C13DAA">
        <w:t xml:space="preserve">From time to time you may be required to update existing </w:t>
      </w:r>
      <w:r w:rsidR="00137EEB">
        <w:t>key personnel</w:t>
      </w:r>
      <w:r w:rsidR="001F5204">
        <w:t xml:space="preserve"> information</w:t>
      </w:r>
      <w:r w:rsidR="00EF1B19">
        <w:t xml:space="preserve"> for your Organisation. </w:t>
      </w:r>
      <w:r w:rsidRPr="00C13DAA">
        <w:t xml:space="preserve">To update existing information please </w:t>
      </w:r>
      <w:r>
        <w:t>follow the steps outlined below.</w:t>
      </w:r>
    </w:p>
    <w:p w14:paraId="56CFEF64" w14:textId="77777777" w:rsidR="00EE377F" w:rsidRPr="004B7A16" w:rsidRDefault="00EE377F" w:rsidP="00571E8D">
      <w:pPr>
        <w:rPr>
          <w:rStyle w:val="Strong"/>
          <w:sz w:val="28"/>
          <w:szCs w:val="28"/>
        </w:rPr>
      </w:pPr>
      <w:bookmarkStart w:id="68" w:name="_Toc356293703"/>
      <w:r w:rsidRPr="004B7A16">
        <w:rPr>
          <w:rStyle w:val="Strong"/>
          <w:sz w:val="28"/>
          <w:szCs w:val="28"/>
        </w:rPr>
        <w:t>Instructions</w:t>
      </w:r>
      <w:bookmarkEnd w:id="68"/>
    </w:p>
    <w:p w14:paraId="021FB888" w14:textId="77777777" w:rsidR="00E84780" w:rsidRPr="00C13DAA" w:rsidRDefault="00E84780" w:rsidP="00A45D80">
      <w:pPr>
        <w:pStyle w:val="ListParagraph"/>
        <w:numPr>
          <w:ilvl w:val="0"/>
          <w:numId w:val="10"/>
        </w:numPr>
        <w:spacing w:before="120" w:after="30"/>
        <w:ind w:left="426" w:hanging="426"/>
        <w:contextualSpacing w:val="0"/>
      </w:pPr>
      <w:r w:rsidRPr="00C13DAA">
        <w:t xml:space="preserve">Log into HITS with your assigned </w:t>
      </w:r>
      <w:r>
        <w:t xml:space="preserve">User </w:t>
      </w:r>
      <w:r w:rsidR="002B4401">
        <w:t>ID</w:t>
      </w:r>
      <w:r w:rsidRPr="00C13DAA">
        <w:t xml:space="preserve"> and personal password. From the Navigation menu</w:t>
      </w:r>
      <w:r>
        <w:t>,</w:t>
      </w:r>
      <w:r w:rsidRPr="00C13DAA">
        <w:t xml:space="preserve"> click on </w:t>
      </w:r>
      <w:r w:rsidRPr="0023311A">
        <w:rPr>
          <w:rStyle w:val="Strong"/>
        </w:rPr>
        <w:t>Organisation</w:t>
      </w:r>
      <w:r w:rsidRPr="00C13DAA">
        <w:t xml:space="preserve">, this will navigate you to the screen which will display all the sub menu options available under the Organisation menu. Click on </w:t>
      </w:r>
      <w:r w:rsidRPr="0023311A">
        <w:rPr>
          <w:rStyle w:val="Strong"/>
        </w:rPr>
        <w:t>Organisation details</w:t>
      </w:r>
      <w:r w:rsidRPr="00C13DAA">
        <w:t xml:space="preserve"> to view the Organisation Details screen.</w:t>
      </w:r>
    </w:p>
    <w:p w14:paraId="15F6EDC9" w14:textId="77777777" w:rsidR="00EE377F" w:rsidRPr="00C13DAA" w:rsidRDefault="00EE377F" w:rsidP="00A45D80">
      <w:pPr>
        <w:pStyle w:val="ListParagraph"/>
        <w:numPr>
          <w:ilvl w:val="0"/>
          <w:numId w:val="10"/>
        </w:numPr>
        <w:spacing w:after="30"/>
        <w:ind w:left="426" w:hanging="426"/>
        <w:contextualSpacing w:val="0"/>
      </w:pPr>
      <w:r w:rsidRPr="00C13DAA">
        <w:t xml:space="preserve">Go to the </w:t>
      </w:r>
      <w:r w:rsidR="000B6A2F">
        <w:rPr>
          <w:rStyle w:val="Strong"/>
        </w:rPr>
        <w:t>Key Personnel</w:t>
      </w:r>
      <w:r w:rsidRPr="004B7A16">
        <w:rPr>
          <w:b/>
          <w:bCs/>
        </w:rPr>
        <w:t xml:space="preserve"> </w:t>
      </w:r>
      <w:r w:rsidRPr="00C13DAA">
        <w:t xml:space="preserve">tab and click; the </w:t>
      </w:r>
      <w:r w:rsidR="000B6A2F">
        <w:t>Key Personnel</w:t>
      </w:r>
      <w:r w:rsidRPr="00C13DAA">
        <w:t xml:space="preserve"> list screen will be displayed.</w:t>
      </w:r>
    </w:p>
    <w:p w14:paraId="3D0CEA39" w14:textId="77777777" w:rsidR="00EE377F" w:rsidRDefault="00EE377F" w:rsidP="00A45D80">
      <w:pPr>
        <w:pStyle w:val="ListParagraph"/>
        <w:numPr>
          <w:ilvl w:val="0"/>
          <w:numId w:val="10"/>
        </w:numPr>
        <w:spacing w:after="30"/>
        <w:ind w:left="426" w:hanging="426"/>
        <w:contextualSpacing w:val="0"/>
      </w:pPr>
      <w:r w:rsidRPr="00C13DAA">
        <w:t xml:space="preserve">From the </w:t>
      </w:r>
      <w:r w:rsidR="000B6A2F">
        <w:t>Key Personnel list</w:t>
      </w:r>
      <w:r w:rsidRPr="00C13DAA">
        <w:t xml:space="preserve">, find the one you would like to update and click the </w:t>
      </w:r>
      <w:r w:rsidRPr="0023311A">
        <w:rPr>
          <w:rStyle w:val="Strong"/>
        </w:rPr>
        <w:t>Edit</w:t>
      </w:r>
      <w:r w:rsidRPr="004B7A16">
        <w:rPr>
          <w:b/>
          <w:bCs/>
        </w:rPr>
        <w:t xml:space="preserve"> </w:t>
      </w:r>
      <w:r w:rsidRPr="00C13DAA">
        <w:t xml:space="preserve">hyperlink. </w:t>
      </w:r>
    </w:p>
    <w:p w14:paraId="33827203" w14:textId="77777777" w:rsidR="00A65A95" w:rsidRPr="00C13DAA" w:rsidRDefault="000B6A2F" w:rsidP="00A45D80">
      <w:pPr>
        <w:ind w:left="426" w:hanging="426"/>
        <w:jc w:val="center"/>
      </w:pPr>
      <w:r>
        <w:rPr>
          <w:noProof/>
          <w:lang w:eastAsia="en-AU"/>
        </w:rPr>
        <w:drawing>
          <wp:inline distT="0" distB="0" distL="0" distR="0" wp14:anchorId="11BB6DDE" wp14:editId="489B0226">
            <wp:extent cx="4164043" cy="1672023"/>
            <wp:effectExtent l="0" t="0" r="8255" b="4445"/>
            <wp:docPr id="276" name="Picture 276" descr="Screen Shot of HITS System - Edit Key Personnel information hyperlink" title="Image - Key Personne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73365" cy="1675766"/>
                    </a:xfrm>
                    <a:prstGeom prst="rect">
                      <a:avLst/>
                    </a:prstGeom>
                    <a:noFill/>
                    <a:ln>
                      <a:noFill/>
                    </a:ln>
                  </pic:spPr>
                </pic:pic>
              </a:graphicData>
            </a:graphic>
          </wp:inline>
        </w:drawing>
      </w:r>
    </w:p>
    <w:p w14:paraId="2E5CA6BF" w14:textId="77777777" w:rsidR="00EE377F" w:rsidRPr="00C13DAA" w:rsidRDefault="00EE377F" w:rsidP="00A45D80">
      <w:pPr>
        <w:pStyle w:val="ListParagraph"/>
        <w:numPr>
          <w:ilvl w:val="0"/>
          <w:numId w:val="10"/>
        </w:numPr>
        <w:spacing w:after="30"/>
        <w:ind w:left="426" w:hanging="426"/>
        <w:contextualSpacing w:val="0"/>
      </w:pPr>
      <w:r w:rsidRPr="00C13DAA">
        <w:t xml:space="preserve">Update the relevant fields and click </w:t>
      </w:r>
      <w:r w:rsidRPr="0023311A">
        <w:rPr>
          <w:rStyle w:val="Strong"/>
        </w:rPr>
        <w:t>Save</w:t>
      </w:r>
      <w:r w:rsidRPr="00C13DAA">
        <w:t>.</w:t>
      </w:r>
    </w:p>
    <w:p w14:paraId="3375B611" w14:textId="77777777" w:rsidR="00EE377F" w:rsidRPr="00C13DAA" w:rsidRDefault="00EE377F" w:rsidP="00A45D80">
      <w:pPr>
        <w:pStyle w:val="ListParagraph"/>
        <w:numPr>
          <w:ilvl w:val="0"/>
          <w:numId w:val="10"/>
        </w:numPr>
        <w:ind w:left="426" w:hanging="426"/>
        <w:contextualSpacing w:val="0"/>
      </w:pPr>
      <w:r w:rsidRPr="00C13DAA">
        <w:t xml:space="preserve">You will be navigated back to the </w:t>
      </w:r>
      <w:r w:rsidR="000B6A2F">
        <w:t>Key Personnel</w:t>
      </w:r>
      <w:r w:rsidRPr="00C13DAA">
        <w:t xml:space="preserve"> list. If there is more than one existing </w:t>
      </w:r>
      <w:r w:rsidR="000B6A2F">
        <w:t>Key Personnel</w:t>
      </w:r>
      <w:r w:rsidRPr="00C13DAA">
        <w:t xml:space="preserve"> whose details need to be updated repeat </w:t>
      </w:r>
      <w:r w:rsidR="0013693B">
        <w:t xml:space="preserve">above </w:t>
      </w:r>
      <w:r w:rsidRPr="00C13DAA">
        <w:t>steps.</w:t>
      </w:r>
    </w:p>
    <w:p w14:paraId="45D68B5C" w14:textId="77777777" w:rsidR="00EE377F" w:rsidRPr="004B7A16" w:rsidRDefault="00EE377F" w:rsidP="00571E8D">
      <w:pPr>
        <w:rPr>
          <w:rStyle w:val="Strong"/>
          <w:sz w:val="28"/>
          <w:szCs w:val="28"/>
        </w:rPr>
      </w:pPr>
      <w:bookmarkStart w:id="69" w:name="_Toc356293704"/>
      <w:r w:rsidRPr="004B7A16">
        <w:rPr>
          <w:rStyle w:val="Strong"/>
          <w:sz w:val="28"/>
          <w:szCs w:val="28"/>
        </w:rPr>
        <w:t>Notes</w:t>
      </w:r>
      <w:bookmarkEnd w:id="69"/>
    </w:p>
    <w:p w14:paraId="52AD1273" w14:textId="77777777" w:rsidR="00EE377F" w:rsidRPr="00C13DAA" w:rsidRDefault="00EE377F" w:rsidP="00571E8D">
      <w:pPr>
        <w:pStyle w:val="ListParagraph"/>
        <w:numPr>
          <w:ilvl w:val="0"/>
          <w:numId w:val="11"/>
        </w:numPr>
        <w:spacing w:after="30"/>
        <w:ind w:left="714" w:hanging="357"/>
        <w:contextualSpacing w:val="0"/>
      </w:pPr>
      <w:r w:rsidRPr="00C13DAA">
        <w:t>Required fields are indicated with the word</w:t>
      </w:r>
      <w:r w:rsidRPr="004B7A16">
        <w:rPr>
          <w:b/>
          <w:bCs/>
        </w:rPr>
        <w:t xml:space="preserve"> </w:t>
      </w:r>
      <w:r w:rsidR="00620719">
        <w:rPr>
          <w:rStyle w:val="Strong"/>
        </w:rPr>
        <w:t>required</w:t>
      </w:r>
      <w:r w:rsidRPr="00C13DAA">
        <w:t xml:space="preserve"> in red next to the field name</w:t>
      </w:r>
      <w:r>
        <w:t>.</w:t>
      </w:r>
    </w:p>
    <w:p w14:paraId="54A9B14C" w14:textId="77777777" w:rsidR="00EE377F" w:rsidRPr="00C13DAA" w:rsidRDefault="00EE377F" w:rsidP="00571E8D">
      <w:pPr>
        <w:pStyle w:val="ListParagraph"/>
        <w:numPr>
          <w:ilvl w:val="0"/>
          <w:numId w:val="11"/>
        </w:numPr>
        <w:spacing w:after="30"/>
        <w:ind w:left="714" w:hanging="357"/>
        <w:contextualSpacing w:val="0"/>
      </w:pPr>
      <w:r w:rsidRPr="00C13DAA">
        <w:t xml:space="preserve">Completing the field “Date no longer a </w:t>
      </w:r>
      <w:r w:rsidR="00EB3299">
        <w:t>Key Personnel</w:t>
      </w:r>
      <w:r w:rsidRPr="00C13DAA">
        <w:t>” will inactivate that record</w:t>
      </w:r>
      <w:r>
        <w:t>.</w:t>
      </w:r>
    </w:p>
    <w:p w14:paraId="0D03A38E" w14:textId="77777777" w:rsidR="00EE377F" w:rsidRPr="00C13DAA" w:rsidRDefault="00EE377F" w:rsidP="00571E8D">
      <w:pPr>
        <w:pStyle w:val="ListParagraph"/>
        <w:numPr>
          <w:ilvl w:val="0"/>
          <w:numId w:val="11"/>
        </w:numPr>
        <w:spacing w:after="30"/>
        <w:ind w:left="714" w:hanging="357"/>
        <w:contextualSpacing w:val="0"/>
      </w:pPr>
      <w:r w:rsidRPr="00C13DAA">
        <w:t xml:space="preserve">The Statement and Contingency Funding panels on the </w:t>
      </w:r>
      <w:r w:rsidR="00EB3299">
        <w:t>Key Personnel</w:t>
      </w:r>
      <w:r w:rsidRPr="00C13DAA">
        <w:t xml:space="preserve"> list screen may need to be reviewed or updated after editing a </w:t>
      </w:r>
      <w:r w:rsidR="00EB3299">
        <w:t>Key Personnel</w:t>
      </w:r>
      <w:r w:rsidR="00EB3299" w:rsidRPr="00C13DAA">
        <w:t xml:space="preserve"> </w:t>
      </w:r>
      <w:r w:rsidRPr="00C13DAA">
        <w:t>record.</w:t>
      </w:r>
    </w:p>
    <w:p w14:paraId="5FA62420" w14:textId="77777777" w:rsidR="002C3096" w:rsidRDefault="00EE377F" w:rsidP="00AD6296">
      <w:pPr>
        <w:pStyle w:val="ListParagraph"/>
        <w:numPr>
          <w:ilvl w:val="0"/>
          <w:numId w:val="11"/>
        </w:numPr>
      </w:pPr>
      <w:r w:rsidRPr="00C13DAA">
        <w:t xml:space="preserve">Panels within the </w:t>
      </w:r>
      <w:r w:rsidR="00EB3299">
        <w:t>Key Personnel</w:t>
      </w:r>
      <w:r w:rsidR="00EB3299" w:rsidRPr="00C13DAA">
        <w:t xml:space="preserve"> </w:t>
      </w:r>
      <w:r w:rsidRPr="00C13DAA">
        <w:t xml:space="preserve">list screen can be opened and closed by </w:t>
      </w:r>
      <w:r w:rsidR="001F5204">
        <w:t>c</w:t>
      </w:r>
      <w:r w:rsidRPr="00C13DAA">
        <w:t>licking the arrow symbol</w:t>
      </w:r>
      <w:r>
        <w:t>.</w:t>
      </w:r>
    </w:p>
    <w:p w14:paraId="03C4B98B" w14:textId="77777777" w:rsidR="002C3096" w:rsidRDefault="002C3096" w:rsidP="002C3096">
      <w:r>
        <w:br w:type="page"/>
      </w:r>
    </w:p>
    <w:p w14:paraId="2D0EBBC6" w14:textId="77777777" w:rsidR="00EE377F" w:rsidRPr="00D93EC7" w:rsidRDefault="00EE377F" w:rsidP="004A15F7">
      <w:pPr>
        <w:pStyle w:val="Heading1"/>
      </w:pPr>
      <w:bookmarkStart w:id="70" w:name="_Toc522637041"/>
      <w:r>
        <w:lastRenderedPageBreak/>
        <w:t xml:space="preserve">Publications – Creating a </w:t>
      </w:r>
      <w:r w:rsidR="000D6E46">
        <w:t>p</w:t>
      </w:r>
      <w:r>
        <w:t xml:space="preserve">ublication </w:t>
      </w:r>
      <w:r w:rsidR="000D6E46">
        <w:t>r</w:t>
      </w:r>
      <w:r>
        <w:t>equest</w:t>
      </w:r>
      <w:bookmarkEnd w:id="70"/>
    </w:p>
    <w:tbl>
      <w:tblPr>
        <w:tblStyle w:val="TableGrid26"/>
        <w:tblW w:w="0" w:type="auto"/>
        <w:jc w:val="center"/>
        <w:tblLook w:val="04A0" w:firstRow="1" w:lastRow="0" w:firstColumn="1" w:lastColumn="0" w:noHBand="0" w:noVBand="1"/>
        <w:tblCaption w:val="Creating a publication request"/>
        <w:tblDescription w:val="what roles can create"/>
      </w:tblPr>
      <w:tblGrid>
        <w:gridCol w:w="2966"/>
        <w:gridCol w:w="720"/>
        <w:gridCol w:w="5670"/>
      </w:tblGrid>
      <w:tr w:rsidR="00EE377F" w:rsidRPr="00D93EC7" w14:paraId="60F74F14" w14:textId="77777777" w:rsidTr="00571E8D">
        <w:trPr>
          <w:trHeight w:hRule="exact" w:val="397"/>
          <w:tblHeader/>
          <w:jc w:val="center"/>
        </w:trPr>
        <w:tc>
          <w:tcPr>
            <w:tcW w:w="2966" w:type="dxa"/>
            <w:shd w:val="clear" w:color="auto" w:fill="A6A6A6" w:themeFill="background1" w:themeFillShade="A6"/>
          </w:tcPr>
          <w:p w14:paraId="29467033" w14:textId="77777777" w:rsidR="00EE377F" w:rsidRPr="00D93EC7" w:rsidRDefault="00EE377F" w:rsidP="00932AF7">
            <w:pPr>
              <w:rPr>
                <w:b/>
                <w:bCs/>
              </w:rPr>
            </w:pPr>
            <w:r w:rsidRPr="001575C0">
              <w:rPr>
                <w:b/>
                <w:bCs/>
              </w:rPr>
              <w:t>USER ROLES</w:t>
            </w:r>
            <w:r w:rsidRPr="00D93EC7">
              <w:rPr>
                <w:b/>
                <w:bCs/>
              </w:rPr>
              <w:t xml:space="preserve"> </w:t>
            </w:r>
          </w:p>
        </w:tc>
        <w:tc>
          <w:tcPr>
            <w:tcW w:w="720" w:type="dxa"/>
            <w:shd w:val="clear" w:color="auto" w:fill="A6A6A6" w:themeFill="background1" w:themeFillShade="A6"/>
          </w:tcPr>
          <w:p w14:paraId="0E4B2321" w14:textId="77777777" w:rsidR="00EE377F" w:rsidRPr="00D93EC7" w:rsidRDefault="00EE377F" w:rsidP="00932AF7">
            <w:pPr>
              <w:rPr>
                <w:b/>
                <w:bCs/>
              </w:rPr>
            </w:pPr>
          </w:p>
        </w:tc>
        <w:tc>
          <w:tcPr>
            <w:tcW w:w="5670" w:type="dxa"/>
            <w:shd w:val="clear" w:color="auto" w:fill="A6A6A6" w:themeFill="background1" w:themeFillShade="A6"/>
          </w:tcPr>
          <w:p w14:paraId="738F7137" w14:textId="77777777" w:rsidR="00EE377F" w:rsidRPr="00D93EC7" w:rsidRDefault="00EE377F" w:rsidP="00932AF7">
            <w:pPr>
              <w:rPr>
                <w:b/>
                <w:bCs/>
              </w:rPr>
            </w:pPr>
            <w:r w:rsidRPr="00D93EC7">
              <w:rPr>
                <w:b/>
                <w:bCs/>
              </w:rPr>
              <w:t>ACCESS</w:t>
            </w:r>
          </w:p>
        </w:tc>
      </w:tr>
      <w:tr w:rsidR="00EE377F" w:rsidRPr="00D93EC7" w14:paraId="0AD0A88A" w14:textId="77777777" w:rsidTr="00571E8D">
        <w:trPr>
          <w:trHeight w:hRule="exact" w:val="397"/>
          <w:tblHeader/>
          <w:jc w:val="center"/>
        </w:trPr>
        <w:tc>
          <w:tcPr>
            <w:tcW w:w="2966" w:type="dxa"/>
          </w:tcPr>
          <w:p w14:paraId="0AA1951A" w14:textId="77777777" w:rsidR="00EE377F" w:rsidRPr="00D93EC7" w:rsidRDefault="00EE377F" w:rsidP="00932AF7">
            <w:r w:rsidRPr="00D93EC7">
              <w:t>Provider Corporate Officer</w:t>
            </w:r>
          </w:p>
        </w:tc>
        <w:tc>
          <w:tcPr>
            <w:tcW w:w="720" w:type="dxa"/>
          </w:tcPr>
          <w:p w14:paraId="73E1A9F5" w14:textId="77777777" w:rsidR="00EE377F" w:rsidRPr="00D93EC7" w:rsidRDefault="00EE377F" w:rsidP="00932AF7">
            <w:r w:rsidRPr="00D93EC7">
              <w:t>CEO</w:t>
            </w:r>
          </w:p>
        </w:tc>
        <w:tc>
          <w:tcPr>
            <w:tcW w:w="5670" w:type="dxa"/>
          </w:tcPr>
          <w:p w14:paraId="33421FF4" w14:textId="77777777" w:rsidR="00EE377F" w:rsidRPr="00D93EC7" w:rsidRDefault="00EE377F" w:rsidP="00932AF7">
            <w:r w:rsidRPr="00D93EC7">
              <w:t>Can create Provider Publication requests</w:t>
            </w:r>
          </w:p>
        </w:tc>
      </w:tr>
      <w:tr w:rsidR="00EE377F" w:rsidRPr="00D93EC7" w14:paraId="29E6FDC4" w14:textId="77777777" w:rsidTr="00571E8D">
        <w:trPr>
          <w:trHeight w:hRule="exact" w:val="397"/>
          <w:tblHeader/>
          <w:jc w:val="center"/>
        </w:trPr>
        <w:tc>
          <w:tcPr>
            <w:tcW w:w="2966" w:type="dxa"/>
          </w:tcPr>
          <w:p w14:paraId="01DE61E5" w14:textId="77777777" w:rsidR="00EE377F" w:rsidRPr="00D93EC7" w:rsidRDefault="00EE377F" w:rsidP="00932AF7">
            <w:r w:rsidRPr="00D93EC7">
              <w:t>Provider Senior Officer</w:t>
            </w:r>
          </w:p>
        </w:tc>
        <w:tc>
          <w:tcPr>
            <w:tcW w:w="720" w:type="dxa"/>
          </w:tcPr>
          <w:p w14:paraId="4B5E44AA" w14:textId="77777777" w:rsidR="00EE377F" w:rsidRPr="00D93EC7" w:rsidRDefault="00EE377F" w:rsidP="00932AF7">
            <w:r w:rsidRPr="00D93EC7">
              <w:t>SAO</w:t>
            </w:r>
          </w:p>
        </w:tc>
        <w:tc>
          <w:tcPr>
            <w:tcW w:w="5670" w:type="dxa"/>
          </w:tcPr>
          <w:p w14:paraId="7A7D099E" w14:textId="77777777" w:rsidR="00EE377F" w:rsidRPr="00D93EC7" w:rsidRDefault="00EE377F" w:rsidP="00932AF7">
            <w:r w:rsidRPr="00D93EC7">
              <w:t>Can create Provider Publication requests</w:t>
            </w:r>
          </w:p>
        </w:tc>
      </w:tr>
      <w:tr w:rsidR="00EE377F" w:rsidRPr="00D93EC7" w14:paraId="2D59AE7B" w14:textId="77777777" w:rsidTr="00571E8D">
        <w:trPr>
          <w:trHeight w:hRule="exact" w:val="397"/>
          <w:tblHeader/>
          <w:jc w:val="center"/>
        </w:trPr>
        <w:tc>
          <w:tcPr>
            <w:tcW w:w="2966" w:type="dxa"/>
          </w:tcPr>
          <w:p w14:paraId="1DA21C5A" w14:textId="77777777" w:rsidR="00EE377F" w:rsidRPr="00D93EC7" w:rsidRDefault="00EE377F" w:rsidP="00932AF7">
            <w:r w:rsidRPr="00D93EC7">
              <w:t>Provider Finance Officer</w:t>
            </w:r>
          </w:p>
        </w:tc>
        <w:tc>
          <w:tcPr>
            <w:tcW w:w="720" w:type="dxa"/>
          </w:tcPr>
          <w:p w14:paraId="6F265B7F" w14:textId="77777777" w:rsidR="00EE377F" w:rsidRPr="00D93EC7" w:rsidRDefault="00EE377F" w:rsidP="00932AF7">
            <w:r w:rsidRPr="00D93EC7">
              <w:t>PFO</w:t>
            </w:r>
          </w:p>
        </w:tc>
        <w:tc>
          <w:tcPr>
            <w:tcW w:w="5670" w:type="dxa"/>
          </w:tcPr>
          <w:p w14:paraId="2D90F6D2" w14:textId="77777777" w:rsidR="00EE377F" w:rsidRPr="00D93EC7" w:rsidRDefault="00EE377F" w:rsidP="00932AF7">
            <w:r w:rsidRPr="00D93EC7">
              <w:t>Can create Provider Publication requests</w:t>
            </w:r>
          </w:p>
        </w:tc>
      </w:tr>
      <w:tr w:rsidR="00EE377F" w:rsidRPr="00D93EC7" w14:paraId="5737DE85" w14:textId="77777777" w:rsidTr="00571E8D">
        <w:trPr>
          <w:trHeight w:hRule="exact" w:val="397"/>
          <w:tblHeader/>
          <w:jc w:val="center"/>
        </w:trPr>
        <w:tc>
          <w:tcPr>
            <w:tcW w:w="2966" w:type="dxa"/>
          </w:tcPr>
          <w:p w14:paraId="64877681" w14:textId="77777777" w:rsidR="00EE377F" w:rsidRPr="00D93EC7" w:rsidRDefault="00EE377F" w:rsidP="00932AF7">
            <w:r w:rsidRPr="00D93EC7">
              <w:t>Provider Editing Officer</w:t>
            </w:r>
          </w:p>
        </w:tc>
        <w:tc>
          <w:tcPr>
            <w:tcW w:w="720" w:type="dxa"/>
          </w:tcPr>
          <w:p w14:paraId="3BDA1A31" w14:textId="77777777" w:rsidR="00EE377F" w:rsidRPr="00D93EC7" w:rsidRDefault="00EE377F" w:rsidP="00932AF7">
            <w:r w:rsidRPr="00D93EC7">
              <w:t>PEO</w:t>
            </w:r>
          </w:p>
        </w:tc>
        <w:tc>
          <w:tcPr>
            <w:tcW w:w="5670" w:type="dxa"/>
          </w:tcPr>
          <w:p w14:paraId="392B8FC9" w14:textId="77777777" w:rsidR="00EE377F" w:rsidRPr="00D93EC7" w:rsidRDefault="00EE377F" w:rsidP="00932AF7">
            <w:r w:rsidRPr="00D93EC7">
              <w:t>Can create Provider Publication requests</w:t>
            </w:r>
          </w:p>
        </w:tc>
      </w:tr>
      <w:tr w:rsidR="00EE377F" w:rsidRPr="00D93EC7" w14:paraId="428BA1A0" w14:textId="77777777" w:rsidTr="00571E8D">
        <w:trPr>
          <w:trHeight w:hRule="exact" w:val="397"/>
          <w:tblHeader/>
          <w:jc w:val="center"/>
        </w:trPr>
        <w:tc>
          <w:tcPr>
            <w:tcW w:w="2966" w:type="dxa"/>
          </w:tcPr>
          <w:p w14:paraId="15607F9E" w14:textId="77777777" w:rsidR="00EE377F" w:rsidRPr="00D93EC7" w:rsidRDefault="00EE377F" w:rsidP="00932AF7">
            <w:r w:rsidRPr="00D93EC7">
              <w:t>Provider View Only</w:t>
            </w:r>
          </w:p>
        </w:tc>
        <w:tc>
          <w:tcPr>
            <w:tcW w:w="720" w:type="dxa"/>
          </w:tcPr>
          <w:p w14:paraId="320C8812" w14:textId="77777777" w:rsidR="00EE377F" w:rsidRPr="00D93EC7" w:rsidRDefault="00EE377F" w:rsidP="00932AF7">
            <w:r w:rsidRPr="00D93EC7">
              <w:t>PVO</w:t>
            </w:r>
          </w:p>
        </w:tc>
        <w:tc>
          <w:tcPr>
            <w:tcW w:w="5670" w:type="dxa"/>
          </w:tcPr>
          <w:p w14:paraId="25CCF2CE" w14:textId="77777777" w:rsidR="00EE377F" w:rsidRPr="00D93EC7" w:rsidRDefault="00EE377F" w:rsidP="00932AF7">
            <w:r w:rsidRPr="00D93EC7">
              <w:t>Cannot create Provider Publication requests</w:t>
            </w:r>
          </w:p>
        </w:tc>
      </w:tr>
    </w:tbl>
    <w:p w14:paraId="01C45A56" w14:textId="77777777" w:rsidR="00EE377F" w:rsidRPr="00B224A2" w:rsidRDefault="00EE377F" w:rsidP="00EE377F">
      <w:pPr>
        <w:spacing w:before="120"/>
        <w:rPr>
          <w:rStyle w:val="Strong"/>
          <w:sz w:val="28"/>
          <w:szCs w:val="28"/>
        </w:rPr>
      </w:pPr>
      <w:r w:rsidRPr="00B224A2">
        <w:rPr>
          <w:rStyle w:val="Strong"/>
          <w:sz w:val="28"/>
          <w:szCs w:val="28"/>
        </w:rPr>
        <w:t>Creating a Publication Request</w:t>
      </w:r>
    </w:p>
    <w:p w14:paraId="64CA353C" w14:textId="77777777" w:rsidR="00EE377F" w:rsidRPr="00D93EC7" w:rsidRDefault="00EE377F" w:rsidP="00571E8D">
      <w:r w:rsidRPr="00D93EC7">
        <w:t>To create a HELP Publication</w:t>
      </w:r>
      <w:r>
        <w:t xml:space="preserve"> Request for your Organisation l</w:t>
      </w:r>
      <w:r w:rsidRPr="00D93EC7">
        <w:t xml:space="preserve">og into HITS with your assigned </w:t>
      </w:r>
      <w:r>
        <w:t>User ID</w:t>
      </w:r>
      <w:r w:rsidRPr="00D93EC7">
        <w:t xml:space="preserve"> and personal password.</w:t>
      </w:r>
    </w:p>
    <w:p w14:paraId="3C692E25" w14:textId="77777777" w:rsidR="002D049C" w:rsidRPr="009478DF" w:rsidRDefault="002D049C" w:rsidP="00571E8D">
      <w:pPr>
        <w:rPr>
          <w:rStyle w:val="Strong"/>
          <w:sz w:val="28"/>
          <w:szCs w:val="28"/>
        </w:rPr>
      </w:pPr>
      <w:r w:rsidRPr="009478DF">
        <w:rPr>
          <w:rStyle w:val="Strong"/>
          <w:sz w:val="28"/>
          <w:szCs w:val="28"/>
        </w:rPr>
        <w:t>Instructions</w:t>
      </w:r>
    </w:p>
    <w:p w14:paraId="2A1C08C6" w14:textId="77777777" w:rsidR="00AA4160" w:rsidRDefault="00EE377F" w:rsidP="00571E8D">
      <w:r w:rsidRPr="00D93EC7">
        <w:t xml:space="preserve">From the Navigation menu go to </w:t>
      </w:r>
      <w:r w:rsidRPr="00AA4160">
        <w:rPr>
          <w:b/>
        </w:rPr>
        <w:t>Publications</w:t>
      </w:r>
      <w:r w:rsidRPr="00D93EC7">
        <w:t xml:space="preserve"> and select </w:t>
      </w:r>
      <w:r w:rsidRPr="00AA4160">
        <w:rPr>
          <w:b/>
        </w:rPr>
        <w:t>Publication</w:t>
      </w:r>
      <w:r w:rsidR="00AA4160">
        <w:rPr>
          <w:b/>
        </w:rPr>
        <w:t xml:space="preserve"> Request</w:t>
      </w:r>
      <w:r w:rsidRPr="00D93EC7">
        <w:t xml:space="preserve"> from the sub menu items; </w:t>
      </w:r>
    </w:p>
    <w:p w14:paraId="10896AC6" w14:textId="77777777" w:rsidR="00AA4160" w:rsidRDefault="00AA4160" w:rsidP="00571E8D">
      <w:pPr>
        <w:jc w:val="center"/>
      </w:pPr>
      <w:r>
        <w:rPr>
          <w:noProof/>
          <w:lang w:eastAsia="en-AU"/>
        </w:rPr>
        <w:drawing>
          <wp:inline distT="0" distB="0" distL="0" distR="0" wp14:anchorId="6E6F7C30" wp14:editId="78BD04A2">
            <wp:extent cx="2952322" cy="1690137"/>
            <wp:effectExtent l="0" t="0" r="635" b="5715"/>
            <wp:docPr id="128" name="Picture 128" descr="Creating a publication request" title="Pub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67477" cy="1698813"/>
                    </a:xfrm>
                    <a:prstGeom prst="rect">
                      <a:avLst/>
                    </a:prstGeom>
                    <a:noFill/>
                    <a:ln>
                      <a:noFill/>
                    </a:ln>
                  </pic:spPr>
                </pic:pic>
              </a:graphicData>
            </a:graphic>
          </wp:inline>
        </w:drawing>
      </w:r>
    </w:p>
    <w:p w14:paraId="02D1F56A" w14:textId="77777777" w:rsidR="00EE377F" w:rsidRPr="00D93EC7" w:rsidRDefault="00EE377F" w:rsidP="00A45D80">
      <w:pPr>
        <w:pStyle w:val="ListParagraph"/>
        <w:numPr>
          <w:ilvl w:val="0"/>
          <w:numId w:val="18"/>
        </w:numPr>
        <w:spacing w:after="30"/>
        <w:ind w:left="426" w:hanging="426"/>
        <w:contextualSpacing w:val="0"/>
      </w:pPr>
      <w:r w:rsidRPr="00D93EC7">
        <w:t xml:space="preserve">Input the information in the fields marked </w:t>
      </w:r>
      <w:r w:rsidR="002D049C">
        <w:rPr>
          <w:rStyle w:val="Strong"/>
        </w:rPr>
        <w:t>required</w:t>
      </w:r>
      <w:r w:rsidRPr="00D93EC7">
        <w:t>.</w:t>
      </w:r>
    </w:p>
    <w:p w14:paraId="4BC0A1EC" w14:textId="77777777" w:rsidR="00EE377F" w:rsidRDefault="00EE377F" w:rsidP="00A45D80">
      <w:pPr>
        <w:pStyle w:val="ListParagraph"/>
        <w:numPr>
          <w:ilvl w:val="0"/>
          <w:numId w:val="18"/>
        </w:numPr>
        <w:spacing w:after="30"/>
        <w:ind w:left="426" w:hanging="426"/>
        <w:contextualSpacing w:val="0"/>
      </w:pPr>
      <w:r w:rsidRPr="00D93EC7">
        <w:t xml:space="preserve">Go to </w:t>
      </w:r>
      <w:r w:rsidRPr="00884065">
        <w:rPr>
          <w:rStyle w:val="Strong"/>
        </w:rPr>
        <w:t>Select Publication</w:t>
      </w:r>
      <w:r w:rsidRPr="009112B3">
        <w:rPr>
          <w:b/>
        </w:rPr>
        <w:t xml:space="preserve"> </w:t>
      </w:r>
      <w:r w:rsidRPr="00D93EC7">
        <w:t>and choose the HELP Publication from the drop down list.</w:t>
      </w:r>
    </w:p>
    <w:p w14:paraId="75AF9FC5" w14:textId="21C7AECD" w:rsidR="00EF612B" w:rsidRDefault="005C40D0" w:rsidP="00D046C9">
      <w:pPr>
        <w:ind w:left="426" w:hanging="426"/>
        <w:jc w:val="center"/>
      </w:pPr>
      <w:r>
        <w:rPr>
          <w:noProof/>
          <w:lang w:eastAsia="en-AU"/>
        </w:rPr>
        <w:drawing>
          <wp:inline distT="0" distB="0" distL="0" distR="0" wp14:anchorId="796827CD" wp14:editId="159AD788">
            <wp:extent cx="3080698" cy="1640001"/>
            <wp:effectExtent l="0" t="0" r="571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112039" cy="1656685"/>
                    </a:xfrm>
                    <a:prstGeom prst="rect">
                      <a:avLst/>
                    </a:prstGeom>
                    <a:noFill/>
                    <a:ln>
                      <a:noFill/>
                    </a:ln>
                  </pic:spPr>
                </pic:pic>
              </a:graphicData>
            </a:graphic>
          </wp:inline>
        </w:drawing>
      </w:r>
    </w:p>
    <w:p w14:paraId="6D91446C" w14:textId="6D9CF57A" w:rsidR="00EE377F" w:rsidRDefault="00EE377F" w:rsidP="00A45D80">
      <w:pPr>
        <w:pStyle w:val="ListParagraph"/>
        <w:numPr>
          <w:ilvl w:val="0"/>
          <w:numId w:val="18"/>
        </w:numPr>
        <w:spacing w:after="30"/>
        <w:ind w:left="426" w:hanging="426"/>
        <w:contextualSpacing w:val="0"/>
      </w:pPr>
      <w:r w:rsidRPr="00D93EC7">
        <w:t xml:space="preserve">Enter the </w:t>
      </w:r>
      <w:r w:rsidRPr="00884065">
        <w:rPr>
          <w:rStyle w:val="Strong"/>
        </w:rPr>
        <w:t>Amount Requested</w:t>
      </w:r>
      <w:r w:rsidRPr="00D93EC7">
        <w:t xml:space="preserve"> and select </w:t>
      </w:r>
      <w:r w:rsidRPr="00884065">
        <w:rPr>
          <w:rStyle w:val="Strong"/>
        </w:rPr>
        <w:t>Add/Update</w:t>
      </w:r>
      <w:r w:rsidR="002D049C">
        <w:t>. Y</w:t>
      </w:r>
      <w:r w:rsidR="002D049C" w:rsidRPr="00D93EC7">
        <w:t xml:space="preserve">our </w:t>
      </w:r>
      <w:r w:rsidRPr="00D93EC7">
        <w:t xml:space="preserve">requested publication will appear in the </w:t>
      </w:r>
      <w:r w:rsidRPr="00884065">
        <w:rPr>
          <w:rStyle w:val="Strong"/>
        </w:rPr>
        <w:t>Publications Request list</w:t>
      </w:r>
      <w:r w:rsidRPr="00884065">
        <w:t>.</w:t>
      </w:r>
    </w:p>
    <w:p w14:paraId="78FAC6D0" w14:textId="40CFD7FE" w:rsidR="00D046C9" w:rsidRDefault="005C40D0" w:rsidP="00A45D80">
      <w:pPr>
        <w:spacing w:after="30"/>
        <w:ind w:left="426" w:hanging="426"/>
        <w:jc w:val="center"/>
      </w:pPr>
      <w:r>
        <w:rPr>
          <w:noProof/>
          <w:lang w:eastAsia="en-AU"/>
        </w:rPr>
        <w:drawing>
          <wp:inline distT="0" distB="0" distL="0" distR="0" wp14:anchorId="472F5E13" wp14:editId="3E937AE8">
            <wp:extent cx="4199339" cy="988080"/>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21359" cy="993261"/>
                    </a:xfrm>
                    <a:prstGeom prst="rect">
                      <a:avLst/>
                    </a:prstGeom>
                    <a:noFill/>
                    <a:ln>
                      <a:noFill/>
                    </a:ln>
                  </pic:spPr>
                </pic:pic>
              </a:graphicData>
            </a:graphic>
          </wp:inline>
        </w:drawing>
      </w:r>
    </w:p>
    <w:p w14:paraId="009DF5E8" w14:textId="77777777" w:rsidR="00D046C9" w:rsidRDefault="00D046C9">
      <w:r>
        <w:br w:type="page"/>
      </w:r>
    </w:p>
    <w:p w14:paraId="47AA02D6" w14:textId="77777777" w:rsidR="00EE377F" w:rsidRPr="00D93EC7" w:rsidRDefault="00EE377F" w:rsidP="00A45D80">
      <w:pPr>
        <w:pStyle w:val="ListParagraph"/>
        <w:numPr>
          <w:ilvl w:val="0"/>
          <w:numId w:val="18"/>
        </w:numPr>
        <w:spacing w:after="30"/>
        <w:ind w:left="426" w:hanging="426"/>
        <w:contextualSpacing w:val="0"/>
      </w:pPr>
      <w:r w:rsidRPr="00D93EC7">
        <w:lastRenderedPageBreak/>
        <w:t xml:space="preserve">If you are requesting multiple HELP Publications, complete </w:t>
      </w:r>
      <w:r w:rsidR="005C40D0">
        <w:t>steps</w:t>
      </w:r>
      <w:r w:rsidRPr="00D93EC7">
        <w:t xml:space="preserve"> </w:t>
      </w:r>
      <w:r w:rsidR="005C40D0">
        <w:t>2</w:t>
      </w:r>
      <w:r w:rsidRPr="00D93EC7">
        <w:t xml:space="preserve"> </w:t>
      </w:r>
      <w:r w:rsidR="002D049C">
        <w:t>and</w:t>
      </w:r>
      <w:r w:rsidRPr="00D93EC7">
        <w:t xml:space="preserve"> </w:t>
      </w:r>
      <w:r w:rsidR="005C40D0">
        <w:t>3</w:t>
      </w:r>
      <w:r w:rsidRPr="00D93EC7">
        <w:t xml:space="preserve"> above and add to your list.</w:t>
      </w:r>
    </w:p>
    <w:p w14:paraId="603BAD86" w14:textId="77777777" w:rsidR="00EE377F" w:rsidRDefault="00EE377F" w:rsidP="00A45D80">
      <w:pPr>
        <w:pStyle w:val="ListParagraph"/>
        <w:numPr>
          <w:ilvl w:val="0"/>
          <w:numId w:val="18"/>
        </w:numPr>
        <w:spacing w:after="30"/>
        <w:ind w:left="426" w:hanging="426"/>
        <w:contextualSpacing w:val="0"/>
      </w:pPr>
      <w:r w:rsidRPr="00D93EC7">
        <w:t xml:space="preserve">When all the publications for the Provider Request appear in the </w:t>
      </w:r>
      <w:r w:rsidRPr="00884065">
        <w:rPr>
          <w:rStyle w:val="Strong"/>
        </w:rPr>
        <w:t>Publication Requests list</w:t>
      </w:r>
      <w:r w:rsidRPr="00D93EC7">
        <w:t xml:space="preserve"> click the </w:t>
      </w:r>
      <w:r w:rsidRPr="00884065">
        <w:rPr>
          <w:rStyle w:val="Strong"/>
        </w:rPr>
        <w:t>Submit</w:t>
      </w:r>
      <w:r w:rsidRPr="00D93EC7">
        <w:t xml:space="preserve">. The Publication Request is now complete. </w:t>
      </w:r>
    </w:p>
    <w:p w14:paraId="6C7CC917" w14:textId="77777777" w:rsidR="00C515C5" w:rsidRPr="00D93EC7" w:rsidRDefault="00C515C5" w:rsidP="00571E8D">
      <w:pPr>
        <w:jc w:val="center"/>
      </w:pPr>
      <w:r>
        <w:rPr>
          <w:noProof/>
          <w:lang w:eastAsia="en-AU"/>
        </w:rPr>
        <w:drawing>
          <wp:inline distT="0" distB="0" distL="0" distR="0" wp14:anchorId="44CB4C95" wp14:editId="14595806">
            <wp:extent cx="4164762" cy="776708"/>
            <wp:effectExtent l="0" t="0" r="7620" b="4445"/>
            <wp:docPr id="130" name="Picture 130" descr="Submitting a publicaton request to the department" title="Publ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195938" cy="782522"/>
                    </a:xfrm>
                    <a:prstGeom prst="rect">
                      <a:avLst/>
                    </a:prstGeom>
                    <a:noFill/>
                    <a:ln>
                      <a:noFill/>
                    </a:ln>
                  </pic:spPr>
                </pic:pic>
              </a:graphicData>
            </a:graphic>
          </wp:inline>
        </w:drawing>
      </w:r>
    </w:p>
    <w:p w14:paraId="0A3B6847" w14:textId="77777777" w:rsidR="00EE377F" w:rsidRPr="009478DF" w:rsidRDefault="00EE377F" w:rsidP="00571E8D">
      <w:pPr>
        <w:rPr>
          <w:rStyle w:val="Strong"/>
          <w:sz w:val="28"/>
          <w:szCs w:val="28"/>
        </w:rPr>
      </w:pPr>
      <w:bookmarkStart w:id="71" w:name="_Toc356294428"/>
      <w:r w:rsidRPr="009478DF">
        <w:rPr>
          <w:rStyle w:val="Strong"/>
          <w:sz w:val="28"/>
          <w:szCs w:val="28"/>
        </w:rPr>
        <w:t>Notes</w:t>
      </w:r>
      <w:bookmarkEnd w:id="71"/>
    </w:p>
    <w:p w14:paraId="241C1515" w14:textId="77777777" w:rsidR="00C515C5" w:rsidRDefault="00C515C5" w:rsidP="00571E8D">
      <w:pPr>
        <w:pStyle w:val="ListParagraph"/>
        <w:numPr>
          <w:ilvl w:val="0"/>
          <w:numId w:val="24"/>
        </w:numPr>
        <w:spacing w:after="30"/>
        <w:ind w:left="714" w:hanging="357"/>
        <w:contextualSpacing w:val="0"/>
      </w:pPr>
      <w:r>
        <w:t xml:space="preserve">Only one active publication request can be submitted to the </w:t>
      </w:r>
      <w:r w:rsidR="002B4401">
        <w:t>Department</w:t>
      </w:r>
      <w:r>
        <w:t xml:space="preserve"> and must be approved/rejected by the </w:t>
      </w:r>
      <w:r w:rsidR="002B4401">
        <w:t>Department</w:t>
      </w:r>
      <w:r>
        <w:t xml:space="preserve"> before another publication request can be submitted.</w:t>
      </w:r>
    </w:p>
    <w:p w14:paraId="64617D53" w14:textId="77777777" w:rsidR="00C515C5" w:rsidRDefault="00C515C5" w:rsidP="00571E8D">
      <w:pPr>
        <w:pStyle w:val="ListParagraph"/>
        <w:numPr>
          <w:ilvl w:val="0"/>
          <w:numId w:val="24"/>
        </w:numPr>
        <w:spacing w:after="30"/>
        <w:ind w:left="714" w:hanging="357"/>
        <w:contextualSpacing w:val="0"/>
      </w:pPr>
      <w:r>
        <w:t xml:space="preserve">If you wish to split a publication request over </w:t>
      </w:r>
      <w:r w:rsidR="002D049C">
        <w:t xml:space="preserve">two </w:t>
      </w:r>
      <w:r w:rsidR="00F2608E">
        <w:t>campuses</w:t>
      </w:r>
      <w:r>
        <w:t>, please make sure you provide details in the delivery details section.</w:t>
      </w:r>
    </w:p>
    <w:p w14:paraId="593D5A55" w14:textId="5DD1FCEA" w:rsidR="000D244E" w:rsidRDefault="000D244E" w:rsidP="00571E8D">
      <w:pPr>
        <w:pStyle w:val="ListParagraph"/>
        <w:numPr>
          <w:ilvl w:val="0"/>
          <w:numId w:val="24"/>
        </w:numPr>
        <w:spacing w:after="30"/>
        <w:ind w:left="714" w:hanging="357"/>
        <w:contextualSpacing w:val="0"/>
      </w:pPr>
      <w:r>
        <w:t xml:space="preserve">Note – VSL publications are available electronically. Printed versions of the student booklet are not available for request. The student application form is electronic only (eCAF). Queries regarding VSL publications should be directed to the department using the online form at </w:t>
      </w:r>
      <w:hyperlink r:id="rId225" w:history="1">
        <w:r w:rsidR="005E5E34">
          <w:rPr>
            <w:rStyle w:val="Hyperlink"/>
          </w:rPr>
          <w:t>www.education.gov.au/information-vet-student-loans-approved-providers</w:t>
        </w:r>
      </w:hyperlink>
      <w:r w:rsidRPr="00E167A0">
        <w:rPr>
          <w:rStyle w:val="Hyperlink"/>
          <w:u w:val="none"/>
        </w:rPr>
        <w:t>.</w:t>
      </w:r>
    </w:p>
    <w:p w14:paraId="0B11C9EC" w14:textId="577104CF" w:rsidR="00C515C5" w:rsidRDefault="00C515C5" w:rsidP="00571E8D">
      <w:pPr>
        <w:pStyle w:val="ListParagraph"/>
        <w:numPr>
          <w:ilvl w:val="0"/>
          <w:numId w:val="24"/>
        </w:numPr>
        <w:spacing w:after="30"/>
        <w:ind w:left="714" w:hanging="357"/>
        <w:contextualSpacing w:val="0"/>
      </w:pPr>
      <w:r>
        <w:t xml:space="preserve">If your organisation has multiple campuses and you wish to make multiple publications requests at the same time, you must </w:t>
      </w:r>
      <w:r w:rsidR="00FB030C" w:rsidRPr="005B6FFB">
        <w:t xml:space="preserve">contact </w:t>
      </w:r>
      <w:r w:rsidR="00FB030C">
        <w:t xml:space="preserve">the department via the online enquiry form under the Frequently Asked Questions section at </w:t>
      </w:r>
      <w:hyperlink r:id="rId226" w:history="1">
        <w:r w:rsidR="005E5E34">
          <w:rPr>
            <w:rStyle w:val="Hyperlink"/>
          </w:rPr>
          <w:t>www.education.gov.au/information-vet-student-loans-approved-providers</w:t>
        </w:r>
      </w:hyperlink>
      <w:r>
        <w:t xml:space="preserve"> </w:t>
      </w:r>
      <w:r w:rsidR="00D0759E">
        <w:t xml:space="preserve">or </w:t>
      </w:r>
      <w:hyperlink r:id="rId227" w:history="1">
        <w:r w:rsidR="00ED3689" w:rsidRPr="008729B4">
          <w:rPr>
            <w:rStyle w:val="Hyperlink"/>
          </w:rPr>
          <w:t>Fee-Help@education.gov.au</w:t>
        </w:r>
      </w:hyperlink>
      <w:r w:rsidR="00D0759E">
        <w:t xml:space="preserve"> </w:t>
      </w:r>
      <w:r>
        <w:t xml:space="preserve">providing all the details as per the online publication request. The </w:t>
      </w:r>
      <w:r w:rsidR="002B4401">
        <w:t>Department</w:t>
      </w:r>
      <w:r>
        <w:t xml:space="preserve"> will then create individual publication requests on your behalf.</w:t>
      </w:r>
    </w:p>
    <w:p w14:paraId="447C245F" w14:textId="77777777" w:rsidR="00EE377F" w:rsidRPr="00D93EC7" w:rsidRDefault="00EE377F" w:rsidP="00571E8D">
      <w:pPr>
        <w:pStyle w:val="ListParagraph"/>
        <w:numPr>
          <w:ilvl w:val="0"/>
          <w:numId w:val="24"/>
        </w:numPr>
        <w:spacing w:after="30"/>
        <w:ind w:left="714" w:hanging="357"/>
        <w:contextualSpacing w:val="0"/>
      </w:pPr>
      <w:r w:rsidRPr="00D93EC7">
        <w:t xml:space="preserve">Your </w:t>
      </w:r>
      <w:r w:rsidR="002D049C">
        <w:t>o</w:t>
      </w:r>
      <w:r w:rsidRPr="00D93EC7">
        <w:t xml:space="preserve">rganisation </w:t>
      </w:r>
      <w:r w:rsidR="002D049C">
        <w:t>n</w:t>
      </w:r>
      <w:r w:rsidRPr="00D93EC7">
        <w:t xml:space="preserve">ame and </w:t>
      </w:r>
      <w:r w:rsidR="00D90621">
        <w:t>ID</w:t>
      </w:r>
      <w:r w:rsidRPr="00D93EC7">
        <w:t xml:space="preserve"> will be prepopulated on entry to the screen</w:t>
      </w:r>
      <w:r>
        <w:t>.</w:t>
      </w:r>
    </w:p>
    <w:p w14:paraId="698C2ED8" w14:textId="77777777" w:rsidR="00EE377F" w:rsidRPr="00682F0C" w:rsidRDefault="00EE377F" w:rsidP="00571E8D">
      <w:pPr>
        <w:pStyle w:val="ListParagraph"/>
        <w:numPr>
          <w:ilvl w:val="0"/>
          <w:numId w:val="24"/>
        </w:numPr>
        <w:ind w:left="714" w:hanging="357"/>
        <w:contextualSpacing w:val="0"/>
      </w:pPr>
      <w:r>
        <w:rPr>
          <w:rFonts w:cstheme="minorHAnsi"/>
        </w:rPr>
        <w:t xml:space="preserve">A Notification message appears when an application is submitted to the </w:t>
      </w:r>
      <w:r w:rsidR="002B4401">
        <w:rPr>
          <w:rFonts w:cstheme="minorHAnsi"/>
        </w:rPr>
        <w:t>Department</w:t>
      </w:r>
      <w:r w:rsidR="00EC0628">
        <w:t>.</w:t>
      </w:r>
      <w:r w:rsidRPr="00682F0C">
        <w:t xml:space="preserve"> </w:t>
      </w:r>
    </w:p>
    <w:p w14:paraId="41EE089C" w14:textId="77777777" w:rsidR="00EE377F" w:rsidRDefault="00EE377F" w:rsidP="00EE377F">
      <w:pPr>
        <w:rPr>
          <w:rFonts w:asciiTheme="majorHAnsi" w:eastAsiaTheme="majorEastAsia" w:hAnsiTheme="majorHAnsi" w:cstheme="majorBidi"/>
          <w:b/>
          <w:bCs/>
          <w:sz w:val="32"/>
          <w:szCs w:val="26"/>
        </w:rPr>
      </w:pPr>
      <w:r>
        <w:br w:type="page"/>
      </w:r>
    </w:p>
    <w:p w14:paraId="63CD10FA" w14:textId="77777777" w:rsidR="00EE377F" w:rsidRPr="00D93EC7" w:rsidRDefault="00EE377F" w:rsidP="004A15F7">
      <w:pPr>
        <w:pStyle w:val="Heading1"/>
      </w:pPr>
      <w:bookmarkStart w:id="72" w:name="_Toc522637042"/>
      <w:r>
        <w:lastRenderedPageBreak/>
        <w:t xml:space="preserve">Publications – Withdrawing a </w:t>
      </w:r>
      <w:r w:rsidR="000D6E46">
        <w:t>p</w:t>
      </w:r>
      <w:r>
        <w:t xml:space="preserve">ublication </w:t>
      </w:r>
      <w:r w:rsidR="000D6E46">
        <w:t>r</w:t>
      </w:r>
      <w:r>
        <w:t>equest</w:t>
      </w:r>
      <w:bookmarkEnd w:id="72"/>
    </w:p>
    <w:tbl>
      <w:tblPr>
        <w:tblStyle w:val="TableGrid27"/>
        <w:tblW w:w="0" w:type="auto"/>
        <w:jc w:val="center"/>
        <w:tblLook w:val="04A0" w:firstRow="1" w:lastRow="0" w:firstColumn="1" w:lastColumn="0" w:noHBand="0" w:noVBand="1"/>
        <w:tblCaption w:val="Withdrawing a publication request"/>
        <w:tblDescription w:val="what role can withdraw"/>
      </w:tblPr>
      <w:tblGrid>
        <w:gridCol w:w="2966"/>
        <w:gridCol w:w="720"/>
        <w:gridCol w:w="5670"/>
      </w:tblGrid>
      <w:tr w:rsidR="00EE377F" w:rsidRPr="00D93EC7" w14:paraId="6E8B544D" w14:textId="77777777" w:rsidTr="00571E8D">
        <w:trPr>
          <w:trHeight w:hRule="exact" w:val="397"/>
          <w:tblHeader/>
          <w:jc w:val="center"/>
        </w:trPr>
        <w:tc>
          <w:tcPr>
            <w:tcW w:w="2966" w:type="dxa"/>
            <w:shd w:val="clear" w:color="auto" w:fill="A6A6A6" w:themeFill="background1" w:themeFillShade="A6"/>
            <w:vAlign w:val="center"/>
          </w:tcPr>
          <w:p w14:paraId="4D112B86" w14:textId="77777777" w:rsidR="00EE377F" w:rsidRPr="00D93EC7" w:rsidRDefault="00EE377F" w:rsidP="00932AF7">
            <w:pPr>
              <w:rPr>
                <w:b/>
                <w:bCs/>
              </w:rPr>
            </w:pPr>
            <w:r w:rsidRPr="00562325">
              <w:rPr>
                <w:b/>
                <w:bCs/>
              </w:rPr>
              <w:t>USER ROLES</w:t>
            </w:r>
            <w:r w:rsidRPr="00D93EC7">
              <w:rPr>
                <w:b/>
                <w:bCs/>
              </w:rPr>
              <w:t xml:space="preserve"> </w:t>
            </w:r>
          </w:p>
        </w:tc>
        <w:tc>
          <w:tcPr>
            <w:tcW w:w="720" w:type="dxa"/>
            <w:shd w:val="clear" w:color="auto" w:fill="A6A6A6" w:themeFill="background1" w:themeFillShade="A6"/>
            <w:vAlign w:val="center"/>
          </w:tcPr>
          <w:p w14:paraId="26BF9251" w14:textId="77777777" w:rsidR="00EE377F" w:rsidRPr="00D93EC7" w:rsidRDefault="00EE377F" w:rsidP="00932AF7">
            <w:pPr>
              <w:rPr>
                <w:b/>
                <w:bCs/>
              </w:rPr>
            </w:pPr>
          </w:p>
        </w:tc>
        <w:tc>
          <w:tcPr>
            <w:tcW w:w="5670" w:type="dxa"/>
            <w:shd w:val="clear" w:color="auto" w:fill="A6A6A6" w:themeFill="background1" w:themeFillShade="A6"/>
            <w:vAlign w:val="center"/>
          </w:tcPr>
          <w:p w14:paraId="1E5CF0B7" w14:textId="77777777" w:rsidR="00EE377F" w:rsidRPr="00D93EC7" w:rsidRDefault="00EE377F" w:rsidP="00932AF7">
            <w:pPr>
              <w:rPr>
                <w:b/>
                <w:bCs/>
              </w:rPr>
            </w:pPr>
            <w:r w:rsidRPr="00D93EC7">
              <w:rPr>
                <w:b/>
                <w:bCs/>
              </w:rPr>
              <w:t>ACCESS</w:t>
            </w:r>
          </w:p>
        </w:tc>
      </w:tr>
      <w:tr w:rsidR="00EE377F" w:rsidRPr="00D93EC7" w14:paraId="5ECFD3FD" w14:textId="77777777" w:rsidTr="00571E8D">
        <w:trPr>
          <w:trHeight w:hRule="exact" w:val="397"/>
          <w:tblHeader/>
          <w:jc w:val="center"/>
        </w:trPr>
        <w:tc>
          <w:tcPr>
            <w:tcW w:w="2966" w:type="dxa"/>
            <w:vAlign w:val="center"/>
          </w:tcPr>
          <w:p w14:paraId="722DF42C" w14:textId="77777777" w:rsidR="00EE377F" w:rsidRPr="00D93EC7" w:rsidRDefault="00EE377F" w:rsidP="00932AF7">
            <w:r w:rsidRPr="00D93EC7">
              <w:t>Provider Corporate Officer</w:t>
            </w:r>
          </w:p>
        </w:tc>
        <w:tc>
          <w:tcPr>
            <w:tcW w:w="720" w:type="dxa"/>
            <w:vAlign w:val="center"/>
          </w:tcPr>
          <w:p w14:paraId="67FD32E5" w14:textId="77777777" w:rsidR="00EE377F" w:rsidRPr="00D93EC7" w:rsidRDefault="00EE377F" w:rsidP="00932AF7">
            <w:r w:rsidRPr="00D93EC7">
              <w:t>CEO</w:t>
            </w:r>
          </w:p>
        </w:tc>
        <w:tc>
          <w:tcPr>
            <w:tcW w:w="5670" w:type="dxa"/>
            <w:vAlign w:val="center"/>
          </w:tcPr>
          <w:p w14:paraId="77965F38" w14:textId="77777777" w:rsidR="00EE377F" w:rsidRPr="00D93EC7" w:rsidRDefault="00EE377F" w:rsidP="00932AF7">
            <w:r w:rsidRPr="00D93EC7">
              <w:t>Can withdraw a Provider Publication requests</w:t>
            </w:r>
          </w:p>
        </w:tc>
      </w:tr>
      <w:tr w:rsidR="00EE377F" w:rsidRPr="00D93EC7" w14:paraId="4A56B918" w14:textId="77777777" w:rsidTr="00571E8D">
        <w:trPr>
          <w:trHeight w:hRule="exact" w:val="397"/>
          <w:tblHeader/>
          <w:jc w:val="center"/>
        </w:trPr>
        <w:tc>
          <w:tcPr>
            <w:tcW w:w="2966" w:type="dxa"/>
            <w:vAlign w:val="center"/>
          </w:tcPr>
          <w:p w14:paraId="6604796F" w14:textId="77777777" w:rsidR="00EE377F" w:rsidRPr="00D93EC7" w:rsidRDefault="00EE377F" w:rsidP="00932AF7">
            <w:r w:rsidRPr="00D93EC7">
              <w:t>Provider Senior Officer</w:t>
            </w:r>
          </w:p>
        </w:tc>
        <w:tc>
          <w:tcPr>
            <w:tcW w:w="720" w:type="dxa"/>
            <w:vAlign w:val="center"/>
          </w:tcPr>
          <w:p w14:paraId="54B38013" w14:textId="77777777" w:rsidR="00EE377F" w:rsidRPr="00D93EC7" w:rsidRDefault="00EE377F" w:rsidP="00932AF7">
            <w:r w:rsidRPr="00D93EC7">
              <w:t>SAO</w:t>
            </w:r>
          </w:p>
        </w:tc>
        <w:tc>
          <w:tcPr>
            <w:tcW w:w="5670" w:type="dxa"/>
            <w:vAlign w:val="center"/>
          </w:tcPr>
          <w:p w14:paraId="05453033" w14:textId="77777777" w:rsidR="00EE377F" w:rsidRPr="00D93EC7" w:rsidRDefault="00EE377F" w:rsidP="00932AF7">
            <w:r w:rsidRPr="00D93EC7">
              <w:t>Can withdraw a Provider Publication requests</w:t>
            </w:r>
          </w:p>
        </w:tc>
      </w:tr>
      <w:tr w:rsidR="00EE377F" w:rsidRPr="00D93EC7" w14:paraId="2D4453D4" w14:textId="77777777" w:rsidTr="00571E8D">
        <w:trPr>
          <w:trHeight w:hRule="exact" w:val="397"/>
          <w:tblHeader/>
          <w:jc w:val="center"/>
        </w:trPr>
        <w:tc>
          <w:tcPr>
            <w:tcW w:w="2966" w:type="dxa"/>
            <w:vAlign w:val="center"/>
          </w:tcPr>
          <w:p w14:paraId="7C0799C5" w14:textId="77777777" w:rsidR="00EE377F" w:rsidRPr="00D93EC7" w:rsidRDefault="00EE377F" w:rsidP="00932AF7">
            <w:r w:rsidRPr="00D93EC7">
              <w:t>Provider Finance Officer</w:t>
            </w:r>
          </w:p>
        </w:tc>
        <w:tc>
          <w:tcPr>
            <w:tcW w:w="720" w:type="dxa"/>
            <w:vAlign w:val="center"/>
          </w:tcPr>
          <w:p w14:paraId="4AA3026B" w14:textId="77777777" w:rsidR="00EE377F" w:rsidRPr="00D93EC7" w:rsidRDefault="00EE377F" w:rsidP="00932AF7">
            <w:r w:rsidRPr="00D93EC7">
              <w:t>PFO</w:t>
            </w:r>
          </w:p>
        </w:tc>
        <w:tc>
          <w:tcPr>
            <w:tcW w:w="5670" w:type="dxa"/>
            <w:vAlign w:val="center"/>
          </w:tcPr>
          <w:p w14:paraId="6AA0936B" w14:textId="77777777" w:rsidR="00EE377F" w:rsidRPr="00D93EC7" w:rsidRDefault="00EE377F" w:rsidP="00932AF7">
            <w:r w:rsidRPr="00D93EC7">
              <w:t>Can withdraw a Provider Publication requests</w:t>
            </w:r>
          </w:p>
        </w:tc>
      </w:tr>
      <w:tr w:rsidR="00EE377F" w:rsidRPr="00D93EC7" w14:paraId="2F4E492D" w14:textId="77777777" w:rsidTr="00571E8D">
        <w:trPr>
          <w:trHeight w:hRule="exact" w:val="397"/>
          <w:tblHeader/>
          <w:jc w:val="center"/>
        </w:trPr>
        <w:tc>
          <w:tcPr>
            <w:tcW w:w="2966" w:type="dxa"/>
            <w:vAlign w:val="center"/>
          </w:tcPr>
          <w:p w14:paraId="3150AB55" w14:textId="77777777" w:rsidR="00EE377F" w:rsidRPr="00D93EC7" w:rsidRDefault="00EE377F" w:rsidP="00932AF7">
            <w:r w:rsidRPr="00D93EC7">
              <w:t>Provider Editing Officer</w:t>
            </w:r>
          </w:p>
        </w:tc>
        <w:tc>
          <w:tcPr>
            <w:tcW w:w="720" w:type="dxa"/>
            <w:vAlign w:val="center"/>
          </w:tcPr>
          <w:p w14:paraId="7EC9A202" w14:textId="77777777" w:rsidR="00EE377F" w:rsidRPr="00D93EC7" w:rsidRDefault="00EE377F" w:rsidP="00932AF7">
            <w:r w:rsidRPr="00D93EC7">
              <w:t>PEO</w:t>
            </w:r>
          </w:p>
        </w:tc>
        <w:tc>
          <w:tcPr>
            <w:tcW w:w="5670" w:type="dxa"/>
            <w:vAlign w:val="center"/>
          </w:tcPr>
          <w:p w14:paraId="18592788" w14:textId="77777777" w:rsidR="00EE377F" w:rsidRPr="00D93EC7" w:rsidRDefault="00EE377F" w:rsidP="00932AF7">
            <w:r w:rsidRPr="00D93EC7">
              <w:t>Can withdraw a Provider Publication requests</w:t>
            </w:r>
          </w:p>
        </w:tc>
      </w:tr>
      <w:tr w:rsidR="00EE377F" w:rsidRPr="00D93EC7" w14:paraId="0E12B5F7" w14:textId="77777777" w:rsidTr="00571E8D">
        <w:trPr>
          <w:trHeight w:hRule="exact" w:val="397"/>
          <w:tblHeader/>
          <w:jc w:val="center"/>
        </w:trPr>
        <w:tc>
          <w:tcPr>
            <w:tcW w:w="2966" w:type="dxa"/>
            <w:vAlign w:val="center"/>
          </w:tcPr>
          <w:p w14:paraId="695A02BC" w14:textId="77777777" w:rsidR="00EE377F" w:rsidRPr="00D93EC7" w:rsidRDefault="00EE377F" w:rsidP="00932AF7">
            <w:r w:rsidRPr="00D93EC7">
              <w:t>Provider View Only</w:t>
            </w:r>
          </w:p>
        </w:tc>
        <w:tc>
          <w:tcPr>
            <w:tcW w:w="720" w:type="dxa"/>
            <w:vAlign w:val="center"/>
          </w:tcPr>
          <w:p w14:paraId="3D27D9C3" w14:textId="77777777" w:rsidR="00EE377F" w:rsidRPr="00D93EC7" w:rsidRDefault="00EE377F" w:rsidP="00932AF7">
            <w:r w:rsidRPr="00D93EC7">
              <w:t>PVO</w:t>
            </w:r>
          </w:p>
        </w:tc>
        <w:tc>
          <w:tcPr>
            <w:tcW w:w="5670" w:type="dxa"/>
            <w:vAlign w:val="center"/>
          </w:tcPr>
          <w:p w14:paraId="3CD9E428" w14:textId="77777777" w:rsidR="00EE377F" w:rsidRPr="00D93EC7" w:rsidRDefault="00EE377F" w:rsidP="00932AF7">
            <w:r w:rsidRPr="00D93EC7">
              <w:t>Cannot withdraw a Provider Publication requests</w:t>
            </w:r>
          </w:p>
        </w:tc>
      </w:tr>
    </w:tbl>
    <w:p w14:paraId="7EDB79A0" w14:textId="77777777" w:rsidR="00EE377F" w:rsidRPr="00074E77" w:rsidRDefault="00EE377F" w:rsidP="00571E8D">
      <w:pPr>
        <w:spacing w:before="120"/>
        <w:rPr>
          <w:rStyle w:val="Strong"/>
          <w:sz w:val="28"/>
          <w:szCs w:val="28"/>
        </w:rPr>
      </w:pPr>
      <w:r w:rsidRPr="00074E77">
        <w:rPr>
          <w:rStyle w:val="Strong"/>
          <w:sz w:val="28"/>
          <w:szCs w:val="28"/>
        </w:rPr>
        <w:t>Withdrawing a Publication Request</w:t>
      </w:r>
    </w:p>
    <w:p w14:paraId="44D5F878" w14:textId="77777777" w:rsidR="00EE377F" w:rsidRPr="00D93EC7" w:rsidRDefault="00EE377F" w:rsidP="00571E8D">
      <w:pPr>
        <w:jc w:val="both"/>
      </w:pPr>
      <w:r w:rsidRPr="00D93EC7">
        <w:t xml:space="preserve">If a HELP Publication Request has been </w:t>
      </w:r>
      <w:r w:rsidR="00084DEA">
        <w:t>s</w:t>
      </w:r>
      <w:r w:rsidRPr="00D93EC7">
        <w:t xml:space="preserve">ubmitted to the </w:t>
      </w:r>
      <w:r w:rsidR="002B4401">
        <w:t>Department</w:t>
      </w:r>
      <w:r w:rsidRPr="00D93EC7">
        <w:t xml:space="preserve"> but has</w:t>
      </w:r>
      <w:r w:rsidR="00342D1E">
        <w:t xml:space="preserve"> </w:t>
      </w:r>
      <w:r w:rsidRPr="00D93EC7">
        <w:t>n</w:t>
      </w:r>
      <w:r w:rsidR="00342D1E">
        <w:t>o</w:t>
      </w:r>
      <w:r w:rsidRPr="00D93EC7">
        <w:t xml:space="preserve">t been </w:t>
      </w:r>
      <w:r w:rsidR="00342D1E">
        <w:t>a</w:t>
      </w:r>
      <w:r w:rsidRPr="00D93EC7">
        <w:t xml:space="preserve">pproved or </w:t>
      </w:r>
      <w:r w:rsidR="00342D1E">
        <w:t>r</w:t>
      </w:r>
      <w:r w:rsidRPr="00D93EC7">
        <w:t>ejected</w:t>
      </w:r>
      <w:r w:rsidR="00342D1E">
        <w:t>,</w:t>
      </w:r>
      <w:r w:rsidRPr="00D93EC7">
        <w:t xml:space="preserve"> </w:t>
      </w:r>
      <w:r w:rsidR="00227AAE">
        <w:t xml:space="preserve">you </w:t>
      </w:r>
      <w:r w:rsidRPr="00D93EC7">
        <w:t xml:space="preserve">may </w:t>
      </w:r>
      <w:r w:rsidR="00227AAE">
        <w:t>withdraw the publication</w:t>
      </w:r>
      <w:r w:rsidR="00342D1E">
        <w:t>.</w:t>
      </w:r>
    </w:p>
    <w:p w14:paraId="5FA9EB7C" w14:textId="77777777" w:rsidR="00EE377F" w:rsidRPr="00D93EC7" w:rsidRDefault="00EE377F" w:rsidP="00571E8D">
      <w:pPr>
        <w:jc w:val="both"/>
      </w:pPr>
      <w:r w:rsidRPr="00D93EC7">
        <w:t xml:space="preserve">From the Navigation menu go to </w:t>
      </w:r>
      <w:r w:rsidRPr="00571E8D">
        <w:t>Publications</w:t>
      </w:r>
      <w:r w:rsidRPr="00D93EC7">
        <w:t xml:space="preserve"> and select </w:t>
      </w:r>
      <w:r w:rsidRPr="00571E8D">
        <w:t>Request Publications</w:t>
      </w:r>
      <w:r w:rsidRPr="00D93EC7">
        <w:t xml:space="preserve"> from the sub menu items; this will display the Publications Request screen. </w:t>
      </w:r>
    </w:p>
    <w:p w14:paraId="14BBD05D" w14:textId="77777777" w:rsidR="00EE377F" w:rsidRPr="009112B3" w:rsidRDefault="00EE377F" w:rsidP="00571E8D">
      <w:pPr>
        <w:rPr>
          <w:rStyle w:val="Strong"/>
          <w:sz w:val="28"/>
          <w:szCs w:val="28"/>
        </w:rPr>
      </w:pPr>
      <w:bookmarkStart w:id="73" w:name="_Toc356298006"/>
      <w:r w:rsidRPr="009112B3">
        <w:rPr>
          <w:rStyle w:val="Strong"/>
          <w:sz w:val="28"/>
          <w:szCs w:val="28"/>
        </w:rPr>
        <w:t>Instructions</w:t>
      </w:r>
      <w:bookmarkEnd w:id="73"/>
    </w:p>
    <w:p w14:paraId="04352ADF" w14:textId="77777777" w:rsidR="00EE377F" w:rsidRPr="00D93EC7" w:rsidRDefault="00EE377F" w:rsidP="00A45D80">
      <w:pPr>
        <w:pStyle w:val="ListParagraph"/>
        <w:numPr>
          <w:ilvl w:val="0"/>
          <w:numId w:val="19"/>
        </w:numPr>
        <w:spacing w:after="30"/>
        <w:ind w:left="426" w:hanging="426"/>
        <w:contextualSpacing w:val="0"/>
      </w:pPr>
      <w:r w:rsidRPr="00D93EC7">
        <w:t>The publication request you previously submitted is displayed.</w:t>
      </w:r>
    </w:p>
    <w:p w14:paraId="06BA7180" w14:textId="77777777" w:rsidR="00227AAE" w:rsidRDefault="00EE377F" w:rsidP="00A45D80">
      <w:pPr>
        <w:pStyle w:val="ListParagraph"/>
        <w:numPr>
          <w:ilvl w:val="0"/>
          <w:numId w:val="19"/>
        </w:numPr>
        <w:spacing w:after="30"/>
        <w:ind w:left="426" w:hanging="426"/>
        <w:contextualSpacing w:val="0"/>
      </w:pPr>
      <w:r w:rsidRPr="00D93EC7">
        <w:t xml:space="preserve">Click </w:t>
      </w:r>
      <w:r w:rsidRPr="007F663A">
        <w:rPr>
          <w:b/>
        </w:rPr>
        <w:t>Withdraw</w:t>
      </w:r>
      <w:r w:rsidRPr="00D93EC7">
        <w:t>.</w:t>
      </w:r>
    </w:p>
    <w:p w14:paraId="39A0EFBA" w14:textId="77777777" w:rsidR="00227AAE" w:rsidRPr="00D93EC7" w:rsidRDefault="00227AAE" w:rsidP="00A45D80">
      <w:pPr>
        <w:ind w:left="426" w:hanging="426"/>
        <w:jc w:val="center"/>
      </w:pPr>
      <w:r>
        <w:rPr>
          <w:noProof/>
          <w:lang w:eastAsia="en-AU"/>
        </w:rPr>
        <w:drawing>
          <wp:inline distT="0" distB="0" distL="0" distR="0" wp14:anchorId="7C3459DA" wp14:editId="1F3C32F5">
            <wp:extent cx="4282401" cy="1934654"/>
            <wp:effectExtent l="0" t="0" r="4445" b="8890"/>
            <wp:docPr id="131" name="Picture 131" descr="Withdrawning a submitted publication" title="Pub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94204" cy="1939986"/>
                    </a:xfrm>
                    <a:prstGeom prst="rect">
                      <a:avLst/>
                    </a:prstGeom>
                    <a:noFill/>
                    <a:ln>
                      <a:noFill/>
                    </a:ln>
                  </pic:spPr>
                </pic:pic>
              </a:graphicData>
            </a:graphic>
          </wp:inline>
        </w:drawing>
      </w:r>
    </w:p>
    <w:p w14:paraId="3E8EA375" w14:textId="77777777" w:rsidR="00571E8D" w:rsidRDefault="00EE377F" w:rsidP="00A45D80">
      <w:pPr>
        <w:pStyle w:val="ListParagraph"/>
        <w:numPr>
          <w:ilvl w:val="0"/>
          <w:numId w:val="19"/>
        </w:numPr>
        <w:ind w:left="426" w:hanging="426"/>
        <w:contextualSpacing w:val="0"/>
      </w:pPr>
      <w:r w:rsidRPr="00D93EC7">
        <w:t>A confirmation message will be displayed.</w:t>
      </w:r>
    </w:p>
    <w:p w14:paraId="6E197D32" w14:textId="174B4B26" w:rsidR="00EE377F" w:rsidRPr="004D4EA1" w:rsidRDefault="00EE377F" w:rsidP="00A45D80">
      <w:pPr>
        <w:pStyle w:val="ListParagraph"/>
        <w:numPr>
          <w:ilvl w:val="0"/>
          <w:numId w:val="19"/>
        </w:numPr>
        <w:ind w:left="426" w:hanging="426"/>
        <w:contextualSpacing w:val="0"/>
      </w:pPr>
      <w:r>
        <w:br w:type="page"/>
      </w:r>
    </w:p>
    <w:p w14:paraId="62E4E411" w14:textId="77777777" w:rsidR="00EE377F" w:rsidRPr="00D93EC7" w:rsidRDefault="00EE377F" w:rsidP="004A15F7">
      <w:pPr>
        <w:pStyle w:val="Heading1"/>
      </w:pPr>
      <w:bookmarkStart w:id="74" w:name="_Toc522637043"/>
      <w:r>
        <w:lastRenderedPageBreak/>
        <w:t xml:space="preserve">Reports – Viewing </w:t>
      </w:r>
      <w:r w:rsidR="004319AC">
        <w:t>r</w:t>
      </w:r>
      <w:r>
        <w:t>eports</w:t>
      </w:r>
      <w:bookmarkEnd w:id="74"/>
    </w:p>
    <w:tbl>
      <w:tblPr>
        <w:tblStyle w:val="TableGrid25"/>
        <w:tblW w:w="0" w:type="auto"/>
        <w:jc w:val="center"/>
        <w:tblLook w:val="04A0" w:firstRow="1" w:lastRow="0" w:firstColumn="1" w:lastColumn="0" w:noHBand="0" w:noVBand="1"/>
        <w:tblCaption w:val="Reports screen"/>
        <w:tblDescription w:val="what roles can view"/>
      </w:tblPr>
      <w:tblGrid>
        <w:gridCol w:w="2966"/>
        <w:gridCol w:w="1003"/>
        <w:gridCol w:w="5387"/>
      </w:tblGrid>
      <w:tr w:rsidR="00EE377F" w:rsidRPr="00D93EC7" w14:paraId="40B36769" w14:textId="77777777" w:rsidTr="00571E8D">
        <w:trPr>
          <w:trHeight w:hRule="exact" w:val="397"/>
          <w:tblHeader/>
          <w:jc w:val="center"/>
        </w:trPr>
        <w:tc>
          <w:tcPr>
            <w:tcW w:w="2966" w:type="dxa"/>
            <w:shd w:val="clear" w:color="auto" w:fill="A6A6A6" w:themeFill="background1" w:themeFillShade="A6"/>
            <w:vAlign w:val="center"/>
          </w:tcPr>
          <w:p w14:paraId="020E5897" w14:textId="77777777" w:rsidR="00EE377F" w:rsidRPr="00D93EC7" w:rsidRDefault="00EE377F" w:rsidP="00932AF7">
            <w:pPr>
              <w:rPr>
                <w:b/>
                <w:bCs/>
              </w:rPr>
            </w:pPr>
            <w:r w:rsidRPr="008A3574">
              <w:rPr>
                <w:b/>
                <w:bCs/>
              </w:rPr>
              <w:t>USER ROLES</w:t>
            </w:r>
            <w:r w:rsidRPr="00D93EC7">
              <w:rPr>
                <w:b/>
                <w:bCs/>
              </w:rPr>
              <w:t xml:space="preserve"> </w:t>
            </w:r>
          </w:p>
        </w:tc>
        <w:tc>
          <w:tcPr>
            <w:tcW w:w="1003" w:type="dxa"/>
            <w:shd w:val="clear" w:color="auto" w:fill="A6A6A6" w:themeFill="background1" w:themeFillShade="A6"/>
            <w:vAlign w:val="center"/>
          </w:tcPr>
          <w:p w14:paraId="7B69485B" w14:textId="77777777" w:rsidR="00EE377F" w:rsidRPr="00D93EC7" w:rsidRDefault="00EE377F" w:rsidP="00932AF7">
            <w:pPr>
              <w:rPr>
                <w:b/>
                <w:bCs/>
              </w:rPr>
            </w:pPr>
          </w:p>
        </w:tc>
        <w:tc>
          <w:tcPr>
            <w:tcW w:w="5387" w:type="dxa"/>
            <w:shd w:val="clear" w:color="auto" w:fill="A6A6A6" w:themeFill="background1" w:themeFillShade="A6"/>
            <w:vAlign w:val="center"/>
          </w:tcPr>
          <w:p w14:paraId="1109D169" w14:textId="77777777" w:rsidR="00EE377F" w:rsidRPr="00D93EC7" w:rsidRDefault="00EE377F" w:rsidP="00932AF7">
            <w:pPr>
              <w:rPr>
                <w:b/>
                <w:bCs/>
              </w:rPr>
            </w:pPr>
            <w:r w:rsidRPr="00D93EC7">
              <w:rPr>
                <w:b/>
                <w:bCs/>
              </w:rPr>
              <w:t>ACCESS</w:t>
            </w:r>
          </w:p>
        </w:tc>
      </w:tr>
      <w:tr w:rsidR="00EE377F" w:rsidRPr="00D93EC7" w14:paraId="22E00AA5" w14:textId="77777777" w:rsidTr="00571E8D">
        <w:trPr>
          <w:trHeight w:hRule="exact" w:val="450"/>
          <w:tblHeader/>
          <w:jc w:val="center"/>
        </w:trPr>
        <w:tc>
          <w:tcPr>
            <w:tcW w:w="2966" w:type="dxa"/>
            <w:vAlign w:val="center"/>
          </w:tcPr>
          <w:p w14:paraId="3D92FED0" w14:textId="77777777" w:rsidR="00EE377F" w:rsidRPr="00D93EC7" w:rsidRDefault="00EE377F" w:rsidP="00932AF7">
            <w:r w:rsidRPr="00D93EC7">
              <w:t>Provider Corporate Officer</w:t>
            </w:r>
          </w:p>
        </w:tc>
        <w:tc>
          <w:tcPr>
            <w:tcW w:w="1003" w:type="dxa"/>
            <w:vAlign w:val="center"/>
          </w:tcPr>
          <w:p w14:paraId="4B4638F8" w14:textId="77777777" w:rsidR="00EE377F" w:rsidRPr="00D93EC7" w:rsidRDefault="00EE377F" w:rsidP="00932AF7">
            <w:r w:rsidRPr="00D93EC7">
              <w:t>CEO</w:t>
            </w:r>
          </w:p>
        </w:tc>
        <w:tc>
          <w:tcPr>
            <w:tcW w:w="5387" w:type="dxa"/>
            <w:vAlign w:val="center"/>
          </w:tcPr>
          <w:p w14:paraId="60045FE7" w14:textId="77777777" w:rsidR="00677317" w:rsidRPr="00D93EC7" w:rsidRDefault="00CA6838" w:rsidP="00CA6838">
            <w:r>
              <w:t xml:space="preserve">Can view </w:t>
            </w:r>
            <w:r w:rsidR="00677317">
              <w:t>r</w:t>
            </w:r>
            <w:r w:rsidR="00F02D9B">
              <w:t>eports</w:t>
            </w:r>
          </w:p>
        </w:tc>
      </w:tr>
      <w:tr w:rsidR="00EE377F" w:rsidRPr="00D93EC7" w14:paraId="1D866F4F" w14:textId="77777777" w:rsidTr="00571E8D">
        <w:trPr>
          <w:trHeight w:hRule="exact" w:val="426"/>
          <w:tblHeader/>
          <w:jc w:val="center"/>
        </w:trPr>
        <w:tc>
          <w:tcPr>
            <w:tcW w:w="2966" w:type="dxa"/>
            <w:vAlign w:val="center"/>
          </w:tcPr>
          <w:p w14:paraId="08051ABC" w14:textId="77777777" w:rsidR="00EE377F" w:rsidRPr="00D93EC7" w:rsidRDefault="00EE377F" w:rsidP="00932AF7">
            <w:r w:rsidRPr="00D93EC7">
              <w:t>Provider Senior Officer</w:t>
            </w:r>
          </w:p>
        </w:tc>
        <w:tc>
          <w:tcPr>
            <w:tcW w:w="1003" w:type="dxa"/>
            <w:vAlign w:val="center"/>
          </w:tcPr>
          <w:p w14:paraId="46DF5A04" w14:textId="77777777" w:rsidR="00EE377F" w:rsidRPr="00D93EC7" w:rsidRDefault="00EE377F" w:rsidP="00932AF7">
            <w:r w:rsidRPr="00D93EC7">
              <w:t>SAO</w:t>
            </w:r>
          </w:p>
        </w:tc>
        <w:tc>
          <w:tcPr>
            <w:tcW w:w="5387" w:type="dxa"/>
            <w:vAlign w:val="center"/>
          </w:tcPr>
          <w:p w14:paraId="018D1C61" w14:textId="77777777" w:rsidR="00677317" w:rsidRPr="00D93EC7" w:rsidRDefault="00CA6838" w:rsidP="00CA6838">
            <w:r>
              <w:t>Can view r</w:t>
            </w:r>
            <w:r w:rsidR="00677317">
              <w:t>eports</w:t>
            </w:r>
          </w:p>
        </w:tc>
      </w:tr>
      <w:tr w:rsidR="00EE377F" w:rsidRPr="00D93EC7" w14:paraId="501563B9" w14:textId="77777777" w:rsidTr="00571E8D">
        <w:trPr>
          <w:trHeight w:hRule="exact" w:val="415"/>
          <w:tblHeader/>
          <w:jc w:val="center"/>
        </w:trPr>
        <w:tc>
          <w:tcPr>
            <w:tcW w:w="2966" w:type="dxa"/>
            <w:vAlign w:val="center"/>
          </w:tcPr>
          <w:p w14:paraId="4968FAC6" w14:textId="77777777" w:rsidR="00EE377F" w:rsidRPr="00D93EC7" w:rsidRDefault="00EE377F" w:rsidP="00932AF7">
            <w:r w:rsidRPr="00D93EC7">
              <w:t>Provider Finance Officer</w:t>
            </w:r>
          </w:p>
        </w:tc>
        <w:tc>
          <w:tcPr>
            <w:tcW w:w="1003" w:type="dxa"/>
            <w:vAlign w:val="center"/>
          </w:tcPr>
          <w:p w14:paraId="5B695170" w14:textId="77777777" w:rsidR="00EE377F" w:rsidRPr="00D93EC7" w:rsidRDefault="00EE377F" w:rsidP="00932AF7">
            <w:r w:rsidRPr="00D93EC7">
              <w:t>PFO</w:t>
            </w:r>
          </w:p>
        </w:tc>
        <w:tc>
          <w:tcPr>
            <w:tcW w:w="5387" w:type="dxa"/>
            <w:vAlign w:val="center"/>
          </w:tcPr>
          <w:p w14:paraId="72660D33" w14:textId="77777777" w:rsidR="00EE377F" w:rsidRPr="00D93EC7" w:rsidRDefault="00677317" w:rsidP="00CA6838">
            <w:r>
              <w:t>Can view reports</w:t>
            </w:r>
          </w:p>
        </w:tc>
      </w:tr>
      <w:tr w:rsidR="00EE377F" w:rsidRPr="00D93EC7" w14:paraId="4CEBAF16" w14:textId="77777777" w:rsidTr="00571E8D">
        <w:trPr>
          <w:trHeight w:hRule="exact" w:val="397"/>
          <w:tblHeader/>
          <w:jc w:val="center"/>
        </w:trPr>
        <w:tc>
          <w:tcPr>
            <w:tcW w:w="2966" w:type="dxa"/>
            <w:vAlign w:val="center"/>
          </w:tcPr>
          <w:p w14:paraId="5F9F9655" w14:textId="77777777" w:rsidR="00EE377F" w:rsidRPr="00D93EC7" w:rsidRDefault="00EE377F" w:rsidP="00932AF7">
            <w:r w:rsidRPr="00D93EC7">
              <w:t>Provider Editing Officer</w:t>
            </w:r>
          </w:p>
        </w:tc>
        <w:tc>
          <w:tcPr>
            <w:tcW w:w="1003" w:type="dxa"/>
            <w:vAlign w:val="center"/>
          </w:tcPr>
          <w:p w14:paraId="08572AD3" w14:textId="77777777" w:rsidR="00EE377F" w:rsidRPr="00D93EC7" w:rsidRDefault="00EE377F" w:rsidP="00932AF7">
            <w:r w:rsidRPr="00D93EC7">
              <w:t>PEO</w:t>
            </w:r>
          </w:p>
        </w:tc>
        <w:tc>
          <w:tcPr>
            <w:tcW w:w="5387" w:type="dxa"/>
            <w:vAlign w:val="center"/>
          </w:tcPr>
          <w:p w14:paraId="1312A25E" w14:textId="77777777" w:rsidR="00EE377F" w:rsidRPr="00D93EC7" w:rsidRDefault="00F02D9B" w:rsidP="00932AF7">
            <w:r>
              <w:t>Cannot view Reports</w:t>
            </w:r>
          </w:p>
        </w:tc>
      </w:tr>
      <w:tr w:rsidR="00EE377F" w:rsidRPr="00D93EC7" w14:paraId="75AAFBC7" w14:textId="77777777" w:rsidTr="00571E8D">
        <w:trPr>
          <w:trHeight w:hRule="exact" w:val="397"/>
          <w:tblHeader/>
          <w:jc w:val="center"/>
        </w:trPr>
        <w:tc>
          <w:tcPr>
            <w:tcW w:w="2966" w:type="dxa"/>
            <w:vAlign w:val="center"/>
          </w:tcPr>
          <w:p w14:paraId="08A8CF04" w14:textId="77777777" w:rsidR="00EE377F" w:rsidRPr="00D93EC7" w:rsidRDefault="00EE377F" w:rsidP="00932AF7">
            <w:r w:rsidRPr="00D93EC7">
              <w:t>Provider View Only</w:t>
            </w:r>
          </w:p>
        </w:tc>
        <w:tc>
          <w:tcPr>
            <w:tcW w:w="1003" w:type="dxa"/>
            <w:vAlign w:val="center"/>
          </w:tcPr>
          <w:p w14:paraId="4F1A6EC5" w14:textId="77777777" w:rsidR="00EE377F" w:rsidRPr="00D93EC7" w:rsidRDefault="00EE377F" w:rsidP="00932AF7">
            <w:r w:rsidRPr="00D93EC7">
              <w:t>PVO</w:t>
            </w:r>
          </w:p>
        </w:tc>
        <w:tc>
          <w:tcPr>
            <w:tcW w:w="5387" w:type="dxa"/>
            <w:vAlign w:val="center"/>
          </w:tcPr>
          <w:p w14:paraId="44185CC0" w14:textId="77777777" w:rsidR="00EE377F" w:rsidRPr="00D93EC7" w:rsidRDefault="00EE377F" w:rsidP="00932AF7">
            <w:r w:rsidRPr="00D93EC7">
              <w:t>Cannot view Reports</w:t>
            </w:r>
          </w:p>
        </w:tc>
      </w:tr>
    </w:tbl>
    <w:p w14:paraId="3B89ECD1" w14:textId="77777777" w:rsidR="00F02D9B" w:rsidRDefault="00F02D9B" w:rsidP="00571E8D">
      <w:pPr>
        <w:spacing w:before="120"/>
        <w:rPr>
          <w:rStyle w:val="Strong"/>
          <w:sz w:val="28"/>
          <w:szCs w:val="28"/>
        </w:rPr>
      </w:pPr>
      <w:r>
        <w:rPr>
          <w:rStyle w:val="Strong"/>
          <w:sz w:val="28"/>
          <w:szCs w:val="28"/>
        </w:rPr>
        <w:t>Available Reports</w:t>
      </w:r>
    </w:p>
    <w:p w14:paraId="354EDA94" w14:textId="3256C4DA" w:rsidR="00F02D9B" w:rsidRDefault="00CA6838" w:rsidP="00571E8D">
      <w:pPr>
        <w:rPr>
          <w:rStyle w:val="Strong"/>
          <w:b w:val="0"/>
        </w:rPr>
      </w:pPr>
      <w:r>
        <w:rPr>
          <w:rStyle w:val="Strong"/>
          <w:b w:val="0"/>
        </w:rPr>
        <w:t xml:space="preserve">There are currently </w:t>
      </w:r>
      <w:r w:rsidR="000D244E">
        <w:rPr>
          <w:rStyle w:val="Strong"/>
          <w:b w:val="0"/>
        </w:rPr>
        <w:t xml:space="preserve">several </w:t>
      </w:r>
      <w:r w:rsidR="00F02D9B">
        <w:rPr>
          <w:rStyle w:val="Strong"/>
          <w:b w:val="0"/>
        </w:rPr>
        <w:t>reports available in HITS for approved providers</w:t>
      </w:r>
      <w:r w:rsidR="000D244E">
        <w:rPr>
          <w:rStyle w:val="Strong"/>
          <w:b w:val="0"/>
        </w:rPr>
        <w:t xml:space="preserve"> (note, some VSL reports are in progress)</w:t>
      </w:r>
      <w:r w:rsidR="00F02D9B">
        <w:rPr>
          <w:rStyle w:val="Strong"/>
          <w:b w:val="0"/>
        </w:rPr>
        <w:t>.</w:t>
      </w:r>
    </w:p>
    <w:p w14:paraId="2D2432A3" w14:textId="77777777" w:rsidR="00FC7C91" w:rsidRPr="00677317" w:rsidRDefault="00FC7C91" w:rsidP="00B770FF">
      <w:pPr>
        <w:spacing w:after="60"/>
        <w:rPr>
          <w:rStyle w:val="Strong"/>
        </w:rPr>
      </w:pPr>
      <w:r w:rsidRPr="00677317">
        <w:rPr>
          <w:rStyle w:val="Strong"/>
        </w:rPr>
        <w:t xml:space="preserve">Payment Reconciliation Report </w:t>
      </w:r>
    </w:p>
    <w:p w14:paraId="60B76D02" w14:textId="77777777" w:rsidR="00FC7C91" w:rsidRPr="0049503D" w:rsidRDefault="00FC7C91" w:rsidP="00B770FF">
      <w:pPr>
        <w:rPr>
          <w:rStyle w:val="Strong"/>
          <w:b w:val="0"/>
        </w:rPr>
      </w:pPr>
      <w:r w:rsidRPr="0049503D">
        <w:rPr>
          <w:rStyle w:val="Strong"/>
          <w:b w:val="0"/>
        </w:rPr>
        <w:t>This report compares data from the Higher Education Internet Management System (HEIMS) and HITS Advance payments in order to reconcile advance payments with actual student load liability reported by you.</w:t>
      </w:r>
    </w:p>
    <w:p w14:paraId="77DDBEBD" w14:textId="77777777" w:rsidR="00CB3A91" w:rsidRPr="00CB3A91" w:rsidRDefault="0049503D" w:rsidP="00B770FF">
      <w:pPr>
        <w:spacing w:after="60"/>
        <w:rPr>
          <w:rStyle w:val="Strong"/>
        </w:rPr>
      </w:pPr>
      <w:r w:rsidRPr="00CB3A91">
        <w:rPr>
          <w:rStyle w:val="Strong"/>
        </w:rPr>
        <w:t>Provider Cash flow</w:t>
      </w:r>
    </w:p>
    <w:p w14:paraId="10EB50C6" w14:textId="77777777" w:rsidR="0049503D" w:rsidRPr="0049503D" w:rsidRDefault="00CB3A91" w:rsidP="00B770FF">
      <w:pPr>
        <w:rPr>
          <w:rStyle w:val="Strong"/>
          <w:b w:val="0"/>
        </w:rPr>
      </w:pPr>
      <w:r>
        <w:rPr>
          <w:rStyle w:val="Strong"/>
          <w:b w:val="0"/>
        </w:rPr>
        <w:t xml:space="preserve">Displays </w:t>
      </w:r>
      <w:r w:rsidR="00CA6838">
        <w:rPr>
          <w:rStyle w:val="Strong"/>
          <w:b w:val="0"/>
        </w:rPr>
        <w:t xml:space="preserve">a list of </w:t>
      </w:r>
      <w:r>
        <w:rPr>
          <w:rStyle w:val="Strong"/>
          <w:b w:val="0"/>
        </w:rPr>
        <w:t xml:space="preserve">all finalised payments and </w:t>
      </w:r>
      <w:r w:rsidR="00CA6838">
        <w:rPr>
          <w:rStyle w:val="Strong"/>
          <w:b w:val="0"/>
        </w:rPr>
        <w:t xml:space="preserve">any additional debt </w:t>
      </w:r>
      <w:r>
        <w:rPr>
          <w:rStyle w:val="Strong"/>
          <w:b w:val="0"/>
        </w:rPr>
        <w:t>recover</w:t>
      </w:r>
      <w:r w:rsidR="00CA6838">
        <w:rPr>
          <w:rStyle w:val="Strong"/>
          <w:b w:val="0"/>
        </w:rPr>
        <w:t xml:space="preserve">y payments </w:t>
      </w:r>
      <w:r>
        <w:rPr>
          <w:rStyle w:val="Strong"/>
          <w:b w:val="0"/>
        </w:rPr>
        <w:t>by date</w:t>
      </w:r>
      <w:r w:rsidR="00CA6838">
        <w:rPr>
          <w:rStyle w:val="Strong"/>
          <w:b w:val="0"/>
        </w:rPr>
        <w:t xml:space="preserve"> each payment was processed</w:t>
      </w:r>
      <w:r>
        <w:rPr>
          <w:rStyle w:val="Strong"/>
          <w:b w:val="0"/>
        </w:rPr>
        <w:t>.</w:t>
      </w:r>
    </w:p>
    <w:p w14:paraId="2E867600" w14:textId="77777777" w:rsidR="00FC7C91" w:rsidRDefault="00FC7C91" w:rsidP="00B770FF">
      <w:pPr>
        <w:spacing w:after="60"/>
        <w:rPr>
          <w:rStyle w:val="Strong"/>
        </w:rPr>
      </w:pPr>
      <w:r>
        <w:rPr>
          <w:rStyle w:val="Strong"/>
        </w:rPr>
        <w:t>Provider Payment Report</w:t>
      </w:r>
    </w:p>
    <w:p w14:paraId="7769AF12" w14:textId="77777777" w:rsidR="00FC7C91" w:rsidRPr="00FC7C91" w:rsidRDefault="00FC7C91" w:rsidP="00B770FF">
      <w:pPr>
        <w:rPr>
          <w:rStyle w:val="Strong"/>
          <w:b w:val="0"/>
        </w:rPr>
      </w:pPr>
      <w:r>
        <w:rPr>
          <w:rStyle w:val="Strong"/>
          <w:b w:val="0"/>
        </w:rPr>
        <w:t>Displays all eligible and ineliglble payment data for records wit</w:t>
      </w:r>
      <w:r w:rsidR="00A31181">
        <w:rPr>
          <w:rStyle w:val="Strong"/>
          <w:b w:val="0"/>
        </w:rPr>
        <w:t>h census dates within the selected month.</w:t>
      </w:r>
    </w:p>
    <w:p w14:paraId="2C6E33E9" w14:textId="77777777" w:rsidR="00677317" w:rsidRPr="00677317" w:rsidRDefault="00677317" w:rsidP="00B770FF">
      <w:pPr>
        <w:spacing w:after="60"/>
        <w:rPr>
          <w:rStyle w:val="Strong"/>
        </w:rPr>
      </w:pPr>
      <w:r w:rsidRPr="00677317">
        <w:rPr>
          <w:rStyle w:val="Strong"/>
        </w:rPr>
        <w:t>Provider Payment Schedule Report</w:t>
      </w:r>
    </w:p>
    <w:p w14:paraId="1ACA3A8D" w14:textId="77777777" w:rsidR="00677317" w:rsidRPr="0049503D" w:rsidRDefault="00677317" w:rsidP="00B770FF">
      <w:pPr>
        <w:rPr>
          <w:rStyle w:val="Strong"/>
          <w:b w:val="0"/>
        </w:rPr>
      </w:pPr>
      <w:r w:rsidRPr="0049503D">
        <w:rPr>
          <w:rStyle w:val="Strong"/>
          <w:b w:val="0"/>
        </w:rPr>
        <w:t>This report displays financial information regarding the current payment schedule for calendar year</w:t>
      </w:r>
      <w:r w:rsidR="00BB649F" w:rsidRPr="0049503D">
        <w:rPr>
          <w:rStyle w:val="Strong"/>
          <w:b w:val="0"/>
        </w:rPr>
        <w:t xml:space="preserve"> that payments have been made to your organisation.</w:t>
      </w:r>
    </w:p>
    <w:p w14:paraId="5B3502F2" w14:textId="77777777" w:rsidR="00CA6838" w:rsidRPr="00677317" w:rsidRDefault="00CA6838" w:rsidP="00B770FF">
      <w:pPr>
        <w:spacing w:after="60"/>
        <w:rPr>
          <w:rStyle w:val="Strong"/>
        </w:rPr>
      </w:pPr>
      <w:r w:rsidRPr="00677317">
        <w:rPr>
          <w:rStyle w:val="Strong"/>
        </w:rPr>
        <w:t xml:space="preserve">Provider </w:t>
      </w:r>
      <w:r w:rsidR="000B1CA1">
        <w:rPr>
          <w:rStyle w:val="Strong"/>
        </w:rPr>
        <w:t>Statement of Account</w:t>
      </w:r>
    </w:p>
    <w:p w14:paraId="1BBEE1F2" w14:textId="77777777" w:rsidR="000B1CA1" w:rsidRDefault="00CA6838" w:rsidP="00B770FF">
      <w:pPr>
        <w:rPr>
          <w:rStyle w:val="Strong"/>
          <w:b w:val="0"/>
        </w:rPr>
      </w:pPr>
      <w:r w:rsidRPr="0049503D">
        <w:rPr>
          <w:rStyle w:val="Strong"/>
          <w:b w:val="0"/>
        </w:rPr>
        <w:t xml:space="preserve">This report displays </w:t>
      </w:r>
      <w:r w:rsidR="000B1CA1">
        <w:rPr>
          <w:rStyle w:val="Strong"/>
          <w:b w:val="0"/>
        </w:rPr>
        <w:t>the details of all Finalised Payments and recoveries for a a selected data range and summarised by calendar years.</w:t>
      </w:r>
    </w:p>
    <w:p w14:paraId="04EEC733" w14:textId="77777777" w:rsidR="00EE377F" w:rsidRPr="00074E77" w:rsidRDefault="00EE377F" w:rsidP="00B770FF">
      <w:pPr>
        <w:rPr>
          <w:rStyle w:val="Strong"/>
          <w:sz w:val="28"/>
          <w:szCs w:val="28"/>
        </w:rPr>
      </w:pPr>
      <w:r w:rsidRPr="00074E77">
        <w:rPr>
          <w:rStyle w:val="Strong"/>
          <w:sz w:val="28"/>
          <w:szCs w:val="28"/>
        </w:rPr>
        <w:t>Viewing Reports</w:t>
      </w:r>
    </w:p>
    <w:p w14:paraId="575CB18A" w14:textId="77777777" w:rsidR="00BC072E" w:rsidRDefault="00EE377F" w:rsidP="00B770FF">
      <w:pPr>
        <w:spacing w:after="30"/>
        <w:jc w:val="both"/>
      </w:pPr>
      <w:r w:rsidRPr="00D93EC7">
        <w:t xml:space="preserve">From the Navigation menu go to </w:t>
      </w:r>
      <w:r w:rsidRPr="00BC072E">
        <w:rPr>
          <w:b/>
        </w:rPr>
        <w:t>Reports</w:t>
      </w:r>
      <w:r w:rsidRPr="00D93EC7">
        <w:t xml:space="preserve">, you will be navigated to the Reports screen which will display a list of Report Categories. </w:t>
      </w:r>
    </w:p>
    <w:p w14:paraId="1A13D5F3" w14:textId="77777777" w:rsidR="00BC072E" w:rsidRDefault="00BC072E" w:rsidP="00B770FF">
      <w:pPr>
        <w:spacing w:before="120"/>
        <w:jc w:val="center"/>
      </w:pPr>
      <w:r>
        <w:rPr>
          <w:noProof/>
          <w:lang w:eastAsia="en-AU"/>
        </w:rPr>
        <w:drawing>
          <wp:inline distT="0" distB="0" distL="0" distR="0" wp14:anchorId="52E7262E" wp14:editId="2C07DA22">
            <wp:extent cx="3723674" cy="1030998"/>
            <wp:effectExtent l="0" t="0" r="0" b="0"/>
            <wp:docPr id="132" name="Picture 132" descr="selecting reports to view available reports" title="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5882"/>
                    <a:stretch/>
                  </pic:blipFill>
                  <pic:spPr bwMode="auto">
                    <a:xfrm>
                      <a:off x="0" y="0"/>
                      <a:ext cx="3775211" cy="1045267"/>
                    </a:xfrm>
                    <a:prstGeom prst="rect">
                      <a:avLst/>
                    </a:prstGeom>
                    <a:noFill/>
                    <a:ln>
                      <a:noFill/>
                    </a:ln>
                    <a:extLst>
                      <a:ext uri="{53640926-AAD7-44D8-BBD7-CCE9431645EC}">
                        <a14:shadowObscured xmlns:a14="http://schemas.microsoft.com/office/drawing/2010/main"/>
                      </a:ext>
                    </a:extLst>
                  </pic:spPr>
                </pic:pic>
              </a:graphicData>
            </a:graphic>
          </wp:inline>
        </w:drawing>
      </w:r>
    </w:p>
    <w:p w14:paraId="06038474" w14:textId="6DFE622C" w:rsidR="00B770FF" w:rsidRDefault="00EE377F" w:rsidP="00B770FF">
      <w:pPr>
        <w:jc w:val="both"/>
      </w:pPr>
      <w:r w:rsidRPr="00D93EC7">
        <w:t>The reports you can view in HITS are based on your user role and can be selected by clicking on the Hyperlink under each Category.</w:t>
      </w:r>
    </w:p>
    <w:p w14:paraId="530916FD" w14:textId="77777777" w:rsidR="00B770FF" w:rsidRDefault="00B770FF">
      <w:r>
        <w:br w:type="page"/>
      </w:r>
    </w:p>
    <w:p w14:paraId="4FFCF9F5" w14:textId="77777777" w:rsidR="00EE377F" w:rsidRPr="009478DF" w:rsidRDefault="00EE377F" w:rsidP="00B770FF">
      <w:pPr>
        <w:rPr>
          <w:rStyle w:val="Strong"/>
          <w:sz w:val="28"/>
          <w:szCs w:val="28"/>
        </w:rPr>
      </w:pPr>
      <w:bookmarkStart w:id="75" w:name="_Toc356299323"/>
      <w:r w:rsidRPr="009478DF">
        <w:rPr>
          <w:rStyle w:val="Strong"/>
          <w:sz w:val="28"/>
          <w:szCs w:val="28"/>
        </w:rPr>
        <w:lastRenderedPageBreak/>
        <w:t>Instructions</w:t>
      </w:r>
      <w:bookmarkEnd w:id="75"/>
      <w:r w:rsidRPr="009478DF">
        <w:rPr>
          <w:rStyle w:val="Strong"/>
          <w:sz w:val="28"/>
          <w:szCs w:val="28"/>
        </w:rPr>
        <w:t xml:space="preserve"> </w:t>
      </w:r>
    </w:p>
    <w:p w14:paraId="370DFF1A" w14:textId="77777777" w:rsidR="00EE377F" w:rsidRDefault="00EE377F" w:rsidP="00B770FF">
      <w:pPr>
        <w:pStyle w:val="ListParagraph"/>
        <w:numPr>
          <w:ilvl w:val="0"/>
          <w:numId w:val="17"/>
        </w:numPr>
        <w:spacing w:after="30"/>
        <w:ind w:left="426" w:hanging="426"/>
        <w:contextualSpacing w:val="0"/>
      </w:pPr>
      <w:r w:rsidRPr="00D93EC7">
        <w:t xml:space="preserve">Select the required </w:t>
      </w:r>
      <w:r w:rsidR="00DC0450">
        <w:t>r</w:t>
      </w:r>
      <w:r w:rsidRPr="00D93EC7">
        <w:t>eport from the list of available reports.</w:t>
      </w:r>
    </w:p>
    <w:p w14:paraId="2F004CC8" w14:textId="77777777" w:rsidR="00CB3A91" w:rsidRPr="00D93EC7" w:rsidRDefault="000B1CA1" w:rsidP="00B770FF">
      <w:pPr>
        <w:jc w:val="center"/>
      </w:pPr>
      <w:r>
        <w:rPr>
          <w:noProof/>
          <w:lang w:eastAsia="en-AU"/>
        </w:rPr>
        <w:drawing>
          <wp:inline distT="0" distB="0" distL="0" distR="0" wp14:anchorId="7BA4A582" wp14:editId="5829BFB8">
            <wp:extent cx="4234324" cy="2332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48976" cy="2341033"/>
                    </a:xfrm>
                    <a:prstGeom prst="rect">
                      <a:avLst/>
                    </a:prstGeom>
                  </pic:spPr>
                </pic:pic>
              </a:graphicData>
            </a:graphic>
          </wp:inline>
        </w:drawing>
      </w:r>
    </w:p>
    <w:p w14:paraId="398E614F" w14:textId="45AB778B" w:rsidR="00BB649F" w:rsidRDefault="00BB649F" w:rsidP="00B770FF">
      <w:pPr>
        <w:pStyle w:val="ListParagraph"/>
        <w:numPr>
          <w:ilvl w:val="0"/>
          <w:numId w:val="17"/>
        </w:numPr>
        <w:spacing w:after="60"/>
        <w:ind w:left="426" w:hanging="426"/>
        <w:contextualSpacing w:val="0"/>
      </w:pPr>
      <w:r w:rsidRPr="00A4175C">
        <w:rPr>
          <w:b/>
        </w:rPr>
        <w:t>Payment Reconciliation report</w:t>
      </w:r>
      <w:r w:rsidR="00EF1B19">
        <w:rPr>
          <w:b/>
        </w:rPr>
        <w:t xml:space="preserve">. </w:t>
      </w:r>
      <w:r w:rsidR="00A4175C">
        <w:t xml:space="preserve">Providers can </w:t>
      </w:r>
      <w:r>
        <w:t xml:space="preserve">select the Sector and Calendar Year to view all payments including offsets, adjustments and overpayment recoveries processed in that year. </w:t>
      </w:r>
      <w:r w:rsidR="00A4175C">
        <w:t xml:space="preserve">The report can be exported to one of the </w:t>
      </w:r>
      <w:r>
        <w:t>following</w:t>
      </w:r>
      <w:r w:rsidR="00DC0450">
        <w:t>:</w:t>
      </w:r>
    </w:p>
    <w:p w14:paraId="2637E692" w14:textId="77777777" w:rsidR="00BB649F" w:rsidRDefault="00BB649F" w:rsidP="00A45D80">
      <w:pPr>
        <w:pStyle w:val="ListParagraph"/>
        <w:numPr>
          <w:ilvl w:val="1"/>
          <w:numId w:val="17"/>
        </w:numPr>
        <w:spacing w:after="30"/>
        <w:ind w:left="709" w:hanging="425"/>
        <w:contextualSpacing w:val="0"/>
      </w:pPr>
      <w:r>
        <w:t>XML file with report data</w:t>
      </w:r>
    </w:p>
    <w:p w14:paraId="499544D5" w14:textId="77777777" w:rsidR="00BB649F" w:rsidRDefault="00BB649F" w:rsidP="00A45D80">
      <w:pPr>
        <w:pStyle w:val="ListParagraph"/>
        <w:numPr>
          <w:ilvl w:val="1"/>
          <w:numId w:val="17"/>
        </w:numPr>
        <w:spacing w:after="30"/>
        <w:ind w:left="709" w:hanging="425"/>
        <w:contextualSpacing w:val="0"/>
      </w:pPr>
      <w:r>
        <w:t>CSV (comma delimited)</w:t>
      </w:r>
    </w:p>
    <w:p w14:paraId="7E7E7864" w14:textId="77777777" w:rsidR="00BB649F" w:rsidRDefault="00BB649F" w:rsidP="00A45D80">
      <w:pPr>
        <w:pStyle w:val="ListParagraph"/>
        <w:numPr>
          <w:ilvl w:val="1"/>
          <w:numId w:val="17"/>
        </w:numPr>
        <w:spacing w:after="30"/>
        <w:ind w:left="709" w:hanging="425"/>
        <w:contextualSpacing w:val="0"/>
      </w:pPr>
      <w:r>
        <w:t>Acrobat (PDF) file</w:t>
      </w:r>
    </w:p>
    <w:p w14:paraId="54DD8C70" w14:textId="77777777" w:rsidR="00BB649F" w:rsidRDefault="00BB649F" w:rsidP="00A45D80">
      <w:pPr>
        <w:pStyle w:val="ListParagraph"/>
        <w:numPr>
          <w:ilvl w:val="1"/>
          <w:numId w:val="17"/>
        </w:numPr>
        <w:spacing w:after="30"/>
        <w:ind w:left="709" w:hanging="425"/>
        <w:contextualSpacing w:val="0"/>
      </w:pPr>
      <w:r>
        <w:t>MHTML (web archive)</w:t>
      </w:r>
    </w:p>
    <w:p w14:paraId="5261851F" w14:textId="77777777" w:rsidR="00BB649F" w:rsidRDefault="00BB649F" w:rsidP="00A45D80">
      <w:pPr>
        <w:pStyle w:val="ListParagraph"/>
        <w:numPr>
          <w:ilvl w:val="1"/>
          <w:numId w:val="17"/>
        </w:numPr>
        <w:spacing w:after="30"/>
        <w:ind w:left="709" w:hanging="425"/>
        <w:contextualSpacing w:val="0"/>
      </w:pPr>
      <w:r>
        <w:t>Excel</w:t>
      </w:r>
    </w:p>
    <w:p w14:paraId="023CC757" w14:textId="77777777" w:rsidR="00BB649F" w:rsidRDefault="00BB649F" w:rsidP="00A45D80">
      <w:pPr>
        <w:pStyle w:val="ListParagraph"/>
        <w:numPr>
          <w:ilvl w:val="1"/>
          <w:numId w:val="17"/>
        </w:numPr>
        <w:spacing w:after="30"/>
        <w:ind w:left="709" w:hanging="425"/>
        <w:contextualSpacing w:val="0"/>
      </w:pPr>
      <w:r>
        <w:t>TIFF file</w:t>
      </w:r>
    </w:p>
    <w:p w14:paraId="70B7F63F" w14:textId="77777777" w:rsidR="00EE377F" w:rsidRDefault="00BB649F" w:rsidP="00A45D80">
      <w:pPr>
        <w:pStyle w:val="ListParagraph"/>
        <w:numPr>
          <w:ilvl w:val="1"/>
          <w:numId w:val="17"/>
        </w:numPr>
        <w:spacing w:after="30"/>
        <w:ind w:left="709" w:hanging="425"/>
        <w:contextualSpacing w:val="0"/>
      </w:pPr>
      <w:r>
        <w:t>Word</w:t>
      </w:r>
      <w:r w:rsidR="00EE377F" w:rsidRPr="00D93EC7">
        <w:t>.</w:t>
      </w:r>
    </w:p>
    <w:p w14:paraId="5C6EBE15" w14:textId="77777777" w:rsidR="00BB649F" w:rsidRPr="00D93EC7" w:rsidRDefault="00BB649F" w:rsidP="00B770FF">
      <w:pPr>
        <w:jc w:val="center"/>
      </w:pPr>
      <w:r>
        <w:rPr>
          <w:noProof/>
          <w:lang w:eastAsia="en-AU"/>
        </w:rPr>
        <w:drawing>
          <wp:inline distT="0" distB="0" distL="0" distR="0" wp14:anchorId="03096351" wp14:editId="594C0AA3">
            <wp:extent cx="4647841" cy="1733600"/>
            <wp:effectExtent l="0" t="0" r="635" b="0"/>
            <wp:docPr id="134" name="Picture 134" descr="II. For the Payment Reconciliation report, you will be able to select the Sector and Calendar Year to view all payments including offsets, adjustments and overpayment recoveries processed in that year. You can also export the report to the following&#10;a. XML file with report data&#10;b. CSV (comma delimited)&#10;c. Acrobat (PDF) file&#10;d. MHTML (web archive)&#10;e. Excel&#10;f. TIFF file&#10;g. Word.&#10;" title="Payment Reconcilia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56810" cy="1736945"/>
                    </a:xfrm>
                    <a:prstGeom prst="rect">
                      <a:avLst/>
                    </a:prstGeom>
                    <a:noFill/>
                    <a:ln>
                      <a:noFill/>
                    </a:ln>
                  </pic:spPr>
                </pic:pic>
              </a:graphicData>
            </a:graphic>
          </wp:inline>
        </w:drawing>
      </w:r>
    </w:p>
    <w:p w14:paraId="1F7F0B77" w14:textId="5BBB412D" w:rsidR="00FC7C91" w:rsidRPr="00F162D6" w:rsidRDefault="00313EF4" w:rsidP="00B770FF">
      <w:pPr>
        <w:pStyle w:val="ListParagraph"/>
        <w:numPr>
          <w:ilvl w:val="0"/>
          <w:numId w:val="17"/>
        </w:numPr>
        <w:spacing w:after="60"/>
        <w:ind w:left="425" w:hanging="425"/>
        <w:contextualSpacing w:val="0"/>
      </w:pPr>
      <w:r>
        <w:rPr>
          <w:b/>
        </w:rPr>
        <w:t>Provider Payment Report</w:t>
      </w:r>
      <w:r w:rsidR="002C160E">
        <w:rPr>
          <w:b/>
        </w:rPr>
        <w:t xml:space="preserve"> (VET Only)</w:t>
      </w:r>
      <w:r w:rsidR="00A4175C">
        <w:rPr>
          <w:b/>
        </w:rPr>
        <w:t xml:space="preserve">. </w:t>
      </w:r>
      <w:r w:rsidR="00A4175C" w:rsidRPr="00F162D6">
        <w:t xml:space="preserve">Providers </w:t>
      </w:r>
      <w:r w:rsidRPr="00F162D6">
        <w:t xml:space="preserve">will be able to select </w:t>
      </w:r>
      <w:r w:rsidR="002C160E" w:rsidRPr="00F162D6">
        <w:t>and view eligible and ineligible payment data reported by your organisation</w:t>
      </w:r>
      <w:r w:rsidR="00EE377F" w:rsidRPr="00F162D6">
        <w:t>.</w:t>
      </w:r>
      <w:r w:rsidR="002C160E" w:rsidRPr="00F162D6">
        <w:t xml:space="preserve"> All reported records with census dates falling within the selected month (using the ‘Payment Date’ selector) will be displayed.</w:t>
      </w:r>
      <w:r w:rsidR="00FC7C91" w:rsidRPr="00F162D6">
        <w:t xml:space="preserve"> Providers can also export the report to the following:</w:t>
      </w:r>
    </w:p>
    <w:p w14:paraId="67E793EB" w14:textId="77777777" w:rsidR="00FC7C91" w:rsidRDefault="00FC7C91" w:rsidP="00A45D80">
      <w:pPr>
        <w:pStyle w:val="ListParagraph"/>
        <w:numPr>
          <w:ilvl w:val="1"/>
          <w:numId w:val="32"/>
        </w:numPr>
        <w:spacing w:after="30"/>
        <w:ind w:left="709" w:hanging="425"/>
        <w:contextualSpacing w:val="0"/>
      </w:pPr>
      <w:r>
        <w:t>XML file with report data</w:t>
      </w:r>
    </w:p>
    <w:p w14:paraId="3A228759" w14:textId="77777777" w:rsidR="00FC7C91" w:rsidRDefault="00FC7C91" w:rsidP="00A45D80">
      <w:pPr>
        <w:pStyle w:val="ListParagraph"/>
        <w:numPr>
          <w:ilvl w:val="1"/>
          <w:numId w:val="32"/>
        </w:numPr>
        <w:spacing w:after="30"/>
        <w:ind w:left="709" w:hanging="425"/>
        <w:contextualSpacing w:val="0"/>
      </w:pPr>
      <w:r>
        <w:t>CSV (comma delimited)</w:t>
      </w:r>
    </w:p>
    <w:p w14:paraId="59AF272A" w14:textId="77777777" w:rsidR="00FC7C91" w:rsidRDefault="00FC7C91" w:rsidP="00A45D80">
      <w:pPr>
        <w:pStyle w:val="ListParagraph"/>
        <w:numPr>
          <w:ilvl w:val="1"/>
          <w:numId w:val="32"/>
        </w:numPr>
        <w:spacing w:after="30"/>
        <w:ind w:left="709" w:hanging="425"/>
        <w:contextualSpacing w:val="0"/>
      </w:pPr>
      <w:r>
        <w:t>Acrobat (PDF) file</w:t>
      </w:r>
    </w:p>
    <w:p w14:paraId="2F7E5B30" w14:textId="77777777" w:rsidR="00FC7C91" w:rsidRDefault="00FC7C91" w:rsidP="00A45D80">
      <w:pPr>
        <w:pStyle w:val="ListParagraph"/>
        <w:numPr>
          <w:ilvl w:val="1"/>
          <w:numId w:val="32"/>
        </w:numPr>
        <w:spacing w:after="30"/>
        <w:ind w:left="709" w:hanging="425"/>
        <w:contextualSpacing w:val="0"/>
      </w:pPr>
      <w:r>
        <w:t>MHTML (web archive)</w:t>
      </w:r>
    </w:p>
    <w:p w14:paraId="1D7D0D9E" w14:textId="77777777" w:rsidR="00FC7C91" w:rsidRDefault="00FC7C91" w:rsidP="00A45D80">
      <w:pPr>
        <w:pStyle w:val="ListParagraph"/>
        <w:numPr>
          <w:ilvl w:val="1"/>
          <w:numId w:val="32"/>
        </w:numPr>
        <w:spacing w:after="30"/>
        <w:ind w:left="709" w:hanging="425"/>
        <w:contextualSpacing w:val="0"/>
      </w:pPr>
      <w:r>
        <w:t>Excel</w:t>
      </w:r>
    </w:p>
    <w:p w14:paraId="61801D52" w14:textId="77777777" w:rsidR="00FC7C91" w:rsidRDefault="00FC7C91" w:rsidP="00A45D80">
      <w:pPr>
        <w:pStyle w:val="ListParagraph"/>
        <w:numPr>
          <w:ilvl w:val="1"/>
          <w:numId w:val="32"/>
        </w:numPr>
        <w:spacing w:after="30"/>
        <w:ind w:left="709" w:hanging="425"/>
        <w:contextualSpacing w:val="0"/>
      </w:pPr>
      <w:r>
        <w:t>TIFF file</w:t>
      </w:r>
    </w:p>
    <w:p w14:paraId="0AF1B21A" w14:textId="5679A549" w:rsidR="00B770FF" w:rsidRDefault="00FC7C91" w:rsidP="00A45D80">
      <w:pPr>
        <w:pStyle w:val="ListParagraph"/>
        <w:numPr>
          <w:ilvl w:val="1"/>
          <w:numId w:val="32"/>
        </w:numPr>
        <w:spacing w:after="30"/>
        <w:ind w:left="709" w:hanging="425"/>
        <w:contextualSpacing w:val="0"/>
      </w:pPr>
      <w:r>
        <w:lastRenderedPageBreak/>
        <w:t>Word</w:t>
      </w:r>
      <w:r w:rsidRPr="00D93EC7">
        <w:t>.</w:t>
      </w:r>
    </w:p>
    <w:p w14:paraId="13C6CC12" w14:textId="77777777" w:rsidR="00B770FF" w:rsidRDefault="00B770FF">
      <w:r>
        <w:br w:type="page"/>
      </w:r>
    </w:p>
    <w:p w14:paraId="3D3B264E" w14:textId="77777777" w:rsidR="002C160E" w:rsidRDefault="002C160E" w:rsidP="00B770FF">
      <w:pPr>
        <w:pStyle w:val="ListParagraph"/>
        <w:numPr>
          <w:ilvl w:val="0"/>
          <w:numId w:val="17"/>
        </w:numPr>
        <w:spacing w:after="30"/>
        <w:ind w:left="425" w:hanging="425"/>
        <w:contextualSpacing w:val="0"/>
      </w:pPr>
      <w:r>
        <w:lastRenderedPageBreak/>
        <w:t>Three worksheets will be available – Reported Data Summary, Reported Data, Excluded Data</w:t>
      </w:r>
    </w:p>
    <w:p w14:paraId="213941B3" w14:textId="77777777" w:rsidR="002C160E" w:rsidRDefault="002C160E" w:rsidP="00313EF4">
      <w:pPr>
        <w:spacing w:before="120"/>
      </w:pPr>
      <w:r>
        <w:rPr>
          <w:noProof/>
          <w:lang w:eastAsia="en-AU"/>
        </w:rPr>
        <w:drawing>
          <wp:inline distT="0" distB="0" distL="0" distR="0" wp14:anchorId="52F88B5D" wp14:editId="2407548A">
            <wp:extent cx="6181725" cy="2857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81725" cy="285750"/>
                    </a:xfrm>
                    <a:prstGeom prst="rect">
                      <a:avLst/>
                    </a:prstGeom>
                    <a:noFill/>
                    <a:ln>
                      <a:noFill/>
                    </a:ln>
                  </pic:spPr>
                </pic:pic>
              </a:graphicData>
            </a:graphic>
          </wp:inline>
        </w:drawing>
      </w:r>
      <w:r>
        <w:rPr>
          <w:noProof/>
          <w:lang w:eastAsia="en-AU"/>
        </w:rPr>
        <w:drawing>
          <wp:inline distT="0" distB="0" distL="0" distR="0" wp14:anchorId="4842FF3C" wp14:editId="7B1EE46B">
            <wp:extent cx="6192520" cy="49085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92520" cy="490855"/>
                    </a:xfrm>
                    <a:prstGeom prst="rect">
                      <a:avLst/>
                    </a:prstGeom>
                  </pic:spPr>
                </pic:pic>
              </a:graphicData>
            </a:graphic>
          </wp:inline>
        </w:drawing>
      </w:r>
    </w:p>
    <w:p w14:paraId="2C9A2ED2" w14:textId="77777777" w:rsidR="002C160E" w:rsidRDefault="00A04F6B" w:rsidP="00313EF4">
      <w:pPr>
        <w:spacing w:before="120"/>
        <w:rPr>
          <w:noProof/>
          <w:lang w:eastAsia="en-AU"/>
        </w:rPr>
      </w:pPr>
      <w:r>
        <w:rPr>
          <w:noProof/>
          <w:lang w:eastAsia="en-AU"/>
        </w:rPr>
        <w:drawing>
          <wp:inline distT="0" distB="0" distL="0" distR="0" wp14:anchorId="235476F8" wp14:editId="7A64BCFD">
            <wp:extent cx="6181725" cy="457200"/>
            <wp:effectExtent l="0" t="0" r="952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81725" cy="457200"/>
                    </a:xfrm>
                    <a:prstGeom prst="rect">
                      <a:avLst/>
                    </a:prstGeom>
                    <a:noFill/>
                    <a:ln>
                      <a:noFill/>
                    </a:ln>
                  </pic:spPr>
                </pic:pic>
              </a:graphicData>
            </a:graphic>
          </wp:inline>
        </w:drawing>
      </w:r>
    </w:p>
    <w:p w14:paraId="34D81FA6" w14:textId="7DD92A0E" w:rsidR="002C160E" w:rsidRDefault="00A04F6B" w:rsidP="00B770FF">
      <w:r>
        <w:rPr>
          <w:noProof/>
          <w:lang w:eastAsia="en-AU"/>
        </w:rPr>
        <w:drawing>
          <wp:inline distT="0" distB="0" distL="0" distR="0" wp14:anchorId="05B33F42" wp14:editId="488E7881">
            <wp:extent cx="6181725" cy="5810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81725" cy="581025"/>
                    </a:xfrm>
                    <a:prstGeom prst="rect">
                      <a:avLst/>
                    </a:prstGeom>
                    <a:noFill/>
                    <a:ln>
                      <a:noFill/>
                    </a:ln>
                  </pic:spPr>
                </pic:pic>
              </a:graphicData>
            </a:graphic>
          </wp:inline>
        </w:drawing>
      </w:r>
    </w:p>
    <w:p w14:paraId="624303BC" w14:textId="77777777" w:rsidR="00FC7C91" w:rsidRDefault="00FC7C91" w:rsidP="00B770FF">
      <w:pPr>
        <w:pStyle w:val="ListParagraph"/>
        <w:numPr>
          <w:ilvl w:val="0"/>
          <w:numId w:val="17"/>
        </w:numPr>
        <w:spacing w:after="30"/>
        <w:ind w:left="425" w:hanging="425"/>
        <w:contextualSpacing w:val="0"/>
      </w:pPr>
      <w:r w:rsidRPr="00FC7C91">
        <w:rPr>
          <w:b/>
        </w:rPr>
        <w:t>Provider Payment Schedule.</w:t>
      </w:r>
      <w:r w:rsidRPr="00FC7C91">
        <w:t xml:space="preserve"> </w:t>
      </w:r>
      <w:r>
        <w:t>Providers will be able to select the final payment schedule for each calendar year in which they received a payment</w:t>
      </w:r>
      <w:r w:rsidRPr="00D93EC7">
        <w:t>.</w:t>
      </w:r>
    </w:p>
    <w:p w14:paraId="3FF33ABC" w14:textId="77777777" w:rsidR="00A4175C" w:rsidRDefault="00FC7C91" w:rsidP="00B770FF">
      <w:pPr>
        <w:pStyle w:val="ListParagraph"/>
        <w:ind w:left="0"/>
        <w:contextualSpacing w:val="0"/>
        <w:jc w:val="center"/>
        <w:rPr>
          <w:b/>
        </w:rPr>
      </w:pPr>
      <w:r>
        <w:rPr>
          <w:noProof/>
          <w:lang w:eastAsia="en-AU"/>
        </w:rPr>
        <w:drawing>
          <wp:inline distT="0" distB="0" distL="0" distR="0" wp14:anchorId="1CB1C92D" wp14:editId="6FCA9A8D">
            <wp:extent cx="5699744" cy="861695"/>
            <wp:effectExtent l="0" t="0" r="0" b="0"/>
            <wp:docPr id="5" name="Picture 5" descr="For the Provider Payment Report you will be able to select the final payment schedule for each calendar year in which you received a payment." title="Provider Paymen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7205" cy="867358"/>
                    </a:xfrm>
                    <a:prstGeom prst="rect">
                      <a:avLst/>
                    </a:prstGeom>
                    <a:noFill/>
                    <a:ln>
                      <a:noFill/>
                    </a:ln>
                  </pic:spPr>
                </pic:pic>
              </a:graphicData>
            </a:graphic>
          </wp:inline>
        </w:drawing>
      </w:r>
    </w:p>
    <w:p w14:paraId="7121064D" w14:textId="77777777" w:rsidR="00FC7C91" w:rsidRDefault="00FC7C91" w:rsidP="00B770FF">
      <w:pPr>
        <w:pStyle w:val="ListParagraph"/>
        <w:numPr>
          <w:ilvl w:val="0"/>
          <w:numId w:val="17"/>
        </w:numPr>
        <w:spacing w:after="30"/>
        <w:ind w:left="425" w:hanging="425"/>
        <w:contextualSpacing w:val="0"/>
      </w:pPr>
      <w:r>
        <w:t>The report will display all payments processed and any advance payments left in the Calendar year that are yet to be paid.</w:t>
      </w:r>
    </w:p>
    <w:p w14:paraId="1AFBA72B" w14:textId="4134EEC8" w:rsidR="00D046C9" w:rsidRDefault="00FC7C91" w:rsidP="00B770FF">
      <w:pPr>
        <w:pStyle w:val="ListParagraph"/>
        <w:ind w:left="0"/>
        <w:contextualSpacing w:val="0"/>
        <w:jc w:val="center"/>
        <w:rPr>
          <w:b/>
        </w:rPr>
      </w:pPr>
      <w:r>
        <w:rPr>
          <w:noProof/>
          <w:lang w:eastAsia="en-AU"/>
        </w:rPr>
        <w:drawing>
          <wp:inline distT="0" distB="0" distL="0" distR="0" wp14:anchorId="187C1A99" wp14:editId="386852AD">
            <wp:extent cx="4945685" cy="3530360"/>
            <wp:effectExtent l="0" t="0" r="7620" b="0"/>
            <wp:docPr id="136" name="Picture 136" descr="Schedule Report screen" title="Provider Payment Schedule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51618" cy="3534595"/>
                    </a:xfrm>
                    <a:prstGeom prst="rect">
                      <a:avLst/>
                    </a:prstGeom>
                    <a:noFill/>
                    <a:ln>
                      <a:noFill/>
                    </a:ln>
                  </pic:spPr>
                </pic:pic>
              </a:graphicData>
            </a:graphic>
          </wp:inline>
        </w:drawing>
      </w:r>
    </w:p>
    <w:p w14:paraId="26B9431A" w14:textId="77777777" w:rsidR="00D046C9" w:rsidRDefault="00D046C9">
      <w:pPr>
        <w:rPr>
          <w:b/>
        </w:rPr>
      </w:pPr>
      <w:r>
        <w:rPr>
          <w:b/>
        </w:rPr>
        <w:br w:type="page"/>
      </w:r>
    </w:p>
    <w:p w14:paraId="77FD0850" w14:textId="77777777" w:rsidR="00FC7C91" w:rsidRPr="00FC7C91" w:rsidRDefault="00FC7C91" w:rsidP="00B770FF">
      <w:pPr>
        <w:pStyle w:val="ListParagraph"/>
        <w:ind w:left="0"/>
        <w:contextualSpacing w:val="0"/>
        <w:jc w:val="center"/>
        <w:rPr>
          <w:b/>
        </w:rPr>
      </w:pPr>
    </w:p>
    <w:p w14:paraId="4348E560" w14:textId="0FAD4587" w:rsidR="00A4175C" w:rsidRDefault="00A4175C" w:rsidP="00B770FF">
      <w:pPr>
        <w:pStyle w:val="ListParagraph"/>
        <w:numPr>
          <w:ilvl w:val="0"/>
          <w:numId w:val="17"/>
        </w:numPr>
        <w:spacing w:after="60"/>
        <w:ind w:left="425" w:hanging="425"/>
        <w:contextualSpacing w:val="0"/>
      </w:pPr>
      <w:r w:rsidRPr="00FC7C91">
        <w:rPr>
          <w:b/>
        </w:rPr>
        <w:t xml:space="preserve">Provider </w:t>
      </w:r>
      <w:r w:rsidR="00010E42">
        <w:rPr>
          <w:b/>
        </w:rPr>
        <w:t>Statement of Account</w:t>
      </w:r>
      <w:r w:rsidRPr="00FC7C91">
        <w:rPr>
          <w:b/>
        </w:rPr>
        <w:t xml:space="preserve"> Report.</w:t>
      </w:r>
      <w:r w:rsidRPr="00FC7C91">
        <w:t xml:space="preserve"> </w:t>
      </w:r>
      <w:r>
        <w:t xml:space="preserve">Providers can select the </w:t>
      </w:r>
      <w:r w:rsidR="00010E42">
        <w:t>Payment Year From and Payment Year To</w:t>
      </w:r>
      <w:r>
        <w:t xml:space="preserve"> to view </w:t>
      </w:r>
      <w:r w:rsidR="00FA45B3">
        <w:t>the monthly finalised payments and recoveries within the selected year.</w:t>
      </w:r>
      <w:r>
        <w:t xml:space="preserve"> The report can be exported to one of the following:</w:t>
      </w:r>
    </w:p>
    <w:p w14:paraId="5E947C06" w14:textId="77777777" w:rsidR="00A4175C" w:rsidRDefault="00A4175C" w:rsidP="00A45D80">
      <w:pPr>
        <w:pStyle w:val="ListParagraph"/>
        <w:numPr>
          <w:ilvl w:val="1"/>
          <w:numId w:val="70"/>
        </w:numPr>
        <w:spacing w:after="30"/>
        <w:ind w:left="709" w:hanging="425"/>
        <w:contextualSpacing w:val="0"/>
      </w:pPr>
      <w:r>
        <w:t>XML file with report data</w:t>
      </w:r>
    </w:p>
    <w:p w14:paraId="0166DE75" w14:textId="77777777" w:rsidR="00A4175C" w:rsidRDefault="00A4175C" w:rsidP="00A45D80">
      <w:pPr>
        <w:pStyle w:val="ListParagraph"/>
        <w:numPr>
          <w:ilvl w:val="1"/>
          <w:numId w:val="70"/>
        </w:numPr>
        <w:spacing w:after="30"/>
        <w:ind w:left="709" w:hanging="425"/>
        <w:contextualSpacing w:val="0"/>
      </w:pPr>
      <w:r>
        <w:t>CSV (comma delimited)</w:t>
      </w:r>
    </w:p>
    <w:p w14:paraId="6270CDAC" w14:textId="77777777" w:rsidR="00A4175C" w:rsidRDefault="00A4175C" w:rsidP="00A45D80">
      <w:pPr>
        <w:pStyle w:val="ListParagraph"/>
        <w:numPr>
          <w:ilvl w:val="1"/>
          <w:numId w:val="70"/>
        </w:numPr>
        <w:spacing w:after="30"/>
        <w:ind w:left="709" w:hanging="425"/>
        <w:contextualSpacing w:val="0"/>
      </w:pPr>
      <w:r>
        <w:t>Acrobat (PDF) file</w:t>
      </w:r>
    </w:p>
    <w:p w14:paraId="1C8F2EE8" w14:textId="77777777" w:rsidR="00A4175C" w:rsidRDefault="00A4175C" w:rsidP="00A45D80">
      <w:pPr>
        <w:pStyle w:val="ListParagraph"/>
        <w:numPr>
          <w:ilvl w:val="1"/>
          <w:numId w:val="70"/>
        </w:numPr>
        <w:spacing w:after="30"/>
        <w:ind w:left="709" w:hanging="425"/>
        <w:contextualSpacing w:val="0"/>
      </w:pPr>
      <w:r>
        <w:t>MHTML (web archive)</w:t>
      </w:r>
    </w:p>
    <w:p w14:paraId="3C073D0B" w14:textId="77777777" w:rsidR="00A4175C" w:rsidRDefault="00A4175C" w:rsidP="00A45D80">
      <w:pPr>
        <w:pStyle w:val="ListParagraph"/>
        <w:numPr>
          <w:ilvl w:val="1"/>
          <w:numId w:val="70"/>
        </w:numPr>
        <w:spacing w:after="30"/>
        <w:ind w:left="709" w:hanging="425"/>
        <w:contextualSpacing w:val="0"/>
      </w:pPr>
      <w:r>
        <w:t>Excel</w:t>
      </w:r>
    </w:p>
    <w:p w14:paraId="7CBDA2C3" w14:textId="77777777" w:rsidR="00A4175C" w:rsidRDefault="00A4175C" w:rsidP="00A45D80">
      <w:pPr>
        <w:pStyle w:val="ListParagraph"/>
        <w:numPr>
          <w:ilvl w:val="1"/>
          <w:numId w:val="70"/>
        </w:numPr>
        <w:spacing w:after="30"/>
        <w:ind w:left="709" w:hanging="425"/>
        <w:contextualSpacing w:val="0"/>
      </w:pPr>
      <w:r>
        <w:t>TIFF file</w:t>
      </w:r>
    </w:p>
    <w:p w14:paraId="121A15E4" w14:textId="77777777" w:rsidR="00A4175C" w:rsidRDefault="00A4175C" w:rsidP="00A45D80">
      <w:pPr>
        <w:pStyle w:val="ListParagraph"/>
        <w:numPr>
          <w:ilvl w:val="1"/>
          <w:numId w:val="70"/>
        </w:numPr>
        <w:spacing w:after="30"/>
        <w:ind w:left="709" w:hanging="425"/>
        <w:contextualSpacing w:val="0"/>
      </w:pPr>
      <w:r>
        <w:t>Word</w:t>
      </w:r>
      <w:r w:rsidRPr="00D93EC7">
        <w:t>.</w:t>
      </w:r>
    </w:p>
    <w:p w14:paraId="0DC699D5" w14:textId="77777777" w:rsidR="00A4175C" w:rsidRDefault="00FA45B3" w:rsidP="00B770FF">
      <w:pPr>
        <w:jc w:val="center"/>
      </w:pPr>
      <w:r>
        <w:rPr>
          <w:noProof/>
          <w:lang w:eastAsia="en-AU"/>
        </w:rPr>
        <w:drawing>
          <wp:inline distT="0" distB="0" distL="0" distR="0" wp14:anchorId="7FAB7691" wp14:editId="7259AACC">
            <wp:extent cx="5022652" cy="3962400"/>
            <wp:effectExtent l="0" t="0" r="698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27931" cy="3966565"/>
                    </a:xfrm>
                    <a:prstGeom prst="rect">
                      <a:avLst/>
                    </a:prstGeom>
                    <a:noFill/>
                    <a:ln>
                      <a:noFill/>
                    </a:ln>
                  </pic:spPr>
                </pic:pic>
              </a:graphicData>
            </a:graphic>
          </wp:inline>
        </w:drawing>
      </w:r>
    </w:p>
    <w:p w14:paraId="1708373B" w14:textId="77777777" w:rsidR="00EE377F" w:rsidRPr="009478DF" w:rsidRDefault="00EE377F" w:rsidP="00B770FF">
      <w:pPr>
        <w:rPr>
          <w:rStyle w:val="Strong"/>
          <w:sz w:val="28"/>
          <w:szCs w:val="28"/>
        </w:rPr>
      </w:pPr>
      <w:r w:rsidRPr="009478DF">
        <w:rPr>
          <w:rStyle w:val="Strong"/>
          <w:sz w:val="28"/>
          <w:szCs w:val="28"/>
        </w:rPr>
        <w:t>Notes</w:t>
      </w:r>
    </w:p>
    <w:p w14:paraId="313B8469" w14:textId="77777777" w:rsidR="00EE377F" w:rsidRDefault="00EE377F" w:rsidP="00A45D80">
      <w:pPr>
        <w:pStyle w:val="ListParagraph"/>
        <w:numPr>
          <w:ilvl w:val="0"/>
          <w:numId w:val="61"/>
        </w:numPr>
        <w:ind w:left="709" w:hanging="283"/>
        <w:contextualSpacing w:val="0"/>
      </w:pPr>
      <w:r w:rsidRPr="00D93EC7">
        <w:t xml:space="preserve">Only </w:t>
      </w:r>
      <w:r w:rsidR="00DC0450">
        <w:t>r</w:t>
      </w:r>
      <w:r w:rsidRPr="00D93EC7">
        <w:t>eports viewable by your access level will be visible to you.</w:t>
      </w:r>
    </w:p>
    <w:p w14:paraId="53538FE7" w14:textId="77777777" w:rsidR="00EE377F" w:rsidRDefault="00EE377F" w:rsidP="00EE377F">
      <w:r>
        <w:br w:type="page"/>
      </w:r>
    </w:p>
    <w:p w14:paraId="47C47000" w14:textId="77777777" w:rsidR="006976F4" w:rsidRPr="00A65FD9" w:rsidRDefault="006976F4" w:rsidP="004A15F7">
      <w:pPr>
        <w:pStyle w:val="Heading1"/>
      </w:pPr>
      <w:bookmarkStart w:id="76" w:name="_Toc522637044"/>
      <w:bookmarkStart w:id="77" w:name="_Toc378066163"/>
      <w:r w:rsidRPr="00A65FD9">
        <w:lastRenderedPageBreak/>
        <w:t xml:space="preserve">Request for </w:t>
      </w:r>
      <w:r>
        <w:t>f</w:t>
      </w:r>
      <w:r w:rsidRPr="00A65FD9">
        <w:t xml:space="preserve">urther </w:t>
      </w:r>
      <w:r>
        <w:t>i</w:t>
      </w:r>
      <w:r w:rsidRPr="00A65FD9">
        <w:t>nformation</w:t>
      </w:r>
      <w:r w:rsidR="002C3096">
        <w:t xml:space="preserve"> (RFI)</w:t>
      </w:r>
      <w:r w:rsidRPr="00A65FD9">
        <w:t xml:space="preserve"> – Viewing an RFI</w:t>
      </w:r>
      <w:bookmarkEnd w:id="76"/>
    </w:p>
    <w:tbl>
      <w:tblPr>
        <w:tblStyle w:val="TableGrid16"/>
        <w:tblW w:w="0" w:type="auto"/>
        <w:jc w:val="center"/>
        <w:tblLook w:val="04A0" w:firstRow="1" w:lastRow="0" w:firstColumn="1" w:lastColumn="0" w:noHBand="0" w:noVBand="1"/>
        <w:tblCaption w:val="View an RFI screen"/>
        <w:tblDescription w:val="What roles can view the screen"/>
      </w:tblPr>
      <w:tblGrid>
        <w:gridCol w:w="3119"/>
        <w:gridCol w:w="709"/>
        <w:gridCol w:w="5244"/>
      </w:tblGrid>
      <w:tr w:rsidR="006976F4" w:rsidRPr="00D93EC7" w14:paraId="77DE68E8" w14:textId="77777777" w:rsidTr="00B770FF">
        <w:trPr>
          <w:trHeight w:hRule="exact" w:val="397"/>
          <w:tblHeader/>
          <w:jc w:val="center"/>
        </w:trPr>
        <w:tc>
          <w:tcPr>
            <w:tcW w:w="3119" w:type="dxa"/>
            <w:shd w:val="clear" w:color="auto" w:fill="A6A6A6" w:themeFill="background1" w:themeFillShade="A6"/>
            <w:vAlign w:val="center"/>
          </w:tcPr>
          <w:p w14:paraId="56099D18" w14:textId="77777777" w:rsidR="006976F4" w:rsidRPr="00D93EC7" w:rsidRDefault="006976F4" w:rsidP="006976F4">
            <w:pPr>
              <w:rPr>
                <w:b/>
                <w:bCs/>
              </w:rPr>
            </w:pPr>
            <w:r w:rsidRPr="009D757F">
              <w:rPr>
                <w:b/>
                <w:bCs/>
              </w:rPr>
              <w:t>USER ROLES</w:t>
            </w:r>
            <w:r w:rsidRPr="00D93EC7">
              <w:rPr>
                <w:b/>
                <w:bCs/>
              </w:rPr>
              <w:t xml:space="preserve"> </w:t>
            </w:r>
          </w:p>
        </w:tc>
        <w:tc>
          <w:tcPr>
            <w:tcW w:w="709" w:type="dxa"/>
            <w:shd w:val="clear" w:color="auto" w:fill="A6A6A6" w:themeFill="background1" w:themeFillShade="A6"/>
            <w:vAlign w:val="center"/>
          </w:tcPr>
          <w:p w14:paraId="49DC8D8A" w14:textId="77777777" w:rsidR="006976F4" w:rsidRPr="00D93EC7" w:rsidRDefault="006976F4" w:rsidP="006976F4">
            <w:pPr>
              <w:rPr>
                <w:b/>
                <w:bCs/>
              </w:rPr>
            </w:pPr>
          </w:p>
        </w:tc>
        <w:tc>
          <w:tcPr>
            <w:tcW w:w="5244" w:type="dxa"/>
            <w:shd w:val="clear" w:color="auto" w:fill="A6A6A6" w:themeFill="background1" w:themeFillShade="A6"/>
            <w:vAlign w:val="center"/>
          </w:tcPr>
          <w:p w14:paraId="2D2ECF96" w14:textId="77777777" w:rsidR="006976F4" w:rsidRPr="00D93EC7" w:rsidRDefault="006976F4" w:rsidP="006976F4">
            <w:pPr>
              <w:rPr>
                <w:b/>
                <w:bCs/>
              </w:rPr>
            </w:pPr>
            <w:r w:rsidRPr="00D93EC7">
              <w:rPr>
                <w:b/>
                <w:bCs/>
              </w:rPr>
              <w:t>ACCESS</w:t>
            </w:r>
          </w:p>
        </w:tc>
      </w:tr>
      <w:tr w:rsidR="006976F4" w:rsidRPr="00D93EC7" w14:paraId="0F7E6E6F" w14:textId="77777777" w:rsidTr="00B770FF">
        <w:trPr>
          <w:trHeight w:hRule="exact" w:val="397"/>
          <w:tblHeader/>
          <w:jc w:val="center"/>
        </w:trPr>
        <w:tc>
          <w:tcPr>
            <w:tcW w:w="3119" w:type="dxa"/>
            <w:vAlign w:val="center"/>
          </w:tcPr>
          <w:p w14:paraId="2A6B8E0F" w14:textId="77777777" w:rsidR="006976F4" w:rsidRPr="00D93EC7" w:rsidRDefault="006976F4" w:rsidP="006976F4">
            <w:r w:rsidRPr="00D93EC7">
              <w:t>Provider Corporate Officer</w:t>
            </w:r>
          </w:p>
        </w:tc>
        <w:tc>
          <w:tcPr>
            <w:tcW w:w="709" w:type="dxa"/>
            <w:vAlign w:val="center"/>
          </w:tcPr>
          <w:p w14:paraId="7B35A000" w14:textId="77777777" w:rsidR="006976F4" w:rsidRPr="00D93EC7" w:rsidRDefault="006976F4" w:rsidP="006976F4">
            <w:r w:rsidRPr="00D93EC7">
              <w:t>CEO</w:t>
            </w:r>
          </w:p>
        </w:tc>
        <w:tc>
          <w:tcPr>
            <w:tcW w:w="5244" w:type="dxa"/>
            <w:vAlign w:val="center"/>
          </w:tcPr>
          <w:p w14:paraId="534815F0" w14:textId="77777777" w:rsidR="006976F4" w:rsidRPr="00D93EC7" w:rsidRDefault="006976F4" w:rsidP="006976F4">
            <w:r w:rsidRPr="00D93EC7">
              <w:t>Can View an RFI</w:t>
            </w:r>
          </w:p>
        </w:tc>
      </w:tr>
      <w:tr w:rsidR="006976F4" w:rsidRPr="00D93EC7" w14:paraId="54A7E416" w14:textId="77777777" w:rsidTr="00B770FF">
        <w:trPr>
          <w:trHeight w:hRule="exact" w:val="397"/>
          <w:tblHeader/>
          <w:jc w:val="center"/>
        </w:trPr>
        <w:tc>
          <w:tcPr>
            <w:tcW w:w="3119" w:type="dxa"/>
            <w:vAlign w:val="center"/>
          </w:tcPr>
          <w:p w14:paraId="005F4E6D" w14:textId="77777777" w:rsidR="006976F4" w:rsidRPr="00D93EC7" w:rsidRDefault="006976F4" w:rsidP="006976F4">
            <w:r w:rsidRPr="00D93EC7">
              <w:t>Provider Senior Officer</w:t>
            </w:r>
          </w:p>
        </w:tc>
        <w:tc>
          <w:tcPr>
            <w:tcW w:w="709" w:type="dxa"/>
            <w:vAlign w:val="center"/>
          </w:tcPr>
          <w:p w14:paraId="6350649E" w14:textId="77777777" w:rsidR="006976F4" w:rsidRPr="00D93EC7" w:rsidRDefault="006976F4" w:rsidP="006976F4">
            <w:r w:rsidRPr="00D93EC7">
              <w:t>SAO</w:t>
            </w:r>
          </w:p>
        </w:tc>
        <w:tc>
          <w:tcPr>
            <w:tcW w:w="5244" w:type="dxa"/>
            <w:vAlign w:val="center"/>
          </w:tcPr>
          <w:p w14:paraId="1E30E402" w14:textId="77777777" w:rsidR="006976F4" w:rsidRPr="00D93EC7" w:rsidRDefault="006976F4" w:rsidP="006976F4">
            <w:r w:rsidRPr="00D93EC7">
              <w:t>Can View an RFI</w:t>
            </w:r>
          </w:p>
        </w:tc>
      </w:tr>
      <w:tr w:rsidR="006976F4" w:rsidRPr="00D93EC7" w14:paraId="416BD361" w14:textId="77777777" w:rsidTr="00B770FF">
        <w:trPr>
          <w:trHeight w:hRule="exact" w:val="397"/>
          <w:tblHeader/>
          <w:jc w:val="center"/>
        </w:trPr>
        <w:tc>
          <w:tcPr>
            <w:tcW w:w="3119" w:type="dxa"/>
            <w:vAlign w:val="center"/>
          </w:tcPr>
          <w:p w14:paraId="47E60525" w14:textId="77777777" w:rsidR="006976F4" w:rsidRPr="00D93EC7" w:rsidRDefault="006976F4" w:rsidP="006976F4">
            <w:r w:rsidRPr="00D93EC7">
              <w:t>Provider Finance Officer</w:t>
            </w:r>
          </w:p>
        </w:tc>
        <w:tc>
          <w:tcPr>
            <w:tcW w:w="709" w:type="dxa"/>
            <w:vAlign w:val="center"/>
          </w:tcPr>
          <w:p w14:paraId="5E603E85" w14:textId="77777777" w:rsidR="006976F4" w:rsidRPr="00D93EC7" w:rsidRDefault="006976F4" w:rsidP="006976F4">
            <w:r w:rsidRPr="00D93EC7">
              <w:t>PFO</w:t>
            </w:r>
          </w:p>
        </w:tc>
        <w:tc>
          <w:tcPr>
            <w:tcW w:w="5244" w:type="dxa"/>
            <w:vAlign w:val="center"/>
          </w:tcPr>
          <w:p w14:paraId="2D4B6B9B" w14:textId="77777777" w:rsidR="006976F4" w:rsidRPr="00D93EC7" w:rsidRDefault="006976F4" w:rsidP="006976F4">
            <w:r w:rsidRPr="00D93EC7">
              <w:t>Can View an RFI</w:t>
            </w:r>
          </w:p>
        </w:tc>
      </w:tr>
      <w:tr w:rsidR="006976F4" w:rsidRPr="00D93EC7" w14:paraId="05A56645" w14:textId="77777777" w:rsidTr="00B770FF">
        <w:trPr>
          <w:trHeight w:hRule="exact" w:val="397"/>
          <w:tblHeader/>
          <w:jc w:val="center"/>
        </w:trPr>
        <w:tc>
          <w:tcPr>
            <w:tcW w:w="3119" w:type="dxa"/>
            <w:vAlign w:val="center"/>
          </w:tcPr>
          <w:p w14:paraId="6099014F" w14:textId="77777777" w:rsidR="006976F4" w:rsidRPr="00D93EC7" w:rsidRDefault="006976F4" w:rsidP="006976F4">
            <w:r w:rsidRPr="00D93EC7">
              <w:t>Provider Editing Officer</w:t>
            </w:r>
          </w:p>
        </w:tc>
        <w:tc>
          <w:tcPr>
            <w:tcW w:w="709" w:type="dxa"/>
            <w:vAlign w:val="center"/>
          </w:tcPr>
          <w:p w14:paraId="68D42211" w14:textId="77777777" w:rsidR="006976F4" w:rsidRPr="00D93EC7" w:rsidRDefault="006976F4" w:rsidP="006976F4">
            <w:r w:rsidRPr="00D93EC7">
              <w:t>PEO</w:t>
            </w:r>
          </w:p>
        </w:tc>
        <w:tc>
          <w:tcPr>
            <w:tcW w:w="5244" w:type="dxa"/>
            <w:vAlign w:val="center"/>
          </w:tcPr>
          <w:p w14:paraId="2D2BD55F" w14:textId="77777777" w:rsidR="006976F4" w:rsidRPr="00D93EC7" w:rsidRDefault="006976F4" w:rsidP="006976F4">
            <w:r w:rsidRPr="00D93EC7">
              <w:t>Can View an RFI</w:t>
            </w:r>
          </w:p>
        </w:tc>
      </w:tr>
      <w:tr w:rsidR="006976F4" w:rsidRPr="00D93EC7" w14:paraId="7070250A" w14:textId="77777777" w:rsidTr="00B770FF">
        <w:trPr>
          <w:trHeight w:hRule="exact" w:val="397"/>
          <w:tblHeader/>
          <w:jc w:val="center"/>
        </w:trPr>
        <w:tc>
          <w:tcPr>
            <w:tcW w:w="3119" w:type="dxa"/>
            <w:vAlign w:val="center"/>
          </w:tcPr>
          <w:p w14:paraId="355126DB" w14:textId="77777777" w:rsidR="006976F4" w:rsidRPr="00D93EC7" w:rsidRDefault="006976F4" w:rsidP="006976F4">
            <w:r w:rsidRPr="00D93EC7">
              <w:t>Provider View Only</w:t>
            </w:r>
          </w:p>
        </w:tc>
        <w:tc>
          <w:tcPr>
            <w:tcW w:w="709" w:type="dxa"/>
            <w:vAlign w:val="center"/>
          </w:tcPr>
          <w:p w14:paraId="054C6578" w14:textId="77777777" w:rsidR="006976F4" w:rsidRPr="00D93EC7" w:rsidRDefault="006976F4" w:rsidP="006976F4">
            <w:r w:rsidRPr="00D93EC7">
              <w:t>PVO</w:t>
            </w:r>
          </w:p>
        </w:tc>
        <w:tc>
          <w:tcPr>
            <w:tcW w:w="5244" w:type="dxa"/>
            <w:vAlign w:val="center"/>
          </w:tcPr>
          <w:p w14:paraId="5EDD7220" w14:textId="77777777" w:rsidR="006976F4" w:rsidRPr="00D93EC7" w:rsidRDefault="006976F4" w:rsidP="006976F4">
            <w:r w:rsidRPr="00D93EC7">
              <w:t>Can View an RFI</w:t>
            </w:r>
          </w:p>
        </w:tc>
      </w:tr>
    </w:tbl>
    <w:p w14:paraId="1949F4A9" w14:textId="77777777" w:rsidR="006976F4" w:rsidRPr="00FC1DE5" w:rsidRDefault="006976F4" w:rsidP="00B770FF">
      <w:pPr>
        <w:spacing w:before="120"/>
        <w:rPr>
          <w:rStyle w:val="Strong"/>
          <w:sz w:val="28"/>
          <w:szCs w:val="28"/>
        </w:rPr>
      </w:pPr>
      <w:r w:rsidRPr="00FC1DE5">
        <w:rPr>
          <w:rStyle w:val="Strong"/>
          <w:sz w:val="28"/>
          <w:szCs w:val="28"/>
        </w:rPr>
        <w:t>Viewing a Request for Further Information</w:t>
      </w:r>
    </w:p>
    <w:p w14:paraId="453BACF8" w14:textId="77777777" w:rsidR="006976F4" w:rsidRPr="00D93EC7" w:rsidRDefault="006976F4" w:rsidP="00B770FF">
      <w:r w:rsidRPr="00D93EC7">
        <w:t xml:space="preserve">If your organisation has an RFI in the </w:t>
      </w:r>
      <w:r w:rsidRPr="000A4803">
        <w:t>status of ‘Issued’ or ‘</w:t>
      </w:r>
      <w:r w:rsidR="00D90621">
        <w:t>L</w:t>
      </w:r>
      <w:r w:rsidRPr="000A4803">
        <w:t xml:space="preserve">odged’ in </w:t>
      </w:r>
      <w:r w:rsidRPr="00D93EC7">
        <w:t>HITS, you will be able to view an RFI for your organisation</w:t>
      </w:r>
      <w:r>
        <w:t>.</w:t>
      </w:r>
    </w:p>
    <w:p w14:paraId="1D677B11" w14:textId="77777777" w:rsidR="00D90621" w:rsidRPr="009112B3" w:rsidRDefault="00D90621" w:rsidP="00B770FF">
      <w:pPr>
        <w:rPr>
          <w:rStyle w:val="Strong"/>
          <w:sz w:val="28"/>
          <w:szCs w:val="28"/>
        </w:rPr>
      </w:pPr>
      <w:r w:rsidRPr="009112B3">
        <w:rPr>
          <w:rStyle w:val="Strong"/>
          <w:sz w:val="28"/>
          <w:szCs w:val="28"/>
        </w:rPr>
        <w:t>Instructions</w:t>
      </w:r>
    </w:p>
    <w:p w14:paraId="25E8EDE7" w14:textId="77777777" w:rsidR="006976F4" w:rsidRDefault="00D94F52" w:rsidP="00B770FF">
      <w:pPr>
        <w:pStyle w:val="ListParagraph"/>
        <w:numPr>
          <w:ilvl w:val="0"/>
          <w:numId w:val="49"/>
        </w:numPr>
        <w:spacing w:after="30"/>
        <w:ind w:left="425" w:hanging="425"/>
        <w:contextualSpacing w:val="0"/>
      </w:pPr>
      <w:r>
        <w:t>Fro</w:t>
      </w:r>
      <w:r w:rsidR="006976F4" w:rsidRPr="00D93EC7">
        <w:t xml:space="preserve">m the Navigation menu click on </w:t>
      </w:r>
      <w:r w:rsidR="006976F4" w:rsidRPr="00CC15AC">
        <w:rPr>
          <w:rStyle w:val="Strong"/>
        </w:rPr>
        <w:t>Application</w:t>
      </w:r>
      <w:r w:rsidR="006976F4" w:rsidRPr="00D93EC7">
        <w:t xml:space="preserve">, this will navigate you to the screen which will display all the sub menu options available under the Application menu. Click on </w:t>
      </w:r>
      <w:r w:rsidR="006976F4" w:rsidRPr="00CC15AC">
        <w:rPr>
          <w:rStyle w:val="Strong"/>
        </w:rPr>
        <w:t>RFI List</w:t>
      </w:r>
      <w:r w:rsidR="006976F4" w:rsidRPr="00D93EC7">
        <w:t xml:space="preserve"> to view the RFI li</w:t>
      </w:r>
      <w:r w:rsidR="006976F4">
        <w:t>st screen.</w:t>
      </w:r>
    </w:p>
    <w:p w14:paraId="73FB8FA1" w14:textId="77777777" w:rsidR="006976F4" w:rsidRPr="00D93EC7" w:rsidRDefault="003C5CFB" w:rsidP="00B770FF">
      <w:pPr>
        <w:jc w:val="center"/>
      </w:pPr>
      <w:r>
        <w:rPr>
          <w:noProof/>
          <w:lang w:eastAsia="en-AU"/>
        </w:rPr>
        <w:drawing>
          <wp:inline distT="0" distB="0" distL="0" distR="0" wp14:anchorId="7A70D524" wp14:editId="234D595C">
            <wp:extent cx="3971084" cy="1270106"/>
            <wp:effectExtent l="0" t="0" r="0" b="6350"/>
            <wp:docPr id="10" name="Picture 10" descr="Screen Shot of HITS System - RFI List" title="Image - Applic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3657" t="8424" b="13716"/>
                    <a:stretch/>
                  </pic:blipFill>
                  <pic:spPr bwMode="auto">
                    <a:xfrm>
                      <a:off x="0" y="0"/>
                      <a:ext cx="4011136" cy="1282916"/>
                    </a:xfrm>
                    <a:prstGeom prst="rect">
                      <a:avLst/>
                    </a:prstGeom>
                    <a:ln>
                      <a:noFill/>
                    </a:ln>
                    <a:extLst>
                      <a:ext uri="{53640926-AAD7-44D8-BBD7-CCE9431645EC}">
                        <a14:shadowObscured xmlns:a14="http://schemas.microsoft.com/office/drawing/2010/main"/>
                      </a:ext>
                    </a:extLst>
                  </pic:spPr>
                </pic:pic>
              </a:graphicData>
            </a:graphic>
          </wp:inline>
        </w:drawing>
      </w:r>
    </w:p>
    <w:p w14:paraId="14C21617" w14:textId="2E04B4DF" w:rsidR="006976F4" w:rsidRDefault="006976F4" w:rsidP="00B770FF">
      <w:pPr>
        <w:pStyle w:val="ListParagraph"/>
        <w:numPr>
          <w:ilvl w:val="0"/>
          <w:numId w:val="49"/>
        </w:numPr>
        <w:spacing w:after="30"/>
        <w:ind w:left="425" w:hanging="425"/>
        <w:contextualSpacing w:val="0"/>
      </w:pPr>
      <w:r w:rsidRPr="00D93EC7">
        <w:t xml:space="preserve">On the RFI list screen, you will see a table, which will list all the current or past RFIs against the current sector application for your </w:t>
      </w:r>
      <w:r w:rsidR="00D90621">
        <w:t>o</w:t>
      </w:r>
      <w:r w:rsidRPr="00D93EC7">
        <w:t>rganisation.</w:t>
      </w:r>
      <w:r w:rsidR="00D90621">
        <w:t xml:space="preserve"> </w:t>
      </w:r>
      <w:r w:rsidRPr="00D93EC7">
        <w:t>You are now ready to view an RFI.</w:t>
      </w:r>
    </w:p>
    <w:p w14:paraId="74D63AE8" w14:textId="77777777" w:rsidR="006976F4" w:rsidRPr="00D93EC7" w:rsidRDefault="006976F4" w:rsidP="00B770FF">
      <w:pPr>
        <w:jc w:val="center"/>
      </w:pPr>
      <w:r>
        <w:rPr>
          <w:noProof/>
          <w:lang w:eastAsia="en-AU"/>
        </w:rPr>
        <w:drawing>
          <wp:inline distT="0" distB="0" distL="0" distR="0" wp14:anchorId="03BCAB04" wp14:editId="306CE063">
            <wp:extent cx="4185610" cy="2400678"/>
            <wp:effectExtent l="0" t="0" r="5715" b="0"/>
            <wp:docPr id="204" name="Picture 204" descr="displays all RFIs for an applicant" title="RFI Lis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t="2492" b="8861"/>
                    <a:stretch/>
                  </pic:blipFill>
                  <pic:spPr bwMode="auto">
                    <a:xfrm>
                      <a:off x="0" y="0"/>
                      <a:ext cx="4218137" cy="2419334"/>
                    </a:xfrm>
                    <a:prstGeom prst="rect">
                      <a:avLst/>
                    </a:prstGeom>
                    <a:ln>
                      <a:noFill/>
                    </a:ln>
                    <a:extLst>
                      <a:ext uri="{53640926-AAD7-44D8-BBD7-CCE9431645EC}">
                        <a14:shadowObscured xmlns:a14="http://schemas.microsoft.com/office/drawing/2010/main"/>
                      </a:ext>
                    </a:extLst>
                  </pic:spPr>
                </pic:pic>
              </a:graphicData>
            </a:graphic>
          </wp:inline>
        </w:drawing>
      </w:r>
    </w:p>
    <w:p w14:paraId="599ECC38" w14:textId="77777777" w:rsidR="006976F4" w:rsidRPr="00D93EC7" w:rsidRDefault="006976F4" w:rsidP="00B770FF">
      <w:pPr>
        <w:pStyle w:val="ListParagraph"/>
        <w:numPr>
          <w:ilvl w:val="0"/>
          <w:numId w:val="49"/>
        </w:numPr>
        <w:spacing w:after="30"/>
        <w:ind w:left="426" w:hanging="426"/>
        <w:contextualSpacing w:val="0"/>
      </w:pPr>
      <w:r w:rsidRPr="00D93EC7">
        <w:t>Go to the &lt;</w:t>
      </w:r>
      <w:r w:rsidRPr="00CC15AC">
        <w:rPr>
          <w:rStyle w:val="Emphasis"/>
        </w:rPr>
        <w:t>sector</w:t>
      </w:r>
      <w:r w:rsidRPr="00AD2BD6">
        <w:rPr>
          <w:i/>
        </w:rPr>
        <w:t xml:space="preserve">&gt; </w:t>
      </w:r>
      <w:r w:rsidRPr="00D93EC7">
        <w:t>RFI list.</w:t>
      </w:r>
    </w:p>
    <w:p w14:paraId="3C0D5696" w14:textId="3F58993A" w:rsidR="00D046C9" w:rsidRDefault="006976F4" w:rsidP="00B770FF">
      <w:pPr>
        <w:pStyle w:val="ListParagraph"/>
        <w:numPr>
          <w:ilvl w:val="0"/>
          <w:numId w:val="49"/>
        </w:numPr>
        <w:spacing w:after="30"/>
        <w:ind w:left="426" w:hanging="426"/>
        <w:contextualSpacing w:val="0"/>
      </w:pPr>
      <w:r w:rsidRPr="00D93EC7">
        <w:t>Select the RFI record from the list by selecting the check box against the record</w:t>
      </w:r>
      <w:r w:rsidR="001F5204">
        <w:t xml:space="preserve"> and the</w:t>
      </w:r>
      <w:r w:rsidRPr="00D93EC7">
        <w:t xml:space="preserve"> </w:t>
      </w:r>
      <w:r w:rsidRPr="00AD2BD6">
        <w:rPr>
          <w:b/>
          <w:bCs/>
        </w:rPr>
        <w:t>View details</w:t>
      </w:r>
      <w:r w:rsidRPr="00AD2BD6">
        <w:rPr>
          <w:b/>
        </w:rPr>
        <w:t xml:space="preserve"> </w:t>
      </w:r>
      <w:r w:rsidRPr="00D93EC7">
        <w:t>button will be enabled.</w:t>
      </w:r>
    </w:p>
    <w:p w14:paraId="44FB2A40" w14:textId="77777777" w:rsidR="00D046C9" w:rsidRDefault="00D046C9">
      <w:r>
        <w:br w:type="page"/>
      </w:r>
    </w:p>
    <w:p w14:paraId="66BF94F4" w14:textId="77777777" w:rsidR="006976F4" w:rsidRDefault="006976F4" w:rsidP="00B770FF">
      <w:pPr>
        <w:pStyle w:val="ListParagraph"/>
        <w:numPr>
          <w:ilvl w:val="0"/>
          <w:numId w:val="49"/>
        </w:numPr>
        <w:spacing w:after="30"/>
        <w:ind w:left="426" w:hanging="426"/>
        <w:contextualSpacing w:val="0"/>
      </w:pPr>
      <w:r w:rsidRPr="00D93EC7">
        <w:lastRenderedPageBreak/>
        <w:t xml:space="preserve">Click on </w:t>
      </w:r>
      <w:r w:rsidRPr="00AD2BD6">
        <w:rPr>
          <w:b/>
          <w:bCs/>
        </w:rPr>
        <w:t>View details</w:t>
      </w:r>
      <w:r w:rsidRPr="00AD2BD6">
        <w:rPr>
          <w:b/>
        </w:rPr>
        <w:t xml:space="preserve"> </w:t>
      </w:r>
      <w:r w:rsidRPr="00D93EC7">
        <w:t xml:space="preserve">and the system will navigate you to the </w:t>
      </w:r>
      <w:r w:rsidRPr="00AD2BD6">
        <w:rPr>
          <w:b/>
          <w:bCs/>
        </w:rPr>
        <w:t>View RFI details</w:t>
      </w:r>
      <w:r w:rsidRPr="00AD2BD6">
        <w:rPr>
          <w:b/>
        </w:rPr>
        <w:t xml:space="preserve"> </w:t>
      </w:r>
      <w:r w:rsidRPr="00D93EC7">
        <w:t>screen.</w:t>
      </w:r>
    </w:p>
    <w:p w14:paraId="103B7482" w14:textId="77777777" w:rsidR="00B770FF" w:rsidRDefault="006976F4" w:rsidP="00B770FF">
      <w:pPr>
        <w:jc w:val="center"/>
      </w:pPr>
      <w:r>
        <w:rPr>
          <w:noProof/>
          <w:lang w:eastAsia="en-AU"/>
        </w:rPr>
        <w:drawing>
          <wp:inline distT="0" distB="0" distL="0" distR="0" wp14:anchorId="34C890FD" wp14:editId="4B852CE4">
            <wp:extent cx="4638145" cy="2935251"/>
            <wp:effectExtent l="0" t="0" r="0" b="0"/>
            <wp:docPr id="205" name="Picture 205" descr="View RFI details screen" title="R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48365" cy="2941719"/>
                    </a:xfrm>
                    <a:prstGeom prst="rect">
                      <a:avLst/>
                    </a:prstGeom>
                    <a:noFill/>
                    <a:ln>
                      <a:noFill/>
                    </a:ln>
                  </pic:spPr>
                </pic:pic>
              </a:graphicData>
            </a:graphic>
          </wp:inline>
        </w:drawing>
      </w:r>
    </w:p>
    <w:p w14:paraId="5EC23406" w14:textId="50B37926" w:rsidR="006976F4" w:rsidRPr="003E5FC8" w:rsidRDefault="006976F4" w:rsidP="002C3096">
      <w:pPr>
        <w:spacing w:before="120"/>
      </w:pPr>
      <w:r>
        <w:br w:type="page"/>
      </w:r>
    </w:p>
    <w:p w14:paraId="5B52ACC9" w14:textId="2D53EF94" w:rsidR="006976F4" w:rsidRDefault="006976F4" w:rsidP="004A15F7">
      <w:pPr>
        <w:pStyle w:val="Heading1"/>
      </w:pPr>
      <w:bookmarkStart w:id="78" w:name="_Toc522637045"/>
      <w:r>
        <w:lastRenderedPageBreak/>
        <w:t>Request for further information – Lodging an RFI</w:t>
      </w:r>
      <w:bookmarkEnd w:id="78"/>
    </w:p>
    <w:p w14:paraId="081ADCDB" w14:textId="2429AEC4" w:rsidR="00E167A0" w:rsidRPr="00E167A0" w:rsidRDefault="00E167A0" w:rsidP="00B770FF">
      <w:r>
        <w:t xml:space="preserve">NB – RFI is relevant only to FEE-HELP applications. </w:t>
      </w:r>
    </w:p>
    <w:tbl>
      <w:tblPr>
        <w:tblStyle w:val="TableGrid17"/>
        <w:tblW w:w="0" w:type="auto"/>
        <w:jc w:val="center"/>
        <w:tblLook w:val="04A0" w:firstRow="1" w:lastRow="0" w:firstColumn="1" w:lastColumn="0" w:noHBand="0" w:noVBand="1"/>
        <w:tblCaption w:val="Lodging an RFI"/>
        <w:tblDescription w:val="What roles can lodge"/>
      </w:tblPr>
      <w:tblGrid>
        <w:gridCol w:w="2966"/>
        <w:gridCol w:w="1003"/>
        <w:gridCol w:w="5387"/>
      </w:tblGrid>
      <w:tr w:rsidR="006976F4" w:rsidRPr="00D93EC7" w14:paraId="716CA806" w14:textId="77777777" w:rsidTr="00B770FF">
        <w:trPr>
          <w:trHeight w:hRule="exact" w:val="397"/>
          <w:tblHeader/>
          <w:jc w:val="center"/>
        </w:trPr>
        <w:tc>
          <w:tcPr>
            <w:tcW w:w="2966" w:type="dxa"/>
            <w:shd w:val="clear" w:color="auto" w:fill="A6A6A6" w:themeFill="background1" w:themeFillShade="A6"/>
          </w:tcPr>
          <w:p w14:paraId="0DBB765C" w14:textId="77777777" w:rsidR="006976F4" w:rsidRPr="00D93EC7" w:rsidRDefault="006976F4" w:rsidP="006976F4">
            <w:pPr>
              <w:spacing w:after="40"/>
              <w:rPr>
                <w:b/>
                <w:bCs/>
              </w:rPr>
            </w:pPr>
            <w:r w:rsidRPr="007A0102">
              <w:rPr>
                <w:b/>
                <w:bCs/>
              </w:rPr>
              <w:t>USER ROLES</w:t>
            </w:r>
            <w:r w:rsidRPr="00D93EC7">
              <w:rPr>
                <w:b/>
                <w:bCs/>
              </w:rPr>
              <w:t xml:space="preserve"> </w:t>
            </w:r>
          </w:p>
        </w:tc>
        <w:tc>
          <w:tcPr>
            <w:tcW w:w="1003" w:type="dxa"/>
            <w:shd w:val="clear" w:color="auto" w:fill="A6A6A6" w:themeFill="background1" w:themeFillShade="A6"/>
          </w:tcPr>
          <w:p w14:paraId="6BB86B01" w14:textId="77777777" w:rsidR="006976F4" w:rsidRPr="00D93EC7" w:rsidRDefault="006976F4" w:rsidP="006976F4">
            <w:pPr>
              <w:spacing w:after="40"/>
              <w:rPr>
                <w:b/>
                <w:bCs/>
              </w:rPr>
            </w:pPr>
          </w:p>
        </w:tc>
        <w:tc>
          <w:tcPr>
            <w:tcW w:w="5387" w:type="dxa"/>
            <w:shd w:val="clear" w:color="auto" w:fill="A6A6A6" w:themeFill="background1" w:themeFillShade="A6"/>
          </w:tcPr>
          <w:p w14:paraId="1CEDFF6D" w14:textId="77777777" w:rsidR="006976F4" w:rsidRPr="00D93EC7" w:rsidRDefault="006976F4" w:rsidP="006976F4">
            <w:pPr>
              <w:spacing w:after="40"/>
              <w:rPr>
                <w:b/>
                <w:bCs/>
              </w:rPr>
            </w:pPr>
            <w:r w:rsidRPr="00D93EC7">
              <w:rPr>
                <w:b/>
                <w:bCs/>
              </w:rPr>
              <w:t>ACCESS</w:t>
            </w:r>
          </w:p>
        </w:tc>
      </w:tr>
      <w:tr w:rsidR="006976F4" w:rsidRPr="00D93EC7" w14:paraId="613DE127" w14:textId="77777777" w:rsidTr="00B770FF">
        <w:trPr>
          <w:trHeight w:hRule="exact" w:val="397"/>
          <w:tblHeader/>
          <w:jc w:val="center"/>
        </w:trPr>
        <w:tc>
          <w:tcPr>
            <w:tcW w:w="2966" w:type="dxa"/>
            <w:vAlign w:val="center"/>
          </w:tcPr>
          <w:p w14:paraId="7076ED8E" w14:textId="77777777" w:rsidR="006976F4" w:rsidRPr="00D93EC7" w:rsidRDefault="006976F4" w:rsidP="006976F4">
            <w:pPr>
              <w:spacing w:after="40"/>
            </w:pPr>
            <w:r w:rsidRPr="00D93EC7">
              <w:t>Provider Corporate Officer</w:t>
            </w:r>
          </w:p>
        </w:tc>
        <w:tc>
          <w:tcPr>
            <w:tcW w:w="1003" w:type="dxa"/>
            <w:vAlign w:val="center"/>
          </w:tcPr>
          <w:p w14:paraId="1D8458B3" w14:textId="77777777" w:rsidR="006976F4" w:rsidRPr="00D93EC7" w:rsidRDefault="006976F4" w:rsidP="006976F4">
            <w:pPr>
              <w:spacing w:after="40"/>
            </w:pPr>
            <w:r w:rsidRPr="00D93EC7">
              <w:t>CEO</w:t>
            </w:r>
          </w:p>
        </w:tc>
        <w:tc>
          <w:tcPr>
            <w:tcW w:w="5387" w:type="dxa"/>
            <w:vAlign w:val="center"/>
          </w:tcPr>
          <w:p w14:paraId="794B8518" w14:textId="77777777" w:rsidR="006976F4" w:rsidRPr="00D93EC7" w:rsidRDefault="006976F4" w:rsidP="006976F4">
            <w:pPr>
              <w:spacing w:after="40"/>
            </w:pPr>
            <w:r w:rsidRPr="00D93EC7">
              <w:t>Can Lodge an RFI</w:t>
            </w:r>
          </w:p>
        </w:tc>
      </w:tr>
      <w:tr w:rsidR="006976F4" w:rsidRPr="00D93EC7" w14:paraId="3F946E9A" w14:textId="77777777" w:rsidTr="00B770FF">
        <w:trPr>
          <w:trHeight w:hRule="exact" w:val="397"/>
          <w:tblHeader/>
          <w:jc w:val="center"/>
        </w:trPr>
        <w:tc>
          <w:tcPr>
            <w:tcW w:w="2966" w:type="dxa"/>
            <w:vAlign w:val="center"/>
          </w:tcPr>
          <w:p w14:paraId="1DF383B1" w14:textId="77777777" w:rsidR="006976F4" w:rsidRPr="00D93EC7" w:rsidRDefault="006976F4" w:rsidP="006976F4">
            <w:pPr>
              <w:spacing w:after="40"/>
            </w:pPr>
            <w:r w:rsidRPr="00D93EC7">
              <w:t>Provider Senior Officer</w:t>
            </w:r>
          </w:p>
        </w:tc>
        <w:tc>
          <w:tcPr>
            <w:tcW w:w="1003" w:type="dxa"/>
            <w:vAlign w:val="center"/>
          </w:tcPr>
          <w:p w14:paraId="220FCDB5" w14:textId="77777777" w:rsidR="006976F4" w:rsidRPr="00D93EC7" w:rsidRDefault="006976F4" w:rsidP="006976F4">
            <w:pPr>
              <w:spacing w:after="40"/>
            </w:pPr>
            <w:r w:rsidRPr="00D93EC7">
              <w:t>SAO</w:t>
            </w:r>
          </w:p>
        </w:tc>
        <w:tc>
          <w:tcPr>
            <w:tcW w:w="5387" w:type="dxa"/>
            <w:vAlign w:val="center"/>
          </w:tcPr>
          <w:p w14:paraId="53535944" w14:textId="77777777" w:rsidR="006976F4" w:rsidRPr="00D93EC7" w:rsidRDefault="006976F4" w:rsidP="006976F4">
            <w:pPr>
              <w:spacing w:after="40"/>
            </w:pPr>
            <w:r w:rsidRPr="00D93EC7">
              <w:t>Can Lodge an RFI</w:t>
            </w:r>
          </w:p>
        </w:tc>
      </w:tr>
      <w:tr w:rsidR="006976F4" w:rsidRPr="00D93EC7" w14:paraId="2E105559" w14:textId="77777777" w:rsidTr="00B770FF">
        <w:trPr>
          <w:trHeight w:hRule="exact" w:val="397"/>
          <w:tblHeader/>
          <w:jc w:val="center"/>
        </w:trPr>
        <w:tc>
          <w:tcPr>
            <w:tcW w:w="2966" w:type="dxa"/>
            <w:vAlign w:val="center"/>
          </w:tcPr>
          <w:p w14:paraId="3C63EF2D" w14:textId="77777777" w:rsidR="006976F4" w:rsidRPr="00D93EC7" w:rsidRDefault="006976F4" w:rsidP="006976F4">
            <w:pPr>
              <w:spacing w:after="40"/>
            </w:pPr>
            <w:r w:rsidRPr="00D93EC7">
              <w:t>Provider Finance Officer</w:t>
            </w:r>
          </w:p>
        </w:tc>
        <w:tc>
          <w:tcPr>
            <w:tcW w:w="1003" w:type="dxa"/>
            <w:vAlign w:val="center"/>
          </w:tcPr>
          <w:p w14:paraId="60DB5408" w14:textId="77777777" w:rsidR="006976F4" w:rsidRPr="00D93EC7" w:rsidRDefault="006976F4" w:rsidP="006976F4">
            <w:pPr>
              <w:spacing w:after="40"/>
            </w:pPr>
            <w:r w:rsidRPr="00D93EC7">
              <w:t>PFO</w:t>
            </w:r>
          </w:p>
        </w:tc>
        <w:tc>
          <w:tcPr>
            <w:tcW w:w="5387" w:type="dxa"/>
            <w:vAlign w:val="center"/>
          </w:tcPr>
          <w:p w14:paraId="5933AA12" w14:textId="77777777" w:rsidR="006976F4" w:rsidRPr="00D93EC7" w:rsidRDefault="006976F4" w:rsidP="006976F4">
            <w:pPr>
              <w:spacing w:after="40"/>
            </w:pPr>
            <w:r w:rsidRPr="00D93EC7">
              <w:t>Can</w:t>
            </w:r>
            <w:r>
              <w:t>not l</w:t>
            </w:r>
            <w:r w:rsidRPr="00D93EC7">
              <w:t>odge an RFI</w:t>
            </w:r>
          </w:p>
        </w:tc>
      </w:tr>
      <w:tr w:rsidR="006976F4" w:rsidRPr="00D93EC7" w14:paraId="483B9048" w14:textId="77777777" w:rsidTr="00B770FF">
        <w:trPr>
          <w:trHeight w:hRule="exact" w:val="397"/>
          <w:tblHeader/>
          <w:jc w:val="center"/>
        </w:trPr>
        <w:tc>
          <w:tcPr>
            <w:tcW w:w="2966" w:type="dxa"/>
            <w:vAlign w:val="center"/>
          </w:tcPr>
          <w:p w14:paraId="43A704E2" w14:textId="77777777" w:rsidR="006976F4" w:rsidRPr="00D93EC7" w:rsidRDefault="006976F4" w:rsidP="006976F4">
            <w:pPr>
              <w:spacing w:after="40"/>
            </w:pPr>
            <w:r w:rsidRPr="00D93EC7">
              <w:t>Provider Editing Officer</w:t>
            </w:r>
          </w:p>
        </w:tc>
        <w:tc>
          <w:tcPr>
            <w:tcW w:w="1003" w:type="dxa"/>
            <w:vAlign w:val="center"/>
          </w:tcPr>
          <w:p w14:paraId="79732BDD" w14:textId="77777777" w:rsidR="006976F4" w:rsidRPr="00D93EC7" w:rsidRDefault="006976F4" w:rsidP="006976F4">
            <w:pPr>
              <w:spacing w:after="40"/>
            </w:pPr>
            <w:r w:rsidRPr="00D93EC7">
              <w:t>PEO</w:t>
            </w:r>
          </w:p>
        </w:tc>
        <w:tc>
          <w:tcPr>
            <w:tcW w:w="5387" w:type="dxa"/>
            <w:vAlign w:val="center"/>
          </w:tcPr>
          <w:p w14:paraId="5266AE5A" w14:textId="77777777" w:rsidR="006976F4" w:rsidRPr="00D93EC7" w:rsidRDefault="006976F4" w:rsidP="006976F4">
            <w:pPr>
              <w:spacing w:after="40"/>
            </w:pPr>
            <w:r w:rsidRPr="00D93EC7">
              <w:t>Can</w:t>
            </w:r>
            <w:r>
              <w:t>not</w:t>
            </w:r>
            <w:r w:rsidRPr="00D93EC7">
              <w:t xml:space="preserve"> </w:t>
            </w:r>
            <w:r>
              <w:t>l</w:t>
            </w:r>
            <w:r w:rsidRPr="00D93EC7">
              <w:t>odge an RFI</w:t>
            </w:r>
          </w:p>
        </w:tc>
      </w:tr>
      <w:tr w:rsidR="006976F4" w:rsidRPr="00D93EC7" w14:paraId="07873A00" w14:textId="77777777" w:rsidTr="00B770FF">
        <w:trPr>
          <w:trHeight w:hRule="exact" w:val="397"/>
          <w:tblHeader/>
          <w:jc w:val="center"/>
        </w:trPr>
        <w:tc>
          <w:tcPr>
            <w:tcW w:w="2966" w:type="dxa"/>
            <w:vAlign w:val="center"/>
          </w:tcPr>
          <w:p w14:paraId="301AEEFA" w14:textId="77777777" w:rsidR="006976F4" w:rsidRPr="00D93EC7" w:rsidRDefault="006976F4" w:rsidP="006976F4">
            <w:pPr>
              <w:spacing w:after="40"/>
            </w:pPr>
            <w:r w:rsidRPr="00D93EC7">
              <w:t>Provider View Only</w:t>
            </w:r>
          </w:p>
        </w:tc>
        <w:tc>
          <w:tcPr>
            <w:tcW w:w="1003" w:type="dxa"/>
            <w:vAlign w:val="center"/>
          </w:tcPr>
          <w:p w14:paraId="144EB7FA" w14:textId="77777777" w:rsidR="006976F4" w:rsidRPr="00D93EC7" w:rsidRDefault="006976F4" w:rsidP="006976F4">
            <w:pPr>
              <w:spacing w:after="40"/>
            </w:pPr>
            <w:r w:rsidRPr="00D93EC7">
              <w:t>PVO</w:t>
            </w:r>
          </w:p>
        </w:tc>
        <w:tc>
          <w:tcPr>
            <w:tcW w:w="5387" w:type="dxa"/>
            <w:vAlign w:val="center"/>
          </w:tcPr>
          <w:p w14:paraId="2AF4AC6A" w14:textId="77777777" w:rsidR="006976F4" w:rsidRPr="00D93EC7" w:rsidRDefault="006976F4" w:rsidP="006976F4">
            <w:pPr>
              <w:spacing w:after="40"/>
            </w:pPr>
            <w:r w:rsidRPr="00D93EC7">
              <w:t xml:space="preserve">Cannot </w:t>
            </w:r>
            <w:r>
              <w:t>l</w:t>
            </w:r>
            <w:r w:rsidRPr="00D93EC7">
              <w:t>odge an RFI</w:t>
            </w:r>
          </w:p>
        </w:tc>
      </w:tr>
    </w:tbl>
    <w:p w14:paraId="69C8BD28" w14:textId="77777777" w:rsidR="006976F4" w:rsidRPr="00D93EC7" w:rsidRDefault="006976F4" w:rsidP="00B770FF">
      <w:pPr>
        <w:spacing w:before="120"/>
      </w:pPr>
      <w:r w:rsidRPr="00D93EC7">
        <w:t>If your organisation has an application in the status of ‘Awaiting Further Information’ and an RFI in the status of ‘Issued’, in HITS you will be able to lodge an RFI for your organisation.</w:t>
      </w:r>
    </w:p>
    <w:p w14:paraId="550D9959" w14:textId="77777777" w:rsidR="00D90621" w:rsidRPr="00AD2BD6" w:rsidRDefault="00D90621" w:rsidP="00D90621">
      <w:pPr>
        <w:spacing w:before="80" w:after="80"/>
        <w:rPr>
          <w:rStyle w:val="Strong"/>
          <w:sz w:val="28"/>
          <w:szCs w:val="28"/>
        </w:rPr>
      </w:pPr>
      <w:r w:rsidRPr="00AD2BD6">
        <w:rPr>
          <w:rStyle w:val="Strong"/>
          <w:sz w:val="28"/>
          <w:szCs w:val="28"/>
        </w:rPr>
        <w:t xml:space="preserve">Instructions </w:t>
      </w:r>
    </w:p>
    <w:p w14:paraId="05C0C1CE" w14:textId="77777777" w:rsidR="006976F4" w:rsidRPr="00D93EC7" w:rsidRDefault="006976F4" w:rsidP="00B770FF">
      <w:pPr>
        <w:pStyle w:val="ListParagraph"/>
        <w:numPr>
          <w:ilvl w:val="0"/>
          <w:numId w:val="50"/>
        </w:numPr>
        <w:ind w:left="425" w:hanging="425"/>
        <w:contextualSpacing w:val="0"/>
      </w:pPr>
      <w:r w:rsidRPr="00D93EC7">
        <w:t xml:space="preserve">From the Navigation menu click on </w:t>
      </w:r>
      <w:r w:rsidRPr="000A4803">
        <w:rPr>
          <w:rStyle w:val="Strong"/>
        </w:rPr>
        <w:t>Application</w:t>
      </w:r>
      <w:r w:rsidRPr="00D93EC7">
        <w:t xml:space="preserve">, this will navigate you to the screen which will display all the sub menu options available under the Application menu. Click on </w:t>
      </w:r>
      <w:r w:rsidRPr="000A4803">
        <w:rPr>
          <w:rStyle w:val="Strong"/>
        </w:rPr>
        <w:t>RFI List</w:t>
      </w:r>
      <w:r w:rsidRPr="00D93EC7">
        <w:t xml:space="preserve"> to view the RFI list screen.</w:t>
      </w:r>
    </w:p>
    <w:p w14:paraId="4ED7A07A" w14:textId="77777777" w:rsidR="006976F4" w:rsidRDefault="003C5CFB" w:rsidP="00B770FF">
      <w:pPr>
        <w:spacing w:afterLines="30" w:after="72"/>
        <w:ind w:right="-188"/>
        <w:jc w:val="center"/>
      </w:pPr>
      <w:r>
        <w:rPr>
          <w:noProof/>
          <w:lang w:eastAsia="en-AU"/>
        </w:rPr>
        <w:drawing>
          <wp:inline distT="0" distB="0" distL="0" distR="0" wp14:anchorId="7A2A34D9" wp14:editId="29B314AE">
            <wp:extent cx="4414405" cy="1542966"/>
            <wp:effectExtent l="0" t="0" r="5715" b="635"/>
            <wp:docPr id="20" name="Picture 20" descr="Screen Shot of HITS system - RFI List" title="Image - Applic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b="2193"/>
                    <a:stretch/>
                  </pic:blipFill>
                  <pic:spPr bwMode="auto">
                    <a:xfrm>
                      <a:off x="0" y="0"/>
                      <a:ext cx="4432530" cy="1549301"/>
                    </a:xfrm>
                    <a:prstGeom prst="rect">
                      <a:avLst/>
                    </a:prstGeom>
                    <a:ln>
                      <a:noFill/>
                    </a:ln>
                    <a:extLst>
                      <a:ext uri="{53640926-AAD7-44D8-BBD7-CCE9431645EC}">
                        <a14:shadowObscured xmlns:a14="http://schemas.microsoft.com/office/drawing/2010/main"/>
                      </a:ext>
                    </a:extLst>
                  </pic:spPr>
                </pic:pic>
              </a:graphicData>
            </a:graphic>
          </wp:inline>
        </w:drawing>
      </w:r>
    </w:p>
    <w:p w14:paraId="41343B57" w14:textId="7C2B8999" w:rsidR="006976F4" w:rsidRPr="00D93EC7" w:rsidRDefault="006976F4" w:rsidP="00B770FF">
      <w:pPr>
        <w:pStyle w:val="ListParagraph"/>
        <w:numPr>
          <w:ilvl w:val="0"/>
          <w:numId w:val="50"/>
        </w:numPr>
        <w:spacing w:afterLines="30" w:after="72"/>
        <w:ind w:left="426" w:right="-188" w:hanging="426"/>
        <w:contextualSpacing w:val="0"/>
        <w:jc w:val="both"/>
      </w:pPr>
      <w:r w:rsidRPr="00D93EC7">
        <w:t>On the RFI list screen, you will see a table, which will list all the current or past RFIs created, raised or lodged against the current sector application for your Organisation.</w:t>
      </w:r>
      <w:r w:rsidR="00D94F52">
        <w:t xml:space="preserve"> </w:t>
      </w:r>
      <w:r w:rsidRPr="00D93EC7">
        <w:t>You are now ready to lodge an RFI.</w:t>
      </w:r>
    </w:p>
    <w:p w14:paraId="0BD55C57" w14:textId="3537643F" w:rsidR="006976F4" w:rsidRPr="00D93EC7" w:rsidRDefault="006976F4" w:rsidP="00B770FF">
      <w:pPr>
        <w:pStyle w:val="ListParagraph"/>
        <w:numPr>
          <w:ilvl w:val="0"/>
          <w:numId w:val="50"/>
        </w:numPr>
        <w:ind w:left="425" w:hanging="425"/>
        <w:contextualSpacing w:val="0"/>
      </w:pPr>
      <w:r w:rsidRPr="00D93EC7">
        <w:t>Go to the &lt;</w:t>
      </w:r>
      <w:r w:rsidRPr="000A4803">
        <w:rPr>
          <w:rStyle w:val="Emphasis"/>
        </w:rPr>
        <w:t>sector</w:t>
      </w:r>
      <w:r w:rsidRPr="00656FD6">
        <w:rPr>
          <w:i/>
        </w:rPr>
        <w:t xml:space="preserve">&gt; </w:t>
      </w:r>
      <w:r w:rsidRPr="00D93EC7">
        <w:t>RFI list.</w:t>
      </w:r>
    </w:p>
    <w:p w14:paraId="378D0BF3" w14:textId="77777777" w:rsidR="006976F4" w:rsidRDefault="006976F4" w:rsidP="00B770FF">
      <w:pPr>
        <w:pStyle w:val="ListParagraph"/>
        <w:numPr>
          <w:ilvl w:val="0"/>
          <w:numId w:val="50"/>
        </w:numPr>
        <w:spacing w:after="30"/>
        <w:ind w:left="425" w:hanging="425"/>
        <w:contextualSpacing w:val="0"/>
      </w:pPr>
      <w:r w:rsidRPr="00D93EC7">
        <w:t xml:space="preserve">Select the RFI with the status of </w:t>
      </w:r>
      <w:r w:rsidRPr="00656FD6">
        <w:rPr>
          <w:b/>
          <w:bCs/>
        </w:rPr>
        <w:t>‘Issue</w:t>
      </w:r>
      <w:r w:rsidR="001F5204" w:rsidRPr="00656FD6">
        <w:rPr>
          <w:b/>
          <w:bCs/>
        </w:rPr>
        <w:t>d</w:t>
      </w:r>
      <w:r w:rsidRPr="00656FD6">
        <w:rPr>
          <w:b/>
          <w:bCs/>
        </w:rPr>
        <w:t>’</w:t>
      </w:r>
      <w:r w:rsidRPr="00656FD6">
        <w:rPr>
          <w:b/>
        </w:rPr>
        <w:t xml:space="preserve"> </w:t>
      </w:r>
      <w:r w:rsidRPr="00D93EC7">
        <w:t>by selecting the check box against the record</w:t>
      </w:r>
      <w:r w:rsidR="001F5204">
        <w:t xml:space="preserve"> and the</w:t>
      </w:r>
      <w:r w:rsidRPr="00D93EC7">
        <w:t xml:space="preserve"> </w:t>
      </w:r>
      <w:r w:rsidRPr="000A4803">
        <w:rPr>
          <w:rStyle w:val="Strong"/>
        </w:rPr>
        <w:t>View details</w:t>
      </w:r>
      <w:r w:rsidRPr="00656FD6">
        <w:rPr>
          <w:b/>
        </w:rPr>
        <w:t xml:space="preserve"> </w:t>
      </w:r>
      <w:r w:rsidRPr="00D93EC7">
        <w:t>button will be enabled.</w:t>
      </w:r>
    </w:p>
    <w:p w14:paraId="39104298" w14:textId="693946B4" w:rsidR="00D046C9" w:rsidRDefault="006976F4" w:rsidP="00B770FF">
      <w:pPr>
        <w:jc w:val="center"/>
      </w:pPr>
      <w:r>
        <w:rPr>
          <w:noProof/>
          <w:lang w:eastAsia="en-AU"/>
        </w:rPr>
        <w:drawing>
          <wp:inline distT="0" distB="0" distL="0" distR="0" wp14:anchorId="1C15CD6F" wp14:editId="42CCDEF1">
            <wp:extent cx="4507662" cy="2852675"/>
            <wp:effectExtent l="0" t="0" r="7620" b="5080"/>
            <wp:docPr id="207" name="Picture 207" descr="Viewing RFI details screen" title="R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17791" cy="2859085"/>
                    </a:xfrm>
                    <a:prstGeom prst="rect">
                      <a:avLst/>
                    </a:prstGeom>
                    <a:noFill/>
                    <a:ln>
                      <a:noFill/>
                    </a:ln>
                  </pic:spPr>
                </pic:pic>
              </a:graphicData>
            </a:graphic>
          </wp:inline>
        </w:drawing>
      </w:r>
    </w:p>
    <w:p w14:paraId="555A5CE1" w14:textId="77777777" w:rsidR="00D046C9" w:rsidRDefault="00D046C9">
      <w:r>
        <w:lastRenderedPageBreak/>
        <w:br w:type="page"/>
      </w:r>
    </w:p>
    <w:p w14:paraId="3FD7887A" w14:textId="77777777" w:rsidR="006976F4" w:rsidRPr="00D93EC7" w:rsidRDefault="006976F4" w:rsidP="00B770FF">
      <w:pPr>
        <w:pStyle w:val="ListParagraph"/>
        <w:numPr>
          <w:ilvl w:val="0"/>
          <w:numId w:val="50"/>
        </w:numPr>
        <w:spacing w:after="30"/>
        <w:ind w:left="426" w:hanging="426"/>
        <w:contextualSpacing w:val="0"/>
      </w:pPr>
      <w:r w:rsidRPr="00D93EC7">
        <w:lastRenderedPageBreak/>
        <w:t xml:space="preserve">Click </w:t>
      </w:r>
      <w:r w:rsidRPr="000A4803">
        <w:rPr>
          <w:rStyle w:val="Strong"/>
        </w:rPr>
        <w:t>View details</w:t>
      </w:r>
      <w:r w:rsidRPr="00AD2BD6">
        <w:rPr>
          <w:b/>
        </w:rPr>
        <w:t xml:space="preserve"> </w:t>
      </w:r>
      <w:r w:rsidR="001F5204">
        <w:t>to</w:t>
      </w:r>
      <w:r w:rsidRPr="00D93EC7">
        <w:t xml:space="preserve"> navigate to the </w:t>
      </w:r>
      <w:r w:rsidRPr="000A4803">
        <w:rPr>
          <w:rStyle w:val="Strong"/>
        </w:rPr>
        <w:t>View RFI details</w:t>
      </w:r>
      <w:r w:rsidRPr="00AD2BD6">
        <w:rPr>
          <w:b/>
        </w:rPr>
        <w:t xml:space="preserve"> </w:t>
      </w:r>
      <w:r w:rsidRPr="00D93EC7">
        <w:t>screen.</w:t>
      </w:r>
    </w:p>
    <w:p w14:paraId="4A91C9C4" w14:textId="518AC7C6" w:rsidR="00E44A09" w:rsidRDefault="006976F4" w:rsidP="00B770FF">
      <w:pPr>
        <w:pStyle w:val="ListParagraph"/>
        <w:numPr>
          <w:ilvl w:val="0"/>
          <w:numId w:val="50"/>
        </w:numPr>
        <w:spacing w:after="30"/>
        <w:ind w:left="426" w:hanging="426"/>
        <w:contextualSpacing w:val="0"/>
      </w:pPr>
      <w:r w:rsidRPr="00D93EC7">
        <w:t xml:space="preserve">Scroll to the bottom of the screen; System displays the </w:t>
      </w:r>
      <w:r w:rsidRPr="000A4803">
        <w:rPr>
          <w:rStyle w:val="Strong"/>
        </w:rPr>
        <w:t>Upload Document</w:t>
      </w:r>
      <w:r w:rsidRPr="00B770FF">
        <w:rPr>
          <w:b/>
        </w:rPr>
        <w:t xml:space="preserve"> </w:t>
      </w:r>
      <w:r w:rsidRPr="00D93EC7">
        <w:t>button.</w:t>
      </w:r>
    </w:p>
    <w:p w14:paraId="55F6489B" w14:textId="77777777" w:rsidR="006976F4" w:rsidRPr="00761F2F" w:rsidRDefault="006976F4" w:rsidP="00B770FF">
      <w:pPr>
        <w:pStyle w:val="ListParagraph"/>
        <w:numPr>
          <w:ilvl w:val="0"/>
          <w:numId w:val="50"/>
        </w:numPr>
        <w:spacing w:after="30"/>
        <w:ind w:left="426" w:hanging="426"/>
        <w:contextualSpacing w:val="0"/>
        <w:rPr>
          <w:rFonts w:cstheme="minorHAnsi"/>
        </w:rPr>
      </w:pPr>
      <w:r w:rsidRPr="00D93EC7">
        <w:t xml:space="preserve">Click </w:t>
      </w:r>
      <w:r w:rsidRPr="000A4803">
        <w:rPr>
          <w:rStyle w:val="Strong"/>
        </w:rPr>
        <w:t>Upload Document</w:t>
      </w:r>
      <w:r w:rsidRPr="00D93EC7">
        <w:t xml:space="preserve"> to upload the requested documentation as part of </w:t>
      </w:r>
      <w:r>
        <w:t>an RFI</w:t>
      </w:r>
      <w:r w:rsidR="001F5204">
        <w:t>.</w:t>
      </w:r>
    </w:p>
    <w:p w14:paraId="644C4B6E" w14:textId="77777777" w:rsidR="006976F4" w:rsidRPr="00761F2F" w:rsidRDefault="006976F4" w:rsidP="00B770FF">
      <w:pPr>
        <w:ind w:left="426" w:hanging="426"/>
        <w:jc w:val="center"/>
        <w:rPr>
          <w:rFonts w:cstheme="minorHAnsi"/>
        </w:rPr>
      </w:pPr>
      <w:r>
        <w:rPr>
          <w:rFonts w:cstheme="minorHAnsi"/>
          <w:noProof/>
          <w:lang w:eastAsia="en-AU"/>
        </w:rPr>
        <w:drawing>
          <wp:inline distT="0" distB="0" distL="0" distR="0" wp14:anchorId="6807FEB8" wp14:editId="7D28FFAB">
            <wp:extent cx="4730781" cy="3011880"/>
            <wp:effectExtent l="0" t="0" r="0" b="0"/>
            <wp:docPr id="208" name="Picture 208" descr="Upload RFI documents" title="View RFI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745384" cy="3021177"/>
                    </a:xfrm>
                    <a:prstGeom prst="rect">
                      <a:avLst/>
                    </a:prstGeom>
                    <a:noFill/>
                    <a:ln>
                      <a:noFill/>
                    </a:ln>
                  </pic:spPr>
                </pic:pic>
              </a:graphicData>
            </a:graphic>
          </wp:inline>
        </w:drawing>
      </w:r>
    </w:p>
    <w:p w14:paraId="5DF6B518" w14:textId="77777777" w:rsidR="006976F4" w:rsidRPr="00AD2BD6" w:rsidRDefault="006976F4" w:rsidP="00B770FF">
      <w:pPr>
        <w:pStyle w:val="ListParagraph"/>
        <w:numPr>
          <w:ilvl w:val="0"/>
          <w:numId w:val="50"/>
        </w:numPr>
        <w:spacing w:after="30"/>
        <w:ind w:left="426" w:hanging="426"/>
        <w:contextualSpacing w:val="0"/>
        <w:rPr>
          <w:rFonts w:cstheme="minorHAnsi"/>
        </w:rPr>
      </w:pPr>
      <w:r w:rsidRPr="00D93EC7">
        <w:t xml:space="preserve">Once the documents have been uploaded successfully, navigate back to </w:t>
      </w:r>
      <w:r w:rsidRPr="000A4803">
        <w:rPr>
          <w:rStyle w:val="Strong"/>
        </w:rPr>
        <w:t>View RFI details screen</w:t>
      </w:r>
      <w:r w:rsidRPr="00D93EC7">
        <w:t xml:space="preserve"> by following the </w:t>
      </w:r>
      <w:r w:rsidR="00CB3A91">
        <w:t>steps 1 to 3.</w:t>
      </w:r>
    </w:p>
    <w:p w14:paraId="5C8E3667" w14:textId="77777777" w:rsidR="006976F4" w:rsidRPr="00AD2BD6" w:rsidRDefault="006976F4" w:rsidP="00B770FF">
      <w:pPr>
        <w:pStyle w:val="ListParagraph"/>
        <w:numPr>
          <w:ilvl w:val="0"/>
          <w:numId w:val="50"/>
        </w:numPr>
        <w:ind w:left="426" w:hanging="426"/>
        <w:contextualSpacing w:val="0"/>
        <w:rPr>
          <w:rFonts w:cstheme="minorHAnsi"/>
        </w:rPr>
      </w:pPr>
      <w:r w:rsidRPr="00D93EC7">
        <w:t>Scroll to the bottom of the screen; System displays the confirmation check box</w:t>
      </w:r>
      <w:r w:rsidRPr="00AD2BD6">
        <w:rPr>
          <w:b/>
          <w:bCs/>
        </w:rPr>
        <w:t xml:space="preserve"> </w:t>
      </w:r>
      <w:r w:rsidR="00D90621">
        <w:rPr>
          <w:b/>
          <w:bCs/>
        </w:rPr>
        <w:t>‘</w:t>
      </w:r>
      <w:r w:rsidRPr="000A4803">
        <w:rPr>
          <w:rStyle w:val="Strong"/>
        </w:rPr>
        <w:t>I confirm that the requested information for the RFI has been provided</w:t>
      </w:r>
      <w:r w:rsidR="00D90621">
        <w:rPr>
          <w:rStyle w:val="Strong"/>
        </w:rPr>
        <w:t>’</w:t>
      </w:r>
      <w:r w:rsidRPr="000A4803">
        <w:t>.</w:t>
      </w:r>
    </w:p>
    <w:p w14:paraId="1EB05300" w14:textId="77777777" w:rsidR="006976F4" w:rsidRPr="00761F2F" w:rsidRDefault="006976F4" w:rsidP="00B770FF">
      <w:pPr>
        <w:pStyle w:val="ListParagraph"/>
        <w:numPr>
          <w:ilvl w:val="0"/>
          <w:numId w:val="50"/>
        </w:numPr>
        <w:ind w:left="426" w:hanging="426"/>
        <w:rPr>
          <w:rFonts w:cstheme="minorHAnsi"/>
        </w:rPr>
      </w:pPr>
      <w:r w:rsidRPr="00D93EC7">
        <w:t xml:space="preserve">Select the check box; system will enable the </w:t>
      </w:r>
      <w:r w:rsidRPr="000A4803">
        <w:rPr>
          <w:rStyle w:val="Strong"/>
        </w:rPr>
        <w:t>Lodge</w:t>
      </w:r>
      <w:r w:rsidRPr="00AD2BD6">
        <w:rPr>
          <w:b/>
        </w:rPr>
        <w:t xml:space="preserve"> </w:t>
      </w:r>
      <w:r w:rsidRPr="00D93EC7">
        <w:t>button at the bottom right of the screen</w:t>
      </w:r>
      <w:r>
        <w:t>.</w:t>
      </w:r>
    </w:p>
    <w:p w14:paraId="6D6CDD19" w14:textId="77777777" w:rsidR="006976F4" w:rsidRPr="00761F2F" w:rsidRDefault="006976F4" w:rsidP="00B770FF">
      <w:pPr>
        <w:jc w:val="center"/>
        <w:rPr>
          <w:rFonts w:cstheme="minorHAnsi"/>
        </w:rPr>
      </w:pPr>
      <w:r>
        <w:rPr>
          <w:rFonts w:cstheme="minorHAnsi"/>
          <w:noProof/>
          <w:lang w:eastAsia="en-AU"/>
        </w:rPr>
        <w:drawing>
          <wp:inline distT="0" distB="0" distL="0" distR="0" wp14:anchorId="144DDFD6" wp14:editId="2FD07B6F">
            <wp:extent cx="4413255" cy="2774249"/>
            <wp:effectExtent l="0" t="0" r="6350" b="7620"/>
            <wp:docPr id="209" name="Picture 209" descr="confirming that an RFI is complete and lodging the RFI" title="View RFI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20071" cy="2778534"/>
                    </a:xfrm>
                    <a:prstGeom prst="rect">
                      <a:avLst/>
                    </a:prstGeom>
                    <a:noFill/>
                    <a:ln>
                      <a:noFill/>
                    </a:ln>
                  </pic:spPr>
                </pic:pic>
              </a:graphicData>
            </a:graphic>
          </wp:inline>
        </w:drawing>
      </w:r>
    </w:p>
    <w:p w14:paraId="046AE778" w14:textId="795619E9" w:rsidR="006976F4" w:rsidRPr="00AD2BD6" w:rsidRDefault="006976F4" w:rsidP="00B770FF">
      <w:pPr>
        <w:pStyle w:val="ListParagraph"/>
        <w:numPr>
          <w:ilvl w:val="0"/>
          <w:numId w:val="50"/>
        </w:numPr>
        <w:spacing w:after="30"/>
        <w:ind w:left="425" w:hanging="425"/>
        <w:contextualSpacing w:val="0"/>
        <w:rPr>
          <w:rFonts w:cstheme="minorHAnsi"/>
        </w:rPr>
      </w:pPr>
      <w:r w:rsidRPr="00D93EC7">
        <w:t xml:space="preserve">Click </w:t>
      </w:r>
      <w:r w:rsidRPr="000A4803">
        <w:rPr>
          <w:rStyle w:val="Strong"/>
        </w:rPr>
        <w:t>Lodge</w:t>
      </w:r>
      <w:r w:rsidR="001F5204">
        <w:t xml:space="preserve">. </w:t>
      </w:r>
      <w:r w:rsidR="00D90621">
        <w:t>The s</w:t>
      </w:r>
      <w:r w:rsidRPr="00AD2BD6">
        <w:rPr>
          <w:rFonts w:cstheme="minorHAnsi"/>
        </w:rPr>
        <w:t xml:space="preserve">ystem will </w:t>
      </w:r>
      <w:r w:rsidR="00D90621">
        <w:rPr>
          <w:rFonts w:cstheme="minorHAnsi"/>
        </w:rPr>
        <w:t xml:space="preserve">then </w:t>
      </w:r>
      <w:r w:rsidRPr="00AD2BD6">
        <w:rPr>
          <w:rFonts w:cstheme="minorHAnsi"/>
        </w:rPr>
        <w:t>generate a confirmation message box with an option of ‘Yes’ or ‘No’.</w:t>
      </w:r>
    </w:p>
    <w:p w14:paraId="143EA2EA" w14:textId="77777777" w:rsidR="006976F4" w:rsidRPr="00AD2BD6" w:rsidRDefault="006976F4" w:rsidP="00B770FF">
      <w:pPr>
        <w:pStyle w:val="ListParagraph"/>
        <w:numPr>
          <w:ilvl w:val="0"/>
          <w:numId w:val="50"/>
        </w:numPr>
        <w:spacing w:after="30"/>
        <w:ind w:left="425" w:hanging="425"/>
        <w:contextualSpacing w:val="0"/>
        <w:rPr>
          <w:rFonts w:cstheme="minorHAnsi"/>
        </w:rPr>
      </w:pPr>
      <w:r w:rsidRPr="00AD2BD6">
        <w:rPr>
          <w:rFonts w:cstheme="minorHAnsi"/>
        </w:rPr>
        <w:t xml:space="preserve">Click </w:t>
      </w:r>
      <w:r w:rsidRPr="000A4803">
        <w:rPr>
          <w:rStyle w:val="Strong"/>
        </w:rPr>
        <w:t>Yes</w:t>
      </w:r>
      <w:r w:rsidRPr="00AD2BD6">
        <w:rPr>
          <w:rFonts w:cstheme="minorHAnsi"/>
        </w:rPr>
        <w:t xml:space="preserve"> to </w:t>
      </w:r>
      <w:r w:rsidR="00D90621">
        <w:rPr>
          <w:rFonts w:cstheme="minorHAnsi"/>
        </w:rPr>
        <w:t>l</w:t>
      </w:r>
      <w:r w:rsidRPr="00AD2BD6">
        <w:rPr>
          <w:rFonts w:cstheme="minorHAnsi"/>
        </w:rPr>
        <w:t>odge the RFI.</w:t>
      </w:r>
    </w:p>
    <w:p w14:paraId="41FCA6F3" w14:textId="61C32F95" w:rsidR="00D046C9" w:rsidRDefault="006976F4" w:rsidP="00B770FF">
      <w:pPr>
        <w:pStyle w:val="ListParagraph"/>
        <w:numPr>
          <w:ilvl w:val="0"/>
          <w:numId w:val="50"/>
        </w:numPr>
        <w:ind w:left="425" w:hanging="425"/>
        <w:contextualSpacing w:val="0"/>
        <w:rPr>
          <w:rFonts w:cstheme="minorHAnsi"/>
        </w:rPr>
      </w:pPr>
      <w:r w:rsidRPr="00AD2BD6">
        <w:rPr>
          <w:rFonts w:cstheme="minorHAnsi"/>
        </w:rPr>
        <w:t xml:space="preserve">If successful, the system will navigate </w:t>
      </w:r>
      <w:r w:rsidR="001F5204">
        <w:rPr>
          <w:rFonts w:cstheme="minorHAnsi"/>
        </w:rPr>
        <w:t>you</w:t>
      </w:r>
      <w:r w:rsidRPr="00AD2BD6">
        <w:rPr>
          <w:rFonts w:cstheme="minorHAnsi"/>
        </w:rPr>
        <w:t xml:space="preserve"> to the </w:t>
      </w:r>
      <w:r w:rsidRPr="000A4803">
        <w:rPr>
          <w:rStyle w:val="Strong"/>
        </w:rPr>
        <w:t>RFI list</w:t>
      </w:r>
      <w:r w:rsidRPr="00AD2BD6">
        <w:rPr>
          <w:rFonts w:cstheme="minorHAnsi"/>
          <w:b/>
        </w:rPr>
        <w:t xml:space="preserve"> </w:t>
      </w:r>
      <w:r w:rsidRPr="00AD2BD6">
        <w:rPr>
          <w:rFonts w:cstheme="minorHAnsi"/>
        </w:rPr>
        <w:t>screen and display a confirmation message that the RFI has been successfully lodged.</w:t>
      </w:r>
    </w:p>
    <w:p w14:paraId="18054564" w14:textId="77777777" w:rsidR="00D046C9" w:rsidRDefault="00D046C9">
      <w:pPr>
        <w:rPr>
          <w:rFonts w:cstheme="minorHAnsi"/>
        </w:rPr>
      </w:pPr>
      <w:r>
        <w:rPr>
          <w:rFonts w:cstheme="minorHAnsi"/>
        </w:rPr>
        <w:lastRenderedPageBreak/>
        <w:br w:type="page"/>
      </w:r>
    </w:p>
    <w:p w14:paraId="149D9E1C" w14:textId="77777777" w:rsidR="006976F4" w:rsidRPr="009E70F3" w:rsidRDefault="006976F4" w:rsidP="00B770FF">
      <w:pPr>
        <w:rPr>
          <w:rStyle w:val="Strong"/>
          <w:sz w:val="28"/>
          <w:szCs w:val="28"/>
        </w:rPr>
      </w:pPr>
      <w:r w:rsidRPr="009E70F3">
        <w:rPr>
          <w:rStyle w:val="Strong"/>
          <w:sz w:val="28"/>
          <w:szCs w:val="28"/>
        </w:rPr>
        <w:lastRenderedPageBreak/>
        <w:t>Notes</w:t>
      </w:r>
    </w:p>
    <w:p w14:paraId="7DC745E0" w14:textId="77777777" w:rsidR="006976F4" w:rsidRPr="00D93EC7" w:rsidRDefault="00D90621" w:rsidP="00A45D80">
      <w:pPr>
        <w:pStyle w:val="ListParagraph"/>
        <w:numPr>
          <w:ilvl w:val="0"/>
          <w:numId w:val="21"/>
        </w:numPr>
        <w:spacing w:afterLines="30" w:after="72"/>
        <w:ind w:left="709" w:hanging="283"/>
        <w:contextualSpacing w:val="0"/>
      </w:pPr>
      <w:r>
        <w:t>The c</w:t>
      </w:r>
      <w:r w:rsidR="006976F4" w:rsidRPr="00D93EC7">
        <w:t>onfirmation check box needs to be ticked before the RFI can be lodged.</w:t>
      </w:r>
    </w:p>
    <w:p w14:paraId="60D09AEF" w14:textId="77777777" w:rsidR="006976F4" w:rsidRPr="00D93EC7" w:rsidRDefault="006976F4" w:rsidP="00A45D80">
      <w:pPr>
        <w:pStyle w:val="ListParagraph"/>
        <w:numPr>
          <w:ilvl w:val="0"/>
          <w:numId w:val="21"/>
        </w:numPr>
        <w:spacing w:afterLines="30" w:after="72"/>
        <w:ind w:left="709" w:hanging="283"/>
        <w:contextualSpacing w:val="0"/>
      </w:pPr>
      <w:r w:rsidRPr="00D93EC7">
        <w:t xml:space="preserve">On successful lodgement, status of the application will change to </w:t>
      </w:r>
      <w:r w:rsidRPr="000A4803">
        <w:rPr>
          <w:rStyle w:val="Strong"/>
        </w:rPr>
        <w:t>‘To be assessed’</w:t>
      </w:r>
      <w:r w:rsidRPr="007F663A">
        <w:rPr>
          <w:rStyle w:val="Strong"/>
          <w:b w:val="0"/>
        </w:rPr>
        <w:t>.</w:t>
      </w:r>
    </w:p>
    <w:p w14:paraId="3DD4A6B4" w14:textId="77777777" w:rsidR="006976F4" w:rsidRDefault="006976F4" w:rsidP="00A45D80">
      <w:pPr>
        <w:pStyle w:val="ListParagraph"/>
        <w:numPr>
          <w:ilvl w:val="0"/>
          <w:numId w:val="21"/>
        </w:numPr>
        <w:spacing w:afterLines="30" w:after="72"/>
        <w:ind w:left="709" w:hanging="283"/>
        <w:contextualSpacing w:val="0"/>
      </w:pPr>
      <w:r w:rsidRPr="00D93EC7">
        <w:t xml:space="preserve">On successful lodgement, status of the RFI will change to </w:t>
      </w:r>
      <w:r w:rsidRPr="000A4803">
        <w:rPr>
          <w:rStyle w:val="Strong"/>
        </w:rPr>
        <w:t>‘Lodged’</w:t>
      </w:r>
      <w:r w:rsidRPr="000A4803">
        <w:t>.</w:t>
      </w:r>
    </w:p>
    <w:p w14:paraId="220C261A" w14:textId="77777777" w:rsidR="006976F4" w:rsidRPr="00922A12" w:rsidRDefault="006976F4" w:rsidP="00A45D80">
      <w:pPr>
        <w:pStyle w:val="ListParagraph"/>
        <w:numPr>
          <w:ilvl w:val="0"/>
          <w:numId w:val="21"/>
        </w:numPr>
        <w:spacing w:afterLines="30" w:after="72"/>
        <w:ind w:left="709" w:hanging="283"/>
        <w:contextualSpacing w:val="0"/>
        <w:rPr>
          <w:rStyle w:val="Strong"/>
          <w:b w:val="0"/>
          <w:bCs w:val="0"/>
        </w:rPr>
      </w:pPr>
      <w:r>
        <w:rPr>
          <w:rFonts w:cstheme="minorHAnsi"/>
        </w:rPr>
        <w:t xml:space="preserve">A Notification message will display 3 days prior to the date your </w:t>
      </w:r>
      <w:r w:rsidR="00D90621">
        <w:rPr>
          <w:rFonts w:cstheme="minorHAnsi"/>
        </w:rPr>
        <w:t>RFI</w:t>
      </w:r>
      <w:r>
        <w:rPr>
          <w:rFonts w:cstheme="minorHAnsi"/>
        </w:rPr>
        <w:t xml:space="preserve"> is due: </w:t>
      </w:r>
    </w:p>
    <w:tbl>
      <w:tblPr>
        <w:tblStyle w:val="TableGrid"/>
        <w:tblW w:w="8363" w:type="dxa"/>
        <w:jc w:val="center"/>
        <w:tblLook w:val="04A0" w:firstRow="1" w:lastRow="0" w:firstColumn="1" w:lastColumn="0" w:noHBand="0" w:noVBand="1"/>
        <w:tblCaption w:val="RFI deadline date notification"/>
        <w:tblDescription w:val="reminder notification message"/>
      </w:tblPr>
      <w:tblGrid>
        <w:gridCol w:w="4678"/>
        <w:gridCol w:w="992"/>
        <w:gridCol w:w="2693"/>
      </w:tblGrid>
      <w:tr w:rsidR="006976F4" w14:paraId="4950DBED" w14:textId="77777777" w:rsidTr="00B770FF">
        <w:trPr>
          <w:tblHeader/>
          <w:jc w:val="center"/>
        </w:trPr>
        <w:tc>
          <w:tcPr>
            <w:tcW w:w="4678" w:type="dxa"/>
          </w:tcPr>
          <w:p w14:paraId="471E7DB3" w14:textId="77777777" w:rsidR="006976F4" w:rsidRDefault="006976F4" w:rsidP="006976F4">
            <w:pPr>
              <w:rPr>
                <w:b/>
              </w:rPr>
            </w:pPr>
            <w:r>
              <w:rPr>
                <w:b/>
              </w:rPr>
              <w:t>Message Title</w:t>
            </w:r>
          </w:p>
        </w:tc>
        <w:tc>
          <w:tcPr>
            <w:tcW w:w="992" w:type="dxa"/>
          </w:tcPr>
          <w:p w14:paraId="77C91617" w14:textId="77777777" w:rsidR="006976F4" w:rsidRDefault="006976F4" w:rsidP="006976F4">
            <w:pPr>
              <w:rPr>
                <w:b/>
              </w:rPr>
            </w:pPr>
            <w:r>
              <w:rPr>
                <w:b/>
              </w:rPr>
              <w:t>Sent to</w:t>
            </w:r>
          </w:p>
        </w:tc>
        <w:tc>
          <w:tcPr>
            <w:tcW w:w="2693" w:type="dxa"/>
          </w:tcPr>
          <w:p w14:paraId="786156EE" w14:textId="77777777" w:rsidR="006976F4" w:rsidRDefault="006976F4" w:rsidP="006976F4">
            <w:pPr>
              <w:rPr>
                <w:b/>
              </w:rPr>
            </w:pPr>
            <w:r>
              <w:rPr>
                <w:b/>
              </w:rPr>
              <w:t>Action</w:t>
            </w:r>
          </w:p>
        </w:tc>
      </w:tr>
      <w:tr w:rsidR="006976F4" w14:paraId="639B583A" w14:textId="77777777" w:rsidTr="00B770FF">
        <w:trPr>
          <w:tblHeader/>
          <w:jc w:val="center"/>
        </w:trPr>
        <w:tc>
          <w:tcPr>
            <w:tcW w:w="4678" w:type="dxa"/>
          </w:tcPr>
          <w:p w14:paraId="3E11E97E" w14:textId="77777777" w:rsidR="006976F4" w:rsidRPr="00922A12" w:rsidRDefault="006976F4" w:rsidP="006976F4">
            <w:pPr>
              <w:pStyle w:val="ListParagraph"/>
              <w:ind w:left="0"/>
            </w:pPr>
            <w:r>
              <w:t xml:space="preserve">This message is to inform you that on [deadline date] [legal entity name or organisation] will be subject to withdrawal unless it has responded to the Notice dated [DD MM </w:t>
            </w:r>
            <w:r w:rsidR="00CB3A91">
              <w:t>YYYY</w:t>
            </w:r>
            <w:r>
              <w:t xml:space="preserve">]. </w:t>
            </w:r>
          </w:p>
        </w:tc>
        <w:tc>
          <w:tcPr>
            <w:tcW w:w="992" w:type="dxa"/>
          </w:tcPr>
          <w:p w14:paraId="50374ACF" w14:textId="77777777" w:rsidR="006976F4" w:rsidRPr="00345291" w:rsidRDefault="006976F4" w:rsidP="006976F4">
            <w:r w:rsidRPr="00345291">
              <w:t>CEO</w:t>
            </w:r>
          </w:p>
          <w:p w14:paraId="743DBE57" w14:textId="77777777" w:rsidR="006976F4" w:rsidRPr="00345291" w:rsidRDefault="006976F4" w:rsidP="006976F4">
            <w:r w:rsidRPr="00345291">
              <w:t>SAO</w:t>
            </w:r>
          </w:p>
          <w:p w14:paraId="7FBBF2F5" w14:textId="77777777" w:rsidR="006976F4" w:rsidRPr="00345291" w:rsidRDefault="006976F4" w:rsidP="006976F4">
            <w:r w:rsidRPr="00345291">
              <w:t>PFO</w:t>
            </w:r>
          </w:p>
          <w:p w14:paraId="68649BCF" w14:textId="77777777" w:rsidR="006976F4" w:rsidRDefault="006976F4" w:rsidP="006976F4">
            <w:pPr>
              <w:rPr>
                <w:b/>
              </w:rPr>
            </w:pPr>
            <w:r w:rsidRPr="00345291">
              <w:t>PEO</w:t>
            </w:r>
          </w:p>
        </w:tc>
        <w:tc>
          <w:tcPr>
            <w:tcW w:w="2693" w:type="dxa"/>
          </w:tcPr>
          <w:p w14:paraId="76BA494F" w14:textId="77777777" w:rsidR="006976F4" w:rsidRPr="00CC12F9" w:rsidRDefault="006976F4" w:rsidP="006976F4">
            <w:r w:rsidRPr="00CC12F9">
              <w:t>Refer to the RFI Submission immediately.</w:t>
            </w:r>
          </w:p>
        </w:tc>
      </w:tr>
    </w:tbl>
    <w:p w14:paraId="368DBB58" w14:textId="4EF232C7" w:rsidR="00162F3E" w:rsidRDefault="006976F4">
      <w:pPr>
        <w:rPr>
          <w:b/>
          <w:sz w:val="36"/>
        </w:rPr>
      </w:pPr>
      <w:r>
        <w:br w:type="page"/>
      </w:r>
      <w:bookmarkEnd w:id="3"/>
      <w:bookmarkEnd w:id="77"/>
    </w:p>
    <w:p w14:paraId="7658F8F4" w14:textId="77777777" w:rsidR="0059276E" w:rsidRDefault="0059276E" w:rsidP="004A15F7">
      <w:pPr>
        <w:pStyle w:val="Heading1"/>
      </w:pPr>
      <w:bookmarkStart w:id="79" w:name="_Toc522637046"/>
      <w:r>
        <w:lastRenderedPageBreak/>
        <w:t>Glossary</w:t>
      </w:r>
      <w:bookmarkEnd w:id="79"/>
    </w:p>
    <w:p w14:paraId="4E53AE9D" w14:textId="77777777" w:rsidR="00084DEA" w:rsidRDefault="00084DEA" w:rsidP="00B770FF">
      <w:r>
        <w:t>CEO – Provider Corporate Officer</w:t>
      </w:r>
    </w:p>
    <w:p w14:paraId="7B5E8E2E" w14:textId="77777777" w:rsidR="0059276E" w:rsidRDefault="0059276E" w:rsidP="00B770FF">
      <w:r>
        <w:t>HITS – HELP Information Technology System</w:t>
      </w:r>
    </w:p>
    <w:p w14:paraId="7581700C" w14:textId="77777777" w:rsidR="00290FEC" w:rsidRDefault="007E3497" w:rsidP="00B770FF">
      <w:r>
        <w:t>eSA</w:t>
      </w:r>
      <w:r w:rsidR="00290FEC">
        <w:t xml:space="preserve">M – </w:t>
      </w:r>
      <w:r>
        <w:t xml:space="preserve">employment System Access Management </w:t>
      </w:r>
    </w:p>
    <w:p w14:paraId="01B46796" w14:textId="77777777" w:rsidR="00084DEA" w:rsidRDefault="00084DEA" w:rsidP="00B770FF">
      <w:r>
        <w:t>PEO – Provider Edit Officer</w:t>
      </w:r>
    </w:p>
    <w:p w14:paraId="00F69646" w14:textId="77777777" w:rsidR="00084DEA" w:rsidRDefault="00084DEA" w:rsidP="00B770FF">
      <w:r>
        <w:t>PFO – Provider Financial Officer</w:t>
      </w:r>
    </w:p>
    <w:p w14:paraId="0EEFB86D" w14:textId="622F8B6C" w:rsidR="004C542A" w:rsidRDefault="004C542A" w:rsidP="00B770FF">
      <w:r>
        <w:t>PSC – Provider Security Contact </w:t>
      </w:r>
    </w:p>
    <w:p w14:paraId="1D82F287" w14:textId="77777777" w:rsidR="00084DEA" w:rsidRDefault="00084DEA" w:rsidP="00B770FF">
      <w:r>
        <w:t>PVO – Provider View Only</w:t>
      </w:r>
    </w:p>
    <w:p w14:paraId="439EEFF4" w14:textId="77777777" w:rsidR="0059276E" w:rsidRDefault="0059276E" w:rsidP="00B770FF">
      <w:r>
        <w:t>RFI – Request for Further Information</w:t>
      </w:r>
    </w:p>
    <w:p w14:paraId="4368378F" w14:textId="77777777" w:rsidR="00084DEA" w:rsidRDefault="00B1762A" w:rsidP="00B770FF">
      <w:r>
        <w:t>SAO – Provider Senior Officer</w:t>
      </w:r>
    </w:p>
    <w:p w14:paraId="10285393" w14:textId="77777777" w:rsidR="0059276E" w:rsidRDefault="0059276E" w:rsidP="00B770FF">
      <w:r>
        <w:t>TGA – Training.gov.au</w:t>
      </w:r>
    </w:p>
    <w:p w14:paraId="761AF415" w14:textId="6A5D1FFB" w:rsidR="00B1762A" w:rsidRDefault="0059276E" w:rsidP="00B770FF">
      <w:r>
        <w:t>TEQSA – Tertiary Education Quality and Standards Agency</w:t>
      </w:r>
    </w:p>
    <w:p w14:paraId="5976A80B" w14:textId="77777777" w:rsidR="00E167A0" w:rsidRDefault="00E167A0" w:rsidP="00B770FF">
      <w:r>
        <w:t>VFH – VET FEE-HELP</w:t>
      </w:r>
    </w:p>
    <w:p w14:paraId="11A0D66C" w14:textId="4FAA75D1" w:rsidR="00E167A0" w:rsidRDefault="00E167A0" w:rsidP="00B770FF">
      <w:r>
        <w:t>VSL – VET Student Loans</w:t>
      </w:r>
    </w:p>
    <w:p w14:paraId="0312C6FD" w14:textId="28627562" w:rsidR="0059276E" w:rsidRDefault="00290FEC" w:rsidP="00B770FF">
      <w:r>
        <w:t>VSLB – VET Student Loans Branch</w:t>
      </w:r>
      <w:r w:rsidR="0059276E">
        <w:br w:type="page"/>
      </w:r>
    </w:p>
    <w:p w14:paraId="0268870B" w14:textId="77777777" w:rsidR="00DB3221" w:rsidRPr="00DB3221" w:rsidRDefault="00DB3221" w:rsidP="004A15F7">
      <w:pPr>
        <w:pStyle w:val="Heading1"/>
      </w:pPr>
      <w:bookmarkStart w:id="80" w:name="_Toc522637047"/>
      <w:r w:rsidRPr="00DB3221">
        <w:lastRenderedPageBreak/>
        <w:t>Information</w:t>
      </w:r>
      <w:bookmarkEnd w:id="80"/>
    </w:p>
    <w:p w14:paraId="7F116E23" w14:textId="77777777" w:rsidR="00DB3221" w:rsidRPr="00B770FF" w:rsidRDefault="00DB3221" w:rsidP="00DB3221">
      <w:pPr>
        <w:pStyle w:val="Heading2"/>
        <w:rPr>
          <w:rFonts w:asciiTheme="minorHAnsi" w:hAnsiTheme="minorHAnsi"/>
          <w:szCs w:val="32"/>
        </w:rPr>
      </w:pPr>
      <w:bookmarkStart w:id="81" w:name="_Toc522637048"/>
      <w:r w:rsidRPr="00B770FF">
        <w:rPr>
          <w:rFonts w:asciiTheme="minorHAnsi" w:hAnsiTheme="minorHAnsi"/>
          <w:szCs w:val="32"/>
        </w:rPr>
        <w:t>Apple Mac Users</w:t>
      </w:r>
      <w:bookmarkEnd w:id="81"/>
    </w:p>
    <w:p w14:paraId="5ABB2DF1" w14:textId="16A92A4B" w:rsidR="00DB3221" w:rsidRPr="00B770FF" w:rsidRDefault="00DB3221" w:rsidP="00B770FF">
      <w:r w:rsidRPr="00B770FF">
        <w:rPr>
          <w:bCs/>
        </w:rPr>
        <w:t>The Departme</w:t>
      </w:r>
      <w:r w:rsidR="00B770FF">
        <w:rPr>
          <w:bCs/>
        </w:rPr>
        <w:t xml:space="preserve">nt does not support Apple Mac. </w:t>
      </w:r>
      <w:r w:rsidRPr="00B770FF">
        <w:rPr>
          <w:bCs/>
        </w:rPr>
        <w:t>All applicants/providers must use Microsoft Windows.</w:t>
      </w:r>
    </w:p>
    <w:p w14:paraId="59DE6B36" w14:textId="77777777" w:rsidR="00DB3221" w:rsidRPr="00B770FF" w:rsidRDefault="0032335B" w:rsidP="00DB3221">
      <w:pPr>
        <w:pStyle w:val="Heading2"/>
        <w:rPr>
          <w:rFonts w:asciiTheme="minorHAnsi" w:hAnsiTheme="minorHAnsi"/>
          <w:szCs w:val="32"/>
        </w:rPr>
      </w:pPr>
      <w:bookmarkStart w:id="82" w:name="_Toc522637049"/>
      <w:r w:rsidRPr="00B770FF">
        <w:rPr>
          <w:rFonts w:asciiTheme="minorHAnsi" w:hAnsiTheme="minorHAnsi"/>
          <w:szCs w:val="32"/>
        </w:rPr>
        <w:t>System for Higher Ed</w:t>
      </w:r>
      <w:r w:rsidR="00DB3221" w:rsidRPr="00B770FF">
        <w:rPr>
          <w:rFonts w:asciiTheme="minorHAnsi" w:hAnsiTheme="minorHAnsi"/>
          <w:szCs w:val="32"/>
        </w:rPr>
        <w:t xml:space="preserve"> (HITS) URL</w:t>
      </w:r>
      <w:bookmarkEnd w:id="82"/>
    </w:p>
    <w:p w14:paraId="44C3EFB4" w14:textId="3A3EC1DD" w:rsidR="00DB3221" w:rsidRPr="00B770FF" w:rsidRDefault="00DB3221" w:rsidP="00B770FF">
      <w:r w:rsidRPr="00B770FF">
        <w:rPr>
          <w:bCs/>
        </w:rPr>
        <w:t xml:space="preserve">The </w:t>
      </w:r>
      <w:r w:rsidR="0032335B" w:rsidRPr="00B770FF">
        <w:rPr>
          <w:b/>
          <w:bCs/>
        </w:rPr>
        <w:t>System for Higher Ed</w:t>
      </w:r>
      <w:r w:rsidRPr="00B770FF">
        <w:rPr>
          <w:bCs/>
        </w:rPr>
        <w:t xml:space="preserve"> URL contains an embedded anti-phishing rule that prevents hackers from ‘following’ your login to HITS that times out the URL once it has been used to log into the </w:t>
      </w:r>
      <w:r w:rsidR="0032335B" w:rsidRPr="00B770FF">
        <w:rPr>
          <w:b/>
          <w:bCs/>
        </w:rPr>
        <w:t>System for Higher Ed</w:t>
      </w:r>
      <w:r w:rsidR="00B770FF">
        <w:rPr>
          <w:bCs/>
        </w:rPr>
        <w:t xml:space="preserve">. </w:t>
      </w:r>
      <w:r w:rsidRPr="00B770FF">
        <w:rPr>
          <w:bCs/>
        </w:rPr>
        <w:t>The anti-phishing rule times the URL link out for 30 minutes which means that if used within that time, you will either receive an error message or you will be required to enter your password a number o</w:t>
      </w:r>
      <w:r w:rsidR="00EF1B19">
        <w:rPr>
          <w:bCs/>
        </w:rPr>
        <w:t xml:space="preserve">f times before you can log in. </w:t>
      </w:r>
      <w:r w:rsidRPr="00B770FF">
        <w:rPr>
          <w:bCs/>
        </w:rPr>
        <w:t>Please follow the directions in Attachment A to set u</w:t>
      </w:r>
      <w:r w:rsidR="00B770FF">
        <w:rPr>
          <w:bCs/>
        </w:rPr>
        <w:t>p the URL link as a favourite.</w:t>
      </w:r>
    </w:p>
    <w:p w14:paraId="2BCF9440" w14:textId="77777777" w:rsidR="00DB3221" w:rsidRPr="00B770FF" w:rsidRDefault="00DB3221" w:rsidP="00DB3221">
      <w:pPr>
        <w:pStyle w:val="Heading2"/>
        <w:rPr>
          <w:rFonts w:asciiTheme="minorHAnsi" w:hAnsiTheme="minorHAnsi"/>
          <w:szCs w:val="32"/>
        </w:rPr>
      </w:pPr>
      <w:bookmarkStart w:id="83" w:name="_Toc522637050"/>
      <w:r w:rsidRPr="00B770FF">
        <w:rPr>
          <w:rFonts w:asciiTheme="minorHAnsi" w:hAnsiTheme="minorHAnsi"/>
          <w:szCs w:val="32"/>
        </w:rPr>
        <w:t>Tertiary Education Quality &amp; Standards Agency (TEQSA)</w:t>
      </w:r>
      <w:bookmarkEnd w:id="83"/>
    </w:p>
    <w:p w14:paraId="55771625" w14:textId="26E3C47F" w:rsidR="00DB3221" w:rsidRPr="00B770FF" w:rsidRDefault="00DB3221" w:rsidP="00DB3221">
      <w:pPr>
        <w:rPr>
          <w:b/>
          <w:sz w:val="36"/>
          <w:szCs w:val="36"/>
        </w:rPr>
      </w:pPr>
      <w:r w:rsidRPr="00B770FF">
        <w:rPr>
          <w:bCs/>
        </w:rPr>
        <w:t>The Department sources organisation details and course information from TEQSA similar to what is sourced from TGA. TEQSA data is updated in HITS once per month.</w:t>
      </w:r>
    </w:p>
    <w:p w14:paraId="54995A70" w14:textId="15A1E913" w:rsidR="00DB3221" w:rsidRPr="00B770FF" w:rsidRDefault="00DB3221" w:rsidP="00DB3221">
      <w:pPr>
        <w:pStyle w:val="Heading2"/>
        <w:rPr>
          <w:rFonts w:asciiTheme="minorHAnsi" w:hAnsiTheme="minorHAnsi"/>
          <w:szCs w:val="32"/>
        </w:rPr>
      </w:pPr>
      <w:bookmarkStart w:id="84" w:name="_Toc522637051"/>
      <w:r w:rsidRPr="00B770FF">
        <w:rPr>
          <w:rFonts w:asciiTheme="minorHAnsi" w:hAnsiTheme="minorHAnsi"/>
          <w:szCs w:val="32"/>
        </w:rPr>
        <w:t>Training.</w:t>
      </w:r>
      <w:r w:rsidR="00CE3DB9" w:rsidRPr="00B770FF">
        <w:rPr>
          <w:rFonts w:asciiTheme="minorHAnsi" w:hAnsiTheme="minorHAnsi"/>
          <w:szCs w:val="32"/>
        </w:rPr>
        <w:t>g</w:t>
      </w:r>
      <w:r w:rsidRPr="00B770FF">
        <w:rPr>
          <w:rFonts w:asciiTheme="minorHAnsi" w:hAnsiTheme="minorHAnsi"/>
          <w:szCs w:val="32"/>
        </w:rPr>
        <w:t>ov.</w:t>
      </w:r>
      <w:r w:rsidR="00CE3DB9" w:rsidRPr="00B770FF">
        <w:rPr>
          <w:rFonts w:asciiTheme="minorHAnsi" w:hAnsiTheme="minorHAnsi"/>
          <w:szCs w:val="32"/>
        </w:rPr>
        <w:t>a</w:t>
      </w:r>
      <w:r w:rsidRPr="00B770FF">
        <w:rPr>
          <w:rFonts w:asciiTheme="minorHAnsi" w:hAnsiTheme="minorHAnsi"/>
          <w:szCs w:val="32"/>
        </w:rPr>
        <w:t>u (TGA)</w:t>
      </w:r>
      <w:bookmarkEnd w:id="84"/>
    </w:p>
    <w:p w14:paraId="1A2F6217" w14:textId="47209D7C" w:rsidR="00DB3221" w:rsidRPr="00B770FF" w:rsidRDefault="00DB3221" w:rsidP="00DB3221">
      <w:pPr>
        <w:rPr>
          <w:bCs/>
        </w:rPr>
      </w:pPr>
      <w:r w:rsidRPr="00B770FF">
        <w:rPr>
          <w:bCs/>
        </w:rPr>
        <w:t>HITS has a web services interface with TGA and sources all organisation and course information for VET applicants</w:t>
      </w:r>
      <w:r w:rsidR="00B1762A" w:rsidRPr="00B770FF">
        <w:rPr>
          <w:bCs/>
        </w:rPr>
        <w:t xml:space="preserve"> and Providers</w:t>
      </w:r>
      <w:r w:rsidRPr="00B770FF">
        <w:rPr>
          <w:bCs/>
        </w:rPr>
        <w:t>.</w:t>
      </w:r>
    </w:p>
    <w:p w14:paraId="26D2D94F" w14:textId="77777777" w:rsidR="00DB3221" w:rsidRPr="00B770FF" w:rsidRDefault="00DB3221" w:rsidP="00DB3221">
      <w:pPr>
        <w:pStyle w:val="Heading2"/>
        <w:rPr>
          <w:rFonts w:asciiTheme="minorHAnsi" w:hAnsiTheme="minorHAnsi"/>
          <w:szCs w:val="32"/>
        </w:rPr>
      </w:pPr>
      <w:bookmarkStart w:id="85" w:name="_Toc522637052"/>
      <w:r w:rsidRPr="00B770FF">
        <w:rPr>
          <w:rFonts w:asciiTheme="minorHAnsi" w:hAnsiTheme="minorHAnsi"/>
          <w:szCs w:val="32"/>
        </w:rPr>
        <w:t>Web Browsers</w:t>
      </w:r>
      <w:bookmarkEnd w:id="85"/>
    </w:p>
    <w:p w14:paraId="78515AF8" w14:textId="77777777" w:rsidR="00B770FF" w:rsidRDefault="000A53A6" w:rsidP="00B770FF">
      <w:pPr>
        <w:rPr>
          <w:rFonts w:cstheme="minorHAnsi"/>
          <w:lang w:val="en-GB"/>
        </w:rPr>
      </w:pPr>
      <w:r w:rsidRPr="00B770FF">
        <w:rPr>
          <w:rFonts w:cstheme="minorHAnsi"/>
        </w:rPr>
        <w:t xml:space="preserve">HITS </w:t>
      </w:r>
      <w:r w:rsidR="00310821" w:rsidRPr="00B770FF">
        <w:rPr>
          <w:rFonts w:cstheme="minorHAnsi"/>
        </w:rPr>
        <w:t>is</w:t>
      </w:r>
      <w:r w:rsidRPr="00B770FF">
        <w:rPr>
          <w:rFonts w:cstheme="minorHAnsi"/>
        </w:rPr>
        <w:t xml:space="preserve"> only compatible with Internet Explorer 11. If you use Google Chrome for example, you will not be able to reset your password or update any field where a date is required suc</w:t>
      </w:r>
      <w:r w:rsidR="00B770FF">
        <w:rPr>
          <w:rFonts w:cstheme="minorHAnsi"/>
        </w:rPr>
        <w:t xml:space="preserve">h as the date of birth field. </w:t>
      </w:r>
      <w:r w:rsidRPr="00B770FF">
        <w:rPr>
          <w:rFonts w:cstheme="minorHAnsi"/>
          <w:lang w:val="en-GB"/>
        </w:rPr>
        <w:t>Google Chrome and Mozilla Firefox use an American date format ie MM/DD/YYYY which is incompatible with HITS.</w:t>
      </w:r>
    </w:p>
    <w:p w14:paraId="01E77416" w14:textId="5765D2B5" w:rsidR="00DB3221" w:rsidRPr="00B770FF" w:rsidRDefault="00DB3221" w:rsidP="00B770FF">
      <w:pPr>
        <w:rPr>
          <w:b/>
          <w:sz w:val="36"/>
          <w:szCs w:val="36"/>
        </w:rPr>
      </w:pPr>
      <w:r w:rsidRPr="00B770FF">
        <w:rPr>
          <w:b/>
          <w:sz w:val="36"/>
          <w:szCs w:val="36"/>
        </w:rPr>
        <w:br w:type="page"/>
      </w:r>
    </w:p>
    <w:p w14:paraId="275D0EF0" w14:textId="77777777" w:rsidR="003A5BC7" w:rsidRPr="00DB3221" w:rsidRDefault="00154B34" w:rsidP="004A15F7">
      <w:pPr>
        <w:pStyle w:val="Heading1"/>
      </w:pPr>
      <w:bookmarkStart w:id="86" w:name="_Toc522637053"/>
      <w:r w:rsidRPr="00DB3221">
        <w:lastRenderedPageBreak/>
        <w:t>Attachments</w:t>
      </w:r>
      <w:bookmarkEnd w:id="86"/>
    </w:p>
    <w:p w14:paraId="3812E7B4" w14:textId="61A59010" w:rsidR="003A5BC7" w:rsidRPr="00873FF5" w:rsidRDefault="003A5BC7" w:rsidP="00612FCD">
      <w:pPr>
        <w:pStyle w:val="Heading2"/>
        <w:rPr>
          <w:rFonts w:asciiTheme="minorHAnsi" w:hAnsiTheme="minorHAnsi" w:cstheme="minorHAnsi"/>
          <w:sz w:val="28"/>
          <w:szCs w:val="28"/>
        </w:rPr>
      </w:pPr>
      <w:bookmarkStart w:id="87" w:name="_Toc522637054"/>
      <w:r w:rsidRPr="00873FF5">
        <w:rPr>
          <w:rFonts w:asciiTheme="minorHAnsi" w:hAnsiTheme="minorHAnsi" w:cstheme="minorHAnsi"/>
          <w:sz w:val="28"/>
          <w:szCs w:val="28"/>
        </w:rPr>
        <w:t xml:space="preserve">Attachment A – </w:t>
      </w:r>
      <w:r w:rsidR="009B503D">
        <w:rPr>
          <w:rFonts w:asciiTheme="minorHAnsi" w:hAnsiTheme="minorHAnsi" w:cstheme="minorHAnsi"/>
          <w:sz w:val="28"/>
          <w:szCs w:val="28"/>
        </w:rPr>
        <w:t>HELP IT System</w:t>
      </w:r>
      <w:r w:rsidR="001A3102" w:rsidRPr="00873FF5">
        <w:rPr>
          <w:rFonts w:asciiTheme="minorHAnsi" w:hAnsiTheme="minorHAnsi" w:cstheme="minorHAnsi"/>
          <w:sz w:val="28"/>
          <w:szCs w:val="28"/>
        </w:rPr>
        <w:t xml:space="preserve"> (HITS) </w:t>
      </w:r>
      <w:r w:rsidRPr="00873FF5">
        <w:rPr>
          <w:rFonts w:asciiTheme="minorHAnsi" w:hAnsiTheme="minorHAnsi" w:cstheme="minorHAnsi"/>
          <w:sz w:val="28"/>
          <w:szCs w:val="28"/>
        </w:rPr>
        <w:t>URL</w:t>
      </w:r>
      <w:bookmarkEnd w:id="87"/>
      <w:r w:rsidRPr="00873FF5">
        <w:rPr>
          <w:rFonts w:asciiTheme="minorHAnsi" w:hAnsiTheme="minorHAnsi" w:cstheme="minorHAnsi"/>
          <w:sz w:val="28"/>
          <w:szCs w:val="28"/>
        </w:rPr>
        <w:t xml:space="preserve"> </w:t>
      </w:r>
    </w:p>
    <w:p w14:paraId="484FBF0E" w14:textId="74234F8D" w:rsidR="00BD15DF" w:rsidRPr="00BD15DF" w:rsidRDefault="003A5BC7" w:rsidP="00612FCD">
      <w:pPr>
        <w:rPr>
          <w:bCs/>
        </w:rPr>
      </w:pPr>
      <w:r w:rsidRPr="00BD15DF">
        <w:rPr>
          <w:bCs/>
        </w:rPr>
        <w:t>THE HITS URL as an embedded anti-phishing rule that times the U</w:t>
      </w:r>
      <w:r w:rsidR="00EF1B19">
        <w:rPr>
          <w:bCs/>
        </w:rPr>
        <w:t xml:space="preserve">RL out after it is first used. </w:t>
      </w:r>
      <w:r w:rsidRPr="00BD15DF">
        <w:rPr>
          <w:bCs/>
        </w:rPr>
        <w:t>If you have already used the URL to log into HITS, you cannot use the URL again otherwise you will receive the following error.</w:t>
      </w:r>
    </w:p>
    <w:p w14:paraId="36614DAF" w14:textId="77777777" w:rsidR="00BD15DF" w:rsidRPr="00BD15DF" w:rsidRDefault="00BD15DF" w:rsidP="00612FCD">
      <w:pPr>
        <w:rPr>
          <w:bCs/>
        </w:rPr>
      </w:pPr>
      <w:r w:rsidRPr="00BD15DF">
        <w:rPr>
          <w:bCs/>
        </w:rPr>
        <w:t>If you do use the URL without it being refreshed, you may receive one of the following errors.</w:t>
      </w:r>
    </w:p>
    <w:p w14:paraId="4DEE04FF" w14:textId="77777777" w:rsidR="00BD15DF" w:rsidRDefault="00BD15DF" w:rsidP="00612FCD">
      <w:pPr>
        <w:jc w:val="center"/>
      </w:pPr>
      <w:r>
        <w:rPr>
          <w:noProof/>
          <w:lang w:eastAsia="en-AU"/>
        </w:rPr>
        <w:drawing>
          <wp:inline distT="0" distB="0" distL="0" distR="0" wp14:anchorId="2DA0FB4A" wp14:editId="4F01C2A0">
            <wp:extent cx="4312285" cy="1912237"/>
            <wp:effectExtent l="0" t="0" r="0" b="0"/>
            <wp:docPr id="255" name="Picture 255" descr="cid:image002.png@01CE8133.01695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CE8133.01695AC0"/>
                    <pic:cNvPicPr>
                      <a:picLocks noChangeAspect="1" noChangeArrowheads="1"/>
                    </pic:cNvPicPr>
                  </pic:nvPicPr>
                  <pic:blipFill>
                    <a:blip r:embed="rId245" r:link="rId246">
                      <a:extLst>
                        <a:ext uri="{28A0092B-C50C-407E-A947-70E740481C1C}">
                          <a14:useLocalDpi xmlns:a14="http://schemas.microsoft.com/office/drawing/2010/main" val="0"/>
                        </a:ext>
                      </a:extLst>
                    </a:blip>
                    <a:srcRect/>
                    <a:stretch>
                      <a:fillRect/>
                    </a:stretch>
                  </pic:blipFill>
                  <pic:spPr bwMode="auto">
                    <a:xfrm>
                      <a:off x="0" y="0"/>
                      <a:ext cx="4316956" cy="1914308"/>
                    </a:xfrm>
                    <a:prstGeom prst="rect">
                      <a:avLst/>
                    </a:prstGeom>
                    <a:noFill/>
                    <a:ln>
                      <a:noFill/>
                    </a:ln>
                  </pic:spPr>
                </pic:pic>
              </a:graphicData>
            </a:graphic>
          </wp:inline>
        </w:drawing>
      </w:r>
    </w:p>
    <w:tbl>
      <w:tblPr>
        <w:tblW w:w="9333" w:type="dxa"/>
        <w:jc w:val="center"/>
        <w:tblCellSpacing w:w="37" w:type="dxa"/>
        <w:tblCellMar>
          <w:left w:w="0" w:type="dxa"/>
          <w:right w:w="0" w:type="dxa"/>
        </w:tblCellMar>
        <w:tblLook w:val="04A0" w:firstRow="1" w:lastRow="0" w:firstColumn="1" w:lastColumn="0" w:noHBand="0" w:noVBand="1"/>
      </w:tblPr>
      <w:tblGrid>
        <w:gridCol w:w="6295"/>
        <w:gridCol w:w="3038"/>
      </w:tblGrid>
      <w:tr w:rsidR="00BD15DF" w14:paraId="74C19AEC" w14:textId="77777777" w:rsidTr="00612FCD">
        <w:trPr>
          <w:gridAfter w:val="1"/>
          <w:wAfter w:w="2927" w:type="dxa"/>
          <w:tblCellSpacing w:w="37" w:type="dxa"/>
          <w:jc w:val="center"/>
        </w:trPr>
        <w:tc>
          <w:tcPr>
            <w:tcW w:w="6184" w:type="dxa"/>
            <w:tcMar>
              <w:top w:w="45" w:type="dxa"/>
              <w:left w:w="45" w:type="dxa"/>
              <w:bottom w:w="45" w:type="dxa"/>
              <w:right w:w="45" w:type="dxa"/>
            </w:tcMar>
            <w:vAlign w:val="center"/>
            <w:hideMark/>
          </w:tcPr>
          <w:p w14:paraId="3F427CFC" w14:textId="77777777" w:rsidR="00BD15DF" w:rsidRDefault="00BD15DF" w:rsidP="00612FCD">
            <w:pPr>
              <w:spacing w:before="100" w:beforeAutospacing="1" w:after="100" w:afterAutospacing="1" w:line="300" w:lineRule="atLeast"/>
              <w:rPr>
                <w:rFonts w:ascii="Verdana" w:hAnsi="Verdana" w:cs="Calibri"/>
                <w:b/>
                <w:bCs/>
                <w:color w:val="000000"/>
                <w:sz w:val="26"/>
                <w:szCs w:val="26"/>
              </w:rPr>
            </w:pPr>
            <w:r>
              <w:rPr>
                <w:rFonts w:ascii="Verdana" w:hAnsi="Verdana"/>
                <w:b/>
                <w:bCs/>
                <w:color w:val="000000"/>
                <w:sz w:val="26"/>
                <w:szCs w:val="26"/>
              </w:rPr>
              <w:t xml:space="preserve">The page cannot be displayed </w:t>
            </w:r>
          </w:p>
        </w:tc>
      </w:tr>
      <w:tr w:rsidR="00BD15DF" w14:paraId="28B7CDC8" w14:textId="77777777" w:rsidTr="00612FCD">
        <w:trPr>
          <w:tblCellSpacing w:w="37" w:type="dxa"/>
          <w:jc w:val="center"/>
        </w:trPr>
        <w:tc>
          <w:tcPr>
            <w:tcW w:w="9185" w:type="dxa"/>
            <w:gridSpan w:val="2"/>
            <w:tcMar>
              <w:top w:w="45" w:type="dxa"/>
              <w:left w:w="45" w:type="dxa"/>
              <w:bottom w:w="45" w:type="dxa"/>
              <w:right w:w="45" w:type="dxa"/>
            </w:tcMar>
            <w:vAlign w:val="center"/>
            <w:hideMark/>
          </w:tcPr>
          <w:p w14:paraId="42614599" w14:textId="77777777" w:rsidR="00BD15DF" w:rsidRDefault="00BD15DF" w:rsidP="000F2C75">
            <w:pPr>
              <w:rPr>
                <w:rFonts w:ascii="Times New Roman" w:hAnsi="Times New Roman"/>
                <w:sz w:val="24"/>
                <w:szCs w:val="24"/>
              </w:rPr>
            </w:pPr>
            <w:r>
              <w:rPr>
                <w:rFonts w:ascii="Verdana" w:hAnsi="Verdana"/>
                <w:b/>
                <w:bCs/>
                <w:color w:val="000000"/>
                <w:sz w:val="16"/>
                <w:szCs w:val="16"/>
              </w:rPr>
              <w:t xml:space="preserve">Explanation: </w:t>
            </w:r>
            <w:r>
              <w:rPr>
                <w:rFonts w:ascii="Verdana" w:hAnsi="Verdana"/>
                <w:color w:val="000000"/>
                <w:sz w:val="16"/>
                <w:szCs w:val="16"/>
              </w:rPr>
              <w:t>There is a problem with the page you are trying to reach and it cannot be displayed.</w:t>
            </w:r>
          </w:p>
        </w:tc>
      </w:tr>
      <w:tr w:rsidR="00BD15DF" w14:paraId="7D2EA59A" w14:textId="77777777" w:rsidTr="00612FCD">
        <w:trPr>
          <w:tblCellSpacing w:w="37" w:type="dxa"/>
          <w:jc w:val="center"/>
        </w:trPr>
        <w:tc>
          <w:tcPr>
            <w:tcW w:w="9185" w:type="dxa"/>
            <w:gridSpan w:val="2"/>
            <w:tcMar>
              <w:top w:w="45" w:type="dxa"/>
              <w:left w:w="45" w:type="dxa"/>
              <w:bottom w:w="45" w:type="dxa"/>
              <w:right w:w="45" w:type="dxa"/>
            </w:tcMar>
            <w:vAlign w:val="center"/>
            <w:hideMark/>
          </w:tcPr>
          <w:p w14:paraId="2E5E4B46" w14:textId="77777777" w:rsidR="00BD15DF" w:rsidRDefault="00FA5A88" w:rsidP="00612FCD">
            <w:pPr>
              <w:spacing w:line="220" w:lineRule="atLeast"/>
              <w:rPr>
                <w:rFonts w:ascii="Verdana" w:eastAsia="Times New Roman" w:hAnsi="Verdana" w:cs="Calibri"/>
                <w:color w:val="000000"/>
                <w:sz w:val="16"/>
                <w:szCs w:val="16"/>
              </w:rPr>
            </w:pPr>
            <w:r>
              <w:rPr>
                <w:rFonts w:ascii="Verdana" w:eastAsia="Times New Roman" w:hAnsi="Verdana"/>
                <w:color w:val="000000"/>
                <w:sz w:val="16"/>
                <w:szCs w:val="16"/>
              </w:rPr>
              <w:pict w14:anchorId="6F464F5F">
                <v:rect id="_x0000_i1025" style="width:451.3pt;height:1.5pt" o:hrstd="t" o:hrnoshade="t" o:hr="t" fillcolor="silver" stroked="f"/>
              </w:pict>
            </w:r>
          </w:p>
          <w:p w14:paraId="727A7932" w14:textId="77777777" w:rsidR="00BD15DF" w:rsidRDefault="00BD15DF" w:rsidP="000F2C75">
            <w:pPr>
              <w:spacing w:before="120"/>
              <w:rPr>
                <w:rFonts w:ascii="Verdana" w:hAnsi="Verdana"/>
                <w:color w:val="000000"/>
                <w:sz w:val="16"/>
                <w:szCs w:val="16"/>
              </w:rPr>
            </w:pPr>
            <w:r>
              <w:rPr>
                <w:rFonts w:ascii="Verdana" w:hAnsi="Verdana"/>
                <w:b/>
                <w:bCs/>
                <w:color w:val="000000"/>
                <w:sz w:val="16"/>
                <w:szCs w:val="16"/>
              </w:rPr>
              <w:t>Try the following:</w:t>
            </w:r>
          </w:p>
          <w:p w14:paraId="5F8858EA" w14:textId="77777777" w:rsidR="00BD15DF" w:rsidRDefault="00BD15DF" w:rsidP="00A45D80">
            <w:pPr>
              <w:numPr>
                <w:ilvl w:val="0"/>
                <w:numId w:val="64"/>
              </w:numPr>
              <w:spacing w:after="0"/>
              <w:ind w:left="714" w:hanging="357"/>
              <w:rPr>
                <w:rFonts w:ascii="Verdana" w:eastAsia="Times New Roman" w:hAnsi="Verdana"/>
                <w:color w:val="000000"/>
                <w:sz w:val="16"/>
                <w:szCs w:val="16"/>
              </w:rPr>
            </w:pPr>
            <w:r>
              <w:rPr>
                <w:rFonts w:ascii="Verdana" w:eastAsia="Times New Roman" w:hAnsi="Verdana"/>
                <w:b/>
                <w:bCs/>
                <w:color w:val="000000"/>
                <w:sz w:val="16"/>
                <w:szCs w:val="16"/>
              </w:rPr>
              <w:t>Refresh page:</w:t>
            </w:r>
            <w:r>
              <w:rPr>
                <w:rFonts w:ascii="Verdana" w:eastAsia="Times New Roman" w:hAnsi="Verdana"/>
                <w:color w:val="000000"/>
                <w:sz w:val="16"/>
                <w:szCs w:val="16"/>
              </w:rPr>
              <w:t xml:space="preserve"> Search for the page again by clicking the Refresh button. The timeout may have occurred due to Internet congestion. </w:t>
            </w:r>
          </w:p>
          <w:p w14:paraId="0CC7FCA0" w14:textId="77777777" w:rsidR="00BD15DF" w:rsidRDefault="00BD15DF" w:rsidP="00612FCD">
            <w:pPr>
              <w:numPr>
                <w:ilvl w:val="0"/>
                <w:numId w:val="64"/>
              </w:numPr>
              <w:spacing w:before="100" w:beforeAutospacing="1" w:after="100" w:afterAutospacing="1" w:line="220" w:lineRule="atLeast"/>
              <w:rPr>
                <w:rFonts w:ascii="Verdana" w:eastAsia="Times New Roman" w:hAnsi="Verdana"/>
                <w:color w:val="000000"/>
                <w:sz w:val="16"/>
                <w:szCs w:val="16"/>
              </w:rPr>
            </w:pPr>
            <w:r>
              <w:rPr>
                <w:rFonts w:ascii="Verdana" w:eastAsia="Times New Roman" w:hAnsi="Verdana"/>
                <w:b/>
                <w:bCs/>
                <w:color w:val="000000"/>
                <w:sz w:val="16"/>
                <w:szCs w:val="16"/>
              </w:rPr>
              <w:t>Check spelling:</w:t>
            </w:r>
            <w:r>
              <w:rPr>
                <w:rFonts w:ascii="Verdana" w:eastAsia="Times New Roman" w:hAnsi="Verdana"/>
                <w:color w:val="000000"/>
                <w:sz w:val="16"/>
                <w:szCs w:val="16"/>
              </w:rPr>
              <w:t xml:space="preserve"> Check that you typed the Web page address correctly. The address may have been mistyped. </w:t>
            </w:r>
          </w:p>
          <w:p w14:paraId="6F334403" w14:textId="5748A0FC" w:rsidR="00BD15DF" w:rsidRDefault="00BD15DF" w:rsidP="00A45D80">
            <w:pPr>
              <w:numPr>
                <w:ilvl w:val="0"/>
                <w:numId w:val="64"/>
              </w:numPr>
              <w:spacing w:after="0"/>
              <w:ind w:left="714" w:hanging="357"/>
              <w:rPr>
                <w:rFonts w:ascii="Verdana" w:eastAsia="Times New Roman" w:hAnsi="Verdana"/>
                <w:color w:val="000000"/>
                <w:sz w:val="16"/>
                <w:szCs w:val="16"/>
              </w:rPr>
            </w:pPr>
            <w:r>
              <w:rPr>
                <w:rFonts w:ascii="Verdana" w:eastAsia="Times New Roman" w:hAnsi="Verdana"/>
                <w:b/>
                <w:bCs/>
                <w:color w:val="000000"/>
                <w:sz w:val="16"/>
                <w:szCs w:val="16"/>
              </w:rPr>
              <w:t>Access from a link:</w:t>
            </w:r>
            <w:r>
              <w:rPr>
                <w:rFonts w:ascii="Verdana" w:eastAsia="Times New Roman" w:hAnsi="Verdana"/>
                <w:color w:val="000000"/>
                <w:sz w:val="16"/>
                <w:szCs w:val="16"/>
              </w:rPr>
              <w:t xml:space="preserve"> If there is a link to the page you are looking for, </w:t>
            </w:r>
            <w:r w:rsidR="009B503D">
              <w:rPr>
                <w:rFonts w:ascii="Verdana" w:eastAsia="Times New Roman" w:hAnsi="Verdana"/>
                <w:color w:val="000000"/>
                <w:sz w:val="16"/>
                <w:szCs w:val="16"/>
              </w:rPr>
              <w:t xml:space="preserve">such as on the department’s website or in your bookmarks or favourites, </w:t>
            </w:r>
            <w:r>
              <w:rPr>
                <w:rFonts w:ascii="Verdana" w:eastAsia="Times New Roman" w:hAnsi="Verdana"/>
                <w:color w:val="000000"/>
                <w:sz w:val="16"/>
                <w:szCs w:val="16"/>
              </w:rPr>
              <w:t>try acc</w:t>
            </w:r>
            <w:r w:rsidR="00A45D80">
              <w:rPr>
                <w:rFonts w:ascii="Verdana" w:eastAsia="Times New Roman" w:hAnsi="Verdana"/>
                <w:color w:val="000000"/>
                <w:sz w:val="16"/>
                <w:szCs w:val="16"/>
              </w:rPr>
              <w:t>essing the page from that link.</w:t>
            </w:r>
          </w:p>
          <w:p w14:paraId="1CC528A5" w14:textId="77777777" w:rsidR="00BD15DF" w:rsidRDefault="00FA5A88" w:rsidP="00612FCD">
            <w:pPr>
              <w:spacing w:line="220" w:lineRule="atLeast"/>
              <w:rPr>
                <w:rFonts w:ascii="Verdana" w:eastAsia="Times New Roman" w:hAnsi="Verdana"/>
                <w:color w:val="000000"/>
                <w:sz w:val="16"/>
                <w:szCs w:val="16"/>
              </w:rPr>
            </w:pPr>
            <w:r>
              <w:rPr>
                <w:rFonts w:ascii="Verdana" w:eastAsia="Times New Roman" w:hAnsi="Verdana"/>
                <w:color w:val="000000"/>
                <w:sz w:val="16"/>
                <w:szCs w:val="16"/>
              </w:rPr>
              <w:pict w14:anchorId="775FE871">
                <v:rect id="_x0000_i1026" style="width:415.3pt;height:1.5pt" o:hrstd="t" o:hrnoshade="t" o:hr="t" fillcolor="silver" stroked="f"/>
              </w:pict>
            </w:r>
          </w:p>
          <w:p w14:paraId="52B4F7AA" w14:textId="77777777" w:rsidR="00BD15DF" w:rsidRDefault="00BD15DF" w:rsidP="00A45D80">
            <w:pPr>
              <w:rPr>
                <w:rFonts w:ascii="Verdana" w:hAnsi="Verdana"/>
                <w:color w:val="000000"/>
                <w:sz w:val="16"/>
                <w:szCs w:val="16"/>
              </w:rPr>
            </w:pPr>
            <w:r>
              <w:rPr>
                <w:rFonts w:ascii="Verdana" w:hAnsi="Verdana"/>
                <w:color w:val="000000"/>
                <w:sz w:val="16"/>
                <w:szCs w:val="16"/>
              </w:rPr>
              <w:t>Technical Information (for support personnel)</w:t>
            </w:r>
          </w:p>
          <w:p w14:paraId="038E17AB" w14:textId="77777777" w:rsidR="00BD15DF" w:rsidRDefault="00BD15DF" w:rsidP="00A45D80">
            <w:pPr>
              <w:numPr>
                <w:ilvl w:val="0"/>
                <w:numId w:val="65"/>
              </w:numPr>
              <w:spacing w:after="0"/>
              <w:ind w:left="714" w:hanging="357"/>
              <w:rPr>
                <w:rFonts w:ascii="Verdana" w:eastAsia="Times New Roman" w:hAnsi="Verdana" w:cs="Calibri"/>
                <w:color w:val="000000"/>
                <w:sz w:val="16"/>
                <w:szCs w:val="16"/>
              </w:rPr>
            </w:pPr>
            <w:r>
              <w:rPr>
                <w:rFonts w:ascii="Verdana" w:eastAsia="Times New Roman" w:hAnsi="Verdana"/>
                <w:color w:val="000000"/>
                <w:sz w:val="16"/>
                <w:szCs w:val="16"/>
              </w:rPr>
              <w:t xml:space="preserve">Error Code: 403 Forbidden. The server denied the specified Uniform Resource Locator (URL). Contact the server administrator. (12202) </w:t>
            </w:r>
          </w:p>
        </w:tc>
      </w:tr>
      <w:tr w:rsidR="00BD15DF" w14:paraId="2687F546" w14:textId="77777777" w:rsidTr="00612FCD">
        <w:trPr>
          <w:tblCellSpacing w:w="37" w:type="dxa"/>
          <w:jc w:val="center"/>
        </w:trPr>
        <w:tc>
          <w:tcPr>
            <w:tcW w:w="9185" w:type="dxa"/>
            <w:gridSpan w:val="2"/>
            <w:tcMar>
              <w:top w:w="45" w:type="dxa"/>
              <w:left w:w="45" w:type="dxa"/>
              <w:bottom w:w="45" w:type="dxa"/>
              <w:right w:w="45" w:type="dxa"/>
            </w:tcMar>
            <w:vAlign w:val="center"/>
          </w:tcPr>
          <w:p w14:paraId="019404C7" w14:textId="77777777" w:rsidR="00BD15DF" w:rsidRDefault="00BD15DF" w:rsidP="00BD15DF">
            <w:pPr>
              <w:spacing w:line="220" w:lineRule="atLeast"/>
              <w:ind w:right="23"/>
              <w:jc w:val="center"/>
              <w:rPr>
                <w:rFonts w:ascii="Verdana" w:eastAsia="Times New Roman" w:hAnsi="Verdana"/>
                <w:color w:val="000000"/>
                <w:sz w:val="16"/>
                <w:szCs w:val="16"/>
              </w:rPr>
            </w:pPr>
            <w:r>
              <w:rPr>
                <w:noProof/>
                <w:color w:val="1F497D"/>
                <w:lang w:eastAsia="en-AU"/>
              </w:rPr>
              <w:drawing>
                <wp:inline distT="0" distB="0" distL="0" distR="0" wp14:anchorId="35653DD9" wp14:editId="0413F2AD">
                  <wp:extent cx="3098339" cy="2184250"/>
                  <wp:effectExtent l="0" t="0" r="6985" b="6985"/>
                  <wp:docPr id="256" name="Picture 256" descr="cid:image004.jpg@01CFB2FB.E01D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4.jpg@01CFB2FB.E01D3660"/>
                          <pic:cNvPicPr>
                            <a:picLocks noChangeAspect="1" noChangeArrowheads="1"/>
                          </pic:cNvPicPr>
                        </pic:nvPicPr>
                        <pic:blipFill>
                          <a:blip r:embed="rId247" r:link="rId248" cstate="print">
                            <a:extLst>
                              <a:ext uri="{28A0092B-C50C-407E-A947-70E740481C1C}">
                                <a14:useLocalDpi xmlns:a14="http://schemas.microsoft.com/office/drawing/2010/main" val="0"/>
                              </a:ext>
                            </a:extLst>
                          </a:blip>
                          <a:srcRect/>
                          <a:stretch>
                            <a:fillRect/>
                          </a:stretch>
                        </pic:blipFill>
                        <pic:spPr bwMode="auto">
                          <a:xfrm>
                            <a:off x="0" y="0"/>
                            <a:ext cx="3113055" cy="2194624"/>
                          </a:xfrm>
                          <a:prstGeom prst="rect">
                            <a:avLst/>
                          </a:prstGeom>
                          <a:noFill/>
                          <a:ln>
                            <a:noFill/>
                          </a:ln>
                        </pic:spPr>
                      </pic:pic>
                    </a:graphicData>
                  </a:graphic>
                </wp:inline>
              </w:drawing>
            </w:r>
          </w:p>
        </w:tc>
      </w:tr>
    </w:tbl>
    <w:p w14:paraId="48D95400" w14:textId="6D9BA553" w:rsidR="00A45D80" w:rsidRDefault="00A45D80" w:rsidP="00612FCD"/>
    <w:p w14:paraId="072251C6" w14:textId="77777777" w:rsidR="00A45D80" w:rsidRDefault="00A45D80">
      <w:r>
        <w:br w:type="page"/>
      </w:r>
    </w:p>
    <w:p w14:paraId="5478539C" w14:textId="77777777" w:rsidR="00BD15DF" w:rsidRPr="00BD15DF" w:rsidRDefault="00BD15DF" w:rsidP="00612FCD">
      <w:pPr>
        <w:rPr>
          <w:bCs/>
        </w:rPr>
      </w:pPr>
      <w:r w:rsidRPr="00BD15DF">
        <w:rPr>
          <w:bCs/>
        </w:rPr>
        <w:lastRenderedPageBreak/>
        <w:t>To avoid receiving any of the above errors, please follow the steps below:</w:t>
      </w:r>
    </w:p>
    <w:p w14:paraId="272C7478" w14:textId="75A2CDA5" w:rsidR="00BD15DF" w:rsidRPr="00BD15DF" w:rsidRDefault="00BD15DF" w:rsidP="00612FCD">
      <w:pPr>
        <w:rPr>
          <w:bCs/>
        </w:rPr>
      </w:pPr>
      <w:r w:rsidRPr="00612FCD">
        <w:rPr>
          <w:b/>
          <w:bCs/>
        </w:rPr>
        <w:t>Step 1:</w:t>
      </w:r>
      <w:r w:rsidRPr="00BD15DF">
        <w:rPr>
          <w:bCs/>
        </w:rPr>
        <w:t xml:space="preserve"> Open your web browser – please note that you must use only Internet Explorer 11 as your web browser to access HITS as other browsers are not compatible.</w:t>
      </w:r>
    </w:p>
    <w:p w14:paraId="6F7CEF8A" w14:textId="2799F5A1" w:rsidR="00BD15DF" w:rsidRPr="00BD15DF" w:rsidRDefault="00BD15DF" w:rsidP="00612FCD">
      <w:pPr>
        <w:spacing w:after="60"/>
        <w:rPr>
          <w:bCs/>
        </w:rPr>
      </w:pPr>
      <w:r w:rsidRPr="00612FCD">
        <w:rPr>
          <w:b/>
          <w:bCs/>
        </w:rPr>
        <w:t>Step 2:</w:t>
      </w:r>
      <w:r w:rsidRPr="00BD15DF">
        <w:rPr>
          <w:bCs/>
        </w:rPr>
        <w:t xml:space="preserve"> Copy the URL link below and paste it into your web browser – do not double click on the URL link to open it</w:t>
      </w:r>
    </w:p>
    <w:p w14:paraId="26FE7A12" w14:textId="77777777" w:rsidR="00D25169" w:rsidRDefault="00FA5A88" w:rsidP="00BD15DF">
      <w:pPr>
        <w:rPr>
          <w:rStyle w:val="Hyperlink"/>
          <w:rFonts w:cstheme="minorHAnsi"/>
        </w:rPr>
      </w:pPr>
      <w:hyperlink r:id="rId249" w:history="1">
        <w:r w:rsidR="00D25169" w:rsidRPr="00014733">
          <w:rPr>
            <w:rStyle w:val="Hyperlink"/>
            <w:rFonts w:cstheme="minorHAnsi"/>
          </w:rPr>
          <w:t>https://extranet.education.gov.au/FrontDoor/</w:t>
        </w:r>
      </w:hyperlink>
    </w:p>
    <w:p w14:paraId="0B9DBE9D" w14:textId="46D5B48C" w:rsidR="00BD15DF" w:rsidRPr="00BD15DF" w:rsidRDefault="00BD15DF" w:rsidP="00612FCD">
      <w:pPr>
        <w:rPr>
          <w:bCs/>
        </w:rPr>
      </w:pPr>
      <w:r w:rsidRPr="00612FCD">
        <w:rPr>
          <w:b/>
          <w:bCs/>
        </w:rPr>
        <w:t>Step 3:</w:t>
      </w:r>
      <w:r w:rsidRPr="00BD15DF">
        <w:rPr>
          <w:bCs/>
        </w:rPr>
        <w:t xml:space="preserve"> Once the </w:t>
      </w:r>
      <w:r w:rsidR="009B503D">
        <w:rPr>
          <w:bCs/>
        </w:rPr>
        <w:t>eSAM</w:t>
      </w:r>
      <w:r w:rsidRPr="00BD15DF">
        <w:rPr>
          <w:bCs/>
        </w:rPr>
        <w:t xml:space="preserve"> log in page is displayed, enter your Username and Password and then select the ‘Sign In’ button.</w:t>
      </w:r>
    </w:p>
    <w:p w14:paraId="3DA637BF" w14:textId="3CB148F1" w:rsidR="00BD15DF" w:rsidRDefault="00BD15DF" w:rsidP="00612FCD">
      <w:pPr>
        <w:spacing w:after="30"/>
        <w:rPr>
          <w:sz w:val="24"/>
          <w:szCs w:val="24"/>
        </w:rPr>
      </w:pPr>
      <w:r w:rsidRPr="00BD15DF">
        <w:rPr>
          <w:bCs/>
        </w:rPr>
        <w:t xml:space="preserve">You will be navigated to the ‘Welcome to the System for Higher Ed’ </w:t>
      </w:r>
      <w:r w:rsidR="009B503D">
        <w:rPr>
          <w:bCs/>
        </w:rPr>
        <w:t xml:space="preserve">‘HELP IT System’ </w:t>
      </w:r>
      <w:r w:rsidRPr="00BD15DF">
        <w:rPr>
          <w:bCs/>
        </w:rPr>
        <w:t>page and</w:t>
      </w:r>
      <w:r w:rsidRPr="00BD15DF">
        <w:t xml:space="preserve"> </w:t>
      </w:r>
      <w:hyperlink r:id="rId250" w:history="1">
        <w:r w:rsidR="00D25169" w:rsidRPr="007F6CA8">
          <w:rPr>
            <w:rStyle w:val="Hyperlink"/>
          </w:rPr>
          <w:t>https://extranet.education.gov.au/FrontDoor/Bulletin</w:t>
        </w:r>
      </w:hyperlink>
      <w:r w:rsidR="00D25169">
        <w:t xml:space="preserve"> </w:t>
      </w:r>
      <w:r w:rsidRPr="00BD15DF">
        <w:rPr>
          <w:bCs/>
        </w:rPr>
        <w:t xml:space="preserve">will display in </w:t>
      </w:r>
      <w:r w:rsidRPr="00BD15DF">
        <w:rPr>
          <w:rFonts w:ascii="Calibri" w:hAnsi="Calibri" w:cs="Times New Roman"/>
          <w:sz w:val="24"/>
          <w:szCs w:val="24"/>
          <w:lang w:eastAsia="en-AU"/>
        </w:rPr>
        <w:t>your address bar.</w:t>
      </w:r>
    </w:p>
    <w:p w14:paraId="2CB56265" w14:textId="77777777" w:rsidR="00BD15DF" w:rsidRPr="00860D05" w:rsidRDefault="00BD15DF" w:rsidP="00612FCD">
      <w:pPr>
        <w:jc w:val="center"/>
        <w:rPr>
          <w:sz w:val="24"/>
          <w:szCs w:val="24"/>
        </w:rPr>
      </w:pPr>
      <w:r>
        <w:rPr>
          <w:noProof/>
          <w:sz w:val="24"/>
          <w:szCs w:val="24"/>
          <w:lang w:eastAsia="en-AU"/>
        </w:rPr>
        <w:drawing>
          <wp:inline distT="0" distB="0" distL="0" distR="0" wp14:anchorId="62CE3228" wp14:editId="20D44A7E">
            <wp:extent cx="4097292" cy="2341245"/>
            <wp:effectExtent l="0" t="0" r="0" b="1905"/>
            <wp:docPr id="285" name="Picture 285" descr="Image of System for Higher Ed welcome screen" title="Image of System for Higher Ed welc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07914" cy="2347314"/>
                    </a:xfrm>
                    <a:prstGeom prst="rect">
                      <a:avLst/>
                    </a:prstGeom>
                    <a:noFill/>
                    <a:ln>
                      <a:noFill/>
                    </a:ln>
                  </pic:spPr>
                </pic:pic>
              </a:graphicData>
            </a:graphic>
          </wp:inline>
        </w:drawing>
      </w:r>
    </w:p>
    <w:p w14:paraId="458C8586" w14:textId="692B027E" w:rsidR="00BD15DF" w:rsidRPr="00BD15DF" w:rsidRDefault="00BD15DF" w:rsidP="00612FCD">
      <w:pPr>
        <w:rPr>
          <w:rFonts w:ascii="Calibri" w:hAnsi="Calibri" w:cs="Times New Roman"/>
          <w:sz w:val="24"/>
          <w:szCs w:val="24"/>
          <w:lang w:eastAsia="en-AU"/>
        </w:rPr>
      </w:pPr>
      <w:r w:rsidRPr="00612FCD">
        <w:rPr>
          <w:rFonts w:ascii="Calibri" w:hAnsi="Calibri" w:cs="Times New Roman"/>
          <w:b/>
          <w:sz w:val="24"/>
          <w:szCs w:val="24"/>
          <w:lang w:eastAsia="en-AU"/>
        </w:rPr>
        <w:t>Step 4:</w:t>
      </w:r>
      <w:r w:rsidRPr="00BD15DF">
        <w:rPr>
          <w:rFonts w:ascii="Calibri" w:hAnsi="Calibri" w:cs="Times New Roman"/>
          <w:sz w:val="24"/>
          <w:szCs w:val="24"/>
          <w:lang w:eastAsia="en-AU"/>
        </w:rPr>
        <w:t xml:space="preserve"> Save this URL address as your bookmark/favourite and whenever you wish to log into HITS, open a new web browser and use your bookmark/favourite to log in.</w:t>
      </w:r>
    </w:p>
    <w:p w14:paraId="3AEB2E70" w14:textId="0B6BBBBB" w:rsidR="00BD15DF" w:rsidRPr="00BD15DF" w:rsidRDefault="00EF1B19" w:rsidP="00612FCD">
      <w:pPr>
        <w:rPr>
          <w:rFonts w:ascii="Calibri" w:hAnsi="Calibri" w:cs="Times New Roman"/>
          <w:sz w:val="24"/>
          <w:szCs w:val="24"/>
          <w:lang w:eastAsia="en-AU"/>
        </w:rPr>
      </w:pPr>
      <w:r>
        <w:rPr>
          <w:rFonts w:ascii="Calibri" w:hAnsi="Calibri" w:cs="Times New Roman"/>
          <w:sz w:val="24"/>
          <w:szCs w:val="24"/>
          <w:lang w:eastAsia="en-AU"/>
        </w:rPr>
        <w:t xml:space="preserve">Note: </w:t>
      </w:r>
      <w:r w:rsidR="00BD15DF" w:rsidRPr="00BD15DF">
        <w:rPr>
          <w:rFonts w:ascii="Calibri" w:hAnsi="Calibri" w:cs="Times New Roman"/>
          <w:sz w:val="24"/>
          <w:szCs w:val="24"/>
          <w:lang w:eastAsia="en-AU"/>
        </w:rPr>
        <w:t>If you still experience an error, you should clear your browsing history, close your web browser then commence the above steps again.</w:t>
      </w:r>
    </w:p>
    <w:p w14:paraId="6B614079" w14:textId="77777777" w:rsidR="000015D8" w:rsidRDefault="000015D8">
      <w:pPr>
        <w:rPr>
          <w:rFonts w:asciiTheme="majorHAnsi" w:eastAsiaTheme="majorEastAsia" w:hAnsiTheme="majorHAnsi" w:cstheme="majorBidi"/>
          <w:bCs/>
          <w:color w:val="FF0000"/>
          <w:sz w:val="28"/>
          <w:szCs w:val="28"/>
        </w:rPr>
      </w:pPr>
      <w:r>
        <w:rPr>
          <w:rFonts w:asciiTheme="majorHAnsi" w:eastAsiaTheme="majorEastAsia" w:hAnsiTheme="majorHAnsi" w:cstheme="majorBidi"/>
          <w:bCs/>
          <w:color w:val="FF0000"/>
          <w:sz w:val="28"/>
          <w:szCs w:val="28"/>
        </w:rPr>
        <w:br w:type="page"/>
      </w:r>
    </w:p>
    <w:p w14:paraId="0CF34E3B" w14:textId="77777777" w:rsidR="000015D8" w:rsidRPr="00873FF5" w:rsidRDefault="000015D8" w:rsidP="00484012">
      <w:pPr>
        <w:pStyle w:val="Heading2"/>
        <w:jc w:val="right"/>
        <w:rPr>
          <w:rFonts w:asciiTheme="minorHAnsi" w:hAnsiTheme="minorHAnsi" w:cstheme="minorHAnsi"/>
          <w:sz w:val="28"/>
          <w:szCs w:val="28"/>
        </w:rPr>
      </w:pPr>
      <w:bookmarkStart w:id="88" w:name="_Toc522637055"/>
      <w:r w:rsidRPr="00873FF5">
        <w:rPr>
          <w:rFonts w:asciiTheme="minorHAnsi" w:hAnsiTheme="minorHAnsi" w:cstheme="minorHAnsi"/>
          <w:sz w:val="28"/>
          <w:szCs w:val="28"/>
        </w:rPr>
        <w:lastRenderedPageBreak/>
        <w:t>Attachment B – Application status Diagram</w:t>
      </w:r>
      <w:bookmarkEnd w:id="88"/>
      <w:r w:rsidRPr="00873FF5">
        <w:rPr>
          <w:rFonts w:asciiTheme="minorHAnsi" w:hAnsiTheme="minorHAnsi" w:cstheme="minorHAnsi"/>
          <w:sz w:val="28"/>
          <w:szCs w:val="28"/>
        </w:rPr>
        <w:t xml:space="preserve"> </w:t>
      </w:r>
    </w:p>
    <w:p w14:paraId="6D0CF30A" w14:textId="19DE59A9" w:rsidR="000B02CF" w:rsidRDefault="000015D8" w:rsidP="00612FCD">
      <w:pPr>
        <w:spacing w:after="30"/>
        <w:rPr>
          <w:rFonts w:ascii="Calibri" w:hAnsi="Calibri" w:cs="Times New Roman"/>
          <w:sz w:val="24"/>
          <w:szCs w:val="24"/>
          <w:lang w:eastAsia="en-AU"/>
        </w:rPr>
      </w:pPr>
      <w:r>
        <w:rPr>
          <w:rFonts w:ascii="Calibri" w:hAnsi="Calibri" w:cs="Times New Roman"/>
          <w:sz w:val="24"/>
          <w:szCs w:val="24"/>
          <w:lang w:eastAsia="en-AU"/>
        </w:rPr>
        <w:t>The following diagram details how an application progresses through each application status from ‘Draft’ through to ‘Approved’</w:t>
      </w:r>
      <w:r w:rsidR="008E0549">
        <w:rPr>
          <w:rFonts w:ascii="Calibri" w:hAnsi="Calibri" w:cs="Times New Roman"/>
          <w:sz w:val="24"/>
          <w:szCs w:val="24"/>
          <w:lang w:eastAsia="en-AU"/>
        </w:rPr>
        <w:t>/</w:t>
      </w:r>
      <w:r w:rsidR="00525E49">
        <w:rPr>
          <w:rFonts w:ascii="Calibri" w:hAnsi="Calibri" w:cs="Times New Roman"/>
          <w:sz w:val="24"/>
          <w:szCs w:val="24"/>
          <w:lang w:eastAsia="en-AU"/>
        </w:rPr>
        <w:t>’</w:t>
      </w:r>
      <w:r>
        <w:rPr>
          <w:rFonts w:ascii="Calibri" w:hAnsi="Calibri" w:cs="Times New Roman"/>
          <w:sz w:val="24"/>
          <w:szCs w:val="24"/>
          <w:lang w:eastAsia="en-AU"/>
        </w:rPr>
        <w:t>not approved</w:t>
      </w:r>
      <w:r w:rsidR="00525E49">
        <w:rPr>
          <w:rFonts w:ascii="Calibri" w:hAnsi="Calibri" w:cs="Times New Roman"/>
          <w:sz w:val="24"/>
          <w:szCs w:val="24"/>
          <w:lang w:eastAsia="en-AU"/>
        </w:rPr>
        <w:t>’</w:t>
      </w:r>
      <w:r>
        <w:rPr>
          <w:rFonts w:ascii="Calibri" w:hAnsi="Calibri" w:cs="Times New Roman"/>
          <w:sz w:val="24"/>
          <w:szCs w:val="24"/>
          <w:lang w:eastAsia="en-AU"/>
        </w:rPr>
        <w:t>.</w:t>
      </w:r>
      <w:r w:rsidR="00CE3DB9">
        <w:rPr>
          <w:rFonts w:ascii="Calibri" w:hAnsi="Calibri" w:cs="Times New Roman"/>
          <w:sz w:val="24"/>
          <w:szCs w:val="24"/>
          <w:lang w:eastAsia="en-AU"/>
        </w:rPr>
        <w:t xml:space="preserve"> NB ‘RFI’ is relevant only to FEE-HELP applications. </w:t>
      </w:r>
    </w:p>
    <w:p w14:paraId="24D4BD06" w14:textId="77777777" w:rsidR="008E0549" w:rsidRDefault="000015D8" w:rsidP="00612FCD">
      <w:pPr>
        <w:jc w:val="center"/>
        <w:rPr>
          <w:rFonts w:asciiTheme="majorHAnsi" w:eastAsiaTheme="majorEastAsia" w:hAnsiTheme="majorHAnsi" w:cstheme="majorBidi"/>
          <w:bCs/>
          <w:color w:val="FF0000"/>
          <w:sz w:val="28"/>
          <w:szCs w:val="28"/>
        </w:rPr>
      </w:pPr>
      <w:r w:rsidRPr="00DB3AB5">
        <w:rPr>
          <w:rFonts w:ascii="Segoe UI" w:hAnsi="Segoe UI" w:cs="Segoe UI"/>
          <w:noProof/>
          <w:lang w:eastAsia="en-AU"/>
        </w:rPr>
        <w:drawing>
          <wp:inline distT="0" distB="0" distL="0" distR="0" wp14:anchorId="5C67EA70" wp14:editId="5A5F6A2B">
            <wp:extent cx="5397663" cy="5980430"/>
            <wp:effectExtent l="0" t="0" r="0" b="1270"/>
            <wp:docPr id="15" name="Picture 2" descr="Displays a process flow of an application progressing through the assessment stage." title="HITS - Application Statu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srcRect/>
                    <a:stretch>
                      <a:fillRect/>
                    </a:stretch>
                  </pic:blipFill>
                  <pic:spPr bwMode="auto">
                    <a:xfrm>
                      <a:off x="0" y="0"/>
                      <a:ext cx="5399481" cy="5982444"/>
                    </a:xfrm>
                    <a:prstGeom prst="rect">
                      <a:avLst/>
                    </a:prstGeom>
                    <a:noFill/>
                    <a:ln w="9525">
                      <a:noFill/>
                      <a:miter lim="800000"/>
                      <a:headEnd/>
                      <a:tailEnd/>
                    </a:ln>
                  </pic:spPr>
                </pic:pic>
              </a:graphicData>
            </a:graphic>
          </wp:inline>
        </w:drawing>
      </w:r>
    </w:p>
    <w:p w14:paraId="1064425C" w14:textId="77777777" w:rsidR="008E0549" w:rsidRDefault="008E0549" w:rsidP="008E0549">
      <w:r>
        <w:br w:type="page"/>
      </w:r>
    </w:p>
    <w:p w14:paraId="71527938" w14:textId="77777777" w:rsidR="008E0549" w:rsidRPr="00873FF5" w:rsidRDefault="008E0549" w:rsidP="00484012">
      <w:pPr>
        <w:pStyle w:val="Heading2"/>
        <w:spacing w:before="0" w:after="200"/>
        <w:jc w:val="right"/>
        <w:rPr>
          <w:rFonts w:asciiTheme="minorHAnsi" w:hAnsiTheme="minorHAnsi" w:cstheme="minorHAnsi"/>
          <w:sz w:val="28"/>
          <w:szCs w:val="28"/>
        </w:rPr>
      </w:pPr>
      <w:bookmarkStart w:id="89" w:name="_Toc522637056"/>
      <w:r w:rsidRPr="00873FF5">
        <w:rPr>
          <w:rFonts w:asciiTheme="minorHAnsi" w:hAnsiTheme="minorHAnsi" w:cstheme="minorHAnsi"/>
          <w:sz w:val="28"/>
          <w:szCs w:val="28"/>
        </w:rPr>
        <w:lastRenderedPageBreak/>
        <w:t>Attachment C – User Security Declaration Form</w:t>
      </w:r>
      <w:bookmarkEnd w:id="89"/>
      <w:r w:rsidRPr="00873FF5">
        <w:rPr>
          <w:rFonts w:asciiTheme="minorHAnsi" w:hAnsiTheme="minorHAnsi" w:cstheme="minorHAnsi"/>
          <w:sz w:val="28"/>
          <w:szCs w:val="28"/>
        </w:rPr>
        <w:t xml:space="preserve"> </w:t>
      </w:r>
    </w:p>
    <w:p w14:paraId="3F7C8825" w14:textId="77777777" w:rsidR="00C60BD9" w:rsidRPr="00CA72B8" w:rsidRDefault="00C60BD9" w:rsidP="00C60BD9">
      <w:pPr>
        <w:widowControl w:val="0"/>
        <w:overflowPunct w:val="0"/>
        <w:adjustRightInd w:val="0"/>
        <w:spacing w:after="0"/>
        <w:ind w:right="640"/>
        <w:jc w:val="center"/>
        <w:rPr>
          <w:rFonts w:eastAsia="Times New Roman" w:cstheme="minorHAnsi"/>
          <w:b/>
          <w:sz w:val="36"/>
          <w:szCs w:val="36"/>
        </w:rPr>
      </w:pPr>
      <w:r w:rsidRPr="00CA72B8">
        <w:rPr>
          <w:rFonts w:eastAsia="Times New Roman" w:cstheme="minorHAnsi"/>
          <w:b/>
          <w:sz w:val="36"/>
          <w:szCs w:val="36"/>
        </w:rPr>
        <w:t>Department Information, Communications and Technology (ICT) Systems – User Security Declaration</w:t>
      </w:r>
    </w:p>
    <w:p w14:paraId="277FD440" w14:textId="77777777" w:rsidR="00C60BD9" w:rsidRPr="00CA72B8" w:rsidRDefault="00C60BD9" w:rsidP="00C60BD9">
      <w:pPr>
        <w:pBdr>
          <w:top w:val="single" w:sz="4" w:space="1" w:color="auto"/>
          <w:left w:val="single" w:sz="4" w:space="4" w:color="auto"/>
          <w:bottom w:val="single" w:sz="4" w:space="1" w:color="auto"/>
          <w:right w:val="single" w:sz="4" w:space="4" w:color="auto"/>
        </w:pBdr>
        <w:adjustRightInd w:val="0"/>
        <w:spacing w:after="0"/>
        <w:ind w:right="95"/>
        <w:rPr>
          <w:rFonts w:eastAsia="Times New Roman" w:cstheme="minorHAnsi"/>
          <w:color w:val="000000"/>
          <w:lang w:eastAsia="en-AU"/>
        </w:rPr>
      </w:pPr>
    </w:p>
    <w:p w14:paraId="6DFE68CC" w14:textId="77777777" w:rsidR="00C60BD9" w:rsidRPr="00CA72B8" w:rsidRDefault="00C60BD9" w:rsidP="00C60BD9">
      <w:pPr>
        <w:pBdr>
          <w:top w:val="single" w:sz="4" w:space="1" w:color="auto"/>
          <w:left w:val="single" w:sz="4" w:space="4" w:color="auto"/>
          <w:bottom w:val="single" w:sz="4" w:space="1" w:color="auto"/>
          <w:right w:val="single" w:sz="4" w:space="4" w:color="auto"/>
        </w:pBdr>
        <w:tabs>
          <w:tab w:val="left" w:leader="dot" w:pos="5954"/>
        </w:tabs>
        <w:adjustRightInd w:val="0"/>
        <w:spacing w:after="0" w:line="480" w:lineRule="auto"/>
        <w:ind w:right="95"/>
        <w:rPr>
          <w:rFonts w:eastAsia="Times New Roman" w:cstheme="minorHAnsi"/>
          <w:color w:val="000000"/>
          <w:sz w:val="20"/>
          <w:szCs w:val="20"/>
          <w:lang w:eastAsia="en-AU"/>
        </w:rPr>
      </w:pPr>
      <w:r w:rsidRPr="00CA72B8">
        <w:rPr>
          <w:rFonts w:eastAsia="Times New Roman" w:cstheme="minorHAnsi"/>
          <w:color w:val="000000"/>
          <w:sz w:val="20"/>
          <w:szCs w:val="20"/>
          <w:lang w:eastAsia="en-AU"/>
        </w:rPr>
        <w:t>I,</w:t>
      </w:r>
      <w:r w:rsidRPr="00CA72B8">
        <w:rPr>
          <w:rFonts w:eastAsia="Times New Roman" w:cstheme="minorHAnsi"/>
          <w:color w:val="000000"/>
          <w:sz w:val="20"/>
          <w:szCs w:val="20"/>
          <w:lang w:eastAsia="en-AU"/>
        </w:rPr>
        <w:tab/>
        <w:t>[</w:t>
      </w:r>
      <w:r w:rsidRPr="00CA72B8">
        <w:rPr>
          <w:rFonts w:eastAsia="Times New Roman" w:cstheme="minorHAnsi"/>
          <w:color w:val="000000"/>
          <w:sz w:val="18"/>
          <w:szCs w:val="18"/>
          <w:lang w:eastAsia="en-AU"/>
        </w:rPr>
        <w:t>insert full first name/s and surname]</w:t>
      </w:r>
    </w:p>
    <w:p w14:paraId="54075A3C" w14:textId="77777777" w:rsidR="00C60BD9" w:rsidRPr="00CA72B8" w:rsidRDefault="00C60BD9" w:rsidP="00C60BD9">
      <w:pPr>
        <w:pBdr>
          <w:top w:val="single" w:sz="4" w:space="1" w:color="auto"/>
          <w:left w:val="single" w:sz="4" w:space="4" w:color="auto"/>
          <w:bottom w:val="single" w:sz="4" w:space="1" w:color="auto"/>
          <w:right w:val="single" w:sz="4" w:space="4" w:color="auto"/>
        </w:pBdr>
        <w:tabs>
          <w:tab w:val="left" w:leader="dot" w:pos="6804"/>
        </w:tabs>
        <w:adjustRightInd w:val="0"/>
        <w:spacing w:after="0" w:line="480" w:lineRule="auto"/>
        <w:ind w:right="95"/>
        <w:rPr>
          <w:rFonts w:eastAsia="Times New Roman" w:cstheme="minorHAnsi"/>
          <w:color w:val="000000"/>
          <w:sz w:val="20"/>
          <w:szCs w:val="20"/>
          <w:lang w:eastAsia="en-AU"/>
        </w:rPr>
      </w:pPr>
      <w:r w:rsidRPr="00CA72B8">
        <w:rPr>
          <w:rFonts w:eastAsia="Times New Roman" w:cstheme="minorHAnsi"/>
          <w:color w:val="000000"/>
          <w:sz w:val="20"/>
          <w:szCs w:val="20"/>
          <w:lang w:eastAsia="en-AU"/>
        </w:rPr>
        <w:t>of</w:t>
      </w:r>
      <w:r w:rsidRPr="00CA72B8">
        <w:rPr>
          <w:rFonts w:eastAsia="Times New Roman" w:cstheme="minorHAnsi"/>
          <w:color w:val="000000"/>
          <w:sz w:val="20"/>
          <w:szCs w:val="20"/>
          <w:lang w:eastAsia="en-AU"/>
        </w:rPr>
        <w:tab/>
      </w:r>
      <w:r w:rsidRPr="00CA72B8">
        <w:rPr>
          <w:rFonts w:eastAsia="Times New Roman" w:cstheme="minorHAnsi"/>
          <w:color w:val="000000"/>
          <w:sz w:val="18"/>
          <w:szCs w:val="18"/>
          <w:lang w:eastAsia="en-AU"/>
        </w:rPr>
        <w:t>[insert full home address]</w:t>
      </w:r>
    </w:p>
    <w:p w14:paraId="391DA104" w14:textId="77777777" w:rsidR="00C60BD9" w:rsidRPr="00CA72B8" w:rsidRDefault="00C60BD9" w:rsidP="00612FCD">
      <w:pPr>
        <w:widowControl w:val="0"/>
        <w:tabs>
          <w:tab w:val="right" w:pos="9214"/>
        </w:tabs>
        <w:overflowPunct w:val="0"/>
        <w:adjustRightInd w:val="0"/>
        <w:spacing w:before="120"/>
        <w:ind w:right="-45"/>
        <w:rPr>
          <w:rFonts w:eastAsia="Times New Roman" w:cstheme="minorHAnsi"/>
          <w:sz w:val="20"/>
          <w:szCs w:val="20"/>
        </w:rPr>
      </w:pPr>
      <w:r w:rsidRPr="00CA72B8">
        <w:rPr>
          <w:rFonts w:eastAsia="Times New Roman" w:cstheme="minorHAnsi"/>
          <w:sz w:val="20"/>
          <w:szCs w:val="20"/>
        </w:rPr>
        <w:t>acknowledge that I have been provided access to the Department Information, Communications and Technology (ICT) Systems for the purpose of administering Commonwealth Government programs and have the following obligations:</w:t>
      </w:r>
    </w:p>
    <w:p w14:paraId="40B6DB8A" w14:textId="77777777" w:rsidR="00C60BD9" w:rsidRPr="00CA72B8" w:rsidRDefault="00C60BD9" w:rsidP="00612FCD">
      <w:pPr>
        <w:pStyle w:val="ListParagraph"/>
        <w:widowControl w:val="0"/>
        <w:numPr>
          <w:ilvl w:val="0"/>
          <w:numId w:val="83"/>
        </w:numPr>
        <w:overflowPunct w:val="0"/>
        <w:adjustRightInd w:val="0"/>
        <w:spacing w:after="240"/>
        <w:ind w:right="96" w:hanging="357"/>
        <w:rPr>
          <w:rFonts w:eastAsia="Times New Roman" w:cstheme="minorHAnsi"/>
          <w:sz w:val="20"/>
          <w:szCs w:val="20"/>
        </w:rPr>
      </w:pPr>
      <w:r w:rsidRPr="00CA72B8">
        <w:rPr>
          <w:rFonts w:eastAsia="Times New Roman" w:cstheme="minorHAnsi"/>
          <w:sz w:val="20"/>
          <w:szCs w:val="20"/>
        </w:rPr>
        <w:t>I will only access Department ICT Systems for which I have authorisation and for purposes which are relevant to my work.</w:t>
      </w:r>
    </w:p>
    <w:p w14:paraId="421102BE" w14:textId="77777777" w:rsidR="00C60BD9" w:rsidRPr="00CA72B8" w:rsidRDefault="00C60BD9" w:rsidP="002503F4">
      <w:pPr>
        <w:pStyle w:val="ListParagraph"/>
        <w:widowControl w:val="0"/>
        <w:numPr>
          <w:ilvl w:val="0"/>
          <w:numId w:val="83"/>
        </w:numPr>
        <w:overflowPunct w:val="0"/>
        <w:adjustRightInd w:val="0"/>
        <w:spacing w:before="180" w:after="240"/>
        <w:ind w:right="95" w:hanging="357"/>
        <w:rPr>
          <w:rFonts w:eastAsia="Times New Roman" w:cstheme="minorHAnsi"/>
          <w:sz w:val="20"/>
          <w:szCs w:val="20"/>
        </w:rPr>
      </w:pPr>
      <w:r w:rsidRPr="00CA72B8">
        <w:rPr>
          <w:rFonts w:eastAsia="Times New Roman" w:cstheme="minorHAnsi"/>
          <w:sz w:val="20"/>
          <w:szCs w:val="20"/>
        </w:rPr>
        <w:t>I am solely responsible for all action taken on the Department ICT Systems under my UserID.</w:t>
      </w:r>
    </w:p>
    <w:p w14:paraId="21A3030D" w14:textId="77777777" w:rsidR="00C60BD9" w:rsidRPr="00CA72B8" w:rsidRDefault="00C60BD9" w:rsidP="002503F4">
      <w:pPr>
        <w:pStyle w:val="ListParagraph"/>
        <w:widowControl w:val="0"/>
        <w:numPr>
          <w:ilvl w:val="0"/>
          <w:numId w:val="83"/>
        </w:numPr>
        <w:overflowPunct w:val="0"/>
        <w:adjustRightInd w:val="0"/>
        <w:spacing w:before="180" w:after="240"/>
        <w:ind w:right="782" w:hanging="357"/>
        <w:rPr>
          <w:rFonts w:eastAsia="Times New Roman" w:cstheme="minorHAnsi"/>
          <w:sz w:val="20"/>
          <w:szCs w:val="20"/>
        </w:rPr>
      </w:pPr>
      <w:r w:rsidRPr="00CA72B8">
        <w:rPr>
          <w:rFonts w:eastAsia="Times New Roman" w:cstheme="minorHAnsi"/>
          <w:sz w:val="20"/>
          <w:szCs w:val="20"/>
        </w:rPr>
        <w:t>I will maintain the integrity of access to these Systems including, but not limited to:</w:t>
      </w:r>
    </w:p>
    <w:p w14:paraId="05B8BCE7" w14:textId="77777777" w:rsidR="00C60BD9" w:rsidRPr="00CA72B8" w:rsidRDefault="00C60BD9" w:rsidP="002503F4">
      <w:pPr>
        <w:pStyle w:val="ListParagraph"/>
        <w:widowControl w:val="0"/>
        <w:numPr>
          <w:ilvl w:val="0"/>
          <w:numId w:val="85"/>
        </w:numPr>
        <w:overflowPunct w:val="0"/>
        <w:adjustRightInd w:val="0"/>
        <w:spacing w:before="180" w:after="240"/>
        <w:ind w:right="782" w:hanging="357"/>
        <w:rPr>
          <w:rFonts w:eastAsia="Times New Roman" w:cstheme="minorHAnsi"/>
          <w:sz w:val="20"/>
          <w:szCs w:val="20"/>
        </w:rPr>
      </w:pPr>
      <w:r w:rsidRPr="00CA72B8">
        <w:rPr>
          <w:rFonts w:eastAsia="Times New Roman" w:cstheme="minorHAnsi"/>
          <w:sz w:val="20"/>
          <w:szCs w:val="20"/>
        </w:rPr>
        <w:t>not sharing my UserID, nor using another person’s UserID; and</w:t>
      </w:r>
    </w:p>
    <w:p w14:paraId="1B339FB8" w14:textId="77777777" w:rsidR="00C60BD9" w:rsidRPr="00CA72B8" w:rsidRDefault="00C60BD9" w:rsidP="002503F4">
      <w:pPr>
        <w:pStyle w:val="ListParagraph"/>
        <w:widowControl w:val="0"/>
        <w:numPr>
          <w:ilvl w:val="0"/>
          <w:numId w:val="85"/>
        </w:numPr>
        <w:overflowPunct w:val="0"/>
        <w:adjustRightInd w:val="0"/>
        <w:spacing w:before="180" w:after="240"/>
        <w:ind w:right="782" w:hanging="357"/>
        <w:rPr>
          <w:rFonts w:eastAsia="Times New Roman" w:cstheme="minorHAnsi"/>
          <w:sz w:val="20"/>
          <w:szCs w:val="20"/>
        </w:rPr>
      </w:pPr>
      <w:r w:rsidRPr="00CA72B8">
        <w:rPr>
          <w:rFonts w:eastAsia="Times New Roman" w:cstheme="minorHAnsi"/>
          <w:sz w:val="20"/>
          <w:szCs w:val="20"/>
        </w:rPr>
        <w:t>ensuring the safekeeping and confidentiality of my password.</w:t>
      </w:r>
    </w:p>
    <w:p w14:paraId="2683195B" w14:textId="77777777" w:rsidR="00C60BD9" w:rsidRPr="00CA72B8" w:rsidRDefault="00C60BD9" w:rsidP="002503F4">
      <w:pPr>
        <w:pStyle w:val="ListParagraph"/>
        <w:widowControl w:val="0"/>
        <w:numPr>
          <w:ilvl w:val="0"/>
          <w:numId w:val="84"/>
        </w:numPr>
        <w:overflowPunct w:val="0"/>
        <w:adjustRightInd w:val="0"/>
        <w:spacing w:before="180" w:after="240"/>
        <w:ind w:right="95" w:hanging="357"/>
        <w:rPr>
          <w:rFonts w:eastAsia="Times New Roman" w:cstheme="minorHAnsi"/>
          <w:sz w:val="20"/>
          <w:szCs w:val="20"/>
        </w:rPr>
      </w:pPr>
      <w:r w:rsidRPr="00CA72B8">
        <w:rPr>
          <w:rFonts w:eastAsia="Times New Roman" w:cstheme="minorHAnsi"/>
          <w:sz w:val="20"/>
          <w:szCs w:val="20"/>
        </w:rPr>
        <w:t xml:space="preserve">I will not illegally access Department ICT Systems, download or distribute inappropriate, undesirable or offensive material. </w:t>
      </w:r>
    </w:p>
    <w:p w14:paraId="0E7084CA" w14:textId="77777777" w:rsidR="00C60BD9" w:rsidRPr="00CA72B8" w:rsidRDefault="00C60BD9" w:rsidP="002503F4">
      <w:pPr>
        <w:pStyle w:val="ListParagraph"/>
        <w:widowControl w:val="0"/>
        <w:numPr>
          <w:ilvl w:val="0"/>
          <w:numId w:val="84"/>
        </w:numPr>
        <w:overflowPunct w:val="0"/>
        <w:adjustRightInd w:val="0"/>
        <w:spacing w:before="180" w:after="240"/>
        <w:ind w:right="95" w:hanging="357"/>
        <w:rPr>
          <w:rFonts w:eastAsia="Times New Roman" w:cstheme="minorHAnsi"/>
          <w:sz w:val="20"/>
          <w:szCs w:val="20"/>
        </w:rPr>
      </w:pPr>
      <w:r w:rsidRPr="00CA72B8">
        <w:rPr>
          <w:rFonts w:eastAsia="Times New Roman" w:cstheme="minorHAnsi"/>
          <w:sz w:val="20"/>
          <w:szCs w:val="20"/>
        </w:rPr>
        <w:t>I will not use Department ICT systems to violate copyright or infringe the intellectual property of software and the integrity of systems configurations and software.</w:t>
      </w:r>
    </w:p>
    <w:p w14:paraId="0DA2ECDD" w14:textId="77777777" w:rsidR="00C60BD9" w:rsidRPr="00CA72B8" w:rsidRDefault="00C60BD9" w:rsidP="00612FCD">
      <w:pPr>
        <w:pStyle w:val="ListParagraph"/>
        <w:widowControl w:val="0"/>
        <w:numPr>
          <w:ilvl w:val="0"/>
          <w:numId w:val="84"/>
        </w:numPr>
        <w:overflowPunct w:val="0"/>
        <w:adjustRightInd w:val="0"/>
        <w:spacing w:before="120"/>
        <w:ind w:right="96" w:hanging="357"/>
        <w:contextualSpacing w:val="0"/>
        <w:rPr>
          <w:rFonts w:eastAsia="Times New Roman" w:cstheme="minorHAnsi"/>
          <w:sz w:val="20"/>
          <w:szCs w:val="20"/>
        </w:rPr>
      </w:pPr>
      <w:r w:rsidRPr="00CA72B8">
        <w:rPr>
          <w:rFonts w:eastAsia="Times New Roman" w:cstheme="minorHAnsi"/>
          <w:sz w:val="20"/>
          <w:szCs w:val="20"/>
        </w:rPr>
        <w:t xml:space="preserve">I will identify and avoid </w:t>
      </w:r>
      <w:r w:rsidRPr="00CA72B8">
        <w:rPr>
          <w:rFonts w:eastAsia="Times New Roman" w:cstheme="minorHAnsi"/>
          <w:b/>
          <w:sz w:val="20"/>
          <w:szCs w:val="20"/>
        </w:rPr>
        <w:t>conflicts of interest</w:t>
      </w:r>
      <w:r w:rsidRPr="00CA72B8">
        <w:rPr>
          <w:rFonts w:eastAsia="Times New Roman" w:cstheme="minorHAnsi"/>
          <w:sz w:val="20"/>
          <w:szCs w:val="20"/>
        </w:rPr>
        <w:t>. Where there is a perceived or actual conflict of interest I will notify my supervisor or manager and follow appropriate advice before accessing Department ICT Systems.</w:t>
      </w:r>
    </w:p>
    <w:p w14:paraId="3E658598" w14:textId="77777777" w:rsidR="00C60BD9" w:rsidRPr="00CA72B8" w:rsidRDefault="00C60BD9" w:rsidP="00612FCD">
      <w:pPr>
        <w:widowControl w:val="0"/>
        <w:overflowPunct w:val="0"/>
        <w:adjustRightInd w:val="0"/>
        <w:spacing w:before="120"/>
        <w:ind w:right="782"/>
        <w:rPr>
          <w:rFonts w:eastAsia="Times New Roman" w:cstheme="minorHAnsi"/>
          <w:sz w:val="20"/>
          <w:szCs w:val="20"/>
        </w:rPr>
      </w:pPr>
      <w:r w:rsidRPr="00CA72B8">
        <w:rPr>
          <w:rFonts w:eastAsia="Times New Roman" w:cstheme="minorHAnsi"/>
          <w:sz w:val="20"/>
          <w:szCs w:val="20"/>
        </w:rPr>
        <w:t>I understand that:</w:t>
      </w:r>
    </w:p>
    <w:p w14:paraId="57C2F19B" w14:textId="77777777" w:rsidR="00C60BD9" w:rsidRPr="00CA72B8" w:rsidRDefault="00C60BD9" w:rsidP="00612FCD">
      <w:pPr>
        <w:pStyle w:val="ListParagraph"/>
        <w:widowControl w:val="0"/>
        <w:numPr>
          <w:ilvl w:val="0"/>
          <w:numId w:val="86"/>
        </w:numPr>
        <w:tabs>
          <w:tab w:val="left" w:pos="1134"/>
        </w:tabs>
        <w:overflowPunct w:val="0"/>
        <w:adjustRightInd w:val="0"/>
        <w:spacing w:after="180"/>
        <w:ind w:left="714" w:right="96" w:hanging="357"/>
        <w:rPr>
          <w:rFonts w:eastAsia="Times New Roman" w:cstheme="minorHAnsi"/>
          <w:sz w:val="20"/>
          <w:szCs w:val="20"/>
        </w:rPr>
      </w:pPr>
      <w:r w:rsidRPr="00CA72B8">
        <w:rPr>
          <w:rFonts w:eastAsia="Times New Roman" w:cstheme="minorHAnsi"/>
          <w:sz w:val="20"/>
          <w:szCs w:val="20"/>
        </w:rPr>
        <w:t>The Department will use my personal information to monitor my use of Department ICT Systems as part of managing and administering the ICT systems, protecting against unauthorised access, verifying security problems and ensuring compliance with policies.</w:t>
      </w:r>
    </w:p>
    <w:p w14:paraId="6CBBBBE5" w14:textId="77777777" w:rsidR="00C60BD9" w:rsidRPr="00CA72B8" w:rsidRDefault="00C60BD9" w:rsidP="002503F4">
      <w:pPr>
        <w:pStyle w:val="ListParagraph"/>
        <w:widowControl w:val="0"/>
        <w:numPr>
          <w:ilvl w:val="0"/>
          <w:numId w:val="86"/>
        </w:numPr>
        <w:tabs>
          <w:tab w:val="left" w:pos="1134"/>
        </w:tabs>
        <w:overflowPunct w:val="0"/>
        <w:adjustRightInd w:val="0"/>
        <w:spacing w:before="180" w:after="180"/>
        <w:ind w:left="714" w:right="782" w:hanging="357"/>
        <w:rPr>
          <w:rFonts w:eastAsia="Times New Roman" w:cstheme="minorHAnsi"/>
          <w:sz w:val="20"/>
          <w:szCs w:val="20"/>
        </w:rPr>
      </w:pPr>
      <w:r w:rsidRPr="00CA72B8">
        <w:rPr>
          <w:rFonts w:eastAsia="Times New Roman" w:cstheme="minorHAnsi"/>
          <w:sz w:val="20"/>
          <w:szCs w:val="20"/>
        </w:rPr>
        <w:t>I may be required to consent to a criminal history check conducted by the Australian Federal Police.</w:t>
      </w:r>
    </w:p>
    <w:p w14:paraId="7924324E" w14:textId="77777777" w:rsidR="00C60BD9" w:rsidRPr="00CA72B8" w:rsidRDefault="00C60BD9" w:rsidP="002503F4">
      <w:pPr>
        <w:pStyle w:val="ListParagraph"/>
        <w:widowControl w:val="0"/>
        <w:numPr>
          <w:ilvl w:val="0"/>
          <w:numId w:val="86"/>
        </w:numPr>
        <w:tabs>
          <w:tab w:val="left" w:pos="1134"/>
        </w:tabs>
        <w:overflowPunct w:val="0"/>
        <w:adjustRightInd w:val="0"/>
        <w:spacing w:before="180" w:after="180"/>
        <w:ind w:left="714" w:right="782" w:hanging="357"/>
        <w:rPr>
          <w:rFonts w:eastAsia="Times New Roman" w:cstheme="minorHAnsi"/>
          <w:sz w:val="20"/>
          <w:szCs w:val="20"/>
        </w:rPr>
      </w:pPr>
      <w:r w:rsidRPr="00CA72B8">
        <w:rPr>
          <w:rFonts w:eastAsia="Times New Roman" w:cstheme="minorHAnsi"/>
          <w:sz w:val="20"/>
          <w:szCs w:val="20"/>
        </w:rPr>
        <w:t>I must report all suspected breaches of the Department’s ICT Systems to Department IT Security.</w:t>
      </w:r>
    </w:p>
    <w:p w14:paraId="7CAACCC0" w14:textId="77777777" w:rsidR="00C60BD9" w:rsidRPr="00CA72B8" w:rsidRDefault="00C60BD9" w:rsidP="002503F4">
      <w:pPr>
        <w:pStyle w:val="ListParagraph"/>
        <w:widowControl w:val="0"/>
        <w:numPr>
          <w:ilvl w:val="0"/>
          <w:numId w:val="86"/>
        </w:numPr>
        <w:tabs>
          <w:tab w:val="left" w:pos="1134"/>
        </w:tabs>
        <w:overflowPunct w:val="0"/>
        <w:adjustRightInd w:val="0"/>
        <w:spacing w:before="180" w:after="180"/>
        <w:ind w:left="714" w:right="95" w:hanging="357"/>
        <w:rPr>
          <w:rFonts w:eastAsia="Times New Roman" w:cstheme="minorHAnsi"/>
          <w:sz w:val="20"/>
          <w:szCs w:val="20"/>
        </w:rPr>
      </w:pPr>
      <w:r w:rsidRPr="00CA72B8">
        <w:rPr>
          <w:rFonts w:eastAsia="Times New Roman" w:cstheme="minorHAnsi"/>
          <w:sz w:val="20"/>
          <w:szCs w:val="20"/>
        </w:rPr>
        <w:t xml:space="preserve">My access may be suspended </w:t>
      </w:r>
      <w:r w:rsidRPr="00CA72B8">
        <w:rPr>
          <w:rFonts w:eastAsia="Times New Roman" w:cstheme="minorHAnsi"/>
          <w:b/>
          <w:sz w:val="20"/>
          <w:szCs w:val="20"/>
        </w:rPr>
        <w:t>immediately</w:t>
      </w:r>
      <w:r w:rsidRPr="00CA72B8">
        <w:rPr>
          <w:rFonts w:eastAsia="Times New Roman" w:cstheme="minorHAnsi"/>
          <w:sz w:val="20"/>
          <w:szCs w:val="20"/>
        </w:rPr>
        <w:t xml:space="preserve"> without notice where it is suspected or alleged that there has been inappropriate usage of data, records and information and/or where the obligations outlined above have not been met. The Department reserves the right to deny future requests for access to the Department’s ICT systems.</w:t>
      </w:r>
    </w:p>
    <w:p w14:paraId="3F7DC9AD" w14:textId="77777777" w:rsidR="00C60BD9" w:rsidRPr="00CA72B8" w:rsidRDefault="00C60BD9" w:rsidP="002503F4">
      <w:pPr>
        <w:pStyle w:val="ListParagraph"/>
        <w:widowControl w:val="0"/>
        <w:numPr>
          <w:ilvl w:val="0"/>
          <w:numId w:val="86"/>
        </w:numPr>
        <w:overflowPunct w:val="0"/>
        <w:adjustRightInd w:val="0"/>
        <w:spacing w:before="180" w:after="180"/>
        <w:ind w:left="714" w:right="237" w:hanging="357"/>
        <w:rPr>
          <w:rFonts w:eastAsia="Times New Roman" w:cstheme="minorHAnsi"/>
          <w:sz w:val="20"/>
          <w:szCs w:val="20"/>
        </w:rPr>
      </w:pPr>
      <w:r w:rsidRPr="00CA72B8">
        <w:rPr>
          <w:rFonts w:eastAsia="Times New Roman" w:cstheme="minorHAnsi"/>
          <w:sz w:val="20"/>
          <w:szCs w:val="20"/>
        </w:rPr>
        <w:t>It is a criminal offence to provide false or misleading information, or to access or modify restricted data</w:t>
      </w:r>
      <w:r w:rsidRPr="00CA72B8">
        <w:rPr>
          <w:rStyle w:val="FootnoteReference"/>
          <w:rFonts w:eastAsia="Times New Roman" w:cstheme="minorHAnsi"/>
          <w:sz w:val="20"/>
          <w:szCs w:val="20"/>
        </w:rPr>
        <w:footnoteReference w:id="4"/>
      </w:r>
      <w:r w:rsidRPr="00CA72B8">
        <w:rPr>
          <w:rFonts w:eastAsia="Times New Roman" w:cstheme="minorHAnsi"/>
          <w:sz w:val="20"/>
          <w:szCs w:val="20"/>
        </w:rPr>
        <w:t xml:space="preserve">. This includes unauthorised access to, or modification of, restricted data by a person, which is an offence under section 478.1 of the </w:t>
      </w:r>
      <w:r w:rsidRPr="00CA72B8">
        <w:rPr>
          <w:rFonts w:eastAsia="Times New Roman" w:cstheme="minorHAnsi"/>
          <w:i/>
          <w:sz w:val="20"/>
          <w:szCs w:val="20"/>
        </w:rPr>
        <w:t>Criminal Code Act 1995</w:t>
      </w:r>
      <w:r w:rsidRPr="00CA72B8">
        <w:rPr>
          <w:rFonts w:eastAsia="Times New Roman" w:cstheme="minorHAnsi"/>
          <w:sz w:val="20"/>
          <w:szCs w:val="20"/>
        </w:rPr>
        <w:t xml:space="preserve"> and punishable by 2 years imprisonment. Unauthorised access to the Department’s ICT systems or providing false or misleading information may result in criminal and/or civil action being taken against me.</w:t>
      </w:r>
    </w:p>
    <w:p w14:paraId="57AEC94A" w14:textId="77777777" w:rsidR="00C60BD9" w:rsidRPr="00CA72B8" w:rsidRDefault="00C60BD9" w:rsidP="00612FCD">
      <w:pPr>
        <w:pStyle w:val="ListParagraph"/>
        <w:widowControl w:val="0"/>
        <w:numPr>
          <w:ilvl w:val="0"/>
          <w:numId w:val="86"/>
        </w:numPr>
        <w:tabs>
          <w:tab w:val="left" w:pos="8931"/>
        </w:tabs>
        <w:overflowPunct w:val="0"/>
        <w:adjustRightInd w:val="0"/>
        <w:spacing w:before="120"/>
        <w:ind w:left="714" w:right="96" w:hanging="357"/>
        <w:contextualSpacing w:val="0"/>
        <w:rPr>
          <w:rFonts w:eastAsia="Times New Roman" w:cstheme="minorHAnsi"/>
          <w:sz w:val="20"/>
          <w:szCs w:val="20"/>
        </w:rPr>
      </w:pPr>
      <w:r w:rsidRPr="00CA72B8">
        <w:rPr>
          <w:rFonts w:eastAsia="Times New Roman" w:cstheme="minorHAnsi"/>
          <w:sz w:val="20"/>
          <w:szCs w:val="20"/>
        </w:rPr>
        <w:t xml:space="preserve">It is a criminal offence for a Commonwealth officer to publish or communicate information obtained from the Department’s ICT systems. Disclosure of information by Commonwealth officers is an offence under section 70 of the </w:t>
      </w:r>
      <w:r w:rsidRPr="00CA72B8">
        <w:rPr>
          <w:rFonts w:eastAsia="Times New Roman" w:cstheme="minorHAnsi"/>
          <w:i/>
          <w:sz w:val="20"/>
          <w:szCs w:val="20"/>
        </w:rPr>
        <w:t xml:space="preserve">Crimes Act 1914 </w:t>
      </w:r>
      <w:r w:rsidRPr="00CA72B8">
        <w:rPr>
          <w:rFonts w:eastAsia="Times New Roman" w:cstheme="minorHAnsi"/>
          <w:sz w:val="20"/>
          <w:szCs w:val="20"/>
        </w:rPr>
        <w:t xml:space="preserve">and is punishable by 2 years imprisonment. Disclosure of information obtained from the Department’s ICT systems may result in a criminal or civil action being taken </w:t>
      </w:r>
      <w:r w:rsidRPr="00CA72B8">
        <w:rPr>
          <w:rFonts w:eastAsia="Times New Roman" w:cstheme="minorHAnsi"/>
          <w:sz w:val="20"/>
          <w:szCs w:val="20"/>
        </w:rPr>
        <w:lastRenderedPageBreak/>
        <w:t>against me.</w:t>
      </w:r>
    </w:p>
    <w:p w14:paraId="676CF4BF" w14:textId="77777777" w:rsidR="008E0549" w:rsidRPr="00CA72B8" w:rsidRDefault="008E0549" w:rsidP="00612FCD">
      <w:pPr>
        <w:widowControl w:val="0"/>
        <w:overflowPunct w:val="0"/>
        <w:autoSpaceDE w:val="0"/>
        <w:autoSpaceDN w:val="0"/>
        <w:adjustRightInd w:val="0"/>
        <w:spacing w:after="0"/>
        <w:ind w:right="782"/>
        <w:rPr>
          <w:rFonts w:eastAsia="Times New Roman" w:cstheme="minorHAnsi"/>
          <w:b/>
          <w:sz w:val="20"/>
          <w:szCs w:val="20"/>
        </w:rPr>
      </w:pPr>
      <w:r w:rsidRPr="00CA72B8">
        <w:rPr>
          <w:rFonts w:eastAsia="Times New Roman" w:cstheme="minorHAnsi"/>
          <w:b/>
          <w:sz w:val="20"/>
          <w:szCs w:val="20"/>
        </w:rPr>
        <w:t xml:space="preserve">Conflict of Interest </w:t>
      </w:r>
    </w:p>
    <w:p w14:paraId="59F62D8F" w14:textId="77777777" w:rsidR="008E0549" w:rsidRPr="00CA72B8" w:rsidRDefault="008E0549" w:rsidP="00484012">
      <w:pPr>
        <w:widowControl w:val="0"/>
        <w:overflowPunct w:val="0"/>
        <w:autoSpaceDE w:val="0"/>
        <w:autoSpaceDN w:val="0"/>
        <w:adjustRightInd w:val="0"/>
        <w:spacing w:after="0"/>
        <w:ind w:right="782"/>
        <w:rPr>
          <w:rFonts w:eastAsia="Times New Roman" w:cstheme="minorHAnsi"/>
          <w:sz w:val="20"/>
          <w:szCs w:val="20"/>
        </w:rPr>
      </w:pPr>
      <w:r w:rsidRPr="00CA72B8">
        <w:rPr>
          <w:rFonts w:eastAsia="Times New Roman" w:cstheme="minorHAnsi"/>
          <w:sz w:val="20"/>
          <w:szCs w:val="20"/>
        </w:rPr>
        <w:t>The onus is on you to be alert and identify any actual or potential conflict of interest, financial or otherwise.</w:t>
      </w:r>
    </w:p>
    <w:p w14:paraId="543EAF8C" w14:textId="77777777" w:rsidR="008E0549" w:rsidRPr="00612FCD" w:rsidRDefault="008E0549" w:rsidP="00612FCD">
      <w:pPr>
        <w:spacing w:after="0"/>
        <w:rPr>
          <w:rFonts w:eastAsia="Times New Roman" w:cstheme="minorHAnsi"/>
          <w:sz w:val="12"/>
          <w:szCs w:val="12"/>
        </w:rPr>
      </w:pPr>
    </w:p>
    <w:p w14:paraId="7FC4C2E5" w14:textId="77777777" w:rsidR="00612FCD" w:rsidRDefault="008E0549" w:rsidP="00612FCD">
      <w:pPr>
        <w:spacing w:after="0"/>
        <w:rPr>
          <w:rFonts w:eastAsia="Times New Roman" w:cstheme="minorHAnsi"/>
          <w:sz w:val="20"/>
          <w:szCs w:val="20"/>
        </w:rPr>
      </w:pPr>
      <w:r w:rsidRPr="00CA72B8">
        <w:rPr>
          <w:rFonts w:eastAsia="Times New Roman" w:cstheme="minorHAnsi"/>
          <w:sz w:val="20"/>
          <w:szCs w:val="20"/>
        </w:rPr>
        <w:t>A conflict of interest is defined as a situation where a staff member has, or could be perceived as having, a personal interest in a matter that is the subject of a decision or duty of the staff member.</w:t>
      </w:r>
    </w:p>
    <w:p w14:paraId="713BE77D" w14:textId="2FDDBF85" w:rsidR="00484012" w:rsidRDefault="008E0549" w:rsidP="00612FCD">
      <w:pPr>
        <w:spacing w:after="0"/>
        <w:rPr>
          <w:rFonts w:eastAsia="Times New Roman" w:cstheme="minorHAnsi"/>
          <w:sz w:val="20"/>
          <w:szCs w:val="20"/>
        </w:rPr>
      </w:pPr>
      <w:r w:rsidRPr="00CA72B8">
        <w:rPr>
          <w:rFonts w:eastAsia="Times New Roman" w:cstheme="minorHAnsi"/>
          <w:sz w:val="20"/>
          <w:szCs w:val="20"/>
        </w:rPr>
        <w:t>A personal interest includes, but is not limited to, a direct or indirect, past, current or planned future financial, management, organisational membership or any other interest by the staff member or by a business associate, family member or friend of the staff member.</w:t>
      </w:r>
    </w:p>
    <w:p w14:paraId="69091A5F" w14:textId="77777777" w:rsidR="00484012" w:rsidRDefault="00484012">
      <w:pPr>
        <w:rPr>
          <w:rFonts w:eastAsia="Times New Roman" w:cstheme="minorHAnsi"/>
          <w:sz w:val="20"/>
          <w:szCs w:val="20"/>
        </w:rPr>
      </w:pPr>
      <w:r>
        <w:rPr>
          <w:rFonts w:eastAsia="Times New Roman" w:cstheme="minorHAnsi"/>
          <w:sz w:val="20"/>
          <w:szCs w:val="20"/>
        </w:rPr>
        <w:br w:type="page"/>
      </w:r>
    </w:p>
    <w:p w14:paraId="222C9562" w14:textId="77777777" w:rsidR="00C60BD9" w:rsidRPr="00CA72B8" w:rsidRDefault="008E0549" w:rsidP="00612FCD">
      <w:pPr>
        <w:widowControl w:val="0"/>
        <w:overflowPunct w:val="0"/>
        <w:autoSpaceDE w:val="0"/>
        <w:autoSpaceDN w:val="0"/>
        <w:adjustRightInd w:val="0"/>
        <w:spacing w:before="120"/>
        <w:ind w:right="782"/>
        <w:rPr>
          <w:rFonts w:eastAsia="Times New Roman" w:cstheme="minorHAnsi"/>
          <w:sz w:val="20"/>
          <w:szCs w:val="20"/>
        </w:rPr>
      </w:pPr>
      <w:r w:rsidRPr="00CA72B8">
        <w:rPr>
          <w:rFonts w:eastAsia="Times New Roman" w:cstheme="minorHAnsi"/>
          <w:sz w:val="20"/>
          <w:szCs w:val="20"/>
        </w:rPr>
        <w:lastRenderedPageBreak/>
        <w:t xml:space="preserve">Your employer should refer you to an internal policy in relation to responding to conflict of interest situations. </w:t>
      </w:r>
    </w:p>
    <w:p w14:paraId="236B8487" w14:textId="77777777" w:rsidR="00C60BD9" w:rsidRPr="00CA72B8" w:rsidRDefault="00C60BD9" w:rsidP="00612FCD">
      <w:pPr>
        <w:widowControl w:val="0"/>
        <w:overflowPunct w:val="0"/>
        <w:autoSpaceDE w:val="0"/>
        <w:autoSpaceDN w:val="0"/>
        <w:adjustRightInd w:val="0"/>
        <w:spacing w:after="0"/>
        <w:ind w:right="782"/>
        <w:rPr>
          <w:rFonts w:eastAsia="Times New Roman" w:cstheme="minorHAnsi"/>
          <w:sz w:val="20"/>
          <w:szCs w:val="20"/>
        </w:rPr>
      </w:pPr>
      <w:r w:rsidRPr="00CA72B8">
        <w:rPr>
          <w:rFonts w:eastAsia="Times New Roman" w:cstheme="minorHAnsi"/>
          <w:b/>
          <w:sz w:val="20"/>
          <w:szCs w:val="20"/>
        </w:rPr>
        <w:t>Certification</w:t>
      </w:r>
    </w:p>
    <w:p w14:paraId="6EC80429" w14:textId="77777777" w:rsidR="00C60BD9" w:rsidRPr="00CA72B8" w:rsidRDefault="00C60BD9" w:rsidP="00612FCD">
      <w:pPr>
        <w:spacing w:after="60"/>
        <w:rPr>
          <w:rFonts w:cstheme="minorHAnsi"/>
          <w:sz w:val="18"/>
          <w:szCs w:val="18"/>
        </w:rPr>
      </w:pPr>
      <w:r w:rsidRPr="00CA72B8">
        <w:rPr>
          <w:rFonts w:cstheme="minorHAnsi"/>
          <w:sz w:val="18"/>
          <w:szCs w:val="18"/>
        </w:rPr>
        <w:t>I certify that:</w:t>
      </w:r>
    </w:p>
    <w:p w14:paraId="40670248" w14:textId="77777777" w:rsidR="00612FCD" w:rsidRDefault="00FA5A88" w:rsidP="00612FCD">
      <w:pPr>
        <w:spacing w:before="60" w:after="0"/>
        <w:rPr>
          <w:rFonts w:cstheme="minorHAnsi"/>
          <w:sz w:val="18"/>
          <w:szCs w:val="18"/>
        </w:rPr>
      </w:pPr>
      <w:sdt>
        <w:sdtPr>
          <w:rPr>
            <w:rFonts w:cstheme="minorHAnsi"/>
            <w:sz w:val="24"/>
            <w:szCs w:val="24"/>
          </w:rPr>
          <w:id w:val="724947768"/>
          <w14:checkbox>
            <w14:checked w14:val="0"/>
            <w14:checkedState w14:val="00FC" w14:font="Wingdings"/>
            <w14:uncheckedState w14:val="2610" w14:font="MS Gothic"/>
          </w14:checkbox>
        </w:sdtPr>
        <w:sdtEndPr/>
        <w:sdtContent>
          <w:r w:rsidR="00C60BD9" w:rsidRPr="00CA72B8">
            <w:rPr>
              <w:rFonts w:ascii="Segoe UI Symbol" w:eastAsia="MS Gothic" w:hAnsi="Segoe UI Symbol" w:cs="Segoe UI Symbol"/>
              <w:sz w:val="24"/>
              <w:szCs w:val="24"/>
            </w:rPr>
            <w:t>☐</w:t>
          </w:r>
        </w:sdtContent>
      </w:sdt>
      <w:r w:rsidR="00C60BD9" w:rsidRPr="00CA72B8">
        <w:rPr>
          <w:rFonts w:cstheme="minorHAnsi"/>
          <w:sz w:val="18"/>
          <w:szCs w:val="18"/>
        </w:rPr>
        <w:t xml:space="preserve"> </w:t>
      </w:r>
      <w:r w:rsidR="00C60BD9" w:rsidRPr="00CA72B8">
        <w:rPr>
          <w:rFonts w:cstheme="minorHAnsi"/>
          <w:sz w:val="18"/>
          <w:szCs w:val="18"/>
        </w:rPr>
        <w:tab/>
        <w:t>I will be listed as a Contact in the HITS Contact List</w:t>
      </w:r>
    </w:p>
    <w:p w14:paraId="66BC5148" w14:textId="305823ED" w:rsidR="008E0549" w:rsidRPr="00CA72B8" w:rsidRDefault="008E0549" w:rsidP="00612FCD">
      <w:pPr>
        <w:spacing w:before="120" w:after="0"/>
        <w:rPr>
          <w:rFonts w:eastAsia="Times New Roman" w:cstheme="minorHAnsi"/>
          <w:b/>
          <w:sz w:val="20"/>
          <w:szCs w:val="20"/>
        </w:rPr>
      </w:pPr>
      <w:r w:rsidRPr="00CA72B8">
        <w:rPr>
          <w:rFonts w:eastAsia="Times New Roman" w:cstheme="minorHAnsi"/>
          <w:b/>
          <w:sz w:val="20"/>
          <w:szCs w:val="20"/>
        </w:rPr>
        <w:t>Privacy Notice</w:t>
      </w:r>
    </w:p>
    <w:p w14:paraId="61871B1C" w14:textId="0F95B6B3" w:rsidR="008E0549" w:rsidRPr="00CA72B8" w:rsidRDefault="008E0549" w:rsidP="00612FCD">
      <w:pPr>
        <w:widowControl w:val="0"/>
        <w:overflowPunct w:val="0"/>
        <w:autoSpaceDE w:val="0"/>
        <w:autoSpaceDN w:val="0"/>
        <w:adjustRightInd w:val="0"/>
        <w:spacing w:before="120" w:after="0"/>
        <w:ind w:right="782"/>
        <w:rPr>
          <w:rFonts w:eastAsia="Times New Roman" w:cstheme="minorHAnsi"/>
          <w:sz w:val="20"/>
          <w:szCs w:val="20"/>
        </w:rPr>
      </w:pPr>
      <w:r w:rsidRPr="00CA72B8">
        <w:rPr>
          <w:rFonts w:eastAsia="Times New Roman" w:cstheme="minorHAnsi"/>
          <w:sz w:val="20"/>
          <w:szCs w:val="20"/>
        </w:rPr>
        <w:t>The Department is collecting this information for the purposes of verifying your identity to determine whether access is provided t</w:t>
      </w:r>
      <w:r w:rsidR="00612FCD">
        <w:rPr>
          <w:rFonts w:eastAsia="Times New Roman" w:cstheme="minorHAnsi"/>
          <w:sz w:val="20"/>
          <w:szCs w:val="20"/>
        </w:rPr>
        <w:t>o the Department’s ICT systems.</w:t>
      </w:r>
    </w:p>
    <w:p w14:paraId="1727E6DA" w14:textId="77777777" w:rsidR="008E0549" w:rsidRPr="00CA72B8" w:rsidRDefault="008E0549" w:rsidP="00612FCD">
      <w:pPr>
        <w:widowControl w:val="0"/>
        <w:overflowPunct w:val="0"/>
        <w:autoSpaceDE w:val="0"/>
        <w:autoSpaceDN w:val="0"/>
        <w:adjustRightInd w:val="0"/>
        <w:spacing w:before="120" w:after="0"/>
        <w:ind w:right="782"/>
        <w:rPr>
          <w:rFonts w:eastAsia="Times New Roman" w:cstheme="minorHAnsi"/>
          <w:sz w:val="20"/>
          <w:szCs w:val="20"/>
        </w:rPr>
      </w:pPr>
      <w:r w:rsidRPr="00CA72B8">
        <w:rPr>
          <w:rFonts w:eastAsia="Times New Roman" w:cstheme="minorHAnsi"/>
          <w:sz w:val="20"/>
          <w:szCs w:val="20"/>
        </w:rPr>
        <w:t>The Department may use this information for the purposes of managing and administering ICT systems, protecting against unauthorised access, verifying security problems and ensuring compliance with policy.</w:t>
      </w:r>
    </w:p>
    <w:p w14:paraId="70CFFF53" w14:textId="77777777" w:rsidR="008E0549" w:rsidRPr="00CA72B8" w:rsidRDefault="008E0549" w:rsidP="00612FCD">
      <w:pPr>
        <w:widowControl w:val="0"/>
        <w:overflowPunct w:val="0"/>
        <w:autoSpaceDE w:val="0"/>
        <w:autoSpaceDN w:val="0"/>
        <w:adjustRightInd w:val="0"/>
        <w:spacing w:before="120" w:after="0"/>
        <w:ind w:right="782"/>
        <w:rPr>
          <w:rFonts w:eastAsia="Times New Roman" w:cstheme="minorHAnsi"/>
          <w:sz w:val="20"/>
          <w:szCs w:val="20"/>
        </w:rPr>
      </w:pPr>
      <w:r w:rsidRPr="00CA72B8">
        <w:rPr>
          <w:rFonts w:eastAsia="Times New Roman" w:cstheme="minorHAnsi"/>
          <w:sz w:val="20"/>
          <w:szCs w:val="20"/>
        </w:rPr>
        <w:t>The Department will not disclose this information unless it is required or authorised by or under law. Alternatively the Department may seek your consent to disclose this information.</w:t>
      </w:r>
    </w:p>
    <w:p w14:paraId="768313F3" w14:textId="77777777" w:rsidR="00C60BD9" w:rsidRPr="00CA72B8" w:rsidRDefault="00C60BD9" w:rsidP="00612FCD">
      <w:pPr>
        <w:pBdr>
          <w:bottom w:val="single" w:sz="4" w:space="1" w:color="auto"/>
        </w:pBdr>
        <w:spacing w:after="0"/>
        <w:rPr>
          <w:rFonts w:eastAsia="Times New Roman" w:cstheme="minorHAnsi"/>
          <w:sz w:val="18"/>
          <w:szCs w:val="18"/>
        </w:rPr>
      </w:pPr>
      <w:r w:rsidRPr="00CA72B8">
        <w:rPr>
          <w:rFonts w:eastAsia="Times New Roman" w:cstheme="minorHAnsi"/>
          <w:noProof/>
          <w:sz w:val="18"/>
          <w:szCs w:val="18"/>
          <w:lang w:eastAsia="en-AU"/>
        </w:rPr>
        <mc:AlternateContent>
          <mc:Choice Requires="wps">
            <w:drawing>
              <wp:anchor distT="0" distB="0" distL="114300" distR="114300" simplePos="0" relativeHeight="251659264" behindDoc="0" locked="0" layoutInCell="1" allowOverlap="1" wp14:anchorId="37E78E18" wp14:editId="1F589858">
                <wp:simplePos x="0" y="0"/>
                <wp:positionH relativeFrom="margin">
                  <wp:align>right</wp:align>
                </wp:positionH>
                <wp:positionV relativeFrom="paragraph">
                  <wp:posOffset>118744</wp:posOffset>
                </wp:positionV>
                <wp:extent cx="6248400" cy="3552825"/>
                <wp:effectExtent l="0" t="0" r="19050" b="28575"/>
                <wp:wrapNone/>
                <wp:docPr id="240" name="Rectangle 240" descr="formatting" title="text box"/>
                <wp:cNvGraphicFramePr/>
                <a:graphic xmlns:a="http://schemas.openxmlformats.org/drawingml/2006/main">
                  <a:graphicData uri="http://schemas.microsoft.com/office/word/2010/wordprocessingShape">
                    <wps:wsp>
                      <wps:cNvSpPr/>
                      <wps:spPr>
                        <a:xfrm>
                          <a:off x="0" y="0"/>
                          <a:ext cx="6248400" cy="35528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6CDFE" id="Rectangle 240" o:spid="_x0000_s1026" alt="Title: text box - Description: formatting" style="position:absolute;margin-left:440.8pt;margin-top:9.35pt;width:492pt;height:279.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" filled="f" strokecolor="#243f60 [1604]" strokeweight="2pt">
                <w10:wrap anchorx="margin"/>
              </v:rect>
            </w:pict>
          </mc:Fallback>
        </mc:AlternateContent>
      </w:r>
    </w:p>
    <w:p w14:paraId="1DA15AC6" w14:textId="77777777" w:rsidR="00C60BD9" w:rsidRPr="00612FCD" w:rsidRDefault="00C60BD9" w:rsidP="00612FCD">
      <w:pPr>
        <w:widowControl w:val="0"/>
        <w:overflowPunct w:val="0"/>
        <w:adjustRightInd w:val="0"/>
        <w:spacing w:before="120" w:after="0"/>
        <w:rPr>
          <w:rFonts w:eastAsia="Times New Roman" w:cstheme="minorHAnsi"/>
          <w:b/>
          <w:i/>
          <w:sz w:val="20"/>
          <w:szCs w:val="20"/>
        </w:rPr>
      </w:pPr>
      <w:r w:rsidRPr="00612FCD">
        <w:rPr>
          <w:rFonts w:eastAsia="Times New Roman" w:cstheme="minorHAnsi"/>
          <w:b/>
          <w:i/>
          <w:sz w:val="20"/>
          <w:szCs w:val="20"/>
        </w:rPr>
        <w:t>Declaration:</w:t>
      </w:r>
    </w:p>
    <w:p w14:paraId="52241D65" w14:textId="77777777" w:rsidR="00C60BD9" w:rsidRPr="00612FCD" w:rsidRDefault="00C60BD9" w:rsidP="00612FCD">
      <w:pPr>
        <w:pStyle w:val="ListParagraph"/>
        <w:widowControl w:val="0"/>
        <w:numPr>
          <w:ilvl w:val="0"/>
          <w:numId w:val="87"/>
        </w:numPr>
        <w:overflowPunct w:val="0"/>
        <w:adjustRightInd w:val="0"/>
        <w:spacing w:before="120" w:after="0"/>
        <w:ind w:left="714" w:hanging="357"/>
        <w:contextualSpacing w:val="0"/>
        <w:rPr>
          <w:rFonts w:eastAsia="Times New Roman" w:cstheme="minorHAnsi"/>
          <w:sz w:val="20"/>
          <w:szCs w:val="20"/>
        </w:rPr>
      </w:pPr>
      <w:r w:rsidRPr="00612FCD">
        <w:rPr>
          <w:rFonts w:eastAsia="Times New Roman" w:cstheme="minorHAnsi"/>
          <w:sz w:val="20"/>
          <w:szCs w:val="20"/>
        </w:rPr>
        <w:t xml:space="preserve">I have read and understood my obligations outlined in this Declaration </w:t>
      </w:r>
    </w:p>
    <w:p w14:paraId="4E887FC3" w14:textId="77777777" w:rsidR="00C60BD9" w:rsidRPr="00612FCD" w:rsidRDefault="00C60BD9" w:rsidP="00612FCD">
      <w:pPr>
        <w:pStyle w:val="ListParagraph"/>
        <w:widowControl w:val="0"/>
        <w:numPr>
          <w:ilvl w:val="0"/>
          <w:numId w:val="87"/>
        </w:numPr>
        <w:overflowPunct w:val="0"/>
        <w:adjustRightInd w:val="0"/>
        <w:spacing w:after="0"/>
        <w:ind w:left="714" w:hanging="357"/>
        <w:contextualSpacing w:val="0"/>
        <w:rPr>
          <w:rFonts w:eastAsia="Times New Roman" w:cstheme="minorHAnsi"/>
          <w:sz w:val="20"/>
          <w:szCs w:val="20"/>
        </w:rPr>
      </w:pPr>
      <w:r w:rsidRPr="00612FCD">
        <w:rPr>
          <w:rFonts w:eastAsia="Times New Roman" w:cstheme="minorHAnsi"/>
          <w:sz w:val="20"/>
          <w:szCs w:val="20"/>
        </w:rPr>
        <w:t>I am not currently before the Court charged nor have I been found guilty with any fraud related or unauthorised access offences</w:t>
      </w:r>
    </w:p>
    <w:p w14:paraId="659A2E09" w14:textId="77777777" w:rsidR="00C60BD9" w:rsidRPr="00CA72B8" w:rsidRDefault="00C60BD9" w:rsidP="00612FCD">
      <w:pPr>
        <w:widowControl w:val="0"/>
        <w:overflowPunct w:val="0"/>
        <w:adjustRightInd w:val="0"/>
        <w:spacing w:before="180" w:after="0"/>
        <w:rPr>
          <w:rFonts w:eastAsia="Times New Roman" w:cstheme="minorHAnsi"/>
          <w:sz w:val="18"/>
          <w:szCs w:val="18"/>
        </w:rPr>
      </w:pPr>
    </w:p>
    <w:p w14:paraId="66E4F312" w14:textId="77777777" w:rsidR="00C60BD9" w:rsidRPr="00CA72B8" w:rsidRDefault="00C60BD9" w:rsidP="00C60BD9">
      <w:pPr>
        <w:widowControl w:val="0"/>
        <w:pBdr>
          <w:top w:val="single" w:sz="4" w:space="1" w:color="auto"/>
        </w:pBdr>
        <w:tabs>
          <w:tab w:val="left" w:pos="1985"/>
          <w:tab w:val="left" w:pos="6804"/>
        </w:tabs>
        <w:overflowPunct w:val="0"/>
        <w:adjustRightInd w:val="0"/>
        <w:spacing w:before="180" w:after="0"/>
        <w:rPr>
          <w:rFonts w:eastAsia="Times New Roman" w:cstheme="minorHAnsi"/>
          <w:i/>
          <w:sz w:val="18"/>
          <w:szCs w:val="18"/>
        </w:rPr>
      </w:pPr>
      <w:r w:rsidRPr="00CA72B8">
        <w:rPr>
          <w:rFonts w:eastAsia="Times New Roman" w:cstheme="minorHAnsi"/>
          <w:sz w:val="18"/>
          <w:szCs w:val="18"/>
        </w:rPr>
        <w:tab/>
      </w:r>
      <w:r w:rsidRPr="00CA72B8">
        <w:rPr>
          <w:rFonts w:eastAsia="Times New Roman" w:cstheme="minorHAnsi"/>
          <w:i/>
          <w:sz w:val="18"/>
          <w:szCs w:val="18"/>
        </w:rPr>
        <w:t>Signature</w:t>
      </w:r>
      <w:r w:rsidR="00B42A41">
        <w:rPr>
          <w:rFonts w:eastAsia="Times New Roman" w:cstheme="minorHAnsi"/>
          <w:i/>
          <w:sz w:val="18"/>
          <w:szCs w:val="18"/>
        </w:rPr>
        <w:t xml:space="preserve"> of applicant</w:t>
      </w:r>
      <w:r w:rsidRPr="00CA72B8">
        <w:rPr>
          <w:rFonts w:eastAsia="Times New Roman" w:cstheme="minorHAnsi"/>
          <w:i/>
          <w:sz w:val="18"/>
          <w:szCs w:val="18"/>
        </w:rPr>
        <w:tab/>
        <w:t>Date</w:t>
      </w:r>
    </w:p>
    <w:p w14:paraId="784DF7A4" w14:textId="77777777" w:rsidR="00C60BD9" w:rsidRPr="00CA72B8" w:rsidRDefault="00C60BD9" w:rsidP="00C60BD9">
      <w:pPr>
        <w:widowControl w:val="0"/>
        <w:overflowPunct w:val="0"/>
        <w:adjustRightInd w:val="0"/>
        <w:spacing w:before="180" w:after="0"/>
        <w:rPr>
          <w:rFonts w:eastAsia="Times New Roman" w:cstheme="minorHAnsi"/>
          <w:i/>
          <w:sz w:val="18"/>
          <w:szCs w:val="18"/>
        </w:rPr>
      </w:pPr>
    </w:p>
    <w:p w14:paraId="62224351" w14:textId="77777777" w:rsidR="00C60BD9" w:rsidRPr="00CA72B8" w:rsidRDefault="00C60BD9" w:rsidP="00C60BD9">
      <w:pPr>
        <w:widowControl w:val="0"/>
        <w:pBdr>
          <w:top w:val="single" w:sz="4" w:space="1" w:color="auto"/>
        </w:pBdr>
        <w:tabs>
          <w:tab w:val="left" w:pos="993"/>
          <w:tab w:val="left" w:pos="6804"/>
        </w:tabs>
        <w:overflowPunct w:val="0"/>
        <w:adjustRightInd w:val="0"/>
        <w:spacing w:before="180" w:after="0"/>
        <w:rPr>
          <w:rFonts w:eastAsia="Times New Roman" w:cstheme="minorHAnsi"/>
          <w:i/>
          <w:sz w:val="18"/>
          <w:szCs w:val="18"/>
        </w:rPr>
      </w:pPr>
      <w:r w:rsidRPr="00CA72B8">
        <w:rPr>
          <w:rFonts w:eastAsia="Times New Roman" w:cstheme="minorHAnsi"/>
          <w:i/>
          <w:sz w:val="18"/>
          <w:szCs w:val="18"/>
        </w:rPr>
        <w:tab/>
        <w:t>Supervisor/Witness Signature &amp; Date</w:t>
      </w:r>
      <w:r w:rsidRPr="00CA72B8">
        <w:rPr>
          <w:rFonts w:eastAsia="Times New Roman" w:cstheme="minorHAnsi"/>
          <w:i/>
          <w:sz w:val="18"/>
          <w:szCs w:val="18"/>
        </w:rPr>
        <w:tab/>
        <w:t xml:space="preserve">Workplace </w:t>
      </w:r>
    </w:p>
    <w:p w14:paraId="577D5444" w14:textId="77777777" w:rsidR="00C60BD9" w:rsidRPr="00CA72B8" w:rsidRDefault="00C60BD9" w:rsidP="00C60BD9">
      <w:pPr>
        <w:widowControl w:val="0"/>
        <w:pBdr>
          <w:top w:val="single" w:sz="4" w:space="1" w:color="auto"/>
        </w:pBdr>
        <w:tabs>
          <w:tab w:val="left" w:pos="6096"/>
        </w:tabs>
        <w:overflowPunct w:val="0"/>
        <w:adjustRightInd w:val="0"/>
        <w:spacing w:after="0"/>
        <w:rPr>
          <w:rFonts w:eastAsia="Times New Roman" w:cstheme="minorHAnsi"/>
          <w:i/>
          <w:sz w:val="18"/>
          <w:szCs w:val="18"/>
        </w:rPr>
      </w:pPr>
      <w:r w:rsidRPr="00CA72B8">
        <w:rPr>
          <w:rFonts w:eastAsia="Times New Roman" w:cstheme="minorHAnsi"/>
          <w:i/>
          <w:sz w:val="18"/>
          <w:szCs w:val="18"/>
        </w:rPr>
        <w:tab/>
        <w:t>[Insert place of employment]</w:t>
      </w:r>
    </w:p>
    <w:p w14:paraId="7E16865F" w14:textId="77777777" w:rsidR="00C60BD9" w:rsidRPr="00CA72B8" w:rsidRDefault="00C60BD9" w:rsidP="00C60BD9">
      <w:pPr>
        <w:widowControl w:val="0"/>
        <w:overflowPunct w:val="0"/>
        <w:adjustRightInd w:val="0"/>
        <w:spacing w:before="180" w:after="0"/>
        <w:rPr>
          <w:rFonts w:eastAsia="Times New Roman" w:cstheme="minorHAnsi"/>
          <w:i/>
          <w:sz w:val="18"/>
          <w:szCs w:val="18"/>
        </w:rPr>
      </w:pPr>
    </w:p>
    <w:p w14:paraId="412DEA44" w14:textId="77777777" w:rsidR="00C60BD9" w:rsidRPr="00CA72B8" w:rsidRDefault="00C60BD9" w:rsidP="00C60BD9">
      <w:pPr>
        <w:widowControl w:val="0"/>
        <w:pBdr>
          <w:top w:val="single" w:sz="4" w:space="1" w:color="auto"/>
        </w:pBdr>
        <w:tabs>
          <w:tab w:val="left" w:pos="993"/>
          <w:tab w:val="left" w:pos="6804"/>
        </w:tabs>
        <w:overflowPunct w:val="0"/>
        <w:adjustRightInd w:val="0"/>
        <w:spacing w:before="180" w:after="0"/>
        <w:rPr>
          <w:rFonts w:eastAsia="Times New Roman" w:cstheme="minorHAnsi"/>
          <w:i/>
          <w:sz w:val="18"/>
          <w:szCs w:val="18"/>
        </w:rPr>
      </w:pPr>
      <w:r w:rsidRPr="00CA72B8">
        <w:rPr>
          <w:rFonts w:eastAsia="Times New Roman" w:cstheme="minorHAnsi"/>
          <w:i/>
          <w:sz w:val="18"/>
          <w:szCs w:val="18"/>
        </w:rPr>
        <w:tab/>
        <w:t>Legal Entity Name of Approved Provider</w:t>
      </w:r>
    </w:p>
    <w:p w14:paraId="05105617" w14:textId="77777777" w:rsidR="00C60BD9" w:rsidRPr="006E2A70" w:rsidRDefault="00C60BD9" w:rsidP="00612FCD">
      <w:pPr>
        <w:spacing w:before="180"/>
        <w:rPr>
          <w:rStyle w:val="Hyperlink"/>
          <w:rFonts w:cstheme="minorHAnsi"/>
          <w:sz w:val="20"/>
          <w:szCs w:val="20"/>
        </w:rPr>
      </w:pPr>
      <w:r w:rsidRPr="00CA72B8">
        <w:rPr>
          <w:rFonts w:cstheme="minorHAnsi"/>
          <w:sz w:val="20"/>
          <w:szCs w:val="20"/>
        </w:rPr>
        <w:t xml:space="preserve">On completion of the above information, please scan this form for each nominated officer and return to the department via </w:t>
      </w:r>
      <w:hyperlink r:id="rId253" w:history="1">
        <w:r w:rsidRPr="006E2A70">
          <w:rPr>
            <w:rStyle w:val="Hyperlink"/>
            <w:rFonts w:cstheme="minorHAnsi"/>
            <w:sz w:val="20"/>
            <w:szCs w:val="20"/>
          </w:rPr>
          <w:t>VETStudentLoans@education.gov.au</w:t>
        </w:r>
      </w:hyperlink>
      <w:r w:rsidRPr="00D741F0">
        <w:rPr>
          <w:rStyle w:val="Hyperlink"/>
          <w:rFonts w:cstheme="minorHAnsi"/>
          <w:sz w:val="20"/>
          <w:szCs w:val="20"/>
          <w:u w:val="none"/>
        </w:rPr>
        <w:t xml:space="preserve"> </w:t>
      </w:r>
      <w:r w:rsidRPr="00D741F0">
        <w:rPr>
          <w:rStyle w:val="Hyperlink"/>
          <w:rFonts w:cstheme="minorHAnsi"/>
          <w:color w:val="000000" w:themeColor="text1"/>
          <w:sz w:val="20"/>
          <w:szCs w:val="20"/>
          <w:u w:val="none"/>
        </w:rPr>
        <w:t>(VSL Providers) or</w:t>
      </w:r>
      <w:r w:rsidRPr="006E2A70">
        <w:rPr>
          <w:rStyle w:val="Hyperlink"/>
          <w:rFonts w:cstheme="minorHAnsi"/>
          <w:color w:val="000000" w:themeColor="text1"/>
          <w:sz w:val="20"/>
          <w:szCs w:val="20"/>
        </w:rPr>
        <w:t xml:space="preserve"> </w:t>
      </w:r>
      <w:hyperlink r:id="rId254" w:history="1">
        <w:r w:rsidR="001F78AB" w:rsidRPr="008564E2">
          <w:rPr>
            <w:rStyle w:val="Hyperlink"/>
            <w:rFonts w:cstheme="minorHAnsi"/>
            <w:sz w:val="20"/>
            <w:szCs w:val="20"/>
          </w:rPr>
          <w:t>FEE-HELP@education.gov.au</w:t>
        </w:r>
      </w:hyperlink>
      <w:r w:rsidR="001F78AB" w:rsidRPr="00D741F0">
        <w:rPr>
          <w:rStyle w:val="Hyperlink"/>
          <w:rFonts w:cstheme="minorHAnsi"/>
          <w:color w:val="000000" w:themeColor="text1"/>
          <w:sz w:val="20"/>
          <w:szCs w:val="20"/>
          <w:u w:val="none"/>
        </w:rPr>
        <w:t xml:space="preserve"> </w:t>
      </w:r>
      <w:r w:rsidRPr="00D741F0">
        <w:rPr>
          <w:rStyle w:val="Hyperlink"/>
          <w:rFonts w:cstheme="minorHAnsi"/>
          <w:color w:val="000000" w:themeColor="text1"/>
          <w:sz w:val="20"/>
          <w:szCs w:val="20"/>
          <w:u w:val="none"/>
        </w:rPr>
        <w:t>(higher education</w:t>
      </w:r>
      <w:r w:rsidRPr="006E2A70">
        <w:rPr>
          <w:rStyle w:val="Hyperlink"/>
          <w:rFonts w:cstheme="minorHAnsi"/>
          <w:color w:val="000000" w:themeColor="text1"/>
          <w:sz w:val="20"/>
          <w:szCs w:val="20"/>
        </w:rPr>
        <w:t xml:space="preserve"> </w:t>
      </w:r>
      <w:r w:rsidRPr="00D741F0">
        <w:rPr>
          <w:rStyle w:val="Hyperlink"/>
          <w:rFonts w:cstheme="minorHAnsi"/>
          <w:color w:val="000000" w:themeColor="text1"/>
          <w:sz w:val="20"/>
          <w:szCs w:val="20"/>
          <w:u w:val="none"/>
        </w:rPr>
        <w:t>providers).</w:t>
      </w:r>
    </w:p>
    <w:p w14:paraId="5EC351D9" w14:textId="77777777" w:rsidR="00C60BD9" w:rsidRPr="00C60BD9" w:rsidRDefault="00C60BD9" w:rsidP="00C60BD9">
      <w:pPr>
        <w:rPr>
          <w:rFonts w:ascii="Arial" w:eastAsia="Times New Roman" w:hAnsi="Arial" w:cs="Arial"/>
          <w:sz w:val="18"/>
          <w:szCs w:val="18"/>
        </w:rPr>
      </w:pPr>
      <w:r w:rsidRPr="005C6651">
        <w:rPr>
          <w:sz w:val="20"/>
          <w:szCs w:val="20"/>
        </w:rPr>
        <w:t xml:space="preserve">Note: You must </w:t>
      </w:r>
      <w:r>
        <w:rPr>
          <w:sz w:val="20"/>
          <w:szCs w:val="20"/>
        </w:rPr>
        <w:t>store</w:t>
      </w:r>
      <w:r w:rsidRPr="005C6651">
        <w:rPr>
          <w:sz w:val="20"/>
          <w:szCs w:val="20"/>
        </w:rPr>
        <w:t xml:space="preserve"> the original of all scanned forms </w:t>
      </w:r>
      <w:r>
        <w:rPr>
          <w:sz w:val="20"/>
          <w:szCs w:val="20"/>
        </w:rPr>
        <w:t>securely</w:t>
      </w:r>
      <w:r w:rsidRPr="005C6651">
        <w:rPr>
          <w:sz w:val="20"/>
          <w:szCs w:val="20"/>
        </w:rPr>
        <w:t xml:space="preserve"> and make them available to the Department upon request.</w:t>
      </w:r>
      <w:r>
        <w:rPr>
          <w:rFonts w:ascii="Arial" w:eastAsia="Times New Roman" w:hAnsi="Arial" w:cs="Arial"/>
          <w:sz w:val="18"/>
          <w:szCs w:val="18"/>
        </w:rPr>
        <w:tab/>
      </w:r>
    </w:p>
    <w:p w14:paraId="40D9EA5A" w14:textId="32BED6AD" w:rsidR="00E61718" w:rsidRDefault="00E61718" w:rsidP="00612FCD">
      <w:pPr>
        <w:widowControl w:val="0"/>
        <w:overflowPunct w:val="0"/>
        <w:autoSpaceDE w:val="0"/>
        <w:autoSpaceDN w:val="0"/>
        <w:adjustRightInd w:val="0"/>
        <w:ind w:right="782"/>
        <w:rPr>
          <w:rFonts w:asciiTheme="majorHAnsi" w:eastAsiaTheme="majorEastAsia" w:hAnsiTheme="majorHAnsi" w:cstheme="majorBidi"/>
          <w:bCs/>
          <w:color w:val="FF0000"/>
          <w:sz w:val="18"/>
          <w:szCs w:val="18"/>
        </w:rPr>
      </w:pPr>
    </w:p>
    <w:p w14:paraId="5E3E6EBB" w14:textId="77777777" w:rsidR="00612FCD" w:rsidRPr="0089065B" w:rsidRDefault="00612FCD" w:rsidP="00612FCD">
      <w:pPr>
        <w:widowControl w:val="0"/>
        <w:overflowPunct w:val="0"/>
        <w:autoSpaceDE w:val="0"/>
        <w:autoSpaceDN w:val="0"/>
        <w:adjustRightInd w:val="0"/>
        <w:ind w:right="782"/>
        <w:rPr>
          <w:rFonts w:asciiTheme="majorHAnsi" w:eastAsiaTheme="majorEastAsia" w:hAnsiTheme="majorHAnsi" w:cstheme="majorBidi"/>
          <w:bCs/>
          <w:color w:val="FF0000"/>
          <w:sz w:val="18"/>
          <w:szCs w:val="18"/>
        </w:rPr>
        <w:sectPr w:rsidR="00612FCD" w:rsidRPr="0089065B" w:rsidSect="00484012">
          <w:pgSz w:w="11906" w:h="16838"/>
          <w:pgMar w:top="709" w:right="1077" w:bottom="1440" w:left="1077" w:header="709" w:footer="709" w:gutter="0"/>
          <w:cols w:space="708"/>
          <w:docGrid w:linePitch="360"/>
        </w:sectPr>
      </w:pPr>
    </w:p>
    <w:p w14:paraId="0300661A" w14:textId="2DE08074" w:rsidR="00537976" w:rsidRPr="00873FF5" w:rsidRDefault="00A726BB" w:rsidP="00484012">
      <w:pPr>
        <w:pStyle w:val="Heading2"/>
        <w:ind w:right="395"/>
        <w:jc w:val="right"/>
        <w:rPr>
          <w:rFonts w:asciiTheme="minorHAnsi" w:hAnsiTheme="minorHAnsi" w:cstheme="minorHAnsi"/>
          <w:sz w:val="28"/>
          <w:szCs w:val="28"/>
        </w:rPr>
      </w:pPr>
      <w:bookmarkStart w:id="90" w:name="_Toc522637057"/>
      <w:r w:rsidRPr="00873FF5">
        <w:rPr>
          <w:rFonts w:asciiTheme="minorHAnsi" w:hAnsiTheme="minorHAnsi" w:cstheme="minorHAnsi"/>
          <w:sz w:val="28"/>
          <w:szCs w:val="28"/>
        </w:rPr>
        <w:lastRenderedPageBreak/>
        <w:t xml:space="preserve">Attachment </w:t>
      </w:r>
      <w:r w:rsidR="00537976" w:rsidRPr="00873FF5">
        <w:rPr>
          <w:rFonts w:asciiTheme="minorHAnsi" w:hAnsiTheme="minorHAnsi" w:cstheme="minorHAnsi"/>
          <w:sz w:val="28"/>
          <w:szCs w:val="28"/>
        </w:rPr>
        <w:t>D - Initial Access Request Form</w:t>
      </w:r>
      <w:bookmarkEnd w:id="90"/>
    </w:p>
    <w:tbl>
      <w:tblPr>
        <w:tblStyle w:val="TableGrid"/>
        <w:tblW w:w="0" w:type="auto"/>
        <w:tblLook w:val="04A0" w:firstRow="1" w:lastRow="0" w:firstColumn="1" w:lastColumn="0" w:noHBand="0" w:noVBand="1"/>
      </w:tblPr>
      <w:tblGrid>
        <w:gridCol w:w="1809"/>
        <w:gridCol w:w="1163"/>
        <w:gridCol w:w="1821"/>
        <w:gridCol w:w="589"/>
        <w:gridCol w:w="2754"/>
        <w:gridCol w:w="364"/>
        <w:gridCol w:w="2268"/>
        <w:gridCol w:w="1843"/>
        <w:gridCol w:w="2835"/>
      </w:tblGrid>
      <w:tr w:rsidR="00537976" w14:paraId="4A8ED256" w14:textId="77777777" w:rsidTr="00484012">
        <w:trPr>
          <w:trHeight w:val="528"/>
        </w:trPr>
        <w:tc>
          <w:tcPr>
            <w:tcW w:w="1809" w:type="dxa"/>
            <w:vMerge w:val="restart"/>
            <w:shd w:val="clear" w:color="auto" w:fill="D9D9D9" w:themeFill="background1" w:themeFillShade="D9"/>
          </w:tcPr>
          <w:p w14:paraId="41599A09" w14:textId="77777777" w:rsidR="00537976" w:rsidRPr="00612FCD" w:rsidRDefault="00537976" w:rsidP="001466B2">
            <w:pPr>
              <w:rPr>
                <w:b/>
                <w:i/>
                <w:sz w:val="20"/>
                <w:szCs w:val="20"/>
              </w:rPr>
            </w:pPr>
            <w:r w:rsidRPr="00612FCD">
              <w:rPr>
                <w:b/>
                <w:i/>
                <w:sz w:val="20"/>
                <w:szCs w:val="20"/>
              </w:rPr>
              <w:t>Section 1 –</w:t>
            </w:r>
          </w:p>
          <w:p w14:paraId="257713A8" w14:textId="77777777" w:rsidR="00537976" w:rsidRPr="002503A9" w:rsidRDefault="00537976" w:rsidP="001466B2">
            <w:pPr>
              <w:rPr>
                <w:b/>
              </w:rPr>
            </w:pPr>
            <w:r w:rsidRPr="00612FCD">
              <w:rPr>
                <w:b/>
                <w:sz w:val="20"/>
                <w:szCs w:val="20"/>
              </w:rPr>
              <w:t>Organisation Details</w:t>
            </w:r>
          </w:p>
        </w:tc>
        <w:tc>
          <w:tcPr>
            <w:tcW w:w="8959" w:type="dxa"/>
            <w:gridSpan w:val="6"/>
            <w:vMerge w:val="restart"/>
          </w:tcPr>
          <w:p w14:paraId="6439C9FA" w14:textId="77777777" w:rsidR="00537976" w:rsidRPr="00612FCD" w:rsidRDefault="00537976" w:rsidP="001466B2">
            <w:pPr>
              <w:rPr>
                <w:b/>
                <w:sz w:val="20"/>
                <w:szCs w:val="20"/>
              </w:rPr>
            </w:pPr>
            <w:r w:rsidRPr="00612FCD">
              <w:rPr>
                <w:b/>
                <w:sz w:val="20"/>
                <w:szCs w:val="20"/>
              </w:rPr>
              <w:t>Legal Entity Name of Approved Provider:</w:t>
            </w:r>
          </w:p>
        </w:tc>
        <w:tc>
          <w:tcPr>
            <w:tcW w:w="4678" w:type="dxa"/>
            <w:gridSpan w:val="2"/>
          </w:tcPr>
          <w:p w14:paraId="180673A2" w14:textId="77777777" w:rsidR="00537976" w:rsidRPr="00612FCD" w:rsidRDefault="00537976" w:rsidP="001466B2">
            <w:pPr>
              <w:rPr>
                <w:b/>
                <w:sz w:val="20"/>
                <w:szCs w:val="20"/>
              </w:rPr>
            </w:pPr>
            <w:r w:rsidRPr="00612FCD">
              <w:rPr>
                <w:b/>
                <w:sz w:val="20"/>
                <w:szCs w:val="20"/>
              </w:rPr>
              <w:t>eSAM Org Code (Dept use only)</w:t>
            </w:r>
          </w:p>
        </w:tc>
      </w:tr>
      <w:tr w:rsidR="00537976" w14:paraId="2746D368" w14:textId="77777777" w:rsidTr="00484012">
        <w:trPr>
          <w:trHeight w:val="480"/>
        </w:trPr>
        <w:tc>
          <w:tcPr>
            <w:tcW w:w="1809" w:type="dxa"/>
            <w:vMerge/>
            <w:shd w:val="clear" w:color="auto" w:fill="D9D9D9" w:themeFill="background1" w:themeFillShade="D9"/>
          </w:tcPr>
          <w:p w14:paraId="642807D4" w14:textId="77777777" w:rsidR="00537976" w:rsidRPr="004438E4" w:rsidRDefault="00537976" w:rsidP="001466B2">
            <w:pPr>
              <w:rPr>
                <w:b/>
                <w:i/>
                <w:sz w:val="24"/>
                <w:szCs w:val="24"/>
              </w:rPr>
            </w:pPr>
          </w:p>
        </w:tc>
        <w:tc>
          <w:tcPr>
            <w:tcW w:w="8959" w:type="dxa"/>
            <w:gridSpan w:val="6"/>
            <w:vMerge/>
          </w:tcPr>
          <w:p w14:paraId="6EC14101" w14:textId="77777777" w:rsidR="00537976" w:rsidRDefault="00537976" w:rsidP="001466B2">
            <w:pPr>
              <w:rPr>
                <w:b/>
              </w:rPr>
            </w:pPr>
          </w:p>
        </w:tc>
        <w:tc>
          <w:tcPr>
            <w:tcW w:w="4678" w:type="dxa"/>
            <w:gridSpan w:val="2"/>
          </w:tcPr>
          <w:p w14:paraId="06E7C046" w14:textId="77777777" w:rsidR="00537976" w:rsidRPr="00612FCD" w:rsidRDefault="00537976" w:rsidP="001466B2">
            <w:pPr>
              <w:rPr>
                <w:b/>
                <w:sz w:val="20"/>
                <w:szCs w:val="20"/>
              </w:rPr>
            </w:pPr>
            <w:r w:rsidRPr="00612FCD">
              <w:rPr>
                <w:b/>
                <w:sz w:val="20"/>
                <w:szCs w:val="20"/>
              </w:rPr>
              <w:t xml:space="preserve">HITS ID Number: </w:t>
            </w:r>
          </w:p>
          <w:p w14:paraId="03C7E91E" w14:textId="77777777" w:rsidR="00537976" w:rsidRPr="00F15314" w:rsidRDefault="00537976" w:rsidP="001466B2">
            <w:pPr>
              <w:rPr>
                <w:b/>
                <w:sz w:val="18"/>
                <w:szCs w:val="18"/>
              </w:rPr>
            </w:pPr>
            <w:r w:rsidRPr="00843EAC">
              <w:rPr>
                <w:b/>
                <w:sz w:val="18"/>
                <w:szCs w:val="18"/>
              </w:rPr>
              <w:t>(e.g. 7123)</w:t>
            </w:r>
          </w:p>
        </w:tc>
      </w:tr>
      <w:tr w:rsidR="00537976" w14:paraId="6E852D83" w14:textId="77777777" w:rsidTr="00484012">
        <w:tc>
          <w:tcPr>
            <w:tcW w:w="8136" w:type="dxa"/>
            <w:gridSpan w:val="5"/>
          </w:tcPr>
          <w:p w14:paraId="35819B0B" w14:textId="4B6CB932" w:rsidR="00537976" w:rsidRPr="00612FCD" w:rsidRDefault="00537976" w:rsidP="00AD279D">
            <w:pPr>
              <w:spacing w:after="260"/>
              <w:rPr>
                <w:sz w:val="20"/>
                <w:szCs w:val="20"/>
              </w:rPr>
            </w:pPr>
            <w:r w:rsidRPr="00612FCD">
              <w:rPr>
                <w:sz w:val="20"/>
                <w:szCs w:val="20"/>
              </w:rPr>
              <w:t>Postal Address</w:t>
            </w:r>
          </w:p>
        </w:tc>
        <w:tc>
          <w:tcPr>
            <w:tcW w:w="7310" w:type="dxa"/>
            <w:gridSpan w:val="4"/>
          </w:tcPr>
          <w:p w14:paraId="4825D5BA" w14:textId="77777777" w:rsidR="00537976" w:rsidRPr="00AD279D" w:rsidRDefault="00537976" w:rsidP="001466B2">
            <w:pPr>
              <w:rPr>
                <w:sz w:val="21"/>
                <w:szCs w:val="21"/>
              </w:rPr>
            </w:pPr>
            <w:r w:rsidRPr="00AD279D">
              <w:rPr>
                <w:sz w:val="21"/>
                <w:szCs w:val="21"/>
              </w:rPr>
              <w:t>Suburb / Town &amp; Postcode</w:t>
            </w:r>
          </w:p>
        </w:tc>
      </w:tr>
      <w:tr w:rsidR="00537976" w14:paraId="7A504882" w14:textId="77777777" w:rsidTr="00484012">
        <w:tc>
          <w:tcPr>
            <w:tcW w:w="15446" w:type="dxa"/>
            <w:gridSpan w:val="9"/>
            <w:shd w:val="clear" w:color="auto" w:fill="D9D9D9" w:themeFill="background1" w:themeFillShade="D9"/>
          </w:tcPr>
          <w:p w14:paraId="062FFED8" w14:textId="3590640F" w:rsidR="00537976" w:rsidRPr="00612FCD" w:rsidRDefault="00537976" w:rsidP="00EF1B19">
            <w:pPr>
              <w:rPr>
                <w:sz w:val="20"/>
                <w:szCs w:val="20"/>
              </w:rPr>
            </w:pPr>
            <w:r w:rsidRPr="00612FCD">
              <w:rPr>
                <w:b/>
                <w:i/>
                <w:sz w:val="20"/>
                <w:szCs w:val="20"/>
              </w:rPr>
              <w:t>Section 2</w:t>
            </w:r>
            <w:r w:rsidRPr="00612FCD">
              <w:rPr>
                <w:b/>
                <w:sz w:val="20"/>
                <w:szCs w:val="20"/>
              </w:rPr>
              <w:t xml:space="preserve"> – User Details</w:t>
            </w:r>
            <w:r w:rsidRPr="00612FCD">
              <w:rPr>
                <w:sz w:val="20"/>
                <w:szCs w:val="20"/>
              </w:rPr>
              <w:t xml:space="preserve"> – the two people listed below will be your organisations eSAM Provider Security Contact (PSC) officers who will use the Employment Security Access Management (eSAM) system at </w:t>
            </w:r>
            <w:hyperlink r:id="rId255" w:history="1">
              <w:r w:rsidRPr="00612FCD">
                <w:rPr>
                  <w:rStyle w:val="Hyperlink"/>
                  <w:sz w:val="20"/>
                  <w:szCs w:val="20"/>
                </w:rPr>
                <w:t>https://ecsn.gov.au/ESAM/</w:t>
              </w:r>
            </w:hyperlink>
            <w:r w:rsidRPr="00612FCD">
              <w:rPr>
                <w:sz w:val="20"/>
                <w:szCs w:val="20"/>
              </w:rPr>
              <w:t xml:space="preserve">. Please ensure you nominate two trusted people as your PSC officers as they will manage all access to the HELP IT system (HITS). </w:t>
            </w:r>
            <w:r w:rsidRPr="00612FCD">
              <w:rPr>
                <w:rFonts w:eastAsia="Times New Roman" w:cs="Calibri"/>
                <w:sz w:val="20"/>
                <w:szCs w:val="20"/>
              </w:rPr>
              <w:t>PSC officers must issue a user account only to people who have signed an undertaking to comply with this security policy on a User Security Declaration form supplied by the Department.</w:t>
            </w:r>
          </w:p>
        </w:tc>
      </w:tr>
      <w:tr w:rsidR="00537976" w14:paraId="08AEC379" w14:textId="77777777" w:rsidTr="00484012">
        <w:trPr>
          <w:trHeight w:val="20"/>
        </w:trPr>
        <w:tc>
          <w:tcPr>
            <w:tcW w:w="2972" w:type="dxa"/>
            <w:gridSpan w:val="2"/>
          </w:tcPr>
          <w:p w14:paraId="74FA8B39" w14:textId="77777777" w:rsidR="00537976" w:rsidRPr="005C6651" w:rsidRDefault="00537976" w:rsidP="001466B2">
            <w:pPr>
              <w:rPr>
                <w:sz w:val="20"/>
                <w:szCs w:val="20"/>
              </w:rPr>
            </w:pPr>
            <w:r>
              <w:rPr>
                <w:sz w:val="20"/>
                <w:szCs w:val="20"/>
              </w:rPr>
              <w:t>First Name</w:t>
            </w:r>
          </w:p>
        </w:tc>
        <w:tc>
          <w:tcPr>
            <w:tcW w:w="2410" w:type="dxa"/>
            <w:gridSpan w:val="2"/>
          </w:tcPr>
          <w:p w14:paraId="4ABC0E68" w14:textId="77777777" w:rsidR="00537976" w:rsidRPr="005C6651" w:rsidRDefault="00537976" w:rsidP="001466B2">
            <w:pPr>
              <w:rPr>
                <w:sz w:val="20"/>
                <w:szCs w:val="20"/>
              </w:rPr>
            </w:pPr>
            <w:r>
              <w:rPr>
                <w:sz w:val="20"/>
                <w:szCs w:val="20"/>
              </w:rPr>
              <w:t>Surname</w:t>
            </w:r>
          </w:p>
        </w:tc>
        <w:tc>
          <w:tcPr>
            <w:tcW w:w="3118" w:type="dxa"/>
            <w:gridSpan w:val="2"/>
          </w:tcPr>
          <w:p w14:paraId="2B8179A2" w14:textId="77777777" w:rsidR="00537976" w:rsidRPr="005C6651" w:rsidRDefault="00537976" w:rsidP="001466B2">
            <w:pPr>
              <w:rPr>
                <w:sz w:val="20"/>
                <w:szCs w:val="20"/>
              </w:rPr>
            </w:pPr>
            <w:r w:rsidRPr="005C6651">
              <w:rPr>
                <w:sz w:val="20"/>
                <w:szCs w:val="20"/>
              </w:rPr>
              <w:t>Email address (mandatory for all users)</w:t>
            </w:r>
          </w:p>
        </w:tc>
        <w:tc>
          <w:tcPr>
            <w:tcW w:w="2268" w:type="dxa"/>
          </w:tcPr>
          <w:p w14:paraId="21240B21" w14:textId="77777777" w:rsidR="00537976" w:rsidRPr="005C6651" w:rsidRDefault="00537976" w:rsidP="001466B2">
            <w:pPr>
              <w:rPr>
                <w:sz w:val="20"/>
                <w:szCs w:val="20"/>
              </w:rPr>
            </w:pPr>
            <w:r>
              <w:rPr>
                <w:sz w:val="20"/>
                <w:szCs w:val="20"/>
              </w:rPr>
              <w:t xml:space="preserve">Mobile Phone </w:t>
            </w:r>
            <w:r w:rsidRPr="005C6651">
              <w:rPr>
                <w:sz w:val="20"/>
                <w:szCs w:val="20"/>
              </w:rPr>
              <w:t>(mandatory for all users)</w:t>
            </w:r>
          </w:p>
        </w:tc>
        <w:tc>
          <w:tcPr>
            <w:tcW w:w="1843" w:type="dxa"/>
          </w:tcPr>
          <w:p w14:paraId="7ECBAB34" w14:textId="77777777" w:rsidR="00537976" w:rsidRPr="005C6651" w:rsidRDefault="00537976" w:rsidP="001466B2">
            <w:pPr>
              <w:rPr>
                <w:sz w:val="20"/>
                <w:szCs w:val="20"/>
              </w:rPr>
            </w:pPr>
            <w:r>
              <w:rPr>
                <w:sz w:val="20"/>
                <w:szCs w:val="20"/>
              </w:rPr>
              <w:t xml:space="preserve">User </w:t>
            </w:r>
            <w:r w:rsidRPr="00843EAC">
              <w:rPr>
                <w:sz w:val="20"/>
                <w:szCs w:val="20"/>
              </w:rPr>
              <w:t>Role</w:t>
            </w:r>
            <w:r>
              <w:rPr>
                <w:sz w:val="20"/>
                <w:szCs w:val="20"/>
              </w:rPr>
              <w:t>* (see description overpage)</w:t>
            </w:r>
          </w:p>
        </w:tc>
        <w:tc>
          <w:tcPr>
            <w:tcW w:w="2835" w:type="dxa"/>
          </w:tcPr>
          <w:p w14:paraId="6673EF43" w14:textId="77777777" w:rsidR="00537976" w:rsidRPr="005C6651" w:rsidRDefault="00537976" w:rsidP="001466B2">
            <w:pPr>
              <w:rPr>
                <w:sz w:val="20"/>
                <w:szCs w:val="20"/>
                <w:highlight w:val="yellow"/>
              </w:rPr>
            </w:pPr>
            <w:r w:rsidRPr="00843EAC">
              <w:rPr>
                <w:sz w:val="20"/>
                <w:szCs w:val="20"/>
              </w:rPr>
              <w:t>HITS Contact List</w:t>
            </w:r>
          </w:p>
        </w:tc>
      </w:tr>
      <w:tr w:rsidR="00537976" w14:paraId="2AFBFF33" w14:textId="77777777" w:rsidTr="00484012">
        <w:trPr>
          <w:trHeight w:val="20"/>
        </w:trPr>
        <w:tc>
          <w:tcPr>
            <w:tcW w:w="2972" w:type="dxa"/>
            <w:gridSpan w:val="2"/>
            <w:vAlign w:val="center"/>
          </w:tcPr>
          <w:p w14:paraId="338D9C2D" w14:textId="77777777" w:rsidR="00537976" w:rsidRDefault="00537976" w:rsidP="001466B2">
            <w:pPr>
              <w:jc w:val="center"/>
            </w:pPr>
          </w:p>
        </w:tc>
        <w:tc>
          <w:tcPr>
            <w:tcW w:w="2410" w:type="dxa"/>
            <w:gridSpan w:val="2"/>
            <w:vAlign w:val="center"/>
          </w:tcPr>
          <w:p w14:paraId="5AAD2C0F" w14:textId="77777777" w:rsidR="00537976" w:rsidRDefault="00537976" w:rsidP="001466B2">
            <w:pPr>
              <w:jc w:val="center"/>
            </w:pPr>
          </w:p>
        </w:tc>
        <w:tc>
          <w:tcPr>
            <w:tcW w:w="3118" w:type="dxa"/>
            <w:gridSpan w:val="2"/>
            <w:vAlign w:val="center"/>
          </w:tcPr>
          <w:p w14:paraId="408020C1" w14:textId="77777777" w:rsidR="00537976" w:rsidRDefault="00537976" w:rsidP="00D741F0">
            <w:pPr>
              <w:spacing w:before="100" w:after="100"/>
              <w:jc w:val="center"/>
            </w:pPr>
          </w:p>
        </w:tc>
        <w:tc>
          <w:tcPr>
            <w:tcW w:w="2268" w:type="dxa"/>
            <w:vAlign w:val="center"/>
          </w:tcPr>
          <w:p w14:paraId="0E7555C5" w14:textId="77777777" w:rsidR="00537976" w:rsidRDefault="00537976" w:rsidP="001466B2">
            <w:pPr>
              <w:jc w:val="center"/>
            </w:pPr>
          </w:p>
        </w:tc>
        <w:tc>
          <w:tcPr>
            <w:tcW w:w="1843" w:type="dxa"/>
            <w:vAlign w:val="center"/>
          </w:tcPr>
          <w:p w14:paraId="46682F3F" w14:textId="14D06CAF" w:rsidR="00537976" w:rsidRDefault="00537976" w:rsidP="001466B2">
            <w:pPr>
              <w:jc w:val="center"/>
            </w:pPr>
          </w:p>
        </w:tc>
        <w:tc>
          <w:tcPr>
            <w:tcW w:w="2835" w:type="dxa"/>
            <w:vAlign w:val="bottom"/>
          </w:tcPr>
          <w:p w14:paraId="05D72D92" w14:textId="21352402" w:rsidR="00537976" w:rsidRDefault="00FA5A88" w:rsidP="00D741F0">
            <w:pPr>
              <w:spacing w:line="276" w:lineRule="auto"/>
              <w:jc w:val="center"/>
            </w:pPr>
            <w:sdt>
              <w:sdtPr>
                <w:rPr>
                  <w:sz w:val="24"/>
                  <w:szCs w:val="24"/>
                </w:rPr>
                <w:id w:val="69625897"/>
                <w14:checkbox>
                  <w14:checked w14:val="0"/>
                  <w14:checkedState w14:val="00FC" w14:font="Wingdings"/>
                  <w14:uncheckedState w14:val="2610" w14:font="MS Gothic"/>
                </w14:checkbox>
              </w:sdtPr>
              <w:sdtEndPr/>
              <w:sdtContent>
                <w:r w:rsidR="00537976">
                  <w:rPr>
                    <w:rFonts w:ascii="MS Gothic" w:eastAsia="MS Gothic" w:hAnsi="MS Gothic" w:hint="eastAsia"/>
                    <w:sz w:val="24"/>
                    <w:szCs w:val="24"/>
                  </w:rPr>
                  <w:t>☐</w:t>
                </w:r>
              </w:sdtContent>
            </w:sdt>
          </w:p>
        </w:tc>
      </w:tr>
      <w:tr w:rsidR="00537976" w14:paraId="0EB6ACEF" w14:textId="77777777" w:rsidTr="00484012">
        <w:trPr>
          <w:trHeight w:val="20"/>
        </w:trPr>
        <w:tc>
          <w:tcPr>
            <w:tcW w:w="2972" w:type="dxa"/>
            <w:gridSpan w:val="2"/>
            <w:tcBorders>
              <w:bottom w:val="single" w:sz="18" w:space="0" w:color="auto"/>
            </w:tcBorders>
            <w:vAlign w:val="center"/>
          </w:tcPr>
          <w:p w14:paraId="207A141B" w14:textId="77777777" w:rsidR="00537976" w:rsidRDefault="00537976" w:rsidP="001466B2">
            <w:pPr>
              <w:jc w:val="center"/>
            </w:pPr>
          </w:p>
        </w:tc>
        <w:tc>
          <w:tcPr>
            <w:tcW w:w="2410" w:type="dxa"/>
            <w:gridSpan w:val="2"/>
            <w:tcBorders>
              <w:bottom w:val="single" w:sz="18" w:space="0" w:color="auto"/>
            </w:tcBorders>
            <w:vAlign w:val="center"/>
          </w:tcPr>
          <w:p w14:paraId="06621BB7" w14:textId="77777777" w:rsidR="00537976" w:rsidRDefault="00537976" w:rsidP="001466B2">
            <w:pPr>
              <w:jc w:val="center"/>
            </w:pPr>
          </w:p>
        </w:tc>
        <w:tc>
          <w:tcPr>
            <w:tcW w:w="3118" w:type="dxa"/>
            <w:gridSpan w:val="2"/>
            <w:tcBorders>
              <w:bottom w:val="single" w:sz="18" w:space="0" w:color="auto"/>
            </w:tcBorders>
            <w:vAlign w:val="center"/>
          </w:tcPr>
          <w:p w14:paraId="7CCDEF07" w14:textId="77777777" w:rsidR="00537976" w:rsidRDefault="00537976" w:rsidP="00D741F0">
            <w:pPr>
              <w:spacing w:before="100" w:after="100"/>
              <w:jc w:val="center"/>
            </w:pPr>
          </w:p>
        </w:tc>
        <w:tc>
          <w:tcPr>
            <w:tcW w:w="2268" w:type="dxa"/>
            <w:tcBorders>
              <w:bottom w:val="single" w:sz="18" w:space="0" w:color="auto"/>
            </w:tcBorders>
            <w:vAlign w:val="center"/>
          </w:tcPr>
          <w:p w14:paraId="0357DE8D" w14:textId="77777777" w:rsidR="00537976" w:rsidRDefault="00537976" w:rsidP="001466B2">
            <w:pPr>
              <w:jc w:val="center"/>
            </w:pPr>
          </w:p>
        </w:tc>
        <w:tc>
          <w:tcPr>
            <w:tcW w:w="1843" w:type="dxa"/>
            <w:tcBorders>
              <w:bottom w:val="single" w:sz="18" w:space="0" w:color="auto"/>
            </w:tcBorders>
            <w:vAlign w:val="center"/>
          </w:tcPr>
          <w:p w14:paraId="5D017634" w14:textId="4E0D9508" w:rsidR="00537976" w:rsidRDefault="00537976" w:rsidP="001466B2">
            <w:pPr>
              <w:jc w:val="center"/>
            </w:pPr>
          </w:p>
        </w:tc>
        <w:tc>
          <w:tcPr>
            <w:tcW w:w="2835" w:type="dxa"/>
            <w:tcBorders>
              <w:bottom w:val="single" w:sz="18" w:space="0" w:color="auto"/>
            </w:tcBorders>
            <w:vAlign w:val="bottom"/>
          </w:tcPr>
          <w:p w14:paraId="25A038FB" w14:textId="33D9C6F7" w:rsidR="00537976" w:rsidRDefault="00FA5A88" w:rsidP="00D741F0">
            <w:pPr>
              <w:spacing w:line="276" w:lineRule="auto"/>
              <w:jc w:val="center"/>
            </w:pPr>
            <w:sdt>
              <w:sdtPr>
                <w:rPr>
                  <w:sz w:val="24"/>
                  <w:szCs w:val="24"/>
                </w:rPr>
                <w:id w:val="-1937817497"/>
                <w14:checkbox>
                  <w14:checked w14:val="0"/>
                  <w14:checkedState w14:val="00FC" w14:font="Wingdings"/>
                  <w14:uncheckedState w14:val="2610" w14:font="MS Gothic"/>
                </w14:checkbox>
              </w:sdtPr>
              <w:sdtEndPr/>
              <w:sdtContent>
                <w:r w:rsidR="00537976">
                  <w:rPr>
                    <w:rFonts w:ascii="MS Gothic" w:eastAsia="MS Gothic" w:hAnsi="MS Gothic" w:hint="eastAsia"/>
                    <w:sz w:val="24"/>
                    <w:szCs w:val="24"/>
                  </w:rPr>
                  <w:t>☐</w:t>
                </w:r>
              </w:sdtContent>
            </w:sdt>
          </w:p>
        </w:tc>
      </w:tr>
      <w:tr w:rsidR="00537976" w14:paraId="7ECB6A75" w14:textId="77777777" w:rsidTr="00484012">
        <w:tc>
          <w:tcPr>
            <w:tcW w:w="15446" w:type="dxa"/>
            <w:gridSpan w:val="9"/>
            <w:shd w:val="clear" w:color="auto" w:fill="D9D9D9" w:themeFill="background1" w:themeFillShade="D9"/>
          </w:tcPr>
          <w:p w14:paraId="6E885255" w14:textId="70CEB8FD" w:rsidR="00537976" w:rsidRDefault="00537976" w:rsidP="00612FCD">
            <w:r w:rsidRPr="00612FCD">
              <w:rPr>
                <w:b/>
                <w:sz w:val="21"/>
                <w:szCs w:val="21"/>
              </w:rPr>
              <w:t>Section 3 – Authorisation</w:t>
            </w:r>
            <w:r w:rsidRPr="00AD279D">
              <w:t xml:space="preserve"> –</w:t>
            </w:r>
            <w:r>
              <w:t xml:space="preserve"> </w:t>
            </w:r>
            <w:r w:rsidRPr="00612FCD">
              <w:rPr>
                <w:sz w:val="20"/>
                <w:szCs w:val="20"/>
              </w:rPr>
              <w:t>I authorise this request and verify</w:t>
            </w:r>
            <w:r w:rsidR="00EF1B19">
              <w:rPr>
                <w:sz w:val="20"/>
                <w:szCs w:val="20"/>
              </w:rPr>
              <w:t xml:space="preserve"> that its details are correct. </w:t>
            </w:r>
            <w:r w:rsidRPr="00612FCD">
              <w:rPr>
                <w:sz w:val="20"/>
                <w:szCs w:val="20"/>
              </w:rPr>
              <w:t>I understand that I am responsible to ensure that all IT System users comply with the department’s ICT – Secur</w:t>
            </w:r>
            <w:r w:rsidR="00612FCD" w:rsidRPr="00612FCD">
              <w:rPr>
                <w:sz w:val="20"/>
                <w:szCs w:val="20"/>
              </w:rPr>
              <w:t>ity Policy for External Users.</w:t>
            </w:r>
          </w:p>
        </w:tc>
      </w:tr>
      <w:tr w:rsidR="00537976" w14:paraId="6E3705E5" w14:textId="77777777" w:rsidTr="00484012">
        <w:tc>
          <w:tcPr>
            <w:tcW w:w="4793" w:type="dxa"/>
            <w:gridSpan w:val="3"/>
          </w:tcPr>
          <w:p w14:paraId="26C1E59D" w14:textId="77777777" w:rsidR="00D741F0" w:rsidRPr="00AD279D" w:rsidRDefault="00D741F0" w:rsidP="00D741F0">
            <w:pPr>
              <w:spacing w:before="100" w:after="100"/>
              <w:rPr>
                <w:sz w:val="21"/>
                <w:szCs w:val="21"/>
              </w:rPr>
            </w:pPr>
          </w:p>
          <w:p w14:paraId="2667E351" w14:textId="5AB9D8E0" w:rsidR="00537976" w:rsidRPr="00AD279D" w:rsidRDefault="00537976" w:rsidP="001466B2">
            <w:pPr>
              <w:rPr>
                <w:sz w:val="21"/>
                <w:szCs w:val="21"/>
              </w:rPr>
            </w:pPr>
            <w:r w:rsidRPr="00AD279D">
              <w:rPr>
                <w:sz w:val="21"/>
                <w:szCs w:val="21"/>
              </w:rPr>
              <w:t>Name</w:t>
            </w:r>
          </w:p>
        </w:tc>
        <w:tc>
          <w:tcPr>
            <w:tcW w:w="3707" w:type="dxa"/>
            <w:gridSpan w:val="3"/>
          </w:tcPr>
          <w:p w14:paraId="5D96C0C2" w14:textId="77777777" w:rsidR="00537976" w:rsidRPr="00AD279D" w:rsidRDefault="00537976" w:rsidP="00D741F0">
            <w:pPr>
              <w:spacing w:before="100" w:after="100"/>
              <w:rPr>
                <w:sz w:val="21"/>
                <w:szCs w:val="21"/>
              </w:rPr>
            </w:pPr>
          </w:p>
          <w:p w14:paraId="7B6DA8B7" w14:textId="77777777" w:rsidR="00537976" w:rsidRPr="00AD279D" w:rsidRDefault="00537976" w:rsidP="001466B2">
            <w:pPr>
              <w:rPr>
                <w:sz w:val="21"/>
                <w:szCs w:val="21"/>
              </w:rPr>
            </w:pPr>
            <w:r w:rsidRPr="00AD279D">
              <w:rPr>
                <w:sz w:val="21"/>
                <w:szCs w:val="21"/>
              </w:rPr>
              <w:t>Position</w:t>
            </w:r>
          </w:p>
        </w:tc>
        <w:tc>
          <w:tcPr>
            <w:tcW w:w="6946" w:type="dxa"/>
            <w:gridSpan w:val="3"/>
          </w:tcPr>
          <w:p w14:paraId="2F63CADF" w14:textId="77777777" w:rsidR="00537976" w:rsidRPr="00AD279D" w:rsidRDefault="00537976" w:rsidP="00D741F0">
            <w:pPr>
              <w:spacing w:before="100" w:after="100"/>
              <w:rPr>
                <w:sz w:val="21"/>
                <w:szCs w:val="21"/>
              </w:rPr>
            </w:pPr>
          </w:p>
          <w:p w14:paraId="226A9731" w14:textId="77777777" w:rsidR="00537976" w:rsidRPr="00AD279D" w:rsidRDefault="00537976" w:rsidP="001466B2">
            <w:pPr>
              <w:rPr>
                <w:sz w:val="21"/>
                <w:szCs w:val="21"/>
              </w:rPr>
            </w:pPr>
            <w:r w:rsidRPr="00AD279D">
              <w:rPr>
                <w:sz w:val="21"/>
                <w:szCs w:val="21"/>
              </w:rPr>
              <w:t>Signature &amp; Date</w:t>
            </w:r>
          </w:p>
        </w:tc>
      </w:tr>
    </w:tbl>
    <w:p w14:paraId="4FEA0CE3" w14:textId="77777777" w:rsidR="00537976" w:rsidRPr="00490F41" w:rsidRDefault="00537976" w:rsidP="00612FCD">
      <w:pPr>
        <w:spacing w:after="60"/>
        <w:rPr>
          <w:rStyle w:val="Hyperlink"/>
          <w:sz w:val="20"/>
          <w:szCs w:val="20"/>
        </w:rPr>
      </w:pPr>
      <w:r>
        <w:rPr>
          <w:sz w:val="20"/>
          <w:szCs w:val="20"/>
        </w:rPr>
        <w:t>On c</w:t>
      </w:r>
      <w:r w:rsidRPr="005C6651">
        <w:rPr>
          <w:sz w:val="20"/>
          <w:szCs w:val="20"/>
        </w:rPr>
        <w:t>ompletion of the above information, please scan this form and the User Security Declaration form for each nominate</w:t>
      </w:r>
      <w:r>
        <w:rPr>
          <w:sz w:val="20"/>
          <w:szCs w:val="20"/>
        </w:rPr>
        <w:t>d PSC</w:t>
      </w:r>
      <w:r w:rsidRPr="005C6651">
        <w:rPr>
          <w:sz w:val="20"/>
          <w:szCs w:val="20"/>
        </w:rPr>
        <w:t xml:space="preserve"> officer and </w:t>
      </w:r>
      <w:r>
        <w:rPr>
          <w:sz w:val="20"/>
          <w:szCs w:val="20"/>
        </w:rPr>
        <w:t>return to</w:t>
      </w:r>
      <w:r w:rsidRPr="005C6651">
        <w:rPr>
          <w:sz w:val="20"/>
          <w:szCs w:val="20"/>
        </w:rPr>
        <w:t xml:space="preserve"> the </w:t>
      </w:r>
      <w:r>
        <w:rPr>
          <w:sz w:val="20"/>
          <w:szCs w:val="20"/>
        </w:rPr>
        <w:t>department via</w:t>
      </w:r>
      <w:r w:rsidRPr="005C6651">
        <w:rPr>
          <w:sz w:val="20"/>
          <w:szCs w:val="20"/>
        </w:rPr>
        <w:t xml:space="preserve"> </w:t>
      </w:r>
      <w:hyperlink r:id="rId256" w:history="1">
        <w:r w:rsidRPr="00877E2E">
          <w:rPr>
            <w:rStyle w:val="Hyperlink"/>
            <w:sz w:val="20"/>
            <w:szCs w:val="20"/>
          </w:rPr>
          <w:t>VETStudentLoans@education.gov.au</w:t>
        </w:r>
      </w:hyperlink>
      <w:r w:rsidRPr="00490F41">
        <w:rPr>
          <w:rStyle w:val="Hyperlink"/>
          <w:sz w:val="20"/>
          <w:szCs w:val="20"/>
        </w:rPr>
        <w:t xml:space="preserve"> </w:t>
      </w:r>
      <w:r>
        <w:rPr>
          <w:rStyle w:val="Hyperlink"/>
          <w:sz w:val="20"/>
          <w:szCs w:val="20"/>
        </w:rPr>
        <w:t>(VSL p</w:t>
      </w:r>
      <w:r w:rsidRPr="00490F41">
        <w:rPr>
          <w:rStyle w:val="Hyperlink"/>
          <w:sz w:val="20"/>
          <w:szCs w:val="20"/>
        </w:rPr>
        <w:t>roviders)</w:t>
      </w:r>
      <w:r w:rsidRPr="005E5E34">
        <w:t xml:space="preserve"> or </w:t>
      </w:r>
      <w:hyperlink r:id="rId257" w:history="1">
        <w:r w:rsidRPr="00E774DD">
          <w:rPr>
            <w:rStyle w:val="Hyperlink"/>
            <w:sz w:val="20"/>
            <w:szCs w:val="20"/>
          </w:rPr>
          <w:t>FEE-HELP@education.gov.au</w:t>
        </w:r>
      </w:hyperlink>
      <w:r>
        <w:rPr>
          <w:rStyle w:val="Hyperlink"/>
          <w:sz w:val="20"/>
          <w:szCs w:val="20"/>
        </w:rPr>
        <w:t xml:space="preserve"> (higher education providers)</w:t>
      </w:r>
      <w:r w:rsidRPr="005E5E34">
        <w:t>.</w:t>
      </w:r>
    </w:p>
    <w:p w14:paraId="60FD537A" w14:textId="6229D471" w:rsidR="00537976" w:rsidRDefault="00537976" w:rsidP="00612FCD">
      <w:pPr>
        <w:spacing w:after="60"/>
        <w:rPr>
          <w:sz w:val="20"/>
          <w:szCs w:val="20"/>
        </w:rPr>
      </w:pPr>
      <w:r>
        <w:rPr>
          <w:sz w:val="20"/>
          <w:szCs w:val="20"/>
        </w:rPr>
        <w:t>Note: You must store</w:t>
      </w:r>
      <w:r w:rsidRPr="005C6651">
        <w:rPr>
          <w:sz w:val="20"/>
          <w:szCs w:val="20"/>
        </w:rPr>
        <w:t xml:space="preserve"> the original of all s</w:t>
      </w:r>
      <w:r>
        <w:rPr>
          <w:sz w:val="20"/>
          <w:szCs w:val="20"/>
        </w:rPr>
        <w:t>canned forms securely</w:t>
      </w:r>
      <w:r w:rsidRPr="005C6651">
        <w:rPr>
          <w:sz w:val="20"/>
          <w:szCs w:val="20"/>
        </w:rPr>
        <w:t xml:space="preserve"> and make them available to the Department upon request.</w:t>
      </w:r>
    </w:p>
    <w:p w14:paraId="7178688D" w14:textId="6CEA7B71" w:rsidR="00537976" w:rsidRDefault="00537976" w:rsidP="00612FCD">
      <w:pPr>
        <w:widowControl w:val="0"/>
        <w:overflowPunct w:val="0"/>
        <w:adjustRightInd w:val="0"/>
        <w:rPr>
          <w:rFonts w:ascii="Arial" w:eastAsia="Times New Roman" w:hAnsi="Arial" w:cs="Arial"/>
          <w:i/>
          <w:sz w:val="18"/>
          <w:szCs w:val="18"/>
        </w:rPr>
      </w:pPr>
      <w:r>
        <w:rPr>
          <w:sz w:val="20"/>
          <w:szCs w:val="20"/>
        </w:rPr>
        <w:t xml:space="preserve">* </w:t>
      </w:r>
      <w:r>
        <w:rPr>
          <w:rFonts w:ascii="Arial" w:eastAsia="Times New Roman" w:hAnsi="Arial" w:cs="Arial"/>
          <w:b/>
          <w:i/>
          <w:sz w:val="18"/>
          <w:szCs w:val="18"/>
        </w:rPr>
        <w:t>Please select the appropriate user role below. (refer to the description of roles and access level in the next page). Note: if no role is selected, the default role assigned will be PEO.</w:t>
      </w:r>
    </w:p>
    <w:tbl>
      <w:tblPr>
        <w:tblStyle w:val="TableGrid1"/>
        <w:tblW w:w="15446" w:type="dxa"/>
        <w:tblLook w:val="04A0" w:firstRow="1" w:lastRow="0" w:firstColumn="1" w:lastColumn="0" w:noHBand="0" w:noVBand="1"/>
        <w:tblCaption w:val="User roles"/>
        <w:tblDescription w:val="User roles in HITS"/>
      </w:tblPr>
      <w:tblGrid>
        <w:gridCol w:w="3545"/>
        <w:gridCol w:w="2976"/>
        <w:gridCol w:w="8925"/>
      </w:tblGrid>
      <w:tr w:rsidR="00537976" w:rsidRPr="00C62537" w14:paraId="64FB9DF6" w14:textId="77777777" w:rsidTr="00484012">
        <w:trPr>
          <w:trHeight w:val="334"/>
          <w:tblHeader/>
        </w:trPr>
        <w:tc>
          <w:tcPr>
            <w:tcW w:w="3545" w:type="dxa"/>
            <w:shd w:val="clear" w:color="auto" w:fill="BFBFBF" w:themeFill="background1" w:themeFillShade="BF"/>
          </w:tcPr>
          <w:p w14:paraId="1B1F9355" w14:textId="761A492F" w:rsidR="00537976" w:rsidRPr="00AD279D" w:rsidRDefault="00537976" w:rsidP="001466B2">
            <w:pPr>
              <w:rPr>
                <w:b/>
                <w:sz w:val="21"/>
                <w:szCs w:val="21"/>
              </w:rPr>
            </w:pPr>
            <w:r w:rsidRPr="00AD279D">
              <w:rPr>
                <w:b/>
                <w:sz w:val="21"/>
                <w:szCs w:val="21"/>
              </w:rPr>
              <w:t>USER ROLES</w:t>
            </w:r>
          </w:p>
        </w:tc>
        <w:tc>
          <w:tcPr>
            <w:tcW w:w="2976" w:type="dxa"/>
            <w:shd w:val="clear" w:color="auto" w:fill="BFBFBF" w:themeFill="background1" w:themeFillShade="BF"/>
          </w:tcPr>
          <w:p w14:paraId="2563D63C" w14:textId="77777777" w:rsidR="00537976" w:rsidRPr="00AD279D" w:rsidRDefault="00537976" w:rsidP="001466B2">
            <w:pPr>
              <w:rPr>
                <w:b/>
                <w:sz w:val="21"/>
                <w:szCs w:val="21"/>
              </w:rPr>
            </w:pPr>
            <w:r w:rsidRPr="00AD279D">
              <w:rPr>
                <w:b/>
                <w:sz w:val="21"/>
                <w:szCs w:val="21"/>
              </w:rPr>
              <w:t>Title</w:t>
            </w:r>
          </w:p>
        </w:tc>
        <w:tc>
          <w:tcPr>
            <w:tcW w:w="8925" w:type="dxa"/>
            <w:shd w:val="clear" w:color="auto" w:fill="BFBFBF" w:themeFill="background1" w:themeFillShade="BF"/>
          </w:tcPr>
          <w:p w14:paraId="021E71AD" w14:textId="77777777" w:rsidR="00537976" w:rsidRPr="00AD279D" w:rsidRDefault="00537976" w:rsidP="001466B2">
            <w:pPr>
              <w:rPr>
                <w:b/>
                <w:sz w:val="21"/>
                <w:szCs w:val="21"/>
              </w:rPr>
            </w:pPr>
            <w:r w:rsidRPr="00AD279D">
              <w:rPr>
                <w:b/>
                <w:sz w:val="21"/>
                <w:szCs w:val="21"/>
              </w:rPr>
              <w:t>ACCESS</w:t>
            </w:r>
          </w:p>
        </w:tc>
      </w:tr>
      <w:tr w:rsidR="00537976" w:rsidRPr="009F2273" w14:paraId="600DBA3F" w14:textId="77777777" w:rsidTr="00484012">
        <w:tc>
          <w:tcPr>
            <w:tcW w:w="3545" w:type="dxa"/>
            <w:vAlign w:val="center"/>
          </w:tcPr>
          <w:p w14:paraId="23E7D557" w14:textId="77777777" w:rsidR="00537976" w:rsidRPr="00AD279D" w:rsidRDefault="00537976" w:rsidP="00484012">
            <w:pPr>
              <w:tabs>
                <w:tab w:val="left" w:pos="1875"/>
              </w:tabs>
              <w:spacing w:before="120"/>
              <w:rPr>
                <w:sz w:val="21"/>
                <w:szCs w:val="21"/>
              </w:rPr>
            </w:pPr>
            <w:r w:rsidRPr="00AD279D">
              <w:rPr>
                <w:sz w:val="21"/>
                <w:szCs w:val="21"/>
              </w:rPr>
              <w:t xml:space="preserve">PVO </w:t>
            </w:r>
          </w:p>
        </w:tc>
        <w:tc>
          <w:tcPr>
            <w:tcW w:w="2976" w:type="dxa"/>
            <w:vAlign w:val="center"/>
          </w:tcPr>
          <w:p w14:paraId="0FF03576" w14:textId="77777777" w:rsidR="00537976" w:rsidRPr="00AD279D" w:rsidRDefault="00537976" w:rsidP="00484012">
            <w:pPr>
              <w:tabs>
                <w:tab w:val="left" w:pos="1875"/>
              </w:tabs>
              <w:spacing w:before="120"/>
              <w:rPr>
                <w:sz w:val="21"/>
                <w:szCs w:val="21"/>
              </w:rPr>
            </w:pPr>
            <w:r w:rsidRPr="00AD279D">
              <w:rPr>
                <w:sz w:val="21"/>
                <w:szCs w:val="21"/>
              </w:rPr>
              <w:t>Provider View Only</w:t>
            </w:r>
          </w:p>
        </w:tc>
        <w:tc>
          <w:tcPr>
            <w:tcW w:w="8925" w:type="dxa"/>
            <w:vAlign w:val="center"/>
          </w:tcPr>
          <w:p w14:paraId="0D3FB4F4" w14:textId="77777777" w:rsidR="00537976" w:rsidRPr="00AD279D" w:rsidRDefault="00537976" w:rsidP="00484012">
            <w:pPr>
              <w:rPr>
                <w:sz w:val="21"/>
                <w:szCs w:val="21"/>
              </w:rPr>
            </w:pPr>
            <w:r w:rsidRPr="00AD279D">
              <w:rPr>
                <w:sz w:val="21"/>
                <w:szCs w:val="21"/>
              </w:rPr>
              <w:t>Cannot edit however can view all modules in HITS except Payments and Key Personnel.</w:t>
            </w:r>
          </w:p>
        </w:tc>
      </w:tr>
      <w:tr w:rsidR="00537976" w:rsidRPr="009F2273" w14:paraId="30EA387D" w14:textId="77777777" w:rsidTr="00484012">
        <w:tc>
          <w:tcPr>
            <w:tcW w:w="3545" w:type="dxa"/>
            <w:vAlign w:val="center"/>
          </w:tcPr>
          <w:p w14:paraId="09AEF947" w14:textId="77777777" w:rsidR="00537976" w:rsidRPr="00AD279D" w:rsidRDefault="00537976" w:rsidP="00484012">
            <w:pPr>
              <w:tabs>
                <w:tab w:val="left" w:pos="1875"/>
              </w:tabs>
              <w:spacing w:before="120"/>
              <w:rPr>
                <w:sz w:val="21"/>
                <w:szCs w:val="21"/>
              </w:rPr>
            </w:pPr>
            <w:r w:rsidRPr="00AD279D">
              <w:rPr>
                <w:sz w:val="21"/>
                <w:szCs w:val="21"/>
              </w:rPr>
              <w:t xml:space="preserve">PEO </w:t>
            </w:r>
          </w:p>
        </w:tc>
        <w:tc>
          <w:tcPr>
            <w:tcW w:w="2976" w:type="dxa"/>
            <w:vAlign w:val="center"/>
          </w:tcPr>
          <w:p w14:paraId="189DCBF9" w14:textId="77777777" w:rsidR="00537976" w:rsidRPr="00AD279D" w:rsidRDefault="00537976" w:rsidP="00484012">
            <w:pPr>
              <w:tabs>
                <w:tab w:val="left" w:pos="1875"/>
              </w:tabs>
              <w:spacing w:before="120"/>
              <w:rPr>
                <w:sz w:val="21"/>
                <w:szCs w:val="21"/>
              </w:rPr>
            </w:pPr>
            <w:r w:rsidRPr="00AD279D">
              <w:rPr>
                <w:sz w:val="21"/>
                <w:szCs w:val="21"/>
              </w:rPr>
              <w:t>Provider Editing Officer</w:t>
            </w:r>
          </w:p>
        </w:tc>
        <w:tc>
          <w:tcPr>
            <w:tcW w:w="8925" w:type="dxa"/>
            <w:vAlign w:val="center"/>
          </w:tcPr>
          <w:p w14:paraId="78A6C541" w14:textId="77777777" w:rsidR="00537976" w:rsidRPr="00AD279D" w:rsidRDefault="00537976" w:rsidP="00484012">
            <w:pPr>
              <w:rPr>
                <w:sz w:val="21"/>
                <w:szCs w:val="21"/>
              </w:rPr>
            </w:pPr>
            <w:r w:rsidRPr="00AD279D">
              <w:rPr>
                <w:sz w:val="21"/>
                <w:szCs w:val="21"/>
              </w:rPr>
              <w:t>As per PVO and can also edit modules.</w:t>
            </w:r>
          </w:p>
        </w:tc>
      </w:tr>
      <w:tr w:rsidR="00537976" w:rsidRPr="009F2273" w14:paraId="7C065A91" w14:textId="77777777" w:rsidTr="00484012">
        <w:tc>
          <w:tcPr>
            <w:tcW w:w="3545" w:type="dxa"/>
            <w:vAlign w:val="center"/>
          </w:tcPr>
          <w:p w14:paraId="2485E037" w14:textId="77777777" w:rsidR="00537976" w:rsidRPr="00AD279D" w:rsidRDefault="00537976" w:rsidP="00484012">
            <w:pPr>
              <w:tabs>
                <w:tab w:val="left" w:pos="1875"/>
              </w:tabs>
              <w:spacing w:before="120"/>
              <w:rPr>
                <w:sz w:val="21"/>
                <w:szCs w:val="21"/>
              </w:rPr>
            </w:pPr>
            <w:r w:rsidRPr="00AD279D">
              <w:rPr>
                <w:sz w:val="21"/>
                <w:szCs w:val="21"/>
              </w:rPr>
              <w:t xml:space="preserve">PFO </w:t>
            </w:r>
          </w:p>
        </w:tc>
        <w:tc>
          <w:tcPr>
            <w:tcW w:w="2976" w:type="dxa"/>
            <w:vAlign w:val="center"/>
          </w:tcPr>
          <w:p w14:paraId="3EF7586D" w14:textId="77777777" w:rsidR="00537976" w:rsidRPr="00AD279D" w:rsidRDefault="00537976" w:rsidP="00484012">
            <w:pPr>
              <w:tabs>
                <w:tab w:val="left" w:pos="1875"/>
              </w:tabs>
              <w:spacing w:before="120"/>
              <w:rPr>
                <w:sz w:val="21"/>
                <w:szCs w:val="21"/>
              </w:rPr>
            </w:pPr>
            <w:r w:rsidRPr="00AD279D">
              <w:rPr>
                <w:sz w:val="21"/>
                <w:szCs w:val="21"/>
              </w:rPr>
              <w:t>Provider Finance Officer</w:t>
            </w:r>
          </w:p>
        </w:tc>
        <w:tc>
          <w:tcPr>
            <w:tcW w:w="8925" w:type="dxa"/>
            <w:vAlign w:val="center"/>
          </w:tcPr>
          <w:p w14:paraId="32081B26" w14:textId="77777777" w:rsidR="00537976" w:rsidRPr="00AD279D" w:rsidRDefault="00537976" w:rsidP="00484012">
            <w:pPr>
              <w:rPr>
                <w:sz w:val="21"/>
                <w:szCs w:val="21"/>
              </w:rPr>
            </w:pPr>
            <w:r w:rsidRPr="00AD279D">
              <w:rPr>
                <w:sz w:val="21"/>
                <w:szCs w:val="21"/>
              </w:rPr>
              <w:t>As per PEO with the addition of being able to view/edit bank account, Estimates and payments.</w:t>
            </w:r>
          </w:p>
        </w:tc>
      </w:tr>
      <w:tr w:rsidR="00537976" w:rsidRPr="009F2273" w14:paraId="76C244EC" w14:textId="77777777" w:rsidTr="00484012">
        <w:tc>
          <w:tcPr>
            <w:tcW w:w="3545" w:type="dxa"/>
            <w:vAlign w:val="center"/>
          </w:tcPr>
          <w:p w14:paraId="1ACD5DBF" w14:textId="77777777" w:rsidR="00537976" w:rsidRPr="00AD279D" w:rsidRDefault="00537976" w:rsidP="00484012">
            <w:pPr>
              <w:tabs>
                <w:tab w:val="left" w:pos="1875"/>
              </w:tabs>
              <w:spacing w:before="120"/>
              <w:rPr>
                <w:sz w:val="21"/>
                <w:szCs w:val="21"/>
              </w:rPr>
            </w:pPr>
            <w:r w:rsidRPr="00AD279D">
              <w:rPr>
                <w:sz w:val="21"/>
                <w:szCs w:val="21"/>
              </w:rPr>
              <w:t xml:space="preserve">SAO </w:t>
            </w:r>
          </w:p>
        </w:tc>
        <w:tc>
          <w:tcPr>
            <w:tcW w:w="2976" w:type="dxa"/>
            <w:vAlign w:val="center"/>
          </w:tcPr>
          <w:p w14:paraId="53921F9C" w14:textId="77777777" w:rsidR="00537976" w:rsidRPr="00AD279D" w:rsidRDefault="00537976" w:rsidP="00484012">
            <w:pPr>
              <w:tabs>
                <w:tab w:val="left" w:pos="1875"/>
              </w:tabs>
              <w:spacing w:before="120"/>
              <w:rPr>
                <w:sz w:val="21"/>
                <w:szCs w:val="21"/>
              </w:rPr>
            </w:pPr>
            <w:r w:rsidRPr="00AD279D">
              <w:rPr>
                <w:sz w:val="21"/>
                <w:szCs w:val="21"/>
              </w:rPr>
              <w:t>Provider Senior Officer</w:t>
            </w:r>
          </w:p>
        </w:tc>
        <w:tc>
          <w:tcPr>
            <w:tcW w:w="8925" w:type="dxa"/>
            <w:vAlign w:val="center"/>
          </w:tcPr>
          <w:p w14:paraId="27D3787E" w14:textId="77777777" w:rsidR="00537976" w:rsidRPr="00AD279D" w:rsidRDefault="00537976" w:rsidP="00484012">
            <w:pPr>
              <w:rPr>
                <w:sz w:val="21"/>
                <w:szCs w:val="21"/>
              </w:rPr>
            </w:pPr>
            <w:r w:rsidRPr="00AD279D">
              <w:rPr>
                <w:sz w:val="21"/>
                <w:szCs w:val="21"/>
              </w:rPr>
              <w:t>As per PFO with the addition of being able to edit/view Key Personnel and submit application, request for further information and bank account to the Department.</w:t>
            </w:r>
          </w:p>
        </w:tc>
      </w:tr>
      <w:tr w:rsidR="00537976" w:rsidRPr="009F2273" w14:paraId="0826AC56" w14:textId="77777777" w:rsidTr="00484012">
        <w:tc>
          <w:tcPr>
            <w:tcW w:w="3545" w:type="dxa"/>
            <w:vAlign w:val="center"/>
          </w:tcPr>
          <w:p w14:paraId="15DB190F" w14:textId="77777777" w:rsidR="00537976" w:rsidRPr="00AD279D" w:rsidRDefault="00537976" w:rsidP="00484012">
            <w:pPr>
              <w:tabs>
                <w:tab w:val="left" w:pos="1875"/>
              </w:tabs>
              <w:spacing w:before="120"/>
              <w:rPr>
                <w:sz w:val="21"/>
                <w:szCs w:val="21"/>
              </w:rPr>
            </w:pPr>
            <w:r w:rsidRPr="00AD279D">
              <w:rPr>
                <w:sz w:val="21"/>
                <w:szCs w:val="21"/>
              </w:rPr>
              <w:t>CEO</w:t>
            </w:r>
          </w:p>
        </w:tc>
        <w:tc>
          <w:tcPr>
            <w:tcW w:w="2976" w:type="dxa"/>
            <w:vAlign w:val="center"/>
          </w:tcPr>
          <w:p w14:paraId="115D09BA" w14:textId="77777777" w:rsidR="00537976" w:rsidRPr="00AD279D" w:rsidRDefault="00537976" w:rsidP="00484012">
            <w:pPr>
              <w:tabs>
                <w:tab w:val="left" w:pos="1875"/>
              </w:tabs>
              <w:spacing w:before="120"/>
              <w:rPr>
                <w:sz w:val="21"/>
                <w:szCs w:val="21"/>
              </w:rPr>
            </w:pPr>
            <w:r w:rsidRPr="00AD279D">
              <w:rPr>
                <w:sz w:val="21"/>
                <w:szCs w:val="21"/>
              </w:rPr>
              <w:t xml:space="preserve">Provider Corporate Officer </w:t>
            </w:r>
          </w:p>
        </w:tc>
        <w:tc>
          <w:tcPr>
            <w:tcW w:w="8925" w:type="dxa"/>
            <w:vAlign w:val="center"/>
          </w:tcPr>
          <w:p w14:paraId="394ADDAB" w14:textId="77777777" w:rsidR="00537976" w:rsidRPr="00AD279D" w:rsidRDefault="00537976" w:rsidP="00484012">
            <w:pPr>
              <w:rPr>
                <w:sz w:val="21"/>
                <w:szCs w:val="21"/>
              </w:rPr>
            </w:pPr>
            <w:r w:rsidRPr="00AD279D">
              <w:rPr>
                <w:sz w:val="21"/>
                <w:szCs w:val="21"/>
              </w:rPr>
              <w:t>As per SAO with the addition of being able to submit an estimates to the Department.</w:t>
            </w:r>
          </w:p>
        </w:tc>
      </w:tr>
    </w:tbl>
    <w:p w14:paraId="098C604A" w14:textId="77777777" w:rsidR="00D741F0" w:rsidRDefault="00D741F0" w:rsidP="00484012">
      <w:pPr>
        <w:rPr>
          <w:sz w:val="28"/>
          <w:szCs w:val="28"/>
        </w:rPr>
      </w:pPr>
    </w:p>
    <w:p w14:paraId="1BFA9D2C" w14:textId="287AC961" w:rsidR="00537976" w:rsidRDefault="00537976" w:rsidP="00484012">
      <w:pPr>
        <w:rPr>
          <w:rFonts w:asciiTheme="majorHAnsi" w:eastAsiaTheme="majorEastAsia" w:hAnsiTheme="majorHAnsi" w:cstheme="majorBidi"/>
          <w:b/>
          <w:bCs/>
          <w:sz w:val="28"/>
          <w:szCs w:val="28"/>
        </w:rPr>
      </w:pPr>
      <w:r>
        <w:rPr>
          <w:sz w:val="28"/>
          <w:szCs w:val="28"/>
        </w:rPr>
        <w:br w:type="page"/>
      </w:r>
    </w:p>
    <w:p w14:paraId="786C6218" w14:textId="2CB9069E" w:rsidR="00E61718" w:rsidRPr="00873FF5" w:rsidRDefault="00537976" w:rsidP="00873FF5">
      <w:pPr>
        <w:pStyle w:val="Heading2"/>
        <w:jc w:val="right"/>
        <w:rPr>
          <w:rFonts w:asciiTheme="minorHAnsi" w:hAnsiTheme="minorHAnsi" w:cstheme="minorHAnsi"/>
          <w:sz w:val="20"/>
          <w:szCs w:val="20"/>
        </w:rPr>
      </w:pPr>
      <w:bookmarkStart w:id="91" w:name="_Toc522637058"/>
      <w:r w:rsidRPr="00873FF5">
        <w:rPr>
          <w:rFonts w:asciiTheme="minorHAnsi" w:hAnsiTheme="minorHAnsi" w:cstheme="minorHAnsi"/>
          <w:sz w:val="28"/>
          <w:szCs w:val="28"/>
        </w:rPr>
        <w:lastRenderedPageBreak/>
        <w:t>Attachment E</w:t>
      </w:r>
      <w:r w:rsidR="00A726BB" w:rsidRPr="00873FF5">
        <w:rPr>
          <w:rFonts w:asciiTheme="minorHAnsi" w:hAnsiTheme="minorHAnsi" w:cstheme="minorHAnsi"/>
          <w:sz w:val="28"/>
          <w:szCs w:val="28"/>
        </w:rPr>
        <w:t xml:space="preserve"> – Notifications</w:t>
      </w:r>
      <w:bookmarkEnd w:id="91"/>
      <w:r w:rsidR="00E61718" w:rsidRPr="00E61718">
        <w:rPr>
          <w:rFonts w:asciiTheme="minorHAnsi" w:hAnsiTheme="minorHAnsi" w:cstheme="minorHAnsi"/>
          <w:sz w:val="20"/>
          <w:szCs w:val="20"/>
        </w:rPr>
        <w:fldChar w:fldCharType="begin"/>
      </w:r>
      <w:r w:rsidR="00E61718" w:rsidRPr="00873FF5">
        <w:rPr>
          <w:rFonts w:asciiTheme="minorHAnsi" w:hAnsiTheme="minorHAnsi" w:cstheme="minorHAnsi"/>
          <w:sz w:val="20"/>
          <w:szCs w:val="20"/>
        </w:rPr>
        <w:instrText xml:space="preserve"> LINK Excel.Sheet.12 "\\\\EPNAS003\\51004313\\HITS\\HITS Quick reference guides\\HITS Reference Guide\\Copy of MASTER HITS system Notifications Production FINAL June 2016.xlsx" "System Notification list!R1:R1048576" \a \f 4 \h  \* MERGEFORMAT </w:instrText>
      </w:r>
      <w:r w:rsidR="00E61718" w:rsidRPr="00E61718">
        <w:rPr>
          <w:rFonts w:asciiTheme="minorHAnsi" w:hAnsiTheme="minorHAnsi" w:cstheme="minorHAnsi"/>
          <w:sz w:val="20"/>
          <w:szCs w:val="20"/>
        </w:rPr>
        <w:fldChar w:fldCharType="separate"/>
      </w:r>
    </w:p>
    <w:tbl>
      <w:tblPr>
        <w:tblW w:w="5000" w:type="pct"/>
        <w:tblLayout w:type="fixed"/>
        <w:tblLook w:val="04A0" w:firstRow="1" w:lastRow="0" w:firstColumn="1" w:lastColumn="0" w:noHBand="0" w:noVBand="1"/>
      </w:tblPr>
      <w:tblGrid>
        <w:gridCol w:w="1224"/>
        <w:gridCol w:w="1397"/>
        <w:gridCol w:w="1397"/>
        <w:gridCol w:w="841"/>
        <w:gridCol w:w="835"/>
        <w:gridCol w:w="2376"/>
        <w:gridCol w:w="2379"/>
        <w:gridCol w:w="5245"/>
      </w:tblGrid>
      <w:tr w:rsidR="00E61718" w:rsidRPr="00E61718" w14:paraId="0613C0FA" w14:textId="77777777" w:rsidTr="00A726BB">
        <w:trPr>
          <w:trHeight w:val="802"/>
          <w:tblHeader/>
        </w:trPr>
        <w:tc>
          <w:tcPr>
            <w:tcW w:w="390" w:type="pct"/>
            <w:tcBorders>
              <w:top w:val="single" w:sz="4" w:space="0" w:color="auto"/>
              <w:left w:val="single" w:sz="4" w:space="0" w:color="auto"/>
              <w:bottom w:val="single" w:sz="4" w:space="0" w:color="auto"/>
              <w:right w:val="single" w:sz="4" w:space="0" w:color="auto"/>
            </w:tcBorders>
            <w:shd w:val="clear" w:color="auto" w:fill="auto"/>
            <w:hideMark/>
          </w:tcPr>
          <w:p w14:paraId="70FC2D00" w14:textId="77777777" w:rsidR="00E61718" w:rsidRPr="00E61718" w:rsidRDefault="00E61718" w:rsidP="00A726BB">
            <w:pPr>
              <w:rPr>
                <w:rFonts w:ascii="Calibri" w:eastAsia="Times New Roman" w:hAnsi="Calibri" w:cs="Calibri"/>
                <w:b/>
                <w:bCs/>
                <w:sz w:val="20"/>
                <w:szCs w:val="20"/>
                <w:lang w:eastAsia="en-AU"/>
              </w:rPr>
            </w:pPr>
            <w:r w:rsidRPr="00E61718">
              <w:rPr>
                <w:rFonts w:ascii="Calibri" w:eastAsia="Times New Roman" w:hAnsi="Calibri" w:cs="Calibri"/>
                <w:b/>
                <w:bCs/>
                <w:sz w:val="20"/>
                <w:szCs w:val="20"/>
                <w:lang w:eastAsia="en-AU"/>
              </w:rPr>
              <w:t>Category</w:t>
            </w:r>
          </w:p>
        </w:tc>
        <w:tc>
          <w:tcPr>
            <w:tcW w:w="445" w:type="pct"/>
            <w:tcBorders>
              <w:top w:val="single" w:sz="4" w:space="0" w:color="auto"/>
              <w:left w:val="nil"/>
              <w:bottom w:val="single" w:sz="4" w:space="0" w:color="auto"/>
              <w:right w:val="single" w:sz="4" w:space="0" w:color="auto"/>
            </w:tcBorders>
            <w:shd w:val="clear" w:color="auto" w:fill="auto"/>
            <w:hideMark/>
          </w:tcPr>
          <w:p w14:paraId="155743A0" w14:textId="77777777" w:rsidR="00E61718" w:rsidRPr="00E61718" w:rsidRDefault="00E61718" w:rsidP="00A726BB">
            <w:pPr>
              <w:rPr>
                <w:rFonts w:ascii="Calibri" w:eastAsia="Times New Roman" w:hAnsi="Calibri" w:cs="Calibri"/>
                <w:b/>
                <w:bCs/>
                <w:sz w:val="20"/>
                <w:szCs w:val="20"/>
                <w:lang w:eastAsia="en-AU"/>
              </w:rPr>
            </w:pPr>
            <w:r w:rsidRPr="00E61718">
              <w:rPr>
                <w:rFonts w:ascii="Calibri" w:eastAsia="Times New Roman" w:hAnsi="Calibri" w:cs="Calibri"/>
                <w:b/>
                <w:bCs/>
                <w:sz w:val="20"/>
                <w:szCs w:val="20"/>
                <w:lang w:eastAsia="en-AU"/>
              </w:rPr>
              <w:t>Sub-category</w:t>
            </w:r>
          </w:p>
        </w:tc>
        <w:tc>
          <w:tcPr>
            <w:tcW w:w="445" w:type="pct"/>
            <w:tcBorders>
              <w:top w:val="single" w:sz="4" w:space="0" w:color="auto"/>
              <w:left w:val="nil"/>
              <w:bottom w:val="single" w:sz="4" w:space="0" w:color="auto"/>
              <w:right w:val="single" w:sz="4" w:space="0" w:color="auto"/>
            </w:tcBorders>
            <w:shd w:val="clear" w:color="auto" w:fill="auto"/>
            <w:hideMark/>
          </w:tcPr>
          <w:p w14:paraId="4FCA16E2" w14:textId="77777777" w:rsidR="00E61718" w:rsidRPr="00E61718" w:rsidRDefault="00E61718" w:rsidP="00A726BB">
            <w:pPr>
              <w:rPr>
                <w:rFonts w:ascii="Calibri" w:eastAsia="Times New Roman" w:hAnsi="Calibri" w:cs="Calibri"/>
                <w:b/>
                <w:bCs/>
                <w:sz w:val="20"/>
                <w:szCs w:val="20"/>
                <w:lang w:eastAsia="en-AU"/>
              </w:rPr>
            </w:pPr>
            <w:r w:rsidRPr="00E61718">
              <w:rPr>
                <w:rFonts w:ascii="Calibri" w:eastAsia="Times New Roman" w:hAnsi="Calibri" w:cs="Calibri"/>
                <w:b/>
                <w:bCs/>
                <w:sz w:val="20"/>
                <w:szCs w:val="20"/>
                <w:lang w:eastAsia="en-AU"/>
              </w:rPr>
              <w:t xml:space="preserve">Notification </w:t>
            </w:r>
            <w:r w:rsidRPr="00E61718">
              <w:rPr>
                <w:rFonts w:ascii="Calibri" w:eastAsia="Times New Roman" w:hAnsi="Calibri" w:cs="Calibri"/>
                <w:b/>
                <w:bCs/>
                <w:sz w:val="20"/>
                <w:szCs w:val="20"/>
                <w:lang w:eastAsia="en-AU"/>
              </w:rPr>
              <w:br/>
              <w:t>security roles</w:t>
            </w:r>
          </w:p>
        </w:tc>
        <w:tc>
          <w:tcPr>
            <w:tcW w:w="268" w:type="pct"/>
            <w:tcBorders>
              <w:top w:val="single" w:sz="4" w:space="0" w:color="auto"/>
              <w:left w:val="nil"/>
              <w:bottom w:val="single" w:sz="4" w:space="0" w:color="auto"/>
              <w:right w:val="single" w:sz="4" w:space="0" w:color="auto"/>
            </w:tcBorders>
            <w:shd w:val="clear" w:color="auto" w:fill="auto"/>
            <w:hideMark/>
          </w:tcPr>
          <w:p w14:paraId="16DCBA11" w14:textId="77777777" w:rsidR="00E61718" w:rsidRPr="00E61718" w:rsidRDefault="00E61718" w:rsidP="00A726BB">
            <w:pPr>
              <w:rPr>
                <w:rFonts w:ascii="Calibri" w:eastAsia="Times New Roman" w:hAnsi="Calibri" w:cs="Calibri"/>
                <w:b/>
                <w:bCs/>
                <w:sz w:val="20"/>
                <w:szCs w:val="20"/>
                <w:lang w:eastAsia="en-AU"/>
              </w:rPr>
            </w:pPr>
            <w:r w:rsidRPr="00E61718">
              <w:rPr>
                <w:rFonts w:ascii="Calibri" w:eastAsia="Times New Roman" w:hAnsi="Calibri" w:cs="Calibri"/>
                <w:b/>
                <w:bCs/>
                <w:sz w:val="20"/>
                <w:szCs w:val="20"/>
                <w:lang w:eastAsia="en-AU"/>
              </w:rPr>
              <w:t>Notificat</w:t>
            </w:r>
            <w:r>
              <w:rPr>
                <w:rFonts w:ascii="Calibri" w:eastAsia="Times New Roman" w:hAnsi="Calibri" w:cs="Calibri"/>
                <w:b/>
                <w:bCs/>
                <w:sz w:val="20"/>
                <w:szCs w:val="20"/>
                <w:lang w:eastAsia="en-AU"/>
              </w:rPr>
              <w:t>ion Type</w:t>
            </w:r>
          </w:p>
        </w:tc>
        <w:tc>
          <w:tcPr>
            <w:tcW w:w="266" w:type="pct"/>
            <w:tcBorders>
              <w:top w:val="single" w:sz="4" w:space="0" w:color="auto"/>
              <w:left w:val="nil"/>
              <w:bottom w:val="single" w:sz="4" w:space="0" w:color="auto"/>
              <w:right w:val="single" w:sz="4" w:space="0" w:color="auto"/>
            </w:tcBorders>
            <w:shd w:val="clear" w:color="auto" w:fill="auto"/>
            <w:hideMark/>
          </w:tcPr>
          <w:p w14:paraId="2CDAC91C" w14:textId="77777777" w:rsidR="00E61718" w:rsidRPr="00E61718" w:rsidRDefault="00E61718" w:rsidP="00A726BB">
            <w:pPr>
              <w:rPr>
                <w:rFonts w:ascii="Calibri" w:eastAsia="Times New Roman" w:hAnsi="Calibri" w:cs="Calibri"/>
                <w:b/>
                <w:bCs/>
                <w:sz w:val="20"/>
                <w:szCs w:val="20"/>
                <w:lang w:eastAsia="en-AU"/>
              </w:rPr>
            </w:pPr>
            <w:r w:rsidRPr="00E61718">
              <w:rPr>
                <w:rFonts w:ascii="Calibri" w:eastAsia="Times New Roman" w:hAnsi="Calibri" w:cs="Calibri"/>
                <w:b/>
                <w:bCs/>
                <w:sz w:val="20"/>
                <w:szCs w:val="20"/>
                <w:lang w:eastAsia="en-AU"/>
              </w:rPr>
              <w:t xml:space="preserve">Email </w:t>
            </w:r>
          </w:p>
        </w:tc>
        <w:tc>
          <w:tcPr>
            <w:tcW w:w="757" w:type="pct"/>
            <w:tcBorders>
              <w:top w:val="single" w:sz="4" w:space="0" w:color="auto"/>
              <w:left w:val="nil"/>
              <w:bottom w:val="single" w:sz="4" w:space="0" w:color="auto"/>
              <w:right w:val="single" w:sz="4" w:space="0" w:color="auto"/>
            </w:tcBorders>
            <w:shd w:val="clear" w:color="auto" w:fill="auto"/>
            <w:hideMark/>
          </w:tcPr>
          <w:p w14:paraId="60621415" w14:textId="77777777" w:rsidR="00E61718" w:rsidRPr="00E61718" w:rsidRDefault="00E61718" w:rsidP="00A726BB">
            <w:pPr>
              <w:rPr>
                <w:rFonts w:ascii="Calibri" w:eastAsia="Times New Roman" w:hAnsi="Calibri" w:cs="Calibri"/>
                <w:b/>
                <w:bCs/>
                <w:sz w:val="20"/>
                <w:szCs w:val="20"/>
                <w:lang w:eastAsia="en-AU"/>
              </w:rPr>
            </w:pPr>
            <w:r w:rsidRPr="00E61718">
              <w:rPr>
                <w:rFonts w:ascii="Calibri" w:eastAsia="Times New Roman" w:hAnsi="Calibri" w:cs="Calibri"/>
                <w:b/>
                <w:bCs/>
                <w:sz w:val="20"/>
                <w:szCs w:val="20"/>
                <w:lang w:eastAsia="en-AU"/>
              </w:rPr>
              <w:t>Event Trigger (what action causes this notification to be sent)</w:t>
            </w:r>
          </w:p>
        </w:tc>
        <w:tc>
          <w:tcPr>
            <w:tcW w:w="758" w:type="pct"/>
            <w:tcBorders>
              <w:top w:val="single" w:sz="4" w:space="0" w:color="auto"/>
              <w:left w:val="nil"/>
              <w:bottom w:val="single" w:sz="4" w:space="0" w:color="auto"/>
              <w:right w:val="single" w:sz="4" w:space="0" w:color="auto"/>
            </w:tcBorders>
            <w:shd w:val="clear" w:color="auto" w:fill="auto"/>
            <w:hideMark/>
          </w:tcPr>
          <w:p w14:paraId="2DA94C76" w14:textId="77777777" w:rsidR="00E61718" w:rsidRPr="00E61718" w:rsidRDefault="00E61718" w:rsidP="00A726BB">
            <w:pPr>
              <w:rPr>
                <w:rFonts w:ascii="Calibri" w:eastAsia="Times New Roman" w:hAnsi="Calibri" w:cs="Calibri"/>
                <w:b/>
                <w:bCs/>
                <w:sz w:val="20"/>
                <w:szCs w:val="20"/>
                <w:lang w:eastAsia="en-AU"/>
              </w:rPr>
            </w:pPr>
            <w:r w:rsidRPr="00E61718">
              <w:rPr>
                <w:rFonts w:ascii="Calibri" w:eastAsia="Times New Roman" w:hAnsi="Calibri" w:cs="Calibri"/>
                <w:b/>
                <w:bCs/>
                <w:sz w:val="20"/>
                <w:szCs w:val="20"/>
                <w:lang w:eastAsia="en-AU"/>
              </w:rPr>
              <w:t xml:space="preserve">Event end </w:t>
            </w:r>
          </w:p>
        </w:tc>
        <w:tc>
          <w:tcPr>
            <w:tcW w:w="1671" w:type="pct"/>
            <w:tcBorders>
              <w:top w:val="single" w:sz="4" w:space="0" w:color="auto"/>
              <w:left w:val="nil"/>
              <w:bottom w:val="single" w:sz="4" w:space="0" w:color="auto"/>
              <w:right w:val="single" w:sz="4" w:space="0" w:color="auto"/>
            </w:tcBorders>
            <w:shd w:val="clear" w:color="auto" w:fill="auto"/>
            <w:hideMark/>
          </w:tcPr>
          <w:p w14:paraId="52E714BF" w14:textId="77777777" w:rsidR="00E61718" w:rsidRPr="00A726BB" w:rsidRDefault="00E61718" w:rsidP="00A726BB">
            <w:pPr>
              <w:rPr>
                <w:rFonts w:ascii="Calibri" w:eastAsia="Times New Roman" w:hAnsi="Calibri" w:cs="Calibri"/>
                <w:b/>
                <w:sz w:val="20"/>
                <w:szCs w:val="20"/>
                <w:lang w:eastAsia="en-AU"/>
              </w:rPr>
            </w:pPr>
            <w:r w:rsidRPr="00A726BB">
              <w:rPr>
                <w:rFonts w:ascii="Calibri" w:eastAsia="Times New Roman" w:hAnsi="Calibri" w:cs="Calibri"/>
                <w:b/>
                <w:sz w:val="20"/>
                <w:szCs w:val="20"/>
                <w:lang w:eastAsia="en-AU"/>
              </w:rPr>
              <w:t xml:space="preserve">Notification text </w:t>
            </w:r>
          </w:p>
        </w:tc>
      </w:tr>
      <w:tr w:rsidR="00E61718" w:rsidRPr="00E61718" w14:paraId="444E83A9" w14:textId="77777777" w:rsidTr="00A726BB">
        <w:trPr>
          <w:trHeight w:val="600"/>
        </w:trPr>
        <w:tc>
          <w:tcPr>
            <w:tcW w:w="390" w:type="pct"/>
            <w:tcBorders>
              <w:top w:val="nil"/>
              <w:left w:val="single" w:sz="4" w:space="0" w:color="auto"/>
              <w:bottom w:val="single" w:sz="4" w:space="0" w:color="auto"/>
              <w:right w:val="single" w:sz="4" w:space="0" w:color="auto"/>
            </w:tcBorders>
            <w:shd w:val="clear" w:color="auto" w:fill="auto"/>
            <w:hideMark/>
          </w:tcPr>
          <w:p w14:paraId="3EDEE547"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Application</w:t>
            </w:r>
          </w:p>
        </w:tc>
        <w:tc>
          <w:tcPr>
            <w:tcW w:w="445" w:type="pct"/>
            <w:tcBorders>
              <w:top w:val="nil"/>
              <w:left w:val="nil"/>
              <w:bottom w:val="single" w:sz="4" w:space="0" w:color="auto"/>
              <w:right w:val="single" w:sz="4" w:space="0" w:color="auto"/>
            </w:tcBorders>
            <w:shd w:val="clear" w:color="auto" w:fill="auto"/>
            <w:hideMark/>
          </w:tcPr>
          <w:p w14:paraId="080E9FF3"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Application status</w:t>
            </w:r>
          </w:p>
        </w:tc>
        <w:tc>
          <w:tcPr>
            <w:tcW w:w="445" w:type="pct"/>
            <w:tcBorders>
              <w:top w:val="nil"/>
              <w:left w:val="nil"/>
              <w:bottom w:val="single" w:sz="4" w:space="0" w:color="auto"/>
              <w:right w:val="single" w:sz="4" w:space="0" w:color="auto"/>
            </w:tcBorders>
            <w:shd w:val="clear" w:color="auto" w:fill="auto"/>
            <w:hideMark/>
          </w:tcPr>
          <w:p w14:paraId="341AE7DF"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CEO, SAO, PFO</w:t>
            </w:r>
          </w:p>
        </w:tc>
        <w:tc>
          <w:tcPr>
            <w:tcW w:w="268" w:type="pct"/>
            <w:tcBorders>
              <w:top w:val="nil"/>
              <w:left w:val="nil"/>
              <w:bottom w:val="single" w:sz="4" w:space="0" w:color="auto"/>
              <w:right w:val="single" w:sz="4" w:space="0" w:color="auto"/>
            </w:tcBorders>
            <w:shd w:val="clear" w:color="auto" w:fill="auto"/>
            <w:hideMark/>
          </w:tcPr>
          <w:p w14:paraId="073E3181"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77FDCD05"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5EAF2AA2"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When the application status is changed to ‘To be FRLI registered’ for </w:t>
            </w:r>
            <w:r w:rsidRPr="00E61718">
              <w:rPr>
                <w:rFonts w:ascii="Calibri" w:eastAsia="Times New Roman" w:hAnsi="Calibri" w:cs="Calibri"/>
                <w:b/>
                <w:bCs/>
                <w:sz w:val="20"/>
                <w:szCs w:val="20"/>
                <w:lang w:eastAsia="en-AU"/>
              </w:rPr>
              <w:t>‘VET'</w:t>
            </w:r>
            <w:r w:rsidRPr="00E61718">
              <w:rPr>
                <w:rFonts w:ascii="Calibri" w:eastAsia="Times New Roman" w:hAnsi="Calibri" w:cs="Calibri"/>
                <w:sz w:val="20"/>
                <w:szCs w:val="20"/>
                <w:lang w:eastAsia="en-AU"/>
              </w:rPr>
              <w:t xml:space="preserve"> sector</w:t>
            </w:r>
          </w:p>
        </w:tc>
        <w:tc>
          <w:tcPr>
            <w:tcW w:w="758" w:type="pct"/>
            <w:tcBorders>
              <w:top w:val="nil"/>
              <w:left w:val="nil"/>
              <w:bottom w:val="single" w:sz="4" w:space="0" w:color="auto"/>
              <w:right w:val="single" w:sz="4" w:space="0" w:color="auto"/>
            </w:tcBorders>
            <w:shd w:val="clear" w:color="auto" w:fill="auto"/>
            <w:hideMark/>
          </w:tcPr>
          <w:p w14:paraId="01035F66"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hideMark/>
          </w:tcPr>
          <w:p w14:paraId="796F77A9" w14:textId="0B89473C" w:rsidR="00E61718" w:rsidRPr="00E61718" w:rsidRDefault="00E61718" w:rsidP="00484012">
            <w:pPr>
              <w:spacing w:after="60"/>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You have been approved as a VET </w:t>
            </w:r>
            <w:r w:rsidR="007E3497">
              <w:rPr>
                <w:rFonts w:ascii="Calibri" w:eastAsia="Times New Roman" w:hAnsi="Calibri" w:cs="Calibri"/>
                <w:sz w:val="20"/>
                <w:szCs w:val="20"/>
                <w:lang w:eastAsia="en-AU"/>
              </w:rPr>
              <w:t>Student Loans</w:t>
            </w:r>
            <w:r w:rsidRPr="00E61718">
              <w:rPr>
                <w:rFonts w:ascii="Calibri" w:eastAsia="Times New Roman" w:hAnsi="Calibri" w:cs="Calibri"/>
                <w:sz w:val="20"/>
                <w:szCs w:val="20"/>
                <w:lang w:eastAsia="en-AU"/>
              </w:rPr>
              <w:t xml:space="preserve"> provider. Approval documentation will be sent to your designated contact person soon. Approved VET </w:t>
            </w:r>
            <w:r w:rsidR="007E3497">
              <w:rPr>
                <w:rFonts w:ascii="Calibri" w:eastAsia="Times New Roman" w:hAnsi="Calibri" w:cs="Calibri"/>
                <w:sz w:val="20"/>
                <w:szCs w:val="20"/>
                <w:lang w:eastAsia="en-AU"/>
              </w:rPr>
              <w:t>Student Loans</w:t>
            </w:r>
            <w:r w:rsidRPr="00E61718">
              <w:rPr>
                <w:rFonts w:ascii="Calibri" w:eastAsia="Times New Roman" w:hAnsi="Calibri" w:cs="Calibri"/>
                <w:sz w:val="20"/>
                <w:szCs w:val="20"/>
                <w:lang w:eastAsia="en-AU"/>
              </w:rPr>
              <w:t xml:space="preserve"> provider responsibilities are detailed in the VET</w:t>
            </w:r>
            <w:r w:rsidR="00CE3DB9">
              <w:rPr>
                <w:rFonts w:ascii="Calibri" w:eastAsia="Times New Roman" w:hAnsi="Calibri" w:cs="Calibri"/>
                <w:sz w:val="20"/>
                <w:szCs w:val="20"/>
                <w:lang w:eastAsia="en-AU"/>
              </w:rPr>
              <w:t>Student Loans Manual</w:t>
            </w:r>
            <w:r w:rsidRPr="00E61718">
              <w:rPr>
                <w:rFonts w:ascii="Calibri" w:eastAsia="Times New Roman" w:hAnsi="Calibri" w:cs="Calibri"/>
                <w:sz w:val="20"/>
                <w:szCs w:val="20"/>
                <w:lang w:eastAsia="en-AU"/>
              </w:rPr>
              <w:t xml:space="preserve"> for Providers. </w:t>
            </w:r>
          </w:p>
        </w:tc>
      </w:tr>
      <w:tr w:rsidR="00E61718" w:rsidRPr="00E61718" w14:paraId="66C2958A" w14:textId="77777777" w:rsidTr="00A726BB">
        <w:trPr>
          <w:trHeight w:val="600"/>
        </w:trPr>
        <w:tc>
          <w:tcPr>
            <w:tcW w:w="390" w:type="pct"/>
            <w:tcBorders>
              <w:top w:val="nil"/>
              <w:left w:val="single" w:sz="4" w:space="0" w:color="auto"/>
              <w:bottom w:val="single" w:sz="4" w:space="0" w:color="auto"/>
              <w:right w:val="single" w:sz="4" w:space="0" w:color="auto"/>
            </w:tcBorders>
            <w:shd w:val="clear" w:color="auto" w:fill="auto"/>
            <w:hideMark/>
          </w:tcPr>
          <w:p w14:paraId="131DB3C1"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Application</w:t>
            </w:r>
          </w:p>
        </w:tc>
        <w:tc>
          <w:tcPr>
            <w:tcW w:w="445" w:type="pct"/>
            <w:tcBorders>
              <w:top w:val="nil"/>
              <w:left w:val="nil"/>
              <w:bottom w:val="single" w:sz="4" w:space="0" w:color="auto"/>
              <w:right w:val="single" w:sz="4" w:space="0" w:color="auto"/>
            </w:tcBorders>
            <w:shd w:val="clear" w:color="auto" w:fill="auto"/>
            <w:hideMark/>
          </w:tcPr>
          <w:p w14:paraId="75859FEB"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Application status</w:t>
            </w:r>
          </w:p>
        </w:tc>
        <w:tc>
          <w:tcPr>
            <w:tcW w:w="445" w:type="pct"/>
            <w:tcBorders>
              <w:top w:val="nil"/>
              <w:left w:val="nil"/>
              <w:bottom w:val="single" w:sz="4" w:space="0" w:color="auto"/>
              <w:right w:val="single" w:sz="4" w:space="0" w:color="auto"/>
            </w:tcBorders>
            <w:shd w:val="clear" w:color="auto" w:fill="auto"/>
            <w:hideMark/>
          </w:tcPr>
          <w:p w14:paraId="2254EC0A"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CEO, SAO, PFO</w:t>
            </w:r>
          </w:p>
        </w:tc>
        <w:tc>
          <w:tcPr>
            <w:tcW w:w="268" w:type="pct"/>
            <w:tcBorders>
              <w:top w:val="nil"/>
              <w:left w:val="nil"/>
              <w:bottom w:val="single" w:sz="4" w:space="0" w:color="auto"/>
              <w:right w:val="single" w:sz="4" w:space="0" w:color="auto"/>
            </w:tcBorders>
            <w:shd w:val="clear" w:color="auto" w:fill="auto"/>
            <w:hideMark/>
          </w:tcPr>
          <w:p w14:paraId="2EF0043D"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48DF7260"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3F339B07"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When the application status is changed to ‘To be FRLI registered’ for </w:t>
            </w:r>
            <w:r w:rsidRPr="00E61718">
              <w:rPr>
                <w:rFonts w:ascii="Calibri" w:eastAsia="Times New Roman" w:hAnsi="Calibri" w:cs="Calibri"/>
                <w:b/>
                <w:bCs/>
                <w:sz w:val="20"/>
                <w:szCs w:val="20"/>
                <w:lang w:eastAsia="en-AU"/>
              </w:rPr>
              <w:t>'HE'</w:t>
            </w:r>
            <w:r w:rsidRPr="00E61718">
              <w:rPr>
                <w:rFonts w:ascii="Calibri" w:eastAsia="Times New Roman" w:hAnsi="Calibri" w:cs="Calibri"/>
                <w:sz w:val="20"/>
                <w:szCs w:val="20"/>
                <w:lang w:eastAsia="en-AU"/>
              </w:rPr>
              <w:t xml:space="preserve"> sector</w:t>
            </w:r>
          </w:p>
        </w:tc>
        <w:tc>
          <w:tcPr>
            <w:tcW w:w="758" w:type="pct"/>
            <w:tcBorders>
              <w:top w:val="nil"/>
              <w:left w:val="nil"/>
              <w:bottom w:val="single" w:sz="4" w:space="0" w:color="auto"/>
              <w:right w:val="single" w:sz="4" w:space="0" w:color="auto"/>
            </w:tcBorders>
            <w:shd w:val="clear" w:color="auto" w:fill="auto"/>
            <w:hideMark/>
          </w:tcPr>
          <w:p w14:paraId="39CF2054"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hideMark/>
          </w:tcPr>
          <w:p w14:paraId="5A18069D" w14:textId="77777777" w:rsidR="00E61718" w:rsidRPr="00E61718" w:rsidRDefault="00E61718" w:rsidP="00484012">
            <w:pPr>
              <w:spacing w:after="60"/>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You have been approved as a FEE-HELP provider. Approval documentation will be sent to your designated contact person soon. Approved FEE-HELP provider responsibilities are detailed in the HE Administrative Information for Providers. </w:t>
            </w:r>
          </w:p>
        </w:tc>
      </w:tr>
      <w:tr w:rsidR="00E61718" w:rsidRPr="00E61718" w14:paraId="4B637145" w14:textId="77777777" w:rsidTr="00A726BB">
        <w:trPr>
          <w:trHeight w:val="945"/>
        </w:trPr>
        <w:tc>
          <w:tcPr>
            <w:tcW w:w="390" w:type="pct"/>
            <w:tcBorders>
              <w:top w:val="nil"/>
              <w:left w:val="single" w:sz="4" w:space="0" w:color="auto"/>
              <w:bottom w:val="single" w:sz="4" w:space="0" w:color="auto"/>
              <w:right w:val="single" w:sz="4" w:space="0" w:color="auto"/>
            </w:tcBorders>
            <w:shd w:val="clear" w:color="auto" w:fill="auto"/>
            <w:hideMark/>
          </w:tcPr>
          <w:p w14:paraId="51EFCD89"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Application</w:t>
            </w:r>
          </w:p>
        </w:tc>
        <w:tc>
          <w:tcPr>
            <w:tcW w:w="445" w:type="pct"/>
            <w:tcBorders>
              <w:top w:val="nil"/>
              <w:left w:val="nil"/>
              <w:bottom w:val="single" w:sz="4" w:space="0" w:color="auto"/>
              <w:right w:val="single" w:sz="4" w:space="0" w:color="auto"/>
            </w:tcBorders>
            <w:shd w:val="clear" w:color="auto" w:fill="auto"/>
            <w:hideMark/>
          </w:tcPr>
          <w:p w14:paraId="77ACEB04"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Application submitted</w:t>
            </w:r>
          </w:p>
        </w:tc>
        <w:tc>
          <w:tcPr>
            <w:tcW w:w="445" w:type="pct"/>
            <w:tcBorders>
              <w:top w:val="nil"/>
              <w:left w:val="nil"/>
              <w:bottom w:val="single" w:sz="4" w:space="0" w:color="auto"/>
              <w:right w:val="single" w:sz="4" w:space="0" w:color="auto"/>
            </w:tcBorders>
            <w:shd w:val="clear" w:color="auto" w:fill="auto"/>
            <w:hideMark/>
          </w:tcPr>
          <w:p w14:paraId="3FC0E806"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CEO, SAO,</w:t>
            </w:r>
          </w:p>
        </w:tc>
        <w:tc>
          <w:tcPr>
            <w:tcW w:w="268" w:type="pct"/>
            <w:tcBorders>
              <w:top w:val="nil"/>
              <w:left w:val="nil"/>
              <w:bottom w:val="single" w:sz="4" w:space="0" w:color="auto"/>
              <w:right w:val="single" w:sz="4" w:space="0" w:color="auto"/>
            </w:tcBorders>
            <w:shd w:val="clear" w:color="auto" w:fill="auto"/>
            <w:hideMark/>
          </w:tcPr>
          <w:p w14:paraId="6691F37D"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0836DCED"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3BC633C2"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Initial submission of a new application by legal entity</w:t>
            </w:r>
          </w:p>
        </w:tc>
        <w:tc>
          <w:tcPr>
            <w:tcW w:w="758" w:type="pct"/>
            <w:tcBorders>
              <w:top w:val="nil"/>
              <w:left w:val="nil"/>
              <w:bottom w:val="single" w:sz="4" w:space="0" w:color="auto"/>
              <w:right w:val="single" w:sz="4" w:space="0" w:color="auto"/>
            </w:tcBorders>
            <w:shd w:val="clear" w:color="auto" w:fill="auto"/>
            <w:hideMark/>
          </w:tcPr>
          <w:p w14:paraId="3DBC7424"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hideMark/>
          </w:tcPr>
          <w:p w14:paraId="01C05AAE" w14:textId="7FE0C4C9" w:rsidR="00E61718" w:rsidRPr="00E61718" w:rsidRDefault="00E61718" w:rsidP="00484012">
            <w:pPr>
              <w:spacing w:after="60"/>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This message is to inform you that on [DD MM YYYY], a formal application by [legal entity name of Applicant] to become a [VET provider/Higher Education Provider] under the </w:t>
            </w:r>
            <w:r w:rsidRPr="00E61718">
              <w:rPr>
                <w:rFonts w:ascii="Calibri" w:eastAsia="Times New Roman" w:hAnsi="Calibri" w:cs="Calibri"/>
                <w:i/>
                <w:iCs/>
                <w:sz w:val="20"/>
                <w:szCs w:val="20"/>
                <w:lang w:eastAsia="en-AU"/>
              </w:rPr>
              <w:t>Higher Education Support Act 2003</w:t>
            </w:r>
            <w:r w:rsidRPr="00E61718">
              <w:rPr>
                <w:rFonts w:ascii="Calibri" w:eastAsia="Times New Roman" w:hAnsi="Calibri" w:cs="Calibri"/>
                <w:sz w:val="20"/>
                <w:szCs w:val="20"/>
                <w:lang w:eastAsia="en-AU"/>
              </w:rPr>
              <w:t xml:space="preserve"> </w:t>
            </w:r>
            <w:r w:rsidR="00CE3DB9">
              <w:rPr>
                <w:rFonts w:ascii="Calibri" w:eastAsia="Times New Roman" w:hAnsi="Calibri" w:cs="Calibri"/>
                <w:sz w:val="20"/>
                <w:szCs w:val="20"/>
                <w:lang w:eastAsia="en-AU"/>
              </w:rPr>
              <w:t xml:space="preserve">/ </w:t>
            </w:r>
            <w:r w:rsidR="00CE3DB9" w:rsidRPr="00FC1A35">
              <w:rPr>
                <w:rFonts w:ascii="Calibri" w:eastAsia="Times New Roman" w:hAnsi="Calibri" w:cs="Calibri"/>
                <w:i/>
                <w:sz w:val="20"/>
                <w:szCs w:val="20"/>
                <w:lang w:eastAsia="en-AU"/>
              </w:rPr>
              <w:t>VET Student Loans Act 2016</w:t>
            </w:r>
            <w:r w:rsidR="00CE3DB9">
              <w:rPr>
                <w:rFonts w:ascii="Calibri" w:eastAsia="Times New Roman" w:hAnsi="Calibri" w:cs="Calibri"/>
                <w:sz w:val="20"/>
                <w:szCs w:val="20"/>
                <w:lang w:eastAsia="en-AU"/>
              </w:rPr>
              <w:t xml:space="preserve"> </w:t>
            </w:r>
            <w:r w:rsidRPr="00E61718">
              <w:rPr>
                <w:rFonts w:ascii="Calibri" w:eastAsia="Times New Roman" w:hAnsi="Calibri" w:cs="Calibri"/>
                <w:sz w:val="20"/>
                <w:szCs w:val="20"/>
                <w:lang w:eastAsia="en-AU"/>
              </w:rPr>
              <w:t>was received and is being considered by department.</w:t>
            </w:r>
          </w:p>
        </w:tc>
      </w:tr>
      <w:tr w:rsidR="00E61718" w:rsidRPr="00E61718" w14:paraId="1D55E650" w14:textId="77777777" w:rsidTr="00A726BB">
        <w:trPr>
          <w:trHeight w:val="1200"/>
        </w:trPr>
        <w:tc>
          <w:tcPr>
            <w:tcW w:w="390" w:type="pct"/>
            <w:tcBorders>
              <w:top w:val="nil"/>
              <w:left w:val="single" w:sz="4" w:space="0" w:color="auto"/>
              <w:bottom w:val="single" w:sz="4" w:space="0" w:color="auto"/>
              <w:right w:val="single" w:sz="4" w:space="0" w:color="auto"/>
            </w:tcBorders>
            <w:shd w:val="clear" w:color="auto" w:fill="auto"/>
            <w:hideMark/>
          </w:tcPr>
          <w:p w14:paraId="40FD366A"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Application</w:t>
            </w:r>
          </w:p>
        </w:tc>
        <w:tc>
          <w:tcPr>
            <w:tcW w:w="445" w:type="pct"/>
            <w:tcBorders>
              <w:top w:val="nil"/>
              <w:left w:val="nil"/>
              <w:bottom w:val="single" w:sz="4" w:space="0" w:color="auto"/>
              <w:right w:val="single" w:sz="4" w:space="0" w:color="auto"/>
            </w:tcBorders>
            <w:shd w:val="clear" w:color="auto" w:fill="auto"/>
            <w:hideMark/>
          </w:tcPr>
          <w:p w14:paraId="4D1D62E3"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RFI Deadline</w:t>
            </w:r>
          </w:p>
        </w:tc>
        <w:tc>
          <w:tcPr>
            <w:tcW w:w="445" w:type="pct"/>
            <w:tcBorders>
              <w:top w:val="nil"/>
              <w:left w:val="nil"/>
              <w:bottom w:val="single" w:sz="4" w:space="0" w:color="auto"/>
              <w:right w:val="single" w:sz="4" w:space="0" w:color="auto"/>
            </w:tcBorders>
            <w:shd w:val="clear" w:color="auto" w:fill="auto"/>
            <w:hideMark/>
          </w:tcPr>
          <w:p w14:paraId="7B678B42"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SAO, CEO, PFO, PEO,  </w:t>
            </w:r>
          </w:p>
        </w:tc>
        <w:tc>
          <w:tcPr>
            <w:tcW w:w="268" w:type="pct"/>
            <w:tcBorders>
              <w:top w:val="nil"/>
              <w:left w:val="nil"/>
              <w:bottom w:val="single" w:sz="4" w:space="0" w:color="auto"/>
              <w:right w:val="single" w:sz="4" w:space="0" w:color="auto"/>
            </w:tcBorders>
            <w:shd w:val="clear" w:color="auto" w:fill="auto"/>
            <w:hideMark/>
          </w:tcPr>
          <w:p w14:paraId="4E56594A"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Action</w:t>
            </w:r>
          </w:p>
        </w:tc>
        <w:tc>
          <w:tcPr>
            <w:tcW w:w="266" w:type="pct"/>
            <w:tcBorders>
              <w:top w:val="nil"/>
              <w:left w:val="nil"/>
              <w:bottom w:val="single" w:sz="4" w:space="0" w:color="auto"/>
              <w:right w:val="single" w:sz="4" w:space="0" w:color="auto"/>
            </w:tcBorders>
            <w:shd w:val="clear" w:color="auto" w:fill="auto"/>
            <w:hideMark/>
          </w:tcPr>
          <w:p w14:paraId="61AC3E87"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Yes</w:t>
            </w:r>
          </w:p>
        </w:tc>
        <w:tc>
          <w:tcPr>
            <w:tcW w:w="757" w:type="pct"/>
            <w:tcBorders>
              <w:top w:val="nil"/>
              <w:left w:val="nil"/>
              <w:bottom w:val="single" w:sz="4" w:space="0" w:color="auto"/>
              <w:right w:val="single" w:sz="4" w:space="0" w:color="auto"/>
            </w:tcBorders>
            <w:shd w:val="clear" w:color="auto" w:fill="auto"/>
            <w:hideMark/>
          </w:tcPr>
          <w:p w14:paraId="27E7A84C"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Three days before RFI deadline.</w:t>
            </w:r>
          </w:p>
        </w:tc>
        <w:tc>
          <w:tcPr>
            <w:tcW w:w="758" w:type="pct"/>
            <w:tcBorders>
              <w:top w:val="nil"/>
              <w:left w:val="nil"/>
              <w:bottom w:val="single" w:sz="4" w:space="0" w:color="auto"/>
              <w:right w:val="single" w:sz="4" w:space="0" w:color="auto"/>
            </w:tcBorders>
            <w:shd w:val="clear" w:color="auto" w:fill="auto"/>
            <w:hideMark/>
          </w:tcPr>
          <w:p w14:paraId="7D302A9F" w14:textId="14E81412"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Expires when RFI </w:t>
            </w:r>
            <w:r w:rsidR="00EF1B19">
              <w:rPr>
                <w:rFonts w:ascii="Calibri" w:eastAsia="Times New Roman" w:hAnsi="Calibri" w:cs="Calibri"/>
                <w:sz w:val="20"/>
                <w:szCs w:val="20"/>
                <w:lang w:eastAsia="en-AU"/>
              </w:rPr>
              <w:t xml:space="preserve">submitted, updated to new date </w:t>
            </w:r>
            <w:r w:rsidRPr="00E61718">
              <w:rPr>
                <w:rFonts w:ascii="Calibri" w:eastAsia="Times New Roman" w:hAnsi="Calibri" w:cs="Calibri"/>
                <w:sz w:val="20"/>
                <w:szCs w:val="20"/>
                <w:lang w:eastAsia="en-AU"/>
              </w:rPr>
              <w:t xml:space="preserve">greater than three days to expire or deadline has passed </w:t>
            </w:r>
          </w:p>
        </w:tc>
        <w:tc>
          <w:tcPr>
            <w:tcW w:w="1671" w:type="pct"/>
            <w:tcBorders>
              <w:top w:val="nil"/>
              <w:left w:val="nil"/>
              <w:bottom w:val="single" w:sz="4" w:space="0" w:color="auto"/>
              <w:right w:val="single" w:sz="4" w:space="0" w:color="auto"/>
            </w:tcBorders>
            <w:shd w:val="clear" w:color="auto" w:fill="auto"/>
            <w:hideMark/>
          </w:tcPr>
          <w:p w14:paraId="3BE00CC0" w14:textId="77777777" w:rsidR="00E61718" w:rsidRPr="00E61718" w:rsidRDefault="00E61718" w:rsidP="00484012">
            <w:pPr>
              <w:spacing w:after="60"/>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This message is to inform you that on [deadline date] [legal entity name of Applicant] will be subject to withdrawal unless it has responded to the Notice dated [DD MM YYYY].</w:t>
            </w:r>
          </w:p>
        </w:tc>
      </w:tr>
      <w:tr w:rsidR="00E61718" w:rsidRPr="00E61718" w14:paraId="6661FE76" w14:textId="77777777" w:rsidTr="00A726BB">
        <w:trPr>
          <w:trHeight w:val="600"/>
        </w:trPr>
        <w:tc>
          <w:tcPr>
            <w:tcW w:w="390" w:type="pct"/>
            <w:tcBorders>
              <w:top w:val="nil"/>
              <w:left w:val="single" w:sz="4" w:space="0" w:color="auto"/>
              <w:bottom w:val="single" w:sz="4" w:space="0" w:color="auto"/>
              <w:right w:val="single" w:sz="4" w:space="0" w:color="auto"/>
            </w:tcBorders>
            <w:shd w:val="clear" w:color="auto" w:fill="auto"/>
            <w:hideMark/>
          </w:tcPr>
          <w:p w14:paraId="03714643"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Bank Account</w:t>
            </w:r>
          </w:p>
        </w:tc>
        <w:tc>
          <w:tcPr>
            <w:tcW w:w="445" w:type="pct"/>
            <w:tcBorders>
              <w:top w:val="nil"/>
              <w:left w:val="nil"/>
              <w:bottom w:val="single" w:sz="4" w:space="0" w:color="auto"/>
              <w:right w:val="single" w:sz="4" w:space="0" w:color="auto"/>
            </w:tcBorders>
            <w:shd w:val="clear" w:color="auto" w:fill="auto"/>
            <w:hideMark/>
          </w:tcPr>
          <w:p w14:paraId="2BA1187C"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Bank Account submitted</w:t>
            </w:r>
          </w:p>
        </w:tc>
        <w:tc>
          <w:tcPr>
            <w:tcW w:w="445" w:type="pct"/>
            <w:tcBorders>
              <w:top w:val="nil"/>
              <w:left w:val="nil"/>
              <w:bottom w:val="single" w:sz="4" w:space="0" w:color="auto"/>
              <w:right w:val="single" w:sz="4" w:space="0" w:color="auto"/>
            </w:tcBorders>
            <w:shd w:val="clear" w:color="auto" w:fill="auto"/>
            <w:hideMark/>
          </w:tcPr>
          <w:p w14:paraId="5E3523F6"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SAO, CEO, PFO, </w:t>
            </w:r>
          </w:p>
        </w:tc>
        <w:tc>
          <w:tcPr>
            <w:tcW w:w="268" w:type="pct"/>
            <w:tcBorders>
              <w:top w:val="nil"/>
              <w:left w:val="nil"/>
              <w:bottom w:val="single" w:sz="4" w:space="0" w:color="auto"/>
              <w:right w:val="single" w:sz="4" w:space="0" w:color="auto"/>
            </w:tcBorders>
            <w:shd w:val="clear" w:color="auto" w:fill="auto"/>
            <w:hideMark/>
          </w:tcPr>
          <w:p w14:paraId="37B1892E"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30E88A5F"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64111E20"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When a bank account is 'Submitted' (user elects to 'Submit' the bank account record)</w:t>
            </w:r>
          </w:p>
        </w:tc>
        <w:tc>
          <w:tcPr>
            <w:tcW w:w="758" w:type="pct"/>
            <w:tcBorders>
              <w:top w:val="nil"/>
              <w:left w:val="nil"/>
              <w:bottom w:val="single" w:sz="4" w:space="0" w:color="auto"/>
              <w:right w:val="single" w:sz="4" w:space="0" w:color="auto"/>
            </w:tcBorders>
            <w:shd w:val="clear" w:color="auto" w:fill="auto"/>
            <w:hideMark/>
          </w:tcPr>
          <w:p w14:paraId="7FBD93A1"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hideMark/>
          </w:tcPr>
          <w:p w14:paraId="26D577CF" w14:textId="77777777" w:rsidR="00E61718" w:rsidRPr="00E61718" w:rsidRDefault="00E61718" w:rsidP="00484012">
            <w:pPr>
              <w:spacing w:after="60"/>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The department has received changes in bank details for [Provider legal name] ([Provider HITS ID]). </w:t>
            </w:r>
          </w:p>
        </w:tc>
      </w:tr>
      <w:tr w:rsidR="00E61718" w:rsidRPr="00E61718" w14:paraId="3F730C9C" w14:textId="77777777" w:rsidTr="00A726BB">
        <w:trPr>
          <w:trHeight w:val="3000"/>
        </w:trPr>
        <w:tc>
          <w:tcPr>
            <w:tcW w:w="390" w:type="pct"/>
            <w:tcBorders>
              <w:top w:val="nil"/>
              <w:left w:val="single" w:sz="4" w:space="0" w:color="auto"/>
              <w:bottom w:val="single" w:sz="4" w:space="0" w:color="auto"/>
              <w:right w:val="single" w:sz="4" w:space="0" w:color="auto"/>
            </w:tcBorders>
            <w:shd w:val="clear" w:color="auto" w:fill="auto"/>
            <w:hideMark/>
          </w:tcPr>
          <w:p w14:paraId="586BF2E5"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Compliance</w:t>
            </w:r>
          </w:p>
        </w:tc>
        <w:tc>
          <w:tcPr>
            <w:tcW w:w="445" w:type="pct"/>
            <w:tcBorders>
              <w:top w:val="nil"/>
              <w:left w:val="nil"/>
              <w:bottom w:val="single" w:sz="4" w:space="0" w:color="auto"/>
              <w:right w:val="single" w:sz="4" w:space="0" w:color="auto"/>
            </w:tcBorders>
            <w:shd w:val="clear" w:color="auto" w:fill="auto"/>
            <w:hideMark/>
          </w:tcPr>
          <w:p w14:paraId="405228F6"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w:t>
            </w:r>
          </w:p>
        </w:tc>
        <w:tc>
          <w:tcPr>
            <w:tcW w:w="445" w:type="pct"/>
            <w:tcBorders>
              <w:top w:val="nil"/>
              <w:left w:val="nil"/>
              <w:bottom w:val="single" w:sz="4" w:space="0" w:color="auto"/>
              <w:right w:val="single" w:sz="4" w:space="0" w:color="auto"/>
            </w:tcBorders>
            <w:shd w:val="clear" w:color="auto" w:fill="auto"/>
            <w:hideMark/>
          </w:tcPr>
          <w:p w14:paraId="2AFA432E"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SAO/CEO/PFO</w:t>
            </w:r>
          </w:p>
        </w:tc>
        <w:tc>
          <w:tcPr>
            <w:tcW w:w="268" w:type="pct"/>
            <w:tcBorders>
              <w:top w:val="nil"/>
              <w:left w:val="nil"/>
              <w:bottom w:val="single" w:sz="4" w:space="0" w:color="auto"/>
              <w:right w:val="single" w:sz="4" w:space="0" w:color="auto"/>
            </w:tcBorders>
            <w:shd w:val="clear" w:color="auto" w:fill="auto"/>
            <w:hideMark/>
          </w:tcPr>
          <w:p w14:paraId="5DEFFF12"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Action</w:t>
            </w:r>
          </w:p>
        </w:tc>
        <w:tc>
          <w:tcPr>
            <w:tcW w:w="266" w:type="pct"/>
            <w:tcBorders>
              <w:top w:val="nil"/>
              <w:left w:val="nil"/>
              <w:bottom w:val="single" w:sz="4" w:space="0" w:color="auto"/>
              <w:right w:val="single" w:sz="4" w:space="0" w:color="auto"/>
            </w:tcBorders>
            <w:shd w:val="clear" w:color="auto" w:fill="auto"/>
            <w:hideMark/>
          </w:tcPr>
          <w:p w14:paraId="5B193AB1" w14:textId="77777777" w:rsidR="00E61718" w:rsidRPr="00CF4804" w:rsidRDefault="00A726BB" w:rsidP="00A726BB">
            <w:pPr>
              <w:rPr>
                <w:rFonts w:eastAsia="Times New Roman" w:cstheme="minorHAnsi"/>
                <w:sz w:val="20"/>
                <w:szCs w:val="20"/>
                <w:lang w:eastAsia="en-AU"/>
              </w:rPr>
            </w:pPr>
            <w:r w:rsidRPr="00CF4804">
              <w:rPr>
                <w:rFonts w:eastAsia="Times New Roman" w:cstheme="minorHAnsi"/>
                <w:sz w:val="20"/>
                <w:szCs w:val="20"/>
                <w:lang w:eastAsia="en-AU"/>
              </w:rPr>
              <w:t>YES</w:t>
            </w:r>
          </w:p>
        </w:tc>
        <w:tc>
          <w:tcPr>
            <w:tcW w:w="757" w:type="pct"/>
            <w:tcBorders>
              <w:top w:val="nil"/>
              <w:left w:val="nil"/>
              <w:bottom w:val="single" w:sz="4" w:space="0" w:color="auto"/>
              <w:right w:val="single" w:sz="4" w:space="0" w:color="auto"/>
            </w:tcBorders>
            <w:shd w:val="clear" w:color="auto" w:fill="auto"/>
            <w:hideMark/>
          </w:tcPr>
          <w:p w14:paraId="71ED7A61"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when a Compliance Notice is issued.</w:t>
            </w:r>
          </w:p>
        </w:tc>
        <w:tc>
          <w:tcPr>
            <w:tcW w:w="758" w:type="pct"/>
            <w:tcBorders>
              <w:top w:val="nil"/>
              <w:left w:val="nil"/>
              <w:bottom w:val="single" w:sz="4" w:space="0" w:color="auto"/>
              <w:right w:val="single" w:sz="4" w:space="0" w:color="auto"/>
            </w:tcBorders>
            <w:shd w:val="clear" w:color="auto" w:fill="auto"/>
            <w:noWrap/>
            <w:hideMark/>
          </w:tcPr>
          <w:p w14:paraId="3E7CD286"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NA</w:t>
            </w:r>
          </w:p>
        </w:tc>
        <w:tc>
          <w:tcPr>
            <w:tcW w:w="1671" w:type="pct"/>
            <w:tcBorders>
              <w:top w:val="nil"/>
              <w:left w:val="nil"/>
              <w:bottom w:val="single" w:sz="4" w:space="0" w:color="auto"/>
              <w:right w:val="single" w:sz="4" w:space="0" w:color="auto"/>
            </w:tcBorders>
            <w:shd w:val="clear" w:color="auto" w:fill="auto"/>
            <w:hideMark/>
          </w:tcPr>
          <w:p w14:paraId="55A53F1D" w14:textId="77777777" w:rsidR="00E61718" w:rsidRPr="00CF4804" w:rsidRDefault="00E61718" w:rsidP="00F45CA0">
            <w:pPr>
              <w:rPr>
                <w:rFonts w:eastAsia="Times New Roman" w:cstheme="minorHAnsi"/>
                <w:sz w:val="20"/>
                <w:szCs w:val="20"/>
                <w:lang w:eastAsia="en-AU"/>
              </w:rPr>
            </w:pPr>
            <w:r w:rsidRPr="00CF4804">
              <w:rPr>
                <w:rFonts w:eastAsia="Times New Roman" w:cstheme="minorHAnsi"/>
                <w:sz w:val="20"/>
                <w:szCs w:val="20"/>
                <w:lang w:eastAsia="en-AU"/>
              </w:rPr>
              <w:t>CC:  None</w:t>
            </w:r>
            <w:r w:rsidRPr="00CF4804">
              <w:rPr>
                <w:rFonts w:eastAsia="Times New Roman" w:cstheme="minorHAnsi"/>
                <w:sz w:val="20"/>
                <w:szCs w:val="20"/>
                <w:lang w:eastAsia="en-AU"/>
              </w:rPr>
              <w:br/>
              <w:t>From:  HITS System Message</w:t>
            </w:r>
            <w:r w:rsidRPr="00CF4804">
              <w:rPr>
                <w:rFonts w:eastAsia="Times New Roman" w:cstheme="minorHAnsi"/>
                <w:sz w:val="20"/>
                <w:szCs w:val="20"/>
                <w:lang w:eastAsia="en-AU"/>
              </w:rPr>
              <w:br/>
              <w:t xml:space="preserve">Subject: HITS Compliance Notice </w:t>
            </w:r>
            <w:r w:rsidRPr="00CF4804">
              <w:rPr>
                <w:rFonts w:eastAsia="Times New Roman" w:cstheme="minorHAnsi"/>
                <w:sz w:val="20"/>
                <w:szCs w:val="20"/>
                <w:lang w:eastAsia="en-AU"/>
              </w:rPr>
              <w:br/>
              <w:t>Body Text:</w:t>
            </w:r>
            <w:r w:rsidRPr="00CF4804">
              <w:rPr>
                <w:rFonts w:eastAsia="Times New Roman" w:cstheme="minorHAnsi"/>
                <w:sz w:val="20"/>
                <w:szCs w:val="20"/>
                <w:lang w:eastAsia="en-AU"/>
              </w:rPr>
              <w:br/>
              <w:t>A Compliance Notice has been issued in the HELP IT System (HITS).</w:t>
            </w:r>
            <w:r w:rsidRPr="00CF4804">
              <w:rPr>
                <w:rFonts w:eastAsia="Times New Roman" w:cstheme="minorHAnsi"/>
                <w:sz w:val="20"/>
                <w:szCs w:val="20"/>
                <w:lang w:eastAsia="en-AU"/>
              </w:rPr>
              <w:br/>
            </w:r>
            <w:r w:rsidRPr="00CF4804">
              <w:rPr>
                <w:rFonts w:eastAsia="Times New Roman" w:cstheme="minorHAnsi"/>
                <w:sz w:val="20"/>
                <w:szCs w:val="20"/>
                <w:lang w:eastAsia="en-AU"/>
              </w:rPr>
              <w:br/>
              <w:t xml:space="preserve">A response is to be provided to the department by 5 pm on &lt;Due date&gt;.  </w:t>
            </w:r>
            <w:r w:rsidRPr="00CF4804">
              <w:rPr>
                <w:rFonts w:eastAsia="Times New Roman" w:cstheme="minorHAnsi"/>
                <w:sz w:val="20"/>
                <w:szCs w:val="20"/>
                <w:lang w:eastAsia="en-AU"/>
              </w:rPr>
              <w:br/>
              <w:t>Please log on to (5)&lt;HITS{SkillsHITS.code.Hits hyperlink.HHL}&gt; to view the Notice and respond.</w:t>
            </w:r>
            <w:r w:rsidRPr="00CF4804">
              <w:rPr>
                <w:rFonts w:eastAsia="Times New Roman" w:cstheme="minorHAnsi"/>
                <w:sz w:val="20"/>
                <w:szCs w:val="20"/>
                <w:lang w:eastAsia="en-AU"/>
              </w:rPr>
              <w:br/>
            </w:r>
            <w:r w:rsidRPr="00CF4804">
              <w:rPr>
                <w:rFonts w:eastAsia="Times New Roman" w:cstheme="minorHAnsi"/>
                <w:sz w:val="20"/>
                <w:szCs w:val="20"/>
                <w:lang w:eastAsia="en-AU"/>
              </w:rPr>
              <w:br/>
              <w:t>Note: This email was automatically generated. If you have any questions, please contact the HELP team enquiries inbox at (6)&lt;[SkillsHITS].[Code].[HITSEmails] - Code HTS&gt;.</w:t>
            </w:r>
          </w:p>
        </w:tc>
      </w:tr>
      <w:tr w:rsidR="00E61718" w:rsidRPr="00E61718" w14:paraId="6DAC50ED" w14:textId="77777777" w:rsidTr="00A726BB">
        <w:trPr>
          <w:trHeight w:val="3000"/>
        </w:trPr>
        <w:tc>
          <w:tcPr>
            <w:tcW w:w="390" w:type="pct"/>
            <w:tcBorders>
              <w:top w:val="nil"/>
              <w:left w:val="single" w:sz="4" w:space="0" w:color="auto"/>
              <w:bottom w:val="single" w:sz="4" w:space="0" w:color="auto"/>
              <w:right w:val="single" w:sz="4" w:space="0" w:color="auto"/>
            </w:tcBorders>
            <w:shd w:val="clear" w:color="auto" w:fill="auto"/>
            <w:hideMark/>
          </w:tcPr>
          <w:p w14:paraId="3BB784AE"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Compliance</w:t>
            </w:r>
          </w:p>
        </w:tc>
        <w:tc>
          <w:tcPr>
            <w:tcW w:w="445" w:type="pct"/>
            <w:tcBorders>
              <w:top w:val="nil"/>
              <w:left w:val="nil"/>
              <w:bottom w:val="single" w:sz="4" w:space="0" w:color="auto"/>
              <w:right w:val="single" w:sz="4" w:space="0" w:color="auto"/>
            </w:tcBorders>
            <w:shd w:val="clear" w:color="auto" w:fill="auto"/>
            <w:hideMark/>
          </w:tcPr>
          <w:p w14:paraId="0A69D00B"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w:t>
            </w:r>
          </w:p>
        </w:tc>
        <w:tc>
          <w:tcPr>
            <w:tcW w:w="445" w:type="pct"/>
            <w:tcBorders>
              <w:top w:val="nil"/>
              <w:left w:val="nil"/>
              <w:bottom w:val="single" w:sz="4" w:space="0" w:color="auto"/>
              <w:right w:val="single" w:sz="4" w:space="0" w:color="auto"/>
            </w:tcBorders>
            <w:shd w:val="clear" w:color="auto" w:fill="auto"/>
            <w:hideMark/>
          </w:tcPr>
          <w:p w14:paraId="185EFEC1"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SAO/CEO</w:t>
            </w:r>
          </w:p>
        </w:tc>
        <w:tc>
          <w:tcPr>
            <w:tcW w:w="268" w:type="pct"/>
            <w:tcBorders>
              <w:top w:val="nil"/>
              <w:left w:val="nil"/>
              <w:bottom w:val="single" w:sz="4" w:space="0" w:color="auto"/>
              <w:right w:val="single" w:sz="4" w:space="0" w:color="auto"/>
            </w:tcBorders>
            <w:shd w:val="clear" w:color="auto" w:fill="auto"/>
            <w:hideMark/>
          </w:tcPr>
          <w:p w14:paraId="0F5FF3E7"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Information</w:t>
            </w:r>
          </w:p>
        </w:tc>
        <w:tc>
          <w:tcPr>
            <w:tcW w:w="266" w:type="pct"/>
            <w:tcBorders>
              <w:top w:val="nil"/>
              <w:left w:val="nil"/>
              <w:bottom w:val="single" w:sz="4" w:space="0" w:color="auto"/>
              <w:right w:val="single" w:sz="4" w:space="0" w:color="auto"/>
            </w:tcBorders>
            <w:shd w:val="clear" w:color="auto" w:fill="auto"/>
            <w:hideMark/>
          </w:tcPr>
          <w:p w14:paraId="6F1CAAD3" w14:textId="77777777" w:rsidR="00E61718" w:rsidRPr="00CF4804" w:rsidRDefault="00A726BB" w:rsidP="00A726BB">
            <w:pPr>
              <w:rPr>
                <w:rFonts w:eastAsia="Times New Roman" w:cstheme="minorHAnsi"/>
                <w:sz w:val="20"/>
                <w:szCs w:val="20"/>
                <w:lang w:eastAsia="en-AU"/>
              </w:rPr>
            </w:pPr>
            <w:r w:rsidRPr="00CF4804">
              <w:rPr>
                <w:rFonts w:eastAsia="Times New Roman" w:cstheme="minorHAnsi"/>
                <w:sz w:val="20"/>
                <w:szCs w:val="20"/>
                <w:lang w:eastAsia="en-AU"/>
              </w:rPr>
              <w:t>YES</w:t>
            </w:r>
          </w:p>
        </w:tc>
        <w:tc>
          <w:tcPr>
            <w:tcW w:w="757" w:type="pct"/>
            <w:tcBorders>
              <w:top w:val="nil"/>
              <w:left w:val="nil"/>
              <w:bottom w:val="single" w:sz="4" w:space="0" w:color="auto"/>
              <w:right w:val="single" w:sz="4" w:space="0" w:color="auto"/>
            </w:tcBorders>
            <w:shd w:val="clear" w:color="auto" w:fill="auto"/>
            <w:hideMark/>
          </w:tcPr>
          <w:p w14:paraId="39D24C8D"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when a Compliance Notice is updated with new Due date</w:t>
            </w:r>
          </w:p>
        </w:tc>
        <w:tc>
          <w:tcPr>
            <w:tcW w:w="758" w:type="pct"/>
            <w:tcBorders>
              <w:top w:val="nil"/>
              <w:left w:val="nil"/>
              <w:bottom w:val="single" w:sz="4" w:space="0" w:color="auto"/>
              <w:right w:val="single" w:sz="4" w:space="0" w:color="auto"/>
            </w:tcBorders>
            <w:shd w:val="clear" w:color="auto" w:fill="auto"/>
            <w:noWrap/>
            <w:hideMark/>
          </w:tcPr>
          <w:p w14:paraId="53CF8647"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NA</w:t>
            </w:r>
          </w:p>
        </w:tc>
        <w:tc>
          <w:tcPr>
            <w:tcW w:w="1671" w:type="pct"/>
            <w:tcBorders>
              <w:top w:val="nil"/>
              <w:left w:val="nil"/>
              <w:bottom w:val="single" w:sz="4" w:space="0" w:color="auto"/>
              <w:right w:val="single" w:sz="4" w:space="0" w:color="auto"/>
            </w:tcBorders>
            <w:shd w:val="clear" w:color="auto" w:fill="auto"/>
            <w:hideMark/>
          </w:tcPr>
          <w:p w14:paraId="5B5F2F74" w14:textId="77777777" w:rsidR="00E61718" w:rsidRPr="00CF4804" w:rsidRDefault="00E61718" w:rsidP="00F45CA0">
            <w:pPr>
              <w:rPr>
                <w:rFonts w:eastAsia="Times New Roman" w:cstheme="minorHAnsi"/>
                <w:sz w:val="20"/>
                <w:szCs w:val="20"/>
                <w:lang w:eastAsia="en-AU"/>
              </w:rPr>
            </w:pPr>
            <w:r w:rsidRPr="00CF4804">
              <w:rPr>
                <w:rFonts w:eastAsia="Times New Roman" w:cstheme="minorHAnsi"/>
                <w:sz w:val="20"/>
                <w:szCs w:val="20"/>
                <w:lang w:eastAsia="en-AU"/>
              </w:rPr>
              <w:t>CC:  None</w:t>
            </w:r>
            <w:r w:rsidRPr="00CF4804">
              <w:rPr>
                <w:rFonts w:eastAsia="Times New Roman" w:cstheme="minorHAnsi"/>
                <w:sz w:val="20"/>
                <w:szCs w:val="20"/>
                <w:lang w:eastAsia="en-AU"/>
              </w:rPr>
              <w:br/>
              <w:t>From:  HITS System Message</w:t>
            </w:r>
            <w:r w:rsidRPr="00CF4804">
              <w:rPr>
                <w:rFonts w:eastAsia="Times New Roman" w:cstheme="minorHAnsi"/>
                <w:sz w:val="20"/>
                <w:szCs w:val="20"/>
                <w:lang w:eastAsia="en-AU"/>
              </w:rPr>
              <w:br/>
              <w:t>Subject: HITS Compliance Notice – Revised Due date</w:t>
            </w:r>
            <w:r w:rsidRPr="00CF4804">
              <w:rPr>
                <w:rFonts w:eastAsia="Times New Roman" w:cstheme="minorHAnsi"/>
                <w:sz w:val="20"/>
                <w:szCs w:val="20"/>
                <w:lang w:eastAsia="en-AU"/>
              </w:rPr>
              <w:br/>
              <w:t>Body Text:</w:t>
            </w:r>
            <w:r w:rsidRPr="00CF4804">
              <w:rPr>
                <w:rFonts w:eastAsia="Times New Roman" w:cstheme="minorHAnsi"/>
                <w:sz w:val="20"/>
                <w:szCs w:val="20"/>
                <w:lang w:eastAsia="en-AU"/>
              </w:rPr>
              <w:br/>
              <w:t>A Compliance Notice has been issued in the HELP IT System (HITS).</w:t>
            </w:r>
            <w:r w:rsidRPr="00CF4804">
              <w:rPr>
                <w:rFonts w:eastAsia="Times New Roman" w:cstheme="minorHAnsi"/>
                <w:sz w:val="20"/>
                <w:szCs w:val="20"/>
                <w:lang w:eastAsia="en-AU"/>
              </w:rPr>
              <w:br/>
            </w:r>
            <w:r w:rsidRPr="00CF4804">
              <w:rPr>
                <w:rFonts w:eastAsia="Times New Roman" w:cstheme="minorHAnsi"/>
                <w:sz w:val="20"/>
                <w:szCs w:val="20"/>
                <w:lang w:eastAsia="en-AU"/>
              </w:rPr>
              <w:br/>
              <w:t xml:space="preserve">A response is to be provided to the department by 5 pm on &lt;Revised Due date&gt;.  </w:t>
            </w:r>
            <w:r w:rsidRPr="00CF4804">
              <w:rPr>
                <w:rFonts w:eastAsia="Times New Roman" w:cstheme="minorHAnsi"/>
                <w:sz w:val="20"/>
                <w:szCs w:val="20"/>
                <w:lang w:eastAsia="en-AU"/>
              </w:rPr>
              <w:br/>
              <w:t>Please log on to (5)&lt;HITS{SkillsHITS.code.Hits hyperlink.HHL}&gt; to view the Notice and respond</w:t>
            </w:r>
            <w:r w:rsidR="00F45CA0">
              <w:rPr>
                <w:rFonts w:eastAsia="Times New Roman" w:cstheme="minorHAnsi"/>
                <w:sz w:val="20"/>
                <w:szCs w:val="20"/>
                <w:lang w:eastAsia="en-AU"/>
              </w:rPr>
              <w:t>.</w:t>
            </w:r>
            <w:r w:rsidRPr="00CF4804">
              <w:rPr>
                <w:rFonts w:eastAsia="Times New Roman" w:cstheme="minorHAnsi"/>
                <w:sz w:val="20"/>
                <w:szCs w:val="20"/>
                <w:lang w:eastAsia="en-AU"/>
              </w:rPr>
              <w:br/>
            </w:r>
            <w:r w:rsidRPr="00CF4804">
              <w:rPr>
                <w:rFonts w:eastAsia="Times New Roman" w:cstheme="minorHAnsi"/>
                <w:sz w:val="20"/>
                <w:szCs w:val="20"/>
                <w:lang w:eastAsia="en-AU"/>
              </w:rPr>
              <w:br/>
              <w:t>Note: This email was automatically generated. If you have any questions, please contact the HELP team enquiries inbox at (6)&lt;[SkillsHITS].[Code].[HITSEmails] - Code HTS&gt;.</w:t>
            </w:r>
          </w:p>
        </w:tc>
      </w:tr>
      <w:tr w:rsidR="00E61718" w:rsidRPr="00E61718" w14:paraId="32877156" w14:textId="77777777" w:rsidTr="00A726BB">
        <w:trPr>
          <w:trHeight w:val="1500"/>
        </w:trPr>
        <w:tc>
          <w:tcPr>
            <w:tcW w:w="390" w:type="pct"/>
            <w:tcBorders>
              <w:top w:val="nil"/>
              <w:left w:val="single" w:sz="4" w:space="0" w:color="auto"/>
              <w:bottom w:val="single" w:sz="4" w:space="0" w:color="auto"/>
              <w:right w:val="single" w:sz="4" w:space="0" w:color="auto"/>
            </w:tcBorders>
            <w:shd w:val="clear" w:color="auto" w:fill="auto"/>
            <w:hideMark/>
          </w:tcPr>
          <w:p w14:paraId="06A9817F"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Compliance</w:t>
            </w:r>
          </w:p>
        </w:tc>
        <w:tc>
          <w:tcPr>
            <w:tcW w:w="445" w:type="pct"/>
            <w:tcBorders>
              <w:top w:val="nil"/>
              <w:left w:val="nil"/>
              <w:bottom w:val="single" w:sz="4" w:space="0" w:color="auto"/>
              <w:right w:val="single" w:sz="4" w:space="0" w:color="auto"/>
            </w:tcBorders>
            <w:shd w:val="clear" w:color="auto" w:fill="auto"/>
            <w:hideMark/>
          </w:tcPr>
          <w:p w14:paraId="2FD9A01B"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w:t>
            </w:r>
          </w:p>
        </w:tc>
        <w:tc>
          <w:tcPr>
            <w:tcW w:w="445" w:type="pct"/>
            <w:tcBorders>
              <w:top w:val="nil"/>
              <w:left w:val="nil"/>
              <w:bottom w:val="single" w:sz="4" w:space="0" w:color="auto"/>
              <w:right w:val="single" w:sz="4" w:space="0" w:color="auto"/>
            </w:tcBorders>
            <w:shd w:val="clear" w:color="auto" w:fill="auto"/>
            <w:hideMark/>
          </w:tcPr>
          <w:p w14:paraId="4AE003C6"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SAO/CEO/PFO</w:t>
            </w:r>
          </w:p>
        </w:tc>
        <w:tc>
          <w:tcPr>
            <w:tcW w:w="268" w:type="pct"/>
            <w:tcBorders>
              <w:top w:val="nil"/>
              <w:left w:val="nil"/>
              <w:bottom w:val="single" w:sz="4" w:space="0" w:color="auto"/>
              <w:right w:val="single" w:sz="4" w:space="0" w:color="auto"/>
            </w:tcBorders>
            <w:shd w:val="clear" w:color="auto" w:fill="auto"/>
            <w:hideMark/>
          </w:tcPr>
          <w:p w14:paraId="0EFDA637"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Action</w:t>
            </w:r>
          </w:p>
        </w:tc>
        <w:tc>
          <w:tcPr>
            <w:tcW w:w="266" w:type="pct"/>
            <w:tcBorders>
              <w:top w:val="nil"/>
              <w:left w:val="nil"/>
              <w:bottom w:val="single" w:sz="4" w:space="0" w:color="auto"/>
              <w:right w:val="single" w:sz="4" w:space="0" w:color="auto"/>
            </w:tcBorders>
            <w:shd w:val="clear" w:color="auto" w:fill="auto"/>
            <w:hideMark/>
          </w:tcPr>
          <w:p w14:paraId="33DE32F2" w14:textId="77777777" w:rsidR="00E61718" w:rsidRPr="00E61718" w:rsidRDefault="00A726BB" w:rsidP="00A726BB">
            <w:pPr>
              <w:rPr>
                <w:rFonts w:ascii="Calibri" w:eastAsia="Times New Roman" w:hAnsi="Calibri" w:cs="Calibri"/>
                <w:sz w:val="20"/>
                <w:szCs w:val="20"/>
                <w:lang w:eastAsia="en-AU"/>
              </w:rPr>
            </w:pPr>
            <w:r>
              <w:rPr>
                <w:rFonts w:ascii="Calibri" w:eastAsia="Times New Roman" w:hAnsi="Calibri" w:cs="Calibr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6E5532C5"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5 working days (excluding public holidays) prior to Compliance due date, where the issued Compliance Notice is not submitted by the provider.</w:t>
            </w:r>
          </w:p>
        </w:tc>
        <w:tc>
          <w:tcPr>
            <w:tcW w:w="758" w:type="pct"/>
            <w:tcBorders>
              <w:top w:val="nil"/>
              <w:left w:val="nil"/>
              <w:bottom w:val="single" w:sz="4" w:space="0" w:color="auto"/>
              <w:right w:val="single" w:sz="4" w:space="0" w:color="auto"/>
            </w:tcBorders>
            <w:shd w:val="clear" w:color="auto" w:fill="auto"/>
            <w:hideMark/>
          </w:tcPr>
          <w:p w14:paraId="5589ACFF"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After the issued Compliance notice is submitted by the provider OR Where the due date is changed (revised due date updated by the department)</w:t>
            </w:r>
          </w:p>
        </w:tc>
        <w:tc>
          <w:tcPr>
            <w:tcW w:w="1671" w:type="pct"/>
            <w:tcBorders>
              <w:top w:val="nil"/>
              <w:left w:val="nil"/>
              <w:bottom w:val="single" w:sz="4" w:space="0" w:color="auto"/>
              <w:right w:val="single" w:sz="4" w:space="0" w:color="auto"/>
            </w:tcBorders>
            <w:shd w:val="clear" w:color="auto" w:fill="auto"/>
            <w:hideMark/>
          </w:tcPr>
          <w:p w14:paraId="1DBE8F2D" w14:textId="09CE5E62" w:rsidR="00E61718" w:rsidRPr="00CF4804" w:rsidRDefault="00E61718" w:rsidP="00EF1B19">
            <w:pPr>
              <w:rPr>
                <w:rFonts w:eastAsia="Times New Roman" w:cstheme="minorHAnsi"/>
                <w:sz w:val="20"/>
                <w:szCs w:val="20"/>
                <w:lang w:eastAsia="en-AU"/>
              </w:rPr>
            </w:pPr>
            <w:r w:rsidRPr="00CF4804">
              <w:rPr>
                <w:rFonts w:eastAsia="Times New Roman" w:cstheme="minorHAnsi"/>
                <w:sz w:val="20"/>
                <w:szCs w:val="20"/>
                <w:lang w:eastAsia="en-AU"/>
              </w:rPr>
              <w:t>&lt;provider name&gt; has a Compliance Notice requiring action. All the requirements of this notice must be met by &lt;due date&gt;. Please contact the Department as soon as possible if you have any questions about this notice.</w:t>
            </w:r>
          </w:p>
        </w:tc>
      </w:tr>
      <w:tr w:rsidR="00E61718" w:rsidRPr="00E61718" w14:paraId="14178B61" w14:textId="77777777" w:rsidTr="00A726BB">
        <w:trPr>
          <w:trHeight w:val="2160"/>
        </w:trPr>
        <w:tc>
          <w:tcPr>
            <w:tcW w:w="390" w:type="pct"/>
            <w:tcBorders>
              <w:top w:val="nil"/>
              <w:left w:val="single" w:sz="4" w:space="0" w:color="auto"/>
              <w:bottom w:val="single" w:sz="4" w:space="0" w:color="auto"/>
              <w:right w:val="single" w:sz="4" w:space="0" w:color="auto"/>
            </w:tcBorders>
            <w:shd w:val="clear" w:color="auto" w:fill="auto"/>
            <w:hideMark/>
          </w:tcPr>
          <w:p w14:paraId="1113CEBB"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lastRenderedPageBreak/>
              <w:t>Milestone</w:t>
            </w:r>
          </w:p>
        </w:tc>
        <w:tc>
          <w:tcPr>
            <w:tcW w:w="445" w:type="pct"/>
            <w:tcBorders>
              <w:top w:val="nil"/>
              <w:left w:val="nil"/>
              <w:bottom w:val="single" w:sz="4" w:space="0" w:color="auto"/>
              <w:right w:val="single" w:sz="4" w:space="0" w:color="auto"/>
            </w:tcBorders>
            <w:shd w:val="clear" w:color="auto" w:fill="auto"/>
            <w:hideMark/>
          </w:tcPr>
          <w:p w14:paraId="3FEE9148"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Milestone due date</w:t>
            </w:r>
          </w:p>
        </w:tc>
        <w:tc>
          <w:tcPr>
            <w:tcW w:w="445" w:type="pct"/>
            <w:tcBorders>
              <w:top w:val="nil"/>
              <w:left w:val="nil"/>
              <w:bottom w:val="single" w:sz="4" w:space="0" w:color="auto"/>
              <w:right w:val="single" w:sz="4" w:space="0" w:color="auto"/>
            </w:tcBorders>
            <w:shd w:val="clear" w:color="auto" w:fill="auto"/>
            <w:hideMark/>
          </w:tcPr>
          <w:p w14:paraId="3E485D95"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CEO, SAO, PEO &amp; PFO</w:t>
            </w:r>
          </w:p>
        </w:tc>
        <w:tc>
          <w:tcPr>
            <w:tcW w:w="268" w:type="pct"/>
            <w:tcBorders>
              <w:top w:val="nil"/>
              <w:left w:val="nil"/>
              <w:bottom w:val="single" w:sz="4" w:space="0" w:color="auto"/>
              <w:right w:val="single" w:sz="4" w:space="0" w:color="auto"/>
            </w:tcBorders>
            <w:shd w:val="clear" w:color="auto" w:fill="auto"/>
            <w:hideMark/>
          </w:tcPr>
          <w:p w14:paraId="793B0294"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Action</w:t>
            </w:r>
          </w:p>
        </w:tc>
        <w:tc>
          <w:tcPr>
            <w:tcW w:w="266" w:type="pct"/>
            <w:tcBorders>
              <w:top w:val="nil"/>
              <w:left w:val="nil"/>
              <w:bottom w:val="single" w:sz="4" w:space="0" w:color="auto"/>
              <w:right w:val="single" w:sz="4" w:space="0" w:color="auto"/>
            </w:tcBorders>
            <w:shd w:val="clear" w:color="auto" w:fill="auto"/>
            <w:hideMark/>
          </w:tcPr>
          <w:p w14:paraId="67DEE5B8"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6D1FAAB8"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Today's date = the 'number of days before due date for notification to be sent' in a milestone</w:t>
            </w:r>
          </w:p>
        </w:tc>
        <w:tc>
          <w:tcPr>
            <w:tcW w:w="758" w:type="pct"/>
            <w:tcBorders>
              <w:top w:val="nil"/>
              <w:left w:val="nil"/>
              <w:bottom w:val="single" w:sz="4" w:space="0" w:color="auto"/>
              <w:right w:val="single" w:sz="4" w:space="0" w:color="auto"/>
            </w:tcBorders>
            <w:shd w:val="clear" w:color="auto" w:fill="auto"/>
            <w:hideMark/>
          </w:tcPr>
          <w:p w14:paraId="72E53DBE"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Expires when the earlier of A) the milestone is confirmed by the provider OR B) today's date is one day after the due date for the miletone and the milestone has not been confirmed (because it will be replaced by an OVERDUE action item)</w:t>
            </w:r>
          </w:p>
        </w:tc>
        <w:tc>
          <w:tcPr>
            <w:tcW w:w="1671" w:type="pct"/>
            <w:tcBorders>
              <w:top w:val="nil"/>
              <w:left w:val="nil"/>
              <w:bottom w:val="single" w:sz="4" w:space="0" w:color="auto"/>
              <w:right w:val="single" w:sz="4" w:space="0" w:color="auto"/>
            </w:tcBorders>
            <w:shd w:val="clear" w:color="auto" w:fill="auto"/>
            <w:hideMark/>
          </w:tcPr>
          <w:p w14:paraId="5F7E8740" w14:textId="005B59C8" w:rsidR="00E61718" w:rsidRPr="00E61718" w:rsidRDefault="00E61718" w:rsidP="00EF1B19">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&lt;provider name&gt; has a milestone requiring action. All the requirements of this milestone must be met by &lt;due date of milestone&gt;. Please contact the Department as soon as possible if you have any questions about this milestone event. &lt;line break&gt; (new line) &lt;short description of milestone&gt;</w:t>
            </w:r>
          </w:p>
        </w:tc>
      </w:tr>
      <w:tr w:rsidR="00E61718" w:rsidRPr="00E61718" w14:paraId="0E40254D" w14:textId="77777777" w:rsidTr="00A726BB">
        <w:trPr>
          <w:trHeight w:val="2100"/>
        </w:trPr>
        <w:tc>
          <w:tcPr>
            <w:tcW w:w="390" w:type="pct"/>
            <w:tcBorders>
              <w:top w:val="nil"/>
              <w:left w:val="single" w:sz="4" w:space="0" w:color="auto"/>
              <w:bottom w:val="single" w:sz="4" w:space="0" w:color="auto"/>
              <w:right w:val="single" w:sz="4" w:space="0" w:color="auto"/>
            </w:tcBorders>
            <w:shd w:val="clear" w:color="auto" w:fill="auto"/>
            <w:hideMark/>
          </w:tcPr>
          <w:p w14:paraId="664AB5A5"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Milestone</w:t>
            </w:r>
          </w:p>
        </w:tc>
        <w:tc>
          <w:tcPr>
            <w:tcW w:w="445" w:type="pct"/>
            <w:tcBorders>
              <w:top w:val="nil"/>
              <w:left w:val="nil"/>
              <w:bottom w:val="single" w:sz="4" w:space="0" w:color="auto"/>
              <w:right w:val="single" w:sz="4" w:space="0" w:color="auto"/>
            </w:tcBorders>
            <w:shd w:val="clear" w:color="auto" w:fill="auto"/>
            <w:hideMark/>
          </w:tcPr>
          <w:p w14:paraId="5B2757A0"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Milestone achievement confirmation overdue</w:t>
            </w:r>
          </w:p>
        </w:tc>
        <w:tc>
          <w:tcPr>
            <w:tcW w:w="445" w:type="pct"/>
            <w:tcBorders>
              <w:top w:val="nil"/>
              <w:left w:val="nil"/>
              <w:bottom w:val="single" w:sz="4" w:space="0" w:color="auto"/>
              <w:right w:val="single" w:sz="4" w:space="0" w:color="auto"/>
            </w:tcBorders>
            <w:shd w:val="clear" w:color="auto" w:fill="auto"/>
            <w:hideMark/>
          </w:tcPr>
          <w:p w14:paraId="0F59896B"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CEO, SAO, PEO &amp; PFO</w:t>
            </w:r>
          </w:p>
        </w:tc>
        <w:tc>
          <w:tcPr>
            <w:tcW w:w="268" w:type="pct"/>
            <w:tcBorders>
              <w:top w:val="nil"/>
              <w:left w:val="nil"/>
              <w:bottom w:val="single" w:sz="4" w:space="0" w:color="auto"/>
              <w:right w:val="single" w:sz="4" w:space="0" w:color="auto"/>
            </w:tcBorders>
            <w:shd w:val="clear" w:color="auto" w:fill="auto"/>
            <w:hideMark/>
          </w:tcPr>
          <w:p w14:paraId="78F97DBF"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Action</w:t>
            </w:r>
          </w:p>
        </w:tc>
        <w:tc>
          <w:tcPr>
            <w:tcW w:w="266" w:type="pct"/>
            <w:tcBorders>
              <w:top w:val="nil"/>
              <w:left w:val="nil"/>
              <w:bottom w:val="single" w:sz="4" w:space="0" w:color="auto"/>
              <w:right w:val="single" w:sz="4" w:space="0" w:color="auto"/>
            </w:tcBorders>
            <w:shd w:val="clear" w:color="auto" w:fill="auto"/>
            <w:hideMark/>
          </w:tcPr>
          <w:p w14:paraId="165A0B37"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Yes</w:t>
            </w:r>
          </w:p>
        </w:tc>
        <w:tc>
          <w:tcPr>
            <w:tcW w:w="757" w:type="pct"/>
            <w:tcBorders>
              <w:top w:val="nil"/>
              <w:left w:val="nil"/>
              <w:bottom w:val="single" w:sz="4" w:space="0" w:color="auto"/>
              <w:right w:val="single" w:sz="4" w:space="0" w:color="auto"/>
            </w:tcBorders>
            <w:shd w:val="clear" w:color="auto" w:fill="auto"/>
            <w:hideMark/>
          </w:tcPr>
          <w:p w14:paraId="176CF627"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Today's date = the day after the due date in a milestone which has not been confirmed by provider (note that there should be no intervening period between this notification commencing and the previous notification expiring, however short)</w:t>
            </w:r>
          </w:p>
        </w:tc>
        <w:tc>
          <w:tcPr>
            <w:tcW w:w="758" w:type="pct"/>
            <w:tcBorders>
              <w:top w:val="nil"/>
              <w:left w:val="nil"/>
              <w:bottom w:val="single" w:sz="4" w:space="0" w:color="auto"/>
              <w:right w:val="single" w:sz="4" w:space="0" w:color="auto"/>
            </w:tcBorders>
            <w:shd w:val="clear" w:color="auto" w:fill="auto"/>
            <w:hideMark/>
          </w:tcPr>
          <w:p w14:paraId="4A2C0059"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Expires when the milestone is confirmed by provider</w:t>
            </w:r>
          </w:p>
        </w:tc>
        <w:tc>
          <w:tcPr>
            <w:tcW w:w="1671" w:type="pct"/>
            <w:tcBorders>
              <w:top w:val="nil"/>
              <w:left w:val="nil"/>
              <w:bottom w:val="single" w:sz="4" w:space="0" w:color="auto"/>
              <w:right w:val="single" w:sz="4" w:space="0" w:color="auto"/>
            </w:tcBorders>
            <w:shd w:val="clear" w:color="auto" w:fill="auto"/>
            <w:hideMark/>
          </w:tcPr>
          <w:p w14:paraId="1516296E"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Milestone OVERDUE.&lt;provider name&gt; has not confirmed that the requirements of an outstanding milestone have been met by the due date. The due date for this milestone was &lt;due date&gt;. The requirements of this milestone must be met immediately. Please contact the Department immediately to explain why this milestone has not been met by the due date if you have not already done so. &lt;line break&gt; (new line:) &lt;short description of milestone&gt;</w:t>
            </w:r>
          </w:p>
        </w:tc>
      </w:tr>
      <w:tr w:rsidR="00E61718" w:rsidRPr="00E61718" w14:paraId="58898654" w14:textId="77777777" w:rsidTr="00A726BB">
        <w:trPr>
          <w:trHeight w:val="300"/>
        </w:trPr>
        <w:tc>
          <w:tcPr>
            <w:tcW w:w="390" w:type="pct"/>
            <w:tcBorders>
              <w:top w:val="nil"/>
              <w:left w:val="single" w:sz="4" w:space="0" w:color="auto"/>
              <w:bottom w:val="single" w:sz="4" w:space="0" w:color="auto"/>
              <w:right w:val="single" w:sz="4" w:space="0" w:color="auto"/>
            </w:tcBorders>
            <w:shd w:val="clear" w:color="auto" w:fill="auto"/>
            <w:noWrap/>
            <w:hideMark/>
          </w:tcPr>
          <w:p w14:paraId="4DE3A143"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Organisation</w:t>
            </w:r>
          </w:p>
        </w:tc>
        <w:tc>
          <w:tcPr>
            <w:tcW w:w="445" w:type="pct"/>
            <w:tcBorders>
              <w:top w:val="nil"/>
              <w:left w:val="nil"/>
              <w:bottom w:val="single" w:sz="4" w:space="0" w:color="auto"/>
              <w:right w:val="single" w:sz="4" w:space="0" w:color="auto"/>
            </w:tcBorders>
            <w:shd w:val="clear" w:color="auto" w:fill="auto"/>
            <w:noWrap/>
            <w:hideMark/>
          </w:tcPr>
          <w:p w14:paraId="30AE5A36"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Organisation name change</w:t>
            </w:r>
          </w:p>
        </w:tc>
        <w:tc>
          <w:tcPr>
            <w:tcW w:w="445" w:type="pct"/>
            <w:tcBorders>
              <w:top w:val="nil"/>
              <w:left w:val="nil"/>
              <w:bottom w:val="single" w:sz="4" w:space="0" w:color="auto"/>
              <w:right w:val="single" w:sz="4" w:space="0" w:color="auto"/>
            </w:tcBorders>
            <w:shd w:val="clear" w:color="auto" w:fill="auto"/>
            <w:noWrap/>
            <w:hideMark/>
          </w:tcPr>
          <w:p w14:paraId="2BC79F69"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PEO, CEO, SAO, </w:t>
            </w:r>
          </w:p>
        </w:tc>
        <w:tc>
          <w:tcPr>
            <w:tcW w:w="268" w:type="pct"/>
            <w:tcBorders>
              <w:top w:val="nil"/>
              <w:left w:val="nil"/>
              <w:bottom w:val="single" w:sz="4" w:space="0" w:color="auto"/>
              <w:right w:val="single" w:sz="4" w:space="0" w:color="auto"/>
            </w:tcBorders>
            <w:shd w:val="clear" w:color="auto" w:fill="auto"/>
            <w:hideMark/>
          </w:tcPr>
          <w:p w14:paraId="243B5829"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13B1EEA5"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No</w:t>
            </w:r>
          </w:p>
        </w:tc>
        <w:tc>
          <w:tcPr>
            <w:tcW w:w="757" w:type="pct"/>
            <w:tcBorders>
              <w:top w:val="nil"/>
              <w:left w:val="nil"/>
              <w:bottom w:val="single" w:sz="4" w:space="0" w:color="auto"/>
              <w:right w:val="single" w:sz="4" w:space="0" w:color="auto"/>
            </w:tcBorders>
            <w:shd w:val="clear" w:color="auto" w:fill="auto"/>
            <w:noWrap/>
            <w:hideMark/>
          </w:tcPr>
          <w:p w14:paraId="2C1CE9F0"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Where the Registered legal name of the Organisation is changed by the TGA batch</w:t>
            </w:r>
          </w:p>
        </w:tc>
        <w:tc>
          <w:tcPr>
            <w:tcW w:w="758" w:type="pct"/>
            <w:tcBorders>
              <w:top w:val="nil"/>
              <w:left w:val="nil"/>
              <w:bottom w:val="single" w:sz="4" w:space="0" w:color="auto"/>
              <w:right w:val="single" w:sz="4" w:space="0" w:color="auto"/>
            </w:tcBorders>
            <w:shd w:val="clear" w:color="auto" w:fill="auto"/>
            <w:noWrap/>
            <w:hideMark/>
          </w:tcPr>
          <w:p w14:paraId="6C47664A"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noWrap/>
            <w:hideMark/>
          </w:tcPr>
          <w:p w14:paraId="0A2C1760"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TGA has updated the legal name of the Organisation [Legal entity name]</w:t>
            </w:r>
          </w:p>
        </w:tc>
      </w:tr>
      <w:tr w:rsidR="00E61718" w:rsidRPr="00E61718" w14:paraId="294DC2BD" w14:textId="77777777" w:rsidTr="00A726BB">
        <w:trPr>
          <w:trHeight w:val="300"/>
        </w:trPr>
        <w:tc>
          <w:tcPr>
            <w:tcW w:w="390" w:type="pct"/>
            <w:tcBorders>
              <w:top w:val="nil"/>
              <w:left w:val="single" w:sz="4" w:space="0" w:color="auto"/>
              <w:bottom w:val="single" w:sz="4" w:space="0" w:color="auto"/>
              <w:right w:val="single" w:sz="4" w:space="0" w:color="auto"/>
            </w:tcBorders>
            <w:shd w:val="clear" w:color="auto" w:fill="auto"/>
            <w:noWrap/>
            <w:hideMark/>
          </w:tcPr>
          <w:p w14:paraId="2EF33728"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Organisation</w:t>
            </w:r>
          </w:p>
        </w:tc>
        <w:tc>
          <w:tcPr>
            <w:tcW w:w="445" w:type="pct"/>
            <w:tcBorders>
              <w:top w:val="nil"/>
              <w:left w:val="nil"/>
              <w:bottom w:val="single" w:sz="4" w:space="0" w:color="auto"/>
              <w:right w:val="single" w:sz="4" w:space="0" w:color="auto"/>
            </w:tcBorders>
            <w:shd w:val="clear" w:color="auto" w:fill="auto"/>
            <w:noWrap/>
            <w:hideMark/>
          </w:tcPr>
          <w:p w14:paraId="4397CFEC"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Organisation name change</w:t>
            </w:r>
          </w:p>
        </w:tc>
        <w:tc>
          <w:tcPr>
            <w:tcW w:w="445" w:type="pct"/>
            <w:tcBorders>
              <w:top w:val="nil"/>
              <w:left w:val="nil"/>
              <w:bottom w:val="single" w:sz="4" w:space="0" w:color="auto"/>
              <w:right w:val="single" w:sz="4" w:space="0" w:color="auto"/>
            </w:tcBorders>
            <w:shd w:val="clear" w:color="auto" w:fill="auto"/>
            <w:noWrap/>
            <w:hideMark/>
          </w:tcPr>
          <w:p w14:paraId="32107B22"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PEO, CEO, SAO, </w:t>
            </w:r>
          </w:p>
        </w:tc>
        <w:tc>
          <w:tcPr>
            <w:tcW w:w="268" w:type="pct"/>
            <w:tcBorders>
              <w:top w:val="nil"/>
              <w:left w:val="nil"/>
              <w:bottom w:val="single" w:sz="4" w:space="0" w:color="auto"/>
              <w:right w:val="single" w:sz="4" w:space="0" w:color="auto"/>
            </w:tcBorders>
            <w:shd w:val="clear" w:color="auto" w:fill="auto"/>
            <w:hideMark/>
          </w:tcPr>
          <w:p w14:paraId="3D509E7E"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58DD2B21"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No</w:t>
            </w:r>
          </w:p>
        </w:tc>
        <w:tc>
          <w:tcPr>
            <w:tcW w:w="757" w:type="pct"/>
            <w:tcBorders>
              <w:top w:val="nil"/>
              <w:left w:val="nil"/>
              <w:bottom w:val="single" w:sz="4" w:space="0" w:color="auto"/>
              <w:right w:val="single" w:sz="4" w:space="0" w:color="auto"/>
            </w:tcBorders>
            <w:shd w:val="clear" w:color="auto" w:fill="auto"/>
            <w:noWrap/>
            <w:hideMark/>
          </w:tcPr>
          <w:p w14:paraId="37CC6549"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Where the Legal entity name of the Organisation is modified.</w:t>
            </w:r>
          </w:p>
        </w:tc>
        <w:tc>
          <w:tcPr>
            <w:tcW w:w="758" w:type="pct"/>
            <w:tcBorders>
              <w:top w:val="nil"/>
              <w:left w:val="nil"/>
              <w:bottom w:val="single" w:sz="4" w:space="0" w:color="auto"/>
              <w:right w:val="single" w:sz="4" w:space="0" w:color="auto"/>
            </w:tcBorders>
            <w:shd w:val="clear" w:color="auto" w:fill="auto"/>
            <w:noWrap/>
            <w:hideMark/>
          </w:tcPr>
          <w:p w14:paraId="37566242"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noWrap/>
            <w:hideMark/>
          </w:tcPr>
          <w:p w14:paraId="0804556C"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The Legal entity name of [Registered entity name] has been modified.</w:t>
            </w:r>
          </w:p>
        </w:tc>
      </w:tr>
      <w:tr w:rsidR="00E61718" w:rsidRPr="00E61718" w14:paraId="6A739283" w14:textId="77777777" w:rsidTr="00A726BB">
        <w:trPr>
          <w:trHeight w:val="600"/>
        </w:trPr>
        <w:tc>
          <w:tcPr>
            <w:tcW w:w="390" w:type="pct"/>
            <w:tcBorders>
              <w:top w:val="nil"/>
              <w:left w:val="single" w:sz="4" w:space="0" w:color="auto"/>
              <w:bottom w:val="single" w:sz="4" w:space="0" w:color="auto"/>
              <w:right w:val="single" w:sz="4" w:space="0" w:color="auto"/>
            </w:tcBorders>
            <w:shd w:val="clear" w:color="auto" w:fill="auto"/>
            <w:hideMark/>
          </w:tcPr>
          <w:p w14:paraId="27349079"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Payment</w:t>
            </w:r>
          </w:p>
        </w:tc>
        <w:tc>
          <w:tcPr>
            <w:tcW w:w="445" w:type="pct"/>
            <w:tcBorders>
              <w:top w:val="nil"/>
              <w:left w:val="nil"/>
              <w:bottom w:val="single" w:sz="4" w:space="0" w:color="auto"/>
              <w:right w:val="single" w:sz="4" w:space="0" w:color="auto"/>
            </w:tcBorders>
            <w:shd w:val="clear" w:color="auto" w:fill="auto"/>
            <w:hideMark/>
          </w:tcPr>
          <w:p w14:paraId="26973432"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Payment bank rejected</w:t>
            </w:r>
          </w:p>
        </w:tc>
        <w:tc>
          <w:tcPr>
            <w:tcW w:w="445" w:type="pct"/>
            <w:tcBorders>
              <w:top w:val="nil"/>
              <w:left w:val="nil"/>
              <w:bottom w:val="single" w:sz="4" w:space="0" w:color="auto"/>
              <w:right w:val="single" w:sz="4" w:space="0" w:color="auto"/>
            </w:tcBorders>
            <w:shd w:val="clear" w:color="auto" w:fill="auto"/>
            <w:hideMark/>
          </w:tcPr>
          <w:p w14:paraId="11BA2B86"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SAO, CEO, PFO, </w:t>
            </w:r>
          </w:p>
        </w:tc>
        <w:tc>
          <w:tcPr>
            <w:tcW w:w="268" w:type="pct"/>
            <w:tcBorders>
              <w:top w:val="nil"/>
              <w:left w:val="nil"/>
              <w:bottom w:val="single" w:sz="4" w:space="0" w:color="auto"/>
              <w:right w:val="single" w:sz="4" w:space="0" w:color="auto"/>
            </w:tcBorders>
            <w:shd w:val="clear" w:color="auto" w:fill="auto"/>
            <w:hideMark/>
          </w:tcPr>
          <w:p w14:paraId="2E24607D"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449666B7"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58EF4303"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When a payment changes to the status of 'Bank Rejected'</w:t>
            </w:r>
          </w:p>
        </w:tc>
        <w:tc>
          <w:tcPr>
            <w:tcW w:w="758" w:type="pct"/>
            <w:tcBorders>
              <w:top w:val="nil"/>
              <w:left w:val="nil"/>
              <w:bottom w:val="single" w:sz="4" w:space="0" w:color="auto"/>
              <w:right w:val="single" w:sz="4" w:space="0" w:color="auto"/>
            </w:tcBorders>
            <w:shd w:val="clear" w:color="auto" w:fill="auto"/>
            <w:hideMark/>
          </w:tcPr>
          <w:p w14:paraId="6DEA9D55"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hideMark/>
          </w:tcPr>
          <w:p w14:paraId="5CA2BE83" w14:textId="77777777" w:rsidR="00E61718" w:rsidRPr="00E61718" w:rsidRDefault="00E61718" w:rsidP="00A726BB">
            <w:pPr>
              <w:rPr>
                <w:rFonts w:ascii="Calibri" w:eastAsia="Times New Roman" w:hAnsi="Calibri" w:cs="Calibri"/>
                <w:sz w:val="20"/>
                <w:szCs w:val="20"/>
                <w:lang w:eastAsia="en-AU"/>
              </w:rPr>
            </w:pPr>
            <w:r w:rsidRPr="00E61718">
              <w:rPr>
                <w:rFonts w:ascii="Calibri" w:eastAsia="Times New Roman" w:hAnsi="Calibri" w:cs="Calibri"/>
                <w:sz w:val="20"/>
                <w:szCs w:val="20"/>
                <w:lang w:eastAsia="en-AU"/>
              </w:rPr>
              <w:t>A payment to the nominated Bank Account for your organisation [Provider legal name] ([Provider HITS ID]) has not been processed because the Bank Account details are incorrect. Please update your BSB details for the payment to be processed.</w:t>
            </w:r>
          </w:p>
        </w:tc>
      </w:tr>
      <w:tr w:rsidR="00E61718" w:rsidRPr="00E61718" w14:paraId="487193E1" w14:textId="77777777" w:rsidTr="00A726BB">
        <w:trPr>
          <w:trHeight w:val="600"/>
        </w:trPr>
        <w:tc>
          <w:tcPr>
            <w:tcW w:w="390" w:type="pct"/>
            <w:tcBorders>
              <w:top w:val="nil"/>
              <w:left w:val="single" w:sz="4" w:space="0" w:color="auto"/>
              <w:bottom w:val="single" w:sz="4" w:space="0" w:color="auto"/>
              <w:right w:val="single" w:sz="4" w:space="0" w:color="auto"/>
            </w:tcBorders>
            <w:shd w:val="clear" w:color="auto" w:fill="auto"/>
            <w:hideMark/>
          </w:tcPr>
          <w:p w14:paraId="6EC88D25"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Payment Schedule</w:t>
            </w:r>
          </w:p>
        </w:tc>
        <w:tc>
          <w:tcPr>
            <w:tcW w:w="445" w:type="pct"/>
            <w:tcBorders>
              <w:top w:val="nil"/>
              <w:left w:val="nil"/>
              <w:bottom w:val="single" w:sz="4" w:space="0" w:color="auto"/>
              <w:right w:val="single" w:sz="4" w:space="0" w:color="auto"/>
            </w:tcBorders>
            <w:shd w:val="clear" w:color="auto" w:fill="auto"/>
            <w:hideMark/>
          </w:tcPr>
          <w:p w14:paraId="1EDBB151"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Payment Schedule approved</w:t>
            </w:r>
          </w:p>
        </w:tc>
        <w:tc>
          <w:tcPr>
            <w:tcW w:w="445" w:type="pct"/>
            <w:tcBorders>
              <w:top w:val="nil"/>
              <w:left w:val="nil"/>
              <w:bottom w:val="single" w:sz="4" w:space="0" w:color="auto"/>
              <w:right w:val="single" w:sz="4" w:space="0" w:color="auto"/>
            </w:tcBorders>
            <w:shd w:val="clear" w:color="auto" w:fill="auto"/>
            <w:hideMark/>
          </w:tcPr>
          <w:p w14:paraId="6D2E210D"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SAO, CEO, PFO, </w:t>
            </w:r>
          </w:p>
        </w:tc>
        <w:tc>
          <w:tcPr>
            <w:tcW w:w="268" w:type="pct"/>
            <w:tcBorders>
              <w:top w:val="nil"/>
              <w:left w:val="nil"/>
              <w:bottom w:val="single" w:sz="4" w:space="0" w:color="auto"/>
              <w:right w:val="single" w:sz="4" w:space="0" w:color="auto"/>
            </w:tcBorders>
            <w:shd w:val="clear" w:color="auto" w:fill="auto"/>
            <w:hideMark/>
          </w:tcPr>
          <w:p w14:paraId="1DB6EB82"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0D759067"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Yes</w:t>
            </w:r>
          </w:p>
        </w:tc>
        <w:tc>
          <w:tcPr>
            <w:tcW w:w="757" w:type="pct"/>
            <w:tcBorders>
              <w:top w:val="nil"/>
              <w:left w:val="nil"/>
              <w:bottom w:val="single" w:sz="4" w:space="0" w:color="auto"/>
              <w:right w:val="single" w:sz="4" w:space="0" w:color="auto"/>
            </w:tcBorders>
            <w:shd w:val="clear" w:color="auto" w:fill="auto"/>
            <w:hideMark/>
          </w:tcPr>
          <w:p w14:paraId="72317F67"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Approval of Payment Schedule </w:t>
            </w:r>
          </w:p>
        </w:tc>
        <w:tc>
          <w:tcPr>
            <w:tcW w:w="758" w:type="pct"/>
            <w:tcBorders>
              <w:top w:val="nil"/>
              <w:left w:val="nil"/>
              <w:bottom w:val="single" w:sz="4" w:space="0" w:color="auto"/>
              <w:right w:val="single" w:sz="4" w:space="0" w:color="auto"/>
            </w:tcBorders>
            <w:shd w:val="clear" w:color="auto" w:fill="auto"/>
            <w:hideMark/>
          </w:tcPr>
          <w:p w14:paraId="6FF19743"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hideMark/>
          </w:tcPr>
          <w:p w14:paraId="2244E77E"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The payment schedule for [Calendar year of the schedule] for [Provider legal name] ([Provider HITS ID]) has been approved. Please see the payment schedule for more information.</w:t>
            </w:r>
          </w:p>
        </w:tc>
      </w:tr>
      <w:tr w:rsidR="00E61718" w:rsidRPr="00E61718" w14:paraId="0FFF2783" w14:textId="77777777" w:rsidTr="00A726BB">
        <w:trPr>
          <w:trHeight w:val="1200"/>
        </w:trPr>
        <w:tc>
          <w:tcPr>
            <w:tcW w:w="390" w:type="pct"/>
            <w:tcBorders>
              <w:top w:val="nil"/>
              <w:left w:val="single" w:sz="4" w:space="0" w:color="auto"/>
              <w:bottom w:val="single" w:sz="4" w:space="0" w:color="auto"/>
              <w:right w:val="single" w:sz="4" w:space="0" w:color="auto"/>
            </w:tcBorders>
            <w:shd w:val="clear" w:color="auto" w:fill="auto"/>
            <w:hideMark/>
          </w:tcPr>
          <w:p w14:paraId="4843070A"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Payment Schedule</w:t>
            </w:r>
          </w:p>
        </w:tc>
        <w:tc>
          <w:tcPr>
            <w:tcW w:w="445" w:type="pct"/>
            <w:tcBorders>
              <w:top w:val="nil"/>
              <w:left w:val="nil"/>
              <w:bottom w:val="single" w:sz="4" w:space="0" w:color="auto"/>
              <w:right w:val="single" w:sz="4" w:space="0" w:color="auto"/>
            </w:tcBorders>
            <w:shd w:val="clear" w:color="auto" w:fill="auto"/>
            <w:hideMark/>
          </w:tcPr>
          <w:p w14:paraId="4E71DE7A"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Payment Schedule approved</w:t>
            </w:r>
          </w:p>
        </w:tc>
        <w:tc>
          <w:tcPr>
            <w:tcW w:w="445" w:type="pct"/>
            <w:tcBorders>
              <w:top w:val="nil"/>
              <w:left w:val="nil"/>
              <w:bottom w:val="single" w:sz="4" w:space="0" w:color="auto"/>
              <w:right w:val="single" w:sz="4" w:space="0" w:color="auto"/>
            </w:tcBorders>
            <w:shd w:val="clear" w:color="auto" w:fill="auto"/>
            <w:hideMark/>
          </w:tcPr>
          <w:p w14:paraId="0170D1FB"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SAO, CEO, PFO</w:t>
            </w:r>
          </w:p>
        </w:tc>
        <w:tc>
          <w:tcPr>
            <w:tcW w:w="268" w:type="pct"/>
            <w:tcBorders>
              <w:top w:val="nil"/>
              <w:left w:val="nil"/>
              <w:bottom w:val="single" w:sz="4" w:space="0" w:color="auto"/>
              <w:right w:val="single" w:sz="4" w:space="0" w:color="auto"/>
            </w:tcBorders>
            <w:shd w:val="clear" w:color="auto" w:fill="auto"/>
            <w:hideMark/>
          </w:tcPr>
          <w:p w14:paraId="60342D9F"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4CC729BE"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Yes</w:t>
            </w:r>
          </w:p>
        </w:tc>
        <w:tc>
          <w:tcPr>
            <w:tcW w:w="757" w:type="pct"/>
            <w:tcBorders>
              <w:top w:val="nil"/>
              <w:left w:val="nil"/>
              <w:bottom w:val="single" w:sz="4" w:space="0" w:color="auto"/>
              <w:right w:val="single" w:sz="4" w:space="0" w:color="auto"/>
            </w:tcBorders>
            <w:shd w:val="clear" w:color="auto" w:fill="auto"/>
            <w:hideMark/>
          </w:tcPr>
          <w:p w14:paraId="0F99426E"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When a payment schedule is approved with an associated payment type of either 'Reconciliation' or 'Miscellaneous' being approved as part of the schedule</w:t>
            </w:r>
          </w:p>
        </w:tc>
        <w:tc>
          <w:tcPr>
            <w:tcW w:w="758" w:type="pct"/>
            <w:tcBorders>
              <w:top w:val="nil"/>
              <w:left w:val="nil"/>
              <w:bottom w:val="single" w:sz="4" w:space="0" w:color="auto"/>
              <w:right w:val="single" w:sz="4" w:space="0" w:color="auto"/>
            </w:tcBorders>
            <w:shd w:val="clear" w:color="auto" w:fill="auto"/>
            <w:hideMark/>
          </w:tcPr>
          <w:p w14:paraId="059638BA"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hideMark/>
          </w:tcPr>
          <w:p w14:paraId="6F0AE4F9"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A reconciliation/miscellaneous payment has been approved for your organisation. Please see your Payment Schedule for more information. </w:t>
            </w:r>
          </w:p>
        </w:tc>
      </w:tr>
      <w:tr w:rsidR="00E61718" w:rsidRPr="00E61718" w14:paraId="1977D336" w14:textId="77777777" w:rsidTr="00A726BB">
        <w:trPr>
          <w:trHeight w:val="900"/>
        </w:trPr>
        <w:tc>
          <w:tcPr>
            <w:tcW w:w="390" w:type="pct"/>
            <w:tcBorders>
              <w:top w:val="nil"/>
              <w:left w:val="single" w:sz="4" w:space="0" w:color="auto"/>
              <w:bottom w:val="single" w:sz="4" w:space="0" w:color="auto"/>
              <w:right w:val="single" w:sz="4" w:space="0" w:color="auto"/>
            </w:tcBorders>
            <w:shd w:val="clear" w:color="auto" w:fill="auto"/>
            <w:hideMark/>
          </w:tcPr>
          <w:p w14:paraId="4A9B743A"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Payments</w:t>
            </w:r>
          </w:p>
        </w:tc>
        <w:tc>
          <w:tcPr>
            <w:tcW w:w="445" w:type="pct"/>
            <w:tcBorders>
              <w:top w:val="nil"/>
              <w:left w:val="nil"/>
              <w:bottom w:val="single" w:sz="4" w:space="0" w:color="auto"/>
              <w:right w:val="single" w:sz="4" w:space="0" w:color="auto"/>
            </w:tcBorders>
            <w:shd w:val="clear" w:color="auto" w:fill="auto"/>
            <w:hideMark/>
          </w:tcPr>
          <w:p w14:paraId="48C6B248"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w:t>
            </w:r>
          </w:p>
        </w:tc>
        <w:tc>
          <w:tcPr>
            <w:tcW w:w="445" w:type="pct"/>
            <w:tcBorders>
              <w:top w:val="nil"/>
              <w:left w:val="nil"/>
              <w:bottom w:val="single" w:sz="4" w:space="0" w:color="auto"/>
              <w:right w:val="single" w:sz="4" w:space="0" w:color="auto"/>
            </w:tcBorders>
            <w:shd w:val="clear" w:color="auto" w:fill="auto"/>
            <w:hideMark/>
          </w:tcPr>
          <w:p w14:paraId="09B24C80"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SAO/CEO/PFO</w:t>
            </w:r>
          </w:p>
        </w:tc>
        <w:tc>
          <w:tcPr>
            <w:tcW w:w="268" w:type="pct"/>
            <w:tcBorders>
              <w:top w:val="nil"/>
              <w:left w:val="nil"/>
              <w:bottom w:val="single" w:sz="4" w:space="0" w:color="auto"/>
              <w:right w:val="single" w:sz="4" w:space="0" w:color="auto"/>
            </w:tcBorders>
            <w:shd w:val="clear" w:color="auto" w:fill="auto"/>
            <w:hideMark/>
          </w:tcPr>
          <w:p w14:paraId="182D83E6"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Information</w:t>
            </w:r>
          </w:p>
        </w:tc>
        <w:tc>
          <w:tcPr>
            <w:tcW w:w="266" w:type="pct"/>
            <w:tcBorders>
              <w:top w:val="nil"/>
              <w:left w:val="nil"/>
              <w:bottom w:val="single" w:sz="4" w:space="0" w:color="auto"/>
              <w:right w:val="single" w:sz="4" w:space="0" w:color="auto"/>
            </w:tcBorders>
            <w:shd w:val="clear" w:color="auto" w:fill="auto"/>
            <w:hideMark/>
          </w:tcPr>
          <w:p w14:paraId="2529C747" w14:textId="77777777" w:rsidR="00E61718" w:rsidRPr="00CF4804" w:rsidRDefault="00A726BB" w:rsidP="00A726BB">
            <w:pPr>
              <w:rPr>
                <w:rFonts w:eastAsia="Times New Roman" w:cstheme="minorHAnsi"/>
                <w:sz w:val="20"/>
                <w:szCs w:val="20"/>
                <w:lang w:eastAsia="en-AU"/>
              </w:rPr>
            </w:pPr>
            <w:r w:rsidRPr="00CF4804">
              <w:rPr>
                <w:rFonts w:eastAsia="Times New Roman" w:cstheme="minorHAns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4ECEB586"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When a snapshot of HEIMS data is taken</w:t>
            </w:r>
          </w:p>
        </w:tc>
        <w:tc>
          <w:tcPr>
            <w:tcW w:w="758" w:type="pct"/>
            <w:tcBorders>
              <w:top w:val="nil"/>
              <w:left w:val="nil"/>
              <w:bottom w:val="single" w:sz="4" w:space="0" w:color="auto"/>
              <w:right w:val="single" w:sz="4" w:space="0" w:color="auto"/>
            </w:tcBorders>
            <w:shd w:val="clear" w:color="auto" w:fill="auto"/>
            <w:hideMark/>
          </w:tcPr>
          <w:p w14:paraId="6B16C180"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The day before the next snapshot is due or the day a payment is requested</w:t>
            </w:r>
          </w:p>
        </w:tc>
        <w:tc>
          <w:tcPr>
            <w:tcW w:w="1671" w:type="pct"/>
            <w:tcBorders>
              <w:top w:val="nil"/>
              <w:left w:val="nil"/>
              <w:bottom w:val="single" w:sz="4" w:space="0" w:color="auto"/>
              <w:right w:val="single" w:sz="4" w:space="0" w:color="auto"/>
            </w:tcBorders>
            <w:shd w:val="clear" w:color="auto" w:fill="auto"/>
            <w:hideMark/>
          </w:tcPr>
          <w:p w14:paraId="630A33F3"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Payment request period ([Snapshot date] - [(Next snapshot date - 1)]is now open.</w:t>
            </w:r>
          </w:p>
        </w:tc>
      </w:tr>
      <w:tr w:rsidR="00E61718" w:rsidRPr="00E61718" w14:paraId="1DBA95BF" w14:textId="77777777" w:rsidTr="00A726BB">
        <w:trPr>
          <w:trHeight w:val="3000"/>
        </w:trPr>
        <w:tc>
          <w:tcPr>
            <w:tcW w:w="390" w:type="pct"/>
            <w:tcBorders>
              <w:top w:val="nil"/>
              <w:left w:val="single" w:sz="4" w:space="0" w:color="auto"/>
              <w:bottom w:val="single" w:sz="4" w:space="0" w:color="auto"/>
              <w:right w:val="single" w:sz="4" w:space="0" w:color="auto"/>
            </w:tcBorders>
            <w:shd w:val="clear" w:color="auto" w:fill="auto"/>
            <w:hideMark/>
          </w:tcPr>
          <w:p w14:paraId="24EE819B"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Payments</w:t>
            </w:r>
          </w:p>
        </w:tc>
        <w:tc>
          <w:tcPr>
            <w:tcW w:w="445" w:type="pct"/>
            <w:tcBorders>
              <w:top w:val="nil"/>
              <w:left w:val="nil"/>
              <w:bottom w:val="single" w:sz="4" w:space="0" w:color="auto"/>
              <w:right w:val="single" w:sz="4" w:space="0" w:color="auto"/>
            </w:tcBorders>
            <w:shd w:val="clear" w:color="auto" w:fill="auto"/>
            <w:hideMark/>
          </w:tcPr>
          <w:p w14:paraId="6CEED99E"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w:t>
            </w:r>
          </w:p>
        </w:tc>
        <w:tc>
          <w:tcPr>
            <w:tcW w:w="445" w:type="pct"/>
            <w:tcBorders>
              <w:top w:val="nil"/>
              <w:left w:val="nil"/>
              <w:bottom w:val="single" w:sz="4" w:space="0" w:color="auto"/>
              <w:right w:val="single" w:sz="4" w:space="0" w:color="auto"/>
            </w:tcBorders>
            <w:shd w:val="clear" w:color="auto" w:fill="auto"/>
            <w:hideMark/>
          </w:tcPr>
          <w:p w14:paraId="221F7916"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CEO</w:t>
            </w:r>
          </w:p>
        </w:tc>
        <w:tc>
          <w:tcPr>
            <w:tcW w:w="268" w:type="pct"/>
            <w:tcBorders>
              <w:top w:val="nil"/>
              <w:left w:val="nil"/>
              <w:bottom w:val="single" w:sz="4" w:space="0" w:color="auto"/>
              <w:right w:val="single" w:sz="4" w:space="0" w:color="auto"/>
            </w:tcBorders>
            <w:shd w:val="clear" w:color="auto" w:fill="auto"/>
            <w:hideMark/>
          </w:tcPr>
          <w:p w14:paraId="2C75100B"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Information</w:t>
            </w:r>
          </w:p>
        </w:tc>
        <w:tc>
          <w:tcPr>
            <w:tcW w:w="266" w:type="pct"/>
            <w:tcBorders>
              <w:top w:val="nil"/>
              <w:left w:val="nil"/>
              <w:bottom w:val="single" w:sz="4" w:space="0" w:color="auto"/>
              <w:right w:val="single" w:sz="4" w:space="0" w:color="auto"/>
            </w:tcBorders>
            <w:shd w:val="clear" w:color="auto" w:fill="auto"/>
            <w:hideMark/>
          </w:tcPr>
          <w:p w14:paraId="21F541AD" w14:textId="77777777" w:rsidR="00E61718" w:rsidRPr="00CF4804" w:rsidRDefault="00A726BB" w:rsidP="00A726BB">
            <w:pPr>
              <w:rPr>
                <w:rFonts w:eastAsia="Times New Roman" w:cstheme="minorHAnsi"/>
                <w:sz w:val="20"/>
                <w:szCs w:val="20"/>
                <w:lang w:eastAsia="en-AU"/>
              </w:rPr>
            </w:pPr>
            <w:r w:rsidRPr="00CF4804">
              <w:rPr>
                <w:rFonts w:eastAsia="Times New Roman" w:cstheme="minorHAnsi"/>
                <w:sz w:val="20"/>
                <w:szCs w:val="20"/>
                <w:lang w:eastAsia="en-AU"/>
              </w:rPr>
              <w:t>YES</w:t>
            </w:r>
          </w:p>
        </w:tc>
        <w:tc>
          <w:tcPr>
            <w:tcW w:w="757" w:type="pct"/>
            <w:tcBorders>
              <w:top w:val="nil"/>
              <w:left w:val="nil"/>
              <w:bottom w:val="single" w:sz="4" w:space="0" w:color="auto"/>
              <w:right w:val="single" w:sz="4" w:space="0" w:color="auto"/>
            </w:tcBorders>
            <w:shd w:val="clear" w:color="auto" w:fill="auto"/>
            <w:hideMark/>
          </w:tcPr>
          <w:p w14:paraId="58E54EDB"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When a snapshot of HEIMS data is taken</w:t>
            </w:r>
          </w:p>
        </w:tc>
        <w:tc>
          <w:tcPr>
            <w:tcW w:w="758" w:type="pct"/>
            <w:tcBorders>
              <w:top w:val="nil"/>
              <w:left w:val="nil"/>
              <w:bottom w:val="single" w:sz="4" w:space="0" w:color="auto"/>
              <w:right w:val="single" w:sz="4" w:space="0" w:color="auto"/>
            </w:tcBorders>
            <w:shd w:val="clear" w:color="auto" w:fill="auto"/>
            <w:hideMark/>
          </w:tcPr>
          <w:p w14:paraId="700F0C8F"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NA</w:t>
            </w:r>
          </w:p>
        </w:tc>
        <w:tc>
          <w:tcPr>
            <w:tcW w:w="1671" w:type="pct"/>
            <w:tcBorders>
              <w:top w:val="nil"/>
              <w:left w:val="nil"/>
              <w:bottom w:val="single" w:sz="4" w:space="0" w:color="auto"/>
              <w:right w:val="single" w:sz="4" w:space="0" w:color="auto"/>
            </w:tcBorders>
            <w:shd w:val="clear" w:color="auto" w:fill="auto"/>
            <w:hideMark/>
          </w:tcPr>
          <w:p w14:paraId="0C61C476" w14:textId="7B3E4F6F" w:rsidR="00E61718" w:rsidRPr="00CF4804" w:rsidRDefault="00E61718" w:rsidP="00EF1B19">
            <w:pPr>
              <w:rPr>
                <w:rFonts w:eastAsia="Times New Roman" w:cstheme="minorHAnsi"/>
                <w:sz w:val="20"/>
                <w:szCs w:val="20"/>
                <w:lang w:eastAsia="en-AU"/>
              </w:rPr>
            </w:pPr>
            <w:r w:rsidRPr="00CF4804">
              <w:rPr>
                <w:rFonts w:eastAsia="Times New Roman" w:cstheme="minorHAnsi"/>
                <w:sz w:val="20"/>
                <w:szCs w:val="20"/>
                <w:lang w:eastAsia="en-AU"/>
              </w:rPr>
              <w:t>Trigger:</w:t>
            </w:r>
            <w:r w:rsidRPr="00CF4804">
              <w:rPr>
                <w:rFonts w:eastAsia="Times New Roman" w:cstheme="minorHAnsi"/>
                <w:i/>
                <w:iCs/>
                <w:sz w:val="20"/>
                <w:szCs w:val="20"/>
                <w:lang w:eastAsia="en-AU"/>
              </w:rPr>
              <w:t xml:space="preserve">       </w:t>
            </w:r>
            <w:r w:rsidR="00D741F0">
              <w:rPr>
                <w:rFonts w:eastAsia="Times New Roman" w:cstheme="minorHAnsi"/>
                <w:i/>
                <w:iCs/>
                <w:sz w:val="20"/>
                <w:szCs w:val="20"/>
                <w:lang w:eastAsia="en-AU"/>
              </w:rPr>
              <w:t xml:space="preserve">  </w:t>
            </w:r>
            <w:r w:rsidRPr="00CF4804">
              <w:rPr>
                <w:rFonts w:eastAsia="Times New Roman" w:cstheme="minorHAnsi"/>
                <w:i/>
                <w:iCs/>
                <w:sz w:val="20"/>
                <w:szCs w:val="20"/>
                <w:lang w:eastAsia="en-AU"/>
              </w:rPr>
              <w:t xml:space="preserve"> </w:t>
            </w:r>
            <w:r w:rsidRPr="00CF4804">
              <w:rPr>
                <w:rFonts w:eastAsia="Times New Roman" w:cstheme="minorHAnsi"/>
                <w:sz w:val="20"/>
                <w:szCs w:val="20"/>
                <w:lang w:eastAsia="en-AU"/>
              </w:rPr>
              <w:t>New snapshot.</w:t>
            </w:r>
            <w:r w:rsidRPr="00CF4804">
              <w:rPr>
                <w:rFonts w:eastAsia="Times New Roman" w:cstheme="minorHAnsi"/>
                <w:sz w:val="20"/>
                <w:szCs w:val="20"/>
                <w:lang w:eastAsia="en-AU"/>
              </w:rPr>
              <w:br/>
              <w:t>To:</w:t>
            </w:r>
            <w:r w:rsidR="00D741F0">
              <w:rPr>
                <w:rFonts w:eastAsia="Times New Roman" w:cstheme="minorHAnsi"/>
                <w:sz w:val="20"/>
                <w:szCs w:val="20"/>
                <w:lang w:eastAsia="en-AU"/>
              </w:rPr>
              <w:t xml:space="preserve">         </w:t>
            </w:r>
            <w:r w:rsidRPr="00CF4804">
              <w:rPr>
                <w:rFonts w:eastAsia="Times New Roman" w:cstheme="minorHAnsi"/>
                <w:sz w:val="20"/>
                <w:szCs w:val="20"/>
                <w:lang w:eastAsia="en-AU"/>
              </w:rPr>
              <w:t xml:space="preserve"> Send an email to following contacts from the contact</w:t>
            </w:r>
            <w:r w:rsidR="00D741F0">
              <w:rPr>
                <w:rFonts w:eastAsia="Times New Roman" w:cstheme="minorHAnsi"/>
                <w:sz w:val="20"/>
                <w:szCs w:val="20"/>
                <w:lang w:eastAsia="en-AU"/>
              </w:rPr>
              <w:t xml:space="preserve"> list where the contact type =</w:t>
            </w:r>
            <w:r w:rsidR="00D741F0">
              <w:rPr>
                <w:rFonts w:eastAsia="Times New Roman" w:cstheme="minorHAnsi"/>
                <w:sz w:val="20"/>
                <w:szCs w:val="20"/>
                <w:lang w:eastAsia="en-AU"/>
              </w:rPr>
              <w:br/>
            </w:r>
            <w:r w:rsidR="00D741F0" w:rsidRPr="00CF4804">
              <w:rPr>
                <w:rFonts w:eastAsia="Times New Roman" w:cstheme="minorHAnsi"/>
                <w:i/>
                <w:iCs/>
                <w:sz w:val="20"/>
                <w:szCs w:val="20"/>
                <w:lang w:eastAsia="en-AU"/>
              </w:rPr>
              <w:t xml:space="preserve">      </w:t>
            </w:r>
            <w:r w:rsidR="00D741F0">
              <w:rPr>
                <w:rFonts w:eastAsia="Times New Roman" w:cstheme="minorHAnsi"/>
                <w:i/>
                <w:iCs/>
                <w:sz w:val="20"/>
                <w:szCs w:val="20"/>
                <w:lang w:eastAsia="en-AU"/>
              </w:rPr>
              <w:t xml:space="preserve">  </w:t>
            </w:r>
            <w:r w:rsidRPr="00CF4804">
              <w:rPr>
                <w:rFonts w:eastAsia="Times New Roman" w:cstheme="minorHAnsi"/>
                <w:sz w:val="20"/>
                <w:szCs w:val="20"/>
                <w:lang w:eastAsia="en-AU"/>
              </w:rPr>
              <w:t xml:space="preserve"> CEO – Provider Corporate Officer </w:t>
            </w:r>
            <w:r w:rsidRPr="00CF4804">
              <w:rPr>
                <w:rFonts w:eastAsia="Times New Roman" w:cstheme="minorHAnsi"/>
                <w:sz w:val="20"/>
                <w:szCs w:val="20"/>
                <w:lang w:eastAsia="en-AU"/>
              </w:rPr>
              <w:br/>
              <w:t>CC:</w:t>
            </w:r>
            <w:r w:rsidR="00D741F0">
              <w:rPr>
                <w:rFonts w:eastAsia="Times New Roman" w:cstheme="minorHAnsi"/>
                <w:sz w:val="20"/>
                <w:szCs w:val="20"/>
                <w:lang w:eastAsia="en-AU"/>
              </w:rPr>
              <w:t xml:space="preserve">       </w:t>
            </w:r>
            <w:r w:rsidRPr="00CF4804">
              <w:rPr>
                <w:rFonts w:eastAsia="Times New Roman" w:cstheme="minorHAnsi"/>
                <w:sz w:val="20"/>
                <w:szCs w:val="20"/>
                <w:lang w:eastAsia="en-AU"/>
              </w:rPr>
              <w:t xml:space="preserve">   None</w:t>
            </w:r>
            <w:r w:rsidRPr="00CF4804">
              <w:rPr>
                <w:rFonts w:eastAsia="Times New Roman" w:cstheme="minorHAnsi"/>
                <w:sz w:val="20"/>
                <w:szCs w:val="20"/>
                <w:lang w:eastAsia="en-AU"/>
              </w:rPr>
              <w:br/>
              <w:t>From:</w:t>
            </w:r>
            <w:r w:rsidR="00D741F0">
              <w:rPr>
                <w:rFonts w:eastAsia="Times New Roman" w:cstheme="minorHAnsi"/>
                <w:sz w:val="20"/>
                <w:szCs w:val="20"/>
                <w:lang w:eastAsia="en-AU"/>
              </w:rPr>
              <w:t xml:space="preserve">      </w:t>
            </w:r>
            <w:r w:rsidRPr="00CF4804">
              <w:rPr>
                <w:rFonts w:eastAsia="Times New Roman" w:cstheme="minorHAnsi"/>
                <w:sz w:val="20"/>
                <w:szCs w:val="20"/>
                <w:lang w:eastAsia="en-AU"/>
              </w:rPr>
              <w:t xml:space="preserve">    HITS System Message</w:t>
            </w:r>
            <w:r w:rsidRPr="00CF4804">
              <w:rPr>
                <w:rFonts w:eastAsia="Times New Roman" w:cstheme="minorHAnsi"/>
                <w:sz w:val="20"/>
                <w:szCs w:val="20"/>
                <w:lang w:eastAsia="en-AU"/>
              </w:rPr>
              <w:br/>
              <w:t xml:space="preserve">Subject:    </w:t>
            </w:r>
            <w:r w:rsidR="00D741F0">
              <w:rPr>
                <w:rFonts w:eastAsia="Times New Roman" w:cstheme="minorHAnsi"/>
                <w:sz w:val="20"/>
                <w:szCs w:val="20"/>
                <w:lang w:eastAsia="en-AU"/>
              </w:rPr>
              <w:t xml:space="preserve">   </w:t>
            </w:r>
            <w:r w:rsidRPr="00CF4804">
              <w:rPr>
                <w:rFonts w:eastAsia="Times New Roman" w:cstheme="minorHAnsi"/>
                <w:sz w:val="20"/>
                <w:szCs w:val="20"/>
                <w:lang w:eastAsia="en-AU"/>
              </w:rPr>
              <w:t xml:space="preserve">   Payment request period open</w:t>
            </w:r>
            <w:r w:rsidRPr="00CF4804">
              <w:rPr>
                <w:rFonts w:eastAsia="Times New Roman" w:cstheme="minorHAnsi"/>
                <w:sz w:val="20"/>
                <w:szCs w:val="20"/>
                <w:lang w:eastAsia="en-AU"/>
              </w:rPr>
              <w:br/>
              <w:t>Body Text:</w:t>
            </w:r>
            <w:r w:rsidRPr="00CF4804">
              <w:rPr>
                <w:rFonts w:eastAsia="Times New Roman" w:cstheme="minorHAnsi"/>
                <w:sz w:val="20"/>
                <w:szCs w:val="20"/>
                <w:lang w:eastAsia="en-AU"/>
              </w:rPr>
              <w:br/>
              <w:t xml:space="preserve">Your next payment request period is now open. If you failed to make a payment request for a previous period, any amount due will be included with this payment request. </w:t>
            </w:r>
            <w:r w:rsidRPr="00CF4804">
              <w:rPr>
                <w:rFonts w:eastAsia="Times New Roman" w:cstheme="minorHAnsi"/>
                <w:sz w:val="20"/>
                <w:szCs w:val="20"/>
                <w:lang w:eastAsia="en-AU"/>
              </w:rPr>
              <w:br/>
              <w:t>Please log on to &lt;SkillsHITS.code.HITShyperlink.HHL (link sourced from reference data)&gt; to view or request the currently available payment amount.</w:t>
            </w:r>
            <w:r w:rsidRPr="00CF4804">
              <w:rPr>
                <w:rFonts w:eastAsia="Times New Roman" w:cstheme="minorHAnsi"/>
                <w:sz w:val="20"/>
                <w:szCs w:val="20"/>
                <w:lang w:eastAsia="en-AU"/>
              </w:rPr>
              <w:br/>
              <w:t xml:space="preserve">Note: This email was automatically generated. If you have any questions, </w:t>
            </w:r>
            <w:r w:rsidRPr="00CF4804">
              <w:rPr>
                <w:rFonts w:eastAsia="Times New Roman" w:cstheme="minorHAnsi"/>
                <w:sz w:val="20"/>
                <w:szCs w:val="20"/>
                <w:lang w:eastAsia="en-AU"/>
              </w:rPr>
              <w:lastRenderedPageBreak/>
              <w:t xml:space="preserve">please contact the </w:t>
            </w:r>
            <w:r w:rsidR="00CE3DB9">
              <w:rPr>
                <w:rFonts w:eastAsia="Times New Roman" w:cstheme="minorHAnsi"/>
                <w:sz w:val="20"/>
                <w:szCs w:val="20"/>
                <w:lang w:eastAsia="en-AU"/>
              </w:rPr>
              <w:t xml:space="preserve">department </w:t>
            </w:r>
            <w:r w:rsidRPr="00CF4804">
              <w:rPr>
                <w:rFonts w:eastAsia="Times New Roman" w:cstheme="minorHAnsi"/>
                <w:sz w:val="20"/>
                <w:szCs w:val="20"/>
                <w:lang w:eastAsia="en-AU"/>
              </w:rPr>
              <w:t>at &lt; SkillsHITS.Code.HITSEmails.HTS&gt;(data from reference table)</w:t>
            </w:r>
          </w:p>
        </w:tc>
      </w:tr>
      <w:tr w:rsidR="00E61718" w:rsidRPr="00E61718" w14:paraId="33003A3F" w14:textId="77777777" w:rsidTr="00684C2F">
        <w:trPr>
          <w:trHeight w:val="1066"/>
        </w:trPr>
        <w:tc>
          <w:tcPr>
            <w:tcW w:w="390" w:type="pct"/>
            <w:tcBorders>
              <w:top w:val="nil"/>
              <w:left w:val="single" w:sz="4" w:space="0" w:color="auto"/>
              <w:bottom w:val="single" w:sz="4" w:space="0" w:color="auto"/>
              <w:right w:val="single" w:sz="4" w:space="0" w:color="auto"/>
            </w:tcBorders>
            <w:shd w:val="clear" w:color="auto" w:fill="auto"/>
            <w:noWrap/>
            <w:hideMark/>
          </w:tcPr>
          <w:p w14:paraId="1A0F80AE"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lastRenderedPageBreak/>
              <w:t>Personnel Information</w:t>
            </w:r>
          </w:p>
        </w:tc>
        <w:tc>
          <w:tcPr>
            <w:tcW w:w="445" w:type="pct"/>
            <w:tcBorders>
              <w:top w:val="nil"/>
              <w:left w:val="nil"/>
              <w:bottom w:val="single" w:sz="4" w:space="0" w:color="auto"/>
              <w:right w:val="single" w:sz="4" w:space="0" w:color="auto"/>
            </w:tcBorders>
            <w:shd w:val="clear" w:color="auto" w:fill="auto"/>
            <w:noWrap/>
            <w:hideMark/>
          </w:tcPr>
          <w:p w14:paraId="5FC840D7"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Personnel information changed</w:t>
            </w:r>
          </w:p>
        </w:tc>
        <w:tc>
          <w:tcPr>
            <w:tcW w:w="445" w:type="pct"/>
            <w:tcBorders>
              <w:top w:val="nil"/>
              <w:left w:val="nil"/>
              <w:bottom w:val="single" w:sz="4" w:space="0" w:color="auto"/>
              <w:right w:val="single" w:sz="4" w:space="0" w:color="auto"/>
            </w:tcBorders>
            <w:shd w:val="clear" w:color="auto" w:fill="auto"/>
            <w:noWrap/>
            <w:hideMark/>
          </w:tcPr>
          <w:p w14:paraId="206C69B3" w14:textId="77777777" w:rsidR="00E61718" w:rsidRPr="00CF4804" w:rsidRDefault="00824499" w:rsidP="00A726BB">
            <w:pPr>
              <w:rPr>
                <w:rFonts w:eastAsia="Times New Roman" w:cstheme="minorHAnsi"/>
                <w:sz w:val="20"/>
                <w:szCs w:val="20"/>
                <w:lang w:eastAsia="en-AU"/>
              </w:rPr>
            </w:pPr>
            <w:r>
              <w:rPr>
                <w:rFonts w:eastAsia="Times New Roman" w:cstheme="minorHAnsi"/>
                <w:sz w:val="20"/>
                <w:szCs w:val="20"/>
                <w:lang w:eastAsia="en-AU"/>
              </w:rPr>
              <w:t xml:space="preserve">CEO, SAO,  </w:t>
            </w:r>
          </w:p>
        </w:tc>
        <w:tc>
          <w:tcPr>
            <w:tcW w:w="268" w:type="pct"/>
            <w:tcBorders>
              <w:top w:val="nil"/>
              <w:left w:val="nil"/>
              <w:bottom w:val="single" w:sz="4" w:space="0" w:color="auto"/>
              <w:right w:val="single" w:sz="4" w:space="0" w:color="auto"/>
            </w:tcBorders>
            <w:shd w:val="clear" w:color="auto" w:fill="auto"/>
            <w:hideMark/>
          </w:tcPr>
          <w:p w14:paraId="7A1FB996"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2E1FAD39"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No</w:t>
            </w:r>
          </w:p>
        </w:tc>
        <w:tc>
          <w:tcPr>
            <w:tcW w:w="757" w:type="pct"/>
            <w:tcBorders>
              <w:top w:val="nil"/>
              <w:left w:val="nil"/>
              <w:bottom w:val="single" w:sz="4" w:space="0" w:color="auto"/>
              <w:right w:val="single" w:sz="4" w:space="0" w:color="auto"/>
            </w:tcBorders>
            <w:shd w:val="clear" w:color="auto" w:fill="auto"/>
            <w:noWrap/>
            <w:hideMark/>
          </w:tcPr>
          <w:p w14:paraId="104535C2"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When a PI is added/updated, </w:t>
            </w:r>
          </w:p>
        </w:tc>
        <w:tc>
          <w:tcPr>
            <w:tcW w:w="758" w:type="pct"/>
            <w:tcBorders>
              <w:top w:val="nil"/>
              <w:left w:val="nil"/>
              <w:bottom w:val="single" w:sz="4" w:space="0" w:color="auto"/>
              <w:right w:val="single" w:sz="4" w:space="0" w:color="auto"/>
            </w:tcBorders>
            <w:shd w:val="clear" w:color="auto" w:fill="auto"/>
            <w:noWrap/>
            <w:hideMark/>
          </w:tcPr>
          <w:p w14:paraId="4A2C02FB"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noWrap/>
            <w:hideMark/>
          </w:tcPr>
          <w:p w14:paraId="157B372B" w14:textId="77777777" w:rsidR="00E61718" w:rsidRPr="00CF4804" w:rsidRDefault="00EB3299" w:rsidP="00D65E39">
            <w:pPr>
              <w:rPr>
                <w:rFonts w:eastAsia="Times New Roman" w:cstheme="minorHAnsi"/>
                <w:sz w:val="20"/>
                <w:szCs w:val="20"/>
                <w:lang w:eastAsia="en-AU"/>
              </w:rPr>
            </w:pPr>
            <w:r>
              <w:rPr>
                <w:rFonts w:eastAsia="Times New Roman" w:cstheme="minorHAnsi"/>
                <w:sz w:val="20"/>
                <w:szCs w:val="20"/>
                <w:lang w:eastAsia="en-AU"/>
              </w:rPr>
              <w:t xml:space="preserve">Key </w:t>
            </w:r>
            <w:r w:rsidR="00E61718" w:rsidRPr="00CF4804">
              <w:rPr>
                <w:rFonts w:eastAsia="Times New Roman" w:cstheme="minorHAnsi"/>
                <w:sz w:val="20"/>
                <w:szCs w:val="20"/>
                <w:lang w:eastAsia="en-AU"/>
              </w:rPr>
              <w:t>Personnel information for [</w:t>
            </w:r>
            <w:r>
              <w:rPr>
                <w:rFonts w:eastAsia="Times New Roman" w:cstheme="minorHAnsi"/>
                <w:sz w:val="20"/>
                <w:szCs w:val="20"/>
                <w:lang w:eastAsia="en-AU"/>
              </w:rPr>
              <w:t>Key Personnel</w:t>
            </w:r>
            <w:r w:rsidRPr="00CF4804">
              <w:rPr>
                <w:rFonts w:eastAsia="Times New Roman" w:cstheme="minorHAnsi"/>
                <w:sz w:val="20"/>
                <w:szCs w:val="20"/>
                <w:lang w:eastAsia="en-AU"/>
              </w:rPr>
              <w:t xml:space="preserve"> </w:t>
            </w:r>
            <w:r w:rsidR="00E61718" w:rsidRPr="00CF4804">
              <w:rPr>
                <w:rFonts w:eastAsia="Times New Roman" w:cstheme="minorHAnsi"/>
                <w:sz w:val="20"/>
                <w:szCs w:val="20"/>
                <w:lang w:eastAsia="en-AU"/>
              </w:rPr>
              <w:t>first/last name] of [Organisation legal entity type] has been [{modified/added}]</w:t>
            </w:r>
          </w:p>
        </w:tc>
      </w:tr>
      <w:tr w:rsidR="00E61718" w:rsidRPr="00E61718" w14:paraId="0FB59ACE" w14:textId="77777777" w:rsidTr="00A726BB">
        <w:trPr>
          <w:trHeight w:val="300"/>
        </w:trPr>
        <w:tc>
          <w:tcPr>
            <w:tcW w:w="390" w:type="pct"/>
            <w:tcBorders>
              <w:top w:val="nil"/>
              <w:left w:val="single" w:sz="4" w:space="0" w:color="auto"/>
              <w:bottom w:val="single" w:sz="4" w:space="0" w:color="auto"/>
              <w:right w:val="single" w:sz="4" w:space="0" w:color="auto"/>
            </w:tcBorders>
            <w:shd w:val="clear" w:color="auto" w:fill="auto"/>
            <w:hideMark/>
          </w:tcPr>
          <w:p w14:paraId="2AC7639F"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Publications</w:t>
            </w:r>
          </w:p>
        </w:tc>
        <w:tc>
          <w:tcPr>
            <w:tcW w:w="445" w:type="pct"/>
            <w:tcBorders>
              <w:top w:val="nil"/>
              <w:left w:val="nil"/>
              <w:bottom w:val="single" w:sz="4" w:space="0" w:color="auto"/>
              <w:right w:val="single" w:sz="4" w:space="0" w:color="auto"/>
            </w:tcBorders>
            <w:shd w:val="clear" w:color="auto" w:fill="auto"/>
            <w:hideMark/>
          </w:tcPr>
          <w:p w14:paraId="3E459158"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Publication Request</w:t>
            </w:r>
          </w:p>
        </w:tc>
        <w:tc>
          <w:tcPr>
            <w:tcW w:w="445" w:type="pct"/>
            <w:tcBorders>
              <w:top w:val="nil"/>
              <w:left w:val="nil"/>
              <w:bottom w:val="single" w:sz="4" w:space="0" w:color="auto"/>
              <w:right w:val="single" w:sz="4" w:space="0" w:color="auto"/>
            </w:tcBorders>
            <w:shd w:val="clear" w:color="auto" w:fill="auto"/>
            <w:hideMark/>
          </w:tcPr>
          <w:p w14:paraId="0DE5BADB"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PEO </w:t>
            </w:r>
          </w:p>
        </w:tc>
        <w:tc>
          <w:tcPr>
            <w:tcW w:w="268" w:type="pct"/>
            <w:tcBorders>
              <w:top w:val="nil"/>
              <w:left w:val="nil"/>
              <w:bottom w:val="single" w:sz="4" w:space="0" w:color="auto"/>
              <w:right w:val="single" w:sz="4" w:space="0" w:color="auto"/>
            </w:tcBorders>
            <w:shd w:val="clear" w:color="auto" w:fill="auto"/>
            <w:hideMark/>
          </w:tcPr>
          <w:p w14:paraId="413E2DE3"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09733E80"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25317098"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Publication request approval.</w:t>
            </w:r>
          </w:p>
        </w:tc>
        <w:tc>
          <w:tcPr>
            <w:tcW w:w="758" w:type="pct"/>
            <w:tcBorders>
              <w:top w:val="nil"/>
              <w:left w:val="nil"/>
              <w:bottom w:val="single" w:sz="4" w:space="0" w:color="auto"/>
              <w:right w:val="single" w:sz="4" w:space="0" w:color="auto"/>
            </w:tcBorders>
            <w:shd w:val="clear" w:color="auto" w:fill="auto"/>
            <w:hideMark/>
          </w:tcPr>
          <w:p w14:paraId="74B9449E"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hideMark/>
          </w:tcPr>
          <w:p w14:paraId="028A5398"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Your publication request has been approved.</w:t>
            </w:r>
          </w:p>
        </w:tc>
      </w:tr>
      <w:tr w:rsidR="00E61718" w:rsidRPr="00E61718" w14:paraId="3A068AFC" w14:textId="77777777" w:rsidTr="00A726BB">
        <w:trPr>
          <w:trHeight w:val="300"/>
        </w:trPr>
        <w:tc>
          <w:tcPr>
            <w:tcW w:w="390" w:type="pct"/>
            <w:tcBorders>
              <w:top w:val="nil"/>
              <w:left w:val="single" w:sz="4" w:space="0" w:color="auto"/>
              <w:bottom w:val="single" w:sz="4" w:space="0" w:color="auto"/>
              <w:right w:val="single" w:sz="4" w:space="0" w:color="auto"/>
            </w:tcBorders>
            <w:shd w:val="clear" w:color="auto" w:fill="auto"/>
            <w:hideMark/>
          </w:tcPr>
          <w:p w14:paraId="4500873C"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Publications</w:t>
            </w:r>
          </w:p>
        </w:tc>
        <w:tc>
          <w:tcPr>
            <w:tcW w:w="445" w:type="pct"/>
            <w:tcBorders>
              <w:top w:val="nil"/>
              <w:left w:val="nil"/>
              <w:bottom w:val="single" w:sz="4" w:space="0" w:color="auto"/>
              <w:right w:val="single" w:sz="4" w:space="0" w:color="auto"/>
            </w:tcBorders>
            <w:shd w:val="clear" w:color="auto" w:fill="auto"/>
            <w:hideMark/>
          </w:tcPr>
          <w:p w14:paraId="4050F4B2"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Publication Request</w:t>
            </w:r>
          </w:p>
        </w:tc>
        <w:tc>
          <w:tcPr>
            <w:tcW w:w="445" w:type="pct"/>
            <w:tcBorders>
              <w:top w:val="nil"/>
              <w:left w:val="nil"/>
              <w:bottom w:val="single" w:sz="4" w:space="0" w:color="auto"/>
              <w:right w:val="single" w:sz="4" w:space="0" w:color="auto"/>
            </w:tcBorders>
            <w:shd w:val="clear" w:color="auto" w:fill="auto"/>
            <w:hideMark/>
          </w:tcPr>
          <w:p w14:paraId="7CC819B7"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PEO</w:t>
            </w:r>
          </w:p>
        </w:tc>
        <w:tc>
          <w:tcPr>
            <w:tcW w:w="268" w:type="pct"/>
            <w:tcBorders>
              <w:top w:val="nil"/>
              <w:left w:val="nil"/>
              <w:bottom w:val="single" w:sz="4" w:space="0" w:color="auto"/>
              <w:right w:val="single" w:sz="4" w:space="0" w:color="auto"/>
            </w:tcBorders>
            <w:shd w:val="clear" w:color="auto" w:fill="auto"/>
            <w:hideMark/>
          </w:tcPr>
          <w:p w14:paraId="238F8582"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 xml:space="preserve">Information </w:t>
            </w:r>
          </w:p>
        </w:tc>
        <w:tc>
          <w:tcPr>
            <w:tcW w:w="266" w:type="pct"/>
            <w:tcBorders>
              <w:top w:val="nil"/>
              <w:left w:val="nil"/>
              <w:bottom w:val="single" w:sz="4" w:space="0" w:color="auto"/>
              <w:right w:val="single" w:sz="4" w:space="0" w:color="auto"/>
            </w:tcBorders>
            <w:shd w:val="clear" w:color="auto" w:fill="auto"/>
            <w:hideMark/>
          </w:tcPr>
          <w:p w14:paraId="540181CD"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No</w:t>
            </w:r>
          </w:p>
        </w:tc>
        <w:tc>
          <w:tcPr>
            <w:tcW w:w="757" w:type="pct"/>
            <w:tcBorders>
              <w:top w:val="nil"/>
              <w:left w:val="nil"/>
              <w:bottom w:val="single" w:sz="4" w:space="0" w:color="auto"/>
              <w:right w:val="single" w:sz="4" w:space="0" w:color="auto"/>
            </w:tcBorders>
            <w:shd w:val="clear" w:color="auto" w:fill="auto"/>
            <w:hideMark/>
          </w:tcPr>
          <w:p w14:paraId="58DD6A71"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Publication request rejection.</w:t>
            </w:r>
          </w:p>
        </w:tc>
        <w:tc>
          <w:tcPr>
            <w:tcW w:w="758" w:type="pct"/>
            <w:tcBorders>
              <w:top w:val="nil"/>
              <w:left w:val="nil"/>
              <w:bottom w:val="single" w:sz="4" w:space="0" w:color="auto"/>
              <w:right w:val="single" w:sz="4" w:space="0" w:color="auto"/>
            </w:tcBorders>
            <w:shd w:val="clear" w:color="auto" w:fill="auto"/>
            <w:hideMark/>
          </w:tcPr>
          <w:p w14:paraId="41494A24"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14 day timeout</w:t>
            </w:r>
          </w:p>
        </w:tc>
        <w:tc>
          <w:tcPr>
            <w:tcW w:w="1671" w:type="pct"/>
            <w:tcBorders>
              <w:top w:val="nil"/>
              <w:left w:val="nil"/>
              <w:bottom w:val="single" w:sz="4" w:space="0" w:color="auto"/>
              <w:right w:val="single" w:sz="4" w:space="0" w:color="auto"/>
            </w:tcBorders>
            <w:shd w:val="clear" w:color="auto" w:fill="auto"/>
            <w:hideMark/>
          </w:tcPr>
          <w:p w14:paraId="33AE1FCB" w14:textId="77777777" w:rsidR="00E61718" w:rsidRPr="00CF4804" w:rsidRDefault="00E61718" w:rsidP="00A726BB">
            <w:pPr>
              <w:rPr>
                <w:rFonts w:eastAsia="Times New Roman" w:cstheme="minorHAnsi"/>
                <w:sz w:val="20"/>
                <w:szCs w:val="20"/>
                <w:lang w:eastAsia="en-AU"/>
              </w:rPr>
            </w:pPr>
            <w:r w:rsidRPr="00CF4804">
              <w:rPr>
                <w:rFonts w:eastAsia="Times New Roman" w:cstheme="minorHAnsi"/>
                <w:sz w:val="20"/>
                <w:szCs w:val="20"/>
                <w:lang w:eastAsia="en-AU"/>
              </w:rPr>
              <w:t>Your publication request Idxxxx has been rejected.</w:t>
            </w:r>
          </w:p>
        </w:tc>
      </w:tr>
    </w:tbl>
    <w:p w14:paraId="280EB007" w14:textId="6414BC8C" w:rsidR="00097B42" w:rsidRDefault="00E61718" w:rsidP="00484012">
      <w:pPr>
        <w:pStyle w:val="ListParagraph"/>
        <w:numPr>
          <w:ilvl w:val="0"/>
          <w:numId w:val="81"/>
        </w:numPr>
        <w:spacing w:before="120"/>
        <w:ind w:left="714" w:hanging="357"/>
        <w:contextualSpacing w:val="0"/>
        <w:rPr>
          <w:bCs/>
        </w:rPr>
      </w:pPr>
      <w:r w:rsidRPr="00E61718">
        <w:rPr>
          <w:rFonts w:asciiTheme="majorHAnsi" w:eastAsiaTheme="majorEastAsia" w:hAnsiTheme="majorHAnsi" w:cstheme="majorBidi"/>
          <w:bCs/>
          <w:color w:val="FF0000"/>
          <w:sz w:val="20"/>
          <w:szCs w:val="20"/>
        </w:rPr>
        <w:fldChar w:fldCharType="end"/>
      </w:r>
      <w:r w:rsidR="00097B42" w:rsidRPr="00FB0D44">
        <w:rPr>
          <w:bCs/>
        </w:rPr>
        <w:t xml:space="preserve">Where there are brackets in a notification such as [Registered entity name] – the brackets will display the </w:t>
      </w:r>
      <w:r w:rsidR="00097B42">
        <w:rPr>
          <w:bCs/>
        </w:rPr>
        <w:t xml:space="preserve">current </w:t>
      </w:r>
      <w:r w:rsidR="00097B42" w:rsidRPr="00FB0D44">
        <w:rPr>
          <w:bCs/>
        </w:rPr>
        <w:t>information in the field.</w:t>
      </w:r>
    </w:p>
    <w:p w14:paraId="5683C526" w14:textId="3511BA62" w:rsidR="000015D8" w:rsidRPr="004F016A" w:rsidRDefault="00097B42" w:rsidP="00484012">
      <w:pPr>
        <w:pStyle w:val="ListParagraph"/>
        <w:numPr>
          <w:ilvl w:val="0"/>
          <w:numId w:val="81"/>
        </w:numPr>
        <w:ind w:left="714" w:hanging="357"/>
        <w:contextualSpacing w:val="0"/>
        <w:rPr>
          <w:bCs/>
        </w:rPr>
      </w:pPr>
      <w:r>
        <w:rPr>
          <w:bCs/>
        </w:rPr>
        <w:t>Email notifications are sent to recipient drawn from the contacts list. If there are more than one of any email contact i.e. CEO/VC, then only the first listed CEO/VC will receive the email.</w:t>
      </w:r>
    </w:p>
    <w:sectPr w:rsidR="000015D8" w:rsidRPr="004F016A" w:rsidSect="00AD279D">
      <w:pgSz w:w="16838" w:h="11906" w:orient="landscape"/>
      <w:pgMar w:top="426" w:right="567" w:bottom="567" w:left="567" w:header="421"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BF7A28" w14:textId="77777777" w:rsidR="009F7D69" w:rsidRDefault="009F7D69" w:rsidP="0091164A">
      <w:pPr>
        <w:spacing w:after="0"/>
      </w:pPr>
      <w:r>
        <w:separator/>
      </w:r>
    </w:p>
  </w:endnote>
  <w:endnote w:type="continuationSeparator" w:id="0">
    <w:p w14:paraId="3EA65021" w14:textId="77777777" w:rsidR="009F7D69" w:rsidRDefault="009F7D69" w:rsidP="009116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Agency FB">
    <w:panose1 w:val="020B0503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E6511" w14:textId="3D098D0D" w:rsidR="009F7D69" w:rsidRPr="00B460DE" w:rsidRDefault="009F7D69" w:rsidP="0091164A">
    <w:pPr>
      <w:pStyle w:val="Footer"/>
      <w:tabs>
        <w:tab w:val="clear" w:pos="4513"/>
        <w:tab w:val="left" w:pos="0"/>
        <w:tab w:val="center" w:pos="4536"/>
        <w:tab w:val="right" w:pos="9072"/>
      </w:tabs>
      <w:ind w:right="360"/>
      <w:rPr>
        <w:rFonts w:cstheme="minorHAnsi"/>
        <w:sz w:val="18"/>
        <w:szCs w:val="18"/>
      </w:rPr>
    </w:pPr>
    <w:r>
      <w:rPr>
        <w:rFonts w:cstheme="minorHAnsi"/>
        <w:sz w:val="16"/>
        <w:szCs w:val="16"/>
      </w:rPr>
      <w:t>HELP IT Application User Guide V 9.2 – Final</w:t>
    </w:r>
    <w:r w:rsidRPr="00DD51E4">
      <w:rPr>
        <w:rFonts w:cstheme="minorHAnsi"/>
        <w:sz w:val="16"/>
        <w:szCs w:val="16"/>
      </w:rPr>
      <w:tab/>
    </w:r>
    <w:r>
      <w:rPr>
        <w:rFonts w:cstheme="minorHAnsi"/>
        <w:sz w:val="16"/>
        <w:szCs w:val="16"/>
      </w:rPr>
      <w:tab/>
    </w:r>
    <w:r w:rsidRPr="00DD51E4">
      <w:rPr>
        <w:rFonts w:cstheme="minorHAnsi"/>
        <w:sz w:val="16"/>
        <w:szCs w:val="16"/>
      </w:rPr>
      <w:t xml:space="preserve">Page </w:t>
    </w:r>
    <w:r w:rsidRPr="00DD51E4">
      <w:rPr>
        <w:rFonts w:cstheme="minorHAnsi"/>
        <w:sz w:val="16"/>
        <w:szCs w:val="16"/>
      </w:rPr>
      <w:fldChar w:fldCharType="begin"/>
    </w:r>
    <w:r w:rsidRPr="00DD51E4">
      <w:rPr>
        <w:rFonts w:cstheme="minorHAnsi"/>
        <w:sz w:val="16"/>
        <w:szCs w:val="16"/>
      </w:rPr>
      <w:instrText xml:space="preserve"> PAGE </w:instrText>
    </w:r>
    <w:r w:rsidRPr="00DD51E4">
      <w:rPr>
        <w:rFonts w:cstheme="minorHAnsi"/>
        <w:sz w:val="16"/>
        <w:szCs w:val="16"/>
      </w:rPr>
      <w:fldChar w:fldCharType="separate"/>
    </w:r>
    <w:r w:rsidR="00FA5A88">
      <w:rPr>
        <w:rFonts w:cstheme="minorHAnsi"/>
        <w:noProof/>
        <w:sz w:val="16"/>
        <w:szCs w:val="16"/>
      </w:rPr>
      <w:t>1</w:t>
    </w:r>
    <w:r w:rsidRPr="00DD51E4">
      <w:rPr>
        <w:rFonts w:cstheme="minorHAns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82EF90" w14:textId="77777777" w:rsidR="009F7D69" w:rsidRDefault="009F7D69" w:rsidP="0091164A">
      <w:pPr>
        <w:spacing w:after="0"/>
      </w:pPr>
      <w:r>
        <w:separator/>
      </w:r>
    </w:p>
  </w:footnote>
  <w:footnote w:type="continuationSeparator" w:id="0">
    <w:p w14:paraId="4451B08A" w14:textId="77777777" w:rsidR="009F7D69" w:rsidRDefault="009F7D69" w:rsidP="0091164A">
      <w:pPr>
        <w:spacing w:after="0"/>
      </w:pPr>
      <w:r>
        <w:continuationSeparator/>
      </w:r>
    </w:p>
  </w:footnote>
  <w:footnote w:id="1">
    <w:p w14:paraId="230B4C4C" w14:textId="77777777" w:rsidR="009F7D69" w:rsidRDefault="009F7D69" w:rsidP="00A7758C">
      <w:pPr>
        <w:pStyle w:val="FootnoteText"/>
      </w:pPr>
      <w:r>
        <w:rPr>
          <w:rStyle w:val="FootnoteReference"/>
        </w:rPr>
        <w:footnoteRef/>
      </w:r>
      <w:r>
        <w:t xml:space="preserve"> </w:t>
      </w:r>
      <w:r w:rsidRPr="00CC0888">
        <w:rPr>
          <w:sz w:val="18"/>
          <w:szCs w:val="18"/>
        </w:rPr>
        <w:t xml:space="preserve">If the user </w:t>
      </w:r>
      <w:r>
        <w:rPr>
          <w:sz w:val="18"/>
          <w:szCs w:val="18"/>
        </w:rPr>
        <w:t xml:space="preserve">no </w:t>
      </w:r>
      <w:r w:rsidRPr="00CC0888">
        <w:rPr>
          <w:sz w:val="18"/>
          <w:szCs w:val="18"/>
        </w:rPr>
        <w:t xml:space="preserve">longer has access to the phone number used for eSAM Registration, they will need to contact their </w:t>
      </w:r>
      <w:r>
        <w:rPr>
          <w:sz w:val="18"/>
          <w:szCs w:val="18"/>
        </w:rPr>
        <w:t>PSC</w:t>
      </w:r>
      <w:r w:rsidRPr="00CC0888">
        <w:rPr>
          <w:sz w:val="18"/>
          <w:szCs w:val="18"/>
        </w:rPr>
        <w:t xml:space="preserve"> </w:t>
      </w:r>
      <w:r>
        <w:rPr>
          <w:sz w:val="18"/>
          <w:szCs w:val="18"/>
        </w:rPr>
        <w:t xml:space="preserve">officer </w:t>
      </w:r>
      <w:r w:rsidRPr="00CC0888">
        <w:rPr>
          <w:sz w:val="18"/>
          <w:szCs w:val="18"/>
        </w:rPr>
        <w:t>to have their current eSAM account disabled, and have a new eSAM account invitation sent to them. Multi Factor Authentication during the registration of the new account would then need to be completed with a phone number that the user has ongoing access to.</w:t>
      </w:r>
    </w:p>
  </w:footnote>
  <w:footnote w:id="2">
    <w:p w14:paraId="037ABD0E" w14:textId="1366A599" w:rsidR="009F7D69" w:rsidRDefault="009F7D69" w:rsidP="00012B57">
      <w:pPr>
        <w:pStyle w:val="FootnoteText"/>
      </w:pPr>
      <w:r>
        <w:rPr>
          <w:rStyle w:val="FootnoteReference"/>
        </w:rPr>
        <w:footnoteRef/>
      </w:r>
      <w:r>
        <w:t xml:space="preserve"> </w:t>
      </w:r>
      <w:r w:rsidRPr="00A7758C">
        <w:rPr>
          <w:sz w:val="18"/>
          <w:szCs w:val="18"/>
        </w:rPr>
        <w:t>The “User ID” field label is prefixed with the name of the application you access.</w:t>
      </w:r>
    </w:p>
  </w:footnote>
  <w:footnote w:id="3">
    <w:p w14:paraId="16B37377" w14:textId="77777777" w:rsidR="009F7D69" w:rsidRDefault="009F7D69" w:rsidP="00012B57">
      <w:pPr>
        <w:pStyle w:val="FootnoteText"/>
      </w:pPr>
      <w:r>
        <w:rPr>
          <w:rStyle w:val="FootnoteReference"/>
        </w:rPr>
        <w:footnoteRef/>
      </w:r>
      <w:r>
        <w:t xml:space="preserve"> </w:t>
      </w:r>
      <w:r w:rsidRPr="00A7758C">
        <w:rPr>
          <w:sz w:val="18"/>
          <w:szCs w:val="18"/>
        </w:rPr>
        <w:t>The Administrators fields are listed for each of your administrators.</w:t>
      </w:r>
    </w:p>
  </w:footnote>
  <w:footnote w:id="4">
    <w:p w14:paraId="7D616A9A" w14:textId="77777777" w:rsidR="009F7D69" w:rsidRDefault="009F7D69" w:rsidP="00C60BD9">
      <w:pPr>
        <w:pStyle w:val="FootnoteText"/>
      </w:pPr>
      <w:r>
        <w:rPr>
          <w:rStyle w:val="FootnoteReference"/>
        </w:rPr>
        <w:footnoteRef/>
      </w:r>
      <w:r>
        <w:t xml:space="preserve"> </w:t>
      </w:r>
      <w:r w:rsidRPr="00612FCD">
        <w:rPr>
          <w:rFonts w:cs="Arial"/>
          <w:sz w:val="18"/>
        </w:rPr>
        <w:t>This includes all data on Department’s systems that you are not authorised to access or modify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A9E55F" w14:textId="77777777" w:rsidR="009F7D69" w:rsidRDefault="009F7D69">
    <w:pPr>
      <w:pStyle w:val="Header"/>
    </w:pPr>
    <w:r>
      <w:rPr>
        <w:noProof/>
        <w:lang w:eastAsia="en-AU"/>
      </w:rPr>
      <w:drawing>
        <wp:inline distT="0" distB="0" distL="0" distR="0" wp14:anchorId="05344298" wp14:editId="40EB6EED">
          <wp:extent cx="2876550" cy="561975"/>
          <wp:effectExtent l="0" t="0" r="0" b="9525"/>
          <wp:docPr id="4" name="Picture 4" descr="Australian Government Department of Education and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stralian Government Department of Education and Training"/>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2876550" cy="56197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000010" w14:textId="77777777" w:rsidR="009F7D69" w:rsidRDefault="009F7D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B073D7" w14:textId="77777777" w:rsidR="009F7D69" w:rsidRDefault="009F7D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14BE"/>
    <w:multiLevelType w:val="hybridMultilevel"/>
    <w:tmpl w:val="91806CD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0DE7E56"/>
    <w:multiLevelType w:val="hybridMultilevel"/>
    <w:tmpl w:val="38EC1632"/>
    <w:lvl w:ilvl="0" w:tplc="0C09001B">
      <w:start w:val="1"/>
      <w:numFmt w:val="lowerRoman"/>
      <w:lvlText w:val="%1."/>
      <w:lvlJc w:val="right"/>
      <w:pPr>
        <w:ind w:left="2520" w:hanging="360"/>
      </w:pPr>
      <w:rPr>
        <w:rFonts w:hint="default"/>
      </w:rPr>
    </w:lvl>
    <w:lvl w:ilvl="1" w:tplc="0C090003">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2" w15:restartNumberingAfterBreak="0">
    <w:nsid w:val="0102576B"/>
    <w:multiLevelType w:val="hybridMultilevel"/>
    <w:tmpl w:val="F14EC5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11A7F92"/>
    <w:multiLevelType w:val="hybridMultilevel"/>
    <w:tmpl w:val="B98807F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1874D67"/>
    <w:multiLevelType w:val="hybridMultilevel"/>
    <w:tmpl w:val="783C3082"/>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19C71CF"/>
    <w:multiLevelType w:val="hybridMultilevel"/>
    <w:tmpl w:val="84D69C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1C50534"/>
    <w:multiLevelType w:val="hybridMultilevel"/>
    <w:tmpl w:val="6CEAC282"/>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7" w15:restartNumberingAfterBreak="0">
    <w:nsid w:val="0589046C"/>
    <w:multiLevelType w:val="multilevel"/>
    <w:tmpl w:val="371EE8E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asciiTheme="minorHAnsi" w:eastAsiaTheme="minorHAnsi" w:hAnsiTheme="minorHAnsi" w:cstheme="minorBidi"/>
      </w:rPr>
    </w:lvl>
    <w:lvl w:ilvl="3">
      <w:start w:val="1"/>
      <w:numFmt w:val="lowerLetter"/>
      <w:lvlText w:val="(%4)"/>
      <w:lvlJc w:val="left"/>
      <w:pPr>
        <w:ind w:left="1440" w:hanging="360"/>
      </w:pPr>
      <w:rPr>
        <w:rFonts w:asciiTheme="minorHAnsi" w:eastAsiaTheme="minorHAnsi" w:hAnsiTheme="minorHAnsi" w:cstheme="minorBid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BB01F3D"/>
    <w:multiLevelType w:val="hybridMultilevel"/>
    <w:tmpl w:val="525AA2E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C3B680D"/>
    <w:multiLevelType w:val="hybridMultilevel"/>
    <w:tmpl w:val="886C145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0E4B0E87"/>
    <w:multiLevelType w:val="hybridMultilevel"/>
    <w:tmpl w:val="E756911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11" w15:restartNumberingAfterBreak="0">
    <w:nsid w:val="0F6C4966"/>
    <w:multiLevelType w:val="hybridMultilevel"/>
    <w:tmpl w:val="2A48616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F7E091E"/>
    <w:multiLevelType w:val="hybridMultilevel"/>
    <w:tmpl w:val="32C6262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F862DE2"/>
    <w:multiLevelType w:val="hybridMultilevel"/>
    <w:tmpl w:val="01EAE7A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1B629C0"/>
    <w:multiLevelType w:val="multilevel"/>
    <w:tmpl w:val="6DFA9A7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asciiTheme="minorHAnsi" w:eastAsiaTheme="minorHAnsi" w:hAnsiTheme="minorHAnsi" w:cstheme="minorBidi"/>
      </w:rPr>
    </w:lvl>
    <w:lvl w:ilvl="3">
      <w:start w:val="1"/>
      <w:numFmt w:val="lowerLetter"/>
      <w:lvlText w:val="(%4)"/>
      <w:lvlJc w:val="left"/>
      <w:pPr>
        <w:ind w:left="1440" w:hanging="360"/>
      </w:pPr>
      <w:rPr>
        <w:rFonts w:asciiTheme="minorHAnsi" w:eastAsiaTheme="minorHAnsi" w:hAnsiTheme="minorHAnsi" w:cstheme="minorBid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21A2C91"/>
    <w:multiLevelType w:val="hybridMultilevel"/>
    <w:tmpl w:val="A314D05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12A91172"/>
    <w:multiLevelType w:val="hybridMultilevel"/>
    <w:tmpl w:val="4E78B9C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40B185F"/>
    <w:multiLevelType w:val="hybridMultilevel"/>
    <w:tmpl w:val="8A58F7E4"/>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14B1777F"/>
    <w:multiLevelType w:val="multilevel"/>
    <w:tmpl w:val="371EE8E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asciiTheme="minorHAnsi" w:eastAsiaTheme="minorHAnsi" w:hAnsiTheme="minorHAnsi" w:cstheme="minorBidi"/>
      </w:rPr>
    </w:lvl>
    <w:lvl w:ilvl="3">
      <w:start w:val="1"/>
      <w:numFmt w:val="lowerLetter"/>
      <w:lvlText w:val="(%4)"/>
      <w:lvlJc w:val="left"/>
      <w:pPr>
        <w:ind w:left="1440" w:hanging="360"/>
      </w:pPr>
      <w:rPr>
        <w:rFonts w:asciiTheme="minorHAnsi" w:eastAsiaTheme="minorHAnsi" w:hAnsiTheme="minorHAnsi" w:cstheme="minorBid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5A21ED0"/>
    <w:multiLevelType w:val="hybridMultilevel"/>
    <w:tmpl w:val="4B56934C"/>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6C36F0C"/>
    <w:multiLevelType w:val="hybridMultilevel"/>
    <w:tmpl w:val="F724AC26"/>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1ADC230A"/>
    <w:multiLevelType w:val="hybridMultilevel"/>
    <w:tmpl w:val="D1E016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EE90D2E"/>
    <w:multiLevelType w:val="hybridMultilevel"/>
    <w:tmpl w:val="79E23E5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3" w15:restartNumberingAfterBreak="0">
    <w:nsid w:val="1EF1439F"/>
    <w:multiLevelType w:val="hybridMultilevel"/>
    <w:tmpl w:val="41D4B47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1F7D24AF"/>
    <w:multiLevelType w:val="hybridMultilevel"/>
    <w:tmpl w:val="CB38A0A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20285235"/>
    <w:multiLevelType w:val="hybridMultilevel"/>
    <w:tmpl w:val="07D8468E"/>
    <w:lvl w:ilvl="0" w:tplc="1B66A076">
      <w:start w:val="1"/>
      <w:numFmt w:val="decimal"/>
      <w:lvlText w:val="%1."/>
      <w:lvlJc w:val="left"/>
      <w:pPr>
        <w:ind w:left="720" w:hanging="360"/>
      </w:pPr>
      <w:rPr>
        <w:b w:val="0"/>
        <w:sz w:val="22"/>
        <w:szCs w:val="22"/>
      </w:rPr>
    </w:lvl>
    <w:lvl w:ilvl="1" w:tplc="0C090019">
      <w:start w:val="1"/>
      <w:numFmt w:val="lowerLetter"/>
      <w:lvlText w:val="%2."/>
      <w:lvlJc w:val="left"/>
      <w:pPr>
        <w:ind w:left="1440" w:hanging="360"/>
      </w:pPr>
    </w:lvl>
    <w:lvl w:ilvl="2" w:tplc="6BBECB10">
      <w:numFmt w:val="bullet"/>
      <w:lvlText w:val="•"/>
      <w:lvlJc w:val="left"/>
      <w:pPr>
        <w:ind w:left="2400" w:hanging="420"/>
      </w:pPr>
      <w:rPr>
        <w:rFonts w:ascii="Calibri" w:eastAsiaTheme="minorHAnsi" w:hAnsi="Calibri" w:cstheme="minorBidi" w:hint="default"/>
      </w:rPr>
    </w:lvl>
    <w:lvl w:ilvl="3" w:tplc="12F0C6FC">
      <w:numFmt w:val="bullet"/>
      <w:lvlText w:val="-"/>
      <w:lvlJc w:val="left"/>
      <w:pPr>
        <w:ind w:left="2880" w:hanging="360"/>
      </w:pPr>
      <w:rPr>
        <w:rFonts w:ascii="Calibri" w:eastAsiaTheme="minorHAnsi" w:hAnsi="Calibri" w:cstheme="minorBidi" w:hint="default"/>
      </w:r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0F9162D"/>
    <w:multiLevelType w:val="hybridMultilevel"/>
    <w:tmpl w:val="2B7822E4"/>
    <w:lvl w:ilvl="0" w:tplc="0C090017">
      <w:start w:val="1"/>
      <w:numFmt w:val="lowerLetter"/>
      <w:lvlText w:val="%1)"/>
      <w:lvlJc w:val="left"/>
      <w:pPr>
        <w:ind w:left="720" w:hanging="360"/>
      </w:pPr>
      <w:rPr>
        <w:rFonts w:hint="default"/>
      </w:rPr>
    </w:lvl>
    <w:lvl w:ilvl="1" w:tplc="DFF09698">
      <w:numFmt w:val="bullet"/>
      <w:lvlText w:val="•"/>
      <w:lvlJc w:val="left"/>
      <w:pPr>
        <w:ind w:left="1800" w:hanging="720"/>
      </w:pPr>
      <w:rPr>
        <w:rFonts w:ascii="Calibri" w:eastAsiaTheme="minorHAnsi" w:hAnsi="Calibri" w:cs="Calibri"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23E84316"/>
    <w:multiLevelType w:val="hybridMultilevel"/>
    <w:tmpl w:val="6868D6A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25141BB7"/>
    <w:multiLevelType w:val="hybridMultilevel"/>
    <w:tmpl w:val="681EC42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2695588F"/>
    <w:multiLevelType w:val="hybridMultilevel"/>
    <w:tmpl w:val="0BD8C426"/>
    <w:lvl w:ilvl="0" w:tplc="EC88BCE6">
      <w:start w:val="1"/>
      <w:numFmt w:val="decimal"/>
      <w:lvlText w:val="%1."/>
      <w:lvlJc w:val="left"/>
      <w:pPr>
        <w:ind w:left="720" w:hanging="360"/>
      </w:pPr>
      <w:rPr>
        <w:b w:val="0"/>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2781359B"/>
    <w:multiLevelType w:val="hybridMultilevel"/>
    <w:tmpl w:val="3C8662C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293870C6"/>
    <w:multiLevelType w:val="hybridMultilevel"/>
    <w:tmpl w:val="90B29AAA"/>
    <w:lvl w:ilvl="0" w:tplc="0C09001B">
      <w:start w:val="1"/>
      <w:numFmt w:val="lowerRoman"/>
      <w:lvlText w:val="%1."/>
      <w:lvlJc w:val="right"/>
      <w:pPr>
        <w:ind w:left="2520" w:hanging="360"/>
      </w:pPr>
      <w:rPr>
        <w:rFonts w:hint="default"/>
      </w:rPr>
    </w:lvl>
    <w:lvl w:ilvl="1" w:tplc="0C090003">
      <w:start w:val="1"/>
      <w:numFmt w:val="bullet"/>
      <w:lvlText w:val="o"/>
      <w:lvlJc w:val="left"/>
      <w:pPr>
        <w:ind w:left="3240" w:hanging="360"/>
      </w:pPr>
      <w:rPr>
        <w:rFonts w:ascii="Courier New" w:hAnsi="Courier New" w:cs="Courier New" w:hint="default"/>
      </w:rPr>
    </w:lvl>
    <w:lvl w:ilvl="2" w:tplc="0C090005" w:tentative="1">
      <w:start w:val="1"/>
      <w:numFmt w:val="bullet"/>
      <w:lvlText w:val=""/>
      <w:lvlJc w:val="left"/>
      <w:pPr>
        <w:ind w:left="3960" w:hanging="360"/>
      </w:pPr>
      <w:rPr>
        <w:rFonts w:ascii="Wingdings" w:hAnsi="Wingdings" w:hint="default"/>
      </w:rPr>
    </w:lvl>
    <w:lvl w:ilvl="3" w:tplc="0C090001" w:tentative="1">
      <w:start w:val="1"/>
      <w:numFmt w:val="bullet"/>
      <w:lvlText w:val=""/>
      <w:lvlJc w:val="left"/>
      <w:pPr>
        <w:ind w:left="4680" w:hanging="360"/>
      </w:pPr>
      <w:rPr>
        <w:rFonts w:ascii="Symbol" w:hAnsi="Symbol" w:hint="default"/>
      </w:rPr>
    </w:lvl>
    <w:lvl w:ilvl="4" w:tplc="0C090003" w:tentative="1">
      <w:start w:val="1"/>
      <w:numFmt w:val="bullet"/>
      <w:lvlText w:val="o"/>
      <w:lvlJc w:val="left"/>
      <w:pPr>
        <w:ind w:left="5400" w:hanging="360"/>
      </w:pPr>
      <w:rPr>
        <w:rFonts w:ascii="Courier New" w:hAnsi="Courier New" w:cs="Courier New" w:hint="default"/>
      </w:rPr>
    </w:lvl>
    <w:lvl w:ilvl="5" w:tplc="0C090005" w:tentative="1">
      <w:start w:val="1"/>
      <w:numFmt w:val="bullet"/>
      <w:lvlText w:val=""/>
      <w:lvlJc w:val="left"/>
      <w:pPr>
        <w:ind w:left="6120" w:hanging="360"/>
      </w:pPr>
      <w:rPr>
        <w:rFonts w:ascii="Wingdings" w:hAnsi="Wingdings" w:hint="default"/>
      </w:rPr>
    </w:lvl>
    <w:lvl w:ilvl="6" w:tplc="0C090001" w:tentative="1">
      <w:start w:val="1"/>
      <w:numFmt w:val="bullet"/>
      <w:lvlText w:val=""/>
      <w:lvlJc w:val="left"/>
      <w:pPr>
        <w:ind w:left="6840" w:hanging="360"/>
      </w:pPr>
      <w:rPr>
        <w:rFonts w:ascii="Symbol" w:hAnsi="Symbol" w:hint="default"/>
      </w:rPr>
    </w:lvl>
    <w:lvl w:ilvl="7" w:tplc="0C090003" w:tentative="1">
      <w:start w:val="1"/>
      <w:numFmt w:val="bullet"/>
      <w:lvlText w:val="o"/>
      <w:lvlJc w:val="left"/>
      <w:pPr>
        <w:ind w:left="7560" w:hanging="360"/>
      </w:pPr>
      <w:rPr>
        <w:rFonts w:ascii="Courier New" w:hAnsi="Courier New" w:cs="Courier New" w:hint="default"/>
      </w:rPr>
    </w:lvl>
    <w:lvl w:ilvl="8" w:tplc="0C090005" w:tentative="1">
      <w:start w:val="1"/>
      <w:numFmt w:val="bullet"/>
      <w:lvlText w:val=""/>
      <w:lvlJc w:val="left"/>
      <w:pPr>
        <w:ind w:left="8280" w:hanging="360"/>
      </w:pPr>
      <w:rPr>
        <w:rFonts w:ascii="Wingdings" w:hAnsi="Wingdings" w:hint="default"/>
      </w:rPr>
    </w:lvl>
  </w:abstractNum>
  <w:abstractNum w:abstractNumId="32" w15:restartNumberingAfterBreak="0">
    <w:nsid w:val="2BC56884"/>
    <w:multiLevelType w:val="hybridMultilevel"/>
    <w:tmpl w:val="B98807F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2C347635"/>
    <w:multiLevelType w:val="hybridMultilevel"/>
    <w:tmpl w:val="9DDEB36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2C601EAA"/>
    <w:multiLevelType w:val="multilevel"/>
    <w:tmpl w:val="157CB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6F5C8F"/>
    <w:multiLevelType w:val="multilevel"/>
    <w:tmpl w:val="2D823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76653D"/>
    <w:multiLevelType w:val="multilevel"/>
    <w:tmpl w:val="6DFA9A7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asciiTheme="minorHAnsi" w:eastAsiaTheme="minorHAnsi" w:hAnsiTheme="minorHAnsi" w:cstheme="minorBidi"/>
      </w:rPr>
    </w:lvl>
    <w:lvl w:ilvl="3">
      <w:start w:val="1"/>
      <w:numFmt w:val="lowerLetter"/>
      <w:lvlText w:val="(%4)"/>
      <w:lvlJc w:val="left"/>
      <w:pPr>
        <w:ind w:left="1440" w:hanging="360"/>
      </w:pPr>
      <w:rPr>
        <w:rFonts w:asciiTheme="minorHAnsi" w:eastAsiaTheme="minorHAnsi" w:hAnsiTheme="minorHAnsi" w:cstheme="minorBid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2CEA4942"/>
    <w:multiLevelType w:val="hybridMultilevel"/>
    <w:tmpl w:val="B9E6228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2E3866C9"/>
    <w:multiLevelType w:val="hybridMultilevel"/>
    <w:tmpl w:val="CA522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2E484821"/>
    <w:multiLevelType w:val="hybridMultilevel"/>
    <w:tmpl w:val="51B28DD2"/>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2E582D0F"/>
    <w:multiLevelType w:val="hybridMultilevel"/>
    <w:tmpl w:val="074AF1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2E8E341F"/>
    <w:multiLevelType w:val="hybridMultilevel"/>
    <w:tmpl w:val="A66895CA"/>
    <w:lvl w:ilvl="0" w:tplc="0C09000F">
      <w:start w:val="1"/>
      <w:numFmt w:val="decimal"/>
      <w:lvlText w:val="%1."/>
      <w:lvlJc w:val="left"/>
      <w:pPr>
        <w:ind w:left="1080" w:hanging="360"/>
      </w:pPr>
    </w:lvl>
    <w:lvl w:ilvl="1" w:tplc="0C090019">
      <w:start w:val="1"/>
      <w:numFmt w:val="lowerLetter"/>
      <w:lvlText w:val="%2."/>
      <w:lvlJc w:val="left"/>
      <w:pPr>
        <w:ind w:left="1800" w:hanging="360"/>
      </w:pPr>
      <w:rPr>
        <w:rFonts w:hint="default"/>
      </w:rPr>
    </w:lvl>
    <w:lvl w:ilvl="2" w:tplc="0C09001B">
      <w:start w:val="1"/>
      <w:numFmt w:val="lowerRoman"/>
      <w:lvlText w:val="%3."/>
      <w:lvlJc w:val="right"/>
      <w:pPr>
        <w:ind w:left="2520" w:hanging="180"/>
      </w:pPr>
    </w:lvl>
    <w:lvl w:ilvl="3" w:tplc="0C09000F">
      <w:start w:val="1"/>
      <w:numFmt w:val="decimal"/>
      <w:lvlText w:val="%4."/>
      <w:lvlJc w:val="left"/>
      <w:pPr>
        <w:ind w:left="3600" w:hanging="720"/>
      </w:pPr>
      <w:rPr>
        <w:rFonts w:hint="default"/>
        <w:b w:val="0"/>
      </w:r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2" w15:restartNumberingAfterBreak="0">
    <w:nsid w:val="2EC9110E"/>
    <w:multiLevelType w:val="hybridMultilevel"/>
    <w:tmpl w:val="A5D4388C"/>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30C8178A"/>
    <w:multiLevelType w:val="hybridMultilevel"/>
    <w:tmpl w:val="30AA385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323F5C68"/>
    <w:multiLevelType w:val="hybridMultilevel"/>
    <w:tmpl w:val="68F2726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3241200B"/>
    <w:multiLevelType w:val="hybridMultilevel"/>
    <w:tmpl w:val="A55A031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342C372F"/>
    <w:multiLevelType w:val="hybridMultilevel"/>
    <w:tmpl w:val="E350EF0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7" w15:restartNumberingAfterBreak="0">
    <w:nsid w:val="36175D23"/>
    <w:multiLevelType w:val="hybridMultilevel"/>
    <w:tmpl w:val="9D3699A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8" w15:restartNumberingAfterBreak="0">
    <w:nsid w:val="38A72D8A"/>
    <w:multiLevelType w:val="hybridMultilevel"/>
    <w:tmpl w:val="0A7CB65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38AD1421"/>
    <w:multiLevelType w:val="hybridMultilevel"/>
    <w:tmpl w:val="7EC01BA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0" w15:restartNumberingAfterBreak="0">
    <w:nsid w:val="38C651AF"/>
    <w:multiLevelType w:val="hybridMultilevel"/>
    <w:tmpl w:val="A66895CA"/>
    <w:lvl w:ilvl="0" w:tplc="0C09000F">
      <w:start w:val="1"/>
      <w:numFmt w:val="decimal"/>
      <w:lvlText w:val="%1."/>
      <w:lvlJc w:val="left"/>
      <w:pPr>
        <w:ind w:left="1080" w:hanging="360"/>
      </w:pPr>
    </w:lvl>
    <w:lvl w:ilvl="1" w:tplc="0C090019">
      <w:start w:val="1"/>
      <w:numFmt w:val="lowerLetter"/>
      <w:lvlText w:val="%2."/>
      <w:lvlJc w:val="left"/>
      <w:pPr>
        <w:ind w:left="1800" w:hanging="360"/>
      </w:pPr>
      <w:rPr>
        <w:rFonts w:hint="default"/>
      </w:rPr>
    </w:lvl>
    <w:lvl w:ilvl="2" w:tplc="0C09001B">
      <w:start w:val="1"/>
      <w:numFmt w:val="lowerRoman"/>
      <w:lvlText w:val="%3."/>
      <w:lvlJc w:val="right"/>
      <w:pPr>
        <w:ind w:left="2520" w:hanging="180"/>
      </w:pPr>
    </w:lvl>
    <w:lvl w:ilvl="3" w:tplc="0C09000F">
      <w:start w:val="1"/>
      <w:numFmt w:val="decimal"/>
      <w:lvlText w:val="%4."/>
      <w:lvlJc w:val="left"/>
      <w:pPr>
        <w:ind w:left="3600" w:hanging="720"/>
      </w:pPr>
      <w:rPr>
        <w:rFonts w:hint="default"/>
        <w:b w:val="0"/>
      </w:r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1" w15:restartNumberingAfterBreak="0">
    <w:nsid w:val="38D63655"/>
    <w:multiLevelType w:val="hybridMultilevel"/>
    <w:tmpl w:val="4028C2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394F3EF9"/>
    <w:multiLevelType w:val="hybridMultilevel"/>
    <w:tmpl w:val="FC18E5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39FF1C33"/>
    <w:multiLevelType w:val="multilevel"/>
    <w:tmpl w:val="B17ED7E0"/>
    <w:lvl w:ilvl="0">
      <w:start w:val="11"/>
      <w:numFmt w:val="decimal"/>
      <w:lvlText w:val="%1."/>
      <w:lvlJc w:val="left"/>
      <w:pPr>
        <w:ind w:left="360" w:hanging="360"/>
      </w:pPr>
      <w:rPr>
        <w:rFonts w:hint="default"/>
      </w:rPr>
    </w:lvl>
    <w:lvl w:ilvl="1">
      <w:start w:val="11"/>
      <w:numFmt w:val="decimal"/>
      <w:lvlText w:val="%2."/>
      <w:lvlJc w:val="left"/>
      <w:pPr>
        <w:ind w:left="720" w:hanging="360"/>
      </w:pPr>
      <w:rPr>
        <w:rFonts w:hint="default"/>
      </w:rPr>
    </w:lvl>
    <w:lvl w:ilvl="2">
      <w:start w:val="1"/>
      <w:numFmt w:val="decimal"/>
      <w:lvlText w:val="%3."/>
      <w:lvlJc w:val="left"/>
      <w:pPr>
        <w:ind w:left="1080" w:hanging="360"/>
      </w:pPr>
      <w:rPr>
        <w:rFonts w:asciiTheme="minorHAnsi" w:eastAsiaTheme="minorHAnsi" w:hAnsiTheme="minorHAnsi" w:cstheme="minorBidi" w:hint="default"/>
      </w:rPr>
    </w:lvl>
    <w:lvl w:ilvl="3">
      <w:start w:val="1"/>
      <w:numFmt w:val="lowerLetter"/>
      <w:lvlText w:val="(%4)"/>
      <w:lvlJc w:val="left"/>
      <w:pPr>
        <w:ind w:left="1440" w:hanging="360"/>
      </w:pPr>
      <w:rPr>
        <w:rFonts w:asciiTheme="minorHAnsi" w:eastAsiaTheme="minorHAnsi" w:hAnsiTheme="minorHAnsi" w:cstheme="minorBidi"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3B3817E9"/>
    <w:multiLevelType w:val="hybridMultilevel"/>
    <w:tmpl w:val="18BAEB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3C0A0F8C"/>
    <w:multiLevelType w:val="hybridMultilevel"/>
    <w:tmpl w:val="4F0ABD0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3C721B07"/>
    <w:multiLevelType w:val="hybridMultilevel"/>
    <w:tmpl w:val="EF0E898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15:restartNumberingAfterBreak="0">
    <w:nsid w:val="3D036606"/>
    <w:multiLevelType w:val="hybridMultilevel"/>
    <w:tmpl w:val="84D69C0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3EC12893"/>
    <w:multiLevelType w:val="hybridMultilevel"/>
    <w:tmpl w:val="8F505554"/>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9" w15:restartNumberingAfterBreak="0">
    <w:nsid w:val="3EFF0C7D"/>
    <w:multiLevelType w:val="multilevel"/>
    <w:tmpl w:val="6DFA9A7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asciiTheme="minorHAnsi" w:eastAsiaTheme="minorHAnsi" w:hAnsiTheme="minorHAnsi" w:cstheme="minorBidi"/>
      </w:rPr>
    </w:lvl>
    <w:lvl w:ilvl="3">
      <w:start w:val="1"/>
      <w:numFmt w:val="lowerLetter"/>
      <w:lvlText w:val="(%4)"/>
      <w:lvlJc w:val="left"/>
      <w:pPr>
        <w:ind w:left="1440" w:hanging="360"/>
      </w:pPr>
      <w:rPr>
        <w:rFonts w:asciiTheme="minorHAnsi" w:eastAsiaTheme="minorHAnsi" w:hAnsiTheme="minorHAnsi" w:cstheme="minorBid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3F1D6C6B"/>
    <w:multiLevelType w:val="hybridMultilevel"/>
    <w:tmpl w:val="E3A832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40390F59"/>
    <w:multiLevelType w:val="hybridMultilevel"/>
    <w:tmpl w:val="3DE4A3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15:restartNumberingAfterBreak="0">
    <w:nsid w:val="405666CC"/>
    <w:multiLevelType w:val="hybridMultilevel"/>
    <w:tmpl w:val="5D0AAA92"/>
    <w:lvl w:ilvl="0" w:tplc="0C09000F">
      <w:start w:val="1"/>
      <w:numFmt w:val="decimal"/>
      <w:lvlText w:val="%1."/>
      <w:lvlJc w:val="left"/>
      <w:pPr>
        <w:ind w:left="1004" w:hanging="360"/>
      </w:p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63" w15:restartNumberingAfterBreak="0">
    <w:nsid w:val="41C018BD"/>
    <w:multiLevelType w:val="hybridMultilevel"/>
    <w:tmpl w:val="90B4CCA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41FC221E"/>
    <w:multiLevelType w:val="hybridMultilevel"/>
    <w:tmpl w:val="E0128CB8"/>
    <w:lvl w:ilvl="0" w:tplc="FA58A114">
      <w:start w:val="1"/>
      <w:numFmt w:val="decimal"/>
      <w:lvlText w:val="%1."/>
      <w:lvlJc w:val="left"/>
      <w:pPr>
        <w:ind w:left="720" w:hanging="360"/>
      </w:pPr>
      <w:rPr>
        <w:rFonts w:hint="default"/>
        <w:color w:val="auto"/>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44245A5A"/>
    <w:multiLevelType w:val="hybridMultilevel"/>
    <w:tmpl w:val="2B7822E4"/>
    <w:lvl w:ilvl="0" w:tplc="0C090017">
      <w:start w:val="1"/>
      <w:numFmt w:val="lowerLetter"/>
      <w:lvlText w:val="%1)"/>
      <w:lvlJc w:val="left"/>
      <w:pPr>
        <w:ind w:left="720" w:hanging="360"/>
      </w:pPr>
      <w:rPr>
        <w:rFonts w:hint="default"/>
      </w:rPr>
    </w:lvl>
    <w:lvl w:ilvl="1" w:tplc="DFF09698">
      <w:numFmt w:val="bullet"/>
      <w:lvlText w:val="•"/>
      <w:lvlJc w:val="left"/>
      <w:pPr>
        <w:ind w:left="1800" w:hanging="720"/>
      </w:pPr>
      <w:rPr>
        <w:rFonts w:ascii="Calibri" w:eastAsiaTheme="minorHAnsi" w:hAnsi="Calibri" w:cs="Calibri"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6" w15:restartNumberingAfterBreak="0">
    <w:nsid w:val="458C41B6"/>
    <w:multiLevelType w:val="hybridMultilevel"/>
    <w:tmpl w:val="074AF15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7" w15:restartNumberingAfterBreak="0">
    <w:nsid w:val="49260227"/>
    <w:multiLevelType w:val="hybridMultilevel"/>
    <w:tmpl w:val="128AA534"/>
    <w:lvl w:ilvl="0" w:tplc="0C09000F">
      <w:start w:val="1"/>
      <w:numFmt w:val="decimal"/>
      <w:lvlText w:val="%1."/>
      <w:lvlJc w:val="left"/>
      <w:pPr>
        <w:ind w:left="720" w:hanging="360"/>
      </w:pPr>
    </w:lvl>
    <w:lvl w:ilvl="1" w:tplc="B218D31A">
      <w:numFmt w:val="bullet"/>
      <w:lvlText w:val="–"/>
      <w:lvlJc w:val="left"/>
      <w:pPr>
        <w:ind w:left="1440" w:hanging="360"/>
      </w:pPr>
      <w:rPr>
        <w:rFonts w:ascii="Calibri" w:eastAsiaTheme="minorHAnsi" w:hAnsi="Calibri" w:cstheme="minorBidi"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8" w15:restartNumberingAfterBreak="0">
    <w:nsid w:val="4A6C4D6A"/>
    <w:multiLevelType w:val="hybridMultilevel"/>
    <w:tmpl w:val="9A7AC91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4B0665FA"/>
    <w:multiLevelType w:val="hybridMultilevel"/>
    <w:tmpl w:val="D1B6B06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0" w15:restartNumberingAfterBreak="0">
    <w:nsid w:val="4D0D2C2A"/>
    <w:multiLevelType w:val="hybridMultilevel"/>
    <w:tmpl w:val="C3669C8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4E09726E"/>
    <w:multiLevelType w:val="hybridMultilevel"/>
    <w:tmpl w:val="7054E510"/>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72" w15:restartNumberingAfterBreak="0">
    <w:nsid w:val="4E205617"/>
    <w:multiLevelType w:val="hybridMultilevel"/>
    <w:tmpl w:val="E826917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4FA76FC5"/>
    <w:multiLevelType w:val="hybridMultilevel"/>
    <w:tmpl w:val="F4B4347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4" w15:restartNumberingAfterBreak="0">
    <w:nsid w:val="50133BD9"/>
    <w:multiLevelType w:val="hybridMultilevel"/>
    <w:tmpl w:val="932EF780"/>
    <w:lvl w:ilvl="0" w:tplc="481CB716">
      <w:start w:val="1"/>
      <w:numFmt w:val="decimal"/>
      <w:lvlText w:val="%1."/>
      <w:lvlJc w:val="left"/>
      <w:pPr>
        <w:ind w:left="1080" w:hanging="360"/>
      </w:pPr>
      <w:rPr>
        <w:rFonts w:hint="default"/>
        <w:b w:val="0"/>
        <w:sz w:val="22"/>
        <w:szCs w:val="22"/>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5" w15:restartNumberingAfterBreak="0">
    <w:nsid w:val="506D2CF5"/>
    <w:multiLevelType w:val="hybridMultilevel"/>
    <w:tmpl w:val="125484A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50B50185"/>
    <w:multiLevelType w:val="hybridMultilevel"/>
    <w:tmpl w:val="7EC01BA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50C90068"/>
    <w:multiLevelType w:val="hybridMultilevel"/>
    <w:tmpl w:val="4DF4070C"/>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8" w15:restartNumberingAfterBreak="0">
    <w:nsid w:val="50DC55D5"/>
    <w:multiLevelType w:val="hybridMultilevel"/>
    <w:tmpl w:val="5C72021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15:restartNumberingAfterBreak="0">
    <w:nsid w:val="51091107"/>
    <w:multiLevelType w:val="hybridMultilevel"/>
    <w:tmpl w:val="C58C44C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51C953E2"/>
    <w:multiLevelType w:val="hybridMultilevel"/>
    <w:tmpl w:val="89505FE6"/>
    <w:lvl w:ilvl="0" w:tplc="0C090001">
      <w:start w:val="1"/>
      <w:numFmt w:val="bullet"/>
      <w:lvlText w:val=""/>
      <w:lvlJc w:val="left"/>
      <w:pPr>
        <w:ind w:left="765" w:hanging="360"/>
      </w:pPr>
      <w:rPr>
        <w:rFonts w:ascii="Symbol" w:hAnsi="Symbol" w:hint="default"/>
      </w:rPr>
    </w:lvl>
    <w:lvl w:ilvl="1" w:tplc="0C090003">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81" w15:restartNumberingAfterBreak="0">
    <w:nsid w:val="522B7E88"/>
    <w:multiLevelType w:val="hybridMultilevel"/>
    <w:tmpl w:val="DFA8ACAA"/>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2" w15:restartNumberingAfterBreak="0">
    <w:nsid w:val="54A63B0F"/>
    <w:multiLevelType w:val="hybridMultilevel"/>
    <w:tmpl w:val="9434146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3" w15:restartNumberingAfterBreak="0">
    <w:nsid w:val="554E69F9"/>
    <w:multiLevelType w:val="hybridMultilevel"/>
    <w:tmpl w:val="9B407AF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4" w15:restartNumberingAfterBreak="0">
    <w:nsid w:val="56082AEB"/>
    <w:multiLevelType w:val="multilevel"/>
    <w:tmpl w:val="7026D1BE"/>
    <w:lvl w:ilvl="0">
      <w:start w:val="1"/>
      <w:numFmt w:val="decimal"/>
      <w:lvlText w:val="%1)"/>
      <w:lvlJc w:val="left"/>
      <w:pPr>
        <w:ind w:left="360" w:hanging="360"/>
      </w:pPr>
      <w:rPr>
        <w:rFonts w:hint="default"/>
      </w:rPr>
    </w:lvl>
    <w:lvl w:ilvl="1">
      <w:start w:val="10"/>
      <w:numFmt w:val="decimal"/>
      <w:lvlText w:val="%2."/>
      <w:lvlJc w:val="left"/>
      <w:pPr>
        <w:ind w:left="720" w:hanging="360"/>
      </w:pPr>
      <w:rPr>
        <w:rFonts w:hint="default"/>
      </w:rPr>
    </w:lvl>
    <w:lvl w:ilvl="2">
      <w:start w:val="1"/>
      <w:numFmt w:val="decimal"/>
      <w:lvlText w:val="%3."/>
      <w:lvlJc w:val="left"/>
      <w:pPr>
        <w:ind w:left="1080" w:hanging="360"/>
      </w:pPr>
      <w:rPr>
        <w:rFonts w:asciiTheme="minorHAnsi" w:eastAsiaTheme="minorHAnsi" w:hAnsiTheme="minorHAnsi" w:cstheme="minorBidi" w:hint="default"/>
      </w:rPr>
    </w:lvl>
    <w:lvl w:ilvl="3">
      <w:start w:val="1"/>
      <w:numFmt w:val="lowerLetter"/>
      <w:lvlText w:val="(%4)"/>
      <w:lvlJc w:val="left"/>
      <w:pPr>
        <w:ind w:left="1440" w:hanging="360"/>
      </w:pPr>
      <w:rPr>
        <w:rFonts w:asciiTheme="minorHAnsi" w:eastAsiaTheme="minorHAnsi" w:hAnsiTheme="minorHAnsi" w:cstheme="minorBidi"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56AE1FB1"/>
    <w:multiLevelType w:val="hybridMultilevel"/>
    <w:tmpl w:val="F04A0A70"/>
    <w:lvl w:ilvl="0" w:tplc="B8F64762">
      <w:start w:val="1"/>
      <w:numFmt w:val="decimal"/>
      <w:lvlText w:val="%1."/>
      <w:lvlJc w:val="left"/>
      <w:pPr>
        <w:ind w:left="720" w:hanging="360"/>
      </w:pPr>
      <w:rPr>
        <w:b w:val="0"/>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6" w15:restartNumberingAfterBreak="0">
    <w:nsid w:val="58F444F8"/>
    <w:multiLevelType w:val="hybridMultilevel"/>
    <w:tmpl w:val="A73AE0C8"/>
    <w:lvl w:ilvl="0" w:tplc="D48697EE">
      <w:start w:val="1"/>
      <w:numFmt w:val="decimal"/>
      <w:lvlText w:val="%1."/>
      <w:lvlJc w:val="left"/>
      <w:pPr>
        <w:ind w:left="720" w:hanging="360"/>
      </w:pPr>
      <w:rPr>
        <w:b w:val="0"/>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7" w15:restartNumberingAfterBreak="0">
    <w:nsid w:val="591C625B"/>
    <w:multiLevelType w:val="hybridMultilevel"/>
    <w:tmpl w:val="47D898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15:restartNumberingAfterBreak="0">
    <w:nsid w:val="592F3700"/>
    <w:multiLevelType w:val="hybridMultilevel"/>
    <w:tmpl w:val="7A9895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59A84DE2"/>
    <w:multiLevelType w:val="hybridMultilevel"/>
    <w:tmpl w:val="06E023C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5A844CB4"/>
    <w:multiLevelType w:val="hybridMultilevel"/>
    <w:tmpl w:val="DC20495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1" w15:restartNumberingAfterBreak="0">
    <w:nsid w:val="5BE51CCC"/>
    <w:multiLevelType w:val="hybridMultilevel"/>
    <w:tmpl w:val="47D898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2" w15:restartNumberingAfterBreak="0">
    <w:nsid w:val="5C6438B3"/>
    <w:multiLevelType w:val="hybridMultilevel"/>
    <w:tmpl w:val="B0B20FF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5C97446F"/>
    <w:multiLevelType w:val="hybridMultilevel"/>
    <w:tmpl w:val="14B840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4" w15:restartNumberingAfterBreak="0">
    <w:nsid w:val="61815509"/>
    <w:multiLevelType w:val="hybridMultilevel"/>
    <w:tmpl w:val="62665FE4"/>
    <w:lvl w:ilvl="0" w:tplc="0BFE65FA">
      <w:start w:val="1"/>
      <w:numFmt w:val="decimal"/>
      <w:lvlText w:val="%1."/>
      <w:lvlJc w:val="left"/>
      <w:pPr>
        <w:ind w:left="720" w:hanging="360"/>
      </w:pPr>
      <w:rPr>
        <w:b w:val="0"/>
        <w:sz w:val="22"/>
        <w:szCs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5" w15:restartNumberingAfterBreak="0">
    <w:nsid w:val="640565C7"/>
    <w:multiLevelType w:val="hybridMultilevel"/>
    <w:tmpl w:val="ACE20E9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67980282"/>
    <w:multiLevelType w:val="hybridMultilevel"/>
    <w:tmpl w:val="D60C38DA"/>
    <w:lvl w:ilvl="0" w:tplc="0C090017">
      <w:start w:val="1"/>
      <w:numFmt w:val="lowerLetter"/>
      <w:lvlText w:val="%1)"/>
      <w:lvlJc w:val="left"/>
      <w:pPr>
        <w:ind w:left="1437" w:hanging="360"/>
      </w:pPr>
      <w:rPr>
        <w:rFonts w:hint="default"/>
      </w:rPr>
    </w:lvl>
    <w:lvl w:ilvl="1" w:tplc="0C090003" w:tentative="1">
      <w:start w:val="1"/>
      <w:numFmt w:val="bullet"/>
      <w:lvlText w:val="o"/>
      <w:lvlJc w:val="left"/>
      <w:pPr>
        <w:ind w:left="2157" w:hanging="360"/>
      </w:pPr>
      <w:rPr>
        <w:rFonts w:ascii="Courier New" w:hAnsi="Courier New" w:cs="Courier New" w:hint="default"/>
      </w:rPr>
    </w:lvl>
    <w:lvl w:ilvl="2" w:tplc="0C090005" w:tentative="1">
      <w:start w:val="1"/>
      <w:numFmt w:val="bullet"/>
      <w:lvlText w:val=""/>
      <w:lvlJc w:val="left"/>
      <w:pPr>
        <w:ind w:left="2877" w:hanging="360"/>
      </w:pPr>
      <w:rPr>
        <w:rFonts w:ascii="Wingdings" w:hAnsi="Wingdings" w:hint="default"/>
      </w:rPr>
    </w:lvl>
    <w:lvl w:ilvl="3" w:tplc="0C090001" w:tentative="1">
      <w:start w:val="1"/>
      <w:numFmt w:val="bullet"/>
      <w:lvlText w:val=""/>
      <w:lvlJc w:val="left"/>
      <w:pPr>
        <w:ind w:left="3597" w:hanging="360"/>
      </w:pPr>
      <w:rPr>
        <w:rFonts w:ascii="Symbol" w:hAnsi="Symbol" w:hint="default"/>
      </w:rPr>
    </w:lvl>
    <w:lvl w:ilvl="4" w:tplc="0C090003" w:tentative="1">
      <w:start w:val="1"/>
      <w:numFmt w:val="bullet"/>
      <w:lvlText w:val="o"/>
      <w:lvlJc w:val="left"/>
      <w:pPr>
        <w:ind w:left="4317" w:hanging="360"/>
      </w:pPr>
      <w:rPr>
        <w:rFonts w:ascii="Courier New" w:hAnsi="Courier New" w:cs="Courier New" w:hint="default"/>
      </w:rPr>
    </w:lvl>
    <w:lvl w:ilvl="5" w:tplc="0C090005" w:tentative="1">
      <w:start w:val="1"/>
      <w:numFmt w:val="bullet"/>
      <w:lvlText w:val=""/>
      <w:lvlJc w:val="left"/>
      <w:pPr>
        <w:ind w:left="5037" w:hanging="360"/>
      </w:pPr>
      <w:rPr>
        <w:rFonts w:ascii="Wingdings" w:hAnsi="Wingdings" w:hint="default"/>
      </w:rPr>
    </w:lvl>
    <w:lvl w:ilvl="6" w:tplc="0C090001" w:tentative="1">
      <w:start w:val="1"/>
      <w:numFmt w:val="bullet"/>
      <w:lvlText w:val=""/>
      <w:lvlJc w:val="left"/>
      <w:pPr>
        <w:ind w:left="5757" w:hanging="360"/>
      </w:pPr>
      <w:rPr>
        <w:rFonts w:ascii="Symbol" w:hAnsi="Symbol" w:hint="default"/>
      </w:rPr>
    </w:lvl>
    <w:lvl w:ilvl="7" w:tplc="0C090003" w:tentative="1">
      <w:start w:val="1"/>
      <w:numFmt w:val="bullet"/>
      <w:lvlText w:val="o"/>
      <w:lvlJc w:val="left"/>
      <w:pPr>
        <w:ind w:left="6477" w:hanging="360"/>
      </w:pPr>
      <w:rPr>
        <w:rFonts w:ascii="Courier New" w:hAnsi="Courier New" w:cs="Courier New" w:hint="default"/>
      </w:rPr>
    </w:lvl>
    <w:lvl w:ilvl="8" w:tplc="0C090005" w:tentative="1">
      <w:start w:val="1"/>
      <w:numFmt w:val="bullet"/>
      <w:lvlText w:val=""/>
      <w:lvlJc w:val="left"/>
      <w:pPr>
        <w:ind w:left="7197" w:hanging="360"/>
      </w:pPr>
      <w:rPr>
        <w:rFonts w:ascii="Wingdings" w:hAnsi="Wingdings" w:hint="default"/>
      </w:rPr>
    </w:lvl>
  </w:abstractNum>
  <w:abstractNum w:abstractNumId="97" w15:restartNumberingAfterBreak="0">
    <w:nsid w:val="69261AE0"/>
    <w:multiLevelType w:val="hybridMultilevel"/>
    <w:tmpl w:val="5D46C5A4"/>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98" w15:restartNumberingAfterBreak="0">
    <w:nsid w:val="6A093C30"/>
    <w:multiLevelType w:val="hybridMultilevel"/>
    <w:tmpl w:val="01A0D35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6C7C130B"/>
    <w:multiLevelType w:val="multilevel"/>
    <w:tmpl w:val="371EE8E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rPr>
        <w:rFonts w:asciiTheme="minorHAnsi" w:eastAsiaTheme="minorHAnsi" w:hAnsiTheme="minorHAnsi" w:cstheme="minorBidi"/>
      </w:rPr>
    </w:lvl>
    <w:lvl w:ilvl="3">
      <w:start w:val="1"/>
      <w:numFmt w:val="lowerLetter"/>
      <w:lvlText w:val="(%4)"/>
      <w:lvlJc w:val="left"/>
      <w:pPr>
        <w:ind w:left="1440" w:hanging="360"/>
      </w:pPr>
      <w:rPr>
        <w:rFonts w:asciiTheme="minorHAnsi" w:eastAsiaTheme="minorHAnsi" w:hAnsiTheme="minorHAnsi" w:cstheme="minorBidi"/>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0" w15:restartNumberingAfterBreak="0">
    <w:nsid w:val="6D731AC4"/>
    <w:multiLevelType w:val="hybridMultilevel"/>
    <w:tmpl w:val="D99264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1" w15:restartNumberingAfterBreak="0">
    <w:nsid w:val="6E0209E6"/>
    <w:multiLevelType w:val="hybridMultilevel"/>
    <w:tmpl w:val="EEC0C3A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2" w15:restartNumberingAfterBreak="0">
    <w:nsid w:val="6EB14A2D"/>
    <w:multiLevelType w:val="hybridMultilevel"/>
    <w:tmpl w:val="5BD09DEA"/>
    <w:lvl w:ilvl="0" w:tplc="0C090013">
      <w:start w:val="1"/>
      <w:numFmt w:val="upperRoman"/>
      <w:lvlText w:val="%1."/>
      <w:lvlJc w:val="righ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3" w15:restartNumberingAfterBreak="0">
    <w:nsid w:val="73280CF7"/>
    <w:multiLevelType w:val="hybridMultilevel"/>
    <w:tmpl w:val="10061CE6"/>
    <w:lvl w:ilvl="0" w:tplc="0C09000F">
      <w:start w:val="1"/>
      <w:numFmt w:val="decimal"/>
      <w:lvlText w:val="%1."/>
      <w:lvlJc w:val="left"/>
      <w:pPr>
        <w:ind w:left="765" w:hanging="360"/>
      </w:pPr>
    </w:lvl>
    <w:lvl w:ilvl="1" w:tplc="0C090019">
      <w:start w:val="1"/>
      <w:numFmt w:val="lowerLetter"/>
      <w:lvlText w:val="%2."/>
      <w:lvlJc w:val="left"/>
      <w:pPr>
        <w:ind w:left="1485" w:hanging="360"/>
      </w:pPr>
    </w:lvl>
    <w:lvl w:ilvl="2" w:tplc="0C09001B">
      <w:start w:val="1"/>
      <w:numFmt w:val="lowerRoman"/>
      <w:lvlText w:val="%3."/>
      <w:lvlJc w:val="right"/>
      <w:pPr>
        <w:ind w:left="2205" w:hanging="180"/>
      </w:pPr>
    </w:lvl>
    <w:lvl w:ilvl="3" w:tplc="0C09000F">
      <w:start w:val="1"/>
      <w:numFmt w:val="decimal"/>
      <w:lvlText w:val="%4."/>
      <w:lvlJc w:val="left"/>
      <w:pPr>
        <w:ind w:left="2925" w:hanging="360"/>
      </w:pPr>
    </w:lvl>
    <w:lvl w:ilvl="4" w:tplc="0C090019">
      <w:start w:val="1"/>
      <w:numFmt w:val="lowerLetter"/>
      <w:lvlText w:val="%5."/>
      <w:lvlJc w:val="left"/>
      <w:pPr>
        <w:ind w:left="3645" w:hanging="360"/>
      </w:pPr>
    </w:lvl>
    <w:lvl w:ilvl="5" w:tplc="0C09001B">
      <w:start w:val="1"/>
      <w:numFmt w:val="lowerRoman"/>
      <w:lvlText w:val="%6."/>
      <w:lvlJc w:val="right"/>
      <w:pPr>
        <w:ind w:left="4365" w:hanging="180"/>
      </w:pPr>
    </w:lvl>
    <w:lvl w:ilvl="6" w:tplc="0C09000F">
      <w:start w:val="1"/>
      <w:numFmt w:val="decimal"/>
      <w:lvlText w:val="%7."/>
      <w:lvlJc w:val="left"/>
      <w:pPr>
        <w:ind w:left="5085" w:hanging="360"/>
      </w:pPr>
    </w:lvl>
    <w:lvl w:ilvl="7" w:tplc="0C090019">
      <w:start w:val="1"/>
      <w:numFmt w:val="lowerLetter"/>
      <w:lvlText w:val="%8."/>
      <w:lvlJc w:val="left"/>
      <w:pPr>
        <w:ind w:left="5805" w:hanging="360"/>
      </w:pPr>
    </w:lvl>
    <w:lvl w:ilvl="8" w:tplc="0C09001B">
      <w:start w:val="1"/>
      <w:numFmt w:val="lowerRoman"/>
      <w:lvlText w:val="%9."/>
      <w:lvlJc w:val="right"/>
      <w:pPr>
        <w:ind w:left="6525" w:hanging="180"/>
      </w:pPr>
    </w:lvl>
  </w:abstractNum>
  <w:abstractNum w:abstractNumId="104" w15:restartNumberingAfterBreak="0">
    <w:nsid w:val="7365457D"/>
    <w:multiLevelType w:val="hybridMultilevel"/>
    <w:tmpl w:val="0F9E62C8"/>
    <w:lvl w:ilvl="0" w:tplc="0C09000F">
      <w:start w:val="1"/>
      <w:numFmt w:val="decimal"/>
      <w:lvlText w:val="%1."/>
      <w:lvlJc w:val="left"/>
      <w:pPr>
        <w:ind w:left="720" w:hanging="360"/>
      </w:pPr>
      <w:rPr>
        <w:rFonts w:hint="default"/>
      </w:rPr>
    </w:lvl>
    <w:lvl w:ilvl="1" w:tplc="0C090013">
      <w:start w:val="1"/>
      <w:numFmt w:val="upperRoman"/>
      <w:lvlText w:val="%2."/>
      <w:lvlJc w:val="right"/>
      <w:pPr>
        <w:ind w:left="1440" w:hanging="360"/>
      </w:pPr>
      <w:rPr>
        <w:rFonts w:hint="default"/>
      </w:rPr>
    </w:lvl>
    <w:lvl w:ilvl="2" w:tplc="0C09001B">
      <w:start w:val="1"/>
      <w:numFmt w:val="lowerRoman"/>
      <w:lvlText w:val="%3."/>
      <w:lvlJc w:val="right"/>
      <w:pPr>
        <w:ind w:left="2160" w:hanging="180"/>
      </w:pPr>
    </w:lvl>
    <w:lvl w:ilvl="3" w:tplc="0C090001">
      <w:start w:val="1"/>
      <w:numFmt w:val="bullet"/>
      <w:lvlText w:val=""/>
      <w:lvlJc w:val="left"/>
      <w:pPr>
        <w:ind w:left="2880" w:hanging="360"/>
      </w:pPr>
      <w:rPr>
        <w:rFonts w:ascii="Symbol" w:hAnsi="Symbol" w:hint="default"/>
      </w:rPr>
    </w:lvl>
    <w:lvl w:ilvl="4" w:tplc="0C090019">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79A866A6"/>
    <w:multiLevelType w:val="hybridMultilevel"/>
    <w:tmpl w:val="9724BE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7B040A63"/>
    <w:multiLevelType w:val="hybridMultilevel"/>
    <w:tmpl w:val="2C32F17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7BFE0ED2"/>
    <w:multiLevelType w:val="hybridMultilevel"/>
    <w:tmpl w:val="57640340"/>
    <w:lvl w:ilvl="0" w:tplc="14066C74">
      <w:start w:val="1"/>
      <w:numFmt w:val="decimal"/>
      <w:lvlText w:val="%1."/>
      <w:lvlJc w:val="left"/>
      <w:pPr>
        <w:ind w:left="644" w:hanging="360"/>
      </w:pPr>
      <w:rPr>
        <w:b w:val="0"/>
        <w:sz w:val="22"/>
        <w:szCs w:val="22"/>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8" w15:restartNumberingAfterBreak="0">
    <w:nsid w:val="7E1D684A"/>
    <w:multiLevelType w:val="hybridMultilevel"/>
    <w:tmpl w:val="393033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0"/>
  </w:num>
  <w:num w:numId="2">
    <w:abstractNumId w:val="69"/>
  </w:num>
  <w:num w:numId="3">
    <w:abstractNumId w:val="19"/>
  </w:num>
  <w:num w:numId="4">
    <w:abstractNumId w:val="39"/>
  </w:num>
  <w:num w:numId="5">
    <w:abstractNumId w:val="70"/>
  </w:num>
  <w:num w:numId="6">
    <w:abstractNumId w:val="23"/>
  </w:num>
  <w:num w:numId="7">
    <w:abstractNumId w:val="79"/>
  </w:num>
  <w:num w:numId="8">
    <w:abstractNumId w:val="47"/>
  </w:num>
  <w:num w:numId="9">
    <w:abstractNumId w:val="28"/>
  </w:num>
  <w:num w:numId="10">
    <w:abstractNumId w:val="12"/>
  </w:num>
  <w:num w:numId="11">
    <w:abstractNumId w:val="106"/>
  </w:num>
  <w:num w:numId="12">
    <w:abstractNumId w:val="9"/>
  </w:num>
  <w:num w:numId="13">
    <w:abstractNumId w:val="107"/>
  </w:num>
  <w:num w:numId="14">
    <w:abstractNumId w:val="68"/>
  </w:num>
  <w:num w:numId="15">
    <w:abstractNumId w:val="83"/>
  </w:num>
  <w:num w:numId="16">
    <w:abstractNumId w:val="92"/>
  </w:num>
  <w:num w:numId="17">
    <w:abstractNumId w:val="56"/>
  </w:num>
  <w:num w:numId="18">
    <w:abstractNumId w:val="48"/>
  </w:num>
  <w:num w:numId="19">
    <w:abstractNumId w:val="78"/>
  </w:num>
  <w:num w:numId="20">
    <w:abstractNumId w:val="45"/>
  </w:num>
  <w:num w:numId="21">
    <w:abstractNumId w:val="61"/>
  </w:num>
  <w:num w:numId="22">
    <w:abstractNumId w:val="67"/>
  </w:num>
  <w:num w:numId="23">
    <w:abstractNumId w:val="86"/>
  </w:num>
  <w:num w:numId="24">
    <w:abstractNumId w:val="98"/>
  </w:num>
  <w:num w:numId="25">
    <w:abstractNumId w:val="25"/>
  </w:num>
  <w:num w:numId="26">
    <w:abstractNumId w:val="99"/>
  </w:num>
  <w:num w:numId="27">
    <w:abstractNumId w:val="13"/>
  </w:num>
  <w:num w:numId="28">
    <w:abstractNumId w:val="71"/>
  </w:num>
  <w:num w:numId="29">
    <w:abstractNumId w:val="6"/>
  </w:num>
  <w:num w:numId="30">
    <w:abstractNumId w:val="104"/>
  </w:num>
  <w:num w:numId="31">
    <w:abstractNumId w:val="10"/>
  </w:num>
  <w:num w:numId="32">
    <w:abstractNumId w:val="102"/>
  </w:num>
  <w:num w:numId="33">
    <w:abstractNumId w:val="49"/>
  </w:num>
  <w:num w:numId="34">
    <w:abstractNumId w:val="63"/>
  </w:num>
  <w:num w:numId="35">
    <w:abstractNumId w:val="29"/>
  </w:num>
  <w:num w:numId="36">
    <w:abstractNumId w:val="43"/>
  </w:num>
  <w:num w:numId="37">
    <w:abstractNumId w:val="77"/>
  </w:num>
  <w:num w:numId="38">
    <w:abstractNumId w:val="81"/>
  </w:num>
  <w:num w:numId="39">
    <w:abstractNumId w:val="62"/>
  </w:num>
  <w:num w:numId="40">
    <w:abstractNumId w:val="33"/>
  </w:num>
  <w:num w:numId="41">
    <w:abstractNumId w:val="85"/>
  </w:num>
  <w:num w:numId="42">
    <w:abstractNumId w:val="55"/>
  </w:num>
  <w:num w:numId="43">
    <w:abstractNumId w:val="50"/>
  </w:num>
  <w:num w:numId="44">
    <w:abstractNumId w:val="1"/>
  </w:num>
  <w:num w:numId="45">
    <w:abstractNumId w:val="31"/>
  </w:num>
  <w:num w:numId="46">
    <w:abstractNumId w:val="41"/>
  </w:num>
  <w:num w:numId="47">
    <w:abstractNumId w:val="94"/>
  </w:num>
  <w:num w:numId="48">
    <w:abstractNumId w:val="72"/>
  </w:num>
  <w:num w:numId="49">
    <w:abstractNumId w:val="20"/>
  </w:num>
  <w:num w:numId="50">
    <w:abstractNumId w:val="73"/>
  </w:num>
  <w:num w:numId="51">
    <w:abstractNumId w:val="0"/>
  </w:num>
  <w:num w:numId="52">
    <w:abstractNumId w:val="44"/>
  </w:num>
  <w:num w:numId="53">
    <w:abstractNumId w:val="16"/>
  </w:num>
  <w:num w:numId="54">
    <w:abstractNumId w:val="89"/>
  </w:num>
  <w:num w:numId="55">
    <w:abstractNumId w:val="60"/>
  </w:num>
  <w:num w:numId="56">
    <w:abstractNumId w:val="4"/>
  </w:num>
  <w:num w:numId="57">
    <w:abstractNumId w:val="11"/>
  </w:num>
  <w:num w:numId="58">
    <w:abstractNumId w:val="95"/>
  </w:num>
  <w:num w:numId="59">
    <w:abstractNumId w:val="75"/>
  </w:num>
  <w:num w:numId="60">
    <w:abstractNumId w:val="74"/>
  </w:num>
  <w:num w:numId="61">
    <w:abstractNumId w:val="82"/>
  </w:num>
  <w:num w:numId="62">
    <w:abstractNumId w:val="64"/>
  </w:num>
  <w:num w:numId="63">
    <w:abstractNumId w:val="93"/>
  </w:num>
  <w:num w:numId="64">
    <w:abstractNumId w:val="34"/>
  </w:num>
  <w:num w:numId="65">
    <w:abstractNumId w:val="35"/>
  </w:num>
  <w:num w:numId="66">
    <w:abstractNumId w:val="100"/>
  </w:num>
  <w:num w:numId="67">
    <w:abstractNumId w:val="17"/>
  </w:num>
  <w:num w:numId="68">
    <w:abstractNumId w:val="97"/>
  </w:num>
  <w:num w:numId="69">
    <w:abstractNumId w:val="80"/>
  </w:num>
  <w:num w:numId="70">
    <w:abstractNumId w:val="8"/>
  </w:num>
  <w:num w:numId="71">
    <w:abstractNumId w:val="32"/>
  </w:num>
  <w:num w:numId="72">
    <w:abstractNumId w:val="42"/>
  </w:num>
  <w:num w:numId="73">
    <w:abstractNumId w:val="51"/>
  </w:num>
  <w:num w:numId="74">
    <w:abstractNumId w:val="38"/>
  </w:num>
  <w:num w:numId="75">
    <w:abstractNumId w:val="21"/>
  </w:num>
  <w:num w:numId="7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7"/>
  </w:num>
  <w:num w:numId="79">
    <w:abstractNumId w:val="5"/>
  </w:num>
  <w:num w:numId="80">
    <w:abstractNumId w:val="3"/>
  </w:num>
  <w:num w:numId="81">
    <w:abstractNumId w:val="37"/>
  </w:num>
  <w:num w:numId="82">
    <w:abstractNumId w:val="101"/>
  </w:num>
  <w:num w:numId="83">
    <w:abstractNumId w:val="88"/>
  </w:num>
  <w:num w:numId="84">
    <w:abstractNumId w:val="105"/>
  </w:num>
  <w:num w:numId="85">
    <w:abstractNumId w:val="96"/>
  </w:num>
  <w:num w:numId="86">
    <w:abstractNumId w:val="108"/>
  </w:num>
  <w:num w:numId="87">
    <w:abstractNumId w:val="2"/>
  </w:num>
  <w:num w:numId="88">
    <w:abstractNumId w:val="18"/>
  </w:num>
  <w:num w:numId="89">
    <w:abstractNumId w:val="7"/>
  </w:num>
  <w:num w:numId="90">
    <w:abstractNumId w:val="65"/>
  </w:num>
  <w:num w:numId="91">
    <w:abstractNumId w:val="91"/>
  </w:num>
  <w:num w:numId="92">
    <w:abstractNumId w:val="24"/>
  </w:num>
  <w:num w:numId="93">
    <w:abstractNumId w:val="14"/>
  </w:num>
  <w:num w:numId="94">
    <w:abstractNumId w:val="15"/>
  </w:num>
  <w:num w:numId="95">
    <w:abstractNumId w:val="46"/>
  </w:num>
  <w:num w:numId="96">
    <w:abstractNumId w:val="90"/>
  </w:num>
  <w:num w:numId="97">
    <w:abstractNumId w:val="52"/>
  </w:num>
  <w:num w:numId="98">
    <w:abstractNumId w:val="27"/>
  </w:num>
  <w:num w:numId="99">
    <w:abstractNumId w:val="76"/>
  </w:num>
  <w:num w:numId="100">
    <w:abstractNumId w:val="58"/>
  </w:num>
  <w:num w:numId="101">
    <w:abstractNumId w:val="40"/>
  </w:num>
  <w:num w:numId="102">
    <w:abstractNumId w:val="54"/>
  </w:num>
  <w:num w:numId="103">
    <w:abstractNumId w:val="66"/>
  </w:num>
  <w:num w:numId="104">
    <w:abstractNumId w:val="36"/>
  </w:num>
  <w:num w:numId="105">
    <w:abstractNumId w:val="59"/>
  </w:num>
  <w:num w:numId="106">
    <w:abstractNumId w:val="26"/>
  </w:num>
  <w:num w:numId="107">
    <w:abstractNumId w:val="87"/>
  </w:num>
  <w:num w:numId="108">
    <w:abstractNumId w:val="53"/>
  </w:num>
  <w:num w:numId="109">
    <w:abstractNumId w:val="8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hideGrammaticalErrors/>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64A"/>
    <w:rsid w:val="000015D8"/>
    <w:rsid w:val="0000211E"/>
    <w:rsid w:val="000024E6"/>
    <w:rsid w:val="000029CC"/>
    <w:rsid w:val="000035CC"/>
    <w:rsid w:val="000043A3"/>
    <w:rsid w:val="000057AC"/>
    <w:rsid w:val="000058A4"/>
    <w:rsid w:val="00006757"/>
    <w:rsid w:val="00006D8A"/>
    <w:rsid w:val="00010E42"/>
    <w:rsid w:val="00010E65"/>
    <w:rsid w:val="00012B57"/>
    <w:rsid w:val="00013D4C"/>
    <w:rsid w:val="00015681"/>
    <w:rsid w:val="00017557"/>
    <w:rsid w:val="00017ED6"/>
    <w:rsid w:val="00025C21"/>
    <w:rsid w:val="00026D10"/>
    <w:rsid w:val="0002791A"/>
    <w:rsid w:val="000305CB"/>
    <w:rsid w:val="00030EC4"/>
    <w:rsid w:val="00032308"/>
    <w:rsid w:val="000349F1"/>
    <w:rsid w:val="00041469"/>
    <w:rsid w:val="00041944"/>
    <w:rsid w:val="00041A0F"/>
    <w:rsid w:val="000425B4"/>
    <w:rsid w:val="0004305B"/>
    <w:rsid w:val="00044955"/>
    <w:rsid w:val="00046F5E"/>
    <w:rsid w:val="000502FC"/>
    <w:rsid w:val="00050B7C"/>
    <w:rsid w:val="0005164A"/>
    <w:rsid w:val="00051BFA"/>
    <w:rsid w:val="00053987"/>
    <w:rsid w:val="00061352"/>
    <w:rsid w:val="0006199C"/>
    <w:rsid w:val="000622F9"/>
    <w:rsid w:val="00064A0B"/>
    <w:rsid w:val="00065B00"/>
    <w:rsid w:val="00066284"/>
    <w:rsid w:val="00071B15"/>
    <w:rsid w:val="00071E5B"/>
    <w:rsid w:val="00072A90"/>
    <w:rsid w:val="00074039"/>
    <w:rsid w:val="000742FA"/>
    <w:rsid w:val="00074E77"/>
    <w:rsid w:val="00074F56"/>
    <w:rsid w:val="00075182"/>
    <w:rsid w:val="000818BE"/>
    <w:rsid w:val="000837FE"/>
    <w:rsid w:val="00084163"/>
    <w:rsid w:val="00084DEA"/>
    <w:rsid w:val="0008504D"/>
    <w:rsid w:val="00087598"/>
    <w:rsid w:val="00090E7E"/>
    <w:rsid w:val="00091573"/>
    <w:rsid w:val="0009519C"/>
    <w:rsid w:val="00095900"/>
    <w:rsid w:val="00096C38"/>
    <w:rsid w:val="0009755E"/>
    <w:rsid w:val="00097B42"/>
    <w:rsid w:val="000A117F"/>
    <w:rsid w:val="000A2F13"/>
    <w:rsid w:val="000A3592"/>
    <w:rsid w:val="000A4803"/>
    <w:rsid w:val="000A53A6"/>
    <w:rsid w:val="000A6C08"/>
    <w:rsid w:val="000B02CF"/>
    <w:rsid w:val="000B1CA1"/>
    <w:rsid w:val="000B1D41"/>
    <w:rsid w:val="000B37FF"/>
    <w:rsid w:val="000B4451"/>
    <w:rsid w:val="000B4709"/>
    <w:rsid w:val="000B54AC"/>
    <w:rsid w:val="000B55C2"/>
    <w:rsid w:val="000B5AA2"/>
    <w:rsid w:val="000B5E00"/>
    <w:rsid w:val="000B6A2F"/>
    <w:rsid w:val="000C155F"/>
    <w:rsid w:val="000C1DF1"/>
    <w:rsid w:val="000C57FE"/>
    <w:rsid w:val="000C65BD"/>
    <w:rsid w:val="000C78D1"/>
    <w:rsid w:val="000D13B6"/>
    <w:rsid w:val="000D20E8"/>
    <w:rsid w:val="000D2155"/>
    <w:rsid w:val="000D21A7"/>
    <w:rsid w:val="000D244E"/>
    <w:rsid w:val="000D2656"/>
    <w:rsid w:val="000D38B2"/>
    <w:rsid w:val="000D4311"/>
    <w:rsid w:val="000D4CFC"/>
    <w:rsid w:val="000D67C2"/>
    <w:rsid w:val="000D6E46"/>
    <w:rsid w:val="000E03EC"/>
    <w:rsid w:val="000E12B3"/>
    <w:rsid w:val="000E1352"/>
    <w:rsid w:val="000E1FE2"/>
    <w:rsid w:val="000E500A"/>
    <w:rsid w:val="000E76C5"/>
    <w:rsid w:val="000F04E0"/>
    <w:rsid w:val="000F0898"/>
    <w:rsid w:val="000F09B6"/>
    <w:rsid w:val="000F168A"/>
    <w:rsid w:val="000F19DD"/>
    <w:rsid w:val="000F21CF"/>
    <w:rsid w:val="000F2C75"/>
    <w:rsid w:val="000F443A"/>
    <w:rsid w:val="000F464B"/>
    <w:rsid w:val="000F4728"/>
    <w:rsid w:val="000F6135"/>
    <w:rsid w:val="00101409"/>
    <w:rsid w:val="0010171B"/>
    <w:rsid w:val="00107868"/>
    <w:rsid w:val="00111199"/>
    <w:rsid w:val="001116CE"/>
    <w:rsid w:val="00112A98"/>
    <w:rsid w:val="0011701B"/>
    <w:rsid w:val="0011753D"/>
    <w:rsid w:val="00120E2C"/>
    <w:rsid w:val="00123C1D"/>
    <w:rsid w:val="00124993"/>
    <w:rsid w:val="0012559B"/>
    <w:rsid w:val="001266CB"/>
    <w:rsid w:val="00127E69"/>
    <w:rsid w:val="00132919"/>
    <w:rsid w:val="001330BD"/>
    <w:rsid w:val="001342E8"/>
    <w:rsid w:val="0013693B"/>
    <w:rsid w:val="001370AF"/>
    <w:rsid w:val="00137EEB"/>
    <w:rsid w:val="00141FED"/>
    <w:rsid w:val="00142C2D"/>
    <w:rsid w:val="001441E4"/>
    <w:rsid w:val="001445AF"/>
    <w:rsid w:val="00144F0D"/>
    <w:rsid w:val="001466B2"/>
    <w:rsid w:val="00147CC8"/>
    <w:rsid w:val="00150CFA"/>
    <w:rsid w:val="00152568"/>
    <w:rsid w:val="00153EAC"/>
    <w:rsid w:val="00154B34"/>
    <w:rsid w:val="0015562D"/>
    <w:rsid w:val="001573A7"/>
    <w:rsid w:val="001575C0"/>
    <w:rsid w:val="00162F3E"/>
    <w:rsid w:val="00164344"/>
    <w:rsid w:val="00164866"/>
    <w:rsid w:val="00164FAB"/>
    <w:rsid w:val="001666EE"/>
    <w:rsid w:val="00167B38"/>
    <w:rsid w:val="0017058F"/>
    <w:rsid w:val="00170B6E"/>
    <w:rsid w:val="0017272E"/>
    <w:rsid w:val="00172C3B"/>
    <w:rsid w:val="00172D86"/>
    <w:rsid w:val="0017374E"/>
    <w:rsid w:val="00175C5B"/>
    <w:rsid w:val="00175EE1"/>
    <w:rsid w:val="00176036"/>
    <w:rsid w:val="00176E92"/>
    <w:rsid w:val="00176EF5"/>
    <w:rsid w:val="00180614"/>
    <w:rsid w:val="001808AF"/>
    <w:rsid w:val="00181B90"/>
    <w:rsid w:val="00182BBE"/>
    <w:rsid w:val="00183734"/>
    <w:rsid w:val="00184B83"/>
    <w:rsid w:val="00184C90"/>
    <w:rsid w:val="0018750A"/>
    <w:rsid w:val="00187F54"/>
    <w:rsid w:val="001902AD"/>
    <w:rsid w:val="00190A09"/>
    <w:rsid w:val="00191972"/>
    <w:rsid w:val="00195B71"/>
    <w:rsid w:val="001A19D8"/>
    <w:rsid w:val="001A2C27"/>
    <w:rsid w:val="001A2C5D"/>
    <w:rsid w:val="001A3102"/>
    <w:rsid w:val="001A6B9B"/>
    <w:rsid w:val="001A7442"/>
    <w:rsid w:val="001B0E25"/>
    <w:rsid w:val="001B28C9"/>
    <w:rsid w:val="001B2DCB"/>
    <w:rsid w:val="001B3672"/>
    <w:rsid w:val="001B3754"/>
    <w:rsid w:val="001B3CFF"/>
    <w:rsid w:val="001B4265"/>
    <w:rsid w:val="001B6D13"/>
    <w:rsid w:val="001B7BEB"/>
    <w:rsid w:val="001C190F"/>
    <w:rsid w:val="001C1E92"/>
    <w:rsid w:val="001C2136"/>
    <w:rsid w:val="001C33B2"/>
    <w:rsid w:val="001C36A0"/>
    <w:rsid w:val="001C3EAE"/>
    <w:rsid w:val="001C5CCA"/>
    <w:rsid w:val="001C5DAE"/>
    <w:rsid w:val="001C76A5"/>
    <w:rsid w:val="001C7C32"/>
    <w:rsid w:val="001D2063"/>
    <w:rsid w:val="001D2ADE"/>
    <w:rsid w:val="001D472B"/>
    <w:rsid w:val="001D68B0"/>
    <w:rsid w:val="001D7990"/>
    <w:rsid w:val="001E0E0A"/>
    <w:rsid w:val="001E21DF"/>
    <w:rsid w:val="001E3FAA"/>
    <w:rsid w:val="001E58D0"/>
    <w:rsid w:val="001E5DFC"/>
    <w:rsid w:val="001E7111"/>
    <w:rsid w:val="001F04C7"/>
    <w:rsid w:val="001F2235"/>
    <w:rsid w:val="001F5204"/>
    <w:rsid w:val="001F5ADA"/>
    <w:rsid w:val="001F5E6A"/>
    <w:rsid w:val="001F6619"/>
    <w:rsid w:val="001F7093"/>
    <w:rsid w:val="001F78AB"/>
    <w:rsid w:val="002041A0"/>
    <w:rsid w:val="002046CA"/>
    <w:rsid w:val="002069D8"/>
    <w:rsid w:val="0020730A"/>
    <w:rsid w:val="002073AE"/>
    <w:rsid w:val="00210642"/>
    <w:rsid w:val="00210AB1"/>
    <w:rsid w:val="00210B42"/>
    <w:rsid w:val="00211C73"/>
    <w:rsid w:val="0021206F"/>
    <w:rsid w:val="00213500"/>
    <w:rsid w:val="002140F1"/>
    <w:rsid w:val="00214CC4"/>
    <w:rsid w:val="00215FB2"/>
    <w:rsid w:val="0021675B"/>
    <w:rsid w:val="00217161"/>
    <w:rsid w:val="00221781"/>
    <w:rsid w:val="002222EF"/>
    <w:rsid w:val="002233A5"/>
    <w:rsid w:val="00224841"/>
    <w:rsid w:val="00225E3F"/>
    <w:rsid w:val="00226C18"/>
    <w:rsid w:val="0022710C"/>
    <w:rsid w:val="00227284"/>
    <w:rsid w:val="00227366"/>
    <w:rsid w:val="00227AAE"/>
    <w:rsid w:val="00227B4A"/>
    <w:rsid w:val="0023273E"/>
    <w:rsid w:val="0023311A"/>
    <w:rsid w:val="0023329A"/>
    <w:rsid w:val="002339A6"/>
    <w:rsid w:val="00234C61"/>
    <w:rsid w:val="00234E06"/>
    <w:rsid w:val="00236B6F"/>
    <w:rsid w:val="00237265"/>
    <w:rsid w:val="0023770D"/>
    <w:rsid w:val="0023772D"/>
    <w:rsid w:val="002378F0"/>
    <w:rsid w:val="00240072"/>
    <w:rsid w:val="002425F2"/>
    <w:rsid w:val="00243C44"/>
    <w:rsid w:val="00243DD4"/>
    <w:rsid w:val="0024423F"/>
    <w:rsid w:val="00244FE7"/>
    <w:rsid w:val="00247648"/>
    <w:rsid w:val="002503F4"/>
    <w:rsid w:val="0025288D"/>
    <w:rsid w:val="00252A14"/>
    <w:rsid w:val="00253B25"/>
    <w:rsid w:val="00255A03"/>
    <w:rsid w:val="00263C55"/>
    <w:rsid w:val="002640D8"/>
    <w:rsid w:val="00265F4B"/>
    <w:rsid w:val="00266F9D"/>
    <w:rsid w:val="0026720E"/>
    <w:rsid w:val="00267584"/>
    <w:rsid w:val="002675A4"/>
    <w:rsid w:val="002709D6"/>
    <w:rsid w:val="00271015"/>
    <w:rsid w:val="00272C16"/>
    <w:rsid w:val="00274EEE"/>
    <w:rsid w:val="00275ED6"/>
    <w:rsid w:val="00276EEF"/>
    <w:rsid w:val="002779DF"/>
    <w:rsid w:val="00281EC4"/>
    <w:rsid w:val="00283D9F"/>
    <w:rsid w:val="00285F33"/>
    <w:rsid w:val="0028763E"/>
    <w:rsid w:val="0029078C"/>
    <w:rsid w:val="00290B12"/>
    <w:rsid w:val="00290FEC"/>
    <w:rsid w:val="0029158C"/>
    <w:rsid w:val="00293567"/>
    <w:rsid w:val="002938F1"/>
    <w:rsid w:val="00295ACC"/>
    <w:rsid w:val="002969B2"/>
    <w:rsid w:val="00296AA4"/>
    <w:rsid w:val="00297568"/>
    <w:rsid w:val="002A0503"/>
    <w:rsid w:val="002A292D"/>
    <w:rsid w:val="002A2D80"/>
    <w:rsid w:val="002A304C"/>
    <w:rsid w:val="002A36B0"/>
    <w:rsid w:val="002A398B"/>
    <w:rsid w:val="002A5651"/>
    <w:rsid w:val="002A5812"/>
    <w:rsid w:val="002A6303"/>
    <w:rsid w:val="002B067A"/>
    <w:rsid w:val="002B3A8B"/>
    <w:rsid w:val="002B4401"/>
    <w:rsid w:val="002B53EF"/>
    <w:rsid w:val="002B6245"/>
    <w:rsid w:val="002B671A"/>
    <w:rsid w:val="002C160E"/>
    <w:rsid w:val="002C1E52"/>
    <w:rsid w:val="002C2B68"/>
    <w:rsid w:val="002C3096"/>
    <w:rsid w:val="002C39EA"/>
    <w:rsid w:val="002D049C"/>
    <w:rsid w:val="002D0969"/>
    <w:rsid w:val="002D1692"/>
    <w:rsid w:val="002D1810"/>
    <w:rsid w:val="002D30DB"/>
    <w:rsid w:val="002D61E7"/>
    <w:rsid w:val="002E0215"/>
    <w:rsid w:val="002E03F3"/>
    <w:rsid w:val="002E043F"/>
    <w:rsid w:val="002E1C28"/>
    <w:rsid w:val="002E26C2"/>
    <w:rsid w:val="002E40CC"/>
    <w:rsid w:val="002E7553"/>
    <w:rsid w:val="002F01BD"/>
    <w:rsid w:val="002F2E5C"/>
    <w:rsid w:val="002F3529"/>
    <w:rsid w:val="002F512B"/>
    <w:rsid w:val="002F5567"/>
    <w:rsid w:val="002F5F54"/>
    <w:rsid w:val="002F685E"/>
    <w:rsid w:val="003045F9"/>
    <w:rsid w:val="003069CF"/>
    <w:rsid w:val="0030717E"/>
    <w:rsid w:val="00310026"/>
    <w:rsid w:val="00310821"/>
    <w:rsid w:val="00313EF4"/>
    <w:rsid w:val="00317CDD"/>
    <w:rsid w:val="00320A50"/>
    <w:rsid w:val="0032335B"/>
    <w:rsid w:val="00323984"/>
    <w:rsid w:val="003244FD"/>
    <w:rsid w:val="003246C5"/>
    <w:rsid w:val="00326DC7"/>
    <w:rsid w:val="003276F2"/>
    <w:rsid w:val="00331A95"/>
    <w:rsid w:val="00332436"/>
    <w:rsid w:val="00334408"/>
    <w:rsid w:val="003351DC"/>
    <w:rsid w:val="00340DAD"/>
    <w:rsid w:val="00342D1E"/>
    <w:rsid w:val="00343915"/>
    <w:rsid w:val="00343CF8"/>
    <w:rsid w:val="00345291"/>
    <w:rsid w:val="0034678D"/>
    <w:rsid w:val="00346F15"/>
    <w:rsid w:val="00350110"/>
    <w:rsid w:val="00350876"/>
    <w:rsid w:val="00350C45"/>
    <w:rsid w:val="00351A58"/>
    <w:rsid w:val="00352391"/>
    <w:rsid w:val="003528CA"/>
    <w:rsid w:val="0035366E"/>
    <w:rsid w:val="00354105"/>
    <w:rsid w:val="003541F0"/>
    <w:rsid w:val="00354D3D"/>
    <w:rsid w:val="00355393"/>
    <w:rsid w:val="003555C6"/>
    <w:rsid w:val="00357A54"/>
    <w:rsid w:val="00357E03"/>
    <w:rsid w:val="0036023C"/>
    <w:rsid w:val="0036064F"/>
    <w:rsid w:val="00362268"/>
    <w:rsid w:val="003624CE"/>
    <w:rsid w:val="00362C89"/>
    <w:rsid w:val="00364301"/>
    <w:rsid w:val="003654B1"/>
    <w:rsid w:val="003657E1"/>
    <w:rsid w:val="00366450"/>
    <w:rsid w:val="00367579"/>
    <w:rsid w:val="003676E2"/>
    <w:rsid w:val="00367D8F"/>
    <w:rsid w:val="00367F43"/>
    <w:rsid w:val="0037028C"/>
    <w:rsid w:val="0037221C"/>
    <w:rsid w:val="00372DFE"/>
    <w:rsid w:val="0037375D"/>
    <w:rsid w:val="00374A76"/>
    <w:rsid w:val="00375AAD"/>
    <w:rsid w:val="00375D67"/>
    <w:rsid w:val="003762EC"/>
    <w:rsid w:val="00377F5E"/>
    <w:rsid w:val="00380F5A"/>
    <w:rsid w:val="00381316"/>
    <w:rsid w:val="00381BC0"/>
    <w:rsid w:val="003834C9"/>
    <w:rsid w:val="00386004"/>
    <w:rsid w:val="00386DF0"/>
    <w:rsid w:val="00387C96"/>
    <w:rsid w:val="00390441"/>
    <w:rsid w:val="003907D3"/>
    <w:rsid w:val="00391E7E"/>
    <w:rsid w:val="0039286D"/>
    <w:rsid w:val="003935F3"/>
    <w:rsid w:val="0039465F"/>
    <w:rsid w:val="0039697A"/>
    <w:rsid w:val="00397015"/>
    <w:rsid w:val="003A0563"/>
    <w:rsid w:val="003A065E"/>
    <w:rsid w:val="003A0770"/>
    <w:rsid w:val="003A1534"/>
    <w:rsid w:val="003A2188"/>
    <w:rsid w:val="003A25D8"/>
    <w:rsid w:val="003A3250"/>
    <w:rsid w:val="003A4466"/>
    <w:rsid w:val="003A58EF"/>
    <w:rsid w:val="003A5BC7"/>
    <w:rsid w:val="003B0642"/>
    <w:rsid w:val="003B0704"/>
    <w:rsid w:val="003B09D0"/>
    <w:rsid w:val="003B3142"/>
    <w:rsid w:val="003B3620"/>
    <w:rsid w:val="003B3C50"/>
    <w:rsid w:val="003B47BF"/>
    <w:rsid w:val="003B563B"/>
    <w:rsid w:val="003B7471"/>
    <w:rsid w:val="003B7A29"/>
    <w:rsid w:val="003C0D9B"/>
    <w:rsid w:val="003C29C4"/>
    <w:rsid w:val="003C30DC"/>
    <w:rsid w:val="003C5CFB"/>
    <w:rsid w:val="003C728D"/>
    <w:rsid w:val="003C75D8"/>
    <w:rsid w:val="003D07F7"/>
    <w:rsid w:val="003D080F"/>
    <w:rsid w:val="003D14A9"/>
    <w:rsid w:val="003D2AA2"/>
    <w:rsid w:val="003D2CB9"/>
    <w:rsid w:val="003D3063"/>
    <w:rsid w:val="003D33BE"/>
    <w:rsid w:val="003D3707"/>
    <w:rsid w:val="003D3B07"/>
    <w:rsid w:val="003D486E"/>
    <w:rsid w:val="003E136A"/>
    <w:rsid w:val="003E2FAF"/>
    <w:rsid w:val="003E352A"/>
    <w:rsid w:val="003E3717"/>
    <w:rsid w:val="003E4A13"/>
    <w:rsid w:val="003E5FC8"/>
    <w:rsid w:val="003E7797"/>
    <w:rsid w:val="003F0DAB"/>
    <w:rsid w:val="003F1DD2"/>
    <w:rsid w:val="003F4822"/>
    <w:rsid w:val="003F4AEB"/>
    <w:rsid w:val="003F64C8"/>
    <w:rsid w:val="003F6CD0"/>
    <w:rsid w:val="003F720F"/>
    <w:rsid w:val="003F7E89"/>
    <w:rsid w:val="00400055"/>
    <w:rsid w:val="004028EE"/>
    <w:rsid w:val="00402E1E"/>
    <w:rsid w:val="004054D3"/>
    <w:rsid w:val="00407E49"/>
    <w:rsid w:val="00410891"/>
    <w:rsid w:val="00420370"/>
    <w:rsid w:val="004206E4"/>
    <w:rsid w:val="00424073"/>
    <w:rsid w:val="00425CAD"/>
    <w:rsid w:val="00427094"/>
    <w:rsid w:val="00427BD8"/>
    <w:rsid w:val="00430D09"/>
    <w:rsid w:val="004319AC"/>
    <w:rsid w:val="00431FA8"/>
    <w:rsid w:val="0043250C"/>
    <w:rsid w:val="00432BF8"/>
    <w:rsid w:val="00433602"/>
    <w:rsid w:val="00434FAB"/>
    <w:rsid w:val="004353A2"/>
    <w:rsid w:val="004359A4"/>
    <w:rsid w:val="00435F08"/>
    <w:rsid w:val="00435F98"/>
    <w:rsid w:val="004403FF"/>
    <w:rsid w:val="00440400"/>
    <w:rsid w:val="0044066A"/>
    <w:rsid w:val="0044174A"/>
    <w:rsid w:val="00441BF5"/>
    <w:rsid w:val="0044531F"/>
    <w:rsid w:val="004464E5"/>
    <w:rsid w:val="00447B5D"/>
    <w:rsid w:val="00447C97"/>
    <w:rsid w:val="00447E8D"/>
    <w:rsid w:val="00447F78"/>
    <w:rsid w:val="00450AC1"/>
    <w:rsid w:val="00450CEA"/>
    <w:rsid w:val="00452AFA"/>
    <w:rsid w:val="00452B83"/>
    <w:rsid w:val="004563A3"/>
    <w:rsid w:val="00456781"/>
    <w:rsid w:val="00462171"/>
    <w:rsid w:val="004625F3"/>
    <w:rsid w:val="0046282A"/>
    <w:rsid w:val="00462A13"/>
    <w:rsid w:val="00462D38"/>
    <w:rsid w:val="0046388C"/>
    <w:rsid w:val="00464A32"/>
    <w:rsid w:val="0046543B"/>
    <w:rsid w:val="004675F2"/>
    <w:rsid w:val="00470364"/>
    <w:rsid w:val="00472ED2"/>
    <w:rsid w:val="004745D9"/>
    <w:rsid w:val="00476E05"/>
    <w:rsid w:val="00476EC8"/>
    <w:rsid w:val="0048044F"/>
    <w:rsid w:val="00480ECE"/>
    <w:rsid w:val="00482CEF"/>
    <w:rsid w:val="00484012"/>
    <w:rsid w:val="0048698D"/>
    <w:rsid w:val="00490715"/>
    <w:rsid w:val="0049112C"/>
    <w:rsid w:val="00491704"/>
    <w:rsid w:val="00493671"/>
    <w:rsid w:val="004937B6"/>
    <w:rsid w:val="00494A83"/>
    <w:rsid w:val="0049503D"/>
    <w:rsid w:val="004969F8"/>
    <w:rsid w:val="00497C1F"/>
    <w:rsid w:val="004A05AC"/>
    <w:rsid w:val="004A15F7"/>
    <w:rsid w:val="004A2371"/>
    <w:rsid w:val="004A2FEC"/>
    <w:rsid w:val="004A3545"/>
    <w:rsid w:val="004A3FE0"/>
    <w:rsid w:val="004B0E40"/>
    <w:rsid w:val="004B0E67"/>
    <w:rsid w:val="004B3BC5"/>
    <w:rsid w:val="004B4164"/>
    <w:rsid w:val="004B5928"/>
    <w:rsid w:val="004B7A16"/>
    <w:rsid w:val="004C22B1"/>
    <w:rsid w:val="004C40A9"/>
    <w:rsid w:val="004C542A"/>
    <w:rsid w:val="004C5621"/>
    <w:rsid w:val="004D1765"/>
    <w:rsid w:val="004D279F"/>
    <w:rsid w:val="004D3540"/>
    <w:rsid w:val="004D42CE"/>
    <w:rsid w:val="004D494D"/>
    <w:rsid w:val="004D4EA1"/>
    <w:rsid w:val="004D5ED4"/>
    <w:rsid w:val="004D6942"/>
    <w:rsid w:val="004D75E9"/>
    <w:rsid w:val="004E140A"/>
    <w:rsid w:val="004E1754"/>
    <w:rsid w:val="004E357C"/>
    <w:rsid w:val="004E505E"/>
    <w:rsid w:val="004E5B97"/>
    <w:rsid w:val="004F0033"/>
    <w:rsid w:val="004F016A"/>
    <w:rsid w:val="004F2726"/>
    <w:rsid w:val="004F6B40"/>
    <w:rsid w:val="004F7776"/>
    <w:rsid w:val="004F7CD1"/>
    <w:rsid w:val="005025E2"/>
    <w:rsid w:val="00503872"/>
    <w:rsid w:val="005065C7"/>
    <w:rsid w:val="00506E25"/>
    <w:rsid w:val="00507A39"/>
    <w:rsid w:val="00510A1B"/>
    <w:rsid w:val="0051387D"/>
    <w:rsid w:val="00513AE5"/>
    <w:rsid w:val="00520C62"/>
    <w:rsid w:val="005212A6"/>
    <w:rsid w:val="005213C3"/>
    <w:rsid w:val="0052156E"/>
    <w:rsid w:val="005218EA"/>
    <w:rsid w:val="00523C95"/>
    <w:rsid w:val="00525E49"/>
    <w:rsid w:val="005271AD"/>
    <w:rsid w:val="00527456"/>
    <w:rsid w:val="00530450"/>
    <w:rsid w:val="00530C1A"/>
    <w:rsid w:val="00531A78"/>
    <w:rsid w:val="00533FC7"/>
    <w:rsid w:val="00534139"/>
    <w:rsid w:val="00534EB6"/>
    <w:rsid w:val="00535021"/>
    <w:rsid w:val="00536B42"/>
    <w:rsid w:val="005372E2"/>
    <w:rsid w:val="00537976"/>
    <w:rsid w:val="00537B59"/>
    <w:rsid w:val="00540DAA"/>
    <w:rsid w:val="00542DB5"/>
    <w:rsid w:val="0054336C"/>
    <w:rsid w:val="00545354"/>
    <w:rsid w:val="00550BA5"/>
    <w:rsid w:val="005519E8"/>
    <w:rsid w:val="00554939"/>
    <w:rsid w:val="005550E5"/>
    <w:rsid w:val="005575B5"/>
    <w:rsid w:val="005607DD"/>
    <w:rsid w:val="00561009"/>
    <w:rsid w:val="0056122B"/>
    <w:rsid w:val="00562325"/>
    <w:rsid w:val="00567EAC"/>
    <w:rsid w:val="00571E8D"/>
    <w:rsid w:val="005761DB"/>
    <w:rsid w:val="0058238A"/>
    <w:rsid w:val="00585C07"/>
    <w:rsid w:val="005917F5"/>
    <w:rsid w:val="0059276E"/>
    <w:rsid w:val="00592B9D"/>
    <w:rsid w:val="005950F3"/>
    <w:rsid w:val="005A0F20"/>
    <w:rsid w:val="005A24E0"/>
    <w:rsid w:val="005A4607"/>
    <w:rsid w:val="005A4617"/>
    <w:rsid w:val="005A61A3"/>
    <w:rsid w:val="005A656A"/>
    <w:rsid w:val="005B1FAB"/>
    <w:rsid w:val="005B209B"/>
    <w:rsid w:val="005B22B5"/>
    <w:rsid w:val="005B34CD"/>
    <w:rsid w:val="005B35DF"/>
    <w:rsid w:val="005B3A0C"/>
    <w:rsid w:val="005B3B8F"/>
    <w:rsid w:val="005B691F"/>
    <w:rsid w:val="005B6FFB"/>
    <w:rsid w:val="005B7180"/>
    <w:rsid w:val="005B7466"/>
    <w:rsid w:val="005B7731"/>
    <w:rsid w:val="005C0AAE"/>
    <w:rsid w:val="005C214A"/>
    <w:rsid w:val="005C2927"/>
    <w:rsid w:val="005C40D0"/>
    <w:rsid w:val="005C428D"/>
    <w:rsid w:val="005C53AE"/>
    <w:rsid w:val="005C5549"/>
    <w:rsid w:val="005C563C"/>
    <w:rsid w:val="005C5F25"/>
    <w:rsid w:val="005D0FEB"/>
    <w:rsid w:val="005D18E4"/>
    <w:rsid w:val="005D4421"/>
    <w:rsid w:val="005D53E1"/>
    <w:rsid w:val="005D743B"/>
    <w:rsid w:val="005D7A00"/>
    <w:rsid w:val="005E03FC"/>
    <w:rsid w:val="005E0880"/>
    <w:rsid w:val="005E0A47"/>
    <w:rsid w:val="005E201E"/>
    <w:rsid w:val="005E5E34"/>
    <w:rsid w:val="005E6DC4"/>
    <w:rsid w:val="005E780E"/>
    <w:rsid w:val="005F2393"/>
    <w:rsid w:val="005F3D5D"/>
    <w:rsid w:val="005F44E6"/>
    <w:rsid w:val="005F5615"/>
    <w:rsid w:val="005F6733"/>
    <w:rsid w:val="005F6FF8"/>
    <w:rsid w:val="006011E6"/>
    <w:rsid w:val="00606A46"/>
    <w:rsid w:val="0060721E"/>
    <w:rsid w:val="006072DE"/>
    <w:rsid w:val="00607990"/>
    <w:rsid w:val="006102DB"/>
    <w:rsid w:val="006105C5"/>
    <w:rsid w:val="00612B84"/>
    <w:rsid w:val="00612FCD"/>
    <w:rsid w:val="00612FD6"/>
    <w:rsid w:val="00613DD7"/>
    <w:rsid w:val="006158D1"/>
    <w:rsid w:val="00616300"/>
    <w:rsid w:val="00617536"/>
    <w:rsid w:val="00620020"/>
    <w:rsid w:val="006204DE"/>
    <w:rsid w:val="00620719"/>
    <w:rsid w:val="00620B05"/>
    <w:rsid w:val="00621682"/>
    <w:rsid w:val="00626A54"/>
    <w:rsid w:val="006301F7"/>
    <w:rsid w:val="00630365"/>
    <w:rsid w:val="00633D06"/>
    <w:rsid w:val="00634981"/>
    <w:rsid w:val="006352CC"/>
    <w:rsid w:val="0064089E"/>
    <w:rsid w:val="00641A94"/>
    <w:rsid w:val="0064252B"/>
    <w:rsid w:val="00642608"/>
    <w:rsid w:val="00643E7A"/>
    <w:rsid w:val="00644FC2"/>
    <w:rsid w:val="006452D1"/>
    <w:rsid w:val="0064573E"/>
    <w:rsid w:val="00646E80"/>
    <w:rsid w:val="00646F0F"/>
    <w:rsid w:val="00647107"/>
    <w:rsid w:val="006471B5"/>
    <w:rsid w:val="00651DEA"/>
    <w:rsid w:val="00654BA0"/>
    <w:rsid w:val="00654E6C"/>
    <w:rsid w:val="00655E7C"/>
    <w:rsid w:val="00656FD6"/>
    <w:rsid w:val="0065707B"/>
    <w:rsid w:val="00660B32"/>
    <w:rsid w:val="00662A95"/>
    <w:rsid w:val="00662FD6"/>
    <w:rsid w:val="0066318B"/>
    <w:rsid w:val="006644F6"/>
    <w:rsid w:val="00664DF0"/>
    <w:rsid w:val="00665E0E"/>
    <w:rsid w:val="00666693"/>
    <w:rsid w:val="0067111C"/>
    <w:rsid w:val="00671C90"/>
    <w:rsid w:val="0067277E"/>
    <w:rsid w:val="00672BE7"/>
    <w:rsid w:val="006740A4"/>
    <w:rsid w:val="0067487F"/>
    <w:rsid w:val="00675917"/>
    <w:rsid w:val="00676066"/>
    <w:rsid w:val="00677317"/>
    <w:rsid w:val="0068121B"/>
    <w:rsid w:val="006829D0"/>
    <w:rsid w:val="00682F0C"/>
    <w:rsid w:val="00684C2F"/>
    <w:rsid w:val="00685592"/>
    <w:rsid w:val="00686C7C"/>
    <w:rsid w:val="0068730A"/>
    <w:rsid w:val="00690B6A"/>
    <w:rsid w:val="006929B2"/>
    <w:rsid w:val="006929C2"/>
    <w:rsid w:val="00692EB6"/>
    <w:rsid w:val="006939C2"/>
    <w:rsid w:val="006965C6"/>
    <w:rsid w:val="006976F4"/>
    <w:rsid w:val="006A23E3"/>
    <w:rsid w:val="006A5E8C"/>
    <w:rsid w:val="006A63EA"/>
    <w:rsid w:val="006A6BB9"/>
    <w:rsid w:val="006A73E4"/>
    <w:rsid w:val="006A78AF"/>
    <w:rsid w:val="006A7947"/>
    <w:rsid w:val="006B0B2C"/>
    <w:rsid w:val="006B1E52"/>
    <w:rsid w:val="006B4750"/>
    <w:rsid w:val="006B4D7C"/>
    <w:rsid w:val="006B573C"/>
    <w:rsid w:val="006B65BC"/>
    <w:rsid w:val="006C199E"/>
    <w:rsid w:val="006C1A1C"/>
    <w:rsid w:val="006C40E6"/>
    <w:rsid w:val="006C4F60"/>
    <w:rsid w:val="006C547B"/>
    <w:rsid w:val="006C5F48"/>
    <w:rsid w:val="006C7B80"/>
    <w:rsid w:val="006D0701"/>
    <w:rsid w:val="006D15D8"/>
    <w:rsid w:val="006D25DE"/>
    <w:rsid w:val="006D4652"/>
    <w:rsid w:val="006D49B0"/>
    <w:rsid w:val="006D5E19"/>
    <w:rsid w:val="006D6B58"/>
    <w:rsid w:val="006D7681"/>
    <w:rsid w:val="006E2A70"/>
    <w:rsid w:val="006E51B0"/>
    <w:rsid w:val="006E62DB"/>
    <w:rsid w:val="006F1F28"/>
    <w:rsid w:val="006F26DD"/>
    <w:rsid w:val="006F43DE"/>
    <w:rsid w:val="006F6C01"/>
    <w:rsid w:val="0070144E"/>
    <w:rsid w:val="00704158"/>
    <w:rsid w:val="00705F64"/>
    <w:rsid w:val="00710A5F"/>
    <w:rsid w:val="00711DA4"/>
    <w:rsid w:val="00712C43"/>
    <w:rsid w:val="007130BC"/>
    <w:rsid w:val="00714B87"/>
    <w:rsid w:val="00717682"/>
    <w:rsid w:val="00720FCC"/>
    <w:rsid w:val="00720FF2"/>
    <w:rsid w:val="00721EF3"/>
    <w:rsid w:val="00722B0D"/>
    <w:rsid w:val="007234C5"/>
    <w:rsid w:val="00727172"/>
    <w:rsid w:val="00732852"/>
    <w:rsid w:val="00733979"/>
    <w:rsid w:val="007345B1"/>
    <w:rsid w:val="00737556"/>
    <w:rsid w:val="007377EE"/>
    <w:rsid w:val="007404C1"/>
    <w:rsid w:val="00741F84"/>
    <w:rsid w:val="00745857"/>
    <w:rsid w:val="00745A0B"/>
    <w:rsid w:val="00745C18"/>
    <w:rsid w:val="00746788"/>
    <w:rsid w:val="0074725B"/>
    <w:rsid w:val="00747CD1"/>
    <w:rsid w:val="007526B6"/>
    <w:rsid w:val="00756C77"/>
    <w:rsid w:val="007570E9"/>
    <w:rsid w:val="00757FC3"/>
    <w:rsid w:val="00761F2F"/>
    <w:rsid w:val="00764FB1"/>
    <w:rsid w:val="00766DFA"/>
    <w:rsid w:val="00770313"/>
    <w:rsid w:val="00772315"/>
    <w:rsid w:val="00773566"/>
    <w:rsid w:val="00781648"/>
    <w:rsid w:val="0078451F"/>
    <w:rsid w:val="00787444"/>
    <w:rsid w:val="007879D0"/>
    <w:rsid w:val="0079229D"/>
    <w:rsid w:val="00793A38"/>
    <w:rsid w:val="00793FFE"/>
    <w:rsid w:val="00795B3D"/>
    <w:rsid w:val="007965A2"/>
    <w:rsid w:val="00797719"/>
    <w:rsid w:val="00797ACD"/>
    <w:rsid w:val="007A0102"/>
    <w:rsid w:val="007A02BF"/>
    <w:rsid w:val="007A1A95"/>
    <w:rsid w:val="007A2E87"/>
    <w:rsid w:val="007A3792"/>
    <w:rsid w:val="007A3B34"/>
    <w:rsid w:val="007B08D8"/>
    <w:rsid w:val="007B0E4B"/>
    <w:rsid w:val="007B17EB"/>
    <w:rsid w:val="007B3386"/>
    <w:rsid w:val="007B3F69"/>
    <w:rsid w:val="007B41B5"/>
    <w:rsid w:val="007C097D"/>
    <w:rsid w:val="007C0D1B"/>
    <w:rsid w:val="007C16D4"/>
    <w:rsid w:val="007C2C74"/>
    <w:rsid w:val="007C2F77"/>
    <w:rsid w:val="007C31EB"/>
    <w:rsid w:val="007C5523"/>
    <w:rsid w:val="007C610A"/>
    <w:rsid w:val="007C68C2"/>
    <w:rsid w:val="007C78CC"/>
    <w:rsid w:val="007C79F9"/>
    <w:rsid w:val="007D09E5"/>
    <w:rsid w:val="007D0EF0"/>
    <w:rsid w:val="007D2166"/>
    <w:rsid w:val="007D2DDD"/>
    <w:rsid w:val="007D5919"/>
    <w:rsid w:val="007D77D9"/>
    <w:rsid w:val="007E0C50"/>
    <w:rsid w:val="007E0E9C"/>
    <w:rsid w:val="007E1257"/>
    <w:rsid w:val="007E1510"/>
    <w:rsid w:val="007E1A2A"/>
    <w:rsid w:val="007E20E4"/>
    <w:rsid w:val="007E3497"/>
    <w:rsid w:val="007E39A8"/>
    <w:rsid w:val="007E4AB7"/>
    <w:rsid w:val="007E52FD"/>
    <w:rsid w:val="007E6576"/>
    <w:rsid w:val="007F10B9"/>
    <w:rsid w:val="007F3C12"/>
    <w:rsid w:val="007F3C6A"/>
    <w:rsid w:val="007F663A"/>
    <w:rsid w:val="008000CD"/>
    <w:rsid w:val="00800B9B"/>
    <w:rsid w:val="00803D04"/>
    <w:rsid w:val="00803FA9"/>
    <w:rsid w:val="00804532"/>
    <w:rsid w:val="008055AF"/>
    <w:rsid w:val="00807DF0"/>
    <w:rsid w:val="0081152E"/>
    <w:rsid w:val="0081315D"/>
    <w:rsid w:val="0081452D"/>
    <w:rsid w:val="008178F7"/>
    <w:rsid w:val="0082086A"/>
    <w:rsid w:val="00822BEF"/>
    <w:rsid w:val="0082342A"/>
    <w:rsid w:val="00824499"/>
    <w:rsid w:val="00824C9E"/>
    <w:rsid w:val="008256B2"/>
    <w:rsid w:val="00826253"/>
    <w:rsid w:val="00830BEA"/>
    <w:rsid w:val="00832B95"/>
    <w:rsid w:val="00833DAF"/>
    <w:rsid w:val="00834A4E"/>
    <w:rsid w:val="0083626B"/>
    <w:rsid w:val="0083705F"/>
    <w:rsid w:val="00841603"/>
    <w:rsid w:val="00841C7E"/>
    <w:rsid w:val="008432BB"/>
    <w:rsid w:val="00843EB3"/>
    <w:rsid w:val="00843EE4"/>
    <w:rsid w:val="00846055"/>
    <w:rsid w:val="00850AE3"/>
    <w:rsid w:val="008511C5"/>
    <w:rsid w:val="0085174C"/>
    <w:rsid w:val="0085216F"/>
    <w:rsid w:val="008525BD"/>
    <w:rsid w:val="00855C2B"/>
    <w:rsid w:val="00855CC9"/>
    <w:rsid w:val="008607C4"/>
    <w:rsid w:val="00860936"/>
    <w:rsid w:val="00861D36"/>
    <w:rsid w:val="008621E2"/>
    <w:rsid w:val="0086226A"/>
    <w:rsid w:val="008626F5"/>
    <w:rsid w:val="00866CA4"/>
    <w:rsid w:val="00870E23"/>
    <w:rsid w:val="00870F68"/>
    <w:rsid w:val="00871758"/>
    <w:rsid w:val="008718FB"/>
    <w:rsid w:val="0087217F"/>
    <w:rsid w:val="00872DD6"/>
    <w:rsid w:val="008735EA"/>
    <w:rsid w:val="00873FF5"/>
    <w:rsid w:val="008759E0"/>
    <w:rsid w:val="00877106"/>
    <w:rsid w:val="008779F3"/>
    <w:rsid w:val="00877F30"/>
    <w:rsid w:val="00880DD9"/>
    <w:rsid w:val="00881EF1"/>
    <w:rsid w:val="0088301C"/>
    <w:rsid w:val="00883EEE"/>
    <w:rsid w:val="00884065"/>
    <w:rsid w:val="0088530B"/>
    <w:rsid w:val="0088566B"/>
    <w:rsid w:val="00886060"/>
    <w:rsid w:val="008879C4"/>
    <w:rsid w:val="0089065B"/>
    <w:rsid w:val="00890791"/>
    <w:rsid w:val="00892399"/>
    <w:rsid w:val="00892E78"/>
    <w:rsid w:val="00894AD8"/>
    <w:rsid w:val="008979E5"/>
    <w:rsid w:val="008A0B23"/>
    <w:rsid w:val="008A0C83"/>
    <w:rsid w:val="008A0EC3"/>
    <w:rsid w:val="008A10FF"/>
    <w:rsid w:val="008A134B"/>
    <w:rsid w:val="008A3574"/>
    <w:rsid w:val="008A37E4"/>
    <w:rsid w:val="008A3BA9"/>
    <w:rsid w:val="008A3D8B"/>
    <w:rsid w:val="008A3DFF"/>
    <w:rsid w:val="008A50FB"/>
    <w:rsid w:val="008B00FE"/>
    <w:rsid w:val="008B1DEB"/>
    <w:rsid w:val="008B1F7D"/>
    <w:rsid w:val="008B1FD4"/>
    <w:rsid w:val="008B3796"/>
    <w:rsid w:val="008B3CCC"/>
    <w:rsid w:val="008B55D8"/>
    <w:rsid w:val="008B628D"/>
    <w:rsid w:val="008C0971"/>
    <w:rsid w:val="008C3E60"/>
    <w:rsid w:val="008C5275"/>
    <w:rsid w:val="008C5539"/>
    <w:rsid w:val="008C5581"/>
    <w:rsid w:val="008C5809"/>
    <w:rsid w:val="008C5A1C"/>
    <w:rsid w:val="008C674D"/>
    <w:rsid w:val="008C6EC1"/>
    <w:rsid w:val="008D21DC"/>
    <w:rsid w:val="008D30DE"/>
    <w:rsid w:val="008D34A7"/>
    <w:rsid w:val="008D510A"/>
    <w:rsid w:val="008D5FEB"/>
    <w:rsid w:val="008E0389"/>
    <w:rsid w:val="008E0549"/>
    <w:rsid w:val="008E292C"/>
    <w:rsid w:val="008E3BE9"/>
    <w:rsid w:val="008E3E7B"/>
    <w:rsid w:val="008E426E"/>
    <w:rsid w:val="008E4401"/>
    <w:rsid w:val="008E4C4A"/>
    <w:rsid w:val="008E57F1"/>
    <w:rsid w:val="008E654F"/>
    <w:rsid w:val="008E7D63"/>
    <w:rsid w:val="008F1856"/>
    <w:rsid w:val="008F2320"/>
    <w:rsid w:val="008F2B96"/>
    <w:rsid w:val="008F7E1B"/>
    <w:rsid w:val="00900E74"/>
    <w:rsid w:val="00904F89"/>
    <w:rsid w:val="00905233"/>
    <w:rsid w:val="009059A0"/>
    <w:rsid w:val="00910EB2"/>
    <w:rsid w:val="009112B3"/>
    <w:rsid w:val="0091164A"/>
    <w:rsid w:val="00917834"/>
    <w:rsid w:val="00920298"/>
    <w:rsid w:val="0092031A"/>
    <w:rsid w:val="0092166C"/>
    <w:rsid w:val="0092225E"/>
    <w:rsid w:val="009225FB"/>
    <w:rsid w:val="00922A12"/>
    <w:rsid w:val="00923433"/>
    <w:rsid w:val="00924325"/>
    <w:rsid w:val="00925285"/>
    <w:rsid w:val="00927616"/>
    <w:rsid w:val="009301B1"/>
    <w:rsid w:val="00932AF7"/>
    <w:rsid w:val="0093363D"/>
    <w:rsid w:val="00935A77"/>
    <w:rsid w:val="00936319"/>
    <w:rsid w:val="009365CA"/>
    <w:rsid w:val="00936A43"/>
    <w:rsid w:val="009421EB"/>
    <w:rsid w:val="0094237E"/>
    <w:rsid w:val="00943B61"/>
    <w:rsid w:val="00943CD0"/>
    <w:rsid w:val="00944EC2"/>
    <w:rsid w:val="0094661C"/>
    <w:rsid w:val="00946F58"/>
    <w:rsid w:val="0094748F"/>
    <w:rsid w:val="009478DF"/>
    <w:rsid w:val="00950036"/>
    <w:rsid w:val="00950E54"/>
    <w:rsid w:val="009511D9"/>
    <w:rsid w:val="0095350B"/>
    <w:rsid w:val="00954230"/>
    <w:rsid w:val="00954BFA"/>
    <w:rsid w:val="00955F27"/>
    <w:rsid w:val="00955FDA"/>
    <w:rsid w:val="009567DA"/>
    <w:rsid w:val="00961FB9"/>
    <w:rsid w:val="00962DAF"/>
    <w:rsid w:val="00964F1D"/>
    <w:rsid w:val="009667A1"/>
    <w:rsid w:val="00971BC1"/>
    <w:rsid w:val="0097293B"/>
    <w:rsid w:val="00972953"/>
    <w:rsid w:val="00975833"/>
    <w:rsid w:val="00975D0C"/>
    <w:rsid w:val="00975F18"/>
    <w:rsid w:val="0098039A"/>
    <w:rsid w:val="0098134D"/>
    <w:rsid w:val="0098173A"/>
    <w:rsid w:val="0098261F"/>
    <w:rsid w:val="00985573"/>
    <w:rsid w:val="009872A9"/>
    <w:rsid w:val="00987D91"/>
    <w:rsid w:val="00994019"/>
    <w:rsid w:val="00994BFB"/>
    <w:rsid w:val="0099511D"/>
    <w:rsid w:val="00996D82"/>
    <w:rsid w:val="009A0E58"/>
    <w:rsid w:val="009A50C4"/>
    <w:rsid w:val="009A6675"/>
    <w:rsid w:val="009B07EC"/>
    <w:rsid w:val="009B0A13"/>
    <w:rsid w:val="009B4FD6"/>
    <w:rsid w:val="009B503D"/>
    <w:rsid w:val="009B624C"/>
    <w:rsid w:val="009B63D3"/>
    <w:rsid w:val="009C3676"/>
    <w:rsid w:val="009C542F"/>
    <w:rsid w:val="009C71A3"/>
    <w:rsid w:val="009D0EB5"/>
    <w:rsid w:val="009D13D7"/>
    <w:rsid w:val="009D1743"/>
    <w:rsid w:val="009D1C19"/>
    <w:rsid w:val="009D62C3"/>
    <w:rsid w:val="009D6AA3"/>
    <w:rsid w:val="009D757F"/>
    <w:rsid w:val="009D7A79"/>
    <w:rsid w:val="009D7A85"/>
    <w:rsid w:val="009E02AB"/>
    <w:rsid w:val="009E0CA5"/>
    <w:rsid w:val="009E2EC2"/>
    <w:rsid w:val="009E3E6E"/>
    <w:rsid w:val="009E5A29"/>
    <w:rsid w:val="009E60BD"/>
    <w:rsid w:val="009E64DA"/>
    <w:rsid w:val="009E696F"/>
    <w:rsid w:val="009E6F34"/>
    <w:rsid w:val="009E6FC0"/>
    <w:rsid w:val="009E70F3"/>
    <w:rsid w:val="009E722A"/>
    <w:rsid w:val="009F072A"/>
    <w:rsid w:val="009F09F7"/>
    <w:rsid w:val="009F0B12"/>
    <w:rsid w:val="009F461A"/>
    <w:rsid w:val="009F5B8A"/>
    <w:rsid w:val="009F7D69"/>
    <w:rsid w:val="00A007D0"/>
    <w:rsid w:val="00A02593"/>
    <w:rsid w:val="00A042A8"/>
    <w:rsid w:val="00A04458"/>
    <w:rsid w:val="00A04F6B"/>
    <w:rsid w:val="00A05F7C"/>
    <w:rsid w:val="00A06EAE"/>
    <w:rsid w:val="00A0761A"/>
    <w:rsid w:val="00A10E47"/>
    <w:rsid w:val="00A123E9"/>
    <w:rsid w:val="00A130BD"/>
    <w:rsid w:val="00A133AA"/>
    <w:rsid w:val="00A1348F"/>
    <w:rsid w:val="00A1640A"/>
    <w:rsid w:val="00A16A5C"/>
    <w:rsid w:val="00A209C1"/>
    <w:rsid w:val="00A210EC"/>
    <w:rsid w:val="00A215D9"/>
    <w:rsid w:val="00A21B87"/>
    <w:rsid w:val="00A21E27"/>
    <w:rsid w:val="00A2450B"/>
    <w:rsid w:val="00A250E3"/>
    <w:rsid w:val="00A260DF"/>
    <w:rsid w:val="00A27A61"/>
    <w:rsid w:val="00A30B26"/>
    <w:rsid w:val="00A30EC0"/>
    <w:rsid w:val="00A31070"/>
    <w:rsid w:val="00A31181"/>
    <w:rsid w:val="00A3396D"/>
    <w:rsid w:val="00A33D42"/>
    <w:rsid w:val="00A365C7"/>
    <w:rsid w:val="00A4175C"/>
    <w:rsid w:val="00A426D2"/>
    <w:rsid w:val="00A4281F"/>
    <w:rsid w:val="00A45D80"/>
    <w:rsid w:val="00A51DC7"/>
    <w:rsid w:val="00A537D4"/>
    <w:rsid w:val="00A560B3"/>
    <w:rsid w:val="00A56605"/>
    <w:rsid w:val="00A56A3E"/>
    <w:rsid w:val="00A56FF9"/>
    <w:rsid w:val="00A60781"/>
    <w:rsid w:val="00A60C75"/>
    <w:rsid w:val="00A620CD"/>
    <w:rsid w:val="00A63A3D"/>
    <w:rsid w:val="00A6498F"/>
    <w:rsid w:val="00A64D2D"/>
    <w:rsid w:val="00A65A95"/>
    <w:rsid w:val="00A65FD9"/>
    <w:rsid w:val="00A66991"/>
    <w:rsid w:val="00A671DE"/>
    <w:rsid w:val="00A705B7"/>
    <w:rsid w:val="00A71410"/>
    <w:rsid w:val="00A726BB"/>
    <w:rsid w:val="00A7758C"/>
    <w:rsid w:val="00A8008D"/>
    <w:rsid w:val="00A80B88"/>
    <w:rsid w:val="00A82BDE"/>
    <w:rsid w:val="00A8300F"/>
    <w:rsid w:val="00A84007"/>
    <w:rsid w:val="00A8660F"/>
    <w:rsid w:val="00A90D9A"/>
    <w:rsid w:val="00A91573"/>
    <w:rsid w:val="00A9261A"/>
    <w:rsid w:val="00A9353B"/>
    <w:rsid w:val="00A95359"/>
    <w:rsid w:val="00A954D8"/>
    <w:rsid w:val="00A96031"/>
    <w:rsid w:val="00AA30C9"/>
    <w:rsid w:val="00AA4090"/>
    <w:rsid w:val="00AA4160"/>
    <w:rsid w:val="00AA484F"/>
    <w:rsid w:val="00AB2C9C"/>
    <w:rsid w:val="00AB4297"/>
    <w:rsid w:val="00AB6419"/>
    <w:rsid w:val="00AB7A8E"/>
    <w:rsid w:val="00AB7C6A"/>
    <w:rsid w:val="00AC15CB"/>
    <w:rsid w:val="00AC23AE"/>
    <w:rsid w:val="00AC5681"/>
    <w:rsid w:val="00AC5B76"/>
    <w:rsid w:val="00AC5DBB"/>
    <w:rsid w:val="00AC7CE1"/>
    <w:rsid w:val="00AD0A0E"/>
    <w:rsid w:val="00AD177D"/>
    <w:rsid w:val="00AD279D"/>
    <w:rsid w:val="00AD2BD6"/>
    <w:rsid w:val="00AD2E50"/>
    <w:rsid w:val="00AD2FF0"/>
    <w:rsid w:val="00AD36C7"/>
    <w:rsid w:val="00AD3F7B"/>
    <w:rsid w:val="00AD4300"/>
    <w:rsid w:val="00AD4B7C"/>
    <w:rsid w:val="00AD6296"/>
    <w:rsid w:val="00AD633C"/>
    <w:rsid w:val="00AE0264"/>
    <w:rsid w:val="00AE0EB8"/>
    <w:rsid w:val="00AE30DE"/>
    <w:rsid w:val="00AE40C3"/>
    <w:rsid w:val="00AE4F66"/>
    <w:rsid w:val="00AE77D9"/>
    <w:rsid w:val="00AF0919"/>
    <w:rsid w:val="00AF145E"/>
    <w:rsid w:val="00AF1A71"/>
    <w:rsid w:val="00AF1C69"/>
    <w:rsid w:val="00AF25C7"/>
    <w:rsid w:val="00AF2F62"/>
    <w:rsid w:val="00AF3397"/>
    <w:rsid w:val="00AF3DC6"/>
    <w:rsid w:val="00AF72F5"/>
    <w:rsid w:val="00B04A2A"/>
    <w:rsid w:val="00B1186D"/>
    <w:rsid w:val="00B119E3"/>
    <w:rsid w:val="00B1304F"/>
    <w:rsid w:val="00B14A0B"/>
    <w:rsid w:val="00B14D15"/>
    <w:rsid w:val="00B15820"/>
    <w:rsid w:val="00B15FC8"/>
    <w:rsid w:val="00B1762A"/>
    <w:rsid w:val="00B2011C"/>
    <w:rsid w:val="00B20841"/>
    <w:rsid w:val="00B2108B"/>
    <w:rsid w:val="00B210CE"/>
    <w:rsid w:val="00B224A2"/>
    <w:rsid w:val="00B245DA"/>
    <w:rsid w:val="00B27DC0"/>
    <w:rsid w:val="00B31177"/>
    <w:rsid w:val="00B34125"/>
    <w:rsid w:val="00B344CF"/>
    <w:rsid w:val="00B401EB"/>
    <w:rsid w:val="00B402CE"/>
    <w:rsid w:val="00B415F9"/>
    <w:rsid w:val="00B42A41"/>
    <w:rsid w:val="00B42B4D"/>
    <w:rsid w:val="00B446BD"/>
    <w:rsid w:val="00B45E6A"/>
    <w:rsid w:val="00B476CF"/>
    <w:rsid w:val="00B47FFB"/>
    <w:rsid w:val="00B51A1A"/>
    <w:rsid w:val="00B51A26"/>
    <w:rsid w:val="00B51BBD"/>
    <w:rsid w:val="00B539B5"/>
    <w:rsid w:val="00B550C0"/>
    <w:rsid w:val="00B575AA"/>
    <w:rsid w:val="00B57ECE"/>
    <w:rsid w:val="00B61D14"/>
    <w:rsid w:val="00B61D62"/>
    <w:rsid w:val="00B62168"/>
    <w:rsid w:val="00B62DDB"/>
    <w:rsid w:val="00B639CC"/>
    <w:rsid w:val="00B645BA"/>
    <w:rsid w:val="00B648B2"/>
    <w:rsid w:val="00B67038"/>
    <w:rsid w:val="00B67210"/>
    <w:rsid w:val="00B67CED"/>
    <w:rsid w:val="00B67E23"/>
    <w:rsid w:val="00B70E32"/>
    <w:rsid w:val="00B71938"/>
    <w:rsid w:val="00B720FF"/>
    <w:rsid w:val="00B7278A"/>
    <w:rsid w:val="00B74EEA"/>
    <w:rsid w:val="00B770FF"/>
    <w:rsid w:val="00B775EF"/>
    <w:rsid w:val="00B77A5E"/>
    <w:rsid w:val="00B8007D"/>
    <w:rsid w:val="00B82231"/>
    <w:rsid w:val="00B83F47"/>
    <w:rsid w:val="00B872A6"/>
    <w:rsid w:val="00B878E5"/>
    <w:rsid w:val="00B905CE"/>
    <w:rsid w:val="00B90F8E"/>
    <w:rsid w:val="00B91A8B"/>
    <w:rsid w:val="00B928EE"/>
    <w:rsid w:val="00B92F99"/>
    <w:rsid w:val="00B948BD"/>
    <w:rsid w:val="00BA0836"/>
    <w:rsid w:val="00BA5422"/>
    <w:rsid w:val="00BA7750"/>
    <w:rsid w:val="00BB0112"/>
    <w:rsid w:val="00BB1250"/>
    <w:rsid w:val="00BB1589"/>
    <w:rsid w:val="00BB2B7B"/>
    <w:rsid w:val="00BB4275"/>
    <w:rsid w:val="00BB4970"/>
    <w:rsid w:val="00BB59A5"/>
    <w:rsid w:val="00BB649F"/>
    <w:rsid w:val="00BC072E"/>
    <w:rsid w:val="00BC30D6"/>
    <w:rsid w:val="00BC4CCB"/>
    <w:rsid w:val="00BC5FEF"/>
    <w:rsid w:val="00BC7412"/>
    <w:rsid w:val="00BC7FFB"/>
    <w:rsid w:val="00BD15DF"/>
    <w:rsid w:val="00BD1C95"/>
    <w:rsid w:val="00BD2901"/>
    <w:rsid w:val="00BD6CF2"/>
    <w:rsid w:val="00BE1A68"/>
    <w:rsid w:val="00BE3941"/>
    <w:rsid w:val="00BE5C8D"/>
    <w:rsid w:val="00BE76AE"/>
    <w:rsid w:val="00BF4A6D"/>
    <w:rsid w:val="00BF652C"/>
    <w:rsid w:val="00BF6896"/>
    <w:rsid w:val="00C012CC"/>
    <w:rsid w:val="00C01E84"/>
    <w:rsid w:val="00C04A4E"/>
    <w:rsid w:val="00C10C51"/>
    <w:rsid w:val="00C1324E"/>
    <w:rsid w:val="00C1358D"/>
    <w:rsid w:val="00C13DAA"/>
    <w:rsid w:val="00C175D2"/>
    <w:rsid w:val="00C202FD"/>
    <w:rsid w:val="00C22DD6"/>
    <w:rsid w:val="00C23BA6"/>
    <w:rsid w:val="00C24B53"/>
    <w:rsid w:val="00C27986"/>
    <w:rsid w:val="00C27DFB"/>
    <w:rsid w:val="00C30234"/>
    <w:rsid w:val="00C356B7"/>
    <w:rsid w:val="00C3574C"/>
    <w:rsid w:val="00C361BC"/>
    <w:rsid w:val="00C36644"/>
    <w:rsid w:val="00C36EE7"/>
    <w:rsid w:val="00C37B8A"/>
    <w:rsid w:val="00C37F11"/>
    <w:rsid w:val="00C41B58"/>
    <w:rsid w:val="00C42D8C"/>
    <w:rsid w:val="00C45FA5"/>
    <w:rsid w:val="00C50572"/>
    <w:rsid w:val="00C515C5"/>
    <w:rsid w:val="00C51E66"/>
    <w:rsid w:val="00C51F69"/>
    <w:rsid w:val="00C5270E"/>
    <w:rsid w:val="00C53CCF"/>
    <w:rsid w:val="00C53D81"/>
    <w:rsid w:val="00C542C6"/>
    <w:rsid w:val="00C542F3"/>
    <w:rsid w:val="00C54B7B"/>
    <w:rsid w:val="00C54D35"/>
    <w:rsid w:val="00C54D8D"/>
    <w:rsid w:val="00C55202"/>
    <w:rsid w:val="00C554F3"/>
    <w:rsid w:val="00C56128"/>
    <w:rsid w:val="00C60381"/>
    <w:rsid w:val="00C60BD9"/>
    <w:rsid w:val="00C61291"/>
    <w:rsid w:val="00C6196A"/>
    <w:rsid w:val="00C61C29"/>
    <w:rsid w:val="00C62537"/>
    <w:rsid w:val="00C6425E"/>
    <w:rsid w:val="00C66247"/>
    <w:rsid w:val="00C70859"/>
    <w:rsid w:val="00C70A1E"/>
    <w:rsid w:val="00C728CB"/>
    <w:rsid w:val="00C73F31"/>
    <w:rsid w:val="00C7403C"/>
    <w:rsid w:val="00C7502B"/>
    <w:rsid w:val="00C76E27"/>
    <w:rsid w:val="00C76E99"/>
    <w:rsid w:val="00C80388"/>
    <w:rsid w:val="00C8089D"/>
    <w:rsid w:val="00C80B1F"/>
    <w:rsid w:val="00C84A24"/>
    <w:rsid w:val="00C84D13"/>
    <w:rsid w:val="00C853DC"/>
    <w:rsid w:val="00C86215"/>
    <w:rsid w:val="00C92391"/>
    <w:rsid w:val="00C94C56"/>
    <w:rsid w:val="00C955C3"/>
    <w:rsid w:val="00C9723D"/>
    <w:rsid w:val="00CA00FE"/>
    <w:rsid w:val="00CA02D7"/>
    <w:rsid w:val="00CA250C"/>
    <w:rsid w:val="00CA4C55"/>
    <w:rsid w:val="00CA4F50"/>
    <w:rsid w:val="00CA580F"/>
    <w:rsid w:val="00CA63BB"/>
    <w:rsid w:val="00CA6838"/>
    <w:rsid w:val="00CA69E1"/>
    <w:rsid w:val="00CA6B9E"/>
    <w:rsid w:val="00CA72B8"/>
    <w:rsid w:val="00CB1DD5"/>
    <w:rsid w:val="00CB23C9"/>
    <w:rsid w:val="00CB24F3"/>
    <w:rsid w:val="00CB3A91"/>
    <w:rsid w:val="00CB4E19"/>
    <w:rsid w:val="00CC12F9"/>
    <w:rsid w:val="00CC15AC"/>
    <w:rsid w:val="00CC2B51"/>
    <w:rsid w:val="00CC5430"/>
    <w:rsid w:val="00CD0755"/>
    <w:rsid w:val="00CD0B07"/>
    <w:rsid w:val="00CD20C4"/>
    <w:rsid w:val="00CD26FD"/>
    <w:rsid w:val="00CD27D3"/>
    <w:rsid w:val="00CD2A5C"/>
    <w:rsid w:val="00CD2A90"/>
    <w:rsid w:val="00CD6727"/>
    <w:rsid w:val="00CD6D5B"/>
    <w:rsid w:val="00CD71E2"/>
    <w:rsid w:val="00CD7500"/>
    <w:rsid w:val="00CE0016"/>
    <w:rsid w:val="00CE03D0"/>
    <w:rsid w:val="00CE1079"/>
    <w:rsid w:val="00CE2EE9"/>
    <w:rsid w:val="00CE367C"/>
    <w:rsid w:val="00CE3DB9"/>
    <w:rsid w:val="00CE4DD8"/>
    <w:rsid w:val="00CE6980"/>
    <w:rsid w:val="00CE6D39"/>
    <w:rsid w:val="00CE79FE"/>
    <w:rsid w:val="00CE7DBE"/>
    <w:rsid w:val="00CF1C48"/>
    <w:rsid w:val="00CF213A"/>
    <w:rsid w:val="00CF2458"/>
    <w:rsid w:val="00CF2E1D"/>
    <w:rsid w:val="00CF3D3E"/>
    <w:rsid w:val="00CF45AA"/>
    <w:rsid w:val="00CF4804"/>
    <w:rsid w:val="00CF4D42"/>
    <w:rsid w:val="00CF4EC7"/>
    <w:rsid w:val="00CF5B74"/>
    <w:rsid w:val="00D005CE"/>
    <w:rsid w:val="00D02B62"/>
    <w:rsid w:val="00D046C9"/>
    <w:rsid w:val="00D05429"/>
    <w:rsid w:val="00D0707C"/>
    <w:rsid w:val="00D0759E"/>
    <w:rsid w:val="00D10874"/>
    <w:rsid w:val="00D109D7"/>
    <w:rsid w:val="00D10A05"/>
    <w:rsid w:val="00D1361C"/>
    <w:rsid w:val="00D13B54"/>
    <w:rsid w:val="00D14CA6"/>
    <w:rsid w:val="00D16569"/>
    <w:rsid w:val="00D20788"/>
    <w:rsid w:val="00D2257A"/>
    <w:rsid w:val="00D2302D"/>
    <w:rsid w:val="00D25169"/>
    <w:rsid w:val="00D258CE"/>
    <w:rsid w:val="00D2705C"/>
    <w:rsid w:val="00D27B80"/>
    <w:rsid w:val="00D31110"/>
    <w:rsid w:val="00D3117D"/>
    <w:rsid w:val="00D31D99"/>
    <w:rsid w:val="00D33E48"/>
    <w:rsid w:val="00D34E4E"/>
    <w:rsid w:val="00D36466"/>
    <w:rsid w:val="00D3679D"/>
    <w:rsid w:val="00D37210"/>
    <w:rsid w:val="00D4686E"/>
    <w:rsid w:val="00D479F1"/>
    <w:rsid w:val="00D50175"/>
    <w:rsid w:val="00D516BD"/>
    <w:rsid w:val="00D518F1"/>
    <w:rsid w:val="00D52CEC"/>
    <w:rsid w:val="00D555DB"/>
    <w:rsid w:val="00D60346"/>
    <w:rsid w:val="00D603A1"/>
    <w:rsid w:val="00D604AA"/>
    <w:rsid w:val="00D6089C"/>
    <w:rsid w:val="00D64224"/>
    <w:rsid w:val="00D64FEF"/>
    <w:rsid w:val="00D65B1A"/>
    <w:rsid w:val="00D65E39"/>
    <w:rsid w:val="00D65E4C"/>
    <w:rsid w:val="00D667A7"/>
    <w:rsid w:val="00D705B2"/>
    <w:rsid w:val="00D7149B"/>
    <w:rsid w:val="00D71B37"/>
    <w:rsid w:val="00D72547"/>
    <w:rsid w:val="00D725A0"/>
    <w:rsid w:val="00D726EB"/>
    <w:rsid w:val="00D7411A"/>
    <w:rsid w:val="00D741F0"/>
    <w:rsid w:val="00D755EE"/>
    <w:rsid w:val="00D77409"/>
    <w:rsid w:val="00D77C6F"/>
    <w:rsid w:val="00D80182"/>
    <w:rsid w:val="00D838B1"/>
    <w:rsid w:val="00D869A6"/>
    <w:rsid w:val="00D87260"/>
    <w:rsid w:val="00D90390"/>
    <w:rsid w:val="00D90621"/>
    <w:rsid w:val="00D91F97"/>
    <w:rsid w:val="00D92518"/>
    <w:rsid w:val="00D93EC7"/>
    <w:rsid w:val="00D9473D"/>
    <w:rsid w:val="00D94993"/>
    <w:rsid w:val="00D94F52"/>
    <w:rsid w:val="00DA411E"/>
    <w:rsid w:val="00DA7D9A"/>
    <w:rsid w:val="00DB0BCE"/>
    <w:rsid w:val="00DB0DA8"/>
    <w:rsid w:val="00DB1FCF"/>
    <w:rsid w:val="00DB3221"/>
    <w:rsid w:val="00DB38A4"/>
    <w:rsid w:val="00DB4BCB"/>
    <w:rsid w:val="00DB4D6C"/>
    <w:rsid w:val="00DB5A98"/>
    <w:rsid w:val="00DB6402"/>
    <w:rsid w:val="00DB6788"/>
    <w:rsid w:val="00DC0450"/>
    <w:rsid w:val="00DC1D3A"/>
    <w:rsid w:val="00DC37B3"/>
    <w:rsid w:val="00DC4271"/>
    <w:rsid w:val="00DC5823"/>
    <w:rsid w:val="00DC58E5"/>
    <w:rsid w:val="00DC6717"/>
    <w:rsid w:val="00DD04A0"/>
    <w:rsid w:val="00DD06FF"/>
    <w:rsid w:val="00DD2F99"/>
    <w:rsid w:val="00DD3E2B"/>
    <w:rsid w:val="00DD3EE6"/>
    <w:rsid w:val="00DD4AD1"/>
    <w:rsid w:val="00DE0193"/>
    <w:rsid w:val="00DE1CEF"/>
    <w:rsid w:val="00DE27A6"/>
    <w:rsid w:val="00DE285C"/>
    <w:rsid w:val="00DE308A"/>
    <w:rsid w:val="00DE3F68"/>
    <w:rsid w:val="00DE52C7"/>
    <w:rsid w:val="00DE6314"/>
    <w:rsid w:val="00DE66BA"/>
    <w:rsid w:val="00DE6D58"/>
    <w:rsid w:val="00DF1F87"/>
    <w:rsid w:val="00DF2749"/>
    <w:rsid w:val="00E01FD8"/>
    <w:rsid w:val="00E01FF0"/>
    <w:rsid w:val="00E02783"/>
    <w:rsid w:val="00E057C1"/>
    <w:rsid w:val="00E064B5"/>
    <w:rsid w:val="00E10993"/>
    <w:rsid w:val="00E10FDC"/>
    <w:rsid w:val="00E11E09"/>
    <w:rsid w:val="00E125C1"/>
    <w:rsid w:val="00E13FAA"/>
    <w:rsid w:val="00E15A8E"/>
    <w:rsid w:val="00E167A0"/>
    <w:rsid w:val="00E21071"/>
    <w:rsid w:val="00E2155D"/>
    <w:rsid w:val="00E21E9A"/>
    <w:rsid w:val="00E2435A"/>
    <w:rsid w:val="00E25D3C"/>
    <w:rsid w:val="00E308E3"/>
    <w:rsid w:val="00E30945"/>
    <w:rsid w:val="00E30D37"/>
    <w:rsid w:val="00E32DF2"/>
    <w:rsid w:val="00E3545C"/>
    <w:rsid w:val="00E36634"/>
    <w:rsid w:val="00E413DA"/>
    <w:rsid w:val="00E41A39"/>
    <w:rsid w:val="00E44A09"/>
    <w:rsid w:val="00E463EE"/>
    <w:rsid w:val="00E4672A"/>
    <w:rsid w:val="00E46857"/>
    <w:rsid w:val="00E473BD"/>
    <w:rsid w:val="00E47A42"/>
    <w:rsid w:val="00E47E1A"/>
    <w:rsid w:val="00E50F9D"/>
    <w:rsid w:val="00E51707"/>
    <w:rsid w:val="00E51D37"/>
    <w:rsid w:val="00E548AD"/>
    <w:rsid w:val="00E554E2"/>
    <w:rsid w:val="00E61718"/>
    <w:rsid w:val="00E62CAE"/>
    <w:rsid w:val="00E6469C"/>
    <w:rsid w:val="00E66627"/>
    <w:rsid w:val="00E72FEB"/>
    <w:rsid w:val="00E739D5"/>
    <w:rsid w:val="00E74656"/>
    <w:rsid w:val="00E754F1"/>
    <w:rsid w:val="00E760A9"/>
    <w:rsid w:val="00E764F9"/>
    <w:rsid w:val="00E76762"/>
    <w:rsid w:val="00E76AE7"/>
    <w:rsid w:val="00E777B4"/>
    <w:rsid w:val="00E8011C"/>
    <w:rsid w:val="00E804DB"/>
    <w:rsid w:val="00E80F0F"/>
    <w:rsid w:val="00E8110B"/>
    <w:rsid w:val="00E81BAB"/>
    <w:rsid w:val="00E845E6"/>
    <w:rsid w:val="00E846E9"/>
    <w:rsid w:val="00E84780"/>
    <w:rsid w:val="00E84A81"/>
    <w:rsid w:val="00E86115"/>
    <w:rsid w:val="00E9067C"/>
    <w:rsid w:val="00E9072F"/>
    <w:rsid w:val="00E9125B"/>
    <w:rsid w:val="00E914F9"/>
    <w:rsid w:val="00E91E06"/>
    <w:rsid w:val="00E9205A"/>
    <w:rsid w:val="00E93EE6"/>
    <w:rsid w:val="00E94171"/>
    <w:rsid w:val="00E943A5"/>
    <w:rsid w:val="00E953AE"/>
    <w:rsid w:val="00EA0780"/>
    <w:rsid w:val="00EA22E8"/>
    <w:rsid w:val="00EA2BE2"/>
    <w:rsid w:val="00EA3FE7"/>
    <w:rsid w:val="00EA5B1B"/>
    <w:rsid w:val="00EA5E53"/>
    <w:rsid w:val="00EB20F6"/>
    <w:rsid w:val="00EB3299"/>
    <w:rsid w:val="00EB3380"/>
    <w:rsid w:val="00EB53FB"/>
    <w:rsid w:val="00EB6DAB"/>
    <w:rsid w:val="00EC05E5"/>
    <w:rsid w:val="00EC0628"/>
    <w:rsid w:val="00EC1FE8"/>
    <w:rsid w:val="00EC207C"/>
    <w:rsid w:val="00EC28FC"/>
    <w:rsid w:val="00EC34B6"/>
    <w:rsid w:val="00EC4B48"/>
    <w:rsid w:val="00EC5C6B"/>
    <w:rsid w:val="00EC5DA9"/>
    <w:rsid w:val="00EC7220"/>
    <w:rsid w:val="00ED179D"/>
    <w:rsid w:val="00ED1E72"/>
    <w:rsid w:val="00ED3689"/>
    <w:rsid w:val="00ED6BF8"/>
    <w:rsid w:val="00ED790E"/>
    <w:rsid w:val="00ED7C2F"/>
    <w:rsid w:val="00ED7D11"/>
    <w:rsid w:val="00EE1F0C"/>
    <w:rsid w:val="00EE377F"/>
    <w:rsid w:val="00EE39DE"/>
    <w:rsid w:val="00EE4878"/>
    <w:rsid w:val="00EE60B6"/>
    <w:rsid w:val="00EE77F1"/>
    <w:rsid w:val="00EF0731"/>
    <w:rsid w:val="00EF18A1"/>
    <w:rsid w:val="00EF1B19"/>
    <w:rsid w:val="00EF406D"/>
    <w:rsid w:val="00EF4FBA"/>
    <w:rsid w:val="00EF5AD0"/>
    <w:rsid w:val="00EF612B"/>
    <w:rsid w:val="00EF6D6B"/>
    <w:rsid w:val="00F01DF1"/>
    <w:rsid w:val="00F02D9B"/>
    <w:rsid w:val="00F02EC9"/>
    <w:rsid w:val="00F03ACE"/>
    <w:rsid w:val="00F07D24"/>
    <w:rsid w:val="00F07E4E"/>
    <w:rsid w:val="00F101BA"/>
    <w:rsid w:val="00F102FF"/>
    <w:rsid w:val="00F10A3A"/>
    <w:rsid w:val="00F124BB"/>
    <w:rsid w:val="00F13D41"/>
    <w:rsid w:val="00F141E0"/>
    <w:rsid w:val="00F142D7"/>
    <w:rsid w:val="00F15143"/>
    <w:rsid w:val="00F162D6"/>
    <w:rsid w:val="00F16C76"/>
    <w:rsid w:val="00F20F04"/>
    <w:rsid w:val="00F23695"/>
    <w:rsid w:val="00F24DD5"/>
    <w:rsid w:val="00F25A03"/>
    <w:rsid w:val="00F2608E"/>
    <w:rsid w:val="00F27579"/>
    <w:rsid w:val="00F325D7"/>
    <w:rsid w:val="00F32A13"/>
    <w:rsid w:val="00F3404B"/>
    <w:rsid w:val="00F342BD"/>
    <w:rsid w:val="00F3580A"/>
    <w:rsid w:val="00F3776D"/>
    <w:rsid w:val="00F40098"/>
    <w:rsid w:val="00F405F0"/>
    <w:rsid w:val="00F423CB"/>
    <w:rsid w:val="00F42979"/>
    <w:rsid w:val="00F44590"/>
    <w:rsid w:val="00F45CA0"/>
    <w:rsid w:val="00F461CD"/>
    <w:rsid w:val="00F4687D"/>
    <w:rsid w:val="00F509C9"/>
    <w:rsid w:val="00F53170"/>
    <w:rsid w:val="00F55B95"/>
    <w:rsid w:val="00F56CA4"/>
    <w:rsid w:val="00F57CDE"/>
    <w:rsid w:val="00F60010"/>
    <w:rsid w:val="00F675F0"/>
    <w:rsid w:val="00F703BB"/>
    <w:rsid w:val="00F71D18"/>
    <w:rsid w:val="00F7231C"/>
    <w:rsid w:val="00F72B95"/>
    <w:rsid w:val="00F72C1F"/>
    <w:rsid w:val="00F7484B"/>
    <w:rsid w:val="00F750C8"/>
    <w:rsid w:val="00F75AF9"/>
    <w:rsid w:val="00F7799D"/>
    <w:rsid w:val="00F806B4"/>
    <w:rsid w:val="00F810E4"/>
    <w:rsid w:val="00F81E6B"/>
    <w:rsid w:val="00F83499"/>
    <w:rsid w:val="00F84D45"/>
    <w:rsid w:val="00F84F14"/>
    <w:rsid w:val="00F8511D"/>
    <w:rsid w:val="00F91482"/>
    <w:rsid w:val="00F92801"/>
    <w:rsid w:val="00F95E55"/>
    <w:rsid w:val="00F977E9"/>
    <w:rsid w:val="00FA09A3"/>
    <w:rsid w:val="00FA1643"/>
    <w:rsid w:val="00FA18A2"/>
    <w:rsid w:val="00FA1B4F"/>
    <w:rsid w:val="00FA45B3"/>
    <w:rsid w:val="00FA5A88"/>
    <w:rsid w:val="00FA6E6A"/>
    <w:rsid w:val="00FA747C"/>
    <w:rsid w:val="00FA7B26"/>
    <w:rsid w:val="00FB030C"/>
    <w:rsid w:val="00FB0D44"/>
    <w:rsid w:val="00FB2843"/>
    <w:rsid w:val="00FB28B3"/>
    <w:rsid w:val="00FB2EC8"/>
    <w:rsid w:val="00FB3BC6"/>
    <w:rsid w:val="00FB7BC2"/>
    <w:rsid w:val="00FC170E"/>
    <w:rsid w:val="00FC1A35"/>
    <w:rsid w:val="00FC1DE5"/>
    <w:rsid w:val="00FC2A6A"/>
    <w:rsid w:val="00FC2A87"/>
    <w:rsid w:val="00FC3637"/>
    <w:rsid w:val="00FC36F5"/>
    <w:rsid w:val="00FC3816"/>
    <w:rsid w:val="00FC3DA1"/>
    <w:rsid w:val="00FC3FC4"/>
    <w:rsid w:val="00FC537B"/>
    <w:rsid w:val="00FC5852"/>
    <w:rsid w:val="00FC613F"/>
    <w:rsid w:val="00FC6250"/>
    <w:rsid w:val="00FC63E3"/>
    <w:rsid w:val="00FC7C91"/>
    <w:rsid w:val="00FD0AD4"/>
    <w:rsid w:val="00FD1398"/>
    <w:rsid w:val="00FD27C8"/>
    <w:rsid w:val="00FD3D7C"/>
    <w:rsid w:val="00FD5257"/>
    <w:rsid w:val="00FE0802"/>
    <w:rsid w:val="00FE087D"/>
    <w:rsid w:val="00FE2893"/>
    <w:rsid w:val="00FE456F"/>
    <w:rsid w:val="00FE6A17"/>
    <w:rsid w:val="00FE6D1A"/>
    <w:rsid w:val="00FF150E"/>
    <w:rsid w:val="00FF2B70"/>
    <w:rsid w:val="00FF46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5A58A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1079"/>
  </w:style>
  <w:style w:type="paragraph" w:styleId="Heading1">
    <w:name w:val="heading 1"/>
    <w:basedOn w:val="Normal"/>
    <w:next w:val="Normal"/>
    <w:link w:val="Heading1Char"/>
    <w:autoRedefine/>
    <w:uiPriority w:val="9"/>
    <w:qFormat/>
    <w:rsid w:val="004A15F7"/>
    <w:pPr>
      <w:tabs>
        <w:tab w:val="left" w:pos="567"/>
      </w:tabs>
      <w:outlineLvl w:val="0"/>
    </w:pPr>
    <w:rPr>
      <w:b/>
      <w:sz w:val="36"/>
    </w:rPr>
  </w:style>
  <w:style w:type="paragraph" w:styleId="Heading2">
    <w:name w:val="heading 2"/>
    <w:basedOn w:val="Normal"/>
    <w:next w:val="Normal"/>
    <w:link w:val="Heading2Char"/>
    <w:uiPriority w:val="9"/>
    <w:unhideWhenUsed/>
    <w:qFormat/>
    <w:rsid w:val="0091164A"/>
    <w:pPr>
      <w:keepNext/>
      <w:keepLines/>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91164A"/>
    <w:pPr>
      <w:keepNext/>
      <w:keepLines/>
      <w:spacing w:before="200" w:after="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164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164A"/>
    <w:rPr>
      <w:rFonts w:ascii="Tahoma" w:hAnsi="Tahoma" w:cs="Tahoma"/>
      <w:sz w:val="16"/>
      <w:szCs w:val="16"/>
    </w:rPr>
  </w:style>
  <w:style w:type="paragraph" w:styleId="Header">
    <w:name w:val="header"/>
    <w:basedOn w:val="Normal"/>
    <w:link w:val="HeaderChar"/>
    <w:uiPriority w:val="99"/>
    <w:unhideWhenUsed/>
    <w:rsid w:val="0091164A"/>
    <w:pPr>
      <w:tabs>
        <w:tab w:val="center" w:pos="4513"/>
        <w:tab w:val="right" w:pos="9026"/>
      </w:tabs>
      <w:spacing w:after="0"/>
    </w:pPr>
  </w:style>
  <w:style w:type="character" w:customStyle="1" w:styleId="HeaderChar">
    <w:name w:val="Header Char"/>
    <w:basedOn w:val="DefaultParagraphFont"/>
    <w:link w:val="Header"/>
    <w:uiPriority w:val="99"/>
    <w:rsid w:val="0091164A"/>
  </w:style>
  <w:style w:type="paragraph" w:styleId="Footer">
    <w:name w:val="footer"/>
    <w:basedOn w:val="Normal"/>
    <w:link w:val="FooterChar"/>
    <w:unhideWhenUsed/>
    <w:rsid w:val="0091164A"/>
    <w:pPr>
      <w:tabs>
        <w:tab w:val="center" w:pos="4513"/>
        <w:tab w:val="right" w:pos="9026"/>
      </w:tabs>
      <w:spacing w:after="0"/>
    </w:pPr>
  </w:style>
  <w:style w:type="character" w:customStyle="1" w:styleId="FooterChar">
    <w:name w:val="Footer Char"/>
    <w:basedOn w:val="DefaultParagraphFont"/>
    <w:link w:val="Footer"/>
    <w:rsid w:val="0091164A"/>
  </w:style>
  <w:style w:type="character" w:customStyle="1" w:styleId="Heading1Char">
    <w:name w:val="Heading 1 Char"/>
    <w:basedOn w:val="DefaultParagraphFont"/>
    <w:link w:val="Heading1"/>
    <w:uiPriority w:val="9"/>
    <w:rsid w:val="004A15F7"/>
    <w:rPr>
      <w:b/>
      <w:sz w:val="36"/>
    </w:rPr>
  </w:style>
  <w:style w:type="paragraph" w:styleId="ListParagraph">
    <w:name w:val="List Paragraph"/>
    <w:basedOn w:val="Normal"/>
    <w:uiPriority w:val="34"/>
    <w:qFormat/>
    <w:rsid w:val="0091164A"/>
    <w:pPr>
      <w:ind w:left="720"/>
      <w:contextualSpacing/>
    </w:pPr>
  </w:style>
  <w:style w:type="character" w:customStyle="1" w:styleId="Heading2Char">
    <w:name w:val="Heading 2 Char"/>
    <w:basedOn w:val="DefaultParagraphFont"/>
    <w:link w:val="Heading2"/>
    <w:uiPriority w:val="9"/>
    <w:rsid w:val="0091164A"/>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91164A"/>
    <w:rPr>
      <w:rFonts w:asciiTheme="majorHAnsi" w:eastAsiaTheme="majorEastAsia" w:hAnsiTheme="majorHAnsi" w:cstheme="majorBidi"/>
      <w:b/>
      <w:bCs/>
    </w:rPr>
  </w:style>
  <w:style w:type="paragraph" w:styleId="TOCHeading">
    <w:name w:val="TOC Heading"/>
    <w:basedOn w:val="Heading1"/>
    <w:next w:val="Normal"/>
    <w:uiPriority w:val="39"/>
    <w:unhideWhenUsed/>
    <w:qFormat/>
    <w:rsid w:val="00BE5C8D"/>
    <w:pPr>
      <w:keepNext/>
      <w:keepLines/>
      <w:spacing w:before="480" w:after="0"/>
      <w:outlineLvl w:val="9"/>
    </w:pPr>
    <w:rPr>
      <w:rFonts w:asciiTheme="majorHAnsi" w:eastAsiaTheme="majorEastAsia" w:hAnsiTheme="majorHAnsi" w:cstheme="majorBidi"/>
      <w:bCs/>
      <w:sz w:val="28"/>
      <w:szCs w:val="28"/>
      <w:lang w:val="en-US" w:eastAsia="ja-JP"/>
    </w:rPr>
  </w:style>
  <w:style w:type="paragraph" w:styleId="TOC1">
    <w:name w:val="toc 1"/>
    <w:basedOn w:val="Normal"/>
    <w:next w:val="Normal"/>
    <w:autoRedefine/>
    <w:uiPriority w:val="39"/>
    <w:unhideWhenUsed/>
    <w:rsid w:val="004B7A16"/>
    <w:pPr>
      <w:tabs>
        <w:tab w:val="left" w:pos="440"/>
        <w:tab w:val="right" w:leader="dot" w:pos="9016"/>
      </w:tabs>
      <w:spacing w:after="100"/>
    </w:pPr>
  </w:style>
  <w:style w:type="paragraph" w:styleId="TOC2">
    <w:name w:val="toc 2"/>
    <w:basedOn w:val="Normal"/>
    <w:next w:val="Normal"/>
    <w:autoRedefine/>
    <w:uiPriority w:val="39"/>
    <w:unhideWhenUsed/>
    <w:rsid w:val="0091164A"/>
    <w:pPr>
      <w:spacing w:after="100"/>
      <w:ind w:left="220"/>
    </w:pPr>
  </w:style>
  <w:style w:type="paragraph" w:styleId="TOC3">
    <w:name w:val="toc 3"/>
    <w:basedOn w:val="Normal"/>
    <w:next w:val="Normal"/>
    <w:autoRedefine/>
    <w:uiPriority w:val="39"/>
    <w:unhideWhenUsed/>
    <w:rsid w:val="0091164A"/>
    <w:pPr>
      <w:spacing w:after="100"/>
      <w:ind w:left="440"/>
    </w:pPr>
  </w:style>
  <w:style w:type="character" w:styleId="Hyperlink">
    <w:name w:val="Hyperlink"/>
    <w:basedOn w:val="DefaultParagraphFont"/>
    <w:uiPriority w:val="99"/>
    <w:unhideWhenUsed/>
    <w:rsid w:val="0091164A"/>
    <w:rPr>
      <w:color w:val="0000FF" w:themeColor="hyperlink"/>
      <w:u w:val="single"/>
    </w:rPr>
  </w:style>
  <w:style w:type="table" w:styleId="TableGrid">
    <w:name w:val="Table Grid"/>
    <w:basedOn w:val="TableNormal"/>
    <w:uiPriority w:val="59"/>
    <w:rsid w:val="00B878E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878E5"/>
    <w:rPr>
      <w:b/>
      <w:bCs/>
    </w:rPr>
  </w:style>
  <w:style w:type="paragraph" w:styleId="Title">
    <w:name w:val="Title"/>
    <w:basedOn w:val="Normal"/>
    <w:next w:val="Normal"/>
    <w:link w:val="TitleChar"/>
    <w:uiPriority w:val="10"/>
    <w:rsid w:val="00F44590"/>
    <w:pPr>
      <w:spacing w:after="300"/>
      <w:contextualSpacing/>
    </w:pPr>
    <w:rPr>
      <w:rFonts w:asciiTheme="majorHAnsi" w:eastAsiaTheme="majorEastAsia" w:hAnsiTheme="majorHAnsi" w:cstheme="majorBidi"/>
      <w:spacing w:val="5"/>
      <w:kern w:val="28"/>
      <w:sz w:val="40"/>
      <w:szCs w:val="52"/>
    </w:rPr>
  </w:style>
  <w:style w:type="character" w:customStyle="1" w:styleId="TitleChar">
    <w:name w:val="Title Char"/>
    <w:basedOn w:val="DefaultParagraphFont"/>
    <w:link w:val="Title"/>
    <w:uiPriority w:val="10"/>
    <w:rsid w:val="00F44590"/>
    <w:rPr>
      <w:rFonts w:asciiTheme="majorHAnsi" w:eastAsiaTheme="majorEastAsia" w:hAnsiTheme="majorHAnsi" w:cstheme="majorBidi"/>
      <w:spacing w:val="5"/>
      <w:kern w:val="28"/>
      <w:sz w:val="40"/>
      <w:szCs w:val="52"/>
    </w:rPr>
  </w:style>
  <w:style w:type="character" w:styleId="Emphasis">
    <w:name w:val="Emphasis"/>
    <w:basedOn w:val="DefaultParagraphFont"/>
    <w:uiPriority w:val="20"/>
    <w:qFormat/>
    <w:rsid w:val="007526B6"/>
    <w:rPr>
      <w:i/>
      <w:iCs/>
    </w:rPr>
  </w:style>
  <w:style w:type="table" w:customStyle="1" w:styleId="TableGrid1">
    <w:name w:val="Table Grid1"/>
    <w:basedOn w:val="TableNormal"/>
    <w:next w:val="TableGrid"/>
    <w:rsid w:val="00380F5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C13DA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uiPriority w:val="59"/>
    <w:rsid w:val="00D93EC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A0E58"/>
    <w:pPr>
      <w:spacing w:after="100"/>
      <w:ind w:left="660"/>
    </w:pPr>
    <w:rPr>
      <w:rFonts w:eastAsiaTheme="minorEastAsia"/>
      <w:lang w:eastAsia="en-AU"/>
    </w:rPr>
  </w:style>
  <w:style w:type="paragraph" w:styleId="TOC5">
    <w:name w:val="toc 5"/>
    <w:basedOn w:val="Normal"/>
    <w:next w:val="Normal"/>
    <w:autoRedefine/>
    <w:uiPriority w:val="39"/>
    <w:unhideWhenUsed/>
    <w:rsid w:val="009A0E58"/>
    <w:pPr>
      <w:spacing w:after="100"/>
      <w:ind w:left="880"/>
    </w:pPr>
    <w:rPr>
      <w:rFonts w:eastAsiaTheme="minorEastAsia"/>
      <w:lang w:eastAsia="en-AU"/>
    </w:rPr>
  </w:style>
  <w:style w:type="paragraph" w:styleId="TOC6">
    <w:name w:val="toc 6"/>
    <w:basedOn w:val="Normal"/>
    <w:next w:val="Normal"/>
    <w:autoRedefine/>
    <w:uiPriority w:val="39"/>
    <w:unhideWhenUsed/>
    <w:rsid w:val="009A0E58"/>
    <w:pPr>
      <w:spacing w:after="100"/>
      <w:ind w:left="1100"/>
    </w:pPr>
    <w:rPr>
      <w:rFonts w:eastAsiaTheme="minorEastAsia"/>
      <w:lang w:eastAsia="en-AU"/>
    </w:rPr>
  </w:style>
  <w:style w:type="paragraph" w:styleId="TOC7">
    <w:name w:val="toc 7"/>
    <w:basedOn w:val="Normal"/>
    <w:next w:val="Normal"/>
    <w:autoRedefine/>
    <w:uiPriority w:val="39"/>
    <w:unhideWhenUsed/>
    <w:rsid w:val="009A0E58"/>
    <w:pPr>
      <w:spacing w:after="100"/>
      <w:ind w:left="1320"/>
    </w:pPr>
    <w:rPr>
      <w:rFonts w:eastAsiaTheme="minorEastAsia"/>
      <w:lang w:eastAsia="en-AU"/>
    </w:rPr>
  </w:style>
  <w:style w:type="paragraph" w:styleId="TOC8">
    <w:name w:val="toc 8"/>
    <w:basedOn w:val="Normal"/>
    <w:next w:val="Normal"/>
    <w:autoRedefine/>
    <w:uiPriority w:val="39"/>
    <w:unhideWhenUsed/>
    <w:rsid w:val="009A0E58"/>
    <w:pPr>
      <w:spacing w:after="100"/>
      <w:ind w:left="1540"/>
    </w:pPr>
    <w:rPr>
      <w:rFonts w:eastAsiaTheme="minorEastAsia"/>
      <w:lang w:eastAsia="en-AU"/>
    </w:rPr>
  </w:style>
  <w:style w:type="paragraph" w:styleId="TOC9">
    <w:name w:val="toc 9"/>
    <w:basedOn w:val="Normal"/>
    <w:next w:val="Normal"/>
    <w:autoRedefine/>
    <w:uiPriority w:val="39"/>
    <w:unhideWhenUsed/>
    <w:rsid w:val="009A0E58"/>
    <w:pPr>
      <w:spacing w:after="100"/>
      <w:ind w:left="1760"/>
    </w:pPr>
    <w:rPr>
      <w:rFonts w:eastAsiaTheme="minorEastAsia"/>
      <w:lang w:eastAsia="en-AU"/>
    </w:rPr>
  </w:style>
  <w:style w:type="paragraph" w:styleId="Quote">
    <w:name w:val="Quote"/>
    <w:basedOn w:val="Normal"/>
    <w:next w:val="Normal"/>
    <w:link w:val="QuoteChar"/>
    <w:uiPriority w:val="29"/>
    <w:qFormat/>
    <w:rsid w:val="00E764F9"/>
    <w:rPr>
      <w:i/>
      <w:iCs/>
      <w:color w:val="000000" w:themeColor="text1"/>
    </w:rPr>
  </w:style>
  <w:style w:type="character" w:customStyle="1" w:styleId="QuoteChar">
    <w:name w:val="Quote Char"/>
    <w:basedOn w:val="DefaultParagraphFont"/>
    <w:link w:val="Quote"/>
    <w:uiPriority w:val="29"/>
    <w:rsid w:val="00E764F9"/>
    <w:rPr>
      <w:i/>
      <w:iCs/>
      <w:color w:val="000000" w:themeColor="text1"/>
    </w:rPr>
  </w:style>
  <w:style w:type="character" w:styleId="CommentReference">
    <w:name w:val="annotation reference"/>
    <w:basedOn w:val="DefaultParagraphFont"/>
    <w:uiPriority w:val="99"/>
    <w:semiHidden/>
    <w:unhideWhenUsed/>
    <w:rsid w:val="00682F0C"/>
    <w:rPr>
      <w:sz w:val="16"/>
      <w:szCs w:val="16"/>
    </w:rPr>
  </w:style>
  <w:style w:type="paragraph" w:styleId="CommentText">
    <w:name w:val="annotation text"/>
    <w:basedOn w:val="Normal"/>
    <w:link w:val="CommentTextChar"/>
    <w:uiPriority w:val="99"/>
    <w:semiHidden/>
    <w:unhideWhenUsed/>
    <w:rsid w:val="00682F0C"/>
    <w:rPr>
      <w:sz w:val="20"/>
      <w:szCs w:val="20"/>
    </w:rPr>
  </w:style>
  <w:style w:type="character" w:customStyle="1" w:styleId="CommentTextChar">
    <w:name w:val="Comment Text Char"/>
    <w:basedOn w:val="DefaultParagraphFont"/>
    <w:link w:val="CommentText"/>
    <w:uiPriority w:val="99"/>
    <w:semiHidden/>
    <w:rsid w:val="00682F0C"/>
    <w:rPr>
      <w:sz w:val="20"/>
      <w:szCs w:val="20"/>
    </w:rPr>
  </w:style>
  <w:style w:type="paragraph" w:styleId="CommentSubject">
    <w:name w:val="annotation subject"/>
    <w:basedOn w:val="CommentText"/>
    <w:next w:val="CommentText"/>
    <w:link w:val="CommentSubjectChar"/>
    <w:uiPriority w:val="99"/>
    <w:semiHidden/>
    <w:unhideWhenUsed/>
    <w:rsid w:val="00682F0C"/>
    <w:rPr>
      <w:b/>
      <w:bCs/>
    </w:rPr>
  </w:style>
  <w:style w:type="character" w:customStyle="1" w:styleId="CommentSubjectChar">
    <w:name w:val="Comment Subject Char"/>
    <w:basedOn w:val="CommentTextChar"/>
    <w:link w:val="CommentSubject"/>
    <w:uiPriority w:val="99"/>
    <w:semiHidden/>
    <w:rsid w:val="00682F0C"/>
    <w:rPr>
      <w:b/>
      <w:bCs/>
      <w:sz w:val="20"/>
      <w:szCs w:val="20"/>
    </w:rPr>
  </w:style>
  <w:style w:type="character" w:styleId="FollowedHyperlink">
    <w:name w:val="FollowedHyperlink"/>
    <w:basedOn w:val="DefaultParagraphFont"/>
    <w:uiPriority w:val="99"/>
    <w:semiHidden/>
    <w:unhideWhenUsed/>
    <w:rsid w:val="000D4311"/>
    <w:rPr>
      <w:color w:val="800080" w:themeColor="followedHyperlink"/>
      <w:u w:val="single"/>
    </w:rPr>
  </w:style>
  <w:style w:type="character" w:customStyle="1" w:styleId="errormessage1">
    <w:name w:val="errormessage1"/>
    <w:basedOn w:val="DefaultParagraphFont"/>
    <w:rsid w:val="00E739D5"/>
  </w:style>
  <w:style w:type="paragraph" w:styleId="NormalWeb">
    <w:name w:val="Normal (Web)"/>
    <w:basedOn w:val="Normal"/>
    <w:uiPriority w:val="99"/>
    <w:semiHidden/>
    <w:unhideWhenUsed/>
    <w:rsid w:val="00D518F1"/>
    <w:pPr>
      <w:spacing w:before="100" w:beforeAutospacing="1" w:after="100" w:afterAutospacing="1"/>
    </w:pPr>
    <w:rPr>
      <w:rFonts w:ascii="Times New Roman" w:hAnsi="Times New Roman" w:cs="Times New Roman"/>
      <w:sz w:val="24"/>
      <w:szCs w:val="24"/>
      <w:lang w:eastAsia="en-AU"/>
    </w:rPr>
  </w:style>
  <w:style w:type="paragraph" w:styleId="FootnoteText">
    <w:name w:val="footnote text"/>
    <w:basedOn w:val="Normal"/>
    <w:link w:val="FootnoteTextChar"/>
    <w:uiPriority w:val="99"/>
    <w:semiHidden/>
    <w:unhideWhenUsed/>
    <w:rsid w:val="00296AA4"/>
    <w:pPr>
      <w:spacing w:after="0"/>
    </w:pPr>
    <w:rPr>
      <w:sz w:val="20"/>
      <w:szCs w:val="20"/>
    </w:rPr>
  </w:style>
  <w:style w:type="character" w:customStyle="1" w:styleId="FootnoteTextChar">
    <w:name w:val="Footnote Text Char"/>
    <w:basedOn w:val="DefaultParagraphFont"/>
    <w:link w:val="FootnoteText"/>
    <w:uiPriority w:val="99"/>
    <w:semiHidden/>
    <w:rsid w:val="00296AA4"/>
    <w:rPr>
      <w:sz w:val="20"/>
      <w:szCs w:val="20"/>
    </w:rPr>
  </w:style>
  <w:style w:type="paragraph" w:styleId="PlainText">
    <w:name w:val="Plain Text"/>
    <w:basedOn w:val="Normal"/>
    <w:link w:val="PlainTextChar"/>
    <w:uiPriority w:val="99"/>
    <w:unhideWhenUsed/>
    <w:rsid w:val="0005164A"/>
    <w:pPr>
      <w:spacing w:after="0"/>
    </w:pPr>
    <w:rPr>
      <w:rFonts w:ascii="Calibri" w:hAnsi="Calibri" w:cs="Consolas"/>
      <w:szCs w:val="21"/>
    </w:rPr>
  </w:style>
  <w:style w:type="character" w:customStyle="1" w:styleId="PlainTextChar">
    <w:name w:val="Plain Text Char"/>
    <w:basedOn w:val="DefaultParagraphFont"/>
    <w:link w:val="PlainText"/>
    <w:uiPriority w:val="99"/>
    <w:rsid w:val="0005164A"/>
    <w:rPr>
      <w:rFonts w:ascii="Calibri" w:hAnsi="Calibri" w:cs="Consolas"/>
      <w:szCs w:val="21"/>
    </w:rPr>
  </w:style>
  <w:style w:type="paragraph" w:styleId="BodyText">
    <w:name w:val="Body Text"/>
    <w:basedOn w:val="Normal"/>
    <w:link w:val="BodyTextChar"/>
    <w:uiPriority w:val="99"/>
    <w:semiHidden/>
    <w:unhideWhenUsed/>
    <w:rsid w:val="0023772D"/>
    <w:rPr>
      <w:rFonts w:ascii="Arial" w:hAnsi="Arial" w:cs="Arial"/>
    </w:rPr>
  </w:style>
  <w:style w:type="character" w:customStyle="1" w:styleId="BodyTextChar">
    <w:name w:val="Body Text Char"/>
    <w:basedOn w:val="DefaultParagraphFont"/>
    <w:link w:val="BodyText"/>
    <w:uiPriority w:val="99"/>
    <w:semiHidden/>
    <w:rsid w:val="0023772D"/>
    <w:rPr>
      <w:rFonts w:ascii="Arial" w:hAnsi="Arial" w:cs="Arial"/>
    </w:rPr>
  </w:style>
  <w:style w:type="character" w:styleId="FootnoteReference">
    <w:name w:val="footnote reference"/>
    <w:basedOn w:val="DefaultParagraphFont"/>
    <w:uiPriority w:val="99"/>
    <w:semiHidden/>
    <w:unhideWhenUsed/>
    <w:rsid w:val="00440400"/>
    <w:rPr>
      <w:vertAlign w:val="superscript"/>
    </w:rPr>
  </w:style>
  <w:style w:type="paragraph" w:styleId="Revision">
    <w:name w:val="Revision"/>
    <w:hidden/>
    <w:uiPriority w:val="99"/>
    <w:semiHidden/>
    <w:rsid w:val="005D743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557130">
      <w:bodyDiv w:val="1"/>
      <w:marLeft w:val="0"/>
      <w:marRight w:val="0"/>
      <w:marTop w:val="0"/>
      <w:marBottom w:val="0"/>
      <w:divBdr>
        <w:top w:val="none" w:sz="0" w:space="0" w:color="auto"/>
        <w:left w:val="none" w:sz="0" w:space="0" w:color="auto"/>
        <w:bottom w:val="none" w:sz="0" w:space="0" w:color="auto"/>
        <w:right w:val="none" w:sz="0" w:space="0" w:color="auto"/>
      </w:divBdr>
    </w:div>
    <w:div w:id="132335068">
      <w:bodyDiv w:val="1"/>
      <w:marLeft w:val="0"/>
      <w:marRight w:val="0"/>
      <w:marTop w:val="0"/>
      <w:marBottom w:val="0"/>
      <w:divBdr>
        <w:top w:val="none" w:sz="0" w:space="0" w:color="auto"/>
        <w:left w:val="none" w:sz="0" w:space="0" w:color="auto"/>
        <w:bottom w:val="none" w:sz="0" w:space="0" w:color="auto"/>
        <w:right w:val="none" w:sz="0" w:space="0" w:color="auto"/>
      </w:divBdr>
    </w:div>
    <w:div w:id="163937153">
      <w:bodyDiv w:val="1"/>
      <w:marLeft w:val="0"/>
      <w:marRight w:val="0"/>
      <w:marTop w:val="0"/>
      <w:marBottom w:val="0"/>
      <w:divBdr>
        <w:top w:val="none" w:sz="0" w:space="0" w:color="auto"/>
        <w:left w:val="none" w:sz="0" w:space="0" w:color="auto"/>
        <w:bottom w:val="none" w:sz="0" w:space="0" w:color="auto"/>
        <w:right w:val="none" w:sz="0" w:space="0" w:color="auto"/>
      </w:divBdr>
    </w:div>
    <w:div w:id="190731008">
      <w:bodyDiv w:val="1"/>
      <w:marLeft w:val="0"/>
      <w:marRight w:val="0"/>
      <w:marTop w:val="0"/>
      <w:marBottom w:val="0"/>
      <w:divBdr>
        <w:top w:val="none" w:sz="0" w:space="0" w:color="auto"/>
        <w:left w:val="none" w:sz="0" w:space="0" w:color="auto"/>
        <w:bottom w:val="none" w:sz="0" w:space="0" w:color="auto"/>
        <w:right w:val="none" w:sz="0" w:space="0" w:color="auto"/>
      </w:divBdr>
    </w:div>
    <w:div w:id="239758207">
      <w:bodyDiv w:val="1"/>
      <w:marLeft w:val="0"/>
      <w:marRight w:val="0"/>
      <w:marTop w:val="0"/>
      <w:marBottom w:val="0"/>
      <w:divBdr>
        <w:top w:val="none" w:sz="0" w:space="0" w:color="auto"/>
        <w:left w:val="none" w:sz="0" w:space="0" w:color="auto"/>
        <w:bottom w:val="none" w:sz="0" w:space="0" w:color="auto"/>
        <w:right w:val="none" w:sz="0" w:space="0" w:color="auto"/>
      </w:divBdr>
    </w:div>
    <w:div w:id="318383382">
      <w:bodyDiv w:val="1"/>
      <w:marLeft w:val="0"/>
      <w:marRight w:val="0"/>
      <w:marTop w:val="0"/>
      <w:marBottom w:val="0"/>
      <w:divBdr>
        <w:top w:val="none" w:sz="0" w:space="0" w:color="auto"/>
        <w:left w:val="none" w:sz="0" w:space="0" w:color="auto"/>
        <w:bottom w:val="none" w:sz="0" w:space="0" w:color="auto"/>
        <w:right w:val="none" w:sz="0" w:space="0" w:color="auto"/>
      </w:divBdr>
    </w:div>
    <w:div w:id="339043227">
      <w:bodyDiv w:val="1"/>
      <w:marLeft w:val="0"/>
      <w:marRight w:val="0"/>
      <w:marTop w:val="0"/>
      <w:marBottom w:val="0"/>
      <w:divBdr>
        <w:top w:val="none" w:sz="0" w:space="0" w:color="auto"/>
        <w:left w:val="none" w:sz="0" w:space="0" w:color="auto"/>
        <w:bottom w:val="none" w:sz="0" w:space="0" w:color="auto"/>
        <w:right w:val="none" w:sz="0" w:space="0" w:color="auto"/>
      </w:divBdr>
    </w:div>
    <w:div w:id="348068315">
      <w:bodyDiv w:val="1"/>
      <w:marLeft w:val="0"/>
      <w:marRight w:val="0"/>
      <w:marTop w:val="0"/>
      <w:marBottom w:val="0"/>
      <w:divBdr>
        <w:top w:val="none" w:sz="0" w:space="0" w:color="auto"/>
        <w:left w:val="none" w:sz="0" w:space="0" w:color="auto"/>
        <w:bottom w:val="none" w:sz="0" w:space="0" w:color="auto"/>
        <w:right w:val="none" w:sz="0" w:space="0" w:color="auto"/>
      </w:divBdr>
    </w:div>
    <w:div w:id="355008531">
      <w:bodyDiv w:val="1"/>
      <w:marLeft w:val="0"/>
      <w:marRight w:val="0"/>
      <w:marTop w:val="0"/>
      <w:marBottom w:val="0"/>
      <w:divBdr>
        <w:top w:val="none" w:sz="0" w:space="0" w:color="auto"/>
        <w:left w:val="none" w:sz="0" w:space="0" w:color="auto"/>
        <w:bottom w:val="none" w:sz="0" w:space="0" w:color="auto"/>
        <w:right w:val="none" w:sz="0" w:space="0" w:color="auto"/>
      </w:divBdr>
    </w:div>
    <w:div w:id="367069953">
      <w:bodyDiv w:val="1"/>
      <w:marLeft w:val="0"/>
      <w:marRight w:val="0"/>
      <w:marTop w:val="0"/>
      <w:marBottom w:val="0"/>
      <w:divBdr>
        <w:top w:val="none" w:sz="0" w:space="0" w:color="auto"/>
        <w:left w:val="none" w:sz="0" w:space="0" w:color="auto"/>
        <w:bottom w:val="none" w:sz="0" w:space="0" w:color="auto"/>
        <w:right w:val="none" w:sz="0" w:space="0" w:color="auto"/>
      </w:divBdr>
    </w:div>
    <w:div w:id="388772977">
      <w:bodyDiv w:val="1"/>
      <w:marLeft w:val="0"/>
      <w:marRight w:val="0"/>
      <w:marTop w:val="0"/>
      <w:marBottom w:val="0"/>
      <w:divBdr>
        <w:top w:val="none" w:sz="0" w:space="0" w:color="auto"/>
        <w:left w:val="none" w:sz="0" w:space="0" w:color="auto"/>
        <w:bottom w:val="none" w:sz="0" w:space="0" w:color="auto"/>
        <w:right w:val="none" w:sz="0" w:space="0" w:color="auto"/>
      </w:divBdr>
    </w:div>
    <w:div w:id="421297674">
      <w:bodyDiv w:val="1"/>
      <w:marLeft w:val="0"/>
      <w:marRight w:val="0"/>
      <w:marTop w:val="0"/>
      <w:marBottom w:val="0"/>
      <w:divBdr>
        <w:top w:val="none" w:sz="0" w:space="0" w:color="auto"/>
        <w:left w:val="none" w:sz="0" w:space="0" w:color="auto"/>
        <w:bottom w:val="none" w:sz="0" w:space="0" w:color="auto"/>
        <w:right w:val="none" w:sz="0" w:space="0" w:color="auto"/>
      </w:divBdr>
    </w:div>
    <w:div w:id="433864857">
      <w:bodyDiv w:val="1"/>
      <w:marLeft w:val="0"/>
      <w:marRight w:val="0"/>
      <w:marTop w:val="0"/>
      <w:marBottom w:val="0"/>
      <w:divBdr>
        <w:top w:val="none" w:sz="0" w:space="0" w:color="auto"/>
        <w:left w:val="none" w:sz="0" w:space="0" w:color="auto"/>
        <w:bottom w:val="none" w:sz="0" w:space="0" w:color="auto"/>
        <w:right w:val="none" w:sz="0" w:space="0" w:color="auto"/>
      </w:divBdr>
    </w:div>
    <w:div w:id="454100039">
      <w:bodyDiv w:val="1"/>
      <w:marLeft w:val="0"/>
      <w:marRight w:val="0"/>
      <w:marTop w:val="0"/>
      <w:marBottom w:val="0"/>
      <w:divBdr>
        <w:top w:val="none" w:sz="0" w:space="0" w:color="auto"/>
        <w:left w:val="none" w:sz="0" w:space="0" w:color="auto"/>
        <w:bottom w:val="none" w:sz="0" w:space="0" w:color="auto"/>
        <w:right w:val="none" w:sz="0" w:space="0" w:color="auto"/>
      </w:divBdr>
    </w:div>
    <w:div w:id="476647190">
      <w:bodyDiv w:val="1"/>
      <w:marLeft w:val="0"/>
      <w:marRight w:val="0"/>
      <w:marTop w:val="0"/>
      <w:marBottom w:val="0"/>
      <w:divBdr>
        <w:top w:val="none" w:sz="0" w:space="0" w:color="auto"/>
        <w:left w:val="none" w:sz="0" w:space="0" w:color="auto"/>
        <w:bottom w:val="none" w:sz="0" w:space="0" w:color="auto"/>
        <w:right w:val="none" w:sz="0" w:space="0" w:color="auto"/>
      </w:divBdr>
    </w:div>
    <w:div w:id="487597313">
      <w:bodyDiv w:val="1"/>
      <w:marLeft w:val="0"/>
      <w:marRight w:val="0"/>
      <w:marTop w:val="0"/>
      <w:marBottom w:val="0"/>
      <w:divBdr>
        <w:top w:val="none" w:sz="0" w:space="0" w:color="auto"/>
        <w:left w:val="none" w:sz="0" w:space="0" w:color="auto"/>
        <w:bottom w:val="none" w:sz="0" w:space="0" w:color="auto"/>
        <w:right w:val="none" w:sz="0" w:space="0" w:color="auto"/>
      </w:divBdr>
    </w:div>
    <w:div w:id="573585274">
      <w:bodyDiv w:val="1"/>
      <w:marLeft w:val="0"/>
      <w:marRight w:val="0"/>
      <w:marTop w:val="0"/>
      <w:marBottom w:val="0"/>
      <w:divBdr>
        <w:top w:val="none" w:sz="0" w:space="0" w:color="auto"/>
        <w:left w:val="none" w:sz="0" w:space="0" w:color="auto"/>
        <w:bottom w:val="none" w:sz="0" w:space="0" w:color="auto"/>
        <w:right w:val="none" w:sz="0" w:space="0" w:color="auto"/>
      </w:divBdr>
    </w:div>
    <w:div w:id="595095115">
      <w:bodyDiv w:val="1"/>
      <w:marLeft w:val="0"/>
      <w:marRight w:val="0"/>
      <w:marTop w:val="0"/>
      <w:marBottom w:val="0"/>
      <w:divBdr>
        <w:top w:val="none" w:sz="0" w:space="0" w:color="auto"/>
        <w:left w:val="none" w:sz="0" w:space="0" w:color="auto"/>
        <w:bottom w:val="none" w:sz="0" w:space="0" w:color="auto"/>
        <w:right w:val="none" w:sz="0" w:space="0" w:color="auto"/>
      </w:divBdr>
    </w:div>
    <w:div w:id="601568819">
      <w:bodyDiv w:val="1"/>
      <w:marLeft w:val="0"/>
      <w:marRight w:val="0"/>
      <w:marTop w:val="0"/>
      <w:marBottom w:val="0"/>
      <w:divBdr>
        <w:top w:val="none" w:sz="0" w:space="0" w:color="auto"/>
        <w:left w:val="none" w:sz="0" w:space="0" w:color="auto"/>
        <w:bottom w:val="none" w:sz="0" w:space="0" w:color="auto"/>
        <w:right w:val="none" w:sz="0" w:space="0" w:color="auto"/>
      </w:divBdr>
    </w:div>
    <w:div w:id="609432155">
      <w:bodyDiv w:val="1"/>
      <w:marLeft w:val="0"/>
      <w:marRight w:val="0"/>
      <w:marTop w:val="0"/>
      <w:marBottom w:val="0"/>
      <w:divBdr>
        <w:top w:val="none" w:sz="0" w:space="0" w:color="auto"/>
        <w:left w:val="none" w:sz="0" w:space="0" w:color="auto"/>
        <w:bottom w:val="none" w:sz="0" w:space="0" w:color="auto"/>
        <w:right w:val="none" w:sz="0" w:space="0" w:color="auto"/>
      </w:divBdr>
    </w:div>
    <w:div w:id="623537955">
      <w:bodyDiv w:val="1"/>
      <w:marLeft w:val="0"/>
      <w:marRight w:val="0"/>
      <w:marTop w:val="0"/>
      <w:marBottom w:val="0"/>
      <w:divBdr>
        <w:top w:val="none" w:sz="0" w:space="0" w:color="auto"/>
        <w:left w:val="none" w:sz="0" w:space="0" w:color="auto"/>
        <w:bottom w:val="none" w:sz="0" w:space="0" w:color="auto"/>
        <w:right w:val="none" w:sz="0" w:space="0" w:color="auto"/>
      </w:divBdr>
    </w:div>
    <w:div w:id="640502426">
      <w:bodyDiv w:val="1"/>
      <w:marLeft w:val="0"/>
      <w:marRight w:val="0"/>
      <w:marTop w:val="0"/>
      <w:marBottom w:val="0"/>
      <w:divBdr>
        <w:top w:val="none" w:sz="0" w:space="0" w:color="auto"/>
        <w:left w:val="none" w:sz="0" w:space="0" w:color="auto"/>
        <w:bottom w:val="none" w:sz="0" w:space="0" w:color="auto"/>
        <w:right w:val="none" w:sz="0" w:space="0" w:color="auto"/>
      </w:divBdr>
    </w:div>
    <w:div w:id="670178366">
      <w:bodyDiv w:val="1"/>
      <w:marLeft w:val="0"/>
      <w:marRight w:val="0"/>
      <w:marTop w:val="0"/>
      <w:marBottom w:val="0"/>
      <w:divBdr>
        <w:top w:val="none" w:sz="0" w:space="0" w:color="auto"/>
        <w:left w:val="none" w:sz="0" w:space="0" w:color="auto"/>
        <w:bottom w:val="none" w:sz="0" w:space="0" w:color="auto"/>
        <w:right w:val="none" w:sz="0" w:space="0" w:color="auto"/>
      </w:divBdr>
    </w:div>
    <w:div w:id="695277122">
      <w:bodyDiv w:val="1"/>
      <w:marLeft w:val="0"/>
      <w:marRight w:val="0"/>
      <w:marTop w:val="0"/>
      <w:marBottom w:val="0"/>
      <w:divBdr>
        <w:top w:val="none" w:sz="0" w:space="0" w:color="auto"/>
        <w:left w:val="none" w:sz="0" w:space="0" w:color="auto"/>
        <w:bottom w:val="none" w:sz="0" w:space="0" w:color="auto"/>
        <w:right w:val="none" w:sz="0" w:space="0" w:color="auto"/>
      </w:divBdr>
    </w:div>
    <w:div w:id="731271273">
      <w:bodyDiv w:val="1"/>
      <w:marLeft w:val="0"/>
      <w:marRight w:val="0"/>
      <w:marTop w:val="0"/>
      <w:marBottom w:val="0"/>
      <w:divBdr>
        <w:top w:val="none" w:sz="0" w:space="0" w:color="auto"/>
        <w:left w:val="none" w:sz="0" w:space="0" w:color="auto"/>
        <w:bottom w:val="none" w:sz="0" w:space="0" w:color="auto"/>
        <w:right w:val="none" w:sz="0" w:space="0" w:color="auto"/>
      </w:divBdr>
    </w:div>
    <w:div w:id="731537464">
      <w:bodyDiv w:val="1"/>
      <w:marLeft w:val="0"/>
      <w:marRight w:val="0"/>
      <w:marTop w:val="0"/>
      <w:marBottom w:val="0"/>
      <w:divBdr>
        <w:top w:val="none" w:sz="0" w:space="0" w:color="auto"/>
        <w:left w:val="none" w:sz="0" w:space="0" w:color="auto"/>
        <w:bottom w:val="none" w:sz="0" w:space="0" w:color="auto"/>
        <w:right w:val="none" w:sz="0" w:space="0" w:color="auto"/>
      </w:divBdr>
    </w:div>
    <w:div w:id="811218509">
      <w:bodyDiv w:val="1"/>
      <w:marLeft w:val="0"/>
      <w:marRight w:val="0"/>
      <w:marTop w:val="0"/>
      <w:marBottom w:val="0"/>
      <w:divBdr>
        <w:top w:val="none" w:sz="0" w:space="0" w:color="auto"/>
        <w:left w:val="none" w:sz="0" w:space="0" w:color="auto"/>
        <w:bottom w:val="none" w:sz="0" w:space="0" w:color="auto"/>
        <w:right w:val="none" w:sz="0" w:space="0" w:color="auto"/>
      </w:divBdr>
    </w:div>
    <w:div w:id="812672535">
      <w:bodyDiv w:val="1"/>
      <w:marLeft w:val="0"/>
      <w:marRight w:val="0"/>
      <w:marTop w:val="0"/>
      <w:marBottom w:val="0"/>
      <w:divBdr>
        <w:top w:val="none" w:sz="0" w:space="0" w:color="auto"/>
        <w:left w:val="none" w:sz="0" w:space="0" w:color="auto"/>
        <w:bottom w:val="none" w:sz="0" w:space="0" w:color="auto"/>
        <w:right w:val="none" w:sz="0" w:space="0" w:color="auto"/>
      </w:divBdr>
    </w:div>
    <w:div w:id="911082926">
      <w:bodyDiv w:val="1"/>
      <w:marLeft w:val="0"/>
      <w:marRight w:val="0"/>
      <w:marTop w:val="0"/>
      <w:marBottom w:val="0"/>
      <w:divBdr>
        <w:top w:val="none" w:sz="0" w:space="0" w:color="auto"/>
        <w:left w:val="none" w:sz="0" w:space="0" w:color="auto"/>
        <w:bottom w:val="none" w:sz="0" w:space="0" w:color="auto"/>
        <w:right w:val="none" w:sz="0" w:space="0" w:color="auto"/>
      </w:divBdr>
    </w:div>
    <w:div w:id="929629471">
      <w:bodyDiv w:val="1"/>
      <w:marLeft w:val="0"/>
      <w:marRight w:val="0"/>
      <w:marTop w:val="0"/>
      <w:marBottom w:val="0"/>
      <w:divBdr>
        <w:top w:val="none" w:sz="0" w:space="0" w:color="auto"/>
        <w:left w:val="none" w:sz="0" w:space="0" w:color="auto"/>
        <w:bottom w:val="none" w:sz="0" w:space="0" w:color="auto"/>
        <w:right w:val="none" w:sz="0" w:space="0" w:color="auto"/>
      </w:divBdr>
    </w:div>
    <w:div w:id="956569583">
      <w:bodyDiv w:val="1"/>
      <w:marLeft w:val="0"/>
      <w:marRight w:val="0"/>
      <w:marTop w:val="0"/>
      <w:marBottom w:val="0"/>
      <w:divBdr>
        <w:top w:val="none" w:sz="0" w:space="0" w:color="auto"/>
        <w:left w:val="none" w:sz="0" w:space="0" w:color="auto"/>
        <w:bottom w:val="none" w:sz="0" w:space="0" w:color="auto"/>
        <w:right w:val="none" w:sz="0" w:space="0" w:color="auto"/>
      </w:divBdr>
    </w:div>
    <w:div w:id="974793853">
      <w:bodyDiv w:val="1"/>
      <w:marLeft w:val="0"/>
      <w:marRight w:val="0"/>
      <w:marTop w:val="0"/>
      <w:marBottom w:val="0"/>
      <w:divBdr>
        <w:top w:val="none" w:sz="0" w:space="0" w:color="auto"/>
        <w:left w:val="none" w:sz="0" w:space="0" w:color="auto"/>
        <w:bottom w:val="none" w:sz="0" w:space="0" w:color="auto"/>
        <w:right w:val="none" w:sz="0" w:space="0" w:color="auto"/>
      </w:divBdr>
    </w:div>
    <w:div w:id="1008826030">
      <w:bodyDiv w:val="1"/>
      <w:marLeft w:val="0"/>
      <w:marRight w:val="0"/>
      <w:marTop w:val="0"/>
      <w:marBottom w:val="0"/>
      <w:divBdr>
        <w:top w:val="none" w:sz="0" w:space="0" w:color="auto"/>
        <w:left w:val="none" w:sz="0" w:space="0" w:color="auto"/>
        <w:bottom w:val="none" w:sz="0" w:space="0" w:color="auto"/>
        <w:right w:val="none" w:sz="0" w:space="0" w:color="auto"/>
      </w:divBdr>
    </w:div>
    <w:div w:id="1011420122">
      <w:bodyDiv w:val="1"/>
      <w:marLeft w:val="0"/>
      <w:marRight w:val="0"/>
      <w:marTop w:val="0"/>
      <w:marBottom w:val="0"/>
      <w:divBdr>
        <w:top w:val="none" w:sz="0" w:space="0" w:color="auto"/>
        <w:left w:val="none" w:sz="0" w:space="0" w:color="auto"/>
        <w:bottom w:val="none" w:sz="0" w:space="0" w:color="auto"/>
        <w:right w:val="none" w:sz="0" w:space="0" w:color="auto"/>
      </w:divBdr>
    </w:div>
    <w:div w:id="1033574697">
      <w:bodyDiv w:val="1"/>
      <w:marLeft w:val="0"/>
      <w:marRight w:val="0"/>
      <w:marTop w:val="0"/>
      <w:marBottom w:val="0"/>
      <w:divBdr>
        <w:top w:val="none" w:sz="0" w:space="0" w:color="auto"/>
        <w:left w:val="none" w:sz="0" w:space="0" w:color="auto"/>
        <w:bottom w:val="none" w:sz="0" w:space="0" w:color="auto"/>
        <w:right w:val="none" w:sz="0" w:space="0" w:color="auto"/>
      </w:divBdr>
    </w:div>
    <w:div w:id="1039010702">
      <w:bodyDiv w:val="1"/>
      <w:marLeft w:val="0"/>
      <w:marRight w:val="0"/>
      <w:marTop w:val="0"/>
      <w:marBottom w:val="0"/>
      <w:divBdr>
        <w:top w:val="none" w:sz="0" w:space="0" w:color="auto"/>
        <w:left w:val="none" w:sz="0" w:space="0" w:color="auto"/>
        <w:bottom w:val="none" w:sz="0" w:space="0" w:color="auto"/>
        <w:right w:val="none" w:sz="0" w:space="0" w:color="auto"/>
      </w:divBdr>
    </w:div>
    <w:div w:id="1039279296">
      <w:bodyDiv w:val="1"/>
      <w:marLeft w:val="0"/>
      <w:marRight w:val="0"/>
      <w:marTop w:val="0"/>
      <w:marBottom w:val="0"/>
      <w:divBdr>
        <w:top w:val="none" w:sz="0" w:space="0" w:color="auto"/>
        <w:left w:val="none" w:sz="0" w:space="0" w:color="auto"/>
        <w:bottom w:val="none" w:sz="0" w:space="0" w:color="auto"/>
        <w:right w:val="none" w:sz="0" w:space="0" w:color="auto"/>
      </w:divBdr>
    </w:div>
    <w:div w:id="1040208529">
      <w:bodyDiv w:val="1"/>
      <w:marLeft w:val="0"/>
      <w:marRight w:val="0"/>
      <w:marTop w:val="0"/>
      <w:marBottom w:val="0"/>
      <w:divBdr>
        <w:top w:val="none" w:sz="0" w:space="0" w:color="auto"/>
        <w:left w:val="none" w:sz="0" w:space="0" w:color="auto"/>
        <w:bottom w:val="none" w:sz="0" w:space="0" w:color="auto"/>
        <w:right w:val="none" w:sz="0" w:space="0" w:color="auto"/>
      </w:divBdr>
    </w:div>
    <w:div w:id="1046953213">
      <w:bodyDiv w:val="1"/>
      <w:marLeft w:val="0"/>
      <w:marRight w:val="0"/>
      <w:marTop w:val="0"/>
      <w:marBottom w:val="0"/>
      <w:divBdr>
        <w:top w:val="none" w:sz="0" w:space="0" w:color="auto"/>
        <w:left w:val="none" w:sz="0" w:space="0" w:color="auto"/>
        <w:bottom w:val="none" w:sz="0" w:space="0" w:color="auto"/>
        <w:right w:val="none" w:sz="0" w:space="0" w:color="auto"/>
      </w:divBdr>
    </w:div>
    <w:div w:id="1049380693">
      <w:bodyDiv w:val="1"/>
      <w:marLeft w:val="0"/>
      <w:marRight w:val="0"/>
      <w:marTop w:val="0"/>
      <w:marBottom w:val="0"/>
      <w:divBdr>
        <w:top w:val="none" w:sz="0" w:space="0" w:color="auto"/>
        <w:left w:val="none" w:sz="0" w:space="0" w:color="auto"/>
        <w:bottom w:val="none" w:sz="0" w:space="0" w:color="auto"/>
        <w:right w:val="none" w:sz="0" w:space="0" w:color="auto"/>
      </w:divBdr>
    </w:div>
    <w:div w:id="1064258187">
      <w:bodyDiv w:val="1"/>
      <w:marLeft w:val="0"/>
      <w:marRight w:val="0"/>
      <w:marTop w:val="0"/>
      <w:marBottom w:val="0"/>
      <w:divBdr>
        <w:top w:val="none" w:sz="0" w:space="0" w:color="auto"/>
        <w:left w:val="none" w:sz="0" w:space="0" w:color="auto"/>
        <w:bottom w:val="none" w:sz="0" w:space="0" w:color="auto"/>
        <w:right w:val="none" w:sz="0" w:space="0" w:color="auto"/>
      </w:divBdr>
    </w:div>
    <w:div w:id="1134955307">
      <w:bodyDiv w:val="1"/>
      <w:marLeft w:val="0"/>
      <w:marRight w:val="0"/>
      <w:marTop w:val="0"/>
      <w:marBottom w:val="0"/>
      <w:divBdr>
        <w:top w:val="none" w:sz="0" w:space="0" w:color="auto"/>
        <w:left w:val="none" w:sz="0" w:space="0" w:color="auto"/>
        <w:bottom w:val="none" w:sz="0" w:space="0" w:color="auto"/>
        <w:right w:val="none" w:sz="0" w:space="0" w:color="auto"/>
      </w:divBdr>
    </w:div>
    <w:div w:id="1136491199">
      <w:bodyDiv w:val="1"/>
      <w:marLeft w:val="0"/>
      <w:marRight w:val="0"/>
      <w:marTop w:val="0"/>
      <w:marBottom w:val="0"/>
      <w:divBdr>
        <w:top w:val="none" w:sz="0" w:space="0" w:color="auto"/>
        <w:left w:val="none" w:sz="0" w:space="0" w:color="auto"/>
        <w:bottom w:val="none" w:sz="0" w:space="0" w:color="auto"/>
        <w:right w:val="none" w:sz="0" w:space="0" w:color="auto"/>
      </w:divBdr>
    </w:div>
    <w:div w:id="1221135603">
      <w:bodyDiv w:val="1"/>
      <w:marLeft w:val="0"/>
      <w:marRight w:val="0"/>
      <w:marTop w:val="0"/>
      <w:marBottom w:val="0"/>
      <w:divBdr>
        <w:top w:val="none" w:sz="0" w:space="0" w:color="auto"/>
        <w:left w:val="none" w:sz="0" w:space="0" w:color="auto"/>
        <w:bottom w:val="none" w:sz="0" w:space="0" w:color="auto"/>
        <w:right w:val="none" w:sz="0" w:space="0" w:color="auto"/>
      </w:divBdr>
    </w:div>
    <w:div w:id="1284773983">
      <w:bodyDiv w:val="1"/>
      <w:marLeft w:val="0"/>
      <w:marRight w:val="0"/>
      <w:marTop w:val="0"/>
      <w:marBottom w:val="0"/>
      <w:divBdr>
        <w:top w:val="none" w:sz="0" w:space="0" w:color="auto"/>
        <w:left w:val="none" w:sz="0" w:space="0" w:color="auto"/>
        <w:bottom w:val="none" w:sz="0" w:space="0" w:color="auto"/>
        <w:right w:val="none" w:sz="0" w:space="0" w:color="auto"/>
      </w:divBdr>
    </w:div>
    <w:div w:id="1297566297">
      <w:bodyDiv w:val="1"/>
      <w:marLeft w:val="0"/>
      <w:marRight w:val="0"/>
      <w:marTop w:val="0"/>
      <w:marBottom w:val="0"/>
      <w:divBdr>
        <w:top w:val="none" w:sz="0" w:space="0" w:color="auto"/>
        <w:left w:val="none" w:sz="0" w:space="0" w:color="auto"/>
        <w:bottom w:val="none" w:sz="0" w:space="0" w:color="auto"/>
        <w:right w:val="none" w:sz="0" w:space="0" w:color="auto"/>
      </w:divBdr>
    </w:div>
    <w:div w:id="1374185158">
      <w:bodyDiv w:val="1"/>
      <w:marLeft w:val="0"/>
      <w:marRight w:val="0"/>
      <w:marTop w:val="0"/>
      <w:marBottom w:val="0"/>
      <w:divBdr>
        <w:top w:val="none" w:sz="0" w:space="0" w:color="auto"/>
        <w:left w:val="none" w:sz="0" w:space="0" w:color="auto"/>
        <w:bottom w:val="none" w:sz="0" w:space="0" w:color="auto"/>
        <w:right w:val="none" w:sz="0" w:space="0" w:color="auto"/>
      </w:divBdr>
    </w:div>
    <w:div w:id="1386295605">
      <w:bodyDiv w:val="1"/>
      <w:marLeft w:val="0"/>
      <w:marRight w:val="0"/>
      <w:marTop w:val="0"/>
      <w:marBottom w:val="0"/>
      <w:divBdr>
        <w:top w:val="none" w:sz="0" w:space="0" w:color="auto"/>
        <w:left w:val="none" w:sz="0" w:space="0" w:color="auto"/>
        <w:bottom w:val="none" w:sz="0" w:space="0" w:color="auto"/>
        <w:right w:val="none" w:sz="0" w:space="0" w:color="auto"/>
      </w:divBdr>
    </w:div>
    <w:div w:id="1396319733">
      <w:bodyDiv w:val="1"/>
      <w:marLeft w:val="0"/>
      <w:marRight w:val="0"/>
      <w:marTop w:val="0"/>
      <w:marBottom w:val="0"/>
      <w:divBdr>
        <w:top w:val="none" w:sz="0" w:space="0" w:color="auto"/>
        <w:left w:val="none" w:sz="0" w:space="0" w:color="auto"/>
        <w:bottom w:val="none" w:sz="0" w:space="0" w:color="auto"/>
        <w:right w:val="none" w:sz="0" w:space="0" w:color="auto"/>
      </w:divBdr>
    </w:div>
    <w:div w:id="1400053605">
      <w:bodyDiv w:val="1"/>
      <w:marLeft w:val="0"/>
      <w:marRight w:val="0"/>
      <w:marTop w:val="0"/>
      <w:marBottom w:val="0"/>
      <w:divBdr>
        <w:top w:val="none" w:sz="0" w:space="0" w:color="auto"/>
        <w:left w:val="none" w:sz="0" w:space="0" w:color="auto"/>
        <w:bottom w:val="none" w:sz="0" w:space="0" w:color="auto"/>
        <w:right w:val="none" w:sz="0" w:space="0" w:color="auto"/>
      </w:divBdr>
    </w:div>
    <w:div w:id="1419600287">
      <w:bodyDiv w:val="1"/>
      <w:marLeft w:val="0"/>
      <w:marRight w:val="0"/>
      <w:marTop w:val="0"/>
      <w:marBottom w:val="0"/>
      <w:divBdr>
        <w:top w:val="none" w:sz="0" w:space="0" w:color="auto"/>
        <w:left w:val="none" w:sz="0" w:space="0" w:color="auto"/>
        <w:bottom w:val="none" w:sz="0" w:space="0" w:color="auto"/>
        <w:right w:val="none" w:sz="0" w:space="0" w:color="auto"/>
      </w:divBdr>
    </w:div>
    <w:div w:id="1420444428">
      <w:bodyDiv w:val="1"/>
      <w:marLeft w:val="0"/>
      <w:marRight w:val="0"/>
      <w:marTop w:val="0"/>
      <w:marBottom w:val="0"/>
      <w:divBdr>
        <w:top w:val="none" w:sz="0" w:space="0" w:color="auto"/>
        <w:left w:val="none" w:sz="0" w:space="0" w:color="auto"/>
        <w:bottom w:val="none" w:sz="0" w:space="0" w:color="auto"/>
        <w:right w:val="none" w:sz="0" w:space="0" w:color="auto"/>
      </w:divBdr>
    </w:div>
    <w:div w:id="1433012638">
      <w:bodyDiv w:val="1"/>
      <w:marLeft w:val="0"/>
      <w:marRight w:val="0"/>
      <w:marTop w:val="0"/>
      <w:marBottom w:val="0"/>
      <w:divBdr>
        <w:top w:val="none" w:sz="0" w:space="0" w:color="auto"/>
        <w:left w:val="none" w:sz="0" w:space="0" w:color="auto"/>
        <w:bottom w:val="none" w:sz="0" w:space="0" w:color="auto"/>
        <w:right w:val="none" w:sz="0" w:space="0" w:color="auto"/>
      </w:divBdr>
    </w:div>
    <w:div w:id="1492911988">
      <w:bodyDiv w:val="1"/>
      <w:marLeft w:val="0"/>
      <w:marRight w:val="0"/>
      <w:marTop w:val="0"/>
      <w:marBottom w:val="0"/>
      <w:divBdr>
        <w:top w:val="none" w:sz="0" w:space="0" w:color="auto"/>
        <w:left w:val="none" w:sz="0" w:space="0" w:color="auto"/>
        <w:bottom w:val="none" w:sz="0" w:space="0" w:color="auto"/>
        <w:right w:val="none" w:sz="0" w:space="0" w:color="auto"/>
      </w:divBdr>
    </w:div>
    <w:div w:id="1536117247">
      <w:bodyDiv w:val="1"/>
      <w:marLeft w:val="0"/>
      <w:marRight w:val="0"/>
      <w:marTop w:val="0"/>
      <w:marBottom w:val="0"/>
      <w:divBdr>
        <w:top w:val="none" w:sz="0" w:space="0" w:color="auto"/>
        <w:left w:val="none" w:sz="0" w:space="0" w:color="auto"/>
        <w:bottom w:val="none" w:sz="0" w:space="0" w:color="auto"/>
        <w:right w:val="none" w:sz="0" w:space="0" w:color="auto"/>
      </w:divBdr>
    </w:div>
    <w:div w:id="1544904908">
      <w:bodyDiv w:val="1"/>
      <w:marLeft w:val="0"/>
      <w:marRight w:val="0"/>
      <w:marTop w:val="0"/>
      <w:marBottom w:val="0"/>
      <w:divBdr>
        <w:top w:val="none" w:sz="0" w:space="0" w:color="auto"/>
        <w:left w:val="none" w:sz="0" w:space="0" w:color="auto"/>
        <w:bottom w:val="none" w:sz="0" w:space="0" w:color="auto"/>
        <w:right w:val="none" w:sz="0" w:space="0" w:color="auto"/>
      </w:divBdr>
    </w:div>
    <w:div w:id="1610315116">
      <w:bodyDiv w:val="1"/>
      <w:marLeft w:val="0"/>
      <w:marRight w:val="0"/>
      <w:marTop w:val="0"/>
      <w:marBottom w:val="0"/>
      <w:divBdr>
        <w:top w:val="none" w:sz="0" w:space="0" w:color="auto"/>
        <w:left w:val="none" w:sz="0" w:space="0" w:color="auto"/>
        <w:bottom w:val="none" w:sz="0" w:space="0" w:color="auto"/>
        <w:right w:val="none" w:sz="0" w:space="0" w:color="auto"/>
      </w:divBdr>
    </w:div>
    <w:div w:id="1670479401">
      <w:bodyDiv w:val="1"/>
      <w:marLeft w:val="0"/>
      <w:marRight w:val="0"/>
      <w:marTop w:val="0"/>
      <w:marBottom w:val="0"/>
      <w:divBdr>
        <w:top w:val="none" w:sz="0" w:space="0" w:color="auto"/>
        <w:left w:val="none" w:sz="0" w:space="0" w:color="auto"/>
        <w:bottom w:val="none" w:sz="0" w:space="0" w:color="auto"/>
        <w:right w:val="none" w:sz="0" w:space="0" w:color="auto"/>
      </w:divBdr>
    </w:div>
    <w:div w:id="1686521044">
      <w:bodyDiv w:val="1"/>
      <w:marLeft w:val="0"/>
      <w:marRight w:val="0"/>
      <w:marTop w:val="0"/>
      <w:marBottom w:val="0"/>
      <w:divBdr>
        <w:top w:val="none" w:sz="0" w:space="0" w:color="auto"/>
        <w:left w:val="none" w:sz="0" w:space="0" w:color="auto"/>
        <w:bottom w:val="none" w:sz="0" w:space="0" w:color="auto"/>
        <w:right w:val="none" w:sz="0" w:space="0" w:color="auto"/>
      </w:divBdr>
    </w:div>
    <w:div w:id="1694724325">
      <w:bodyDiv w:val="1"/>
      <w:marLeft w:val="0"/>
      <w:marRight w:val="0"/>
      <w:marTop w:val="0"/>
      <w:marBottom w:val="0"/>
      <w:divBdr>
        <w:top w:val="none" w:sz="0" w:space="0" w:color="auto"/>
        <w:left w:val="none" w:sz="0" w:space="0" w:color="auto"/>
        <w:bottom w:val="none" w:sz="0" w:space="0" w:color="auto"/>
        <w:right w:val="none" w:sz="0" w:space="0" w:color="auto"/>
      </w:divBdr>
    </w:div>
    <w:div w:id="1696230629">
      <w:bodyDiv w:val="1"/>
      <w:marLeft w:val="0"/>
      <w:marRight w:val="0"/>
      <w:marTop w:val="0"/>
      <w:marBottom w:val="0"/>
      <w:divBdr>
        <w:top w:val="none" w:sz="0" w:space="0" w:color="auto"/>
        <w:left w:val="none" w:sz="0" w:space="0" w:color="auto"/>
        <w:bottom w:val="none" w:sz="0" w:space="0" w:color="auto"/>
        <w:right w:val="none" w:sz="0" w:space="0" w:color="auto"/>
      </w:divBdr>
    </w:div>
    <w:div w:id="1759596555">
      <w:bodyDiv w:val="1"/>
      <w:marLeft w:val="0"/>
      <w:marRight w:val="0"/>
      <w:marTop w:val="0"/>
      <w:marBottom w:val="0"/>
      <w:divBdr>
        <w:top w:val="none" w:sz="0" w:space="0" w:color="auto"/>
        <w:left w:val="none" w:sz="0" w:space="0" w:color="auto"/>
        <w:bottom w:val="none" w:sz="0" w:space="0" w:color="auto"/>
        <w:right w:val="none" w:sz="0" w:space="0" w:color="auto"/>
      </w:divBdr>
    </w:div>
    <w:div w:id="1785802440">
      <w:bodyDiv w:val="1"/>
      <w:marLeft w:val="0"/>
      <w:marRight w:val="0"/>
      <w:marTop w:val="0"/>
      <w:marBottom w:val="0"/>
      <w:divBdr>
        <w:top w:val="none" w:sz="0" w:space="0" w:color="auto"/>
        <w:left w:val="none" w:sz="0" w:space="0" w:color="auto"/>
        <w:bottom w:val="none" w:sz="0" w:space="0" w:color="auto"/>
        <w:right w:val="none" w:sz="0" w:space="0" w:color="auto"/>
      </w:divBdr>
    </w:div>
    <w:div w:id="1789855438">
      <w:bodyDiv w:val="1"/>
      <w:marLeft w:val="0"/>
      <w:marRight w:val="0"/>
      <w:marTop w:val="0"/>
      <w:marBottom w:val="0"/>
      <w:divBdr>
        <w:top w:val="none" w:sz="0" w:space="0" w:color="auto"/>
        <w:left w:val="none" w:sz="0" w:space="0" w:color="auto"/>
        <w:bottom w:val="none" w:sz="0" w:space="0" w:color="auto"/>
        <w:right w:val="none" w:sz="0" w:space="0" w:color="auto"/>
      </w:divBdr>
    </w:div>
    <w:div w:id="1815021685">
      <w:bodyDiv w:val="1"/>
      <w:marLeft w:val="0"/>
      <w:marRight w:val="0"/>
      <w:marTop w:val="0"/>
      <w:marBottom w:val="0"/>
      <w:divBdr>
        <w:top w:val="none" w:sz="0" w:space="0" w:color="auto"/>
        <w:left w:val="none" w:sz="0" w:space="0" w:color="auto"/>
        <w:bottom w:val="none" w:sz="0" w:space="0" w:color="auto"/>
        <w:right w:val="none" w:sz="0" w:space="0" w:color="auto"/>
      </w:divBdr>
    </w:div>
    <w:div w:id="1841266044">
      <w:bodyDiv w:val="1"/>
      <w:marLeft w:val="0"/>
      <w:marRight w:val="0"/>
      <w:marTop w:val="0"/>
      <w:marBottom w:val="0"/>
      <w:divBdr>
        <w:top w:val="none" w:sz="0" w:space="0" w:color="auto"/>
        <w:left w:val="none" w:sz="0" w:space="0" w:color="auto"/>
        <w:bottom w:val="none" w:sz="0" w:space="0" w:color="auto"/>
        <w:right w:val="none" w:sz="0" w:space="0" w:color="auto"/>
      </w:divBdr>
    </w:div>
    <w:div w:id="1852913755">
      <w:bodyDiv w:val="1"/>
      <w:marLeft w:val="0"/>
      <w:marRight w:val="0"/>
      <w:marTop w:val="0"/>
      <w:marBottom w:val="0"/>
      <w:divBdr>
        <w:top w:val="none" w:sz="0" w:space="0" w:color="auto"/>
        <w:left w:val="none" w:sz="0" w:space="0" w:color="auto"/>
        <w:bottom w:val="none" w:sz="0" w:space="0" w:color="auto"/>
        <w:right w:val="none" w:sz="0" w:space="0" w:color="auto"/>
      </w:divBdr>
    </w:div>
    <w:div w:id="1870147151">
      <w:bodyDiv w:val="1"/>
      <w:marLeft w:val="0"/>
      <w:marRight w:val="0"/>
      <w:marTop w:val="0"/>
      <w:marBottom w:val="0"/>
      <w:divBdr>
        <w:top w:val="none" w:sz="0" w:space="0" w:color="auto"/>
        <w:left w:val="none" w:sz="0" w:space="0" w:color="auto"/>
        <w:bottom w:val="none" w:sz="0" w:space="0" w:color="auto"/>
        <w:right w:val="none" w:sz="0" w:space="0" w:color="auto"/>
      </w:divBdr>
    </w:div>
    <w:div w:id="1912694232">
      <w:bodyDiv w:val="1"/>
      <w:marLeft w:val="0"/>
      <w:marRight w:val="0"/>
      <w:marTop w:val="0"/>
      <w:marBottom w:val="0"/>
      <w:divBdr>
        <w:top w:val="none" w:sz="0" w:space="0" w:color="auto"/>
        <w:left w:val="none" w:sz="0" w:space="0" w:color="auto"/>
        <w:bottom w:val="none" w:sz="0" w:space="0" w:color="auto"/>
        <w:right w:val="none" w:sz="0" w:space="0" w:color="auto"/>
      </w:divBdr>
    </w:div>
    <w:div w:id="1940794677">
      <w:bodyDiv w:val="1"/>
      <w:marLeft w:val="0"/>
      <w:marRight w:val="0"/>
      <w:marTop w:val="0"/>
      <w:marBottom w:val="0"/>
      <w:divBdr>
        <w:top w:val="none" w:sz="0" w:space="0" w:color="auto"/>
        <w:left w:val="none" w:sz="0" w:space="0" w:color="auto"/>
        <w:bottom w:val="none" w:sz="0" w:space="0" w:color="auto"/>
        <w:right w:val="none" w:sz="0" w:space="0" w:color="auto"/>
      </w:divBdr>
    </w:div>
    <w:div w:id="1957566281">
      <w:bodyDiv w:val="1"/>
      <w:marLeft w:val="0"/>
      <w:marRight w:val="0"/>
      <w:marTop w:val="0"/>
      <w:marBottom w:val="0"/>
      <w:divBdr>
        <w:top w:val="none" w:sz="0" w:space="0" w:color="auto"/>
        <w:left w:val="none" w:sz="0" w:space="0" w:color="auto"/>
        <w:bottom w:val="none" w:sz="0" w:space="0" w:color="auto"/>
        <w:right w:val="none" w:sz="0" w:space="0" w:color="auto"/>
      </w:divBdr>
    </w:div>
    <w:div w:id="1973821533">
      <w:bodyDiv w:val="1"/>
      <w:marLeft w:val="0"/>
      <w:marRight w:val="0"/>
      <w:marTop w:val="0"/>
      <w:marBottom w:val="0"/>
      <w:divBdr>
        <w:top w:val="none" w:sz="0" w:space="0" w:color="auto"/>
        <w:left w:val="none" w:sz="0" w:space="0" w:color="auto"/>
        <w:bottom w:val="none" w:sz="0" w:space="0" w:color="auto"/>
        <w:right w:val="none" w:sz="0" w:space="0" w:color="auto"/>
      </w:divBdr>
    </w:div>
    <w:div w:id="1984656325">
      <w:bodyDiv w:val="1"/>
      <w:marLeft w:val="0"/>
      <w:marRight w:val="0"/>
      <w:marTop w:val="0"/>
      <w:marBottom w:val="0"/>
      <w:divBdr>
        <w:top w:val="none" w:sz="0" w:space="0" w:color="auto"/>
        <w:left w:val="none" w:sz="0" w:space="0" w:color="auto"/>
        <w:bottom w:val="none" w:sz="0" w:space="0" w:color="auto"/>
        <w:right w:val="none" w:sz="0" w:space="0" w:color="auto"/>
      </w:divBdr>
    </w:div>
    <w:div w:id="1992441588">
      <w:bodyDiv w:val="1"/>
      <w:marLeft w:val="0"/>
      <w:marRight w:val="0"/>
      <w:marTop w:val="0"/>
      <w:marBottom w:val="0"/>
      <w:divBdr>
        <w:top w:val="none" w:sz="0" w:space="0" w:color="auto"/>
        <w:left w:val="none" w:sz="0" w:space="0" w:color="auto"/>
        <w:bottom w:val="none" w:sz="0" w:space="0" w:color="auto"/>
        <w:right w:val="none" w:sz="0" w:space="0" w:color="auto"/>
      </w:divBdr>
    </w:div>
    <w:div w:id="2018192481">
      <w:bodyDiv w:val="1"/>
      <w:marLeft w:val="0"/>
      <w:marRight w:val="0"/>
      <w:marTop w:val="0"/>
      <w:marBottom w:val="0"/>
      <w:divBdr>
        <w:top w:val="none" w:sz="0" w:space="0" w:color="auto"/>
        <w:left w:val="none" w:sz="0" w:space="0" w:color="auto"/>
        <w:bottom w:val="none" w:sz="0" w:space="0" w:color="auto"/>
        <w:right w:val="none" w:sz="0" w:space="0" w:color="auto"/>
      </w:divBdr>
    </w:div>
    <w:div w:id="2035034239">
      <w:bodyDiv w:val="1"/>
      <w:marLeft w:val="0"/>
      <w:marRight w:val="0"/>
      <w:marTop w:val="0"/>
      <w:marBottom w:val="0"/>
      <w:divBdr>
        <w:top w:val="none" w:sz="0" w:space="0" w:color="auto"/>
        <w:left w:val="none" w:sz="0" w:space="0" w:color="auto"/>
        <w:bottom w:val="none" w:sz="0" w:space="0" w:color="auto"/>
        <w:right w:val="none" w:sz="0" w:space="0" w:color="auto"/>
      </w:divBdr>
    </w:div>
    <w:div w:id="2051759392">
      <w:bodyDiv w:val="1"/>
      <w:marLeft w:val="0"/>
      <w:marRight w:val="0"/>
      <w:marTop w:val="0"/>
      <w:marBottom w:val="0"/>
      <w:divBdr>
        <w:top w:val="none" w:sz="0" w:space="0" w:color="auto"/>
        <w:left w:val="none" w:sz="0" w:space="0" w:color="auto"/>
        <w:bottom w:val="none" w:sz="0" w:space="0" w:color="auto"/>
        <w:right w:val="none" w:sz="0" w:space="0" w:color="auto"/>
      </w:divBdr>
    </w:div>
    <w:div w:id="2072921277">
      <w:bodyDiv w:val="1"/>
      <w:marLeft w:val="0"/>
      <w:marRight w:val="0"/>
      <w:marTop w:val="0"/>
      <w:marBottom w:val="0"/>
      <w:divBdr>
        <w:top w:val="none" w:sz="0" w:space="0" w:color="auto"/>
        <w:left w:val="none" w:sz="0" w:space="0" w:color="auto"/>
        <w:bottom w:val="none" w:sz="0" w:space="0" w:color="auto"/>
        <w:right w:val="none" w:sz="0" w:space="0" w:color="auto"/>
      </w:divBdr>
    </w:div>
    <w:div w:id="2104452337">
      <w:bodyDiv w:val="1"/>
      <w:marLeft w:val="0"/>
      <w:marRight w:val="0"/>
      <w:marTop w:val="0"/>
      <w:marBottom w:val="0"/>
      <w:divBdr>
        <w:top w:val="none" w:sz="0" w:space="0" w:color="auto"/>
        <w:left w:val="none" w:sz="0" w:space="0" w:color="auto"/>
        <w:bottom w:val="none" w:sz="0" w:space="0" w:color="auto"/>
        <w:right w:val="none" w:sz="0" w:space="0" w:color="auto"/>
      </w:divBdr>
    </w:div>
    <w:div w:id="2119789499">
      <w:bodyDiv w:val="1"/>
      <w:marLeft w:val="0"/>
      <w:marRight w:val="0"/>
      <w:marTop w:val="0"/>
      <w:marBottom w:val="0"/>
      <w:divBdr>
        <w:top w:val="none" w:sz="0" w:space="0" w:color="auto"/>
        <w:left w:val="none" w:sz="0" w:space="0" w:color="auto"/>
        <w:bottom w:val="none" w:sz="0" w:space="0" w:color="auto"/>
        <w:right w:val="none" w:sz="0" w:space="0" w:color="auto"/>
      </w:divBdr>
    </w:div>
    <w:div w:id="2131513464">
      <w:bodyDiv w:val="1"/>
      <w:marLeft w:val="0"/>
      <w:marRight w:val="0"/>
      <w:marTop w:val="0"/>
      <w:marBottom w:val="0"/>
      <w:divBdr>
        <w:top w:val="none" w:sz="0" w:space="0" w:color="auto"/>
        <w:left w:val="none" w:sz="0" w:space="0" w:color="auto"/>
        <w:bottom w:val="none" w:sz="0" w:space="0" w:color="auto"/>
        <w:right w:val="none" w:sz="0" w:space="0" w:color="auto"/>
      </w:divBdr>
    </w:div>
    <w:div w:id="2144033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ww.education.gov.au/information-vet-student-loans-approved-providers" TargetMode="External"/><Relationship Id="rId21" Type="http://schemas.openxmlformats.org/officeDocument/2006/relationships/hyperlink" Target="https://www.education.gov.au/information-vet-student-loans-approved-providers" TargetMode="External"/><Relationship Id="rId42" Type="http://schemas.openxmlformats.org/officeDocument/2006/relationships/image" Target="media/image8.png"/><Relationship Id="rId63" Type="http://schemas.openxmlformats.org/officeDocument/2006/relationships/image" Target="media/image25.png"/><Relationship Id="rId84" Type="http://schemas.openxmlformats.org/officeDocument/2006/relationships/image" Target="media/image40.png"/><Relationship Id="rId138" Type="http://schemas.openxmlformats.org/officeDocument/2006/relationships/image" Target="media/image75.png"/><Relationship Id="rId159" Type="http://schemas.openxmlformats.org/officeDocument/2006/relationships/image" Target="media/image91.png"/><Relationship Id="rId170" Type="http://schemas.openxmlformats.org/officeDocument/2006/relationships/image" Target="media/image100.png"/><Relationship Id="rId191" Type="http://schemas.openxmlformats.org/officeDocument/2006/relationships/hyperlink" Target="mailto:Fee-Help@education.gov.au" TargetMode="External"/><Relationship Id="rId205" Type="http://schemas.openxmlformats.org/officeDocument/2006/relationships/image" Target="media/image131.png"/><Relationship Id="rId226" Type="http://schemas.openxmlformats.org/officeDocument/2006/relationships/hyperlink" Target="https://www.education.gov.au/information-vet-student-loans-approved-providers" TargetMode="External"/><Relationship Id="rId247" Type="http://schemas.openxmlformats.org/officeDocument/2006/relationships/image" Target="media/image169.jpeg"/><Relationship Id="rId107" Type="http://schemas.openxmlformats.org/officeDocument/2006/relationships/hyperlink" Target="https://extranet.education.gov.au/HESystemHits/Registration/Eligibility" TargetMode="External"/><Relationship Id="rId11" Type="http://schemas.openxmlformats.org/officeDocument/2006/relationships/header" Target="header1.xml"/><Relationship Id="rId32" Type="http://schemas.openxmlformats.org/officeDocument/2006/relationships/hyperlink" Target="https://www.education.gov.au/help-and-other-information" TargetMode="External"/><Relationship Id="rId53" Type="http://schemas.openxmlformats.org/officeDocument/2006/relationships/image" Target="media/image16.png"/><Relationship Id="rId74" Type="http://schemas.openxmlformats.org/officeDocument/2006/relationships/image" Target="media/image35.PNG"/><Relationship Id="rId128" Type="http://schemas.openxmlformats.org/officeDocument/2006/relationships/image" Target="media/image65.png"/><Relationship Id="rId149" Type="http://schemas.openxmlformats.org/officeDocument/2006/relationships/image" Target="media/image83.png"/><Relationship Id="rId5" Type="http://schemas.openxmlformats.org/officeDocument/2006/relationships/numbering" Target="numbering.xml"/><Relationship Id="rId95" Type="http://schemas.openxmlformats.org/officeDocument/2006/relationships/image" Target="media/image46.png"/><Relationship Id="rId160" Type="http://schemas.openxmlformats.org/officeDocument/2006/relationships/image" Target="media/image92.png"/><Relationship Id="rId181" Type="http://schemas.openxmlformats.org/officeDocument/2006/relationships/image" Target="media/image111.png"/><Relationship Id="rId216" Type="http://schemas.openxmlformats.org/officeDocument/2006/relationships/image" Target="media/image142.png"/><Relationship Id="rId237" Type="http://schemas.openxmlformats.org/officeDocument/2006/relationships/image" Target="media/image160.png"/><Relationship Id="rId258" Type="http://schemas.openxmlformats.org/officeDocument/2006/relationships/fontTable" Target="fontTable.xml"/><Relationship Id="rId22" Type="http://schemas.openxmlformats.org/officeDocument/2006/relationships/hyperlink" Target="https://www.education.gov.au/vet-student-loans/vet-student-loans-applicants?" TargetMode="External"/><Relationship Id="rId43" Type="http://schemas.openxmlformats.org/officeDocument/2006/relationships/image" Target="media/image9.png"/><Relationship Id="rId64" Type="http://schemas.openxmlformats.org/officeDocument/2006/relationships/image" Target="media/image26.png"/><Relationship Id="rId118" Type="http://schemas.openxmlformats.org/officeDocument/2006/relationships/hyperlink" Target="mailto:Fee-Help@education.gov.au" TargetMode="External"/><Relationship Id="rId139" Type="http://schemas.openxmlformats.org/officeDocument/2006/relationships/image" Target="media/image76.png"/><Relationship Id="rId85" Type="http://schemas.openxmlformats.org/officeDocument/2006/relationships/image" Target="media/image41.png"/><Relationship Id="rId150" Type="http://schemas.openxmlformats.org/officeDocument/2006/relationships/image" Target="media/image84.png"/><Relationship Id="rId171" Type="http://schemas.openxmlformats.org/officeDocument/2006/relationships/image" Target="media/image101.png"/><Relationship Id="rId192" Type="http://schemas.openxmlformats.org/officeDocument/2006/relationships/image" Target="media/image118.png"/><Relationship Id="rId206" Type="http://schemas.openxmlformats.org/officeDocument/2006/relationships/image" Target="media/image132.png"/><Relationship Id="rId227" Type="http://schemas.openxmlformats.org/officeDocument/2006/relationships/hyperlink" Target="mailto:Fee-Help@education.gov.au" TargetMode="External"/><Relationship Id="rId248" Type="http://schemas.openxmlformats.org/officeDocument/2006/relationships/image" Target="cid:image004.jpg@01CFB2FB.E01D3660" TargetMode="External"/><Relationship Id="rId12" Type="http://schemas.openxmlformats.org/officeDocument/2006/relationships/footer" Target="footer1.xml"/><Relationship Id="rId33" Type="http://schemas.openxmlformats.org/officeDocument/2006/relationships/image" Target="media/image2.png"/><Relationship Id="rId108" Type="http://schemas.openxmlformats.org/officeDocument/2006/relationships/hyperlink" Target="https://extranet.education.gov.au/HESystemHits/Registration/Eligibility" TargetMode="External"/><Relationship Id="rId129" Type="http://schemas.openxmlformats.org/officeDocument/2006/relationships/image" Target="media/image66.png"/><Relationship Id="rId54" Type="http://schemas.openxmlformats.org/officeDocument/2006/relationships/image" Target="media/image17.png"/><Relationship Id="rId75" Type="http://schemas.openxmlformats.org/officeDocument/2006/relationships/image" Target="media/image36.png"/><Relationship Id="rId96" Type="http://schemas.openxmlformats.org/officeDocument/2006/relationships/image" Target="media/image47.png"/><Relationship Id="rId140" Type="http://schemas.openxmlformats.org/officeDocument/2006/relationships/image" Target="media/image77.png"/><Relationship Id="rId161" Type="http://schemas.openxmlformats.org/officeDocument/2006/relationships/hyperlink" Target="https://www.education.gov.au/information-vet-student-loans-approved-providers" TargetMode="External"/><Relationship Id="rId182" Type="http://schemas.openxmlformats.org/officeDocument/2006/relationships/image" Target="media/image112.png"/><Relationship Id="rId217"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38.png"/><Relationship Id="rId233" Type="http://schemas.openxmlformats.org/officeDocument/2006/relationships/image" Target="media/image156.png"/><Relationship Id="rId238" Type="http://schemas.openxmlformats.org/officeDocument/2006/relationships/image" Target="media/image161.png"/><Relationship Id="rId254" Type="http://schemas.openxmlformats.org/officeDocument/2006/relationships/hyperlink" Target="mailto:FEE-HELP@education.gov.au" TargetMode="External"/><Relationship Id="rId259" Type="http://schemas.openxmlformats.org/officeDocument/2006/relationships/theme" Target="theme/theme1.xml"/><Relationship Id="rId23" Type="http://schemas.openxmlformats.org/officeDocument/2006/relationships/hyperlink" Target="https://www.education.gov.au/applying-become-higher-education-provider" TargetMode="External"/><Relationship Id="rId28" Type="http://schemas.openxmlformats.org/officeDocument/2006/relationships/hyperlink" Target="https://ecsn.gov.au/ESAM/Home/Index" TargetMode="External"/><Relationship Id="rId49" Type="http://schemas.openxmlformats.org/officeDocument/2006/relationships/image" Target="media/image13.png"/><Relationship Id="rId114" Type="http://schemas.openxmlformats.org/officeDocument/2006/relationships/hyperlink" Target="mailto:Fee-Help@education.gov.au" TargetMode="External"/><Relationship Id="rId119" Type="http://schemas.openxmlformats.org/officeDocument/2006/relationships/image" Target="media/image56.png"/><Relationship Id="rId44" Type="http://schemas.openxmlformats.org/officeDocument/2006/relationships/image" Target="media/image10.png"/><Relationship Id="rId60" Type="http://schemas.openxmlformats.org/officeDocument/2006/relationships/image" Target="media/image23.png"/><Relationship Id="rId65" Type="http://schemas.openxmlformats.org/officeDocument/2006/relationships/image" Target="media/image27.png"/><Relationship Id="rId81" Type="http://schemas.openxmlformats.org/officeDocument/2006/relationships/hyperlink" Target="mailto:Fee-Help@education.gov.au" TargetMode="External"/><Relationship Id="rId86" Type="http://schemas.openxmlformats.org/officeDocument/2006/relationships/image" Target="media/image42.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hyperlink" Target="https://www.education.gov.au/information-vet-student-loans-approved-providers" TargetMode="External"/><Relationship Id="rId156" Type="http://schemas.openxmlformats.org/officeDocument/2006/relationships/image" Target="media/image88.png"/><Relationship Id="rId177" Type="http://schemas.openxmlformats.org/officeDocument/2006/relationships/image" Target="media/image107.png"/><Relationship Id="rId198" Type="http://schemas.openxmlformats.org/officeDocument/2006/relationships/image" Target="media/image124.png"/><Relationship Id="rId172" Type="http://schemas.openxmlformats.org/officeDocument/2006/relationships/image" Target="media/image102.png"/><Relationship Id="rId193" Type="http://schemas.openxmlformats.org/officeDocument/2006/relationships/image" Target="media/image119.png"/><Relationship Id="rId202" Type="http://schemas.openxmlformats.org/officeDocument/2006/relationships/image" Target="media/image128.png"/><Relationship Id="rId207" Type="http://schemas.openxmlformats.org/officeDocument/2006/relationships/image" Target="media/image133.png"/><Relationship Id="rId223" Type="http://schemas.openxmlformats.org/officeDocument/2006/relationships/image" Target="media/image149.png"/><Relationship Id="rId228" Type="http://schemas.openxmlformats.org/officeDocument/2006/relationships/image" Target="media/image151.png"/><Relationship Id="rId244" Type="http://schemas.openxmlformats.org/officeDocument/2006/relationships/image" Target="media/image167.png"/><Relationship Id="rId249" Type="http://schemas.openxmlformats.org/officeDocument/2006/relationships/hyperlink" Target="https://extranet.education.gov.au/FrontDoor/" TargetMode="External"/><Relationship Id="rId13" Type="http://schemas.openxmlformats.org/officeDocument/2006/relationships/hyperlink" Target="https://www.deewr.gov.au/iam/logon/Login.aspx" TargetMode="External"/><Relationship Id="rId18" Type="http://schemas.openxmlformats.org/officeDocument/2006/relationships/hyperlink" Target="mailto:Fee-Help@education.gov.au" TargetMode="External"/><Relationship Id="rId39" Type="http://schemas.openxmlformats.org/officeDocument/2006/relationships/hyperlink" Target="mailto:msonlineservicesteam@microsoftonline.com" TargetMode="External"/><Relationship Id="rId109" Type="http://schemas.openxmlformats.org/officeDocument/2006/relationships/image" Target="media/image52.png"/><Relationship Id="rId34" Type="http://schemas.openxmlformats.org/officeDocument/2006/relationships/hyperlink" Target="https://www.education.gov.au/information-vet-student-loans-approved-providers" TargetMode="External"/><Relationship Id="rId50" Type="http://schemas.openxmlformats.org/officeDocument/2006/relationships/hyperlink" Target="https://www.education.gov.au/information-vet-student-loans-approved-providers" TargetMode="External"/><Relationship Id="rId55" Type="http://schemas.openxmlformats.org/officeDocument/2006/relationships/image" Target="media/image18.png"/><Relationship Id="rId76" Type="http://schemas.openxmlformats.org/officeDocument/2006/relationships/image" Target="media/image37.png"/><Relationship Id="rId97" Type="http://schemas.openxmlformats.org/officeDocument/2006/relationships/image" Target="media/image48.png"/><Relationship Id="rId104" Type="http://schemas.openxmlformats.org/officeDocument/2006/relationships/hyperlink" Target="https://www.education.gov.au/information-vet-student-loans-approved-providers" TargetMode="External"/><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hyperlink" Target="https://docs.education.gov.au/node/43921" TargetMode="External"/><Relationship Id="rId167" Type="http://schemas.openxmlformats.org/officeDocument/2006/relationships/image" Target="media/image97.png"/><Relationship Id="rId188" Type="http://schemas.openxmlformats.org/officeDocument/2006/relationships/image" Target="media/image116.png"/><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image" Target="media/image45.png"/><Relationship Id="rId162" Type="http://schemas.openxmlformats.org/officeDocument/2006/relationships/hyperlink" Target="mailto:Fee-Help@education.gov.au" TargetMode="External"/><Relationship Id="rId183" Type="http://schemas.openxmlformats.org/officeDocument/2006/relationships/image" Target="media/image113.png"/><Relationship Id="rId213" Type="http://schemas.openxmlformats.org/officeDocument/2006/relationships/image" Target="media/image139.png"/><Relationship Id="rId218" Type="http://schemas.openxmlformats.org/officeDocument/2006/relationships/image" Target="media/image144.png"/><Relationship Id="rId234" Type="http://schemas.openxmlformats.org/officeDocument/2006/relationships/image" Target="media/image157.png"/><Relationship Id="rId239" Type="http://schemas.openxmlformats.org/officeDocument/2006/relationships/image" Target="media/image162.png"/><Relationship Id="rId2" Type="http://schemas.openxmlformats.org/officeDocument/2006/relationships/customXml" Target="../customXml/item2.xml"/><Relationship Id="rId29" Type="http://schemas.openxmlformats.org/officeDocument/2006/relationships/hyperlink" Target="https://extranet.education.gov.au/FrontDoor" TargetMode="External"/><Relationship Id="rId250" Type="http://schemas.openxmlformats.org/officeDocument/2006/relationships/hyperlink" Target="https://extranet.education.gov.au/FrontDoor/Bulletin" TargetMode="External"/><Relationship Id="rId255" Type="http://schemas.openxmlformats.org/officeDocument/2006/relationships/hyperlink" Target="https://ecsn.gov.au/ESAM/Profile" TargetMode="External"/><Relationship Id="rId24" Type="http://schemas.openxmlformats.org/officeDocument/2006/relationships/hyperlink" Target="https://www.education.gov.au/information-vet-student-loans-approved-providers"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28.png"/><Relationship Id="rId87" Type="http://schemas.openxmlformats.org/officeDocument/2006/relationships/image" Target="media/image43.png"/><Relationship Id="rId110" Type="http://schemas.openxmlformats.org/officeDocument/2006/relationships/hyperlink" Target="https://www.training.gov.au/Home/Tga" TargetMode="External"/><Relationship Id="rId115" Type="http://schemas.openxmlformats.org/officeDocument/2006/relationships/image" Target="media/image54.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89.png"/><Relationship Id="rId178" Type="http://schemas.openxmlformats.org/officeDocument/2006/relationships/image" Target="media/image108.png"/><Relationship Id="rId61" Type="http://schemas.openxmlformats.org/officeDocument/2006/relationships/image" Target="media/image24.png"/><Relationship Id="rId82" Type="http://schemas.openxmlformats.org/officeDocument/2006/relationships/hyperlink" Target="https://extranet.education.gov.au/FrontDoor" TargetMode="External"/><Relationship Id="rId152" Type="http://schemas.openxmlformats.org/officeDocument/2006/relationships/hyperlink" Target="mailto:Fee-Help@education.gov.au" TargetMode="External"/><Relationship Id="rId173" Type="http://schemas.openxmlformats.org/officeDocument/2006/relationships/image" Target="media/image103.png"/><Relationship Id="rId194" Type="http://schemas.openxmlformats.org/officeDocument/2006/relationships/image" Target="media/image120.png"/><Relationship Id="rId199" Type="http://schemas.openxmlformats.org/officeDocument/2006/relationships/image" Target="media/image125.png"/><Relationship Id="rId203" Type="http://schemas.openxmlformats.org/officeDocument/2006/relationships/image" Target="media/image129.png"/><Relationship Id="rId208" Type="http://schemas.openxmlformats.org/officeDocument/2006/relationships/image" Target="media/image134.png"/><Relationship Id="rId229" Type="http://schemas.openxmlformats.org/officeDocument/2006/relationships/image" Target="media/image152.png"/><Relationship Id="rId19" Type="http://schemas.openxmlformats.org/officeDocument/2006/relationships/header" Target="header2.xml"/><Relationship Id="rId224" Type="http://schemas.openxmlformats.org/officeDocument/2006/relationships/image" Target="media/image150.png"/><Relationship Id="rId240" Type="http://schemas.openxmlformats.org/officeDocument/2006/relationships/image" Target="media/image163.png"/><Relationship Id="rId245" Type="http://schemas.openxmlformats.org/officeDocument/2006/relationships/image" Target="media/image168.png"/><Relationship Id="rId14" Type="http://schemas.openxmlformats.org/officeDocument/2006/relationships/hyperlink" Target="mailto:tsenquiries@education.gov.au" TargetMode="External"/><Relationship Id="rId30" Type="http://schemas.openxmlformats.org/officeDocument/2006/relationships/hyperlink" Target="http://education.gov.au/help-and-other-information" TargetMode="External"/><Relationship Id="rId35" Type="http://schemas.openxmlformats.org/officeDocument/2006/relationships/hyperlink" Target="https://www.education.gov.au/information-vet-student-loans-approved-providers" TargetMode="External"/><Relationship Id="rId56" Type="http://schemas.openxmlformats.org/officeDocument/2006/relationships/image" Target="media/image19.png"/><Relationship Id="rId77" Type="http://schemas.openxmlformats.org/officeDocument/2006/relationships/image" Target="media/image38.png"/><Relationship Id="rId100" Type="http://schemas.openxmlformats.org/officeDocument/2006/relationships/hyperlink" Target="mailto:Fee-Help@education.gov.au" TargetMode="External"/><Relationship Id="rId105" Type="http://schemas.openxmlformats.org/officeDocument/2006/relationships/image" Target="media/image50.png"/><Relationship Id="rId126" Type="http://schemas.openxmlformats.org/officeDocument/2006/relationships/image" Target="media/image63.png"/><Relationship Id="rId147" Type="http://schemas.openxmlformats.org/officeDocument/2006/relationships/image" Target="media/image81.png"/><Relationship Id="rId168" Type="http://schemas.openxmlformats.org/officeDocument/2006/relationships/image" Target="media/image98.pn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4.png"/><Relationship Id="rId93" Type="http://schemas.openxmlformats.org/officeDocument/2006/relationships/hyperlink" Target="https://www.education.gov.au/information-vet-student-loans-approved-providers" TargetMode="External"/><Relationship Id="rId98" Type="http://schemas.openxmlformats.org/officeDocument/2006/relationships/image" Target="media/image49.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93.png"/><Relationship Id="rId184" Type="http://schemas.openxmlformats.org/officeDocument/2006/relationships/image" Target="media/image114.png"/><Relationship Id="rId189" Type="http://schemas.openxmlformats.org/officeDocument/2006/relationships/image" Target="media/image117.png"/><Relationship Id="rId219" Type="http://schemas.openxmlformats.org/officeDocument/2006/relationships/image" Target="media/image145.png"/><Relationship Id="rId3" Type="http://schemas.openxmlformats.org/officeDocument/2006/relationships/customXml" Target="../customXml/item3.xml"/><Relationship Id="rId214" Type="http://schemas.openxmlformats.org/officeDocument/2006/relationships/image" Target="media/image140.png"/><Relationship Id="rId230" Type="http://schemas.openxmlformats.org/officeDocument/2006/relationships/image" Target="media/image153.png"/><Relationship Id="rId235" Type="http://schemas.openxmlformats.org/officeDocument/2006/relationships/image" Target="media/image158.png"/><Relationship Id="rId251" Type="http://schemas.openxmlformats.org/officeDocument/2006/relationships/image" Target="media/image170.png"/><Relationship Id="rId256" Type="http://schemas.openxmlformats.org/officeDocument/2006/relationships/hyperlink" Target="mailto:VETStudentLoans@education.gov.au" TargetMode="External"/><Relationship Id="rId25" Type="http://schemas.openxmlformats.org/officeDocument/2006/relationships/hyperlink" Target="https://www.education.gov.au/vet-fee-help-providers" TargetMode="External"/><Relationship Id="rId46" Type="http://schemas.openxmlformats.org/officeDocument/2006/relationships/image" Target="media/image12.png"/><Relationship Id="rId67" Type="http://schemas.openxmlformats.org/officeDocument/2006/relationships/image" Target="media/image29.png"/><Relationship Id="rId116" Type="http://schemas.openxmlformats.org/officeDocument/2006/relationships/image" Target="media/image55.png"/><Relationship Id="rId137" Type="http://schemas.openxmlformats.org/officeDocument/2006/relationships/image" Target="media/image74.png"/><Relationship Id="rId158" Type="http://schemas.openxmlformats.org/officeDocument/2006/relationships/image" Target="media/image90.png"/><Relationship Id="rId20" Type="http://schemas.openxmlformats.org/officeDocument/2006/relationships/header" Target="header3.xml"/><Relationship Id="rId41" Type="http://schemas.openxmlformats.org/officeDocument/2006/relationships/image" Target="media/image7.png"/><Relationship Id="rId62" Type="http://schemas.openxmlformats.org/officeDocument/2006/relationships/hyperlink" Target="https://www.education.gov.au/information-vet-student-loans-approved-providers" TargetMode="External"/><Relationship Id="rId83" Type="http://schemas.openxmlformats.org/officeDocument/2006/relationships/image" Target="media/image39.png"/><Relationship Id="rId88" Type="http://schemas.openxmlformats.org/officeDocument/2006/relationships/hyperlink" Target="https://www.education.gov.au/information-vet-student-loans-approved-providers" TargetMode="External"/><Relationship Id="rId111" Type="http://schemas.openxmlformats.org/officeDocument/2006/relationships/hyperlink" Target="https://www.teqsa.gov.au/national-register" TargetMode="External"/><Relationship Id="rId132" Type="http://schemas.openxmlformats.org/officeDocument/2006/relationships/image" Target="media/image69.png"/><Relationship Id="rId153" Type="http://schemas.openxmlformats.org/officeDocument/2006/relationships/image" Target="media/image85.png"/><Relationship Id="rId174" Type="http://schemas.openxmlformats.org/officeDocument/2006/relationships/image" Target="media/image104.png"/><Relationship Id="rId179"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5.png"/><Relationship Id="rId190" Type="http://schemas.openxmlformats.org/officeDocument/2006/relationships/hyperlink" Target="https://www.education.gov.au/information-vet-student-loans-approved-providers" TargetMode="External"/><Relationship Id="rId204" Type="http://schemas.openxmlformats.org/officeDocument/2006/relationships/image" Target="media/image130.png"/><Relationship Id="rId220" Type="http://schemas.openxmlformats.org/officeDocument/2006/relationships/image" Target="media/image146.png"/><Relationship Id="rId225" Type="http://schemas.openxmlformats.org/officeDocument/2006/relationships/hyperlink" Target="https://www.education.gov.au/information-vet-student-loans-approved-providers" TargetMode="External"/><Relationship Id="rId241" Type="http://schemas.openxmlformats.org/officeDocument/2006/relationships/image" Target="media/image164.png"/><Relationship Id="rId246" Type="http://schemas.openxmlformats.org/officeDocument/2006/relationships/image" Target="cid:image002.png@01CE8133.01695AC0" TargetMode="External"/><Relationship Id="rId15" Type="http://schemas.openxmlformats.org/officeDocument/2006/relationships/hyperlink" Target="https://www.education.gov.au/vet-fee-help-providers" TargetMode="External"/><Relationship Id="rId36" Type="http://schemas.openxmlformats.org/officeDocument/2006/relationships/image" Target="media/image3.png"/><Relationship Id="rId57" Type="http://schemas.openxmlformats.org/officeDocument/2006/relationships/image" Target="media/image20.png"/><Relationship Id="rId106" Type="http://schemas.openxmlformats.org/officeDocument/2006/relationships/image" Target="media/image51.png"/><Relationship Id="rId127" Type="http://schemas.openxmlformats.org/officeDocument/2006/relationships/image" Target="media/image64.png"/><Relationship Id="rId10" Type="http://schemas.openxmlformats.org/officeDocument/2006/relationships/endnotes" Target="endnotes.xml"/><Relationship Id="rId31" Type="http://schemas.openxmlformats.org/officeDocument/2006/relationships/hyperlink" Target="https://www.education.gov.au/vet-student-loans/vet-student-loans-applicants?" TargetMode="External"/><Relationship Id="rId52" Type="http://schemas.openxmlformats.org/officeDocument/2006/relationships/image" Target="media/image15.png"/><Relationship Id="rId73" Type="http://schemas.openxmlformats.org/officeDocument/2006/relationships/hyperlink" Target="https://ecsn.gov.au/ESAM/" TargetMode="External"/><Relationship Id="rId78" Type="http://schemas.openxmlformats.org/officeDocument/2006/relationships/hyperlink" Target="https://www.education.gov.au/information-vet-student-loans-approved-providers" TargetMode="External"/><Relationship Id="rId94" Type="http://schemas.openxmlformats.org/officeDocument/2006/relationships/hyperlink" Target="mailto:Fee-Help@education.gov.au" TargetMode="External"/><Relationship Id="rId99" Type="http://schemas.openxmlformats.org/officeDocument/2006/relationships/hyperlink" Target="https://www.education.gov.au/information-vet-student-loans-approved-providers" TargetMode="External"/><Relationship Id="rId101" Type="http://schemas.openxmlformats.org/officeDocument/2006/relationships/hyperlink" Target="file:///C:\Users\jw3144\AppData\Local\Microsoft\Windows\INetCache\Content.Outlook\EDGZLWCA\www.education.gov.au\vet-student-loans" TargetMode="External"/><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2.png"/><Relationship Id="rId164" Type="http://schemas.openxmlformats.org/officeDocument/2006/relationships/image" Target="media/image94.png"/><Relationship Id="rId169" Type="http://schemas.openxmlformats.org/officeDocument/2006/relationships/image" Target="media/image99.png"/><Relationship Id="rId185"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0.png"/><Relationship Id="rId210" Type="http://schemas.openxmlformats.org/officeDocument/2006/relationships/image" Target="media/image136.png"/><Relationship Id="rId215" Type="http://schemas.openxmlformats.org/officeDocument/2006/relationships/image" Target="media/image141.png"/><Relationship Id="rId236" Type="http://schemas.openxmlformats.org/officeDocument/2006/relationships/image" Target="media/image159.png"/><Relationship Id="rId257" Type="http://schemas.openxmlformats.org/officeDocument/2006/relationships/hyperlink" Target="mailto:FEE-HELP@education.gov.au" TargetMode="External"/><Relationship Id="rId26" Type="http://schemas.openxmlformats.org/officeDocument/2006/relationships/hyperlink" Target="https://docs.education.gov.au/node/43921" TargetMode="External"/><Relationship Id="rId231" Type="http://schemas.openxmlformats.org/officeDocument/2006/relationships/image" Target="media/image154.png"/><Relationship Id="rId252" Type="http://schemas.openxmlformats.org/officeDocument/2006/relationships/image" Target="media/image171.png"/><Relationship Id="rId47" Type="http://schemas.openxmlformats.org/officeDocument/2006/relationships/hyperlink" Target="https://ecsn.gov.au/ESAM/" TargetMode="External"/><Relationship Id="rId68" Type="http://schemas.openxmlformats.org/officeDocument/2006/relationships/image" Target="media/image30.jpg"/><Relationship Id="rId89" Type="http://schemas.openxmlformats.org/officeDocument/2006/relationships/hyperlink" Target="mailto:FEE-HELP@education.gov.au" TargetMode="External"/><Relationship Id="rId112" Type="http://schemas.openxmlformats.org/officeDocument/2006/relationships/image" Target="media/image53.png"/><Relationship Id="rId133" Type="http://schemas.openxmlformats.org/officeDocument/2006/relationships/image" Target="media/image70.png"/><Relationship Id="rId154" Type="http://schemas.openxmlformats.org/officeDocument/2006/relationships/image" Target="media/image86.png"/><Relationship Id="rId175" Type="http://schemas.openxmlformats.org/officeDocument/2006/relationships/image" Target="media/image105.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hyperlink" Target="https://www.education.gov.au/information-vet-student-loans-approved-providers" TargetMode="External"/><Relationship Id="rId221" Type="http://schemas.openxmlformats.org/officeDocument/2006/relationships/image" Target="media/image147.png"/><Relationship Id="rId242" Type="http://schemas.openxmlformats.org/officeDocument/2006/relationships/image" Target="media/image165.png"/><Relationship Id="rId37" Type="http://schemas.openxmlformats.org/officeDocument/2006/relationships/image" Target="media/image4.png"/><Relationship Id="rId58" Type="http://schemas.openxmlformats.org/officeDocument/2006/relationships/image" Target="media/image21.png"/><Relationship Id="rId79" Type="http://schemas.openxmlformats.org/officeDocument/2006/relationships/hyperlink" Target="mailto:Fee-Help@education.gov.au" TargetMode="External"/><Relationship Id="rId102" Type="http://schemas.openxmlformats.org/officeDocument/2006/relationships/hyperlink" Target="https://www.education.gov.au/vet-student-loans/vet-student-loans-applicants" TargetMode="External"/><Relationship Id="rId123" Type="http://schemas.openxmlformats.org/officeDocument/2006/relationships/image" Target="media/image60.png"/><Relationship Id="rId144" Type="http://schemas.openxmlformats.org/officeDocument/2006/relationships/hyperlink" Target="https://www.legislation.gov.au/Series/F2016L02016" TargetMode="External"/><Relationship Id="rId90" Type="http://schemas.openxmlformats.org/officeDocument/2006/relationships/hyperlink" Target="https://www.education.gov.au/information-vet-student-loans-approved-providers" TargetMode="External"/><Relationship Id="rId165" Type="http://schemas.openxmlformats.org/officeDocument/2006/relationships/image" Target="media/image95.png"/><Relationship Id="rId186" Type="http://schemas.openxmlformats.org/officeDocument/2006/relationships/hyperlink" Target="https://www.education.gov.au/information-vet-student-loans-approved-providers" TargetMode="External"/><Relationship Id="rId211" Type="http://schemas.openxmlformats.org/officeDocument/2006/relationships/image" Target="media/image137.png"/><Relationship Id="rId232" Type="http://schemas.openxmlformats.org/officeDocument/2006/relationships/image" Target="media/image155.png"/><Relationship Id="rId253" Type="http://schemas.openxmlformats.org/officeDocument/2006/relationships/hyperlink" Target="mailto:VETStudentLoans@education.gov.au" TargetMode="External"/><Relationship Id="rId27" Type="http://schemas.openxmlformats.org/officeDocument/2006/relationships/hyperlink" Target="mailto:Fee-Help@education.gov.au" TargetMode="External"/><Relationship Id="rId48" Type="http://schemas.openxmlformats.org/officeDocument/2006/relationships/hyperlink" Target="https://ecsn.gov.au/ESAM/" TargetMode="External"/><Relationship Id="rId69" Type="http://schemas.openxmlformats.org/officeDocument/2006/relationships/image" Target="media/image31.png"/><Relationship Id="rId113" Type="http://schemas.openxmlformats.org/officeDocument/2006/relationships/hyperlink" Target="https://www.education.gov.au/information-vet-student-loans-approved-providers" TargetMode="External"/><Relationship Id="rId134" Type="http://schemas.openxmlformats.org/officeDocument/2006/relationships/image" Target="media/image71.png"/><Relationship Id="rId80" Type="http://schemas.openxmlformats.org/officeDocument/2006/relationships/hyperlink" Target="https://www.education.gov.au/information-vet-student-loans-approved-providers" TargetMode="External"/><Relationship Id="rId155" Type="http://schemas.openxmlformats.org/officeDocument/2006/relationships/image" Target="media/image87.png"/><Relationship Id="rId176" Type="http://schemas.openxmlformats.org/officeDocument/2006/relationships/image" Target="media/image106.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image" Target="media/image148.png"/><Relationship Id="rId243" Type="http://schemas.openxmlformats.org/officeDocument/2006/relationships/image" Target="media/image166.png"/><Relationship Id="rId17" Type="http://schemas.openxmlformats.org/officeDocument/2006/relationships/hyperlink" Target="mailto:HEenquries@education.gov.au" TargetMode="External"/><Relationship Id="rId38" Type="http://schemas.openxmlformats.org/officeDocument/2006/relationships/image" Target="media/image5.png"/><Relationship Id="rId59" Type="http://schemas.openxmlformats.org/officeDocument/2006/relationships/image" Target="media/image22.png"/><Relationship Id="rId103" Type="http://schemas.openxmlformats.org/officeDocument/2006/relationships/hyperlink" Target="file:///C:\Users\jw3144\AppData\Local\Microsoft\Windows\INetCache\Content.Outlook\EDGZLWCA\www.education.gov.au\information-vet-student-loans-approved-providers" TargetMode="External"/><Relationship Id="rId124" Type="http://schemas.openxmlformats.org/officeDocument/2006/relationships/image" Target="media/image61.png"/><Relationship Id="rId70" Type="http://schemas.openxmlformats.org/officeDocument/2006/relationships/image" Target="media/image32.png"/><Relationship Id="rId91" Type="http://schemas.openxmlformats.org/officeDocument/2006/relationships/image" Target="media/image44.png"/><Relationship Id="rId145" Type="http://schemas.openxmlformats.org/officeDocument/2006/relationships/hyperlink" Target="https://www.education.gov.au/information-vet-student-loans-approved-providers" TargetMode="External"/><Relationship Id="rId166" Type="http://schemas.openxmlformats.org/officeDocument/2006/relationships/image" Target="media/image96.png"/><Relationship Id="rId187" Type="http://schemas.openxmlformats.org/officeDocument/2006/relationships/hyperlink" Target="mailto:Fee-Help@education.gov.au" TargetMode="External"/></Relationships>
</file>

<file path=word/_rels/header1.xml.rels><?xml version="1.0" encoding="UTF-8" standalone="yes"?>
<Relationships xmlns="http://schemas.openxmlformats.org/package/2006/relationships"><Relationship Id="rId2" Type="http://schemas.openxmlformats.org/officeDocument/2006/relationships/image" Target="cid:image004.jpg@01D12CF7.8F2A66C0"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240BDC-8EC6-4A0E-B013-C253E52C06B1}">
  <ds:schemaRefs>
    <ds:schemaRef ds:uri="http://schemas.microsoft.com/sharepoint/v3/contenttype/forms"/>
  </ds:schemaRefs>
</ds:datastoreItem>
</file>

<file path=customXml/itemProps2.xml><?xml version="1.0" encoding="utf-8"?>
<ds:datastoreItem xmlns:ds="http://schemas.openxmlformats.org/officeDocument/2006/customXml" ds:itemID="{9E283BFE-521D-4DE2-9B48-A5D30D58D8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CC3D002-A2ED-4CC0-BB69-601AD81C1C76}">
  <ds:schemaRef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purl.org/dc/dcmitype/"/>
    <ds:schemaRef ds:uri="http://www.w3.org/XML/1998/namespace"/>
  </ds:schemaRefs>
</ds:datastoreItem>
</file>

<file path=customXml/itemProps4.xml><?xml version="1.0" encoding="utf-8"?>
<ds:datastoreItem xmlns:ds="http://schemas.openxmlformats.org/officeDocument/2006/customXml" ds:itemID="{403DA7AF-B25C-4D6E-8DB8-5DB4BE8E1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127FB662.dotm</Template>
  <TotalTime>0</TotalTime>
  <Pages>122</Pages>
  <Words>20624</Words>
  <Characters>117559</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2018-08-23T23:44:00Z</dcterms:created>
  <dcterms:modified xsi:type="dcterms:W3CDTF">2018-08-23T23:44:00Z</dcterms:modified>
</cp:coreProperties>
</file>