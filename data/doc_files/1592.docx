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FF219" w14:textId="29B82B7D" w:rsidR="00E30401" w:rsidRPr="00CF3AC0" w:rsidRDefault="00CF3AC0" w:rsidP="00CF3AC0">
      <w:pPr>
        <w:spacing w:after="0"/>
        <w:rPr>
          <w:rFonts w:cs="Calibri"/>
          <w:b/>
          <w:lang w:eastAsia="en-AU"/>
        </w:rPr>
      </w:pPr>
      <w:r w:rsidRPr="00CF3AC0">
        <w:rPr>
          <w:b/>
        </w:rPr>
        <w:t xml:space="preserve">DEPARTMENT OF EDUCATION AND TRAINING – SENATE ORDER 15 - DEPARTMENTAL AND AGENCY APPOINTMENTS AND VACANCIES - </w:t>
      </w:r>
      <w:r w:rsidR="00423F06">
        <w:rPr>
          <w:b/>
        </w:rPr>
        <w:br/>
      </w:r>
      <w:r w:rsidR="00992C69">
        <w:rPr>
          <w:rFonts w:cs="Calibri"/>
          <w:b/>
          <w:lang w:eastAsia="en-AU"/>
        </w:rPr>
        <w:t>6 FEBRUARY</w:t>
      </w:r>
      <w:r w:rsidRPr="00CF3AC0">
        <w:rPr>
          <w:rFonts w:cs="Calibri"/>
          <w:b/>
          <w:lang w:eastAsia="en-AU"/>
        </w:rPr>
        <w:t xml:space="preserve"> TO </w:t>
      </w:r>
      <w:r w:rsidR="00992C69">
        <w:rPr>
          <w:rFonts w:cs="Calibri"/>
          <w:b/>
          <w:lang w:eastAsia="en-AU"/>
        </w:rPr>
        <w:t>30 APRIL</w:t>
      </w:r>
      <w:r w:rsidRPr="00CF3AC0">
        <w:rPr>
          <w:rFonts w:cs="Calibri"/>
          <w:b/>
          <w:lang w:eastAsia="en-AU"/>
        </w:rPr>
        <w:t xml:space="preserve"> 2018</w:t>
      </w:r>
    </w:p>
    <w:p w14:paraId="687634AE" w14:textId="008F21A7" w:rsidR="00E30401" w:rsidRDefault="00E30401" w:rsidP="00CF3AC0">
      <w:pPr>
        <w:spacing w:after="0" w:line="240" w:lineRule="auto"/>
      </w:pPr>
    </w:p>
    <w:p w14:paraId="0E0AAC5B" w14:textId="44DD4152" w:rsidR="00E30401" w:rsidRPr="00CF3AC0" w:rsidRDefault="00CF3AC0" w:rsidP="00E30401">
      <w:pPr>
        <w:tabs>
          <w:tab w:val="center" w:pos="4513"/>
          <w:tab w:val="right" w:pos="9026"/>
        </w:tabs>
        <w:rPr>
          <w:rFonts w:cs="Calibri"/>
          <w:b/>
          <w:u w:val="single"/>
          <w:lang w:eastAsia="en-AU"/>
        </w:rPr>
      </w:pPr>
      <w:r w:rsidRPr="00CF3AC0">
        <w:rPr>
          <w:rFonts w:cs="Calibri"/>
          <w:b/>
          <w:u w:val="single"/>
          <w:lang w:eastAsia="en-AU"/>
        </w:rPr>
        <w:t xml:space="preserve">APPOINTMENTS MADE </w:t>
      </w:r>
      <w:r w:rsidRPr="00992C69">
        <w:rPr>
          <w:rFonts w:cs="Calibri"/>
          <w:b/>
          <w:u w:val="single"/>
          <w:lang w:eastAsia="en-AU"/>
        </w:rPr>
        <w:t xml:space="preserve">BETWEEN </w:t>
      </w:r>
      <w:r w:rsidR="00992C69" w:rsidRPr="00992C69">
        <w:rPr>
          <w:rFonts w:cs="Calibri"/>
          <w:b/>
          <w:u w:val="single"/>
          <w:lang w:eastAsia="en-AU"/>
        </w:rPr>
        <w:t>6 FEBRUARY TO 30 APRIL 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91"/>
        <w:gridCol w:w="2360"/>
        <w:gridCol w:w="2566"/>
        <w:gridCol w:w="992"/>
        <w:gridCol w:w="1740"/>
        <w:gridCol w:w="1662"/>
        <w:gridCol w:w="3026"/>
      </w:tblGrid>
      <w:tr w:rsidR="00423F06" w:rsidRPr="00CF3AC0" w14:paraId="018400F4" w14:textId="77777777" w:rsidTr="00423F06">
        <w:trPr>
          <w:trHeight w:val="58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B84704" w14:textId="15B67FB8" w:rsidR="00C01968" w:rsidRPr="00CF3AC0" w:rsidRDefault="00C01968" w:rsidP="00CF3A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Name of Portfolio Body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895466" w14:textId="77777777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778EEC" w14:textId="77777777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Person appointed to position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B29A40" w14:textId="77777777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D44AAB" w14:textId="77777777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Appointment start date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12530" w14:textId="7C0E81C0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Appointment end date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3C7C93" w14:textId="77777777" w:rsidR="00C01968" w:rsidRPr="00CF3AC0" w:rsidRDefault="00C01968" w:rsidP="00C019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Remuneration</w:t>
            </w:r>
          </w:p>
        </w:tc>
      </w:tr>
      <w:tr w:rsidR="00423F06" w:rsidRPr="00CF3AC0" w14:paraId="7B4E39CC" w14:textId="77777777" w:rsidTr="00423F06">
        <w:trPr>
          <w:trHeight w:val="58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332F" w14:textId="469D20C0" w:rsidR="00C01968" w:rsidRPr="00C75294" w:rsidRDefault="0027736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Australian Skills Quality Authority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961CC" w14:textId="7D1BAEBA" w:rsidR="00C01968" w:rsidRPr="00C75294" w:rsidRDefault="00AE431D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Deputy Chief </w:t>
            </w:r>
            <w:r w:rsidR="0027736C"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Commissioner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9BE9A" w14:textId="367179CC" w:rsidR="00C01968" w:rsidRPr="00C75294" w:rsidRDefault="0027736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Saxon Rice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1FE93" w14:textId="519FF5C5" w:rsidR="00C01968" w:rsidRPr="00C75294" w:rsidRDefault="0027736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02511" w14:textId="50966421" w:rsidR="00C01968" w:rsidRPr="00C75294" w:rsidRDefault="0027736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16/04</w:t>
            </w:r>
            <w:r w:rsidR="00C75294"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AEAF3" w14:textId="143DA0E6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15/04/2023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23CC" w14:textId="14C92EC4" w:rsidR="00C01968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$346,250</w:t>
            </w:r>
            <w:r w:rsidR="00C01968"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 per </w:t>
            </w: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annum</w:t>
            </w:r>
          </w:p>
        </w:tc>
      </w:tr>
      <w:tr w:rsidR="00423F06" w:rsidRPr="00CF3AC0" w14:paraId="1DBADD07" w14:textId="77777777" w:rsidTr="00423F06">
        <w:trPr>
          <w:trHeight w:val="58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C4E82" w14:textId="7B62B912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C8D66" w14:textId="537ED976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Chair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93010" w14:textId="56A35521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Ian O’Connor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5B484" w14:textId="7A395DD7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E6EC" w14:textId="02B7368A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9C3B3" w14:textId="23110538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8D4F" w14:textId="171F8D28" w:rsidR="00C01968" w:rsidRPr="00C75294" w:rsidRDefault="00C75294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$747.00</w:t>
            </w:r>
            <w:r w:rsidR="00C01968"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 per diem</w:t>
            </w:r>
          </w:p>
        </w:tc>
      </w:tr>
      <w:tr w:rsidR="00C75294" w:rsidRPr="00CF3AC0" w14:paraId="58042C0D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E1A67" w14:textId="70D40C81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7B87C" w14:textId="5518561B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496F" w14:textId="34DDD224" w:rsidR="00C75294" w:rsidRPr="00C75294" w:rsidRDefault="00A92B3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Phil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Honeywood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6FFBE" w14:textId="7F5EDFF0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DDC63" w14:textId="0B5E40A9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C9CED" w14:textId="619B0E3B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D1D91" w14:textId="4EAD9D79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76D2D937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AC989" w14:textId="58DFB544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6C4E" w14:textId="77777777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1B684" w14:textId="3BDAB220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Adrienne </w:t>
            </w:r>
            <w:proofErr w:type="spellStart"/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Nieuwenhuis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3B90C" w14:textId="6BAAECDF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EEC0E" w14:textId="3A5DC291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2C819" w14:textId="5F43D4DF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36051" w14:textId="4E3CAFCF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25A681D9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4125D" w14:textId="5DA6529A" w:rsidR="00C75294" w:rsidRPr="00446E62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252A" w14:textId="77777777" w:rsidR="00C75294" w:rsidRPr="00446E62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C2FB" w14:textId="4A3EB263" w:rsidR="00C75294" w:rsidRPr="0027736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Kent Anderson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E170" w14:textId="2CC80ACC" w:rsidR="00C75294" w:rsidRPr="0027736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C5FC1" w14:textId="646C69C8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22F54" w14:textId="0EE51028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E768A" w14:textId="61DD906C" w:rsidR="00C75294" w:rsidRPr="0027736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52510517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02304" w14:textId="4C724C99" w:rsidR="00C75294" w:rsidRPr="00446E62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C51B4" w14:textId="77777777" w:rsidR="00C75294" w:rsidRPr="00446E62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74CF8" w14:textId="2D89E8CB" w:rsidR="00C75294" w:rsidRPr="00446E62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Don </w:t>
            </w:r>
            <w:proofErr w:type="spellStart"/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Owers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09333" w14:textId="654B8286" w:rsidR="00C75294" w:rsidRPr="00446E62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BBB7C" w14:textId="769F9061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4411D" w14:textId="672FC249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2D0CC" w14:textId="16914AA0" w:rsidR="00C75294" w:rsidRPr="0027736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2851A375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1B2D" w14:textId="6101A91B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3C55" w14:textId="77777777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446E62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3815" w14:textId="73925D59" w:rsidR="00C75294" w:rsidRPr="008A398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Krystal Evans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7681A" w14:textId="36AEB7AA" w:rsidR="00C75294" w:rsidRPr="008A398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18B8D" w14:textId="002966F3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3A5D2" w14:textId="12632E2D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D3E08" w14:textId="6D593854" w:rsidR="00C75294" w:rsidRPr="0027736C" w:rsidRDefault="00446E62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021D3AD6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87E38" w14:textId="6EEEE1BD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F0574" w14:textId="77777777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12E8D" w14:textId="3FA68D14" w:rsidR="00C75294" w:rsidRPr="008A398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Kerri-Lee Krause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90FE" w14:textId="4B7B121C" w:rsidR="00C75294" w:rsidRPr="008A398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E3BD5" w14:textId="50222C73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593B" w14:textId="6926F90A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E1A21" w14:textId="70298EA2" w:rsidR="00C75294" w:rsidRPr="0027736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C75294" w:rsidRPr="00CF3AC0" w14:paraId="1D6BDB32" w14:textId="77777777" w:rsidTr="00B9560A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6C4DD" w14:textId="6F1F8D94" w:rsidR="00C75294" w:rsidRPr="00C75294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Higher Education Standards Panel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B10B4" w14:textId="77777777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C9FA3" w14:textId="40EF3713" w:rsidR="00C75294" w:rsidRPr="008A398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Sadie Heckenberg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4E651" w14:textId="5DCC2631" w:rsidR="00C75294" w:rsidRPr="008A398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6A73" w14:textId="31CDD205" w:rsidR="00C75294" w:rsidRPr="008A398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26/03/2018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47A04" w14:textId="2F458328" w:rsidR="00C75294" w:rsidRPr="0027736C" w:rsidRDefault="00C75294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25/03/2021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9ED28" w14:textId="6D3E245A" w:rsidR="00C75294" w:rsidRPr="0027736C" w:rsidRDefault="008A398C" w:rsidP="00C7529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C75294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$673.00 per diem</w:t>
            </w:r>
          </w:p>
        </w:tc>
      </w:tr>
      <w:tr w:rsidR="00423F06" w:rsidRPr="00CF3AC0" w14:paraId="42330503" w14:textId="77777777" w:rsidTr="00423F06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4C177" w14:textId="2B22B4EF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ELLIC Expert Reference 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EC3D5" w14:textId="506104CF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B6E70" w14:textId="32CCF546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Jeremy Donovan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9109" w14:textId="77777777" w:rsidR="00C01968" w:rsidRPr="008A398C" w:rsidRDefault="00C01968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0D1A5" w14:textId="314BF43C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79CCF" w14:textId="690CF1FA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759F6" w14:textId="51E3EEB2" w:rsidR="00C01968" w:rsidRPr="008A398C" w:rsidRDefault="008A398C" w:rsidP="00C0196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8A398C" w:rsidRPr="00CF3AC0" w14:paraId="2908FD2B" w14:textId="77777777" w:rsidTr="001D38D3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B57" w14:textId="7CB37A9A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ELLIC Expert Reference 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F8DFC" w14:textId="62B8AD8E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CD2B" w14:textId="0A9ACBD5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Paula McGuire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D58B" w14:textId="2ADA4FCA" w:rsidR="008A398C" w:rsidRPr="008A398C" w:rsidRDefault="001B05D3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2170E" w14:textId="7E5F68CE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D53FE5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15/03/2018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3A99" w14:textId="7C3FBF15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14DF1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B022" w14:textId="7D111B41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8A398C" w:rsidRPr="00536222" w14:paraId="4746889E" w14:textId="77777777" w:rsidTr="001D38D3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59CC" w14:textId="42FD07B9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ELLIC Expert Reference Group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9E55" w14:textId="76BA26E7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1F7B3" w14:textId="2B128ED8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Lee </w:t>
            </w:r>
            <w:proofErr w:type="spellStart"/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Musumeci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8592F" w14:textId="2A97F0DF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1AAB" w14:textId="3E4496E5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D53FE5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15/03/2018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5ED9B" w14:textId="7275FDB2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14DF1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94B33" w14:textId="106D49D7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8A398C" w:rsidRPr="00536222" w14:paraId="24E22935" w14:textId="77777777" w:rsidTr="001D38D3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EE601" w14:textId="749FB4E7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ELLIC Expert Reference Group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AA966" w14:textId="5E7361EE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1A3C4" w14:textId="525F7C27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Jessa Rogers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47DC1" w14:textId="6FB838BB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000" w14:textId="685D9EC3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D53FE5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15/03/2018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5680" w14:textId="339285C2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14DF1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A58EB" w14:textId="144F7F7B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8A398C" w:rsidRPr="00536222" w14:paraId="574625EE" w14:textId="77777777" w:rsidTr="001D38D3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16B0F" w14:textId="2DEBE6FF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ELLIC Expert Reference Group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F30C" w14:textId="0B80C49A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CC99D" w14:textId="649A1359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Karen Martin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F2CA1" w14:textId="5E1013EB" w:rsidR="008A398C" w:rsidRPr="008A398C" w:rsidRDefault="001B05D3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FF6DB" w14:textId="6AA09B4B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D53FE5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15/03/2018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F0BF" w14:textId="17223321" w:rsidR="008A398C" w:rsidRPr="0027736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14DF1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9AA46" w14:textId="48DA56B1" w:rsidR="008A398C" w:rsidRPr="008A398C" w:rsidRDefault="008A398C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8A398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3604E4" w:rsidRPr="00536222" w14:paraId="08CC7EB9" w14:textId="77777777" w:rsidTr="003604E4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E243" w14:textId="4794AF14" w:rsidR="003604E4" w:rsidRPr="008A398C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Tuition Protection Service Advisory Board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D5DF" w14:textId="6F21782D" w:rsidR="003604E4" w:rsidRPr="008A398C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81F7" w14:textId="4F14A5D4" w:rsidR="003604E4" w:rsidRPr="008A398C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Guy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Thorburn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C8BD1" w14:textId="1CF13382" w:rsidR="003604E4" w:rsidRPr="008A398C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ACT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C956A" w14:textId="05DA2FA1" w:rsidR="003604E4" w:rsidRPr="00D53FE5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23/03/2018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CB7BB" w14:textId="5A509D1D" w:rsidR="003604E4" w:rsidRPr="00614DF1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22/03/2020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171EE" w14:textId="61A83FA5" w:rsidR="003604E4" w:rsidRPr="008A398C" w:rsidRDefault="003604E4" w:rsidP="008A398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3604E4" w:rsidRPr="00536222" w14:paraId="6E631F99" w14:textId="77777777" w:rsidTr="003604E4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EB00" w14:textId="4DC1DFD4" w:rsidR="003604E4" w:rsidRPr="008A398C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Tuition Protection Service Advisory Board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41062" w14:textId="5AA6F2D5" w:rsidR="003604E4" w:rsidRPr="008A398C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279D" w14:textId="724A3D77" w:rsidR="003604E4" w:rsidRPr="008A398C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Leonie McGregor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DA2B8" w14:textId="5046D38A" w:rsidR="003604E4" w:rsidRPr="008A398C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ACT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83EBD" w14:textId="5F71476A" w:rsidR="003604E4" w:rsidRPr="00D53FE5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11/04/2018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C6F4" w14:textId="135A22E5" w:rsidR="003604E4" w:rsidRPr="00614DF1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06/04/2020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66DE" w14:textId="03F96EA2" w:rsidR="003604E4" w:rsidRPr="008A398C" w:rsidRDefault="003604E4" w:rsidP="003604E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</w:tbl>
    <w:p w14:paraId="6CEAE7DC" w14:textId="77777777" w:rsidR="006A4308" w:rsidRDefault="006A43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D7248D8" w14:textId="60B33012" w:rsidR="00CF3AC0" w:rsidRPr="00CF3AC0" w:rsidRDefault="00CF3AC0" w:rsidP="00CF3AC0">
      <w:pPr>
        <w:spacing w:after="0"/>
        <w:rPr>
          <w:rFonts w:cs="Calibri"/>
          <w:b/>
          <w:lang w:eastAsia="en-AU"/>
        </w:rPr>
      </w:pPr>
      <w:r w:rsidRPr="00CF3AC0">
        <w:rPr>
          <w:b/>
        </w:rPr>
        <w:lastRenderedPageBreak/>
        <w:t xml:space="preserve">DEPARTMENT OF EDUCATION AND TRAINING – SENATE ORDER 15 - DEPARTMENTAL AND AGENCY APPOINTMENTS AND VACANCIES - </w:t>
      </w:r>
      <w:r>
        <w:rPr>
          <w:b/>
        </w:rPr>
        <w:br/>
      </w:r>
      <w:r w:rsidR="00992C69">
        <w:rPr>
          <w:rFonts w:cs="Calibri"/>
          <w:b/>
          <w:lang w:eastAsia="en-AU"/>
        </w:rPr>
        <w:t>6 FEBRUARY</w:t>
      </w:r>
      <w:r w:rsidR="00992C69" w:rsidRPr="00CF3AC0">
        <w:rPr>
          <w:rFonts w:cs="Calibri"/>
          <w:b/>
          <w:lang w:eastAsia="en-AU"/>
        </w:rPr>
        <w:t xml:space="preserve"> TO </w:t>
      </w:r>
      <w:r w:rsidR="00992C69">
        <w:rPr>
          <w:rFonts w:cs="Calibri"/>
          <w:b/>
          <w:lang w:eastAsia="en-AU"/>
        </w:rPr>
        <w:t>30 APRIL</w:t>
      </w:r>
      <w:r w:rsidR="00992C69" w:rsidRPr="00CF3AC0">
        <w:rPr>
          <w:rFonts w:cs="Calibri"/>
          <w:b/>
          <w:lang w:eastAsia="en-AU"/>
        </w:rPr>
        <w:t xml:space="preserve"> 2018</w:t>
      </w:r>
    </w:p>
    <w:p w14:paraId="641AC681" w14:textId="77777777" w:rsidR="00CF3AC0" w:rsidRDefault="00CF3AC0" w:rsidP="00CF3AC0">
      <w:pPr>
        <w:spacing w:after="0" w:line="240" w:lineRule="auto"/>
        <w:rPr>
          <w:b/>
          <w:u w:val="single"/>
        </w:rPr>
      </w:pPr>
    </w:p>
    <w:p w14:paraId="1E3F7399" w14:textId="1B5B0CC6" w:rsidR="006A4308" w:rsidRPr="00CF3AC0" w:rsidRDefault="00CF3AC0" w:rsidP="000F4E56">
      <w:pPr>
        <w:rPr>
          <w:b/>
          <w:u w:val="single"/>
        </w:rPr>
      </w:pPr>
      <w:r w:rsidRPr="00CF3AC0">
        <w:rPr>
          <w:b/>
          <w:u w:val="single"/>
        </w:rPr>
        <w:t xml:space="preserve">VACANCIES AS AT </w:t>
      </w:r>
      <w:r w:rsidR="00126C8F">
        <w:rPr>
          <w:b/>
          <w:u w:val="single"/>
        </w:rPr>
        <w:t>30 APRIL</w:t>
      </w:r>
      <w:r w:rsidRPr="00CF3AC0">
        <w:rPr>
          <w:b/>
          <w:u w:val="single"/>
        </w:rPr>
        <w:t> 2018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794"/>
        <w:gridCol w:w="7794"/>
      </w:tblGrid>
      <w:tr w:rsidR="006A4308" w:rsidRPr="00CF3AC0" w14:paraId="34E071E5" w14:textId="77777777" w:rsidTr="00423F06">
        <w:trPr>
          <w:trHeight w:val="870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513CFE" w14:textId="7632FAFA" w:rsidR="006A4308" w:rsidRPr="00CF3AC0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Name of Portfolio Body</w:t>
            </w: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09DE82A" w14:textId="77777777" w:rsidR="006A4308" w:rsidRPr="00CF3AC0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</w:tr>
      <w:tr w:rsidR="006A4308" w:rsidRPr="00CF3AC0" w14:paraId="1E79F211" w14:textId="77777777" w:rsidTr="00423F06">
        <w:trPr>
          <w:trHeight w:val="580"/>
        </w:trPr>
        <w:tc>
          <w:tcPr>
            <w:tcW w:w="7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E217B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Australian Curriculum, Assessment and Reporting Authority (Board)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72380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Deputy Chair</w:t>
            </w:r>
          </w:p>
        </w:tc>
      </w:tr>
      <w:tr w:rsidR="006A4308" w:rsidRPr="00CF3AC0" w14:paraId="0D8F0993" w14:textId="77777777" w:rsidTr="00423F06">
        <w:trPr>
          <w:trHeight w:val="580"/>
        </w:trPr>
        <w:tc>
          <w:tcPr>
            <w:tcW w:w="7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846B9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Australian Curriculum, Assessment and Reporting Authority (Board)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E0B29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Member</w:t>
            </w:r>
          </w:p>
        </w:tc>
      </w:tr>
      <w:tr w:rsidR="006A4308" w:rsidRPr="00CF3AC0" w14:paraId="4B40904F" w14:textId="77777777" w:rsidTr="00423F06">
        <w:trPr>
          <w:trHeight w:val="290"/>
        </w:trPr>
        <w:tc>
          <w:tcPr>
            <w:tcW w:w="7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F1289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Australian Industry and Skills Committee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EC36" w14:textId="77777777" w:rsidR="006A4308" w:rsidRPr="00126C8F" w:rsidRDefault="006A4308" w:rsidP="006A4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126C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Member</w:t>
            </w:r>
          </w:p>
        </w:tc>
      </w:tr>
    </w:tbl>
    <w:p w14:paraId="0CA106BB" w14:textId="5A808B93" w:rsidR="006A4308" w:rsidRDefault="006A4308" w:rsidP="000F4E56">
      <w:bookmarkStart w:id="0" w:name="_GoBack"/>
      <w:bookmarkEnd w:id="0"/>
    </w:p>
    <w:p w14:paraId="107779F2" w14:textId="528DEFD6" w:rsidR="0029257A" w:rsidRDefault="0029257A">
      <w:r>
        <w:br w:type="page"/>
      </w:r>
    </w:p>
    <w:p w14:paraId="20A57780" w14:textId="35951441" w:rsidR="00DF5ECA" w:rsidRDefault="00DF5ECA" w:rsidP="0029257A">
      <w:pPr>
        <w:rPr>
          <w:b/>
        </w:rPr>
      </w:pPr>
      <w:r>
        <w:rPr>
          <w:b/>
        </w:rPr>
        <w:lastRenderedPageBreak/>
        <w:t>ADDENDUM TO:</w:t>
      </w:r>
    </w:p>
    <w:p w14:paraId="2A36C40D" w14:textId="29258D2B" w:rsidR="0029257A" w:rsidRDefault="0029257A" w:rsidP="0029257A">
      <w:r w:rsidRPr="00CF3AC0">
        <w:rPr>
          <w:b/>
        </w:rPr>
        <w:t>DEPARTMENT OF EDUCATION AND TRAINING – SENATE ORDER 15 - DEPARTMENTAL AND AG</w:t>
      </w:r>
      <w:r>
        <w:rPr>
          <w:b/>
        </w:rPr>
        <w:t>ENCY APPOINTMENTS AND VACANCIES</w:t>
      </w:r>
      <w:r w:rsidRPr="00CF3AC0">
        <w:rPr>
          <w:b/>
        </w:rPr>
        <w:t xml:space="preserve"> -</w:t>
      </w:r>
    </w:p>
    <w:p w14:paraId="32BF1F17" w14:textId="78BBA77E" w:rsidR="0029257A" w:rsidRPr="00CF3AC0" w:rsidRDefault="0029257A" w:rsidP="0029257A">
      <w:pPr>
        <w:tabs>
          <w:tab w:val="center" w:pos="4513"/>
          <w:tab w:val="right" w:pos="9026"/>
        </w:tabs>
        <w:rPr>
          <w:rFonts w:cs="Calibri"/>
          <w:b/>
          <w:u w:val="single"/>
          <w:lang w:eastAsia="en-AU"/>
        </w:rPr>
      </w:pPr>
      <w:r w:rsidRPr="00CF3AC0">
        <w:rPr>
          <w:rFonts w:cs="Calibri"/>
          <w:b/>
          <w:u w:val="single"/>
          <w:lang w:eastAsia="en-AU"/>
        </w:rPr>
        <w:t xml:space="preserve">APPOINTMENTS MADE </w:t>
      </w:r>
      <w:r w:rsidR="00DF5ECA">
        <w:rPr>
          <w:rFonts w:cs="Calibri"/>
          <w:b/>
          <w:u w:val="single"/>
          <w:lang w:eastAsia="en-AU"/>
        </w:rPr>
        <w:t>BETWEEN 3 OCTOBER 2017 TO 5 FEBRUARY</w:t>
      </w:r>
      <w:r w:rsidRPr="00992C69">
        <w:rPr>
          <w:rFonts w:cs="Calibri"/>
          <w:b/>
          <w:u w:val="single"/>
          <w:lang w:eastAsia="en-AU"/>
        </w:rPr>
        <w:t xml:space="preserve"> 2018</w:t>
      </w:r>
    </w:p>
    <w:p w14:paraId="6FB53B4F" w14:textId="63114C6B" w:rsidR="0029257A" w:rsidRDefault="0029257A" w:rsidP="0029257A">
      <w:r>
        <w:t xml:space="preserve">The following appointments were made on 21 January 2018, and should have been included in the Senate Order 15 </w:t>
      </w:r>
      <w:r w:rsidR="000B615A">
        <w:t>for the reporting period – 3 October 2017 to 5 February 2018.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91"/>
        <w:gridCol w:w="2360"/>
        <w:gridCol w:w="2566"/>
        <w:gridCol w:w="992"/>
        <w:gridCol w:w="1740"/>
        <w:gridCol w:w="1662"/>
        <w:gridCol w:w="3026"/>
      </w:tblGrid>
      <w:tr w:rsidR="0029257A" w:rsidRPr="00CF3AC0" w14:paraId="608FDAFE" w14:textId="77777777" w:rsidTr="00720581">
        <w:trPr>
          <w:trHeight w:val="58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B1435B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Name of Portfolio Body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71C510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A1C9D6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Person appointed to position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C8D41C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7E06F1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Appointment start date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DD446A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Appointment end date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964989" w14:textId="77777777" w:rsidR="0029257A" w:rsidRPr="00CF3AC0" w:rsidRDefault="0029257A" w:rsidP="007205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F3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Remuneration</w:t>
            </w:r>
          </w:p>
        </w:tc>
      </w:tr>
      <w:tr w:rsidR="0029257A" w:rsidRPr="00803D87" w14:paraId="6321099C" w14:textId="77777777" w:rsidTr="00720581">
        <w:trPr>
          <w:trHeight w:val="345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1346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3AC4E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0D39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Penny Jane Burke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F1DE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80ED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F58B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A8947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38F1E091" w14:textId="77777777" w:rsidTr="0029257A">
        <w:trPr>
          <w:trHeight w:val="352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94F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0B146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AE7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Leanne Holt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AAB27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954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6B444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BF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0161D5F5" w14:textId="77777777" w:rsidTr="0029257A">
        <w:trPr>
          <w:trHeight w:val="287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E6BB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556B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E0A1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Daniel Edwards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7CF1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1E84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762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2C6D0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4AE0EFB1" w14:textId="77777777" w:rsidTr="0029257A">
        <w:trPr>
          <w:trHeight w:val="277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9DAEB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024B8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606D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Mary Kelly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12EC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7B74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27CB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654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3A32466C" w14:textId="77777777" w:rsidTr="0029257A">
        <w:trPr>
          <w:trHeight w:val="267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83B3C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2FC8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F454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proofErr w:type="spellStart"/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Wojtek</w:t>
            </w:r>
            <w:proofErr w:type="spellEnd"/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Tomaszewski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83146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46C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611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EA7A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66818657" w14:textId="77777777" w:rsidTr="0029257A">
        <w:trPr>
          <w:trHeight w:val="27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48336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909F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141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Denise Wood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27D1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73FC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7C8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9211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32448FD5" w14:textId="77777777" w:rsidTr="0029257A">
        <w:trPr>
          <w:trHeight w:val="261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B4AA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74D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51FE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Susan Kilpatrick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622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TAS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523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299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B070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43AE627A" w14:textId="77777777" w:rsidTr="0029257A">
        <w:trPr>
          <w:trHeight w:val="278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E9B60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5FCE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748F1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Anne Hampshire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F6A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3575A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01D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38A5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29257A" w:rsidRPr="00803D87" w14:paraId="6112FEEA" w14:textId="77777777" w:rsidTr="0029257A">
        <w:trPr>
          <w:trHeight w:val="269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B15F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803D8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Equity Research and Innovation Panel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5531" w14:textId="77777777" w:rsidR="0029257A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Member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FDD0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Sue Trinidad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D335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WA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460A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23/01/2018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06E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31/12/2018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A202" w14:textId="77777777" w:rsidR="0029257A" w:rsidRPr="00803D87" w:rsidRDefault="0029257A" w:rsidP="00720581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</w:tbl>
    <w:p w14:paraId="30CA4F32" w14:textId="77777777" w:rsidR="0029257A" w:rsidRPr="00803D87" w:rsidRDefault="0029257A" w:rsidP="0029257A"/>
    <w:p w14:paraId="71C362E1" w14:textId="77777777" w:rsidR="0029257A" w:rsidRDefault="0029257A" w:rsidP="000F4E56"/>
    <w:sectPr w:rsidR="0029257A" w:rsidSect="00423F06">
      <w:headerReference w:type="default" r:id="rId11"/>
      <w:pgSz w:w="16838" w:h="11906" w:orient="landscape"/>
      <w:pgMar w:top="851" w:right="567" w:bottom="567" w:left="62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F50A8" w14:textId="77777777" w:rsidR="00444DB1" w:rsidRDefault="00F439EC">
      <w:pPr>
        <w:spacing w:after="0" w:line="240" w:lineRule="auto"/>
      </w:pPr>
      <w:r>
        <w:separator/>
      </w:r>
    </w:p>
  </w:endnote>
  <w:endnote w:type="continuationSeparator" w:id="0">
    <w:p w14:paraId="71DF50AA" w14:textId="77777777" w:rsidR="00444DB1" w:rsidRDefault="00F4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F50A4" w14:textId="77777777" w:rsidR="00444DB1" w:rsidRDefault="00F439EC">
      <w:pPr>
        <w:spacing w:after="0" w:line="240" w:lineRule="auto"/>
      </w:pPr>
      <w:r>
        <w:separator/>
      </w:r>
    </w:p>
  </w:footnote>
  <w:footnote w:type="continuationSeparator" w:id="0">
    <w:p w14:paraId="71DF50A6" w14:textId="77777777" w:rsidR="00444DB1" w:rsidRDefault="00F4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F50A3" w14:textId="77777777" w:rsidR="00F5067E" w:rsidRPr="00D80663" w:rsidRDefault="00A92B3C" w:rsidP="00D8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0A9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92C1018"/>
    <w:multiLevelType w:val="hybridMultilevel"/>
    <w:tmpl w:val="132CCDB4"/>
    <w:lvl w:ilvl="0" w:tplc="108AFC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A58FF0A" w:tentative="1">
      <w:start w:val="1"/>
      <w:numFmt w:val="lowerLetter"/>
      <w:lvlText w:val="%2."/>
      <w:lvlJc w:val="left"/>
      <w:pPr>
        <w:ind w:left="1080" w:hanging="360"/>
      </w:pPr>
    </w:lvl>
    <w:lvl w:ilvl="2" w:tplc="D750DA14" w:tentative="1">
      <w:start w:val="1"/>
      <w:numFmt w:val="lowerRoman"/>
      <w:lvlText w:val="%3."/>
      <w:lvlJc w:val="right"/>
      <w:pPr>
        <w:ind w:left="1800" w:hanging="180"/>
      </w:pPr>
    </w:lvl>
    <w:lvl w:ilvl="3" w:tplc="DB9224A4" w:tentative="1">
      <w:start w:val="1"/>
      <w:numFmt w:val="decimal"/>
      <w:lvlText w:val="%4."/>
      <w:lvlJc w:val="left"/>
      <w:pPr>
        <w:ind w:left="2520" w:hanging="360"/>
      </w:pPr>
    </w:lvl>
    <w:lvl w:ilvl="4" w:tplc="F5B2442C" w:tentative="1">
      <w:start w:val="1"/>
      <w:numFmt w:val="lowerLetter"/>
      <w:lvlText w:val="%5."/>
      <w:lvlJc w:val="left"/>
      <w:pPr>
        <w:ind w:left="3240" w:hanging="360"/>
      </w:pPr>
    </w:lvl>
    <w:lvl w:ilvl="5" w:tplc="BA6E9F40" w:tentative="1">
      <w:start w:val="1"/>
      <w:numFmt w:val="lowerRoman"/>
      <w:lvlText w:val="%6."/>
      <w:lvlJc w:val="right"/>
      <w:pPr>
        <w:ind w:left="3960" w:hanging="180"/>
      </w:pPr>
    </w:lvl>
    <w:lvl w:ilvl="6" w:tplc="EB1EA41E" w:tentative="1">
      <w:start w:val="1"/>
      <w:numFmt w:val="decimal"/>
      <w:lvlText w:val="%7."/>
      <w:lvlJc w:val="left"/>
      <w:pPr>
        <w:ind w:left="4680" w:hanging="360"/>
      </w:pPr>
    </w:lvl>
    <w:lvl w:ilvl="7" w:tplc="9644499C" w:tentative="1">
      <w:start w:val="1"/>
      <w:numFmt w:val="lowerLetter"/>
      <w:lvlText w:val="%8."/>
      <w:lvlJc w:val="left"/>
      <w:pPr>
        <w:ind w:left="5400" w:hanging="360"/>
      </w:pPr>
    </w:lvl>
    <w:lvl w:ilvl="8" w:tplc="7BC808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5D7"/>
    <w:multiLevelType w:val="hybridMultilevel"/>
    <w:tmpl w:val="BD5E3E00"/>
    <w:lvl w:ilvl="0" w:tplc="3E2A1A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063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8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6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7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AEF"/>
    <w:multiLevelType w:val="hybridMultilevel"/>
    <w:tmpl w:val="E0B04A58"/>
    <w:lvl w:ilvl="0" w:tplc="A24E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9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2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0C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8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E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EC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4207"/>
    <w:multiLevelType w:val="hybridMultilevel"/>
    <w:tmpl w:val="A49C6D72"/>
    <w:lvl w:ilvl="0" w:tplc="21D2F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609998" w:tentative="1">
      <w:start w:val="1"/>
      <w:numFmt w:val="lowerLetter"/>
      <w:lvlText w:val="%2."/>
      <w:lvlJc w:val="left"/>
      <w:pPr>
        <w:ind w:left="1080" w:hanging="360"/>
      </w:pPr>
    </w:lvl>
    <w:lvl w:ilvl="2" w:tplc="0B02BD00" w:tentative="1">
      <w:start w:val="1"/>
      <w:numFmt w:val="lowerRoman"/>
      <w:lvlText w:val="%3."/>
      <w:lvlJc w:val="right"/>
      <w:pPr>
        <w:ind w:left="1800" w:hanging="180"/>
      </w:pPr>
    </w:lvl>
    <w:lvl w:ilvl="3" w:tplc="63E6D95A" w:tentative="1">
      <w:start w:val="1"/>
      <w:numFmt w:val="decimal"/>
      <w:lvlText w:val="%4."/>
      <w:lvlJc w:val="left"/>
      <w:pPr>
        <w:ind w:left="2520" w:hanging="360"/>
      </w:pPr>
    </w:lvl>
    <w:lvl w:ilvl="4" w:tplc="EE220F0C" w:tentative="1">
      <w:start w:val="1"/>
      <w:numFmt w:val="lowerLetter"/>
      <w:lvlText w:val="%5."/>
      <w:lvlJc w:val="left"/>
      <w:pPr>
        <w:ind w:left="3240" w:hanging="360"/>
      </w:pPr>
    </w:lvl>
    <w:lvl w:ilvl="5" w:tplc="8876B704" w:tentative="1">
      <w:start w:val="1"/>
      <w:numFmt w:val="lowerRoman"/>
      <w:lvlText w:val="%6."/>
      <w:lvlJc w:val="right"/>
      <w:pPr>
        <w:ind w:left="3960" w:hanging="180"/>
      </w:pPr>
    </w:lvl>
    <w:lvl w:ilvl="6" w:tplc="9F726818" w:tentative="1">
      <w:start w:val="1"/>
      <w:numFmt w:val="decimal"/>
      <w:lvlText w:val="%7."/>
      <w:lvlJc w:val="left"/>
      <w:pPr>
        <w:ind w:left="4680" w:hanging="360"/>
      </w:pPr>
    </w:lvl>
    <w:lvl w:ilvl="7" w:tplc="F18ACC1E" w:tentative="1">
      <w:start w:val="1"/>
      <w:numFmt w:val="lowerLetter"/>
      <w:lvlText w:val="%8."/>
      <w:lvlJc w:val="left"/>
      <w:pPr>
        <w:ind w:left="5400" w:hanging="360"/>
      </w:pPr>
    </w:lvl>
    <w:lvl w:ilvl="8" w:tplc="358EE2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832BB"/>
    <w:multiLevelType w:val="hybridMultilevel"/>
    <w:tmpl w:val="803A99C2"/>
    <w:lvl w:ilvl="0" w:tplc="7E4E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5AD06E" w:tentative="1">
      <w:start w:val="1"/>
      <w:numFmt w:val="lowerLetter"/>
      <w:lvlText w:val="%2."/>
      <w:lvlJc w:val="left"/>
      <w:pPr>
        <w:ind w:left="1440" w:hanging="360"/>
      </w:pPr>
    </w:lvl>
    <w:lvl w:ilvl="2" w:tplc="B91AA4CC" w:tentative="1">
      <w:start w:val="1"/>
      <w:numFmt w:val="lowerRoman"/>
      <w:lvlText w:val="%3."/>
      <w:lvlJc w:val="right"/>
      <w:pPr>
        <w:ind w:left="2160" w:hanging="180"/>
      </w:pPr>
    </w:lvl>
    <w:lvl w:ilvl="3" w:tplc="D7186D62" w:tentative="1">
      <w:start w:val="1"/>
      <w:numFmt w:val="decimal"/>
      <w:lvlText w:val="%4."/>
      <w:lvlJc w:val="left"/>
      <w:pPr>
        <w:ind w:left="2880" w:hanging="360"/>
      </w:pPr>
    </w:lvl>
    <w:lvl w:ilvl="4" w:tplc="D2EC60D2" w:tentative="1">
      <w:start w:val="1"/>
      <w:numFmt w:val="lowerLetter"/>
      <w:lvlText w:val="%5."/>
      <w:lvlJc w:val="left"/>
      <w:pPr>
        <w:ind w:left="3600" w:hanging="360"/>
      </w:pPr>
    </w:lvl>
    <w:lvl w:ilvl="5" w:tplc="C31220B4" w:tentative="1">
      <w:start w:val="1"/>
      <w:numFmt w:val="lowerRoman"/>
      <w:lvlText w:val="%6."/>
      <w:lvlJc w:val="right"/>
      <w:pPr>
        <w:ind w:left="4320" w:hanging="180"/>
      </w:pPr>
    </w:lvl>
    <w:lvl w:ilvl="6" w:tplc="1F80DB2A" w:tentative="1">
      <w:start w:val="1"/>
      <w:numFmt w:val="decimal"/>
      <w:lvlText w:val="%7."/>
      <w:lvlJc w:val="left"/>
      <w:pPr>
        <w:ind w:left="5040" w:hanging="360"/>
      </w:pPr>
    </w:lvl>
    <w:lvl w:ilvl="7" w:tplc="72EC5A02" w:tentative="1">
      <w:start w:val="1"/>
      <w:numFmt w:val="lowerLetter"/>
      <w:lvlText w:val="%8."/>
      <w:lvlJc w:val="left"/>
      <w:pPr>
        <w:ind w:left="5760" w:hanging="360"/>
      </w:pPr>
    </w:lvl>
    <w:lvl w:ilvl="8" w:tplc="788C0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5011"/>
    <w:multiLevelType w:val="hybridMultilevel"/>
    <w:tmpl w:val="CBC27D82"/>
    <w:lvl w:ilvl="0" w:tplc="32E61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5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0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C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3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2A8B"/>
    <w:multiLevelType w:val="hybridMultilevel"/>
    <w:tmpl w:val="99FCFE7A"/>
    <w:lvl w:ilvl="0" w:tplc="678E2E6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19C305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270656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762D80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B5687CA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65EE26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3A5F64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32D36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9B8A1D6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3274B29"/>
    <w:multiLevelType w:val="hybridMultilevel"/>
    <w:tmpl w:val="601C8850"/>
    <w:lvl w:ilvl="0" w:tplc="7E0C3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F340" w:tentative="1">
      <w:start w:val="1"/>
      <w:numFmt w:val="lowerLetter"/>
      <w:lvlText w:val="%2."/>
      <w:lvlJc w:val="left"/>
      <w:pPr>
        <w:ind w:left="1440" w:hanging="360"/>
      </w:pPr>
    </w:lvl>
    <w:lvl w:ilvl="2" w:tplc="88A0ED02" w:tentative="1">
      <w:start w:val="1"/>
      <w:numFmt w:val="lowerRoman"/>
      <w:lvlText w:val="%3."/>
      <w:lvlJc w:val="right"/>
      <w:pPr>
        <w:ind w:left="2160" w:hanging="180"/>
      </w:pPr>
    </w:lvl>
    <w:lvl w:ilvl="3" w:tplc="F93CF668" w:tentative="1">
      <w:start w:val="1"/>
      <w:numFmt w:val="decimal"/>
      <w:lvlText w:val="%4."/>
      <w:lvlJc w:val="left"/>
      <w:pPr>
        <w:ind w:left="2880" w:hanging="360"/>
      </w:pPr>
    </w:lvl>
    <w:lvl w:ilvl="4" w:tplc="9C8E7156" w:tentative="1">
      <w:start w:val="1"/>
      <w:numFmt w:val="lowerLetter"/>
      <w:lvlText w:val="%5."/>
      <w:lvlJc w:val="left"/>
      <w:pPr>
        <w:ind w:left="3600" w:hanging="360"/>
      </w:pPr>
    </w:lvl>
    <w:lvl w:ilvl="5" w:tplc="66F2B2B4" w:tentative="1">
      <w:start w:val="1"/>
      <w:numFmt w:val="lowerRoman"/>
      <w:lvlText w:val="%6."/>
      <w:lvlJc w:val="right"/>
      <w:pPr>
        <w:ind w:left="4320" w:hanging="180"/>
      </w:pPr>
    </w:lvl>
    <w:lvl w:ilvl="6" w:tplc="4E462804" w:tentative="1">
      <w:start w:val="1"/>
      <w:numFmt w:val="decimal"/>
      <w:lvlText w:val="%7."/>
      <w:lvlJc w:val="left"/>
      <w:pPr>
        <w:ind w:left="5040" w:hanging="360"/>
      </w:pPr>
    </w:lvl>
    <w:lvl w:ilvl="7" w:tplc="876EF2EC" w:tentative="1">
      <w:start w:val="1"/>
      <w:numFmt w:val="lowerLetter"/>
      <w:lvlText w:val="%8."/>
      <w:lvlJc w:val="left"/>
      <w:pPr>
        <w:ind w:left="5760" w:hanging="360"/>
      </w:pPr>
    </w:lvl>
    <w:lvl w:ilvl="8" w:tplc="D4487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07C"/>
    <w:multiLevelType w:val="hybridMultilevel"/>
    <w:tmpl w:val="254E9900"/>
    <w:lvl w:ilvl="0" w:tplc="0C24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B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E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A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6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41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3C73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 w15:restartNumberingAfterBreak="0">
    <w:nsid w:val="2CE32EE6"/>
    <w:multiLevelType w:val="hybridMultilevel"/>
    <w:tmpl w:val="B7941754"/>
    <w:lvl w:ilvl="0" w:tplc="7F04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B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8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C3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E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A2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425"/>
    <w:multiLevelType w:val="hybridMultilevel"/>
    <w:tmpl w:val="0030A2A2"/>
    <w:lvl w:ilvl="0" w:tplc="AF9A31FC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FF8AD8B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CA90AA9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94B67AB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5083080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3C624F8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91ADAA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6CECB4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A98337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1512824"/>
    <w:multiLevelType w:val="hybridMultilevel"/>
    <w:tmpl w:val="3B9AEB9C"/>
    <w:lvl w:ilvl="0" w:tplc="96860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5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A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C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2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9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3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0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63F5C"/>
    <w:multiLevelType w:val="hybridMultilevel"/>
    <w:tmpl w:val="DE889030"/>
    <w:lvl w:ilvl="0" w:tplc="86A2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0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03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B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7BD5"/>
    <w:multiLevelType w:val="hybridMultilevel"/>
    <w:tmpl w:val="EF4267E0"/>
    <w:lvl w:ilvl="0" w:tplc="9D3A2D76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4DD69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034312C" w:tentative="1">
      <w:start w:val="1"/>
      <w:numFmt w:val="lowerRoman"/>
      <w:lvlText w:val="%3."/>
      <w:lvlJc w:val="right"/>
      <w:pPr>
        <w:ind w:left="1800" w:hanging="180"/>
      </w:pPr>
    </w:lvl>
    <w:lvl w:ilvl="3" w:tplc="D436C5A2" w:tentative="1">
      <w:start w:val="1"/>
      <w:numFmt w:val="decimal"/>
      <w:lvlText w:val="%4."/>
      <w:lvlJc w:val="left"/>
      <w:pPr>
        <w:ind w:left="2520" w:hanging="360"/>
      </w:pPr>
    </w:lvl>
    <w:lvl w:ilvl="4" w:tplc="5330D866" w:tentative="1">
      <w:start w:val="1"/>
      <w:numFmt w:val="lowerLetter"/>
      <w:lvlText w:val="%5."/>
      <w:lvlJc w:val="left"/>
      <w:pPr>
        <w:ind w:left="3240" w:hanging="360"/>
      </w:pPr>
    </w:lvl>
    <w:lvl w:ilvl="5" w:tplc="5B542C24" w:tentative="1">
      <w:start w:val="1"/>
      <w:numFmt w:val="lowerRoman"/>
      <w:lvlText w:val="%6."/>
      <w:lvlJc w:val="right"/>
      <w:pPr>
        <w:ind w:left="3960" w:hanging="180"/>
      </w:pPr>
    </w:lvl>
    <w:lvl w:ilvl="6" w:tplc="E12A93E0" w:tentative="1">
      <w:start w:val="1"/>
      <w:numFmt w:val="decimal"/>
      <w:lvlText w:val="%7."/>
      <w:lvlJc w:val="left"/>
      <w:pPr>
        <w:ind w:left="4680" w:hanging="360"/>
      </w:pPr>
    </w:lvl>
    <w:lvl w:ilvl="7" w:tplc="85D0E4CE" w:tentative="1">
      <w:start w:val="1"/>
      <w:numFmt w:val="lowerLetter"/>
      <w:lvlText w:val="%8."/>
      <w:lvlJc w:val="left"/>
      <w:pPr>
        <w:ind w:left="5400" w:hanging="360"/>
      </w:pPr>
    </w:lvl>
    <w:lvl w:ilvl="8" w:tplc="7592DC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61EC3"/>
    <w:multiLevelType w:val="multilevel"/>
    <w:tmpl w:val="08D4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F4D55"/>
    <w:multiLevelType w:val="hybridMultilevel"/>
    <w:tmpl w:val="1592D466"/>
    <w:lvl w:ilvl="0" w:tplc="BEA8C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BEBA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CC67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6D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F24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34E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0B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2AF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CEA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6424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9" w15:restartNumberingAfterBreak="0">
    <w:nsid w:val="3E0E6A66"/>
    <w:multiLevelType w:val="hybridMultilevel"/>
    <w:tmpl w:val="17C8C294"/>
    <w:lvl w:ilvl="0" w:tplc="99F4D1C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7A8D1EC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EC4825B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80FA2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B6A03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A647BBA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2AE36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4382C9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9138B3C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F7E08B1"/>
    <w:multiLevelType w:val="hybridMultilevel"/>
    <w:tmpl w:val="3B688476"/>
    <w:lvl w:ilvl="0" w:tplc="14EC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64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83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ED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B459A"/>
    <w:multiLevelType w:val="hybridMultilevel"/>
    <w:tmpl w:val="10D4183E"/>
    <w:lvl w:ilvl="0" w:tplc="3A5C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A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BF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5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914F5"/>
    <w:multiLevelType w:val="hybridMultilevel"/>
    <w:tmpl w:val="76BA3930"/>
    <w:lvl w:ilvl="0" w:tplc="C7269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C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C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A0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3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E13A5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4" w15:restartNumberingAfterBreak="0">
    <w:nsid w:val="5AAD5F1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5" w15:restartNumberingAfterBreak="0">
    <w:nsid w:val="5B104FC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6" w15:restartNumberingAfterBreak="0">
    <w:nsid w:val="6423564F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7" w15:restartNumberingAfterBreak="0">
    <w:nsid w:val="658B620E"/>
    <w:multiLevelType w:val="hybridMultilevel"/>
    <w:tmpl w:val="D94CDBEA"/>
    <w:lvl w:ilvl="0" w:tplc="F0B4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10805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5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8B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1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952D6"/>
    <w:multiLevelType w:val="hybridMultilevel"/>
    <w:tmpl w:val="5002CDD8"/>
    <w:lvl w:ilvl="0" w:tplc="8AD8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A3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A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24A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6C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20E92"/>
    <w:multiLevelType w:val="hybridMultilevel"/>
    <w:tmpl w:val="6470865C"/>
    <w:lvl w:ilvl="0" w:tplc="60D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E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E9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C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0C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D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36AF2"/>
    <w:multiLevelType w:val="hybridMultilevel"/>
    <w:tmpl w:val="757EED6E"/>
    <w:lvl w:ilvl="0" w:tplc="8FF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63C9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B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8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2B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5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6130"/>
    <w:multiLevelType w:val="hybridMultilevel"/>
    <w:tmpl w:val="99668C68"/>
    <w:lvl w:ilvl="0" w:tplc="5B2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1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2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D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A5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6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4E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809E0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7566245"/>
    <w:multiLevelType w:val="hybridMultilevel"/>
    <w:tmpl w:val="79FE6BCE"/>
    <w:lvl w:ilvl="0" w:tplc="AA4EE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38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C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0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C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E5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04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6A62"/>
    <w:multiLevelType w:val="hybridMultilevel"/>
    <w:tmpl w:val="4F164FEE"/>
    <w:lvl w:ilvl="0" w:tplc="D974E6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1A3A7C" w:tentative="1">
      <w:start w:val="1"/>
      <w:numFmt w:val="lowerLetter"/>
      <w:lvlText w:val="%2."/>
      <w:lvlJc w:val="left"/>
      <w:pPr>
        <w:ind w:left="1440" w:hanging="360"/>
      </w:pPr>
    </w:lvl>
    <w:lvl w:ilvl="2" w:tplc="28BABB14" w:tentative="1">
      <w:start w:val="1"/>
      <w:numFmt w:val="lowerRoman"/>
      <w:lvlText w:val="%3."/>
      <w:lvlJc w:val="right"/>
      <w:pPr>
        <w:ind w:left="2160" w:hanging="180"/>
      </w:pPr>
    </w:lvl>
    <w:lvl w:ilvl="3" w:tplc="8ECEF396" w:tentative="1">
      <w:start w:val="1"/>
      <w:numFmt w:val="decimal"/>
      <w:lvlText w:val="%4."/>
      <w:lvlJc w:val="left"/>
      <w:pPr>
        <w:ind w:left="2880" w:hanging="360"/>
      </w:pPr>
    </w:lvl>
    <w:lvl w:ilvl="4" w:tplc="6C12780A" w:tentative="1">
      <w:start w:val="1"/>
      <w:numFmt w:val="lowerLetter"/>
      <w:lvlText w:val="%5."/>
      <w:lvlJc w:val="left"/>
      <w:pPr>
        <w:ind w:left="3600" w:hanging="360"/>
      </w:pPr>
    </w:lvl>
    <w:lvl w:ilvl="5" w:tplc="A3DE1F16" w:tentative="1">
      <w:start w:val="1"/>
      <w:numFmt w:val="lowerRoman"/>
      <w:lvlText w:val="%6."/>
      <w:lvlJc w:val="right"/>
      <w:pPr>
        <w:ind w:left="4320" w:hanging="180"/>
      </w:pPr>
    </w:lvl>
    <w:lvl w:ilvl="6" w:tplc="E612C874" w:tentative="1">
      <w:start w:val="1"/>
      <w:numFmt w:val="decimal"/>
      <w:lvlText w:val="%7."/>
      <w:lvlJc w:val="left"/>
      <w:pPr>
        <w:ind w:left="5040" w:hanging="360"/>
      </w:pPr>
    </w:lvl>
    <w:lvl w:ilvl="7" w:tplc="B11A9E58" w:tentative="1">
      <w:start w:val="1"/>
      <w:numFmt w:val="lowerLetter"/>
      <w:lvlText w:val="%8."/>
      <w:lvlJc w:val="left"/>
      <w:pPr>
        <w:ind w:left="5760" w:hanging="360"/>
      </w:pPr>
    </w:lvl>
    <w:lvl w:ilvl="8" w:tplc="3956E7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F0DF3"/>
    <w:multiLevelType w:val="hybridMultilevel"/>
    <w:tmpl w:val="95B82DBC"/>
    <w:lvl w:ilvl="0" w:tplc="6CDC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D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8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9763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34"/>
  </w:num>
  <w:num w:numId="5">
    <w:abstractNumId w:val="5"/>
  </w:num>
  <w:num w:numId="6">
    <w:abstractNumId w:val="2"/>
  </w:num>
  <w:num w:numId="7">
    <w:abstractNumId w:val="12"/>
  </w:num>
  <w:num w:numId="8">
    <w:abstractNumId w:val="21"/>
  </w:num>
  <w:num w:numId="9">
    <w:abstractNumId w:val="30"/>
  </w:num>
  <w:num w:numId="10">
    <w:abstractNumId w:val="33"/>
  </w:num>
  <w:num w:numId="11">
    <w:abstractNumId w:val="27"/>
  </w:num>
  <w:num w:numId="12">
    <w:abstractNumId w:val="31"/>
  </w:num>
  <w:num w:numId="13">
    <w:abstractNumId w:val="8"/>
  </w:num>
  <w:num w:numId="14">
    <w:abstractNumId w:val="14"/>
  </w:num>
  <w:num w:numId="15">
    <w:abstractNumId w:val="11"/>
  </w:num>
  <w:num w:numId="16">
    <w:abstractNumId w:val="28"/>
  </w:num>
  <w:num w:numId="17">
    <w:abstractNumId w:val="29"/>
  </w:num>
  <w:num w:numId="18">
    <w:abstractNumId w:val="1"/>
  </w:num>
  <w:num w:numId="19">
    <w:abstractNumId w:val="4"/>
  </w:num>
  <w:num w:numId="20">
    <w:abstractNumId w:val="20"/>
  </w:num>
  <w:num w:numId="21">
    <w:abstractNumId w:val="3"/>
  </w:num>
  <w:num w:numId="22">
    <w:abstractNumId w:val="35"/>
  </w:num>
  <w:num w:numId="23">
    <w:abstractNumId w:val="6"/>
  </w:num>
  <w:num w:numId="24">
    <w:abstractNumId w:val="9"/>
  </w:num>
  <w:num w:numId="25">
    <w:abstractNumId w:val="22"/>
  </w:num>
  <w:num w:numId="26">
    <w:abstractNumId w:val="17"/>
  </w:num>
  <w:num w:numId="27">
    <w:abstractNumId w:val="13"/>
  </w:num>
  <w:num w:numId="28">
    <w:abstractNumId w:val="15"/>
  </w:num>
  <w:num w:numId="29">
    <w:abstractNumId w:val="36"/>
  </w:num>
  <w:num w:numId="30">
    <w:abstractNumId w:val="32"/>
  </w:num>
  <w:num w:numId="31">
    <w:abstractNumId w:val="18"/>
  </w:num>
  <w:num w:numId="32">
    <w:abstractNumId w:val="16"/>
  </w:num>
  <w:num w:numId="33">
    <w:abstractNumId w:val="24"/>
  </w:num>
  <w:num w:numId="34">
    <w:abstractNumId w:val="10"/>
  </w:num>
  <w:num w:numId="35">
    <w:abstractNumId w:val="26"/>
  </w:num>
  <w:num w:numId="36">
    <w:abstractNumId w:val="2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0"/>
    <w:rsid w:val="00082588"/>
    <w:rsid w:val="000B615A"/>
    <w:rsid w:val="00126C8F"/>
    <w:rsid w:val="001B05D3"/>
    <w:rsid w:val="00214514"/>
    <w:rsid w:val="0027736C"/>
    <w:rsid w:val="0029257A"/>
    <w:rsid w:val="003012B0"/>
    <w:rsid w:val="00324771"/>
    <w:rsid w:val="003604E4"/>
    <w:rsid w:val="003B32E4"/>
    <w:rsid w:val="00423F06"/>
    <w:rsid w:val="00444DB1"/>
    <w:rsid w:val="00446E62"/>
    <w:rsid w:val="00531CD6"/>
    <w:rsid w:val="00536222"/>
    <w:rsid w:val="0063083E"/>
    <w:rsid w:val="006A4308"/>
    <w:rsid w:val="00722A32"/>
    <w:rsid w:val="00732CF9"/>
    <w:rsid w:val="00803D87"/>
    <w:rsid w:val="008A398C"/>
    <w:rsid w:val="00952AD0"/>
    <w:rsid w:val="00992C69"/>
    <w:rsid w:val="00A92B3C"/>
    <w:rsid w:val="00AE431D"/>
    <w:rsid w:val="00BD16A7"/>
    <w:rsid w:val="00C01968"/>
    <w:rsid w:val="00C338F3"/>
    <w:rsid w:val="00C73DE2"/>
    <w:rsid w:val="00C75294"/>
    <w:rsid w:val="00CF3AC0"/>
    <w:rsid w:val="00DF5ECA"/>
    <w:rsid w:val="00E11398"/>
    <w:rsid w:val="00E30401"/>
    <w:rsid w:val="00F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EEB"/>
  <w15:docId w15:val="{6F658DD7-990C-4133-A36D-EDA519E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2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2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894CDB1A4F948344926C6A91BE9FF627" ma:contentTypeVersion="" ma:contentTypeDescription="PDMS Document Site Content Type" ma:contentTypeScope="" ma:versionID="69d4d2ba9fd429b7756a15d14cd61592">
  <xsd:schema xmlns:xsd="http://www.w3.org/2001/XMLSchema" xmlns:xs="http://www.w3.org/2001/XMLSchema" xmlns:p="http://schemas.microsoft.com/office/2006/metadata/properties" xmlns:ns2="CA9029B0-3387-4FD3-BD99-ABD8EB979E2D" targetNamespace="http://schemas.microsoft.com/office/2006/metadata/properties" ma:root="true" ma:fieldsID="7de05985f9a7846420074654137cdfe3" ns2:_="">
    <xsd:import namespace="CA9029B0-3387-4FD3-BD99-ABD8EB979E2D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029B0-3387-4FD3-BD99-ABD8EB979E2D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CA9029B0-3387-4FD3-BD99-ABD8EB979E2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EF91A-A631-4C9A-92F9-99723284DF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9FBA7-2C19-4C8A-BC52-F9A550E57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029B0-3387-4FD3-BD99-ABD8EB979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B5612-BFF8-4ABF-A22F-143E487F530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A9029B0-3387-4FD3-BD99-ABD8EB979E2D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17BF08F-00CE-4860-9ECD-FDB567BD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AA719E5F.dotm</Template>
  <TotalTime>83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Ministerial Submission</vt:lpstr>
    </vt:vector>
  </TitlesOfParts>
  <Company>Australian Government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Ministerial Submission</dc:title>
  <dc:creator>Kate Akers</dc:creator>
  <cp:lastModifiedBy>CHALEUNE,Pon</cp:lastModifiedBy>
  <cp:revision>13</cp:revision>
  <cp:lastPrinted>2017-05-18T06:21:00Z</cp:lastPrinted>
  <dcterms:created xsi:type="dcterms:W3CDTF">2018-04-19T00:27:00Z</dcterms:created>
  <dcterms:modified xsi:type="dcterms:W3CDTF">2018-04-29T23:38:00Z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SecurityInformation">
    <vt:lpwstr/>
  </property>
  <property fmtid="{D5CDD505-2E9C-101B-9397-08002B2CF9AE}" pid="3" name="ClearanceActualDate">
    <vt:lpwstr>10 February 2017</vt:lpwstr>
  </property>
  <property fmtid="{D5CDD505-2E9C-101B-9397-08002B2CF9AE}" pid="4" name="ClearanceDueDate">
    <vt:lpwstr>09 February 2017</vt:lpwstr>
  </property>
  <property fmtid="{D5CDD505-2E9C-101B-9397-08002B2CF9AE}" pid="5" name="ContentTypeId">
    <vt:lpwstr>0x010100266966F133664895A6EE3632470D45F502003E99BAF732316B47B03199B8F8630595</vt:lpwstr>
  </property>
  <property fmtid="{D5CDD505-2E9C-101B-9397-08002B2CF9AE}" pid="6" name="Electorates">
    <vt:lpwstr> </vt:lpwstr>
  </property>
  <property fmtid="{D5CDD505-2E9C-101B-9397-08002B2CF9AE}" pid="7" name="GroupResponsible">
    <vt:lpwstr>Corporate</vt:lpwstr>
  </property>
  <property fmtid="{D5CDD505-2E9C-101B-9397-08002B2CF9AE}" pid="8" name="HandlingProtocol">
    <vt:lpwstr>Standard</vt:lpwstr>
  </property>
  <property fmtid="{D5CDD505-2E9C-101B-9397-08002B2CF9AE}" pid="9" name="InformationMinister">
    <vt:lpwstr> </vt:lpwstr>
  </property>
  <property fmtid="{D5CDD505-2E9C-101B-9397-08002B2CF9AE}" pid="10" name="InitiatorAddressLine1">
    <vt:lpwstr/>
  </property>
  <property fmtid="{D5CDD505-2E9C-101B-9397-08002B2CF9AE}" pid="11" name="InitiatorAddressLine1And2">
    <vt:lpwstr/>
  </property>
  <property fmtid="{D5CDD505-2E9C-101B-9397-08002B2CF9AE}" pid="12" name="InitiatorAddressLine2">
    <vt:lpwstr/>
  </property>
  <property fmtid="{D5CDD505-2E9C-101B-9397-08002B2CF9AE}" pid="13" name="InitiatorContactName">
    <vt:lpwstr/>
  </property>
  <property fmtid="{D5CDD505-2E9C-101B-9397-08002B2CF9AE}" pid="14" name="InitiatorContactPosition">
    <vt:lpwstr/>
  </property>
  <property fmtid="{D5CDD505-2E9C-101B-9397-08002B2CF9AE}" pid="15" name="InitiatorCountry">
    <vt:lpwstr/>
  </property>
  <property fmtid="{D5CDD505-2E9C-101B-9397-08002B2CF9AE}" pid="16" name="InitiatorEmail">
    <vt:lpwstr/>
  </property>
  <property fmtid="{D5CDD505-2E9C-101B-9397-08002B2CF9AE}" pid="17" name="InitiatorFax">
    <vt:lpwstr/>
  </property>
  <property fmtid="{D5CDD505-2E9C-101B-9397-08002B2CF9AE}" pid="18" name="InitiatorFirstName">
    <vt:lpwstr/>
  </property>
  <property fmtid="{D5CDD505-2E9C-101B-9397-08002B2CF9AE}" pid="19" name="InitiatorFormalTitle">
    <vt:lpwstr/>
  </property>
  <property fmtid="{D5CDD505-2E9C-101B-9397-08002B2CF9AE}" pid="20" name="InitiatorFullName">
    <vt:lpwstr/>
  </property>
  <property fmtid="{D5CDD505-2E9C-101B-9397-08002B2CF9AE}" pid="21" name="InitiatorLastName">
    <vt:lpwstr/>
  </property>
  <property fmtid="{D5CDD505-2E9C-101B-9397-08002B2CF9AE}" pid="22" name="InitiatorMobile">
    <vt:lpwstr/>
  </property>
  <property fmtid="{D5CDD505-2E9C-101B-9397-08002B2CF9AE}" pid="23" name="InitiatorMPElectorate">
    <vt:lpwstr/>
  </property>
  <property fmtid="{D5CDD505-2E9C-101B-9397-08002B2CF9AE}" pid="24" name="InitiatorMPState">
    <vt:lpwstr/>
  </property>
  <property fmtid="{D5CDD505-2E9C-101B-9397-08002B2CF9AE}" pid="25" name="InitiatorName">
    <vt:lpwstr/>
  </property>
  <property fmtid="{D5CDD505-2E9C-101B-9397-08002B2CF9AE}" pid="26" name="InitiatorOnBehalfVia">
    <vt:lpwstr/>
  </property>
  <property fmtid="{D5CDD505-2E9C-101B-9397-08002B2CF9AE}" pid="27" name="InitiatorOrganisation">
    <vt:lpwstr/>
  </property>
  <property fmtid="{D5CDD505-2E9C-101B-9397-08002B2CF9AE}" pid="28" name="InitiatorOrganisationContactInformation">
    <vt:lpwstr/>
  </property>
  <property fmtid="{D5CDD505-2E9C-101B-9397-08002B2CF9AE}" pid="29" name="InitiatorOrganisationType">
    <vt:lpwstr/>
  </property>
  <property fmtid="{D5CDD505-2E9C-101B-9397-08002B2CF9AE}" pid="30" name="InitiatorOrganisationWebsite">
    <vt:lpwstr/>
  </property>
  <property fmtid="{D5CDD505-2E9C-101B-9397-08002B2CF9AE}" pid="31" name="InitiatorParliamentaryTitle">
    <vt:lpwstr/>
  </property>
  <property fmtid="{D5CDD505-2E9C-101B-9397-08002B2CF9AE}" pid="32" name="InitiatorPhone">
    <vt:lpwstr/>
  </property>
  <property fmtid="{D5CDD505-2E9C-101B-9397-08002B2CF9AE}" pid="33" name="InitiatorPostCode">
    <vt:lpwstr/>
  </property>
  <property fmtid="{D5CDD505-2E9C-101B-9397-08002B2CF9AE}" pid="34" name="InitiatorPostNominal">
    <vt:lpwstr/>
  </property>
  <property fmtid="{D5CDD505-2E9C-101B-9397-08002B2CF9AE}" pid="35" name="InitiatorState">
    <vt:lpwstr/>
  </property>
  <property fmtid="{D5CDD505-2E9C-101B-9397-08002B2CF9AE}" pid="36" name="InitiatorSuburbOrCity">
    <vt:lpwstr/>
  </property>
  <property fmtid="{D5CDD505-2E9C-101B-9397-08002B2CF9AE}" pid="37" name="InitiatorSuburbStatePostcode">
    <vt:lpwstr/>
  </property>
  <property fmtid="{D5CDD505-2E9C-101B-9397-08002B2CF9AE}" pid="38" name="InitiatorTitle">
    <vt:lpwstr/>
  </property>
  <property fmtid="{D5CDD505-2E9C-101B-9397-08002B2CF9AE}" pid="39" name="InitiatorTitledFullName">
    <vt:lpwstr/>
  </property>
  <property fmtid="{D5CDD505-2E9C-101B-9397-08002B2CF9AE}" pid="40" name="LastClearingOfficer">
    <vt:lpwstr>Trish Bergin</vt:lpwstr>
  </property>
  <property fmtid="{D5CDD505-2E9C-101B-9397-08002B2CF9AE}" pid="41" name="Ministers">
    <vt:lpwstr>Simon Birmingham</vt:lpwstr>
  </property>
  <property fmtid="{D5CDD505-2E9C-101B-9397-08002B2CF9AE}" pid="42" name="PdrId">
    <vt:lpwstr>MS17-000121</vt:lpwstr>
  </property>
  <property fmtid="{D5CDD505-2E9C-101B-9397-08002B2CF9AE}" pid="43" name="Principal">
    <vt:lpwstr>Minister Birmingham</vt:lpwstr>
  </property>
  <property fmtid="{D5CDD505-2E9C-101B-9397-08002B2CF9AE}" pid="44" name="ReasonForSensitivity">
    <vt:lpwstr/>
  </property>
  <property fmtid="{D5CDD505-2E9C-101B-9397-08002B2CF9AE}" pid="45" name="RegisteredDate">
    <vt:lpwstr>25 January 2017</vt:lpwstr>
  </property>
  <property fmtid="{D5CDD505-2E9C-101B-9397-08002B2CF9AE}" pid="46" name="RequestedAction">
    <vt:lpwstr>Approval</vt:lpwstr>
  </property>
  <property fmtid="{D5CDD505-2E9C-101B-9397-08002B2CF9AE}" pid="47" name="ResponsibleMinister">
    <vt:lpwstr>Simon Birmingham</vt:lpwstr>
  </property>
  <property fmtid="{D5CDD505-2E9C-101B-9397-08002B2CF9AE}" pid="48" name="SecurityClassification">
    <vt:lpwstr>For Official Use Only (FOUO)  </vt:lpwstr>
  </property>
  <property fmtid="{D5CDD505-2E9C-101B-9397-08002B2CF9AE}" pid="49" name="Subject">
    <vt:lpwstr>Senate Order 15 - Departmental and agency appointments and vacancies (27 September 2016 - 6 February 2017)</vt:lpwstr>
  </property>
  <property fmtid="{D5CDD505-2E9C-101B-9397-08002B2CF9AE}" pid="50" name="TaskSeqNo">
    <vt:lpwstr>0</vt:lpwstr>
  </property>
  <property fmtid="{D5CDD505-2E9C-101B-9397-08002B2CF9AE}" pid="51" name="TemplateSubType">
    <vt:lpwstr>Standard Brief with Letter</vt:lpwstr>
  </property>
  <property fmtid="{D5CDD505-2E9C-101B-9397-08002B2CF9AE}" pid="52" name="TemplateType">
    <vt:lpwstr>Information Submission</vt:lpwstr>
  </property>
  <property fmtid="{D5CDD505-2E9C-101B-9397-08002B2CF9AE}" pid="53" name="TrustedGroups">
    <vt:lpwstr>Parliamentary Coordinator MS, DLO, Ministerial Staff - Coalition 2013, Business Administrator, Limited Distribution MS</vt:lpwstr>
  </property>
</Properties>
</file>